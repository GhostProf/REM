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EFEA9354E5D447880092EBDD02452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ECA8AD8134A0447BBB14FEB70216885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D6C9B" w:rsidP="00BD6C9B">
                <w:r>
                  <w:t>Bruce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BFFA44DEC2E5D4E8AD17A756EB43C7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7F539FBA0A7F84684DA19EC4C58B275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BD6C9B" w:rsidP="00BD6C9B">
                <w:r>
                  <w:t>Elder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1217F3715233418B2996529795E55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B0FDDD0E55BF4DB06D68CFFCCD87C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D6C9B" w:rsidP="00BD6C9B">
                <w: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1F378C597A17645B26FCFC857CCABA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D6C9B" w:rsidP="003F0D73">
                <w:pPr>
                  <w:rPr>
                    <w:b/>
                  </w:rPr>
                </w:pPr>
                <w:proofErr w:type="spellStart"/>
                <w:r w:rsidRPr="00810867">
                  <w:rPr>
                    <w:rFonts w:eastAsiaTheme="minorEastAsia"/>
                    <w:b/>
                    <w:sz w:val="24"/>
                    <w:szCs w:val="24"/>
                    <w:lang w:val="en-US" w:eastAsia="ja-JP"/>
                  </w:rPr>
                  <w:t>Acéphale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19A9535A2FEC642A98258DDF95D2C0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8B4A20BBB51E942B838864BCCA4BA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D6C9B" w:rsidRDefault="00BD6C9B" w:rsidP="00BD6C9B">
                <w:pPr>
                  <w:pStyle w:val="Standard"/>
                  <w:spacing w:line="480" w:lineRule="auto"/>
                  <w:contextualSpacing/>
                </w:pPr>
                <w:r>
                  <w:t xml:space="preserve">The name </w:t>
                </w:r>
                <w:proofErr w:type="spellStart"/>
                <w:r w:rsidRPr="00060424">
                  <w:rPr>
                    <w:i/>
                  </w:rPr>
                  <w:t>Ac</w:t>
                </w:r>
                <w:r w:rsidRPr="00060424">
                  <w:rPr>
                    <w:rFonts w:cs="Times New Roman"/>
                    <w:i/>
                  </w:rPr>
                  <w:t>é</w:t>
                </w:r>
                <w:r w:rsidRPr="00060424">
                  <w:rPr>
                    <w:i/>
                  </w:rPr>
                  <w:t>phale</w:t>
                </w:r>
                <w:proofErr w:type="spellEnd"/>
                <w:r>
                  <w:t xml:space="preserve"> refers to two related projects: one is a journal,</w:t>
                </w:r>
                <w:r w:rsidRPr="00060424">
                  <w:t xml:space="preserve"> </w:t>
                </w:r>
                <w:r>
                  <w:t xml:space="preserve">founded by Georges </w:t>
                </w:r>
                <w:proofErr w:type="spellStart"/>
                <w:r>
                  <w:t>Bataille</w:t>
                </w:r>
                <w:proofErr w:type="spellEnd"/>
                <w:r>
                  <w:t xml:space="preserve"> (1887-1962), published between </w:t>
                </w:r>
                <w:r w:rsidRPr="00060424">
                  <w:t xml:space="preserve">1936 </w:t>
                </w:r>
                <w:r>
                  <w:t>and 1939, whose articles often extolled Friedrich Nietzsche’s philosophy;</w:t>
                </w:r>
                <w:r w:rsidRPr="00060424">
                  <w:t xml:space="preserve"> </w:t>
                </w:r>
                <w:r>
                  <w:t xml:space="preserve">the second refers to </w:t>
                </w:r>
                <w:r w:rsidRPr="00060424">
                  <w:t xml:space="preserve">a secret society </w:t>
                </w:r>
                <w:r>
                  <w:t xml:space="preserve">that </w:t>
                </w:r>
                <w:r w:rsidRPr="00060424">
                  <w:t xml:space="preserve">formed </w:t>
                </w:r>
                <w:r>
                  <w:t>around</w:t>
                </w:r>
                <w:r w:rsidRPr="00060424">
                  <w:t xml:space="preserve"> </w:t>
                </w:r>
                <w:proofErr w:type="spellStart"/>
                <w:r w:rsidRPr="00060424">
                  <w:t>Bataille</w:t>
                </w:r>
                <w:proofErr w:type="spellEnd"/>
                <w:r w:rsidRPr="00060424">
                  <w:t>.</w:t>
                </w:r>
                <w:r>
                  <w:t xml:space="preserve"> That the term derives from the Greek </w:t>
                </w:r>
                <w:proofErr w:type="spellStart"/>
                <w:r w:rsidRPr="00060424">
                  <w:t>ἀκέφ</w:t>
                </w:r>
                <w:proofErr w:type="spellEnd"/>
                <w:r w:rsidRPr="00060424">
                  <w:t>α</w:t>
                </w:r>
                <w:proofErr w:type="spellStart"/>
                <w:r w:rsidRPr="00060424">
                  <w:t>λος</w:t>
                </w:r>
                <w:proofErr w:type="spellEnd"/>
                <w:r w:rsidRPr="00060424">
                  <w:t xml:space="preserve"> </w:t>
                </w:r>
                <w:r>
                  <w:t>(</w:t>
                </w:r>
                <w:proofErr w:type="spellStart"/>
                <w:r w:rsidRPr="00060424">
                  <w:t>akephalos</w:t>
                </w:r>
                <w:proofErr w:type="spellEnd"/>
                <w:r w:rsidRPr="00060424">
                  <w:t xml:space="preserve">, </w:t>
                </w:r>
                <w:r>
                  <w:t>‘</w:t>
                </w:r>
                <w:r w:rsidRPr="00060424">
                  <w:t>headless</w:t>
                </w:r>
                <w:r>
                  <w:t>’</w:t>
                </w:r>
                <w:r w:rsidRPr="00060424">
                  <w:t>)</w:t>
                </w:r>
                <w:r>
                  <w:t xml:space="preserve"> made it an appropriate name for the counter-religion </w:t>
                </w:r>
                <w:proofErr w:type="spellStart"/>
                <w:r>
                  <w:t>Bataille</w:t>
                </w:r>
                <w:proofErr w:type="spellEnd"/>
                <w:r>
                  <w:t xml:space="preserve"> aimed at founding to revitalize the mythic experience of plenitude: the head, </w:t>
                </w:r>
                <w:proofErr w:type="spellStart"/>
                <w:r>
                  <w:t>Bataille</w:t>
                </w:r>
                <w:proofErr w:type="spellEnd"/>
                <w:r>
                  <w:t xml:space="preserve"> maintained, stands for hierarchical organization and God, so the society and journal that gave the gnostic-inflected counter-religion expression should be headless. </w:t>
                </w:r>
                <w:proofErr w:type="spellStart"/>
                <w:r>
                  <w:t>Bataille’s</w:t>
                </w:r>
                <w:proofErr w:type="spellEnd"/>
                <w:r>
                  <w:t xml:space="preserve"> interest in an </w:t>
                </w:r>
                <w:proofErr w:type="spellStart"/>
                <w:r>
                  <w:t>atheological</w:t>
                </w:r>
                <w:proofErr w:type="spellEnd"/>
                <w:r>
                  <w:t xml:space="preserve"> counter-religion was grounded in the principle of expenditure he saw manifested in unproductive forms of consumption, which have no end beyond </w:t>
                </w:r>
                <w:proofErr w:type="gramStart"/>
                <w:r>
                  <w:t>themselves</w:t>
                </w:r>
                <w:proofErr w:type="gramEnd"/>
                <w:r>
                  <w:t>, and thereby constitute an irrecoverable loss. This anti-Platonic, anti-renascence social body would be</w:t>
                </w:r>
                <w:r w:rsidRPr="008B17BB">
                  <w:rPr>
                    <w:i/>
                  </w:rPr>
                  <w:t xml:space="preserve"> </w:t>
                </w:r>
                <w:r w:rsidRPr="00084182">
                  <w:t xml:space="preserve">headless </w:t>
                </w:r>
                <w:r>
                  <w:t xml:space="preserve">because it would recover, within the </w:t>
                </w:r>
                <w:r w:rsidRPr="008B17BB">
                  <w:t xml:space="preserve">isolation </w:t>
                </w:r>
                <w:proofErr w:type="gramStart"/>
                <w:r>
                  <w:t>that confines modern humans</w:t>
                </w:r>
                <w:proofErr w:type="gramEnd"/>
                <w:r>
                  <w:t>, the vitalizing experience of the sacred—that is, of a privileged moment of communal unity and convulsive communication of ordinarily suppressed sensations. It would headless</w:t>
                </w:r>
                <w:r w:rsidRPr="008B17BB">
                  <w:t xml:space="preserve">, </w:t>
                </w:r>
                <w:r>
                  <w:t xml:space="preserve">too, because the Dionysian-orgiastic rituals of the secret society would be aimed against both reason and identity. </w:t>
                </w:r>
                <w:proofErr w:type="spellStart"/>
                <w:r>
                  <w:t>Bataille’s</w:t>
                </w:r>
                <w:proofErr w:type="spellEnd"/>
                <w:r>
                  <w:t xml:space="preserve"> conviction that ultimate </w:t>
                </w:r>
                <w:r w:rsidRPr="00A106F7">
                  <w:t>expenditure</w:t>
                </w:r>
                <w:r>
                  <w:t xml:space="preserve"> is ‘the gift of the self’ led the participants in </w:t>
                </w:r>
                <w:proofErr w:type="spellStart"/>
                <w:r w:rsidRPr="00060424">
                  <w:rPr>
                    <w:i/>
                  </w:rPr>
                  <w:t>Ac</w:t>
                </w:r>
                <w:r w:rsidRPr="00060424">
                  <w:rPr>
                    <w:rFonts w:cs="Times New Roman"/>
                    <w:i/>
                  </w:rPr>
                  <w:t>é</w:t>
                </w:r>
                <w:r w:rsidRPr="00060424">
                  <w:rPr>
                    <w:i/>
                  </w:rPr>
                  <w:t>phal</w:t>
                </w:r>
                <w:r>
                  <w:rPr>
                    <w:i/>
                  </w:rPr>
                  <w:t>e</w:t>
                </w:r>
                <w:proofErr w:type="spellEnd"/>
                <w:r w:rsidRPr="008B17BB">
                  <w:t xml:space="preserve"> to an interest in sacrifice</w:t>
                </w:r>
                <w:r>
                  <w:rPr>
                    <w:i/>
                  </w:rPr>
                  <w:t>.</w:t>
                </w:r>
                <w:r w:rsidRPr="004E2F67">
                  <w:t xml:space="preserve"> </w:t>
                </w:r>
              </w:p>
              <w:p w:rsidR="00BD6C9B" w:rsidRDefault="00BD6C9B" w:rsidP="00BD6C9B">
                <w:pPr>
                  <w:pStyle w:val="Standard"/>
                  <w:spacing w:line="480" w:lineRule="auto"/>
                  <w:contextualSpacing/>
                  <w:rPr>
                    <w:b/>
                  </w:rPr>
                </w:pPr>
                <w:r w:rsidRPr="000751BE">
                  <w:rPr>
                    <w:b/>
                  </w:rPr>
                  <w:lastRenderedPageBreak/>
                  <w:t>Figures</w:t>
                </w:r>
              </w:p>
              <w:p w:rsidR="00BD6C9B" w:rsidRDefault="00BD6C9B" w:rsidP="00BD6C9B">
                <w:pPr>
                  <w:pStyle w:val="Standard"/>
                  <w:spacing w:line="480" w:lineRule="auto"/>
                  <w:contextualSpacing/>
                </w:pPr>
                <w:r>
                  <w:t xml:space="preserve">Masson, A. (1936) Cover of </w:t>
                </w:r>
                <w:proofErr w:type="spellStart"/>
                <w:r>
                  <w:rPr>
                    <w:i/>
                  </w:rPr>
                  <w:t>Ac</w:t>
                </w:r>
                <w:r>
                  <w:t>é</w:t>
                </w:r>
                <w:r>
                  <w:rPr>
                    <w:i/>
                  </w:rPr>
                  <w:t>phale</w:t>
                </w:r>
                <w:proofErr w:type="spellEnd"/>
                <w:r>
                  <w:t xml:space="preserve"> 3-4 (July 1937). (</w:t>
                </w:r>
                <w:r w:rsidRPr="00FF7991">
                  <w:t>http://bit.ly/N6PoZE</w:t>
                </w:r>
                <w:r>
                  <w:t>)</w:t>
                </w:r>
              </w:p>
              <w:p w:rsidR="00BD6C9B" w:rsidRPr="00C2594D" w:rsidRDefault="00BD6C9B" w:rsidP="00BD6C9B">
                <w:pPr>
                  <w:pStyle w:val="Standard"/>
                  <w:spacing w:line="480" w:lineRule="auto"/>
                  <w:contextualSpacing/>
                  <w:rPr>
                    <w:b/>
                  </w:rPr>
                </w:pPr>
                <w:r>
                  <w:rPr>
                    <w:b/>
                  </w:rPr>
                  <w:t>List of w</w:t>
                </w:r>
                <w:r w:rsidRPr="00C2594D">
                  <w:rPr>
                    <w:b/>
                  </w:rPr>
                  <w:t>orks</w:t>
                </w:r>
              </w:p>
              <w:p w:rsidR="00BD6C9B" w:rsidRPr="00B53D71" w:rsidRDefault="00BD6C9B" w:rsidP="00BD6C9B">
                <w:pPr>
                  <w:pStyle w:val="Standard"/>
                  <w:spacing w:line="480" w:lineRule="auto"/>
                  <w:contextualSpacing/>
                  <w:rPr>
                    <w:i/>
                  </w:rPr>
                </w:pPr>
                <w:proofErr w:type="spellStart"/>
                <w:r w:rsidRPr="00B53D71">
                  <w:t>Bataille</w:t>
                </w:r>
                <w:proofErr w:type="spellEnd"/>
                <w:r w:rsidRPr="00B53D71">
                  <w:t>, G</w:t>
                </w:r>
                <w:r>
                  <w:t>.</w:t>
                </w:r>
                <w:r w:rsidRPr="00B53D71">
                  <w:t xml:space="preserve"> (1999) </w:t>
                </w:r>
                <w:proofErr w:type="spellStart"/>
                <w:r w:rsidRPr="00B53D71">
                  <w:rPr>
                    <w:i/>
                  </w:rPr>
                  <w:t>L’Apprenti</w:t>
                </w:r>
                <w:proofErr w:type="spellEnd"/>
                <w:r w:rsidRPr="00B53D71">
                  <w:rPr>
                    <w:i/>
                  </w:rPr>
                  <w:t xml:space="preserve"> </w:t>
                </w:r>
                <w:proofErr w:type="spellStart"/>
                <w:r w:rsidRPr="00B53D71">
                  <w:rPr>
                    <w:i/>
                  </w:rPr>
                  <w:t>sorcier</w:t>
                </w:r>
                <w:proofErr w:type="spellEnd"/>
                <w:r w:rsidRPr="00B53D71">
                  <w:rPr>
                    <w:i/>
                  </w:rPr>
                  <w:t xml:space="preserve">: Du </w:t>
                </w:r>
                <w:proofErr w:type="spellStart"/>
                <w:r w:rsidRPr="00B53D71">
                  <w:rPr>
                    <w:i/>
                  </w:rPr>
                  <w:t>Cercle</w:t>
                </w:r>
                <w:proofErr w:type="spellEnd"/>
                <w:r w:rsidRPr="00B53D71">
                  <w:rPr>
                    <w:i/>
                  </w:rPr>
                  <w:t xml:space="preserve"> </w:t>
                </w:r>
                <w:proofErr w:type="spellStart"/>
                <w:r w:rsidRPr="00B53D71">
                  <w:rPr>
                    <w:i/>
                  </w:rPr>
                  <w:t>Communiste</w:t>
                </w:r>
                <w:proofErr w:type="spellEnd"/>
                <w:r w:rsidRPr="00B53D71">
                  <w:rPr>
                    <w:i/>
                  </w:rPr>
                  <w:t xml:space="preserve"> </w:t>
                </w:r>
                <w:proofErr w:type="spellStart"/>
                <w:r w:rsidRPr="00B53D71">
                  <w:rPr>
                    <w:i/>
                  </w:rPr>
                  <w:t>Démocratique</w:t>
                </w:r>
                <w:proofErr w:type="spellEnd"/>
                <w:r w:rsidRPr="00B53D71">
                  <w:rPr>
                    <w:i/>
                  </w:rPr>
                  <w:t xml:space="preserve"> à </w:t>
                </w:r>
                <w:proofErr w:type="spellStart"/>
                <w:r w:rsidRPr="00B53D71">
                  <w:rPr>
                    <w:i/>
                  </w:rPr>
                  <w:t>Acéphale</w:t>
                </w:r>
                <w:proofErr w:type="spellEnd"/>
                <w:r w:rsidRPr="00B53D71">
                  <w:rPr>
                    <w:i/>
                  </w:rPr>
                  <w:t xml:space="preserve">, </w:t>
                </w:r>
                <w:proofErr w:type="spellStart"/>
                <w:r w:rsidRPr="00B53D71">
                  <w:rPr>
                    <w:i/>
                  </w:rPr>
                  <w:t>textes</w:t>
                </w:r>
                <w:proofErr w:type="spellEnd"/>
                <w:r w:rsidRPr="00B53D71">
                  <w:rPr>
                    <w:i/>
                  </w:rPr>
                  <w:t xml:space="preserve">, </w:t>
                </w:r>
                <w:proofErr w:type="spellStart"/>
                <w:r w:rsidRPr="00B53D71">
                  <w:rPr>
                    <w:i/>
                  </w:rPr>
                  <w:t>lettres</w:t>
                </w:r>
                <w:proofErr w:type="spellEnd"/>
                <w:r w:rsidRPr="00B53D71">
                  <w:rPr>
                    <w:i/>
                  </w:rPr>
                  <w:t xml:space="preserve"> et documents (1932-1939)</w:t>
                </w:r>
                <w:r w:rsidRPr="00B53D71">
                  <w:t xml:space="preserve">, </w:t>
                </w:r>
                <w:r>
                  <w:t>ed.</w:t>
                </w:r>
                <w:r w:rsidRPr="00B53D71">
                  <w:t xml:space="preserve"> </w:t>
                </w:r>
                <w:r>
                  <w:t>M.</w:t>
                </w:r>
                <w:r w:rsidRPr="00B53D71">
                  <w:t xml:space="preserve"> </w:t>
                </w:r>
                <w:proofErr w:type="spellStart"/>
                <w:r w:rsidRPr="00B53D71">
                  <w:t>Galletti</w:t>
                </w:r>
                <w:proofErr w:type="spellEnd"/>
                <w:r>
                  <w:t>, trans.</w:t>
                </w:r>
                <w:r w:rsidRPr="00B53D71">
                  <w:t xml:space="preserve"> N</w:t>
                </w:r>
                <w:r>
                  <w:t>.</w:t>
                </w:r>
                <w:r w:rsidRPr="00B53D71">
                  <w:t xml:space="preserve"> Vital</w:t>
                </w:r>
                <w:r>
                  <w:t>,</w:t>
                </w:r>
                <w:r w:rsidRPr="00B53D71">
                  <w:t xml:space="preserve"> Paris:</w:t>
                </w:r>
                <w:r w:rsidRPr="00B53D71">
                  <w:rPr>
                    <w:i/>
                  </w:rPr>
                  <w:t xml:space="preserve"> </w:t>
                </w:r>
                <w:proofErr w:type="spellStart"/>
                <w:r w:rsidRPr="00B53D71">
                  <w:t>Édition</w:t>
                </w:r>
                <w:proofErr w:type="spellEnd"/>
                <w:r w:rsidRPr="00B53D71">
                  <w:t xml:space="preserve"> de la </w:t>
                </w:r>
                <w:proofErr w:type="spellStart"/>
                <w:r w:rsidRPr="00B53D71">
                  <w:t>Différence</w:t>
                </w:r>
                <w:proofErr w:type="spellEnd"/>
                <w:r>
                  <w:t>. (Primary texts concerning</w:t>
                </w:r>
                <w:r w:rsidRPr="00031C79">
                  <w:t xml:space="preserve"> </w:t>
                </w:r>
                <w:proofErr w:type="spellStart"/>
                <w:r w:rsidRPr="0059638A">
                  <w:rPr>
                    <w:i/>
                  </w:rPr>
                  <w:t>Acéphale</w:t>
                </w:r>
                <w:proofErr w:type="spellEnd"/>
                <w:r>
                  <w:t xml:space="preserve">.) </w:t>
                </w:r>
              </w:p>
              <w:p w:rsidR="00E85A05" w:rsidRDefault="00BD6C9B" w:rsidP="00BD6C9B">
                <w:pPr>
                  <w:pStyle w:val="Standard"/>
                  <w:spacing w:line="480" w:lineRule="auto"/>
                  <w:contextualSpacing/>
                </w:pPr>
                <w:r>
                  <w:t>------</w:t>
                </w:r>
                <w:r w:rsidRPr="00B53D71">
                  <w:t xml:space="preserve"> (</w:t>
                </w:r>
                <w:r>
                  <w:t>1976</w:t>
                </w:r>
                <w:r w:rsidRPr="00B53D71">
                  <w:t>)</w:t>
                </w:r>
                <w:r>
                  <w:t xml:space="preserve"> ‘</w:t>
                </w:r>
                <w:r w:rsidRPr="00B53D71">
                  <w:t xml:space="preserve">La </w:t>
                </w:r>
                <w:proofErr w:type="spellStart"/>
                <w:r w:rsidRPr="00B53D71">
                  <w:t>limite</w:t>
                </w:r>
                <w:proofErr w:type="spellEnd"/>
                <w:r w:rsidRPr="00B53D71">
                  <w:t xml:space="preserve"> de </w:t>
                </w:r>
                <w:proofErr w:type="spellStart"/>
                <w:r w:rsidRPr="00B53D71">
                  <w:t>l’utile</w:t>
                </w:r>
                <w:proofErr w:type="spellEnd"/>
                <w:r>
                  <w:t>’, in</w:t>
                </w:r>
                <w:r w:rsidRPr="00B53D71">
                  <w:t xml:space="preserve"> </w:t>
                </w:r>
                <w:proofErr w:type="spellStart"/>
                <w:r w:rsidRPr="00B53D71">
                  <w:rPr>
                    <w:i/>
                  </w:rPr>
                  <w:t>Œuvres</w:t>
                </w:r>
                <w:proofErr w:type="spellEnd"/>
                <w:r w:rsidRPr="00B53D71">
                  <w:rPr>
                    <w:i/>
                  </w:rPr>
                  <w:t xml:space="preserve"> </w:t>
                </w:r>
                <w:proofErr w:type="spellStart"/>
                <w:r w:rsidRPr="00B53D71">
                  <w:rPr>
                    <w:i/>
                  </w:rPr>
                  <w:t>complètes</w:t>
                </w:r>
                <w:proofErr w:type="spellEnd"/>
                <w:r w:rsidRPr="00B53D71">
                  <w:rPr>
                    <w:i/>
                  </w:rPr>
                  <w:t xml:space="preserve"> </w:t>
                </w:r>
                <w:r w:rsidRPr="00B53D71">
                  <w:t>VII, 235–242.</w:t>
                </w:r>
                <w:r>
                  <w:t xml:space="preserve"> (A key presentation of the </w:t>
                </w:r>
                <w:proofErr w:type="spellStart"/>
                <w:r w:rsidRPr="004A0CD4">
                  <w:rPr>
                    <w:i/>
                  </w:rPr>
                  <w:t>dépense</w:t>
                </w:r>
                <w:proofErr w:type="spellEnd"/>
                <w:r w:rsidRPr="00031C79">
                  <w:t>,</w:t>
                </w:r>
                <w:r>
                  <w:t xml:space="preserve"> expenditure, as an antidote to utility.)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E8811C1DEBED04CA6ED01A4BFB4F4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:rsidR="00BD6C9B" w:rsidRDefault="00BD6C9B" w:rsidP="008A5B87"/>
          <w:sdt>
            <w:sdtPr>
              <w:alias w:val="Further reading"/>
              <w:tag w:val="furtherReading"/>
              <w:id w:val="-1516217107"/>
              <w:placeholder>
                <w:docPart w:val="25E85E292ACE0940BF7A5A26C0DBF7A8"/>
              </w:placeholder>
            </w:sdtPr>
            <w:sdtEndPr/>
            <w:sdtContent>
              <w:p w:rsidR="00BD6C9B" w:rsidRPr="00B53D71" w:rsidRDefault="00BD6C9B" w:rsidP="00BD6C9B">
                <w:pPr>
                  <w:pStyle w:val="Standard"/>
                  <w:spacing w:line="480" w:lineRule="auto"/>
                  <w:contextualSpacing/>
                </w:pPr>
                <w:r>
                  <w:t>Surya, M. (2002)</w:t>
                </w:r>
                <w:r w:rsidRPr="00B53D71">
                  <w:t xml:space="preserve"> </w:t>
                </w:r>
                <w:r>
                  <w:t>‘</w:t>
                </w:r>
                <w:r w:rsidRPr="00B53D71">
                  <w:t xml:space="preserve">Everything </w:t>
                </w:r>
                <w:r>
                  <w:t>C</w:t>
                </w:r>
                <w:r w:rsidRPr="00B53D71">
                  <w:t xml:space="preserve">alls for the </w:t>
                </w:r>
                <w:r>
                  <w:t>D</w:t>
                </w:r>
                <w:r w:rsidRPr="00B53D71">
                  <w:t xml:space="preserve">eath </w:t>
                </w:r>
                <w:r>
                  <w:t>W</w:t>
                </w:r>
                <w:r w:rsidRPr="00B53D71">
                  <w:t xml:space="preserve">hich </w:t>
                </w:r>
                <w:r>
                  <w:t>R</w:t>
                </w:r>
                <w:r w:rsidRPr="00B53D71">
                  <w:t xml:space="preserve">avages </w:t>
                </w:r>
                <w:r>
                  <w:t>U</w:t>
                </w:r>
                <w:r w:rsidRPr="00B53D71">
                  <w:t>s</w:t>
                </w:r>
                <w:r>
                  <w:t>’</w:t>
                </w:r>
                <w:r w:rsidRPr="00B53D71">
                  <w:t xml:space="preserve"> in </w:t>
                </w:r>
                <w:r w:rsidRPr="0059638A">
                  <w:rPr>
                    <w:i/>
                  </w:rPr>
                  <w:t xml:space="preserve">Georges </w:t>
                </w:r>
                <w:proofErr w:type="spellStart"/>
                <w:r w:rsidRPr="0059638A">
                  <w:rPr>
                    <w:i/>
                  </w:rPr>
                  <w:t>Bataille</w:t>
                </w:r>
                <w:proofErr w:type="spellEnd"/>
                <w:r w:rsidRPr="0059638A">
                  <w:rPr>
                    <w:i/>
                  </w:rPr>
                  <w:t>: An Intellectual Biography</w:t>
                </w:r>
                <w:r w:rsidRPr="007C0328">
                  <w:t xml:space="preserve">, </w:t>
                </w:r>
                <w:r>
                  <w:t xml:space="preserve">trans. K. </w:t>
                </w:r>
                <w:proofErr w:type="spellStart"/>
                <w:r>
                  <w:t>Filjalkowski</w:t>
                </w:r>
                <w:proofErr w:type="spellEnd"/>
                <w:r>
                  <w:t xml:space="preserve"> and M. Richardson,</w:t>
                </w:r>
                <w:r w:rsidRPr="007C0328">
                  <w:t xml:space="preserve"> London</w:t>
                </w:r>
                <w:r>
                  <w:t xml:space="preserve"> and</w:t>
                </w:r>
                <w:r w:rsidRPr="00B53D71">
                  <w:t xml:space="preserve"> New York: Verso</w:t>
                </w:r>
                <w:r>
                  <w:t>:</w:t>
                </w:r>
                <w:r w:rsidRPr="00B53D71">
                  <w:t xml:space="preserve"> 235–253.</w:t>
                </w:r>
                <w:r>
                  <w:t xml:space="preserve">  (Surya’s book is now the standard biography of </w:t>
                </w:r>
                <w:proofErr w:type="spellStart"/>
                <w:r>
                  <w:t>Bataille</w:t>
                </w:r>
                <w:proofErr w:type="spellEnd"/>
                <w:r>
                  <w:t xml:space="preserve"> in English; he provides a good overview of the two facets of </w:t>
                </w:r>
                <w:proofErr w:type="spellStart"/>
                <w:r w:rsidRPr="0059638A">
                  <w:rPr>
                    <w:i/>
                  </w:rPr>
                  <w:t>Acéphale</w:t>
                </w:r>
                <w:proofErr w:type="spellEnd"/>
                <w:r>
                  <w:t>.)</w:t>
                </w:r>
              </w:p>
              <w:p w:rsidR="003235A7" w:rsidRDefault="00BD6C9B" w:rsidP="00BD6C9B">
                <w:pPr>
                  <w:pStyle w:val="Standard"/>
                  <w:spacing w:line="480" w:lineRule="auto"/>
                  <w:contextualSpacing/>
                </w:pPr>
                <w:r>
                  <w:t xml:space="preserve">Weiss, A. (1986) </w:t>
                </w:r>
                <w:r>
                  <w:rPr>
                    <w:bCs/>
                  </w:rPr>
                  <w:t>‘I</w:t>
                </w:r>
                <w:r w:rsidRPr="00614DFA">
                  <w:rPr>
                    <w:bCs/>
                  </w:rPr>
                  <w:t xml:space="preserve">mpossible Sovereignty: Between </w:t>
                </w:r>
                <w:r>
                  <w:rPr>
                    <w:bCs/>
                  </w:rPr>
                  <w:t>“</w:t>
                </w:r>
                <w:r w:rsidRPr="00614DFA">
                  <w:rPr>
                    <w:bCs/>
                  </w:rPr>
                  <w:t>The Will to Power</w:t>
                </w:r>
                <w:r>
                  <w:rPr>
                    <w:bCs/>
                  </w:rPr>
                  <w:t>”</w:t>
                </w:r>
                <w:r w:rsidRPr="00614DFA">
                  <w:rPr>
                    <w:bCs/>
                  </w:rPr>
                  <w:t xml:space="preserve"> and </w:t>
                </w:r>
                <w:r>
                  <w:rPr>
                    <w:bCs/>
                  </w:rPr>
                  <w:t>“</w:t>
                </w:r>
                <w:r w:rsidRPr="00614DFA">
                  <w:rPr>
                    <w:bCs/>
                  </w:rPr>
                  <w:t>The Will to Chance</w:t>
                </w:r>
                <w:r>
                  <w:rPr>
                    <w:bCs/>
                  </w:rPr>
                  <w:t xml:space="preserve">”, </w:t>
                </w:r>
                <w:r w:rsidRPr="003027BD">
                  <w:rPr>
                    <w:i/>
                  </w:rPr>
                  <w:t>October</w:t>
                </w:r>
                <w:r>
                  <w:t xml:space="preserve"> 36: 128</w:t>
                </w:r>
                <w:r w:rsidRPr="00B53D71">
                  <w:t>–</w:t>
                </w:r>
                <w:r>
                  <w:t xml:space="preserve">146. (Lays out the </w:t>
                </w:r>
                <w:proofErr w:type="spellStart"/>
                <w:r>
                  <w:t>Nietzschean</w:t>
                </w:r>
                <w:proofErr w:type="spellEnd"/>
                <w:r>
                  <w:t xml:space="preserve"> ideas behind </w:t>
                </w:r>
                <w:proofErr w:type="spellStart"/>
                <w:r w:rsidRPr="0059638A">
                  <w:rPr>
                    <w:i/>
                  </w:rPr>
                  <w:t>Acéphale</w:t>
                </w:r>
                <w:proofErr w:type="spellEnd"/>
                <w:r>
                  <w:t>.)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C9B" w:rsidRDefault="00BD6C9B" w:rsidP="007A0D55">
      <w:pPr>
        <w:spacing w:after="0" w:line="240" w:lineRule="auto"/>
      </w:pPr>
      <w:r>
        <w:separator/>
      </w:r>
    </w:p>
  </w:endnote>
  <w:endnote w:type="continuationSeparator" w:id="0">
    <w:p w:rsidR="00BD6C9B" w:rsidRDefault="00BD6C9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C9B" w:rsidRDefault="00BD6C9B" w:rsidP="007A0D55">
      <w:pPr>
        <w:spacing w:after="0" w:line="240" w:lineRule="auto"/>
      </w:pPr>
      <w:r>
        <w:separator/>
      </w:r>
    </w:p>
  </w:footnote>
  <w:footnote w:type="continuationSeparator" w:id="0">
    <w:p w:rsidR="00BD6C9B" w:rsidRDefault="00BD6C9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6C9B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D6C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B"/>
    <w:rPr>
      <w:rFonts w:ascii="Lucida Grande" w:hAnsi="Lucida Grande" w:cs="Lucida Grande"/>
      <w:sz w:val="18"/>
      <w:szCs w:val="18"/>
    </w:rPr>
  </w:style>
  <w:style w:type="paragraph" w:customStyle="1" w:styleId="Standard">
    <w:name w:val="Standard"/>
    <w:rsid w:val="00BD6C9B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D6C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B"/>
    <w:rPr>
      <w:rFonts w:ascii="Lucida Grande" w:hAnsi="Lucida Grande" w:cs="Lucida Grande"/>
      <w:sz w:val="18"/>
      <w:szCs w:val="18"/>
    </w:rPr>
  </w:style>
  <w:style w:type="paragraph" w:customStyle="1" w:styleId="Standard">
    <w:name w:val="Standard"/>
    <w:rsid w:val="00BD6C9B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iggs:Desktop:Work:Routledge%20Editing:REM:BDreger%20Template%20Draf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EFEA9354E5D447880092EBDD024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2D6F3-12F3-5A40-910B-5953A45EAFBD}"/>
      </w:docPartPr>
      <w:docPartBody>
        <w:p w:rsidR="00000000" w:rsidRDefault="004E117A">
          <w:pPr>
            <w:pStyle w:val="35EFEA9354E5D447880092EBDD02452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ECA8AD8134A0447BBB14FEB7021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288F-1031-BC45-A1B6-2C333C2C5E5A}"/>
      </w:docPartPr>
      <w:docPartBody>
        <w:p w:rsidR="00000000" w:rsidRDefault="004E117A">
          <w:pPr>
            <w:pStyle w:val="CECA8AD8134A0447BBB14FEB702168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BFFA44DEC2E5D4E8AD17A756EB4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C2A52-72D4-824C-B643-0127FA0F8488}"/>
      </w:docPartPr>
      <w:docPartBody>
        <w:p w:rsidR="00000000" w:rsidRDefault="004E117A">
          <w:pPr>
            <w:pStyle w:val="ABFFA44DEC2E5D4E8AD17A756EB43C7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7F539FBA0A7F84684DA19EC4C58B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1BA2-2303-1B46-A7BC-183DF5552523}"/>
      </w:docPartPr>
      <w:docPartBody>
        <w:p w:rsidR="00000000" w:rsidRDefault="004E117A">
          <w:pPr>
            <w:pStyle w:val="57F539FBA0A7F84684DA19EC4C58B27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1217F3715233418B2996529795E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57EB5-3E6B-BD40-9CFC-08D4F03CE92B}"/>
      </w:docPartPr>
      <w:docPartBody>
        <w:p w:rsidR="00000000" w:rsidRDefault="004E117A">
          <w:pPr>
            <w:pStyle w:val="651217F3715233418B2996529795E55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B0FDDD0E55BF4DB06D68CFFCCD8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94640-F166-CE40-A669-493EBB7D1ED8}"/>
      </w:docPartPr>
      <w:docPartBody>
        <w:p w:rsidR="00000000" w:rsidRDefault="004E117A">
          <w:pPr>
            <w:pStyle w:val="13B0FDDD0E55BF4DB06D68CFFCCD87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1F378C597A17645B26FCFC857CCA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BA5E6-F777-7648-AAA1-775B8439676C}"/>
      </w:docPartPr>
      <w:docPartBody>
        <w:p w:rsidR="00000000" w:rsidRDefault="004E117A">
          <w:pPr>
            <w:pStyle w:val="C1F378C597A17645B26FCFC857CCABA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19A9535A2FEC642A98258DDF95D2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58084-62EA-A743-B169-63D2F85C311B}"/>
      </w:docPartPr>
      <w:docPartBody>
        <w:p w:rsidR="00000000" w:rsidRDefault="004E117A">
          <w:pPr>
            <w:pStyle w:val="519A9535A2FEC642A98258DDF95D2C0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8B4A20BBB51E942B838864BCCA4B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EC7BE-D514-8A4A-A0CA-85C90BDE01FB}"/>
      </w:docPartPr>
      <w:docPartBody>
        <w:p w:rsidR="00000000" w:rsidRDefault="004E117A">
          <w:pPr>
            <w:pStyle w:val="58B4A20BBB51E942B838864BCCA4BA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E8811C1DEBED04CA6ED01A4BFB4F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8DFF4-9079-E84C-BF6F-59C099916388}"/>
      </w:docPartPr>
      <w:docPartBody>
        <w:p w:rsidR="00000000" w:rsidRDefault="004E117A">
          <w:pPr>
            <w:pStyle w:val="CE8811C1DEBED04CA6ED01A4BFB4F4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5E85E292ACE0940BF7A5A26C0DBF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ECBB7-09A1-E147-BCCC-FB185644F036}"/>
      </w:docPartPr>
      <w:docPartBody>
        <w:p w:rsidR="00000000" w:rsidRDefault="004E117A">
          <w:pPr>
            <w:pStyle w:val="25E85E292ACE0940BF7A5A26C0DBF7A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EFEA9354E5D447880092EBDD02452E">
    <w:name w:val="35EFEA9354E5D447880092EBDD02452E"/>
  </w:style>
  <w:style w:type="paragraph" w:customStyle="1" w:styleId="CECA8AD8134A0447BBB14FEB70216885">
    <w:name w:val="CECA8AD8134A0447BBB14FEB70216885"/>
  </w:style>
  <w:style w:type="paragraph" w:customStyle="1" w:styleId="ABFFA44DEC2E5D4E8AD17A756EB43C7A">
    <w:name w:val="ABFFA44DEC2E5D4E8AD17A756EB43C7A"/>
  </w:style>
  <w:style w:type="paragraph" w:customStyle="1" w:styleId="57F539FBA0A7F84684DA19EC4C58B275">
    <w:name w:val="57F539FBA0A7F84684DA19EC4C58B275"/>
  </w:style>
  <w:style w:type="paragraph" w:customStyle="1" w:styleId="651217F3715233418B2996529795E552">
    <w:name w:val="651217F3715233418B2996529795E552"/>
  </w:style>
  <w:style w:type="paragraph" w:customStyle="1" w:styleId="13B0FDDD0E55BF4DB06D68CFFCCD87C8">
    <w:name w:val="13B0FDDD0E55BF4DB06D68CFFCCD87C8"/>
  </w:style>
  <w:style w:type="paragraph" w:customStyle="1" w:styleId="C1F378C597A17645B26FCFC857CCABA2">
    <w:name w:val="C1F378C597A17645B26FCFC857CCABA2"/>
  </w:style>
  <w:style w:type="paragraph" w:customStyle="1" w:styleId="519A9535A2FEC642A98258DDF95D2C01">
    <w:name w:val="519A9535A2FEC642A98258DDF95D2C01"/>
  </w:style>
  <w:style w:type="paragraph" w:customStyle="1" w:styleId="58B4A20BBB51E942B838864BCCA4BA3A">
    <w:name w:val="58B4A20BBB51E942B838864BCCA4BA3A"/>
  </w:style>
  <w:style w:type="paragraph" w:customStyle="1" w:styleId="CE8811C1DEBED04CA6ED01A4BFB4F4B7">
    <w:name w:val="CE8811C1DEBED04CA6ED01A4BFB4F4B7"/>
  </w:style>
  <w:style w:type="paragraph" w:customStyle="1" w:styleId="25E85E292ACE0940BF7A5A26C0DBF7A8">
    <w:name w:val="25E85E292ACE0940BF7A5A26C0DBF7A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EFEA9354E5D447880092EBDD02452E">
    <w:name w:val="35EFEA9354E5D447880092EBDD02452E"/>
  </w:style>
  <w:style w:type="paragraph" w:customStyle="1" w:styleId="CECA8AD8134A0447BBB14FEB70216885">
    <w:name w:val="CECA8AD8134A0447BBB14FEB70216885"/>
  </w:style>
  <w:style w:type="paragraph" w:customStyle="1" w:styleId="ABFFA44DEC2E5D4E8AD17A756EB43C7A">
    <w:name w:val="ABFFA44DEC2E5D4E8AD17A756EB43C7A"/>
  </w:style>
  <w:style w:type="paragraph" w:customStyle="1" w:styleId="57F539FBA0A7F84684DA19EC4C58B275">
    <w:name w:val="57F539FBA0A7F84684DA19EC4C58B275"/>
  </w:style>
  <w:style w:type="paragraph" w:customStyle="1" w:styleId="651217F3715233418B2996529795E552">
    <w:name w:val="651217F3715233418B2996529795E552"/>
  </w:style>
  <w:style w:type="paragraph" w:customStyle="1" w:styleId="13B0FDDD0E55BF4DB06D68CFFCCD87C8">
    <w:name w:val="13B0FDDD0E55BF4DB06D68CFFCCD87C8"/>
  </w:style>
  <w:style w:type="paragraph" w:customStyle="1" w:styleId="C1F378C597A17645B26FCFC857CCABA2">
    <w:name w:val="C1F378C597A17645B26FCFC857CCABA2"/>
  </w:style>
  <w:style w:type="paragraph" w:customStyle="1" w:styleId="519A9535A2FEC642A98258DDF95D2C01">
    <w:name w:val="519A9535A2FEC642A98258DDF95D2C01"/>
  </w:style>
  <w:style w:type="paragraph" w:customStyle="1" w:styleId="58B4A20BBB51E942B838864BCCA4BA3A">
    <w:name w:val="58B4A20BBB51E942B838864BCCA4BA3A"/>
  </w:style>
  <w:style w:type="paragraph" w:customStyle="1" w:styleId="CE8811C1DEBED04CA6ED01A4BFB4F4B7">
    <w:name w:val="CE8811C1DEBED04CA6ED01A4BFB4F4B7"/>
  </w:style>
  <w:style w:type="paragraph" w:customStyle="1" w:styleId="25E85E292ACE0940BF7A5A26C0DBF7A8">
    <w:name w:val="25E85E292ACE0940BF7A5A26C0DBF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Dreger</dc:creator>
  <cp:keywords/>
  <dc:description/>
  <cp:lastModifiedBy>Brigitte Dreger</cp:lastModifiedBy>
  <cp:revision>1</cp:revision>
  <dcterms:created xsi:type="dcterms:W3CDTF">2013-10-24T04:26:00Z</dcterms:created>
  <dcterms:modified xsi:type="dcterms:W3CDTF">2013-10-24T04:35:00Z</dcterms:modified>
</cp:coreProperties>
</file>