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4A754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134078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5B4A69075610443B74893D30D273A6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41130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772483670B8CC4F9793648B26A594C9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14:paraId="3282D2D3" w14:textId="77777777"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A225F5053C3284794D5E77DD8ED355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FDEAFA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42C4AC3B26DA4A86F6E43B92EA5D3C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14:paraId="7D06ADE7" w14:textId="77777777"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14:paraId="4557C5E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780D55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65D75A440F92D4C8F78790BB42439D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4845FB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C29C3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350A03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56780A50640B4EA86A49FA53AD750C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71E26C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6F0212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A0CBA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535BFD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F4E8E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E44A320234B384084B29B07E182672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5C7B5A" w14:textId="77777777" w:rsidR="003F0D73" w:rsidRPr="00FB589A" w:rsidRDefault="00C81609" w:rsidP="00C81609">
                <w:pPr>
                  <w:rPr>
                    <w:b/>
                  </w:rPr>
                </w:pPr>
                <w:r>
                  <w:rPr>
                    <w:b/>
                  </w:rPr>
                  <w:t>Bahr, Hermann (1863 – 1934)</w:t>
                </w:r>
              </w:p>
            </w:tc>
          </w:sdtContent>
        </w:sdt>
      </w:tr>
      <w:tr w:rsidR="00464699" w14:paraId="1B710836" w14:textId="77777777" w:rsidTr="007821B0">
        <w:sdt>
          <w:sdtPr>
            <w:alias w:val="Variant headwords"/>
            <w:tag w:val="variantHeadwords"/>
            <w:id w:val="173464402"/>
            <w:placeholder>
              <w:docPart w:val="7FE946458592BB49A0D02C7FFB34BF8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981BD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E369396" w14:textId="77777777" w:rsidTr="003F0D73">
        <w:sdt>
          <w:sdtPr>
            <w:alias w:val="Abstract"/>
            <w:tag w:val="abstract"/>
            <w:id w:val="-635871867"/>
            <w:placeholder>
              <w:docPart w:val="4337FDD9344A5148BEAEA4C81E37205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54B1D1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B9FABB2" w14:textId="77777777" w:rsidTr="003F0D73">
        <w:sdt>
          <w:sdtPr>
            <w:alias w:val="Article text"/>
            <w:tag w:val="articleText"/>
            <w:id w:val="634067588"/>
            <w:placeholder>
              <w:docPart w:val="B4CFFCA869F1E84FBC0A154573779D9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C8DA94" w14:textId="77777777" w:rsidR="00C81609" w:rsidRDefault="00C81609" w:rsidP="00C81609">
                <w:r>
                  <w:t>IMAGE 1</w:t>
                </w:r>
                <w:bookmarkStart w:id="0" w:name="_GoBack"/>
                <w:bookmarkEnd w:id="0"/>
              </w:p>
              <w:p w14:paraId="4A76279F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Hermann Barr w</w:t>
                </w:r>
                <w:r>
                  <w:rPr>
                    <w:rFonts w:ascii="Times New Roman" w:hAnsi="Times New Roman"/>
                  </w:rPr>
                  <w:t xml:space="preserve">as an </w:t>
                </w:r>
                <w:r w:rsidRPr="00BA671E">
                  <w:rPr>
                    <w:rFonts w:ascii="Times New Roman" w:hAnsi="Times New Roman"/>
                  </w:rPr>
                  <w:t xml:space="preserve">Austrian author, essayist, critic, editor, dramaturge, </w:t>
                </w:r>
                <w:r>
                  <w:rPr>
                    <w:rFonts w:ascii="Times New Roman" w:hAnsi="Times New Roman"/>
                  </w:rPr>
                  <w:t xml:space="preserve">and </w:t>
                </w:r>
                <w:r w:rsidRPr="00BA671E">
                  <w:rPr>
                    <w:rFonts w:ascii="Times New Roman" w:hAnsi="Times New Roman"/>
                  </w:rPr>
                  <w:t>director</w:t>
                </w:r>
                <w:r>
                  <w:rPr>
                    <w:rFonts w:ascii="Times New Roman" w:hAnsi="Times New Roman"/>
                  </w:rPr>
                  <w:t xml:space="preserve">. His </w:t>
                </w:r>
                <w:r w:rsidRPr="00BA671E">
                  <w:rPr>
                    <w:rFonts w:ascii="Times New Roman" w:hAnsi="Times New Roman"/>
                  </w:rPr>
                  <w:t xml:space="preserve">wide-ranging career spanned most of the </w:t>
                </w:r>
                <w:r w:rsidRPr="00BA671E">
                  <w:rPr>
                    <w:rFonts w:ascii="Times New Roman" w:hAnsi="Times New Roman"/>
                    <w:i/>
                  </w:rPr>
                  <w:t>fin de siècle</w:t>
                </w:r>
                <w:r w:rsidRPr="00BA671E">
                  <w:rPr>
                    <w:rFonts w:ascii="Times New Roman" w:hAnsi="Times New Roman"/>
                  </w:rPr>
                  <w:t>’s major literary trends</w:t>
                </w:r>
                <w:r>
                  <w:rPr>
                    <w:rFonts w:ascii="Times New Roman" w:hAnsi="Times New Roman"/>
                  </w:rPr>
                  <w:t>, such as</w:t>
                </w:r>
                <w:r w:rsidRPr="00BA671E">
                  <w:rPr>
                    <w:rFonts w:ascii="Times New Roman" w:hAnsi="Times New Roman"/>
                  </w:rPr>
                  <w:t xml:space="preserve"> naturalism, </w:t>
                </w:r>
                <w:proofErr w:type="spellStart"/>
                <w:r w:rsidRPr="00BA671E">
                  <w:rPr>
                    <w:rFonts w:ascii="Times New Roman" w:hAnsi="Times New Roman"/>
                  </w:rPr>
                  <w:t>décadence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 xml:space="preserve">, late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Heimatkunst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 xml:space="preserve">, </w:t>
                </w:r>
                <w:r>
                  <w:rPr>
                    <w:rFonts w:ascii="Times New Roman" w:hAnsi="Times New Roman"/>
                  </w:rPr>
                  <w:t xml:space="preserve">and </w:t>
                </w:r>
                <w:r w:rsidRPr="00BA671E">
                  <w:rPr>
                    <w:rFonts w:ascii="Times New Roman" w:hAnsi="Times New Roman"/>
                  </w:rPr>
                  <w:t xml:space="preserve">expressionism. Thanks to his strategic </w:t>
                </w:r>
                <w:r>
                  <w:rPr>
                    <w:rFonts w:ascii="Times New Roman" w:hAnsi="Times New Roman"/>
                  </w:rPr>
                  <w:t xml:space="preserve">cultural alliances, </w:t>
                </w:r>
                <w:r w:rsidRPr="00BA671E">
                  <w:rPr>
                    <w:rFonts w:ascii="Times New Roman" w:hAnsi="Times New Roman"/>
                  </w:rPr>
                  <w:t xml:space="preserve">openness to all things innovative, and multifaceted interests, he became one of the most prominent figures of Viennese modernism. </w:t>
                </w:r>
              </w:p>
              <w:p w14:paraId="31DAE005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</w:p>
              <w:p w14:paraId="34D0F0D1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  <w:r w:rsidRPr="00BA671E">
                  <w:rPr>
                    <w:rFonts w:ascii="Times New Roman" w:hAnsi="Times New Roman"/>
                  </w:rPr>
                  <w:t xml:space="preserve">Following stays in Paris (1888-89) and Berlin as a collaborator at the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Freie</w:t>
                </w:r>
                <w:proofErr w:type="spellEnd"/>
                <w:r w:rsidRPr="00BA671E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Bühne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 xml:space="preserve">, Bahr returned to Vienna with a sense of purpose. He began championing aesthetic modernism and associating with protagonists from the Viennese literary scene (Leopold von </w:t>
                </w:r>
                <w:proofErr w:type="spellStart"/>
                <w:r w:rsidRPr="00BA671E">
                  <w:rPr>
                    <w:rFonts w:ascii="Times New Roman" w:hAnsi="Times New Roman"/>
                  </w:rPr>
                  <w:t>Andrian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 xml:space="preserve">, Hugo von Hofmannsthal, Arthur Schnitzler). As the self-proclaimed leader of the Young Vienna literary circle, Bahr became a tireless advocate and interpreter of innovative aesthetic movements, trends, and styles. </w:t>
                </w:r>
              </w:p>
              <w:p w14:paraId="4EB342F7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</w:p>
              <w:p w14:paraId="4E1CCAAE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  <w:r w:rsidRPr="00BA671E">
                  <w:rPr>
                    <w:rFonts w:ascii="Times New Roman" w:hAnsi="Times New Roman"/>
                  </w:rPr>
                  <w:t xml:space="preserve">Bahr’s theatre work included dramaturgy and directing with Max Reinhardt in Berlin (1906-07) and a brief term as lead dramaturge of the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Burgtheater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 xml:space="preserve"> (1918).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r w:rsidRPr="00BA671E">
                  <w:rPr>
                    <w:rFonts w:ascii="Times New Roman" w:hAnsi="Times New Roman"/>
                  </w:rPr>
                  <w:t xml:space="preserve">His literary work is wide in scope, encompassing many dramas, novels, and an autobiography. From 1894-99 he was the co-founder, art editor, and co-editor-in-chief of the Viennese weekly journal </w:t>
                </w:r>
                <w:r w:rsidRPr="00BA671E">
                  <w:rPr>
                    <w:rFonts w:ascii="Times New Roman" w:hAnsi="Times New Roman"/>
                    <w:i/>
                  </w:rPr>
                  <w:t xml:space="preserve">Die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Zeit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 xml:space="preserve">. His significance for contemporary readers lies less in his literary </w:t>
                </w:r>
                <w:r w:rsidRPr="00BA671E">
                  <w:rPr>
                    <w:rFonts w:ascii="Times New Roman" w:hAnsi="Times New Roman"/>
                    <w:i/>
                  </w:rPr>
                  <w:t>oeuvre</w:t>
                </w:r>
                <w:r w:rsidRPr="00BA671E">
                  <w:rPr>
                    <w:rFonts w:ascii="Times New Roman" w:hAnsi="Times New Roman"/>
                  </w:rPr>
                  <w:t xml:space="preserve"> than in his importance as a critic, crusader, practitioner, and networker. </w:t>
                </w:r>
              </w:p>
              <w:p w14:paraId="419863F5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</w:p>
              <w:p w14:paraId="0E3F7351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  <w:r w:rsidRPr="00BA671E">
                  <w:rPr>
                    <w:rFonts w:ascii="Times New Roman" w:hAnsi="Times New Roman"/>
                  </w:rPr>
                  <w:t>Deeply suspicious of traditional modes of cognition, subjective experience always reigned supreme for Bahr. This also explains Bahr’s radical shifts in thinking: first a proponent of German nationalism, later of socialism, by the 1890s he was restlessly searching for a specifically Austrian form of modernism. Around the turn of the century, anti-modern concepts increasingly informed his work. Bahr turned ever more to Austrian patriotism, while simultaneously returning to Catholicism. His later work reflects a restorative conservatism and was influenced by anti-liberal, racist, and anti-democratic ideologies.</w:t>
                </w:r>
              </w:p>
              <w:p w14:paraId="33379E94" w14:textId="77777777" w:rsidR="00C81609" w:rsidRDefault="00C81609" w:rsidP="00C81609"/>
              <w:p w14:paraId="77CB576C" w14:textId="77777777" w:rsidR="00C81609" w:rsidRPr="00862E5A" w:rsidRDefault="00C81609" w:rsidP="00C81609">
                <w:pPr>
                  <w:rPr>
                    <w:rFonts w:ascii="Times New Roman" w:hAnsi="Times New Roman"/>
                    <w:b/>
                  </w:rPr>
                </w:pPr>
                <w:r>
                  <w:rPr>
                    <w:rFonts w:ascii="Times New Roman" w:hAnsi="Times New Roman"/>
                    <w:b/>
                  </w:rPr>
                  <w:t>Key Works</w:t>
                </w:r>
              </w:p>
              <w:p w14:paraId="4EE5CB43" w14:textId="77777777" w:rsidR="00C81609" w:rsidRPr="00BA671E" w:rsidRDefault="00C81609" w:rsidP="00C81609">
                <w:pPr>
                  <w:rPr>
                    <w:rFonts w:ascii="Times New Roman" w:hAnsi="Times New Roman"/>
                    <w:b/>
                    <w:i/>
                  </w:rPr>
                </w:pPr>
              </w:p>
              <w:p w14:paraId="60B39B16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  <w:r w:rsidRPr="00BA671E">
                  <w:rPr>
                    <w:rFonts w:ascii="Times New Roman" w:hAnsi="Times New Roman"/>
                  </w:rPr>
                  <w:t xml:space="preserve">Comprehensive Bahr bibliography and digitised complete works available online: </w:t>
                </w:r>
              </w:p>
              <w:p w14:paraId="65517B59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  <w:hyperlink r:id="rId8" w:history="1">
                  <w:r w:rsidRPr="00BA671E">
                    <w:rPr>
                      <w:rStyle w:val="Hyperlink"/>
                      <w:rFonts w:ascii="Times New Roman" w:hAnsi="Times New Roman"/>
                    </w:rPr>
                    <w:t>http://www.univie.ac.a</w:t>
                  </w:r>
                  <w:r w:rsidRPr="00BA671E">
                    <w:rPr>
                      <w:rStyle w:val="Hyperlink"/>
                      <w:rFonts w:ascii="Times New Roman" w:hAnsi="Times New Roman"/>
                    </w:rPr>
                    <w:t>t</w:t>
                  </w:r>
                  <w:r w:rsidRPr="00BA671E">
                    <w:rPr>
                      <w:rStyle w:val="Hyperlink"/>
                      <w:rFonts w:ascii="Times New Roman" w:hAnsi="Times New Roman"/>
                    </w:rPr>
                    <w:t>/bahr/</w:t>
                  </w:r>
                </w:hyperlink>
              </w:p>
              <w:p w14:paraId="01F5F5CE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Zur</w:t>
                </w:r>
                <w:proofErr w:type="spellEnd"/>
                <w:r w:rsidRPr="00BA671E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Kritik</w:t>
                </w:r>
                <w:proofErr w:type="spellEnd"/>
                <w:r w:rsidRPr="00BA671E">
                  <w:rPr>
                    <w:rFonts w:ascii="Times New Roman" w:hAnsi="Times New Roman"/>
                    <w:i/>
                  </w:rPr>
                  <w:t xml:space="preserve"> der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Moderne</w:t>
                </w:r>
                <w:proofErr w:type="spellEnd"/>
                <w:r>
                  <w:rPr>
                    <w:rFonts w:ascii="Times New Roman" w:hAnsi="Times New Roman"/>
                    <w:i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(1890)</w:t>
                </w:r>
              </w:p>
              <w:p w14:paraId="53E38599" w14:textId="77777777" w:rsidR="00C81609" w:rsidRPr="00BA671E" w:rsidRDefault="00C81609" w:rsidP="00C81609">
                <w:pPr>
                  <w:rPr>
                    <w:rFonts w:ascii="Times New Roman" w:hAnsi="Times New Roman"/>
                  </w:rPr>
                </w:pPr>
                <w:r w:rsidRPr="00BA671E">
                  <w:rPr>
                    <w:rFonts w:ascii="Times New Roman" w:hAnsi="Times New Roman"/>
                    <w:i/>
                  </w:rPr>
                  <w:t xml:space="preserve">Die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Überwindung</w:t>
                </w:r>
                <w:proofErr w:type="spellEnd"/>
                <w:r w:rsidRPr="00BA671E">
                  <w:rPr>
                    <w:rFonts w:ascii="Times New Roman" w:hAnsi="Times New Roman"/>
                    <w:i/>
                  </w:rPr>
                  <w:t xml:space="preserve"> des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Naturalismus</w:t>
                </w:r>
                <w:proofErr w:type="spellEnd"/>
                <w:r>
                  <w:rPr>
                    <w:rFonts w:ascii="Times New Roman" w:hAnsi="Times New Roman"/>
                    <w:i/>
                  </w:rPr>
                  <w:t xml:space="preserve"> </w:t>
                </w:r>
                <w:r>
                  <w:rPr>
                    <w:rFonts w:ascii="Times New Roman" w:hAnsi="Times New Roman"/>
                  </w:rPr>
                  <w:t>(1891)</w:t>
                </w:r>
              </w:p>
              <w:p w14:paraId="5A892D67" w14:textId="77777777" w:rsidR="003F0D73" w:rsidRPr="00C81609" w:rsidRDefault="00C81609" w:rsidP="00C81609">
                <w:pPr>
                  <w:rPr>
                    <w:rFonts w:ascii="Times New Roman" w:hAnsi="Times New Roman"/>
                  </w:rPr>
                </w:pP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Studien</w:t>
                </w:r>
                <w:proofErr w:type="spellEnd"/>
                <w:r w:rsidRPr="00BA671E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zur</w:t>
                </w:r>
                <w:proofErr w:type="spellEnd"/>
                <w:r w:rsidRPr="00BA671E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Kritik</w:t>
                </w:r>
                <w:proofErr w:type="spellEnd"/>
                <w:r w:rsidRPr="00BA671E">
                  <w:rPr>
                    <w:rFonts w:ascii="Times New Roman" w:hAnsi="Times New Roman"/>
                    <w:i/>
                  </w:rPr>
                  <w:t xml:space="preserve"> der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Moderne</w:t>
                </w:r>
                <w:proofErr w:type="spellEnd"/>
                <w:r>
                  <w:rPr>
                    <w:rFonts w:ascii="Times New Roman" w:hAnsi="Times New Roman"/>
                  </w:rPr>
                  <w:t xml:space="preserve"> (1894)</w:t>
                </w:r>
              </w:p>
            </w:tc>
          </w:sdtContent>
        </w:sdt>
      </w:tr>
      <w:tr w:rsidR="003235A7" w14:paraId="4B047070" w14:textId="77777777" w:rsidTr="003235A7">
        <w:tc>
          <w:tcPr>
            <w:tcW w:w="9016" w:type="dxa"/>
          </w:tcPr>
          <w:p w14:paraId="178ABF5B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ABCE55DFF47DC49B36141FDA09E4763"/>
              </w:placeholder>
            </w:sdtPr>
            <w:sdtEndPr/>
            <w:sdtContent>
              <w:p w14:paraId="40DBCAEB" w14:textId="77777777" w:rsidR="003235A7" w:rsidRPr="00C81609" w:rsidRDefault="00C81609" w:rsidP="00FB11DE">
                <w:pPr>
                  <w:rPr>
                    <w:rFonts w:ascii="Times New Roman" w:hAnsi="Times New Roman"/>
                  </w:rPr>
                </w:pPr>
                <w:proofErr w:type="spellStart"/>
                <w:r w:rsidRPr="00BA671E">
                  <w:rPr>
                    <w:rFonts w:ascii="Times New Roman" w:hAnsi="Times New Roman"/>
                  </w:rPr>
                  <w:t>Farkas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 xml:space="preserve">, </w:t>
                </w:r>
                <w:proofErr w:type="spellStart"/>
                <w:r w:rsidRPr="00BA671E">
                  <w:rPr>
                    <w:rFonts w:ascii="Times New Roman" w:hAnsi="Times New Roman"/>
                  </w:rPr>
                  <w:t>Reinhard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 xml:space="preserve">. (1989) </w:t>
                </w:r>
                <w:r w:rsidRPr="00BA671E">
                  <w:rPr>
                    <w:rFonts w:ascii="Times New Roman" w:hAnsi="Times New Roman"/>
                    <w:i/>
                  </w:rPr>
                  <w:t xml:space="preserve">Hermann Bahr.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Dynamik</w:t>
                </w:r>
                <w:proofErr w:type="spellEnd"/>
                <w:r w:rsidRPr="00BA671E">
                  <w:rPr>
                    <w:rFonts w:ascii="Times New Roman" w:hAnsi="Times New Roman"/>
                    <w:i/>
                  </w:rPr>
                  <w:t xml:space="preserve"> und Dilemma der </w:t>
                </w:r>
                <w:proofErr w:type="spellStart"/>
                <w:r w:rsidRPr="00BA671E">
                  <w:rPr>
                    <w:rFonts w:ascii="Times New Roman" w:hAnsi="Times New Roman"/>
                    <w:i/>
                  </w:rPr>
                  <w:t>Moderne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 xml:space="preserve">. Vienna: </w:t>
                </w:r>
                <w:proofErr w:type="spellStart"/>
                <w:r w:rsidRPr="00BA671E">
                  <w:rPr>
                    <w:rFonts w:ascii="Times New Roman" w:hAnsi="Times New Roman"/>
                  </w:rPr>
                  <w:t>Böhlau</w:t>
                </w:r>
                <w:proofErr w:type="spellEnd"/>
                <w:r w:rsidRPr="00BA671E">
                  <w:rPr>
                    <w:rFonts w:ascii="Times New Roman" w:hAnsi="Times New Roman"/>
                  </w:rPr>
                  <w:t>.</w:t>
                </w:r>
              </w:p>
            </w:sdtContent>
          </w:sdt>
        </w:tc>
      </w:tr>
    </w:tbl>
    <w:p w14:paraId="045A551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C62CE" w14:textId="77777777" w:rsidR="008A0D0C" w:rsidRDefault="008A0D0C" w:rsidP="007A0D55">
      <w:pPr>
        <w:spacing w:after="0" w:line="240" w:lineRule="auto"/>
      </w:pPr>
      <w:r>
        <w:separator/>
      </w:r>
    </w:p>
  </w:endnote>
  <w:endnote w:type="continuationSeparator" w:id="0">
    <w:p w14:paraId="6F6592DD" w14:textId="77777777" w:rsidR="008A0D0C" w:rsidRDefault="008A0D0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E9252" w14:textId="77777777" w:rsidR="008A0D0C" w:rsidRDefault="008A0D0C" w:rsidP="007A0D55">
      <w:pPr>
        <w:spacing w:after="0" w:line="240" w:lineRule="auto"/>
      </w:pPr>
      <w:r>
        <w:separator/>
      </w:r>
    </w:p>
  </w:footnote>
  <w:footnote w:type="continuationSeparator" w:id="0">
    <w:p w14:paraId="45D1F722" w14:textId="77777777" w:rsidR="008A0D0C" w:rsidRDefault="008A0D0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6F0D5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01FB4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0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0D0C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81609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7B2E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A0D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D0C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C816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A0D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D0C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C81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nivie.ac.at/bahr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iggs:Desktop:Work:Routledge%20Editing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B4A69075610443B74893D30D273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0FF3-E11D-D04C-A0FB-F65F879209C5}"/>
      </w:docPartPr>
      <w:docPartBody>
        <w:p w:rsidR="00000000" w:rsidRDefault="004E117A">
          <w:pPr>
            <w:pStyle w:val="55B4A69075610443B74893D30D273A6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772483670B8CC4F9793648B26A59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96872-769C-A342-9F87-05CDC5298BFB}"/>
      </w:docPartPr>
      <w:docPartBody>
        <w:p w:rsidR="00000000" w:rsidRDefault="004E117A">
          <w:pPr>
            <w:pStyle w:val="B772483670B8CC4F9793648B26A594C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A225F5053C3284794D5E77DD8ED3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2C5CD-1783-F84E-A655-A1DE103462C2}"/>
      </w:docPartPr>
      <w:docPartBody>
        <w:p w:rsidR="00000000" w:rsidRDefault="004E117A">
          <w:pPr>
            <w:pStyle w:val="9A225F5053C3284794D5E77DD8ED355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42C4AC3B26DA4A86F6E43B92EA5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6E030-9771-8646-A232-D60BBFDD3282}"/>
      </w:docPartPr>
      <w:docPartBody>
        <w:p w:rsidR="00000000" w:rsidRDefault="004E117A">
          <w:pPr>
            <w:pStyle w:val="0942C4AC3B26DA4A86F6E43B92EA5D3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65D75A440F92D4C8F78790BB4243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E1DCB-D453-2E4A-8F91-E3EF16602DF8}"/>
      </w:docPartPr>
      <w:docPartBody>
        <w:p w:rsidR="00000000" w:rsidRDefault="004E117A">
          <w:pPr>
            <w:pStyle w:val="765D75A440F92D4C8F78790BB42439D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56780A50640B4EA86A49FA53AD7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D77B-D2F9-DF4B-9BC0-298F8470D49D}"/>
      </w:docPartPr>
      <w:docPartBody>
        <w:p w:rsidR="00000000" w:rsidRDefault="004E117A">
          <w:pPr>
            <w:pStyle w:val="E656780A50640B4EA86A49FA53AD750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E44A320234B384084B29B07E1826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87A7F-1D40-9C4F-8628-494EF5F319FA}"/>
      </w:docPartPr>
      <w:docPartBody>
        <w:p w:rsidR="00000000" w:rsidRDefault="004E117A">
          <w:pPr>
            <w:pStyle w:val="9E44A320234B384084B29B07E18267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FE946458592BB49A0D02C7FFB34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4543E-B525-5D4E-B047-452F6321A9BB}"/>
      </w:docPartPr>
      <w:docPartBody>
        <w:p w:rsidR="00000000" w:rsidRDefault="004E117A">
          <w:pPr>
            <w:pStyle w:val="7FE946458592BB49A0D02C7FFB34BF8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37FDD9344A5148BEAEA4C81E372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F9E4E-06EE-2A4D-B7EA-81635DA01C9A}"/>
      </w:docPartPr>
      <w:docPartBody>
        <w:p w:rsidR="00000000" w:rsidRDefault="004E117A">
          <w:pPr>
            <w:pStyle w:val="4337FDD9344A5148BEAEA4C81E37205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4CFFCA869F1E84FBC0A154573779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D9FCA-A5F0-DA4F-94CE-40F94CFBCB0E}"/>
      </w:docPartPr>
      <w:docPartBody>
        <w:p w:rsidR="00000000" w:rsidRDefault="004E117A">
          <w:pPr>
            <w:pStyle w:val="B4CFFCA869F1E84FBC0A154573779D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ABCE55DFF47DC49B36141FDA09E4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71BF0-8ED5-064B-BC2F-1179B401D44B}"/>
      </w:docPartPr>
      <w:docPartBody>
        <w:p w:rsidR="00000000" w:rsidRDefault="004E117A">
          <w:pPr>
            <w:pStyle w:val="1ABCE55DFF47DC49B36141FDA09E476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B4A69075610443B74893D30D273A62">
    <w:name w:val="55B4A69075610443B74893D30D273A62"/>
  </w:style>
  <w:style w:type="paragraph" w:customStyle="1" w:styleId="B772483670B8CC4F9793648B26A594C9">
    <w:name w:val="B772483670B8CC4F9793648B26A594C9"/>
  </w:style>
  <w:style w:type="paragraph" w:customStyle="1" w:styleId="9A225F5053C3284794D5E77DD8ED3555">
    <w:name w:val="9A225F5053C3284794D5E77DD8ED3555"/>
  </w:style>
  <w:style w:type="paragraph" w:customStyle="1" w:styleId="0942C4AC3B26DA4A86F6E43B92EA5D3C">
    <w:name w:val="0942C4AC3B26DA4A86F6E43B92EA5D3C"/>
  </w:style>
  <w:style w:type="paragraph" w:customStyle="1" w:styleId="765D75A440F92D4C8F78790BB42439DE">
    <w:name w:val="765D75A440F92D4C8F78790BB42439DE"/>
  </w:style>
  <w:style w:type="paragraph" w:customStyle="1" w:styleId="E656780A50640B4EA86A49FA53AD750C">
    <w:name w:val="E656780A50640B4EA86A49FA53AD750C"/>
  </w:style>
  <w:style w:type="paragraph" w:customStyle="1" w:styleId="9E44A320234B384084B29B07E1826721">
    <w:name w:val="9E44A320234B384084B29B07E1826721"/>
  </w:style>
  <w:style w:type="paragraph" w:customStyle="1" w:styleId="7FE946458592BB49A0D02C7FFB34BF8E">
    <w:name w:val="7FE946458592BB49A0D02C7FFB34BF8E"/>
  </w:style>
  <w:style w:type="paragraph" w:customStyle="1" w:styleId="4337FDD9344A5148BEAEA4C81E372059">
    <w:name w:val="4337FDD9344A5148BEAEA4C81E372059"/>
  </w:style>
  <w:style w:type="paragraph" w:customStyle="1" w:styleId="B4CFFCA869F1E84FBC0A154573779D9A">
    <w:name w:val="B4CFFCA869F1E84FBC0A154573779D9A"/>
  </w:style>
  <w:style w:type="paragraph" w:customStyle="1" w:styleId="1ABCE55DFF47DC49B36141FDA09E4763">
    <w:name w:val="1ABCE55DFF47DC49B36141FDA09E476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5B4A69075610443B74893D30D273A62">
    <w:name w:val="55B4A69075610443B74893D30D273A62"/>
  </w:style>
  <w:style w:type="paragraph" w:customStyle="1" w:styleId="B772483670B8CC4F9793648B26A594C9">
    <w:name w:val="B772483670B8CC4F9793648B26A594C9"/>
  </w:style>
  <w:style w:type="paragraph" w:customStyle="1" w:styleId="9A225F5053C3284794D5E77DD8ED3555">
    <w:name w:val="9A225F5053C3284794D5E77DD8ED3555"/>
  </w:style>
  <w:style w:type="paragraph" w:customStyle="1" w:styleId="0942C4AC3B26DA4A86F6E43B92EA5D3C">
    <w:name w:val="0942C4AC3B26DA4A86F6E43B92EA5D3C"/>
  </w:style>
  <w:style w:type="paragraph" w:customStyle="1" w:styleId="765D75A440F92D4C8F78790BB42439DE">
    <w:name w:val="765D75A440F92D4C8F78790BB42439DE"/>
  </w:style>
  <w:style w:type="paragraph" w:customStyle="1" w:styleId="E656780A50640B4EA86A49FA53AD750C">
    <w:name w:val="E656780A50640B4EA86A49FA53AD750C"/>
  </w:style>
  <w:style w:type="paragraph" w:customStyle="1" w:styleId="9E44A320234B384084B29B07E1826721">
    <w:name w:val="9E44A320234B384084B29B07E1826721"/>
  </w:style>
  <w:style w:type="paragraph" w:customStyle="1" w:styleId="7FE946458592BB49A0D02C7FFB34BF8E">
    <w:name w:val="7FE946458592BB49A0D02C7FFB34BF8E"/>
  </w:style>
  <w:style w:type="paragraph" w:customStyle="1" w:styleId="4337FDD9344A5148BEAEA4C81E372059">
    <w:name w:val="4337FDD9344A5148BEAEA4C81E372059"/>
  </w:style>
  <w:style w:type="paragraph" w:customStyle="1" w:styleId="B4CFFCA869F1E84FBC0A154573779D9A">
    <w:name w:val="B4CFFCA869F1E84FBC0A154573779D9A"/>
  </w:style>
  <w:style w:type="paragraph" w:customStyle="1" w:styleId="1ABCE55DFF47DC49B36141FDA09E4763">
    <w:name w:val="1ABCE55DFF47DC49B36141FDA09E4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405</Words>
  <Characters>2313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Dreger</dc:creator>
  <cp:keywords/>
  <dc:description/>
  <cp:lastModifiedBy>Brigitte Dreger</cp:lastModifiedBy>
  <cp:revision>2</cp:revision>
  <dcterms:created xsi:type="dcterms:W3CDTF">2013-10-21T04:18:00Z</dcterms:created>
  <dcterms:modified xsi:type="dcterms:W3CDTF">2013-10-21T04:23:00Z</dcterms:modified>
</cp:coreProperties>
</file>