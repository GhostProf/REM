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22F07A33" w14:textId="77777777" w:rsidTr="00922950">
        <w:tc>
          <w:tcPr>
            <w:tcW w:w="491" w:type="dxa"/>
            <w:vMerge w:val="restart"/>
            <w:shd w:val="clear" w:color="auto" w:fill="A6A6A6" w:themeFill="background1" w:themeFillShade="A6"/>
            <w:textDirection w:val="btLr"/>
          </w:tcPr>
          <w:p w14:paraId="506D5052"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63DABD654F4469DA1F3E9FE7D8AF25D"/>
            </w:placeholder>
            <w:showingPlcHdr/>
            <w:dropDownList>
              <w:listItem w:displayText="Dr." w:value="Dr."/>
              <w:listItem w:displayText="Prof." w:value="Prof."/>
            </w:dropDownList>
          </w:sdtPr>
          <w:sdtEndPr/>
          <w:sdtContent>
            <w:tc>
              <w:tcPr>
                <w:tcW w:w="1259" w:type="dxa"/>
              </w:tcPr>
              <w:p w14:paraId="0CAF48C3"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F225D019D1A447387DB1C8BC3790146"/>
            </w:placeholder>
            <w:text/>
          </w:sdtPr>
          <w:sdtEndPr/>
          <w:sdtContent>
            <w:tc>
              <w:tcPr>
                <w:tcW w:w="2073" w:type="dxa"/>
              </w:tcPr>
              <w:p w14:paraId="3B8714B1" w14:textId="77777777" w:rsidR="00B574C9" w:rsidRDefault="003273B8" w:rsidP="003273B8">
                <w:r w:rsidRPr="003273B8">
                  <w:t>Frederik</w:t>
                </w:r>
              </w:p>
            </w:tc>
          </w:sdtContent>
        </w:sdt>
        <w:sdt>
          <w:sdtPr>
            <w:alias w:val="Middle name"/>
            <w:tag w:val="authorMiddleName"/>
            <w:id w:val="-2076034781"/>
            <w:placeholder>
              <w:docPart w:val="59EF40A0DFDC4AE38922C90B917DAAC5"/>
            </w:placeholder>
            <w:showingPlcHdr/>
            <w:text/>
          </w:sdtPr>
          <w:sdtEndPr/>
          <w:sdtContent>
            <w:tc>
              <w:tcPr>
                <w:tcW w:w="2551" w:type="dxa"/>
              </w:tcPr>
              <w:p w14:paraId="48319873" w14:textId="77777777" w:rsidR="00B574C9" w:rsidRDefault="00B574C9" w:rsidP="00922950">
                <w:r>
                  <w:rPr>
                    <w:rStyle w:val="PlaceholderText"/>
                  </w:rPr>
                  <w:t>[Middle name]</w:t>
                </w:r>
              </w:p>
            </w:tc>
          </w:sdtContent>
        </w:sdt>
        <w:sdt>
          <w:sdtPr>
            <w:alias w:val="Last name"/>
            <w:tag w:val="authorLastName"/>
            <w:id w:val="-1088529830"/>
            <w:placeholder>
              <w:docPart w:val="17F04355D0454FC9A5BA11EEC2FF86DD"/>
            </w:placeholder>
            <w:text/>
          </w:sdtPr>
          <w:sdtEndPr/>
          <w:sdtContent>
            <w:tc>
              <w:tcPr>
                <w:tcW w:w="2642" w:type="dxa"/>
              </w:tcPr>
              <w:p w14:paraId="31B25EED" w14:textId="77777777" w:rsidR="00B574C9" w:rsidRDefault="003273B8" w:rsidP="003273B8">
                <w:r>
                  <w:t>Green</w:t>
                </w:r>
              </w:p>
            </w:tc>
          </w:sdtContent>
        </w:sdt>
      </w:tr>
      <w:tr w:rsidR="00B574C9" w14:paraId="3E029501" w14:textId="77777777" w:rsidTr="001A6A06">
        <w:trPr>
          <w:trHeight w:val="986"/>
        </w:trPr>
        <w:tc>
          <w:tcPr>
            <w:tcW w:w="491" w:type="dxa"/>
            <w:vMerge/>
            <w:shd w:val="clear" w:color="auto" w:fill="A6A6A6" w:themeFill="background1" w:themeFillShade="A6"/>
          </w:tcPr>
          <w:p w14:paraId="7E8CB0AB" w14:textId="77777777" w:rsidR="00B574C9" w:rsidRPr="001A6A06" w:rsidRDefault="00B574C9" w:rsidP="00CF1542">
            <w:pPr>
              <w:jc w:val="center"/>
              <w:rPr>
                <w:b/>
                <w:color w:val="FFFFFF" w:themeColor="background1"/>
              </w:rPr>
            </w:pPr>
          </w:p>
        </w:tc>
        <w:sdt>
          <w:sdtPr>
            <w:alias w:val="Biography"/>
            <w:tag w:val="authorBiography"/>
            <w:id w:val="938807824"/>
            <w:placeholder>
              <w:docPart w:val="6229A4D0825B495D9FF144D406E396FC"/>
            </w:placeholder>
            <w:showingPlcHdr/>
          </w:sdtPr>
          <w:sdtEndPr/>
          <w:sdtContent>
            <w:tc>
              <w:tcPr>
                <w:tcW w:w="8525" w:type="dxa"/>
                <w:gridSpan w:val="4"/>
              </w:tcPr>
              <w:p w14:paraId="76628E86" w14:textId="77777777" w:rsidR="00B574C9" w:rsidRDefault="00B574C9" w:rsidP="00922950">
                <w:r>
                  <w:rPr>
                    <w:rStyle w:val="PlaceholderText"/>
                  </w:rPr>
                  <w:t>[Enter your biography]</w:t>
                </w:r>
              </w:p>
            </w:tc>
          </w:sdtContent>
        </w:sdt>
      </w:tr>
      <w:tr w:rsidR="00B574C9" w14:paraId="3D3C10B3" w14:textId="77777777" w:rsidTr="001A6A06">
        <w:trPr>
          <w:trHeight w:val="986"/>
        </w:trPr>
        <w:tc>
          <w:tcPr>
            <w:tcW w:w="491" w:type="dxa"/>
            <w:vMerge/>
            <w:shd w:val="clear" w:color="auto" w:fill="A6A6A6" w:themeFill="background1" w:themeFillShade="A6"/>
          </w:tcPr>
          <w:p w14:paraId="041B179E" w14:textId="77777777" w:rsidR="00B574C9" w:rsidRPr="001A6A06" w:rsidRDefault="00B574C9" w:rsidP="00CF1542">
            <w:pPr>
              <w:jc w:val="center"/>
              <w:rPr>
                <w:b/>
                <w:color w:val="FFFFFF" w:themeColor="background1"/>
              </w:rPr>
            </w:pPr>
          </w:p>
        </w:tc>
        <w:sdt>
          <w:sdtPr>
            <w:alias w:val="Affiliation"/>
            <w:tag w:val="affiliation"/>
            <w:id w:val="2012937915"/>
            <w:placeholder>
              <w:docPart w:val="FDEFCD5D3353425EA20A3BE3BC7F4DAF"/>
            </w:placeholder>
            <w:text/>
          </w:sdtPr>
          <w:sdtEndPr/>
          <w:sdtContent>
            <w:tc>
              <w:tcPr>
                <w:tcW w:w="8525" w:type="dxa"/>
                <w:gridSpan w:val="4"/>
              </w:tcPr>
              <w:p w14:paraId="1E65AA1E" w14:textId="77777777" w:rsidR="00B574C9" w:rsidRDefault="003273B8" w:rsidP="00B574C9">
                <w:r w:rsidRPr="003273B8">
                  <w:t>San Francisco State University</w:t>
                </w:r>
              </w:p>
            </w:tc>
          </w:sdtContent>
        </w:sdt>
      </w:tr>
    </w:tbl>
    <w:p w14:paraId="445967A9"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242"/>
      </w:tblGrid>
      <w:tr w:rsidR="00244BB0" w:rsidRPr="00244BB0" w14:paraId="29126E1F" w14:textId="77777777" w:rsidTr="00244BB0">
        <w:tc>
          <w:tcPr>
            <w:tcW w:w="9016" w:type="dxa"/>
            <w:shd w:val="clear" w:color="auto" w:fill="A6A6A6" w:themeFill="background1" w:themeFillShade="A6"/>
            <w:tcMar>
              <w:top w:w="113" w:type="dxa"/>
              <w:bottom w:w="113" w:type="dxa"/>
            </w:tcMar>
          </w:tcPr>
          <w:p w14:paraId="34EAA6EC"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75927C83" w14:textId="77777777" w:rsidTr="003F0D73">
        <w:sdt>
          <w:sdtPr>
            <w:rPr>
              <w:lang w:val="en" w:eastAsia="zh-TW"/>
            </w:rPr>
            <w:alias w:val="Article headword"/>
            <w:tag w:val="articleHeadword"/>
            <w:id w:val="-361440020"/>
            <w:placeholder>
              <w:docPart w:val="B234C2EEA150496D97CB06304C5E5FDD"/>
            </w:placeholder>
            <w:text/>
          </w:sdtPr>
          <w:sdtEndPr/>
          <w:sdtContent>
            <w:tc>
              <w:tcPr>
                <w:tcW w:w="9016" w:type="dxa"/>
                <w:tcMar>
                  <w:top w:w="113" w:type="dxa"/>
                  <w:bottom w:w="113" w:type="dxa"/>
                </w:tcMar>
              </w:tcPr>
              <w:p w14:paraId="4317728E" w14:textId="77777777" w:rsidR="003F0D73" w:rsidRPr="00FB589A" w:rsidRDefault="003E4531" w:rsidP="003E4531">
                <w:r w:rsidRPr="003263F5">
                  <w:rPr>
                    <w:lang w:val="en" w:eastAsia="zh-TW"/>
                  </w:rPr>
                  <w:t xml:space="preserve">Can Xue </w:t>
                </w:r>
                <w:r w:rsidRPr="003263F5">
                  <w:rPr>
                    <w:rFonts w:ascii="MS Gothic" w:eastAsia="MS Gothic" w:hAnsi="MS Gothic" w:cs="MS Gothic" w:hint="eastAsia"/>
                    <w:lang w:val="en" w:eastAsia="zh-TW"/>
                  </w:rPr>
                  <w:t>殘雪</w:t>
                </w:r>
                <w:r w:rsidRPr="003263F5">
                  <w:rPr>
                    <w:lang w:val="en" w:eastAsia="zh-TW"/>
                  </w:rPr>
                  <w:t xml:space="preserve">, penname of Deng Xiaohua </w:t>
                </w:r>
                <w:r w:rsidRPr="003263F5">
                  <w:rPr>
                    <w:rFonts w:ascii="MS Gothic" w:eastAsia="MS Gothic" w:hAnsi="MS Gothic" w:cs="MS Gothic" w:hint="eastAsia"/>
                    <w:lang w:val="en" w:eastAsia="zh-TW"/>
                  </w:rPr>
                  <w:t>鄧小華</w:t>
                </w:r>
                <w:r w:rsidR="003263F5" w:rsidRPr="003263F5">
                  <w:rPr>
                    <w:lang w:val="en" w:eastAsia="zh-TW"/>
                  </w:rPr>
                  <w:t xml:space="preserve"> </w:t>
                </w:r>
                <w:r w:rsidRPr="003263F5">
                  <w:rPr>
                    <w:lang w:val="en" w:eastAsia="zh-TW"/>
                  </w:rPr>
                  <w:t>(1953 –)</w:t>
                </w:r>
              </w:p>
            </w:tc>
          </w:sdtContent>
        </w:sdt>
      </w:tr>
      <w:tr w:rsidR="00464699" w14:paraId="456A2E4A" w14:textId="77777777" w:rsidTr="007821B0">
        <w:sdt>
          <w:sdtPr>
            <w:alias w:val="Variant headwords"/>
            <w:tag w:val="variantHeadwords"/>
            <w:id w:val="173464402"/>
            <w:placeholder>
              <w:docPart w:val="EEAA16D4001B48C48B902A07EC742CE2"/>
            </w:placeholder>
            <w:showingPlcHdr/>
          </w:sdtPr>
          <w:sdtEndPr/>
          <w:sdtContent>
            <w:tc>
              <w:tcPr>
                <w:tcW w:w="9016" w:type="dxa"/>
                <w:tcMar>
                  <w:top w:w="113" w:type="dxa"/>
                  <w:bottom w:w="113" w:type="dxa"/>
                </w:tcMar>
              </w:tcPr>
              <w:p w14:paraId="0FBFA002"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66FFD26" w14:textId="77777777" w:rsidTr="003F0D73">
        <w:sdt>
          <w:sdtPr>
            <w:alias w:val="Abstract"/>
            <w:tag w:val="abstract"/>
            <w:id w:val="-635871867"/>
            <w:placeholder>
              <w:docPart w:val="7418B743C4704D029388DBD4B4F8F19F"/>
            </w:placeholder>
          </w:sdtPr>
          <w:sdtEndPr/>
          <w:sdtContent>
            <w:tc>
              <w:tcPr>
                <w:tcW w:w="9016" w:type="dxa"/>
                <w:tcMar>
                  <w:top w:w="113" w:type="dxa"/>
                  <w:bottom w:w="113" w:type="dxa"/>
                </w:tcMar>
              </w:tcPr>
              <w:p w14:paraId="157EA441" w14:textId="1C0083DF" w:rsidR="00E85A05" w:rsidRPr="003263F5" w:rsidRDefault="003263F5" w:rsidP="000E415A">
                <w:pPr>
                  <w:autoSpaceDE w:val="0"/>
                  <w:autoSpaceDN w:val="0"/>
                  <w:adjustRightInd w:val="0"/>
                  <w:rPr>
                    <w:lang w:val="en" w:eastAsia="zh-TW"/>
                  </w:rPr>
                </w:pPr>
                <w:r>
                  <w:t xml:space="preserve">Can Xue (pen name of Deng Xiaohua), is a Chinese writer and literary critic whose work has gained a following for its avant-garde themes and style. </w:t>
                </w:r>
                <w:r w:rsidRPr="000B69A7">
                  <w:rPr>
                    <w:lang w:val="en" w:eastAsia="zh-TW"/>
                  </w:rPr>
                  <w:t>Resisting compartmentalization as a feminist writer</w:t>
                </w:r>
                <w:r>
                  <w:rPr>
                    <w:lang w:val="en" w:eastAsia="zh-TW"/>
                  </w:rPr>
                  <w:t>,</w:t>
                </w:r>
                <w:r w:rsidRPr="000B69A7">
                  <w:rPr>
                    <w:lang w:val="en" w:eastAsia="zh-TW"/>
                  </w:rPr>
                  <w:t xml:space="preserve"> or interpretations of her often nightmarish tales as straightforward literary responses to the violence and political excesses of the Mao period, Can Xue imperatively denied that her wo</w:t>
                </w:r>
                <w:r>
                  <w:rPr>
                    <w:lang w:val="en" w:eastAsia="zh-TW"/>
                  </w:rPr>
                  <w:t>rk i</w:t>
                </w:r>
                <w:r w:rsidRPr="000B69A7">
                  <w:rPr>
                    <w:lang w:val="en" w:eastAsia="zh-TW"/>
                  </w:rPr>
                  <w:t xml:space="preserve">s rooted in China’s socio-historic condition. </w:t>
                </w:r>
                <w:r>
                  <w:rPr>
                    <w:lang w:val="en" w:eastAsia="zh-TW"/>
                  </w:rPr>
                  <w:t>‘</w:t>
                </w:r>
                <w:r w:rsidRPr="000B69A7">
                  <w:rPr>
                    <w:lang w:val="en" w:eastAsia="zh-TW"/>
                  </w:rPr>
                  <w:t>There is no political cause in my work,</w:t>
                </w:r>
                <w:r>
                  <w:rPr>
                    <w:lang w:val="en" w:eastAsia="zh-TW"/>
                  </w:rPr>
                  <w:t>’</w:t>
                </w:r>
                <w:r w:rsidRPr="000B69A7">
                  <w:rPr>
                    <w:lang w:val="en" w:eastAsia="zh-TW"/>
                  </w:rPr>
                  <w:t xml:space="preserve"> she said in an interview in 2002, maintaining instead that hers is a </w:t>
                </w:r>
                <w:r>
                  <w:rPr>
                    <w:lang w:val="en" w:eastAsia="zh-TW"/>
                  </w:rPr>
                  <w:t>‘</w:t>
                </w:r>
                <w:r w:rsidRPr="000B69A7">
                  <w:rPr>
                    <w:lang w:val="en" w:eastAsia="zh-TW"/>
                  </w:rPr>
                  <w:t>literature of the soul</w:t>
                </w:r>
                <w:r>
                  <w:rPr>
                    <w:lang w:val="en" w:eastAsia="zh-TW"/>
                  </w:rPr>
                  <w:t>’</w:t>
                </w:r>
                <w:r w:rsidRPr="000B69A7">
                  <w:rPr>
                    <w:lang w:val="en" w:eastAsia="zh-TW"/>
                  </w:rPr>
                  <w:t xml:space="preserve"> and that its main interest lies in the metaphysical aspect of individual existence</w:t>
                </w:r>
                <w:r w:rsidR="000E415A">
                  <w:rPr>
                    <w:lang w:val="en" w:eastAsia="zh-TW"/>
                  </w:rPr>
                  <w:t>’ (Xue).</w:t>
                </w:r>
              </w:p>
            </w:tc>
          </w:sdtContent>
        </w:sdt>
      </w:tr>
      <w:tr w:rsidR="003F0D73" w14:paraId="58C7E67B" w14:textId="77777777" w:rsidTr="003F0D73">
        <w:sdt>
          <w:sdtPr>
            <w:alias w:val="Article text"/>
            <w:tag w:val="articleText"/>
            <w:id w:val="634067588"/>
            <w:placeholder>
              <w:docPart w:val="DBB94F8041BE4F69974CEFC095EACF36"/>
            </w:placeholder>
          </w:sdtPr>
          <w:sdtEndPr/>
          <w:sdtContent>
            <w:tc>
              <w:tcPr>
                <w:tcW w:w="9016" w:type="dxa"/>
                <w:tcMar>
                  <w:top w:w="113" w:type="dxa"/>
                  <w:bottom w:w="113" w:type="dxa"/>
                </w:tcMar>
              </w:tcPr>
              <w:p w14:paraId="014F62BD" w14:textId="68D1FACD" w:rsidR="003E4531" w:rsidRDefault="003E4531" w:rsidP="003E4531">
                <w:pPr>
                  <w:autoSpaceDE w:val="0"/>
                  <w:autoSpaceDN w:val="0"/>
                  <w:adjustRightInd w:val="0"/>
                  <w:rPr>
                    <w:lang w:val="en" w:eastAsia="zh-TW"/>
                  </w:rPr>
                </w:pPr>
                <w:r w:rsidRPr="000B69A7">
                  <w:rPr>
                    <w:lang w:val="en" w:eastAsia="zh-TW"/>
                  </w:rPr>
                  <w:t xml:space="preserve">One of China’s most </w:t>
                </w:r>
                <w:r>
                  <w:rPr>
                    <w:lang w:val="en" w:eastAsia="zh-TW"/>
                  </w:rPr>
                  <w:t xml:space="preserve">experimental </w:t>
                </w:r>
                <w:r w:rsidRPr="000B69A7">
                  <w:rPr>
                    <w:lang w:val="en" w:eastAsia="zh-TW"/>
                  </w:rPr>
                  <w:t xml:space="preserve">novelists of the post-Mao era, Can Xue has also been one of the most </w:t>
                </w:r>
                <w:r>
                  <w:rPr>
                    <w:lang w:val="en" w:eastAsia="zh-TW"/>
                  </w:rPr>
                  <w:t>polarizing</w:t>
                </w:r>
                <w:r w:rsidRPr="000B69A7">
                  <w:rPr>
                    <w:lang w:val="en" w:eastAsia="zh-TW"/>
                  </w:rPr>
                  <w:t xml:space="preserve">. While some critics, including the late Susan Sontag, were mesmerized by her surrealist and absurdist tales, others have dismissed her fiction as </w:t>
                </w:r>
                <w:r w:rsidR="003263F5">
                  <w:rPr>
                    <w:lang w:val="en" w:eastAsia="zh-TW"/>
                  </w:rPr>
                  <w:t>‘</w:t>
                </w:r>
                <w:r w:rsidRPr="000B69A7">
                  <w:rPr>
                    <w:lang w:val="en" w:eastAsia="zh-TW"/>
                  </w:rPr>
                  <w:t>hysterical</w:t>
                </w:r>
                <w:r w:rsidR="003263F5">
                  <w:rPr>
                    <w:lang w:val="en" w:eastAsia="zh-TW"/>
                  </w:rPr>
                  <w:t>’</w:t>
                </w:r>
                <w:r w:rsidRPr="000B69A7">
                  <w:rPr>
                    <w:lang w:val="en" w:eastAsia="zh-TW"/>
                  </w:rPr>
                  <w:t xml:space="preserve"> and </w:t>
                </w:r>
                <w:r w:rsidR="003263F5">
                  <w:rPr>
                    <w:lang w:val="en" w:eastAsia="zh-TW"/>
                  </w:rPr>
                  <w:t>‘</w:t>
                </w:r>
                <w:r w:rsidR="000E415A">
                  <w:rPr>
                    <w:lang w:val="en" w:eastAsia="zh-TW"/>
                  </w:rPr>
                  <w:t>unreadable</w:t>
                </w:r>
                <w:r w:rsidR="003263F5">
                  <w:rPr>
                    <w:lang w:val="en" w:eastAsia="zh-TW"/>
                  </w:rPr>
                  <w:t>’</w:t>
                </w:r>
                <w:r w:rsidR="000E415A">
                  <w:rPr>
                    <w:lang w:val="en" w:eastAsia="zh-TW"/>
                  </w:rPr>
                  <w:t xml:space="preserve"> </w:t>
                </w:r>
                <w:r w:rsidR="000E415A">
                  <w:rPr>
                    <w:lang w:val="en" w:eastAsia="zh-TW"/>
                  </w:rPr>
                  <w:t>(‘</w:t>
                </w:r>
                <w:r w:rsidR="000E415A" w:rsidRPr="000E415A">
                  <w:rPr>
                    <w:lang w:val="en" w:eastAsia="zh-TW"/>
                  </w:rPr>
                  <w:t>Stubbornly Illuminating</w:t>
                </w:r>
                <w:r w:rsidR="000E415A">
                  <w:rPr>
                    <w:lang w:val="en" w:eastAsia="zh-TW"/>
                  </w:rPr>
                  <w:t>’).</w:t>
                </w:r>
                <w:r w:rsidRPr="000B69A7">
                  <w:rPr>
                    <w:lang w:val="en" w:eastAsia="zh-TW"/>
                  </w:rPr>
                  <w:t xml:space="preserve"> Literally translated as </w:t>
                </w:r>
                <w:r w:rsidR="003263F5">
                  <w:rPr>
                    <w:lang w:val="en" w:eastAsia="zh-TW"/>
                  </w:rPr>
                  <w:t>‘</w:t>
                </w:r>
                <w:r w:rsidRPr="002004B7">
                  <w:rPr>
                    <w:lang w:val="en" w:eastAsia="zh-TW"/>
                  </w:rPr>
                  <w:t>Leftover Snow Refusing to Melt,</w:t>
                </w:r>
                <w:r w:rsidR="003263F5">
                  <w:rPr>
                    <w:lang w:val="en" w:eastAsia="zh-TW"/>
                  </w:rPr>
                  <w:t>’</w:t>
                </w:r>
                <w:r w:rsidRPr="000B69A7">
                  <w:rPr>
                    <w:lang w:val="en" w:eastAsia="zh-TW"/>
                  </w:rPr>
                  <w:t xml:space="preserve"> Can Xue’s penname bespeaks the defiance with which she </w:t>
                </w:r>
                <w:r>
                  <w:rPr>
                    <w:lang w:val="en" w:eastAsia="zh-TW"/>
                  </w:rPr>
                  <w:t xml:space="preserve">has </w:t>
                </w:r>
                <w:r w:rsidRPr="000B69A7">
                  <w:rPr>
                    <w:lang w:val="en" w:eastAsia="zh-TW"/>
                  </w:rPr>
                  <w:t xml:space="preserve">answered her critics: </w:t>
                </w:r>
                <w:r w:rsidR="003263F5">
                  <w:rPr>
                    <w:lang w:val="en" w:eastAsia="zh-TW"/>
                  </w:rPr>
                  <w:t>‘</w:t>
                </w:r>
                <w:r w:rsidRPr="000B69A7">
                  <w:rPr>
                    <w:lang w:val="en" w:eastAsia="zh-TW"/>
                  </w:rPr>
                  <w:t>If a reader feels that this book is unreadable,</w:t>
                </w:r>
                <w:r w:rsidR="003263F5">
                  <w:rPr>
                    <w:lang w:val="en" w:eastAsia="zh-TW"/>
                  </w:rPr>
                  <w:t>’</w:t>
                </w:r>
                <w:r w:rsidRPr="000B69A7">
                  <w:rPr>
                    <w:lang w:val="en" w:eastAsia="zh-TW"/>
                  </w:rPr>
                  <w:t xml:space="preserve"> she said in an interview following the publication of a translation of her novel </w:t>
                </w:r>
                <w:r w:rsidRPr="000B69A7">
                  <w:rPr>
                    <w:i/>
                    <w:iCs/>
                    <w:lang w:val="en" w:eastAsia="zh-TW"/>
                  </w:rPr>
                  <w:t>Five Spice Street</w:t>
                </w:r>
                <w:r w:rsidRPr="000B69A7">
                  <w:rPr>
                    <w:lang w:val="en" w:eastAsia="zh-TW"/>
                  </w:rPr>
                  <w:t xml:space="preserve"> (2009), </w:t>
                </w:r>
                <w:r w:rsidR="003263F5">
                  <w:rPr>
                    <w:lang w:val="en" w:eastAsia="zh-TW"/>
                  </w:rPr>
                  <w:t>‘</w:t>
                </w:r>
                <w:r w:rsidRPr="000B69A7">
                  <w:rPr>
                    <w:lang w:val="en" w:eastAsia="zh-TW"/>
                  </w:rPr>
                  <w:t>then it’s clear that he is not one of my readers.</w:t>
                </w:r>
                <w:r w:rsidR="003263F5">
                  <w:rPr>
                    <w:lang w:val="en" w:eastAsia="zh-TW"/>
                  </w:rPr>
                  <w:t>’</w:t>
                </w:r>
                <w:r w:rsidRPr="000B69A7">
                  <w:rPr>
                    <w:lang w:val="en" w:eastAsia="zh-TW"/>
                  </w:rPr>
                  <w:t xml:space="preserve"> (</w:t>
                </w:r>
                <w:hyperlink r:id="rId8" w:history="1">
                  <w:r w:rsidRPr="00CB211E">
                    <w:rPr>
                      <w:rStyle w:val="Hyperlink"/>
                      <w:lang w:val="en" w:eastAsia="zh-TW"/>
                    </w:rPr>
                    <w:t>http://www.pri.org/theworld/?q=node/261</w:t>
                  </w:r>
                  <w:r w:rsidRPr="00CB211E">
                    <w:rPr>
                      <w:rStyle w:val="Hyperlink"/>
                      <w:lang w:val="en" w:eastAsia="zh-TW"/>
                    </w:rPr>
                    <w:t>3</w:t>
                  </w:r>
                  <w:r w:rsidRPr="00CB211E">
                    <w:rPr>
                      <w:rStyle w:val="Hyperlink"/>
                      <w:lang w:val="en" w:eastAsia="zh-TW"/>
                    </w:rPr>
                    <w:t>2</w:t>
                  </w:r>
                </w:hyperlink>
                <w:r w:rsidRPr="000B69A7">
                  <w:rPr>
                    <w:lang w:val="en" w:eastAsia="zh-TW"/>
                  </w:rPr>
                  <w:t xml:space="preserve">). </w:t>
                </w:r>
              </w:p>
              <w:p w14:paraId="5D8BAE85" w14:textId="77777777" w:rsidR="003E4531" w:rsidRDefault="003E4531" w:rsidP="003E4531">
                <w:pPr>
                  <w:autoSpaceDE w:val="0"/>
                  <w:autoSpaceDN w:val="0"/>
                  <w:adjustRightInd w:val="0"/>
                  <w:rPr>
                    <w:lang w:val="en" w:eastAsia="zh-TW"/>
                  </w:rPr>
                </w:pPr>
              </w:p>
              <w:p w14:paraId="52B3178E" w14:textId="77777777" w:rsidR="003273B8" w:rsidRDefault="003273B8" w:rsidP="003273B8">
                <w:pPr>
                  <w:keepNext/>
                  <w:autoSpaceDE w:val="0"/>
                  <w:autoSpaceDN w:val="0"/>
                  <w:adjustRightInd w:val="0"/>
                </w:pPr>
                <w:r>
                  <w:rPr>
                    <w:lang w:val="en" w:eastAsia="zh-TW"/>
                  </w:rPr>
                  <w:t>File: 1. Can Xue.jpg</w:t>
                </w:r>
              </w:p>
              <w:p w14:paraId="3B9B95D4" w14:textId="2C5BF017" w:rsidR="003273B8" w:rsidRDefault="000E415A" w:rsidP="003273B8">
                <w:pPr>
                  <w:pStyle w:val="Caption"/>
                </w:pPr>
                <w:r>
                  <w:t xml:space="preserve">Figure 1 </w:t>
                </w:r>
                <w:r w:rsidR="003273B8">
                  <w:t xml:space="preserve">Can Xue </w:t>
                </w:r>
              </w:p>
              <w:p w14:paraId="5ACFA76D" w14:textId="313B8105" w:rsidR="003273B8" w:rsidRDefault="003273B8" w:rsidP="003273B8">
                <w:r>
                  <w:t xml:space="preserve">Source: </w:t>
                </w:r>
                <w:r w:rsidR="000E415A" w:rsidRPr="000E415A">
                  <w:rPr>
                    <w:u w:val="single"/>
                    <w:lang w:val="en-US"/>
                  </w:rPr>
                  <w:t>https://www.google.com/search?q=%E6%AE%98%E9%9B%AA&amp;espv=2&amp;biw=1371&amp;bih=757&amp;source=lnms&amp;tbm=isch&amp;sa=X&amp;ved=0ahUKEwjUj-PXrO3NAhUL2mMKHU78AGoQ_AUIBigB#imgrc=J16r8EvLm-5diM%3A</w:t>
                </w:r>
              </w:p>
              <w:p w14:paraId="6B56F063" w14:textId="77777777" w:rsidR="003273B8" w:rsidRDefault="003273B8" w:rsidP="003E4531">
                <w:pPr>
                  <w:autoSpaceDE w:val="0"/>
                  <w:autoSpaceDN w:val="0"/>
                  <w:adjustRightInd w:val="0"/>
                  <w:rPr>
                    <w:lang w:val="en" w:eastAsia="zh-TW"/>
                  </w:rPr>
                </w:pPr>
              </w:p>
              <w:p w14:paraId="01510679" w14:textId="4A1E1B8F" w:rsidR="003E4531" w:rsidRDefault="003E4531" w:rsidP="003E4531">
                <w:pPr>
                  <w:autoSpaceDE w:val="0"/>
                  <w:autoSpaceDN w:val="0"/>
                  <w:adjustRightInd w:val="0"/>
                  <w:rPr>
                    <w:lang w:val="en" w:eastAsia="zh-TW"/>
                  </w:rPr>
                </w:pPr>
                <w:r w:rsidRPr="000B69A7">
                  <w:rPr>
                    <w:lang w:val="en" w:eastAsia="zh-TW"/>
                  </w:rPr>
                  <w:t>Resisting compartmentalization as a feminist writer</w:t>
                </w:r>
                <w:r>
                  <w:rPr>
                    <w:lang w:val="en" w:eastAsia="zh-TW"/>
                  </w:rPr>
                  <w:t>,</w:t>
                </w:r>
                <w:r w:rsidRPr="000B69A7">
                  <w:rPr>
                    <w:lang w:val="en" w:eastAsia="zh-TW"/>
                  </w:rPr>
                  <w:t xml:space="preserve"> or interpretations of her often nightmarish tales as straightforward literary responses to the violence and political excesses of the Mao period, Can Xue imperatively denied that her wo</w:t>
                </w:r>
                <w:r>
                  <w:rPr>
                    <w:lang w:val="en" w:eastAsia="zh-TW"/>
                  </w:rPr>
                  <w:t>rk i</w:t>
                </w:r>
                <w:r w:rsidRPr="000B69A7">
                  <w:rPr>
                    <w:lang w:val="en" w:eastAsia="zh-TW"/>
                  </w:rPr>
                  <w:t xml:space="preserve">s rooted in China’s socio-historic condition. </w:t>
                </w:r>
                <w:r w:rsidR="003263F5">
                  <w:rPr>
                    <w:lang w:val="en" w:eastAsia="zh-TW"/>
                  </w:rPr>
                  <w:t>‘</w:t>
                </w:r>
                <w:r w:rsidRPr="000B69A7">
                  <w:rPr>
                    <w:lang w:val="en" w:eastAsia="zh-TW"/>
                  </w:rPr>
                  <w:t>There is no political cause in my work,</w:t>
                </w:r>
                <w:r w:rsidR="003263F5">
                  <w:rPr>
                    <w:lang w:val="en" w:eastAsia="zh-TW"/>
                  </w:rPr>
                  <w:t>’</w:t>
                </w:r>
                <w:r w:rsidRPr="000B69A7">
                  <w:rPr>
                    <w:lang w:val="en" w:eastAsia="zh-TW"/>
                  </w:rPr>
                  <w:t xml:space="preserve"> she said in an interview in 2002, maintaining instead that hers is a </w:t>
                </w:r>
                <w:r w:rsidR="003263F5">
                  <w:rPr>
                    <w:lang w:val="en" w:eastAsia="zh-TW"/>
                  </w:rPr>
                  <w:t>‘</w:t>
                </w:r>
                <w:r w:rsidRPr="000B69A7">
                  <w:rPr>
                    <w:lang w:val="en" w:eastAsia="zh-TW"/>
                  </w:rPr>
                  <w:t>literature of the soul</w:t>
                </w:r>
                <w:r w:rsidR="003263F5">
                  <w:rPr>
                    <w:lang w:val="en" w:eastAsia="zh-TW"/>
                  </w:rPr>
                  <w:t>’</w:t>
                </w:r>
                <w:r w:rsidRPr="000B69A7">
                  <w:rPr>
                    <w:lang w:val="en" w:eastAsia="zh-TW"/>
                  </w:rPr>
                  <w:t xml:space="preserve"> and that its main interest lies in the metaphysical aspect of individual existence</w:t>
                </w:r>
                <w:r w:rsidR="000E415A">
                  <w:rPr>
                    <w:lang w:val="en" w:eastAsia="zh-TW"/>
                  </w:rPr>
                  <w:t xml:space="preserve"> </w:t>
                </w:r>
                <w:r w:rsidR="000E415A">
                  <w:rPr>
                    <w:lang w:val="en" w:eastAsia="zh-TW"/>
                  </w:rPr>
                  <w:t>(</w:t>
                </w:r>
                <w:r w:rsidR="000E415A">
                  <w:rPr>
                    <w:lang w:val="en" w:eastAsia="zh-TW"/>
                  </w:rPr>
                  <w:t>Xue</w:t>
                </w:r>
                <w:r w:rsidR="000E415A">
                  <w:rPr>
                    <w:lang w:val="en" w:eastAsia="zh-TW"/>
                  </w:rPr>
                  <w:t>).</w:t>
                </w:r>
              </w:p>
              <w:p w14:paraId="1C71F0DA" w14:textId="77777777" w:rsidR="003E4531" w:rsidRPr="000B69A7" w:rsidRDefault="003E4531" w:rsidP="003E4531">
                <w:pPr>
                  <w:autoSpaceDE w:val="0"/>
                  <w:autoSpaceDN w:val="0"/>
                  <w:adjustRightInd w:val="0"/>
                  <w:rPr>
                    <w:lang w:val="en" w:eastAsia="zh-TW"/>
                  </w:rPr>
                </w:pPr>
              </w:p>
              <w:p w14:paraId="5A31AB12" w14:textId="77777777" w:rsidR="003E4531" w:rsidRDefault="003E4531" w:rsidP="003E4531">
                <w:pPr>
                  <w:autoSpaceDE w:val="0"/>
                  <w:autoSpaceDN w:val="0"/>
                  <w:adjustRightInd w:val="0"/>
                  <w:rPr>
                    <w:lang w:val="en" w:eastAsia="zh-TW"/>
                  </w:rPr>
                </w:pPr>
                <w:r w:rsidRPr="000B69A7">
                  <w:rPr>
                    <w:lang w:val="en" w:eastAsia="zh-TW"/>
                  </w:rPr>
                  <w:t>Even though Can Xue does not want her work to be viewed as social commentary, it is hard to imagine that external realities have not had an impact on her literary imagination. Born into a family of intellectuals, Can Xue witnessed how her parents fell victim to various political campaigns</w:t>
                </w:r>
                <w:r>
                  <w:rPr>
                    <w:lang w:val="en" w:eastAsia="zh-TW"/>
                  </w:rPr>
                  <w:t xml:space="preserve"> aimed </w:t>
                </w:r>
                <w:r>
                  <w:rPr>
                    <w:lang w:val="en" w:eastAsia="zh-TW"/>
                  </w:rPr>
                  <w:lastRenderedPageBreak/>
                  <w:t>at exposing</w:t>
                </w:r>
                <w:r w:rsidRPr="000B69A7">
                  <w:rPr>
                    <w:lang w:val="en" w:eastAsia="zh-TW"/>
                  </w:rPr>
                  <w:t xml:space="preserve"> alleged </w:t>
                </w:r>
                <w:r w:rsidR="003263F5">
                  <w:rPr>
                    <w:lang w:val="en" w:eastAsia="zh-TW"/>
                  </w:rPr>
                  <w:t>‘</w:t>
                </w:r>
                <w:r w:rsidRPr="000B69A7">
                  <w:rPr>
                    <w:lang w:val="en" w:eastAsia="zh-TW"/>
                  </w:rPr>
                  <w:t>counter-revolutionaries</w:t>
                </w:r>
                <w:r w:rsidR="003263F5">
                  <w:rPr>
                    <w:lang w:val="en" w:eastAsia="zh-TW"/>
                  </w:rPr>
                  <w:t>’</w:t>
                </w:r>
                <w:r w:rsidRPr="000B69A7">
                  <w:rPr>
                    <w:lang w:val="en" w:eastAsia="zh-TW"/>
                  </w:rPr>
                  <w:t xml:space="preserve"> during the first decades of the People’s Republic of China. These </w:t>
                </w:r>
                <w:r>
                  <w:rPr>
                    <w:rFonts w:hint="eastAsia"/>
                    <w:lang w:val="en" w:eastAsia="zh-TW"/>
                  </w:rPr>
                  <w:t>arbitrary</w:t>
                </w:r>
                <w:r>
                  <w:rPr>
                    <w:lang w:eastAsia="zh-TW"/>
                  </w:rPr>
                  <w:t xml:space="preserve"> and at times extremely </w:t>
                </w:r>
                <w:r w:rsidRPr="000B69A7">
                  <w:rPr>
                    <w:lang w:val="en" w:eastAsia="zh-TW"/>
                  </w:rPr>
                  <w:t>violent events, which culminated in the Cultural Revolution (1966-1976), oft</w:t>
                </w:r>
                <w:r>
                  <w:rPr>
                    <w:lang w:val="en" w:eastAsia="zh-TW"/>
                  </w:rPr>
                  <w:t>en defied rational explanation and lent themselves</w:t>
                </w:r>
                <w:r w:rsidRPr="000B69A7">
                  <w:rPr>
                    <w:lang w:val="en" w:eastAsia="zh-TW"/>
                  </w:rPr>
                  <w:t xml:space="preserve"> to absurdist </w:t>
                </w:r>
                <w:r>
                  <w:rPr>
                    <w:lang w:val="en" w:eastAsia="zh-TW"/>
                  </w:rPr>
                  <w:t xml:space="preserve">artistic </w:t>
                </w:r>
                <w:r w:rsidRPr="000B69A7">
                  <w:rPr>
                    <w:lang w:val="en" w:eastAsia="zh-TW"/>
                  </w:rPr>
                  <w:t>responses. In</w:t>
                </w:r>
                <w:r w:rsidR="003263F5">
                  <w:rPr>
                    <w:lang w:val="en" w:eastAsia="zh-TW"/>
                  </w:rPr>
                  <w:t xml:space="preserve"> ‘</w:t>
                </w:r>
                <w:r w:rsidRPr="000B69A7">
                  <w:rPr>
                    <w:lang w:val="en" w:eastAsia="zh-TW"/>
                  </w:rPr>
                  <w:t>Hut on the Mountain</w:t>
                </w:r>
                <w:r w:rsidR="003263F5">
                  <w:rPr>
                    <w:lang w:val="en" w:eastAsia="zh-TW"/>
                  </w:rPr>
                  <w:t>’</w:t>
                </w:r>
                <w:r w:rsidRPr="000B69A7">
                  <w:rPr>
                    <w:lang w:val="en" w:eastAsia="zh-TW"/>
                  </w:rPr>
                  <w:t xml:space="preserve"> (</w:t>
                </w:r>
                <w:r w:rsidRPr="000B69A7">
                  <w:rPr>
                    <w:lang w:val="en" w:eastAsia="zh-TW"/>
                  </w:rPr>
                  <w:t>山上的小屋</w:t>
                </w:r>
                <w:r w:rsidRPr="000B69A7">
                  <w:rPr>
                    <w:lang w:val="en" w:eastAsia="zh-TW"/>
                  </w:rPr>
                  <w:t xml:space="preserve">, 1985), one of Can Xue’s first published short stories, a surrealist nightmare unfolds in which the un-gendered narrator becomes increasingly alienated from his or her family and surroundings. In the novella </w:t>
                </w:r>
                <w:r w:rsidR="003263F5">
                  <w:rPr>
                    <w:lang w:val="en" w:eastAsia="zh-TW"/>
                  </w:rPr>
                  <w:t>‘</w:t>
                </w:r>
                <w:r w:rsidRPr="000B69A7">
                  <w:rPr>
                    <w:lang w:val="en" w:eastAsia="zh-TW"/>
                  </w:rPr>
                  <w:t>Yellow Mud Street</w:t>
                </w:r>
                <w:r w:rsidR="003263F5">
                  <w:rPr>
                    <w:lang w:val="en" w:eastAsia="zh-TW"/>
                  </w:rPr>
                  <w:t>’</w:t>
                </w:r>
                <w:r w:rsidRPr="000B69A7">
                  <w:rPr>
                    <w:lang w:val="en" w:eastAsia="zh-TW"/>
                  </w:rPr>
                  <w:t xml:space="preserve"> (1987), the nightmares of an entire community</w:t>
                </w:r>
                <w:r w:rsidRPr="000B69A7">
                  <w:rPr>
                    <w:rFonts w:eastAsia="华文宋体"/>
                  </w:rPr>
                  <w:t xml:space="preserve"> living among garbage and excrement unfolds as a mysterious entity of indefinable origin comes to haunt everyone’s lives.</w:t>
                </w:r>
                <w:r w:rsidRPr="000B69A7">
                  <w:rPr>
                    <w:lang w:val="en" w:eastAsia="zh-TW"/>
                  </w:rPr>
                  <w:t xml:space="preserve"> Retroactively deemed </w:t>
                </w:r>
                <w:r w:rsidR="003263F5">
                  <w:rPr>
                    <w:lang w:val="en" w:eastAsia="zh-TW"/>
                  </w:rPr>
                  <w:t>‘</w:t>
                </w:r>
                <w:r w:rsidRPr="000B69A7">
                  <w:rPr>
                    <w:lang w:val="en" w:eastAsia="zh-TW"/>
                  </w:rPr>
                  <w:t>anti-government,</w:t>
                </w:r>
                <w:r w:rsidR="003263F5">
                  <w:rPr>
                    <w:lang w:val="en" w:eastAsia="zh-TW"/>
                  </w:rPr>
                  <w:t>’</w:t>
                </w:r>
                <w:r w:rsidRPr="000B69A7">
                  <w:rPr>
                    <w:lang w:val="en" w:eastAsia="zh-TW"/>
                  </w:rPr>
                  <w:t xml:space="preserve"> the work was banned by authorities in 2001, along with Can Xue’s autobiographical essay </w:t>
                </w:r>
                <w:r w:rsidR="003263F5">
                  <w:rPr>
                    <w:lang w:val="en" w:eastAsia="zh-TW"/>
                  </w:rPr>
                  <w:t>‘</w:t>
                </w:r>
                <w:r w:rsidRPr="000B69A7">
                  <w:rPr>
                    <w:lang w:val="en" w:eastAsia="zh-TW"/>
                  </w:rPr>
                  <w:t>A Summer Day in the Beautiful South,</w:t>
                </w:r>
                <w:r w:rsidR="003263F5">
                  <w:rPr>
                    <w:lang w:val="en" w:eastAsia="zh-TW"/>
                  </w:rPr>
                  <w:t>’</w:t>
                </w:r>
                <w:r w:rsidRPr="000B69A7">
                  <w:rPr>
                    <w:lang w:val="en" w:eastAsia="zh-TW"/>
                  </w:rPr>
                  <w:t xml:space="preserve"> a tribute to her grandmother who died from malnourishment during China’s great famine. </w:t>
                </w:r>
              </w:p>
              <w:p w14:paraId="3E7CA8A5" w14:textId="77777777" w:rsidR="00D913EB" w:rsidRDefault="00D913EB" w:rsidP="003E4531">
                <w:pPr>
                  <w:autoSpaceDE w:val="0"/>
                  <w:autoSpaceDN w:val="0"/>
                  <w:adjustRightInd w:val="0"/>
                  <w:rPr>
                    <w:lang w:val="en" w:eastAsia="zh-TW"/>
                  </w:rPr>
                </w:pPr>
              </w:p>
              <w:p w14:paraId="4F5E8EAB" w14:textId="77777777" w:rsidR="00D913EB" w:rsidRDefault="00D913EB" w:rsidP="00D913EB">
                <w:pPr>
                  <w:keepNext/>
                  <w:autoSpaceDE w:val="0"/>
                  <w:autoSpaceDN w:val="0"/>
                  <w:adjustRightInd w:val="0"/>
                </w:pPr>
                <w:r>
                  <w:rPr>
                    <w:lang w:val="en" w:eastAsia="zh-TW"/>
                  </w:rPr>
                  <w:t xml:space="preserve">File: </w:t>
                </w:r>
                <w:r w:rsidRPr="00D913EB">
                  <w:rPr>
                    <w:lang w:val="en" w:eastAsia="zh-TW"/>
                  </w:rPr>
                  <w:t>2. Chinese cover of Yellow Mud Street</w:t>
                </w:r>
                <w:r>
                  <w:rPr>
                    <w:lang w:val="en" w:eastAsia="zh-TW"/>
                  </w:rPr>
                  <w:t>.jpg</w:t>
                </w:r>
              </w:p>
              <w:p w14:paraId="79940FF5" w14:textId="23E938D5" w:rsidR="00D913EB" w:rsidRDefault="000E415A" w:rsidP="00D913EB">
                <w:pPr>
                  <w:pStyle w:val="Caption"/>
                </w:pPr>
                <w:r>
                  <w:t xml:space="preserve">Figure 2 </w:t>
                </w:r>
                <w:r w:rsidR="00D913EB">
                  <w:t xml:space="preserve">Chinese cover of Yellow Mud Street </w:t>
                </w:r>
              </w:p>
              <w:p w14:paraId="4035220A" w14:textId="2291DA15" w:rsidR="00D913EB" w:rsidRPr="000B69A7" w:rsidRDefault="00D913EB" w:rsidP="003E4531">
                <w:pPr>
                  <w:autoSpaceDE w:val="0"/>
                  <w:autoSpaceDN w:val="0"/>
                  <w:adjustRightInd w:val="0"/>
                  <w:rPr>
                    <w:lang w:val="en" w:eastAsia="zh-TW"/>
                  </w:rPr>
                </w:pPr>
                <w:r>
                  <w:rPr>
                    <w:lang w:val="en" w:eastAsia="zh-TW"/>
                  </w:rPr>
                  <w:t>Source:</w:t>
                </w:r>
                <w:r w:rsidR="000C74EB">
                  <w:rPr>
                    <w:lang w:val="en" w:eastAsia="zh-TW"/>
                  </w:rPr>
                  <w:t xml:space="preserve"> </w:t>
                </w:r>
                <w:r w:rsidR="000E415A" w:rsidRPr="000E415A">
                  <w:rPr>
                    <w:u w:val="single"/>
                    <w:lang w:val="en-US" w:eastAsia="zh-TW"/>
                  </w:rPr>
                  <w:t>https://www.google.com/search?q=%E9%BB%83%E6%B3%A5%E8%A1%97&amp;espv=2&amp;biw=1371&amp;bih=757&amp;source=lnms&amp;tbm=isch&amp;sa=X&amp;ved=0ahUKEwjogK2trO3NAhUL4GMKHe0dCI4Q_AUICCgD#imgrc=E3ChUDqZcq77FM%3A</w:t>
                </w:r>
              </w:p>
              <w:p w14:paraId="5167B32C" w14:textId="77777777" w:rsidR="003E4531" w:rsidRDefault="003E4531" w:rsidP="003E4531">
                <w:pPr>
                  <w:autoSpaceDE w:val="0"/>
                  <w:autoSpaceDN w:val="0"/>
                  <w:adjustRightInd w:val="0"/>
                  <w:rPr>
                    <w:lang w:val="en" w:eastAsia="zh-TW"/>
                  </w:rPr>
                </w:pPr>
              </w:p>
              <w:p w14:paraId="12517B26" w14:textId="77777777" w:rsidR="003E4531" w:rsidRDefault="003E4531" w:rsidP="003E4531">
                <w:pPr>
                  <w:autoSpaceDE w:val="0"/>
                  <w:autoSpaceDN w:val="0"/>
                  <w:adjustRightInd w:val="0"/>
                  <w:rPr>
                    <w:rFonts w:eastAsia="华文宋体"/>
                  </w:rPr>
                </w:pPr>
                <w:r w:rsidRPr="000B69A7">
                  <w:rPr>
                    <w:lang w:val="en" w:eastAsia="zh-TW"/>
                  </w:rPr>
                  <w:t>Most of Can Xue’s fiction defies temporal and spatial orientation and explores alienation, solitude, anxiety and at times the comfort and warmth found in interpersonal relations through dreams, hallucinations, or other subjective experiences. This lends her oeuvre the universality that may also be found in the works of other 20</w:t>
                </w:r>
                <w:r w:rsidRPr="000B69A7">
                  <w:rPr>
                    <w:vertAlign w:val="superscript"/>
                    <w:lang w:val="en" w:eastAsia="zh-TW"/>
                  </w:rPr>
                  <w:t>th</w:t>
                </w:r>
                <w:r w:rsidRPr="000B69A7">
                  <w:rPr>
                    <w:lang w:val="en" w:eastAsia="zh-TW"/>
                  </w:rPr>
                  <w:t xml:space="preserve"> century modernists who experimented with dreamscapes, such as Franz Kafka or Jorge Luis Borges, two writers Can Xue names as important influences on her work. Other writers who exerted influence on her were Italo Calvino, Goethe, Shakespeare or Dante, </w:t>
                </w:r>
                <w:r w:rsidRPr="000B69A7">
                  <w:rPr>
                    <w:rFonts w:eastAsia="华文宋体"/>
                  </w:rPr>
                  <w:t xml:space="preserve">all of whom she discussed in a number of collections of literary criticism such as her </w:t>
                </w:r>
                <w:r w:rsidRPr="000B69A7">
                  <w:rPr>
                    <w:rFonts w:eastAsia="华文宋体"/>
                    <w:i/>
                    <w:iCs/>
                  </w:rPr>
                  <w:t xml:space="preserve">Revenge Through Art: Can Xue’s Notes on Literature </w:t>
                </w:r>
                <w:r w:rsidRPr="000B69A7">
                  <w:rPr>
                    <w:rFonts w:eastAsia="华文宋体"/>
                  </w:rPr>
                  <w:t>(2003).</w:t>
                </w:r>
              </w:p>
              <w:p w14:paraId="5AEE2450" w14:textId="77777777" w:rsidR="00964593" w:rsidRDefault="00964593" w:rsidP="003E4531">
                <w:pPr>
                  <w:autoSpaceDE w:val="0"/>
                  <w:autoSpaceDN w:val="0"/>
                  <w:adjustRightInd w:val="0"/>
                  <w:rPr>
                    <w:rFonts w:eastAsia="华文宋体"/>
                  </w:rPr>
                </w:pPr>
              </w:p>
              <w:p w14:paraId="7CF40426" w14:textId="77777777" w:rsidR="00964593" w:rsidRDefault="00964593" w:rsidP="00964593">
                <w:pPr>
                  <w:keepNext/>
                  <w:autoSpaceDE w:val="0"/>
                  <w:autoSpaceDN w:val="0"/>
                  <w:adjustRightInd w:val="0"/>
                </w:pPr>
                <w:r>
                  <w:rPr>
                    <w:rFonts w:eastAsia="华文宋体"/>
                  </w:rPr>
                  <w:t xml:space="preserve">File: </w:t>
                </w:r>
                <w:r w:rsidRPr="00964593">
                  <w:rPr>
                    <w:rFonts w:eastAsia="华文宋体"/>
                  </w:rPr>
                  <w:t>3. Chinese Cover of Revenge through Art</w:t>
                </w:r>
                <w:r>
                  <w:rPr>
                    <w:rFonts w:eastAsia="华文宋体"/>
                  </w:rPr>
                  <w:t>.jpg</w:t>
                </w:r>
              </w:p>
              <w:p w14:paraId="38502602" w14:textId="31BA7085" w:rsidR="00964593" w:rsidRDefault="000E415A" w:rsidP="00964593">
                <w:pPr>
                  <w:pStyle w:val="Caption"/>
                </w:pPr>
                <w:r>
                  <w:t>Figure 3</w:t>
                </w:r>
                <w:r w:rsidR="00964593">
                  <w:t xml:space="preserve"> Chinese Cover of Revenge through Art </w:t>
                </w:r>
              </w:p>
              <w:p w14:paraId="75CEEC78" w14:textId="36B02B85" w:rsidR="00964593" w:rsidRDefault="00964593" w:rsidP="00964593">
                <w:r>
                  <w:t xml:space="preserve">Source: </w:t>
                </w:r>
                <w:hyperlink r:id="rId9" w:history="1">
                  <w:r w:rsidRPr="00DE1D00">
                    <w:rPr>
                      <w:rStyle w:val="Hyperlink"/>
                    </w:rPr>
                    <w:t>http://www.abebooks.com/Art-Revenge-Xue-Literature-NotesChinese-Edition/6579199160/bd</w:t>
                  </w:r>
                </w:hyperlink>
              </w:p>
              <w:p w14:paraId="1E52BE51" w14:textId="77777777" w:rsidR="003E4531" w:rsidRPr="000B69A7" w:rsidRDefault="003E4531" w:rsidP="003E4531">
                <w:pPr>
                  <w:autoSpaceDE w:val="0"/>
                  <w:autoSpaceDN w:val="0"/>
                  <w:adjustRightInd w:val="0"/>
                  <w:rPr>
                    <w:rFonts w:eastAsia="华文宋体"/>
                  </w:rPr>
                </w:pPr>
              </w:p>
              <w:p w14:paraId="675BF3AD" w14:textId="07F82129" w:rsidR="003E4531" w:rsidRDefault="003E4531" w:rsidP="003E4531">
                <w:pPr>
                  <w:autoSpaceDE w:val="0"/>
                  <w:autoSpaceDN w:val="0"/>
                  <w:adjustRightInd w:val="0"/>
                  <w:rPr>
                    <w:lang w:val="en" w:eastAsia="zh-TW"/>
                  </w:rPr>
                </w:pPr>
                <w:r w:rsidRPr="000B69A7">
                  <w:rPr>
                    <w:lang w:val="en" w:eastAsia="zh-TW"/>
                  </w:rPr>
                  <w:t xml:space="preserve">Search for identity and exploration of self-characterize much of Can Xue’s fiction. In </w:t>
                </w:r>
                <w:r w:rsidRPr="000B69A7">
                  <w:rPr>
                    <w:i/>
                    <w:iCs/>
                    <w:lang w:val="en" w:eastAsia="zh-TW"/>
                  </w:rPr>
                  <w:t xml:space="preserve">Five Spice Street </w:t>
                </w:r>
                <w:r w:rsidRPr="000B69A7">
                  <w:rPr>
                    <w:lang w:val="en" w:eastAsia="zh-TW"/>
                  </w:rPr>
                  <w:t>(2002), her fi</w:t>
                </w:r>
                <w:r w:rsidR="00CB0A31">
                  <w:rPr>
                    <w:lang w:val="en" w:eastAsia="zh-TW"/>
                  </w:rPr>
                  <w:t>r</w:t>
                </w:r>
                <w:r w:rsidRPr="000B69A7">
                  <w:rPr>
                    <w:lang w:val="en" w:eastAsia="zh-TW"/>
                  </w:rPr>
                  <w:t xml:space="preserve">st full-length novel, an entire neighborhood becomes obsessed with the secrets surrounding a mysterious Madam X, her husband and son, as well as her lover Mr. Q. Grotesque interpersonal relations are another recurring theme in in Can Xue’s oeuvre. In </w:t>
                </w:r>
                <w:r w:rsidR="003263F5">
                  <w:rPr>
                    <w:lang w:val="en" w:eastAsia="zh-TW"/>
                  </w:rPr>
                  <w:t>‘</w:t>
                </w:r>
                <w:r w:rsidRPr="000B69A7">
                  <w:rPr>
                    <w:lang w:val="en" w:eastAsia="zh-TW"/>
                  </w:rPr>
                  <w:t>My Brother</w:t>
                </w:r>
                <w:r w:rsidR="003263F5">
                  <w:rPr>
                    <w:lang w:val="en" w:eastAsia="zh-TW"/>
                  </w:rPr>
                  <w:t>’</w:t>
                </w:r>
                <w:r w:rsidRPr="000B69A7">
                  <w:rPr>
                    <w:lang w:val="en" w:eastAsia="zh-TW"/>
                  </w:rPr>
                  <w:t xml:space="preserve"> (</w:t>
                </w:r>
                <w:r w:rsidRPr="000B69A7">
                  <w:rPr>
                    <w:lang w:val="en" w:eastAsia="zh-TW"/>
                  </w:rPr>
                  <w:t>弟弟</w:t>
                </w:r>
                <w:r w:rsidRPr="000B69A7">
                  <w:rPr>
                    <w:lang w:val="en" w:eastAsia="zh-TW"/>
                  </w:rPr>
                  <w:t xml:space="preserve">, 1997), the narrator travels to the Western deserts of China to reconnect with a lost bother, and in </w:t>
                </w:r>
                <w:r w:rsidR="003263F5">
                  <w:rPr>
                    <w:lang w:val="en" w:eastAsia="zh-TW"/>
                  </w:rPr>
                  <w:t>‘</w:t>
                </w:r>
                <w:r w:rsidRPr="000B69A7">
                  <w:rPr>
                    <w:lang w:val="en" w:eastAsia="zh-TW"/>
                  </w:rPr>
                  <w:t>Mother Rat</w:t>
                </w:r>
                <w:r w:rsidR="003263F5">
                  <w:rPr>
                    <w:lang w:val="en" w:eastAsia="zh-TW"/>
                  </w:rPr>
                  <w:t>’</w:t>
                </w:r>
                <w:r w:rsidRPr="000B69A7">
                  <w:rPr>
                    <w:lang w:val="en" w:eastAsia="zh-TW"/>
                  </w:rPr>
                  <w:t xml:space="preserve"> (2003), the narrator comes to live in the house of his brother, where he becomes obsessed with a rat while growing alienated from his family. Can Xue’s fiction rarely offers narrative closure. It probes into ever new levels of absurdity of human existence, suggesting that the only meaning that is possible in life is a permanent expansion of metaphysical spheres. Subjective experience in Can Xue’s fiction becomes the only authentic and accessible truth. Only such writing, Can Xue claims, </w:t>
                </w:r>
                <w:r w:rsidR="003263F5">
                  <w:rPr>
                    <w:lang w:val="en" w:eastAsia="zh-TW"/>
                  </w:rPr>
                  <w:t>‘</w:t>
                </w:r>
                <w:r w:rsidRPr="000B69A7">
                  <w:rPr>
                    <w:lang w:val="en" w:eastAsia="zh-TW"/>
                  </w:rPr>
                  <w:t>can truly create something new, and evoke a response f</w:t>
                </w:r>
                <w:r w:rsidR="000E415A">
                  <w:rPr>
                    <w:lang w:val="en" w:eastAsia="zh-TW"/>
                  </w:rPr>
                  <w:t>rom the depth of human emotions’ (Xue).</w:t>
                </w:r>
                <w:bookmarkStart w:id="0" w:name="_GoBack"/>
                <w:bookmarkEnd w:id="0"/>
              </w:p>
              <w:p w14:paraId="4DA03446" w14:textId="77777777" w:rsidR="00567CF0" w:rsidRDefault="00567CF0" w:rsidP="003E4531">
                <w:pPr>
                  <w:autoSpaceDE w:val="0"/>
                  <w:autoSpaceDN w:val="0"/>
                  <w:adjustRightInd w:val="0"/>
                  <w:rPr>
                    <w:lang w:val="en" w:eastAsia="zh-TW"/>
                  </w:rPr>
                </w:pPr>
              </w:p>
              <w:p w14:paraId="16024802" w14:textId="77777777" w:rsidR="00567CF0" w:rsidRDefault="00567CF0" w:rsidP="00567CF0">
                <w:pPr>
                  <w:keepNext/>
                  <w:autoSpaceDE w:val="0"/>
                  <w:autoSpaceDN w:val="0"/>
                  <w:adjustRightInd w:val="0"/>
                </w:pPr>
                <w:r>
                  <w:rPr>
                    <w:lang w:val="en" w:eastAsia="zh-TW"/>
                  </w:rPr>
                  <w:t xml:space="preserve">File: </w:t>
                </w:r>
                <w:r w:rsidRPr="00567CF0">
                  <w:rPr>
                    <w:lang w:val="en" w:eastAsia="zh-TW"/>
                  </w:rPr>
                  <w:t>4. US cover of Five Spice Street</w:t>
                </w:r>
                <w:r>
                  <w:rPr>
                    <w:lang w:val="en" w:eastAsia="zh-TW"/>
                  </w:rPr>
                  <w:t>.jpg</w:t>
                </w:r>
              </w:p>
              <w:p w14:paraId="709141C0" w14:textId="77777777" w:rsidR="00567CF0" w:rsidRDefault="00567CF0" w:rsidP="00567CF0">
                <w:pPr>
                  <w:pStyle w:val="Caption"/>
                </w:pPr>
                <w:r>
                  <w:t xml:space="preserve">4. US cover of Five Spice Street </w:t>
                </w:r>
                <w:fldSimple w:instr=" SEQ 4._US_cover_of_Five_Spice_Street \* ARABIC ">
                  <w:r>
                    <w:rPr>
                      <w:noProof/>
                    </w:rPr>
                    <w:t>1</w:t>
                  </w:r>
                </w:fldSimple>
              </w:p>
              <w:p w14:paraId="0F945877" w14:textId="1D692D65" w:rsidR="00567CF0" w:rsidRDefault="003234A4" w:rsidP="00567CF0">
                <w:r>
                  <w:t xml:space="preserve">Source: </w:t>
                </w:r>
                <w:r w:rsidR="00567CF0">
                  <w:t xml:space="preserve"> </w:t>
                </w:r>
                <w:hyperlink r:id="rId10" w:history="1">
                  <w:r w:rsidR="00567CF0" w:rsidRPr="00DE1D00">
                    <w:rPr>
                      <w:rStyle w:val="Hyperlink"/>
                    </w:rPr>
                    <w:t>http://yalepress.yale.edu/images/full13/9780300122275.jpg</w:t>
                  </w:r>
                </w:hyperlink>
              </w:p>
              <w:p w14:paraId="49128E7E" w14:textId="77777777" w:rsidR="003E4531" w:rsidRDefault="003E4531" w:rsidP="003E4531">
                <w:pPr>
                  <w:autoSpaceDE w:val="0"/>
                  <w:autoSpaceDN w:val="0"/>
                  <w:adjustRightInd w:val="0"/>
                  <w:rPr>
                    <w:lang w:val="en" w:eastAsia="zh-TW"/>
                  </w:rPr>
                </w:pPr>
              </w:p>
              <w:p w14:paraId="67F159A1" w14:textId="77777777" w:rsidR="003E4531" w:rsidRDefault="003E4531" w:rsidP="003E4531">
                <w:pPr>
                  <w:pStyle w:val="Heading1"/>
                  <w:outlineLvl w:val="0"/>
                  <w:rPr>
                    <w:lang w:val="en" w:eastAsia="zh-TW"/>
                  </w:rPr>
                </w:pPr>
                <w:r>
                  <w:rPr>
                    <w:lang w:val="en" w:eastAsia="zh-TW"/>
                  </w:rPr>
                  <w:t>Selected List of Works</w:t>
                </w:r>
              </w:p>
              <w:p w14:paraId="310857DF" w14:textId="77777777" w:rsidR="003E4531" w:rsidRDefault="003E4531" w:rsidP="00CB0A31">
                <w:pPr>
                  <w:pStyle w:val="Heading2"/>
                  <w:outlineLvl w:val="1"/>
                  <w:rPr>
                    <w:lang w:val="en" w:eastAsia="zh-TW"/>
                  </w:rPr>
                </w:pPr>
                <w:r w:rsidRPr="000B69A7">
                  <w:rPr>
                    <w:lang w:val="en" w:eastAsia="zh-TW"/>
                  </w:rPr>
                  <w:t>Works in English Translation</w:t>
                </w:r>
              </w:p>
              <w:p w14:paraId="281FCC72" w14:textId="77777777" w:rsidR="003E4531" w:rsidRPr="00CB0A31" w:rsidRDefault="003E4531" w:rsidP="003E4531">
                <w:pPr>
                  <w:autoSpaceDE w:val="0"/>
                  <w:autoSpaceDN w:val="0"/>
                  <w:adjustRightInd w:val="0"/>
                  <w:rPr>
                    <w:iCs/>
                    <w:lang w:val="en" w:eastAsia="zh-TW"/>
                  </w:rPr>
                </w:pPr>
                <w:r w:rsidRPr="00CB0A31">
                  <w:rPr>
                    <w:i/>
                    <w:iCs/>
                    <w:lang w:val="en" w:eastAsia="zh-TW"/>
                  </w:rPr>
                  <w:t>Dialogues in Paradise</w:t>
                </w:r>
                <w:r w:rsidRPr="003E4531">
                  <w:rPr>
                    <w:iCs/>
                    <w:lang w:val="en" w:eastAsia="zh-TW"/>
                  </w:rPr>
                  <w:t xml:space="preserve"> (1989) (Contains </w:t>
                </w:r>
                <w:r w:rsidR="003263F5">
                  <w:rPr>
                    <w:iCs/>
                    <w:lang w:val="en" w:eastAsia="zh-TW"/>
                  </w:rPr>
                  <w:t>‘</w:t>
                </w:r>
                <w:r w:rsidRPr="003E4531">
                  <w:rPr>
                    <w:iCs/>
                    <w:lang w:val="en" w:eastAsia="zh-TW"/>
                  </w:rPr>
                  <w:t>A Summer Day in the Beautiful So</w:t>
                </w:r>
                <w:r w:rsidR="00CB0A31">
                  <w:rPr>
                    <w:iCs/>
                    <w:lang w:val="en" w:eastAsia="zh-TW"/>
                  </w:rPr>
                  <w:t>uth</w:t>
                </w:r>
                <w:r w:rsidR="003263F5">
                  <w:rPr>
                    <w:iCs/>
                    <w:lang w:val="en" w:eastAsia="zh-TW"/>
                  </w:rPr>
                  <w:t>’</w:t>
                </w:r>
                <w:r w:rsidR="00CB0A31">
                  <w:rPr>
                    <w:iCs/>
                    <w:lang w:val="en" w:eastAsia="zh-TW"/>
                  </w:rPr>
                  <w:t xml:space="preserve"> and </w:t>
                </w:r>
                <w:r w:rsidR="003263F5">
                  <w:rPr>
                    <w:iCs/>
                    <w:lang w:val="en" w:eastAsia="zh-TW"/>
                  </w:rPr>
                  <w:t>‘</w:t>
                </w:r>
                <w:r w:rsidR="00CB0A31">
                  <w:rPr>
                    <w:iCs/>
                    <w:lang w:val="en" w:eastAsia="zh-TW"/>
                  </w:rPr>
                  <w:t>Hut on the Mountain</w:t>
                </w:r>
                <w:r w:rsidR="003263F5">
                  <w:rPr>
                    <w:iCs/>
                    <w:lang w:val="en" w:eastAsia="zh-TW"/>
                  </w:rPr>
                  <w:t>’</w:t>
                </w:r>
                <w:r w:rsidR="00CB0A31">
                  <w:rPr>
                    <w:iCs/>
                    <w:lang w:val="en" w:eastAsia="zh-TW"/>
                  </w:rPr>
                  <w:t>)</w:t>
                </w:r>
              </w:p>
              <w:p w14:paraId="66F3015C" w14:textId="77777777" w:rsidR="003E4531" w:rsidRPr="003E4531" w:rsidRDefault="00CB0A31" w:rsidP="003E4531">
                <w:pPr>
                  <w:autoSpaceDE w:val="0"/>
                  <w:autoSpaceDN w:val="0"/>
                  <w:adjustRightInd w:val="0"/>
                  <w:rPr>
                    <w:iCs/>
                    <w:lang w:val="en" w:eastAsia="zh-TW"/>
                  </w:rPr>
                </w:pPr>
                <w:r w:rsidRPr="00CB0A31">
                  <w:rPr>
                    <w:i/>
                    <w:iCs/>
                    <w:lang w:val="en" w:eastAsia="zh-TW"/>
                  </w:rPr>
                  <w:t>Old Floating Cloud</w:t>
                </w:r>
                <w:r>
                  <w:rPr>
                    <w:iCs/>
                    <w:lang w:val="en" w:eastAsia="zh-TW"/>
                  </w:rPr>
                  <w:t xml:space="preserve"> </w:t>
                </w:r>
                <w:r w:rsidR="003E4531" w:rsidRPr="003E4531">
                  <w:rPr>
                    <w:iCs/>
                    <w:lang w:val="en" w:eastAsia="zh-TW"/>
                  </w:rPr>
                  <w:t>(1991)</w:t>
                </w:r>
                <w:r>
                  <w:rPr>
                    <w:iCs/>
                    <w:lang w:val="en" w:eastAsia="zh-TW"/>
                  </w:rPr>
                  <w:t xml:space="preserve"> (Contains </w:t>
                </w:r>
                <w:r w:rsidR="003263F5">
                  <w:rPr>
                    <w:iCs/>
                    <w:lang w:val="en" w:eastAsia="zh-TW"/>
                  </w:rPr>
                  <w:t>‘</w:t>
                </w:r>
                <w:r>
                  <w:rPr>
                    <w:iCs/>
                    <w:lang w:val="en" w:eastAsia="zh-TW"/>
                  </w:rPr>
                  <w:t>Yellow Mud Street</w:t>
                </w:r>
                <w:r w:rsidR="003263F5">
                  <w:rPr>
                    <w:iCs/>
                    <w:lang w:val="en" w:eastAsia="zh-TW"/>
                  </w:rPr>
                  <w:t>’</w:t>
                </w:r>
                <w:r>
                  <w:rPr>
                    <w:iCs/>
                    <w:lang w:val="en" w:eastAsia="zh-TW"/>
                  </w:rPr>
                  <w:t>)</w:t>
                </w:r>
              </w:p>
              <w:p w14:paraId="13881F5C" w14:textId="77777777" w:rsidR="003E4531" w:rsidRPr="003E4531" w:rsidRDefault="003E4531" w:rsidP="003E4531">
                <w:pPr>
                  <w:autoSpaceDE w:val="0"/>
                  <w:autoSpaceDN w:val="0"/>
                  <w:adjustRightInd w:val="0"/>
                  <w:rPr>
                    <w:iCs/>
                    <w:lang w:val="en" w:eastAsia="zh-TW"/>
                  </w:rPr>
                </w:pPr>
                <w:r w:rsidRPr="00CB0A31">
                  <w:rPr>
                    <w:i/>
                    <w:iCs/>
                    <w:lang w:val="en" w:eastAsia="zh-TW"/>
                  </w:rPr>
                  <w:t>The Embroidered Shoes</w:t>
                </w:r>
                <w:r w:rsidR="00CB0A31">
                  <w:rPr>
                    <w:iCs/>
                    <w:lang w:val="en" w:eastAsia="zh-TW"/>
                  </w:rPr>
                  <w:t xml:space="preserve"> (1997)</w:t>
                </w:r>
              </w:p>
              <w:p w14:paraId="6827C657" w14:textId="77777777" w:rsidR="003E4531" w:rsidRPr="003E4531" w:rsidRDefault="00CB0A31" w:rsidP="003E4531">
                <w:pPr>
                  <w:autoSpaceDE w:val="0"/>
                  <w:autoSpaceDN w:val="0"/>
                  <w:adjustRightInd w:val="0"/>
                  <w:rPr>
                    <w:lang w:val="en" w:eastAsia="zh-TW"/>
                  </w:rPr>
                </w:pPr>
                <w:r w:rsidRPr="00CB0A31">
                  <w:rPr>
                    <w:i/>
                    <w:iCs/>
                    <w:lang w:val="en" w:eastAsia="zh-TW"/>
                  </w:rPr>
                  <w:t>Blue Light in the Sky</w:t>
                </w:r>
                <w:r w:rsidR="003E4531" w:rsidRPr="003E4531">
                  <w:rPr>
                    <w:iCs/>
                    <w:lang w:val="en" w:eastAsia="zh-TW"/>
                  </w:rPr>
                  <w:t xml:space="preserve"> (2006) (Contains </w:t>
                </w:r>
                <w:r w:rsidR="003263F5">
                  <w:rPr>
                    <w:iCs/>
                    <w:lang w:val="en" w:eastAsia="zh-TW"/>
                  </w:rPr>
                  <w:t>‘</w:t>
                </w:r>
                <w:r w:rsidR="003E4531" w:rsidRPr="003E4531">
                  <w:rPr>
                    <w:iCs/>
                    <w:lang w:val="en" w:eastAsia="zh-TW"/>
                  </w:rPr>
                  <w:t>My Brother</w:t>
                </w:r>
                <w:r w:rsidR="003263F5">
                  <w:rPr>
                    <w:iCs/>
                    <w:lang w:val="en" w:eastAsia="zh-TW"/>
                  </w:rPr>
                  <w:t>’</w:t>
                </w:r>
                <w:r w:rsidR="003E4531" w:rsidRPr="003E4531">
                  <w:rPr>
                    <w:iCs/>
                    <w:lang w:val="en" w:eastAsia="zh-TW"/>
                  </w:rPr>
                  <w:t>)</w:t>
                </w:r>
              </w:p>
              <w:p w14:paraId="58F0E11A" w14:textId="77777777" w:rsidR="003E4531" w:rsidRPr="003E4531" w:rsidRDefault="00CB0A31" w:rsidP="003E4531">
                <w:pPr>
                  <w:autoSpaceDE w:val="0"/>
                  <w:autoSpaceDN w:val="0"/>
                  <w:adjustRightInd w:val="0"/>
                  <w:rPr>
                    <w:iCs/>
                    <w:lang w:val="en" w:eastAsia="zh-TW"/>
                  </w:rPr>
                </w:pPr>
                <w:r w:rsidRPr="00CB0A31">
                  <w:rPr>
                    <w:i/>
                    <w:iCs/>
                    <w:lang w:val="en" w:eastAsia="zh-TW"/>
                  </w:rPr>
                  <w:t>Five Spice Street</w:t>
                </w:r>
                <w:r w:rsidR="003E4531" w:rsidRPr="003E4531">
                  <w:rPr>
                    <w:iCs/>
                    <w:lang w:val="en" w:eastAsia="zh-TW"/>
                  </w:rPr>
                  <w:t xml:space="preserve"> (2009)</w:t>
                </w:r>
              </w:p>
              <w:p w14:paraId="2BF8990F" w14:textId="77777777" w:rsidR="003E4531" w:rsidRPr="003E4531" w:rsidRDefault="003E4531" w:rsidP="003E4531">
                <w:pPr>
                  <w:autoSpaceDE w:val="0"/>
                  <w:autoSpaceDN w:val="0"/>
                  <w:adjustRightInd w:val="0"/>
                  <w:rPr>
                    <w:b/>
                    <w:bCs/>
                    <w:lang w:val="en" w:eastAsia="zh-TW"/>
                  </w:rPr>
                </w:pPr>
              </w:p>
              <w:p w14:paraId="7B149C87" w14:textId="77777777" w:rsidR="003E4531" w:rsidRPr="00CB0A31" w:rsidRDefault="003E4531" w:rsidP="00CB0A31">
                <w:pPr>
                  <w:pStyle w:val="Heading2"/>
                  <w:outlineLvl w:val="1"/>
                  <w:rPr>
                    <w:lang w:val="en" w:eastAsia="zh-TW"/>
                  </w:rPr>
                </w:pPr>
                <w:r>
                  <w:rPr>
                    <w:lang w:val="en" w:eastAsia="zh-TW"/>
                  </w:rPr>
                  <w:t>Short Stories &amp; Novels</w:t>
                </w:r>
              </w:p>
              <w:p w14:paraId="60C5DD34" w14:textId="77777777" w:rsidR="003E4531" w:rsidRPr="00CB0A31" w:rsidRDefault="00CB0A31" w:rsidP="003E4531">
                <w:pPr>
                  <w:autoSpaceDE w:val="0"/>
                  <w:autoSpaceDN w:val="0"/>
                  <w:adjustRightInd w:val="0"/>
                  <w:rPr>
                    <w:b/>
                    <w:bCs/>
                    <w:lang w:val="en" w:eastAsia="zh-TW"/>
                  </w:rPr>
                </w:pPr>
                <w:r>
                  <w:rPr>
                    <w:i/>
                    <w:iCs/>
                    <w:lang w:val="en" w:eastAsia="zh-TW"/>
                  </w:rPr>
                  <w:t xml:space="preserve">Yellow Mud </w:t>
                </w:r>
                <w:r w:rsidRPr="00CB0A31">
                  <w:rPr>
                    <w:i/>
                    <w:iCs/>
                    <w:lang w:val="en" w:eastAsia="zh-TW"/>
                  </w:rPr>
                  <w:t>Street</w:t>
                </w:r>
                <w:r w:rsidR="003E4531" w:rsidRPr="003E4531">
                  <w:rPr>
                    <w:lang w:val="en" w:eastAsia="zh-TW"/>
                  </w:rPr>
                  <w:t xml:space="preserve"> (</w:t>
                </w:r>
                <w:r w:rsidR="003E4531" w:rsidRPr="003E4531">
                  <w:rPr>
                    <w:lang w:val="en" w:eastAsia="zh-TW"/>
                  </w:rPr>
                  <w:t>黃泥街</w:t>
                </w:r>
                <w:r w:rsidR="003E4531" w:rsidRPr="003E4531">
                  <w:rPr>
                    <w:lang w:val="en" w:eastAsia="zh-TW"/>
                  </w:rPr>
                  <w:t>, 1987)</w:t>
                </w:r>
              </w:p>
              <w:p w14:paraId="21C3FEF7" w14:textId="77777777" w:rsidR="003E4531" w:rsidRPr="003E4531" w:rsidRDefault="003E4531" w:rsidP="003E4531">
                <w:pPr>
                  <w:autoSpaceDE w:val="0"/>
                  <w:autoSpaceDN w:val="0"/>
                  <w:adjustRightInd w:val="0"/>
                  <w:rPr>
                    <w:lang w:val="en" w:eastAsia="zh-TW"/>
                  </w:rPr>
                </w:pPr>
                <w:r w:rsidRPr="00CB0A31">
                  <w:rPr>
                    <w:i/>
                    <w:iCs/>
                    <w:lang w:val="en" w:eastAsia="zh-TW"/>
                  </w:rPr>
                  <w:t>Dialogues in Paradise</w:t>
                </w:r>
                <w:r w:rsidRPr="003E4531">
                  <w:rPr>
                    <w:lang w:val="en" w:eastAsia="zh-TW"/>
                  </w:rPr>
                  <w:t xml:space="preserve"> (</w:t>
                </w:r>
                <w:r w:rsidRPr="003E4531">
                  <w:rPr>
                    <w:lang w:val="en" w:eastAsia="zh-TW"/>
                  </w:rPr>
                  <w:t>天堂裡的對話</w:t>
                </w:r>
                <w:r w:rsidR="00CB0A31">
                  <w:rPr>
                    <w:lang w:val="en" w:eastAsia="zh-TW"/>
                  </w:rPr>
                  <w:t xml:space="preserve">, 1988) </w:t>
                </w:r>
              </w:p>
              <w:p w14:paraId="771912DC" w14:textId="77777777" w:rsidR="003E4531" w:rsidRPr="00CB0A31" w:rsidRDefault="003263F5" w:rsidP="003E4531">
                <w:pPr>
                  <w:autoSpaceDE w:val="0"/>
                  <w:autoSpaceDN w:val="0"/>
                  <w:adjustRightInd w:val="0"/>
                  <w:rPr>
                    <w:lang w:val="en" w:eastAsia="zh-TW"/>
                  </w:rPr>
                </w:pPr>
                <w:r>
                  <w:rPr>
                    <w:lang w:val="en" w:eastAsia="zh-TW"/>
                  </w:rPr>
                  <w:t>‘</w:t>
                </w:r>
                <w:r w:rsidR="00CB0A31">
                  <w:rPr>
                    <w:lang w:val="en" w:eastAsia="zh-TW"/>
                  </w:rPr>
                  <w:t>My Brother</w:t>
                </w:r>
                <w:r>
                  <w:rPr>
                    <w:lang w:val="en" w:eastAsia="zh-TW"/>
                  </w:rPr>
                  <w:t>’</w:t>
                </w:r>
                <w:r w:rsidR="003E4531" w:rsidRPr="003E4531">
                  <w:rPr>
                    <w:lang w:val="en" w:eastAsia="zh-TW"/>
                  </w:rPr>
                  <w:t xml:space="preserve"> (</w:t>
                </w:r>
                <w:r w:rsidR="003E4531" w:rsidRPr="003E4531">
                  <w:rPr>
                    <w:lang w:val="en" w:eastAsia="zh-TW"/>
                  </w:rPr>
                  <w:t>弟弟</w:t>
                </w:r>
                <w:r w:rsidR="00CB0A31">
                  <w:rPr>
                    <w:lang w:val="en" w:eastAsia="zh-TW"/>
                  </w:rPr>
                  <w:t>, 1997)</w:t>
                </w:r>
              </w:p>
              <w:p w14:paraId="17F5668E" w14:textId="77777777" w:rsidR="003E4531" w:rsidRPr="003E4531" w:rsidRDefault="00CB0A31" w:rsidP="003E4531">
                <w:pPr>
                  <w:autoSpaceDE w:val="0"/>
                  <w:autoSpaceDN w:val="0"/>
                  <w:adjustRightInd w:val="0"/>
                  <w:rPr>
                    <w:lang w:val="en" w:eastAsia="zh-TW"/>
                  </w:rPr>
                </w:pPr>
                <w:r w:rsidRPr="00CB0A31">
                  <w:rPr>
                    <w:i/>
                    <w:iCs/>
                    <w:lang w:val="en" w:eastAsia="zh-TW"/>
                  </w:rPr>
                  <w:t>Five Spice Street</w:t>
                </w:r>
                <w:r w:rsidRPr="003E4531">
                  <w:rPr>
                    <w:iCs/>
                    <w:lang w:val="en" w:eastAsia="zh-TW"/>
                  </w:rPr>
                  <w:t xml:space="preserve"> </w:t>
                </w:r>
                <w:r w:rsidR="003E4531" w:rsidRPr="003E4531">
                  <w:rPr>
                    <w:lang w:val="en" w:eastAsia="zh-TW"/>
                  </w:rPr>
                  <w:t>(</w:t>
                </w:r>
                <w:r w:rsidR="003E4531" w:rsidRPr="003E4531">
                  <w:rPr>
                    <w:lang w:val="en" w:eastAsia="zh-TW"/>
                  </w:rPr>
                  <w:t>五香街</w:t>
                </w:r>
                <w:r>
                  <w:rPr>
                    <w:lang w:val="en" w:eastAsia="zh-TW"/>
                  </w:rPr>
                  <w:t>, 2002)</w:t>
                </w:r>
              </w:p>
              <w:p w14:paraId="3C6C06F7" w14:textId="77777777" w:rsidR="003E4531" w:rsidRPr="00CB0A31" w:rsidRDefault="003263F5" w:rsidP="003E4531">
                <w:pPr>
                  <w:autoSpaceDE w:val="0"/>
                  <w:autoSpaceDN w:val="0"/>
                  <w:adjustRightInd w:val="0"/>
                  <w:rPr>
                    <w:iCs/>
                    <w:lang w:val="en" w:eastAsia="zh-TW"/>
                  </w:rPr>
                </w:pPr>
                <w:r>
                  <w:rPr>
                    <w:lang w:val="en" w:eastAsia="zh-TW"/>
                  </w:rPr>
                  <w:t>‘</w:t>
                </w:r>
                <w:r w:rsidR="00CB0A31">
                  <w:rPr>
                    <w:lang w:val="en" w:eastAsia="zh-TW"/>
                  </w:rPr>
                  <w:t>Mother Rat</w:t>
                </w:r>
                <w:r>
                  <w:rPr>
                    <w:lang w:val="en" w:eastAsia="zh-TW"/>
                  </w:rPr>
                  <w:t>’</w:t>
                </w:r>
                <w:r w:rsidR="003E4531" w:rsidRPr="003E4531">
                  <w:rPr>
                    <w:iCs/>
                    <w:lang w:val="en" w:eastAsia="zh-TW"/>
                  </w:rPr>
                  <w:t xml:space="preserve"> </w:t>
                </w:r>
                <w:r w:rsidR="003E4531" w:rsidRPr="003E4531">
                  <w:rPr>
                    <w:lang w:val="en" w:eastAsia="zh-TW"/>
                  </w:rPr>
                  <w:t>(</w:t>
                </w:r>
                <w:r w:rsidR="003E4531" w:rsidRPr="003E4531">
                  <w:rPr>
                    <w:lang w:val="en" w:eastAsia="zh-TW"/>
                  </w:rPr>
                  <w:t>母鼠</w:t>
                </w:r>
                <w:r w:rsidR="003E4531" w:rsidRPr="003E4531">
                  <w:rPr>
                    <w:lang w:val="en" w:eastAsia="zh-TW"/>
                  </w:rPr>
                  <w:t>, 2003)</w:t>
                </w:r>
              </w:p>
              <w:p w14:paraId="1754001C" w14:textId="77777777" w:rsidR="003E4531" w:rsidRPr="00CB0A31" w:rsidRDefault="003E4531" w:rsidP="003E4531">
                <w:pPr>
                  <w:autoSpaceDE w:val="0"/>
                  <w:autoSpaceDN w:val="0"/>
                  <w:adjustRightInd w:val="0"/>
                  <w:rPr>
                    <w:lang w:val="en" w:eastAsia="zh-TW"/>
                  </w:rPr>
                </w:pPr>
                <w:r w:rsidRPr="00CB0A31">
                  <w:rPr>
                    <w:i/>
                    <w:iCs/>
                    <w:lang w:val="en" w:eastAsia="zh-TW"/>
                  </w:rPr>
                  <w:t>A Never-Described Dreamscape: The Complete Short Stories of Can Xue</w:t>
                </w:r>
                <w:r w:rsidRPr="003E4531">
                  <w:rPr>
                    <w:iCs/>
                    <w:lang w:val="en" w:eastAsia="zh-TW"/>
                  </w:rPr>
                  <w:t xml:space="preserve"> </w:t>
                </w:r>
                <w:r w:rsidRPr="003E4531">
                  <w:rPr>
                    <w:lang w:val="en" w:eastAsia="zh-TW"/>
                  </w:rPr>
                  <w:t>(</w:t>
                </w:r>
                <w:r w:rsidRPr="003E4531">
                  <w:rPr>
                    <w:lang w:val="en" w:eastAsia="zh-TW"/>
                  </w:rPr>
                  <w:t>從未描述過的夢境</w:t>
                </w:r>
                <w:r w:rsidRPr="003E4531">
                  <w:rPr>
                    <w:lang w:val="en" w:eastAsia="zh-TW"/>
                  </w:rPr>
                  <w:t xml:space="preserve">: </w:t>
                </w:r>
                <w:r w:rsidRPr="003E4531">
                  <w:rPr>
                    <w:lang w:val="en" w:eastAsia="zh-TW"/>
                  </w:rPr>
                  <w:t>殘雪短片小說全集</w:t>
                </w:r>
                <w:r w:rsidR="00CB0A31">
                  <w:rPr>
                    <w:lang w:val="en" w:eastAsia="zh-TW"/>
                  </w:rPr>
                  <w:t>, 2004)</w:t>
                </w:r>
              </w:p>
              <w:p w14:paraId="0C94E580" w14:textId="77777777" w:rsidR="003E4531" w:rsidRPr="003E4531" w:rsidRDefault="003E4531" w:rsidP="003E4531">
                <w:pPr>
                  <w:autoSpaceDE w:val="0"/>
                  <w:autoSpaceDN w:val="0"/>
                  <w:adjustRightInd w:val="0"/>
                  <w:rPr>
                    <w:iCs/>
                    <w:lang w:val="en" w:eastAsia="zh-TW"/>
                  </w:rPr>
                </w:pPr>
                <w:r w:rsidRPr="00CB0A31">
                  <w:rPr>
                    <w:i/>
                    <w:iCs/>
                    <w:lang w:val="en" w:eastAsia="zh-TW"/>
                  </w:rPr>
                  <w:t>Miss Lü Fangshi</w:t>
                </w:r>
                <w:r w:rsidRPr="003E4531">
                  <w:rPr>
                    <w:iCs/>
                    <w:lang w:val="en" w:eastAsia="zh-TW"/>
                  </w:rPr>
                  <w:t xml:space="preserve"> (</w:t>
                </w:r>
                <w:r w:rsidRPr="003E4531">
                  <w:rPr>
                    <w:lang w:val="en" w:eastAsia="zh-TW"/>
                  </w:rPr>
                  <w:t>呂芳詩小姐</w:t>
                </w:r>
                <w:r w:rsidRPr="003E4531">
                  <w:rPr>
                    <w:iCs/>
                    <w:lang w:val="en" w:eastAsia="zh-TW"/>
                  </w:rPr>
                  <w:t>, 2011)</w:t>
                </w:r>
              </w:p>
              <w:p w14:paraId="4735233C" w14:textId="77777777" w:rsidR="003E4531" w:rsidRPr="003E4531" w:rsidRDefault="003E4531" w:rsidP="003E4531">
                <w:pPr>
                  <w:autoSpaceDE w:val="0"/>
                  <w:autoSpaceDN w:val="0"/>
                  <w:adjustRightInd w:val="0"/>
                  <w:rPr>
                    <w:b/>
                    <w:bCs/>
                    <w:lang w:val="en" w:eastAsia="zh-TW"/>
                  </w:rPr>
                </w:pPr>
              </w:p>
              <w:p w14:paraId="5C95966D" w14:textId="77777777" w:rsidR="003E4531" w:rsidRPr="003E4531" w:rsidRDefault="00CB0A31" w:rsidP="00CB0A31">
                <w:pPr>
                  <w:pStyle w:val="Heading2"/>
                  <w:outlineLvl w:val="1"/>
                  <w:rPr>
                    <w:b/>
                    <w:bCs/>
                    <w:lang w:val="en" w:eastAsia="zh-TW"/>
                  </w:rPr>
                </w:pPr>
                <w:r>
                  <w:rPr>
                    <w:lang w:val="en" w:eastAsia="zh-TW"/>
                  </w:rPr>
                  <w:t>Essays &amp; Criticism</w:t>
                </w:r>
              </w:p>
              <w:p w14:paraId="71B8C76F" w14:textId="77777777" w:rsidR="003F0D73" w:rsidRPr="003E4531" w:rsidRDefault="00CB0A31" w:rsidP="00CB0A31">
                <w:pPr>
                  <w:autoSpaceDE w:val="0"/>
                  <w:autoSpaceDN w:val="0"/>
                  <w:adjustRightInd w:val="0"/>
                  <w:rPr>
                    <w:lang w:val="en" w:eastAsia="zh-TW"/>
                  </w:rPr>
                </w:pPr>
                <w:r>
                  <w:rPr>
                    <w:i/>
                    <w:iCs/>
                    <w:lang w:val="en" w:eastAsia="zh-TW"/>
                  </w:rPr>
                  <w:t>Revenge Through Art: Can Xue’s Notes on Literature</w:t>
                </w:r>
                <w:r w:rsidR="003E4531" w:rsidRPr="003E4531">
                  <w:rPr>
                    <w:lang w:val="en" w:eastAsia="zh-TW"/>
                  </w:rPr>
                  <w:t xml:space="preserve"> (</w:t>
                </w:r>
                <w:r w:rsidR="003E4531" w:rsidRPr="003E4531">
                  <w:rPr>
                    <w:rFonts w:ascii="MS Gothic" w:eastAsia="MS Gothic" w:hAnsi="MS Gothic" w:cs="MS Gothic" w:hint="eastAsia"/>
                    <w:lang w:val="en" w:eastAsia="zh-TW"/>
                  </w:rPr>
                  <w:t>藝術復仇</w:t>
                </w:r>
                <w:r w:rsidR="003E4531" w:rsidRPr="003E4531">
                  <w:rPr>
                    <w:lang w:val="en" w:eastAsia="zh-TW"/>
                  </w:rPr>
                  <w:t xml:space="preserve">: </w:t>
                </w:r>
                <w:r w:rsidR="003E4531" w:rsidRPr="003E4531">
                  <w:rPr>
                    <w:rFonts w:ascii="MS Gothic" w:eastAsia="MS Gothic" w:hAnsi="MS Gothic" w:cs="MS Gothic" w:hint="eastAsia"/>
                    <w:lang w:val="en" w:eastAsia="zh-TW"/>
                  </w:rPr>
                  <w:t>參學文學筆記</w:t>
                </w:r>
                <w:r w:rsidR="003E4531" w:rsidRPr="003E4531">
                  <w:rPr>
                    <w:lang w:val="en" w:eastAsia="zh-TW"/>
                  </w:rPr>
                  <w:t>, 2003)</w:t>
                </w:r>
              </w:p>
            </w:tc>
          </w:sdtContent>
        </w:sdt>
      </w:tr>
      <w:tr w:rsidR="003235A7" w14:paraId="065C8EFD" w14:textId="77777777" w:rsidTr="003235A7">
        <w:tc>
          <w:tcPr>
            <w:tcW w:w="9016" w:type="dxa"/>
          </w:tcPr>
          <w:p w14:paraId="07E1F1F3" w14:textId="77777777" w:rsidR="003235A7" w:rsidRDefault="003235A7" w:rsidP="008A5B87">
            <w:r w:rsidRPr="0015114C">
              <w:rPr>
                <w:u w:val="single"/>
              </w:rPr>
              <w:lastRenderedPageBreak/>
              <w:t>Further reading</w:t>
            </w:r>
            <w:r>
              <w:t>:</w:t>
            </w:r>
          </w:p>
          <w:p w14:paraId="587B795A" w14:textId="53C5026D" w:rsidR="000E415A" w:rsidRDefault="000E415A" w:rsidP="008A5B87">
            <w:sdt>
              <w:sdtPr>
                <w:id w:val="423458893"/>
                <w:citation/>
              </w:sdtPr>
              <w:sdtContent>
                <w:r>
                  <w:fldChar w:fldCharType="begin"/>
                </w:r>
                <w:r>
                  <w:rPr>
                    <w:lang w:val="en-US"/>
                  </w:rPr>
                  <w:instrText xml:space="preserve">CITATION Placeholder1 \l 1033 </w:instrText>
                </w:r>
                <w:r>
                  <w:fldChar w:fldCharType="separate"/>
                </w:r>
                <w:r w:rsidRPr="000E415A">
                  <w:rPr>
                    <w:noProof/>
                    <w:lang w:val="en-US"/>
                  </w:rPr>
                  <w:t>(Xue, 'Stubbornly Illuminating “the Dirty Snow that Refuses to Melt": A Conversation with Can Xue' )</w:t>
                </w:r>
                <w:r>
                  <w:fldChar w:fldCharType="end"/>
                </w:r>
              </w:sdtContent>
            </w:sdt>
          </w:p>
          <w:sdt>
            <w:sdtPr>
              <w:alias w:val="Further reading"/>
              <w:tag w:val="furtherReading"/>
              <w:id w:val="-1516217107"/>
              <w:placeholder>
                <w:docPart w:val="EE020CC6EF1144059DB56B6DBA1EE70C"/>
              </w:placeholder>
            </w:sdtPr>
            <w:sdtEndPr/>
            <w:sdtContent>
              <w:p w14:paraId="020BB506" w14:textId="77777777" w:rsidR="003E4531" w:rsidRPr="000B69A7" w:rsidRDefault="00E406A1" w:rsidP="003E4531">
                <w:pPr>
                  <w:autoSpaceDE w:val="0"/>
                  <w:autoSpaceDN w:val="0"/>
                  <w:adjustRightInd w:val="0"/>
                  <w:rPr>
                    <w:b/>
                    <w:bCs/>
                    <w:lang w:val="en" w:eastAsia="zh-TW"/>
                  </w:rPr>
                </w:pPr>
                <w:sdt>
                  <w:sdtPr>
                    <w:id w:val="715859343"/>
                    <w:citation/>
                  </w:sdtPr>
                  <w:sdtEndPr/>
                  <w:sdtContent>
                    <w:r w:rsidR="00C910E9">
                      <w:fldChar w:fldCharType="begin"/>
                    </w:r>
                    <w:r w:rsidR="00C910E9">
                      <w:rPr>
                        <w:lang w:val="en-CA" w:eastAsia="zh-TW"/>
                      </w:rPr>
                      <w:instrText xml:space="preserve"> CITATION Cai04 \l 4105 </w:instrText>
                    </w:r>
                    <w:r w:rsidR="00C910E9">
                      <w:fldChar w:fldCharType="separate"/>
                    </w:r>
                    <w:r w:rsidR="000E415A">
                      <w:rPr>
                        <w:noProof/>
                        <w:lang w:val="en-CA" w:eastAsia="zh-TW"/>
                      </w:rPr>
                      <w:t xml:space="preserve"> (Cai)</w:t>
                    </w:r>
                    <w:r w:rsidR="00C910E9">
                      <w:fldChar w:fldCharType="end"/>
                    </w:r>
                  </w:sdtContent>
                </w:sdt>
              </w:p>
              <w:p w14:paraId="162C4E12" w14:textId="77777777" w:rsidR="003E4531" w:rsidRPr="000B69A7" w:rsidRDefault="00E406A1" w:rsidP="003E4531">
                <w:pPr>
                  <w:autoSpaceDE w:val="0"/>
                  <w:autoSpaceDN w:val="0"/>
                  <w:adjustRightInd w:val="0"/>
                  <w:rPr>
                    <w:i/>
                    <w:iCs/>
                    <w:lang w:val="en" w:eastAsia="zh-TW"/>
                  </w:rPr>
                </w:pPr>
                <w:sdt>
                  <w:sdtPr>
                    <w:rPr>
                      <w:lang w:val="en" w:eastAsia="zh-TW"/>
                    </w:rPr>
                    <w:id w:val="384923596"/>
                    <w:citation/>
                  </w:sdtPr>
                  <w:sdtEndPr/>
                  <w:sdtContent>
                    <w:r w:rsidR="00C910E9">
                      <w:rPr>
                        <w:lang w:val="en" w:eastAsia="zh-TW"/>
                      </w:rPr>
                      <w:fldChar w:fldCharType="begin"/>
                    </w:r>
                    <w:r w:rsidR="00C910E9">
                      <w:rPr>
                        <w:lang w:val="en-CA" w:eastAsia="zh-TW"/>
                      </w:rPr>
                      <w:instrText xml:space="preserve"> CITATION Lu95 \l 4105 </w:instrText>
                    </w:r>
                    <w:r w:rsidR="00C910E9">
                      <w:rPr>
                        <w:lang w:val="en" w:eastAsia="zh-TW"/>
                      </w:rPr>
                      <w:fldChar w:fldCharType="separate"/>
                    </w:r>
                    <w:r w:rsidR="000E415A">
                      <w:rPr>
                        <w:noProof/>
                        <w:lang w:val="en-CA" w:eastAsia="zh-TW"/>
                      </w:rPr>
                      <w:t>(Lu)</w:t>
                    </w:r>
                    <w:r w:rsidR="00C910E9">
                      <w:rPr>
                        <w:lang w:val="en" w:eastAsia="zh-TW"/>
                      </w:rPr>
                      <w:fldChar w:fldCharType="end"/>
                    </w:r>
                  </w:sdtContent>
                </w:sdt>
              </w:p>
              <w:p w14:paraId="3CBBC66F" w14:textId="77777777" w:rsidR="003263F5" w:rsidRDefault="003263F5" w:rsidP="00FB11DE"/>
              <w:p w14:paraId="0AB85C28" w14:textId="77777777" w:rsidR="003263F5" w:rsidRPr="003263F5" w:rsidRDefault="003263F5" w:rsidP="003263F5">
                <w:pPr>
                  <w:pStyle w:val="Heading2"/>
                  <w:outlineLvl w:val="1"/>
                  <w:rPr>
                    <w:lang w:val="en" w:eastAsia="zh-TW"/>
                  </w:rPr>
                </w:pPr>
                <w:r w:rsidRPr="000B69A7">
                  <w:rPr>
                    <w:lang w:val="en" w:eastAsia="zh-TW"/>
                  </w:rPr>
                  <w:t xml:space="preserve">Interviews &amp; Resources </w:t>
                </w:r>
                <w:r>
                  <w:rPr>
                    <w:lang w:val="en" w:eastAsia="zh-TW"/>
                  </w:rPr>
                  <w:t>Online</w:t>
                </w:r>
              </w:p>
              <w:p w14:paraId="5DB4171D" w14:textId="77777777" w:rsidR="003263F5" w:rsidRPr="000B69A7" w:rsidRDefault="00E406A1" w:rsidP="003263F5">
                <w:pPr>
                  <w:autoSpaceDE w:val="0"/>
                  <w:autoSpaceDN w:val="0"/>
                  <w:adjustRightInd w:val="0"/>
                  <w:rPr>
                    <w:color w:val="0000FF"/>
                    <w:u w:val="single"/>
                    <w:lang w:val="en" w:eastAsia="zh-TW"/>
                  </w:rPr>
                </w:pPr>
                <w:sdt>
                  <w:sdtPr>
                    <w:rPr>
                      <w:color w:val="0000FF"/>
                      <w:u w:val="single"/>
                      <w:lang w:val="en" w:eastAsia="zh-TW"/>
                    </w:rPr>
                    <w:id w:val="-225385671"/>
                    <w:citation/>
                  </w:sdtPr>
                  <w:sdtEndPr/>
                  <w:sdtContent>
                    <w:r w:rsidR="00C910E9">
                      <w:rPr>
                        <w:color w:val="0000FF"/>
                        <w:u w:val="single"/>
                        <w:lang w:val="en" w:eastAsia="zh-TW"/>
                      </w:rPr>
                      <w:fldChar w:fldCharType="begin"/>
                    </w:r>
                    <w:r w:rsidR="00C910E9">
                      <w:rPr>
                        <w:lang w:val="en-CA" w:eastAsia="zh-TW"/>
                      </w:rPr>
                      <w:instrText xml:space="preserve"> CITATION Can02 \l 4105 </w:instrText>
                    </w:r>
                    <w:r w:rsidR="00C910E9">
                      <w:rPr>
                        <w:color w:val="0000FF"/>
                        <w:u w:val="single"/>
                        <w:lang w:val="en" w:eastAsia="zh-TW"/>
                      </w:rPr>
                      <w:fldChar w:fldCharType="separate"/>
                    </w:r>
                    <w:r w:rsidR="000E415A">
                      <w:rPr>
                        <w:noProof/>
                        <w:lang w:val="en-CA" w:eastAsia="zh-TW"/>
                      </w:rPr>
                      <w:t>(Xue, ‘Stubbornly Illuminating ‘the Dirty Snow that Refuses to Melt’: A Conversation with Can Xue.’)</w:t>
                    </w:r>
                    <w:r w:rsidR="00C910E9">
                      <w:rPr>
                        <w:color w:val="0000FF"/>
                        <w:u w:val="single"/>
                        <w:lang w:val="en" w:eastAsia="zh-TW"/>
                      </w:rPr>
                      <w:fldChar w:fldCharType="end"/>
                    </w:r>
                  </w:sdtContent>
                </w:sdt>
              </w:p>
              <w:p w14:paraId="60E7904B" w14:textId="77777777" w:rsidR="00C910E9" w:rsidRPr="000B69A7" w:rsidRDefault="00E406A1" w:rsidP="003263F5">
                <w:pPr>
                  <w:autoSpaceDE w:val="0"/>
                  <w:autoSpaceDN w:val="0"/>
                  <w:adjustRightInd w:val="0"/>
                  <w:rPr>
                    <w:lang w:val="en" w:eastAsia="zh-TW"/>
                  </w:rPr>
                </w:pPr>
                <w:sdt>
                  <w:sdtPr>
                    <w:rPr>
                      <w:lang w:val="en" w:eastAsia="zh-TW"/>
                    </w:rPr>
                    <w:id w:val="1413123791"/>
                    <w:citation/>
                  </w:sdtPr>
                  <w:sdtEndPr/>
                  <w:sdtContent>
                    <w:r w:rsidR="00C910E9">
                      <w:rPr>
                        <w:lang w:val="en" w:eastAsia="zh-TW"/>
                      </w:rPr>
                      <w:fldChar w:fldCharType="begin"/>
                    </w:r>
                    <w:r w:rsidR="00C910E9">
                      <w:rPr>
                        <w:lang w:val="en-CA" w:eastAsia="zh-TW"/>
                      </w:rPr>
                      <w:instrText xml:space="preserve"> CITATION Can09 \l 4105 </w:instrText>
                    </w:r>
                    <w:r w:rsidR="00C910E9">
                      <w:rPr>
                        <w:lang w:val="en" w:eastAsia="zh-TW"/>
                      </w:rPr>
                      <w:fldChar w:fldCharType="separate"/>
                    </w:r>
                    <w:r w:rsidR="000E415A">
                      <w:rPr>
                        <w:noProof/>
                        <w:lang w:val="en-CA" w:eastAsia="zh-TW"/>
                      </w:rPr>
                      <w:t>(Xue, Modern Mystery Street: PRI's The World)</w:t>
                    </w:r>
                    <w:r w:rsidR="00C910E9">
                      <w:rPr>
                        <w:lang w:val="en" w:eastAsia="zh-TW"/>
                      </w:rPr>
                      <w:fldChar w:fldCharType="end"/>
                    </w:r>
                  </w:sdtContent>
                </w:sdt>
              </w:p>
              <w:p w14:paraId="2E978881" w14:textId="77777777" w:rsidR="003235A7" w:rsidRDefault="00E406A1" w:rsidP="00FB11DE">
                <w:sdt>
                  <w:sdtPr>
                    <w:id w:val="823790389"/>
                    <w:citation/>
                  </w:sdtPr>
                  <w:sdtEndPr/>
                  <w:sdtContent>
                    <w:r w:rsidR="00C910E9">
                      <w:fldChar w:fldCharType="begin"/>
                    </w:r>
                    <w:r w:rsidR="00C910E9">
                      <w:rPr>
                        <w:lang w:val="en-CA" w:eastAsia="zh-TW"/>
                      </w:rPr>
                      <w:instrText xml:space="preserve"> CITATION Can \l 4105 </w:instrText>
                    </w:r>
                    <w:r w:rsidR="00C910E9">
                      <w:fldChar w:fldCharType="separate"/>
                    </w:r>
                    <w:r w:rsidR="000E415A">
                      <w:rPr>
                        <w:noProof/>
                        <w:lang w:val="en-CA" w:eastAsia="zh-TW"/>
                      </w:rPr>
                      <w:t>(Xue, MIT’s Contemporary Chinese Writers Website Project)</w:t>
                    </w:r>
                    <w:r w:rsidR="00C910E9">
                      <w:fldChar w:fldCharType="end"/>
                    </w:r>
                  </w:sdtContent>
                </w:sdt>
              </w:p>
            </w:sdtContent>
          </w:sdt>
        </w:tc>
      </w:tr>
    </w:tbl>
    <w:p w14:paraId="27E63663" w14:textId="77777777" w:rsidR="00C27FAB" w:rsidRPr="00F36937" w:rsidRDefault="00C27FAB" w:rsidP="00B33145"/>
    <w:sectPr w:rsidR="00C27FAB" w:rsidRPr="00F36937">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26D51B" w14:textId="77777777" w:rsidR="00E406A1" w:rsidRDefault="00E406A1" w:rsidP="007A0D55">
      <w:pPr>
        <w:spacing w:after="0" w:line="240" w:lineRule="auto"/>
      </w:pPr>
      <w:r>
        <w:separator/>
      </w:r>
    </w:p>
  </w:endnote>
  <w:endnote w:type="continuationSeparator" w:id="0">
    <w:p w14:paraId="1EBF750B" w14:textId="77777777" w:rsidR="00E406A1" w:rsidRDefault="00E406A1"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Tahoma">
    <w:panose1 w:val="020B0604030504040204"/>
    <w:charset w:val="00"/>
    <w:family w:val="auto"/>
    <w:pitch w:val="variable"/>
    <w:sig w:usb0="E1002EFF" w:usb1="C000605B" w:usb2="00000029" w:usb3="00000000" w:csb0="000101FF" w:csb1="00000000"/>
  </w:font>
  <w:font w:name="MS Gothic">
    <w:panose1 w:val="020B0609070205080204"/>
    <w:charset w:val="80"/>
    <w:family w:val="auto"/>
    <w:pitch w:val="variable"/>
    <w:sig w:usb0="E00002FF" w:usb1="6AC7FDFB" w:usb2="08000012" w:usb3="00000000" w:csb0="0002009F" w:csb1="00000000"/>
  </w:font>
  <w:font w:name="华文宋体">
    <w:charset w:val="86"/>
    <w:family w:val="auto"/>
    <w:pitch w:val="variable"/>
    <w:sig w:usb0="80000287" w:usb1="280F3C52" w:usb2="00000016" w:usb3="00000000" w:csb0="0004001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A2CEDEE" w14:textId="77777777" w:rsidR="00E406A1" w:rsidRDefault="00E406A1" w:rsidP="007A0D55">
      <w:pPr>
        <w:spacing w:after="0" w:line="240" w:lineRule="auto"/>
      </w:pPr>
      <w:r>
        <w:separator/>
      </w:r>
    </w:p>
  </w:footnote>
  <w:footnote w:type="continuationSeparator" w:id="0">
    <w:p w14:paraId="27DAA3D0" w14:textId="77777777" w:rsidR="00E406A1" w:rsidRDefault="00E406A1"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8A91E3"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1E0B9978"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5"/>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D58"/>
    <w:rsid w:val="00032559"/>
    <w:rsid w:val="00052040"/>
    <w:rsid w:val="000B25AE"/>
    <w:rsid w:val="000B55AB"/>
    <w:rsid w:val="000C74EB"/>
    <w:rsid w:val="000D24DC"/>
    <w:rsid w:val="000E415A"/>
    <w:rsid w:val="00101B2E"/>
    <w:rsid w:val="00116FA0"/>
    <w:rsid w:val="00125BEE"/>
    <w:rsid w:val="0015114C"/>
    <w:rsid w:val="001A21F3"/>
    <w:rsid w:val="001A2537"/>
    <w:rsid w:val="001A6A06"/>
    <w:rsid w:val="001C288D"/>
    <w:rsid w:val="00210C03"/>
    <w:rsid w:val="002162E2"/>
    <w:rsid w:val="00225C5A"/>
    <w:rsid w:val="00230B10"/>
    <w:rsid w:val="00234353"/>
    <w:rsid w:val="00244BB0"/>
    <w:rsid w:val="002A0A0D"/>
    <w:rsid w:val="002B0B37"/>
    <w:rsid w:val="002F2D58"/>
    <w:rsid w:val="0030662D"/>
    <w:rsid w:val="003234A4"/>
    <w:rsid w:val="003235A7"/>
    <w:rsid w:val="003263F5"/>
    <w:rsid w:val="003273B8"/>
    <w:rsid w:val="003677B6"/>
    <w:rsid w:val="003D3579"/>
    <w:rsid w:val="003E2795"/>
    <w:rsid w:val="003E4531"/>
    <w:rsid w:val="003F0D73"/>
    <w:rsid w:val="003F6715"/>
    <w:rsid w:val="00462DBE"/>
    <w:rsid w:val="00464699"/>
    <w:rsid w:val="00483379"/>
    <w:rsid w:val="00487BC5"/>
    <w:rsid w:val="00496888"/>
    <w:rsid w:val="004A7476"/>
    <w:rsid w:val="004E5896"/>
    <w:rsid w:val="00513EE6"/>
    <w:rsid w:val="00534F8F"/>
    <w:rsid w:val="00554599"/>
    <w:rsid w:val="00567CF0"/>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64593"/>
    <w:rsid w:val="009A7264"/>
    <w:rsid w:val="009D1606"/>
    <w:rsid w:val="009E18A1"/>
    <w:rsid w:val="009E73D7"/>
    <w:rsid w:val="00A27D2C"/>
    <w:rsid w:val="00A76FD9"/>
    <w:rsid w:val="00AB436D"/>
    <w:rsid w:val="00AD2F24"/>
    <w:rsid w:val="00AD4844"/>
    <w:rsid w:val="00B20C60"/>
    <w:rsid w:val="00B219AE"/>
    <w:rsid w:val="00B322BA"/>
    <w:rsid w:val="00B33145"/>
    <w:rsid w:val="00B574C9"/>
    <w:rsid w:val="00BC39C9"/>
    <w:rsid w:val="00BE5BF7"/>
    <w:rsid w:val="00BF40E1"/>
    <w:rsid w:val="00C27FAB"/>
    <w:rsid w:val="00C358D4"/>
    <w:rsid w:val="00C6296B"/>
    <w:rsid w:val="00C910E9"/>
    <w:rsid w:val="00CB0A31"/>
    <w:rsid w:val="00CC586D"/>
    <w:rsid w:val="00CF1542"/>
    <w:rsid w:val="00CF3EC5"/>
    <w:rsid w:val="00D656DA"/>
    <w:rsid w:val="00D83300"/>
    <w:rsid w:val="00D913EB"/>
    <w:rsid w:val="00DC6B48"/>
    <w:rsid w:val="00DF01B0"/>
    <w:rsid w:val="00E406A1"/>
    <w:rsid w:val="00E85A05"/>
    <w:rsid w:val="00E95829"/>
    <w:rsid w:val="00EA606C"/>
    <w:rsid w:val="00EB0C8C"/>
    <w:rsid w:val="00EB51FD"/>
    <w:rsid w:val="00EB77DB"/>
    <w:rsid w:val="00ED139F"/>
    <w:rsid w:val="00EF74F7"/>
    <w:rsid w:val="00F309BB"/>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97E7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character" w:styleId="Hyperlink">
    <w:name w:val="Hyperlink"/>
    <w:uiPriority w:val="99"/>
    <w:unhideWhenUsed/>
    <w:rsid w:val="003E4531"/>
    <w:rPr>
      <w:color w:val="0000FF"/>
      <w:u w:val="single"/>
    </w:rPr>
  </w:style>
  <w:style w:type="paragraph" w:styleId="Caption">
    <w:name w:val="caption"/>
    <w:basedOn w:val="Normal"/>
    <w:next w:val="Normal"/>
    <w:uiPriority w:val="35"/>
    <w:semiHidden/>
    <w:qFormat/>
    <w:rsid w:val="003273B8"/>
    <w:pPr>
      <w:spacing w:after="200" w:line="240" w:lineRule="auto"/>
    </w:pPr>
    <w:rPr>
      <w:b/>
      <w:bCs/>
      <w:color w:val="5B9BD5" w:themeColor="accent1"/>
      <w:sz w:val="18"/>
      <w:szCs w:val="18"/>
    </w:rPr>
  </w:style>
  <w:style w:type="character" w:styleId="FollowedHyperlink">
    <w:name w:val="FollowedHyperlink"/>
    <w:basedOn w:val="DefaultParagraphFont"/>
    <w:uiPriority w:val="99"/>
    <w:semiHidden/>
    <w:rsid w:val="00554599"/>
    <w:rPr>
      <w:color w:val="954F72" w:themeColor="followedHyperlink"/>
      <w:u w:val="single"/>
    </w:rPr>
  </w:style>
  <w:style w:type="character" w:styleId="CommentReference">
    <w:name w:val="annotation reference"/>
    <w:basedOn w:val="DefaultParagraphFont"/>
    <w:uiPriority w:val="99"/>
    <w:semiHidden/>
    <w:unhideWhenUsed/>
    <w:rsid w:val="00554599"/>
    <w:rPr>
      <w:sz w:val="18"/>
      <w:szCs w:val="18"/>
    </w:rPr>
  </w:style>
  <w:style w:type="paragraph" w:styleId="CommentText">
    <w:name w:val="annotation text"/>
    <w:basedOn w:val="Normal"/>
    <w:link w:val="CommentTextChar"/>
    <w:uiPriority w:val="99"/>
    <w:semiHidden/>
    <w:unhideWhenUsed/>
    <w:rsid w:val="00554599"/>
    <w:pPr>
      <w:spacing w:line="240" w:lineRule="auto"/>
    </w:pPr>
    <w:rPr>
      <w:sz w:val="24"/>
      <w:szCs w:val="24"/>
    </w:rPr>
  </w:style>
  <w:style w:type="character" w:customStyle="1" w:styleId="CommentTextChar">
    <w:name w:val="Comment Text Char"/>
    <w:basedOn w:val="DefaultParagraphFont"/>
    <w:link w:val="CommentText"/>
    <w:uiPriority w:val="99"/>
    <w:semiHidden/>
    <w:rsid w:val="00554599"/>
    <w:rPr>
      <w:sz w:val="24"/>
      <w:szCs w:val="24"/>
    </w:rPr>
  </w:style>
  <w:style w:type="paragraph" w:styleId="CommentSubject">
    <w:name w:val="annotation subject"/>
    <w:basedOn w:val="CommentText"/>
    <w:next w:val="CommentText"/>
    <w:link w:val="CommentSubjectChar"/>
    <w:uiPriority w:val="99"/>
    <w:semiHidden/>
    <w:unhideWhenUsed/>
    <w:rsid w:val="00554599"/>
    <w:rPr>
      <w:b/>
      <w:bCs/>
      <w:sz w:val="20"/>
      <w:szCs w:val="20"/>
    </w:rPr>
  </w:style>
  <w:style w:type="character" w:customStyle="1" w:styleId="CommentSubjectChar">
    <w:name w:val="Comment Subject Char"/>
    <w:basedOn w:val="CommentTextChar"/>
    <w:link w:val="CommentSubject"/>
    <w:uiPriority w:val="99"/>
    <w:semiHidden/>
    <w:rsid w:val="0055459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8877510">
      <w:bodyDiv w:val="1"/>
      <w:marLeft w:val="0"/>
      <w:marRight w:val="0"/>
      <w:marTop w:val="0"/>
      <w:marBottom w:val="0"/>
      <w:divBdr>
        <w:top w:val="none" w:sz="0" w:space="0" w:color="auto"/>
        <w:left w:val="none" w:sz="0" w:space="0" w:color="auto"/>
        <w:bottom w:val="none" w:sz="0" w:space="0" w:color="auto"/>
        <w:right w:val="none" w:sz="0" w:space="0" w:color="auto"/>
      </w:divBdr>
    </w:div>
    <w:div w:id="939987849">
      <w:bodyDiv w:val="1"/>
      <w:marLeft w:val="0"/>
      <w:marRight w:val="0"/>
      <w:marTop w:val="0"/>
      <w:marBottom w:val="0"/>
      <w:divBdr>
        <w:top w:val="none" w:sz="0" w:space="0" w:color="auto"/>
        <w:left w:val="none" w:sz="0" w:space="0" w:color="auto"/>
        <w:bottom w:val="none" w:sz="0" w:space="0" w:color="auto"/>
        <w:right w:val="none" w:sz="0" w:space="0" w:color="auto"/>
      </w:divBdr>
    </w:div>
    <w:div w:id="1207598767">
      <w:bodyDiv w:val="1"/>
      <w:marLeft w:val="0"/>
      <w:marRight w:val="0"/>
      <w:marTop w:val="0"/>
      <w:marBottom w:val="0"/>
      <w:divBdr>
        <w:top w:val="none" w:sz="0" w:space="0" w:color="auto"/>
        <w:left w:val="none" w:sz="0" w:space="0" w:color="auto"/>
        <w:bottom w:val="none" w:sz="0" w:space="0" w:color="auto"/>
        <w:right w:val="none" w:sz="0" w:space="0" w:color="auto"/>
      </w:divBdr>
    </w:div>
    <w:div w:id="1299914647">
      <w:bodyDiv w:val="1"/>
      <w:marLeft w:val="0"/>
      <w:marRight w:val="0"/>
      <w:marTop w:val="0"/>
      <w:marBottom w:val="0"/>
      <w:divBdr>
        <w:top w:val="none" w:sz="0" w:space="0" w:color="auto"/>
        <w:left w:val="none" w:sz="0" w:space="0" w:color="auto"/>
        <w:bottom w:val="none" w:sz="0" w:space="0" w:color="auto"/>
        <w:right w:val="none" w:sz="0" w:space="0" w:color="auto"/>
      </w:divBdr>
    </w:div>
    <w:div w:id="1737506120">
      <w:bodyDiv w:val="1"/>
      <w:marLeft w:val="0"/>
      <w:marRight w:val="0"/>
      <w:marTop w:val="0"/>
      <w:marBottom w:val="0"/>
      <w:divBdr>
        <w:top w:val="none" w:sz="0" w:space="0" w:color="auto"/>
        <w:left w:val="none" w:sz="0" w:space="0" w:color="auto"/>
        <w:bottom w:val="none" w:sz="0" w:space="0" w:color="auto"/>
        <w:right w:val="none" w:sz="0" w:space="0" w:color="auto"/>
      </w:divBdr>
    </w:div>
    <w:div w:id="1742605905">
      <w:bodyDiv w:val="1"/>
      <w:marLeft w:val="0"/>
      <w:marRight w:val="0"/>
      <w:marTop w:val="0"/>
      <w:marBottom w:val="0"/>
      <w:divBdr>
        <w:top w:val="none" w:sz="0" w:space="0" w:color="auto"/>
        <w:left w:val="none" w:sz="0" w:space="0" w:color="auto"/>
        <w:bottom w:val="none" w:sz="0" w:space="0" w:color="auto"/>
        <w:right w:val="none" w:sz="0" w:space="0" w:color="auto"/>
      </w:divBdr>
    </w:div>
    <w:div w:id="1787238551">
      <w:bodyDiv w:val="1"/>
      <w:marLeft w:val="0"/>
      <w:marRight w:val="0"/>
      <w:marTop w:val="0"/>
      <w:marBottom w:val="0"/>
      <w:divBdr>
        <w:top w:val="none" w:sz="0" w:space="0" w:color="auto"/>
        <w:left w:val="none" w:sz="0" w:space="0" w:color="auto"/>
        <w:bottom w:val="none" w:sz="0" w:space="0" w:color="auto"/>
        <w:right w:val="none" w:sz="0" w:space="0" w:color="auto"/>
      </w:divBdr>
    </w:div>
    <w:div w:id="1947271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pri.org/theworld/?q=node/26132" TargetMode="External"/><Relationship Id="rId9" Type="http://schemas.openxmlformats.org/officeDocument/2006/relationships/hyperlink" Target="http://www.abebooks.com/Art-Revenge-Xue-Literature-NotesChinese-Edition/6579199160/bd" TargetMode="External"/><Relationship Id="rId10" Type="http://schemas.openxmlformats.org/officeDocument/2006/relationships/hyperlink" Target="http://yalepress.yale.edu/images/full13/9780300122275.jp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hleen\Download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63DABD654F4469DA1F3E9FE7D8AF25D"/>
        <w:category>
          <w:name w:val="General"/>
          <w:gallery w:val="placeholder"/>
        </w:category>
        <w:types>
          <w:type w:val="bbPlcHdr"/>
        </w:types>
        <w:behaviors>
          <w:behavior w:val="content"/>
        </w:behaviors>
        <w:guid w:val="{823FFA9A-6D0E-4697-B166-068000CB099B}"/>
      </w:docPartPr>
      <w:docPartBody>
        <w:p w:rsidR="00F11FD2" w:rsidRDefault="0057546F">
          <w:pPr>
            <w:pStyle w:val="F63DABD654F4469DA1F3E9FE7D8AF25D"/>
          </w:pPr>
          <w:r w:rsidRPr="00CC586D">
            <w:rPr>
              <w:rStyle w:val="PlaceholderText"/>
              <w:b/>
              <w:color w:val="FFFFFF" w:themeColor="background1"/>
            </w:rPr>
            <w:t>[Salutation]</w:t>
          </w:r>
        </w:p>
      </w:docPartBody>
    </w:docPart>
    <w:docPart>
      <w:docPartPr>
        <w:name w:val="9F225D019D1A447387DB1C8BC3790146"/>
        <w:category>
          <w:name w:val="General"/>
          <w:gallery w:val="placeholder"/>
        </w:category>
        <w:types>
          <w:type w:val="bbPlcHdr"/>
        </w:types>
        <w:behaviors>
          <w:behavior w:val="content"/>
        </w:behaviors>
        <w:guid w:val="{9EA6E2DC-99CA-4575-86CA-30AACEB0E599}"/>
      </w:docPartPr>
      <w:docPartBody>
        <w:p w:rsidR="00F11FD2" w:rsidRDefault="0057546F">
          <w:pPr>
            <w:pStyle w:val="9F225D019D1A447387DB1C8BC3790146"/>
          </w:pPr>
          <w:r>
            <w:rPr>
              <w:rStyle w:val="PlaceholderText"/>
            </w:rPr>
            <w:t>[First name]</w:t>
          </w:r>
        </w:p>
      </w:docPartBody>
    </w:docPart>
    <w:docPart>
      <w:docPartPr>
        <w:name w:val="59EF40A0DFDC4AE38922C90B917DAAC5"/>
        <w:category>
          <w:name w:val="General"/>
          <w:gallery w:val="placeholder"/>
        </w:category>
        <w:types>
          <w:type w:val="bbPlcHdr"/>
        </w:types>
        <w:behaviors>
          <w:behavior w:val="content"/>
        </w:behaviors>
        <w:guid w:val="{F6B35FC7-D98F-401A-8CB8-378B699C2E14}"/>
      </w:docPartPr>
      <w:docPartBody>
        <w:p w:rsidR="00F11FD2" w:rsidRDefault="0057546F">
          <w:pPr>
            <w:pStyle w:val="59EF40A0DFDC4AE38922C90B917DAAC5"/>
          </w:pPr>
          <w:r>
            <w:rPr>
              <w:rStyle w:val="PlaceholderText"/>
            </w:rPr>
            <w:t>[Middle name]</w:t>
          </w:r>
        </w:p>
      </w:docPartBody>
    </w:docPart>
    <w:docPart>
      <w:docPartPr>
        <w:name w:val="17F04355D0454FC9A5BA11EEC2FF86DD"/>
        <w:category>
          <w:name w:val="General"/>
          <w:gallery w:val="placeholder"/>
        </w:category>
        <w:types>
          <w:type w:val="bbPlcHdr"/>
        </w:types>
        <w:behaviors>
          <w:behavior w:val="content"/>
        </w:behaviors>
        <w:guid w:val="{4E6A4DAD-CFC6-4BC8-A50B-DF334416E1B2}"/>
      </w:docPartPr>
      <w:docPartBody>
        <w:p w:rsidR="00F11FD2" w:rsidRDefault="0057546F">
          <w:pPr>
            <w:pStyle w:val="17F04355D0454FC9A5BA11EEC2FF86DD"/>
          </w:pPr>
          <w:r>
            <w:rPr>
              <w:rStyle w:val="PlaceholderText"/>
            </w:rPr>
            <w:t>[Last name]</w:t>
          </w:r>
        </w:p>
      </w:docPartBody>
    </w:docPart>
    <w:docPart>
      <w:docPartPr>
        <w:name w:val="6229A4D0825B495D9FF144D406E396FC"/>
        <w:category>
          <w:name w:val="General"/>
          <w:gallery w:val="placeholder"/>
        </w:category>
        <w:types>
          <w:type w:val="bbPlcHdr"/>
        </w:types>
        <w:behaviors>
          <w:behavior w:val="content"/>
        </w:behaviors>
        <w:guid w:val="{00B32CA7-BA08-4E1A-B690-88910180EA9B}"/>
      </w:docPartPr>
      <w:docPartBody>
        <w:p w:rsidR="00F11FD2" w:rsidRDefault="0057546F">
          <w:pPr>
            <w:pStyle w:val="6229A4D0825B495D9FF144D406E396FC"/>
          </w:pPr>
          <w:r>
            <w:rPr>
              <w:rStyle w:val="PlaceholderText"/>
            </w:rPr>
            <w:t>[Enter your biography]</w:t>
          </w:r>
        </w:p>
      </w:docPartBody>
    </w:docPart>
    <w:docPart>
      <w:docPartPr>
        <w:name w:val="FDEFCD5D3353425EA20A3BE3BC7F4DAF"/>
        <w:category>
          <w:name w:val="General"/>
          <w:gallery w:val="placeholder"/>
        </w:category>
        <w:types>
          <w:type w:val="bbPlcHdr"/>
        </w:types>
        <w:behaviors>
          <w:behavior w:val="content"/>
        </w:behaviors>
        <w:guid w:val="{677723AD-949B-437C-BE4A-4561F0C30ED0}"/>
      </w:docPartPr>
      <w:docPartBody>
        <w:p w:rsidR="00F11FD2" w:rsidRDefault="0057546F">
          <w:pPr>
            <w:pStyle w:val="FDEFCD5D3353425EA20A3BE3BC7F4DAF"/>
          </w:pPr>
          <w:r>
            <w:rPr>
              <w:rStyle w:val="PlaceholderText"/>
            </w:rPr>
            <w:t>[Enter the institution with which you are affiliated]</w:t>
          </w:r>
        </w:p>
      </w:docPartBody>
    </w:docPart>
    <w:docPart>
      <w:docPartPr>
        <w:name w:val="B234C2EEA150496D97CB06304C5E5FDD"/>
        <w:category>
          <w:name w:val="General"/>
          <w:gallery w:val="placeholder"/>
        </w:category>
        <w:types>
          <w:type w:val="bbPlcHdr"/>
        </w:types>
        <w:behaviors>
          <w:behavior w:val="content"/>
        </w:behaviors>
        <w:guid w:val="{3BB1389D-FD50-4684-93BC-66DEF153B102}"/>
      </w:docPartPr>
      <w:docPartBody>
        <w:p w:rsidR="00F11FD2" w:rsidRDefault="0057546F">
          <w:pPr>
            <w:pStyle w:val="B234C2EEA150496D97CB06304C5E5FDD"/>
          </w:pPr>
          <w:r w:rsidRPr="00EF74F7">
            <w:rPr>
              <w:b/>
              <w:color w:val="808080" w:themeColor="background1" w:themeShade="80"/>
            </w:rPr>
            <w:t>[Enter the headword for your article]</w:t>
          </w:r>
        </w:p>
      </w:docPartBody>
    </w:docPart>
    <w:docPart>
      <w:docPartPr>
        <w:name w:val="EEAA16D4001B48C48B902A07EC742CE2"/>
        <w:category>
          <w:name w:val="General"/>
          <w:gallery w:val="placeholder"/>
        </w:category>
        <w:types>
          <w:type w:val="bbPlcHdr"/>
        </w:types>
        <w:behaviors>
          <w:behavior w:val="content"/>
        </w:behaviors>
        <w:guid w:val="{5E569D71-686C-4D52-A4C1-2BA51FAFDCA7}"/>
      </w:docPartPr>
      <w:docPartBody>
        <w:p w:rsidR="00F11FD2" w:rsidRDefault="0057546F">
          <w:pPr>
            <w:pStyle w:val="EEAA16D4001B48C48B902A07EC742CE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418B743C4704D029388DBD4B4F8F19F"/>
        <w:category>
          <w:name w:val="General"/>
          <w:gallery w:val="placeholder"/>
        </w:category>
        <w:types>
          <w:type w:val="bbPlcHdr"/>
        </w:types>
        <w:behaviors>
          <w:behavior w:val="content"/>
        </w:behaviors>
        <w:guid w:val="{63AB5B39-9962-4485-B2DA-D5E154F54536}"/>
      </w:docPartPr>
      <w:docPartBody>
        <w:p w:rsidR="00F11FD2" w:rsidRDefault="0057546F">
          <w:pPr>
            <w:pStyle w:val="7418B743C4704D029388DBD4B4F8F19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BB94F8041BE4F69974CEFC095EACF36"/>
        <w:category>
          <w:name w:val="General"/>
          <w:gallery w:val="placeholder"/>
        </w:category>
        <w:types>
          <w:type w:val="bbPlcHdr"/>
        </w:types>
        <w:behaviors>
          <w:behavior w:val="content"/>
        </w:behaviors>
        <w:guid w:val="{B1E99695-066A-40B9-B62D-5954727FC12B}"/>
      </w:docPartPr>
      <w:docPartBody>
        <w:p w:rsidR="00F11FD2" w:rsidRDefault="0057546F">
          <w:pPr>
            <w:pStyle w:val="DBB94F8041BE4F69974CEFC095EACF36"/>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Tahoma">
    <w:panose1 w:val="020B0604030504040204"/>
    <w:charset w:val="00"/>
    <w:family w:val="auto"/>
    <w:pitch w:val="variable"/>
    <w:sig w:usb0="E1002EFF" w:usb1="C000605B" w:usb2="00000029" w:usb3="00000000" w:csb0="000101FF" w:csb1="00000000"/>
  </w:font>
  <w:font w:name="MS Gothic">
    <w:panose1 w:val="020B0609070205080204"/>
    <w:charset w:val="80"/>
    <w:family w:val="auto"/>
    <w:pitch w:val="variable"/>
    <w:sig w:usb0="E00002FF" w:usb1="6AC7FDFB" w:usb2="08000012" w:usb3="00000000" w:csb0="0002009F" w:csb1="00000000"/>
  </w:font>
  <w:font w:name="华文宋体">
    <w:charset w:val="86"/>
    <w:family w:val="auto"/>
    <w:pitch w:val="variable"/>
    <w:sig w:usb0="80000287" w:usb1="280F3C52" w:usb2="00000016" w:usb3="00000000" w:csb0="0004001F" w:csb1="00000000"/>
  </w:font>
  <w:font w:name="Arial">
    <w:panose1 w:val="020B0604020202020204"/>
    <w:charset w:val="00"/>
    <w:family w:val="auto"/>
    <w:pitch w:val="variable"/>
    <w:sig w:usb0="E0002AFF" w:usb1="C0007843" w:usb2="00000009" w:usb3="00000000" w:csb0="000001FF" w:csb1="00000000"/>
  </w:font>
  <w:font w:name="DengXian">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46F"/>
    <w:rsid w:val="0057546F"/>
    <w:rsid w:val="00A0278A"/>
    <w:rsid w:val="00F11FD2"/>
    <w:rsid w:val="00F33664"/>
    <w:rsid w:val="00F95B21"/>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b:Source>
    <b:Tag>Can</b:Tag>
    <b:SourceType>Interview</b:SourceType>
    <b:Guid>{BE4855E2-057D-49F0-A509-425D7DD203B5}</b:Guid>
    <b:Author>
      <b:Interviewee>
        <b:NameList>
          <b:Person>
            <b:Last>Xue</b:Last>
            <b:First>Can</b:First>
          </b:Person>
        </b:NameList>
      </b:Interviewee>
    </b:Author>
    <b:Title>MIT’s Contemporary Chinese Writers Website Project</b:Title>
    <b:Medium>http://web.mit.edu/ccw/can-xue/</b:Medium>
    <b:RefOrder>6</b:RefOrder>
  </b:Source>
  <b:Source>
    <b:Tag>Can09</b:Tag>
    <b:SourceType>Interview</b:SourceType>
    <b:Guid>{42AB447F-E9A4-4B49-A32A-046D250CAC5A}</b:Guid>
    <b:Author>
      <b:Interviewee>
        <b:NameList>
          <b:Person>
            <b:Last>Xue</b:Last>
            <b:First>Can</b:First>
          </b:Person>
        </b:NameList>
      </b:Interviewee>
      <b:Interviewer>
        <b:NameList>
          <b:Person>
            <b:Last>Marx</b:Last>
            <b:First>Bill</b:First>
          </b:Person>
        </b:NameList>
      </b:Interviewer>
    </b:Author>
    <b:Title>Modern Mystery Street: PRI's The World</b:Title>
    <b:Year>2009</b:Year>
    <b:Month>April</b:Month>
    <b:Day>14</b:Day>
    <b:Medium>http://www.pri.org/theworld/?q=node/26132</b:Medium>
    <b:RefOrder>5</b:RefOrder>
  </b:Source>
  <b:Source>
    <b:Tag>Can02</b:Tag>
    <b:SourceType>Interview</b:SourceType>
    <b:Guid>{1A0EBD04-D333-49E4-8D67-F3035C47D835}</b:Guid>
    <b:Author>
      <b:Interviewee>
        <b:NameList>
          <b:Person>
            <b:Last>Xue</b:Last>
            <b:First>Can</b:First>
          </b:Person>
        </b:NameList>
      </b:Interviewee>
      <b:Interviewer>
        <b:NameList>
          <b:Person>
            <b:Last>McCandlish</b:Last>
            <b:First>Laura</b:First>
          </b:Person>
        </b:NameList>
      </b:Interviewer>
    </b:Author>
    <b:Title>‘Stubbornly Illuminating ‘the Dirty Snow that Refuses to Melt’: A Conversation with Can Xue.’</b:Title>
    <b:Year>2002</b:Year>
    <b:Day>MCLC Resources Center</b:Day>
    <b:Medium>http://mclc.osu.edu/rc/pubs/mccandlish.htm</b:Medium>
    <b:RefOrder>4</b:RefOrder>
  </b:Source>
  <b:Source>
    <b:Tag>Lu95</b:Tag>
    <b:SourceType>Book</b:SourceType>
    <b:Guid>{07E288C0-7960-4280-A6F5-5BDE2E103B04}</b:Guid>
    <b:Title>Misogyny, Cultural Nihilism, and Oppositional Politics: Contemporary Chinese Experimental Politics</b:Title>
    <b:Year>1995</b:Year>
    <b:Medium>Print</b:Medium>
    <b:Author>
      <b:Author>
        <b:NameList>
          <b:Person>
            <b:Last>Lu</b:Last>
            <b:First>Tonglin</b:First>
          </b:Person>
        </b:NameList>
      </b:Author>
    </b:Author>
    <b:City>Stanford</b:City>
    <b:Publisher>Stanford University Press</b:Publisher>
    <b:RefOrder>3</b:RefOrder>
  </b:Source>
  <b:Source>
    <b:Tag>Cai04</b:Tag>
    <b:SourceType>Book</b:SourceType>
    <b:Guid>{27746E57-9767-42B5-A529-F8F3C1CC5730}</b:Guid>
    <b:Author>
      <b:Author>
        <b:NameList>
          <b:Person>
            <b:Last>Cai</b:Last>
            <b:First>Rong</b:First>
          </b:Person>
        </b:NameList>
      </b:Author>
    </b:Author>
    <b:Title>The Subject in Crisis in Contemporary Chinese Literature</b:Title>
    <b:Year>2004</b:Year>
    <b:City>Honolulu</b:City>
    <b:Publisher>University of Hawai’i Press</b:Publisher>
    <b:Medium>Print</b:Medium>
    <b:RefOrder>2</b:RefOrder>
  </b:Source>
  <b:Source>
    <b:Tag>Placeholder1</b:Tag>
    <b:SourceType>Interview</b:SourceType>
    <b:Guid>{9AD71A4C-F1D3-9842-A784-657E824D23BE}</b:Guid>
    <b:Year>2002</b:Year>
    <b:Comments>http://u.osu.edu/mclc/online-series/mccandlish/</b:Comments>
    <b:Author>
      <b:Interviewee>
        <b:NameList>
          <b:Person>
            <b:Last>Xue</b:Last>
            <b:First>Can</b:First>
          </b:Person>
        </b:NameList>
      </b:Interviewee>
      <b:Interviewer>
        <b:NameList>
          <b:Person>
            <b:Last>McCandlish</b:Last>
            <b:First>Laura</b:First>
          </b:Person>
        </b:NameList>
      </b:Interviewer>
    </b:Author>
    <b:BroadcastTitle>'Stubbornly Illuminating “the Dirty Snow that Refuses to Melt": A Conversation with Can Xue' </b:BroadcastTitle>
    <b:Publisher>MCLC Resource Center</b:Publisher>
    <b:RefOrder>1</b:RefOrder>
  </b:Source>
</b:Sources>
</file>

<file path=customXml/itemProps1.xml><?xml version="1.0" encoding="utf-8"?>
<ds:datastoreItem xmlns:ds="http://schemas.openxmlformats.org/officeDocument/2006/customXml" ds:itemID="{1238B2CE-7054-C744-B57B-8FC7069058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C:\Users\Kathleen\Downloads\Routledge Enyclopedia of Modernism Word Template.dotx</Template>
  <TotalTime>21</TotalTime>
  <Pages>3</Pages>
  <Words>1138</Words>
  <Characters>6489</Characters>
  <Application>Microsoft Macintosh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Beecroft</dc:creator>
  <cp:lastModifiedBy>Amy Tang</cp:lastModifiedBy>
  <cp:revision>11</cp:revision>
  <dcterms:created xsi:type="dcterms:W3CDTF">2015-11-14T07:00:00Z</dcterms:created>
  <dcterms:modified xsi:type="dcterms:W3CDTF">2016-07-19T05:10:00Z</dcterms:modified>
</cp:coreProperties>
</file>