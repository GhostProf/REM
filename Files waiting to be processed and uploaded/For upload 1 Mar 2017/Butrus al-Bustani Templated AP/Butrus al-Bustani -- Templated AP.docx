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1C629C" w14:textId="77777777" w:rsidTr="00922950">
        <w:tc>
          <w:tcPr>
            <w:tcW w:w="491" w:type="dxa"/>
            <w:vMerge w:val="restart"/>
            <w:shd w:val="clear" w:color="auto" w:fill="A6A6A6" w:themeFill="background1" w:themeFillShade="A6"/>
            <w:textDirection w:val="btLr"/>
          </w:tcPr>
          <w:p w14:paraId="3CFC689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E1AECE9EE91B4D9C9AF974AFE6B2EB"/>
            </w:placeholder>
            <w:showingPlcHdr/>
            <w:dropDownList>
              <w:listItem w:displayText="Dr." w:value="Dr."/>
              <w:listItem w:displayText="Prof." w:value="Prof."/>
            </w:dropDownList>
          </w:sdtPr>
          <w:sdtEndPr/>
          <w:sdtContent>
            <w:tc>
              <w:tcPr>
                <w:tcW w:w="1259" w:type="dxa"/>
              </w:tcPr>
              <w:p w14:paraId="3A465D7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401E05F6A0CE459C7408E58F5C9776"/>
            </w:placeholder>
            <w:text/>
          </w:sdtPr>
          <w:sdtEndPr/>
          <w:sdtContent>
            <w:tc>
              <w:tcPr>
                <w:tcW w:w="2073" w:type="dxa"/>
              </w:tcPr>
              <w:p w14:paraId="387CD043" w14:textId="77777777" w:rsidR="00B574C9" w:rsidRPr="00060395" w:rsidRDefault="0059316F" w:rsidP="00922950">
                <w:r w:rsidRPr="00060395">
                  <w:rPr>
                    <w:rFonts w:eastAsiaTheme="minorEastAsia" w:cs="Times New Roman"/>
                    <w:color w:val="080000"/>
                    <w:sz w:val="24"/>
                    <w:szCs w:val="24"/>
                    <w:lang w:val="en-CA" w:eastAsia="ja-JP"/>
                  </w:rPr>
                  <w:t>Mark</w:t>
                </w:r>
              </w:p>
            </w:tc>
          </w:sdtContent>
        </w:sdt>
        <w:sdt>
          <w:sdtPr>
            <w:alias w:val="Middle name"/>
            <w:tag w:val="authorMiddleName"/>
            <w:id w:val="-2076034781"/>
            <w:placeholder>
              <w:docPart w:val="D1961A4483BF8D46B6E6977501FD792D"/>
            </w:placeholder>
            <w:text/>
          </w:sdtPr>
          <w:sdtEndPr/>
          <w:sdtContent>
            <w:tc>
              <w:tcPr>
                <w:tcW w:w="2551" w:type="dxa"/>
              </w:tcPr>
              <w:p w14:paraId="274E63FF" w14:textId="77777777" w:rsidR="00B574C9" w:rsidRPr="00060395" w:rsidRDefault="0059316F" w:rsidP="0059316F">
                <w:r w:rsidRPr="00060395">
                  <w:t>D.</w:t>
                </w:r>
              </w:p>
            </w:tc>
          </w:sdtContent>
        </w:sdt>
        <w:sdt>
          <w:sdtPr>
            <w:alias w:val="Last name"/>
            <w:tag w:val="authorLastName"/>
            <w:id w:val="-1088529830"/>
            <w:placeholder>
              <w:docPart w:val="6B08EF1BABC6D34E9FD4684293C2C770"/>
            </w:placeholder>
            <w:text/>
          </w:sdtPr>
          <w:sdtEndPr/>
          <w:sdtContent>
            <w:tc>
              <w:tcPr>
                <w:tcW w:w="2642" w:type="dxa"/>
              </w:tcPr>
              <w:p w14:paraId="055EF652" w14:textId="77777777" w:rsidR="00B574C9" w:rsidRPr="00060395" w:rsidRDefault="0059316F" w:rsidP="0059316F">
                <w:proofErr w:type="spellStart"/>
                <w:r w:rsidRPr="00060395">
                  <w:t>Luce</w:t>
                </w:r>
                <w:proofErr w:type="spellEnd"/>
              </w:p>
            </w:tc>
          </w:sdtContent>
        </w:sdt>
      </w:tr>
      <w:tr w:rsidR="00B574C9" w14:paraId="6D4AD7CC" w14:textId="77777777" w:rsidTr="001A6A06">
        <w:trPr>
          <w:trHeight w:val="986"/>
        </w:trPr>
        <w:tc>
          <w:tcPr>
            <w:tcW w:w="491" w:type="dxa"/>
            <w:vMerge/>
            <w:shd w:val="clear" w:color="auto" w:fill="A6A6A6" w:themeFill="background1" w:themeFillShade="A6"/>
          </w:tcPr>
          <w:p w14:paraId="06FFC4B4" w14:textId="77777777" w:rsidR="00B574C9" w:rsidRPr="001A6A06" w:rsidRDefault="00B574C9" w:rsidP="00CF1542">
            <w:pPr>
              <w:jc w:val="center"/>
              <w:rPr>
                <w:b/>
                <w:color w:val="FFFFFF" w:themeColor="background1"/>
              </w:rPr>
            </w:pPr>
          </w:p>
        </w:tc>
        <w:sdt>
          <w:sdtPr>
            <w:alias w:val="Biography"/>
            <w:tag w:val="authorBiography"/>
            <w:id w:val="938807824"/>
            <w:placeholder>
              <w:docPart w:val="928FFCD745EBE1478D0730E409245435"/>
            </w:placeholder>
            <w:showingPlcHdr/>
          </w:sdtPr>
          <w:sdtEndPr/>
          <w:sdtContent>
            <w:tc>
              <w:tcPr>
                <w:tcW w:w="8525" w:type="dxa"/>
                <w:gridSpan w:val="4"/>
              </w:tcPr>
              <w:p w14:paraId="1D29F28D" w14:textId="77777777" w:rsidR="00B574C9" w:rsidRDefault="00B574C9" w:rsidP="00922950">
                <w:r>
                  <w:rPr>
                    <w:rStyle w:val="PlaceholderText"/>
                  </w:rPr>
                  <w:t>[Enter your biography]</w:t>
                </w:r>
              </w:p>
            </w:tc>
          </w:sdtContent>
        </w:sdt>
      </w:tr>
      <w:tr w:rsidR="00B574C9" w14:paraId="4007A0F8" w14:textId="77777777" w:rsidTr="001A6A06">
        <w:trPr>
          <w:trHeight w:val="986"/>
        </w:trPr>
        <w:tc>
          <w:tcPr>
            <w:tcW w:w="491" w:type="dxa"/>
            <w:vMerge/>
            <w:shd w:val="clear" w:color="auto" w:fill="A6A6A6" w:themeFill="background1" w:themeFillShade="A6"/>
          </w:tcPr>
          <w:p w14:paraId="6B459F5F" w14:textId="77777777" w:rsidR="00B574C9" w:rsidRPr="001A6A06" w:rsidRDefault="00B574C9" w:rsidP="00CF1542">
            <w:pPr>
              <w:jc w:val="center"/>
              <w:rPr>
                <w:b/>
                <w:color w:val="FFFFFF" w:themeColor="background1"/>
              </w:rPr>
            </w:pPr>
          </w:p>
        </w:tc>
        <w:sdt>
          <w:sdtPr>
            <w:alias w:val="Affiliation"/>
            <w:tag w:val="affiliation"/>
            <w:id w:val="2012937915"/>
            <w:placeholder>
              <w:docPart w:val="6345D36A9909A04C9C6E505C2DA7F674"/>
            </w:placeholder>
            <w:showingPlcHdr/>
            <w:text/>
          </w:sdtPr>
          <w:sdtEndPr/>
          <w:sdtContent>
            <w:tc>
              <w:tcPr>
                <w:tcW w:w="8525" w:type="dxa"/>
                <w:gridSpan w:val="4"/>
              </w:tcPr>
              <w:p w14:paraId="68FFFFDD" w14:textId="77777777" w:rsidR="00B574C9" w:rsidRDefault="00B574C9" w:rsidP="00B574C9">
                <w:r>
                  <w:rPr>
                    <w:rStyle w:val="PlaceholderText"/>
                  </w:rPr>
                  <w:t>[Enter the institution with which you are affiliated]</w:t>
                </w:r>
              </w:p>
            </w:tc>
          </w:sdtContent>
        </w:sdt>
      </w:tr>
    </w:tbl>
    <w:p w14:paraId="7FB722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24B31D" w14:textId="77777777" w:rsidTr="00244BB0">
        <w:tc>
          <w:tcPr>
            <w:tcW w:w="9016" w:type="dxa"/>
            <w:shd w:val="clear" w:color="auto" w:fill="A6A6A6" w:themeFill="background1" w:themeFillShade="A6"/>
            <w:tcMar>
              <w:top w:w="113" w:type="dxa"/>
              <w:bottom w:w="113" w:type="dxa"/>
            </w:tcMar>
          </w:tcPr>
          <w:p w14:paraId="2FA83C7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80DE39" w14:textId="77777777" w:rsidTr="003F0D73">
        <w:sdt>
          <w:sdtPr>
            <w:rPr>
              <w:b/>
            </w:rPr>
            <w:alias w:val="Article headword"/>
            <w:tag w:val="articleHeadword"/>
            <w:id w:val="-361440020"/>
            <w:placeholder>
              <w:docPart w:val="2AE0255DDA88D84D9A3387CE334E1423"/>
            </w:placeholder>
            <w:text/>
          </w:sdtPr>
          <w:sdtEndPr/>
          <w:sdtContent>
            <w:tc>
              <w:tcPr>
                <w:tcW w:w="9016" w:type="dxa"/>
                <w:tcMar>
                  <w:top w:w="113" w:type="dxa"/>
                  <w:bottom w:w="113" w:type="dxa"/>
                </w:tcMar>
              </w:tcPr>
              <w:p w14:paraId="6EF85279" w14:textId="77777777" w:rsidR="003F0D73" w:rsidRPr="00FB589A" w:rsidRDefault="0059316F" w:rsidP="003F0D73">
                <w:pPr>
                  <w:rPr>
                    <w:b/>
                  </w:rPr>
                </w:pPr>
                <w:proofErr w:type="spellStart"/>
                <w:r w:rsidRPr="00060395">
                  <w:rPr>
                    <w:rFonts w:eastAsiaTheme="minorEastAsia" w:cs="Times New Roman"/>
                    <w:color w:val="080000"/>
                    <w:sz w:val="24"/>
                    <w:szCs w:val="24"/>
                    <w:lang w:val="en-US"/>
                  </w:rPr>
                  <w:t>Butrus</w:t>
                </w:r>
                <w:proofErr w:type="spellEnd"/>
                <w:r w:rsidRPr="00060395">
                  <w:rPr>
                    <w:rFonts w:eastAsiaTheme="minorEastAsia" w:cs="Times New Roman"/>
                    <w:color w:val="080000"/>
                    <w:sz w:val="24"/>
                    <w:szCs w:val="24"/>
                    <w:lang w:val="en-US"/>
                  </w:rPr>
                  <w:t xml:space="preserve"> al-</w:t>
                </w:r>
                <w:proofErr w:type="spellStart"/>
                <w:r w:rsidRPr="00060395">
                  <w:rPr>
                    <w:rFonts w:eastAsiaTheme="minorEastAsia" w:cs="Times New Roman"/>
                    <w:color w:val="080000"/>
                    <w:sz w:val="24"/>
                    <w:szCs w:val="24"/>
                    <w:lang w:val="en-US"/>
                  </w:rPr>
                  <w:t>Bustani</w:t>
                </w:r>
                <w:proofErr w:type="spellEnd"/>
                <w:r w:rsidRPr="00060395">
                  <w:rPr>
                    <w:rFonts w:eastAsiaTheme="minorEastAsia" w:cs="Times New Roman"/>
                    <w:color w:val="080000"/>
                    <w:sz w:val="24"/>
                    <w:szCs w:val="24"/>
                    <w:lang w:val="en-US"/>
                  </w:rPr>
                  <w:t xml:space="preserve"> </w:t>
                </w:r>
                <w:proofErr w:type="spellStart"/>
                <w:r w:rsidRPr="00060395">
                  <w:rPr>
                    <w:rFonts w:ascii="Tahoma" w:eastAsia="Tahoma" w:hAnsi="Tahoma" w:cs="Tahoma"/>
                    <w:color w:val="080000"/>
                    <w:sz w:val="24"/>
                    <w:szCs w:val="24"/>
                    <w:lang w:val="en-US"/>
                  </w:rPr>
                  <w:t>بطرس</w:t>
                </w:r>
                <w:proofErr w:type="spellEnd"/>
                <w:r w:rsidRPr="00060395">
                  <w:rPr>
                    <w:rFonts w:eastAsiaTheme="minorEastAsia" w:cs="Times New Roman"/>
                    <w:color w:val="080000"/>
                    <w:sz w:val="24"/>
                    <w:szCs w:val="24"/>
                    <w:lang w:val="en-US"/>
                  </w:rPr>
                  <w:t xml:space="preserve"> </w:t>
                </w:r>
                <w:proofErr w:type="spellStart"/>
                <w:r w:rsidRPr="00060395">
                  <w:rPr>
                    <w:rFonts w:ascii="Tahoma" w:eastAsia="Tahoma" w:hAnsi="Tahoma" w:cs="Tahoma"/>
                    <w:color w:val="080000"/>
                    <w:sz w:val="24"/>
                    <w:szCs w:val="24"/>
                    <w:lang w:val="en-US"/>
                  </w:rPr>
                  <w:t>البستاني</w:t>
                </w:r>
                <w:proofErr w:type="spellEnd"/>
                <w:r w:rsidRPr="00060395">
                  <w:rPr>
                    <w:rFonts w:eastAsiaTheme="minorEastAsia" w:cs="Times New Roman"/>
                    <w:color w:val="080000"/>
                    <w:sz w:val="24"/>
                    <w:szCs w:val="24"/>
                    <w:lang w:val="en-US"/>
                  </w:rPr>
                  <w:t xml:space="preserve"> (1819-1883)</w:t>
                </w:r>
              </w:p>
            </w:tc>
          </w:sdtContent>
        </w:sdt>
      </w:tr>
      <w:tr w:rsidR="00464699" w14:paraId="08D92E47" w14:textId="77777777" w:rsidTr="0059316F">
        <w:sdt>
          <w:sdtPr>
            <w:alias w:val="Variant headwords"/>
            <w:tag w:val="variantHeadwords"/>
            <w:id w:val="173464402"/>
            <w:placeholder>
              <w:docPart w:val="663EFC71C5B5424DB08E8457EA9F04E6"/>
            </w:placeholder>
            <w:showingPlcHdr/>
          </w:sdtPr>
          <w:sdtEndPr/>
          <w:sdtContent>
            <w:tc>
              <w:tcPr>
                <w:tcW w:w="9016" w:type="dxa"/>
                <w:tcMar>
                  <w:top w:w="113" w:type="dxa"/>
                  <w:bottom w:w="113" w:type="dxa"/>
                </w:tcMar>
              </w:tcPr>
              <w:p w14:paraId="35DA0A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95503B" w14:textId="77777777" w:rsidTr="003F0D73">
        <w:sdt>
          <w:sdtPr>
            <w:alias w:val="Abstract"/>
            <w:tag w:val="abstract"/>
            <w:id w:val="-635871867"/>
            <w:placeholder>
              <w:docPart w:val="69E9BC61146CDE4C8CFA2A83A5F2F7F7"/>
            </w:placeholder>
          </w:sdtPr>
          <w:sdtEndPr/>
          <w:sdtContent>
            <w:tc>
              <w:tcPr>
                <w:tcW w:w="9016" w:type="dxa"/>
                <w:tcMar>
                  <w:top w:w="113" w:type="dxa"/>
                  <w:bottom w:w="113" w:type="dxa"/>
                </w:tcMar>
              </w:tcPr>
              <w:p w14:paraId="0ED10495" w14:textId="77777777" w:rsidR="0059316F" w:rsidRPr="0059316F" w:rsidRDefault="0059316F" w:rsidP="00060395">
                <w:proofErr w:type="spellStart"/>
                <w:r w:rsidRPr="0059316F">
                  <w:t>Butrus</w:t>
                </w:r>
                <w:proofErr w:type="spellEnd"/>
                <w:r w:rsidRPr="0059316F">
                  <w:t xml:space="preserve"> al-</w:t>
                </w:r>
                <w:proofErr w:type="spellStart"/>
                <w:r w:rsidRPr="0059316F">
                  <w:t>Bustani</w:t>
                </w:r>
                <w:proofErr w:type="spellEnd"/>
                <w:r w:rsidRPr="0059316F">
                  <w:t xml:space="preserve"> is called the ‘Father of the Arabic Renaissance’ and was a leading pioneer of the al-</w:t>
                </w:r>
                <w:proofErr w:type="spellStart"/>
                <w:r w:rsidRPr="0059316F">
                  <w:t>Nahda</w:t>
                </w:r>
                <w:proofErr w:type="spellEnd"/>
                <w:r w:rsidRPr="0059316F">
                  <w:t xml:space="preserve"> </w:t>
                </w:r>
                <w:proofErr w:type="gramStart"/>
                <w:r w:rsidRPr="0059316F">
                  <w:rPr>
                    <w:rFonts w:hint="cs"/>
                    <w:rtl/>
                  </w:rPr>
                  <w:t>( النهضه</w:t>
                </w:r>
                <w:proofErr w:type="gramEnd"/>
                <w:r w:rsidRPr="0059316F">
                  <w:rPr>
                    <w:rFonts w:hint="cs"/>
                    <w:rtl/>
                  </w:rPr>
                  <w:t xml:space="preserve"> )</w:t>
                </w:r>
                <w:r w:rsidRPr="0059316F">
                  <w:t>or cultural awakening. Al-</w:t>
                </w:r>
                <w:proofErr w:type="spellStart"/>
                <w:r w:rsidRPr="0059316F">
                  <w:t>Bustani</w:t>
                </w:r>
                <w:proofErr w:type="spellEnd"/>
                <w:r w:rsidRPr="0059316F">
                  <w:t xml:space="preserve"> sought to promote Arabic as a national language, long-neglected by the Ottoman Turks, and to make it a suitable vehicle for communicating implementing educational reform and imparting new scientific and technical knowledge from Europe and the West. He helped to found the Syrian Scientific Society </w:t>
                </w:r>
                <w:proofErr w:type="gramStart"/>
                <w:r w:rsidRPr="0059316F">
                  <w:t>(</w:t>
                </w:r>
                <w:r w:rsidRPr="0059316F">
                  <w:rPr>
                    <w:rFonts w:hint="cs"/>
                    <w:rtl/>
                  </w:rPr>
                  <w:t xml:space="preserve"> </w:t>
                </w:r>
                <w:proofErr w:type="spellStart"/>
                <w:r w:rsidRPr="0059316F">
                  <w:rPr>
                    <w:rFonts w:hint="cs"/>
                    <w:rtl/>
                  </w:rPr>
                  <w:t>الجعمية</w:t>
                </w:r>
                <w:proofErr w:type="spellEnd"/>
                <w:proofErr w:type="gramEnd"/>
                <w:r w:rsidRPr="0059316F">
                  <w:rPr>
                    <w:rFonts w:hint="cs"/>
                    <w:rtl/>
                  </w:rPr>
                  <w:t xml:space="preserve"> العلمية السورية</w:t>
                </w:r>
                <w:r w:rsidRPr="0059316F">
                  <w:rPr>
                    <w:rtl/>
                  </w:rPr>
                  <w:t xml:space="preserve"> </w:t>
                </w:r>
                <w:r w:rsidRPr="0059316F">
                  <w:t>al-</w:t>
                </w:r>
                <w:proofErr w:type="spellStart"/>
                <w:r w:rsidRPr="0059316F">
                  <w:t>Ja'miyya</w:t>
                </w:r>
                <w:proofErr w:type="spellEnd"/>
                <w:r w:rsidRPr="0059316F">
                  <w:t xml:space="preserve"> al-'</w:t>
                </w:r>
                <w:proofErr w:type="spellStart"/>
                <w:r w:rsidRPr="0059316F">
                  <w:t>ilmiyya</w:t>
                </w:r>
                <w:proofErr w:type="spellEnd"/>
                <w:r w:rsidRPr="0059316F">
                  <w:t xml:space="preserve"> al-</w:t>
                </w:r>
                <w:proofErr w:type="spellStart"/>
                <w:r w:rsidRPr="0059316F">
                  <w:t>suriyya</w:t>
                </w:r>
                <w:proofErr w:type="spellEnd"/>
                <w:r w:rsidRPr="0059316F">
                  <w:t>)</w:t>
                </w:r>
              </w:p>
              <w:p w14:paraId="03A970BE" w14:textId="77777777" w:rsidR="0059316F" w:rsidRPr="0059316F" w:rsidRDefault="0059316F" w:rsidP="00060395"/>
              <w:p w14:paraId="1FEB0E6E" w14:textId="36E9F98E" w:rsidR="00E85A05" w:rsidRDefault="0059316F" w:rsidP="00E85A05">
                <w:r w:rsidRPr="0059316F">
                  <w:t>Al-</w:t>
                </w:r>
                <w:proofErr w:type="spellStart"/>
                <w:r w:rsidRPr="0059316F">
                  <w:t>Bustani</w:t>
                </w:r>
                <w:proofErr w:type="spellEnd"/>
                <w:r w:rsidRPr="0059316F">
                  <w:t xml:space="preserve"> participated in the American Protestant Mission's Bible translation project. In 1870, he completed his large Arabic dictionary </w:t>
                </w:r>
                <w:r w:rsidRPr="0059316F">
                  <w:rPr>
                    <w:i/>
                  </w:rPr>
                  <w:t>The Ocean of Oceans</w:t>
                </w:r>
                <w:r w:rsidRPr="0059316F">
                  <w:t xml:space="preserve"> </w:t>
                </w:r>
                <w:proofErr w:type="gramStart"/>
                <w:r w:rsidRPr="0059316F">
                  <w:t>(</w:t>
                </w:r>
                <w:r w:rsidRPr="0059316F">
                  <w:rPr>
                    <w:rFonts w:hint="cs"/>
                    <w:rtl/>
                  </w:rPr>
                  <w:t xml:space="preserve"> محيط</w:t>
                </w:r>
                <w:proofErr w:type="gramEnd"/>
                <w:r w:rsidRPr="0059316F">
                  <w:rPr>
                    <w:rFonts w:hint="cs"/>
                    <w:rtl/>
                  </w:rPr>
                  <w:t xml:space="preserve"> المحيط</w:t>
                </w:r>
                <w:r w:rsidRPr="0059316F">
                  <w:rPr>
                    <w:rtl/>
                  </w:rPr>
                  <w:t xml:space="preserve"> </w:t>
                </w:r>
                <w:proofErr w:type="spellStart"/>
                <w:r w:rsidRPr="0059316F">
                  <w:t>Muhit</w:t>
                </w:r>
                <w:proofErr w:type="spellEnd"/>
                <w:r w:rsidRPr="0059316F">
                  <w:t xml:space="preserve"> al-</w:t>
                </w:r>
                <w:proofErr w:type="spellStart"/>
                <w:r w:rsidRPr="0059316F">
                  <w:t>Muhit</w:t>
                </w:r>
                <w:proofErr w:type="spellEnd"/>
                <w:r w:rsidRPr="0059316F">
                  <w:t xml:space="preserve">) and the first volume of his </w:t>
                </w:r>
                <w:proofErr w:type="spellStart"/>
                <w:r w:rsidRPr="0059316F">
                  <w:t>encyclopedia</w:t>
                </w:r>
                <w:proofErr w:type="spellEnd"/>
                <w:r w:rsidRPr="0059316F">
                  <w:t xml:space="preserve">, the </w:t>
                </w:r>
                <w:r w:rsidRPr="0059316F">
                  <w:rPr>
                    <w:i/>
                  </w:rPr>
                  <w:t>Dictionary of Knowledge</w:t>
                </w:r>
                <w:r w:rsidRPr="0059316F">
                  <w:t xml:space="preserve"> (</w:t>
                </w:r>
                <w:r w:rsidRPr="0059316F">
                  <w:rPr>
                    <w:rFonts w:hint="cs"/>
                    <w:rtl/>
                  </w:rPr>
                  <w:t>دائرة</w:t>
                </w:r>
                <w:r w:rsidRPr="0059316F">
                  <w:rPr>
                    <w:rtl/>
                  </w:rPr>
                  <w:t xml:space="preserve"> </w:t>
                </w:r>
                <w:r w:rsidRPr="0059316F">
                  <w:rPr>
                    <w:rFonts w:hint="cs"/>
                    <w:rtl/>
                  </w:rPr>
                  <w:t>المعارف</w:t>
                </w:r>
                <w:r w:rsidRPr="0059316F">
                  <w:rPr>
                    <w:rtl/>
                  </w:rPr>
                  <w:t xml:space="preserve"> </w:t>
                </w:r>
                <w:proofErr w:type="spellStart"/>
                <w:r w:rsidRPr="0059316F">
                  <w:t>Dairat</w:t>
                </w:r>
                <w:proofErr w:type="spellEnd"/>
                <w:r w:rsidRPr="0059316F">
                  <w:t xml:space="preserve"> al-</w:t>
                </w:r>
                <w:proofErr w:type="spellStart"/>
                <w:r w:rsidRPr="0059316F">
                  <w:t>ma'arif</w:t>
                </w:r>
                <w:proofErr w:type="spellEnd"/>
                <w:r w:rsidRPr="0059316F">
                  <w:t xml:space="preserve">) appeared in 1876. He died while engaged with this massive project. He was able to produce only six volumes. His son Salim carried on his father's work and completed another two volumes. This </w:t>
                </w:r>
                <w:proofErr w:type="spellStart"/>
                <w:r w:rsidRPr="0059316F">
                  <w:t>encyclopedia</w:t>
                </w:r>
                <w:proofErr w:type="spellEnd"/>
                <w:r w:rsidRPr="0059316F">
                  <w:t xml:space="preserve"> was never completed but eleven volumes were published.</w:t>
                </w:r>
              </w:p>
            </w:tc>
          </w:sdtContent>
        </w:sdt>
      </w:tr>
      <w:tr w:rsidR="003F0D73" w14:paraId="58FE36E5" w14:textId="77777777" w:rsidTr="003F0D73">
        <w:sdt>
          <w:sdtPr>
            <w:alias w:val="Article text"/>
            <w:tag w:val="articleText"/>
            <w:id w:val="634067588"/>
            <w:placeholder>
              <w:docPart w:val="F2549A249FFBDB4F9D07578671F17E0F"/>
            </w:placeholder>
          </w:sdtPr>
          <w:sdtEndPr/>
          <w:sdtContent>
            <w:tc>
              <w:tcPr>
                <w:tcW w:w="9016" w:type="dxa"/>
                <w:tcMar>
                  <w:top w:w="113" w:type="dxa"/>
                  <w:bottom w:w="113" w:type="dxa"/>
                </w:tcMar>
              </w:tcPr>
              <w:p w14:paraId="563398BC" w14:textId="77777777" w:rsidR="0059316F" w:rsidRDefault="0059316F" w:rsidP="00060395">
                <w:proofErr w:type="spellStart"/>
                <w:r w:rsidRPr="0059316F">
                  <w:t>Butrus</w:t>
                </w:r>
                <w:proofErr w:type="spellEnd"/>
                <w:r w:rsidRPr="0059316F">
                  <w:t xml:space="preserve"> al- </w:t>
                </w:r>
                <w:proofErr w:type="spellStart"/>
                <w:r w:rsidRPr="0059316F">
                  <w:t>Bustani</w:t>
                </w:r>
                <w:proofErr w:type="spellEnd"/>
                <w:r w:rsidRPr="0059316F">
                  <w:t xml:space="preserve">, the </w:t>
                </w:r>
                <w:proofErr w:type="gramStart"/>
                <w:r w:rsidRPr="0059316F">
                  <w:t>‘ Father</w:t>
                </w:r>
                <w:proofErr w:type="gramEnd"/>
                <w:r w:rsidRPr="0059316F">
                  <w:t xml:space="preserve"> of the Arabic Renaissance’ and a titan of the ‘Arab Awakening’ (</w:t>
                </w:r>
                <w:r w:rsidRPr="0059316F">
                  <w:rPr>
                    <w:i/>
                    <w:iCs/>
                  </w:rPr>
                  <w:t>al-</w:t>
                </w:r>
                <w:proofErr w:type="spellStart"/>
                <w:r w:rsidRPr="0059316F">
                  <w:rPr>
                    <w:i/>
                    <w:iCs/>
                  </w:rPr>
                  <w:t>Nahda</w:t>
                </w:r>
                <w:proofErr w:type="spellEnd"/>
                <w:r w:rsidRPr="0059316F">
                  <w:rPr>
                    <w:rFonts w:hint="cs"/>
                    <w:i/>
                    <w:iCs/>
                    <w:rtl/>
                  </w:rPr>
                  <w:t xml:space="preserve"> النهضة</w:t>
                </w:r>
                <w:r w:rsidRPr="0059316F">
                  <w:rPr>
                    <w:i/>
                    <w:iCs/>
                    <w:rtl/>
                  </w:rPr>
                  <w:t xml:space="preserve"> </w:t>
                </w:r>
                <w:r w:rsidRPr="0059316F">
                  <w:t xml:space="preserve">) was born into a Christian Maronite family in Lebanon. He became a teacher, learned English, and while in Beirut met American Protestant missionaries. He converted to Presbyterianism and worked with the American mission. He assisted the scholar and missionary Cornelius Van Allen Van </w:t>
                </w:r>
                <w:proofErr w:type="spellStart"/>
                <w:r w:rsidRPr="0059316F">
                  <w:t>Dyck</w:t>
                </w:r>
                <w:proofErr w:type="spellEnd"/>
                <w:r w:rsidRPr="0059316F">
                  <w:t xml:space="preserve"> with the </w:t>
                </w:r>
                <w:r w:rsidRPr="0059316F">
                  <w:rPr>
                    <w:bCs/>
                    <w:i/>
                  </w:rPr>
                  <w:t>Bible</w:t>
                </w:r>
                <w:r w:rsidRPr="0059316F">
                  <w:rPr>
                    <w:bCs/>
                  </w:rPr>
                  <w:t xml:space="preserve"> </w:t>
                </w:r>
                <w:r w:rsidRPr="0059316F">
                  <w:t>translation project that occupied him for ten years.</w:t>
                </w:r>
              </w:p>
              <w:p w14:paraId="14775212" w14:textId="77777777" w:rsidR="0059316F" w:rsidRDefault="0059316F" w:rsidP="00060395"/>
              <w:p w14:paraId="409433FC" w14:textId="0D45E57D" w:rsidR="0059316F" w:rsidRDefault="0059316F" w:rsidP="00060395">
                <w:r>
                  <w:t xml:space="preserve">File: </w:t>
                </w:r>
                <w:proofErr w:type="spellStart"/>
                <w:r w:rsidR="00060395">
                  <w:t>Butrus</w:t>
                </w:r>
                <w:proofErr w:type="spellEnd"/>
                <w:r w:rsidR="00060395">
                  <w:t xml:space="preserve"> al-Bustani.jpg</w:t>
                </w:r>
              </w:p>
              <w:p w14:paraId="109B3446" w14:textId="77777777" w:rsidR="0059316F" w:rsidRDefault="0059316F" w:rsidP="0059316F">
                <w:pPr>
                  <w:pStyle w:val="Caption"/>
                </w:pPr>
                <w:r>
                  <w:t xml:space="preserve">Figure </w:t>
                </w:r>
                <w:fldSimple w:instr=" SEQ Figure \* ARABIC ">
                  <w:r>
                    <w:rPr>
                      <w:noProof/>
                    </w:rPr>
                    <w:t>1</w:t>
                  </w:r>
                </w:fldSimple>
                <w:r>
                  <w:t xml:space="preserve"> </w:t>
                </w:r>
                <w:proofErr w:type="spellStart"/>
                <w:r>
                  <w:t>Butrus</w:t>
                </w:r>
                <w:proofErr w:type="spellEnd"/>
                <w:r>
                  <w:t xml:space="preserve"> al-</w:t>
                </w:r>
                <w:proofErr w:type="spellStart"/>
                <w:r>
                  <w:t>Bustani</w:t>
                </w:r>
                <w:proofErr w:type="spellEnd"/>
              </w:p>
              <w:p w14:paraId="2D312039" w14:textId="6844EB83" w:rsidR="0059316F" w:rsidRPr="0059316F" w:rsidRDefault="0059316F" w:rsidP="00060395">
                <w:r>
                  <w:t xml:space="preserve">Source: </w:t>
                </w:r>
                <w:r w:rsidR="00060395" w:rsidRPr="00060395">
                  <w:t>https://tabdurrahman.files.wordpress.com/2013/11/5020650727_45a3bc81db_z.jpg</w:t>
                </w:r>
              </w:p>
              <w:p w14:paraId="50ADE66D" w14:textId="77777777" w:rsidR="0059316F" w:rsidRPr="0059316F" w:rsidRDefault="0059316F" w:rsidP="00060395"/>
              <w:p w14:paraId="3A6DB485" w14:textId="77777777" w:rsidR="0059316F" w:rsidRPr="0059316F" w:rsidRDefault="0059316F" w:rsidP="00060395">
                <w:pPr>
                  <w:pStyle w:val="Heading1"/>
                </w:pPr>
                <w:r w:rsidRPr="0059316F">
                  <w:t>Al-</w:t>
                </w:r>
                <w:proofErr w:type="spellStart"/>
                <w:r w:rsidRPr="0059316F">
                  <w:t>Bustani's</w:t>
                </w:r>
                <w:proofErr w:type="spellEnd"/>
                <w:r w:rsidRPr="0059316F">
                  <w:t xml:space="preserve"> Major Contributions to the Arabic Language </w:t>
                </w:r>
              </w:p>
              <w:p w14:paraId="1DB332C0" w14:textId="77777777" w:rsidR="0059316F" w:rsidRPr="0059316F" w:rsidRDefault="0059316F" w:rsidP="00060395">
                <w:r w:rsidRPr="0059316F">
                  <w:t xml:space="preserve">After completing this project, he began compiling a dictionary of the Arabic language, </w:t>
                </w:r>
                <w:r w:rsidRPr="0059316F">
                  <w:rPr>
                    <w:bCs/>
                    <w:i/>
                  </w:rPr>
                  <w:t>The Ocean of Oceans</w:t>
                </w:r>
                <w:r w:rsidRPr="0059316F">
                  <w:t xml:space="preserve"> </w:t>
                </w:r>
                <w:proofErr w:type="gramStart"/>
                <w:r w:rsidRPr="0059316F">
                  <w:t>(</w:t>
                </w:r>
                <w:r w:rsidRPr="0059316F">
                  <w:rPr>
                    <w:rtl/>
                  </w:rPr>
                  <w:t xml:space="preserve"> </w:t>
                </w:r>
                <w:r w:rsidRPr="0059316F">
                  <w:rPr>
                    <w:rFonts w:hint="cs"/>
                    <w:rtl/>
                  </w:rPr>
                  <w:t>محيط</w:t>
                </w:r>
                <w:proofErr w:type="gramEnd"/>
                <w:r w:rsidRPr="0059316F">
                  <w:rPr>
                    <w:rFonts w:hint="cs"/>
                    <w:rtl/>
                  </w:rPr>
                  <w:t xml:space="preserve"> المحيط</w:t>
                </w:r>
                <w:r w:rsidRPr="0059316F">
                  <w:rPr>
                    <w:rtl/>
                  </w:rPr>
                  <w:t xml:space="preserve"> </w:t>
                </w:r>
                <w:proofErr w:type="spellStart"/>
                <w:r w:rsidRPr="0059316F">
                  <w:t>Muhit</w:t>
                </w:r>
                <w:proofErr w:type="spellEnd"/>
                <w:r w:rsidRPr="0059316F">
                  <w:t xml:space="preserve"> al-</w:t>
                </w:r>
                <w:proofErr w:type="spellStart"/>
                <w:r w:rsidRPr="0059316F">
                  <w:t>Muhit</w:t>
                </w:r>
                <w:proofErr w:type="spellEnd"/>
                <w:r w:rsidRPr="0059316F">
                  <w:t>) . It was completed in 1870 and published in two volumes. However, al-</w:t>
                </w:r>
                <w:proofErr w:type="spellStart"/>
                <w:r w:rsidRPr="0059316F">
                  <w:t>Bustani</w:t>
                </w:r>
                <w:proofErr w:type="spellEnd"/>
                <w:r w:rsidRPr="0059316F">
                  <w:t xml:space="preserve"> condensed it into the </w:t>
                </w:r>
                <w:r w:rsidRPr="0059316F">
                  <w:rPr>
                    <w:bCs/>
                    <w:i/>
                  </w:rPr>
                  <w:t>The Drop of the Ocean</w:t>
                </w:r>
                <w:r w:rsidRPr="0059316F">
                  <w:t xml:space="preserve"> </w:t>
                </w:r>
                <w:proofErr w:type="gramStart"/>
                <w:r w:rsidRPr="0059316F">
                  <w:t>(</w:t>
                </w:r>
                <w:r w:rsidRPr="0059316F">
                  <w:rPr>
                    <w:rtl/>
                  </w:rPr>
                  <w:t xml:space="preserve"> </w:t>
                </w:r>
                <w:r w:rsidRPr="0059316F">
                  <w:rPr>
                    <w:rFonts w:hint="cs"/>
                    <w:rtl/>
                  </w:rPr>
                  <w:t>قطر</w:t>
                </w:r>
                <w:proofErr w:type="gramEnd"/>
                <w:r w:rsidRPr="0059316F">
                  <w:rPr>
                    <w:rFonts w:hint="cs"/>
                    <w:rtl/>
                  </w:rPr>
                  <w:t xml:space="preserve"> المحيط </w:t>
                </w:r>
                <w:proofErr w:type="spellStart"/>
                <w:r w:rsidRPr="0059316F">
                  <w:rPr>
                    <w:bCs/>
                  </w:rPr>
                  <w:t>Qutr</w:t>
                </w:r>
                <w:proofErr w:type="spellEnd"/>
                <w:r w:rsidRPr="0059316F">
                  <w:rPr>
                    <w:bCs/>
                  </w:rPr>
                  <w:t xml:space="preserve"> al-</w:t>
                </w:r>
                <w:proofErr w:type="spellStart"/>
                <w:r w:rsidRPr="0059316F">
                  <w:rPr>
                    <w:bCs/>
                  </w:rPr>
                  <w:t>Muhit</w:t>
                </w:r>
                <w:proofErr w:type="spellEnd"/>
                <w:r w:rsidRPr="0059316F">
                  <w:t>), so that it would be more available to students.</w:t>
                </w:r>
              </w:p>
              <w:p w14:paraId="7EAEC0D2" w14:textId="77777777" w:rsidR="0059316F" w:rsidRPr="0059316F" w:rsidRDefault="0059316F" w:rsidP="00060395"/>
              <w:p w14:paraId="112826A9" w14:textId="77777777" w:rsidR="0059316F" w:rsidRPr="0059316F" w:rsidRDefault="0059316F" w:rsidP="00060395">
                <w:r w:rsidRPr="0059316F">
                  <w:t>Al-</w:t>
                </w:r>
                <w:proofErr w:type="spellStart"/>
                <w:r w:rsidRPr="0059316F">
                  <w:t>Bustani's</w:t>
                </w:r>
                <w:proofErr w:type="spellEnd"/>
                <w:r w:rsidRPr="0059316F">
                  <w:t xml:space="preserve"> second great work was an Arabic </w:t>
                </w:r>
                <w:proofErr w:type="spellStart"/>
                <w:r w:rsidRPr="0059316F">
                  <w:t>encyclopedia</w:t>
                </w:r>
                <w:proofErr w:type="spellEnd"/>
                <w:r w:rsidRPr="0059316F">
                  <w:t xml:space="preserve"> the </w:t>
                </w:r>
                <w:r w:rsidRPr="0059316F">
                  <w:rPr>
                    <w:bCs/>
                    <w:i/>
                  </w:rPr>
                  <w:t>Dictionary of Knowledge</w:t>
                </w:r>
                <w:r w:rsidRPr="0059316F">
                  <w:rPr>
                    <w:bCs/>
                  </w:rPr>
                  <w:t xml:space="preserve"> (</w:t>
                </w:r>
                <w:r w:rsidRPr="0059316F">
                  <w:rPr>
                    <w:rFonts w:hint="cs"/>
                    <w:rtl/>
                  </w:rPr>
                  <w:t>دائرة</w:t>
                </w:r>
                <w:r w:rsidRPr="0059316F">
                  <w:rPr>
                    <w:rtl/>
                  </w:rPr>
                  <w:t xml:space="preserve"> </w:t>
                </w:r>
                <w:r w:rsidRPr="0059316F">
                  <w:rPr>
                    <w:rFonts w:hint="cs"/>
                    <w:rtl/>
                  </w:rPr>
                  <w:t>المعارف</w:t>
                </w:r>
                <w:r w:rsidRPr="0059316F">
                  <w:rPr>
                    <w:rtl/>
                  </w:rPr>
                  <w:t xml:space="preserve"> </w:t>
                </w:r>
                <w:proofErr w:type="spellStart"/>
                <w:r w:rsidRPr="0059316F">
                  <w:rPr>
                    <w:bCs/>
                    <w:i/>
                  </w:rPr>
                  <w:t>Dairat</w:t>
                </w:r>
                <w:proofErr w:type="spellEnd"/>
                <w:r w:rsidRPr="0059316F">
                  <w:rPr>
                    <w:bCs/>
                    <w:i/>
                  </w:rPr>
                  <w:t xml:space="preserve"> al-</w:t>
                </w:r>
                <w:proofErr w:type="spellStart"/>
                <w:r w:rsidRPr="0059316F">
                  <w:rPr>
                    <w:bCs/>
                    <w:i/>
                  </w:rPr>
                  <w:t>ma'arif</w:t>
                </w:r>
                <w:proofErr w:type="spellEnd"/>
                <w:r w:rsidRPr="0059316F">
                  <w:rPr>
                    <w:bCs/>
                  </w:rPr>
                  <w:t>)</w:t>
                </w:r>
                <w:r w:rsidRPr="0059316F">
                  <w:t xml:space="preserve">, which utilized European sources as well as information drawn form Arabic literary and historical sources. It appeared in six volumes in 1883. The first volume </w:t>
                </w:r>
                <w:r w:rsidRPr="0059316F">
                  <w:lastRenderedPageBreak/>
                  <w:t>appeared in 1876. After his death, is son Salim completed two more volumes. It was never finished but eleven volumes were published.</w:t>
                </w:r>
              </w:p>
              <w:p w14:paraId="4C5FEA4D" w14:textId="77777777" w:rsidR="0059316F" w:rsidRPr="0059316F" w:rsidRDefault="0059316F" w:rsidP="00060395">
                <w:pPr>
                  <w:rPr>
                    <w:bCs/>
                  </w:rPr>
                </w:pPr>
              </w:p>
              <w:p w14:paraId="16AC5BB3" w14:textId="77777777" w:rsidR="0059316F" w:rsidRPr="0059316F" w:rsidRDefault="0059316F" w:rsidP="00060395">
                <w:pPr>
                  <w:rPr>
                    <w:bCs/>
                  </w:rPr>
                </w:pPr>
                <w:r w:rsidRPr="0059316F">
                  <w:rPr>
                    <w:bCs/>
                  </w:rPr>
                  <w:t>Al-</w:t>
                </w:r>
                <w:proofErr w:type="spellStart"/>
                <w:r w:rsidRPr="0059316F">
                  <w:rPr>
                    <w:bCs/>
                  </w:rPr>
                  <w:t>Bustani's</w:t>
                </w:r>
                <w:proofErr w:type="spellEnd"/>
                <w:r w:rsidRPr="0059316F">
                  <w:rPr>
                    <w:bCs/>
                  </w:rPr>
                  <w:t xml:space="preserve"> Major Contributions to the Awakening (</w:t>
                </w:r>
                <w:proofErr w:type="spellStart"/>
                <w:r w:rsidRPr="0059316F">
                  <w:rPr>
                    <w:bCs/>
                  </w:rPr>
                  <w:t>Nahda</w:t>
                </w:r>
                <w:proofErr w:type="spellEnd"/>
                <w:r w:rsidRPr="0059316F">
                  <w:rPr>
                    <w:bCs/>
                  </w:rPr>
                  <w:t xml:space="preserve">) </w:t>
                </w:r>
              </w:p>
              <w:p w14:paraId="6D469FB1" w14:textId="77777777" w:rsidR="0059316F" w:rsidRPr="0059316F" w:rsidRDefault="0059316F" w:rsidP="00060395">
                <w:r w:rsidRPr="0059316F">
                  <w:t>In the aftermath of the Maronite-Druze civil war of Mount Lebanon in 1860 in which Christians, Druse, and Muslims massacred each other, al-</w:t>
                </w:r>
                <w:proofErr w:type="spellStart"/>
                <w:r w:rsidRPr="0059316F">
                  <w:t>Bustani</w:t>
                </w:r>
                <w:proofErr w:type="spellEnd"/>
                <w:r w:rsidRPr="0059316F">
                  <w:t xml:space="preserve"> founded a weekly newspaper called </w:t>
                </w:r>
                <w:proofErr w:type="spellStart"/>
                <w:r w:rsidRPr="0059316F">
                  <w:rPr>
                    <w:i/>
                  </w:rPr>
                  <w:t>Nafir</w:t>
                </w:r>
                <w:proofErr w:type="spellEnd"/>
                <w:r w:rsidRPr="0059316F">
                  <w:rPr>
                    <w:i/>
                  </w:rPr>
                  <w:t xml:space="preserve"> </w:t>
                </w:r>
                <w:proofErr w:type="spellStart"/>
                <w:r w:rsidRPr="0059316F">
                  <w:rPr>
                    <w:i/>
                  </w:rPr>
                  <w:t>Suriya</w:t>
                </w:r>
                <w:proofErr w:type="spellEnd"/>
                <w:r w:rsidRPr="0059316F">
                  <w:t xml:space="preserve"> (1860/1 </w:t>
                </w:r>
                <w:r w:rsidRPr="0059316F">
                  <w:rPr>
                    <w:i/>
                    <w:iCs/>
                  </w:rPr>
                  <w:t>The Syrian Trumpet</w:t>
                </w:r>
                <w:r w:rsidRPr="0059316F">
                  <w:t>). It was the first political journal ever published in the country and advocated for religious tolerance and union in the pursuit of knowledge.</w:t>
                </w:r>
              </w:p>
              <w:p w14:paraId="496935F2" w14:textId="77777777" w:rsidR="0059316F" w:rsidRPr="0059316F" w:rsidRDefault="0059316F" w:rsidP="00060395"/>
              <w:p w14:paraId="64476D70" w14:textId="77777777" w:rsidR="0059316F" w:rsidRPr="0059316F" w:rsidRDefault="0059316F" w:rsidP="00060395">
                <w:r w:rsidRPr="0059316F">
                  <w:t>Additionally, al-</w:t>
                </w:r>
                <w:proofErr w:type="spellStart"/>
                <w:r w:rsidRPr="0059316F">
                  <w:t>Bustani</w:t>
                </w:r>
                <w:proofErr w:type="spellEnd"/>
                <w:r w:rsidRPr="0059316F">
                  <w:t xml:space="preserve"> founded ‘The National School’ (al-Madrasa al-</w:t>
                </w:r>
                <w:proofErr w:type="spellStart"/>
                <w:proofErr w:type="gramStart"/>
                <w:r w:rsidRPr="0059316F">
                  <w:t>Wataniya</w:t>
                </w:r>
                <w:proofErr w:type="spellEnd"/>
                <w:r w:rsidRPr="0059316F">
                  <w:t xml:space="preserve"> ,</w:t>
                </w:r>
                <w:proofErr w:type="gramEnd"/>
                <w:r w:rsidRPr="0059316F">
                  <w:t xml:space="preserve"> hoping that it would help to heal regional religious strife. It created an environment that he envisioned for society. The school provided boys of all religions, ethnicities, and cultural backgrounds with an education, teaching religious tolerance and patriotic ideals. </w:t>
                </w:r>
                <w:proofErr w:type="spellStart"/>
                <w:r w:rsidRPr="0059316F">
                  <w:t>Bust</w:t>
                </w:r>
                <w:r w:rsidRPr="0059316F">
                  <w:rPr>
                    <w:bCs/>
                  </w:rPr>
                  <w:t>ani</w:t>
                </w:r>
                <w:proofErr w:type="spellEnd"/>
                <w:r w:rsidRPr="0059316F">
                  <w:t xml:space="preserve"> wrote most of the textbooks employed at the school. The school continued to operate until 1877. </w:t>
                </w:r>
              </w:p>
              <w:p w14:paraId="233E4A70" w14:textId="77777777" w:rsidR="0059316F" w:rsidRDefault="0059316F" w:rsidP="00060395"/>
              <w:p w14:paraId="27BA81FB" w14:textId="77777777" w:rsidR="0059316F" w:rsidRDefault="0059316F" w:rsidP="00060395">
                <w:r>
                  <w:t xml:space="preserve">File: </w:t>
                </w:r>
                <w:r w:rsidRPr="0059316F">
                  <w:t>letter from al-</w:t>
                </w:r>
                <w:proofErr w:type="spellStart"/>
                <w:r w:rsidRPr="0059316F">
                  <w:t>Bustani</w:t>
                </w:r>
                <w:proofErr w:type="spellEnd"/>
                <w:r w:rsidRPr="0059316F">
                  <w:t xml:space="preserve"> to Jamal al-Din al-Afghani.png</w:t>
                </w:r>
              </w:p>
              <w:p w14:paraId="3919451D" w14:textId="77777777" w:rsidR="0059316F" w:rsidRPr="0059316F" w:rsidRDefault="0059316F" w:rsidP="0059316F">
                <w:pPr>
                  <w:pStyle w:val="Caption"/>
                </w:pPr>
                <w:r>
                  <w:t xml:space="preserve">Figure </w:t>
                </w:r>
                <w:fldSimple w:instr=" SEQ Figure \* ARABIC ">
                  <w:r>
                    <w:rPr>
                      <w:noProof/>
                    </w:rPr>
                    <w:t>2</w:t>
                  </w:r>
                </w:fldSimple>
                <w:r>
                  <w:t xml:space="preserve"> A copy of a letter from al-</w:t>
                </w:r>
                <w:proofErr w:type="spellStart"/>
                <w:r>
                  <w:t>Bustani</w:t>
                </w:r>
                <w:proofErr w:type="spellEnd"/>
                <w:r>
                  <w:t xml:space="preserve"> to Jamal al-Din al Afghani. Al-</w:t>
                </w:r>
                <w:proofErr w:type="spellStart"/>
                <w:r>
                  <w:t>Bustani</w:t>
                </w:r>
                <w:proofErr w:type="spellEnd"/>
                <w:r>
                  <w:t xml:space="preserve"> sent sent al-Afghani copies of his encyclopaedia.</w:t>
                </w:r>
              </w:p>
              <w:p w14:paraId="197D3597" w14:textId="77777777" w:rsidR="0059316F" w:rsidRPr="00060395" w:rsidRDefault="0059316F" w:rsidP="0059316F">
                <w:pPr>
                  <w:widowControl w:val="0"/>
                  <w:autoSpaceDE w:val="0"/>
                  <w:autoSpaceDN w:val="0"/>
                  <w:adjustRightInd w:val="0"/>
                  <w:rPr>
                    <w:rFonts w:cs="Times New Roman"/>
                    <w:color w:val="080000"/>
                  </w:rPr>
                </w:pPr>
                <w:r w:rsidRPr="00060395">
                  <w:rPr>
                    <w:sz w:val="24"/>
                    <w:szCs w:val="24"/>
                  </w:rPr>
                  <w:t>Source:</w:t>
                </w:r>
                <w:r w:rsidRPr="00060395">
                  <w:t xml:space="preserve"> </w:t>
                </w:r>
                <w:hyperlink r:id="rId8" w:history="1">
                  <w:r w:rsidRPr="00060395">
                    <w:rPr>
                      <w:rStyle w:val="Hyperlink"/>
                      <w:rFonts w:cs="Times New Roman"/>
                    </w:rPr>
                    <w:t>https://www.h-net.org/~bahai/areprint/afg</w:t>
                  </w:r>
                  <w:r w:rsidRPr="00060395">
                    <w:rPr>
                      <w:rStyle w:val="Hyperlink"/>
                      <w:rFonts w:cs="Times New Roman"/>
                    </w:rPr>
                    <w:t>h</w:t>
                  </w:r>
                  <w:r w:rsidRPr="00060395">
                    <w:rPr>
                      <w:rStyle w:val="Hyperlink"/>
                      <w:rFonts w:cs="Times New Roman"/>
                    </w:rPr>
                    <w:t>ani/bustani.htm</w:t>
                  </w:r>
                </w:hyperlink>
                <w:r w:rsidRPr="00060395">
                  <w:rPr>
                    <w:rFonts w:cs="Times New Roman"/>
                    <w:color w:val="080000"/>
                  </w:rPr>
                  <w:t xml:space="preserve"> </w:t>
                </w:r>
              </w:p>
              <w:p w14:paraId="737DA357" w14:textId="77777777" w:rsidR="0059316F" w:rsidRDefault="0059316F" w:rsidP="00C27FAB">
                <w:pPr>
                  <w:rPr>
                    <w:sz w:val="24"/>
                    <w:szCs w:val="24"/>
                  </w:rPr>
                </w:pPr>
              </w:p>
              <w:p w14:paraId="35F0375E" w14:textId="77777777" w:rsidR="0059316F" w:rsidRPr="0059316F" w:rsidRDefault="0059316F" w:rsidP="00C27FAB">
                <w:pPr>
                  <w:rPr>
                    <w:sz w:val="24"/>
                    <w:szCs w:val="24"/>
                  </w:rPr>
                </w:pPr>
              </w:p>
              <w:p w14:paraId="5B88E73D" w14:textId="77777777" w:rsidR="0059316F" w:rsidRPr="0059316F" w:rsidRDefault="0059316F" w:rsidP="00060395">
                <w:r w:rsidRPr="0059316F">
                  <w:t>During this period there was a proliferation of literary and scientific journals. Al-</w:t>
                </w:r>
                <w:proofErr w:type="spellStart"/>
                <w:r w:rsidRPr="0059316F">
                  <w:t>Bustani</w:t>
                </w:r>
                <w:proofErr w:type="spellEnd"/>
                <w:r w:rsidRPr="0059316F">
                  <w:t xml:space="preserve"> believed that journals were an effective method of educating the masses. In 1870, he founded the journal </w:t>
                </w:r>
                <w:r w:rsidRPr="0059316F">
                  <w:rPr>
                    <w:i/>
                    <w:iCs/>
                  </w:rPr>
                  <w:t>al-</w:t>
                </w:r>
                <w:proofErr w:type="gramStart"/>
                <w:r w:rsidRPr="0059316F">
                  <w:rPr>
                    <w:i/>
                    <w:iCs/>
                  </w:rPr>
                  <w:t>Jinan</w:t>
                </w:r>
                <w:r w:rsidRPr="0059316F">
                  <w:t xml:space="preserve"> </w:t>
                </w:r>
                <w:r w:rsidRPr="0059316F">
                  <w:rPr>
                    <w:rFonts w:hint="cs"/>
                    <w:rtl/>
                  </w:rPr>
                  <w:t>)</w:t>
                </w:r>
                <w:proofErr w:type="gramEnd"/>
                <w:r w:rsidRPr="0059316F">
                  <w:t xml:space="preserve"> </w:t>
                </w:r>
                <w:r w:rsidRPr="0059316F">
                  <w:rPr>
                    <w:rFonts w:hint="cs"/>
                    <w:rtl/>
                  </w:rPr>
                  <w:t>الجنان</w:t>
                </w:r>
                <w:r w:rsidRPr="0059316F">
                  <w:t xml:space="preserve"> 1870 - 1886, </w:t>
                </w:r>
                <w:r w:rsidRPr="0059316F">
                  <w:rPr>
                    <w:i/>
                  </w:rPr>
                  <w:t>The Garden</w:t>
                </w:r>
                <w:r w:rsidRPr="0059316F">
                  <w:t xml:space="preserve">) and with his son Salim, the journal, </w:t>
                </w:r>
                <w:r w:rsidRPr="0059316F">
                  <w:rPr>
                    <w:i/>
                    <w:iCs/>
                  </w:rPr>
                  <w:t>al-Janna</w:t>
                </w:r>
                <w:r w:rsidRPr="0059316F">
                  <w:t xml:space="preserve"> (</w:t>
                </w:r>
                <w:r w:rsidRPr="0059316F">
                  <w:rPr>
                    <w:rtl/>
                  </w:rPr>
                  <w:t xml:space="preserve"> </w:t>
                </w:r>
                <w:r w:rsidRPr="0059316F">
                  <w:rPr>
                    <w:rFonts w:hint="cs"/>
                    <w:rtl/>
                  </w:rPr>
                  <w:t>الحنة</w:t>
                </w:r>
                <w:r w:rsidRPr="0059316F">
                  <w:rPr>
                    <w:rtl/>
                  </w:rPr>
                  <w:t xml:space="preserve"> </w:t>
                </w:r>
                <w:r w:rsidRPr="0059316F">
                  <w:rPr>
                    <w:i/>
                  </w:rPr>
                  <w:t>Paradise</w:t>
                </w:r>
                <w:r w:rsidRPr="0059316F">
                  <w:t>). A year later al-</w:t>
                </w:r>
                <w:proofErr w:type="spellStart"/>
                <w:r w:rsidRPr="0059316F">
                  <w:rPr>
                    <w:bCs/>
                    <w:i/>
                    <w:iCs/>
                  </w:rPr>
                  <w:t>Junayna</w:t>
                </w:r>
                <w:proofErr w:type="spellEnd"/>
                <w:r w:rsidRPr="0059316F">
                  <w:t xml:space="preserve"> </w:t>
                </w:r>
                <w:proofErr w:type="gramStart"/>
                <w:r w:rsidRPr="0059316F">
                  <w:t>(</w:t>
                </w:r>
                <w:r w:rsidRPr="0059316F">
                  <w:rPr>
                    <w:rtl/>
                  </w:rPr>
                  <w:t xml:space="preserve"> </w:t>
                </w:r>
                <w:r w:rsidRPr="0059316F">
                  <w:rPr>
                    <w:rFonts w:hint="cs"/>
                    <w:rtl/>
                  </w:rPr>
                  <w:t>الجنينة</w:t>
                </w:r>
                <w:proofErr w:type="gramEnd"/>
                <w:r w:rsidRPr="0059316F">
                  <w:rPr>
                    <w:rtl/>
                  </w:rPr>
                  <w:t xml:space="preserve"> </w:t>
                </w:r>
                <w:r w:rsidRPr="0059316F">
                  <w:rPr>
                    <w:i/>
                  </w:rPr>
                  <w:t>Little Garden</w:t>
                </w:r>
                <w:r w:rsidRPr="0059316F">
                  <w:t>) was established.</w:t>
                </w:r>
              </w:p>
              <w:p w14:paraId="2E1C040D" w14:textId="77777777" w:rsidR="0059316F" w:rsidRPr="0059316F" w:rsidRDefault="0059316F" w:rsidP="00060395"/>
              <w:p w14:paraId="03D427FD" w14:textId="77777777" w:rsidR="0059316F" w:rsidRPr="0059316F" w:rsidRDefault="0059316F" w:rsidP="00060395">
                <w:pPr>
                  <w:rPr>
                    <w:color w:val="424242"/>
                  </w:rPr>
                </w:pPr>
                <w:r w:rsidRPr="0059316F">
                  <w:rPr>
                    <w:i/>
                    <w:iCs/>
                  </w:rPr>
                  <w:t>Al-Jinan</w:t>
                </w:r>
                <w:r w:rsidRPr="0059316F">
                  <w:rPr>
                    <w:color w:val="424242"/>
                  </w:rPr>
                  <w:t xml:space="preserve"> was a bi-weekly publication devoted to politics, current events, history, culture, education, and social reform, introducing the concept of modernity. Its slogan or motto was ‘the love of homeland is of faith’ </w:t>
                </w:r>
                <w:proofErr w:type="gramStart"/>
                <w:r w:rsidRPr="0059316F">
                  <w:rPr>
                    <w:color w:val="424242"/>
                  </w:rPr>
                  <w:t>(</w:t>
                </w:r>
                <w:r w:rsidRPr="0059316F">
                  <w:rPr>
                    <w:color w:val="424242"/>
                    <w:rtl/>
                  </w:rPr>
                  <w:t xml:space="preserve"> </w:t>
                </w:r>
                <w:r w:rsidRPr="0059316F">
                  <w:rPr>
                    <w:rFonts w:hint="cs"/>
                    <w:color w:val="424242"/>
                    <w:rtl/>
                  </w:rPr>
                  <w:t>حب</w:t>
                </w:r>
                <w:proofErr w:type="gramEnd"/>
                <w:r w:rsidRPr="0059316F">
                  <w:rPr>
                    <w:rFonts w:hint="cs"/>
                    <w:color w:val="424242"/>
                    <w:rtl/>
                  </w:rPr>
                  <w:t xml:space="preserve"> الوطن من الايمان</w:t>
                </w:r>
                <w:r w:rsidRPr="0059316F">
                  <w:rPr>
                    <w:color w:val="424242"/>
                    <w:rtl/>
                  </w:rPr>
                  <w:t xml:space="preserve"> </w:t>
                </w:r>
                <w:proofErr w:type="spellStart"/>
                <w:r w:rsidRPr="0059316F">
                  <w:rPr>
                    <w:color w:val="424242"/>
                  </w:rPr>
                  <w:t>hubb</w:t>
                </w:r>
                <w:proofErr w:type="spellEnd"/>
                <w:r w:rsidRPr="0059316F">
                  <w:rPr>
                    <w:color w:val="424242"/>
                  </w:rPr>
                  <w:t xml:space="preserve"> al-</w:t>
                </w:r>
                <w:proofErr w:type="spellStart"/>
                <w:r w:rsidRPr="0059316F">
                  <w:rPr>
                    <w:color w:val="424242"/>
                  </w:rPr>
                  <w:t>watan</w:t>
                </w:r>
                <w:proofErr w:type="spellEnd"/>
                <w:r w:rsidRPr="0059316F">
                  <w:rPr>
                    <w:color w:val="424242"/>
                  </w:rPr>
                  <w:t xml:space="preserve"> min al-</w:t>
                </w:r>
                <w:proofErr w:type="spellStart"/>
                <w:r w:rsidRPr="0059316F">
                  <w:rPr>
                    <w:color w:val="424242"/>
                  </w:rPr>
                  <w:t>iman</w:t>
                </w:r>
                <w:proofErr w:type="spellEnd"/>
                <w:r w:rsidRPr="0059316F">
                  <w:rPr>
                    <w:color w:val="424242"/>
                  </w:rPr>
                  <w:t xml:space="preserve">). It became a prototype for many Arabic journals for </w:t>
                </w:r>
                <w:proofErr w:type="spellStart"/>
                <w:r w:rsidRPr="0059316F">
                  <w:rPr>
                    <w:color w:val="424242"/>
                  </w:rPr>
                  <w:t>endeavoring</w:t>
                </w:r>
                <w:proofErr w:type="spellEnd"/>
                <w:r w:rsidRPr="0059316F">
                  <w:rPr>
                    <w:color w:val="424242"/>
                  </w:rPr>
                  <w:t xml:space="preserve"> to integrate the Arab world in a new emerging modern age.</w:t>
                </w:r>
              </w:p>
              <w:p w14:paraId="7D0ED066" w14:textId="77777777" w:rsidR="0059316F" w:rsidRPr="0059316F" w:rsidRDefault="0059316F" w:rsidP="00060395">
                <w:pPr>
                  <w:rPr>
                    <w:color w:val="424242"/>
                  </w:rPr>
                </w:pPr>
              </w:p>
              <w:p w14:paraId="3C5DE1CD" w14:textId="628E008D" w:rsidR="0059316F" w:rsidRPr="0059316F" w:rsidRDefault="0059316F" w:rsidP="00060395">
                <w:r w:rsidRPr="0059316F">
                  <w:t>Al-</w:t>
                </w:r>
                <w:proofErr w:type="spellStart"/>
                <w:r w:rsidRPr="0059316F">
                  <w:t>Bustani</w:t>
                </w:r>
                <w:proofErr w:type="spellEnd"/>
                <w:r w:rsidRPr="0059316F">
                  <w:t xml:space="preserve"> believed that sectarian strife and conflict were caused by ignorance. He devoted his entire life to education, social reform and the promotion of understanding and national unity. His influence was enormous and he truly deserves the title, ‘Father of the Arabic Renaissance</w:t>
                </w:r>
                <w:r w:rsidR="00060395">
                  <w:t>’.</w:t>
                </w:r>
                <w:r w:rsidRPr="0059316F">
                  <w:t xml:space="preserve"> </w:t>
                </w:r>
              </w:p>
              <w:p w14:paraId="78AC3BFA" w14:textId="77777777" w:rsidR="0059316F" w:rsidRPr="0059316F" w:rsidRDefault="0059316F" w:rsidP="0059316F">
                <w:pPr>
                  <w:rPr>
                    <w:rFonts w:ascii="Times New Roman" w:hAnsi="Times New Roman" w:cs="Times New Roman"/>
                    <w:sz w:val="24"/>
                    <w:szCs w:val="24"/>
                  </w:rPr>
                </w:pPr>
              </w:p>
              <w:p w14:paraId="0285E31B" w14:textId="77777777" w:rsidR="0059316F" w:rsidRPr="0059316F" w:rsidRDefault="0059316F" w:rsidP="0059316F">
                <w:pPr>
                  <w:rPr>
                    <w:rFonts w:ascii="Times New Roman" w:hAnsi="Times New Roman" w:cs="Times New Roman"/>
                    <w:sz w:val="24"/>
                    <w:szCs w:val="24"/>
                  </w:rPr>
                </w:pPr>
              </w:p>
              <w:p w14:paraId="1B8873DB" w14:textId="3FB507C7" w:rsidR="0059316F" w:rsidRPr="00060395" w:rsidRDefault="0059316F" w:rsidP="00060395">
                <w:pPr>
                  <w:pStyle w:val="Heading1"/>
                </w:pPr>
                <w:r w:rsidRPr="0059316F">
                  <w:t>Al-</w:t>
                </w:r>
                <w:proofErr w:type="spellStart"/>
                <w:r w:rsidRPr="0059316F">
                  <w:t>Bustani’s</w:t>
                </w:r>
                <w:proofErr w:type="spellEnd"/>
                <w:r w:rsidRPr="0059316F">
                  <w:t xml:space="preserve"> works on education</w:t>
                </w:r>
              </w:p>
              <w:p w14:paraId="5CD148D0" w14:textId="3B2FAF14" w:rsidR="0059316F" w:rsidRPr="0059316F" w:rsidRDefault="0059316F" w:rsidP="00060395">
                <w:r w:rsidRPr="0059316F">
                  <w:t>‘Discourse on Education Given at the National School</w:t>
                </w:r>
                <w:r w:rsidR="00060395">
                  <w:t>’.</w:t>
                </w:r>
                <w:r w:rsidRPr="0059316F">
                  <w:t xml:space="preserve"> In: Al-Jinan (Beirut), no. 3, 1870.</w:t>
                </w:r>
              </w:p>
              <w:p w14:paraId="63E32C80" w14:textId="0511377D" w:rsidR="0059316F" w:rsidRPr="0059316F" w:rsidRDefault="0059316F" w:rsidP="00060395">
                <w:r w:rsidRPr="0059316F">
                  <w:t>‘The National School</w:t>
                </w:r>
                <w:r w:rsidR="00060395">
                  <w:t>’.</w:t>
                </w:r>
                <w:r w:rsidRPr="0059316F">
                  <w:t xml:space="preserve"> In: Al-Jinan (Beirut), no. 18, 1873.</w:t>
                </w:r>
              </w:p>
              <w:p w14:paraId="1D2F1BA5" w14:textId="77777777" w:rsidR="0059316F" w:rsidRPr="0059316F" w:rsidRDefault="0059316F" w:rsidP="00060395">
                <w:r w:rsidRPr="0059316F">
                  <w:t>‘Discourse on Science among the Arabs’, Beirut, 15 February 1859.</w:t>
                </w:r>
              </w:p>
              <w:p w14:paraId="3344470F" w14:textId="77777777" w:rsidR="0059316F" w:rsidRPr="0059316F" w:rsidRDefault="0059316F" w:rsidP="00060395">
                <w:r w:rsidRPr="0059316F">
                  <w:t xml:space="preserve">‘Discourse on the Education of Women’, given in 1849 at the meeting of members of the Syrian Association and published in the </w:t>
                </w:r>
                <w:proofErr w:type="spellStart"/>
                <w:r w:rsidRPr="0059316F">
                  <w:t>Actes</w:t>
                </w:r>
                <w:proofErr w:type="spellEnd"/>
                <w:r w:rsidRPr="0059316F">
                  <w:t xml:space="preserve"> de </w:t>
                </w:r>
                <w:proofErr w:type="spellStart"/>
                <w:r w:rsidRPr="0059316F">
                  <w:t>l’Association</w:t>
                </w:r>
                <w:proofErr w:type="spellEnd"/>
                <w:r w:rsidRPr="0059316F">
                  <w:t xml:space="preserve"> </w:t>
                </w:r>
                <w:proofErr w:type="spellStart"/>
                <w:r w:rsidRPr="0059316F">
                  <w:t>syrienne</w:t>
                </w:r>
                <w:proofErr w:type="spellEnd"/>
                <w:r w:rsidRPr="0059316F">
                  <w:t>, Beirut, 1852.</w:t>
                </w:r>
              </w:p>
              <w:p w14:paraId="5D66D42D" w14:textId="77777777" w:rsidR="0059316F" w:rsidRPr="0059316F" w:rsidRDefault="0059316F" w:rsidP="00060395">
                <w:r w:rsidRPr="0059316F">
                  <w:t>‘Discourse on Social Life’, Beirut, 1869.</w:t>
                </w:r>
              </w:p>
              <w:p w14:paraId="4CE6B85C" w14:textId="77777777" w:rsidR="0059316F" w:rsidRPr="0059316F" w:rsidRDefault="0059316F" w:rsidP="00060395">
                <w:r w:rsidRPr="0059316F">
                  <w:t>Boutros al-</w:t>
                </w:r>
                <w:proofErr w:type="spellStart"/>
                <w:r w:rsidRPr="0059316F">
                  <w:t>Boustani</w:t>
                </w:r>
                <w:proofErr w:type="spellEnd"/>
                <w:r w:rsidRPr="0059316F">
                  <w:t xml:space="preserve">. </w:t>
                </w:r>
                <w:proofErr w:type="spellStart"/>
                <w:r w:rsidRPr="0059316F">
                  <w:t>Textes</w:t>
                </w:r>
                <w:proofErr w:type="spellEnd"/>
                <w:r w:rsidRPr="0059316F">
                  <w:t xml:space="preserve"> </w:t>
                </w:r>
                <w:proofErr w:type="spellStart"/>
                <w:r w:rsidRPr="0059316F">
                  <w:t>choisis</w:t>
                </w:r>
                <w:proofErr w:type="spellEnd"/>
                <w:r w:rsidRPr="0059316F">
                  <w:t xml:space="preserve">. With a commentary by </w:t>
                </w:r>
                <w:proofErr w:type="spellStart"/>
                <w:r w:rsidRPr="0059316F">
                  <w:t>Fouad</w:t>
                </w:r>
                <w:proofErr w:type="spellEnd"/>
                <w:r w:rsidRPr="0059316F">
                  <w:t xml:space="preserve"> </w:t>
                </w:r>
                <w:proofErr w:type="spellStart"/>
                <w:r w:rsidRPr="0059316F">
                  <w:t>Ephrem</w:t>
                </w:r>
                <w:proofErr w:type="spellEnd"/>
                <w:r w:rsidRPr="0059316F">
                  <w:t xml:space="preserve"> al-</w:t>
                </w:r>
                <w:proofErr w:type="spellStart"/>
                <w:r w:rsidRPr="0059316F">
                  <w:t>Boustani</w:t>
                </w:r>
                <w:proofErr w:type="spellEnd"/>
                <w:r w:rsidRPr="0059316F">
                  <w:t xml:space="preserve">. Beirut, Publications de </w:t>
                </w:r>
                <w:proofErr w:type="spellStart"/>
                <w:r w:rsidRPr="0059316F">
                  <w:t>l’Institut</w:t>
                </w:r>
                <w:proofErr w:type="spellEnd"/>
                <w:r w:rsidRPr="0059316F">
                  <w:t xml:space="preserve"> des </w:t>
                </w:r>
                <w:proofErr w:type="spellStart"/>
                <w:r w:rsidRPr="0059316F">
                  <w:t>Lettres</w:t>
                </w:r>
                <w:proofErr w:type="spellEnd"/>
                <w:r w:rsidRPr="0059316F">
                  <w:t xml:space="preserve"> </w:t>
                </w:r>
                <w:proofErr w:type="spellStart"/>
                <w:r w:rsidRPr="0059316F">
                  <w:t>Orientales</w:t>
                </w:r>
                <w:proofErr w:type="spellEnd"/>
                <w:r w:rsidRPr="0059316F">
                  <w:t xml:space="preserve">, 1950. (Collection Al </w:t>
                </w:r>
                <w:proofErr w:type="spellStart"/>
                <w:r w:rsidRPr="0059316F">
                  <w:t>Rawai</w:t>
                </w:r>
                <w:proofErr w:type="spellEnd"/>
                <w:r w:rsidRPr="0059316F">
                  <w:t>’)</w:t>
                </w:r>
              </w:p>
              <w:p w14:paraId="4A3B7E7C" w14:textId="77777777" w:rsidR="0059316F" w:rsidRPr="0059316F" w:rsidRDefault="0059316F" w:rsidP="00060395">
                <w:r w:rsidRPr="0059316F">
                  <w:t>The writings and speeches of Boutros el-</w:t>
                </w:r>
                <w:proofErr w:type="spellStart"/>
                <w:r w:rsidRPr="0059316F">
                  <w:t>Boustani</w:t>
                </w:r>
                <w:proofErr w:type="spellEnd"/>
                <w:r w:rsidRPr="0059316F">
                  <w:t>, either in published or manuscript form, are preserved in the ‘</w:t>
                </w:r>
                <w:proofErr w:type="spellStart"/>
                <w:r w:rsidRPr="0059316F">
                  <w:t>Yafeth</w:t>
                </w:r>
                <w:proofErr w:type="spellEnd"/>
                <w:r w:rsidRPr="0059316F">
                  <w:t>’ Library at the American University of Beirut.</w:t>
                </w:r>
              </w:p>
              <w:p w14:paraId="67702573" w14:textId="77777777" w:rsidR="0059316F" w:rsidRPr="0059316F" w:rsidRDefault="0059316F" w:rsidP="0059316F">
                <w:pPr>
                  <w:widowControl w:val="0"/>
                  <w:autoSpaceDE w:val="0"/>
                  <w:autoSpaceDN w:val="0"/>
                  <w:adjustRightInd w:val="0"/>
                  <w:rPr>
                    <w:rFonts w:ascii="Times New Roman" w:hAnsi="Times New Roman" w:cs="Times New Roman"/>
                  </w:rPr>
                </w:pPr>
              </w:p>
              <w:p w14:paraId="545994C7" w14:textId="77777777" w:rsidR="0059316F" w:rsidRPr="0059316F" w:rsidRDefault="0059316F" w:rsidP="0059316F">
                <w:pPr>
                  <w:pStyle w:val="Heading1"/>
                  <w:outlineLvl w:val="0"/>
                  <w:rPr>
                    <w:b w:val="0"/>
                    <w:lang w:val="en"/>
                  </w:rPr>
                </w:pPr>
                <w:r w:rsidRPr="0059316F">
                  <w:rPr>
                    <w:b w:val="0"/>
                    <w:lang w:val="en"/>
                  </w:rPr>
                  <w:lastRenderedPageBreak/>
                  <w:t xml:space="preserve">Mahmoud </w:t>
                </w:r>
                <w:proofErr w:type="spellStart"/>
                <w:r w:rsidRPr="0059316F">
                  <w:rPr>
                    <w:b w:val="0"/>
                    <w:lang w:val="en"/>
                  </w:rPr>
                  <w:t>Awadallah</w:t>
                </w:r>
                <w:proofErr w:type="spellEnd"/>
                <w:r w:rsidRPr="0059316F">
                  <w:rPr>
                    <w:b w:val="0"/>
                    <w:lang w:val="en"/>
                  </w:rPr>
                  <w:t>. Arab Nationalism</w:t>
                </w:r>
              </w:p>
              <w:p w14:paraId="0BAD74A2" w14:textId="77777777" w:rsidR="0059316F" w:rsidRPr="0059316F" w:rsidRDefault="0059316F" w:rsidP="0059316F">
                <w:pPr>
                  <w:rPr>
                    <w:lang w:val="en"/>
                  </w:rPr>
                </w:pPr>
              </w:p>
              <w:p w14:paraId="18601244" w14:textId="2EAF5F6A" w:rsidR="0059316F" w:rsidRPr="0059316F" w:rsidRDefault="001D2791" w:rsidP="0059316F">
                <w:pPr>
                  <w:rPr>
                    <w:lang w:val="en"/>
                  </w:rPr>
                </w:pPr>
                <w:hyperlink r:id="rId9" w:history="1">
                  <w:r w:rsidR="0059316F" w:rsidRPr="0059316F">
                    <w:rPr>
                      <w:rStyle w:val="Hyperlink"/>
                      <w:lang w:val="en"/>
                    </w:rPr>
                    <w:t>https://www.youtube.com/watch?v=d2VYaHCVYG8</w:t>
                  </w:r>
                </w:hyperlink>
                <w:r w:rsidR="0059316F" w:rsidRPr="0059316F">
                  <w:rPr>
                    <w:lang w:val="en"/>
                  </w:rPr>
                  <w:t xml:space="preserve"> (10:10 minutes)</w:t>
                </w:r>
              </w:p>
              <w:p w14:paraId="38A98302" w14:textId="77777777" w:rsidR="0059316F" w:rsidRPr="0059316F" w:rsidRDefault="0059316F" w:rsidP="0059316F">
                <w:pPr>
                  <w:rPr>
                    <w:lang w:val="en"/>
                  </w:rPr>
                </w:pPr>
              </w:p>
              <w:p w14:paraId="5A13C86E" w14:textId="77777777" w:rsidR="0059316F" w:rsidRPr="0059316F" w:rsidRDefault="0059316F" w:rsidP="0059316F">
                <w:pPr>
                  <w:widowControl w:val="0"/>
                  <w:autoSpaceDE w:val="0"/>
                  <w:autoSpaceDN w:val="0"/>
                  <w:adjustRightInd w:val="0"/>
                  <w:rPr>
                    <w:rFonts w:ascii="Times New Roman" w:hAnsi="Times New Roman" w:cs="Times New Roman"/>
                  </w:rPr>
                </w:pPr>
              </w:p>
              <w:p w14:paraId="43FD0298" w14:textId="77777777" w:rsidR="0059316F" w:rsidRPr="0059316F" w:rsidRDefault="0059316F" w:rsidP="0059316F">
                <w:pPr>
                  <w:pStyle w:val="Heading1"/>
                  <w:outlineLvl w:val="0"/>
                  <w:rPr>
                    <w:b w:val="0"/>
                  </w:rPr>
                </w:pPr>
                <w:r w:rsidRPr="0059316F">
                  <w:rPr>
                    <w:b w:val="0"/>
                  </w:rPr>
                  <w:t xml:space="preserve">List of Works, References and Periodicals of </w:t>
                </w:r>
                <w:proofErr w:type="spellStart"/>
                <w:r w:rsidRPr="0059316F">
                  <w:rPr>
                    <w:b w:val="0"/>
                  </w:rPr>
                  <w:t>Butrus</w:t>
                </w:r>
                <w:proofErr w:type="spellEnd"/>
                <w:r w:rsidRPr="0059316F">
                  <w:rPr>
                    <w:b w:val="0"/>
                  </w:rPr>
                  <w:t xml:space="preserve"> al-</w:t>
                </w:r>
                <w:proofErr w:type="spellStart"/>
                <w:r w:rsidRPr="0059316F">
                  <w:rPr>
                    <w:b w:val="0"/>
                  </w:rPr>
                  <w:t>Bustani</w:t>
                </w:r>
                <w:proofErr w:type="spellEnd"/>
              </w:p>
              <w:p w14:paraId="6D65A4D5" w14:textId="77777777" w:rsidR="0059316F" w:rsidRPr="0059316F" w:rsidRDefault="0059316F" w:rsidP="0059316F"/>
              <w:p w14:paraId="6F716594" w14:textId="77777777" w:rsidR="0059316F" w:rsidRPr="0059316F" w:rsidRDefault="0059316F" w:rsidP="00060395">
                <w:proofErr w:type="spellStart"/>
                <w:r w:rsidRPr="0059316F">
                  <w:t>Kashf</w:t>
                </w:r>
                <w:proofErr w:type="spellEnd"/>
                <w:r w:rsidRPr="0059316F">
                  <w:t xml:space="preserve"> al-Hijab fi ‘</w:t>
                </w:r>
                <w:proofErr w:type="spellStart"/>
                <w:r w:rsidRPr="0059316F">
                  <w:t>Ilm</w:t>
                </w:r>
                <w:proofErr w:type="spellEnd"/>
                <w:r w:rsidRPr="0059316F">
                  <w:t xml:space="preserve"> al-</w:t>
                </w:r>
                <w:proofErr w:type="spellStart"/>
                <w:r w:rsidRPr="0059316F">
                  <w:t>Hisab</w:t>
                </w:r>
                <w:proofErr w:type="spellEnd"/>
                <w:r w:rsidRPr="0059316F">
                  <w:t>. Beirut, 1848.</w:t>
                </w:r>
              </w:p>
              <w:p w14:paraId="6C52D5AD" w14:textId="77777777" w:rsidR="0059316F" w:rsidRPr="0059316F" w:rsidRDefault="0059316F" w:rsidP="00060395"/>
              <w:p w14:paraId="40DC31E1" w14:textId="77777777" w:rsidR="0059316F" w:rsidRPr="0059316F" w:rsidRDefault="0059316F" w:rsidP="00060395">
                <w:proofErr w:type="spellStart"/>
                <w:r w:rsidRPr="0059316F">
                  <w:t>Rawdat</w:t>
                </w:r>
                <w:proofErr w:type="spellEnd"/>
                <w:r w:rsidRPr="0059316F">
                  <w:t xml:space="preserve"> al-</w:t>
                </w:r>
                <w:proofErr w:type="spellStart"/>
                <w:r w:rsidRPr="0059316F">
                  <w:t>Tajir</w:t>
                </w:r>
                <w:proofErr w:type="spellEnd"/>
                <w:r w:rsidRPr="0059316F">
                  <w:t xml:space="preserve"> fi Mask al-</w:t>
                </w:r>
                <w:proofErr w:type="spellStart"/>
                <w:r w:rsidRPr="0059316F">
                  <w:t>Dafatir</w:t>
                </w:r>
                <w:proofErr w:type="spellEnd"/>
                <w:r w:rsidRPr="0059316F">
                  <w:t>. Beirut, 1851</w:t>
                </w:r>
              </w:p>
              <w:p w14:paraId="5A724B18" w14:textId="77777777" w:rsidR="0059316F" w:rsidRPr="0059316F" w:rsidRDefault="0059316F" w:rsidP="00060395"/>
              <w:p w14:paraId="6DB7C70F" w14:textId="77777777" w:rsidR="0059316F" w:rsidRPr="0059316F" w:rsidRDefault="0059316F" w:rsidP="00060395">
                <w:proofErr w:type="spellStart"/>
                <w:r w:rsidRPr="0059316F">
                  <w:t>Khutba</w:t>
                </w:r>
                <w:proofErr w:type="spellEnd"/>
                <w:r w:rsidRPr="0059316F">
                  <w:t xml:space="preserve"> fi </w:t>
                </w:r>
                <w:proofErr w:type="spellStart"/>
                <w:r w:rsidRPr="0059316F">
                  <w:t>Adab</w:t>
                </w:r>
                <w:proofErr w:type="spellEnd"/>
                <w:r w:rsidRPr="0059316F">
                  <w:t xml:space="preserve"> al</w:t>
                </w:r>
                <w:proofErr w:type="gramStart"/>
                <w:r w:rsidRPr="0059316F">
                  <w:t>-‘</w:t>
                </w:r>
                <w:proofErr w:type="gramEnd"/>
                <w:r w:rsidRPr="0059316F">
                  <w:t xml:space="preserve">Arab. </w:t>
                </w:r>
                <w:proofErr w:type="spellStart"/>
                <w:r w:rsidRPr="0059316F">
                  <w:t>N.p</w:t>
                </w:r>
                <w:proofErr w:type="spellEnd"/>
                <w:r w:rsidRPr="0059316F">
                  <w:t xml:space="preserve">., </w:t>
                </w:r>
                <w:proofErr w:type="spellStart"/>
                <w:r w:rsidRPr="0059316F">
                  <w:t>n.n</w:t>
                </w:r>
                <w:proofErr w:type="spellEnd"/>
                <w:r w:rsidRPr="0059316F">
                  <w:t xml:space="preserve">., </w:t>
                </w:r>
                <w:proofErr w:type="spellStart"/>
                <w:r w:rsidRPr="0059316F">
                  <w:t>n.d.</w:t>
                </w:r>
                <w:proofErr w:type="spellEnd"/>
                <w:r w:rsidRPr="0059316F">
                  <w:t xml:space="preserve"> A condensed version extemporaneously given speech in Beirut on February 15, 1859.</w:t>
                </w:r>
              </w:p>
              <w:p w14:paraId="3E5C8781" w14:textId="77777777" w:rsidR="0059316F" w:rsidRPr="0059316F" w:rsidRDefault="0059316F" w:rsidP="00060395"/>
              <w:p w14:paraId="7EC73FD8" w14:textId="77777777" w:rsidR="0059316F" w:rsidRPr="0059316F" w:rsidRDefault="0059316F" w:rsidP="00060395">
                <w:proofErr w:type="spellStart"/>
                <w:r w:rsidRPr="0059316F">
                  <w:t>Qissat</w:t>
                </w:r>
                <w:proofErr w:type="spellEnd"/>
                <w:r w:rsidRPr="0059316F">
                  <w:t xml:space="preserve"> </w:t>
                </w:r>
                <w:proofErr w:type="spellStart"/>
                <w:r w:rsidRPr="0059316F">
                  <w:t>As’ad</w:t>
                </w:r>
                <w:proofErr w:type="spellEnd"/>
                <w:r w:rsidRPr="0059316F">
                  <w:t xml:space="preserve"> al-</w:t>
                </w:r>
                <w:proofErr w:type="spellStart"/>
                <w:r w:rsidRPr="0059316F">
                  <w:t>Shidyaq</w:t>
                </w:r>
                <w:proofErr w:type="spellEnd"/>
                <w:r w:rsidRPr="0059316F">
                  <w:t>. Beirut, 1860.</w:t>
                </w:r>
              </w:p>
              <w:p w14:paraId="3CE93575" w14:textId="77777777" w:rsidR="0059316F" w:rsidRPr="0059316F" w:rsidRDefault="0059316F" w:rsidP="00060395"/>
              <w:p w14:paraId="59B4AA3C" w14:textId="77777777" w:rsidR="0059316F" w:rsidRPr="0059316F" w:rsidRDefault="0059316F" w:rsidP="00060395">
                <w:proofErr w:type="spellStart"/>
                <w:r w:rsidRPr="0059316F">
                  <w:t>Nafir</w:t>
                </w:r>
                <w:proofErr w:type="spellEnd"/>
                <w:r w:rsidRPr="0059316F">
                  <w:t xml:space="preserve"> </w:t>
                </w:r>
                <w:proofErr w:type="spellStart"/>
                <w:r w:rsidRPr="0059316F">
                  <w:t>Suriya</w:t>
                </w:r>
                <w:proofErr w:type="spellEnd"/>
                <w:r w:rsidRPr="0059316F">
                  <w:t>. Beirut, 1860- 61.</w:t>
                </w:r>
              </w:p>
              <w:p w14:paraId="02F3ACBF" w14:textId="77777777" w:rsidR="0059316F" w:rsidRPr="0059316F" w:rsidRDefault="0059316F" w:rsidP="00060395"/>
              <w:p w14:paraId="5936D2E8" w14:textId="77777777" w:rsidR="0059316F" w:rsidRPr="0059316F" w:rsidRDefault="0059316F" w:rsidP="00060395">
                <w:proofErr w:type="spellStart"/>
                <w:r w:rsidRPr="0059316F">
                  <w:t>Miftah</w:t>
                </w:r>
                <w:proofErr w:type="spellEnd"/>
                <w:r w:rsidRPr="0059316F">
                  <w:t xml:space="preserve"> al-</w:t>
                </w:r>
                <w:proofErr w:type="spellStart"/>
                <w:r w:rsidRPr="0059316F">
                  <w:t>Misbah</w:t>
                </w:r>
                <w:proofErr w:type="spellEnd"/>
                <w:r w:rsidRPr="0059316F">
                  <w:t xml:space="preserve"> fi al-</w:t>
                </w:r>
                <w:proofErr w:type="spellStart"/>
                <w:r w:rsidRPr="0059316F">
                  <w:t>Sarf</w:t>
                </w:r>
                <w:proofErr w:type="spellEnd"/>
                <w:r w:rsidRPr="0059316F">
                  <w:t xml:space="preserve"> </w:t>
                </w:r>
                <w:proofErr w:type="spellStart"/>
                <w:r w:rsidRPr="0059316F">
                  <w:t>wa</w:t>
                </w:r>
                <w:proofErr w:type="spellEnd"/>
                <w:r w:rsidRPr="0059316F">
                  <w:t xml:space="preserve"> al-</w:t>
                </w:r>
                <w:proofErr w:type="spellStart"/>
                <w:r w:rsidRPr="0059316F">
                  <w:t>Nahw</w:t>
                </w:r>
                <w:proofErr w:type="spellEnd"/>
                <w:r w:rsidRPr="0059316F">
                  <w:t>. Beirut, 1862.</w:t>
                </w:r>
              </w:p>
              <w:p w14:paraId="2745FEFA" w14:textId="77777777" w:rsidR="0059316F" w:rsidRPr="0059316F" w:rsidRDefault="0059316F" w:rsidP="00060395"/>
              <w:p w14:paraId="43538E7E" w14:textId="77777777" w:rsidR="0059316F" w:rsidRPr="0059316F" w:rsidRDefault="0059316F" w:rsidP="00060395">
                <w:proofErr w:type="spellStart"/>
                <w:r w:rsidRPr="0059316F">
                  <w:t>Muhit</w:t>
                </w:r>
                <w:proofErr w:type="spellEnd"/>
                <w:r w:rsidRPr="0059316F">
                  <w:t xml:space="preserve"> al-</w:t>
                </w:r>
                <w:proofErr w:type="spellStart"/>
                <w:r w:rsidRPr="0059316F">
                  <w:t>Muhit</w:t>
                </w:r>
                <w:proofErr w:type="spellEnd"/>
                <w:r w:rsidRPr="0059316F">
                  <w:t>. 2 vols. Beirut, 1867-70.</w:t>
                </w:r>
              </w:p>
              <w:p w14:paraId="778E5129" w14:textId="77777777" w:rsidR="0059316F" w:rsidRPr="0059316F" w:rsidRDefault="0059316F" w:rsidP="00060395"/>
              <w:p w14:paraId="29CC867C" w14:textId="77777777" w:rsidR="0059316F" w:rsidRPr="0059316F" w:rsidRDefault="0059316F" w:rsidP="00060395">
                <w:proofErr w:type="spellStart"/>
                <w:r w:rsidRPr="0059316F">
                  <w:t>Qutr</w:t>
                </w:r>
                <w:proofErr w:type="spellEnd"/>
                <w:r w:rsidRPr="0059316F">
                  <w:t xml:space="preserve"> al-</w:t>
                </w:r>
                <w:proofErr w:type="spellStart"/>
                <w:r w:rsidRPr="0059316F">
                  <w:t>Muhit</w:t>
                </w:r>
                <w:proofErr w:type="spellEnd"/>
                <w:r w:rsidRPr="0059316F">
                  <w:t>. 2 vols. Beirut, 1869.</w:t>
                </w:r>
              </w:p>
              <w:p w14:paraId="26500ECD" w14:textId="77777777" w:rsidR="0059316F" w:rsidRPr="0059316F" w:rsidRDefault="0059316F" w:rsidP="00060395"/>
              <w:p w14:paraId="68549A73" w14:textId="77777777" w:rsidR="0059316F" w:rsidRPr="0059316F" w:rsidRDefault="0059316F" w:rsidP="00060395">
                <w:proofErr w:type="spellStart"/>
                <w:r w:rsidRPr="0059316F">
                  <w:t>Khitab</w:t>
                </w:r>
                <w:proofErr w:type="spellEnd"/>
                <w:r w:rsidRPr="0059316F">
                  <w:t xml:space="preserve"> fi al-</w:t>
                </w:r>
                <w:proofErr w:type="spellStart"/>
                <w:r w:rsidRPr="0059316F">
                  <w:t>Hay’a</w:t>
                </w:r>
                <w:proofErr w:type="spellEnd"/>
                <w:r w:rsidRPr="0059316F">
                  <w:t xml:space="preserve"> al-</w:t>
                </w:r>
                <w:proofErr w:type="spellStart"/>
                <w:r w:rsidRPr="0059316F">
                  <w:t>Ijtima’iya</w:t>
                </w:r>
                <w:proofErr w:type="spellEnd"/>
                <w:r w:rsidRPr="0059316F">
                  <w:t xml:space="preserve"> </w:t>
                </w:r>
                <w:proofErr w:type="spellStart"/>
                <w:r w:rsidRPr="0059316F">
                  <w:t>wa</w:t>
                </w:r>
                <w:proofErr w:type="spellEnd"/>
                <w:r w:rsidRPr="0059316F">
                  <w:t xml:space="preserve"> al-</w:t>
                </w:r>
                <w:proofErr w:type="spellStart"/>
                <w:r w:rsidRPr="0059316F">
                  <w:t>Muqabala</w:t>
                </w:r>
                <w:proofErr w:type="spellEnd"/>
                <w:r w:rsidRPr="0059316F">
                  <w:t xml:space="preserve"> </w:t>
                </w:r>
                <w:proofErr w:type="spellStart"/>
                <w:r w:rsidRPr="0059316F">
                  <w:t>bayna</w:t>
                </w:r>
                <w:proofErr w:type="spellEnd"/>
                <w:r w:rsidRPr="0059316F">
                  <w:t xml:space="preserve"> al</w:t>
                </w:r>
                <w:proofErr w:type="gramStart"/>
                <w:r w:rsidRPr="0059316F">
                  <w:t>-‘</w:t>
                </w:r>
                <w:proofErr w:type="spellStart"/>
                <w:proofErr w:type="gramEnd"/>
                <w:r w:rsidRPr="0059316F">
                  <w:t>Awa’id</w:t>
                </w:r>
                <w:proofErr w:type="spellEnd"/>
                <w:r w:rsidRPr="0059316F">
                  <w:t xml:space="preserve"> al-‘Arabiya </w:t>
                </w:r>
                <w:proofErr w:type="spellStart"/>
                <w:r w:rsidRPr="0059316F">
                  <w:t>wa</w:t>
                </w:r>
                <w:proofErr w:type="spellEnd"/>
                <w:r w:rsidRPr="0059316F">
                  <w:t xml:space="preserve"> al-</w:t>
                </w:r>
                <w:proofErr w:type="spellStart"/>
                <w:r w:rsidRPr="0059316F">
                  <w:t>Ifranjiya</w:t>
                </w:r>
                <w:proofErr w:type="spellEnd"/>
                <w:r w:rsidRPr="0059316F">
                  <w:t xml:space="preserve">. Beirut, </w:t>
                </w:r>
                <w:proofErr w:type="spellStart"/>
                <w:r w:rsidRPr="0059316F">
                  <w:t>Matba’at</w:t>
                </w:r>
                <w:proofErr w:type="spellEnd"/>
                <w:r w:rsidRPr="0059316F">
                  <w:t xml:space="preserve"> al-</w:t>
                </w:r>
                <w:proofErr w:type="spellStart"/>
                <w:r w:rsidRPr="0059316F">
                  <w:t>Ma’arif</w:t>
                </w:r>
                <w:proofErr w:type="spellEnd"/>
                <w:r w:rsidRPr="0059316F">
                  <w:t>, 1869.</w:t>
                </w:r>
              </w:p>
              <w:p w14:paraId="10B60EAA" w14:textId="77777777" w:rsidR="0059316F" w:rsidRPr="0059316F" w:rsidRDefault="0059316F" w:rsidP="00060395"/>
              <w:p w14:paraId="335D3DEA" w14:textId="77777777" w:rsidR="0059316F" w:rsidRPr="0059316F" w:rsidRDefault="0059316F" w:rsidP="00060395">
                <w:r w:rsidRPr="0059316F">
                  <w:t xml:space="preserve">Al-Jinan. Beirut, 1870-84. Edited by </w:t>
                </w:r>
                <w:proofErr w:type="spellStart"/>
                <w:r w:rsidRPr="0059316F">
                  <w:t>Butrus</w:t>
                </w:r>
                <w:proofErr w:type="spellEnd"/>
                <w:r w:rsidRPr="0059316F">
                  <w:t xml:space="preserve"> and Salim al-</w:t>
                </w:r>
                <w:proofErr w:type="spellStart"/>
                <w:r w:rsidRPr="0059316F">
                  <w:t>Bustani</w:t>
                </w:r>
                <w:proofErr w:type="spellEnd"/>
                <w:r w:rsidRPr="0059316F">
                  <w:t xml:space="preserve">. This journal was combined with al-Janna continued until 1886 by </w:t>
                </w:r>
                <w:proofErr w:type="spellStart"/>
                <w:r w:rsidRPr="0059316F">
                  <w:t>Najib</w:t>
                </w:r>
                <w:proofErr w:type="spellEnd"/>
                <w:r w:rsidRPr="0059316F">
                  <w:t xml:space="preserve"> al-</w:t>
                </w:r>
                <w:proofErr w:type="spellStart"/>
                <w:r w:rsidRPr="0059316F">
                  <w:t>Bustani</w:t>
                </w:r>
                <w:proofErr w:type="spellEnd"/>
                <w:r w:rsidRPr="0059316F">
                  <w:t>.</w:t>
                </w:r>
              </w:p>
              <w:p w14:paraId="1B1D0FA7" w14:textId="77777777" w:rsidR="0059316F" w:rsidRPr="0059316F" w:rsidRDefault="0059316F" w:rsidP="00060395"/>
              <w:p w14:paraId="44EE44BF" w14:textId="77777777" w:rsidR="0059316F" w:rsidRPr="0059316F" w:rsidRDefault="0059316F" w:rsidP="00060395">
                <w:r w:rsidRPr="0059316F">
                  <w:t xml:space="preserve">Al-Janna. Beirut, 1870-84. Edited by </w:t>
                </w:r>
                <w:proofErr w:type="spellStart"/>
                <w:r w:rsidRPr="0059316F">
                  <w:t>Butrus</w:t>
                </w:r>
                <w:proofErr w:type="spellEnd"/>
                <w:r w:rsidRPr="0059316F">
                  <w:t xml:space="preserve"> and Salim al-</w:t>
                </w:r>
                <w:proofErr w:type="spellStart"/>
                <w:r w:rsidRPr="0059316F">
                  <w:t>Bustani</w:t>
                </w:r>
                <w:proofErr w:type="spellEnd"/>
                <w:r w:rsidRPr="0059316F">
                  <w:t xml:space="preserve">. This journal was combined with al-Jinan continued until 1886 by </w:t>
                </w:r>
                <w:proofErr w:type="spellStart"/>
                <w:r w:rsidRPr="0059316F">
                  <w:t>Najib</w:t>
                </w:r>
                <w:proofErr w:type="spellEnd"/>
                <w:r w:rsidRPr="0059316F">
                  <w:t xml:space="preserve"> al-</w:t>
                </w:r>
                <w:proofErr w:type="spellStart"/>
                <w:r w:rsidRPr="0059316F">
                  <w:t>Bustani</w:t>
                </w:r>
                <w:proofErr w:type="spellEnd"/>
                <w:r w:rsidRPr="0059316F">
                  <w:t>.</w:t>
                </w:r>
              </w:p>
              <w:p w14:paraId="03D02D61" w14:textId="77777777" w:rsidR="0059316F" w:rsidRPr="0059316F" w:rsidRDefault="0059316F" w:rsidP="00060395"/>
              <w:p w14:paraId="64699B7B" w14:textId="77777777" w:rsidR="0059316F" w:rsidRPr="0059316F" w:rsidRDefault="0059316F" w:rsidP="00060395">
                <w:r w:rsidRPr="0059316F">
                  <w:t>Al-</w:t>
                </w:r>
                <w:proofErr w:type="spellStart"/>
                <w:r w:rsidRPr="0059316F">
                  <w:t>Junayna</w:t>
                </w:r>
                <w:proofErr w:type="spellEnd"/>
                <w:r w:rsidRPr="0059316F">
                  <w:t xml:space="preserve">. Beirut, 1871-75. Edited by </w:t>
                </w:r>
                <w:proofErr w:type="spellStart"/>
                <w:r w:rsidRPr="0059316F">
                  <w:t>Butrus</w:t>
                </w:r>
                <w:proofErr w:type="spellEnd"/>
                <w:r w:rsidRPr="0059316F">
                  <w:t xml:space="preserve">, Salim and </w:t>
                </w:r>
                <w:proofErr w:type="spellStart"/>
                <w:r w:rsidRPr="0059316F">
                  <w:t>Sulayman</w:t>
                </w:r>
                <w:proofErr w:type="spellEnd"/>
                <w:r w:rsidRPr="0059316F">
                  <w:t xml:space="preserve"> al-</w:t>
                </w:r>
                <w:proofErr w:type="spellStart"/>
                <w:r w:rsidRPr="0059316F">
                  <w:t>Bustani</w:t>
                </w:r>
                <w:proofErr w:type="spellEnd"/>
                <w:r w:rsidRPr="0059316F">
                  <w:t>.</w:t>
                </w:r>
              </w:p>
              <w:p w14:paraId="427EB532" w14:textId="77777777" w:rsidR="0059316F" w:rsidRPr="0059316F" w:rsidRDefault="0059316F" w:rsidP="00060395"/>
              <w:p w14:paraId="11FA0E24" w14:textId="77777777" w:rsidR="0059316F" w:rsidRPr="0059316F" w:rsidRDefault="0059316F" w:rsidP="00060395">
                <w:proofErr w:type="spellStart"/>
                <w:r w:rsidRPr="0059316F">
                  <w:t>Da’irat</w:t>
                </w:r>
                <w:proofErr w:type="spellEnd"/>
                <w:r w:rsidRPr="0059316F">
                  <w:t xml:space="preserve"> al-</w:t>
                </w:r>
                <w:proofErr w:type="spellStart"/>
                <w:r w:rsidRPr="0059316F">
                  <w:t>Ma’arif</w:t>
                </w:r>
                <w:proofErr w:type="spellEnd"/>
                <w:r w:rsidRPr="0059316F">
                  <w:t xml:space="preserve">. 11 vols. Beirut, 1876-1900. Six volumes completed by </w:t>
                </w:r>
                <w:proofErr w:type="spellStart"/>
                <w:r w:rsidRPr="0059316F">
                  <w:t>Butrus</w:t>
                </w:r>
                <w:proofErr w:type="spellEnd"/>
                <w:r w:rsidRPr="0059316F">
                  <w:t>. The remaining volumes were completed by members of his family.</w:t>
                </w:r>
              </w:p>
              <w:p w14:paraId="40FD3FCA" w14:textId="77777777" w:rsidR="0059316F" w:rsidRPr="0059316F" w:rsidRDefault="0059316F" w:rsidP="00060395"/>
              <w:p w14:paraId="4E84F183" w14:textId="77777777" w:rsidR="0059316F" w:rsidRPr="0059316F" w:rsidRDefault="0059316F" w:rsidP="00060395">
                <w:r w:rsidRPr="0059316F">
                  <w:t>Works Translated, Edited or Adapted by al-</w:t>
                </w:r>
                <w:proofErr w:type="spellStart"/>
                <w:r w:rsidRPr="0059316F">
                  <w:t>Bustani</w:t>
                </w:r>
                <w:proofErr w:type="spellEnd"/>
              </w:p>
              <w:p w14:paraId="5D321338" w14:textId="77777777" w:rsidR="0059316F" w:rsidRPr="0059316F" w:rsidRDefault="0059316F" w:rsidP="00060395"/>
              <w:p w14:paraId="65182302" w14:textId="77777777" w:rsidR="0059316F" w:rsidRPr="0059316F" w:rsidRDefault="0059316F" w:rsidP="00060395">
                <w:r w:rsidRPr="0059316F">
                  <w:t>Smith, Eli. Al-Bab al-</w:t>
                </w:r>
                <w:proofErr w:type="spellStart"/>
                <w:r w:rsidRPr="0059316F">
                  <w:t>Maftuh</w:t>
                </w:r>
                <w:proofErr w:type="spellEnd"/>
                <w:r w:rsidRPr="0059316F">
                  <w:t xml:space="preserve"> fi </w:t>
                </w:r>
                <w:proofErr w:type="spellStart"/>
                <w:r w:rsidRPr="0059316F">
                  <w:t>A’mal</w:t>
                </w:r>
                <w:proofErr w:type="spellEnd"/>
                <w:r w:rsidRPr="0059316F">
                  <w:t xml:space="preserve"> al-</w:t>
                </w:r>
                <w:proofErr w:type="spellStart"/>
                <w:r w:rsidRPr="0059316F">
                  <w:t>Ruh</w:t>
                </w:r>
                <w:proofErr w:type="spellEnd"/>
                <w:r w:rsidRPr="0059316F">
                  <w:t xml:space="preserve">. Translated from the English (A Treatise on the human Soul.) by </w:t>
                </w:r>
                <w:proofErr w:type="spellStart"/>
                <w:r w:rsidRPr="0059316F">
                  <w:t>Butrus</w:t>
                </w:r>
                <w:proofErr w:type="spellEnd"/>
                <w:r w:rsidRPr="0059316F">
                  <w:t xml:space="preserve"> al-</w:t>
                </w:r>
                <w:proofErr w:type="spellStart"/>
                <w:r w:rsidRPr="0059316F">
                  <w:t>Bustani</w:t>
                </w:r>
                <w:proofErr w:type="spellEnd"/>
                <w:r w:rsidRPr="0059316F">
                  <w:t>. Beirut, 1843.</w:t>
                </w:r>
              </w:p>
              <w:p w14:paraId="6A03F17F" w14:textId="77777777" w:rsidR="0059316F" w:rsidRPr="0059316F" w:rsidRDefault="0059316F" w:rsidP="00060395"/>
              <w:p w14:paraId="345472F3" w14:textId="77777777" w:rsidR="0059316F" w:rsidRPr="0059316F" w:rsidRDefault="0059316F" w:rsidP="00060395">
                <w:r w:rsidRPr="0059316F">
                  <w:t xml:space="preserve">Bunyan, John. </w:t>
                </w:r>
                <w:proofErr w:type="spellStart"/>
                <w:r w:rsidRPr="0059316F">
                  <w:t>Kitab</w:t>
                </w:r>
                <w:proofErr w:type="spellEnd"/>
                <w:r w:rsidRPr="0059316F">
                  <w:t xml:space="preserve"> </w:t>
                </w:r>
                <w:proofErr w:type="spellStart"/>
                <w:r w:rsidRPr="0059316F">
                  <w:t>Siyahat</w:t>
                </w:r>
                <w:proofErr w:type="spellEnd"/>
                <w:r w:rsidRPr="0059316F">
                  <w:t xml:space="preserve"> al-</w:t>
                </w:r>
                <w:proofErr w:type="spellStart"/>
                <w:r w:rsidRPr="0059316F">
                  <w:t>Masihi</w:t>
                </w:r>
                <w:proofErr w:type="spellEnd"/>
                <w:r w:rsidRPr="0059316F">
                  <w:t xml:space="preserve">. Translated from the English (The Pilgrim’s Progress, Pt.1) by </w:t>
                </w:r>
                <w:proofErr w:type="spellStart"/>
                <w:r w:rsidRPr="0059316F">
                  <w:t>Butrus</w:t>
                </w:r>
                <w:proofErr w:type="spellEnd"/>
                <w:r w:rsidRPr="0059316F">
                  <w:t xml:space="preserve"> al-</w:t>
                </w:r>
                <w:proofErr w:type="spellStart"/>
                <w:r w:rsidRPr="0059316F">
                  <w:t>Bustani</w:t>
                </w:r>
                <w:proofErr w:type="spellEnd"/>
                <w:r w:rsidRPr="0059316F">
                  <w:t>. Beirut, 1844.</w:t>
                </w:r>
              </w:p>
              <w:p w14:paraId="26CA97A4" w14:textId="77777777" w:rsidR="0059316F" w:rsidRPr="0059316F" w:rsidRDefault="0059316F" w:rsidP="00060395"/>
              <w:p w14:paraId="45282D5E" w14:textId="0441F3BC" w:rsidR="0059316F" w:rsidRPr="0059316F" w:rsidRDefault="0059316F" w:rsidP="00060395">
                <w:r w:rsidRPr="0059316F">
                  <w:t>al-</w:t>
                </w:r>
                <w:proofErr w:type="spellStart"/>
                <w:r w:rsidRPr="0059316F">
                  <w:t>Bustani</w:t>
                </w:r>
                <w:proofErr w:type="spellEnd"/>
                <w:r w:rsidRPr="0059316F">
                  <w:t xml:space="preserve">, </w:t>
                </w:r>
                <w:proofErr w:type="spellStart"/>
                <w:r w:rsidRPr="0059316F">
                  <w:t>Butrus</w:t>
                </w:r>
                <w:proofErr w:type="spellEnd"/>
                <w:r w:rsidRPr="0059316F">
                  <w:t xml:space="preserve"> (ed.) </w:t>
                </w:r>
                <w:proofErr w:type="spellStart"/>
                <w:r w:rsidRPr="0059316F">
                  <w:t>A’mal</w:t>
                </w:r>
                <w:proofErr w:type="spellEnd"/>
                <w:r w:rsidRPr="0059316F">
                  <w:t xml:space="preserve"> al-</w:t>
                </w:r>
                <w:proofErr w:type="spellStart"/>
                <w:r w:rsidRPr="0059316F">
                  <w:t>Jam’iya</w:t>
                </w:r>
                <w:proofErr w:type="spellEnd"/>
                <w:r w:rsidRPr="0059316F">
                  <w:t xml:space="preserve"> al-</w:t>
                </w:r>
                <w:proofErr w:type="spellStart"/>
                <w:r w:rsidRPr="0059316F">
                  <w:t>Suriya</w:t>
                </w:r>
                <w:proofErr w:type="spellEnd"/>
                <w:r w:rsidRPr="0059316F">
                  <w:t>. Beirut, American Mission Press, 1852. Includes al-</w:t>
                </w:r>
                <w:proofErr w:type="spellStart"/>
                <w:r w:rsidRPr="0059316F">
                  <w:t>Bustani’s</w:t>
                </w:r>
                <w:proofErr w:type="spellEnd"/>
                <w:r w:rsidRPr="0059316F">
                  <w:t xml:space="preserve"> ‘</w:t>
                </w:r>
                <w:proofErr w:type="spellStart"/>
                <w:r w:rsidRPr="0059316F">
                  <w:t>Khitab</w:t>
                </w:r>
                <w:proofErr w:type="spellEnd"/>
                <w:r w:rsidRPr="0059316F">
                  <w:t xml:space="preserve"> fi </w:t>
                </w:r>
                <w:proofErr w:type="spellStart"/>
                <w:r w:rsidRPr="0059316F">
                  <w:t>Ta’lim</w:t>
                </w:r>
                <w:proofErr w:type="spellEnd"/>
                <w:r w:rsidRPr="0059316F">
                  <w:t xml:space="preserve"> al-</w:t>
                </w:r>
                <w:proofErr w:type="spellStart"/>
                <w:r w:rsidRPr="0059316F">
                  <w:t>nisa</w:t>
                </w:r>
                <w:proofErr w:type="spellEnd"/>
                <w:r w:rsidRPr="0059316F">
                  <w:t>’</w:t>
                </w:r>
                <w:bookmarkStart w:id="0" w:name="_GoBack"/>
                <w:r w:rsidR="00060395">
                  <w:t>’,</w:t>
                </w:r>
                <w:bookmarkEnd w:id="0"/>
                <w:r w:rsidRPr="0059316F">
                  <w:t xml:space="preserve"> ‘Fi </w:t>
                </w:r>
                <w:proofErr w:type="spellStart"/>
                <w:r w:rsidRPr="0059316F">
                  <w:t>Madinat</w:t>
                </w:r>
                <w:proofErr w:type="spellEnd"/>
                <w:r w:rsidRPr="0059316F">
                  <w:t xml:space="preserve"> </w:t>
                </w:r>
                <w:proofErr w:type="spellStart"/>
                <w:r w:rsidRPr="0059316F">
                  <w:t>Bayrut</w:t>
                </w:r>
                <w:proofErr w:type="spellEnd"/>
                <w:r w:rsidR="00060395">
                  <w:t>’,</w:t>
                </w:r>
                <w:r w:rsidRPr="0059316F">
                  <w:t xml:space="preserve"> and ‘al-Hariri</w:t>
                </w:r>
                <w:r w:rsidR="00060395">
                  <w:t>’.</w:t>
                </w:r>
              </w:p>
              <w:p w14:paraId="3161513B" w14:textId="77777777" w:rsidR="0059316F" w:rsidRPr="0059316F" w:rsidRDefault="0059316F" w:rsidP="00060395"/>
              <w:p w14:paraId="7D76155A" w14:textId="77777777" w:rsidR="0059316F" w:rsidRPr="0059316F" w:rsidRDefault="0059316F" w:rsidP="00060395">
                <w:proofErr w:type="spellStart"/>
                <w:r w:rsidRPr="0059316F">
                  <w:lastRenderedPageBreak/>
                  <w:t>Farahat</w:t>
                </w:r>
                <w:proofErr w:type="spellEnd"/>
                <w:r w:rsidRPr="0059316F">
                  <w:t xml:space="preserve">, </w:t>
                </w:r>
                <w:proofErr w:type="spellStart"/>
                <w:r w:rsidRPr="0059316F">
                  <w:t>Jarmanus</w:t>
                </w:r>
                <w:proofErr w:type="spellEnd"/>
                <w:r w:rsidRPr="0059316F">
                  <w:t xml:space="preserve">. </w:t>
                </w:r>
                <w:proofErr w:type="spellStart"/>
                <w:r w:rsidRPr="0059316F">
                  <w:t>Misbah</w:t>
                </w:r>
                <w:proofErr w:type="spellEnd"/>
                <w:r w:rsidRPr="0059316F">
                  <w:t xml:space="preserve"> al-</w:t>
                </w:r>
                <w:proofErr w:type="spellStart"/>
                <w:r w:rsidRPr="0059316F">
                  <w:t>Talib</w:t>
                </w:r>
                <w:proofErr w:type="spellEnd"/>
                <w:r w:rsidRPr="0059316F">
                  <w:t xml:space="preserve"> fi </w:t>
                </w:r>
                <w:proofErr w:type="spellStart"/>
                <w:r w:rsidRPr="0059316F">
                  <w:t>Bahth</w:t>
                </w:r>
                <w:proofErr w:type="spellEnd"/>
                <w:r w:rsidRPr="0059316F">
                  <w:t xml:space="preserve"> al-</w:t>
                </w:r>
                <w:proofErr w:type="spellStart"/>
                <w:r w:rsidRPr="0059316F">
                  <w:t>Matalib</w:t>
                </w:r>
                <w:proofErr w:type="spellEnd"/>
                <w:r w:rsidRPr="0059316F">
                  <w:t xml:space="preserve">, </w:t>
                </w:r>
                <w:proofErr w:type="spellStart"/>
                <w:r w:rsidRPr="0059316F">
                  <w:t>Mutawwal</w:t>
                </w:r>
                <w:proofErr w:type="spellEnd"/>
                <w:r w:rsidRPr="0059316F">
                  <w:t xml:space="preserve"> fi al-</w:t>
                </w:r>
                <w:proofErr w:type="spellStart"/>
                <w:r w:rsidRPr="0059316F">
                  <w:t>Sarf</w:t>
                </w:r>
                <w:proofErr w:type="spellEnd"/>
                <w:r w:rsidRPr="0059316F">
                  <w:t xml:space="preserve"> </w:t>
                </w:r>
                <w:proofErr w:type="spellStart"/>
                <w:r w:rsidRPr="0059316F">
                  <w:t>wa</w:t>
                </w:r>
                <w:proofErr w:type="spellEnd"/>
                <w:r w:rsidRPr="0059316F">
                  <w:t xml:space="preserve"> al-</w:t>
                </w:r>
                <w:proofErr w:type="spellStart"/>
                <w:r w:rsidRPr="0059316F">
                  <w:t>Nahw</w:t>
                </w:r>
                <w:proofErr w:type="spellEnd"/>
                <w:r w:rsidRPr="0059316F">
                  <w:t xml:space="preserve"> </w:t>
                </w:r>
                <w:proofErr w:type="spellStart"/>
                <w:r w:rsidRPr="0059316F">
                  <w:t>wa</w:t>
                </w:r>
                <w:proofErr w:type="spellEnd"/>
                <w:r w:rsidRPr="0059316F">
                  <w:t xml:space="preserve"> ‘</w:t>
                </w:r>
                <w:proofErr w:type="spellStart"/>
                <w:r w:rsidRPr="0059316F">
                  <w:t>Ilm</w:t>
                </w:r>
                <w:proofErr w:type="spellEnd"/>
                <w:r w:rsidRPr="0059316F">
                  <w:t xml:space="preserve"> al</w:t>
                </w:r>
                <w:proofErr w:type="gramStart"/>
                <w:r w:rsidRPr="0059316F">
                  <w:t>-‘</w:t>
                </w:r>
                <w:proofErr w:type="spellStart"/>
                <w:proofErr w:type="gramEnd"/>
                <w:r w:rsidRPr="0059316F">
                  <w:t>Arud</w:t>
                </w:r>
                <w:proofErr w:type="spellEnd"/>
                <w:r w:rsidRPr="0059316F">
                  <w:t xml:space="preserve"> </w:t>
                </w:r>
                <w:proofErr w:type="spellStart"/>
                <w:r w:rsidRPr="0059316F">
                  <w:t>wa</w:t>
                </w:r>
                <w:proofErr w:type="spellEnd"/>
                <w:r w:rsidRPr="0059316F">
                  <w:t xml:space="preserve"> al-</w:t>
                </w:r>
                <w:proofErr w:type="spellStart"/>
                <w:r w:rsidRPr="0059316F">
                  <w:t>Qawafi</w:t>
                </w:r>
                <w:proofErr w:type="spellEnd"/>
                <w:r w:rsidRPr="0059316F">
                  <w:t xml:space="preserve">. Edited version of </w:t>
                </w:r>
                <w:proofErr w:type="spellStart"/>
                <w:r w:rsidRPr="0059316F">
                  <w:t>Bahth</w:t>
                </w:r>
                <w:proofErr w:type="spellEnd"/>
                <w:r w:rsidRPr="0059316F">
                  <w:t xml:space="preserve"> al-</w:t>
                </w:r>
                <w:proofErr w:type="spellStart"/>
                <w:r w:rsidRPr="0059316F">
                  <w:t>Matalib</w:t>
                </w:r>
                <w:proofErr w:type="spellEnd"/>
                <w:r w:rsidRPr="0059316F">
                  <w:t xml:space="preserve"> with commentary by </w:t>
                </w:r>
                <w:proofErr w:type="spellStart"/>
                <w:r w:rsidRPr="0059316F">
                  <w:t>Butrus</w:t>
                </w:r>
                <w:proofErr w:type="spellEnd"/>
                <w:r w:rsidRPr="0059316F">
                  <w:t xml:space="preserve"> al-</w:t>
                </w:r>
                <w:proofErr w:type="spellStart"/>
                <w:r w:rsidRPr="0059316F">
                  <w:t>Bustani</w:t>
                </w:r>
                <w:proofErr w:type="spellEnd"/>
                <w:r w:rsidRPr="0059316F">
                  <w:t>. Beirut, 1854.</w:t>
                </w:r>
              </w:p>
              <w:p w14:paraId="361E247E" w14:textId="77777777" w:rsidR="0059316F" w:rsidRPr="0059316F" w:rsidRDefault="0059316F" w:rsidP="00060395"/>
              <w:p w14:paraId="3D6AC6EC" w14:textId="77777777" w:rsidR="0059316F" w:rsidRPr="0059316F" w:rsidRDefault="0059316F" w:rsidP="00060395">
                <w:r w:rsidRPr="0059316F">
                  <w:t>Al-</w:t>
                </w:r>
                <w:proofErr w:type="spellStart"/>
                <w:r w:rsidRPr="0059316F">
                  <w:t>Shidyaq</w:t>
                </w:r>
                <w:proofErr w:type="spellEnd"/>
                <w:r w:rsidRPr="0059316F">
                  <w:t xml:space="preserve">, </w:t>
                </w:r>
                <w:proofErr w:type="spellStart"/>
                <w:r w:rsidRPr="0059316F">
                  <w:t>Tannus</w:t>
                </w:r>
                <w:proofErr w:type="spellEnd"/>
                <w:r w:rsidRPr="0059316F">
                  <w:t xml:space="preserve"> ibn Yusuf. </w:t>
                </w:r>
                <w:proofErr w:type="spellStart"/>
                <w:r w:rsidRPr="0059316F">
                  <w:t>Akhbar</w:t>
                </w:r>
                <w:proofErr w:type="spellEnd"/>
                <w:r w:rsidRPr="0059316F">
                  <w:t xml:space="preserve"> al-</w:t>
                </w:r>
                <w:proofErr w:type="spellStart"/>
                <w:r w:rsidRPr="0059316F">
                  <w:t>A’yan</w:t>
                </w:r>
                <w:proofErr w:type="spellEnd"/>
                <w:r w:rsidRPr="0059316F">
                  <w:t xml:space="preserve"> fi </w:t>
                </w:r>
                <w:proofErr w:type="spellStart"/>
                <w:r w:rsidRPr="0059316F">
                  <w:t>Jabal</w:t>
                </w:r>
                <w:proofErr w:type="spellEnd"/>
                <w:r w:rsidRPr="0059316F">
                  <w:t xml:space="preserve"> </w:t>
                </w:r>
                <w:proofErr w:type="spellStart"/>
                <w:r w:rsidRPr="0059316F">
                  <w:t>Lubnan</w:t>
                </w:r>
                <w:proofErr w:type="spellEnd"/>
                <w:r w:rsidRPr="0059316F">
                  <w:t xml:space="preserve">. Edited by </w:t>
                </w:r>
                <w:proofErr w:type="spellStart"/>
                <w:r w:rsidRPr="0059316F">
                  <w:t>Butrus</w:t>
                </w:r>
                <w:proofErr w:type="spellEnd"/>
                <w:r w:rsidRPr="0059316F">
                  <w:t xml:space="preserve"> al-</w:t>
                </w:r>
                <w:proofErr w:type="spellStart"/>
                <w:r w:rsidRPr="0059316F">
                  <w:t>Bustani</w:t>
                </w:r>
                <w:proofErr w:type="spellEnd"/>
                <w:r w:rsidRPr="0059316F">
                  <w:t>. Beirut, 1859.</w:t>
                </w:r>
              </w:p>
              <w:p w14:paraId="445E1AB5" w14:textId="77777777" w:rsidR="0059316F" w:rsidRPr="0059316F" w:rsidRDefault="0059316F" w:rsidP="00060395"/>
              <w:p w14:paraId="69337CD3" w14:textId="77777777" w:rsidR="0059316F" w:rsidRPr="0059316F" w:rsidRDefault="0059316F" w:rsidP="00060395">
                <w:r w:rsidRPr="0059316F">
                  <w:t>Al-</w:t>
                </w:r>
                <w:proofErr w:type="spellStart"/>
                <w:r w:rsidRPr="0059316F">
                  <w:t>Mutanabbi</w:t>
                </w:r>
                <w:proofErr w:type="spellEnd"/>
                <w:r w:rsidRPr="0059316F">
                  <w:t xml:space="preserve">, Abu </w:t>
                </w:r>
                <w:proofErr w:type="spellStart"/>
                <w:r w:rsidRPr="0059316F">
                  <w:t>alTayyib</w:t>
                </w:r>
                <w:proofErr w:type="spellEnd"/>
                <w:r w:rsidRPr="0059316F">
                  <w:t xml:space="preserve"> Ahmad ibn al-</w:t>
                </w:r>
                <w:proofErr w:type="spellStart"/>
                <w:r w:rsidRPr="0059316F">
                  <w:t>Husayn</w:t>
                </w:r>
                <w:proofErr w:type="spellEnd"/>
                <w:r w:rsidRPr="0059316F">
                  <w:t xml:space="preserve">. </w:t>
                </w:r>
                <w:proofErr w:type="spellStart"/>
                <w:r w:rsidRPr="0059316F">
                  <w:t>Diwan</w:t>
                </w:r>
                <w:proofErr w:type="spellEnd"/>
                <w:r w:rsidRPr="0059316F">
                  <w:t xml:space="preserve"> al-</w:t>
                </w:r>
                <w:proofErr w:type="spellStart"/>
                <w:r w:rsidRPr="0059316F">
                  <w:t>Mutanabbi</w:t>
                </w:r>
                <w:proofErr w:type="spellEnd"/>
                <w:r w:rsidRPr="0059316F">
                  <w:t xml:space="preserve">. Edited with notes by </w:t>
                </w:r>
                <w:proofErr w:type="spellStart"/>
                <w:r w:rsidRPr="0059316F">
                  <w:t>Butrus</w:t>
                </w:r>
                <w:proofErr w:type="spellEnd"/>
                <w:r w:rsidRPr="0059316F">
                  <w:t xml:space="preserve"> al-</w:t>
                </w:r>
                <w:proofErr w:type="spellStart"/>
                <w:r w:rsidRPr="0059316F">
                  <w:t>Bustani</w:t>
                </w:r>
                <w:proofErr w:type="spellEnd"/>
                <w:r w:rsidRPr="0059316F">
                  <w:t>. Beirut, 1860.</w:t>
                </w:r>
              </w:p>
              <w:p w14:paraId="77489A25" w14:textId="77777777" w:rsidR="0059316F" w:rsidRPr="0059316F" w:rsidRDefault="0059316F" w:rsidP="00060395"/>
              <w:p w14:paraId="374E6212" w14:textId="77777777" w:rsidR="0059316F" w:rsidRPr="0059316F" w:rsidRDefault="0059316F" w:rsidP="00060395">
                <w:r w:rsidRPr="0059316F">
                  <w:t>Defoe, Daniel. Al-</w:t>
                </w:r>
                <w:proofErr w:type="spellStart"/>
                <w:r w:rsidRPr="0059316F">
                  <w:t>Tuhfa</w:t>
                </w:r>
                <w:proofErr w:type="spellEnd"/>
                <w:r w:rsidRPr="0059316F">
                  <w:t xml:space="preserve"> al-</w:t>
                </w:r>
                <w:proofErr w:type="spellStart"/>
                <w:r w:rsidRPr="0059316F">
                  <w:t>bustaniya</w:t>
                </w:r>
                <w:proofErr w:type="spellEnd"/>
                <w:r w:rsidRPr="0059316F">
                  <w:t xml:space="preserve"> fi al-</w:t>
                </w:r>
                <w:proofErr w:type="spellStart"/>
                <w:r w:rsidRPr="0059316F">
                  <w:t>Asfar</w:t>
                </w:r>
                <w:proofErr w:type="spellEnd"/>
                <w:r w:rsidRPr="0059316F">
                  <w:t xml:space="preserve"> al-</w:t>
                </w:r>
                <w:proofErr w:type="spellStart"/>
                <w:r w:rsidRPr="0059316F">
                  <w:t>Kruziya</w:t>
                </w:r>
                <w:proofErr w:type="spellEnd"/>
                <w:r w:rsidRPr="0059316F">
                  <w:t xml:space="preserve"> aw </w:t>
                </w:r>
                <w:proofErr w:type="spellStart"/>
                <w:r w:rsidRPr="0059316F">
                  <w:t>Rihlat</w:t>
                </w:r>
                <w:proofErr w:type="spellEnd"/>
                <w:r w:rsidRPr="0059316F">
                  <w:t xml:space="preserve"> </w:t>
                </w:r>
                <w:proofErr w:type="spellStart"/>
                <w:r w:rsidRPr="0059316F">
                  <w:t>rubinsun</w:t>
                </w:r>
                <w:proofErr w:type="spellEnd"/>
                <w:r w:rsidRPr="0059316F">
                  <w:t xml:space="preserve"> </w:t>
                </w:r>
                <w:proofErr w:type="spellStart"/>
                <w:r w:rsidRPr="0059316F">
                  <w:t>Kruzi</w:t>
                </w:r>
                <w:proofErr w:type="spellEnd"/>
                <w:r w:rsidRPr="0059316F">
                  <w:t xml:space="preserve">. Translated from the English (Adventures of Robinson Crusoe) by </w:t>
                </w:r>
                <w:proofErr w:type="spellStart"/>
                <w:r w:rsidRPr="0059316F">
                  <w:t>Butrus</w:t>
                </w:r>
                <w:proofErr w:type="spellEnd"/>
                <w:r w:rsidRPr="0059316F">
                  <w:t xml:space="preserve"> al-</w:t>
                </w:r>
                <w:proofErr w:type="spellStart"/>
                <w:r w:rsidRPr="0059316F">
                  <w:t>Bustani</w:t>
                </w:r>
                <w:proofErr w:type="spellEnd"/>
                <w:r w:rsidRPr="0059316F">
                  <w:t>. Beirut, 1861.</w:t>
                </w:r>
              </w:p>
              <w:p w14:paraId="55152447" w14:textId="77777777" w:rsidR="0059316F" w:rsidRPr="0059316F" w:rsidRDefault="0059316F" w:rsidP="00060395"/>
              <w:p w14:paraId="271DAC88" w14:textId="77777777" w:rsidR="0059316F" w:rsidRPr="0059316F" w:rsidRDefault="0059316F" w:rsidP="00060395">
                <w:r w:rsidRPr="0059316F">
                  <w:t>Al-</w:t>
                </w:r>
                <w:proofErr w:type="spellStart"/>
                <w:r w:rsidRPr="0059316F">
                  <w:t>Kitab</w:t>
                </w:r>
                <w:proofErr w:type="spellEnd"/>
                <w:r w:rsidRPr="0059316F">
                  <w:t xml:space="preserve"> al-</w:t>
                </w:r>
                <w:proofErr w:type="spellStart"/>
                <w:r w:rsidRPr="0059316F">
                  <w:t>Muqaddas</w:t>
                </w:r>
                <w:proofErr w:type="spellEnd"/>
                <w:r w:rsidRPr="0059316F">
                  <w:t xml:space="preserve">. The Bible translated into Arabic. New York: American Bible Society, 1867. Translation started by Eli Smith, </w:t>
                </w:r>
                <w:proofErr w:type="spellStart"/>
                <w:r w:rsidRPr="0059316F">
                  <w:t>butrus</w:t>
                </w:r>
                <w:proofErr w:type="spellEnd"/>
                <w:r w:rsidRPr="0059316F">
                  <w:t xml:space="preserve"> al-</w:t>
                </w:r>
                <w:proofErr w:type="spellStart"/>
                <w:r w:rsidRPr="0059316F">
                  <w:t>Bustani</w:t>
                </w:r>
                <w:proofErr w:type="spellEnd"/>
                <w:r w:rsidRPr="0059316F">
                  <w:t xml:space="preserve"> and </w:t>
                </w:r>
                <w:proofErr w:type="spellStart"/>
                <w:r w:rsidRPr="0059316F">
                  <w:t>Nasif</w:t>
                </w:r>
                <w:proofErr w:type="spellEnd"/>
                <w:r w:rsidRPr="0059316F">
                  <w:t xml:space="preserve"> al-</w:t>
                </w:r>
                <w:proofErr w:type="spellStart"/>
                <w:r w:rsidRPr="0059316F">
                  <w:t>Yaziji</w:t>
                </w:r>
                <w:proofErr w:type="spellEnd"/>
                <w:r w:rsidRPr="0059316F">
                  <w:t xml:space="preserve">, completed by Cornelius Van </w:t>
                </w:r>
                <w:proofErr w:type="spellStart"/>
                <w:r w:rsidRPr="0059316F">
                  <w:t>dyck</w:t>
                </w:r>
                <w:proofErr w:type="spellEnd"/>
                <w:r w:rsidRPr="0059316F">
                  <w:t xml:space="preserve"> and </w:t>
                </w:r>
                <w:proofErr w:type="spellStart"/>
                <w:r w:rsidRPr="0059316F">
                  <w:t>yusuf</w:t>
                </w:r>
                <w:proofErr w:type="spellEnd"/>
                <w:r w:rsidRPr="0059316F">
                  <w:t xml:space="preserve"> al-</w:t>
                </w:r>
                <w:proofErr w:type="spellStart"/>
                <w:r w:rsidRPr="0059316F">
                  <w:t>Asir</w:t>
                </w:r>
                <w:proofErr w:type="spellEnd"/>
                <w:r w:rsidRPr="0059316F">
                  <w:t>.</w:t>
                </w:r>
              </w:p>
              <w:p w14:paraId="3870B719" w14:textId="77777777" w:rsidR="0059316F" w:rsidRPr="0059316F" w:rsidRDefault="0059316F" w:rsidP="00060395"/>
              <w:p w14:paraId="572CFDD1" w14:textId="77777777" w:rsidR="0059316F" w:rsidRPr="0059316F" w:rsidRDefault="0059316F" w:rsidP="00060395">
                <w:r w:rsidRPr="0059316F">
                  <w:t xml:space="preserve">Edwards, Jonathan. </w:t>
                </w:r>
                <w:proofErr w:type="spellStart"/>
                <w:r w:rsidRPr="0059316F">
                  <w:t>Kitab</w:t>
                </w:r>
                <w:proofErr w:type="spellEnd"/>
                <w:r w:rsidRPr="0059316F">
                  <w:t xml:space="preserve"> </w:t>
                </w:r>
                <w:proofErr w:type="spellStart"/>
                <w:r w:rsidRPr="0059316F">
                  <w:t>Ta’rikh</w:t>
                </w:r>
                <w:proofErr w:type="spellEnd"/>
                <w:r w:rsidRPr="0059316F">
                  <w:t xml:space="preserve"> al-</w:t>
                </w:r>
                <w:proofErr w:type="spellStart"/>
                <w:r w:rsidRPr="0059316F">
                  <w:t>Fida</w:t>
                </w:r>
                <w:proofErr w:type="spellEnd"/>
                <w:r w:rsidRPr="0059316F">
                  <w:t>’. Translated from the English (History of Redemption). Beirut: American Mission Press, 1868.</w:t>
                </w:r>
              </w:p>
              <w:p w14:paraId="74121C8E" w14:textId="77777777" w:rsidR="0059316F" w:rsidRPr="0059316F" w:rsidRDefault="0059316F" w:rsidP="00060395"/>
              <w:p w14:paraId="75DE676C" w14:textId="77777777" w:rsidR="0059316F" w:rsidRPr="0059316F" w:rsidRDefault="0059316F" w:rsidP="00060395">
                <w:r w:rsidRPr="0059316F">
                  <w:t>Merle-</w:t>
                </w:r>
                <w:proofErr w:type="spellStart"/>
                <w:r w:rsidRPr="0059316F">
                  <w:t>D’Aubigne</w:t>
                </w:r>
                <w:proofErr w:type="spellEnd"/>
                <w:r w:rsidRPr="0059316F">
                  <w:t xml:space="preserve">, Jean Henri. </w:t>
                </w:r>
                <w:proofErr w:type="spellStart"/>
                <w:r w:rsidRPr="0059316F">
                  <w:t>Ta’rikh</w:t>
                </w:r>
                <w:proofErr w:type="spellEnd"/>
                <w:r w:rsidRPr="0059316F">
                  <w:t xml:space="preserve"> al-</w:t>
                </w:r>
                <w:proofErr w:type="spellStart"/>
                <w:r w:rsidRPr="0059316F">
                  <w:t>Islah</w:t>
                </w:r>
                <w:proofErr w:type="spellEnd"/>
                <w:r w:rsidRPr="0059316F">
                  <w:t xml:space="preserve"> fi al-</w:t>
                </w:r>
                <w:proofErr w:type="spellStart"/>
                <w:r w:rsidRPr="0059316F">
                  <w:t>Qarn</w:t>
                </w:r>
                <w:proofErr w:type="spellEnd"/>
                <w:r w:rsidRPr="0059316F">
                  <w:t xml:space="preserve"> al-</w:t>
                </w:r>
                <w:proofErr w:type="spellStart"/>
                <w:r w:rsidRPr="0059316F">
                  <w:t>Sadis</w:t>
                </w:r>
                <w:proofErr w:type="spellEnd"/>
                <w:r w:rsidRPr="0059316F">
                  <w:t xml:space="preserve"> ‘</w:t>
                </w:r>
                <w:proofErr w:type="spellStart"/>
                <w:r w:rsidRPr="0059316F">
                  <w:t>Ashr</w:t>
                </w:r>
                <w:proofErr w:type="spellEnd"/>
                <w:r w:rsidRPr="0059316F">
                  <w:t xml:space="preserve">. Translated from the English (History of the Reformation in the sixteenth Century). Beirut: American Mission Press, 1878. </w:t>
                </w:r>
              </w:p>
              <w:p w14:paraId="7032938A" w14:textId="77777777" w:rsidR="0059316F" w:rsidRPr="0059316F" w:rsidRDefault="0059316F" w:rsidP="0059316F">
                <w:pPr>
                  <w:rPr>
                    <w:rFonts w:ascii="Times New Roman" w:hAnsi="Times New Roman" w:cs="Times New Roman"/>
                    <w:sz w:val="24"/>
                    <w:szCs w:val="24"/>
                  </w:rPr>
                </w:pPr>
              </w:p>
              <w:p w14:paraId="5F531855"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p>
              <w:p w14:paraId="11D950D2" w14:textId="77777777" w:rsidR="003F0D73" w:rsidRDefault="003F0D73" w:rsidP="00C27FAB"/>
            </w:tc>
          </w:sdtContent>
        </w:sdt>
      </w:tr>
      <w:tr w:rsidR="003235A7" w14:paraId="75DE3C89" w14:textId="77777777" w:rsidTr="003235A7">
        <w:tc>
          <w:tcPr>
            <w:tcW w:w="9016" w:type="dxa"/>
          </w:tcPr>
          <w:p w14:paraId="2B8CC84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03FADD1BB77A44C97B4F0BBFD9A4906"/>
              </w:placeholder>
            </w:sdtPr>
            <w:sdtEndPr/>
            <w:sdtContent>
              <w:p w14:paraId="52EC4ADF" w14:textId="77777777" w:rsidR="0059316F" w:rsidRPr="0002719F" w:rsidRDefault="0059316F" w:rsidP="0059316F">
                <w:pPr>
                  <w:widowControl w:val="0"/>
                  <w:autoSpaceDE w:val="0"/>
                  <w:autoSpaceDN w:val="0"/>
                  <w:adjustRightInd w:val="0"/>
                  <w:rPr>
                    <w:rFonts w:ascii="Times New Roman" w:hAnsi="Times New Roman" w:cs="Times New Roman"/>
                    <w:b/>
                    <w:bCs/>
                  </w:rPr>
                </w:pPr>
              </w:p>
              <w:p w14:paraId="4E01293F" w14:textId="77777777" w:rsidR="0059316F" w:rsidRPr="0002719F" w:rsidRDefault="001D2791" w:rsidP="0059316F">
                <w:sdt>
                  <w:sdtPr>
                    <w:id w:val="1628272607"/>
                    <w:citation/>
                  </w:sdtPr>
                  <w:sdtEndPr/>
                  <w:sdtContent>
                    <w:r w:rsidR="0059316F">
                      <w:fldChar w:fldCharType="begin"/>
                    </w:r>
                    <w:r w:rsidR="0059316F">
                      <w:rPr>
                        <w:rFonts w:ascii="Times New Roman" w:hAnsi="Times New Roman" w:cs="Times-BoldItalic"/>
                        <w:lang w:val="en-US"/>
                      </w:rPr>
                      <w:instrText xml:space="preserve"> CITATION Mak02 \l 1033 </w:instrText>
                    </w:r>
                    <w:r w:rsidR="0059316F">
                      <w:fldChar w:fldCharType="separate"/>
                    </w:r>
                    <w:r w:rsidR="0059316F" w:rsidRPr="0059316F">
                      <w:rPr>
                        <w:rFonts w:ascii="Times New Roman" w:hAnsi="Times New Roman" w:cs="Times-BoldItalic"/>
                        <w:noProof/>
                        <w:lang w:val="en-US"/>
                      </w:rPr>
                      <w:t>(Makdisi)</w:t>
                    </w:r>
                    <w:r w:rsidR="0059316F">
                      <w:fldChar w:fldCharType="end"/>
                    </w:r>
                  </w:sdtContent>
                </w:sdt>
              </w:p>
              <w:p w14:paraId="1D9846BB" w14:textId="77777777" w:rsidR="003235A7" w:rsidRDefault="001D2791" w:rsidP="00FB11DE">
                <w:sdt>
                  <w:sdtPr>
                    <w:id w:val="-2102096563"/>
                    <w:citation/>
                  </w:sdtPr>
                  <w:sdtEndPr/>
                  <w:sdtContent>
                    <w:r w:rsidR="0059316F">
                      <w:fldChar w:fldCharType="begin"/>
                    </w:r>
                    <w:r w:rsidR="0059316F">
                      <w:rPr>
                        <w:lang w:val="en-US"/>
                      </w:rPr>
                      <w:instrText xml:space="preserve"> CITATION She04 \l 1033 </w:instrText>
                    </w:r>
                    <w:r w:rsidR="0059316F">
                      <w:fldChar w:fldCharType="separate"/>
                    </w:r>
                    <w:r w:rsidR="0059316F">
                      <w:rPr>
                        <w:noProof/>
                        <w:lang w:val="en-US"/>
                      </w:rPr>
                      <w:t>(Sheehi)</w:t>
                    </w:r>
                    <w:r w:rsidR="0059316F">
                      <w:fldChar w:fldCharType="end"/>
                    </w:r>
                  </w:sdtContent>
                </w:sdt>
              </w:p>
            </w:sdtContent>
          </w:sdt>
        </w:tc>
      </w:tr>
    </w:tbl>
    <w:p w14:paraId="69C5545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1E033" w14:textId="77777777" w:rsidR="001D2791" w:rsidRDefault="001D2791" w:rsidP="007A0D55">
      <w:pPr>
        <w:spacing w:after="0" w:line="240" w:lineRule="auto"/>
      </w:pPr>
      <w:r>
        <w:separator/>
      </w:r>
    </w:p>
  </w:endnote>
  <w:endnote w:type="continuationSeparator" w:id="0">
    <w:p w14:paraId="3202F4AE" w14:textId="77777777" w:rsidR="001D2791" w:rsidRDefault="001D27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BoldItalic">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06B17" w14:textId="77777777" w:rsidR="001D2791" w:rsidRDefault="001D2791" w:rsidP="007A0D55">
      <w:pPr>
        <w:spacing w:after="0" w:line="240" w:lineRule="auto"/>
      </w:pPr>
      <w:r>
        <w:separator/>
      </w:r>
    </w:p>
  </w:footnote>
  <w:footnote w:type="continuationSeparator" w:id="0">
    <w:p w14:paraId="3627586C" w14:textId="77777777" w:rsidR="001D2791" w:rsidRDefault="001D27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82DD5" w14:textId="77777777" w:rsidR="0059316F" w:rsidRDefault="0059316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D339F1" w14:textId="77777777" w:rsidR="0059316F" w:rsidRDefault="005931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AAEF1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16F"/>
    <w:rsid w:val="00032559"/>
    <w:rsid w:val="00052040"/>
    <w:rsid w:val="00060395"/>
    <w:rsid w:val="000B25AE"/>
    <w:rsid w:val="000B55AB"/>
    <w:rsid w:val="000D24DC"/>
    <w:rsid w:val="00101B2E"/>
    <w:rsid w:val="00116FA0"/>
    <w:rsid w:val="0015114C"/>
    <w:rsid w:val="001A21F3"/>
    <w:rsid w:val="001A2537"/>
    <w:rsid w:val="001A6A06"/>
    <w:rsid w:val="001D2791"/>
    <w:rsid w:val="00210C03"/>
    <w:rsid w:val="002162E2"/>
    <w:rsid w:val="00225C5A"/>
    <w:rsid w:val="00227E60"/>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16F"/>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600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9C19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31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9316F"/>
    <w:rPr>
      <w:rFonts w:ascii="Lucida Grande" w:hAnsi="Lucida Grande"/>
      <w:sz w:val="18"/>
      <w:szCs w:val="18"/>
    </w:rPr>
  </w:style>
  <w:style w:type="character" w:styleId="Hyperlink">
    <w:name w:val="Hyperlink"/>
    <w:basedOn w:val="DefaultParagraphFont"/>
    <w:uiPriority w:val="99"/>
    <w:unhideWhenUsed/>
    <w:rsid w:val="0059316F"/>
    <w:rPr>
      <w:color w:val="0563C1" w:themeColor="hyperlink"/>
      <w:u w:val="single"/>
    </w:rPr>
  </w:style>
  <w:style w:type="paragraph" w:styleId="Caption">
    <w:name w:val="caption"/>
    <w:basedOn w:val="Normal"/>
    <w:next w:val="Normal"/>
    <w:uiPriority w:val="35"/>
    <w:semiHidden/>
    <w:qFormat/>
    <w:rsid w:val="0059316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27E60"/>
    <w:rPr>
      <w:sz w:val="18"/>
      <w:szCs w:val="18"/>
    </w:rPr>
  </w:style>
  <w:style w:type="paragraph" w:styleId="CommentText">
    <w:name w:val="annotation text"/>
    <w:basedOn w:val="Normal"/>
    <w:link w:val="CommentTextChar"/>
    <w:uiPriority w:val="99"/>
    <w:semiHidden/>
    <w:unhideWhenUsed/>
    <w:rsid w:val="00227E60"/>
    <w:pPr>
      <w:spacing w:line="240" w:lineRule="auto"/>
    </w:pPr>
    <w:rPr>
      <w:sz w:val="24"/>
      <w:szCs w:val="24"/>
    </w:rPr>
  </w:style>
  <w:style w:type="character" w:customStyle="1" w:styleId="CommentTextChar">
    <w:name w:val="Comment Text Char"/>
    <w:basedOn w:val="DefaultParagraphFont"/>
    <w:link w:val="CommentText"/>
    <w:uiPriority w:val="99"/>
    <w:semiHidden/>
    <w:rsid w:val="00227E60"/>
    <w:rPr>
      <w:sz w:val="24"/>
      <w:szCs w:val="24"/>
    </w:rPr>
  </w:style>
  <w:style w:type="paragraph" w:styleId="CommentSubject">
    <w:name w:val="annotation subject"/>
    <w:basedOn w:val="CommentText"/>
    <w:next w:val="CommentText"/>
    <w:link w:val="CommentSubjectChar"/>
    <w:uiPriority w:val="99"/>
    <w:semiHidden/>
    <w:unhideWhenUsed/>
    <w:rsid w:val="00227E60"/>
    <w:rPr>
      <w:b/>
      <w:bCs/>
      <w:sz w:val="20"/>
      <w:szCs w:val="20"/>
    </w:rPr>
  </w:style>
  <w:style w:type="character" w:customStyle="1" w:styleId="CommentSubjectChar">
    <w:name w:val="Comment Subject Char"/>
    <w:basedOn w:val="CommentTextChar"/>
    <w:link w:val="CommentSubject"/>
    <w:uiPriority w:val="99"/>
    <w:semiHidden/>
    <w:rsid w:val="00227E60"/>
    <w:rPr>
      <w:b/>
      <w:bCs/>
      <w:sz w:val="20"/>
      <w:szCs w:val="20"/>
    </w:rPr>
  </w:style>
  <w:style w:type="character" w:styleId="FollowedHyperlink">
    <w:name w:val="FollowedHyperlink"/>
    <w:basedOn w:val="DefaultParagraphFont"/>
    <w:uiPriority w:val="99"/>
    <w:semiHidden/>
    <w:rsid w:val="000603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h-net.org/~bahai/areprint/afghani/bustani.htm" TargetMode="External"/><Relationship Id="rId9" Type="http://schemas.openxmlformats.org/officeDocument/2006/relationships/hyperlink" Target="https://www.youtube.com/watch?v=d2VYaHCVYG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E1AECE9EE91B4D9C9AF974AFE6B2EB"/>
        <w:category>
          <w:name w:val="General"/>
          <w:gallery w:val="placeholder"/>
        </w:category>
        <w:types>
          <w:type w:val="bbPlcHdr"/>
        </w:types>
        <w:behaviors>
          <w:behavior w:val="content"/>
        </w:behaviors>
        <w:guid w:val="{0E73D1BB-E496-0248-B658-50014334892B}"/>
      </w:docPartPr>
      <w:docPartBody>
        <w:p w:rsidR="00382FA3" w:rsidRDefault="006D4098">
          <w:pPr>
            <w:pStyle w:val="2FE1AECE9EE91B4D9C9AF974AFE6B2EB"/>
          </w:pPr>
          <w:r w:rsidRPr="00CC586D">
            <w:rPr>
              <w:rStyle w:val="PlaceholderText"/>
              <w:b/>
              <w:color w:val="FFFFFF" w:themeColor="background1"/>
            </w:rPr>
            <w:t>[Salutation]</w:t>
          </w:r>
        </w:p>
      </w:docPartBody>
    </w:docPart>
    <w:docPart>
      <w:docPartPr>
        <w:name w:val="3D401E05F6A0CE459C7408E58F5C9776"/>
        <w:category>
          <w:name w:val="General"/>
          <w:gallery w:val="placeholder"/>
        </w:category>
        <w:types>
          <w:type w:val="bbPlcHdr"/>
        </w:types>
        <w:behaviors>
          <w:behavior w:val="content"/>
        </w:behaviors>
        <w:guid w:val="{A037C7B2-D836-3C4B-A052-29E15C66A1B4}"/>
      </w:docPartPr>
      <w:docPartBody>
        <w:p w:rsidR="00382FA3" w:rsidRDefault="006D4098">
          <w:pPr>
            <w:pStyle w:val="3D401E05F6A0CE459C7408E58F5C9776"/>
          </w:pPr>
          <w:r>
            <w:rPr>
              <w:rStyle w:val="PlaceholderText"/>
            </w:rPr>
            <w:t>[First name]</w:t>
          </w:r>
        </w:p>
      </w:docPartBody>
    </w:docPart>
    <w:docPart>
      <w:docPartPr>
        <w:name w:val="D1961A4483BF8D46B6E6977501FD792D"/>
        <w:category>
          <w:name w:val="General"/>
          <w:gallery w:val="placeholder"/>
        </w:category>
        <w:types>
          <w:type w:val="bbPlcHdr"/>
        </w:types>
        <w:behaviors>
          <w:behavior w:val="content"/>
        </w:behaviors>
        <w:guid w:val="{0254209C-DDE0-DA40-A28D-1CD9911677B7}"/>
      </w:docPartPr>
      <w:docPartBody>
        <w:p w:rsidR="00382FA3" w:rsidRDefault="006D4098">
          <w:pPr>
            <w:pStyle w:val="D1961A4483BF8D46B6E6977501FD792D"/>
          </w:pPr>
          <w:r>
            <w:rPr>
              <w:rStyle w:val="PlaceholderText"/>
            </w:rPr>
            <w:t>[Middle name]</w:t>
          </w:r>
        </w:p>
      </w:docPartBody>
    </w:docPart>
    <w:docPart>
      <w:docPartPr>
        <w:name w:val="6B08EF1BABC6D34E9FD4684293C2C770"/>
        <w:category>
          <w:name w:val="General"/>
          <w:gallery w:val="placeholder"/>
        </w:category>
        <w:types>
          <w:type w:val="bbPlcHdr"/>
        </w:types>
        <w:behaviors>
          <w:behavior w:val="content"/>
        </w:behaviors>
        <w:guid w:val="{F03E5CC7-7468-EC47-B913-01D7C11EF966}"/>
      </w:docPartPr>
      <w:docPartBody>
        <w:p w:rsidR="00382FA3" w:rsidRDefault="006D4098">
          <w:pPr>
            <w:pStyle w:val="6B08EF1BABC6D34E9FD4684293C2C770"/>
          </w:pPr>
          <w:r>
            <w:rPr>
              <w:rStyle w:val="PlaceholderText"/>
            </w:rPr>
            <w:t>[Last name]</w:t>
          </w:r>
        </w:p>
      </w:docPartBody>
    </w:docPart>
    <w:docPart>
      <w:docPartPr>
        <w:name w:val="928FFCD745EBE1478D0730E409245435"/>
        <w:category>
          <w:name w:val="General"/>
          <w:gallery w:val="placeholder"/>
        </w:category>
        <w:types>
          <w:type w:val="bbPlcHdr"/>
        </w:types>
        <w:behaviors>
          <w:behavior w:val="content"/>
        </w:behaviors>
        <w:guid w:val="{B1AA16C7-2E2D-E34B-AB33-4B5881788CF5}"/>
      </w:docPartPr>
      <w:docPartBody>
        <w:p w:rsidR="00382FA3" w:rsidRDefault="006D4098">
          <w:pPr>
            <w:pStyle w:val="928FFCD745EBE1478D0730E409245435"/>
          </w:pPr>
          <w:r>
            <w:rPr>
              <w:rStyle w:val="PlaceholderText"/>
            </w:rPr>
            <w:t>[Enter your biography]</w:t>
          </w:r>
        </w:p>
      </w:docPartBody>
    </w:docPart>
    <w:docPart>
      <w:docPartPr>
        <w:name w:val="6345D36A9909A04C9C6E505C2DA7F674"/>
        <w:category>
          <w:name w:val="General"/>
          <w:gallery w:val="placeholder"/>
        </w:category>
        <w:types>
          <w:type w:val="bbPlcHdr"/>
        </w:types>
        <w:behaviors>
          <w:behavior w:val="content"/>
        </w:behaviors>
        <w:guid w:val="{6D740315-ADF7-D64C-B21C-0489788ADA04}"/>
      </w:docPartPr>
      <w:docPartBody>
        <w:p w:rsidR="00382FA3" w:rsidRDefault="006D4098">
          <w:pPr>
            <w:pStyle w:val="6345D36A9909A04C9C6E505C2DA7F674"/>
          </w:pPr>
          <w:r>
            <w:rPr>
              <w:rStyle w:val="PlaceholderText"/>
            </w:rPr>
            <w:t>[Enter the institution with which you are affiliated]</w:t>
          </w:r>
        </w:p>
      </w:docPartBody>
    </w:docPart>
    <w:docPart>
      <w:docPartPr>
        <w:name w:val="2AE0255DDA88D84D9A3387CE334E1423"/>
        <w:category>
          <w:name w:val="General"/>
          <w:gallery w:val="placeholder"/>
        </w:category>
        <w:types>
          <w:type w:val="bbPlcHdr"/>
        </w:types>
        <w:behaviors>
          <w:behavior w:val="content"/>
        </w:behaviors>
        <w:guid w:val="{2C738D09-EF4C-FB4E-B89E-104DC4AECC90}"/>
      </w:docPartPr>
      <w:docPartBody>
        <w:p w:rsidR="00382FA3" w:rsidRDefault="006D4098">
          <w:pPr>
            <w:pStyle w:val="2AE0255DDA88D84D9A3387CE334E1423"/>
          </w:pPr>
          <w:r w:rsidRPr="00EF74F7">
            <w:rPr>
              <w:b/>
              <w:color w:val="808080" w:themeColor="background1" w:themeShade="80"/>
            </w:rPr>
            <w:t>[Enter the headword for your article]</w:t>
          </w:r>
        </w:p>
      </w:docPartBody>
    </w:docPart>
    <w:docPart>
      <w:docPartPr>
        <w:name w:val="663EFC71C5B5424DB08E8457EA9F04E6"/>
        <w:category>
          <w:name w:val="General"/>
          <w:gallery w:val="placeholder"/>
        </w:category>
        <w:types>
          <w:type w:val="bbPlcHdr"/>
        </w:types>
        <w:behaviors>
          <w:behavior w:val="content"/>
        </w:behaviors>
        <w:guid w:val="{E41AB32F-0F14-9E4F-9D6E-16D79BAEBB63}"/>
      </w:docPartPr>
      <w:docPartBody>
        <w:p w:rsidR="00382FA3" w:rsidRDefault="006D4098">
          <w:pPr>
            <w:pStyle w:val="663EFC71C5B5424DB08E8457EA9F04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E9BC61146CDE4C8CFA2A83A5F2F7F7"/>
        <w:category>
          <w:name w:val="General"/>
          <w:gallery w:val="placeholder"/>
        </w:category>
        <w:types>
          <w:type w:val="bbPlcHdr"/>
        </w:types>
        <w:behaviors>
          <w:behavior w:val="content"/>
        </w:behaviors>
        <w:guid w:val="{F7F6B508-A27A-4540-BCDF-38002B1A79DD}"/>
      </w:docPartPr>
      <w:docPartBody>
        <w:p w:rsidR="00382FA3" w:rsidRDefault="006D4098">
          <w:pPr>
            <w:pStyle w:val="69E9BC61146CDE4C8CFA2A83A5F2F7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2549A249FFBDB4F9D07578671F17E0F"/>
        <w:category>
          <w:name w:val="General"/>
          <w:gallery w:val="placeholder"/>
        </w:category>
        <w:types>
          <w:type w:val="bbPlcHdr"/>
        </w:types>
        <w:behaviors>
          <w:behavior w:val="content"/>
        </w:behaviors>
        <w:guid w:val="{3FE65C0E-4B69-2640-8586-D23EACFB042F}"/>
      </w:docPartPr>
      <w:docPartBody>
        <w:p w:rsidR="00382FA3" w:rsidRDefault="006D4098">
          <w:pPr>
            <w:pStyle w:val="F2549A249FFBDB4F9D07578671F17E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3FADD1BB77A44C97B4F0BBFD9A4906"/>
        <w:category>
          <w:name w:val="General"/>
          <w:gallery w:val="placeholder"/>
        </w:category>
        <w:types>
          <w:type w:val="bbPlcHdr"/>
        </w:types>
        <w:behaviors>
          <w:behavior w:val="content"/>
        </w:behaviors>
        <w:guid w:val="{8A456C48-1118-F147-BCC7-039BF0669FB3}"/>
      </w:docPartPr>
      <w:docPartBody>
        <w:p w:rsidR="00382FA3" w:rsidRDefault="006D4098">
          <w:pPr>
            <w:pStyle w:val="703FADD1BB77A44C97B4F0BBFD9A490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BoldItalic">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FA3"/>
    <w:rsid w:val="00382FA3"/>
    <w:rsid w:val="006D4098"/>
    <w:rsid w:val="00713C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E1AECE9EE91B4D9C9AF974AFE6B2EB">
    <w:name w:val="2FE1AECE9EE91B4D9C9AF974AFE6B2EB"/>
  </w:style>
  <w:style w:type="paragraph" w:customStyle="1" w:styleId="3D401E05F6A0CE459C7408E58F5C9776">
    <w:name w:val="3D401E05F6A0CE459C7408E58F5C9776"/>
  </w:style>
  <w:style w:type="paragraph" w:customStyle="1" w:styleId="D1961A4483BF8D46B6E6977501FD792D">
    <w:name w:val="D1961A4483BF8D46B6E6977501FD792D"/>
  </w:style>
  <w:style w:type="paragraph" w:customStyle="1" w:styleId="6B08EF1BABC6D34E9FD4684293C2C770">
    <w:name w:val="6B08EF1BABC6D34E9FD4684293C2C770"/>
  </w:style>
  <w:style w:type="paragraph" w:customStyle="1" w:styleId="928FFCD745EBE1478D0730E409245435">
    <w:name w:val="928FFCD745EBE1478D0730E409245435"/>
  </w:style>
  <w:style w:type="paragraph" w:customStyle="1" w:styleId="6345D36A9909A04C9C6E505C2DA7F674">
    <w:name w:val="6345D36A9909A04C9C6E505C2DA7F674"/>
  </w:style>
  <w:style w:type="paragraph" w:customStyle="1" w:styleId="2AE0255DDA88D84D9A3387CE334E1423">
    <w:name w:val="2AE0255DDA88D84D9A3387CE334E1423"/>
  </w:style>
  <w:style w:type="paragraph" w:customStyle="1" w:styleId="663EFC71C5B5424DB08E8457EA9F04E6">
    <w:name w:val="663EFC71C5B5424DB08E8457EA9F04E6"/>
  </w:style>
  <w:style w:type="paragraph" w:customStyle="1" w:styleId="69E9BC61146CDE4C8CFA2A83A5F2F7F7">
    <w:name w:val="69E9BC61146CDE4C8CFA2A83A5F2F7F7"/>
  </w:style>
  <w:style w:type="paragraph" w:customStyle="1" w:styleId="F2549A249FFBDB4F9D07578671F17E0F">
    <w:name w:val="F2549A249FFBDB4F9D07578671F17E0F"/>
  </w:style>
  <w:style w:type="paragraph" w:customStyle="1" w:styleId="703FADD1BB77A44C97B4F0BBFD9A4906">
    <w:name w:val="703FADD1BB77A44C97B4F0BBFD9A4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Mak02</b:Tag>
    <b:SourceType>JournalArticle</b:SourceType>
    <b:Guid>{87FA7362-9345-AA43-85AC-86DCCF9F66DE}</b:Guid>
    <b:Author>
      <b:Author>
        <b:NameList>
          <b:Person>
            <b:Last>Makdisi</b:Last>
            <b:First>Ussama</b:First>
          </b:Person>
        </b:NameList>
      </b:Author>
    </b:Author>
    <b:Title>After 1860 : Debating Religion, Reform, and Nationalism in the Ottoman Empire</b:Title>
    <b:Year>2002</b:Year>
    <b:Volume>34</b:Volume>
    <b:Pages>601–617</b:Pages>
    <b:JournalName>International Journal of Middle East Studies</b:JournalName>
    <b:RefOrder>1</b:RefOrder>
  </b:Source>
  <b:Source>
    <b:Tag>She04</b:Tag>
    <b:SourceType>Book</b:SourceType>
    <b:Guid>{4104E9F7-E030-B44B-9AC6-3075E98B888F}</b:Guid>
    <b:Title>Foundations of Modern Arab Identity</b:Title>
    <b:Publisher>University Press of Florida</b:Publisher>
    <b:Year>2004</b:Year>
    <b:Author>
      <b:Author>
        <b:NameList>
          <b:Person>
            <b:Last>Sheehi</b:Last>
            <b:First>Stephen</b:First>
          </b:Person>
        </b:NameList>
      </b:Author>
    </b:Author>
    <b:RefOrder>2</b:RefOrder>
  </b:Source>
</b:Sources>
</file>

<file path=customXml/itemProps1.xml><?xml version="1.0" encoding="utf-8"?>
<ds:datastoreItem xmlns:ds="http://schemas.openxmlformats.org/officeDocument/2006/customXml" ds:itemID="{E8BC2A04-DF19-7045-9776-68E6592E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7</TotalTime>
  <Pages>4</Pages>
  <Words>1336</Words>
  <Characters>7617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2015-12-09T16:40:00Z</dcterms:created>
  <dcterms:modified xsi:type="dcterms:W3CDTF">2016-06-06T05:40:00Z</dcterms:modified>
</cp:coreProperties>
</file>