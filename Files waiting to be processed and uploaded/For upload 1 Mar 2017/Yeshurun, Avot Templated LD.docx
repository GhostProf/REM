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B21C69F" w14:textId="77777777" w:rsidTr="00922950">
        <w:tc>
          <w:tcPr>
            <w:tcW w:w="491" w:type="dxa"/>
            <w:vMerge w:val="restart"/>
            <w:shd w:val="clear" w:color="auto" w:fill="A6A6A6" w:themeFill="background1" w:themeFillShade="A6"/>
            <w:textDirection w:val="btLr"/>
          </w:tcPr>
          <w:p w14:paraId="20EA7F52" w14:textId="77777777" w:rsidR="00B574C9" w:rsidRPr="00CC586D" w:rsidRDefault="00B574C9" w:rsidP="00812608">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D18D76012AE4AE49325F9D3FB2EC2C7"/>
            </w:placeholder>
            <w:showingPlcHdr/>
            <w:dropDownList>
              <w:listItem w:displayText="Dr." w:value="Dr."/>
              <w:listItem w:displayText="Prof." w:value="Prof."/>
            </w:dropDownList>
          </w:sdtPr>
          <w:sdtEndPr/>
          <w:sdtContent>
            <w:tc>
              <w:tcPr>
                <w:tcW w:w="1259" w:type="dxa"/>
              </w:tcPr>
              <w:p w14:paraId="5F233A57" w14:textId="77777777" w:rsidR="00B574C9" w:rsidRPr="00CC586D" w:rsidRDefault="00B574C9" w:rsidP="00812608">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513197E7E3D4455A6F78B305AE26A28"/>
            </w:placeholder>
            <w:text/>
          </w:sdtPr>
          <w:sdtEndPr/>
          <w:sdtContent>
            <w:tc>
              <w:tcPr>
                <w:tcW w:w="2073" w:type="dxa"/>
              </w:tcPr>
              <w:p w14:paraId="6581F55E" w14:textId="77777777" w:rsidR="00B574C9" w:rsidRDefault="00337AC5" w:rsidP="00812608">
                <w:r>
                  <w:t>Lilach</w:t>
                </w:r>
              </w:p>
            </w:tc>
          </w:sdtContent>
        </w:sdt>
        <w:sdt>
          <w:sdtPr>
            <w:alias w:val="Middle name"/>
            <w:tag w:val="authorMiddleName"/>
            <w:id w:val="-2076034781"/>
            <w:placeholder>
              <w:docPart w:val="584B80A6B2DD47ECB44A7F4B973D207D"/>
            </w:placeholder>
            <w:showingPlcHdr/>
            <w:text/>
          </w:sdtPr>
          <w:sdtEndPr/>
          <w:sdtContent>
            <w:tc>
              <w:tcPr>
                <w:tcW w:w="2551" w:type="dxa"/>
              </w:tcPr>
              <w:p w14:paraId="45AF0837" w14:textId="77777777" w:rsidR="00B574C9" w:rsidRDefault="00B574C9" w:rsidP="00812608">
                <w:r>
                  <w:rPr>
                    <w:rStyle w:val="PlaceholderText"/>
                  </w:rPr>
                  <w:t>[Middle name]</w:t>
                </w:r>
              </w:p>
            </w:tc>
          </w:sdtContent>
        </w:sdt>
        <w:sdt>
          <w:sdtPr>
            <w:alias w:val="Last name"/>
            <w:tag w:val="authorLastName"/>
            <w:id w:val="-1088529830"/>
            <w:placeholder>
              <w:docPart w:val="7B9AF1AEFD9C42CFBB5A47B98F46A17F"/>
            </w:placeholder>
            <w:text/>
          </w:sdtPr>
          <w:sdtEndPr/>
          <w:sdtContent>
            <w:tc>
              <w:tcPr>
                <w:tcW w:w="2642" w:type="dxa"/>
              </w:tcPr>
              <w:p w14:paraId="66DB037D" w14:textId="77777777" w:rsidR="00B574C9" w:rsidRDefault="00337AC5" w:rsidP="00812608">
                <w:r w:rsidRPr="008A6666">
                  <w:t>Lachman</w:t>
                </w:r>
              </w:p>
            </w:tc>
          </w:sdtContent>
        </w:sdt>
      </w:tr>
      <w:tr w:rsidR="00B574C9" w14:paraId="0E1B9FF8" w14:textId="77777777" w:rsidTr="001A6A06">
        <w:trPr>
          <w:trHeight w:val="986"/>
        </w:trPr>
        <w:tc>
          <w:tcPr>
            <w:tcW w:w="491" w:type="dxa"/>
            <w:vMerge/>
            <w:shd w:val="clear" w:color="auto" w:fill="A6A6A6" w:themeFill="background1" w:themeFillShade="A6"/>
          </w:tcPr>
          <w:p w14:paraId="59CDB766" w14:textId="77777777" w:rsidR="00B574C9" w:rsidRPr="001A6A06" w:rsidRDefault="00B574C9" w:rsidP="00812608">
            <w:pPr>
              <w:jc w:val="center"/>
              <w:rPr>
                <w:b/>
                <w:color w:val="FFFFFF" w:themeColor="background1"/>
              </w:rPr>
            </w:pPr>
          </w:p>
        </w:tc>
        <w:sdt>
          <w:sdtPr>
            <w:alias w:val="Biography"/>
            <w:tag w:val="authorBiography"/>
            <w:id w:val="938807824"/>
            <w:placeholder>
              <w:docPart w:val="49363ED0695643829FD46255F185A5D6"/>
            </w:placeholder>
            <w:showingPlcHdr/>
          </w:sdtPr>
          <w:sdtEndPr/>
          <w:sdtContent>
            <w:tc>
              <w:tcPr>
                <w:tcW w:w="8525" w:type="dxa"/>
                <w:gridSpan w:val="4"/>
              </w:tcPr>
              <w:p w14:paraId="4401A4CA" w14:textId="77777777" w:rsidR="00B574C9" w:rsidRDefault="00B574C9" w:rsidP="00812608">
                <w:r>
                  <w:rPr>
                    <w:rStyle w:val="PlaceholderText"/>
                  </w:rPr>
                  <w:t>[Enter your biography]</w:t>
                </w:r>
              </w:p>
            </w:tc>
          </w:sdtContent>
        </w:sdt>
      </w:tr>
      <w:tr w:rsidR="00B574C9" w14:paraId="551ABF9A" w14:textId="77777777" w:rsidTr="001A6A06">
        <w:trPr>
          <w:trHeight w:val="986"/>
        </w:trPr>
        <w:tc>
          <w:tcPr>
            <w:tcW w:w="491" w:type="dxa"/>
            <w:vMerge/>
            <w:shd w:val="clear" w:color="auto" w:fill="A6A6A6" w:themeFill="background1" w:themeFillShade="A6"/>
          </w:tcPr>
          <w:p w14:paraId="54D4A49D" w14:textId="77777777" w:rsidR="00B574C9" w:rsidRPr="001A6A06" w:rsidRDefault="00B574C9" w:rsidP="00812608">
            <w:pPr>
              <w:jc w:val="center"/>
              <w:rPr>
                <w:b/>
                <w:color w:val="FFFFFF" w:themeColor="background1"/>
              </w:rPr>
            </w:pPr>
          </w:p>
        </w:tc>
        <w:sdt>
          <w:sdtPr>
            <w:alias w:val="Affiliation"/>
            <w:tag w:val="affiliation"/>
            <w:id w:val="2012937915"/>
            <w:placeholder>
              <w:docPart w:val="D85E6AE3AFE949199B2002B8649C24A7"/>
            </w:placeholder>
            <w:showingPlcHdr/>
            <w:text/>
          </w:sdtPr>
          <w:sdtEndPr/>
          <w:sdtContent>
            <w:tc>
              <w:tcPr>
                <w:tcW w:w="8525" w:type="dxa"/>
                <w:gridSpan w:val="4"/>
              </w:tcPr>
              <w:p w14:paraId="7CBC0BB9" w14:textId="77777777" w:rsidR="00B574C9" w:rsidRDefault="00B574C9" w:rsidP="00812608">
                <w:r>
                  <w:rPr>
                    <w:rStyle w:val="PlaceholderText"/>
                  </w:rPr>
                  <w:t>[Enter the institution with which you are affiliated]</w:t>
                </w:r>
              </w:p>
            </w:tc>
          </w:sdtContent>
        </w:sdt>
      </w:tr>
    </w:tbl>
    <w:p w14:paraId="7E355979" w14:textId="77777777" w:rsidR="003D3579" w:rsidRDefault="003D3579" w:rsidP="00812608">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345B27" w14:textId="77777777" w:rsidTr="00244BB0">
        <w:tc>
          <w:tcPr>
            <w:tcW w:w="9016" w:type="dxa"/>
            <w:shd w:val="clear" w:color="auto" w:fill="A6A6A6" w:themeFill="background1" w:themeFillShade="A6"/>
            <w:tcMar>
              <w:top w:w="113" w:type="dxa"/>
              <w:bottom w:w="113" w:type="dxa"/>
            </w:tcMar>
          </w:tcPr>
          <w:p w14:paraId="5FB671B0" w14:textId="77777777" w:rsidR="00244BB0" w:rsidRPr="00244BB0" w:rsidRDefault="00244BB0" w:rsidP="00812608">
            <w:pPr>
              <w:jc w:val="center"/>
              <w:rPr>
                <w:b/>
                <w:color w:val="FFFFFF" w:themeColor="background1"/>
              </w:rPr>
            </w:pPr>
            <w:r>
              <w:rPr>
                <w:b/>
                <w:color w:val="FFFFFF" w:themeColor="background1"/>
              </w:rPr>
              <w:t>Your article</w:t>
            </w:r>
          </w:p>
        </w:tc>
      </w:tr>
      <w:tr w:rsidR="00337AC5" w14:paraId="506A8C88" w14:textId="77777777" w:rsidTr="003F0D73">
        <w:tc>
          <w:tcPr>
            <w:tcW w:w="9016" w:type="dxa"/>
            <w:tcMar>
              <w:top w:w="113" w:type="dxa"/>
              <w:bottom w:w="113" w:type="dxa"/>
            </w:tcMar>
          </w:tcPr>
          <w:p w14:paraId="7499EEC9" w14:textId="77777777" w:rsidR="00337AC5" w:rsidRDefault="00337AC5" w:rsidP="00323B66">
            <w:r w:rsidRPr="00125FB2">
              <w:t>Yeshurun, Avot (1904–1992)</w:t>
            </w:r>
          </w:p>
        </w:tc>
      </w:tr>
      <w:tr w:rsidR="00464699" w14:paraId="2450B02F" w14:textId="77777777" w:rsidTr="00321851">
        <w:sdt>
          <w:sdtPr>
            <w:alias w:val="Variant headwords"/>
            <w:tag w:val="variantHeadwords"/>
            <w:id w:val="173464402"/>
            <w:placeholder>
              <w:docPart w:val="0E076C651E3A4967B053A1968B18663A"/>
            </w:placeholder>
            <w:showingPlcHdr/>
          </w:sdtPr>
          <w:sdtEndPr/>
          <w:sdtContent>
            <w:tc>
              <w:tcPr>
                <w:tcW w:w="9016" w:type="dxa"/>
                <w:tcMar>
                  <w:top w:w="113" w:type="dxa"/>
                  <w:bottom w:w="113" w:type="dxa"/>
                </w:tcMar>
              </w:tcPr>
              <w:p w14:paraId="229E0C75" w14:textId="77777777" w:rsidR="00464699" w:rsidRDefault="00464699" w:rsidP="00812608">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76CCAA2" w14:textId="77777777" w:rsidTr="003F0D73">
        <w:sdt>
          <w:sdtPr>
            <w:alias w:val="Abstract"/>
            <w:tag w:val="abstract"/>
            <w:id w:val="-635871867"/>
            <w:placeholder>
              <w:docPart w:val="D414EE93BBCB4BBD9384928162306C07"/>
            </w:placeholder>
          </w:sdtPr>
          <w:sdtEndPr/>
          <w:sdtContent>
            <w:tc>
              <w:tcPr>
                <w:tcW w:w="9016" w:type="dxa"/>
                <w:tcMar>
                  <w:top w:w="113" w:type="dxa"/>
                  <w:bottom w:w="113" w:type="dxa"/>
                </w:tcMar>
              </w:tcPr>
              <w:p w14:paraId="4683C015" w14:textId="77777777" w:rsidR="00E85A05" w:rsidRDefault="00AF156B" w:rsidP="00812608">
                <w:r>
                  <w:t xml:space="preserve">Avot Yeshurun was a renown Hebrew poet who </w:t>
                </w:r>
                <w:r w:rsidR="00337AC5" w:rsidRPr="00337AC5">
                  <w:t>remained split between two cities</w:t>
                </w:r>
                <w:r>
                  <w:t xml:space="preserve"> throughout his life</w:t>
                </w:r>
                <w:r w:rsidR="00337AC5" w:rsidRPr="00337AC5">
                  <w:t xml:space="preserve">: his childhood village Krasnistav and the city of Tel-Aviv, where he lived until his death.  Born on Yom Kippur, 1904, in </w:t>
                </w:r>
                <w:r w:rsidR="00337AC5" w:rsidRPr="00337AC5">
                  <w:rPr>
                    <w:lang w:eastAsia="pl-PL"/>
                  </w:rPr>
                  <w:t>Neskhyzh</w:t>
                </w:r>
                <w:r w:rsidR="00337AC5" w:rsidRPr="00337AC5">
                  <w:t xml:space="preserve"> in the Ukraine, </w:t>
                </w:r>
                <w:r>
                  <w:t>Yechiel Perlmutter (his original</w:t>
                </w:r>
                <w:r w:rsidR="00337AC5" w:rsidRPr="00337AC5">
                  <w:t xml:space="preserve"> name) g</w:t>
                </w:r>
                <w:r>
                  <w:t>rew up in Poland.</w:t>
                </w:r>
                <w:r w:rsidR="00337AC5" w:rsidRPr="00337AC5">
                  <w:t xml:space="preserve"> At the end of World War I, he experienced displacements and exiles, and by 1925 arrived in what was then Palestine. After World War II, he discovered that his whole family had been destroyed, and his world collapsed: </w:t>
                </w:r>
                <w:r>
                  <w:t>‘</w:t>
                </w:r>
                <w:r w:rsidR="00337AC5" w:rsidRPr="00337AC5">
                  <w:t>Hebrew literature will set the prayer,</w:t>
                </w:r>
                <w:r>
                  <w:t>’</w:t>
                </w:r>
                <w:r w:rsidR="00337AC5" w:rsidRPr="00337AC5">
                  <w:t xml:space="preserve"> he said, alluding not only to the breakage the Jewish people underwent but to the disaster that left its mark on the twentieth century and threw the entire l</w:t>
                </w:r>
                <w:r>
                  <w:t>yrical tradition into question.</w:t>
                </w:r>
                <w:r w:rsidR="00337AC5" w:rsidRPr="00337AC5">
                  <w:t xml:space="preserve"> The story of his name change (in 1948) from Yechiel Perlmutter to the Hebrew name Avot Yeshurun (literally: </w:t>
                </w:r>
                <w:r>
                  <w:t>‘</w:t>
                </w:r>
                <w:r w:rsidR="00337AC5" w:rsidRPr="00337AC5">
                  <w:t>the fathers will see,</w:t>
                </w:r>
                <w:r>
                  <w:t>’</w:t>
                </w:r>
                <w:r w:rsidR="00337AC5" w:rsidRPr="00337AC5">
                  <w:t xml:space="preserve"> but the poet paraphrased it as </w:t>
                </w:r>
                <w:r>
                  <w:t>‘</w:t>
                </w:r>
                <w:r w:rsidR="00337AC5" w:rsidRPr="00337AC5">
                  <w:t>For the fathers mirror in us</w:t>
                </w:r>
                <w:r>
                  <w:t>’</w:t>
                </w:r>
                <w:r w:rsidR="00337AC5" w:rsidRPr="00337AC5">
                  <w:t xml:space="preserve">) is retold in his poetry and prose as a narrative of abandonment and betrayal, endowing him both with a subjectivity that is incomparable in Israeli Modernism and with the authoritative speech of the witness. </w:t>
                </w:r>
              </w:p>
            </w:tc>
          </w:sdtContent>
        </w:sdt>
      </w:tr>
      <w:tr w:rsidR="003F0D73" w14:paraId="64D571C9" w14:textId="77777777" w:rsidTr="003F0D73">
        <w:sdt>
          <w:sdtPr>
            <w:alias w:val="Article text"/>
            <w:tag w:val="articleText"/>
            <w:id w:val="634067588"/>
            <w:placeholder>
              <w:docPart w:val="BB5C395F3812422FA7AFA49B1A57CAB1"/>
            </w:placeholder>
          </w:sdtPr>
          <w:sdtEndPr/>
          <w:sdtContent>
            <w:tc>
              <w:tcPr>
                <w:tcW w:w="9016" w:type="dxa"/>
                <w:tcMar>
                  <w:top w:w="113" w:type="dxa"/>
                  <w:bottom w:w="113" w:type="dxa"/>
                </w:tcMar>
              </w:tcPr>
              <w:p w14:paraId="33A67CFF" w14:textId="77777777" w:rsidR="00AF156B" w:rsidRPr="00337AC5" w:rsidRDefault="00AF156B" w:rsidP="00812608">
                <w:r>
                  <w:t xml:space="preserve">Avot Yeshurun was a renown Hebrew poet who </w:t>
                </w:r>
                <w:r w:rsidRPr="00337AC5">
                  <w:t>remained split between two cities</w:t>
                </w:r>
                <w:r>
                  <w:t xml:space="preserve"> throughout his life</w:t>
                </w:r>
                <w:r w:rsidRPr="00337AC5">
                  <w:t xml:space="preserve">: his childhood village Krasnistav and the city of Tel-Aviv, where he lived until his death.  Born on Yom Kippur, 1904, in </w:t>
                </w:r>
                <w:r w:rsidRPr="00337AC5">
                  <w:rPr>
                    <w:lang w:eastAsia="pl-PL"/>
                  </w:rPr>
                  <w:t>Neskhyzh</w:t>
                </w:r>
                <w:r w:rsidRPr="00337AC5">
                  <w:t xml:space="preserve"> in the Ukraine, </w:t>
                </w:r>
                <w:r>
                  <w:t>Yechiel Perlmutter (his original</w:t>
                </w:r>
                <w:r w:rsidRPr="00337AC5">
                  <w:t xml:space="preserve"> name) g</w:t>
                </w:r>
                <w:r>
                  <w:t>rew up in Poland.</w:t>
                </w:r>
                <w:r w:rsidRPr="00337AC5">
                  <w:t xml:space="preserve"> At the end of World War I, he experienced displacements and exiles, and by 1925 arrived in what was then Palestine. After World War II, he discovered that his whole family had been destroyed, and his world collapsed: </w:t>
                </w:r>
                <w:r>
                  <w:t>‘</w:t>
                </w:r>
                <w:r w:rsidRPr="00337AC5">
                  <w:t>Hebrew literature will set the prayer,</w:t>
                </w:r>
                <w:r>
                  <w:t>’</w:t>
                </w:r>
                <w:r w:rsidRPr="00337AC5">
                  <w:t xml:space="preserve"> he said, alluding not only to the breakage the Jewish people underwent but to the disaster that left its mark on the twentieth century and threw the entire l</w:t>
                </w:r>
                <w:r>
                  <w:t>yrical tradition into question.</w:t>
                </w:r>
                <w:r w:rsidRPr="00337AC5">
                  <w:t xml:space="preserve"> The story of his name change (in 1948) from Yechiel Perlmutter to the Hebrew name Avot Yeshurun (literally: </w:t>
                </w:r>
                <w:r>
                  <w:t>‘</w:t>
                </w:r>
                <w:r w:rsidRPr="00337AC5">
                  <w:t>the fathers will see,</w:t>
                </w:r>
                <w:r>
                  <w:t>’</w:t>
                </w:r>
                <w:r w:rsidRPr="00337AC5">
                  <w:t xml:space="preserve"> but the poet paraphrased it as </w:t>
                </w:r>
                <w:r>
                  <w:t>‘</w:t>
                </w:r>
                <w:r w:rsidRPr="00337AC5">
                  <w:t>For the fathers mirror in us</w:t>
                </w:r>
                <w:r>
                  <w:t>’</w:t>
                </w:r>
                <w:r w:rsidRPr="00337AC5">
                  <w:t xml:space="preserve">) is retold in his poetry and prose as a narrative of abandonment and betrayal, endowing him both with a subjectivity that is incomparable in Israeli Modernism and with the authoritative speech of the witness. </w:t>
                </w:r>
              </w:p>
              <w:p w14:paraId="15161BCE" w14:textId="77777777" w:rsidR="00AF156B" w:rsidRDefault="00AF156B" w:rsidP="00812608"/>
              <w:p w14:paraId="0C356729" w14:textId="4931AB85" w:rsidR="00ED0543" w:rsidRPr="008A6666" w:rsidRDefault="00ED0543" w:rsidP="00812608">
                <w:r w:rsidRPr="008A6666">
                  <w:t>Yeshurun forged a personal idiom that embodies the breakage he suffered in his severance from family and home. His writing, mo</w:t>
                </w:r>
                <w:r w:rsidR="00321851">
                  <w:t>u</w:t>
                </w:r>
                <w:r w:rsidRPr="008A6666">
                  <w:t xml:space="preserve">lded as a </w:t>
                </w:r>
                <w:r w:rsidR="00AF156B">
                  <w:t>‘</w:t>
                </w:r>
                <w:r w:rsidRPr="008A6666">
                  <w:t>human being</w:t>
                </w:r>
                <w:r w:rsidR="00AF156B">
                  <w:t>’</w:t>
                </w:r>
                <w:r w:rsidRPr="008A6666">
                  <w:t xml:space="preserve"> marked by time and history, radically challenged Israeli poetry in its language and themes </w:t>
                </w:r>
                <w:r>
                  <w:t>through</w:t>
                </w:r>
                <w:r w:rsidRPr="008A6666">
                  <w:t xml:space="preserve"> its refusal to participate in the Israeli rejection of the Diaspora and the Yiddish, and in its regard for the plight of the Palestinian other. Contrary to Zionist and Israeli modernist resistance to fusing canonical Hebrew poetry with foreign voices, Yeshurun envisages a symbiotic relationship between Hebrew and Yiddish, one </w:t>
                </w:r>
                <w:r w:rsidR="00321851" w:rsidRPr="008A6666">
                  <w:t>modelled</w:t>
                </w:r>
                <w:r w:rsidRPr="008A6666">
                  <w:t xml:space="preserve"> on his mother tongue. This, in turn, becomes a model for all polylingualisms. Yeshurun received belated recognition when, just before his death, he was awarded the Israel Prize in 1992.</w:t>
                </w:r>
              </w:p>
              <w:p w14:paraId="77C341A5" w14:textId="77777777" w:rsidR="00ED0543" w:rsidRPr="008A6666" w:rsidRDefault="00ED0543" w:rsidP="00812608"/>
              <w:p w14:paraId="18BA4829" w14:textId="77777777" w:rsidR="00ED0543" w:rsidRPr="008A6666" w:rsidRDefault="00ED0543" w:rsidP="00812608">
                <w:r w:rsidRPr="008A6666">
                  <w:t xml:space="preserve">His first poem was published in </w:t>
                </w:r>
                <w:r w:rsidRPr="008A6666">
                  <w:rPr>
                    <w:i/>
                    <w:iCs/>
                  </w:rPr>
                  <w:t>Turim</w:t>
                </w:r>
                <w:r w:rsidRPr="008A6666">
                  <w:t xml:space="preserve">, a modernist review, edited by Avraham Shlonsky, a leading </w:t>
                </w:r>
                <w:r w:rsidRPr="008A6666">
                  <w:lastRenderedPageBreak/>
                  <w:t xml:space="preserve">poet of the time. Yeshurun's first book, </w:t>
                </w:r>
                <w:r w:rsidRPr="008A6666">
                  <w:rPr>
                    <w:i/>
                    <w:iCs/>
                  </w:rPr>
                  <w:t>Al Khachmot Drachim</w:t>
                </w:r>
                <w:r w:rsidRPr="008A6666">
                  <w:t xml:space="preserve"> (</w:t>
                </w:r>
                <w:r w:rsidRPr="00504BA3">
                  <w:rPr>
                    <w:i/>
                  </w:rPr>
                  <w:t>On the Wisdom of Ways</w:t>
                </w:r>
                <w:r w:rsidRPr="008A6666">
                  <w:t xml:space="preserve">, 1942), depicted his dissonant encounter with Eretz Israel (The Land of Israel). His language unravels the analogy between the lot of the displaced Jew and the one who is soon to become the expelled Arab. The troublesome issue of identity continues to preoccupy him in his second book, </w:t>
                </w:r>
                <w:r w:rsidRPr="008A6666">
                  <w:rPr>
                    <w:i/>
                    <w:iCs/>
                  </w:rPr>
                  <w:t>Re'em</w:t>
                </w:r>
                <w:r w:rsidRPr="008A6666">
                  <w:rPr>
                    <w:b/>
                    <w:bCs/>
                  </w:rPr>
                  <w:t xml:space="preserve"> </w:t>
                </w:r>
                <w:r w:rsidRPr="008A6666">
                  <w:t>(</w:t>
                </w:r>
                <w:r w:rsidRPr="00504BA3">
                  <w:rPr>
                    <w:i/>
                  </w:rPr>
                  <w:t>See to Them</w:t>
                </w:r>
                <w:r w:rsidRPr="008A6666">
                  <w:t xml:space="preserve">, 1961). In his provocative </w:t>
                </w:r>
                <w:r w:rsidR="00AF156B">
                  <w:t>‘</w:t>
                </w:r>
                <w:r w:rsidRPr="008A6666">
                  <w:t>Pesach-al-Kukhim</w:t>
                </w:r>
                <w:r w:rsidR="00AF156B">
                  <w:t>’</w:t>
                </w:r>
                <w:r w:rsidRPr="008A6666">
                  <w:t xml:space="preserve"> (</w:t>
                </w:r>
                <w:r w:rsidR="00AF156B">
                  <w:t>‘</w:t>
                </w:r>
                <w:r w:rsidRPr="008A6666">
                  <w:t>Passover on Caves,</w:t>
                </w:r>
                <w:r w:rsidR="00AF156B">
                  <w:t>’</w:t>
                </w:r>
                <w:r w:rsidRPr="008A6666">
                  <w:t xml:space="preserve"> 1952) poem</w:t>
                </w:r>
                <w:r>
                  <w:t>,</w:t>
                </w:r>
                <w:r w:rsidRPr="008A6666">
                  <w:t xml:space="preserve"> whose political radicalism prompted</w:t>
                </w:r>
                <w:r w:rsidRPr="008A6666" w:rsidDel="000331EF">
                  <w:t xml:space="preserve"> </w:t>
                </w:r>
                <w:r w:rsidRPr="008A6666">
                  <w:t xml:space="preserve">a series of parodies, he exposes conflicting attitudes to the issue of </w:t>
                </w:r>
                <w:r w:rsidR="00AF156B">
                  <w:t>‘</w:t>
                </w:r>
                <w:r w:rsidRPr="008A6666">
                  <w:t>abandoned property</w:t>
                </w:r>
                <w:r w:rsidR="00AF156B">
                  <w:t>’</w:t>
                </w:r>
                <w:r w:rsidRPr="008A6666">
                  <w:t xml:space="preserve"> and challenges the notion of one homogenous view of the land. </w:t>
                </w:r>
              </w:p>
              <w:p w14:paraId="3D6F120E" w14:textId="77777777" w:rsidR="00ED0543" w:rsidRPr="008A6666" w:rsidRDefault="00ED0543" w:rsidP="00812608"/>
              <w:p w14:paraId="69146FA9" w14:textId="070D836C" w:rsidR="00ED0543" w:rsidRPr="008A6666" w:rsidRDefault="00ED0543" w:rsidP="00812608">
                <w:pPr>
                  <w:rPr>
                    <w:b/>
                    <w:bCs/>
                  </w:rPr>
                </w:pPr>
                <w:r w:rsidRPr="008A6666">
                  <w:t xml:space="preserve">In </w:t>
                </w:r>
                <w:r w:rsidRPr="008A6666">
                  <w:rPr>
                    <w:i/>
                    <w:iCs/>
                  </w:rPr>
                  <w:t>Shloshim Amud shel Avot Yeshurun</w:t>
                </w:r>
                <w:r w:rsidRPr="008A6666">
                  <w:t xml:space="preserve"> (</w:t>
                </w:r>
                <w:r w:rsidRPr="00504BA3">
                  <w:rPr>
                    <w:i/>
                  </w:rPr>
                  <w:t>Thirty Pages of Avot Yeshurun</w:t>
                </w:r>
                <w:r w:rsidR="00321851">
                  <w:t>, 1964)</w:t>
                </w:r>
                <w:r w:rsidRPr="008A6666">
                  <w:t xml:space="preserve"> (</w:t>
                </w:r>
                <w:r w:rsidR="00321851">
                  <w:t xml:space="preserve">a </w:t>
                </w:r>
                <w:r w:rsidRPr="008A6666">
                  <w:t>reference to the thirty days of Jewish mourning), he translates his relatives' letters from Yiddish into Hebrew. This book represents Yeshurun's first experiment in lending speech to the absent by using unpoetic language, omitted syntax, jarring rhymes, and implanting alien emphases and mispronunciations. Such de-standa</w:t>
                </w:r>
                <w:r>
                  <w:t>r</w:t>
                </w:r>
                <w:r w:rsidRPr="008A6666">
                  <w:t xml:space="preserve">dization of Hebrew evolves into an explicit dialogical principle in </w:t>
                </w:r>
                <w:r w:rsidRPr="008A6666">
                  <w:rPr>
                    <w:i/>
                    <w:iCs/>
                  </w:rPr>
                  <w:t>Hashever Hasuri Afrikani</w:t>
                </w:r>
                <w:r w:rsidRPr="008A6666">
                  <w:t xml:space="preserve"> (</w:t>
                </w:r>
                <w:r w:rsidRPr="00504BA3">
                  <w:rPr>
                    <w:i/>
                  </w:rPr>
                  <w:t>The Syrian African Rift</w:t>
                </w:r>
                <w:r w:rsidRPr="008A6666">
                  <w:t>,</w:t>
                </w:r>
                <w:r w:rsidRPr="008A6666">
                  <w:rPr>
                    <w:b/>
                    <w:bCs/>
                  </w:rPr>
                  <w:t xml:space="preserve"> </w:t>
                </w:r>
                <w:r w:rsidRPr="008A6666">
                  <w:t>1974)</w:t>
                </w:r>
                <w:r w:rsidRPr="008A6666">
                  <w:rPr>
                    <w:b/>
                    <w:bCs/>
                  </w:rPr>
                  <w:t xml:space="preserve"> </w:t>
                </w:r>
                <w:r w:rsidRPr="008A6666">
                  <w:t xml:space="preserve">and </w:t>
                </w:r>
                <w:r w:rsidRPr="008A6666">
                  <w:rPr>
                    <w:i/>
                    <w:iCs/>
                  </w:rPr>
                  <w:t>Kapella Kolot</w:t>
                </w:r>
                <w:r w:rsidRPr="008A6666">
                  <w:t xml:space="preserve"> (</w:t>
                </w:r>
                <w:r w:rsidRPr="00504BA3">
                  <w:rPr>
                    <w:i/>
                  </w:rPr>
                  <w:t>Chapel of Voices</w:t>
                </w:r>
                <w:r w:rsidRPr="008A6666">
                  <w:t>, 1978).</w:t>
                </w:r>
                <w:r w:rsidRPr="008A6666">
                  <w:rPr>
                    <w:b/>
                    <w:bCs/>
                  </w:rPr>
                  <w:t xml:space="preserve">  </w:t>
                </w:r>
              </w:p>
              <w:p w14:paraId="500C98A9" w14:textId="77777777" w:rsidR="00ED0543" w:rsidRPr="008A6666" w:rsidRDefault="00ED0543" w:rsidP="00812608">
                <w:pPr>
                  <w:rPr>
                    <w:b/>
                    <w:bCs/>
                  </w:rPr>
                </w:pPr>
              </w:p>
              <w:p w14:paraId="0E496550" w14:textId="3900DF44" w:rsidR="00ED0543" w:rsidRPr="008A6666" w:rsidRDefault="00ED0543" w:rsidP="00812608">
                <w:r w:rsidRPr="008A6666">
                  <w:t>His famous prose passages from this period fo</w:t>
                </w:r>
                <w:r w:rsidR="00321851">
                  <w:t xml:space="preserve">rmulate this concern further. </w:t>
                </w:r>
                <w:r w:rsidRPr="008A6666">
                  <w:t xml:space="preserve">By legitimizing the Yiddish speech that </w:t>
                </w:r>
                <w:r w:rsidR="00AF156B">
                  <w:t>‘</w:t>
                </w:r>
                <w:r w:rsidRPr="008A6666">
                  <w:t>sold hot doughnuts in Warsaw's streets</w:t>
                </w:r>
                <w:r>
                  <w:t>,</w:t>
                </w:r>
                <w:r w:rsidR="00AF156B">
                  <w:t>’</w:t>
                </w:r>
                <w:r w:rsidRPr="008A6666">
                  <w:t xml:space="preserve"> Yeshurun challenges Hebrew as the central source of imagery and allusions that preserved the continuity of canonical Hebrew poetry throughout its long history and wide geographical dispersal. His unique vowelless script that evolved in the 1980s likewise calls attention to the dissonance between Yiddish vocality and Hebrew orthography. In this regard, his style, shaping new ways to echo the lost mother tongue, is akin to Hebrew translations of familiar phrases from sacred texts. </w:t>
                </w:r>
              </w:p>
              <w:p w14:paraId="30C06057" w14:textId="77777777" w:rsidR="00ED0543" w:rsidRPr="008A6666" w:rsidRDefault="00ED0543" w:rsidP="00812608"/>
              <w:p w14:paraId="5F3CBEDF" w14:textId="3BE1B3AD" w:rsidR="00ED0543" w:rsidRPr="008A6666" w:rsidRDefault="00ED0543" w:rsidP="00812608">
                <w:pPr>
                  <w:rPr>
                    <w:strike/>
                  </w:rPr>
                </w:pPr>
                <w:r w:rsidRPr="008A6666">
                  <w:t xml:space="preserve">In the 1970s and 1980s, along with Yona Wallach, Meir Wieseltir and Yair Hurvitz, Yeshurun published in the influential quarterly </w:t>
                </w:r>
                <w:r w:rsidRPr="008A6666">
                  <w:rPr>
                    <w:i/>
                    <w:iCs/>
                  </w:rPr>
                  <w:t>Siman Kri'a</w:t>
                </w:r>
                <w:r w:rsidRPr="008A6666">
                  <w:t xml:space="preserve"> (1972), edited by Menakhem Perry. His eccentric, radical ethos</w:t>
                </w:r>
                <w:r w:rsidR="00812608">
                  <w:t>,</w:t>
                </w:r>
                <w:r w:rsidRPr="008A6666">
                  <w:t xml:space="preserve"> and his strength in evolving a language that</w:t>
                </w:r>
                <w:r w:rsidR="00812608">
                  <w:t xml:space="preserve"> was not that of the collective,</w:t>
                </w:r>
                <w:r w:rsidRPr="008A6666">
                  <w:t xml:space="preserve"> led to his central role within this avant-garde group known as the Tel-Aviv poets, for whom he served as a prototype. Rediscovering the Romantic poet Bialik and attracted by his autobiographical poems, these younger</w:t>
                </w:r>
                <w:r w:rsidR="00812608">
                  <w:t xml:space="preserve"> poets were intent on creating </w:t>
                </w:r>
                <w:r w:rsidRPr="008A6666">
                  <w:t>counter-mythologies to the grand Zionist narrative</w:t>
                </w:r>
                <w:r w:rsidR="00812608">
                  <w:t xml:space="preserve"> </w:t>
                </w:r>
                <w:r w:rsidR="00812608" w:rsidRPr="008A6666">
                  <w:t>out of their private</w:t>
                </w:r>
                <w:r w:rsidR="00812608">
                  <w:t xml:space="preserve"> worlds and in a personal idiom</w:t>
                </w:r>
                <w:r w:rsidRPr="008A6666">
                  <w:t xml:space="preserve">. </w:t>
                </w:r>
              </w:p>
              <w:p w14:paraId="387365FA" w14:textId="77777777" w:rsidR="00ED0543" w:rsidRPr="008A6666" w:rsidRDefault="00ED0543" w:rsidP="00812608"/>
              <w:p w14:paraId="3E1BF00D" w14:textId="62892BD8" w:rsidR="00ED0543" w:rsidRPr="008A6666" w:rsidRDefault="00ED0543" w:rsidP="00812608">
                <w:r w:rsidRPr="008A6666">
                  <w:rPr>
                    <w:i/>
                    <w:iCs/>
                  </w:rPr>
                  <w:t xml:space="preserve">Hashever Hasuri Afrikani </w:t>
                </w:r>
                <w:r w:rsidRPr="008A6666">
                  <w:t>(1974), which was written during and shortly after the 1973</w:t>
                </w:r>
                <w:r>
                  <w:t xml:space="preserve"> </w:t>
                </w:r>
                <w:r w:rsidRPr="008A6666">
                  <w:t xml:space="preserve">Yom Kippur War, marks a turning point in Yeshurun's poetry and in its reception. Its opening cycle, which expresses the shock of unexpected war, responds to the cracks that had cleaved the Zionist dream and reveals the fear of aberration and the distress caused by the Zionist repression of the Shoah experience, manifests a daring poetic historiography.  As he explores the Syrian African Rift as a geopolitical event, his investigation awakens previous traumas that disrupt the narrative thread, causing it to unfold through displacements in memory rather than through chronological linking.  Examining the process by which the poet has become a witness, Yeshurun abruptly shifts from the Jewish Day of Atonement in a Tel-Aviv synagogue to a childhood memory; </w:t>
                </w:r>
                <w:r>
                  <w:t xml:space="preserve">he </w:t>
                </w:r>
                <w:r w:rsidRPr="008A6666">
                  <w:t>then</w:t>
                </w:r>
                <w:r>
                  <w:t xml:space="preserve"> moves</w:t>
                </w:r>
                <w:r w:rsidRPr="008A6666">
                  <w:t xml:space="preserve"> to the shattering of the statel, on to a fateful event on the poet's own birthday and from there to the outbreak of the Yom Kippur</w:t>
                </w:r>
                <w:r w:rsidRPr="008A6666">
                  <w:rPr>
                    <w:color w:val="FFFF00"/>
                  </w:rPr>
                  <w:t xml:space="preserve"> </w:t>
                </w:r>
                <w:r w:rsidRPr="008A6666">
                  <w:t>War</w:t>
                </w:r>
                <w:r>
                  <w:t>.</w:t>
                </w:r>
                <w:r w:rsidR="00812608">
                  <w:t xml:space="preserve"> </w:t>
                </w:r>
                <w:r w:rsidRPr="008A6666">
                  <w:t>Whatever has happened in the past occurs again as a breakage in a new intersection. The unsettling montage oscillates from the historical to the personal perspective, from deep engagement to a clinical perspective, as he attempts to observe the effects of the breakages from a distance, creating a fresh</w:t>
                </w:r>
                <w:r>
                  <w:t>,</w:t>
                </w:r>
                <w:r w:rsidRPr="008A6666">
                  <w:t xml:space="preserve"> if disturbing</w:t>
                </w:r>
                <w:r>
                  <w:t>,</w:t>
                </w:r>
                <w:r w:rsidRPr="008A6666">
                  <w:t xml:space="preserve"> perspective on a series of traumas woven into collective and personal memory.</w:t>
                </w:r>
              </w:p>
              <w:p w14:paraId="50D50075" w14:textId="77777777" w:rsidR="00ED0543" w:rsidRPr="008A6666" w:rsidRDefault="00ED0543" w:rsidP="00812608"/>
              <w:p w14:paraId="167F6B43" w14:textId="73749807" w:rsidR="00ED0543" w:rsidRPr="008A6666" w:rsidRDefault="00ED0543" w:rsidP="00812608">
                <w:r w:rsidRPr="008A6666">
                  <w:t xml:space="preserve">With his last two books (1990, 1992), his 1980s avant-garde poetry evolves into a testament, or what he named </w:t>
                </w:r>
                <w:r w:rsidR="00AF156B">
                  <w:t>‘</w:t>
                </w:r>
                <w:r w:rsidRPr="008A6666">
                  <w:t>The work of re-membering</w:t>
                </w:r>
                <w:r>
                  <w:t>.</w:t>
                </w:r>
                <w:r w:rsidR="00AF156B">
                  <w:t>’</w:t>
                </w:r>
                <w:r w:rsidRPr="008A6666">
                  <w:t xml:space="preserve"> His last poems on Jesus and Mary, witnessing, and the poet's own dying clo</w:t>
                </w:r>
                <w:r w:rsidR="00812608">
                  <w:t xml:space="preserve">se the cycle of death and birth, which began </w:t>
                </w:r>
                <w:r w:rsidRPr="008A6666">
                  <w:t xml:space="preserve">in his 1932 </w:t>
                </w:r>
                <w:r w:rsidR="00AF156B">
                  <w:t>‘</w:t>
                </w:r>
                <w:r w:rsidR="00812608">
                  <w:t xml:space="preserve">Ballad </w:t>
                </w:r>
                <w:r w:rsidRPr="008A6666">
                  <w:t>of Mary Magdalene and Her White Son</w:t>
                </w:r>
                <w:r w:rsidR="00AF156B">
                  <w:t>’</w:t>
                </w:r>
                <w:r w:rsidR="00812608">
                  <w:t xml:space="preserve"> (1932). </w:t>
                </w:r>
                <w:r w:rsidRPr="008A6666">
                  <w:t xml:space="preserve">Here the language of prayer and entombment crystallizes </w:t>
                </w:r>
                <w:r w:rsidRPr="008A6666">
                  <w:lastRenderedPageBreak/>
                  <w:t>into warm, raw speech. The broken musicality is built on translating anew ancient languages through the mother tongue, in a living voice, here and now.</w:t>
                </w:r>
              </w:p>
              <w:p w14:paraId="3142AC41" w14:textId="77777777" w:rsidR="001011BE" w:rsidRDefault="001011BE" w:rsidP="00812608">
                <w:pPr>
                  <w:pStyle w:val="Heading1"/>
                  <w:spacing w:after="0"/>
                  <w:outlineLvl w:val="0"/>
                </w:pPr>
              </w:p>
              <w:p w14:paraId="65D6F4F4" w14:textId="3D6655A0" w:rsidR="00ED0543" w:rsidRDefault="00ED0543" w:rsidP="00323B66">
                <w:pPr>
                  <w:pStyle w:val="Heading1"/>
                  <w:outlineLvl w:val="0"/>
                  <w:rPr>
                    <w:rFonts w:eastAsiaTheme="minorHAnsi" w:cstheme="minorBidi"/>
                    <w:szCs w:val="22"/>
                  </w:rPr>
                </w:pPr>
                <w:r w:rsidRPr="00812608">
                  <w:t>List of Works</w:t>
                </w:r>
                <w:r w:rsidR="00812608" w:rsidRPr="00CB63BD">
                  <w:rPr>
                    <w:rFonts w:eastAsiaTheme="minorHAnsi" w:cstheme="minorBidi"/>
                    <w:szCs w:val="22"/>
                  </w:rPr>
                  <w:t>:</w:t>
                </w:r>
                <w:r w:rsidRPr="00CB63BD">
                  <w:rPr>
                    <w:rFonts w:eastAsiaTheme="minorHAnsi" w:cstheme="minorBidi"/>
                    <w:szCs w:val="22"/>
                  </w:rPr>
                  <w:t xml:space="preserve"> </w:t>
                </w:r>
              </w:p>
              <w:p w14:paraId="17191DD0" w14:textId="6A881051" w:rsidR="00BE5858" w:rsidRDefault="00BE5858" w:rsidP="00BE5858">
                <w:pPr>
                  <w:rPr>
                    <w:lang w:val="en-US"/>
                  </w:rPr>
                </w:pPr>
                <w:r w:rsidRPr="00BE5858">
                  <w:rPr>
                    <w:lang w:val="en-US"/>
                  </w:rPr>
                  <w:t xml:space="preserve">Yeshurun, Avot. </w:t>
                </w:r>
                <w:r w:rsidRPr="00BE5858">
                  <w:rPr>
                    <w:i/>
                    <w:lang w:val="en-US"/>
                  </w:rPr>
                  <w:t>Kol Shirav I-IV</w:t>
                </w:r>
                <w:r w:rsidRPr="00BE5858">
                  <w:rPr>
                    <w:lang w:val="en-US"/>
                  </w:rPr>
                  <w:t>. Tel-Aviv: Hakibutz Hemeuchad, Siman Kri’a, 1995-2001.</w:t>
                </w:r>
                <w:r>
                  <w:rPr>
                    <w:lang w:val="en-US"/>
                  </w:rPr>
                  <w:t xml:space="preserve"> Print.</w:t>
                </w:r>
              </w:p>
              <w:p w14:paraId="35AE1D6E" w14:textId="00E6F668" w:rsidR="00BE5858" w:rsidRDefault="00BE5858" w:rsidP="00BE5858">
                <w:r>
                  <w:t>---</w:t>
                </w:r>
                <w:r w:rsidRPr="00BE5858">
                  <w:t xml:space="preserve">. </w:t>
                </w:r>
                <w:r w:rsidRPr="00BE5858">
                  <w:rPr>
                    <w:i/>
                  </w:rPr>
                  <w:t>Milvadata: Selection 1991-1934</w:t>
                </w:r>
                <w:r w:rsidRPr="00BE5858">
                  <w:t>. Tel-Aviv: Hakibutz Hameuchad, Siman Kri’a, 2009.</w:t>
                </w:r>
                <w:r>
                  <w:t xml:space="preserve"> Print.</w:t>
                </w:r>
              </w:p>
              <w:p w14:paraId="37879460" w14:textId="39CC9CCF" w:rsidR="00BE5858" w:rsidRPr="00BE5858" w:rsidRDefault="00BE5858" w:rsidP="00BE5858">
                <w:r w:rsidRPr="00BE5858">
                  <w:rPr>
                    <w:i/>
                  </w:rPr>
                  <w:t>Avot Yeshurun</w:t>
                </w:r>
                <w:r w:rsidRPr="00BE5858">
                  <w:t>. Directed by Harel, Amir. 1990.</w:t>
                </w:r>
                <w:r>
                  <w:t xml:space="preserve"> Film.</w:t>
                </w:r>
              </w:p>
              <w:p w14:paraId="0FCDCA45" w14:textId="6697A346" w:rsidR="003F0D73" w:rsidRDefault="003F0D73" w:rsidP="00812608"/>
            </w:tc>
            <w:bookmarkStart w:id="0" w:name="_GoBack" w:displacedByCustomXml="next"/>
            <w:bookmarkEnd w:id="0" w:displacedByCustomXml="next"/>
          </w:sdtContent>
        </w:sdt>
      </w:tr>
      <w:tr w:rsidR="003235A7" w14:paraId="6C93E095" w14:textId="77777777" w:rsidTr="003235A7">
        <w:tc>
          <w:tcPr>
            <w:tcW w:w="9016" w:type="dxa"/>
          </w:tcPr>
          <w:p w14:paraId="6B7B191D" w14:textId="77777777" w:rsidR="003235A7" w:rsidRDefault="003235A7" w:rsidP="00812608">
            <w:r w:rsidRPr="0015114C">
              <w:rPr>
                <w:u w:val="single"/>
              </w:rPr>
              <w:lastRenderedPageBreak/>
              <w:t>Further reading</w:t>
            </w:r>
            <w:r>
              <w:t>:</w:t>
            </w:r>
          </w:p>
          <w:sdt>
            <w:sdtPr>
              <w:alias w:val="Further reading"/>
              <w:tag w:val="furtherReading"/>
              <w:id w:val="-1516217107"/>
            </w:sdtPr>
            <w:sdtEndPr/>
            <w:sdtContent>
              <w:p w14:paraId="66C10834" w14:textId="77777777" w:rsidR="00323B66" w:rsidRDefault="00323B66" w:rsidP="00812608"/>
              <w:p w14:paraId="6FEA7110" w14:textId="1664AB87" w:rsidR="00812608" w:rsidRDefault="00F92171" w:rsidP="00812608">
                <w:sdt>
                  <w:sdtPr>
                    <w:id w:val="874734408"/>
                    <w:citation/>
                  </w:sdtPr>
                  <w:sdtEndPr/>
                  <w:sdtContent>
                    <w:r w:rsidR="00812608">
                      <w:fldChar w:fldCharType="begin"/>
                    </w:r>
                    <w:r w:rsidR="00812608">
                      <w:rPr>
                        <w:lang w:val="en-CA"/>
                      </w:rPr>
                      <w:instrText xml:space="preserve"> CITATION Glu03 \l 4105 </w:instrText>
                    </w:r>
                    <w:r w:rsidR="00812608">
                      <w:fldChar w:fldCharType="separate"/>
                    </w:r>
                    <w:r w:rsidR="00BE5858">
                      <w:rPr>
                        <w:noProof/>
                        <w:lang w:val="en-CA"/>
                      </w:rPr>
                      <w:t>(Gluzman)</w:t>
                    </w:r>
                    <w:r w:rsidR="00812608">
                      <w:fldChar w:fldCharType="end"/>
                    </w:r>
                  </w:sdtContent>
                </w:sdt>
              </w:p>
              <w:p w14:paraId="5B0F3B02" w14:textId="77777777" w:rsidR="00812608" w:rsidRDefault="00812608" w:rsidP="00812608"/>
              <w:p w14:paraId="10007710" w14:textId="77777777" w:rsidR="00812608" w:rsidRDefault="00F92171" w:rsidP="00812608">
                <w:sdt>
                  <w:sdtPr>
                    <w:id w:val="350076137"/>
                    <w:citation/>
                  </w:sdtPr>
                  <w:sdtEndPr/>
                  <w:sdtContent>
                    <w:r w:rsidR="00812608">
                      <w:fldChar w:fldCharType="begin"/>
                    </w:r>
                    <w:r w:rsidR="00812608">
                      <w:rPr>
                        <w:lang w:val="en-CA"/>
                      </w:rPr>
                      <w:instrText xml:space="preserve"> CITATION Lil00 \l 4105 </w:instrText>
                    </w:r>
                    <w:r w:rsidR="00812608">
                      <w:fldChar w:fldCharType="separate"/>
                    </w:r>
                    <w:r w:rsidR="00BE5858">
                      <w:rPr>
                        <w:noProof/>
                        <w:lang w:val="en-CA"/>
                      </w:rPr>
                      <w:t>(Lachman)</w:t>
                    </w:r>
                    <w:r w:rsidR="00812608">
                      <w:fldChar w:fldCharType="end"/>
                    </w:r>
                  </w:sdtContent>
                </w:sdt>
              </w:p>
              <w:p w14:paraId="725790C4" w14:textId="77777777" w:rsidR="00812608" w:rsidRDefault="00812608" w:rsidP="00812608"/>
              <w:p w14:paraId="7CE46B37" w14:textId="77777777" w:rsidR="00812608" w:rsidRDefault="00F92171" w:rsidP="00812608">
                <w:sdt>
                  <w:sdtPr>
                    <w:id w:val="-1496187248"/>
                    <w:citation/>
                  </w:sdtPr>
                  <w:sdtEndPr/>
                  <w:sdtContent>
                    <w:r w:rsidR="00812608">
                      <w:fldChar w:fldCharType="begin"/>
                    </w:r>
                    <w:r w:rsidR="00812608">
                      <w:rPr>
                        <w:lang w:val="en-CA"/>
                      </w:rPr>
                      <w:instrText xml:space="preserve"> CITATION Lil11 \l 4105 </w:instrText>
                    </w:r>
                    <w:r w:rsidR="00812608">
                      <w:fldChar w:fldCharType="separate"/>
                    </w:r>
                    <w:r w:rsidR="00BE5858">
                      <w:rPr>
                        <w:noProof/>
                        <w:lang w:val="en-CA"/>
                      </w:rPr>
                      <w:t>(Liliach Lachman)</w:t>
                    </w:r>
                    <w:r w:rsidR="00812608">
                      <w:fldChar w:fldCharType="end"/>
                    </w:r>
                  </w:sdtContent>
                </w:sdt>
              </w:p>
              <w:p w14:paraId="2459B5A0" w14:textId="77777777" w:rsidR="00812608" w:rsidRDefault="00812608" w:rsidP="00812608"/>
              <w:p w14:paraId="61F204FB" w14:textId="77777777" w:rsidR="00812608" w:rsidRDefault="00F92171" w:rsidP="00812608">
                <w:sdt>
                  <w:sdtPr>
                    <w:id w:val="-1370985892"/>
                    <w:citation/>
                  </w:sdtPr>
                  <w:sdtEndPr/>
                  <w:sdtContent>
                    <w:r w:rsidR="00812608">
                      <w:fldChar w:fldCharType="begin"/>
                    </w:r>
                    <w:r w:rsidR="00812608">
                      <w:rPr>
                        <w:lang w:val="en-CA"/>
                      </w:rPr>
                      <w:instrText xml:space="preserve"> CITATION Yoc97 \l 4105 </w:instrText>
                    </w:r>
                    <w:r w:rsidR="00812608">
                      <w:fldChar w:fldCharType="separate"/>
                    </w:r>
                    <w:r w:rsidR="00BE5858">
                      <w:rPr>
                        <w:noProof/>
                        <w:lang w:val="en-CA"/>
                      </w:rPr>
                      <w:t>(Oppenheimer)</w:t>
                    </w:r>
                    <w:r w:rsidR="00812608">
                      <w:fldChar w:fldCharType="end"/>
                    </w:r>
                  </w:sdtContent>
                </w:sdt>
              </w:p>
              <w:p w14:paraId="20998FDF" w14:textId="77777777" w:rsidR="00812608" w:rsidRDefault="00812608" w:rsidP="00812608"/>
              <w:p w14:paraId="1CB5EF85" w14:textId="77777777" w:rsidR="00812608" w:rsidRDefault="00F92171" w:rsidP="00812608">
                <w:sdt>
                  <w:sdtPr>
                    <w:id w:val="-1688291447"/>
                    <w:citation/>
                  </w:sdtPr>
                  <w:sdtEndPr/>
                  <w:sdtContent>
                    <w:r w:rsidR="00812608">
                      <w:fldChar w:fldCharType="begin"/>
                    </w:r>
                    <w:r w:rsidR="00812608">
                      <w:rPr>
                        <w:lang w:val="en-CA"/>
                      </w:rPr>
                      <w:instrText xml:space="preserve"> CITATION Net12 \l 4105 </w:instrText>
                    </w:r>
                    <w:r w:rsidR="00812608">
                      <w:fldChar w:fldCharType="separate"/>
                    </w:r>
                    <w:r w:rsidR="00BE5858">
                      <w:rPr>
                        <w:noProof/>
                        <w:lang w:val="en-CA"/>
                      </w:rPr>
                      <w:t>(Stahl)</w:t>
                    </w:r>
                    <w:r w:rsidR="00812608">
                      <w:fldChar w:fldCharType="end"/>
                    </w:r>
                  </w:sdtContent>
                </w:sdt>
              </w:p>
              <w:p w14:paraId="3E312232" w14:textId="77777777" w:rsidR="00812608" w:rsidRDefault="00812608" w:rsidP="00812608"/>
              <w:p w14:paraId="6C7F595B" w14:textId="5F09D55F" w:rsidR="003235A7" w:rsidRDefault="00F92171" w:rsidP="00812608">
                <w:sdt>
                  <w:sdtPr>
                    <w:id w:val="1609318042"/>
                    <w:citation/>
                  </w:sdtPr>
                  <w:sdtEndPr/>
                  <w:sdtContent>
                    <w:r w:rsidR="00812608">
                      <w:fldChar w:fldCharType="begin"/>
                    </w:r>
                    <w:r w:rsidR="00812608">
                      <w:rPr>
                        <w:lang w:val="en-CA"/>
                      </w:rPr>
                      <w:instrText xml:space="preserve"> CITATION Eda95 \l 4105 </w:instrText>
                    </w:r>
                    <w:r w:rsidR="00812608">
                      <w:fldChar w:fldCharType="separate"/>
                    </w:r>
                    <w:r w:rsidR="00BE5858">
                      <w:rPr>
                        <w:noProof/>
                        <w:lang w:val="en-CA"/>
                      </w:rPr>
                      <w:t>(Zoritte)</w:t>
                    </w:r>
                    <w:r w:rsidR="00812608">
                      <w:fldChar w:fldCharType="end"/>
                    </w:r>
                  </w:sdtContent>
                </w:sdt>
              </w:p>
            </w:sdtContent>
          </w:sdt>
        </w:tc>
      </w:tr>
    </w:tbl>
    <w:p w14:paraId="001B9CF5" w14:textId="77777777" w:rsidR="00C27FAB" w:rsidRPr="00F36937" w:rsidRDefault="00C27FAB" w:rsidP="00812608">
      <w:pPr>
        <w:spacing w:after="0" w:line="240" w:lineRule="auto"/>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28829B" w14:textId="77777777" w:rsidR="00F92171" w:rsidRDefault="00F92171" w:rsidP="007A0D55">
      <w:pPr>
        <w:spacing w:after="0" w:line="240" w:lineRule="auto"/>
      </w:pPr>
      <w:r>
        <w:separator/>
      </w:r>
    </w:p>
  </w:endnote>
  <w:endnote w:type="continuationSeparator" w:id="0">
    <w:p w14:paraId="4F02D21F" w14:textId="77777777" w:rsidR="00F92171" w:rsidRDefault="00F9217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41B221" w14:textId="77777777" w:rsidR="00F92171" w:rsidRDefault="00F92171" w:rsidP="007A0D55">
      <w:pPr>
        <w:spacing w:after="0" w:line="240" w:lineRule="auto"/>
      </w:pPr>
      <w:r>
        <w:separator/>
      </w:r>
    </w:p>
  </w:footnote>
  <w:footnote w:type="continuationSeparator" w:id="0">
    <w:p w14:paraId="67C49A37" w14:textId="77777777" w:rsidR="00F92171" w:rsidRDefault="00F9217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54172" w14:textId="77777777" w:rsidR="00321851" w:rsidRDefault="0032185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8DC8AFB" w14:textId="77777777" w:rsidR="00321851" w:rsidRDefault="003218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AC5"/>
    <w:rsid w:val="00032559"/>
    <w:rsid w:val="00052040"/>
    <w:rsid w:val="000B25AE"/>
    <w:rsid w:val="000B55AB"/>
    <w:rsid w:val="000D24DC"/>
    <w:rsid w:val="001011BE"/>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1851"/>
    <w:rsid w:val="003235A7"/>
    <w:rsid w:val="00323B66"/>
    <w:rsid w:val="00337AC5"/>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608E"/>
    <w:rsid w:val="006D0412"/>
    <w:rsid w:val="007411B9"/>
    <w:rsid w:val="00780D95"/>
    <w:rsid w:val="00780DC7"/>
    <w:rsid w:val="007A0D55"/>
    <w:rsid w:val="007B3377"/>
    <w:rsid w:val="007E5F44"/>
    <w:rsid w:val="00804BAC"/>
    <w:rsid w:val="00812608"/>
    <w:rsid w:val="00821DE3"/>
    <w:rsid w:val="00846CE1"/>
    <w:rsid w:val="008A5B87"/>
    <w:rsid w:val="00922950"/>
    <w:rsid w:val="009A7264"/>
    <w:rsid w:val="009D1606"/>
    <w:rsid w:val="009E1771"/>
    <w:rsid w:val="009E18A1"/>
    <w:rsid w:val="009E73D7"/>
    <w:rsid w:val="00A27D2C"/>
    <w:rsid w:val="00A76FD9"/>
    <w:rsid w:val="00AB436D"/>
    <w:rsid w:val="00AD2F24"/>
    <w:rsid w:val="00AD4844"/>
    <w:rsid w:val="00AF156B"/>
    <w:rsid w:val="00B219AE"/>
    <w:rsid w:val="00B33145"/>
    <w:rsid w:val="00B574C9"/>
    <w:rsid w:val="00BC39C9"/>
    <w:rsid w:val="00BE5858"/>
    <w:rsid w:val="00BE5BF7"/>
    <w:rsid w:val="00BF40E1"/>
    <w:rsid w:val="00C27FAB"/>
    <w:rsid w:val="00C358D4"/>
    <w:rsid w:val="00C6296B"/>
    <w:rsid w:val="00CB63BD"/>
    <w:rsid w:val="00CC586D"/>
    <w:rsid w:val="00CF1542"/>
    <w:rsid w:val="00CF3EC5"/>
    <w:rsid w:val="00D656DA"/>
    <w:rsid w:val="00D83300"/>
    <w:rsid w:val="00DC6B48"/>
    <w:rsid w:val="00DF01B0"/>
    <w:rsid w:val="00E85A05"/>
    <w:rsid w:val="00E95829"/>
    <w:rsid w:val="00EA606C"/>
    <w:rsid w:val="00EB0C8C"/>
    <w:rsid w:val="00EB51FD"/>
    <w:rsid w:val="00EB77DB"/>
    <w:rsid w:val="00ED0543"/>
    <w:rsid w:val="00ED139F"/>
    <w:rsid w:val="00EF74F7"/>
    <w:rsid w:val="00F36937"/>
    <w:rsid w:val="00F60F53"/>
    <w:rsid w:val="00F92171"/>
    <w:rsid w:val="00FA1925"/>
    <w:rsid w:val="00FB11DE"/>
    <w:rsid w:val="00FB1FB7"/>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04C0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7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AC5"/>
    <w:rPr>
      <w:rFonts w:ascii="Tahoma" w:hAnsi="Tahoma" w:cs="Tahoma"/>
      <w:sz w:val="16"/>
      <w:szCs w:val="16"/>
    </w:rPr>
  </w:style>
  <w:style w:type="paragraph" w:styleId="NoSpacing">
    <w:name w:val="No Spacing"/>
    <w:uiPriority w:val="1"/>
    <w:qFormat/>
    <w:rsid w:val="00ED0543"/>
    <w:pPr>
      <w:bidi/>
      <w:spacing w:after="0" w:line="240" w:lineRule="auto"/>
    </w:pPr>
    <w:rPr>
      <w:rFonts w:ascii="Times New Roman" w:eastAsia="Times New Roman" w:hAnsi="Times New Roman" w:cs="Times New Roman"/>
      <w:sz w:val="24"/>
      <w:szCs w:val="24"/>
      <w:lang w:val="en-US" w:eastAsia="he-IL" w:bidi="he-IL"/>
    </w:rPr>
  </w:style>
  <w:style w:type="character" w:customStyle="1" w:styleId="apple-converted-space">
    <w:name w:val="apple-converted-space"/>
    <w:uiPriority w:val="99"/>
    <w:rsid w:val="00FB1FB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82776">
      <w:bodyDiv w:val="1"/>
      <w:marLeft w:val="0"/>
      <w:marRight w:val="0"/>
      <w:marTop w:val="0"/>
      <w:marBottom w:val="0"/>
      <w:divBdr>
        <w:top w:val="none" w:sz="0" w:space="0" w:color="auto"/>
        <w:left w:val="none" w:sz="0" w:space="0" w:color="auto"/>
        <w:bottom w:val="none" w:sz="0" w:space="0" w:color="auto"/>
        <w:right w:val="none" w:sz="0" w:space="0" w:color="auto"/>
      </w:divBdr>
    </w:div>
    <w:div w:id="202444112">
      <w:bodyDiv w:val="1"/>
      <w:marLeft w:val="0"/>
      <w:marRight w:val="0"/>
      <w:marTop w:val="0"/>
      <w:marBottom w:val="0"/>
      <w:divBdr>
        <w:top w:val="none" w:sz="0" w:space="0" w:color="auto"/>
        <w:left w:val="none" w:sz="0" w:space="0" w:color="auto"/>
        <w:bottom w:val="none" w:sz="0" w:space="0" w:color="auto"/>
        <w:right w:val="none" w:sz="0" w:space="0" w:color="auto"/>
      </w:divBdr>
    </w:div>
    <w:div w:id="468980660">
      <w:bodyDiv w:val="1"/>
      <w:marLeft w:val="0"/>
      <w:marRight w:val="0"/>
      <w:marTop w:val="0"/>
      <w:marBottom w:val="0"/>
      <w:divBdr>
        <w:top w:val="none" w:sz="0" w:space="0" w:color="auto"/>
        <w:left w:val="none" w:sz="0" w:space="0" w:color="auto"/>
        <w:bottom w:val="none" w:sz="0" w:space="0" w:color="auto"/>
        <w:right w:val="none" w:sz="0" w:space="0" w:color="auto"/>
      </w:divBdr>
    </w:div>
    <w:div w:id="480661696">
      <w:bodyDiv w:val="1"/>
      <w:marLeft w:val="0"/>
      <w:marRight w:val="0"/>
      <w:marTop w:val="0"/>
      <w:marBottom w:val="0"/>
      <w:divBdr>
        <w:top w:val="none" w:sz="0" w:space="0" w:color="auto"/>
        <w:left w:val="none" w:sz="0" w:space="0" w:color="auto"/>
        <w:bottom w:val="none" w:sz="0" w:space="0" w:color="auto"/>
        <w:right w:val="none" w:sz="0" w:space="0" w:color="auto"/>
      </w:divBdr>
    </w:div>
    <w:div w:id="714810544">
      <w:bodyDiv w:val="1"/>
      <w:marLeft w:val="0"/>
      <w:marRight w:val="0"/>
      <w:marTop w:val="0"/>
      <w:marBottom w:val="0"/>
      <w:divBdr>
        <w:top w:val="none" w:sz="0" w:space="0" w:color="auto"/>
        <w:left w:val="none" w:sz="0" w:space="0" w:color="auto"/>
        <w:bottom w:val="none" w:sz="0" w:space="0" w:color="auto"/>
        <w:right w:val="none" w:sz="0" w:space="0" w:color="auto"/>
      </w:divBdr>
    </w:div>
    <w:div w:id="1099644268">
      <w:bodyDiv w:val="1"/>
      <w:marLeft w:val="0"/>
      <w:marRight w:val="0"/>
      <w:marTop w:val="0"/>
      <w:marBottom w:val="0"/>
      <w:divBdr>
        <w:top w:val="none" w:sz="0" w:space="0" w:color="auto"/>
        <w:left w:val="none" w:sz="0" w:space="0" w:color="auto"/>
        <w:bottom w:val="none" w:sz="0" w:space="0" w:color="auto"/>
        <w:right w:val="none" w:sz="0" w:space="0" w:color="auto"/>
      </w:divBdr>
    </w:div>
    <w:div w:id="1231964356">
      <w:bodyDiv w:val="1"/>
      <w:marLeft w:val="0"/>
      <w:marRight w:val="0"/>
      <w:marTop w:val="0"/>
      <w:marBottom w:val="0"/>
      <w:divBdr>
        <w:top w:val="none" w:sz="0" w:space="0" w:color="auto"/>
        <w:left w:val="none" w:sz="0" w:space="0" w:color="auto"/>
        <w:bottom w:val="none" w:sz="0" w:space="0" w:color="auto"/>
        <w:right w:val="none" w:sz="0" w:space="0" w:color="auto"/>
      </w:divBdr>
    </w:div>
    <w:div w:id="1234196374">
      <w:bodyDiv w:val="1"/>
      <w:marLeft w:val="0"/>
      <w:marRight w:val="0"/>
      <w:marTop w:val="0"/>
      <w:marBottom w:val="0"/>
      <w:divBdr>
        <w:top w:val="none" w:sz="0" w:space="0" w:color="auto"/>
        <w:left w:val="none" w:sz="0" w:space="0" w:color="auto"/>
        <w:bottom w:val="none" w:sz="0" w:space="0" w:color="auto"/>
        <w:right w:val="none" w:sz="0" w:space="0" w:color="auto"/>
      </w:divBdr>
    </w:div>
    <w:div w:id="1240873348">
      <w:bodyDiv w:val="1"/>
      <w:marLeft w:val="0"/>
      <w:marRight w:val="0"/>
      <w:marTop w:val="0"/>
      <w:marBottom w:val="0"/>
      <w:divBdr>
        <w:top w:val="none" w:sz="0" w:space="0" w:color="auto"/>
        <w:left w:val="none" w:sz="0" w:space="0" w:color="auto"/>
        <w:bottom w:val="none" w:sz="0" w:space="0" w:color="auto"/>
        <w:right w:val="none" w:sz="0" w:space="0" w:color="auto"/>
      </w:divBdr>
    </w:div>
    <w:div w:id="1260599312">
      <w:bodyDiv w:val="1"/>
      <w:marLeft w:val="0"/>
      <w:marRight w:val="0"/>
      <w:marTop w:val="0"/>
      <w:marBottom w:val="0"/>
      <w:divBdr>
        <w:top w:val="none" w:sz="0" w:space="0" w:color="auto"/>
        <w:left w:val="none" w:sz="0" w:space="0" w:color="auto"/>
        <w:bottom w:val="none" w:sz="0" w:space="0" w:color="auto"/>
        <w:right w:val="none" w:sz="0" w:space="0" w:color="auto"/>
      </w:divBdr>
    </w:div>
    <w:div w:id="1385642618">
      <w:bodyDiv w:val="1"/>
      <w:marLeft w:val="0"/>
      <w:marRight w:val="0"/>
      <w:marTop w:val="0"/>
      <w:marBottom w:val="0"/>
      <w:divBdr>
        <w:top w:val="none" w:sz="0" w:space="0" w:color="auto"/>
        <w:left w:val="none" w:sz="0" w:space="0" w:color="auto"/>
        <w:bottom w:val="none" w:sz="0" w:space="0" w:color="auto"/>
        <w:right w:val="none" w:sz="0" w:space="0" w:color="auto"/>
      </w:divBdr>
    </w:div>
    <w:div w:id="1417553792">
      <w:bodyDiv w:val="1"/>
      <w:marLeft w:val="0"/>
      <w:marRight w:val="0"/>
      <w:marTop w:val="0"/>
      <w:marBottom w:val="0"/>
      <w:divBdr>
        <w:top w:val="none" w:sz="0" w:space="0" w:color="auto"/>
        <w:left w:val="none" w:sz="0" w:space="0" w:color="auto"/>
        <w:bottom w:val="none" w:sz="0" w:space="0" w:color="auto"/>
        <w:right w:val="none" w:sz="0" w:space="0" w:color="auto"/>
      </w:divBdr>
    </w:div>
    <w:div w:id="1417903594">
      <w:bodyDiv w:val="1"/>
      <w:marLeft w:val="0"/>
      <w:marRight w:val="0"/>
      <w:marTop w:val="0"/>
      <w:marBottom w:val="0"/>
      <w:divBdr>
        <w:top w:val="none" w:sz="0" w:space="0" w:color="auto"/>
        <w:left w:val="none" w:sz="0" w:space="0" w:color="auto"/>
        <w:bottom w:val="none" w:sz="0" w:space="0" w:color="auto"/>
        <w:right w:val="none" w:sz="0" w:space="0" w:color="auto"/>
      </w:divBdr>
    </w:div>
    <w:div w:id="1596741673">
      <w:bodyDiv w:val="1"/>
      <w:marLeft w:val="0"/>
      <w:marRight w:val="0"/>
      <w:marTop w:val="0"/>
      <w:marBottom w:val="0"/>
      <w:divBdr>
        <w:top w:val="none" w:sz="0" w:space="0" w:color="auto"/>
        <w:left w:val="none" w:sz="0" w:space="0" w:color="auto"/>
        <w:bottom w:val="none" w:sz="0" w:space="0" w:color="auto"/>
        <w:right w:val="none" w:sz="0" w:space="0" w:color="auto"/>
      </w:divBdr>
    </w:div>
    <w:div w:id="1642954572">
      <w:bodyDiv w:val="1"/>
      <w:marLeft w:val="0"/>
      <w:marRight w:val="0"/>
      <w:marTop w:val="0"/>
      <w:marBottom w:val="0"/>
      <w:divBdr>
        <w:top w:val="none" w:sz="0" w:space="0" w:color="auto"/>
        <w:left w:val="none" w:sz="0" w:space="0" w:color="auto"/>
        <w:bottom w:val="none" w:sz="0" w:space="0" w:color="auto"/>
        <w:right w:val="none" w:sz="0" w:space="0" w:color="auto"/>
      </w:divBdr>
    </w:div>
    <w:div w:id="1674066165">
      <w:bodyDiv w:val="1"/>
      <w:marLeft w:val="0"/>
      <w:marRight w:val="0"/>
      <w:marTop w:val="0"/>
      <w:marBottom w:val="0"/>
      <w:divBdr>
        <w:top w:val="none" w:sz="0" w:space="0" w:color="auto"/>
        <w:left w:val="none" w:sz="0" w:space="0" w:color="auto"/>
        <w:bottom w:val="none" w:sz="0" w:space="0" w:color="auto"/>
        <w:right w:val="none" w:sz="0" w:space="0" w:color="auto"/>
      </w:divBdr>
    </w:div>
    <w:div w:id="1724210225">
      <w:bodyDiv w:val="1"/>
      <w:marLeft w:val="0"/>
      <w:marRight w:val="0"/>
      <w:marTop w:val="0"/>
      <w:marBottom w:val="0"/>
      <w:divBdr>
        <w:top w:val="none" w:sz="0" w:space="0" w:color="auto"/>
        <w:left w:val="none" w:sz="0" w:space="0" w:color="auto"/>
        <w:bottom w:val="none" w:sz="0" w:space="0" w:color="auto"/>
        <w:right w:val="none" w:sz="0" w:space="0" w:color="auto"/>
      </w:divBdr>
    </w:div>
    <w:div w:id="200632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18D76012AE4AE49325F9D3FB2EC2C7"/>
        <w:category>
          <w:name w:val="General"/>
          <w:gallery w:val="placeholder"/>
        </w:category>
        <w:types>
          <w:type w:val="bbPlcHdr"/>
        </w:types>
        <w:behaviors>
          <w:behavior w:val="content"/>
        </w:behaviors>
        <w:guid w:val="{087982F4-370D-48DB-8BCA-616FB0C79874}"/>
      </w:docPartPr>
      <w:docPartBody>
        <w:p w:rsidR="001C002A" w:rsidRDefault="004C2F27">
          <w:pPr>
            <w:pStyle w:val="ED18D76012AE4AE49325F9D3FB2EC2C7"/>
          </w:pPr>
          <w:r w:rsidRPr="00CC586D">
            <w:rPr>
              <w:rStyle w:val="PlaceholderText"/>
              <w:b/>
              <w:color w:val="FFFFFF" w:themeColor="background1"/>
            </w:rPr>
            <w:t>[Salutation]</w:t>
          </w:r>
        </w:p>
      </w:docPartBody>
    </w:docPart>
    <w:docPart>
      <w:docPartPr>
        <w:name w:val="E513197E7E3D4455A6F78B305AE26A28"/>
        <w:category>
          <w:name w:val="General"/>
          <w:gallery w:val="placeholder"/>
        </w:category>
        <w:types>
          <w:type w:val="bbPlcHdr"/>
        </w:types>
        <w:behaviors>
          <w:behavior w:val="content"/>
        </w:behaviors>
        <w:guid w:val="{9D2AEAA7-E23B-4C4A-BD8F-6F1B50FB9A9B}"/>
      </w:docPartPr>
      <w:docPartBody>
        <w:p w:rsidR="001C002A" w:rsidRDefault="004C2F27">
          <w:pPr>
            <w:pStyle w:val="E513197E7E3D4455A6F78B305AE26A28"/>
          </w:pPr>
          <w:r>
            <w:rPr>
              <w:rStyle w:val="PlaceholderText"/>
            </w:rPr>
            <w:t>[First name]</w:t>
          </w:r>
        </w:p>
      </w:docPartBody>
    </w:docPart>
    <w:docPart>
      <w:docPartPr>
        <w:name w:val="584B80A6B2DD47ECB44A7F4B973D207D"/>
        <w:category>
          <w:name w:val="General"/>
          <w:gallery w:val="placeholder"/>
        </w:category>
        <w:types>
          <w:type w:val="bbPlcHdr"/>
        </w:types>
        <w:behaviors>
          <w:behavior w:val="content"/>
        </w:behaviors>
        <w:guid w:val="{1C4CF81E-CFCC-458A-A0C9-FA6041938493}"/>
      </w:docPartPr>
      <w:docPartBody>
        <w:p w:rsidR="001C002A" w:rsidRDefault="004C2F27">
          <w:pPr>
            <w:pStyle w:val="584B80A6B2DD47ECB44A7F4B973D207D"/>
          </w:pPr>
          <w:r>
            <w:rPr>
              <w:rStyle w:val="PlaceholderText"/>
            </w:rPr>
            <w:t>[Middle name]</w:t>
          </w:r>
        </w:p>
      </w:docPartBody>
    </w:docPart>
    <w:docPart>
      <w:docPartPr>
        <w:name w:val="7B9AF1AEFD9C42CFBB5A47B98F46A17F"/>
        <w:category>
          <w:name w:val="General"/>
          <w:gallery w:val="placeholder"/>
        </w:category>
        <w:types>
          <w:type w:val="bbPlcHdr"/>
        </w:types>
        <w:behaviors>
          <w:behavior w:val="content"/>
        </w:behaviors>
        <w:guid w:val="{65583C79-C528-4D9F-BB8B-70CCA82ADC13}"/>
      </w:docPartPr>
      <w:docPartBody>
        <w:p w:rsidR="001C002A" w:rsidRDefault="004C2F27">
          <w:pPr>
            <w:pStyle w:val="7B9AF1AEFD9C42CFBB5A47B98F46A17F"/>
          </w:pPr>
          <w:r>
            <w:rPr>
              <w:rStyle w:val="PlaceholderText"/>
            </w:rPr>
            <w:t>[Last name]</w:t>
          </w:r>
        </w:p>
      </w:docPartBody>
    </w:docPart>
    <w:docPart>
      <w:docPartPr>
        <w:name w:val="49363ED0695643829FD46255F185A5D6"/>
        <w:category>
          <w:name w:val="General"/>
          <w:gallery w:val="placeholder"/>
        </w:category>
        <w:types>
          <w:type w:val="bbPlcHdr"/>
        </w:types>
        <w:behaviors>
          <w:behavior w:val="content"/>
        </w:behaviors>
        <w:guid w:val="{0843E132-2B3C-472A-BADD-EC461E89E069}"/>
      </w:docPartPr>
      <w:docPartBody>
        <w:p w:rsidR="001C002A" w:rsidRDefault="004C2F27">
          <w:pPr>
            <w:pStyle w:val="49363ED0695643829FD46255F185A5D6"/>
          </w:pPr>
          <w:r>
            <w:rPr>
              <w:rStyle w:val="PlaceholderText"/>
            </w:rPr>
            <w:t>[Enter your biography]</w:t>
          </w:r>
        </w:p>
      </w:docPartBody>
    </w:docPart>
    <w:docPart>
      <w:docPartPr>
        <w:name w:val="D85E6AE3AFE949199B2002B8649C24A7"/>
        <w:category>
          <w:name w:val="General"/>
          <w:gallery w:val="placeholder"/>
        </w:category>
        <w:types>
          <w:type w:val="bbPlcHdr"/>
        </w:types>
        <w:behaviors>
          <w:behavior w:val="content"/>
        </w:behaviors>
        <w:guid w:val="{52EEFF3E-D17A-46FD-99B7-7458820066B8}"/>
      </w:docPartPr>
      <w:docPartBody>
        <w:p w:rsidR="001C002A" w:rsidRDefault="004C2F27">
          <w:pPr>
            <w:pStyle w:val="D85E6AE3AFE949199B2002B8649C24A7"/>
          </w:pPr>
          <w:r>
            <w:rPr>
              <w:rStyle w:val="PlaceholderText"/>
            </w:rPr>
            <w:t>[Enter the institution with which you are affiliated]</w:t>
          </w:r>
        </w:p>
      </w:docPartBody>
    </w:docPart>
    <w:docPart>
      <w:docPartPr>
        <w:name w:val="0E076C651E3A4967B053A1968B18663A"/>
        <w:category>
          <w:name w:val="General"/>
          <w:gallery w:val="placeholder"/>
        </w:category>
        <w:types>
          <w:type w:val="bbPlcHdr"/>
        </w:types>
        <w:behaviors>
          <w:behavior w:val="content"/>
        </w:behaviors>
        <w:guid w:val="{BE9F43E1-9D31-498B-B027-02125E791D10}"/>
      </w:docPartPr>
      <w:docPartBody>
        <w:p w:rsidR="001C002A" w:rsidRDefault="004C2F27">
          <w:pPr>
            <w:pStyle w:val="0E076C651E3A4967B053A1968B18663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414EE93BBCB4BBD9384928162306C07"/>
        <w:category>
          <w:name w:val="General"/>
          <w:gallery w:val="placeholder"/>
        </w:category>
        <w:types>
          <w:type w:val="bbPlcHdr"/>
        </w:types>
        <w:behaviors>
          <w:behavior w:val="content"/>
        </w:behaviors>
        <w:guid w:val="{820829B5-B72D-4752-A8DF-465941C376D9}"/>
      </w:docPartPr>
      <w:docPartBody>
        <w:p w:rsidR="001C002A" w:rsidRDefault="004C2F27">
          <w:pPr>
            <w:pStyle w:val="D414EE93BBCB4BBD9384928162306C0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B5C395F3812422FA7AFA49B1A57CAB1"/>
        <w:category>
          <w:name w:val="General"/>
          <w:gallery w:val="placeholder"/>
        </w:category>
        <w:types>
          <w:type w:val="bbPlcHdr"/>
        </w:types>
        <w:behaviors>
          <w:behavior w:val="content"/>
        </w:behaviors>
        <w:guid w:val="{79CF5151-4C02-4ECF-851C-F83C08934A46}"/>
      </w:docPartPr>
      <w:docPartBody>
        <w:p w:rsidR="001C002A" w:rsidRDefault="004C2F27">
          <w:pPr>
            <w:pStyle w:val="BB5C395F3812422FA7AFA49B1A57CAB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F27"/>
    <w:rsid w:val="001C002A"/>
    <w:rsid w:val="004355BF"/>
    <w:rsid w:val="004C2F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02A"/>
    <w:rPr>
      <w:color w:val="808080"/>
    </w:rPr>
  </w:style>
  <w:style w:type="paragraph" w:customStyle="1" w:styleId="ED18D76012AE4AE49325F9D3FB2EC2C7">
    <w:name w:val="ED18D76012AE4AE49325F9D3FB2EC2C7"/>
  </w:style>
  <w:style w:type="paragraph" w:customStyle="1" w:styleId="E513197E7E3D4455A6F78B305AE26A28">
    <w:name w:val="E513197E7E3D4455A6F78B305AE26A28"/>
  </w:style>
  <w:style w:type="paragraph" w:customStyle="1" w:styleId="584B80A6B2DD47ECB44A7F4B973D207D">
    <w:name w:val="584B80A6B2DD47ECB44A7F4B973D207D"/>
  </w:style>
  <w:style w:type="paragraph" w:customStyle="1" w:styleId="7B9AF1AEFD9C42CFBB5A47B98F46A17F">
    <w:name w:val="7B9AF1AEFD9C42CFBB5A47B98F46A17F"/>
  </w:style>
  <w:style w:type="paragraph" w:customStyle="1" w:styleId="49363ED0695643829FD46255F185A5D6">
    <w:name w:val="49363ED0695643829FD46255F185A5D6"/>
  </w:style>
  <w:style w:type="paragraph" w:customStyle="1" w:styleId="D85E6AE3AFE949199B2002B8649C24A7">
    <w:name w:val="D85E6AE3AFE949199B2002B8649C24A7"/>
  </w:style>
  <w:style w:type="paragraph" w:customStyle="1" w:styleId="630DFE05D0504DA983F06FD29D05B3A7">
    <w:name w:val="630DFE05D0504DA983F06FD29D05B3A7"/>
  </w:style>
  <w:style w:type="paragraph" w:customStyle="1" w:styleId="0E076C651E3A4967B053A1968B18663A">
    <w:name w:val="0E076C651E3A4967B053A1968B18663A"/>
  </w:style>
  <w:style w:type="paragraph" w:customStyle="1" w:styleId="D414EE93BBCB4BBD9384928162306C07">
    <w:name w:val="D414EE93BBCB4BBD9384928162306C07"/>
  </w:style>
  <w:style w:type="paragraph" w:customStyle="1" w:styleId="BB5C395F3812422FA7AFA49B1A57CAB1">
    <w:name w:val="BB5C395F3812422FA7AFA49B1A57CAB1"/>
  </w:style>
  <w:style w:type="paragraph" w:customStyle="1" w:styleId="41F8737942774FD0BEE3AA1AA1004E79">
    <w:name w:val="41F8737942774FD0BEE3AA1AA1004E79"/>
  </w:style>
  <w:style w:type="paragraph" w:customStyle="1" w:styleId="72384CC43C9E884BA540562E1D841C24">
    <w:name w:val="72384CC43C9E884BA540562E1D841C24"/>
    <w:rsid w:val="001C002A"/>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Avo01</b:Tag>
    <b:SourceType>Book</b:SourceType>
    <b:Guid>{9704B0F0-E955-423F-B2DE-565F13BD71C0}</b:Guid>
    <b:Author>
      <b:Author>
        <b:NameList>
          <b:Person>
            <b:Last>Yeshurun</b:Last>
            <b:First>Avot</b:First>
          </b:Person>
        </b:NameList>
      </b:Author>
    </b:Author>
    <b:Title>Kol Shirav I-IV</b:Title>
    <b:Year>1995-2001</b:Year>
    <b:City>Tel-Aviv</b:City>
    <b:Publisher>Hakibutz Hemeuchad, Siman Kri'a</b:Publisher>
    <b:Medium>Print</b:Medium>
    <b:RefOrder>1</b:RefOrder>
  </b:Source>
  <b:Source>
    <b:Tag>Yes09</b:Tag>
    <b:SourceType>Book</b:SourceType>
    <b:Guid>{9F3E9818-BE7A-4C09-BD40-D58F2DC4AB01}</b:Guid>
    <b:Author>
      <b:Author>
        <b:NameList>
          <b:Person>
            <b:Last>Yeshurun</b:Last>
            <b:First>Avot</b:First>
          </b:Person>
        </b:NameList>
      </b:Author>
    </b:Author>
    <b:Title>Milvadata: Selection 1991-1934</b:Title>
    <b:Year>2009</b:Year>
    <b:City>Tel-Aviv</b:City>
    <b:Publisher>Hakibutz Hameuchad, Siman Kri'a</b:Publisher>
    <b:Medium>Print</b:Medium>
    <b:RefOrder>2</b:RefOrder>
  </b:Source>
  <b:Source>
    <b:Tag>Glu03</b:Tag>
    <b:SourceType>BookSection</b:SourceType>
    <b:Guid>{802DC2E6-AC31-4356-9A06-0C17B27868CB}</b:Guid>
    <b:Title>The Return of the Politically Repressed: Avot Yeshurun's 'Passover on the Caves'"</b:Title>
    <b:Year>2003</b:Year>
    <b:City>Stanford</b:City>
    <b:Publisher>Stanford University Press</b:Publisher>
    <b:Medium>Print</b:Medium>
    <b:Author>
      <b:Author>
        <b:NameList>
          <b:Person>
            <b:Last>Gluzman</b:Last>
            <b:First>Michael</b:First>
          </b:Person>
        </b:NameList>
      </b:Author>
      <b:BookAuthor>
        <b:NameList>
          <b:Person>
            <b:Last>Gluzman</b:Last>
            <b:First>Michael</b:First>
          </b:Person>
        </b:NameList>
      </b:BookAuthor>
    </b:Author>
    <b:JournalName>The Politics of Canonicity: Lines of Resistance in Modern Hebrew Poetry</b:JournalName>
    <b:BookTitle>The Politics of Canonicity: Lines of Resistance in Modern Hebrew Poetry</b:BookTitle>
    <b:RefOrder>4</b:RefOrder>
  </b:Source>
  <b:Source>
    <b:Tag>Lil00</b:Tag>
    <b:SourceType>JournalArticle</b:SourceType>
    <b:Guid>{7F744329-AC4E-4E89-9488-D139A7AD53A3}</b:Guid>
    <b:Title>'I Manured the Land with my Mother's Letters': Avot Yeshurun and the Question of Avant-Garde</b:Title>
    <b:Year>2000</b:Year>
    <b:Author>
      <b:Author>
        <b:NameList>
          <b:Person>
            <b:Last>Lachman</b:Last>
            <b:First>Lilach</b:First>
          </b:Person>
        </b:NameList>
      </b:Author>
    </b:Author>
    <b:JournalName>Poetics Today</b:JournalName>
    <b:RefOrder>5</b:RefOrder>
  </b:Source>
  <b:Source>
    <b:Tag>Lil11</b:Tag>
    <b:SourceType>Book</b:SourceType>
    <b:Guid>{AC2EFB8B-2D43-4003-B2A1-F0D7FBCDBE48}</b:Guid>
    <b:Title>How Does it Read: Avot Yeshurun</b:Title>
    <b:Year>2011</b:Year>
    <b:Medium>Print</b:Medium>
    <b:Author>
      <b:Author>
        <b:NameList>
          <b:Person>
            <b:Last>Liliach Lachman</b:Last>
            <b:First>ed.</b:First>
          </b:Person>
        </b:NameList>
      </b:Author>
    </b:Author>
    <b:City>Tel-Aviv</b:City>
    <b:Publisher>Hakibutz Hameuchad.</b:Publisher>
    <b:RefOrder>6</b:RefOrder>
  </b:Source>
  <b:Source>
    <b:Tag>Yoc97</b:Tag>
    <b:SourceType>Book</b:SourceType>
    <b:Guid>{4BF7823B-82DF-42F3-8ED5-0B39E8193B31}</b:Guid>
    <b:Author>
      <b:Author>
        <b:NameList>
          <b:Person>
            <b:Last>Oppenheimer</b:Last>
            <b:First>Yochai</b:First>
          </b:Person>
        </b:NameList>
      </b:Author>
    </b:Author>
    <b:Title>Let me Speak as I Am: The Poetry of Avot Yeshurun</b:Title>
    <b:Year>1997</b:Year>
    <b:City>Tel-Aviv</b:City>
    <b:Publisher>Hakibutz Hameuchad</b:Publisher>
    <b:Medium>Print</b:Medium>
    <b:RefOrder>7</b:RefOrder>
  </b:Source>
  <b:Source>
    <b:Tag>Net12</b:Tag>
    <b:SourceType>BookSection</b:SourceType>
    <b:Guid>{89AC070C-C4C1-4776-A234-0DB26F955A45}</b:Guid>
    <b:Title>'Why Have You Forsaken Them?': Jesus in the Poetry of Avot Yeshurun</b:Title>
    <b:Year>2012</b:Year>
    <b:City>New York</b:City>
    <b:Publisher>Oxford University Press</b:Publisher>
    <b:Medium>Print</b:Medium>
    <b:Author>
      <b:Author>
        <b:NameList>
          <b:Person>
            <b:Last>Stahl</b:Last>
            <b:First>Neta</b:First>
          </b:Person>
        </b:NameList>
      </b:Author>
      <b:BookAuthor>
        <b:NameList>
          <b:Person>
            <b:Last>Stahl</b:Last>
            <b:First>Neta</b:First>
          </b:Person>
        </b:NameList>
      </b:BookAuthor>
    </b:Author>
    <b:BookTitle>Other and Brother: The Figure of Jesus in the 20th Century Jewish Landscape</b:BookTitle>
    <b:Pages>147-162</b:Pages>
    <b:RefOrder>8</b:RefOrder>
  </b:Source>
  <b:Source>
    <b:Tag>Eda95</b:Tag>
    <b:SourceType>Book</b:SourceType>
    <b:Guid>{EC488083-5699-474B-8416-3931FAF67CE7}</b:Guid>
    <b:Title>The Song of the Noble Savage: A Biography of the Poet Avot Yeshurun</b:Title>
    <b:Year>1995</b:Year>
    <b:City>Tel-Aviv</b:City>
    <b:Publisher>Hakibutz Hameuchad</b:Publisher>
    <b:Medium>Print</b:Medium>
    <b:Author>
      <b:Author>
        <b:NameList>
          <b:Person>
            <b:Last>Zoritte</b:Last>
            <b:First>Eda</b:First>
          </b:Person>
        </b:NameList>
      </b:Author>
    </b:Author>
    <b:RefOrder>9</b:RefOrder>
  </b:Source>
  <b:Source>
    <b:Tag>Ami90</b:Tag>
    <b:SourceType>Film</b:SourceType>
    <b:Guid>{B64B22CD-343A-4AF3-8B66-1CB8FE292480}</b:Guid>
    <b:Title>Avot Yeshurun</b:Title>
    <b:Year>1990</b:Year>
    <b:Author>
      <b:Director>
        <b:NameList>
          <b:Person>
            <b:Last>Harel</b:Last>
            <b:First>Amir</b:First>
          </b:Person>
        </b:NameList>
      </b:Director>
    </b:Author>
    <b:RefOrder>3</b:RefOrder>
  </b:Source>
</b:Sources>
</file>

<file path=customXml/itemProps1.xml><?xml version="1.0" encoding="utf-8"?>
<ds:datastoreItem xmlns:ds="http://schemas.openxmlformats.org/officeDocument/2006/customXml" ds:itemID="{4B3DC748-1C69-8944-B460-7AAB75E0F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C:\Users\User\Documents\GitHub\REM\++Templated Entries\++LDelaronde Templated\Routledge Enyclopedia of Modernism Word Template.dotx</Template>
  <TotalTime>55</TotalTime>
  <Pages>3</Pages>
  <Words>1252</Words>
  <Characters>7142</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Amy Tang</cp:lastModifiedBy>
  <cp:revision>9</cp:revision>
  <dcterms:created xsi:type="dcterms:W3CDTF">2014-03-14T20:07:00Z</dcterms:created>
  <dcterms:modified xsi:type="dcterms:W3CDTF">2016-07-02T05:03:00Z</dcterms:modified>
</cp:coreProperties>
</file>