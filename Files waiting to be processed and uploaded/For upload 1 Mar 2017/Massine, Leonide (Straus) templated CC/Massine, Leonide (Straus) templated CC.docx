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07A84A97" w14:textId="77777777" w:rsidTr="00922950">
        <w:tc>
          <w:tcPr>
            <w:tcW w:w="491" w:type="dxa"/>
            <w:vMerge w:val="restart"/>
            <w:shd w:val="clear" w:color="auto" w:fill="A6A6A6" w:themeFill="background1" w:themeFillShade="A6"/>
            <w:textDirection w:val="btLr"/>
          </w:tcPr>
          <w:p w14:paraId="616C11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0A2FE09D64B01953395FFD3FA11DA"/>
            </w:placeholder>
            <w:showingPlcHdr/>
            <w:dropDownList>
              <w:listItem w:displayText="Dr." w:value="Dr."/>
              <w:listItem w:displayText="Prof." w:value="Prof."/>
            </w:dropDownList>
          </w:sdtPr>
          <w:sdtEndPr/>
          <w:sdtContent>
            <w:tc>
              <w:tcPr>
                <w:tcW w:w="1259" w:type="dxa"/>
              </w:tcPr>
              <w:p w14:paraId="09F1B5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34CBF98DD747AD890FF08246A989E4"/>
            </w:placeholder>
            <w15:appearance w15:val="hidden"/>
            <w:text/>
          </w:sdtPr>
          <w:sdtEndPr/>
          <w:sdtContent>
            <w:tc>
              <w:tcPr>
                <w:tcW w:w="2073" w:type="dxa"/>
              </w:tcPr>
              <w:p w14:paraId="18C7769F" w14:textId="77777777" w:rsidR="00B574C9" w:rsidRDefault="004C6E99" w:rsidP="004C6E99">
                <w:r>
                  <w:t>Rachel</w:t>
                </w:r>
              </w:p>
            </w:tc>
          </w:sdtContent>
        </w:sdt>
        <w:sdt>
          <w:sdtPr>
            <w:alias w:val="Middle name"/>
            <w:tag w:val="authorMiddleName"/>
            <w:id w:val="-2076034781"/>
            <w:placeholder>
              <w:docPart w:val="D0194B80011B4AB0B04421DB14584798"/>
            </w:placeholder>
            <w:showingPlcHdr/>
            <w15:appearance w15:val="hidden"/>
            <w:text/>
          </w:sdtPr>
          <w:sdtEndPr/>
          <w:sdtContent>
            <w:tc>
              <w:tcPr>
                <w:tcW w:w="2551" w:type="dxa"/>
              </w:tcPr>
              <w:p w14:paraId="371E7054" w14:textId="77777777" w:rsidR="00B574C9" w:rsidRDefault="00B574C9" w:rsidP="00922950">
                <w:r>
                  <w:rPr>
                    <w:rStyle w:val="PlaceholderText"/>
                  </w:rPr>
                  <w:t>[Middle name]</w:t>
                </w:r>
              </w:p>
            </w:tc>
          </w:sdtContent>
        </w:sdt>
        <w:sdt>
          <w:sdtPr>
            <w:alias w:val="Last name"/>
            <w:tag w:val="authorLastName"/>
            <w:id w:val="-1088529830"/>
            <w:placeholder>
              <w:docPart w:val="7C5FD23F33FA44319A1F50BD41F20EB6"/>
            </w:placeholder>
            <w15:appearance w15:val="hidden"/>
            <w:text/>
          </w:sdtPr>
          <w:sdtEndPr/>
          <w:sdtContent>
            <w:tc>
              <w:tcPr>
                <w:tcW w:w="2642" w:type="dxa"/>
              </w:tcPr>
              <w:p w14:paraId="25C813B2" w14:textId="77777777" w:rsidR="00B574C9" w:rsidRDefault="004C6E99" w:rsidP="004C6E99">
                <w:r>
                  <w:t>Straus</w:t>
                </w:r>
              </w:p>
            </w:tc>
          </w:sdtContent>
        </w:sdt>
      </w:tr>
      <w:tr w:rsidR="00B574C9" w14:paraId="5E6D28A1" w14:textId="77777777" w:rsidTr="001A6A06">
        <w:trPr>
          <w:trHeight w:val="986"/>
        </w:trPr>
        <w:tc>
          <w:tcPr>
            <w:tcW w:w="491" w:type="dxa"/>
            <w:vMerge/>
            <w:shd w:val="clear" w:color="auto" w:fill="A6A6A6" w:themeFill="background1" w:themeFillShade="A6"/>
          </w:tcPr>
          <w:p w14:paraId="5E423BCD" w14:textId="77777777" w:rsidR="00B574C9" w:rsidRPr="001A6A06" w:rsidRDefault="00B574C9" w:rsidP="00CF1542">
            <w:pPr>
              <w:jc w:val="center"/>
              <w:rPr>
                <w:b/>
                <w:color w:val="FFFFFF" w:themeColor="background1"/>
              </w:rPr>
            </w:pPr>
          </w:p>
        </w:tc>
        <w:sdt>
          <w:sdtPr>
            <w:alias w:val="Biography"/>
            <w:tag w:val="authorBiography"/>
            <w:id w:val="938807824"/>
            <w:placeholder>
              <w:docPart w:val="F458ADB73C2A43FE8780457CB3DB45D3"/>
            </w:placeholder>
            <w:showingPlcHdr/>
            <w15:appearance w15:val="hidden"/>
          </w:sdtPr>
          <w:sdtEndPr/>
          <w:sdtContent>
            <w:tc>
              <w:tcPr>
                <w:tcW w:w="8525" w:type="dxa"/>
                <w:gridSpan w:val="4"/>
              </w:tcPr>
              <w:p w14:paraId="2DFD031D" w14:textId="77777777" w:rsidR="00B574C9" w:rsidRDefault="00B574C9" w:rsidP="00922950">
                <w:r>
                  <w:rPr>
                    <w:rStyle w:val="PlaceholderText"/>
                  </w:rPr>
                  <w:t>[Enter your biography]</w:t>
                </w:r>
              </w:p>
            </w:tc>
          </w:sdtContent>
        </w:sdt>
      </w:tr>
      <w:tr w:rsidR="00B574C9" w14:paraId="687DC1DD" w14:textId="77777777" w:rsidTr="001A6A06">
        <w:trPr>
          <w:trHeight w:val="986"/>
        </w:trPr>
        <w:tc>
          <w:tcPr>
            <w:tcW w:w="491" w:type="dxa"/>
            <w:vMerge/>
            <w:shd w:val="clear" w:color="auto" w:fill="A6A6A6" w:themeFill="background1" w:themeFillShade="A6"/>
          </w:tcPr>
          <w:p w14:paraId="1CBC9211" w14:textId="77777777" w:rsidR="00B574C9" w:rsidRPr="001A6A06" w:rsidRDefault="00B574C9" w:rsidP="00CF1542">
            <w:pPr>
              <w:jc w:val="center"/>
              <w:rPr>
                <w:b/>
                <w:color w:val="FFFFFF" w:themeColor="background1"/>
              </w:rPr>
            </w:pPr>
          </w:p>
        </w:tc>
        <w:sdt>
          <w:sdtPr>
            <w:alias w:val="Affiliation"/>
            <w:tag w:val="affiliation"/>
            <w:id w:val="2012937915"/>
            <w:placeholder>
              <w:docPart w:val="C3E3A99F246349EEA303663327DD61A9"/>
            </w:placeholder>
            <w:showingPlcHdr/>
            <w:text/>
          </w:sdtPr>
          <w:sdtEndPr/>
          <w:sdtContent>
            <w:tc>
              <w:tcPr>
                <w:tcW w:w="8525" w:type="dxa"/>
                <w:gridSpan w:val="4"/>
              </w:tcPr>
              <w:p w14:paraId="093C4708" w14:textId="77777777" w:rsidR="00B574C9" w:rsidRDefault="00B574C9" w:rsidP="00B574C9">
                <w:r>
                  <w:rPr>
                    <w:rStyle w:val="PlaceholderText"/>
                  </w:rPr>
                  <w:t>[Enter the institution with which you are affiliated]</w:t>
                </w:r>
              </w:p>
            </w:tc>
          </w:sdtContent>
        </w:sdt>
      </w:tr>
    </w:tbl>
    <w:p w14:paraId="3B8331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12F20" w14:textId="77777777" w:rsidTr="00244BB0">
        <w:tc>
          <w:tcPr>
            <w:tcW w:w="9016" w:type="dxa"/>
            <w:shd w:val="clear" w:color="auto" w:fill="A6A6A6" w:themeFill="background1" w:themeFillShade="A6"/>
            <w:tcMar>
              <w:top w:w="113" w:type="dxa"/>
              <w:bottom w:w="113" w:type="dxa"/>
            </w:tcMar>
          </w:tcPr>
          <w:p w14:paraId="331B2C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AA427" w14:textId="77777777" w:rsidTr="003F0D73">
        <w:sdt>
          <w:sdtPr>
            <w:rPr>
              <w:b/>
            </w:rPr>
            <w:alias w:val="Article headword"/>
            <w:tag w:val="articleHeadword"/>
            <w:id w:val="-361440020"/>
            <w:placeholder>
              <w:docPart w:val="F8518E1C487E4EEFAD492F4E379292B7"/>
            </w:placeholder>
            <w15:appearance w15:val="hidden"/>
            <w:text/>
          </w:sdtPr>
          <w:sdtEndPr/>
          <w:sdtContent>
            <w:tc>
              <w:tcPr>
                <w:tcW w:w="9016" w:type="dxa"/>
                <w:tcMar>
                  <w:top w:w="113" w:type="dxa"/>
                  <w:bottom w:w="113" w:type="dxa"/>
                </w:tcMar>
              </w:tcPr>
              <w:p w14:paraId="40C9A2E3" w14:textId="77777777" w:rsidR="003F0D73" w:rsidRPr="00FB589A" w:rsidRDefault="004C6E99" w:rsidP="004C6E99">
                <w:pPr>
                  <w:rPr>
                    <w:b/>
                  </w:rPr>
                </w:pPr>
                <w:r>
                  <w:rPr>
                    <w:b/>
                  </w:rPr>
                  <w:t xml:space="preserve">Massine, </w:t>
                </w:r>
                <w:proofErr w:type="spellStart"/>
                <w:r w:rsidRPr="00C55398">
                  <w:rPr>
                    <w:b/>
                  </w:rPr>
                  <w:t>Léonide</w:t>
                </w:r>
                <w:proofErr w:type="spellEnd"/>
                <w:r w:rsidRPr="00C55398">
                  <w:rPr>
                    <w:b/>
                  </w:rPr>
                  <w:t xml:space="preserve"> </w:t>
                </w:r>
              </w:p>
            </w:tc>
          </w:sdtContent>
        </w:sdt>
      </w:tr>
      <w:tr w:rsidR="00464699" w14:paraId="1A759388" w14:textId="77777777" w:rsidTr="007821B0">
        <w:sdt>
          <w:sdtPr>
            <w:alias w:val="Variant headwords"/>
            <w:tag w:val="variantHeadwords"/>
            <w:id w:val="173464402"/>
            <w:placeholder>
              <w:docPart w:val="99634D4AD85A44FCA0A840FFC627336A"/>
            </w:placeholder>
            <w15:appearance w15:val="hidden"/>
          </w:sdtPr>
          <w:sdtEndPr/>
          <w:sdtContent>
            <w:tc>
              <w:tcPr>
                <w:tcW w:w="9016" w:type="dxa"/>
                <w:tcMar>
                  <w:top w:w="113" w:type="dxa"/>
                  <w:bottom w:w="113" w:type="dxa"/>
                </w:tcMar>
              </w:tcPr>
              <w:p w14:paraId="05F81CCD" w14:textId="77777777" w:rsidR="00464699" w:rsidRDefault="004C6E99" w:rsidP="004C6E99">
                <w:proofErr w:type="spellStart"/>
                <w:r>
                  <w:t>Miassin</w:t>
                </w:r>
                <w:proofErr w:type="spellEnd"/>
                <w:r>
                  <w:t xml:space="preserve">, </w:t>
                </w:r>
                <w:r w:rsidRPr="00BF7E32">
                  <w:t xml:space="preserve">Leonid </w:t>
                </w:r>
                <w:proofErr w:type="spellStart"/>
                <w:r w:rsidRPr="00BF7E32">
                  <w:t>Fyodorovich</w:t>
                </w:r>
                <w:proofErr w:type="spellEnd"/>
              </w:p>
            </w:tc>
          </w:sdtContent>
        </w:sdt>
      </w:tr>
      <w:tr w:rsidR="00E85A05" w14:paraId="17E18F63" w14:textId="77777777" w:rsidTr="003F0D73">
        <w:sdt>
          <w:sdtPr>
            <w:alias w:val="Abstract"/>
            <w:tag w:val="abstract"/>
            <w:id w:val="-635871867"/>
            <w:placeholder>
              <w:docPart w:val="C73399F030E347B3A97971BD94AAF977"/>
            </w:placeholder>
            <w15:appearance w15:val="hidden"/>
          </w:sdtPr>
          <w:sdtEndPr/>
          <w:sdtContent>
            <w:tc>
              <w:tcPr>
                <w:tcW w:w="9016" w:type="dxa"/>
                <w:tcMar>
                  <w:top w:w="113" w:type="dxa"/>
                  <w:bottom w:w="113" w:type="dxa"/>
                </w:tcMar>
              </w:tcPr>
              <w:p w14:paraId="2BA97E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modernist period. As Diaghilev’s protégé, Massine absorbed principles of cubism and futurism, consequently developing an angular, distorted movement style, heralded for its intensity and polyrhythmic complexity, al</w:t>
                </w:r>
                <w:bookmarkStart w:id="0" w:name="_GoBack"/>
                <w:bookmarkEnd w:id="0"/>
                <w:r w:rsidRPr="002939DD">
                  <w:t xml:space="preserve">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2069DA1F" w14:textId="77777777" w:rsidR="00E85A05" w:rsidRDefault="00E85A05" w:rsidP="00E85A05"/>
            </w:tc>
          </w:sdtContent>
        </w:sdt>
      </w:tr>
      <w:tr w:rsidR="003F0D73" w14:paraId="5AEFC70A" w14:textId="77777777" w:rsidTr="003F0D73">
        <w:sdt>
          <w:sdtPr>
            <w:alias w:val="Article text"/>
            <w:tag w:val="articleText"/>
            <w:id w:val="634067588"/>
            <w:placeholder>
              <w:docPart w:val="C2C2DD160AD843ECB56D9A357DD2A913"/>
            </w:placeholder>
            <w15:appearance w15:val="hidden"/>
          </w:sdtPr>
          <w:sdtEndPr/>
          <w:sdtContent>
            <w:tc>
              <w:tcPr>
                <w:tcW w:w="9016" w:type="dxa"/>
                <w:tcMar>
                  <w:top w:w="113" w:type="dxa"/>
                  <w:bottom w:w="113" w:type="dxa"/>
                </w:tcMar>
              </w:tcPr>
              <w:p w14:paraId="43467E50" w14:textId="15C26260" w:rsidR="004C6E99" w:rsidRPr="002939DD" w:rsidRDefault="004C6E99"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xml:space="preserve">’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0268A97E"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3B05DE" w14:textId="77777777" w:rsidR="004C6E99" w:rsidRPr="002939DD" w:rsidRDefault="004C6E99" w:rsidP="00AA3BA9">
                <w:pPr>
                  <w:pStyle w:val="Heading1"/>
                  <w:outlineLvl w:val="0"/>
                </w:pPr>
                <w:r w:rsidRPr="002939DD">
                  <w:t>Background and Training</w:t>
                </w:r>
              </w:p>
              <w:p w14:paraId="675CC6E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w:t>
                </w:r>
                <w:proofErr w:type="spellStart"/>
                <w:r w:rsidRPr="002939DD">
                  <w:t>Maly</w:t>
                </w:r>
                <w:proofErr w:type="spellEnd"/>
                <w:r w:rsidRPr="002939DD">
                  <w:t xml:space="preserve"> Theatres in operas, ballets and plays, harbouring a desire to become an actor. When the impresario Serge Diaghilev saw Massine perform the tarantella in </w:t>
                </w:r>
                <w:r w:rsidRPr="002939DD">
                  <w:rPr>
                    <w:i/>
                  </w:rPr>
                  <w:t>Swan Lake</w:t>
                </w:r>
                <w:r w:rsidRPr="002939DD">
                  <w:t xml:space="preserve"> in 1913, he invited the eighteen-year-old to join the Ballets </w:t>
                </w:r>
                <w:proofErr w:type="spellStart"/>
                <w:r w:rsidRPr="002939DD">
                  <w:t>Russes</w:t>
                </w:r>
                <w:proofErr w:type="spellEnd"/>
                <w:r w:rsidRPr="002939DD">
                  <w:t xml:space="preserve">. After leaving Russia to work with Diaghilev, Massine dedicated his life to dance. </w:t>
                </w:r>
              </w:p>
              <w:p w14:paraId="6D467D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43CCA9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w:t>
                </w:r>
                <w:proofErr w:type="spellStart"/>
                <w:r w:rsidRPr="002939DD">
                  <w:t>Russes</w:t>
                </w:r>
                <w:proofErr w:type="spellEnd"/>
                <w:r w:rsidRPr="002939DD">
                  <w:t xml:space="preserve"> debut in the title role of Michel Fokine’s </w:t>
                </w:r>
                <w:r w:rsidRPr="002939DD">
                  <w:rPr>
                    <w:i/>
                  </w:rPr>
                  <w:t>Legend of Joseph</w:t>
                </w:r>
                <w:r w:rsidRPr="002939DD">
                  <w:t xml:space="preserve"> (Paris, 1914), Massine underwent intensive training with the company’s ballet master Enrico </w:t>
                </w:r>
                <w:proofErr w:type="spellStart"/>
                <w:r w:rsidRPr="002939DD">
                  <w:t>Cecchetti</w:t>
                </w:r>
                <w:proofErr w:type="spellEnd"/>
                <w:r w:rsidRPr="002939DD">
                  <w:t xml:space="preserve">. Critics wrote admiringly of Massine’s interpretation of Joseph, but also noted his technique was not that of </w:t>
                </w:r>
                <w:proofErr w:type="spellStart"/>
                <w:r w:rsidRPr="002939DD">
                  <w:t>Vaslav</w:t>
                </w:r>
                <w:proofErr w:type="spellEnd"/>
                <w:r w:rsidRPr="002939DD">
                  <w:t xml:space="preserve"> Nijinsky, the virtuoso dancer who had recently left the company. With the outbreak of the First World War, Diaghilev took Massine, now his lover, to Italy, introducing him to ancient and contemporary art.</w:t>
                </w:r>
              </w:p>
              <w:p w14:paraId="6B33DE8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FED2102" w14:textId="77777777" w:rsidR="004C6E99" w:rsidRPr="002939DD" w:rsidRDefault="004C6E99" w:rsidP="00AA3BA9">
                <w:pPr>
                  <w:pStyle w:val="Heading1"/>
                  <w:outlineLvl w:val="0"/>
                </w:pPr>
                <w:r w:rsidRPr="002939DD">
                  <w:t>Major Contributions to the Field and to Modernism</w:t>
                </w:r>
              </w:p>
              <w:p w14:paraId="071831A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Rome, Diaghilev and Massine took part in </w:t>
                </w:r>
                <w:proofErr w:type="spellStart"/>
                <w:r w:rsidRPr="002939DD">
                  <w:t>Filippo</w:t>
                </w:r>
                <w:proofErr w:type="spellEnd"/>
                <w:r w:rsidRPr="002939DD">
                  <w:t xml:space="preserve">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14:paraId="4635AB0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3EF4A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w:t>
                </w:r>
                <w:proofErr w:type="spellStart"/>
                <w:r w:rsidRPr="002939DD">
                  <w:rPr>
                    <w:i/>
                  </w:rPr>
                  <w:t>Nuit</w:t>
                </w:r>
                <w:proofErr w:type="spellEnd"/>
                <w:r w:rsidRPr="002939DD">
                  <w:t xml:space="preserve"> (</w:t>
                </w:r>
                <w:r w:rsidRPr="002939DD">
                  <w:rPr>
                    <w:i/>
                  </w:rPr>
                  <w:t>The Midnight Sun</w:t>
                </w:r>
                <w:r w:rsidRPr="002939DD">
                  <w:t xml:space="preserve">, 1915), was created under the supervision of Russian Futurist-influenced artist Mikhail </w:t>
                </w:r>
                <w:proofErr w:type="spellStart"/>
                <w:r w:rsidRPr="002939DD">
                  <w:t>Larionov</w:t>
                </w:r>
                <w:proofErr w:type="spellEnd"/>
                <w:r w:rsidRPr="002939DD">
                  <w:t>. His padded, anthropomorphic costumes and Neo-</w:t>
                </w:r>
                <w:proofErr w:type="spellStart"/>
                <w:r w:rsidRPr="002939DD">
                  <w:t>Primitivist</w:t>
                </w:r>
                <w:proofErr w:type="spellEnd"/>
                <w:r w:rsidRPr="002939DD">
                  <w:t xml:space="preserve"> scenery corresponded to Massine two-dimensional poses and gestures. Here was a vision of Russian peasant life disassociated from previous naturalistic expressions.</w:t>
                </w:r>
              </w:p>
              <w:p w14:paraId="5DFD1B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216D87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w:t>
                </w:r>
                <w:proofErr w:type="spellStart"/>
                <w:r w:rsidRPr="002939DD">
                  <w:t>Russes</w:t>
                </w:r>
                <w:proofErr w:type="spellEnd"/>
                <w:r w:rsidRPr="002939DD">
                  <w:t xml:space="preserve">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w:t>
                </w:r>
                <w:r w:rsidRPr="002939DD">
                  <w:lastRenderedPageBreak/>
                  <w:t xml:space="preserve">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rPr>
                  <w:t>Parade</w:t>
                </w:r>
                <w:r w:rsidRPr="002939DD">
                  <w:t xml:space="preserve"> is recognized as the first multi-media ballet.</w:t>
                </w:r>
              </w:p>
              <w:p w14:paraId="517A80A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3A66E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 xml:space="preserve">Le </w:t>
                </w:r>
                <w:proofErr w:type="spellStart"/>
                <w:r w:rsidRPr="002939DD">
                  <w:rPr>
                    <w:i/>
                  </w:rPr>
                  <w:t>Tricorne</w:t>
                </w:r>
                <w:proofErr w:type="spellEnd"/>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w:t>
                </w:r>
                <w:proofErr w:type="spellStart"/>
                <w:r w:rsidRPr="002939DD">
                  <w:t>Fernández</w:t>
                </w:r>
                <w:proofErr w:type="spellEnd"/>
                <w:r w:rsidRPr="002939DD">
                  <w:t xml:space="preserve"> Garcia, Massine garnered critical praise for his reinterpretations of the </w:t>
                </w:r>
                <w:proofErr w:type="spellStart"/>
                <w:r w:rsidRPr="002939DD">
                  <w:t>farruca</w:t>
                </w:r>
                <w:proofErr w:type="spellEnd"/>
                <w:r w:rsidRPr="002939DD">
                  <w:t xml:space="preserve">, fandango and jota. With Picasso’s </w:t>
                </w:r>
                <w:proofErr w:type="spellStart"/>
                <w:r w:rsidRPr="002939DD">
                  <w:t>colorful</w:t>
                </w:r>
                <w:proofErr w:type="spellEnd"/>
                <w:r w:rsidRPr="002939DD">
                  <w:t xml:space="preserve"> costumes and Manuel de </w:t>
                </w:r>
                <w:proofErr w:type="spellStart"/>
                <w:r w:rsidRPr="002939DD">
                  <w:t>Falla’s</w:t>
                </w:r>
                <w:proofErr w:type="spellEnd"/>
                <w:r w:rsidRPr="002939DD">
                  <w:t xml:space="preserve"> orchestral collage of Andalusian, Catalonian and Castilian folk melodies, </w:t>
                </w:r>
                <w:proofErr w:type="spellStart"/>
                <w:r w:rsidRPr="002939DD">
                  <w:rPr>
                    <w:i/>
                  </w:rPr>
                  <w:t>Tricorne</w:t>
                </w:r>
                <w:proofErr w:type="spellEnd"/>
                <w:r w:rsidRPr="002939DD">
                  <w:rPr>
                    <w:i/>
                  </w:rPr>
                  <w:t xml:space="preserve"> </w:t>
                </w:r>
                <w:r w:rsidRPr="002939DD">
                  <w:t xml:space="preserve">became one of the most popular Ballets </w:t>
                </w:r>
                <w:proofErr w:type="spellStart"/>
                <w:r w:rsidRPr="002939DD">
                  <w:t>Russes</w:t>
                </w:r>
                <w:proofErr w:type="spellEnd"/>
                <w:r w:rsidRPr="002939DD">
                  <w:t xml:space="preserve"> works of the 1920s. Instead of an authentic reflection of folk culture, Spain’s regional songs and dances became a conduit for aesthetic reinvention and individual creativity.  </w:t>
                </w:r>
              </w:p>
              <w:p w14:paraId="02E7D4D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2DD3C9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proofErr w:type="spellStart"/>
                <w:r w:rsidRPr="002939DD">
                  <w:rPr>
                    <w:i/>
                  </w:rPr>
                  <w:t>Pulcinella</w:t>
                </w:r>
                <w:proofErr w:type="spellEnd"/>
                <w:r w:rsidRPr="002939DD">
                  <w:t xml:space="preserve"> (1920), the past and the present collided. Massine married the loose-limbed quality of the </w:t>
                </w:r>
                <w:r w:rsidRPr="002939DD">
                  <w:rPr>
                    <w:i/>
                  </w:rPr>
                  <w:t xml:space="preserve">commedia </w:t>
                </w:r>
                <w:proofErr w:type="spellStart"/>
                <w:r w:rsidRPr="002939DD">
                  <w:rPr>
                    <w:i/>
                  </w:rPr>
                  <w:t>dell’arte</w:t>
                </w:r>
                <w:proofErr w:type="spellEnd"/>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proofErr w:type="spellStart"/>
                <w:r w:rsidRPr="002939DD">
                  <w:rPr>
                    <w:i/>
                  </w:rPr>
                  <w:t>Pulcinella</w:t>
                </w:r>
                <w:proofErr w:type="spellEnd"/>
                <w:r w:rsidRPr="002939DD">
                  <w:t xml:space="preserve"> created a historical house of mirrors. </w:t>
                </w:r>
              </w:p>
              <w:p w14:paraId="4C6AF3D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E19F87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La Boutique </w:t>
                </w:r>
                <w:proofErr w:type="spellStart"/>
                <w:r w:rsidRPr="002939DD">
                  <w:rPr>
                    <w:i/>
                  </w:rPr>
                  <w:t>Fantastique</w:t>
                </w:r>
                <w:proofErr w:type="spellEnd"/>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w:t>
                </w:r>
                <w:proofErr w:type="spellStart"/>
                <w:r w:rsidRPr="002939DD">
                  <w:rPr>
                    <w:i/>
                  </w:rPr>
                  <w:t>Puppenfee</w:t>
                </w:r>
                <w:proofErr w:type="spellEnd"/>
                <w:r w:rsidRPr="002939DD">
                  <w:rPr>
                    <w:i/>
                  </w:rPr>
                  <w:t xml:space="preserve"> </w:t>
                </w:r>
                <w:r w:rsidRPr="002939DD">
                  <w:t>(</w:t>
                </w:r>
                <w:r w:rsidRPr="002939DD">
                  <w:rPr>
                    <w:i/>
                  </w:rPr>
                  <w:t>The Fairy Doll</w:t>
                </w:r>
                <w:r w:rsidRPr="002939DD">
                  <w:t xml:space="preserve">, 1888), the ballet culminated in a rousing can-can. </w:t>
                </w:r>
              </w:p>
              <w:p w14:paraId="055DDA4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8AAE1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 xml:space="preserve">On </w:t>
                </w:r>
                <w:proofErr w:type="gramStart"/>
                <w:r w:rsidRPr="002939DD">
                  <w:rPr>
                    <w:i/>
                  </w:rPr>
                  <w:t>With</w:t>
                </w:r>
                <w:proofErr w:type="gramEnd"/>
                <w:r w:rsidRPr="002939DD">
                  <w:rPr>
                    <w:i/>
                  </w:rPr>
                  <w:t xml:space="preserve">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14:paraId="6F46080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14:paraId="6CAE62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w:t>
                </w:r>
                <w:proofErr w:type="spellStart"/>
                <w:r w:rsidRPr="002939DD">
                  <w:t>Russes</w:t>
                </w:r>
                <w:proofErr w:type="spellEnd"/>
                <w:r w:rsidRPr="002939DD">
                  <w:t xml:space="preserve">, where the young George Balanchine was making successful ballets. Massine, unused to sharing choreographic limelight, set his sights on America. In 1928, with his second wife, the dancer Eugenia </w:t>
                </w:r>
                <w:proofErr w:type="spellStart"/>
                <w:r w:rsidRPr="002939DD">
                  <w:t>Delarova</w:t>
                </w:r>
                <w:proofErr w:type="spellEnd"/>
                <w:r w:rsidRPr="002939DD">
                  <w:t xml:space="preserve">, Massine relocated to New York City to work for S. L. </w:t>
                </w:r>
                <w:proofErr w:type="spellStart"/>
                <w:r w:rsidRPr="002939DD">
                  <w:t>Rothafel’s</w:t>
                </w:r>
                <w:proofErr w:type="spellEnd"/>
                <w:r w:rsidRPr="002939DD">
                  <w:t xml:space="preserve"> Roxy </w:t>
                </w:r>
                <w:proofErr w:type="spellStart"/>
                <w:r w:rsidRPr="002939DD">
                  <w:t>Theater</w:t>
                </w:r>
                <w:proofErr w:type="spellEnd"/>
                <w:r w:rsidRPr="002939DD">
                  <w:t xml:space="preserve">. Here he choreographed a ballet a week and performed daily; it was an exhausting experience. The 1929 death of Diaghilev further dampened Massine’s career outlook. But in 1930, when Massine was invited to restage his 1920 </w:t>
                </w:r>
                <w:proofErr w:type="spellStart"/>
                <w:r w:rsidRPr="002939DD">
                  <w:rPr>
                    <w:i/>
                  </w:rPr>
                  <w:t>Sacre</w:t>
                </w:r>
                <w:proofErr w:type="spellEnd"/>
                <w:r w:rsidRPr="002939DD">
                  <w:rPr>
                    <w:i/>
                  </w:rPr>
                  <w:t xml:space="preserve"> de </w:t>
                </w:r>
                <w:proofErr w:type="spellStart"/>
                <w:r w:rsidRPr="002939DD">
                  <w:rPr>
                    <w:i/>
                  </w:rPr>
                  <w:t>Printemps</w:t>
                </w:r>
                <w:proofErr w:type="spellEnd"/>
                <w:r w:rsidRPr="002939DD">
                  <w:rPr>
                    <w:i/>
                  </w:rPr>
                  <w:t xml:space="preserve">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791650C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26AA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next major work, </w:t>
                </w:r>
                <w:r w:rsidRPr="002939DD">
                  <w:rPr>
                    <w:i/>
                  </w:rPr>
                  <w:t xml:space="preserve">Les </w:t>
                </w:r>
                <w:proofErr w:type="spellStart"/>
                <w:r w:rsidRPr="002939DD">
                  <w:rPr>
                    <w:i/>
                  </w:rPr>
                  <w:t>Présages</w:t>
                </w:r>
                <w:proofErr w:type="spellEnd"/>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w:t>
                </w:r>
                <w:proofErr w:type="spellStart"/>
                <w:r w:rsidRPr="002939DD">
                  <w:t>Russes</w:t>
                </w:r>
                <w:proofErr w:type="spellEnd"/>
                <w:r w:rsidRPr="002939DD">
                  <w:t xml:space="preserve"> de Monte-Carlo, </w:t>
                </w:r>
                <w:r w:rsidRPr="002939DD">
                  <w:rPr>
                    <w:i/>
                  </w:rPr>
                  <w:t xml:space="preserve">Presages </w:t>
                </w:r>
                <w:r w:rsidRPr="002939DD">
                  <w:t xml:space="preserve">signalled a new artistic phase in which he choreographed largely </w:t>
                </w:r>
                <w:proofErr w:type="spellStart"/>
                <w:r w:rsidRPr="002939DD">
                  <w:t>plotless</w:t>
                </w:r>
                <w:proofErr w:type="spellEnd"/>
                <w:r w:rsidRPr="002939DD">
                  <w:t xml:space="preserve">,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proofErr w:type="spellStart"/>
                <w:r w:rsidRPr="002939DD">
                  <w:rPr>
                    <w:i/>
                  </w:rPr>
                  <w:t>Présages</w:t>
                </w:r>
                <w:proofErr w:type="spellEnd"/>
                <w:r w:rsidRPr="002939DD">
                  <w:t xml:space="preserve">, Massine returned to the spirit of Diaghilev, particularly his interest in creating an experimental laboratory for collaborative artists. Massine went on to create ballets with painters such as Henri Matisse, Joan </w:t>
                </w:r>
                <w:proofErr w:type="spellStart"/>
                <w:r w:rsidRPr="002939DD">
                  <w:t>Miró</w:t>
                </w:r>
                <w:proofErr w:type="spellEnd"/>
                <w:r w:rsidRPr="002939DD">
                  <w:t xml:space="preserve">, Salvador </w:t>
                </w:r>
                <w:proofErr w:type="spellStart"/>
                <w:r w:rsidRPr="002939DD">
                  <w:t>Dalí</w:t>
                </w:r>
                <w:proofErr w:type="spellEnd"/>
                <w:r w:rsidRPr="002939DD">
                  <w:t xml:space="preserve"> and Marc Chagall, as well as an emerging generation of young American designers. </w:t>
                </w:r>
              </w:p>
              <w:p w14:paraId="2E69DA9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DF36D8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ground-breaking symphonic work was </w:t>
                </w:r>
                <w:proofErr w:type="spellStart"/>
                <w:r w:rsidRPr="002939DD">
                  <w:rPr>
                    <w:i/>
                  </w:rPr>
                  <w:t>Choreartium</w:t>
                </w:r>
                <w:proofErr w:type="spellEnd"/>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6EBDC75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195DC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w:t>
                </w:r>
                <w:proofErr w:type="spellStart"/>
                <w:r w:rsidRPr="002939DD">
                  <w:t>Russe</w:t>
                </w:r>
                <w:proofErr w:type="spellEnd"/>
                <w:r w:rsidRPr="002939DD">
                  <w:t xml:space="preserve"> de Monte Carlo, Massine sought to express the conflict between the spiritual and material worlds. The painter Henri Matisse suggested that Shostakovich’s First Symphony could be visually conveyed through costumes and scenery dominated by white, black, blue, yellow and red, the palette which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14:paraId="6D44904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6075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w:t>
                </w:r>
                <w:proofErr w:type="spellStart"/>
                <w:r w:rsidRPr="002939DD">
                  <w:t>lighthearted</w:t>
                </w:r>
                <w:proofErr w:type="spellEnd"/>
                <w:r w:rsidRPr="002939DD">
                  <w:t xml:space="preserve"> evocation of 1870s Vienna. Massine’s comic wit also came to the fore in </w:t>
                </w:r>
                <w:proofErr w:type="spellStart"/>
                <w:r w:rsidRPr="002939DD">
                  <w:rPr>
                    <w:i/>
                  </w:rPr>
                  <w:t>Gaîté</w:t>
                </w:r>
                <w:proofErr w:type="spellEnd"/>
                <w:r w:rsidRPr="002939DD">
                  <w:rPr>
                    <w:i/>
                  </w:rPr>
                  <w:t xml:space="preserve"> </w:t>
                </w:r>
                <w:proofErr w:type="spellStart"/>
                <w:proofErr w:type="gramStart"/>
                <w:r w:rsidRPr="002939DD">
                  <w:rPr>
                    <w:i/>
                  </w:rPr>
                  <w:t>Parisienne</w:t>
                </w:r>
                <w:proofErr w:type="spellEnd"/>
                <w:r w:rsidRPr="002939DD">
                  <w:t xml:space="preserve">  (</w:t>
                </w:r>
                <w:proofErr w:type="gramEnd"/>
                <w:r w:rsidRPr="002939DD">
                  <w:t xml:space="preserve">1938) to the music of Jacques Offenbach. Premiering a month after Massine’s </w:t>
                </w:r>
                <w:proofErr w:type="spellStart"/>
                <w:r w:rsidRPr="002939DD">
                  <w:t>somber</w:t>
                </w:r>
                <w:proofErr w:type="spellEnd"/>
                <w:r w:rsidRPr="002939DD">
                  <w:t xml:space="preserve"> </w:t>
                </w:r>
                <w:r w:rsidRPr="002939DD">
                  <w:rPr>
                    <w:i/>
                  </w:rPr>
                  <w:t>Seventh Symphony</w:t>
                </w:r>
                <w:r w:rsidRPr="002939DD">
                  <w:t xml:space="preserve">, </w:t>
                </w:r>
                <w:proofErr w:type="spellStart"/>
                <w:r w:rsidRPr="002939DD">
                  <w:rPr>
                    <w:i/>
                  </w:rPr>
                  <w:t>Gaîté</w:t>
                </w:r>
                <w:proofErr w:type="spellEnd"/>
                <w:r w:rsidRPr="002939DD">
                  <w:t xml:space="preserve"> depicted a world of high spirits, where a wide strata of nineteenth-century society – from waiters and soldiers to society people and a wealthy foreigner – dance and flirt in a fashionable Paris café.</w:t>
                </w:r>
              </w:p>
              <w:p w14:paraId="61901A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680F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proofErr w:type="spellStart"/>
                <w:r w:rsidRPr="002939DD">
                  <w:rPr>
                    <w:i/>
                  </w:rPr>
                  <w:t>Gaîté</w:t>
                </w:r>
                <w:proofErr w:type="spellEnd"/>
                <w:r w:rsidRPr="002939DD">
                  <w:t xml:space="preserve"> </w:t>
                </w:r>
                <w:proofErr w:type="spellStart"/>
                <w:r w:rsidRPr="002939DD">
                  <w:rPr>
                    <w:i/>
                  </w:rPr>
                  <w:t>Parisienne</w:t>
                </w:r>
                <w:proofErr w:type="spellEnd"/>
                <w:r w:rsidRPr="002939DD">
                  <w:t xml:space="preserve"> (1938) and </w:t>
                </w:r>
                <w:r w:rsidRPr="002939DD">
                  <w:rPr>
                    <w:i/>
                  </w:rPr>
                  <w:t xml:space="preserve">Capriccio </w:t>
                </w:r>
                <w:proofErr w:type="spellStart"/>
                <w:r w:rsidRPr="002939DD">
                  <w:rPr>
                    <w:i/>
                  </w:rPr>
                  <w:t>Espagnol</w:t>
                </w:r>
                <w:proofErr w:type="spellEnd"/>
                <w:r w:rsidRPr="002939DD">
                  <w:t xml:space="preserve"> (1939), created in collaboration with </w:t>
                </w:r>
                <w:proofErr w:type="spellStart"/>
                <w:r w:rsidRPr="002939DD">
                  <w:t>Argentinita</w:t>
                </w:r>
                <w:proofErr w:type="spellEnd"/>
                <w:r w:rsidRPr="002939DD">
                  <w:t xml:space="preserve">,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w:t>
                </w:r>
                <w:proofErr w:type="spellStart"/>
                <w:r w:rsidRPr="002939DD">
                  <w:t>Emeric</w:t>
                </w:r>
                <w:proofErr w:type="spellEnd"/>
                <w:r w:rsidRPr="002939DD">
                  <w:t xml:space="preserve"> </w:t>
                </w:r>
                <w:proofErr w:type="spellStart"/>
                <w:r w:rsidRPr="002939DD">
                  <w:t>Pressburger’s</w:t>
                </w:r>
                <w:proofErr w:type="spellEnd"/>
                <w:r w:rsidRPr="002939DD">
                  <w:t xml:space="preserve"> </w:t>
                </w:r>
                <w:proofErr w:type="gramStart"/>
                <w:r w:rsidRPr="002939DD">
                  <w:rPr>
                    <w:i/>
                  </w:rPr>
                  <w:t>The</w:t>
                </w:r>
                <w:proofErr w:type="gramEnd"/>
                <w:r w:rsidRPr="002939DD">
                  <w:rPr>
                    <w:i/>
                  </w:rPr>
                  <w:t xml:space="preserv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w:t>
                </w:r>
                <w:proofErr w:type="spellStart"/>
                <w:r w:rsidRPr="002939DD">
                  <w:t>Pressburger</w:t>
                </w:r>
                <w:proofErr w:type="spellEnd"/>
                <w:r w:rsidRPr="002939DD">
                  <w:t xml:space="preserve"> vehicle, </w:t>
                </w:r>
                <w:r w:rsidRPr="002939DD">
                  <w:rPr>
                    <w:i/>
                  </w:rPr>
                  <w:t>The Tales of Hoffman</w:t>
                </w:r>
                <w:r w:rsidRPr="002939DD">
                  <w:t xml:space="preserve">, adapted from Offenbach’s opera.  In 1953 Massine choreographed </w:t>
                </w:r>
                <w:proofErr w:type="spellStart"/>
                <w:r w:rsidRPr="002939DD">
                  <w:rPr>
                    <w:i/>
                  </w:rPr>
                  <w:t>Carosello</w:t>
                </w:r>
                <w:proofErr w:type="spellEnd"/>
                <w:r w:rsidRPr="002939DD">
                  <w:rPr>
                    <w:i/>
                  </w:rPr>
                  <w:t xml:space="preserve"> </w:t>
                </w:r>
                <w:proofErr w:type="spellStart"/>
                <w:r w:rsidRPr="002939DD">
                  <w:rPr>
                    <w:i/>
                  </w:rPr>
                  <w:t>napoletano</w:t>
                </w:r>
                <w:proofErr w:type="spellEnd"/>
                <w:r w:rsidRPr="002939DD">
                  <w:t xml:space="preserve"> (</w:t>
                </w:r>
                <w:proofErr w:type="spellStart"/>
                <w:r w:rsidRPr="002939DD">
                  <w:rPr>
                    <w:i/>
                  </w:rPr>
                  <w:t>Neopolitan</w:t>
                </w:r>
                <w:proofErr w:type="spellEnd"/>
                <w:r w:rsidRPr="002939DD">
                  <w:rPr>
                    <w:i/>
                  </w:rPr>
                  <w:t xml:space="preserve"> Carousel</w:t>
                </w:r>
                <w:r w:rsidRPr="002939DD">
                  <w:t xml:space="preserve">), the first major Italian musical of the </w:t>
                </w:r>
                <w:proofErr w:type="spellStart"/>
                <w:r w:rsidRPr="002939DD">
                  <w:t>postwar</w:t>
                </w:r>
                <w:proofErr w:type="spellEnd"/>
                <w:r w:rsidRPr="002939DD">
                  <w:t xml:space="preserve"> era, and appeared once again as </w:t>
                </w:r>
                <w:proofErr w:type="spellStart"/>
                <w:r w:rsidRPr="002939DD">
                  <w:t>Pulcinella</w:t>
                </w:r>
                <w:proofErr w:type="spellEnd"/>
                <w:r w:rsidRPr="002939DD">
                  <w:t xml:space="preserve"> in a long surrealist-infused </w:t>
                </w:r>
                <w:r w:rsidRPr="002939DD">
                  <w:rPr>
                    <w:i/>
                  </w:rPr>
                  <w:t xml:space="preserve">commedia </w:t>
                </w:r>
                <w:proofErr w:type="spellStart"/>
                <w:r w:rsidRPr="002939DD">
                  <w:rPr>
                    <w:i/>
                  </w:rPr>
                  <w:t>dell’arte</w:t>
                </w:r>
                <w:proofErr w:type="spellEnd"/>
                <w:r w:rsidRPr="002939DD">
                  <w:t xml:space="preserve"> ballet.  </w:t>
                </w:r>
              </w:p>
              <w:p w14:paraId="633A199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F507E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lastRenderedPageBreak/>
                  <w:t xml:space="preserve">In the last two decades of Massine’s life, he crisscrossed the globe, mostly setting his older ballets on dance companies. At the </w:t>
                </w:r>
                <w:proofErr w:type="spellStart"/>
                <w:r w:rsidRPr="002939DD">
                  <w:t>Teatro</w:t>
                </w:r>
                <w:proofErr w:type="spellEnd"/>
                <w:r w:rsidRPr="002939DD">
                  <w:t xml:space="preserve"> Colón in Buenos Aires and the </w:t>
                </w:r>
                <w:proofErr w:type="spellStart"/>
                <w:r w:rsidRPr="002939DD">
                  <w:t>Joffrey</w:t>
                </w:r>
                <w:proofErr w:type="spellEnd"/>
                <w:r w:rsidRPr="002939DD">
                  <w:t xml:space="preserve"> Ballet in New York, he worked closely with a new generation of dancers, few of whom understood the gestural eccentricities, rhythmic complexity and ironic detachment of Massine’s style. When he was not travelling, Massine took refuge at the island he owned off the </w:t>
                </w:r>
                <w:proofErr w:type="spellStart"/>
                <w:r w:rsidRPr="002939DD">
                  <w:t>Amalfi</w:t>
                </w:r>
                <w:proofErr w:type="spellEnd"/>
                <w:r w:rsidRPr="002939DD">
                  <w:t xml:space="preserve"> coast, which he hoped to transform into an international arts </w:t>
                </w:r>
                <w:proofErr w:type="spellStart"/>
                <w:r w:rsidRPr="002939DD">
                  <w:t>center</w:t>
                </w:r>
                <w:proofErr w:type="spellEnd"/>
                <w:r w:rsidRPr="002939DD">
                  <w:t xml:space="preserve">, inspired by Diaghilev’s total artwork aesthetic. </w:t>
                </w:r>
              </w:p>
              <w:p w14:paraId="413C21E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AED4242" w14:textId="77777777" w:rsidR="004C6E99" w:rsidRPr="002939DD" w:rsidRDefault="004C6E99" w:rsidP="00AA3BA9">
                <w:pPr>
                  <w:pStyle w:val="Heading1"/>
                  <w:outlineLvl w:val="0"/>
                </w:pPr>
                <w:r w:rsidRPr="002939DD">
                  <w:t>Legacy</w:t>
                </w:r>
              </w:p>
              <w:p w14:paraId="3B139F5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w:t>
                </w:r>
                <w:proofErr w:type="spellStart"/>
                <w:r w:rsidRPr="002939DD">
                  <w:t>Dalí</w:t>
                </w:r>
                <w:proofErr w:type="spellEnd"/>
                <w:r w:rsidRPr="002939DD">
                  <w:t xml:space="preserve">, Igor Stravinsky and Paul Hindemith, among other notable modernists. Besides his work for Diaghilev’s Ballets </w:t>
                </w:r>
                <w:proofErr w:type="spellStart"/>
                <w:r w:rsidRPr="002939DD">
                  <w:t>Russes</w:t>
                </w:r>
                <w:proofErr w:type="spellEnd"/>
                <w:r w:rsidRPr="002939DD">
                  <w:t xml:space="preserve"> (1914-20, 1924-8), he danced and choreographed for the revue stage as well as for major ballet companies (both the de Basil and Denham Ballet </w:t>
                </w:r>
                <w:proofErr w:type="spellStart"/>
                <w:r w:rsidRPr="002939DD">
                  <w:t>Russe</w:t>
                </w:r>
                <w:proofErr w:type="spellEnd"/>
                <w:r w:rsidRPr="002939DD">
                  <w:t xml:space="preserve"> companies, (American) Ballet Theatre, Sadler’s Wells Ballet, among others.   His symphonic works of the 1930s were early examples of </w:t>
                </w:r>
                <w:proofErr w:type="spellStart"/>
                <w:r w:rsidRPr="002939DD">
                  <w:t>plotlessness</w:t>
                </w:r>
                <w:proofErr w:type="spellEnd"/>
                <w:r w:rsidRPr="002939DD">
                  <w:t xml:space="preserve"> and semi-abstraction in ballet.   His </w:t>
                </w:r>
                <w:r w:rsidRPr="002939DD">
                  <w:rPr>
                    <w:i/>
                  </w:rPr>
                  <w:t>Parade</w:t>
                </w:r>
                <w:r w:rsidRPr="002939DD">
                  <w:t xml:space="preserve">, </w:t>
                </w:r>
                <w:r w:rsidRPr="002939DD">
                  <w:rPr>
                    <w:i/>
                  </w:rPr>
                  <w:t>Three-Cornered Hat</w:t>
                </w:r>
                <w:r w:rsidRPr="002939DD">
                  <w:t xml:space="preserve">, and </w:t>
                </w:r>
                <w:r w:rsidRPr="002939DD">
                  <w:rPr>
                    <w:i/>
                  </w:rPr>
                  <w:t xml:space="preserve">Le </w:t>
                </w:r>
                <w:proofErr w:type="spellStart"/>
                <w:r w:rsidRPr="002939DD">
                  <w:rPr>
                    <w:i/>
                  </w:rPr>
                  <w:t>Gaîté</w:t>
                </w:r>
                <w:proofErr w:type="spellEnd"/>
                <w:r w:rsidRPr="002939DD">
                  <w:rPr>
                    <w:i/>
                  </w:rPr>
                  <w:t xml:space="preserve"> </w:t>
                </w:r>
                <w:proofErr w:type="spellStart"/>
                <w:r w:rsidRPr="002939DD">
                  <w:rPr>
                    <w:i/>
                  </w:rPr>
                  <w:t>Parisienne</w:t>
                </w:r>
                <w:proofErr w:type="spellEnd"/>
                <w:r w:rsidRPr="002939DD">
                  <w:t xml:space="preserve"> are, respectively, in the </w:t>
                </w:r>
                <w:proofErr w:type="spellStart"/>
                <w:r w:rsidRPr="002939DD">
                  <w:t>Joffrey</w:t>
                </w:r>
                <w:proofErr w:type="spellEnd"/>
                <w:r w:rsidRPr="002939DD">
                  <w:t xml:space="preserve"> Ballet, Ballet </w:t>
                </w:r>
                <w:proofErr w:type="spellStart"/>
                <w:r w:rsidRPr="002939DD">
                  <w:t>Nacional</w:t>
                </w:r>
                <w:proofErr w:type="spellEnd"/>
                <w:r w:rsidRPr="002939DD">
                  <w:t xml:space="preserve"> de </w:t>
                </w:r>
                <w:proofErr w:type="spellStart"/>
                <w:r w:rsidRPr="002939DD">
                  <w:t>España</w:t>
                </w:r>
                <w:proofErr w:type="spellEnd"/>
                <w:r w:rsidRPr="002939DD">
                  <w:t xml:space="preserve"> and American Ballet Theatre repertories. Massine’s inimitable dancing is immortalized in several films.</w:t>
                </w:r>
              </w:p>
              <w:p w14:paraId="7AD3A8E2" w14:textId="77777777" w:rsidR="004C6E99"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02EABA" w14:textId="247942B9" w:rsidR="007D07FB" w:rsidRDefault="007D07FB"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LegendofJoseph1914.jp</w:t>
                </w:r>
                <w:r w:rsidR="00AA3BA9">
                  <w:t>e</w:t>
                </w:r>
                <w:r>
                  <w:t xml:space="preserve">g </w:t>
                </w:r>
              </w:p>
              <w:p w14:paraId="7BF3A886" w14:textId="235BA9B2" w:rsidR="007D07FB" w:rsidRDefault="007D07FB" w:rsidP="007D07FB">
                <w:pPr>
                  <w:pStyle w:val="Caption"/>
                </w:pPr>
                <w:r>
                  <w:t xml:space="preserve">Figure </w:t>
                </w:r>
                <w:r w:rsidR="00AC22E3">
                  <w:fldChar w:fldCharType="begin"/>
                </w:r>
                <w:r w:rsidR="00AC22E3">
                  <w:instrText xml:space="preserve"> SEQ Figure \* ARABIC </w:instrText>
                </w:r>
                <w:r w:rsidR="00AC22E3">
                  <w:fldChar w:fldCharType="separate"/>
                </w:r>
                <w:r w:rsidR="00E576CA">
                  <w:rPr>
                    <w:noProof/>
                  </w:rPr>
                  <w:t>1</w:t>
                </w:r>
                <w:r w:rsidR="00AC22E3">
                  <w:rPr>
                    <w:noProof/>
                  </w:rPr>
                  <w:fldChar w:fldCharType="end"/>
                </w:r>
                <w:r>
                  <w:t xml:space="preserve"> B&amp;W photo of Massine in </w:t>
                </w:r>
                <w:r w:rsidR="005B4E69">
                  <w:t>‘</w:t>
                </w:r>
                <w:r>
                  <w:t>Legend of Joseph</w:t>
                </w:r>
                <w:r w:rsidR="005B4E69">
                  <w:t>’</w:t>
                </w:r>
                <w:r>
                  <w:t>/1914</w:t>
                </w:r>
              </w:p>
              <w:p w14:paraId="5FCB8DD5" w14:textId="0340C1C5" w:rsidR="00AA3BA9" w:rsidRDefault="00AA3BA9" w:rsidP="00AA3BA9">
                <w:r>
                  <w:t xml:space="preserve">Source: </w:t>
                </w:r>
                <w:hyperlink r:id="rId8" w:history="1">
                  <w:r w:rsidRPr="00334ABF">
                    <w:rPr>
                      <w:rStyle w:val="Hyperlink"/>
                    </w:rPr>
                    <w:t>http://theredlist.com/media/.cache/database/settings/performing-art/ballet-russe/1910-1920/the-legend-of-joseph/1468679918-006-the-legend-of-joseph-theredlist.jpeg</w:t>
                  </w:r>
                </w:hyperlink>
              </w:p>
              <w:p w14:paraId="5F194A87" w14:textId="77777777" w:rsidR="00AA3BA9" w:rsidRDefault="00AA3BA9" w:rsidP="00AA3BA9"/>
              <w:p w14:paraId="66565571" w14:textId="77777777" w:rsidR="00AA3BA9" w:rsidRPr="00AA3BA9" w:rsidRDefault="00AA3BA9" w:rsidP="00AA3BA9"/>
              <w:p w14:paraId="4D951D68" w14:textId="5A363933" w:rsidR="007D07FB" w:rsidRDefault="007D07FB" w:rsidP="007D07FB">
                <w:pPr>
                  <w:keepNext/>
                </w:pPr>
                <w:r>
                  <w:t xml:space="preserve">File: </w:t>
                </w:r>
                <w:r w:rsidR="00AA3BA9" w:rsidRPr="00AA3BA9">
                  <w:t>Massine parade.png</w:t>
                </w:r>
              </w:p>
              <w:p w14:paraId="6C95FB04" w14:textId="7B5FAE05" w:rsidR="007D07FB" w:rsidRDefault="007D07FB" w:rsidP="007D07FB">
                <w:pPr>
                  <w:pStyle w:val="Caption"/>
                </w:pPr>
                <w:r>
                  <w:t xml:space="preserve">Figure </w:t>
                </w:r>
                <w:r w:rsidR="00AC22E3">
                  <w:fldChar w:fldCharType="begin"/>
                </w:r>
                <w:r w:rsidR="00AC22E3">
                  <w:instrText xml:space="preserve"> SEQ Figure \* ARABIC </w:instrText>
                </w:r>
                <w:r w:rsidR="00AC22E3">
                  <w:fldChar w:fldCharType="separate"/>
                </w:r>
                <w:r w:rsidR="00E576CA">
                  <w:rPr>
                    <w:noProof/>
                  </w:rPr>
                  <w:t>2</w:t>
                </w:r>
                <w:r w:rsidR="00AC22E3">
                  <w:rPr>
                    <w:noProof/>
                  </w:rPr>
                  <w:fldChar w:fldCharType="end"/>
                </w:r>
                <w:r>
                  <w:t xml:space="preserve"> </w:t>
                </w:r>
                <w:r w:rsidRPr="003C7BA7">
                  <w:t xml:space="preserve">B&amp;W photo of Massine in </w:t>
                </w:r>
                <w:r w:rsidR="005B4E69">
                  <w:t>‘</w:t>
                </w:r>
                <w:r w:rsidRPr="003C7BA7">
                  <w:t>Parade</w:t>
                </w:r>
                <w:r w:rsidR="005B4E69">
                  <w:t>’</w:t>
                </w:r>
                <w:r w:rsidRPr="003C7BA7">
                  <w:t>/circa 1917</w:t>
                </w:r>
              </w:p>
              <w:p w14:paraId="0396F9DD" w14:textId="27A342A0" w:rsidR="00AA3BA9" w:rsidRDefault="00AA3BA9" w:rsidP="00AA3BA9">
                <w:r>
                  <w:t xml:space="preserve">Source: </w:t>
                </w:r>
                <w:hyperlink r:id="rId9" w:history="1">
                  <w:r w:rsidRPr="00334ABF">
                    <w:rPr>
                      <w:rStyle w:val="Hyperlink"/>
                    </w:rPr>
                    <w:t>https://www.nypl.org/sites/default/files/Massine%20parade.png</w:t>
                  </w:r>
                </w:hyperlink>
              </w:p>
              <w:p w14:paraId="3D3FBD1B" w14:textId="77777777" w:rsidR="00AA3BA9" w:rsidRDefault="00AA3BA9" w:rsidP="00AA3BA9"/>
              <w:p w14:paraId="669FA679" w14:textId="77777777" w:rsidR="00AA3BA9" w:rsidRPr="00AA3BA9" w:rsidRDefault="00AA3BA9" w:rsidP="00AA3BA9"/>
              <w:p w14:paraId="77630264" w14:textId="10F587BF" w:rsidR="00E576CA" w:rsidRDefault="00E576CA" w:rsidP="007D07FB">
                <w:pPr>
                  <w:keepNext/>
                </w:pPr>
                <w:r>
                  <w:t xml:space="preserve">File: </w:t>
                </w:r>
                <w:proofErr w:type="spellStart"/>
                <w:r w:rsidRPr="00E576CA">
                  <w:t>Tricorne</w:t>
                </w:r>
                <w:proofErr w:type="spellEnd"/>
                <w:r w:rsidRPr="00E576CA">
                  <w:t xml:space="preserve"> (Massine-Karsavina)-1919 (1)</w:t>
                </w:r>
                <w:r w:rsidR="007D07FB">
                  <w:t>.jpg</w:t>
                </w:r>
              </w:p>
              <w:p w14:paraId="5868C963" w14:textId="77777777" w:rsidR="00E576CA" w:rsidRDefault="00E576CA" w:rsidP="00E576CA">
                <w:pPr>
                  <w:pStyle w:val="Caption"/>
                </w:pPr>
                <w:r>
                  <w:t xml:space="preserve">Figure </w:t>
                </w:r>
                <w:fldSimple w:instr=" SEQ Figure \* ARABIC ">
                  <w:r>
                    <w:rPr>
                      <w:noProof/>
                    </w:rPr>
                    <w:t>3</w:t>
                  </w:r>
                </w:fldSimple>
                <w:r>
                  <w:t xml:space="preserve"> </w:t>
                </w:r>
                <w:proofErr w:type="spellStart"/>
                <w:r>
                  <w:t>Léonide</w:t>
                </w:r>
                <w:proofErr w:type="spellEnd"/>
                <w:r>
                  <w:t xml:space="preserve"> Massine as the Miller and Tamara Karsavina as the Miller's Wife in Le </w:t>
                </w:r>
                <w:proofErr w:type="spellStart"/>
                <w:r>
                  <w:t>Tricorne</w:t>
                </w:r>
                <w:proofErr w:type="spellEnd"/>
                <w:r>
                  <w:t xml:space="preserve">, 1919.  Photo by Leo Boudreau.  </w:t>
                </w:r>
                <w:proofErr w:type="spellStart"/>
                <w:r>
                  <w:t>Femina</w:t>
                </w:r>
                <w:proofErr w:type="spellEnd"/>
                <w:r>
                  <w:t>, January 1920.</w:t>
                </w:r>
              </w:p>
              <w:p w14:paraId="77007385" w14:textId="675CB824" w:rsidR="00E576CA" w:rsidRPr="00E576CA" w:rsidRDefault="00E576CA" w:rsidP="00E576CA">
                <w:r>
                  <w:t xml:space="preserve">Source: public domain </w:t>
                </w:r>
              </w:p>
              <w:p w14:paraId="4BFB8737" w14:textId="77777777" w:rsidR="00E576CA" w:rsidRDefault="00E576CA" w:rsidP="007D07FB">
                <w:pPr>
                  <w:keepNext/>
                </w:pPr>
              </w:p>
              <w:p w14:paraId="0B7F22AC" w14:textId="77777777" w:rsidR="00E576CA" w:rsidRDefault="00E576CA" w:rsidP="007D07FB">
                <w:pPr>
                  <w:keepNext/>
                </w:pPr>
              </w:p>
              <w:p w14:paraId="67F414EF" w14:textId="77777777" w:rsidR="007D07FB" w:rsidRDefault="007D07FB" w:rsidP="007D07FB">
                <w:pPr>
                  <w:keepNext/>
                </w:pPr>
                <w:r>
                  <w:t>File: MassineGoodHumouredLadies.jpg</w:t>
                </w:r>
              </w:p>
              <w:p w14:paraId="7F17D924" w14:textId="77777777" w:rsidR="00E576CA" w:rsidRDefault="007D07FB" w:rsidP="007D07FB">
                <w:pPr>
                  <w:pStyle w:val="Caption"/>
                </w:pPr>
                <w:r>
                  <w:t xml:space="preserve">Figure </w:t>
                </w:r>
                <w:r w:rsidR="00E576CA">
                  <w:t>4</w:t>
                </w:r>
                <w:r>
                  <w:t xml:space="preserve"> </w:t>
                </w:r>
                <w:r w:rsidRPr="005B1E61">
                  <w:t xml:space="preserve">B&amp;W photo of Massine in </w:t>
                </w:r>
                <w:r w:rsidR="005B4E69">
                  <w:t>‘</w:t>
                </w:r>
                <w:r w:rsidRPr="005B1E61">
                  <w:t xml:space="preserve">Good </w:t>
                </w:r>
                <w:proofErr w:type="spellStart"/>
                <w:r w:rsidRPr="005B1E61">
                  <w:t>Humored</w:t>
                </w:r>
                <w:proofErr w:type="spellEnd"/>
                <w:r w:rsidRPr="005B1E61">
                  <w:t xml:space="preserve"> Ladies</w:t>
                </w:r>
                <w:r w:rsidR="005B4E69">
                  <w:t>’</w:t>
                </w:r>
                <w:r w:rsidRPr="005B1E61">
                  <w:t xml:space="preserve">/circa 1948 </w:t>
                </w:r>
              </w:p>
              <w:p w14:paraId="6A8CAB3B" w14:textId="77777777" w:rsidR="00B05B21" w:rsidRPr="00B05B21" w:rsidRDefault="00B05B21" w:rsidP="00B05B21"/>
              <w:p w14:paraId="2797AC03" w14:textId="77777777" w:rsidR="00B05B21" w:rsidRPr="002939DD" w:rsidRDefault="00E576CA" w:rsidP="00B05B21">
                <w:r w:rsidRPr="00E576CA">
                  <w:t>Source:</w:t>
                </w:r>
                <w:r>
                  <w:t xml:space="preserve"> </w:t>
                </w:r>
                <w:r w:rsidR="007D07FB" w:rsidRPr="00E576CA">
                  <w:t>requires copyright permission</w:t>
                </w:r>
                <w:r w:rsidR="00B05B21">
                  <w:t xml:space="preserve">, </w:t>
                </w:r>
                <w:hyperlink r:id="rId10" w:history="1">
                  <w:r w:rsidR="00B05B21" w:rsidRPr="002939DD">
                    <w:rPr>
                      <w:rStyle w:val="Hyperlink"/>
                    </w:rPr>
                    <w:t>http://digitalgallery.nypl.org/nypldigital/dgkeysearchdetail.cfm?trg=1&amp;strucID=181168&amp;imageID=98f1477&amp;word=Leonide%20Massine&amp;s=1&amp;notword=&amp;d=&amp;c=&amp;f=&amp;k=0&amp;lWord=&amp;lField=&amp;sScope=&amp;sLevel=&amp;sLabel=&amp;sort=&amp;total=26&amp;num=0&amp;imgs=20&amp;p</w:t>
                  </w:r>
                  <w:r w:rsidR="00B05B21" w:rsidRPr="002939DD">
                    <w:rPr>
                      <w:rStyle w:val="Hyperlink"/>
                    </w:rPr>
                    <w:t>N</w:t>
                  </w:r>
                  <w:r w:rsidR="00B05B21" w:rsidRPr="002939DD">
                    <w:rPr>
                      <w:rStyle w:val="Hyperlink"/>
                    </w:rPr>
                    <w:t>um=&amp;pos=13</w:t>
                  </w:r>
                </w:hyperlink>
              </w:p>
              <w:p w14:paraId="19D40119" w14:textId="3191E1A8" w:rsidR="007D07FB" w:rsidRDefault="007D07FB" w:rsidP="00E576CA"/>
              <w:p w14:paraId="665265BE" w14:textId="77777777" w:rsidR="00E576CA" w:rsidRPr="00E576CA" w:rsidRDefault="00E576CA" w:rsidP="00E576CA"/>
              <w:p w14:paraId="753AE19D" w14:textId="77777777" w:rsidR="007D07FB" w:rsidRPr="00761C3D" w:rsidRDefault="007D07FB" w:rsidP="007D07FB">
                <w:pPr>
                  <w:keepNext/>
                </w:pPr>
                <w:r>
                  <w:t>File: MassineRedShoes.jpg</w:t>
                </w:r>
              </w:p>
              <w:p w14:paraId="6EEE3373" w14:textId="32972888" w:rsidR="007D07FB" w:rsidRDefault="007D07FB" w:rsidP="007D07FB">
                <w:pPr>
                  <w:pStyle w:val="Caption"/>
                </w:pPr>
                <w:r>
                  <w:t xml:space="preserve">Figure </w:t>
                </w:r>
                <w:r w:rsidR="00B05B21">
                  <w:t>5</w:t>
                </w:r>
                <w:r>
                  <w:t xml:space="preserve"> </w:t>
                </w:r>
                <w:r w:rsidRPr="00113F06">
                  <w:t>B&amp;W photo of Massin</w:t>
                </w:r>
                <w:r>
                  <w:t xml:space="preserve">e in </w:t>
                </w:r>
                <w:r w:rsidR="005B4E69">
                  <w:t>‘</w:t>
                </w:r>
                <w:r>
                  <w:t>The Red Shoes</w:t>
                </w:r>
                <w:r w:rsidR="005B4E69">
                  <w:t>’</w:t>
                </w:r>
                <w:r>
                  <w:t xml:space="preserve">/circa 1948 </w:t>
                </w:r>
              </w:p>
              <w:p w14:paraId="1AF5D0DC" w14:textId="3DF4091D" w:rsidR="00B05B21" w:rsidRDefault="00B05B21" w:rsidP="00B05B21">
                <w:r>
                  <w:lastRenderedPageBreak/>
                  <w:t xml:space="preserve">Source: </w:t>
                </w:r>
                <w:hyperlink r:id="rId11" w:history="1">
                  <w:r w:rsidRPr="00ED27F0">
                    <w:rPr>
                      <w:rStyle w:val="Hyperlink"/>
                    </w:rPr>
                    <w:t>http://24.media.tumblr.com/tumblr_kzx8xpCVuH1qbubsbo1_500.jpg</w:t>
                  </w:r>
                </w:hyperlink>
              </w:p>
              <w:p w14:paraId="487FB69A" w14:textId="77777777" w:rsidR="00B05B21" w:rsidRPr="00B05B21" w:rsidRDefault="00B05B21" w:rsidP="00B05B21"/>
              <w:p w14:paraId="4338C6E0" w14:textId="77777777" w:rsidR="007D07FB" w:rsidRPr="002939DD" w:rsidRDefault="007D07FB"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432623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BEE5522" w14:textId="12AB776A" w:rsidR="004C6E99" w:rsidRPr="002939DD" w:rsidRDefault="00AA3BA9" w:rsidP="00AA3BA9">
                <w:pPr>
                  <w:pStyle w:val="Heading1"/>
                  <w:outlineLvl w:val="0"/>
                </w:pPr>
                <w:r>
                  <w:t xml:space="preserve">Selected List of </w:t>
                </w:r>
                <w:r w:rsidR="004C6E99" w:rsidRPr="002939DD">
                  <w:t>Works</w:t>
                </w:r>
              </w:p>
              <w:p w14:paraId="1144D7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Soleil de </w:t>
                </w:r>
                <w:proofErr w:type="spellStart"/>
                <w:r w:rsidRPr="002939DD">
                  <w:rPr>
                    <w:i/>
                  </w:rPr>
                  <w:t>Nuit</w:t>
                </w:r>
                <w:proofErr w:type="spellEnd"/>
                <w:r w:rsidRPr="002939DD">
                  <w:t xml:space="preserve"> (</w:t>
                </w:r>
                <w:r w:rsidRPr="002939DD">
                  <w:rPr>
                    <w:i/>
                  </w:rPr>
                  <w:t>Midnight Sun</w:t>
                </w:r>
                <w:r w:rsidRPr="002939DD">
                  <w:t>) (1915)</w:t>
                </w:r>
              </w:p>
              <w:p w14:paraId="18FC49C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Las </w:t>
                </w:r>
                <w:proofErr w:type="spellStart"/>
                <w:r w:rsidRPr="002939DD">
                  <w:rPr>
                    <w:i/>
                  </w:rPr>
                  <w:t>Meninas</w:t>
                </w:r>
                <w:proofErr w:type="spellEnd"/>
                <w:r w:rsidRPr="002939DD">
                  <w:t xml:space="preserve"> (1916)</w:t>
                </w:r>
              </w:p>
              <w:p w14:paraId="21A60DA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w:t>
                </w:r>
                <w:proofErr w:type="spellStart"/>
                <w:r w:rsidRPr="002939DD">
                  <w:rPr>
                    <w:i/>
                  </w:rPr>
                  <w:t>Humeur</w:t>
                </w:r>
                <w:proofErr w:type="spellEnd"/>
                <w:r w:rsidRPr="002939DD">
                  <w:rPr>
                    <w:i/>
                  </w:rPr>
                  <w:t xml:space="preserve"> </w:t>
                </w:r>
                <w:r w:rsidRPr="002939DD">
                  <w:t>(</w:t>
                </w:r>
                <w:r w:rsidRPr="002939DD">
                  <w:rPr>
                    <w:i/>
                  </w:rPr>
                  <w:t>The Good-Humoured Ladies</w:t>
                </w:r>
                <w:r w:rsidRPr="002939DD">
                  <w:t>) (1917)</w:t>
                </w:r>
              </w:p>
              <w:p w14:paraId="7A66EE1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14:paraId="59C92F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Tricorne</w:t>
                </w:r>
                <w:proofErr w:type="spellEnd"/>
                <w:r w:rsidRPr="002939DD">
                  <w:t xml:space="preserve"> (</w:t>
                </w:r>
                <w:r w:rsidRPr="002939DD">
                  <w:rPr>
                    <w:i/>
                  </w:rPr>
                  <w:t>The Three-Cornered Hat</w:t>
                </w:r>
                <w:r w:rsidRPr="002939DD">
                  <w:t>) (1919)</w:t>
                </w:r>
              </w:p>
              <w:p w14:paraId="163F0C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La Boutique </w:t>
                </w:r>
                <w:proofErr w:type="spellStart"/>
                <w:r w:rsidRPr="002939DD">
                  <w:rPr>
                    <w:i/>
                  </w:rPr>
                  <w:t>Fantastique</w:t>
                </w:r>
                <w:proofErr w:type="spellEnd"/>
                <w:r w:rsidRPr="002939DD">
                  <w:t xml:space="preserve"> (</w:t>
                </w:r>
                <w:r w:rsidRPr="002939DD">
                  <w:rPr>
                    <w:i/>
                  </w:rPr>
                  <w:t>The Magic Toyshop</w:t>
                </w:r>
                <w:r w:rsidRPr="002939DD">
                  <w:t>) (1919)</w:t>
                </w:r>
              </w:p>
              <w:p w14:paraId="0BD25FF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Pulcinella</w:t>
                </w:r>
                <w:proofErr w:type="spellEnd"/>
                <w:r w:rsidRPr="002939DD">
                  <w:t xml:space="preserve"> (1920)</w:t>
                </w:r>
              </w:p>
              <w:p w14:paraId="20B7295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Cuadro</w:t>
                </w:r>
                <w:proofErr w:type="spellEnd"/>
                <w:r w:rsidRPr="002939DD">
                  <w:rPr>
                    <w:i/>
                  </w:rPr>
                  <w:t xml:space="preserve"> Flamenco</w:t>
                </w:r>
                <w:r w:rsidRPr="002939DD">
                  <w:t xml:space="preserve"> (1921)</w:t>
                </w:r>
              </w:p>
              <w:p w14:paraId="2DB8EB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Sacre</w:t>
                </w:r>
                <w:proofErr w:type="spellEnd"/>
                <w:r w:rsidRPr="002939DD">
                  <w:rPr>
                    <w:i/>
                  </w:rPr>
                  <w:t xml:space="preserve"> du </w:t>
                </w:r>
                <w:proofErr w:type="spellStart"/>
                <w:r w:rsidRPr="002939DD">
                  <w:rPr>
                    <w:i/>
                  </w:rPr>
                  <w:t>Printemps</w:t>
                </w:r>
                <w:proofErr w:type="spellEnd"/>
                <w:r w:rsidRPr="002939DD">
                  <w:t xml:space="preserve"> (</w:t>
                </w:r>
                <w:r w:rsidRPr="002939DD">
                  <w:rPr>
                    <w:i/>
                  </w:rPr>
                  <w:t>The Rite of Spring</w:t>
                </w:r>
                <w:r w:rsidRPr="002939DD">
                  <w:t xml:space="preserve">) (1920)  </w:t>
                </w:r>
              </w:p>
              <w:p w14:paraId="2A3FEB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14:paraId="7141C42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Pas </w:t>
                </w:r>
                <w:proofErr w:type="spellStart"/>
                <w:r w:rsidRPr="002939DD">
                  <w:rPr>
                    <w:i/>
                  </w:rPr>
                  <w:t>d’Acier</w:t>
                </w:r>
                <w:proofErr w:type="spellEnd"/>
                <w:r w:rsidRPr="002939DD">
                  <w:t xml:space="preserve"> (</w:t>
                </w:r>
                <w:r w:rsidRPr="002939DD">
                  <w:rPr>
                    <w:i/>
                  </w:rPr>
                  <w:t>The Steel Step</w:t>
                </w:r>
                <w:r w:rsidRPr="002939DD">
                  <w:t xml:space="preserve">) (1926) </w:t>
                </w:r>
              </w:p>
              <w:p w14:paraId="030F31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14:paraId="78DAEA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w:t>
                </w:r>
                <w:proofErr w:type="spellStart"/>
                <w:r w:rsidRPr="002939DD">
                  <w:rPr>
                    <w:i/>
                  </w:rPr>
                  <w:t>Présages</w:t>
                </w:r>
                <w:proofErr w:type="spellEnd"/>
                <w:r w:rsidRPr="002939DD">
                  <w:t xml:space="preserve"> (</w:t>
                </w:r>
                <w:r w:rsidRPr="002939DD">
                  <w:rPr>
                    <w:i/>
                  </w:rPr>
                  <w:t>The Omens</w:t>
                </w:r>
                <w:r w:rsidRPr="002939DD">
                  <w:t>) (1933)</w:t>
                </w:r>
              </w:p>
              <w:p w14:paraId="0171F4C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Choreartium</w:t>
                </w:r>
                <w:proofErr w:type="spellEnd"/>
                <w:r w:rsidRPr="002939DD">
                  <w:t xml:space="preserve"> (1933)</w:t>
                </w:r>
              </w:p>
              <w:p w14:paraId="0BC7B5C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Symphonie</w:t>
                </w:r>
                <w:proofErr w:type="spellEnd"/>
                <w:r w:rsidRPr="002939DD">
                  <w:rPr>
                    <w:i/>
                  </w:rPr>
                  <w:t xml:space="preserve"> </w:t>
                </w:r>
                <w:proofErr w:type="spellStart"/>
                <w:r w:rsidRPr="002939DD">
                  <w:rPr>
                    <w:i/>
                  </w:rPr>
                  <w:t>Fantastique</w:t>
                </w:r>
                <w:proofErr w:type="spellEnd"/>
                <w:r w:rsidRPr="002939DD">
                  <w:t xml:space="preserve"> (1936)</w:t>
                </w:r>
              </w:p>
              <w:p w14:paraId="079584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Gaîté</w:t>
                </w:r>
                <w:proofErr w:type="spellEnd"/>
                <w:r w:rsidRPr="002939DD">
                  <w:rPr>
                    <w:i/>
                  </w:rPr>
                  <w:t xml:space="preserve"> </w:t>
                </w:r>
                <w:proofErr w:type="spellStart"/>
                <w:r w:rsidRPr="002939DD">
                  <w:rPr>
                    <w:i/>
                  </w:rPr>
                  <w:t>Parisienne</w:t>
                </w:r>
                <w:proofErr w:type="spellEnd"/>
                <w:r w:rsidRPr="002939DD">
                  <w:t xml:space="preserve"> (1938)</w:t>
                </w:r>
              </w:p>
              <w:p w14:paraId="0E06864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14:paraId="2B5B36B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Saint Francis or </w:t>
                </w:r>
                <w:proofErr w:type="spellStart"/>
                <w:r w:rsidRPr="002939DD">
                  <w:rPr>
                    <w:i/>
                  </w:rPr>
                  <w:t>Nobilissima</w:t>
                </w:r>
                <w:proofErr w:type="spellEnd"/>
                <w:r w:rsidRPr="002939DD">
                  <w:rPr>
                    <w:i/>
                  </w:rPr>
                  <w:t xml:space="preserve"> </w:t>
                </w:r>
                <w:proofErr w:type="spellStart"/>
                <w:r w:rsidRPr="002939DD">
                  <w:rPr>
                    <w:i/>
                  </w:rPr>
                  <w:t>Visione</w:t>
                </w:r>
                <w:proofErr w:type="spellEnd"/>
                <w:r w:rsidRPr="002939DD">
                  <w:t xml:space="preserve"> (1938)</w:t>
                </w:r>
              </w:p>
              <w:p w14:paraId="654EDA8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Rouge et Noir </w:t>
                </w:r>
                <w:r w:rsidRPr="002939DD">
                  <w:t>(</w:t>
                </w:r>
                <w:r w:rsidRPr="002939DD">
                  <w:rPr>
                    <w:i/>
                  </w:rPr>
                  <w:t>Red and Black</w:t>
                </w:r>
                <w:r w:rsidRPr="002939DD">
                  <w:t>) (1939)</w:t>
                </w:r>
              </w:p>
              <w:p w14:paraId="1D22D05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Capriccio </w:t>
                </w:r>
                <w:proofErr w:type="spellStart"/>
                <w:r w:rsidRPr="002939DD">
                  <w:rPr>
                    <w:i/>
                  </w:rPr>
                  <w:t>Espagnol</w:t>
                </w:r>
                <w:proofErr w:type="spellEnd"/>
                <w:r w:rsidRPr="002939DD">
                  <w:t xml:space="preserve"> (1939)</w:t>
                </w:r>
              </w:p>
              <w:p w14:paraId="5B9F607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Bacchanale</w:t>
                </w:r>
                <w:proofErr w:type="spellEnd"/>
                <w:r w:rsidRPr="002939DD">
                  <w:t xml:space="preserve"> (1939)</w:t>
                </w:r>
              </w:p>
              <w:p w14:paraId="0C456E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Aleko</w:t>
                </w:r>
                <w:proofErr w:type="spellEnd"/>
                <w:r w:rsidRPr="002939DD">
                  <w:t xml:space="preserve"> (1941)</w:t>
                </w:r>
              </w:p>
              <w:p w14:paraId="5EB8B50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Laudes</w:t>
                </w:r>
                <w:proofErr w:type="spellEnd"/>
                <w:r w:rsidRPr="002939DD">
                  <w:rPr>
                    <w:i/>
                  </w:rPr>
                  <w:t xml:space="preserve"> </w:t>
                </w:r>
                <w:proofErr w:type="spellStart"/>
                <w:r w:rsidRPr="002939DD">
                  <w:rPr>
                    <w:i/>
                  </w:rPr>
                  <w:t>Evangelii</w:t>
                </w:r>
                <w:proofErr w:type="spellEnd"/>
                <w:r w:rsidRPr="002939DD">
                  <w:t xml:space="preserve"> (1952)</w:t>
                </w:r>
              </w:p>
              <w:p w14:paraId="6F06498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14:paraId="5F3F946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2D6E5E" w14:textId="77777777" w:rsidR="003F0D73" w:rsidRDefault="003F0D73" w:rsidP="00C27FAB"/>
            </w:tc>
          </w:sdtContent>
        </w:sdt>
      </w:tr>
      <w:tr w:rsidR="003235A7" w14:paraId="7153AF3F" w14:textId="77777777" w:rsidTr="003235A7">
        <w:tc>
          <w:tcPr>
            <w:tcW w:w="9016" w:type="dxa"/>
          </w:tcPr>
          <w:p w14:paraId="3BB3C1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EC860774C74EF1A4E1A71CAA23CD83"/>
              </w:placeholder>
            </w:sdtPr>
            <w:sdtEndPr/>
            <w:sdtContent>
              <w:p w14:paraId="7A2614AC" w14:textId="77777777" w:rsidR="00DB6BC9" w:rsidRDefault="00DB6BC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F3FDCD" w14:textId="77777777" w:rsidR="004B637E"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3041752"/>
                    <w:citation/>
                  </w:sdtPr>
                  <w:sdtEndPr/>
                  <w:sdtContent>
                    <w:r w:rsidR="004B637E">
                      <w:fldChar w:fldCharType="begin"/>
                    </w:r>
                    <w:r w:rsidR="004B637E">
                      <w:instrText xml:space="preserve"> CITATION Fusillo \l 2057 </w:instrText>
                    </w:r>
                    <w:r w:rsidR="004B637E">
                      <w:fldChar w:fldCharType="separate"/>
                    </w:r>
                    <w:r w:rsidR="004B637E">
                      <w:rPr>
                        <w:noProof/>
                      </w:rPr>
                      <w:t>(Fusillo)</w:t>
                    </w:r>
                    <w:r w:rsidR="004B637E">
                      <w:fldChar w:fldCharType="end"/>
                    </w:r>
                  </w:sdtContent>
                </w:sdt>
              </w:p>
              <w:p w14:paraId="285C69EE" w14:textId="77777777" w:rsidR="004B637E" w:rsidRDefault="004B637E"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589BBC" w14:textId="77777777" w:rsidR="003A3169" w:rsidRPr="002939DD"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243137581"/>
                    <w:citation/>
                  </w:sdtPr>
                  <w:sdtEndPr/>
                  <w:sdtContent>
                    <w:r w:rsidR="007B693D">
                      <w:fldChar w:fldCharType="begin"/>
                    </w:r>
                    <w:r w:rsidR="007B693D">
                      <w:instrText xml:space="preserve"> CITATION Garafola \l 2057 </w:instrText>
                    </w:r>
                    <w:r w:rsidR="007B693D">
                      <w:fldChar w:fldCharType="separate"/>
                    </w:r>
                    <w:r w:rsidR="007B693D">
                      <w:rPr>
                        <w:noProof/>
                      </w:rPr>
                      <w:t>(Garafola)</w:t>
                    </w:r>
                    <w:r w:rsidR="007B693D">
                      <w:fldChar w:fldCharType="end"/>
                    </w:r>
                  </w:sdtContent>
                </w:sdt>
              </w:p>
              <w:p w14:paraId="6E5B780D" w14:textId="77777777" w:rsidR="00886EF7"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197532" w14:textId="77777777" w:rsidR="00886EF7"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701140"/>
                    <w:citation/>
                  </w:sdtPr>
                  <w:sdtEndPr/>
                  <w:sdtContent>
                    <w:r w:rsidR="00886EF7">
                      <w:fldChar w:fldCharType="begin"/>
                    </w:r>
                    <w:r w:rsidR="00886EF7">
                      <w:instrText xml:space="preserve">CITATION Gara89 \l 2057 </w:instrText>
                    </w:r>
                    <w:r w:rsidR="00886EF7">
                      <w:fldChar w:fldCharType="separate"/>
                    </w:r>
                    <w:r w:rsidR="00886EF7">
                      <w:rPr>
                        <w:noProof/>
                      </w:rPr>
                      <w:t>(Garafola, Diaghilev's Ballets Russes)</w:t>
                    </w:r>
                    <w:r w:rsidR="00886EF7">
                      <w:fldChar w:fldCharType="end"/>
                    </w:r>
                  </w:sdtContent>
                </w:sdt>
              </w:p>
              <w:p w14:paraId="59B1DD59" w14:textId="77777777" w:rsidR="00886EF7" w:rsidRPr="002939DD"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858589" w14:textId="77777777" w:rsidR="00926132"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3718181"/>
                    <w:citation/>
                  </w:sdtPr>
                  <w:sdtEndPr/>
                  <w:sdtContent>
                    <w:r w:rsidR="00FF04ED">
                      <w:fldChar w:fldCharType="begin"/>
                    </w:r>
                    <w:r w:rsidR="00FF04ED">
                      <w:instrText xml:space="preserve"> CITATION GarcíaMárquez \l 2057 </w:instrText>
                    </w:r>
                    <w:r w:rsidR="00FF04ED">
                      <w:fldChar w:fldCharType="separate"/>
                    </w:r>
                    <w:r w:rsidR="00FF04ED">
                      <w:rPr>
                        <w:noProof/>
                      </w:rPr>
                      <w:t>(García-Márquez)</w:t>
                    </w:r>
                    <w:r w:rsidR="00FF04ED">
                      <w:fldChar w:fldCharType="end"/>
                    </w:r>
                  </w:sdtContent>
                </w:sdt>
                <w:r w:rsidR="003A3169" w:rsidRPr="002939DD">
                  <w:t xml:space="preserve"> </w:t>
                </w:r>
              </w:p>
              <w:p w14:paraId="7860A950"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F4C6C62" w14:textId="77777777" w:rsidR="00A35DA2"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1634401"/>
                    <w:citation/>
                  </w:sdtPr>
                  <w:sdtEndPr/>
                  <w:sdtContent>
                    <w:r w:rsidR="00A35DA2">
                      <w:fldChar w:fldCharType="begin"/>
                    </w:r>
                    <w:r w:rsidR="00A35DA2">
                      <w:instrText xml:space="preserve"> CITATION Massine \l 2057 </w:instrText>
                    </w:r>
                    <w:r w:rsidR="00A35DA2">
                      <w:fldChar w:fldCharType="separate"/>
                    </w:r>
                    <w:r w:rsidR="00A35DA2">
                      <w:rPr>
                        <w:noProof/>
                      </w:rPr>
                      <w:t>(Massine)</w:t>
                    </w:r>
                    <w:r w:rsidR="00A35DA2">
                      <w:fldChar w:fldCharType="end"/>
                    </w:r>
                  </w:sdtContent>
                </w:sdt>
              </w:p>
              <w:p w14:paraId="21E6AB11"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93D7F3F" w14:textId="77777777" w:rsidR="003A3169" w:rsidRDefault="003A3169" w:rsidP="00AA3BA9">
                <w:pPr>
                  <w:pStyle w:val="Heading1"/>
                  <w:outlineLvl w:val="0"/>
                </w:pPr>
                <w:r w:rsidRPr="002939DD">
                  <w:t>Moving Image Material</w:t>
                </w:r>
              </w:p>
              <w:p w14:paraId="37476615"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4924176F" w14:textId="77777777" w:rsidR="00922182"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sdt>
                  <w:sdtPr>
                    <w:rPr>
                      <w:b/>
                    </w:rPr>
                    <w:id w:val="-693151356"/>
                    <w:citation/>
                  </w:sdtPr>
                  <w:sdtEndPr/>
                  <w:sdtContent>
                    <w:r w:rsidR="00922182">
                      <w:rPr>
                        <w:b/>
                      </w:rPr>
                      <w:fldChar w:fldCharType="begin"/>
                    </w:r>
                    <w:r w:rsidR="000C702B">
                      <w:rPr>
                        <w:b/>
                      </w:rPr>
                      <w:instrText xml:space="preserve">CITATION Bal0s \l 2057 </w:instrText>
                    </w:r>
                    <w:r w:rsidR="00922182">
                      <w:rPr>
                        <w:b/>
                      </w:rPr>
                      <w:fldChar w:fldCharType="separate"/>
                    </w:r>
                    <w:r w:rsidR="000C702B">
                      <w:rPr>
                        <w:noProof/>
                      </w:rPr>
                      <w:t>('Alicia Markova in 'Rouge et Noir' Ballet Russe de Monte Carlo 1930s')</w:t>
                    </w:r>
                    <w:r w:rsidR="00922182">
                      <w:rPr>
                        <w:b/>
                      </w:rPr>
                      <w:fldChar w:fldCharType="end"/>
                    </w:r>
                  </w:sdtContent>
                </w:sdt>
              </w:p>
              <w:p w14:paraId="08A3D512" w14:textId="77777777" w:rsidR="00922182" w:rsidRPr="002939DD" w:rsidRDefault="0092218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1031BB8E" w14:textId="77777777" w:rsidR="003A3169"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405943525"/>
                    <w:citation/>
                  </w:sdtPr>
                  <w:sdtEndPr/>
                  <w:sdtContent>
                    <w:r w:rsidR="0081412D">
                      <w:rPr>
                        <w:i/>
                      </w:rPr>
                      <w:fldChar w:fldCharType="begin"/>
                    </w:r>
                    <w:r w:rsidR="000C702B">
                      <w:rPr>
                        <w:i/>
                      </w:rPr>
                      <w:instrText xml:space="preserve">CITATION Car54 \l 2057 </w:instrText>
                    </w:r>
                    <w:r w:rsidR="0081412D">
                      <w:rPr>
                        <w:i/>
                      </w:rPr>
                      <w:fldChar w:fldCharType="separate"/>
                    </w:r>
                    <w:r w:rsidR="000C702B">
                      <w:rPr>
                        <w:noProof/>
                      </w:rPr>
                      <w:t>('Carosello Napoletano' [Neapolitan Carousel])</w:t>
                    </w:r>
                    <w:r w:rsidR="0081412D">
                      <w:rPr>
                        <w:i/>
                      </w:rPr>
                      <w:fldChar w:fldCharType="end"/>
                    </w:r>
                  </w:sdtContent>
                </w:sdt>
              </w:p>
              <w:p w14:paraId="5EF4E9E9"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14:paraId="74BE79BD" w14:textId="77777777" w:rsidR="003A3169" w:rsidRPr="002939DD"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640551903"/>
                    <w:citation/>
                  </w:sdtPr>
                  <w:sdtEndPr/>
                  <w:sdtContent>
                    <w:r w:rsidR="0081412D">
                      <w:fldChar w:fldCharType="begin"/>
                    </w:r>
                    <w:r w:rsidR="0081412D">
                      <w:instrText xml:space="preserve"> CITATION Gaî54 \l 2057 </w:instrText>
                    </w:r>
                    <w:r w:rsidR="0081412D">
                      <w:fldChar w:fldCharType="separate"/>
                    </w:r>
                    <w:r w:rsidR="0081412D">
                      <w:rPr>
                        <w:noProof/>
                      </w:rPr>
                      <w:t>(‘Gaîté Parisienne-Ballet Russe de Monte Carlo’ )</w:t>
                    </w:r>
                    <w:r w:rsidR="0081412D">
                      <w:fldChar w:fldCharType="end"/>
                    </w:r>
                  </w:sdtContent>
                </w:sdt>
              </w:p>
              <w:p w14:paraId="4A514FA8"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C69AD95" w14:textId="77777777" w:rsidR="003A3169" w:rsidRPr="002939DD"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693651196"/>
                    <w:citation/>
                  </w:sdtPr>
                  <w:sdtEndPr/>
                  <w:sdtContent>
                    <w:r w:rsidR="0081412D">
                      <w:fldChar w:fldCharType="begin"/>
                    </w:r>
                    <w:r w:rsidR="0081412D">
                      <w:instrText xml:space="preserve"> CITATION Léo71 \l 2057 </w:instrText>
                    </w:r>
                    <w:r w:rsidR="0081412D">
                      <w:fldChar w:fldCharType="separate"/>
                    </w:r>
                    <w:r w:rsidR="0081412D">
                      <w:rPr>
                        <w:noProof/>
                      </w:rPr>
                      <w:t>('Léonide Massine-Part 1')</w:t>
                    </w:r>
                    <w:r w:rsidR="0081412D">
                      <w:fldChar w:fldCharType="end"/>
                    </w:r>
                  </w:sdtContent>
                </w:sdt>
              </w:p>
              <w:p w14:paraId="6D3506E4"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5649E6"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75DB3C7"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C6AE1D"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1259B1" w14:textId="77777777" w:rsidR="000645F9"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018611419"/>
                    <w:citation/>
                  </w:sdtPr>
                  <w:sdtEndPr/>
                  <w:sdtContent>
                    <w:r w:rsidR="000645F9">
                      <w:fldChar w:fldCharType="begin"/>
                    </w:r>
                    <w:r w:rsidR="000645F9">
                      <w:instrText xml:space="preserve"> CITATION Les \l 2057 </w:instrText>
                    </w:r>
                    <w:r w:rsidR="000645F9">
                      <w:fldChar w:fldCharType="separate"/>
                    </w:r>
                    <w:r w:rsidR="000645F9">
                      <w:rPr>
                        <w:noProof/>
                      </w:rPr>
                      <w:t>(‘Les Presages Original Ballet Russe Australian tour 1936-7' )</w:t>
                    </w:r>
                    <w:r w:rsidR="000645F9">
                      <w:fldChar w:fldCharType="end"/>
                    </w:r>
                  </w:sdtContent>
                </w:sdt>
              </w:p>
              <w:p w14:paraId="580795E5" w14:textId="77777777" w:rsidR="00B234FB"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0E4DAE" w14:textId="77777777" w:rsidR="000645F9" w:rsidRPr="002939DD"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01990148"/>
                    <w:citation/>
                  </w:sdtPr>
                  <w:sdtEndPr/>
                  <w:sdtContent>
                    <w:r w:rsidR="00B234FB">
                      <w:fldChar w:fldCharType="begin"/>
                    </w:r>
                    <w:r w:rsidR="00B234FB">
                      <w:instrText xml:space="preserve"> CITATION Spa42 \l 2057 </w:instrText>
                    </w:r>
                    <w:r w:rsidR="00B234FB">
                      <w:fldChar w:fldCharType="separate"/>
                    </w:r>
                    <w:r w:rsidR="00B234FB">
                      <w:rPr>
                        <w:noProof/>
                      </w:rPr>
                      <w:t>(Spanish Fiesta)</w:t>
                    </w:r>
                    <w:r w:rsidR="00B234FB">
                      <w:fldChar w:fldCharType="end"/>
                    </w:r>
                  </w:sdtContent>
                </w:sdt>
              </w:p>
              <w:p w14:paraId="5DC6DDBB"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13540C0" w14:textId="77777777" w:rsidR="00B234FB"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115818201"/>
                    <w:citation/>
                  </w:sdtPr>
                  <w:sdtEndPr/>
                  <w:sdtContent>
                    <w:r w:rsidR="00B234FB">
                      <w:fldChar w:fldCharType="begin"/>
                    </w:r>
                    <w:r w:rsidR="00B234FB">
                      <w:instrText xml:space="preserve"> CITATION Pow48 \l 2057 </w:instrText>
                    </w:r>
                    <w:r w:rsidR="00B234FB">
                      <w:fldChar w:fldCharType="separate"/>
                    </w:r>
                    <w:r w:rsidR="00B234FB">
                      <w:rPr>
                        <w:noProof/>
                      </w:rPr>
                      <w:t>(Powell and Pressburger)</w:t>
                    </w:r>
                    <w:r w:rsidR="00B234FB">
                      <w:fldChar w:fldCharType="end"/>
                    </w:r>
                  </w:sdtContent>
                </w:sdt>
              </w:p>
              <w:p w14:paraId="6301DC37" w14:textId="77777777" w:rsidR="00B234FB" w:rsidRPr="002939DD"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96A1B59" w14:textId="77777777" w:rsidR="003A3169"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033418849"/>
                    <w:citation/>
                  </w:sdtPr>
                  <w:sdtEndPr/>
                  <w:sdtContent>
                    <w:r w:rsidR="0089754A">
                      <w:rPr>
                        <w:i/>
                      </w:rPr>
                      <w:fldChar w:fldCharType="begin"/>
                    </w:r>
                    <w:r w:rsidR="0089754A">
                      <w:rPr>
                        <w:i/>
                      </w:rPr>
                      <w:instrText xml:space="preserve"> CITATION Pow51 \l 2057 </w:instrText>
                    </w:r>
                    <w:r w:rsidR="0089754A">
                      <w:rPr>
                        <w:i/>
                      </w:rPr>
                      <w:fldChar w:fldCharType="separate"/>
                    </w:r>
                    <w:r w:rsidR="0089754A">
                      <w:rPr>
                        <w:noProof/>
                      </w:rPr>
                      <w:t>(Powell and Pressburger, Tales of Hoffmann)</w:t>
                    </w:r>
                    <w:r w:rsidR="0089754A">
                      <w:rPr>
                        <w:i/>
                      </w:rPr>
                      <w:fldChar w:fldCharType="end"/>
                    </w:r>
                  </w:sdtContent>
                </w:sdt>
              </w:p>
              <w:p w14:paraId="56A7F85A" w14:textId="77777777" w:rsidR="0089754A" w:rsidRPr="002939DD" w:rsidRDefault="008975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EF786E" w14:textId="77777777" w:rsidR="003A3169"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584714169"/>
                    <w:citation/>
                  </w:sdtPr>
                  <w:sdtEndPr/>
                  <w:sdtContent>
                    <w:r w:rsidR="00570893">
                      <w:fldChar w:fldCharType="begin"/>
                    </w:r>
                    <w:r w:rsidR="00570893">
                      <w:instrText xml:space="preserve"> CITATION Nat1 \l 2057 </w:instrText>
                    </w:r>
                    <w:r w:rsidR="00570893">
                      <w:fldChar w:fldCharType="separate"/>
                    </w:r>
                    <w:r w:rsidR="00570893">
                      <w:rPr>
                        <w:noProof/>
                      </w:rPr>
                      <w:t>(National Library of Australia Léonide Massine holdings)</w:t>
                    </w:r>
                    <w:r w:rsidR="00570893">
                      <w:fldChar w:fldCharType="end"/>
                    </w:r>
                  </w:sdtContent>
                </w:sdt>
              </w:p>
              <w:p w14:paraId="71EBBE5E" w14:textId="77777777" w:rsidR="00570893" w:rsidRDefault="0057089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BF31501" w14:textId="77777777" w:rsidR="003A3169" w:rsidRPr="002939DD" w:rsidRDefault="00AC22E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507799383"/>
                    <w:citation/>
                  </w:sdtPr>
                  <w:sdtEndPr/>
                  <w:sdtContent>
                    <w:r w:rsidR="00FB7736">
                      <w:fldChar w:fldCharType="begin"/>
                    </w:r>
                    <w:r w:rsidR="00FB7736">
                      <w:instrText xml:space="preserve"> CITATION New \l 2057 </w:instrText>
                    </w:r>
                    <w:r w:rsidR="00FB7736">
                      <w:fldChar w:fldCharType="separate"/>
                    </w:r>
                    <w:r w:rsidR="00FB7736">
                      <w:rPr>
                        <w:noProof/>
                      </w:rPr>
                      <w:t>(New York Public Library Leonide Massine holdings)</w:t>
                    </w:r>
                    <w:r w:rsidR="00FB7736">
                      <w:fldChar w:fldCharType="end"/>
                    </w:r>
                  </w:sdtContent>
                </w:sdt>
              </w:p>
              <w:p w14:paraId="3779C71E"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5D89833" w14:textId="77777777" w:rsidR="003235A7" w:rsidRDefault="00AC22E3" w:rsidP="00E576CA">
                <w:pPr>
                  <w:keepNext/>
                </w:pPr>
              </w:p>
            </w:sdtContent>
          </w:sdt>
        </w:tc>
      </w:tr>
    </w:tbl>
    <w:p w14:paraId="1832D725" w14:textId="625ACFB4" w:rsidR="00C27FAB" w:rsidRPr="00F36937" w:rsidRDefault="00C27FAB" w:rsidP="00E576C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3CABE" w14:textId="77777777" w:rsidR="00AC22E3" w:rsidRDefault="00AC22E3" w:rsidP="007A0D55">
      <w:pPr>
        <w:spacing w:after="0" w:line="240" w:lineRule="auto"/>
      </w:pPr>
      <w:r>
        <w:separator/>
      </w:r>
    </w:p>
  </w:endnote>
  <w:endnote w:type="continuationSeparator" w:id="0">
    <w:p w14:paraId="3812F5A4" w14:textId="77777777" w:rsidR="00AC22E3" w:rsidRDefault="00AC2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E5662" w14:textId="77777777" w:rsidR="00AC22E3" w:rsidRDefault="00AC22E3" w:rsidP="007A0D55">
      <w:pPr>
        <w:spacing w:after="0" w:line="240" w:lineRule="auto"/>
      </w:pPr>
      <w:r>
        <w:separator/>
      </w:r>
    </w:p>
  </w:footnote>
  <w:footnote w:type="continuationSeparator" w:id="0">
    <w:p w14:paraId="2AE15D84" w14:textId="77777777" w:rsidR="00AC22E3" w:rsidRDefault="00AC2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81B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9B79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E6D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99"/>
    <w:rsid w:val="00032559"/>
    <w:rsid w:val="00052040"/>
    <w:rsid w:val="000645F9"/>
    <w:rsid w:val="0009474A"/>
    <w:rsid w:val="000B25AE"/>
    <w:rsid w:val="000B55AB"/>
    <w:rsid w:val="000C702B"/>
    <w:rsid w:val="000D24DC"/>
    <w:rsid w:val="00101B2E"/>
    <w:rsid w:val="00116FA0"/>
    <w:rsid w:val="0015114C"/>
    <w:rsid w:val="00191BC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169"/>
    <w:rsid w:val="003D3579"/>
    <w:rsid w:val="003E2795"/>
    <w:rsid w:val="003F0D73"/>
    <w:rsid w:val="00434EE3"/>
    <w:rsid w:val="00462DBE"/>
    <w:rsid w:val="00464699"/>
    <w:rsid w:val="00470885"/>
    <w:rsid w:val="00483379"/>
    <w:rsid w:val="00487BC5"/>
    <w:rsid w:val="00496888"/>
    <w:rsid w:val="004A7476"/>
    <w:rsid w:val="004B637E"/>
    <w:rsid w:val="004C6E99"/>
    <w:rsid w:val="004E5896"/>
    <w:rsid w:val="00513EE6"/>
    <w:rsid w:val="00534F8F"/>
    <w:rsid w:val="00570893"/>
    <w:rsid w:val="00590035"/>
    <w:rsid w:val="005B177E"/>
    <w:rsid w:val="005B3921"/>
    <w:rsid w:val="005B4E69"/>
    <w:rsid w:val="005F26D7"/>
    <w:rsid w:val="005F5450"/>
    <w:rsid w:val="006333A4"/>
    <w:rsid w:val="006D0412"/>
    <w:rsid w:val="007411B9"/>
    <w:rsid w:val="00761C3D"/>
    <w:rsid w:val="00780D95"/>
    <w:rsid w:val="00780DC7"/>
    <w:rsid w:val="007A0D55"/>
    <w:rsid w:val="007B3377"/>
    <w:rsid w:val="007B693D"/>
    <w:rsid w:val="007D07FB"/>
    <w:rsid w:val="007E5F44"/>
    <w:rsid w:val="0081412D"/>
    <w:rsid w:val="00821DE3"/>
    <w:rsid w:val="00846CE1"/>
    <w:rsid w:val="00886EF7"/>
    <w:rsid w:val="0089754A"/>
    <w:rsid w:val="008A5B87"/>
    <w:rsid w:val="00922182"/>
    <w:rsid w:val="00922950"/>
    <w:rsid w:val="00922F22"/>
    <w:rsid w:val="00926132"/>
    <w:rsid w:val="009A7264"/>
    <w:rsid w:val="009D1606"/>
    <w:rsid w:val="009E18A1"/>
    <w:rsid w:val="009E73D7"/>
    <w:rsid w:val="00A27D2C"/>
    <w:rsid w:val="00A35DA2"/>
    <w:rsid w:val="00A76FD9"/>
    <w:rsid w:val="00AA2FED"/>
    <w:rsid w:val="00AA3BA9"/>
    <w:rsid w:val="00AB436D"/>
    <w:rsid w:val="00AC22E3"/>
    <w:rsid w:val="00AD2F24"/>
    <w:rsid w:val="00AD4844"/>
    <w:rsid w:val="00B05B21"/>
    <w:rsid w:val="00B219AE"/>
    <w:rsid w:val="00B234FB"/>
    <w:rsid w:val="00B33145"/>
    <w:rsid w:val="00B574C9"/>
    <w:rsid w:val="00BC39C9"/>
    <w:rsid w:val="00BE5BF7"/>
    <w:rsid w:val="00BF40E1"/>
    <w:rsid w:val="00BF7E32"/>
    <w:rsid w:val="00C224FC"/>
    <w:rsid w:val="00C24D3A"/>
    <w:rsid w:val="00C27FAB"/>
    <w:rsid w:val="00C358D4"/>
    <w:rsid w:val="00C6296B"/>
    <w:rsid w:val="00CC586D"/>
    <w:rsid w:val="00CF1542"/>
    <w:rsid w:val="00CF3EC5"/>
    <w:rsid w:val="00D656DA"/>
    <w:rsid w:val="00D83300"/>
    <w:rsid w:val="00DB6BC9"/>
    <w:rsid w:val="00DC6B48"/>
    <w:rsid w:val="00DF01B0"/>
    <w:rsid w:val="00E576C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736"/>
    <w:rsid w:val="00FF04E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5889"/>
  <w15:chartTrackingRefBased/>
  <w15:docId w15:val="{6E0D2EC6-B815-45EA-88C7-C2EFE6B6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FB"/>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PageNumber1">
    <w:name w:val="Page Number1"/>
    <w:basedOn w:val="DefaultParagraphFont"/>
    <w:uiPriority w:val="99"/>
    <w:rsid w:val="004C6E99"/>
    <w:rPr>
      <w:rFonts w:cs="Times New Roman"/>
    </w:rPr>
  </w:style>
  <w:style w:type="character" w:customStyle="1" w:styleId="WPHyperlink">
    <w:name w:val="WP_Hyperlink"/>
    <w:basedOn w:val="DefaultParagraphFont"/>
    <w:uiPriority w:val="99"/>
    <w:rsid w:val="003A3169"/>
    <w:rPr>
      <w:rFonts w:cs="Times New Roman"/>
      <w:color w:val="0000FF"/>
      <w:u w:val="single"/>
    </w:rPr>
  </w:style>
  <w:style w:type="paragraph" w:styleId="Caption">
    <w:name w:val="caption"/>
    <w:basedOn w:val="Normal"/>
    <w:next w:val="Normal"/>
    <w:uiPriority w:val="35"/>
    <w:semiHidden/>
    <w:qFormat/>
    <w:rsid w:val="00BF7E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434EE3"/>
    <w:rPr>
      <w:sz w:val="18"/>
      <w:szCs w:val="18"/>
    </w:rPr>
  </w:style>
  <w:style w:type="paragraph" w:styleId="CommentText">
    <w:name w:val="annotation text"/>
    <w:basedOn w:val="Normal"/>
    <w:link w:val="CommentTextChar"/>
    <w:uiPriority w:val="99"/>
    <w:semiHidden/>
    <w:rsid w:val="00434EE3"/>
    <w:pPr>
      <w:spacing w:line="240" w:lineRule="auto"/>
    </w:pPr>
    <w:rPr>
      <w:sz w:val="24"/>
      <w:szCs w:val="24"/>
    </w:rPr>
  </w:style>
  <w:style w:type="character" w:customStyle="1" w:styleId="CommentTextChar">
    <w:name w:val="Comment Text Char"/>
    <w:basedOn w:val="DefaultParagraphFont"/>
    <w:link w:val="CommentText"/>
    <w:uiPriority w:val="99"/>
    <w:semiHidden/>
    <w:rsid w:val="00434EE3"/>
    <w:rPr>
      <w:sz w:val="24"/>
      <w:szCs w:val="24"/>
    </w:rPr>
  </w:style>
  <w:style w:type="paragraph" w:styleId="CommentSubject">
    <w:name w:val="annotation subject"/>
    <w:basedOn w:val="CommentText"/>
    <w:next w:val="CommentText"/>
    <w:link w:val="CommentSubjectChar"/>
    <w:uiPriority w:val="99"/>
    <w:semiHidden/>
    <w:rsid w:val="00434EE3"/>
    <w:rPr>
      <w:b/>
      <w:bCs/>
      <w:sz w:val="20"/>
      <w:szCs w:val="20"/>
    </w:rPr>
  </w:style>
  <w:style w:type="character" w:customStyle="1" w:styleId="CommentSubjectChar">
    <w:name w:val="Comment Subject Char"/>
    <w:basedOn w:val="CommentTextChar"/>
    <w:link w:val="CommentSubject"/>
    <w:uiPriority w:val="99"/>
    <w:semiHidden/>
    <w:rsid w:val="00434EE3"/>
    <w:rPr>
      <w:b/>
      <w:bCs/>
      <w:sz w:val="20"/>
      <w:szCs w:val="20"/>
    </w:rPr>
  </w:style>
  <w:style w:type="paragraph" w:styleId="BalloonText">
    <w:name w:val="Balloon Text"/>
    <w:basedOn w:val="Normal"/>
    <w:link w:val="BalloonTextChar"/>
    <w:uiPriority w:val="99"/>
    <w:semiHidden/>
    <w:rsid w:val="00434E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EE3"/>
    <w:rPr>
      <w:rFonts w:ascii="Times New Roman" w:hAnsi="Times New Roman" w:cs="Times New Roman"/>
      <w:sz w:val="18"/>
      <w:szCs w:val="18"/>
    </w:rPr>
  </w:style>
  <w:style w:type="character" w:styleId="Hyperlink">
    <w:name w:val="Hyperlink"/>
    <w:basedOn w:val="DefaultParagraphFont"/>
    <w:uiPriority w:val="99"/>
    <w:semiHidden/>
    <w:rsid w:val="00AA3BA9"/>
    <w:rPr>
      <w:color w:val="0563C1" w:themeColor="hyperlink"/>
      <w:u w:val="single"/>
    </w:rPr>
  </w:style>
  <w:style w:type="character" w:styleId="FollowedHyperlink">
    <w:name w:val="FollowedHyperlink"/>
    <w:basedOn w:val="DefaultParagraphFont"/>
    <w:uiPriority w:val="99"/>
    <w:semiHidden/>
    <w:rsid w:val="00B05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3841">
      <w:bodyDiv w:val="1"/>
      <w:marLeft w:val="0"/>
      <w:marRight w:val="0"/>
      <w:marTop w:val="0"/>
      <w:marBottom w:val="0"/>
      <w:divBdr>
        <w:top w:val="none" w:sz="0" w:space="0" w:color="auto"/>
        <w:left w:val="none" w:sz="0" w:space="0" w:color="auto"/>
        <w:bottom w:val="none" w:sz="0" w:space="0" w:color="auto"/>
        <w:right w:val="none" w:sz="0" w:space="0" w:color="auto"/>
      </w:divBdr>
    </w:div>
    <w:div w:id="129834165">
      <w:bodyDiv w:val="1"/>
      <w:marLeft w:val="0"/>
      <w:marRight w:val="0"/>
      <w:marTop w:val="0"/>
      <w:marBottom w:val="0"/>
      <w:divBdr>
        <w:top w:val="none" w:sz="0" w:space="0" w:color="auto"/>
        <w:left w:val="none" w:sz="0" w:space="0" w:color="auto"/>
        <w:bottom w:val="none" w:sz="0" w:space="0" w:color="auto"/>
        <w:right w:val="none" w:sz="0" w:space="0" w:color="auto"/>
      </w:divBdr>
    </w:div>
    <w:div w:id="281038767">
      <w:bodyDiv w:val="1"/>
      <w:marLeft w:val="0"/>
      <w:marRight w:val="0"/>
      <w:marTop w:val="0"/>
      <w:marBottom w:val="0"/>
      <w:divBdr>
        <w:top w:val="none" w:sz="0" w:space="0" w:color="auto"/>
        <w:left w:val="none" w:sz="0" w:space="0" w:color="auto"/>
        <w:bottom w:val="none" w:sz="0" w:space="0" w:color="auto"/>
        <w:right w:val="none" w:sz="0" w:space="0" w:color="auto"/>
      </w:divBdr>
    </w:div>
    <w:div w:id="315114266">
      <w:bodyDiv w:val="1"/>
      <w:marLeft w:val="0"/>
      <w:marRight w:val="0"/>
      <w:marTop w:val="0"/>
      <w:marBottom w:val="0"/>
      <w:divBdr>
        <w:top w:val="none" w:sz="0" w:space="0" w:color="auto"/>
        <w:left w:val="none" w:sz="0" w:space="0" w:color="auto"/>
        <w:bottom w:val="none" w:sz="0" w:space="0" w:color="auto"/>
        <w:right w:val="none" w:sz="0" w:space="0" w:color="auto"/>
      </w:divBdr>
    </w:div>
    <w:div w:id="325667620">
      <w:bodyDiv w:val="1"/>
      <w:marLeft w:val="0"/>
      <w:marRight w:val="0"/>
      <w:marTop w:val="0"/>
      <w:marBottom w:val="0"/>
      <w:divBdr>
        <w:top w:val="none" w:sz="0" w:space="0" w:color="auto"/>
        <w:left w:val="none" w:sz="0" w:space="0" w:color="auto"/>
        <w:bottom w:val="none" w:sz="0" w:space="0" w:color="auto"/>
        <w:right w:val="none" w:sz="0" w:space="0" w:color="auto"/>
      </w:divBdr>
    </w:div>
    <w:div w:id="398065746">
      <w:bodyDiv w:val="1"/>
      <w:marLeft w:val="0"/>
      <w:marRight w:val="0"/>
      <w:marTop w:val="0"/>
      <w:marBottom w:val="0"/>
      <w:divBdr>
        <w:top w:val="none" w:sz="0" w:space="0" w:color="auto"/>
        <w:left w:val="none" w:sz="0" w:space="0" w:color="auto"/>
        <w:bottom w:val="none" w:sz="0" w:space="0" w:color="auto"/>
        <w:right w:val="none" w:sz="0" w:space="0" w:color="auto"/>
      </w:divBdr>
    </w:div>
    <w:div w:id="513803620">
      <w:bodyDiv w:val="1"/>
      <w:marLeft w:val="0"/>
      <w:marRight w:val="0"/>
      <w:marTop w:val="0"/>
      <w:marBottom w:val="0"/>
      <w:divBdr>
        <w:top w:val="none" w:sz="0" w:space="0" w:color="auto"/>
        <w:left w:val="none" w:sz="0" w:space="0" w:color="auto"/>
        <w:bottom w:val="none" w:sz="0" w:space="0" w:color="auto"/>
        <w:right w:val="none" w:sz="0" w:space="0" w:color="auto"/>
      </w:divBdr>
    </w:div>
    <w:div w:id="633100773">
      <w:bodyDiv w:val="1"/>
      <w:marLeft w:val="0"/>
      <w:marRight w:val="0"/>
      <w:marTop w:val="0"/>
      <w:marBottom w:val="0"/>
      <w:divBdr>
        <w:top w:val="none" w:sz="0" w:space="0" w:color="auto"/>
        <w:left w:val="none" w:sz="0" w:space="0" w:color="auto"/>
        <w:bottom w:val="none" w:sz="0" w:space="0" w:color="auto"/>
        <w:right w:val="none" w:sz="0" w:space="0" w:color="auto"/>
      </w:divBdr>
    </w:div>
    <w:div w:id="634261121">
      <w:bodyDiv w:val="1"/>
      <w:marLeft w:val="0"/>
      <w:marRight w:val="0"/>
      <w:marTop w:val="0"/>
      <w:marBottom w:val="0"/>
      <w:divBdr>
        <w:top w:val="none" w:sz="0" w:space="0" w:color="auto"/>
        <w:left w:val="none" w:sz="0" w:space="0" w:color="auto"/>
        <w:bottom w:val="none" w:sz="0" w:space="0" w:color="auto"/>
        <w:right w:val="none" w:sz="0" w:space="0" w:color="auto"/>
      </w:divBdr>
    </w:div>
    <w:div w:id="660736233">
      <w:bodyDiv w:val="1"/>
      <w:marLeft w:val="0"/>
      <w:marRight w:val="0"/>
      <w:marTop w:val="0"/>
      <w:marBottom w:val="0"/>
      <w:divBdr>
        <w:top w:val="none" w:sz="0" w:space="0" w:color="auto"/>
        <w:left w:val="none" w:sz="0" w:space="0" w:color="auto"/>
        <w:bottom w:val="none" w:sz="0" w:space="0" w:color="auto"/>
        <w:right w:val="none" w:sz="0" w:space="0" w:color="auto"/>
      </w:divBdr>
    </w:div>
    <w:div w:id="1036851809">
      <w:bodyDiv w:val="1"/>
      <w:marLeft w:val="0"/>
      <w:marRight w:val="0"/>
      <w:marTop w:val="0"/>
      <w:marBottom w:val="0"/>
      <w:divBdr>
        <w:top w:val="none" w:sz="0" w:space="0" w:color="auto"/>
        <w:left w:val="none" w:sz="0" w:space="0" w:color="auto"/>
        <w:bottom w:val="none" w:sz="0" w:space="0" w:color="auto"/>
        <w:right w:val="none" w:sz="0" w:space="0" w:color="auto"/>
      </w:divBdr>
    </w:div>
    <w:div w:id="1105078635">
      <w:bodyDiv w:val="1"/>
      <w:marLeft w:val="0"/>
      <w:marRight w:val="0"/>
      <w:marTop w:val="0"/>
      <w:marBottom w:val="0"/>
      <w:divBdr>
        <w:top w:val="none" w:sz="0" w:space="0" w:color="auto"/>
        <w:left w:val="none" w:sz="0" w:space="0" w:color="auto"/>
        <w:bottom w:val="none" w:sz="0" w:space="0" w:color="auto"/>
        <w:right w:val="none" w:sz="0" w:space="0" w:color="auto"/>
      </w:divBdr>
    </w:div>
    <w:div w:id="1205101665">
      <w:bodyDiv w:val="1"/>
      <w:marLeft w:val="0"/>
      <w:marRight w:val="0"/>
      <w:marTop w:val="0"/>
      <w:marBottom w:val="0"/>
      <w:divBdr>
        <w:top w:val="none" w:sz="0" w:space="0" w:color="auto"/>
        <w:left w:val="none" w:sz="0" w:space="0" w:color="auto"/>
        <w:bottom w:val="none" w:sz="0" w:space="0" w:color="auto"/>
        <w:right w:val="none" w:sz="0" w:space="0" w:color="auto"/>
      </w:divBdr>
    </w:div>
    <w:div w:id="1257397437">
      <w:bodyDiv w:val="1"/>
      <w:marLeft w:val="0"/>
      <w:marRight w:val="0"/>
      <w:marTop w:val="0"/>
      <w:marBottom w:val="0"/>
      <w:divBdr>
        <w:top w:val="none" w:sz="0" w:space="0" w:color="auto"/>
        <w:left w:val="none" w:sz="0" w:space="0" w:color="auto"/>
        <w:bottom w:val="none" w:sz="0" w:space="0" w:color="auto"/>
        <w:right w:val="none" w:sz="0" w:space="0" w:color="auto"/>
      </w:divBdr>
    </w:div>
    <w:div w:id="1348558468">
      <w:bodyDiv w:val="1"/>
      <w:marLeft w:val="0"/>
      <w:marRight w:val="0"/>
      <w:marTop w:val="0"/>
      <w:marBottom w:val="0"/>
      <w:divBdr>
        <w:top w:val="none" w:sz="0" w:space="0" w:color="auto"/>
        <w:left w:val="none" w:sz="0" w:space="0" w:color="auto"/>
        <w:bottom w:val="none" w:sz="0" w:space="0" w:color="auto"/>
        <w:right w:val="none" w:sz="0" w:space="0" w:color="auto"/>
      </w:divBdr>
    </w:div>
    <w:div w:id="1349261430">
      <w:bodyDiv w:val="1"/>
      <w:marLeft w:val="0"/>
      <w:marRight w:val="0"/>
      <w:marTop w:val="0"/>
      <w:marBottom w:val="0"/>
      <w:divBdr>
        <w:top w:val="none" w:sz="0" w:space="0" w:color="auto"/>
        <w:left w:val="none" w:sz="0" w:space="0" w:color="auto"/>
        <w:bottom w:val="none" w:sz="0" w:space="0" w:color="auto"/>
        <w:right w:val="none" w:sz="0" w:space="0" w:color="auto"/>
      </w:divBdr>
    </w:div>
    <w:div w:id="1388727340">
      <w:bodyDiv w:val="1"/>
      <w:marLeft w:val="0"/>
      <w:marRight w:val="0"/>
      <w:marTop w:val="0"/>
      <w:marBottom w:val="0"/>
      <w:divBdr>
        <w:top w:val="none" w:sz="0" w:space="0" w:color="auto"/>
        <w:left w:val="none" w:sz="0" w:space="0" w:color="auto"/>
        <w:bottom w:val="none" w:sz="0" w:space="0" w:color="auto"/>
        <w:right w:val="none" w:sz="0" w:space="0" w:color="auto"/>
      </w:divBdr>
    </w:div>
    <w:div w:id="1560171962">
      <w:bodyDiv w:val="1"/>
      <w:marLeft w:val="0"/>
      <w:marRight w:val="0"/>
      <w:marTop w:val="0"/>
      <w:marBottom w:val="0"/>
      <w:divBdr>
        <w:top w:val="none" w:sz="0" w:space="0" w:color="auto"/>
        <w:left w:val="none" w:sz="0" w:space="0" w:color="auto"/>
        <w:bottom w:val="none" w:sz="0" w:space="0" w:color="auto"/>
        <w:right w:val="none" w:sz="0" w:space="0" w:color="auto"/>
      </w:divBdr>
    </w:div>
    <w:div w:id="1573585681">
      <w:bodyDiv w:val="1"/>
      <w:marLeft w:val="0"/>
      <w:marRight w:val="0"/>
      <w:marTop w:val="0"/>
      <w:marBottom w:val="0"/>
      <w:divBdr>
        <w:top w:val="none" w:sz="0" w:space="0" w:color="auto"/>
        <w:left w:val="none" w:sz="0" w:space="0" w:color="auto"/>
        <w:bottom w:val="none" w:sz="0" w:space="0" w:color="auto"/>
        <w:right w:val="none" w:sz="0" w:space="0" w:color="auto"/>
      </w:divBdr>
    </w:div>
    <w:div w:id="1597252293">
      <w:bodyDiv w:val="1"/>
      <w:marLeft w:val="0"/>
      <w:marRight w:val="0"/>
      <w:marTop w:val="0"/>
      <w:marBottom w:val="0"/>
      <w:divBdr>
        <w:top w:val="none" w:sz="0" w:space="0" w:color="auto"/>
        <w:left w:val="none" w:sz="0" w:space="0" w:color="auto"/>
        <w:bottom w:val="none" w:sz="0" w:space="0" w:color="auto"/>
        <w:right w:val="none" w:sz="0" w:space="0" w:color="auto"/>
      </w:divBdr>
    </w:div>
    <w:div w:id="1748915624">
      <w:bodyDiv w:val="1"/>
      <w:marLeft w:val="0"/>
      <w:marRight w:val="0"/>
      <w:marTop w:val="0"/>
      <w:marBottom w:val="0"/>
      <w:divBdr>
        <w:top w:val="none" w:sz="0" w:space="0" w:color="auto"/>
        <w:left w:val="none" w:sz="0" w:space="0" w:color="auto"/>
        <w:bottom w:val="none" w:sz="0" w:space="0" w:color="auto"/>
        <w:right w:val="none" w:sz="0" w:space="0" w:color="auto"/>
      </w:divBdr>
    </w:div>
    <w:div w:id="1986272120">
      <w:bodyDiv w:val="1"/>
      <w:marLeft w:val="0"/>
      <w:marRight w:val="0"/>
      <w:marTop w:val="0"/>
      <w:marBottom w:val="0"/>
      <w:divBdr>
        <w:top w:val="none" w:sz="0" w:space="0" w:color="auto"/>
        <w:left w:val="none" w:sz="0" w:space="0" w:color="auto"/>
        <w:bottom w:val="none" w:sz="0" w:space="0" w:color="auto"/>
        <w:right w:val="none" w:sz="0" w:space="0" w:color="auto"/>
      </w:divBdr>
    </w:div>
    <w:div w:id="2026665909">
      <w:bodyDiv w:val="1"/>
      <w:marLeft w:val="0"/>
      <w:marRight w:val="0"/>
      <w:marTop w:val="0"/>
      <w:marBottom w:val="0"/>
      <w:divBdr>
        <w:top w:val="none" w:sz="0" w:space="0" w:color="auto"/>
        <w:left w:val="none" w:sz="0" w:space="0" w:color="auto"/>
        <w:bottom w:val="none" w:sz="0" w:space="0" w:color="auto"/>
        <w:right w:val="none" w:sz="0" w:space="0" w:color="auto"/>
      </w:divBdr>
    </w:div>
    <w:div w:id="2028753669">
      <w:bodyDiv w:val="1"/>
      <w:marLeft w:val="0"/>
      <w:marRight w:val="0"/>
      <w:marTop w:val="0"/>
      <w:marBottom w:val="0"/>
      <w:divBdr>
        <w:top w:val="none" w:sz="0" w:space="0" w:color="auto"/>
        <w:left w:val="none" w:sz="0" w:space="0" w:color="auto"/>
        <w:bottom w:val="none" w:sz="0" w:space="0" w:color="auto"/>
        <w:right w:val="none" w:sz="0" w:space="0" w:color="auto"/>
      </w:divBdr>
    </w:div>
    <w:div w:id="2049136337">
      <w:bodyDiv w:val="1"/>
      <w:marLeft w:val="0"/>
      <w:marRight w:val="0"/>
      <w:marTop w:val="0"/>
      <w:marBottom w:val="0"/>
      <w:divBdr>
        <w:top w:val="none" w:sz="0" w:space="0" w:color="auto"/>
        <w:left w:val="none" w:sz="0" w:space="0" w:color="auto"/>
        <w:bottom w:val="none" w:sz="0" w:space="0" w:color="auto"/>
        <w:right w:val="none" w:sz="0" w:space="0" w:color="auto"/>
      </w:divBdr>
    </w:div>
    <w:div w:id="2088795418">
      <w:bodyDiv w:val="1"/>
      <w:marLeft w:val="0"/>
      <w:marRight w:val="0"/>
      <w:marTop w:val="0"/>
      <w:marBottom w:val="0"/>
      <w:divBdr>
        <w:top w:val="none" w:sz="0" w:space="0" w:color="auto"/>
        <w:left w:val="none" w:sz="0" w:space="0" w:color="auto"/>
        <w:bottom w:val="none" w:sz="0" w:space="0" w:color="auto"/>
        <w:right w:val="none" w:sz="0" w:space="0" w:color="auto"/>
      </w:divBdr>
    </w:div>
    <w:div w:id="2100101899">
      <w:bodyDiv w:val="1"/>
      <w:marLeft w:val="0"/>
      <w:marRight w:val="0"/>
      <w:marTop w:val="0"/>
      <w:marBottom w:val="0"/>
      <w:divBdr>
        <w:top w:val="none" w:sz="0" w:space="0" w:color="auto"/>
        <w:left w:val="none" w:sz="0" w:space="0" w:color="auto"/>
        <w:bottom w:val="none" w:sz="0" w:space="0" w:color="auto"/>
        <w:right w:val="none" w:sz="0" w:space="0" w:color="auto"/>
      </w:divBdr>
    </w:div>
    <w:div w:id="21180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24.media.tumblr.com/tumblr_kzx8xpCVuH1qbubsbo1_500.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redlist.com/media/.cache/database/settings/performing-art/ballet-russe/1910-1920/the-legend-of-joseph/1468679918-006-the-legend-of-joseph-theredlist.jpeg" TargetMode="External"/><Relationship Id="rId9" Type="http://schemas.openxmlformats.org/officeDocument/2006/relationships/hyperlink" Target="https://www.nypl.org/sites/default/files/Massine%20parade.png" TargetMode="External"/><Relationship Id="rId10" Type="http://schemas.openxmlformats.org/officeDocument/2006/relationships/hyperlink" Target="http://digitalgallery.nypl.org/nypldigital/dgkeysearchdetail.cfm?trg=1&amp;strucID=181168&amp;imageID=98f1477&amp;word=Leonide%20Massine&amp;s=1&amp;notword=&amp;d=&amp;c=&amp;f=&amp;k=0&amp;lWord=&amp;lField=&amp;sScope=&amp;sLevel=&amp;sLabel=&amp;sort=&amp;total=26&amp;num=0&amp;imgs=20&amp;pNum=&amp;pos=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0A2FE09D64B01953395FFD3FA11DA"/>
        <w:category>
          <w:name w:val="General"/>
          <w:gallery w:val="placeholder"/>
        </w:category>
        <w:types>
          <w:type w:val="bbPlcHdr"/>
        </w:types>
        <w:behaviors>
          <w:behavior w:val="content"/>
        </w:behaviors>
        <w:guid w:val="{BF54CE27-1729-46CC-B011-BC2124B46A67}"/>
      </w:docPartPr>
      <w:docPartBody>
        <w:p w:rsidR="00DF07B3" w:rsidRDefault="00EF6E00">
          <w:pPr>
            <w:pStyle w:val="B620A2FE09D64B01953395FFD3FA11DA"/>
          </w:pPr>
          <w:r w:rsidRPr="00CC586D">
            <w:rPr>
              <w:rStyle w:val="PlaceholderText"/>
              <w:b/>
              <w:color w:val="FFFFFF" w:themeColor="background1"/>
            </w:rPr>
            <w:t>[Salutation]</w:t>
          </w:r>
        </w:p>
      </w:docPartBody>
    </w:docPart>
    <w:docPart>
      <w:docPartPr>
        <w:name w:val="4B34CBF98DD747AD890FF08246A989E4"/>
        <w:category>
          <w:name w:val="General"/>
          <w:gallery w:val="placeholder"/>
        </w:category>
        <w:types>
          <w:type w:val="bbPlcHdr"/>
        </w:types>
        <w:behaviors>
          <w:behavior w:val="content"/>
        </w:behaviors>
        <w:guid w:val="{CB9F9688-A5A2-4C38-8019-05086BB6D223}"/>
      </w:docPartPr>
      <w:docPartBody>
        <w:p w:rsidR="00DF07B3" w:rsidRDefault="00EF6E00">
          <w:pPr>
            <w:pStyle w:val="4B34CBF98DD747AD890FF08246A989E4"/>
          </w:pPr>
          <w:r>
            <w:rPr>
              <w:rStyle w:val="PlaceholderText"/>
            </w:rPr>
            <w:t>[First name]</w:t>
          </w:r>
        </w:p>
      </w:docPartBody>
    </w:docPart>
    <w:docPart>
      <w:docPartPr>
        <w:name w:val="D0194B80011B4AB0B04421DB14584798"/>
        <w:category>
          <w:name w:val="General"/>
          <w:gallery w:val="placeholder"/>
        </w:category>
        <w:types>
          <w:type w:val="bbPlcHdr"/>
        </w:types>
        <w:behaviors>
          <w:behavior w:val="content"/>
        </w:behaviors>
        <w:guid w:val="{B315ADCB-250F-4872-8A55-16A15C47EA75}"/>
      </w:docPartPr>
      <w:docPartBody>
        <w:p w:rsidR="00DF07B3" w:rsidRDefault="00EF6E00">
          <w:pPr>
            <w:pStyle w:val="D0194B80011B4AB0B04421DB14584798"/>
          </w:pPr>
          <w:r>
            <w:rPr>
              <w:rStyle w:val="PlaceholderText"/>
            </w:rPr>
            <w:t>[Middle name]</w:t>
          </w:r>
        </w:p>
      </w:docPartBody>
    </w:docPart>
    <w:docPart>
      <w:docPartPr>
        <w:name w:val="7C5FD23F33FA44319A1F50BD41F20EB6"/>
        <w:category>
          <w:name w:val="General"/>
          <w:gallery w:val="placeholder"/>
        </w:category>
        <w:types>
          <w:type w:val="bbPlcHdr"/>
        </w:types>
        <w:behaviors>
          <w:behavior w:val="content"/>
        </w:behaviors>
        <w:guid w:val="{701E94ED-9C0F-4819-8BF5-678E4BE27FF3}"/>
      </w:docPartPr>
      <w:docPartBody>
        <w:p w:rsidR="00DF07B3" w:rsidRDefault="00EF6E00">
          <w:pPr>
            <w:pStyle w:val="7C5FD23F33FA44319A1F50BD41F20EB6"/>
          </w:pPr>
          <w:r>
            <w:rPr>
              <w:rStyle w:val="PlaceholderText"/>
            </w:rPr>
            <w:t>[Last name]</w:t>
          </w:r>
        </w:p>
      </w:docPartBody>
    </w:docPart>
    <w:docPart>
      <w:docPartPr>
        <w:name w:val="F458ADB73C2A43FE8780457CB3DB45D3"/>
        <w:category>
          <w:name w:val="General"/>
          <w:gallery w:val="placeholder"/>
        </w:category>
        <w:types>
          <w:type w:val="bbPlcHdr"/>
        </w:types>
        <w:behaviors>
          <w:behavior w:val="content"/>
        </w:behaviors>
        <w:guid w:val="{8585EC17-7289-4488-90E9-900716853E5F}"/>
      </w:docPartPr>
      <w:docPartBody>
        <w:p w:rsidR="00DF07B3" w:rsidRDefault="00EF6E00">
          <w:pPr>
            <w:pStyle w:val="F458ADB73C2A43FE8780457CB3DB45D3"/>
          </w:pPr>
          <w:r>
            <w:rPr>
              <w:rStyle w:val="PlaceholderText"/>
            </w:rPr>
            <w:t>[Enter your biography]</w:t>
          </w:r>
        </w:p>
      </w:docPartBody>
    </w:docPart>
    <w:docPart>
      <w:docPartPr>
        <w:name w:val="C3E3A99F246349EEA303663327DD61A9"/>
        <w:category>
          <w:name w:val="General"/>
          <w:gallery w:val="placeholder"/>
        </w:category>
        <w:types>
          <w:type w:val="bbPlcHdr"/>
        </w:types>
        <w:behaviors>
          <w:behavior w:val="content"/>
        </w:behaviors>
        <w:guid w:val="{0629DDDE-E9B7-4FA2-9703-A3F2D0962CE7}"/>
      </w:docPartPr>
      <w:docPartBody>
        <w:p w:rsidR="00DF07B3" w:rsidRDefault="00EF6E00">
          <w:pPr>
            <w:pStyle w:val="C3E3A99F246349EEA303663327DD61A9"/>
          </w:pPr>
          <w:r>
            <w:rPr>
              <w:rStyle w:val="PlaceholderText"/>
            </w:rPr>
            <w:t>[Enter the institution with which you are affiliated]</w:t>
          </w:r>
        </w:p>
      </w:docPartBody>
    </w:docPart>
    <w:docPart>
      <w:docPartPr>
        <w:name w:val="F8518E1C487E4EEFAD492F4E379292B7"/>
        <w:category>
          <w:name w:val="General"/>
          <w:gallery w:val="placeholder"/>
        </w:category>
        <w:types>
          <w:type w:val="bbPlcHdr"/>
        </w:types>
        <w:behaviors>
          <w:behavior w:val="content"/>
        </w:behaviors>
        <w:guid w:val="{5CC9DCB5-C9EB-416F-BA7C-48A7460A1785}"/>
      </w:docPartPr>
      <w:docPartBody>
        <w:p w:rsidR="00DF07B3" w:rsidRDefault="00EF6E00">
          <w:pPr>
            <w:pStyle w:val="F8518E1C487E4EEFAD492F4E379292B7"/>
          </w:pPr>
          <w:r w:rsidRPr="00EF74F7">
            <w:rPr>
              <w:b/>
              <w:color w:val="808080" w:themeColor="background1" w:themeShade="80"/>
            </w:rPr>
            <w:t>[Enter the headword for your article]</w:t>
          </w:r>
        </w:p>
      </w:docPartBody>
    </w:docPart>
    <w:docPart>
      <w:docPartPr>
        <w:name w:val="99634D4AD85A44FCA0A840FFC627336A"/>
        <w:category>
          <w:name w:val="General"/>
          <w:gallery w:val="placeholder"/>
        </w:category>
        <w:types>
          <w:type w:val="bbPlcHdr"/>
        </w:types>
        <w:behaviors>
          <w:behavior w:val="content"/>
        </w:behaviors>
        <w:guid w:val="{C88CFBB9-BB97-4BB4-9F3C-C934AE39AA23}"/>
      </w:docPartPr>
      <w:docPartBody>
        <w:p w:rsidR="00DF07B3" w:rsidRDefault="00EF6E00">
          <w:pPr>
            <w:pStyle w:val="99634D4AD85A44FCA0A840FFC62733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3399F030E347B3A97971BD94AAF977"/>
        <w:category>
          <w:name w:val="General"/>
          <w:gallery w:val="placeholder"/>
        </w:category>
        <w:types>
          <w:type w:val="bbPlcHdr"/>
        </w:types>
        <w:behaviors>
          <w:behavior w:val="content"/>
        </w:behaviors>
        <w:guid w:val="{ED86BBCB-EFE5-4BF0-8E88-1F7B5BBA01B5}"/>
      </w:docPartPr>
      <w:docPartBody>
        <w:p w:rsidR="00DF07B3" w:rsidRDefault="00EF6E00">
          <w:pPr>
            <w:pStyle w:val="C73399F030E347B3A97971BD94AAF9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C2DD160AD843ECB56D9A357DD2A913"/>
        <w:category>
          <w:name w:val="General"/>
          <w:gallery w:val="placeholder"/>
        </w:category>
        <w:types>
          <w:type w:val="bbPlcHdr"/>
        </w:types>
        <w:behaviors>
          <w:behavior w:val="content"/>
        </w:behaviors>
        <w:guid w:val="{EB1D89D2-3402-4183-8217-42F60F2F0E3B}"/>
      </w:docPartPr>
      <w:docPartBody>
        <w:p w:rsidR="00DF07B3" w:rsidRDefault="00EF6E00">
          <w:pPr>
            <w:pStyle w:val="C2C2DD160AD843ECB56D9A357DD2A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EC860774C74EF1A4E1A71CAA23CD83"/>
        <w:category>
          <w:name w:val="General"/>
          <w:gallery w:val="placeholder"/>
        </w:category>
        <w:types>
          <w:type w:val="bbPlcHdr"/>
        </w:types>
        <w:behaviors>
          <w:behavior w:val="content"/>
        </w:behaviors>
        <w:guid w:val="{3E0A8486-414E-4673-BAB2-14863752F26A}"/>
      </w:docPartPr>
      <w:docPartBody>
        <w:p w:rsidR="00DF07B3" w:rsidRDefault="00EF6E00">
          <w:pPr>
            <w:pStyle w:val="97EC860774C74EF1A4E1A71CAA23CD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00"/>
    <w:rsid w:val="003E2AD9"/>
    <w:rsid w:val="00412D99"/>
    <w:rsid w:val="0065531C"/>
    <w:rsid w:val="0094432A"/>
    <w:rsid w:val="00B64CBB"/>
    <w:rsid w:val="00C45847"/>
    <w:rsid w:val="00DF07B3"/>
    <w:rsid w:val="00EF6E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0A2FE09D64B01953395FFD3FA11DA">
    <w:name w:val="B620A2FE09D64B01953395FFD3FA11DA"/>
  </w:style>
  <w:style w:type="paragraph" w:customStyle="1" w:styleId="4B34CBF98DD747AD890FF08246A989E4">
    <w:name w:val="4B34CBF98DD747AD890FF08246A989E4"/>
  </w:style>
  <w:style w:type="paragraph" w:customStyle="1" w:styleId="D0194B80011B4AB0B04421DB14584798">
    <w:name w:val="D0194B80011B4AB0B04421DB14584798"/>
  </w:style>
  <w:style w:type="paragraph" w:customStyle="1" w:styleId="7C5FD23F33FA44319A1F50BD41F20EB6">
    <w:name w:val="7C5FD23F33FA44319A1F50BD41F20EB6"/>
  </w:style>
  <w:style w:type="paragraph" w:customStyle="1" w:styleId="F458ADB73C2A43FE8780457CB3DB45D3">
    <w:name w:val="F458ADB73C2A43FE8780457CB3DB45D3"/>
  </w:style>
  <w:style w:type="paragraph" w:customStyle="1" w:styleId="C3E3A99F246349EEA303663327DD61A9">
    <w:name w:val="C3E3A99F246349EEA303663327DD61A9"/>
  </w:style>
  <w:style w:type="paragraph" w:customStyle="1" w:styleId="F8518E1C487E4EEFAD492F4E379292B7">
    <w:name w:val="F8518E1C487E4EEFAD492F4E379292B7"/>
  </w:style>
  <w:style w:type="paragraph" w:customStyle="1" w:styleId="99634D4AD85A44FCA0A840FFC627336A">
    <w:name w:val="99634D4AD85A44FCA0A840FFC627336A"/>
  </w:style>
  <w:style w:type="paragraph" w:customStyle="1" w:styleId="C73399F030E347B3A97971BD94AAF977">
    <w:name w:val="C73399F030E347B3A97971BD94AAF977"/>
  </w:style>
  <w:style w:type="paragraph" w:customStyle="1" w:styleId="C2C2DD160AD843ECB56D9A357DD2A913">
    <w:name w:val="C2C2DD160AD843ECB56D9A357DD2A913"/>
  </w:style>
  <w:style w:type="paragraph" w:customStyle="1" w:styleId="97EC860774C74EF1A4E1A71CAA23CD83">
    <w:name w:val="97EC860774C74EF1A4E1A71CAA23C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Fusillo</b:Tag>
    <b:SourceType>BookSection</b:SourceType>
    <b:Guid>{6FDDD67E-0F69-43A6-99D7-EDF8DE071EE6}</b:Guid>
    <b:Author>
      <b:Author>
        <b:NameList>
          <b:Person>
            <b:Last>Fusillo</b:Last>
            <b:First>L</b:First>
          </b:Person>
        </b:NameList>
      </b:Author>
    </b:Author>
    <b:Title>Massine, Léonide</b:Title>
    <b:BookTitle>The International Encyclopedia of Dance (e-reference edition)</b:BookTitle>
    <b:Year>2005</b:Year>
    <b:City>New York</b:City>
    <b:Publisher>Oxford University Press</b:Publisher>
    <b:RefOrder>1</b:RefOrder>
  </b:Source>
  <b:Source>
    <b:Tag>Garafola</b:Tag>
    <b:SourceType>BookSection</b:SourceType>
    <b:Guid>{45787E2F-098A-441E-BB50-D055503EFF0B}</b:Guid>
    <b:Author>
      <b:Author>
        <b:NameList>
          <b:Person>
            <b:Last>Garafola</b:Last>
            <b:First>L</b:First>
          </b:Person>
        </b:NameList>
      </b:Author>
    </b:Author>
    <b:Title>Staging the Past</b:Title>
    <b:BookTitle>Legacies of Twentieth Century Dance</b:BookTitle>
    <b:Year>2005</b:Year>
    <b:City>Middletown</b:City>
    <b:Publisher>Wesleyan University Press</b:Publisher>
    <b:RefOrder>2</b:RefOrder>
  </b:Source>
  <b:Source>
    <b:Tag>Gara89</b:Tag>
    <b:SourceType>Book</b:SourceType>
    <b:Guid>{4D6FF8FF-5723-40F9-B07A-8CE457243F46}</b:Guid>
    <b:Author>
      <b:Author>
        <b:NameList>
          <b:Person>
            <b:Last>Garafola</b:Last>
            <b:First>L</b:First>
          </b:Person>
        </b:NameList>
      </b:Author>
    </b:Author>
    <b:Title>Diaghilev's Ballets Russes</b:Title>
    <b:Year>1989</b:Year>
    <b:City>New York</b:City>
    <b:Publisher>Oxford University Press</b:Publisher>
    <b:RefOrder>3</b:RefOrder>
  </b:Source>
  <b:Source>
    <b:Tag>GarcíaMárquez</b:Tag>
    <b:SourceType>Book</b:SourceType>
    <b:Guid>{67F90371-20FC-4806-A33F-F30CAAAC5713}</b:Guid>
    <b:Author>
      <b:Author>
        <b:NameList>
          <b:Person>
            <b:Last>García-Márquez</b:Last>
            <b:First>V</b:First>
          </b:Person>
        </b:NameList>
      </b:Author>
    </b:Author>
    <b:Title>Massine, A Biography</b:Title>
    <b:Year>1995</b:Year>
    <b:City>New York</b:City>
    <b:Publisher>Alfred A Knopf</b:Publisher>
    <b:RefOrder>4</b:RefOrder>
  </b:Source>
  <b:Source>
    <b:Tag>Massine</b:Tag>
    <b:SourceType>Book</b:SourceType>
    <b:Guid>{371ACDCE-B13B-48C4-8995-6276586D312C}</b:Guid>
    <b:Author>
      <b:Author>
        <b:NameList>
          <b:Person>
            <b:Last>Massine</b:Last>
            <b:First>L</b:First>
          </b:Person>
        </b:NameList>
      </b:Author>
    </b:Author>
    <b:Title>My Life in Ballet</b:Title>
    <b:Year>1968</b:Year>
    <b:City>New York</b:City>
    <b:Publisher>MacMillan and Co</b:Publisher>
    <b:RefOrder>5</b:RefOrder>
  </b:Source>
  <b:Source>
    <b:Tag>Gaî54</b:Tag>
    <b:SourceType>Film</b:SourceType>
    <b:Guid>{24AD82DB-7C71-4775-BF38-7DF04C2518B1}</b:Guid>
    <b:Title>‘Gaîté Parisienne-Ballet Russe de Monte Carlo’ </b:Title>
    <b:Year>1954</b:Year>
    <b:URL> http://www.youtube.com/watch?v=pH_H-_j888M&amp;feature=relmfu</b:URL>
    <b:RefOrder>8</b:RefOrder>
  </b:Source>
  <b:Source>
    <b:Tag>Léo71</b:Tag>
    <b:SourceType>Film</b:SourceType>
    <b:Guid>{44B04129-050A-4269-A147-533EE0BC58FE}</b:Guid>
    <b:Title>'Léonide Massine-Part 1'</b:Title>
    <b:Year>c. 1971</b:Year>
    <b:URL>http://www.youtube.com/watch?v=0Hh_Trtv-zg</b:URL>
    <b:RefOrder>9</b:RefOrder>
  </b:Source>
  <b:Source>
    <b:Tag>Les</b:Tag>
    <b:SourceType>Film</b:SourceType>
    <b:Guid>{88F4D5C9-7596-4882-BADF-09C2DBEBB144}</b:Guid>
    <b:Title>‘Les Presages Original Ballet Russe Australian tour 1936-7' </b:Title>
    <b:URL> http://www.youtube.com/watch?v=KVXl1ZHuBSw</b:URL>
    <b:RefOrder>10</b:RefOrder>
  </b:Source>
  <b:Source>
    <b:Tag>Spa42</b:Tag>
    <b:SourceType>Film</b:SourceType>
    <b:Guid>{B1F2F056-7C39-4663-A5DF-EACC2791CB05}</b:Guid>
    <b:Title>Spanish Fiesta</b:Title>
    <b:Year>1942</b:Year>
    <b:URL>http://www.youtube.com/watch?v=SPEo_ocBLxM</b:URL>
    <b:RefOrder>11</b:RefOrder>
  </b:Source>
  <b:Source>
    <b:Tag>Pow48</b:Tag>
    <b:SourceType>Film</b:SourceType>
    <b:Guid>{34C33A64-974F-4401-9A49-60680C79249B}</b:Guid>
    <b:Title>The Red Shoes</b:Title>
    <b:Author>
      <b:Director>
        <b:NameList>
          <b:Person>
            <b:Last>Powell</b:Last>
            <b:First>Michael</b:First>
          </b:Person>
          <b:Person>
            <b:Last>Pressburger</b:Last>
            <b:First>Emeric</b:First>
          </b:Person>
        </b:NameList>
      </b:Director>
    </b:Author>
    <b:Year>1948</b:Year>
    <b:ProductionCompany>Eagle-Lion Films</b:ProductionCompany>
    <b:RefOrder>12</b:RefOrder>
  </b:Source>
  <b:Source>
    <b:Tag>Pow51</b:Tag>
    <b:SourceType>Film</b:SourceType>
    <b:Guid>{AFA0200D-A1D8-4686-85DB-1C1ABDF8F5D8}</b:Guid>
    <b:Title>Tales of Hoffmann</b:Title>
    <b:Author>
      <b:Director>
        <b:NameList>
          <b:Person>
            <b:Last>Powell</b:Last>
            <b:First>Michael</b:First>
          </b:Person>
          <b:Person>
            <b:Last>Pressburger</b:Last>
            <b:First>Emeric</b:First>
          </b:Person>
        </b:NameList>
      </b:Director>
    </b:Author>
    <b:Year>1951</b:Year>
    <b:ProductionCompany>British Lion Film Corporation</b:ProductionCompany>
    <b:RefOrder>13</b:RefOrder>
  </b:Source>
  <b:Source>
    <b:Tag>Nat1</b:Tag>
    <b:SourceType>ElectronicSource</b:SourceType>
    <b:Guid>{AE9FA4F1-541B-4C15-BA02-57EAC20D8796}</b:Guid>
    <b:Title>National Library of Australia Léonide Massine holdings</b:Title>
    <b:URL>http://trove.nla.gov.au/result?q=leonide+massine</b:URL>
    <b:RefOrder>14</b:RefOrder>
  </b:Source>
  <b:Source>
    <b:Tag>New</b:Tag>
    <b:SourceType>ElectronicSource</b:SourceType>
    <b:Guid>{9A24CD47-0D9E-43B1-9864-E53E3EAE0674}</b:Guid>
    <b:Title>New York Public Library Leonide Massine holdings</b:Title>
    <b:URL>http://nypl.bibliocommons.com/search?t=smart&amp;search_category=keyword&amp;q=leonide+massine+collection&amp;commit=Search&amp;searchOpt=catalogue</b:URL>
    <b:RefOrder>15</b:RefOrder>
  </b:Source>
  <b:Source>
    <b:Tag>Bal0s</b:Tag>
    <b:SourceType>Film</b:SourceType>
    <b:Guid>{2AE4B6D9-1515-407F-B106-65739D59B789}</b:Guid>
    <b:Title>'Alicia Markova in 'Rouge et Noir' Ballet Russe de Monte Carlo 1930s'</b:Title>
    <b:Year>1930s</b:Year>
    <b:URL>http://www.youtube.com/watch?v=OxUJcSeREVc</b:URL>
    <b:RefOrder>6</b:RefOrder>
  </b:Source>
  <b:Source>
    <b:Tag>Car54</b:Tag>
    <b:SourceType>Film</b:SourceType>
    <b:Guid>{D2E1C55B-5E8A-4C90-B366-653CC60FB611}</b:Guid>
    <b:Title>'Carosello Napoletano' [Neapolitan Carousel]</b:Title>
    <b:Year>1954</b:Year>
    <b:ProductionCompany>Lux Films</b:ProductionCompany>
    <b:RefOrder>7</b:RefOrder>
  </b:Source>
</b:Sources>
</file>

<file path=customXml/itemProps1.xml><?xml version="1.0" encoding="utf-8"?>
<ds:datastoreItem xmlns:ds="http://schemas.openxmlformats.org/officeDocument/2006/customXml" ds:itemID="{614831C5-5D24-C94A-93C6-287878DA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89</TotalTime>
  <Pages>7</Pages>
  <Words>2736</Words>
  <Characters>15596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22</cp:revision>
  <dcterms:created xsi:type="dcterms:W3CDTF">2015-10-07T14:26:00Z</dcterms:created>
  <dcterms:modified xsi:type="dcterms:W3CDTF">2016-08-11T06:12:00Z</dcterms:modified>
</cp:coreProperties>
</file>