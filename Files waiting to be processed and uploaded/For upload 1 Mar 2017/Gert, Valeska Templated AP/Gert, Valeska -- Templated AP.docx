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430"/>
        <w:gridCol w:w="2073"/>
        <w:gridCol w:w="2551"/>
        <w:gridCol w:w="2642"/>
      </w:tblGrid>
      <w:tr w:rsidR="00B574C9" w:rsidRPr="008D457B" w14:paraId="119F93BC" w14:textId="77777777" w:rsidTr="00922950">
        <w:tc>
          <w:tcPr>
            <w:tcW w:w="491" w:type="dxa"/>
            <w:vMerge w:val="restart"/>
            <w:shd w:val="clear" w:color="auto" w:fill="A6A6A6" w:themeFill="background1" w:themeFillShade="A6"/>
            <w:textDirection w:val="btLr"/>
          </w:tcPr>
          <w:p w14:paraId="76FC265F" w14:textId="77777777" w:rsidR="00B574C9" w:rsidRPr="008D457B" w:rsidRDefault="00B574C9" w:rsidP="00CC586D">
            <w:pPr>
              <w:jc w:val="center"/>
              <w:rPr>
                <w:rFonts w:ascii="Times New Roman" w:hAnsi="Times New Roman" w:cs="Times New Roman"/>
                <w:b/>
                <w:color w:val="FFFFFF" w:themeColor="background1"/>
                <w:sz w:val="24"/>
                <w:szCs w:val="24"/>
              </w:rPr>
            </w:pPr>
            <w:r w:rsidRPr="008D457B">
              <w:rPr>
                <w:rFonts w:ascii="Times New Roman" w:hAnsi="Times New Roman" w:cs="Times New Roman"/>
                <w:b/>
                <w:color w:val="FFFFFF" w:themeColor="background1"/>
                <w:sz w:val="24"/>
                <w:szCs w:val="24"/>
              </w:rPr>
              <w:t>About you</w:t>
            </w:r>
          </w:p>
        </w:tc>
        <w:sdt>
          <w:sdtPr>
            <w:rPr>
              <w:rFonts w:ascii="Times New Roman" w:hAnsi="Times New Roman" w:cs="Times New Roman"/>
              <w:b/>
              <w:color w:val="FFFFFF" w:themeColor="background1"/>
              <w:sz w:val="24"/>
              <w:szCs w:val="24"/>
            </w:rPr>
            <w:alias w:val="Salutation"/>
            <w:tag w:val="salutation"/>
            <w:id w:val="-1659997262"/>
            <w:placeholder>
              <w:docPart w:val="5284360F12132F408E4E1696ABE05F9A"/>
            </w:placeholder>
            <w:showingPlcHdr/>
            <w:dropDownList>
              <w:listItem w:displayText="Dr." w:value="Dr."/>
              <w:listItem w:displayText="Prof." w:value="Prof."/>
            </w:dropDownList>
          </w:sdtPr>
          <w:sdtEndPr/>
          <w:sdtContent>
            <w:tc>
              <w:tcPr>
                <w:tcW w:w="1259" w:type="dxa"/>
              </w:tcPr>
              <w:p w14:paraId="425910C9" w14:textId="77777777" w:rsidR="00B574C9" w:rsidRPr="008D457B" w:rsidRDefault="00B574C9" w:rsidP="00CC586D">
                <w:pPr>
                  <w:jc w:val="center"/>
                  <w:rPr>
                    <w:rFonts w:ascii="Times New Roman" w:hAnsi="Times New Roman" w:cs="Times New Roman"/>
                    <w:b/>
                    <w:color w:val="FFFFFF" w:themeColor="background1"/>
                    <w:sz w:val="24"/>
                    <w:szCs w:val="24"/>
                  </w:rPr>
                </w:pPr>
                <w:r w:rsidRPr="008D457B">
                  <w:rPr>
                    <w:rStyle w:val="PlaceholderText"/>
                    <w:rFonts w:ascii="Times New Roman" w:hAnsi="Times New Roman" w:cs="Times New Roman"/>
                    <w:b/>
                    <w:color w:val="FFFFFF" w:themeColor="background1"/>
                    <w:sz w:val="24"/>
                    <w:szCs w:val="24"/>
                  </w:rPr>
                  <w:t>[Salutation]</w:t>
                </w:r>
              </w:p>
            </w:tc>
          </w:sdtContent>
        </w:sdt>
        <w:sdt>
          <w:sdtPr>
            <w:rPr>
              <w:rFonts w:cs="Times New Roman"/>
              <w:sz w:val="24"/>
              <w:szCs w:val="24"/>
            </w:rPr>
            <w:alias w:val="First name"/>
            <w:tag w:val="authorFirstName"/>
            <w:id w:val="581645879"/>
            <w:placeholder>
              <w:docPart w:val="F82E403374185A4C91199D210F1BB74A"/>
            </w:placeholder>
            <w:text/>
          </w:sdtPr>
          <w:sdtEndPr/>
          <w:sdtContent>
            <w:tc>
              <w:tcPr>
                <w:tcW w:w="2073" w:type="dxa"/>
              </w:tcPr>
              <w:p w14:paraId="6DE5B5AD" w14:textId="77777777" w:rsidR="00B574C9" w:rsidRPr="00073B17" w:rsidRDefault="009A5264" w:rsidP="009A5264">
                <w:pPr>
                  <w:rPr>
                    <w:rFonts w:cs="Times New Roman"/>
                    <w:sz w:val="24"/>
                    <w:szCs w:val="24"/>
                  </w:rPr>
                </w:pPr>
                <w:r w:rsidRPr="00073B17">
                  <w:rPr>
                    <w:rFonts w:eastAsiaTheme="minorEastAsia" w:cs="Times New Roman"/>
                    <w:sz w:val="24"/>
                    <w:szCs w:val="24"/>
                    <w:lang w:val="en-US" w:eastAsia="ja-JP"/>
                  </w:rPr>
                  <w:t xml:space="preserve">Kate </w:t>
                </w:r>
              </w:p>
            </w:tc>
          </w:sdtContent>
        </w:sdt>
        <w:sdt>
          <w:sdtPr>
            <w:rPr>
              <w:rFonts w:cs="Times New Roman"/>
              <w:sz w:val="24"/>
              <w:szCs w:val="24"/>
            </w:rPr>
            <w:alias w:val="Middle name"/>
            <w:tag w:val="authorMiddleName"/>
            <w:id w:val="-2076034781"/>
            <w:placeholder>
              <w:docPart w:val="2E91E2CF0B332643B1640A524489B3EE"/>
            </w:placeholder>
            <w:showingPlcHdr/>
            <w:text/>
          </w:sdtPr>
          <w:sdtEndPr/>
          <w:sdtContent>
            <w:tc>
              <w:tcPr>
                <w:tcW w:w="2551" w:type="dxa"/>
              </w:tcPr>
              <w:p w14:paraId="207792B4" w14:textId="77777777" w:rsidR="00B574C9" w:rsidRPr="00073B17" w:rsidRDefault="00B574C9" w:rsidP="00922950">
                <w:pPr>
                  <w:rPr>
                    <w:rFonts w:cs="Times New Roman"/>
                    <w:sz w:val="24"/>
                    <w:szCs w:val="24"/>
                  </w:rPr>
                </w:pPr>
                <w:r w:rsidRPr="00073B17">
                  <w:rPr>
                    <w:rStyle w:val="PlaceholderText"/>
                    <w:rFonts w:cs="Times New Roman"/>
                    <w:sz w:val="24"/>
                    <w:szCs w:val="24"/>
                  </w:rPr>
                  <w:t>[Middle name]</w:t>
                </w:r>
              </w:p>
            </w:tc>
          </w:sdtContent>
        </w:sdt>
        <w:sdt>
          <w:sdtPr>
            <w:rPr>
              <w:rFonts w:cs="Times New Roman"/>
              <w:sz w:val="24"/>
              <w:szCs w:val="24"/>
            </w:rPr>
            <w:alias w:val="Last name"/>
            <w:tag w:val="authorLastName"/>
            <w:id w:val="-1088529830"/>
            <w:placeholder>
              <w:docPart w:val="7A87A951ABA01E4FB9CB2262C31B970C"/>
            </w:placeholder>
            <w:text/>
          </w:sdtPr>
          <w:sdtEndPr/>
          <w:sdtContent>
            <w:tc>
              <w:tcPr>
                <w:tcW w:w="2642" w:type="dxa"/>
              </w:tcPr>
              <w:p w14:paraId="2643C9C0" w14:textId="77777777" w:rsidR="00B574C9" w:rsidRPr="00073B17" w:rsidRDefault="009A5264" w:rsidP="009A5264">
                <w:pPr>
                  <w:rPr>
                    <w:rFonts w:cs="Times New Roman"/>
                    <w:sz w:val="24"/>
                    <w:szCs w:val="24"/>
                  </w:rPr>
                </w:pPr>
                <w:proofErr w:type="spellStart"/>
                <w:r w:rsidRPr="00073B17">
                  <w:rPr>
                    <w:rFonts w:eastAsiaTheme="minorEastAsia" w:cs="Times New Roman"/>
                    <w:sz w:val="24"/>
                    <w:szCs w:val="24"/>
                    <w:lang w:val="en-US" w:eastAsia="ja-JP"/>
                  </w:rPr>
                  <w:t>Elswit</w:t>
                </w:r>
                <w:proofErr w:type="spellEnd"/>
              </w:p>
            </w:tc>
          </w:sdtContent>
        </w:sdt>
      </w:tr>
      <w:tr w:rsidR="00B574C9" w:rsidRPr="008D457B" w14:paraId="3D43ECED" w14:textId="77777777" w:rsidTr="001A6A06">
        <w:trPr>
          <w:trHeight w:val="986"/>
        </w:trPr>
        <w:tc>
          <w:tcPr>
            <w:tcW w:w="491" w:type="dxa"/>
            <w:vMerge/>
            <w:shd w:val="clear" w:color="auto" w:fill="A6A6A6" w:themeFill="background1" w:themeFillShade="A6"/>
          </w:tcPr>
          <w:p w14:paraId="31F343A0" w14:textId="77777777" w:rsidR="00B574C9" w:rsidRPr="008D457B"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12C7A49488B30F42995D5C60184ABE7A"/>
            </w:placeholder>
            <w:showingPlcHdr/>
          </w:sdtPr>
          <w:sdtEndPr/>
          <w:sdtContent>
            <w:tc>
              <w:tcPr>
                <w:tcW w:w="8525" w:type="dxa"/>
                <w:gridSpan w:val="4"/>
              </w:tcPr>
              <w:p w14:paraId="5C763108" w14:textId="77777777" w:rsidR="00B574C9" w:rsidRPr="008D457B" w:rsidRDefault="00B574C9" w:rsidP="00922950">
                <w:pPr>
                  <w:rPr>
                    <w:rFonts w:ascii="Times New Roman" w:hAnsi="Times New Roman" w:cs="Times New Roman"/>
                    <w:sz w:val="24"/>
                    <w:szCs w:val="24"/>
                  </w:rPr>
                </w:pPr>
                <w:r w:rsidRPr="008D457B">
                  <w:rPr>
                    <w:rStyle w:val="PlaceholderText"/>
                    <w:rFonts w:ascii="Times New Roman" w:hAnsi="Times New Roman" w:cs="Times New Roman"/>
                    <w:sz w:val="24"/>
                    <w:szCs w:val="24"/>
                  </w:rPr>
                  <w:t>[Enter your biography]</w:t>
                </w:r>
              </w:p>
            </w:tc>
          </w:sdtContent>
        </w:sdt>
      </w:tr>
      <w:tr w:rsidR="00B574C9" w:rsidRPr="008D457B" w14:paraId="435AE850" w14:textId="77777777" w:rsidTr="001A6A06">
        <w:trPr>
          <w:trHeight w:val="986"/>
        </w:trPr>
        <w:tc>
          <w:tcPr>
            <w:tcW w:w="491" w:type="dxa"/>
            <w:vMerge/>
            <w:shd w:val="clear" w:color="auto" w:fill="A6A6A6" w:themeFill="background1" w:themeFillShade="A6"/>
          </w:tcPr>
          <w:p w14:paraId="71E524F3" w14:textId="77777777" w:rsidR="00B574C9" w:rsidRPr="008D457B" w:rsidRDefault="00B574C9" w:rsidP="00CF1542">
            <w:pPr>
              <w:jc w:val="center"/>
              <w:rPr>
                <w:rFonts w:ascii="Times New Roman" w:hAnsi="Times New Roman" w:cs="Times New Roman"/>
                <w:b/>
                <w:color w:val="FFFFFF" w:themeColor="background1"/>
                <w:sz w:val="24"/>
                <w:szCs w:val="24"/>
              </w:rPr>
            </w:pPr>
          </w:p>
        </w:tc>
        <w:sdt>
          <w:sdtPr>
            <w:rPr>
              <w:rFonts w:ascii="Times New Roman" w:hAnsi="Times New Roman" w:cs="Times New Roman"/>
              <w:sz w:val="24"/>
              <w:szCs w:val="24"/>
            </w:rPr>
            <w:alias w:val="Affiliation"/>
            <w:tag w:val="affiliation"/>
            <w:id w:val="2012937915"/>
            <w:placeholder>
              <w:docPart w:val="95AB8AD3CDDC87499A505C0EF5FA0E02"/>
            </w:placeholder>
            <w:showingPlcHdr/>
            <w:text/>
          </w:sdtPr>
          <w:sdtEndPr/>
          <w:sdtContent>
            <w:tc>
              <w:tcPr>
                <w:tcW w:w="8525" w:type="dxa"/>
                <w:gridSpan w:val="4"/>
              </w:tcPr>
              <w:p w14:paraId="7EC76AD8" w14:textId="77777777" w:rsidR="00B574C9" w:rsidRPr="008D457B" w:rsidRDefault="00B574C9" w:rsidP="00B574C9">
                <w:pPr>
                  <w:rPr>
                    <w:rFonts w:ascii="Times New Roman" w:hAnsi="Times New Roman" w:cs="Times New Roman"/>
                    <w:sz w:val="24"/>
                    <w:szCs w:val="24"/>
                  </w:rPr>
                </w:pPr>
                <w:r w:rsidRPr="008D457B">
                  <w:rPr>
                    <w:rStyle w:val="PlaceholderText"/>
                    <w:rFonts w:ascii="Times New Roman" w:hAnsi="Times New Roman" w:cs="Times New Roman"/>
                    <w:sz w:val="24"/>
                    <w:szCs w:val="24"/>
                  </w:rPr>
                  <w:t>[Enter the institution with which you are affiliated]</w:t>
                </w:r>
              </w:p>
            </w:tc>
          </w:sdtContent>
        </w:sdt>
      </w:tr>
    </w:tbl>
    <w:p w14:paraId="118F2B0B" w14:textId="77777777" w:rsidR="003D3579" w:rsidRPr="008D457B" w:rsidRDefault="003D3579">
      <w:pPr>
        <w:rPr>
          <w:rFonts w:ascii="Times New Roman" w:hAnsi="Times New Roman" w:cs="Times New Roman"/>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D457B" w14:paraId="22EC5D89" w14:textId="77777777" w:rsidTr="00244BB0">
        <w:tc>
          <w:tcPr>
            <w:tcW w:w="9016" w:type="dxa"/>
            <w:shd w:val="clear" w:color="auto" w:fill="A6A6A6" w:themeFill="background1" w:themeFillShade="A6"/>
            <w:tcMar>
              <w:top w:w="113" w:type="dxa"/>
              <w:bottom w:w="113" w:type="dxa"/>
            </w:tcMar>
          </w:tcPr>
          <w:p w14:paraId="3C7300A4" w14:textId="77777777" w:rsidR="00244BB0" w:rsidRPr="008D457B" w:rsidRDefault="00244BB0" w:rsidP="00244BB0">
            <w:pPr>
              <w:jc w:val="center"/>
              <w:rPr>
                <w:rFonts w:ascii="Times New Roman" w:hAnsi="Times New Roman" w:cs="Times New Roman"/>
                <w:b/>
                <w:color w:val="FFFFFF" w:themeColor="background1"/>
                <w:sz w:val="24"/>
                <w:szCs w:val="24"/>
              </w:rPr>
            </w:pPr>
            <w:r w:rsidRPr="008D457B">
              <w:rPr>
                <w:rFonts w:ascii="Times New Roman" w:hAnsi="Times New Roman" w:cs="Times New Roman"/>
                <w:b/>
                <w:color w:val="FFFFFF" w:themeColor="background1"/>
                <w:sz w:val="24"/>
                <w:szCs w:val="24"/>
              </w:rPr>
              <w:t>Your article</w:t>
            </w:r>
          </w:p>
        </w:tc>
      </w:tr>
      <w:tr w:rsidR="003F0D73" w:rsidRPr="008D457B" w14:paraId="35C3C411" w14:textId="77777777" w:rsidTr="003F0D73">
        <w:sdt>
          <w:sdtPr>
            <w:rPr>
              <w:rFonts w:cs="Times New Roman"/>
              <w:sz w:val="24"/>
              <w:szCs w:val="24"/>
            </w:rPr>
            <w:alias w:val="Article headword"/>
            <w:tag w:val="articleHeadword"/>
            <w:id w:val="-361440020"/>
            <w:placeholder>
              <w:docPart w:val="5A0B1B927092974F942FCAF0DEF5DE34"/>
            </w:placeholder>
            <w:text/>
          </w:sdtPr>
          <w:sdtEndPr/>
          <w:sdtContent>
            <w:tc>
              <w:tcPr>
                <w:tcW w:w="9016" w:type="dxa"/>
                <w:tcMar>
                  <w:top w:w="113" w:type="dxa"/>
                  <w:bottom w:w="113" w:type="dxa"/>
                </w:tcMar>
              </w:tcPr>
              <w:p w14:paraId="60CD0EF5" w14:textId="195DBD2A" w:rsidR="003F0D73" w:rsidRPr="008D457B" w:rsidRDefault="00A6759A" w:rsidP="00A6759A">
                <w:pPr>
                  <w:rPr>
                    <w:rFonts w:ascii="Times New Roman" w:hAnsi="Times New Roman" w:cs="Times New Roman"/>
                    <w:b/>
                    <w:sz w:val="24"/>
                    <w:szCs w:val="24"/>
                  </w:rPr>
                </w:pPr>
                <w:proofErr w:type="spellStart"/>
                <w:r w:rsidRPr="00073B17">
                  <w:rPr>
                    <w:rFonts w:eastAsiaTheme="minorEastAsia" w:cs="Times New Roman"/>
                    <w:sz w:val="24"/>
                    <w:szCs w:val="24"/>
                    <w:lang w:val="en-US" w:eastAsia="ja-JP"/>
                  </w:rPr>
                  <w:t>Valeska</w:t>
                </w:r>
                <w:proofErr w:type="spellEnd"/>
                <w:r w:rsidRPr="00073B17">
                  <w:rPr>
                    <w:rFonts w:eastAsiaTheme="minorEastAsia" w:cs="Times New Roman"/>
                    <w:sz w:val="24"/>
                    <w:szCs w:val="24"/>
                    <w:lang w:val="en-US" w:eastAsia="ja-JP"/>
                  </w:rPr>
                  <w:t xml:space="preserve"> </w:t>
                </w:r>
                <w:proofErr w:type="spellStart"/>
                <w:r w:rsidRPr="00073B17">
                  <w:rPr>
                    <w:rFonts w:eastAsiaTheme="minorEastAsia" w:cs="Times New Roman"/>
                    <w:sz w:val="24"/>
                    <w:szCs w:val="24"/>
                    <w:lang w:val="en-US" w:eastAsia="ja-JP"/>
                  </w:rPr>
                  <w:t>Gert</w:t>
                </w:r>
                <w:proofErr w:type="spellEnd"/>
                <w:r w:rsidRPr="00073B17">
                  <w:rPr>
                    <w:rFonts w:eastAsiaTheme="minorEastAsia" w:cs="Times New Roman"/>
                    <w:sz w:val="24"/>
                    <w:szCs w:val="24"/>
                    <w:lang w:val="en-US" w:eastAsia="ja-JP"/>
                  </w:rPr>
                  <w:t xml:space="preserve"> (1892 – 1978</w:t>
                </w:r>
                <w:r w:rsidR="009A5264" w:rsidRPr="00073B17">
                  <w:rPr>
                    <w:rFonts w:eastAsiaTheme="minorEastAsia" w:cs="Times New Roman"/>
                    <w:sz w:val="24"/>
                    <w:szCs w:val="24"/>
                    <w:lang w:val="en-US" w:eastAsia="ja-JP"/>
                  </w:rPr>
                  <w:t>)</w:t>
                </w:r>
              </w:p>
            </w:tc>
          </w:sdtContent>
        </w:sdt>
      </w:tr>
      <w:tr w:rsidR="00464699" w:rsidRPr="008D457B" w14:paraId="310D55D4" w14:textId="77777777" w:rsidTr="009A5264">
        <w:sdt>
          <w:sdtPr>
            <w:rPr>
              <w:rFonts w:ascii="Times New Roman" w:hAnsi="Times New Roman" w:cs="Times New Roman"/>
              <w:sz w:val="24"/>
              <w:szCs w:val="24"/>
            </w:rPr>
            <w:alias w:val="Variant headwords"/>
            <w:tag w:val="variantHeadwords"/>
            <w:id w:val="173464402"/>
            <w:placeholder>
              <w:docPart w:val="618AC53659B5A942BE95051DD46A7749"/>
            </w:placeholder>
          </w:sdtPr>
          <w:sdtEndPr/>
          <w:sdtContent>
            <w:tc>
              <w:tcPr>
                <w:tcW w:w="9016" w:type="dxa"/>
                <w:tcMar>
                  <w:top w:w="113" w:type="dxa"/>
                  <w:bottom w:w="113" w:type="dxa"/>
                </w:tcMar>
              </w:tcPr>
              <w:p w14:paraId="32458BB4" w14:textId="350DDC33" w:rsidR="00464699" w:rsidRPr="008D457B" w:rsidRDefault="00A6759A" w:rsidP="00464699">
                <w:pPr>
                  <w:rPr>
                    <w:rFonts w:ascii="Times New Roman" w:hAnsi="Times New Roman" w:cs="Times New Roman"/>
                    <w:sz w:val="24"/>
                    <w:szCs w:val="24"/>
                  </w:rPr>
                </w:pPr>
                <w:r w:rsidRPr="00073B17">
                  <w:rPr>
                    <w:rFonts w:eastAsiaTheme="minorEastAsia" w:cs="Times New Roman"/>
                    <w:sz w:val="24"/>
                    <w:szCs w:val="24"/>
                    <w:lang w:val="en-US" w:eastAsia="ja-JP"/>
                  </w:rPr>
                  <w:t xml:space="preserve">Gertrud </w:t>
                </w:r>
                <w:proofErr w:type="spellStart"/>
                <w:r w:rsidRPr="00073B17">
                  <w:rPr>
                    <w:rFonts w:eastAsiaTheme="minorEastAsia" w:cs="Times New Roman"/>
                    <w:sz w:val="24"/>
                    <w:szCs w:val="24"/>
                    <w:lang w:val="en-US" w:eastAsia="ja-JP"/>
                  </w:rPr>
                  <w:t>Valesca</w:t>
                </w:r>
                <w:proofErr w:type="spellEnd"/>
                <w:r w:rsidRPr="00073B17">
                  <w:rPr>
                    <w:rFonts w:eastAsiaTheme="minorEastAsia" w:cs="Times New Roman"/>
                    <w:sz w:val="24"/>
                    <w:szCs w:val="24"/>
                    <w:lang w:val="en-US" w:eastAsia="ja-JP"/>
                  </w:rPr>
                  <w:t xml:space="preserve"> </w:t>
                </w:r>
                <w:proofErr w:type="spellStart"/>
                <w:r w:rsidRPr="00073B17">
                  <w:rPr>
                    <w:rFonts w:eastAsiaTheme="minorEastAsia" w:cs="Times New Roman"/>
                    <w:sz w:val="24"/>
                    <w:szCs w:val="24"/>
                    <w:lang w:val="en-US" w:eastAsia="ja-JP"/>
                  </w:rPr>
                  <w:t>Samosch</w:t>
                </w:r>
                <w:proofErr w:type="spellEnd"/>
              </w:p>
            </w:tc>
          </w:sdtContent>
        </w:sdt>
      </w:tr>
      <w:tr w:rsidR="00E85A05" w:rsidRPr="008D457B" w14:paraId="5C9DF87C" w14:textId="77777777" w:rsidTr="003F0D73">
        <w:sdt>
          <w:sdtPr>
            <w:rPr>
              <w:rFonts w:ascii="Times New Roman" w:hAnsi="Times New Roman" w:cs="Times New Roman"/>
              <w:sz w:val="24"/>
              <w:szCs w:val="24"/>
            </w:rPr>
            <w:alias w:val="Abstract"/>
            <w:tag w:val="abstract"/>
            <w:id w:val="-635871867"/>
            <w:placeholder>
              <w:docPart w:val="2437ED8071033245A510223EE2891876"/>
            </w:placeholder>
          </w:sdtPr>
          <w:sdtEndPr/>
          <w:sdtContent>
            <w:tc>
              <w:tcPr>
                <w:tcW w:w="9016" w:type="dxa"/>
                <w:tcMar>
                  <w:top w:w="113" w:type="dxa"/>
                  <w:bottom w:w="113" w:type="dxa"/>
                </w:tcMar>
              </w:tcPr>
              <w:p w14:paraId="67A26CE5" w14:textId="77777777" w:rsidR="009A5264" w:rsidRPr="00073B17" w:rsidRDefault="009A5264" w:rsidP="009A5264">
                <w:proofErr w:type="spellStart"/>
                <w:r w:rsidRPr="00073B17">
                  <w:t>Valeska</w:t>
                </w:r>
                <w:proofErr w:type="spellEnd"/>
                <w:r w:rsidRPr="00073B17">
                  <w:t xml:space="preserve"> </w:t>
                </w:r>
                <w:proofErr w:type="spellStart"/>
                <w:r w:rsidRPr="00073B17">
                  <w:t>Gert</w:t>
                </w:r>
                <w:proofErr w:type="spellEnd"/>
                <w:r w:rsidRPr="00073B17">
                  <w:t xml:space="preserve"> was a dancer, actress, and </w:t>
                </w:r>
                <w:proofErr w:type="spellStart"/>
                <w:r w:rsidRPr="00073B17">
                  <w:t>cabarettist</w:t>
                </w:r>
                <w:proofErr w:type="spellEnd"/>
                <w:r w:rsidRPr="00073B17">
                  <w:t xml:space="preserve"> best known for her radical solo performances during the Weimar Republic. She attracted attention for her physical stage choices and presence, which were often discussed in terms of the grotesque, and for her commitment to making work that staged contemporary issues without mystifying them, as she claimed many of her contemporaries did. She also acted in many plays and films by well-known modernist directors. During the Nazi years, </w:t>
                </w:r>
                <w:proofErr w:type="spellStart"/>
                <w:r w:rsidRPr="00073B17">
                  <w:t>Gert</w:t>
                </w:r>
                <w:proofErr w:type="spellEnd"/>
                <w:r w:rsidRPr="00073B17">
                  <w:t xml:space="preserve">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5D3886F3" w14:textId="77777777" w:rsidR="00E85A05" w:rsidRPr="008D457B" w:rsidRDefault="00E85A05" w:rsidP="00E85A05">
                <w:pPr>
                  <w:rPr>
                    <w:rFonts w:ascii="Times New Roman" w:hAnsi="Times New Roman" w:cs="Times New Roman"/>
                    <w:sz w:val="24"/>
                    <w:szCs w:val="24"/>
                  </w:rPr>
                </w:pPr>
              </w:p>
            </w:tc>
          </w:sdtContent>
        </w:sdt>
      </w:tr>
      <w:tr w:rsidR="003F0D73" w:rsidRPr="008D457B" w14:paraId="7026CF09" w14:textId="77777777" w:rsidTr="003F0D73">
        <w:sdt>
          <w:sdtPr>
            <w:rPr>
              <w:rFonts w:ascii="Times New Roman" w:hAnsi="Times New Roman" w:cs="Times New Roman"/>
              <w:sz w:val="24"/>
              <w:szCs w:val="24"/>
            </w:rPr>
            <w:alias w:val="Article text"/>
            <w:tag w:val="articleText"/>
            <w:id w:val="634067588"/>
            <w:placeholder>
              <w:docPart w:val="84A659095A01BC489B052BA3205B2D64"/>
            </w:placeholder>
          </w:sdtPr>
          <w:sdtEndPr/>
          <w:sdtContent>
            <w:tc>
              <w:tcPr>
                <w:tcW w:w="9016" w:type="dxa"/>
                <w:tcMar>
                  <w:top w:w="113" w:type="dxa"/>
                  <w:bottom w:w="113" w:type="dxa"/>
                </w:tcMar>
              </w:tcPr>
              <w:p w14:paraId="015AF524" w14:textId="30F4E21D" w:rsidR="009A5264" w:rsidRPr="00073B17" w:rsidRDefault="009A5264" w:rsidP="009A5264">
                <w:proofErr w:type="spellStart"/>
                <w:r w:rsidRPr="00073B17">
                  <w:t>Valeska</w:t>
                </w:r>
                <w:proofErr w:type="spellEnd"/>
                <w:r w:rsidRPr="00073B17">
                  <w:t xml:space="preserve"> </w:t>
                </w:r>
                <w:proofErr w:type="spellStart"/>
                <w:r w:rsidRPr="00073B17">
                  <w:t>Gert</w:t>
                </w:r>
                <w:proofErr w:type="spellEnd"/>
                <w:r w:rsidRPr="00073B17">
                  <w:t xml:space="preserve"> was a dancer, actress, and </w:t>
                </w:r>
                <w:proofErr w:type="spellStart"/>
                <w:r w:rsidRPr="00073B17">
                  <w:t>cabarettist</w:t>
                </w:r>
                <w:proofErr w:type="spellEnd"/>
                <w:r w:rsidRPr="00073B17">
                  <w:t xml:space="preserve"> best known for her radical solo performances during the Weimar Republic. She attracted attention for her physical stage choices and presence, which were often discussed in terms of the grotesque, and for her commitment to making work that staged contemporary issues without mystifying them, as she claimed many of her contemporaries did. She also acted in many plays and films by well-known modernist directors. During the Nazi years, </w:t>
                </w:r>
                <w:proofErr w:type="spellStart"/>
                <w:r w:rsidRPr="00073B17">
                  <w:t>Gert</w:t>
                </w:r>
                <w:proofErr w:type="spellEnd"/>
                <w:r w:rsidRPr="00073B17">
                  <w:t xml:space="preserve"> left Germany and, among other activities, ran the Beggar Bar in New York City, one of the more successful exile cabarets and the second of the seven venues she opened during her career. After her return to Germany in 1949, her work changed substantially, both stylistically and in terms of medium, as her aggressive performance style softened and she relied increasingly on spoken text. In the decades after her death, she became an icon of rebellious and experimental performance for younger artists across Europe. </w:t>
                </w:r>
              </w:p>
              <w:p w14:paraId="197B076D" w14:textId="77777777" w:rsidR="009A5264" w:rsidRPr="008D457B" w:rsidRDefault="009A5264" w:rsidP="009A5264">
                <w:pPr>
                  <w:rPr>
                    <w:rFonts w:ascii="Times New Roman" w:hAnsi="Times New Roman" w:cs="Times New Roman"/>
                    <w:sz w:val="24"/>
                    <w:szCs w:val="24"/>
                  </w:rPr>
                </w:pPr>
              </w:p>
              <w:p w14:paraId="1FD88D8F" w14:textId="77777777" w:rsidR="009A5264" w:rsidRPr="008D457B" w:rsidRDefault="009A5264" w:rsidP="00073B17">
                <w:pPr>
                  <w:pStyle w:val="Heading1"/>
                  <w:outlineLvl w:val="0"/>
                </w:pPr>
                <w:r w:rsidRPr="008D457B">
                  <w:t>Training</w:t>
                </w:r>
              </w:p>
              <w:p w14:paraId="51BB6554" w14:textId="77777777" w:rsidR="009A5264" w:rsidRPr="008D457B" w:rsidRDefault="009A5264" w:rsidP="00073B17">
                <w:proofErr w:type="spellStart"/>
                <w:r w:rsidRPr="008D457B">
                  <w:t>Gert’s</w:t>
                </w:r>
                <w:proofErr w:type="spellEnd"/>
                <w:r w:rsidRPr="008D457B">
                  <w:t xml:space="preserve"> minimal dance training occurred, along with other famous German dancers of her time including Anita Berber, at the ballet school of Rita </w:t>
                </w:r>
                <w:proofErr w:type="spellStart"/>
                <w:r w:rsidRPr="008D457B">
                  <w:t>Sacchetto</w:t>
                </w:r>
                <w:proofErr w:type="spellEnd"/>
                <w:r w:rsidRPr="008D457B">
                  <w:t xml:space="preserve">, to whom she had been sent by her acting teacher Maria </w:t>
                </w:r>
                <w:proofErr w:type="spellStart"/>
                <w:r w:rsidRPr="008D457B">
                  <w:t>Moissi</w:t>
                </w:r>
                <w:proofErr w:type="spellEnd"/>
                <w:r w:rsidRPr="008D457B">
                  <w:t xml:space="preserve">. She claims that the modern dance satire was born at a 1916 recital by </w:t>
                </w:r>
                <w:proofErr w:type="spellStart"/>
                <w:r w:rsidRPr="008D457B">
                  <w:t>Sacchetto’s</w:t>
                </w:r>
                <w:proofErr w:type="spellEnd"/>
                <w:r w:rsidRPr="008D457B">
                  <w:t xml:space="preserve"> students, in which she presented a piece called </w:t>
                </w:r>
                <w:proofErr w:type="spellStart"/>
                <w:r w:rsidRPr="008D457B">
                  <w:rPr>
                    <w:i/>
                  </w:rPr>
                  <w:t>Tanz</w:t>
                </w:r>
                <w:proofErr w:type="spellEnd"/>
                <w:r w:rsidRPr="008D457B">
                  <w:rPr>
                    <w:i/>
                  </w:rPr>
                  <w:t xml:space="preserve"> in Orange</w:t>
                </w:r>
                <w:r w:rsidRPr="008D457B">
                  <w:t xml:space="preserve"> (</w:t>
                </w:r>
                <w:r w:rsidRPr="008D457B">
                  <w:rPr>
                    <w:i/>
                  </w:rPr>
                  <w:t>Dance in Orange</w:t>
                </w:r>
                <w:r w:rsidRPr="008D457B">
                  <w:t xml:space="preserve">) that parodied classical physicality. </w:t>
                </w:r>
                <w:proofErr w:type="spellStart"/>
                <w:r w:rsidRPr="008D457B">
                  <w:t>Gert</w:t>
                </w:r>
                <w:proofErr w:type="spellEnd"/>
                <w:r w:rsidRPr="008D457B">
                  <w:t xml:space="preserve"> subsequently began to show her own solo work while also performing in various plays, including under the theatre director Max Reinhardt from whom she took many formative elements of her style, including the power of the bare stage.</w:t>
                </w:r>
              </w:p>
              <w:p w14:paraId="1D2B1674" w14:textId="77777777" w:rsidR="009A5264" w:rsidRPr="008D457B" w:rsidRDefault="009A5264" w:rsidP="009A5264">
                <w:pPr>
                  <w:rPr>
                    <w:rFonts w:ascii="Times New Roman" w:hAnsi="Times New Roman" w:cs="Times New Roman"/>
                    <w:sz w:val="24"/>
                    <w:szCs w:val="24"/>
                  </w:rPr>
                </w:pPr>
              </w:p>
              <w:p w14:paraId="19093483" w14:textId="77777777" w:rsidR="009A5264" w:rsidRPr="008D457B" w:rsidRDefault="009A5264" w:rsidP="00073B17">
                <w:pPr>
                  <w:pStyle w:val="Heading1"/>
                  <w:outlineLvl w:val="0"/>
                </w:pPr>
                <w:r w:rsidRPr="008D457B">
                  <w:lastRenderedPageBreak/>
                  <w:t>Major Contributions to Modernism</w:t>
                </w:r>
              </w:p>
              <w:p w14:paraId="11304D4D" w14:textId="60A20E24" w:rsidR="009A5264" w:rsidRPr="008D457B" w:rsidRDefault="009A5264" w:rsidP="00073B17">
                <w:proofErr w:type="spellStart"/>
                <w:r w:rsidRPr="008D457B">
                  <w:t>Gert</w:t>
                </w:r>
                <w:proofErr w:type="spellEnd"/>
                <w:r w:rsidRPr="008D457B">
                  <w:t xml:space="preserve"> came into her own in the late 1910s doing solo performance evenings in concert halls and political cabarets. These events consisted of a series of brief sketches that materialized carefully observed elements of the social, cultural, and artistic moment. Her prostitute piece </w:t>
                </w:r>
                <w:r w:rsidRPr="008D457B">
                  <w:rPr>
                    <w:i/>
                  </w:rPr>
                  <w:t>Canaille</w:t>
                </w:r>
                <w:r w:rsidRPr="008D457B">
                  <w:t xml:space="preserve"> (</w:t>
                </w:r>
                <w:r w:rsidRPr="008D457B">
                  <w:rPr>
                    <w:i/>
                  </w:rPr>
                  <w:t>Riffraff</w:t>
                </w:r>
                <w:r w:rsidRPr="008D457B">
                  <w:t xml:space="preserve">, 1919) was, according to </w:t>
                </w:r>
                <w:proofErr w:type="spellStart"/>
                <w:r w:rsidRPr="008D457B">
                  <w:t>Gert</w:t>
                </w:r>
                <w:proofErr w:type="spellEnd"/>
                <w:r w:rsidRPr="008D457B">
                  <w:t>, the ‘first socially critical dance pantomime’</w:t>
                </w:r>
                <w:r w:rsidR="00073B17">
                  <w:t xml:space="preserve"> (</w:t>
                </w:r>
                <w:proofErr w:type="spellStart"/>
                <w:r w:rsidR="00073B17" w:rsidRPr="00073B17">
                  <w:t>Gert</w:t>
                </w:r>
                <w:proofErr w:type="spellEnd"/>
                <w:r w:rsidR="00073B17" w:rsidRPr="00073B17">
                  <w:t xml:space="preserve"> 47)</w:t>
                </w:r>
                <w:r w:rsidR="00073B17">
                  <w:t>.</w:t>
                </w:r>
                <w:r w:rsidRPr="00073B17">
                  <w:t xml:space="preserve"> </w:t>
                </w:r>
                <w:r w:rsidRPr="008D457B">
                  <w:t>Her thematic engagement with low culture was further exemplified by performances about boxing matches and traffic, which corresponded to her stated intention to stage simple, human topics that could be understood by all. In this sense, she followed many modernist artists in identifying with marginal figures, gaining acclaim for presenting material from the boundaries of the socially and aesthetically acceptable. Critics often described her performances as shedding light on more shadowy corners of the world.</w:t>
                </w:r>
              </w:p>
              <w:p w14:paraId="46931CAC" w14:textId="77777777" w:rsidR="008D457B" w:rsidRPr="008D457B" w:rsidRDefault="008D457B" w:rsidP="009A5264">
                <w:pPr>
                  <w:rPr>
                    <w:rFonts w:ascii="Times New Roman" w:hAnsi="Times New Roman" w:cs="Times New Roman"/>
                    <w:sz w:val="24"/>
                    <w:szCs w:val="24"/>
                  </w:rPr>
                </w:pPr>
              </w:p>
              <w:p w14:paraId="631D3B7F" w14:textId="57532199" w:rsidR="008D457B" w:rsidRPr="008D457B" w:rsidRDefault="008D457B" w:rsidP="00073B17">
                <w:r w:rsidRPr="008D457B">
                  <w:t xml:space="preserve">File: Gert_Boxing.pdf </w:t>
                </w:r>
              </w:p>
              <w:p w14:paraId="520C2FD0" w14:textId="68FC79CD" w:rsidR="008D457B" w:rsidRPr="008D457B" w:rsidRDefault="008D457B" w:rsidP="008D457B">
                <w:pPr>
                  <w:pStyle w:val="Caption"/>
                  <w:rPr>
                    <w:rFonts w:ascii="Times New Roman" w:hAnsi="Times New Roman" w:cs="Times New Roman"/>
                    <w:sz w:val="24"/>
                    <w:szCs w:val="24"/>
                  </w:rPr>
                </w:pPr>
                <w:r w:rsidRPr="008D457B">
                  <w:rPr>
                    <w:rFonts w:ascii="Times New Roman" w:hAnsi="Times New Roman" w:cs="Times New Roman"/>
                    <w:sz w:val="24"/>
                    <w:szCs w:val="24"/>
                  </w:rPr>
                  <w:t xml:space="preserve">Figure </w:t>
                </w:r>
                <w:r w:rsidRPr="008D457B">
                  <w:rPr>
                    <w:rFonts w:ascii="Times New Roman" w:hAnsi="Times New Roman" w:cs="Times New Roman"/>
                    <w:sz w:val="24"/>
                    <w:szCs w:val="24"/>
                  </w:rPr>
                  <w:fldChar w:fldCharType="begin"/>
                </w:r>
                <w:r w:rsidRPr="008D457B">
                  <w:rPr>
                    <w:rFonts w:ascii="Times New Roman" w:hAnsi="Times New Roman" w:cs="Times New Roman"/>
                    <w:sz w:val="24"/>
                    <w:szCs w:val="24"/>
                  </w:rPr>
                  <w:instrText xml:space="preserve"> SEQ Figure \* ARABIC </w:instrText>
                </w:r>
                <w:r w:rsidRPr="008D457B">
                  <w:rPr>
                    <w:rFonts w:ascii="Times New Roman" w:hAnsi="Times New Roman" w:cs="Times New Roman"/>
                    <w:sz w:val="24"/>
                    <w:szCs w:val="24"/>
                  </w:rPr>
                  <w:fldChar w:fldCharType="separate"/>
                </w:r>
                <w:r>
                  <w:rPr>
                    <w:rFonts w:ascii="Times New Roman" w:hAnsi="Times New Roman" w:cs="Times New Roman"/>
                    <w:noProof/>
                    <w:sz w:val="24"/>
                    <w:szCs w:val="24"/>
                  </w:rPr>
                  <w:t>1</w:t>
                </w:r>
                <w:r w:rsidRPr="008D457B">
                  <w:rPr>
                    <w:rFonts w:ascii="Times New Roman" w:hAnsi="Times New Roman" w:cs="Times New Roman"/>
                    <w:sz w:val="24"/>
                    <w:szCs w:val="24"/>
                  </w:rPr>
                  <w:fldChar w:fldCharType="end"/>
                </w:r>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Valeska</w:t>
                </w:r>
                <w:proofErr w:type="spellEnd"/>
                <w:r w:rsidRPr="008D457B">
                  <w:rPr>
                    <w:rFonts w:ascii="Times New Roman" w:hAnsi="Times New Roman" w:cs="Times New Roman"/>
                    <w:sz w:val="24"/>
                    <w:szCs w:val="24"/>
                  </w:rPr>
                  <w:t xml:space="preserve"> </w:t>
                </w:r>
                <w:proofErr w:type="spellStart"/>
                <w:r w:rsidRPr="008D457B">
                  <w:rPr>
                    <w:rFonts w:ascii="Times New Roman" w:hAnsi="Times New Roman" w:cs="Times New Roman"/>
                    <w:sz w:val="24"/>
                    <w:szCs w:val="24"/>
                  </w:rPr>
                  <w:t>Gert</w:t>
                </w:r>
                <w:proofErr w:type="spellEnd"/>
                <w:r w:rsidRPr="008D457B">
                  <w:rPr>
                    <w:rFonts w:ascii="Times New Roman" w:hAnsi="Times New Roman" w:cs="Times New Roman"/>
                    <w:sz w:val="24"/>
                    <w:szCs w:val="24"/>
                  </w:rPr>
                  <w:t xml:space="preserve"> in Boxing, photographer: Ursula </w:t>
                </w:r>
                <w:proofErr w:type="spellStart"/>
                <w:r w:rsidRPr="008D457B">
                  <w:rPr>
                    <w:rFonts w:ascii="Times New Roman" w:hAnsi="Times New Roman" w:cs="Times New Roman"/>
                    <w:sz w:val="24"/>
                    <w:szCs w:val="24"/>
                  </w:rPr>
                  <w:t>Hartleben</w:t>
                </w:r>
                <w:proofErr w:type="spellEnd"/>
              </w:p>
              <w:p w14:paraId="2AF99FEB" w14:textId="77777777" w:rsidR="008D457B" w:rsidRPr="008D457B" w:rsidRDefault="008D457B" w:rsidP="00073B17">
                <w:pPr>
                  <w:rPr>
                    <w:lang w:val="en-US"/>
                  </w:rPr>
                </w:pPr>
                <w:r w:rsidRPr="008D457B">
                  <w:t xml:space="preserve">Source </w:t>
                </w:r>
                <w:r w:rsidRPr="008D457B">
                  <w:rPr>
                    <w:lang w:val="en-US"/>
                  </w:rPr>
                  <w:t xml:space="preserve">The Theatre Museum can be contacted at the following </w:t>
                </w:r>
              </w:p>
              <w:p w14:paraId="4578C8BF" w14:textId="77777777" w:rsidR="008D457B" w:rsidRPr="008D457B" w:rsidRDefault="008D457B" w:rsidP="00073B17">
                <w:pPr>
                  <w:rPr>
                    <w:lang w:val="en-US"/>
                  </w:rPr>
                </w:pPr>
                <w:r w:rsidRPr="008D457B">
                  <w:rPr>
                    <w:lang w:val="en-US"/>
                  </w:rPr>
                  <w:t xml:space="preserve">coordinates: </w:t>
                </w:r>
              </w:p>
              <w:p w14:paraId="3D934F12" w14:textId="77777777" w:rsidR="00A6759A" w:rsidRDefault="008D457B" w:rsidP="00073B17">
                <w:pPr>
                  <w:rPr>
                    <w:lang w:val="en-US" w:eastAsia="zh-CN"/>
                  </w:rPr>
                </w:pPr>
                <w:r w:rsidRPr="008D457B">
                  <w:rPr>
                    <w:lang w:val="en-US"/>
                  </w:rPr>
                  <w:t xml:space="preserve">info-tws@uni-koeln.de </w:t>
                </w:r>
              </w:p>
              <w:p w14:paraId="4B654850" w14:textId="77777777" w:rsidR="00A6759A" w:rsidRDefault="008D457B" w:rsidP="00073B17">
                <w:pPr>
                  <w:rPr>
                    <w:lang w:val="en-US" w:eastAsia="zh-CN"/>
                  </w:rPr>
                </w:pPr>
                <w:r w:rsidRPr="008D457B">
                  <w:rPr>
                    <w:lang w:val="en-US"/>
                  </w:rPr>
                  <w:t xml:space="preserve">or </w:t>
                </w:r>
              </w:p>
              <w:p w14:paraId="5A0E832E" w14:textId="672BCDD0" w:rsidR="00A6759A" w:rsidRPr="008D457B" w:rsidRDefault="00DE0E8E" w:rsidP="00073B17">
                <w:pPr>
                  <w:rPr>
                    <w:lang w:val="en-US" w:eastAsia="zh-CN"/>
                  </w:rPr>
                </w:pPr>
                <w:hyperlink r:id="rId8" w:history="1">
                  <w:r w:rsidR="00A6759A" w:rsidRPr="00CA0A8F">
                    <w:rPr>
                      <w:rStyle w:val="Hyperlink"/>
                      <w:rFonts w:ascii="Times New Roman" w:eastAsia="Times New Roman" w:hAnsi="Times New Roman" w:cs="Times New Roman"/>
                      <w:sz w:val="24"/>
                      <w:szCs w:val="24"/>
                      <w:lang w:val="en-US"/>
                    </w:rPr>
                    <w:t>http://www.tws.</w:t>
                  </w:r>
                  <w:r w:rsidR="00A6759A" w:rsidRPr="00CA0A8F">
                    <w:rPr>
                      <w:rStyle w:val="Hyperlink"/>
                      <w:rFonts w:ascii="Times New Roman" w:eastAsia="Times New Roman" w:hAnsi="Times New Roman" w:cs="Times New Roman"/>
                      <w:sz w:val="24"/>
                      <w:szCs w:val="24"/>
                      <w:lang w:val="en-US"/>
                    </w:rPr>
                    <w:t>u</w:t>
                  </w:r>
                  <w:r w:rsidR="00A6759A" w:rsidRPr="00CA0A8F">
                    <w:rPr>
                      <w:rStyle w:val="Hyperlink"/>
                      <w:rFonts w:ascii="Times New Roman" w:eastAsia="Times New Roman" w:hAnsi="Times New Roman" w:cs="Times New Roman"/>
                      <w:sz w:val="24"/>
                      <w:szCs w:val="24"/>
                      <w:lang w:val="en-US"/>
                    </w:rPr>
                    <w:t>ni-koeln.de/</w:t>
                  </w:r>
                </w:hyperlink>
              </w:p>
              <w:p w14:paraId="05122FEF" w14:textId="77777777" w:rsidR="009A5264" w:rsidRPr="008D457B" w:rsidRDefault="009A5264" w:rsidP="009A5264">
                <w:pPr>
                  <w:rPr>
                    <w:rFonts w:ascii="Times New Roman" w:hAnsi="Times New Roman" w:cs="Times New Roman"/>
                    <w:sz w:val="24"/>
                    <w:szCs w:val="24"/>
                  </w:rPr>
                </w:pPr>
              </w:p>
              <w:p w14:paraId="25C596B4" w14:textId="77777777" w:rsidR="009A5264" w:rsidRDefault="009A5264" w:rsidP="00073B17">
                <w:r w:rsidRPr="008D457B">
                  <w:t xml:space="preserve">However, what is important about </w:t>
                </w:r>
                <w:proofErr w:type="spellStart"/>
                <w:r w:rsidRPr="008D457B">
                  <w:t>Gert</w:t>
                </w:r>
                <w:proofErr w:type="spellEnd"/>
                <w:r w:rsidRPr="008D457B">
                  <w:t xml:space="preserve"> is not just the themes she chose for her performances during the Weimar years (1919-1933), but the stylistic choices she made in taking that material into her own body. In this she is often seen as exemplary of the grotesque dancers of the period. </w:t>
                </w:r>
                <w:proofErr w:type="spellStart"/>
                <w:r w:rsidRPr="008D457B">
                  <w:t>Gert’s</w:t>
                </w:r>
                <w:proofErr w:type="spellEnd"/>
                <w:r w:rsidRPr="008D457B">
                  <w:t xml:space="preserve"> movement vocabulary was limited to what she deemed necessary for a particular performance, often derived from exaggerated forms of pedestrian observations. Her performance </w:t>
                </w:r>
                <w:r w:rsidRPr="008D457B">
                  <w:rPr>
                    <w:i/>
                  </w:rPr>
                  <w:t>Der Tod</w:t>
                </w:r>
                <w:r w:rsidRPr="008D457B">
                  <w:t xml:space="preserve"> (</w:t>
                </w:r>
                <w:r w:rsidRPr="008D457B">
                  <w:rPr>
                    <w:i/>
                  </w:rPr>
                  <w:t>Death</w:t>
                </w:r>
                <w:r w:rsidRPr="008D457B">
                  <w:t xml:space="preserve">, 1922), for example, consisted first and foremost of standing in place and increasing and then decreasing the tension of her body, causing one viewer to suggest the distinction between a more poetic form of dying and the shuddering death that </w:t>
                </w:r>
                <w:proofErr w:type="spellStart"/>
                <w:r w:rsidRPr="008D457B">
                  <w:t>Gert</w:t>
                </w:r>
                <w:proofErr w:type="spellEnd"/>
                <w:r w:rsidRPr="008D457B">
                  <w:t xml:space="preserve"> staged. Although she claimed that her dances were not improvised, they had a high degree of variability because </w:t>
                </w:r>
                <w:proofErr w:type="spellStart"/>
                <w:r w:rsidRPr="008D457B">
                  <w:t>Gert</w:t>
                </w:r>
                <w:proofErr w:type="spellEnd"/>
                <w:r w:rsidRPr="008D457B">
                  <w:t xml:space="preserve"> allowed herself to experience both the scenarios and characters within them with each performance and the exchange that engendered with her audiences. It was her charisma together with the hyperbolic quality of her performance style that led to her roles in plays by famous modernist directors, as well as appearing in several silent and sound films including three directed by G. W. Pabst—</w:t>
                </w:r>
                <w:r w:rsidRPr="008D457B">
                  <w:rPr>
                    <w:rFonts w:eastAsia="Times New Roman"/>
                    <w:color w:val="545454"/>
                    <w:shd w:val="clear" w:color="auto" w:fill="FFFFFF"/>
                  </w:rPr>
                  <w:t xml:space="preserve"> </w:t>
                </w:r>
                <w:r w:rsidRPr="008D457B">
                  <w:rPr>
                    <w:i/>
                  </w:rPr>
                  <w:t xml:space="preserve">Die </w:t>
                </w:r>
                <w:proofErr w:type="spellStart"/>
                <w:r w:rsidRPr="008D457B">
                  <w:rPr>
                    <w:i/>
                  </w:rPr>
                  <w:t>freudlose</w:t>
                </w:r>
                <w:proofErr w:type="spellEnd"/>
                <w:r w:rsidRPr="008D457B">
                  <w:rPr>
                    <w:i/>
                  </w:rPr>
                  <w:t xml:space="preserve"> </w:t>
                </w:r>
                <w:proofErr w:type="spellStart"/>
                <w:r w:rsidRPr="008D457B">
                  <w:rPr>
                    <w:i/>
                  </w:rPr>
                  <w:t>Gasse</w:t>
                </w:r>
                <w:proofErr w:type="spellEnd"/>
                <w:r w:rsidRPr="008D457B">
                  <w:rPr>
                    <w:i/>
                  </w:rPr>
                  <w:t xml:space="preserve"> </w:t>
                </w:r>
                <w:r w:rsidRPr="008D457B">
                  <w:t>(</w:t>
                </w:r>
                <w:r w:rsidRPr="008D457B">
                  <w:rPr>
                    <w:i/>
                  </w:rPr>
                  <w:t xml:space="preserve">The Joyless Street, </w:t>
                </w:r>
                <w:r w:rsidRPr="008D457B">
                  <w:t xml:space="preserve">1925), </w:t>
                </w:r>
                <w:proofErr w:type="spellStart"/>
                <w:r w:rsidRPr="008D457B">
                  <w:rPr>
                    <w:bCs/>
                    <w:i/>
                  </w:rPr>
                  <w:t>Tagebuch</w:t>
                </w:r>
                <w:proofErr w:type="spellEnd"/>
                <w:r w:rsidRPr="008D457B">
                  <w:rPr>
                    <w:bCs/>
                    <w:i/>
                  </w:rPr>
                  <w:t xml:space="preserve"> </w:t>
                </w:r>
                <w:proofErr w:type="spellStart"/>
                <w:r w:rsidRPr="008D457B">
                  <w:rPr>
                    <w:bCs/>
                    <w:i/>
                  </w:rPr>
                  <w:t>einer</w:t>
                </w:r>
                <w:proofErr w:type="spellEnd"/>
                <w:r w:rsidRPr="008D457B">
                  <w:rPr>
                    <w:bCs/>
                    <w:i/>
                  </w:rPr>
                  <w:t xml:space="preserve"> </w:t>
                </w:r>
                <w:proofErr w:type="spellStart"/>
                <w:r w:rsidRPr="008D457B">
                  <w:rPr>
                    <w:bCs/>
                    <w:i/>
                  </w:rPr>
                  <w:t>Verlorenen</w:t>
                </w:r>
                <w:proofErr w:type="spellEnd"/>
                <w:r w:rsidRPr="008D457B">
                  <w:rPr>
                    <w:bCs/>
                    <w:i/>
                  </w:rPr>
                  <w:t xml:space="preserve"> </w:t>
                </w:r>
                <w:r w:rsidRPr="008D457B">
                  <w:rPr>
                    <w:bCs/>
                  </w:rPr>
                  <w:t>(</w:t>
                </w:r>
                <w:r w:rsidRPr="008D457B">
                  <w:rPr>
                    <w:i/>
                  </w:rPr>
                  <w:t>Diary of a Lost Girl</w:t>
                </w:r>
                <w:r w:rsidRPr="008D457B">
                  <w:t xml:space="preserve">, 1929), and </w:t>
                </w:r>
                <w:r w:rsidRPr="008D457B">
                  <w:rPr>
                    <w:i/>
                  </w:rPr>
                  <w:t>Die </w:t>
                </w:r>
                <w:proofErr w:type="spellStart"/>
                <w:r w:rsidRPr="008D457B">
                  <w:rPr>
                    <w:bCs/>
                    <w:i/>
                  </w:rPr>
                  <w:t>Dreigroschenoper</w:t>
                </w:r>
                <w:proofErr w:type="spellEnd"/>
                <w:r w:rsidRPr="008D457B">
                  <w:rPr>
                    <w:bCs/>
                    <w:i/>
                  </w:rPr>
                  <w:t xml:space="preserve"> </w:t>
                </w:r>
                <w:r w:rsidRPr="008D457B">
                  <w:rPr>
                    <w:bCs/>
                  </w:rPr>
                  <w:t>(</w:t>
                </w:r>
                <w:proofErr w:type="spellStart"/>
                <w:r w:rsidRPr="008D457B">
                  <w:rPr>
                    <w:i/>
                  </w:rPr>
                  <w:t>Threepenny</w:t>
                </w:r>
                <w:proofErr w:type="spellEnd"/>
                <w:r w:rsidRPr="008D457B">
                  <w:rPr>
                    <w:i/>
                  </w:rPr>
                  <w:t xml:space="preserve"> Opera</w:t>
                </w:r>
                <w:r w:rsidRPr="008D457B">
                  <w:t>, 1931).</w:t>
                </w:r>
              </w:p>
              <w:p w14:paraId="45C9C750" w14:textId="77777777" w:rsidR="008D457B" w:rsidRDefault="008D457B" w:rsidP="00073B17"/>
              <w:p w14:paraId="0D16CBBF" w14:textId="4E1450B3" w:rsidR="008D457B" w:rsidRPr="008D457B" w:rsidRDefault="008D457B" w:rsidP="00073B17">
                <w:r>
                  <w:t xml:space="preserve">File: </w:t>
                </w:r>
                <w:r w:rsidRPr="008D457B">
                  <w:t>Gert_Charleston.tiff</w:t>
                </w:r>
                <w:r>
                  <w:t xml:space="preserve"> </w:t>
                </w:r>
              </w:p>
              <w:p w14:paraId="339E58BE" w14:textId="4A0B12AB" w:rsidR="008D457B" w:rsidRDefault="008D457B" w:rsidP="008D457B">
                <w:pPr>
                  <w:pStyle w:val="Caption"/>
                </w:pPr>
                <w:r>
                  <w:t xml:space="preserve">Figure </w:t>
                </w:r>
                <w:r w:rsidR="00DE0E8E">
                  <w:fldChar w:fldCharType="begin"/>
                </w:r>
                <w:r w:rsidR="00DE0E8E">
                  <w:instrText xml:space="preserve"> SEQ Figure \* ARABIC </w:instrText>
                </w:r>
                <w:r w:rsidR="00DE0E8E">
                  <w:fldChar w:fldCharType="separate"/>
                </w:r>
                <w:r>
                  <w:rPr>
                    <w:noProof/>
                  </w:rPr>
                  <w:t>2</w:t>
                </w:r>
                <w:r w:rsidR="00DE0E8E">
                  <w:rPr>
                    <w:noProof/>
                  </w:rPr>
                  <w:fldChar w:fldCharType="end"/>
                </w:r>
                <w:r>
                  <w:t xml:space="preserve"> </w:t>
                </w:r>
                <w:proofErr w:type="spellStart"/>
                <w:r>
                  <w:t>Valeska</w:t>
                </w:r>
                <w:proofErr w:type="spellEnd"/>
                <w:r>
                  <w:t xml:space="preserve"> </w:t>
                </w:r>
                <w:proofErr w:type="spellStart"/>
                <w:r>
                  <w:t>Gert</w:t>
                </w:r>
                <w:proofErr w:type="spellEnd"/>
                <w:r>
                  <w:t xml:space="preserve"> in Charleston, photographer: Erna </w:t>
                </w:r>
                <w:proofErr w:type="spellStart"/>
                <w:r>
                  <w:t>Lendvai-Dircksen</w:t>
                </w:r>
                <w:proofErr w:type="spellEnd"/>
              </w:p>
              <w:p w14:paraId="29437548" w14:textId="77777777" w:rsidR="008D457B" w:rsidRPr="008D457B" w:rsidRDefault="008D457B" w:rsidP="00073B17">
                <w:pPr>
                  <w:rPr>
                    <w:lang w:val="en-US"/>
                  </w:rPr>
                </w:pPr>
                <w:r w:rsidRPr="008D457B">
                  <w:t xml:space="preserve">Source </w:t>
                </w:r>
                <w:r w:rsidRPr="008D457B">
                  <w:rPr>
                    <w:lang w:val="en-US"/>
                  </w:rPr>
                  <w:t xml:space="preserve">The Theatre Museum can be contacted at the following </w:t>
                </w:r>
              </w:p>
              <w:p w14:paraId="1BF70E85" w14:textId="77777777" w:rsidR="008D457B" w:rsidRPr="008D457B" w:rsidRDefault="008D457B" w:rsidP="00073B17">
                <w:pPr>
                  <w:rPr>
                    <w:lang w:val="en-US"/>
                  </w:rPr>
                </w:pPr>
                <w:r w:rsidRPr="008D457B">
                  <w:rPr>
                    <w:lang w:val="en-US"/>
                  </w:rPr>
                  <w:t xml:space="preserve">coordinates: </w:t>
                </w:r>
              </w:p>
              <w:p w14:paraId="6FF4C31B" w14:textId="49950469" w:rsidR="008D457B" w:rsidRDefault="008D457B" w:rsidP="00073B17">
                <w:pPr>
                  <w:rPr>
                    <w:lang w:val="en-US"/>
                  </w:rPr>
                </w:pPr>
                <w:r w:rsidRPr="008D457B">
                  <w:rPr>
                    <w:lang w:val="en-US"/>
                  </w:rPr>
                  <w:t xml:space="preserve">info-tws@uni-koeln.de or </w:t>
                </w:r>
                <w:hyperlink r:id="rId9" w:history="1">
                  <w:r w:rsidR="00073B17" w:rsidRPr="00334ABF">
                    <w:rPr>
                      <w:rStyle w:val="Hyperlink"/>
                      <w:lang w:val="en-US"/>
                    </w:rPr>
                    <w:t>http://www.tws.uni-koeln.de/</w:t>
                  </w:r>
                </w:hyperlink>
              </w:p>
              <w:p w14:paraId="283337AE" w14:textId="77777777" w:rsidR="009A5264" w:rsidRPr="008D457B" w:rsidRDefault="009A5264" w:rsidP="009A5264">
                <w:pPr>
                  <w:rPr>
                    <w:rFonts w:ascii="Times New Roman" w:hAnsi="Times New Roman" w:cs="Times New Roman"/>
                    <w:sz w:val="24"/>
                    <w:szCs w:val="24"/>
                  </w:rPr>
                </w:pPr>
              </w:p>
              <w:p w14:paraId="4FEBE234" w14:textId="78E29E5E" w:rsidR="009A5264" w:rsidRDefault="009A5264" w:rsidP="00073B17">
                <w:r w:rsidRPr="008D457B">
                  <w:t xml:space="preserve">After the Nazis came to power in 1933, </w:t>
                </w:r>
                <w:proofErr w:type="spellStart"/>
                <w:r w:rsidRPr="008D457B">
                  <w:t>Gert</w:t>
                </w:r>
                <w:proofErr w:type="spellEnd"/>
                <w:r w:rsidRPr="008D457B">
                  <w:t xml:space="preserve"> was barely able to perform in Germany. The combination of her Jewishness, the political left-orientation of her work, and her avant-garde modes of experimentation earned her two places in Propaganda Minister Joseph Goebbels’s 1934 photo book </w:t>
                </w:r>
                <w:r w:rsidRPr="008D457B">
                  <w:rPr>
                    <w:i/>
                  </w:rPr>
                  <w:t xml:space="preserve">Das </w:t>
                </w:r>
                <w:proofErr w:type="spellStart"/>
                <w:r w:rsidRPr="008D457B">
                  <w:rPr>
                    <w:i/>
                  </w:rPr>
                  <w:t>erwachende</w:t>
                </w:r>
                <w:proofErr w:type="spellEnd"/>
                <w:r w:rsidRPr="008D457B">
                  <w:rPr>
                    <w:i/>
                  </w:rPr>
                  <w:t xml:space="preserve"> Berlin</w:t>
                </w:r>
                <w:r w:rsidRPr="008D457B">
                  <w:t xml:space="preserve"> (</w:t>
                </w:r>
                <w:r w:rsidRPr="008D457B">
                  <w:rPr>
                    <w:i/>
                  </w:rPr>
                  <w:t>The Awakening of Berlin</w:t>
                </w:r>
                <w:r w:rsidRPr="008D457B">
                  <w:t xml:space="preserve">), and even her performances with the </w:t>
                </w:r>
                <w:proofErr w:type="spellStart"/>
                <w:r w:rsidRPr="008D457B">
                  <w:t>Jüdischer</w:t>
                </w:r>
                <w:proofErr w:type="spellEnd"/>
                <w:r w:rsidRPr="008D457B">
                  <w:t xml:space="preserve"> </w:t>
                </w:r>
                <w:proofErr w:type="spellStart"/>
                <w:r w:rsidRPr="008D457B">
                  <w:t>Kulturbund</w:t>
                </w:r>
                <w:proofErr w:type="spellEnd"/>
                <w:r w:rsidRPr="008D457B">
                  <w:t xml:space="preserve"> (Jewish Cultural Union) were curtailed after she made negative comments to the British press. She remained based in Germany but performing primarily in other </w:t>
                </w:r>
                <w:r w:rsidRPr="008D457B">
                  <w:lastRenderedPageBreak/>
                  <w:t>European cities until 1938, when she left for the United States. She ran one of the more successful exile cabarets in New York from 1941 to 1945, named the Beggar Bar because, as she explained to a reporter, she had to beg together the money and fittings to open it. One of her waiters was Tennessee Williams, who described her in his memoirs as ‘incomparable’</w:t>
                </w:r>
                <w:r w:rsidR="00073B17">
                  <w:t xml:space="preserve"> (</w:t>
                </w:r>
                <w:r w:rsidR="00073B17" w:rsidRPr="00073B17">
                  <w:t xml:space="preserve">Williams </w:t>
                </w:r>
                <w:r w:rsidR="00073B17">
                  <w:t xml:space="preserve">71). </w:t>
                </w:r>
                <w:r w:rsidRPr="008D457B">
                  <w:t xml:space="preserve">After the Beggar Bar closed due to licensing problems, she tried another cabaret venture before returning to what became West Berlin via a fourth cabaret in Zurich. Her fifth and sixth cabarets failed, and she retreated to the cabaret that she had opened in 1951 on </w:t>
                </w:r>
                <w:proofErr w:type="spellStart"/>
                <w:r w:rsidRPr="008D457B">
                  <w:t>Kampen</w:t>
                </w:r>
                <w:proofErr w:type="spellEnd"/>
                <w:r w:rsidRPr="008D457B">
                  <w:t xml:space="preserve"> auf </w:t>
                </w:r>
                <w:proofErr w:type="spellStart"/>
                <w:r w:rsidRPr="008D457B">
                  <w:t>Sylt</w:t>
                </w:r>
                <w:proofErr w:type="spellEnd"/>
                <w:r w:rsidRPr="008D457B">
                  <w:t>, where she remained until her death.</w:t>
                </w:r>
              </w:p>
              <w:p w14:paraId="28E286EB" w14:textId="77777777" w:rsidR="00073B17" w:rsidRPr="008D457B" w:rsidRDefault="00073B17" w:rsidP="00073B17"/>
              <w:p w14:paraId="2751D67C" w14:textId="77777777" w:rsidR="009A5264" w:rsidRDefault="009A5264" w:rsidP="00073B17">
                <w:r w:rsidRPr="008D457B">
                  <w:t xml:space="preserve">While most studies of </w:t>
                </w:r>
                <w:proofErr w:type="spellStart"/>
                <w:r w:rsidRPr="008D457B">
                  <w:t>Gert’s</w:t>
                </w:r>
                <w:proofErr w:type="spellEnd"/>
                <w:r w:rsidRPr="008D457B">
                  <w:t xml:space="preserve"> modernism have concentrated on her Weimar period, her style underwent substantial revision through her period of exile and her return to Germany. Like many exile modernists, it is not enough to discuss </w:t>
                </w:r>
                <w:proofErr w:type="spellStart"/>
                <w:r w:rsidRPr="008D457B">
                  <w:t>Gert’s</w:t>
                </w:r>
                <w:proofErr w:type="spellEnd"/>
                <w:r w:rsidRPr="008D457B">
                  <w:t xml:space="preserve"> artistic exile as interchangeable with her political exile and remigration, in particular because her circumstances made being an outsider into a much riskier position during the </w:t>
                </w:r>
                <w:proofErr w:type="spellStart"/>
                <w:r w:rsidRPr="008D457B">
                  <w:t>postwar</w:t>
                </w:r>
                <w:proofErr w:type="spellEnd"/>
                <w:r w:rsidRPr="008D457B">
                  <w:t xml:space="preserve"> years. Her grotesque performance aesthetic softened, as did her thematic material. Although there remained a critical edge to </w:t>
                </w:r>
                <w:proofErr w:type="spellStart"/>
                <w:r w:rsidRPr="008D457B">
                  <w:t>Gert’s</w:t>
                </w:r>
                <w:proofErr w:type="spellEnd"/>
                <w:r w:rsidRPr="008D457B">
                  <w:t xml:space="preserve"> work, much of her later material changed from sharp satire to a commentary on contemporary life that was often hidden in more fantastical tales. While </w:t>
                </w:r>
                <w:proofErr w:type="spellStart"/>
                <w:r w:rsidRPr="008D457B">
                  <w:t>Gert</w:t>
                </w:r>
                <w:proofErr w:type="spellEnd"/>
                <w:r w:rsidRPr="008D457B">
                  <w:t xml:space="preserve"> had already experimented with sound in performance by the late Weimar Republic, she later turned increasingly to a more text-based mode of literary cabaret that was supported by her physical presence, as she wove stories, for example, about an American nightclub soloist performing the same song at three different stages of her life. Such shifts belong not only to the range of forms within German cabaret, but also to the prehistory of dance theatre.</w:t>
                </w:r>
              </w:p>
              <w:p w14:paraId="5CC54450" w14:textId="77777777" w:rsidR="00073B17" w:rsidRPr="008D457B" w:rsidRDefault="00073B17" w:rsidP="00073B17"/>
              <w:p w14:paraId="099E149D" w14:textId="77777777" w:rsidR="009A5264" w:rsidRPr="008D457B" w:rsidRDefault="009A5264" w:rsidP="00073B17">
                <w:pPr>
                  <w:pStyle w:val="Heading1"/>
                  <w:outlineLvl w:val="0"/>
                </w:pPr>
                <w:r w:rsidRPr="008D457B">
                  <w:t>Legacy</w:t>
                </w:r>
              </w:p>
              <w:p w14:paraId="10897C0B" w14:textId="4C6715A0" w:rsidR="009A5264" w:rsidRPr="008D457B" w:rsidRDefault="009A5264" w:rsidP="00073B17">
                <w:proofErr w:type="spellStart"/>
                <w:r w:rsidRPr="008D457B">
                  <w:t>Gert</w:t>
                </w:r>
                <w:proofErr w:type="spellEnd"/>
                <w:r w:rsidRPr="008D457B">
                  <w:t xml:space="preserve"> was extremely self-conscious in her self-presentation, writing numerous articles as well as four autobiographies over the course of her career</w:t>
                </w:r>
                <w:r w:rsidRPr="008D457B">
                  <w:rPr>
                    <w:iCs/>
                  </w:rPr>
                  <w:t>,</w:t>
                </w:r>
                <w:r w:rsidRPr="008D457B">
                  <w:t xml:space="preserve"> which are notable not only for the contradictions between them, but also for what they exclude. It is also worth pointing out that many well known stories confirming </w:t>
                </w:r>
                <w:proofErr w:type="spellStart"/>
                <w:r w:rsidRPr="008D457B">
                  <w:t>Gert’s</w:t>
                </w:r>
                <w:proofErr w:type="spellEnd"/>
                <w:r w:rsidRPr="008D457B">
                  <w:t xml:space="preserve"> modernist centrality originate in these books, for example, the anecdote in which she asked </w:t>
                </w:r>
                <w:proofErr w:type="spellStart"/>
                <w:r w:rsidRPr="008D457B">
                  <w:t>Bertolt</w:t>
                </w:r>
                <w:proofErr w:type="spellEnd"/>
                <w:r w:rsidRPr="008D457B">
                  <w:t xml:space="preserve"> Brecht what epic theatre was, to which he replied: ‘what you do’</w:t>
                </w:r>
                <w:r w:rsidR="00073B17">
                  <w:t xml:space="preserve"> (</w:t>
                </w:r>
                <w:proofErr w:type="spellStart"/>
                <w:r w:rsidR="00073B17" w:rsidRPr="00073B17">
                  <w:t>Gert</w:t>
                </w:r>
                <w:proofErr w:type="spellEnd"/>
                <w:r w:rsidR="00073B17">
                  <w:rPr>
                    <w:vertAlign w:val="superscript"/>
                  </w:rPr>
                  <w:t xml:space="preserve"> </w:t>
                </w:r>
                <w:r w:rsidR="00073B17" w:rsidRPr="00073B17">
                  <w:t>56).</w:t>
                </w:r>
                <w:r w:rsidR="00073B17">
                  <w:rPr>
                    <w:vertAlign w:val="superscript"/>
                  </w:rPr>
                  <w:t xml:space="preserve"> </w:t>
                </w:r>
                <w:r w:rsidRPr="008D457B">
                  <w:t xml:space="preserve">She worked to articulate an image of herself as a modernist leader and a central but forgotten figure in Weimar dance, later in her life complaining repeatedly of having been written out of Germany’s dance history by the Nazis. </w:t>
                </w:r>
              </w:p>
              <w:p w14:paraId="05685D89" w14:textId="77777777" w:rsidR="009A5264" w:rsidRPr="008D457B" w:rsidRDefault="009A5264" w:rsidP="00073B17"/>
              <w:p w14:paraId="0FD8F257" w14:textId="77777777" w:rsidR="009A5264" w:rsidRPr="008D457B" w:rsidRDefault="009A5264" w:rsidP="00073B17">
                <w:r w:rsidRPr="008D457B">
                  <w:t xml:space="preserve">After a difficult period immediately after her remigration to Germany, </w:t>
                </w:r>
                <w:proofErr w:type="spellStart"/>
                <w:r w:rsidRPr="008D457B">
                  <w:t>Gert</w:t>
                </w:r>
                <w:proofErr w:type="spellEnd"/>
                <w:r w:rsidRPr="008D457B">
                  <w:t xml:space="preserve"> was rediscovered first by German </w:t>
                </w:r>
                <w:proofErr w:type="spellStart"/>
                <w:r w:rsidRPr="008D457B">
                  <w:t>avant</w:t>
                </w:r>
                <w:proofErr w:type="spellEnd"/>
                <w:r w:rsidRPr="008D457B">
                  <w:t xml:space="preserve"> </w:t>
                </w:r>
                <w:proofErr w:type="spellStart"/>
                <w:r w:rsidRPr="008D457B">
                  <w:t>garde</w:t>
                </w:r>
                <w:proofErr w:type="spellEnd"/>
                <w:r w:rsidRPr="008D457B">
                  <w:t xml:space="preserve"> film makers in the 1960s and later by choreographers. She has increasingly become the object of dance scholars who see her as an early performance artist and as a progenitor of the German dance theatre that emerged in the 1970s. In 2006, the Institute for </w:t>
                </w:r>
                <w:proofErr w:type="spellStart"/>
                <w:r w:rsidRPr="008D457B">
                  <w:t>Theater</w:t>
                </w:r>
                <w:proofErr w:type="spellEnd"/>
                <w:r w:rsidRPr="008D457B">
                  <w:t xml:space="preserve"> Studies at the </w:t>
                </w:r>
                <w:proofErr w:type="spellStart"/>
                <w:r w:rsidRPr="008D457B">
                  <w:t>Freie</w:t>
                </w:r>
                <w:proofErr w:type="spellEnd"/>
                <w:r w:rsidRPr="008D457B">
                  <w:t xml:space="preserve"> </w:t>
                </w:r>
                <w:proofErr w:type="spellStart"/>
                <w:r w:rsidRPr="008D457B">
                  <w:t>Universität</w:t>
                </w:r>
                <w:proofErr w:type="spellEnd"/>
                <w:r w:rsidRPr="008D457B">
                  <w:t xml:space="preserve"> Berlin (Free University) named a guest professorship after her.</w:t>
                </w:r>
              </w:p>
              <w:p w14:paraId="10D5B578" w14:textId="77777777" w:rsidR="009A5264" w:rsidRPr="008D457B" w:rsidRDefault="009A5264" w:rsidP="009A5264">
                <w:pPr>
                  <w:rPr>
                    <w:rFonts w:ascii="Times New Roman" w:hAnsi="Times New Roman" w:cs="Times New Roman"/>
                    <w:sz w:val="24"/>
                    <w:szCs w:val="24"/>
                  </w:rPr>
                </w:pPr>
              </w:p>
              <w:p w14:paraId="719F8978" w14:textId="77777777" w:rsidR="009A5264" w:rsidRPr="008D457B" w:rsidRDefault="009A5264" w:rsidP="009A5264">
                <w:pPr>
                  <w:rPr>
                    <w:rFonts w:ascii="Times New Roman" w:hAnsi="Times New Roman" w:cs="Times New Roman"/>
                    <w:b/>
                    <w:sz w:val="24"/>
                    <w:szCs w:val="24"/>
                  </w:rPr>
                </w:pPr>
              </w:p>
              <w:p w14:paraId="1069A85F" w14:textId="77777777" w:rsidR="009A5264" w:rsidRPr="008D457B" w:rsidRDefault="009A5264" w:rsidP="00073B17">
                <w:pPr>
                  <w:pStyle w:val="Heading1"/>
                  <w:outlineLvl w:val="0"/>
                </w:pPr>
                <w:r w:rsidRPr="008D457B">
                  <w:t>Selected Artist’s Writings</w:t>
                </w:r>
              </w:p>
              <w:p w14:paraId="406D0E04" w14:textId="665E8CE5" w:rsidR="009A5264" w:rsidRPr="008D457B" w:rsidRDefault="009A5264" w:rsidP="00073B17">
                <w:proofErr w:type="spellStart"/>
                <w:r w:rsidRPr="008D457B">
                  <w:t>Gert</w:t>
                </w:r>
                <w:proofErr w:type="spellEnd"/>
                <w:r w:rsidRPr="008D457B">
                  <w:t xml:space="preserve">, V.  (1931) </w:t>
                </w:r>
                <w:r w:rsidR="00073B17">
                  <w:t>‘</w:t>
                </w:r>
                <w:r w:rsidRPr="008D457B">
                  <w:t>Dancing</w:t>
                </w:r>
                <w:r w:rsidR="00073B17">
                  <w:t>’,</w:t>
                </w:r>
                <w:r w:rsidRPr="008D457B">
                  <w:t xml:space="preserve"> translated and reprinted in </w:t>
                </w:r>
                <w:proofErr w:type="spellStart"/>
                <w:r w:rsidRPr="008D457B">
                  <w:rPr>
                    <w:i/>
                  </w:rPr>
                  <w:t>Schrifttanz</w:t>
                </w:r>
                <w:proofErr w:type="spellEnd"/>
                <w:r w:rsidRPr="008D457B">
                  <w:rPr>
                    <w:i/>
                  </w:rPr>
                  <w:t>: A View of German Dance in the Weimar Republic</w:t>
                </w:r>
                <w:r w:rsidRPr="008D457B">
                  <w:t xml:space="preserve">, eds. V. Preston-Dunlop and S. </w:t>
                </w:r>
                <w:proofErr w:type="spellStart"/>
                <w:r w:rsidRPr="008D457B">
                  <w:t>Lahusen</w:t>
                </w:r>
                <w:proofErr w:type="spellEnd"/>
                <w:r w:rsidRPr="008D457B">
                  <w:t xml:space="preserve">, 13-16. London: Dance Books, 1990. </w:t>
                </w:r>
                <w:r w:rsidRPr="008D457B">
                  <w:br/>
                  <w:t xml:space="preserve">--------.   (1931) </w:t>
                </w:r>
                <w:r w:rsidRPr="008D457B">
                  <w:rPr>
                    <w:i/>
                  </w:rPr>
                  <w:t xml:space="preserve">Mein </w:t>
                </w:r>
                <w:proofErr w:type="spellStart"/>
                <w:r w:rsidRPr="008D457B">
                  <w:rPr>
                    <w:i/>
                  </w:rPr>
                  <w:t>Weg</w:t>
                </w:r>
                <w:proofErr w:type="spellEnd"/>
                <w:r w:rsidRPr="008D457B">
                  <w:t xml:space="preserve">. Leipzig: A.F. </w:t>
                </w:r>
                <w:proofErr w:type="spellStart"/>
                <w:r w:rsidRPr="008D457B">
                  <w:t>Devrient</w:t>
                </w:r>
                <w:proofErr w:type="spellEnd"/>
                <w:r w:rsidRPr="008D457B">
                  <w:t xml:space="preserve"> </w:t>
                </w:r>
                <w:proofErr w:type="spellStart"/>
                <w:r w:rsidRPr="008D457B">
                  <w:t>Verlagsges</w:t>
                </w:r>
                <w:proofErr w:type="spellEnd"/>
                <w:r w:rsidRPr="008D457B">
                  <w:t>.</w:t>
                </w:r>
              </w:p>
              <w:p w14:paraId="32BF9090" w14:textId="77777777" w:rsidR="009A5264" w:rsidRPr="008D457B" w:rsidRDefault="009A5264" w:rsidP="00073B17">
                <w:pPr>
                  <w:rPr>
                    <w:iCs/>
                  </w:rPr>
                </w:pPr>
                <w:r w:rsidRPr="008D457B">
                  <w:t xml:space="preserve">--------.   (1950) </w:t>
                </w:r>
                <w:r w:rsidRPr="008D457B">
                  <w:rPr>
                    <w:i/>
                    <w:iCs/>
                  </w:rPr>
                  <w:t xml:space="preserve">Die </w:t>
                </w:r>
                <w:proofErr w:type="spellStart"/>
                <w:r w:rsidRPr="008D457B">
                  <w:rPr>
                    <w:i/>
                    <w:iCs/>
                  </w:rPr>
                  <w:t>Bettlerbar</w:t>
                </w:r>
                <w:proofErr w:type="spellEnd"/>
                <w:r w:rsidRPr="008D457B">
                  <w:rPr>
                    <w:i/>
                    <w:iCs/>
                  </w:rPr>
                  <w:t xml:space="preserve"> von New York</w:t>
                </w:r>
                <w:r w:rsidRPr="008D457B">
                  <w:rPr>
                    <w:iCs/>
                  </w:rPr>
                  <w:t xml:space="preserve">. Berlin: </w:t>
                </w:r>
                <w:proofErr w:type="spellStart"/>
                <w:r w:rsidRPr="008D457B">
                  <w:rPr>
                    <w:iCs/>
                  </w:rPr>
                  <w:t>Arani</w:t>
                </w:r>
                <w:proofErr w:type="spellEnd"/>
                <w:r w:rsidRPr="008D457B">
                  <w:rPr>
                    <w:iCs/>
                  </w:rPr>
                  <w:t>.</w:t>
                </w:r>
              </w:p>
              <w:p w14:paraId="7A19A75F" w14:textId="77777777" w:rsidR="009A5264" w:rsidRPr="008D457B" w:rsidRDefault="009A5264" w:rsidP="00073B17">
                <w:pPr>
                  <w:rPr>
                    <w:iCs/>
                  </w:rPr>
                </w:pPr>
                <w:r w:rsidRPr="008D457B">
                  <w:rPr>
                    <w:iCs/>
                  </w:rPr>
                  <w:t xml:space="preserve"> -------.    (1968) </w:t>
                </w:r>
                <w:proofErr w:type="spellStart"/>
                <w:r w:rsidRPr="008D457B">
                  <w:rPr>
                    <w:i/>
                    <w:iCs/>
                  </w:rPr>
                  <w:t>Ich</w:t>
                </w:r>
                <w:proofErr w:type="spellEnd"/>
                <w:r w:rsidRPr="008D457B">
                  <w:rPr>
                    <w:i/>
                    <w:iCs/>
                  </w:rPr>
                  <w:t xml:space="preserve"> bin </w:t>
                </w:r>
                <w:proofErr w:type="spellStart"/>
                <w:r w:rsidRPr="008D457B">
                  <w:rPr>
                    <w:i/>
                    <w:iCs/>
                  </w:rPr>
                  <w:t>eine</w:t>
                </w:r>
                <w:proofErr w:type="spellEnd"/>
                <w:r w:rsidRPr="008D457B">
                  <w:rPr>
                    <w:i/>
                    <w:iCs/>
                  </w:rPr>
                  <w:t xml:space="preserve"> </w:t>
                </w:r>
                <w:proofErr w:type="spellStart"/>
                <w:r w:rsidRPr="008D457B">
                  <w:rPr>
                    <w:i/>
                    <w:iCs/>
                  </w:rPr>
                  <w:t>Hexe</w:t>
                </w:r>
                <w:proofErr w:type="spellEnd"/>
                <w:r w:rsidRPr="008D457B">
                  <w:rPr>
                    <w:i/>
                    <w:iCs/>
                  </w:rPr>
                  <w:t xml:space="preserve">: </w:t>
                </w:r>
                <w:proofErr w:type="spellStart"/>
                <w:r w:rsidRPr="008D457B">
                  <w:rPr>
                    <w:bCs/>
                    <w:i/>
                    <w:iCs/>
                  </w:rPr>
                  <w:t>Kaleidoskop</w:t>
                </w:r>
                <w:proofErr w:type="spellEnd"/>
                <w:r w:rsidRPr="008D457B">
                  <w:rPr>
                    <w:bCs/>
                    <w:i/>
                    <w:iCs/>
                  </w:rPr>
                  <w:t xml:space="preserve"> </w:t>
                </w:r>
                <w:proofErr w:type="spellStart"/>
                <w:r w:rsidRPr="008D457B">
                  <w:rPr>
                    <w:bCs/>
                    <w:i/>
                    <w:iCs/>
                  </w:rPr>
                  <w:t>meines</w:t>
                </w:r>
                <w:proofErr w:type="spellEnd"/>
                <w:r w:rsidRPr="008D457B">
                  <w:rPr>
                    <w:bCs/>
                    <w:i/>
                    <w:iCs/>
                  </w:rPr>
                  <w:t xml:space="preserve"> </w:t>
                </w:r>
                <w:proofErr w:type="spellStart"/>
                <w:r w:rsidRPr="008D457B">
                  <w:rPr>
                    <w:bCs/>
                    <w:i/>
                    <w:iCs/>
                  </w:rPr>
                  <w:t>Lebens</w:t>
                </w:r>
                <w:proofErr w:type="spellEnd"/>
                <w:r w:rsidRPr="008D457B">
                  <w:rPr>
                    <w:iCs/>
                  </w:rPr>
                  <w:t xml:space="preserve">. Munich: Franz </w:t>
                </w:r>
                <w:proofErr w:type="spellStart"/>
                <w:r w:rsidRPr="008D457B">
                  <w:rPr>
                    <w:iCs/>
                  </w:rPr>
                  <w:t>Schneekluth</w:t>
                </w:r>
                <w:proofErr w:type="spellEnd"/>
                <w:r w:rsidRPr="008D457B">
                  <w:rPr>
                    <w:iCs/>
                  </w:rPr>
                  <w:t xml:space="preserve"> </w:t>
                </w:r>
                <w:proofErr w:type="spellStart"/>
                <w:r w:rsidRPr="008D457B">
                  <w:rPr>
                    <w:iCs/>
                  </w:rPr>
                  <w:t>Verlag</w:t>
                </w:r>
                <w:proofErr w:type="spellEnd"/>
                <w:r w:rsidRPr="008D457B">
                  <w:rPr>
                    <w:iCs/>
                  </w:rPr>
                  <w:t xml:space="preserve">. </w:t>
                </w:r>
              </w:p>
              <w:p w14:paraId="4536D728" w14:textId="77777777" w:rsidR="009A5264" w:rsidRPr="008D457B" w:rsidRDefault="009A5264" w:rsidP="00073B17">
                <w:r w:rsidRPr="008D457B">
                  <w:rPr>
                    <w:iCs/>
                  </w:rPr>
                  <w:t xml:space="preserve">--------.   (1973) </w:t>
                </w:r>
                <w:proofErr w:type="spellStart"/>
                <w:r w:rsidRPr="008D457B">
                  <w:rPr>
                    <w:i/>
                    <w:iCs/>
                  </w:rPr>
                  <w:t>Katze</w:t>
                </w:r>
                <w:proofErr w:type="spellEnd"/>
                <w:r w:rsidRPr="008D457B">
                  <w:rPr>
                    <w:i/>
                    <w:iCs/>
                  </w:rPr>
                  <w:t xml:space="preserve"> von </w:t>
                </w:r>
                <w:proofErr w:type="spellStart"/>
                <w:r w:rsidRPr="008D457B">
                  <w:rPr>
                    <w:i/>
                    <w:iCs/>
                  </w:rPr>
                  <w:t>Kampen</w:t>
                </w:r>
                <w:proofErr w:type="spellEnd"/>
                <w:r w:rsidRPr="008D457B">
                  <w:rPr>
                    <w:iCs/>
                  </w:rPr>
                  <w:t xml:space="preserve">. </w:t>
                </w:r>
                <w:proofErr w:type="spellStart"/>
                <w:r w:rsidRPr="008D457B">
                  <w:rPr>
                    <w:iCs/>
                  </w:rPr>
                  <w:t>Percha</w:t>
                </w:r>
                <w:proofErr w:type="spellEnd"/>
                <w:r w:rsidRPr="008D457B">
                  <w:rPr>
                    <w:iCs/>
                  </w:rPr>
                  <w:t xml:space="preserve"> am </w:t>
                </w:r>
                <w:proofErr w:type="spellStart"/>
                <w:r w:rsidRPr="008D457B">
                  <w:rPr>
                    <w:iCs/>
                  </w:rPr>
                  <w:t>Starnberger</w:t>
                </w:r>
                <w:proofErr w:type="spellEnd"/>
                <w:r w:rsidRPr="008D457B">
                  <w:rPr>
                    <w:iCs/>
                  </w:rPr>
                  <w:t xml:space="preserve"> See: </w:t>
                </w:r>
                <w:proofErr w:type="spellStart"/>
                <w:r w:rsidRPr="008D457B">
                  <w:rPr>
                    <w:iCs/>
                  </w:rPr>
                  <w:t>Verlag</w:t>
                </w:r>
                <w:proofErr w:type="spellEnd"/>
                <w:r w:rsidRPr="008D457B">
                  <w:rPr>
                    <w:iCs/>
                  </w:rPr>
                  <w:t xml:space="preserve"> R.S. Schulz.</w:t>
                </w:r>
              </w:p>
              <w:p w14:paraId="63E8E5E2" w14:textId="77777777" w:rsidR="009A5264" w:rsidRPr="008D457B" w:rsidRDefault="009A5264" w:rsidP="009A5264">
                <w:pPr>
                  <w:rPr>
                    <w:rFonts w:ascii="Times New Roman" w:hAnsi="Times New Roman" w:cs="Times New Roman"/>
                    <w:b/>
                    <w:sz w:val="24"/>
                    <w:szCs w:val="24"/>
                  </w:rPr>
                </w:pPr>
              </w:p>
              <w:p w14:paraId="78C7EC76" w14:textId="77777777" w:rsidR="009A5264" w:rsidRPr="008D457B" w:rsidRDefault="009A5264" w:rsidP="009A5264">
                <w:pPr>
                  <w:rPr>
                    <w:rFonts w:ascii="Times New Roman" w:hAnsi="Times New Roman" w:cs="Times New Roman"/>
                    <w:b/>
                    <w:sz w:val="24"/>
                    <w:szCs w:val="24"/>
                  </w:rPr>
                </w:pPr>
              </w:p>
              <w:p w14:paraId="28C75125" w14:textId="77777777" w:rsidR="009A5264" w:rsidRPr="008D457B" w:rsidRDefault="009A5264" w:rsidP="00073B17">
                <w:pPr>
                  <w:pStyle w:val="Heading1"/>
                  <w:outlineLvl w:val="0"/>
                </w:pPr>
                <w:r w:rsidRPr="008D457B">
                  <w:t>Selected Works</w:t>
                </w:r>
              </w:p>
              <w:p w14:paraId="0180D009" w14:textId="77777777" w:rsidR="009A5264" w:rsidRPr="008D457B" w:rsidRDefault="009A5264" w:rsidP="00073B17">
                <w:pPr>
                  <w:pStyle w:val="Heading2"/>
                </w:pPr>
                <w:r w:rsidRPr="008D457B">
                  <w:t>Selected Choreographies:</w:t>
                </w:r>
              </w:p>
              <w:p w14:paraId="45B9A9B5" w14:textId="77777777" w:rsidR="009A5264" w:rsidRPr="008D457B" w:rsidRDefault="009A5264" w:rsidP="00073B17">
                <w:proofErr w:type="spellStart"/>
                <w:r w:rsidRPr="008D457B">
                  <w:rPr>
                    <w:i/>
                  </w:rPr>
                  <w:t>Tanz</w:t>
                </w:r>
                <w:proofErr w:type="spellEnd"/>
                <w:r w:rsidRPr="008D457B">
                  <w:rPr>
                    <w:i/>
                  </w:rPr>
                  <w:t xml:space="preserve"> in Orange</w:t>
                </w:r>
                <w:r w:rsidRPr="008D457B">
                  <w:t xml:space="preserve"> (Dance in Orange, 1916)</w:t>
                </w:r>
              </w:p>
              <w:p w14:paraId="7EB066AF" w14:textId="77777777" w:rsidR="009A5264" w:rsidRPr="008D457B" w:rsidRDefault="009A5264" w:rsidP="00073B17">
                <w:proofErr w:type="spellStart"/>
                <w:r w:rsidRPr="008D457B">
                  <w:rPr>
                    <w:i/>
                  </w:rPr>
                  <w:t>Japanische</w:t>
                </w:r>
                <w:proofErr w:type="spellEnd"/>
                <w:r w:rsidRPr="008D457B">
                  <w:rPr>
                    <w:i/>
                  </w:rPr>
                  <w:t xml:space="preserve"> </w:t>
                </w:r>
                <w:proofErr w:type="spellStart"/>
                <w:r w:rsidRPr="008D457B">
                  <w:rPr>
                    <w:i/>
                  </w:rPr>
                  <w:t>Groteske</w:t>
                </w:r>
                <w:proofErr w:type="spellEnd"/>
                <w:r w:rsidRPr="008D457B">
                  <w:rPr>
                    <w:i/>
                  </w:rPr>
                  <w:t xml:space="preserve"> </w:t>
                </w:r>
                <w:r w:rsidRPr="008D457B">
                  <w:t>(Japanese Grotesque, 1917)</w:t>
                </w:r>
              </w:p>
              <w:p w14:paraId="50603C63" w14:textId="77777777" w:rsidR="009A5264" w:rsidRPr="008D457B" w:rsidRDefault="009A5264" w:rsidP="00073B17">
                <w:proofErr w:type="spellStart"/>
                <w:r w:rsidRPr="008D457B">
                  <w:rPr>
                    <w:i/>
                  </w:rPr>
                  <w:t>Kanaille</w:t>
                </w:r>
                <w:proofErr w:type="spellEnd"/>
                <w:r w:rsidRPr="008D457B">
                  <w:rPr>
                    <w:i/>
                  </w:rPr>
                  <w:t xml:space="preserve"> / Canaille</w:t>
                </w:r>
                <w:r w:rsidRPr="008D457B">
                  <w:t xml:space="preserve"> (Riffraff, 1919)</w:t>
                </w:r>
              </w:p>
              <w:p w14:paraId="16F982B3" w14:textId="77777777" w:rsidR="009A5264" w:rsidRPr="008D457B" w:rsidRDefault="009A5264" w:rsidP="00073B17">
                <w:r w:rsidRPr="008D457B">
                  <w:rPr>
                    <w:i/>
                  </w:rPr>
                  <w:t xml:space="preserve">Tango </w:t>
                </w:r>
                <w:r w:rsidRPr="008D457B">
                  <w:t>(1919)</w:t>
                </w:r>
              </w:p>
              <w:p w14:paraId="7D17D39B" w14:textId="77777777" w:rsidR="009A5264" w:rsidRPr="008D457B" w:rsidRDefault="009A5264" w:rsidP="00073B17">
                <w:r w:rsidRPr="008D457B">
                  <w:rPr>
                    <w:i/>
                  </w:rPr>
                  <w:t xml:space="preserve">Die </w:t>
                </w:r>
                <w:proofErr w:type="spellStart"/>
                <w:r w:rsidRPr="008D457B">
                  <w:rPr>
                    <w:i/>
                  </w:rPr>
                  <w:t>Kupplerin</w:t>
                </w:r>
                <w:proofErr w:type="spellEnd"/>
                <w:r w:rsidRPr="008D457B">
                  <w:rPr>
                    <w:i/>
                  </w:rPr>
                  <w:t xml:space="preserve"> </w:t>
                </w:r>
                <w:r w:rsidRPr="008D457B">
                  <w:t>(The Madame, 1920)</w:t>
                </w:r>
              </w:p>
              <w:p w14:paraId="161DE58F" w14:textId="77777777" w:rsidR="009A5264" w:rsidRPr="008D457B" w:rsidRDefault="009A5264" w:rsidP="00073B17">
                <w:r w:rsidRPr="008D457B">
                  <w:rPr>
                    <w:i/>
                  </w:rPr>
                  <w:t xml:space="preserve">Tod / Der Tod </w:t>
                </w:r>
                <w:r w:rsidRPr="008D457B">
                  <w:t>(Death, 1922)</w:t>
                </w:r>
              </w:p>
              <w:p w14:paraId="13FC695B" w14:textId="77777777" w:rsidR="009A5264" w:rsidRPr="008D457B" w:rsidRDefault="009A5264" w:rsidP="00073B17">
                <w:proofErr w:type="spellStart"/>
                <w:r w:rsidRPr="008D457B">
                  <w:rPr>
                    <w:i/>
                  </w:rPr>
                  <w:t>Jazzband</w:t>
                </w:r>
                <w:proofErr w:type="spellEnd"/>
                <w:r w:rsidRPr="008D457B">
                  <w:t xml:space="preserve"> (1924)</w:t>
                </w:r>
              </w:p>
              <w:p w14:paraId="556289B2" w14:textId="77777777" w:rsidR="009A5264" w:rsidRPr="008D457B" w:rsidRDefault="009A5264" w:rsidP="00073B17">
                <w:r w:rsidRPr="008D457B">
                  <w:rPr>
                    <w:i/>
                  </w:rPr>
                  <w:t xml:space="preserve">Sport </w:t>
                </w:r>
                <w:r w:rsidRPr="008D457B">
                  <w:t>(1924)</w:t>
                </w:r>
              </w:p>
              <w:p w14:paraId="40495000" w14:textId="77777777" w:rsidR="009A5264" w:rsidRPr="008D457B" w:rsidRDefault="009A5264" w:rsidP="00073B17">
                <w:r w:rsidRPr="008D457B">
                  <w:rPr>
                    <w:i/>
                  </w:rPr>
                  <w:t xml:space="preserve">Charleston </w:t>
                </w:r>
                <w:r w:rsidRPr="008D457B">
                  <w:t>(1926)</w:t>
                </w:r>
              </w:p>
              <w:p w14:paraId="578EDDC6" w14:textId="77777777" w:rsidR="009A5264" w:rsidRPr="008D457B" w:rsidRDefault="009A5264" w:rsidP="00073B17">
                <w:proofErr w:type="spellStart"/>
                <w:r w:rsidRPr="008D457B">
                  <w:rPr>
                    <w:i/>
                  </w:rPr>
                  <w:t>Boxen</w:t>
                </w:r>
                <w:proofErr w:type="spellEnd"/>
                <w:r w:rsidRPr="008D457B">
                  <w:rPr>
                    <w:i/>
                  </w:rPr>
                  <w:t xml:space="preserve"> </w:t>
                </w:r>
                <w:r w:rsidRPr="008D457B">
                  <w:t>(Boxing, 1926)</w:t>
                </w:r>
              </w:p>
              <w:p w14:paraId="1EDEE39A" w14:textId="77777777" w:rsidR="009A5264" w:rsidRPr="008D457B" w:rsidRDefault="009A5264" w:rsidP="00073B17">
                <w:proofErr w:type="spellStart"/>
                <w:r w:rsidRPr="008D457B">
                  <w:rPr>
                    <w:i/>
                  </w:rPr>
                  <w:t>Nervosität</w:t>
                </w:r>
                <w:proofErr w:type="spellEnd"/>
                <w:r w:rsidRPr="008D457B">
                  <w:rPr>
                    <w:i/>
                  </w:rPr>
                  <w:t xml:space="preserve"> </w:t>
                </w:r>
                <w:r w:rsidRPr="008D457B">
                  <w:t>(Nervousness, 1927)</w:t>
                </w:r>
              </w:p>
              <w:p w14:paraId="67CE4949" w14:textId="77777777" w:rsidR="009A5264" w:rsidRPr="008D457B" w:rsidRDefault="009A5264" w:rsidP="00073B17">
                <w:proofErr w:type="spellStart"/>
                <w:r w:rsidRPr="008D457B">
                  <w:rPr>
                    <w:i/>
                  </w:rPr>
                  <w:t>Verkehr</w:t>
                </w:r>
                <w:proofErr w:type="spellEnd"/>
                <w:r w:rsidRPr="008D457B">
                  <w:rPr>
                    <w:i/>
                  </w:rPr>
                  <w:t xml:space="preserve"> </w:t>
                </w:r>
                <w:r w:rsidRPr="008D457B">
                  <w:t>(Traffic, 1928)</w:t>
                </w:r>
              </w:p>
              <w:p w14:paraId="6FDE5427" w14:textId="77777777" w:rsidR="009A5264" w:rsidRPr="008D457B" w:rsidRDefault="009A5264" w:rsidP="00073B17">
                <w:proofErr w:type="spellStart"/>
                <w:r w:rsidRPr="008D457B">
                  <w:rPr>
                    <w:i/>
                  </w:rPr>
                  <w:t>Japanisches</w:t>
                </w:r>
                <w:proofErr w:type="spellEnd"/>
                <w:r w:rsidRPr="008D457B">
                  <w:rPr>
                    <w:i/>
                  </w:rPr>
                  <w:t xml:space="preserve"> </w:t>
                </w:r>
                <w:proofErr w:type="spellStart"/>
                <w:r w:rsidRPr="008D457B">
                  <w:rPr>
                    <w:i/>
                  </w:rPr>
                  <w:t>Theater</w:t>
                </w:r>
                <w:proofErr w:type="spellEnd"/>
                <w:r w:rsidRPr="008D457B">
                  <w:rPr>
                    <w:i/>
                  </w:rPr>
                  <w:t xml:space="preserve"> </w:t>
                </w:r>
                <w:r w:rsidRPr="008D457B">
                  <w:t>(Japanese Theatre, 1931)</w:t>
                </w:r>
              </w:p>
              <w:p w14:paraId="3F4F45D1" w14:textId="77777777" w:rsidR="009A5264" w:rsidRPr="008D457B" w:rsidRDefault="009A5264" w:rsidP="009A5264">
                <w:pPr>
                  <w:rPr>
                    <w:rFonts w:ascii="Times New Roman" w:hAnsi="Times New Roman" w:cs="Times New Roman"/>
                    <w:sz w:val="24"/>
                    <w:szCs w:val="24"/>
                  </w:rPr>
                </w:pPr>
              </w:p>
              <w:p w14:paraId="5F364142" w14:textId="5E73F45C" w:rsidR="009A5264" w:rsidRPr="008D457B" w:rsidRDefault="00073B17" w:rsidP="00073B17">
                <w:pPr>
                  <w:pStyle w:val="Heading1"/>
                  <w:outlineLvl w:val="0"/>
                </w:pPr>
                <w:r>
                  <w:t>Selected Films</w:t>
                </w:r>
              </w:p>
              <w:p w14:paraId="3F72751E" w14:textId="77777777" w:rsidR="009A5264" w:rsidRPr="008D457B" w:rsidRDefault="009A5264" w:rsidP="00073B17">
                <w:r w:rsidRPr="008D457B">
                  <w:t xml:space="preserve">G. W. Pabst, </w:t>
                </w:r>
                <w:r w:rsidRPr="008D457B">
                  <w:rPr>
                    <w:i/>
                  </w:rPr>
                  <w:t xml:space="preserve">Die </w:t>
                </w:r>
                <w:proofErr w:type="spellStart"/>
                <w:r w:rsidRPr="008D457B">
                  <w:rPr>
                    <w:i/>
                  </w:rPr>
                  <w:t>freudlose</w:t>
                </w:r>
                <w:proofErr w:type="spellEnd"/>
                <w:r w:rsidRPr="008D457B">
                  <w:rPr>
                    <w:i/>
                  </w:rPr>
                  <w:t xml:space="preserve"> </w:t>
                </w:r>
                <w:proofErr w:type="spellStart"/>
                <w:r w:rsidRPr="008D457B">
                  <w:rPr>
                    <w:i/>
                  </w:rPr>
                  <w:t>Gasse</w:t>
                </w:r>
                <w:proofErr w:type="spellEnd"/>
                <w:r w:rsidRPr="008D457B">
                  <w:rPr>
                    <w:i/>
                  </w:rPr>
                  <w:t xml:space="preserve"> </w:t>
                </w:r>
                <w:r w:rsidRPr="008D457B">
                  <w:t>(The Joyless Street</w:t>
                </w:r>
                <w:r w:rsidRPr="008D457B">
                  <w:rPr>
                    <w:i/>
                  </w:rPr>
                  <w:t xml:space="preserve">, </w:t>
                </w:r>
                <w:r w:rsidRPr="008D457B">
                  <w:t>1925)</w:t>
                </w:r>
              </w:p>
              <w:p w14:paraId="2503C835" w14:textId="77777777" w:rsidR="009A5264" w:rsidRPr="008D457B" w:rsidRDefault="009A5264" w:rsidP="00073B17">
                <w:r w:rsidRPr="008D457B">
                  <w:t xml:space="preserve">G.W. Pabst, </w:t>
                </w:r>
                <w:proofErr w:type="spellStart"/>
                <w:r w:rsidRPr="008D457B">
                  <w:rPr>
                    <w:i/>
                  </w:rPr>
                  <w:t>Tagebu</w:t>
                </w:r>
                <w:r w:rsidRPr="008D457B">
                  <w:rPr>
                    <w:bCs/>
                    <w:i/>
                  </w:rPr>
                  <w:t>ch</w:t>
                </w:r>
                <w:proofErr w:type="spellEnd"/>
                <w:r w:rsidRPr="008D457B">
                  <w:rPr>
                    <w:bCs/>
                    <w:i/>
                  </w:rPr>
                  <w:t xml:space="preserve"> </w:t>
                </w:r>
                <w:proofErr w:type="spellStart"/>
                <w:r w:rsidRPr="008D457B">
                  <w:rPr>
                    <w:bCs/>
                    <w:i/>
                  </w:rPr>
                  <w:t>einer</w:t>
                </w:r>
                <w:proofErr w:type="spellEnd"/>
                <w:r w:rsidRPr="008D457B">
                  <w:rPr>
                    <w:bCs/>
                    <w:i/>
                  </w:rPr>
                  <w:t xml:space="preserve"> </w:t>
                </w:r>
                <w:proofErr w:type="spellStart"/>
                <w:r w:rsidRPr="008D457B">
                  <w:rPr>
                    <w:bCs/>
                    <w:i/>
                  </w:rPr>
                  <w:t>Verlorenen</w:t>
                </w:r>
                <w:proofErr w:type="spellEnd"/>
                <w:r w:rsidRPr="008D457B">
                  <w:rPr>
                    <w:bCs/>
                    <w:i/>
                  </w:rPr>
                  <w:t xml:space="preserve"> </w:t>
                </w:r>
                <w:r w:rsidRPr="008D457B">
                  <w:rPr>
                    <w:bCs/>
                  </w:rPr>
                  <w:t>(</w:t>
                </w:r>
                <w:r w:rsidRPr="008D457B">
                  <w:t>Diary of a Lost Girl, 1929)</w:t>
                </w:r>
              </w:p>
              <w:p w14:paraId="1D245799" w14:textId="77777777" w:rsidR="009A5264" w:rsidRPr="008D457B" w:rsidRDefault="009A5264" w:rsidP="00073B17">
                <w:r w:rsidRPr="008D457B">
                  <w:t xml:space="preserve">G.W. Pabst, </w:t>
                </w:r>
                <w:r w:rsidRPr="008D457B">
                  <w:rPr>
                    <w:i/>
                  </w:rPr>
                  <w:t>Die </w:t>
                </w:r>
                <w:proofErr w:type="spellStart"/>
                <w:r w:rsidRPr="008D457B">
                  <w:rPr>
                    <w:bCs/>
                    <w:i/>
                  </w:rPr>
                  <w:t>Dreigroschenoper</w:t>
                </w:r>
                <w:proofErr w:type="spellEnd"/>
                <w:r w:rsidRPr="008D457B">
                  <w:rPr>
                    <w:bCs/>
                    <w:i/>
                  </w:rPr>
                  <w:t xml:space="preserve"> </w:t>
                </w:r>
                <w:r w:rsidRPr="008D457B">
                  <w:rPr>
                    <w:bCs/>
                  </w:rPr>
                  <w:t>(</w:t>
                </w:r>
                <w:proofErr w:type="spellStart"/>
                <w:r w:rsidRPr="008D457B">
                  <w:t>Threepenny</w:t>
                </w:r>
                <w:proofErr w:type="spellEnd"/>
                <w:r w:rsidRPr="008D457B">
                  <w:t xml:space="preserve"> Opera, 1931)</w:t>
                </w:r>
              </w:p>
              <w:p w14:paraId="164140DB" w14:textId="77777777" w:rsidR="009A5264" w:rsidRPr="008D457B" w:rsidRDefault="009A5264" w:rsidP="00073B17">
                <w:r w:rsidRPr="008D457B">
                  <w:t xml:space="preserve">F. Fellini, </w:t>
                </w:r>
                <w:proofErr w:type="spellStart"/>
                <w:r w:rsidRPr="008D457B">
                  <w:rPr>
                    <w:i/>
                  </w:rPr>
                  <w:t>Giulietta</w:t>
                </w:r>
                <w:proofErr w:type="spellEnd"/>
                <w:r w:rsidRPr="008D457B">
                  <w:rPr>
                    <w:i/>
                  </w:rPr>
                  <w:t xml:space="preserve"> </w:t>
                </w:r>
                <w:proofErr w:type="spellStart"/>
                <w:r w:rsidRPr="008D457B">
                  <w:rPr>
                    <w:i/>
                  </w:rPr>
                  <w:t>degli</w:t>
                </w:r>
                <w:proofErr w:type="spellEnd"/>
                <w:r w:rsidRPr="008D457B">
                  <w:rPr>
                    <w:i/>
                  </w:rPr>
                  <w:t xml:space="preserve"> </w:t>
                </w:r>
                <w:proofErr w:type="spellStart"/>
                <w:r w:rsidRPr="008D457B">
                  <w:rPr>
                    <w:i/>
                  </w:rPr>
                  <w:t>Spiriti</w:t>
                </w:r>
                <w:proofErr w:type="spellEnd"/>
                <w:r w:rsidRPr="008D457B">
                  <w:t xml:space="preserve"> (Juliet of the Spirits, 1965)</w:t>
                </w:r>
              </w:p>
              <w:p w14:paraId="6061D4D8" w14:textId="77777777" w:rsidR="009A5264" w:rsidRPr="008D457B" w:rsidRDefault="009A5264" w:rsidP="009A5264">
                <w:pPr>
                  <w:rPr>
                    <w:rFonts w:ascii="Times New Roman" w:hAnsi="Times New Roman" w:cs="Times New Roman"/>
                    <w:sz w:val="24"/>
                    <w:szCs w:val="24"/>
                  </w:rPr>
                </w:pPr>
              </w:p>
              <w:p w14:paraId="242F40A8" w14:textId="4DDB72BF" w:rsidR="009A5264" w:rsidRPr="008D457B" w:rsidRDefault="00073B17" w:rsidP="00073B17">
                <w:pPr>
                  <w:pStyle w:val="Heading1"/>
                  <w:outlineLvl w:val="0"/>
                </w:pPr>
                <w:r>
                  <w:t>Cabarets</w:t>
                </w:r>
              </w:p>
              <w:p w14:paraId="43D02CDF" w14:textId="77777777" w:rsidR="009A5264" w:rsidRPr="008D457B" w:rsidRDefault="009A5264" w:rsidP="00073B17">
                <w:proofErr w:type="spellStart"/>
                <w:r w:rsidRPr="008D457B">
                  <w:t>Kohlkopp</w:t>
                </w:r>
                <w:proofErr w:type="spellEnd"/>
                <w:r w:rsidRPr="008D457B">
                  <w:t xml:space="preserve"> (Cabbage Head, 1932, Berlin)</w:t>
                </w:r>
              </w:p>
              <w:p w14:paraId="24563790" w14:textId="77777777" w:rsidR="009A5264" w:rsidRPr="008D457B" w:rsidRDefault="009A5264" w:rsidP="00073B17">
                <w:r w:rsidRPr="008D457B">
                  <w:t>Beggar Bar (1941-45, New York)</w:t>
                </w:r>
              </w:p>
              <w:p w14:paraId="1A9E4CE8" w14:textId="77777777" w:rsidR="009A5264" w:rsidRPr="008D457B" w:rsidRDefault="009A5264" w:rsidP="00073B17">
                <w:proofErr w:type="spellStart"/>
                <w:r w:rsidRPr="008D457B">
                  <w:t>Valeska’s</w:t>
                </w:r>
                <w:proofErr w:type="spellEnd"/>
                <w:r w:rsidRPr="008D457B">
                  <w:t xml:space="preserve"> (1946, Provincetown)</w:t>
                </w:r>
              </w:p>
              <w:p w14:paraId="45F91F98" w14:textId="77777777" w:rsidR="009A5264" w:rsidRPr="008D457B" w:rsidRDefault="009A5264" w:rsidP="00073B17">
                <w:r w:rsidRPr="008D457B">
                  <w:t xml:space="preserve">Café </w:t>
                </w:r>
                <w:proofErr w:type="spellStart"/>
                <w:r w:rsidRPr="008D457B">
                  <w:t>Valeska</w:t>
                </w:r>
                <w:proofErr w:type="spellEnd"/>
                <w:r w:rsidRPr="008D457B">
                  <w:t xml:space="preserve"> und </w:t>
                </w:r>
                <w:proofErr w:type="spellStart"/>
                <w:r w:rsidRPr="008D457B">
                  <w:t>ihr</w:t>
                </w:r>
                <w:proofErr w:type="spellEnd"/>
                <w:r w:rsidRPr="008D457B">
                  <w:t xml:space="preserve"> </w:t>
                </w:r>
                <w:proofErr w:type="spellStart"/>
                <w:r w:rsidRPr="008D457B">
                  <w:t>Küchenpersonal</w:t>
                </w:r>
                <w:proofErr w:type="spellEnd"/>
                <w:r w:rsidRPr="008D457B">
                  <w:t xml:space="preserve"> (Café </w:t>
                </w:r>
                <w:proofErr w:type="spellStart"/>
                <w:r w:rsidRPr="008D457B">
                  <w:t>Valeska</w:t>
                </w:r>
                <w:proofErr w:type="spellEnd"/>
                <w:r w:rsidRPr="008D457B">
                  <w:t xml:space="preserve"> and her Kitchen Staff, 1948, Zürich)</w:t>
                </w:r>
              </w:p>
              <w:p w14:paraId="013DF6B8" w14:textId="77777777" w:rsidR="009A5264" w:rsidRPr="008D457B" w:rsidRDefault="009A5264" w:rsidP="00073B17">
                <w:proofErr w:type="spellStart"/>
                <w:r w:rsidRPr="008D457B">
                  <w:t>Bei</w:t>
                </w:r>
                <w:proofErr w:type="spellEnd"/>
                <w:r w:rsidRPr="008D457B">
                  <w:t xml:space="preserve"> </w:t>
                </w:r>
                <w:proofErr w:type="spellStart"/>
                <w:r w:rsidRPr="008D457B">
                  <w:t>Valeska</w:t>
                </w:r>
                <w:proofErr w:type="spellEnd"/>
                <w:r w:rsidRPr="008D457B">
                  <w:t xml:space="preserve"> (</w:t>
                </w:r>
                <w:proofErr w:type="spellStart"/>
                <w:r w:rsidRPr="008D457B">
                  <w:t>Valeska’s</w:t>
                </w:r>
                <w:proofErr w:type="spellEnd"/>
                <w:r w:rsidRPr="008D457B">
                  <w:t xml:space="preserve"> Place, 1949, West Berlin)</w:t>
                </w:r>
              </w:p>
              <w:p w14:paraId="412EA4EB" w14:textId="77777777" w:rsidR="009A5264" w:rsidRPr="008D457B" w:rsidRDefault="009A5264" w:rsidP="00073B17">
                <w:proofErr w:type="spellStart"/>
                <w:r w:rsidRPr="008D457B">
                  <w:t>Hexenküche</w:t>
                </w:r>
                <w:proofErr w:type="spellEnd"/>
                <w:r w:rsidRPr="008D457B">
                  <w:t xml:space="preserve"> (Witch’s Kitchen, 1950-56)</w:t>
                </w:r>
              </w:p>
              <w:p w14:paraId="3579AE6E" w14:textId="77777777" w:rsidR="009A5264" w:rsidRPr="008D457B" w:rsidRDefault="009A5264" w:rsidP="00073B17">
                <w:proofErr w:type="spellStart"/>
                <w:r w:rsidRPr="008D457B">
                  <w:t>Ziegenstall</w:t>
                </w:r>
                <w:proofErr w:type="spellEnd"/>
                <w:r w:rsidRPr="008D457B">
                  <w:t xml:space="preserve"> (Goat Shed, 1951-1978, </w:t>
                </w:r>
                <w:proofErr w:type="spellStart"/>
                <w:r w:rsidRPr="008D457B">
                  <w:t>Kampen</w:t>
                </w:r>
                <w:proofErr w:type="spellEnd"/>
                <w:r w:rsidRPr="008D457B">
                  <w:t xml:space="preserve"> auf </w:t>
                </w:r>
                <w:proofErr w:type="spellStart"/>
                <w:r w:rsidRPr="008D457B">
                  <w:t>Sylt</w:t>
                </w:r>
                <w:proofErr w:type="spellEnd"/>
                <w:r w:rsidRPr="008D457B">
                  <w:t>)</w:t>
                </w:r>
              </w:p>
              <w:p w14:paraId="182575D9" w14:textId="77777777" w:rsidR="003F0D73" w:rsidRPr="008D457B" w:rsidRDefault="003F0D73" w:rsidP="00C27FAB">
                <w:pPr>
                  <w:rPr>
                    <w:rFonts w:ascii="Times New Roman" w:hAnsi="Times New Roman" w:cs="Times New Roman"/>
                    <w:sz w:val="24"/>
                    <w:szCs w:val="24"/>
                  </w:rPr>
                </w:pPr>
              </w:p>
            </w:tc>
          </w:sdtContent>
        </w:sdt>
      </w:tr>
      <w:tr w:rsidR="003235A7" w:rsidRPr="008D457B" w14:paraId="62A80CAC" w14:textId="77777777" w:rsidTr="003235A7">
        <w:tc>
          <w:tcPr>
            <w:tcW w:w="9016" w:type="dxa"/>
          </w:tcPr>
          <w:p w14:paraId="1BE177DE" w14:textId="77777777" w:rsidR="003235A7" w:rsidRPr="008D457B" w:rsidRDefault="003235A7" w:rsidP="008A5B87">
            <w:pPr>
              <w:rPr>
                <w:rFonts w:ascii="Times New Roman" w:hAnsi="Times New Roman" w:cs="Times New Roman"/>
                <w:sz w:val="24"/>
                <w:szCs w:val="24"/>
              </w:rPr>
            </w:pPr>
            <w:r w:rsidRPr="008D457B">
              <w:rPr>
                <w:rFonts w:ascii="Times New Roman" w:hAnsi="Times New Roman" w:cs="Times New Roman"/>
                <w:sz w:val="24"/>
                <w:szCs w:val="24"/>
                <w:u w:val="single"/>
              </w:rPr>
              <w:lastRenderedPageBreak/>
              <w:t>Further reading</w:t>
            </w:r>
            <w:r w:rsidRPr="008D457B">
              <w:rPr>
                <w:rFonts w:ascii="Times New Roman" w:hAnsi="Times New Roman" w:cs="Times New Roman"/>
                <w:sz w:val="24"/>
                <w:szCs w:val="24"/>
              </w:rPr>
              <w:t>:</w:t>
            </w:r>
          </w:p>
          <w:sdt>
            <w:sdtPr>
              <w:rPr>
                <w:rFonts w:ascii="Times New Roman" w:hAnsi="Times New Roman" w:cs="Times New Roman"/>
                <w:sz w:val="24"/>
                <w:szCs w:val="24"/>
              </w:rPr>
              <w:alias w:val="Further reading"/>
              <w:tag w:val="furtherReading"/>
              <w:id w:val="-1516217107"/>
              <w:placeholder>
                <w:docPart w:val="E6DA6AECCAC31448AF883A7BE974190C"/>
              </w:placeholder>
            </w:sdtPr>
            <w:sdtEndPr/>
            <w:sdtContent>
              <w:p w14:paraId="33C05332" w14:textId="77777777" w:rsidR="009A5264" w:rsidRPr="00073B17" w:rsidRDefault="00DE0E8E" w:rsidP="009A5264">
                <w:pPr>
                  <w:rPr>
                    <w:rFonts w:cs="Times New Roman"/>
                  </w:rPr>
                </w:pPr>
                <w:sdt>
                  <w:sdtPr>
                    <w:rPr>
                      <w:rFonts w:cs="Times New Roman"/>
                    </w:rPr>
                    <w:id w:val="-1713577234"/>
                    <w:citation/>
                  </w:sdtPr>
                  <w:sdtEndPr/>
                  <w:sdtContent>
                    <w:r w:rsidR="009A5264" w:rsidRPr="00073B17">
                      <w:rPr>
                        <w:rFonts w:cs="Times New Roman"/>
                      </w:rPr>
                      <w:fldChar w:fldCharType="begin"/>
                    </w:r>
                    <w:r w:rsidR="009A5264" w:rsidRPr="00073B17">
                      <w:rPr>
                        <w:rFonts w:cs="Times New Roman"/>
                        <w:lang w:val="en-US"/>
                      </w:rPr>
                      <w:instrText xml:space="preserve"> CITATION DeK81 \l 1033 </w:instrText>
                    </w:r>
                    <w:r w:rsidR="009A5264" w:rsidRPr="00073B17">
                      <w:rPr>
                        <w:rFonts w:cs="Times New Roman"/>
                      </w:rPr>
                      <w:fldChar w:fldCharType="separate"/>
                    </w:r>
                    <w:r w:rsidR="00073B17" w:rsidRPr="00073B17">
                      <w:rPr>
                        <w:rFonts w:cs="Times New Roman"/>
                        <w:noProof/>
                        <w:lang w:val="en-US"/>
                      </w:rPr>
                      <w:t xml:space="preserve"> (De Keersmaeker)</w:t>
                    </w:r>
                    <w:r w:rsidR="009A5264" w:rsidRPr="00073B17">
                      <w:rPr>
                        <w:rFonts w:cs="Times New Roman"/>
                      </w:rPr>
                      <w:fldChar w:fldCharType="end"/>
                    </w:r>
                  </w:sdtContent>
                </w:sdt>
              </w:p>
              <w:p w14:paraId="74446CF1" w14:textId="77777777" w:rsidR="009A5264" w:rsidRPr="00073B17" w:rsidRDefault="00DE0E8E" w:rsidP="009A5264">
                <w:pPr>
                  <w:rPr>
                    <w:rFonts w:cs="Times New Roman"/>
                  </w:rPr>
                </w:pPr>
                <w:sdt>
                  <w:sdtPr>
                    <w:rPr>
                      <w:rFonts w:cs="Times New Roman"/>
                    </w:rPr>
                    <w:id w:val="-219664885"/>
                    <w:citation/>
                  </w:sdtPr>
                  <w:sdtEndPr/>
                  <w:sdtContent>
                    <w:r w:rsidR="009A5264" w:rsidRPr="00073B17">
                      <w:rPr>
                        <w:rFonts w:cs="Times New Roman"/>
                      </w:rPr>
                      <w:fldChar w:fldCharType="begin"/>
                    </w:r>
                    <w:r w:rsidR="009A5264" w:rsidRPr="00073B17">
                      <w:rPr>
                        <w:rFonts w:cs="Times New Roman"/>
                        <w:lang w:val="en-US"/>
                      </w:rPr>
                      <w:instrText xml:space="preserve"> CITATION Els12 \l 1033 </w:instrText>
                    </w:r>
                    <w:r w:rsidR="009A5264" w:rsidRPr="00073B17">
                      <w:rPr>
                        <w:rFonts w:cs="Times New Roman"/>
                      </w:rPr>
                      <w:fldChar w:fldCharType="separate"/>
                    </w:r>
                    <w:r w:rsidR="00073B17" w:rsidRPr="00073B17">
                      <w:rPr>
                        <w:rFonts w:cs="Times New Roman"/>
                        <w:noProof/>
                        <w:lang w:val="en-US"/>
                      </w:rPr>
                      <w:t>(Elswit, ‘Back Again? Valeska Gert’s Exiles’)</w:t>
                    </w:r>
                    <w:r w:rsidR="009A5264" w:rsidRPr="00073B17">
                      <w:rPr>
                        <w:rFonts w:cs="Times New Roman"/>
                      </w:rPr>
                      <w:fldChar w:fldCharType="end"/>
                    </w:r>
                  </w:sdtContent>
                </w:sdt>
              </w:p>
              <w:p w14:paraId="00145A35" w14:textId="77777777" w:rsidR="009A5264" w:rsidRPr="00073B17" w:rsidRDefault="00DE0E8E" w:rsidP="009A5264">
                <w:pPr>
                  <w:rPr>
                    <w:rFonts w:cs="Times New Roman"/>
                  </w:rPr>
                </w:pPr>
                <w:sdt>
                  <w:sdtPr>
                    <w:rPr>
                      <w:rFonts w:cs="Times New Roman"/>
                    </w:rPr>
                    <w:id w:val="1681847930"/>
                    <w:citation/>
                  </w:sdtPr>
                  <w:sdtEndPr/>
                  <w:sdtContent>
                    <w:r w:rsidR="009A5264" w:rsidRPr="00073B17">
                      <w:rPr>
                        <w:rFonts w:cs="Times New Roman"/>
                      </w:rPr>
                      <w:fldChar w:fldCharType="begin"/>
                    </w:r>
                    <w:r w:rsidR="009A5264" w:rsidRPr="00073B17">
                      <w:rPr>
                        <w:rFonts w:cs="Times New Roman"/>
                        <w:lang w:val="en-US"/>
                      </w:rPr>
                      <w:instrText xml:space="preserve"> CITATION Els14 \l 1033 </w:instrText>
                    </w:r>
                    <w:r w:rsidR="009A5264" w:rsidRPr="00073B17">
                      <w:rPr>
                        <w:rFonts w:cs="Times New Roman"/>
                      </w:rPr>
                      <w:fldChar w:fldCharType="separate"/>
                    </w:r>
                    <w:r w:rsidR="00073B17" w:rsidRPr="00073B17">
                      <w:rPr>
                        <w:rFonts w:cs="Times New Roman"/>
                        <w:noProof/>
                        <w:lang w:val="en-US"/>
                      </w:rPr>
                      <w:t>(Elswit, Watching Weimar Dance)</w:t>
                    </w:r>
                    <w:r w:rsidR="009A5264" w:rsidRPr="00073B17">
                      <w:rPr>
                        <w:rFonts w:cs="Times New Roman"/>
                      </w:rPr>
                      <w:fldChar w:fldCharType="end"/>
                    </w:r>
                  </w:sdtContent>
                </w:sdt>
              </w:p>
              <w:p w14:paraId="27D55216" w14:textId="77777777" w:rsidR="009A5264" w:rsidRPr="00073B17" w:rsidRDefault="00DE0E8E" w:rsidP="009A5264">
                <w:pPr>
                  <w:rPr>
                    <w:rFonts w:cs="Times New Roman"/>
                    <w:bCs/>
                    <w:iCs/>
                  </w:rPr>
                </w:pPr>
                <w:sdt>
                  <w:sdtPr>
                    <w:rPr>
                      <w:rFonts w:cs="Times New Roman"/>
                      <w:bCs/>
                      <w:iCs/>
                    </w:rPr>
                    <w:id w:val="-1956017243"/>
                    <w:citation/>
                  </w:sdtPr>
                  <w:sdtEndPr/>
                  <w:sdtContent>
                    <w:r w:rsidR="009A5264" w:rsidRPr="00073B17">
                      <w:rPr>
                        <w:rFonts w:cs="Times New Roman"/>
                        <w:bCs/>
                        <w:iCs/>
                      </w:rPr>
                      <w:fldChar w:fldCharType="begin"/>
                    </w:r>
                    <w:r w:rsidR="009A5264" w:rsidRPr="00073B17">
                      <w:rPr>
                        <w:rFonts w:cs="Times New Roman"/>
                        <w:lang w:val="en-US"/>
                      </w:rPr>
                      <w:instrText xml:space="preserve"> CITATION Foe06 \l 1033 </w:instrText>
                    </w:r>
                    <w:r w:rsidR="009A5264" w:rsidRPr="00073B17">
                      <w:rPr>
                        <w:rFonts w:cs="Times New Roman"/>
                        <w:bCs/>
                        <w:iCs/>
                      </w:rPr>
                      <w:fldChar w:fldCharType="separate"/>
                    </w:r>
                    <w:r w:rsidR="00073B17" w:rsidRPr="00073B17">
                      <w:rPr>
                        <w:rFonts w:cs="Times New Roman"/>
                        <w:noProof/>
                        <w:lang w:val="en-US"/>
                      </w:rPr>
                      <w:t>(Foellmer)</w:t>
                    </w:r>
                    <w:r w:rsidR="009A5264" w:rsidRPr="00073B17">
                      <w:rPr>
                        <w:rFonts w:cs="Times New Roman"/>
                        <w:bCs/>
                        <w:iCs/>
                      </w:rPr>
                      <w:fldChar w:fldCharType="end"/>
                    </w:r>
                  </w:sdtContent>
                </w:sdt>
              </w:p>
              <w:p w14:paraId="3DBADDA0" w14:textId="77777777" w:rsidR="009A5264" w:rsidRPr="00073B17" w:rsidRDefault="00DE0E8E" w:rsidP="009A5264">
                <w:pPr>
                  <w:rPr>
                    <w:rFonts w:cs="Times New Roman"/>
                    <w:bCs/>
                    <w:iCs/>
                  </w:rPr>
                </w:pPr>
                <w:sdt>
                  <w:sdtPr>
                    <w:rPr>
                      <w:rFonts w:cs="Times New Roman"/>
                      <w:bCs/>
                      <w:iCs/>
                    </w:rPr>
                    <w:id w:val="6114069"/>
                    <w:citation/>
                  </w:sdtPr>
                  <w:sdtEndPr/>
                  <w:sdtContent>
                    <w:r w:rsidR="009A5264" w:rsidRPr="00073B17">
                      <w:rPr>
                        <w:rFonts w:cs="Times New Roman"/>
                        <w:bCs/>
                        <w:iCs/>
                      </w:rPr>
                      <w:fldChar w:fldCharType="begin"/>
                    </w:r>
                    <w:r w:rsidR="009A5264" w:rsidRPr="00073B17">
                      <w:rPr>
                        <w:rFonts w:cs="Times New Roman"/>
                        <w:bCs/>
                        <w:iCs/>
                        <w:lang w:val="en-US"/>
                      </w:rPr>
                      <w:instrText xml:space="preserve"> CITATION Hil28 \l 1033 </w:instrText>
                    </w:r>
                    <w:r w:rsidR="009A5264" w:rsidRPr="00073B17">
                      <w:rPr>
                        <w:rFonts w:cs="Times New Roman"/>
                        <w:bCs/>
                        <w:iCs/>
                      </w:rPr>
                      <w:fldChar w:fldCharType="separate"/>
                    </w:r>
                    <w:r w:rsidR="00073B17" w:rsidRPr="00073B17">
                      <w:rPr>
                        <w:rFonts w:cs="Times New Roman"/>
                        <w:noProof/>
                        <w:lang w:val="en-US"/>
                      </w:rPr>
                      <w:t>(Hildenbrandt)</w:t>
                    </w:r>
                    <w:r w:rsidR="009A5264" w:rsidRPr="00073B17">
                      <w:rPr>
                        <w:rFonts w:cs="Times New Roman"/>
                        <w:bCs/>
                        <w:iCs/>
                      </w:rPr>
                      <w:fldChar w:fldCharType="end"/>
                    </w:r>
                  </w:sdtContent>
                </w:sdt>
              </w:p>
              <w:p w14:paraId="44D51D1D" w14:textId="77777777" w:rsidR="00E77B6A" w:rsidRPr="00073B17" w:rsidRDefault="00DE0E8E" w:rsidP="009A5264">
                <w:pPr>
                  <w:rPr>
                    <w:rFonts w:cs="Times New Roman"/>
                    <w:bCs/>
                    <w:iCs/>
                  </w:rPr>
                </w:pPr>
                <w:sdt>
                  <w:sdtPr>
                    <w:rPr>
                      <w:rFonts w:cs="Times New Roman"/>
                      <w:bCs/>
                      <w:iCs/>
                    </w:rPr>
                    <w:id w:val="-753205455"/>
                    <w:citation/>
                  </w:sdtPr>
                  <w:sdtEndPr/>
                  <w:sdtContent>
                    <w:r w:rsidR="009A5264" w:rsidRPr="00073B17">
                      <w:rPr>
                        <w:rFonts w:cs="Times New Roman"/>
                        <w:bCs/>
                        <w:iCs/>
                      </w:rPr>
                      <w:fldChar w:fldCharType="begin"/>
                    </w:r>
                    <w:r w:rsidR="009A5264" w:rsidRPr="00073B17">
                      <w:rPr>
                        <w:rFonts w:cs="Times New Roman"/>
                        <w:bCs/>
                        <w:iCs/>
                        <w:lang w:val="en-US"/>
                      </w:rPr>
                      <w:instrText xml:space="preserve"> CITATION Kol07 \l 1033 </w:instrText>
                    </w:r>
                    <w:r w:rsidR="009A5264" w:rsidRPr="00073B17">
                      <w:rPr>
                        <w:rFonts w:cs="Times New Roman"/>
                        <w:bCs/>
                        <w:iCs/>
                      </w:rPr>
                      <w:fldChar w:fldCharType="separate"/>
                    </w:r>
                    <w:r w:rsidR="00073B17" w:rsidRPr="00073B17">
                      <w:rPr>
                        <w:rFonts w:cs="Times New Roman"/>
                        <w:noProof/>
                        <w:lang w:val="en-US"/>
                      </w:rPr>
                      <w:t>(Kolb)</w:t>
                    </w:r>
                    <w:r w:rsidR="009A5264" w:rsidRPr="00073B17">
                      <w:rPr>
                        <w:rFonts w:cs="Times New Roman"/>
                        <w:bCs/>
                        <w:iCs/>
                      </w:rPr>
                      <w:fldChar w:fldCharType="end"/>
                    </w:r>
                  </w:sdtContent>
                </w:sdt>
              </w:p>
              <w:p w14:paraId="3ECAC125" w14:textId="77777777" w:rsidR="009A5264" w:rsidRPr="00073B17" w:rsidRDefault="00DE0E8E" w:rsidP="009A5264">
                <w:pPr>
                  <w:rPr>
                    <w:rFonts w:cs="Times New Roman"/>
                    <w:bCs/>
                    <w:iCs/>
                  </w:rPr>
                </w:pPr>
                <w:sdt>
                  <w:sdtPr>
                    <w:rPr>
                      <w:rFonts w:cs="Times New Roman"/>
                      <w:bCs/>
                      <w:iCs/>
                    </w:rPr>
                    <w:id w:val="-1971198955"/>
                    <w:citation/>
                  </w:sdtPr>
                  <w:sdtEndPr/>
                  <w:sdtContent>
                    <w:r w:rsidR="00E77B6A" w:rsidRPr="00073B17">
                      <w:rPr>
                        <w:rFonts w:cs="Times New Roman"/>
                        <w:bCs/>
                        <w:iCs/>
                      </w:rPr>
                      <w:fldChar w:fldCharType="begin"/>
                    </w:r>
                    <w:r w:rsidR="00E77B6A" w:rsidRPr="00073B17">
                      <w:rPr>
                        <w:rFonts w:cs="Times New Roman"/>
                        <w:bCs/>
                        <w:iCs/>
                        <w:lang w:val="en-US"/>
                      </w:rPr>
                      <w:instrText xml:space="preserve"> CITATION Nor07 \l 1033 </w:instrText>
                    </w:r>
                    <w:r w:rsidR="00E77B6A" w:rsidRPr="00073B17">
                      <w:rPr>
                        <w:rFonts w:cs="Times New Roman"/>
                        <w:bCs/>
                        <w:iCs/>
                      </w:rPr>
                      <w:fldChar w:fldCharType="separate"/>
                    </w:r>
                    <w:r w:rsidR="00073B17" w:rsidRPr="00073B17">
                      <w:rPr>
                        <w:rFonts w:cs="Times New Roman"/>
                        <w:noProof/>
                        <w:lang w:val="en-US"/>
                      </w:rPr>
                      <w:t>(Norton)</w:t>
                    </w:r>
                    <w:r w:rsidR="00E77B6A" w:rsidRPr="00073B17">
                      <w:rPr>
                        <w:rFonts w:cs="Times New Roman"/>
                        <w:bCs/>
                        <w:iCs/>
                      </w:rPr>
                      <w:fldChar w:fldCharType="end"/>
                    </w:r>
                  </w:sdtContent>
                </w:sdt>
              </w:p>
              <w:p w14:paraId="03607998" w14:textId="77777777" w:rsidR="009A5264" w:rsidRPr="00073B17" w:rsidRDefault="00DE0E8E" w:rsidP="009A5264">
                <w:pPr>
                  <w:rPr>
                    <w:rFonts w:cs="Times New Roman"/>
                  </w:rPr>
                </w:pPr>
                <w:sdt>
                  <w:sdtPr>
                    <w:rPr>
                      <w:rFonts w:cs="Times New Roman"/>
                    </w:rPr>
                    <w:id w:val="1823460628"/>
                    <w:citation/>
                  </w:sdtPr>
                  <w:sdtEndPr/>
                  <w:sdtContent>
                    <w:r w:rsidR="00E77B6A" w:rsidRPr="00073B17">
                      <w:rPr>
                        <w:rFonts w:cs="Times New Roman"/>
                      </w:rPr>
                      <w:fldChar w:fldCharType="begin"/>
                    </w:r>
                    <w:r w:rsidR="00E77B6A" w:rsidRPr="00073B17">
                      <w:rPr>
                        <w:rFonts w:cs="Times New Roman"/>
                        <w:lang w:val="en-US"/>
                      </w:rPr>
                      <w:instrText xml:space="preserve"> CITATION Mül13 \l 1033 </w:instrText>
                    </w:r>
                    <w:r w:rsidR="00E77B6A" w:rsidRPr="00073B17">
                      <w:rPr>
                        <w:rFonts w:cs="Times New Roman"/>
                      </w:rPr>
                      <w:fldChar w:fldCharType="separate"/>
                    </w:r>
                    <w:r w:rsidR="00073B17" w:rsidRPr="00073B17">
                      <w:rPr>
                        <w:rFonts w:cs="Times New Roman"/>
                        <w:noProof/>
                        <w:lang w:val="en-US"/>
                      </w:rPr>
                      <w:t>(H. Müller)</w:t>
                    </w:r>
                    <w:r w:rsidR="00E77B6A" w:rsidRPr="00073B17">
                      <w:rPr>
                        <w:rFonts w:cs="Times New Roman"/>
                      </w:rPr>
                      <w:fldChar w:fldCharType="end"/>
                    </w:r>
                  </w:sdtContent>
                </w:sdt>
              </w:p>
              <w:p w14:paraId="272564D5" w14:textId="77777777" w:rsidR="00E77B6A" w:rsidRPr="00073B17" w:rsidRDefault="00DE0E8E" w:rsidP="009A5264">
                <w:pPr>
                  <w:rPr>
                    <w:rFonts w:cs="Times New Roman"/>
                  </w:rPr>
                </w:pPr>
                <w:sdt>
                  <w:sdtPr>
                    <w:rPr>
                      <w:rFonts w:cs="Times New Roman"/>
                    </w:rPr>
                    <w:id w:val="-2007506427"/>
                    <w:citation/>
                  </w:sdtPr>
                  <w:sdtEndPr/>
                  <w:sdtContent>
                    <w:r w:rsidR="00E77B6A" w:rsidRPr="00073B17">
                      <w:rPr>
                        <w:rFonts w:cs="Times New Roman"/>
                      </w:rPr>
                      <w:fldChar w:fldCharType="begin"/>
                    </w:r>
                    <w:r w:rsidR="00E77B6A" w:rsidRPr="00073B17">
                      <w:rPr>
                        <w:rFonts w:cs="Times New Roman"/>
                        <w:lang w:val="en-US"/>
                      </w:rPr>
                      <w:instrText xml:space="preserve"> CITATION Mül93 \l 1033 </w:instrText>
                    </w:r>
                    <w:r w:rsidR="00E77B6A" w:rsidRPr="00073B17">
                      <w:rPr>
                        <w:rFonts w:cs="Times New Roman"/>
                      </w:rPr>
                      <w:fldChar w:fldCharType="separate"/>
                    </w:r>
                    <w:r w:rsidR="00073B17" w:rsidRPr="00073B17">
                      <w:rPr>
                        <w:rFonts w:cs="Times New Roman"/>
                        <w:noProof/>
                        <w:lang w:val="en-US"/>
                      </w:rPr>
                      <w:t>(H. a. Müller)</w:t>
                    </w:r>
                    <w:r w:rsidR="00E77B6A" w:rsidRPr="00073B17">
                      <w:rPr>
                        <w:rFonts w:cs="Times New Roman"/>
                      </w:rPr>
                      <w:fldChar w:fldCharType="end"/>
                    </w:r>
                  </w:sdtContent>
                </w:sdt>
                <w:bookmarkStart w:id="0" w:name="_GoBack"/>
                <w:bookmarkEnd w:id="0"/>
              </w:p>
              <w:p w14:paraId="609A0416" w14:textId="089BF533" w:rsidR="009A5264" w:rsidRPr="00073B17" w:rsidRDefault="00DE0E8E" w:rsidP="009A5264">
                <w:pPr>
                  <w:rPr>
                    <w:rFonts w:cs="Times New Roman"/>
                  </w:rPr>
                </w:pPr>
                <w:sdt>
                  <w:sdtPr>
                    <w:rPr>
                      <w:rFonts w:cs="Times New Roman"/>
                    </w:rPr>
                    <w:id w:val="-1758975224"/>
                    <w:citation/>
                  </w:sdtPr>
                  <w:sdtEndPr/>
                  <w:sdtContent>
                    <w:r w:rsidR="00E77B6A" w:rsidRPr="00073B17">
                      <w:rPr>
                        <w:rFonts w:cs="Times New Roman"/>
                      </w:rPr>
                      <w:fldChar w:fldCharType="begin"/>
                    </w:r>
                    <w:r w:rsidR="00E77B6A" w:rsidRPr="00073B17">
                      <w:rPr>
                        <w:rFonts w:cs="Times New Roman"/>
                        <w:lang w:val="en-US"/>
                      </w:rPr>
                      <w:instrText xml:space="preserve"> CITATION Pet87 \l 1033 </w:instrText>
                    </w:r>
                    <w:r w:rsidR="00E77B6A" w:rsidRPr="00073B17">
                      <w:rPr>
                        <w:rFonts w:cs="Times New Roman"/>
                      </w:rPr>
                      <w:fldChar w:fldCharType="separate"/>
                    </w:r>
                    <w:r w:rsidR="00073B17" w:rsidRPr="00073B17">
                      <w:rPr>
                        <w:rFonts w:cs="Times New Roman"/>
                        <w:noProof/>
                        <w:lang w:val="en-US"/>
                      </w:rPr>
                      <w:t>(Peter)</w:t>
                    </w:r>
                    <w:r w:rsidR="00E77B6A" w:rsidRPr="00073B17">
                      <w:rPr>
                        <w:rFonts w:cs="Times New Roman"/>
                      </w:rPr>
                      <w:fldChar w:fldCharType="end"/>
                    </w:r>
                  </w:sdtContent>
                </w:sdt>
              </w:p>
              <w:p w14:paraId="621A64EA" w14:textId="7BF12DBB" w:rsidR="00073B17" w:rsidRPr="00073B17" w:rsidRDefault="00073B17" w:rsidP="009A5264">
                <w:pPr>
                  <w:rPr>
                    <w:rFonts w:cs="Times New Roman"/>
                  </w:rPr>
                </w:pPr>
                <w:sdt>
                  <w:sdtPr>
                    <w:rPr>
                      <w:rFonts w:cs="Times New Roman"/>
                    </w:rPr>
                    <w:id w:val="-1522310467"/>
                    <w:citation/>
                  </w:sdtPr>
                  <w:sdtContent>
                    <w:r w:rsidRPr="00073B17">
                      <w:rPr>
                        <w:rFonts w:cs="Times New Roman"/>
                      </w:rPr>
                      <w:fldChar w:fldCharType="begin"/>
                    </w:r>
                    <w:r w:rsidRPr="00073B17">
                      <w:rPr>
                        <w:rFonts w:cs="Times New Roman"/>
                        <w:lang w:val="en-US"/>
                      </w:rPr>
                      <w:instrText xml:space="preserve"> CITATION VGe68 \l 1033 </w:instrText>
                    </w:r>
                    <w:r w:rsidRPr="00073B17">
                      <w:rPr>
                        <w:rFonts w:cs="Times New Roman"/>
                      </w:rPr>
                      <w:fldChar w:fldCharType="separate"/>
                    </w:r>
                    <w:r w:rsidRPr="00073B17">
                      <w:rPr>
                        <w:rFonts w:cs="Times New Roman"/>
                        <w:noProof/>
                        <w:lang w:val="en-US"/>
                      </w:rPr>
                      <w:t>(Gert)</w:t>
                    </w:r>
                    <w:r w:rsidRPr="00073B17">
                      <w:rPr>
                        <w:rFonts w:cs="Times New Roman"/>
                      </w:rPr>
                      <w:fldChar w:fldCharType="end"/>
                    </w:r>
                  </w:sdtContent>
                </w:sdt>
              </w:p>
              <w:p w14:paraId="704D4236" w14:textId="7C30BADA" w:rsidR="00073B17" w:rsidRPr="00073B17" w:rsidRDefault="00073B17" w:rsidP="009A5264">
                <w:pPr>
                  <w:rPr>
                    <w:rFonts w:cs="Times New Roman"/>
                  </w:rPr>
                </w:pPr>
                <w:sdt>
                  <w:sdtPr>
                    <w:rPr>
                      <w:rFonts w:cs="Times New Roman"/>
                    </w:rPr>
                    <w:id w:val="1898394266"/>
                    <w:citation/>
                  </w:sdtPr>
                  <w:sdtContent>
                    <w:r w:rsidRPr="00073B17">
                      <w:rPr>
                        <w:rFonts w:cs="Times New Roman"/>
                      </w:rPr>
                      <w:fldChar w:fldCharType="begin"/>
                    </w:r>
                    <w:r w:rsidRPr="00073B17">
                      <w:rPr>
                        <w:rFonts w:cs="Times New Roman"/>
                        <w:lang w:val="en-US"/>
                      </w:rPr>
                      <w:instrText xml:space="preserve"> CITATION TWi76 \l 1033 </w:instrText>
                    </w:r>
                    <w:r w:rsidRPr="00073B17">
                      <w:rPr>
                        <w:rFonts w:cs="Times New Roman"/>
                      </w:rPr>
                      <w:fldChar w:fldCharType="separate"/>
                    </w:r>
                    <w:r w:rsidRPr="00073B17">
                      <w:rPr>
                        <w:rFonts w:cs="Times New Roman"/>
                        <w:noProof/>
                        <w:lang w:val="en-US"/>
                      </w:rPr>
                      <w:t>(Williams)</w:t>
                    </w:r>
                    <w:r w:rsidRPr="00073B17">
                      <w:rPr>
                        <w:rFonts w:cs="Times New Roman"/>
                      </w:rPr>
                      <w:fldChar w:fldCharType="end"/>
                    </w:r>
                  </w:sdtContent>
                </w:sdt>
              </w:p>
              <w:p w14:paraId="0F9BAF7D" w14:textId="77777777" w:rsidR="003235A7" w:rsidRPr="008D457B" w:rsidRDefault="00DE0E8E" w:rsidP="00FB11DE">
                <w:pPr>
                  <w:rPr>
                    <w:rFonts w:ascii="Times New Roman" w:hAnsi="Times New Roman" w:cs="Times New Roman"/>
                    <w:sz w:val="24"/>
                    <w:szCs w:val="24"/>
                  </w:rPr>
                </w:pPr>
              </w:p>
            </w:sdtContent>
          </w:sdt>
        </w:tc>
      </w:tr>
    </w:tbl>
    <w:p w14:paraId="63FB2083" w14:textId="77777777" w:rsidR="00C27FAB" w:rsidRPr="008D457B" w:rsidRDefault="00C27FAB" w:rsidP="00B33145">
      <w:pPr>
        <w:rPr>
          <w:rFonts w:ascii="Times New Roman" w:hAnsi="Times New Roman" w:cs="Times New Roman"/>
          <w:sz w:val="24"/>
          <w:szCs w:val="24"/>
        </w:rPr>
      </w:pPr>
    </w:p>
    <w:sectPr w:rsidR="00C27FAB" w:rsidRPr="008D457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FEA09" w14:textId="77777777" w:rsidR="00DE0E8E" w:rsidRDefault="00DE0E8E" w:rsidP="007A0D55">
      <w:pPr>
        <w:spacing w:after="0" w:line="240" w:lineRule="auto"/>
      </w:pPr>
      <w:r>
        <w:separator/>
      </w:r>
    </w:p>
  </w:endnote>
  <w:endnote w:type="continuationSeparator" w:id="0">
    <w:p w14:paraId="10E2AC7A" w14:textId="77777777" w:rsidR="00DE0E8E" w:rsidRDefault="00DE0E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0C272" w14:textId="77777777" w:rsidR="00DE0E8E" w:rsidRDefault="00DE0E8E" w:rsidP="007A0D55">
      <w:pPr>
        <w:spacing w:after="0" w:line="240" w:lineRule="auto"/>
      </w:pPr>
      <w:r>
        <w:separator/>
      </w:r>
    </w:p>
  </w:footnote>
  <w:footnote w:type="continuationSeparator" w:id="0">
    <w:p w14:paraId="26EFE0B8" w14:textId="77777777" w:rsidR="00DE0E8E" w:rsidRDefault="00DE0E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24990" w14:textId="77777777" w:rsidR="009A5264" w:rsidRDefault="009A526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0D05A9" w14:textId="77777777" w:rsidR="009A5264" w:rsidRDefault="009A52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C0B4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264"/>
    <w:rsid w:val="00032559"/>
    <w:rsid w:val="00052040"/>
    <w:rsid w:val="00073B17"/>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457B"/>
    <w:rsid w:val="00922950"/>
    <w:rsid w:val="009A5264"/>
    <w:rsid w:val="009A7264"/>
    <w:rsid w:val="009D1606"/>
    <w:rsid w:val="009E18A1"/>
    <w:rsid w:val="009E73D7"/>
    <w:rsid w:val="00A27D2C"/>
    <w:rsid w:val="00A6759A"/>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4157"/>
    <w:rsid w:val="00D54D50"/>
    <w:rsid w:val="00D656DA"/>
    <w:rsid w:val="00D83300"/>
    <w:rsid w:val="00DC6B48"/>
    <w:rsid w:val="00DE0E8E"/>
    <w:rsid w:val="00DF01B0"/>
    <w:rsid w:val="00E237FD"/>
    <w:rsid w:val="00E77B6A"/>
    <w:rsid w:val="00E85A05"/>
    <w:rsid w:val="00E95829"/>
    <w:rsid w:val="00EA606C"/>
    <w:rsid w:val="00EB0C8C"/>
    <w:rsid w:val="00EB51FD"/>
    <w:rsid w:val="00EB77DB"/>
    <w:rsid w:val="00ED139F"/>
    <w:rsid w:val="00EF74F7"/>
    <w:rsid w:val="00F00A2A"/>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ACF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52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264"/>
    <w:rPr>
      <w:rFonts w:ascii="Lucida Grande" w:hAnsi="Lucida Grande" w:cs="Lucida Grande"/>
      <w:sz w:val="18"/>
      <w:szCs w:val="18"/>
    </w:rPr>
  </w:style>
  <w:style w:type="paragraph" w:styleId="EndnoteText">
    <w:name w:val="endnote text"/>
    <w:basedOn w:val="Normal"/>
    <w:link w:val="EndnoteTextChar"/>
    <w:uiPriority w:val="99"/>
    <w:unhideWhenUsed/>
    <w:rsid w:val="009A5264"/>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9A5264"/>
    <w:rPr>
      <w:rFonts w:eastAsiaTheme="minorEastAsia"/>
      <w:sz w:val="24"/>
      <w:szCs w:val="24"/>
      <w:lang w:val="en-US" w:eastAsia="ja-JP"/>
    </w:rPr>
  </w:style>
  <w:style w:type="character" w:styleId="EndnoteReference">
    <w:name w:val="endnote reference"/>
    <w:basedOn w:val="DefaultParagraphFont"/>
    <w:uiPriority w:val="99"/>
    <w:unhideWhenUsed/>
    <w:rsid w:val="009A5264"/>
    <w:rPr>
      <w:vertAlign w:val="superscript"/>
    </w:rPr>
  </w:style>
  <w:style w:type="paragraph" w:styleId="Caption">
    <w:name w:val="caption"/>
    <w:basedOn w:val="Normal"/>
    <w:next w:val="Normal"/>
    <w:uiPriority w:val="35"/>
    <w:semiHidden/>
    <w:qFormat/>
    <w:rsid w:val="008D457B"/>
    <w:pPr>
      <w:spacing w:after="200" w:line="240" w:lineRule="auto"/>
    </w:pPr>
    <w:rPr>
      <w:b/>
      <w:bCs/>
      <w:color w:val="5B9BD5" w:themeColor="accent1"/>
      <w:sz w:val="18"/>
      <w:szCs w:val="18"/>
    </w:rPr>
  </w:style>
  <w:style w:type="character" w:styleId="Hyperlink">
    <w:name w:val="Hyperlink"/>
    <w:basedOn w:val="DefaultParagraphFont"/>
    <w:uiPriority w:val="99"/>
    <w:semiHidden/>
    <w:rsid w:val="00A6759A"/>
    <w:rPr>
      <w:color w:val="0563C1" w:themeColor="hyperlink"/>
      <w:u w:val="single"/>
    </w:rPr>
  </w:style>
  <w:style w:type="character" w:styleId="FollowedHyperlink">
    <w:name w:val="FollowedHyperlink"/>
    <w:basedOn w:val="DefaultParagraphFont"/>
    <w:uiPriority w:val="99"/>
    <w:semiHidden/>
    <w:rsid w:val="00A6759A"/>
    <w:rPr>
      <w:color w:val="954F72" w:themeColor="followedHyperlink"/>
      <w:u w:val="single"/>
    </w:rPr>
  </w:style>
  <w:style w:type="character" w:styleId="CommentReference">
    <w:name w:val="annotation reference"/>
    <w:basedOn w:val="DefaultParagraphFont"/>
    <w:uiPriority w:val="99"/>
    <w:semiHidden/>
    <w:unhideWhenUsed/>
    <w:rsid w:val="00A6759A"/>
    <w:rPr>
      <w:sz w:val="18"/>
      <w:szCs w:val="18"/>
    </w:rPr>
  </w:style>
  <w:style w:type="paragraph" w:styleId="CommentText">
    <w:name w:val="annotation text"/>
    <w:basedOn w:val="Normal"/>
    <w:link w:val="CommentTextChar"/>
    <w:uiPriority w:val="99"/>
    <w:semiHidden/>
    <w:unhideWhenUsed/>
    <w:rsid w:val="00A6759A"/>
    <w:pPr>
      <w:spacing w:line="240" w:lineRule="auto"/>
    </w:pPr>
    <w:rPr>
      <w:sz w:val="24"/>
      <w:szCs w:val="24"/>
    </w:rPr>
  </w:style>
  <w:style w:type="character" w:customStyle="1" w:styleId="CommentTextChar">
    <w:name w:val="Comment Text Char"/>
    <w:basedOn w:val="DefaultParagraphFont"/>
    <w:link w:val="CommentText"/>
    <w:uiPriority w:val="99"/>
    <w:semiHidden/>
    <w:rsid w:val="00A6759A"/>
    <w:rPr>
      <w:sz w:val="24"/>
      <w:szCs w:val="24"/>
    </w:rPr>
  </w:style>
  <w:style w:type="paragraph" w:styleId="CommentSubject">
    <w:name w:val="annotation subject"/>
    <w:basedOn w:val="CommentText"/>
    <w:next w:val="CommentText"/>
    <w:link w:val="CommentSubjectChar"/>
    <w:uiPriority w:val="99"/>
    <w:semiHidden/>
    <w:unhideWhenUsed/>
    <w:rsid w:val="00A6759A"/>
    <w:rPr>
      <w:b/>
      <w:bCs/>
      <w:sz w:val="20"/>
      <w:szCs w:val="20"/>
    </w:rPr>
  </w:style>
  <w:style w:type="character" w:customStyle="1" w:styleId="CommentSubjectChar">
    <w:name w:val="Comment Subject Char"/>
    <w:basedOn w:val="CommentTextChar"/>
    <w:link w:val="CommentSubject"/>
    <w:uiPriority w:val="99"/>
    <w:semiHidden/>
    <w:rsid w:val="00A675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6238">
      <w:bodyDiv w:val="1"/>
      <w:marLeft w:val="0"/>
      <w:marRight w:val="0"/>
      <w:marTop w:val="0"/>
      <w:marBottom w:val="0"/>
      <w:divBdr>
        <w:top w:val="none" w:sz="0" w:space="0" w:color="auto"/>
        <w:left w:val="none" w:sz="0" w:space="0" w:color="auto"/>
        <w:bottom w:val="none" w:sz="0" w:space="0" w:color="auto"/>
        <w:right w:val="none" w:sz="0" w:space="0" w:color="auto"/>
      </w:divBdr>
    </w:div>
    <w:div w:id="693071786">
      <w:bodyDiv w:val="1"/>
      <w:marLeft w:val="0"/>
      <w:marRight w:val="0"/>
      <w:marTop w:val="0"/>
      <w:marBottom w:val="0"/>
      <w:divBdr>
        <w:top w:val="none" w:sz="0" w:space="0" w:color="auto"/>
        <w:left w:val="none" w:sz="0" w:space="0" w:color="auto"/>
        <w:bottom w:val="none" w:sz="0" w:space="0" w:color="auto"/>
        <w:right w:val="none" w:sz="0" w:space="0" w:color="auto"/>
      </w:divBdr>
    </w:div>
    <w:div w:id="700206194">
      <w:bodyDiv w:val="1"/>
      <w:marLeft w:val="0"/>
      <w:marRight w:val="0"/>
      <w:marTop w:val="0"/>
      <w:marBottom w:val="0"/>
      <w:divBdr>
        <w:top w:val="none" w:sz="0" w:space="0" w:color="auto"/>
        <w:left w:val="none" w:sz="0" w:space="0" w:color="auto"/>
        <w:bottom w:val="none" w:sz="0" w:space="0" w:color="auto"/>
        <w:right w:val="none" w:sz="0" w:space="0" w:color="auto"/>
      </w:divBdr>
    </w:div>
    <w:div w:id="1030649591">
      <w:bodyDiv w:val="1"/>
      <w:marLeft w:val="0"/>
      <w:marRight w:val="0"/>
      <w:marTop w:val="0"/>
      <w:marBottom w:val="0"/>
      <w:divBdr>
        <w:top w:val="none" w:sz="0" w:space="0" w:color="auto"/>
        <w:left w:val="none" w:sz="0" w:space="0" w:color="auto"/>
        <w:bottom w:val="none" w:sz="0" w:space="0" w:color="auto"/>
        <w:right w:val="none" w:sz="0" w:space="0" w:color="auto"/>
      </w:divBdr>
    </w:div>
    <w:div w:id="1078862879">
      <w:bodyDiv w:val="1"/>
      <w:marLeft w:val="0"/>
      <w:marRight w:val="0"/>
      <w:marTop w:val="0"/>
      <w:marBottom w:val="0"/>
      <w:divBdr>
        <w:top w:val="none" w:sz="0" w:space="0" w:color="auto"/>
        <w:left w:val="none" w:sz="0" w:space="0" w:color="auto"/>
        <w:bottom w:val="none" w:sz="0" w:space="0" w:color="auto"/>
        <w:right w:val="none" w:sz="0" w:space="0" w:color="auto"/>
      </w:divBdr>
    </w:div>
    <w:div w:id="1256939076">
      <w:bodyDiv w:val="1"/>
      <w:marLeft w:val="0"/>
      <w:marRight w:val="0"/>
      <w:marTop w:val="0"/>
      <w:marBottom w:val="0"/>
      <w:divBdr>
        <w:top w:val="none" w:sz="0" w:space="0" w:color="auto"/>
        <w:left w:val="none" w:sz="0" w:space="0" w:color="auto"/>
        <w:bottom w:val="none" w:sz="0" w:space="0" w:color="auto"/>
        <w:right w:val="none" w:sz="0" w:space="0" w:color="auto"/>
      </w:divBdr>
    </w:div>
    <w:div w:id="1504121959">
      <w:bodyDiv w:val="1"/>
      <w:marLeft w:val="0"/>
      <w:marRight w:val="0"/>
      <w:marTop w:val="0"/>
      <w:marBottom w:val="0"/>
      <w:divBdr>
        <w:top w:val="none" w:sz="0" w:space="0" w:color="auto"/>
        <w:left w:val="none" w:sz="0" w:space="0" w:color="auto"/>
        <w:bottom w:val="none" w:sz="0" w:space="0" w:color="auto"/>
        <w:right w:val="none" w:sz="0" w:space="0" w:color="auto"/>
      </w:divBdr>
    </w:div>
    <w:div w:id="1701929178">
      <w:bodyDiv w:val="1"/>
      <w:marLeft w:val="0"/>
      <w:marRight w:val="0"/>
      <w:marTop w:val="0"/>
      <w:marBottom w:val="0"/>
      <w:divBdr>
        <w:top w:val="none" w:sz="0" w:space="0" w:color="auto"/>
        <w:left w:val="none" w:sz="0" w:space="0" w:color="auto"/>
        <w:bottom w:val="none" w:sz="0" w:space="0" w:color="auto"/>
        <w:right w:val="none" w:sz="0" w:space="0" w:color="auto"/>
      </w:divBdr>
    </w:div>
    <w:div w:id="1853062636">
      <w:bodyDiv w:val="1"/>
      <w:marLeft w:val="0"/>
      <w:marRight w:val="0"/>
      <w:marTop w:val="0"/>
      <w:marBottom w:val="0"/>
      <w:divBdr>
        <w:top w:val="none" w:sz="0" w:space="0" w:color="auto"/>
        <w:left w:val="none" w:sz="0" w:space="0" w:color="auto"/>
        <w:bottom w:val="none" w:sz="0" w:space="0" w:color="auto"/>
        <w:right w:val="none" w:sz="0" w:space="0" w:color="auto"/>
      </w:divBdr>
    </w:div>
    <w:div w:id="1925526527">
      <w:bodyDiv w:val="1"/>
      <w:marLeft w:val="0"/>
      <w:marRight w:val="0"/>
      <w:marTop w:val="0"/>
      <w:marBottom w:val="0"/>
      <w:divBdr>
        <w:top w:val="none" w:sz="0" w:space="0" w:color="auto"/>
        <w:left w:val="none" w:sz="0" w:space="0" w:color="auto"/>
        <w:bottom w:val="none" w:sz="0" w:space="0" w:color="auto"/>
        <w:right w:val="none" w:sz="0" w:space="0" w:color="auto"/>
      </w:divBdr>
      <w:divsChild>
        <w:div w:id="710493181">
          <w:marLeft w:val="0"/>
          <w:marRight w:val="0"/>
          <w:marTop w:val="0"/>
          <w:marBottom w:val="0"/>
          <w:divBdr>
            <w:top w:val="none" w:sz="0" w:space="0" w:color="auto"/>
            <w:left w:val="none" w:sz="0" w:space="0" w:color="auto"/>
            <w:bottom w:val="none" w:sz="0" w:space="0" w:color="auto"/>
            <w:right w:val="none" w:sz="0" w:space="0" w:color="auto"/>
          </w:divBdr>
        </w:div>
        <w:div w:id="1843545588">
          <w:marLeft w:val="0"/>
          <w:marRight w:val="0"/>
          <w:marTop w:val="0"/>
          <w:marBottom w:val="0"/>
          <w:divBdr>
            <w:top w:val="none" w:sz="0" w:space="0" w:color="auto"/>
            <w:left w:val="none" w:sz="0" w:space="0" w:color="auto"/>
            <w:bottom w:val="none" w:sz="0" w:space="0" w:color="auto"/>
            <w:right w:val="none" w:sz="0" w:space="0" w:color="auto"/>
          </w:divBdr>
        </w:div>
        <w:div w:id="883564826">
          <w:marLeft w:val="0"/>
          <w:marRight w:val="0"/>
          <w:marTop w:val="0"/>
          <w:marBottom w:val="0"/>
          <w:divBdr>
            <w:top w:val="none" w:sz="0" w:space="0" w:color="auto"/>
            <w:left w:val="none" w:sz="0" w:space="0" w:color="auto"/>
            <w:bottom w:val="none" w:sz="0" w:space="0" w:color="auto"/>
            <w:right w:val="none" w:sz="0" w:space="0" w:color="auto"/>
          </w:divBdr>
        </w:div>
      </w:divsChild>
    </w:div>
    <w:div w:id="1954284662">
      <w:bodyDiv w:val="1"/>
      <w:marLeft w:val="0"/>
      <w:marRight w:val="0"/>
      <w:marTop w:val="0"/>
      <w:marBottom w:val="0"/>
      <w:divBdr>
        <w:top w:val="none" w:sz="0" w:space="0" w:color="auto"/>
        <w:left w:val="none" w:sz="0" w:space="0" w:color="auto"/>
        <w:bottom w:val="none" w:sz="0" w:space="0" w:color="auto"/>
        <w:right w:val="none" w:sz="0" w:space="0" w:color="auto"/>
      </w:divBdr>
    </w:div>
    <w:div w:id="1954358587">
      <w:bodyDiv w:val="1"/>
      <w:marLeft w:val="0"/>
      <w:marRight w:val="0"/>
      <w:marTop w:val="0"/>
      <w:marBottom w:val="0"/>
      <w:divBdr>
        <w:top w:val="none" w:sz="0" w:space="0" w:color="auto"/>
        <w:left w:val="none" w:sz="0" w:space="0" w:color="auto"/>
        <w:bottom w:val="none" w:sz="0" w:space="0" w:color="auto"/>
        <w:right w:val="none" w:sz="0" w:space="0" w:color="auto"/>
      </w:divBdr>
    </w:div>
    <w:div w:id="20752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ws.uni-koeln.de/" TargetMode="External"/><Relationship Id="rId9" Type="http://schemas.openxmlformats.org/officeDocument/2006/relationships/hyperlink" Target="http://www.tws.uni-koeln.de/"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84360F12132F408E4E1696ABE05F9A"/>
        <w:category>
          <w:name w:val="General"/>
          <w:gallery w:val="placeholder"/>
        </w:category>
        <w:types>
          <w:type w:val="bbPlcHdr"/>
        </w:types>
        <w:behaviors>
          <w:behavior w:val="content"/>
        </w:behaviors>
        <w:guid w:val="{323C8C8B-3702-F441-9DF1-8904C306C2F9}"/>
      </w:docPartPr>
      <w:docPartBody>
        <w:p w:rsidR="007F03C1" w:rsidRDefault="007F03C1">
          <w:pPr>
            <w:pStyle w:val="5284360F12132F408E4E1696ABE05F9A"/>
          </w:pPr>
          <w:r w:rsidRPr="00CC586D">
            <w:rPr>
              <w:rStyle w:val="PlaceholderText"/>
              <w:b/>
              <w:color w:val="FFFFFF" w:themeColor="background1"/>
            </w:rPr>
            <w:t>[Salutation]</w:t>
          </w:r>
        </w:p>
      </w:docPartBody>
    </w:docPart>
    <w:docPart>
      <w:docPartPr>
        <w:name w:val="F82E403374185A4C91199D210F1BB74A"/>
        <w:category>
          <w:name w:val="General"/>
          <w:gallery w:val="placeholder"/>
        </w:category>
        <w:types>
          <w:type w:val="bbPlcHdr"/>
        </w:types>
        <w:behaviors>
          <w:behavior w:val="content"/>
        </w:behaviors>
        <w:guid w:val="{B48041A6-AAD0-174D-8228-DCE35E7FD8C2}"/>
      </w:docPartPr>
      <w:docPartBody>
        <w:p w:rsidR="007F03C1" w:rsidRDefault="007F03C1">
          <w:pPr>
            <w:pStyle w:val="F82E403374185A4C91199D210F1BB74A"/>
          </w:pPr>
          <w:r>
            <w:rPr>
              <w:rStyle w:val="PlaceholderText"/>
            </w:rPr>
            <w:t>[First name]</w:t>
          </w:r>
        </w:p>
      </w:docPartBody>
    </w:docPart>
    <w:docPart>
      <w:docPartPr>
        <w:name w:val="2E91E2CF0B332643B1640A524489B3EE"/>
        <w:category>
          <w:name w:val="General"/>
          <w:gallery w:val="placeholder"/>
        </w:category>
        <w:types>
          <w:type w:val="bbPlcHdr"/>
        </w:types>
        <w:behaviors>
          <w:behavior w:val="content"/>
        </w:behaviors>
        <w:guid w:val="{70708CB4-BF5C-9044-AC6E-41E75F7A069B}"/>
      </w:docPartPr>
      <w:docPartBody>
        <w:p w:rsidR="007F03C1" w:rsidRDefault="007F03C1">
          <w:pPr>
            <w:pStyle w:val="2E91E2CF0B332643B1640A524489B3EE"/>
          </w:pPr>
          <w:r>
            <w:rPr>
              <w:rStyle w:val="PlaceholderText"/>
            </w:rPr>
            <w:t>[Middle name]</w:t>
          </w:r>
        </w:p>
      </w:docPartBody>
    </w:docPart>
    <w:docPart>
      <w:docPartPr>
        <w:name w:val="7A87A951ABA01E4FB9CB2262C31B970C"/>
        <w:category>
          <w:name w:val="General"/>
          <w:gallery w:val="placeholder"/>
        </w:category>
        <w:types>
          <w:type w:val="bbPlcHdr"/>
        </w:types>
        <w:behaviors>
          <w:behavior w:val="content"/>
        </w:behaviors>
        <w:guid w:val="{12C3A98A-330D-0345-B68D-537582924D36}"/>
      </w:docPartPr>
      <w:docPartBody>
        <w:p w:rsidR="007F03C1" w:rsidRDefault="007F03C1">
          <w:pPr>
            <w:pStyle w:val="7A87A951ABA01E4FB9CB2262C31B970C"/>
          </w:pPr>
          <w:r>
            <w:rPr>
              <w:rStyle w:val="PlaceholderText"/>
            </w:rPr>
            <w:t>[Last name]</w:t>
          </w:r>
        </w:p>
      </w:docPartBody>
    </w:docPart>
    <w:docPart>
      <w:docPartPr>
        <w:name w:val="12C7A49488B30F42995D5C60184ABE7A"/>
        <w:category>
          <w:name w:val="General"/>
          <w:gallery w:val="placeholder"/>
        </w:category>
        <w:types>
          <w:type w:val="bbPlcHdr"/>
        </w:types>
        <w:behaviors>
          <w:behavior w:val="content"/>
        </w:behaviors>
        <w:guid w:val="{DED0C875-E0B1-7148-9A98-190B02333402}"/>
      </w:docPartPr>
      <w:docPartBody>
        <w:p w:rsidR="007F03C1" w:rsidRDefault="007F03C1">
          <w:pPr>
            <w:pStyle w:val="12C7A49488B30F42995D5C60184ABE7A"/>
          </w:pPr>
          <w:r>
            <w:rPr>
              <w:rStyle w:val="PlaceholderText"/>
            </w:rPr>
            <w:t>[Enter your biography]</w:t>
          </w:r>
        </w:p>
      </w:docPartBody>
    </w:docPart>
    <w:docPart>
      <w:docPartPr>
        <w:name w:val="95AB8AD3CDDC87499A505C0EF5FA0E02"/>
        <w:category>
          <w:name w:val="General"/>
          <w:gallery w:val="placeholder"/>
        </w:category>
        <w:types>
          <w:type w:val="bbPlcHdr"/>
        </w:types>
        <w:behaviors>
          <w:behavior w:val="content"/>
        </w:behaviors>
        <w:guid w:val="{B53A0629-834E-4843-BF3D-107CCA7D31C3}"/>
      </w:docPartPr>
      <w:docPartBody>
        <w:p w:rsidR="007F03C1" w:rsidRDefault="007F03C1">
          <w:pPr>
            <w:pStyle w:val="95AB8AD3CDDC87499A505C0EF5FA0E02"/>
          </w:pPr>
          <w:r>
            <w:rPr>
              <w:rStyle w:val="PlaceholderText"/>
            </w:rPr>
            <w:t>[Enter the institution with which you are affiliated]</w:t>
          </w:r>
        </w:p>
      </w:docPartBody>
    </w:docPart>
    <w:docPart>
      <w:docPartPr>
        <w:name w:val="5A0B1B927092974F942FCAF0DEF5DE34"/>
        <w:category>
          <w:name w:val="General"/>
          <w:gallery w:val="placeholder"/>
        </w:category>
        <w:types>
          <w:type w:val="bbPlcHdr"/>
        </w:types>
        <w:behaviors>
          <w:behavior w:val="content"/>
        </w:behaviors>
        <w:guid w:val="{BBAB7B23-2C45-D544-9C64-4326BD2B3414}"/>
      </w:docPartPr>
      <w:docPartBody>
        <w:p w:rsidR="007F03C1" w:rsidRDefault="007F03C1">
          <w:pPr>
            <w:pStyle w:val="5A0B1B927092974F942FCAF0DEF5DE34"/>
          </w:pPr>
          <w:r w:rsidRPr="00EF74F7">
            <w:rPr>
              <w:b/>
              <w:color w:val="808080" w:themeColor="background1" w:themeShade="80"/>
            </w:rPr>
            <w:t>[Enter the headword for your article]</w:t>
          </w:r>
        </w:p>
      </w:docPartBody>
    </w:docPart>
    <w:docPart>
      <w:docPartPr>
        <w:name w:val="618AC53659B5A942BE95051DD46A7749"/>
        <w:category>
          <w:name w:val="General"/>
          <w:gallery w:val="placeholder"/>
        </w:category>
        <w:types>
          <w:type w:val="bbPlcHdr"/>
        </w:types>
        <w:behaviors>
          <w:behavior w:val="content"/>
        </w:behaviors>
        <w:guid w:val="{DF965CC5-1BAA-AB4A-9E7F-26316DA28941}"/>
      </w:docPartPr>
      <w:docPartBody>
        <w:p w:rsidR="007F03C1" w:rsidRDefault="007F03C1">
          <w:pPr>
            <w:pStyle w:val="618AC53659B5A942BE95051DD46A77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437ED8071033245A510223EE2891876"/>
        <w:category>
          <w:name w:val="General"/>
          <w:gallery w:val="placeholder"/>
        </w:category>
        <w:types>
          <w:type w:val="bbPlcHdr"/>
        </w:types>
        <w:behaviors>
          <w:behavior w:val="content"/>
        </w:behaviors>
        <w:guid w:val="{B1B36330-974A-F040-86F8-DB8320967645}"/>
      </w:docPartPr>
      <w:docPartBody>
        <w:p w:rsidR="007F03C1" w:rsidRDefault="007F03C1">
          <w:pPr>
            <w:pStyle w:val="2437ED8071033245A510223EE28918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A659095A01BC489B052BA3205B2D64"/>
        <w:category>
          <w:name w:val="General"/>
          <w:gallery w:val="placeholder"/>
        </w:category>
        <w:types>
          <w:type w:val="bbPlcHdr"/>
        </w:types>
        <w:behaviors>
          <w:behavior w:val="content"/>
        </w:behaviors>
        <w:guid w:val="{563ACB0B-3590-A54E-8D05-8EB20BCCFAAE}"/>
      </w:docPartPr>
      <w:docPartBody>
        <w:p w:rsidR="007F03C1" w:rsidRDefault="007F03C1">
          <w:pPr>
            <w:pStyle w:val="84A659095A01BC489B052BA3205B2D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DA6AECCAC31448AF883A7BE974190C"/>
        <w:category>
          <w:name w:val="General"/>
          <w:gallery w:val="placeholder"/>
        </w:category>
        <w:types>
          <w:type w:val="bbPlcHdr"/>
        </w:types>
        <w:behaviors>
          <w:behavior w:val="content"/>
        </w:behaviors>
        <w:guid w:val="{4B6E1541-360B-7C43-A1B4-D3F14EAE677D}"/>
      </w:docPartPr>
      <w:docPartBody>
        <w:p w:rsidR="007F03C1" w:rsidRDefault="007F03C1">
          <w:pPr>
            <w:pStyle w:val="E6DA6AECCAC31448AF883A7BE97419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C1"/>
    <w:rsid w:val="000071F4"/>
    <w:rsid w:val="007F03C1"/>
    <w:rsid w:val="00B11DAE"/>
    <w:rsid w:val="00FE7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84360F12132F408E4E1696ABE05F9A">
    <w:name w:val="5284360F12132F408E4E1696ABE05F9A"/>
  </w:style>
  <w:style w:type="paragraph" w:customStyle="1" w:styleId="F82E403374185A4C91199D210F1BB74A">
    <w:name w:val="F82E403374185A4C91199D210F1BB74A"/>
  </w:style>
  <w:style w:type="paragraph" w:customStyle="1" w:styleId="2E91E2CF0B332643B1640A524489B3EE">
    <w:name w:val="2E91E2CF0B332643B1640A524489B3EE"/>
  </w:style>
  <w:style w:type="paragraph" w:customStyle="1" w:styleId="7A87A951ABA01E4FB9CB2262C31B970C">
    <w:name w:val="7A87A951ABA01E4FB9CB2262C31B970C"/>
  </w:style>
  <w:style w:type="paragraph" w:customStyle="1" w:styleId="12C7A49488B30F42995D5C60184ABE7A">
    <w:name w:val="12C7A49488B30F42995D5C60184ABE7A"/>
  </w:style>
  <w:style w:type="paragraph" w:customStyle="1" w:styleId="95AB8AD3CDDC87499A505C0EF5FA0E02">
    <w:name w:val="95AB8AD3CDDC87499A505C0EF5FA0E02"/>
  </w:style>
  <w:style w:type="paragraph" w:customStyle="1" w:styleId="5A0B1B927092974F942FCAF0DEF5DE34">
    <w:name w:val="5A0B1B927092974F942FCAF0DEF5DE34"/>
  </w:style>
  <w:style w:type="paragraph" w:customStyle="1" w:styleId="618AC53659B5A942BE95051DD46A7749">
    <w:name w:val="618AC53659B5A942BE95051DD46A7749"/>
  </w:style>
  <w:style w:type="paragraph" w:customStyle="1" w:styleId="2437ED8071033245A510223EE2891876">
    <w:name w:val="2437ED8071033245A510223EE2891876"/>
  </w:style>
  <w:style w:type="paragraph" w:customStyle="1" w:styleId="84A659095A01BC489B052BA3205B2D64">
    <w:name w:val="84A659095A01BC489B052BA3205B2D64"/>
  </w:style>
  <w:style w:type="paragraph" w:customStyle="1" w:styleId="E6DA6AECCAC31448AF883A7BE974190C">
    <w:name w:val="E6DA6AECCAC31448AF883A7BE97419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DeK81</b:Tag>
    <b:SourceType>JournalArticle</b:SourceType>
    <b:Guid>{06D53BA9-5752-B346-85E1-7ACB10C54C4B}</b:Guid>
    <b:Author>
      <b:Author>
        <b:NameList>
          <b:Person>
            <b:Last>De Keersmaeker</b:Last>
            <b:First>A.T.</b:First>
          </b:Person>
        </b:NameList>
      </b:Author>
    </b:Author>
    <b:Title>‘Valeska Gert’</b:Title>
    <b:Year>1981</b:Year>
    <b:Volume>25</b:Volume>
    <b:Pages>55-66</b:Pages>
    <b:JournalName>TDR: The Drama Review</b:JournalName>
    <b:RefOrder>1</b:RefOrder>
  </b:Source>
  <b:Source>
    <b:Tag>Els12</b:Tag>
    <b:SourceType>JournalArticle</b:SourceType>
    <b:Guid>{94819D94-8C43-504A-955F-0B71FBFCDC41}</b:Guid>
    <b:Author>
      <b:Author>
        <b:NameList>
          <b:Person>
            <b:Last>Elswit</b:Last>
            <b:First>K.</b:First>
          </b:Person>
        </b:NameList>
      </b:Author>
    </b:Author>
    <b:Title>‘Back Again? Valeska Gert’s Exiles’</b:Title>
    <b:JournalName>New German Dance Studies</b:JournalName>
    <b:Year>2012</b:Year>
    <b:Pages>113-29</b:Pages>
    <b:RefOrder>2</b:RefOrder>
  </b:Source>
  <b:Source>
    <b:Tag>Els14</b:Tag>
    <b:SourceType>Book</b:SourceType>
    <b:Guid>{C335B321-3668-944F-BD6D-DFFD4B1486D5}</b:Guid>
    <b:Author>
      <b:Author>
        <b:NameList>
          <b:Person>
            <b:Last>Elswit</b:Last>
            <b:First>K.</b:First>
          </b:Person>
        </b:NameList>
      </b:Author>
    </b:Author>
    <b:Title>Watching Weimar Dance</b:Title>
    <b:Publisher>Oxford University Press</b:Publisher>
    <b:City>New York</b:City>
    <b:Year>2014</b:Year>
    <b:RefOrder>3</b:RefOrder>
  </b:Source>
  <b:Source>
    <b:Tag>Foe06</b:Tag>
    <b:SourceType>Book</b:SourceType>
    <b:Guid>{A8510264-75C9-2244-B3B9-2C990B606F02}</b:Guid>
    <b:Author>
      <b:Author>
        <b:NameList>
          <b:Person>
            <b:Last>Foellmer</b:Last>
            <b:First>S</b:First>
          </b:Person>
        </b:NameList>
      </b:Author>
    </b:Author>
    <b:Title>Valeska Gert: Fragmente einer Avantgardistin in Tanz und Schauspiel der 1920er Jahre</b:Title>
    <b:City>Bielefeld</b:City>
    <b:Year>2006</b:Year>
    <b:RefOrder>4</b:RefOrder>
  </b:Source>
  <b:Source>
    <b:Tag>Hil28</b:Tag>
    <b:SourceType>Book</b:SourceType>
    <b:Guid>{CF63E4E9-B50D-8B4C-9530-089C828487E0}</b:Guid>
    <b:Author>
      <b:Author>
        <b:NameList>
          <b:Person>
            <b:Last>Hildenbrandt</b:Last>
            <b:First>F</b:First>
          </b:Person>
        </b:NameList>
      </b:Author>
    </b:Author>
    <b:Title>Die Tänzerin Valeska Gert</b:Title>
    <b:City>Stuttgart</b:City>
    <b:Publisher>Walter Hädecke. </b:Publisher>
    <b:Year>1928</b:Year>
    <b:RefOrder>5</b:RefOrder>
  </b:Source>
  <b:Source>
    <b:Tag>Kol07</b:Tag>
    <b:SourceType>JournalArticle</b:SourceType>
    <b:Guid>{3D24DEEC-2C73-004D-9AA0-D928BE938045}</b:Guid>
    <b:Author>
      <b:Author>
        <b:NameList>
          <b:Person>
            <b:Last>Kolb</b:Last>
            <b:First>A.</b:First>
          </b:Person>
        </b:NameList>
      </b:Author>
    </b:Author>
    <b:Title>‘“There Was Never Anything Like This!!!”: Valeska Gert’s Performances in the Context of Weimar Culture’</b:Title>
    <b:Year>2007</b:Year>
    <b:Pages>293-309</b:Pages>
    <b:JournalName>The European Legacy</b:JournalName>
    <b:RefOrder>6</b:RefOrder>
  </b:Source>
  <b:Source>
    <b:Tag>Nor07</b:Tag>
    <b:SourceType>JournalArticle</b:SourceType>
    <b:Guid>{9DAC3BDC-8285-0F45-B337-74EF0BB36533}</b:Guid>
    <b:Author>
      <b:Author>
        <b:NameList>
          <b:Person>
            <b:Last>Norton</b:Last>
            <b:First>S.J.</b:First>
          </b:Person>
        </b:NameList>
      </b:Author>
    </b:Author>
    <b:Title>‘Dancing Out of Bounds: Valeska Gert in Berlin and New York’</b:Title>
    <b:JournalName>Female Exiles in Twentieth and Twenty-First Century Europe</b:JournalName>
    <b:Year>2007</b:Year>
    <b:Pages>97-120</b:Pages>
    <b:RefOrder>7</b:RefOrder>
  </b:Source>
  <b:Source>
    <b:Tag>Mül13</b:Tag>
    <b:SourceType>Book</b:SourceType>
    <b:Guid>{DAAA95AF-096D-BB48-9100-43597D62CB99}</b:Guid>
    <b:Author>
      <b:Author>
        <b:NameList>
          <b:Person>
            <b:Last>Müller</b:Last>
            <b:First>H</b:First>
          </b:Person>
        </b:NameList>
      </b:Author>
    </b:Author>
    <b:Title>Valeska Gert Tanz Fotografien</b:Title>
    <b:Publisher>Wienand</b:Publisher>
    <b:City>Cologne</b:City>
    <b:Year>2013</b:Year>
    <b:RefOrder>8</b:RefOrder>
  </b:Source>
  <b:Source>
    <b:Tag>Mül93</b:Tag>
    <b:SourceType>Book</b:SourceType>
    <b:Guid>{B608EA30-CDEF-584B-B09A-27574C5602A3}</b:Guid>
    <b:Author>
      <b:Author>
        <b:NameList>
          <b:Person>
            <b:Last>Müller</b:Last>
            <b:First>H.</b:First>
            <b:Middle>and P. Stöckemann</b:Middle>
          </b:Person>
        </b:NameList>
      </b:Author>
    </b:Author>
    <b:Title>… jeder Mensch ist ein Tänzer’: Ausdruckstanz in Deutschland zwischen 1900 und 1945</b:Title>
    <b:City>Giessen</b:City>
    <b:Publisher>Anabas-Verlag</b:Publisher>
    <b:Year>1993</b:Year>
    <b:RefOrder>9</b:RefOrder>
  </b:Source>
  <b:Source>
    <b:Tag>Pet87</b:Tag>
    <b:SourceType>Book</b:SourceType>
    <b:Guid>{6765CDE5-2737-A64B-B5BD-327A415B4400}</b:Guid>
    <b:Author>
      <b:Author>
        <b:NameList>
          <b:Person>
            <b:Last>Peter</b:Last>
            <b:First>F.-M.</b:First>
          </b:Person>
        </b:NameList>
      </b:Author>
    </b:Author>
    <b:Title>Valeska Gert: Tänzerin, Schaupielerin, Kabarettistin</b:Title>
    <b:City>Berlin</b:City>
    <b:Publisher>Edition Hentrich.  </b:Publisher>
    <b:Year>1987</b:Year>
    <b:RefOrder>10</b:RefOrder>
  </b:Source>
  <b:Source>
    <b:Tag>VGe68</b:Tag>
    <b:SourceType>Book</b:SourceType>
    <b:Guid>{B88AC361-70DD-EC48-9BE0-36196ADD3BCE}</b:Guid>
    <b:Author>
      <b:Author>
        <b:NameList>
          <b:Person>
            <b:Last>Gert</b:Last>
            <b:First>V.</b:First>
          </b:Person>
        </b:NameList>
      </b:Author>
    </b:Author>
    <b:Title> Ich bin eine Hexe: Kaleidoskop meines Lebens</b:Title>
    <b:City>Munich</b:City>
    <b:Publisher>Franz Schneekluth Verlag</b:Publisher>
    <b:Year>1968</b:Year>
    <b:RefOrder>11</b:RefOrder>
  </b:Source>
  <b:Source>
    <b:Tag>TWi76</b:Tag>
    <b:SourceType>Book</b:SourceType>
    <b:Guid>{F7188325-7CA4-A542-AFF8-8872F224B1F3}</b:Guid>
    <b:Author>
      <b:Author>
        <b:NameList>
          <b:Person>
            <b:Last>Williams</b:Last>
            <b:First>T.</b:First>
          </b:Person>
        </b:NameList>
      </b:Author>
    </b:Author>
    <b:Title>Memoirs</b:Title>
    <b:City>London</b:City>
    <b:Publisher>W.H. Allen</b:Publisher>
    <b:Year>1976</b:Year>
    <b:RefOrder>12</b:RefOrder>
  </b:Source>
</b:Sources>
</file>

<file path=customXml/itemProps1.xml><?xml version="1.0" encoding="utf-8"?>
<ds:datastoreItem xmlns:ds="http://schemas.openxmlformats.org/officeDocument/2006/customXml" ds:itemID="{E3E354A9-A05D-724B-8E49-1E219C5B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HD:Users:AdrianParadis:Desktop:Routledge Enyclopedia of Modernism Word Template.dotx</Template>
  <TotalTime>31</TotalTime>
  <Pages>4</Pages>
  <Words>1724</Words>
  <Characters>9831</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6</cp:revision>
  <dcterms:created xsi:type="dcterms:W3CDTF">2015-10-07T00:06:00Z</dcterms:created>
  <dcterms:modified xsi:type="dcterms:W3CDTF">2016-05-30T04:26:00Z</dcterms:modified>
</cp:coreProperties>
</file>