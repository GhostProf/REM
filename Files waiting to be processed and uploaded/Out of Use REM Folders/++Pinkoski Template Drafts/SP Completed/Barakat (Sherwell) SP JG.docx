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817435A3D9B4B94B97D75DECC0AE1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DA729B62A9842B5BCC366EBC456CE9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A5A61" w:rsidP="006A5A61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3BC1C7598044F4CAD1CC27B014A57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BCE944DED14B37AF50C4A968EC53B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A5A61" w:rsidP="006A5A61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09C209710E4001A868D637C30E017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1FFE4D16550417CA5719D3B545E743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3443AF58999E41DD8A57DB14F86E7E0D"/>
            </w:placeholder>
            <w:text/>
          </w:sdtPr>
          <w:sdtEndPr>
            <w:rPr>
              <w:rStyle w:val="Heading1Char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210121" w:rsidRDefault="006A5A61" w:rsidP="003F0D73">
                <w:pP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0"/>
                    <w:lang w:val="en-US"/>
                  </w:rPr>
                </w:pPr>
                <w:proofErr w:type="spellStart"/>
                <w:r w:rsidRPr="006A5A61">
                  <w:rPr>
                    <w:rStyle w:val="Heading1Char"/>
                    <w:lang w:val="en-US"/>
                  </w:rPr>
                  <w:t>Barakat</w:t>
                </w:r>
                <w:proofErr w:type="spellEnd"/>
                <w:r w:rsidRPr="006A5A61">
                  <w:rPr>
                    <w:rStyle w:val="Heading1Char"/>
                    <w:lang w:val="en-US"/>
                  </w:rPr>
                  <w:t xml:space="preserve">, </w:t>
                </w:r>
                <w:proofErr w:type="spellStart"/>
                <w:r w:rsidRPr="006A5A61">
                  <w:rPr>
                    <w:rStyle w:val="Heading1Char"/>
                    <w:lang w:val="en-US"/>
                  </w:rPr>
                  <w:t>Tayseer</w:t>
                </w:r>
                <w:proofErr w:type="spellEnd"/>
                <w:r w:rsidRPr="006A5A61">
                  <w:rPr>
                    <w:rStyle w:val="Heading1Char"/>
                    <w:lang w:val="en-US"/>
                  </w:rPr>
                  <w:t xml:space="preserve"> (1959--)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A9DF9EEA1834B62BEB5A6697F4118F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FE81717D8D7476BA5B07DB8F3F870E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6A5A61" w:rsidP="00210121">
                <w:proofErr w:type="spellStart"/>
                <w:r w:rsidRPr="00DC11EC">
                  <w:t>Tayseer</w:t>
                </w:r>
                <w:proofErr w:type="spellEnd"/>
                <w:r w:rsidRPr="00DC11EC">
                  <w:t xml:space="preserve"> </w:t>
                </w:r>
                <w:proofErr w:type="spellStart"/>
                <w:r w:rsidRPr="00DC11EC">
                  <w:t>Barakat</w:t>
                </w:r>
                <w:proofErr w:type="spellEnd"/>
                <w:r w:rsidRPr="00DC11EC">
                  <w:t xml:space="preserve"> was born in 19</w:t>
                </w:r>
                <w:r>
                  <w:t>59</w:t>
                </w:r>
                <w:r w:rsidRPr="00DC11EC">
                  <w:t xml:space="preserve"> </w:t>
                </w:r>
                <w:r>
                  <w:t xml:space="preserve">in </w:t>
                </w:r>
                <w:proofErr w:type="spellStart"/>
                <w:r>
                  <w:t>Jabalia</w:t>
                </w:r>
                <w:proofErr w:type="spellEnd"/>
                <w:r>
                  <w:t xml:space="preserve"> Refugee Camp in Gaza, and </w:t>
                </w:r>
                <w:r w:rsidRPr="00DC11EC">
                  <w:t xml:space="preserve">studied painting at the College of Fine Arts in Alexandria, Egypt. He was one of the founding members of Al </w:t>
                </w:r>
                <w:proofErr w:type="spellStart"/>
                <w:r w:rsidRPr="00DC11EC">
                  <w:t>Wasiti</w:t>
                </w:r>
                <w:proofErr w:type="spellEnd"/>
                <w:r w:rsidRPr="00DC11EC">
                  <w:t xml:space="preserve"> Art Centre in Jerusalem in the 1990s and</w:t>
                </w:r>
                <w:r>
                  <w:t xml:space="preserve"> founded</w:t>
                </w:r>
                <w:r w:rsidRPr="00DC11EC">
                  <w:t xml:space="preserve"> The International Academy of Art, Palestine in </w:t>
                </w:r>
                <w:r>
                  <w:t xml:space="preserve">Ramallah in the </w:t>
                </w:r>
                <w:r w:rsidRPr="00DC11EC">
                  <w:t xml:space="preserve">mid 2000s. He participated in </w:t>
                </w:r>
                <w:r>
                  <w:t xml:space="preserve">several </w:t>
                </w:r>
                <w:r w:rsidRPr="00DC11EC">
                  <w:t xml:space="preserve">exhibitions in </w:t>
                </w:r>
                <w:r>
                  <w:t xml:space="preserve">the </w:t>
                </w:r>
                <w:r w:rsidRPr="00DC11EC">
                  <w:t>Midd</w:t>
                </w:r>
                <w:r>
                  <w:t xml:space="preserve">le East and Europe, in </w:t>
                </w:r>
                <w:r w:rsidRPr="00DC11EC">
                  <w:t>group shows of Palestinian art</w:t>
                </w:r>
                <w:r>
                  <w:t>,</w:t>
                </w:r>
                <w:r w:rsidRPr="00DC11EC">
                  <w:t xml:space="preserve"> and his work is held in private collections. His p</w:t>
                </w:r>
                <w:r>
                  <w:t xml:space="preserve">ractice began in oil painting, </w:t>
                </w:r>
                <w:r w:rsidRPr="00DC11EC">
                  <w:t>exploring the urban environment and childre</w:t>
                </w:r>
                <w:r>
                  <w:t>n</w:t>
                </w:r>
                <w:r w:rsidRPr="00DC11EC">
                  <w:t xml:space="preserve"> play</w:t>
                </w:r>
                <w:r>
                  <w:t>ing</w:t>
                </w:r>
                <w:r w:rsidRPr="00DC11EC">
                  <w:t xml:space="preserve">, particular memories of Gaza and </w:t>
                </w:r>
                <w:r>
                  <w:t xml:space="preserve">the </w:t>
                </w:r>
                <w:r w:rsidRPr="00DC11EC">
                  <w:t xml:space="preserve">steadfastness of the people. </w:t>
                </w:r>
                <w:r>
                  <w:t>In h</w:t>
                </w:r>
                <w:r w:rsidRPr="00DC11EC">
                  <w:t xml:space="preserve">is </w:t>
                </w:r>
                <w:r>
                  <w:t xml:space="preserve">later </w:t>
                </w:r>
                <w:r w:rsidRPr="00DC11EC">
                  <w:t>work</w:t>
                </w:r>
                <w:r>
                  <w:t xml:space="preserve"> he</w:t>
                </w:r>
                <w:r w:rsidRPr="00DC11EC">
                  <w:t xml:space="preserve"> moved to working </w:t>
                </w:r>
                <w:r>
                  <w:t xml:space="preserve">in </w:t>
                </w:r>
                <w:r w:rsidRPr="00DC11EC">
                  <w:t>mix</w:t>
                </w:r>
                <w:r>
                  <w:t>ed</w:t>
                </w:r>
                <w:r w:rsidRPr="00DC11EC">
                  <w:t xml:space="preserve"> media,</w:t>
                </w:r>
                <w:r>
                  <w:t xml:space="preserve"> including ink</w:t>
                </w:r>
                <w:r w:rsidRPr="00DC11EC">
                  <w:t xml:space="preserve"> drawing</w:t>
                </w:r>
                <w:r>
                  <w:t>s</w:t>
                </w:r>
                <w:r w:rsidRPr="00DC11EC">
                  <w:t xml:space="preserve"> inspir</w:t>
                </w:r>
                <w:r>
                  <w:t>ed by</w:t>
                </w:r>
                <w:r w:rsidRPr="00DC11EC">
                  <w:t xml:space="preserve"> ancient </w:t>
                </w:r>
                <w:r>
                  <w:t>civiliz</w:t>
                </w:r>
                <w:r w:rsidRPr="00DC11EC">
                  <w:t>ations</w:t>
                </w:r>
                <w:r>
                  <w:t>; abstract figures</w:t>
                </w:r>
                <w:r w:rsidRPr="00DC11EC">
                  <w:t xml:space="preserve"> inhabit and traverse his desert landscapes and vast terrains in monochromatic </w:t>
                </w:r>
                <w:proofErr w:type="spellStart"/>
                <w:r w:rsidRPr="00DC11EC">
                  <w:t>colors</w:t>
                </w:r>
                <w:proofErr w:type="spellEnd"/>
                <w:r w:rsidRPr="00DC11EC">
                  <w:t xml:space="preserve">. In the </w:t>
                </w:r>
                <w:r>
                  <w:t>19</w:t>
                </w:r>
                <w:r w:rsidRPr="00DC11EC">
                  <w:t>90s</w:t>
                </w:r>
                <w:r>
                  <w:t>,</w:t>
                </w:r>
                <w:r w:rsidRPr="00DC11EC">
                  <w:t xml:space="preserve"> he be</w:t>
                </w:r>
                <w:r>
                  <w:t>came</w:t>
                </w:r>
                <w:r w:rsidRPr="00DC11EC">
                  <w:t xml:space="preserve"> deeply engaged in exploring found materials, particularly wood</w:t>
                </w:r>
                <w:r>
                  <w:t>,</w:t>
                </w:r>
                <w:r w:rsidRPr="00DC11EC">
                  <w:t xml:space="preserve"> and developed his unique style of inscriptions on wood through burning processes</w:t>
                </w:r>
                <w:r>
                  <w:t>.</w:t>
                </w:r>
                <w:r w:rsidRPr="00DC11EC">
                  <w:t xml:space="preserve"> </w:t>
                </w:r>
                <w:r>
                  <w:t>H</w:t>
                </w:r>
                <w:r w:rsidRPr="00DC11EC">
                  <w:t>e created numerous relief works and assemblages in this style</w:t>
                </w:r>
                <w:r>
                  <w:t>,</w:t>
                </w:r>
                <w:r w:rsidRPr="00DC11EC">
                  <w:t xml:space="preserve"> </w:t>
                </w:r>
                <w:r>
                  <w:t>developing</w:t>
                </w:r>
                <w:r w:rsidRPr="00DC11EC">
                  <w:t xml:space="preserve"> imprints that resemble individual figures. H</w:t>
                </w:r>
                <w:r>
                  <w:t>is</w:t>
                </w:r>
                <w:r w:rsidRPr="00DC11EC">
                  <w:t xml:space="preserve"> monumental installation work in boxes of sand</w:t>
                </w:r>
                <w:r>
                  <w:t xml:space="preserve"> in 2003</w:t>
                </w:r>
                <w:r w:rsidRPr="00DC11EC">
                  <w:t xml:space="preserve"> explor</w:t>
                </w:r>
                <w:r>
                  <w:t>ed</w:t>
                </w:r>
                <w:r w:rsidRPr="00DC11EC">
                  <w:t xml:space="preserve"> the sense </w:t>
                </w:r>
                <w:r>
                  <w:t>of</w:t>
                </w:r>
                <w:r w:rsidRPr="00DC11EC">
                  <w:t xml:space="preserve"> loss and longing</w:t>
                </w:r>
                <w:r>
                  <w:t>,</w:t>
                </w:r>
                <w:r w:rsidRPr="00DC11EC">
                  <w:t xml:space="preserve"> and </w:t>
                </w:r>
                <w:r>
                  <w:t>in 2006, he became</w:t>
                </w:r>
                <w:r w:rsidRPr="00DC11EC">
                  <w:t xml:space="preserve"> inspired by prisoners’ letters.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D33A2DBC1F141F79BAEFFF4E419E5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6A5A61" w:rsidP="00210121">
                <w:proofErr w:type="spellStart"/>
                <w:r w:rsidRPr="00DC11EC">
                  <w:t>Tayseer</w:t>
                </w:r>
                <w:proofErr w:type="spellEnd"/>
                <w:r w:rsidRPr="00DC11EC">
                  <w:t xml:space="preserve"> </w:t>
                </w:r>
                <w:proofErr w:type="spellStart"/>
                <w:r w:rsidRPr="00DC11EC">
                  <w:t>Barakat</w:t>
                </w:r>
                <w:proofErr w:type="spellEnd"/>
                <w:r w:rsidRPr="00DC11EC">
                  <w:t xml:space="preserve"> was born in 19</w:t>
                </w:r>
                <w:r>
                  <w:t>59</w:t>
                </w:r>
                <w:r w:rsidRPr="00DC11EC">
                  <w:t xml:space="preserve"> </w:t>
                </w:r>
                <w:r>
                  <w:t xml:space="preserve">in </w:t>
                </w:r>
                <w:proofErr w:type="spellStart"/>
                <w:r>
                  <w:t>Jabalia</w:t>
                </w:r>
                <w:proofErr w:type="spellEnd"/>
                <w:r>
                  <w:t xml:space="preserve"> Refugee Camp in Gaza, and </w:t>
                </w:r>
                <w:r w:rsidRPr="00DC11EC">
                  <w:t xml:space="preserve">studied painting at the College of Fine Arts in Alexandria, Egypt. He was one of the founding members of Al </w:t>
                </w:r>
                <w:proofErr w:type="spellStart"/>
                <w:r w:rsidRPr="00DC11EC">
                  <w:t>Wasiti</w:t>
                </w:r>
                <w:proofErr w:type="spellEnd"/>
                <w:r w:rsidRPr="00DC11EC">
                  <w:t xml:space="preserve"> Art Centre in Jerusalem in the 1990s and</w:t>
                </w:r>
                <w:r>
                  <w:t xml:space="preserve"> founded</w:t>
                </w:r>
                <w:r w:rsidRPr="00DC11EC">
                  <w:t xml:space="preserve"> The International Academy of Art, Palestine in </w:t>
                </w:r>
                <w:r>
                  <w:t xml:space="preserve">Ramallah in the </w:t>
                </w:r>
                <w:r w:rsidRPr="00DC11EC">
                  <w:t xml:space="preserve">mid 2000s. He participated in </w:t>
                </w:r>
                <w:r>
                  <w:t xml:space="preserve">several </w:t>
                </w:r>
                <w:r w:rsidRPr="00DC11EC">
                  <w:t xml:space="preserve">exhibitions in </w:t>
                </w:r>
                <w:r>
                  <w:t xml:space="preserve">the </w:t>
                </w:r>
                <w:r w:rsidRPr="00DC11EC">
                  <w:t>Midd</w:t>
                </w:r>
                <w:r>
                  <w:t xml:space="preserve">le East and Europe, in </w:t>
                </w:r>
                <w:r w:rsidRPr="00DC11EC">
                  <w:t>group shows of Palestinian art</w:t>
                </w:r>
                <w:r>
                  <w:t>,</w:t>
                </w:r>
                <w:r w:rsidRPr="00DC11EC">
                  <w:t xml:space="preserve"> and his work is held in private collections. His p</w:t>
                </w:r>
                <w:r>
                  <w:t xml:space="preserve">ractice began in oil painting, </w:t>
                </w:r>
                <w:r w:rsidRPr="00DC11EC">
                  <w:t>exploring the urban environment and childre</w:t>
                </w:r>
                <w:r>
                  <w:t>n</w:t>
                </w:r>
                <w:r w:rsidRPr="00DC11EC">
                  <w:t xml:space="preserve"> play</w:t>
                </w:r>
                <w:r>
                  <w:t>ing</w:t>
                </w:r>
                <w:r w:rsidRPr="00DC11EC">
                  <w:t xml:space="preserve">, particular memories of Gaza and </w:t>
                </w:r>
                <w:r>
                  <w:t xml:space="preserve">the </w:t>
                </w:r>
                <w:r w:rsidRPr="00DC11EC">
                  <w:t xml:space="preserve">steadfastness of the people. </w:t>
                </w:r>
                <w:r>
                  <w:t>In h</w:t>
                </w:r>
                <w:r w:rsidRPr="00DC11EC">
                  <w:t xml:space="preserve">is </w:t>
                </w:r>
                <w:r>
                  <w:t xml:space="preserve">later </w:t>
                </w:r>
                <w:r w:rsidRPr="00DC11EC">
                  <w:t>work</w:t>
                </w:r>
                <w:r>
                  <w:t xml:space="preserve"> he</w:t>
                </w:r>
                <w:r w:rsidRPr="00DC11EC">
                  <w:t xml:space="preserve"> moved to working </w:t>
                </w:r>
                <w:r>
                  <w:t xml:space="preserve">in </w:t>
                </w:r>
                <w:r w:rsidRPr="00DC11EC">
                  <w:t>mix</w:t>
                </w:r>
                <w:r>
                  <w:t>ed</w:t>
                </w:r>
                <w:r w:rsidRPr="00DC11EC">
                  <w:t xml:space="preserve"> media,</w:t>
                </w:r>
                <w:r>
                  <w:t xml:space="preserve"> including ink</w:t>
                </w:r>
                <w:r w:rsidRPr="00DC11EC">
                  <w:t xml:space="preserve"> drawing</w:t>
                </w:r>
                <w:r>
                  <w:t>s</w:t>
                </w:r>
                <w:r w:rsidRPr="00DC11EC">
                  <w:t xml:space="preserve"> inspir</w:t>
                </w:r>
                <w:r>
                  <w:t>ed by</w:t>
                </w:r>
                <w:r w:rsidRPr="00DC11EC">
                  <w:t xml:space="preserve"> ancient </w:t>
                </w:r>
                <w:r>
                  <w:t>civiliz</w:t>
                </w:r>
                <w:r w:rsidRPr="00DC11EC">
                  <w:t>ations</w:t>
                </w:r>
                <w:r>
                  <w:t>; abstract figures</w:t>
                </w:r>
                <w:r w:rsidRPr="00DC11EC">
                  <w:t xml:space="preserve"> inhabit and traverse his desert landscapes and vast terrains in monochromatic </w:t>
                </w:r>
                <w:proofErr w:type="spellStart"/>
                <w:r w:rsidRPr="00DC11EC">
                  <w:t>colors</w:t>
                </w:r>
                <w:proofErr w:type="spellEnd"/>
                <w:r w:rsidRPr="00DC11EC">
                  <w:t xml:space="preserve">. In the </w:t>
                </w:r>
                <w:r>
                  <w:t>19</w:t>
                </w:r>
                <w:r w:rsidRPr="00DC11EC">
                  <w:t>90s</w:t>
                </w:r>
                <w:r>
                  <w:t>,</w:t>
                </w:r>
                <w:r w:rsidRPr="00DC11EC">
                  <w:t xml:space="preserve"> he be</w:t>
                </w:r>
                <w:r>
                  <w:t>came</w:t>
                </w:r>
                <w:r w:rsidRPr="00DC11EC">
                  <w:t xml:space="preserve"> deeply engaged in exploring found materials, particularly wood</w:t>
                </w:r>
                <w:r>
                  <w:t>,</w:t>
                </w:r>
                <w:r w:rsidRPr="00DC11EC">
                  <w:t xml:space="preserve"> and developed his unique style of inscriptions on wood through burning processes</w:t>
                </w:r>
                <w:r>
                  <w:t>.</w:t>
                </w:r>
                <w:r w:rsidRPr="00DC11EC">
                  <w:t xml:space="preserve"> </w:t>
                </w:r>
                <w:r>
                  <w:t>H</w:t>
                </w:r>
                <w:r w:rsidRPr="00DC11EC">
                  <w:t>e created numerous relief works and assemblages in this style</w:t>
                </w:r>
                <w:r>
                  <w:t>,</w:t>
                </w:r>
                <w:r w:rsidRPr="00DC11EC">
                  <w:t xml:space="preserve"> </w:t>
                </w:r>
                <w:r>
                  <w:t>developing</w:t>
                </w:r>
                <w:r w:rsidRPr="00DC11EC">
                  <w:t xml:space="preserve"> imprints that resemble individual figures. H</w:t>
                </w:r>
                <w:r>
                  <w:t>is</w:t>
                </w:r>
                <w:r w:rsidRPr="00DC11EC">
                  <w:t xml:space="preserve"> monumental installation work in boxes of sand</w:t>
                </w:r>
                <w:r>
                  <w:t xml:space="preserve"> in 2003</w:t>
                </w:r>
                <w:r w:rsidRPr="00DC11EC">
                  <w:t xml:space="preserve"> explor</w:t>
                </w:r>
                <w:r>
                  <w:t>ed</w:t>
                </w:r>
                <w:r w:rsidRPr="00DC11EC">
                  <w:t xml:space="preserve"> the sense </w:t>
                </w:r>
                <w:r>
                  <w:t>of</w:t>
                </w:r>
                <w:r w:rsidRPr="00DC11EC">
                  <w:t xml:space="preserve"> loss and longing</w:t>
                </w:r>
                <w:r>
                  <w:t>,</w:t>
                </w:r>
                <w:r w:rsidRPr="00DC11EC">
                  <w:t xml:space="preserve"> and </w:t>
                </w:r>
                <w:r>
                  <w:t>in 2006, he became</w:t>
                </w:r>
                <w:r w:rsidRPr="00DC11EC">
                  <w:t xml:space="preserve"> inspired by prisoners’ letters.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E6A1F60AED84653A6D30BFF3BA46362"/>
              </w:placeholder>
            </w:sdtPr>
            <w:sdtEndPr/>
            <w:sdtContent>
              <w:p w:rsidR="00210121" w:rsidRDefault="00210121" w:rsidP="006A5A61"/>
              <w:p w:rsidR="003235A7" w:rsidRDefault="006A5A61" w:rsidP="00210121">
                <w:r>
                  <w:t xml:space="preserve">Halaby, </w:t>
                </w:r>
                <w:proofErr w:type="spellStart"/>
                <w:r>
                  <w:t>Samia</w:t>
                </w:r>
                <w:proofErr w:type="spellEnd"/>
                <w:r>
                  <w:t xml:space="preserve"> A. “</w:t>
                </w:r>
                <w:proofErr w:type="spellStart"/>
                <w:r w:rsidRPr="00DC11EC">
                  <w:t>Tayseer</w:t>
                </w:r>
                <w:proofErr w:type="spellEnd"/>
                <w:r w:rsidRPr="00DC11EC">
                  <w:t xml:space="preserve"> </w:t>
                </w:r>
                <w:proofErr w:type="spellStart"/>
                <w:r w:rsidRPr="00DC11EC">
                  <w:t>Barakat</w:t>
                </w:r>
                <w:proofErr w:type="spellEnd"/>
                <w:r>
                  <w:t xml:space="preserve"> and History.” September, 1999. </w:t>
                </w:r>
                <w:hyperlink r:id="rId8" w:history="1">
                  <w:r w:rsidRPr="00F82DC1">
                    <w:rPr>
                      <w:rStyle w:val="Hyperlink"/>
                      <w:rFonts w:ascii="Times New Roman" w:hAnsi="Times New Roman" w:cs="Times New Roman"/>
                    </w:rPr>
                    <w:t>http://www.art.net/~samia/pal/palart/tayseer/tayseer.html</w:t>
                  </w:r>
                </w:hyperlink>
                <w:r>
                  <w:t xml:space="preserve">. 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CA4" w:rsidRDefault="00781CA4" w:rsidP="007A0D55">
      <w:pPr>
        <w:spacing w:after="0" w:line="240" w:lineRule="auto"/>
      </w:pPr>
      <w:r>
        <w:separator/>
      </w:r>
    </w:p>
  </w:endnote>
  <w:endnote w:type="continuationSeparator" w:id="0">
    <w:p w:rsidR="00781CA4" w:rsidRDefault="00781CA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CA4" w:rsidRDefault="00781CA4" w:rsidP="007A0D55">
      <w:pPr>
        <w:spacing w:after="0" w:line="240" w:lineRule="auto"/>
      </w:pPr>
      <w:r>
        <w:separator/>
      </w:r>
    </w:p>
  </w:footnote>
  <w:footnote w:type="continuationSeparator" w:id="0">
    <w:p w:rsidR="00781CA4" w:rsidRDefault="00781CA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4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121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5A61"/>
    <w:rsid w:val="006D0412"/>
    <w:rsid w:val="007411B9"/>
    <w:rsid w:val="00780D95"/>
    <w:rsid w:val="00780DC7"/>
    <w:rsid w:val="00781CA4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4340"/>
    <w:rsid w:val="00A27D2C"/>
    <w:rsid w:val="00A76FD9"/>
    <w:rsid w:val="00AA62DD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8E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01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121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21012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A5A6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01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121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21012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A5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.net/~samia/pal/palart/tayseer/tayse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ocuments\GitHub\REM\++Templated%20Entries\++Pinkoski%20Template%20Drafts\SP%20Completed\BarakatS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17435A3D9B4B94B97D75DECC0AE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ED04-E2F5-4DD9-9644-085E61BE7CAF}"/>
      </w:docPartPr>
      <w:docPartBody>
        <w:p w:rsidR="00000000" w:rsidRDefault="00A47004">
          <w:pPr>
            <w:pStyle w:val="A817435A3D9B4B94B97D75DECC0AE1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DA729B62A9842B5BCC366EBC456C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284A0-E2DA-4215-966C-97BFB483B602}"/>
      </w:docPartPr>
      <w:docPartBody>
        <w:p w:rsidR="00000000" w:rsidRDefault="00A47004">
          <w:pPr>
            <w:pStyle w:val="CDA729B62A9842B5BCC366EBC456CE9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3BC1C7598044F4CAD1CC27B014A5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F8D95-5805-4806-A3DA-BEAF974D60FC}"/>
      </w:docPartPr>
      <w:docPartBody>
        <w:p w:rsidR="00000000" w:rsidRDefault="00A47004">
          <w:pPr>
            <w:pStyle w:val="D3BC1C7598044F4CAD1CC27B014A57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BCE944DED14B37AF50C4A968EC5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8A209-DD73-4EC7-9D6C-FFF783B3F135}"/>
      </w:docPartPr>
      <w:docPartBody>
        <w:p w:rsidR="00000000" w:rsidRDefault="00A47004">
          <w:pPr>
            <w:pStyle w:val="2CBCE944DED14B37AF50C4A968EC53BC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009C209710E4001A868D637C30E0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3D3C-79A5-4FFC-AD3B-389741C36BB4}"/>
      </w:docPartPr>
      <w:docPartBody>
        <w:p w:rsidR="00000000" w:rsidRDefault="00A47004">
          <w:pPr>
            <w:pStyle w:val="7009C209710E4001A868D637C30E017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1FFE4D16550417CA5719D3B545E7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D5362-2B4E-483A-8555-A608D8E0588A}"/>
      </w:docPartPr>
      <w:docPartBody>
        <w:p w:rsidR="00000000" w:rsidRDefault="00A47004">
          <w:pPr>
            <w:pStyle w:val="F1FFE4D16550417CA5719D3B545E74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43AF58999E41DD8A57DB14F86E7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5B06E-C3D4-4242-86AF-B6A75AE8347E}"/>
      </w:docPartPr>
      <w:docPartBody>
        <w:p w:rsidR="00000000" w:rsidRDefault="00A47004">
          <w:pPr>
            <w:pStyle w:val="3443AF58999E41DD8A57DB14F86E7E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A9DF9EEA1834B62BEB5A6697F41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5FE1-8A27-4495-99E9-6FD2B3283D93}"/>
      </w:docPartPr>
      <w:docPartBody>
        <w:p w:rsidR="00000000" w:rsidRDefault="00A47004">
          <w:pPr>
            <w:pStyle w:val="0A9DF9EEA1834B62BEB5A6697F4118F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FE81717D8D7476BA5B07DB8F3F87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6210-A788-4F67-873D-0F2C83E4DC1E}"/>
      </w:docPartPr>
      <w:docPartBody>
        <w:p w:rsidR="00000000" w:rsidRDefault="00A47004">
          <w:pPr>
            <w:pStyle w:val="8FE81717D8D7476BA5B07DB8F3F870E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33A2DBC1F141F79BAEFFF4E419E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FB7D4-2FB3-4881-B150-EFE67FF09909}"/>
      </w:docPartPr>
      <w:docPartBody>
        <w:p w:rsidR="00000000" w:rsidRDefault="00A47004">
          <w:pPr>
            <w:pStyle w:val="9D33A2DBC1F141F79BAEFFF4E419E5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E6A1F60AED84653A6D30BFF3BA46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E3F92-14AE-40A3-BF15-B3EA1CB577D3}"/>
      </w:docPartPr>
      <w:docPartBody>
        <w:p w:rsidR="00000000" w:rsidRDefault="00A47004">
          <w:pPr>
            <w:pStyle w:val="1E6A1F60AED84653A6D30BFF3BA4636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04"/>
    <w:rsid w:val="00A4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17435A3D9B4B94B97D75DECC0AE193">
    <w:name w:val="A817435A3D9B4B94B97D75DECC0AE193"/>
  </w:style>
  <w:style w:type="paragraph" w:customStyle="1" w:styleId="CDA729B62A9842B5BCC366EBC456CE90">
    <w:name w:val="CDA729B62A9842B5BCC366EBC456CE90"/>
  </w:style>
  <w:style w:type="paragraph" w:customStyle="1" w:styleId="D3BC1C7598044F4CAD1CC27B014A573A">
    <w:name w:val="D3BC1C7598044F4CAD1CC27B014A573A"/>
  </w:style>
  <w:style w:type="paragraph" w:customStyle="1" w:styleId="2CBCE944DED14B37AF50C4A968EC53BC">
    <w:name w:val="2CBCE944DED14B37AF50C4A968EC53BC"/>
  </w:style>
  <w:style w:type="paragraph" w:customStyle="1" w:styleId="7009C209710E4001A868D637C30E0176">
    <w:name w:val="7009C209710E4001A868D637C30E0176"/>
  </w:style>
  <w:style w:type="paragraph" w:customStyle="1" w:styleId="F1FFE4D16550417CA5719D3B545E7438">
    <w:name w:val="F1FFE4D16550417CA5719D3B545E7438"/>
  </w:style>
  <w:style w:type="paragraph" w:customStyle="1" w:styleId="3443AF58999E41DD8A57DB14F86E7E0D">
    <w:name w:val="3443AF58999E41DD8A57DB14F86E7E0D"/>
  </w:style>
  <w:style w:type="paragraph" w:customStyle="1" w:styleId="0A9DF9EEA1834B62BEB5A6697F4118FC">
    <w:name w:val="0A9DF9EEA1834B62BEB5A6697F4118FC"/>
  </w:style>
  <w:style w:type="paragraph" w:customStyle="1" w:styleId="8FE81717D8D7476BA5B07DB8F3F870EA">
    <w:name w:val="8FE81717D8D7476BA5B07DB8F3F870EA"/>
  </w:style>
  <w:style w:type="paragraph" w:customStyle="1" w:styleId="9D33A2DBC1F141F79BAEFFF4E419E5A0">
    <w:name w:val="9D33A2DBC1F141F79BAEFFF4E419E5A0"/>
  </w:style>
  <w:style w:type="paragraph" w:customStyle="1" w:styleId="1E6A1F60AED84653A6D30BFF3BA46362">
    <w:name w:val="1E6A1F60AED84653A6D30BFF3BA463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17435A3D9B4B94B97D75DECC0AE193">
    <w:name w:val="A817435A3D9B4B94B97D75DECC0AE193"/>
  </w:style>
  <w:style w:type="paragraph" w:customStyle="1" w:styleId="CDA729B62A9842B5BCC366EBC456CE90">
    <w:name w:val="CDA729B62A9842B5BCC366EBC456CE90"/>
  </w:style>
  <w:style w:type="paragraph" w:customStyle="1" w:styleId="D3BC1C7598044F4CAD1CC27B014A573A">
    <w:name w:val="D3BC1C7598044F4CAD1CC27B014A573A"/>
  </w:style>
  <w:style w:type="paragraph" w:customStyle="1" w:styleId="2CBCE944DED14B37AF50C4A968EC53BC">
    <w:name w:val="2CBCE944DED14B37AF50C4A968EC53BC"/>
  </w:style>
  <w:style w:type="paragraph" w:customStyle="1" w:styleId="7009C209710E4001A868D637C30E0176">
    <w:name w:val="7009C209710E4001A868D637C30E0176"/>
  </w:style>
  <w:style w:type="paragraph" w:customStyle="1" w:styleId="F1FFE4D16550417CA5719D3B545E7438">
    <w:name w:val="F1FFE4D16550417CA5719D3B545E7438"/>
  </w:style>
  <w:style w:type="paragraph" w:customStyle="1" w:styleId="3443AF58999E41DD8A57DB14F86E7E0D">
    <w:name w:val="3443AF58999E41DD8A57DB14F86E7E0D"/>
  </w:style>
  <w:style w:type="paragraph" w:customStyle="1" w:styleId="0A9DF9EEA1834B62BEB5A6697F4118FC">
    <w:name w:val="0A9DF9EEA1834B62BEB5A6697F4118FC"/>
  </w:style>
  <w:style w:type="paragraph" w:customStyle="1" w:styleId="8FE81717D8D7476BA5B07DB8F3F870EA">
    <w:name w:val="8FE81717D8D7476BA5B07DB8F3F870EA"/>
  </w:style>
  <w:style w:type="paragraph" w:customStyle="1" w:styleId="9D33A2DBC1F141F79BAEFFF4E419E5A0">
    <w:name w:val="9D33A2DBC1F141F79BAEFFF4E419E5A0"/>
  </w:style>
  <w:style w:type="paragraph" w:customStyle="1" w:styleId="1E6A1F60AED84653A6D30BFF3BA46362">
    <w:name w:val="1E6A1F60AED84653A6D30BFF3BA463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BarakatSP</Template>
  <TotalTime>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2014-08-24T18:54:00Z</dcterms:created>
  <dcterms:modified xsi:type="dcterms:W3CDTF">2014-08-24T18:56:00Z</dcterms:modified>
</cp:coreProperties>
</file>