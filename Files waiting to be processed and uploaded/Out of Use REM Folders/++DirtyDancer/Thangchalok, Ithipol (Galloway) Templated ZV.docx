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7"/>
        <w:gridCol w:w="2628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23F2C15D54293A251D821C937B7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EAFE73F56E4EB381899AAC9FAA86F8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2D198F" w:rsidP="002D198F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50682B3E34B568D36B3C7F0D87DA9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8BEA78CA2A4D0687F47F5BE52110CD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2D198F" w:rsidP="002D198F">
                <w:r>
                  <w:t>Galloway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63C24CF414144CEA492DE1C9486B28B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D541BF68494E458B5B759114AF8BF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DF377F3A8654DF8861FBF6A93708B87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D198F" w:rsidP="002D198F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Ithipol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Thangchalok</w:t>
                </w:r>
                <w:proofErr w:type="spellEnd"/>
                <w:r>
                  <w:rPr>
                    <w:b/>
                  </w:rPr>
                  <w:t xml:space="preserve"> (1946—)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58BED028D3F4F4F9DFAD0BAEF5D299B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F795EDAAAF447669C3B614ADD71F3F1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D198F" w:rsidP="00E85A05">
                <w:proofErr w:type="spellStart"/>
                <w:r>
                  <w:t>Ithipol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established an international reputation as </w:t>
                </w:r>
                <w:r>
                  <w:t xml:space="preserve">both </w:t>
                </w:r>
                <w:r w:rsidRPr="00A67F60">
                  <w:t>a le</w:t>
                </w:r>
                <w:r>
                  <w:t>ading contemporary Thai artist, as well as a</w:t>
                </w:r>
                <w:r w:rsidRPr="00A67F60">
                  <w:t xml:space="preserve"> respected art educator.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DDDBEBBE8E048BCB60194C3CE73BD7D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D198F" w:rsidRDefault="002D198F" w:rsidP="002D198F">
                <w:proofErr w:type="spellStart"/>
                <w:r>
                  <w:t>Ithipol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established an international reputation as </w:t>
                </w:r>
                <w:r>
                  <w:t xml:space="preserve">both </w:t>
                </w:r>
                <w:r w:rsidRPr="00A67F60">
                  <w:t>a le</w:t>
                </w:r>
                <w:r>
                  <w:t>ading contemporary Thai artist, as well as a</w:t>
                </w:r>
                <w:r w:rsidRPr="00A67F60">
                  <w:t xml:space="preserve"> respected art educator. </w:t>
                </w:r>
                <w:r>
                  <w:t xml:space="preserve">While studying at </w:t>
                </w:r>
                <w:proofErr w:type="spellStart"/>
                <w:r>
                  <w:t>Silpakorn</w:t>
                </w:r>
                <w:proofErr w:type="spellEnd"/>
                <w:r>
                  <w:t xml:space="preserve"> University he was exposed to abstract art and print techniques through </w:t>
                </w:r>
                <w:proofErr w:type="spellStart"/>
                <w:r>
                  <w:t>Chalood</w:t>
                </w:r>
                <w:proofErr w:type="spellEnd"/>
                <w:r>
                  <w:t xml:space="preserve"> </w:t>
                </w:r>
                <w:proofErr w:type="spellStart"/>
                <w:r>
                  <w:t>Nimsamer</w:t>
                </w:r>
                <w:proofErr w:type="spellEnd"/>
                <w:r>
                  <w:t xml:space="preserve">, who had recently returned from the Pratt Graphic Centre in New York. </w:t>
                </w:r>
                <w:proofErr w:type="spellStart"/>
                <w:r>
                  <w:t>Thangchalok</w:t>
                </w:r>
                <w:proofErr w:type="spellEnd"/>
                <w:r>
                  <w:t xml:space="preserve"> excelled at </w:t>
                </w:r>
                <w:proofErr w:type="spellStart"/>
                <w:r>
                  <w:t>Silpakorn</w:t>
                </w:r>
                <w:proofErr w:type="spellEnd"/>
                <w:r>
                  <w:t xml:space="preserve"> and</w:t>
                </w:r>
                <w:r w:rsidRPr="00A67F60">
                  <w:t xml:space="preserve"> </w:t>
                </w:r>
                <w:r>
                  <w:t xml:space="preserve">subsequently received </w:t>
                </w:r>
                <w:r w:rsidRPr="00A67F60">
                  <w:t>a scholarship to study fine art at the Un</w:t>
                </w:r>
                <w:r>
                  <w:t>iversity of Washington, completing</w:t>
                </w:r>
                <w:r w:rsidRPr="00A67F60">
                  <w:t xml:space="preserve"> his Master</w:t>
                </w:r>
                <w:r>
                  <w:t>’</w:t>
                </w:r>
                <w:r w:rsidRPr="00A67F60">
                  <w:t>s degree in 1975. This was followed by another scho</w:t>
                </w:r>
                <w:r>
                  <w:t xml:space="preserve">larship to travel to Australia </w:t>
                </w:r>
                <w:r w:rsidRPr="00A67F60">
                  <w:t xml:space="preserve">in 1983. </w:t>
                </w:r>
                <w:r>
                  <w:br/>
                </w:r>
              </w:p>
              <w:p w:rsidR="002D198F" w:rsidRPr="00A67F60" w:rsidRDefault="002D198F" w:rsidP="002D198F"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favours abstraction, his works demonstrating great confidence in managing line and texture. </w:t>
                </w:r>
                <w:proofErr w:type="spellStart"/>
                <w:r w:rsidRPr="00A67F60">
                  <w:t>Thangchalok</w:t>
                </w:r>
                <w:proofErr w:type="spellEnd"/>
                <w:r w:rsidRPr="00A67F60">
                  <w:t xml:space="preserve"> has explored many differing themes in his work</w:t>
                </w:r>
                <w:r>
                  <w:t xml:space="preserve"> as a conceptual artist</w:t>
                </w:r>
                <w:r w:rsidRPr="00A67F60">
                  <w:t xml:space="preserve">, including contemporary concerns related to the old and new in urban environments. He has been a regular exhibitor, representing Thailand internationally as well as having a strong local following. He is currently Assistant Professor in Painting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University, and is actively involved in arts organisations in Thailand including the National Gallery, Bangkok. While he has worked with a variety of mediums, he is considered an expert printmaker. He experiments with various printmaking techniques and through his teaching has helped popularise this medium</w:t>
                </w:r>
                <w:r>
                  <w:t xml:space="preserve"> amongst a new generation of Thai artists.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71FDC3F2514C21BE31CA6FF938FBDD"/>
              </w:placeholder>
            </w:sdtPr>
            <w:sdtEndPr/>
            <w:sdtContent>
              <w:p w:rsidR="003235A7" w:rsidRDefault="002D198F" w:rsidP="002D198F">
                <w:sdt>
                  <w:sdtPr>
                    <w:id w:val="-18281235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Pos92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2D198F">
                      <w:rPr>
                        <w:noProof/>
                        <w:lang w:val="en-CA"/>
                      </w:rPr>
                      <w:t>(Poshyananda)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66E" w:rsidRDefault="00F0666E" w:rsidP="007A0D55">
      <w:pPr>
        <w:spacing w:after="0" w:line="240" w:lineRule="auto"/>
      </w:pPr>
      <w:r>
        <w:separator/>
      </w:r>
    </w:p>
  </w:endnote>
  <w:endnote w:type="continuationSeparator" w:id="0">
    <w:p w:rsidR="00F0666E" w:rsidRDefault="00F066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66E" w:rsidRDefault="00F0666E" w:rsidP="007A0D55">
      <w:pPr>
        <w:spacing w:after="0" w:line="240" w:lineRule="auto"/>
      </w:pPr>
      <w:r>
        <w:separator/>
      </w:r>
    </w:p>
  </w:footnote>
  <w:footnote w:type="continuationSeparator" w:id="0">
    <w:p w:rsidR="00F0666E" w:rsidRDefault="00F066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8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98F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666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6D2C1-1DDC-4C13-8C38-05241594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923F2C15D54293A251D821C937B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FA8F-9047-4776-90FD-4BB26FE1F79F}"/>
      </w:docPartPr>
      <w:docPartBody>
        <w:p w:rsidR="00000000" w:rsidRDefault="006B4237">
          <w:pPr>
            <w:pStyle w:val="CD923F2C15D54293A251D821C937B7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EAFE73F56E4EB381899AAC9FAA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59ED-7012-48DC-B55F-0340F0C73D81}"/>
      </w:docPartPr>
      <w:docPartBody>
        <w:p w:rsidR="00000000" w:rsidRDefault="006B4237">
          <w:pPr>
            <w:pStyle w:val="E9EAFE73F56E4EB381899AAC9FAA86F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50682B3E34B568D36B3C7F0D8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456F-04F1-4E5D-816E-3D87DC953C34}"/>
      </w:docPartPr>
      <w:docPartBody>
        <w:p w:rsidR="00000000" w:rsidRDefault="006B4237">
          <w:pPr>
            <w:pStyle w:val="71450682B3E34B568D36B3C7F0D87D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8BEA78CA2A4D0687F47F5BE521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A987D-22FF-4E5A-AA92-B4D5FCD07AE5}"/>
      </w:docPartPr>
      <w:docPartBody>
        <w:p w:rsidR="00000000" w:rsidRDefault="006B4237">
          <w:pPr>
            <w:pStyle w:val="B88BEA78CA2A4D0687F47F5BE52110C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63C24CF414144CEA492DE1C9486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9C88-5DB5-4E57-BC2D-784FED9A28B0}"/>
      </w:docPartPr>
      <w:docPartBody>
        <w:p w:rsidR="00000000" w:rsidRDefault="006B4237">
          <w:pPr>
            <w:pStyle w:val="863C24CF414144CEA492DE1C9486B2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D541BF68494E458B5B759114AF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6DA6-9CE4-4593-835D-FF3F49FB5FF8}"/>
      </w:docPartPr>
      <w:docPartBody>
        <w:p w:rsidR="00000000" w:rsidRDefault="006B4237">
          <w:pPr>
            <w:pStyle w:val="19D541BF68494E458B5B759114AF8B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F377F3A8654DF8861FBF6A9370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BA1B-CC89-4A5A-BCCE-16BBC9B32C83}"/>
      </w:docPartPr>
      <w:docPartBody>
        <w:p w:rsidR="00000000" w:rsidRDefault="006B4237">
          <w:pPr>
            <w:pStyle w:val="5DF377F3A8654DF8861FBF6A93708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BED028D3F4F4F9DFAD0BAEF5D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5CF1D-F73A-4B84-99D0-A8EB35A00ABA}"/>
      </w:docPartPr>
      <w:docPartBody>
        <w:p w:rsidR="00000000" w:rsidRDefault="006B4237">
          <w:pPr>
            <w:pStyle w:val="C58BED028D3F4F4F9DFAD0BAEF5D29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F795EDAAAF447669C3B614ADD71F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8691-C227-42C9-94CE-9F31753A0154}"/>
      </w:docPartPr>
      <w:docPartBody>
        <w:p w:rsidR="00000000" w:rsidRDefault="006B4237">
          <w:pPr>
            <w:pStyle w:val="4F795EDAAAF447669C3B614ADD71F3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DDBEBBE8E048BCB60194C3CE73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4B7-3042-4EAF-B0F0-468A5E567383}"/>
      </w:docPartPr>
      <w:docPartBody>
        <w:p w:rsidR="00000000" w:rsidRDefault="006B4237">
          <w:pPr>
            <w:pStyle w:val="ADDDBEBBE8E048BCB60194C3CE73BD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71FDC3F2514C21BE31CA6FF938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3A60-EEA4-4260-AC71-C22CB57557BD}"/>
      </w:docPartPr>
      <w:docPartBody>
        <w:p w:rsidR="00000000" w:rsidRDefault="006B4237">
          <w:pPr>
            <w:pStyle w:val="2D71FDC3F2514C21BE31CA6FF938FBD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37"/>
    <w:rsid w:val="006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23F2C15D54293A251D821C937B7A0">
    <w:name w:val="CD923F2C15D54293A251D821C937B7A0"/>
  </w:style>
  <w:style w:type="paragraph" w:customStyle="1" w:styleId="E9EAFE73F56E4EB381899AAC9FAA86F8">
    <w:name w:val="E9EAFE73F56E4EB381899AAC9FAA86F8"/>
  </w:style>
  <w:style w:type="paragraph" w:customStyle="1" w:styleId="71450682B3E34B568D36B3C7F0D87DA9">
    <w:name w:val="71450682B3E34B568D36B3C7F0D87DA9"/>
  </w:style>
  <w:style w:type="paragraph" w:customStyle="1" w:styleId="B88BEA78CA2A4D0687F47F5BE52110CD">
    <w:name w:val="B88BEA78CA2A4D0687F47F5BE52110CD"/>
  </w:style>
  <w:style w:type="paragraph" w:customStyle="1" w:styleId="863C24CF414144CEA492DE1C9486B28B">
    <w:name w:val="863C24CF414144CEA492DE1C9486B28B"/>
  </w:style>
  <w:style w:type="paragraph" w:customStyle="1" w:styleId="19D541BF68494E458B5B759114AF8BFC">
    <w:name w:val="19D541BF68494E458B5B759114AF8BFC"/>
  </w:style>
  <w:style w:type="paragraph" w:customStyle="1" w:styleId="5DF377F3A8654DF8861FBF6A93708B87">
    <w:name w:val="5DF377F3A8654DF8861FBF6A93708B87"/>
  </w:style>
  <w:style w:type="paragraph" w:customStyle="1" w:styleId="C58BED028D3F4F4F9DFAD0BAEF5D299B">
    <w:name w:val="C58BED028D3F4F4F9DFAD0BAEF5D299B"/>
  </w:style>
  <w:style w:type="paragraph" w:customStyle="1" w:styleId="4F795EDAAAF447669C3B614ADD71F3F1">
    <w:name w:val="4F795EDAAAF447669C3B614ADD71F3F1"/>
  </w:style>
  <w:style w:type="paragraph" w:customStyle="1" w:styleId="ADDDBEBBE8E048BCB60194C3CE73BD7D">
    <w:name w:val="ADDDBEBBE8E048BCB60194C3CE73BD7D"/>
  </w:style>
  <w:style w:type="paragraph" w:customStyle="1" w:styleId="2D71FDC3F2514C21BE31CA6FF938FBDD">
    <w:name w:val="2D71FDC3F2514C21BE31CA6FF938F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Pos92</b:Tag>
    <b:SourceType>Book</b:SourceType>
    <b:Guid>{2FAA5900-2ECA-4E04-A939-D0494BD8131E}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1E6511FA-FE5E-4548-8BC8-0DEA4000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2014-08-26T06:36:00Z</dcterms:created>
  <dcterms:modified xsi:type="dcterms:W3CDTF">2014-08-26T06:39:00Z</dcterms:modified>
</cp:coreProperties>
</file>