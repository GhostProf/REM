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883F842" w14:textId="77777777" w:rsidTr="00922950">
        <w:tc>
          <w:tcPr>
            <w:tcW w:w="491" w:type="dxa"/>
            <w:vMerge w:val="restart"/>
            <w:shd w:val="clear" w:color="auto" w:fill="A6A6A6" w:themeFill="background1" w:themeFillShade="A6"/>
            <w:textDirection w:val="btLr"/>
          </w:tcPr>
          <w:p w14:paraId="7BAFFC4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296D7F2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68B44C97" w14:textId="77777777" w:rsidR="00B574C9" w:rsidRDefault="00583ADD" w:rsidP="00583ADD">
                <w:r>
                  <w:t>Michael</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67EB30FE"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44C36EF1" w14:textId="77777777" w:rsidR="00B574C9" w:rsidRDefault="00583ADD" w:rsidP="00922950">
                <w:r>
                  <w:t>Johnson</w:t>
                </w:r>
              </w:p>
            </w:tc>
          </w:sdtContent>
        </w:sdt>
      </w:tr>
      <w:tr w:rsidR="00B574C9" w14:paraId="19DC6BF5" w14:textId="77777777" w:rsidTr="001A6A06">
        <w:trPr>
          <w:trHeight w:val="986"/>
        </w:trPr>
        <w:tc>
          <w:tcPr>
            <w:tcW w:w="491" w:type="dxa"/>
            <w:vMerge/>
            <w:shd w:val="clear" w:color="auto" w:fill="A6A6A6" w:themeFill="background1" w:themeFillShade="A6"/>
          </w:tcPr>
          <w:p w14:paraId="19D7B440"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032ABE8A" w14:textId="77777777" w:rsidR="00B574C9" w:rsidRDefault="00B574C9" w:rsidP="00922950">
                <w:r>
                  <w:rPr>
                    <w:rStyle w:val="PlaceholderText"/>
                  </w:rPr>
                  <w:t>[Enter your biography]</w:t>
                </w:r>
              </w:p>
            </w:tc>
          </w:sdtContent>
        </w:sdt>
      </w:tr>
      <w:tr w:rsidR="00B574C9" w14:paraId="00BDC5B5" w14:textId="77777777" w:rsidTr="001A6A06">
        <w:trPr>
          <w:trHeight w:val="986"/>
        </w:trPr>
        <w:tc>
          <w:tcPr>
            <w:tcW w:w="491" w:type="dxa"/>
            <w:vMerge/>
            <w:shd w:val="clear" w:color="auto" w:fill="A6A6A6" w:themeFill="background1" w:themeFillShade="A6"/>
          </w:tcPr>
          <w:p w14:paraId="382655D9"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31B82705" w14:textId="77777777" w:rsidR="00B574C9" w:rsidRDefault="00583ADD" w:rsidP="00B574C9">
                <w:r>
                  <w:t>Northumbria University</w:t>
                </w:r>
              </w:p>
            </w:tc>
          </w:sdtContent>
        </w:sdt>
      </w:tr>
    </w:tbl>
    <w:p w14:paraId="0B5670E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4029C139" w14:textId="77777777" w:rsidTr="00244BB0">
        <w:tc>
          <w:tcPr>
            <w:tcW w:w="9016" w:type="dxa"/>
            <w:shd w:val="clear" w:color="auto" w:fill="A6A6A6" w:themeFill="background1" w:themeFillShade="A6"/>
            <w:tcMar>
              <w:top w:w="113" w:type="dxa"/>
              <w:bottom w:w="113" w:type="dxa"/>
            </w:tcMar>
          </w:tcPr>
          <w:p w14:paraId="0E35C74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0768B7B" w14:textId="77777777" w:rsidTr="003F0D73">
        <w:sdt>
          <w:sdt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1CE6772C" w14:textId="77777777" w:rsidR="003F0D73" w:rsidRPr="00FB589A" w:rsidRDefault="008B2B8C" w:rsidP="00583ADD">
                <w:r>
                  <w:t>Niemeyer, Oscar (1907–</w:t>
                </w:r>
                <w:r w:rsidR="00583ADD" w:rsidRPr="00583ADD">
                  <w:t>2012)</w:t>
                </w:r>
              </w:p>
            </w:tc>
          </w:sdtContent>
        </w:sdt>
      </w:tr>
      <w:tr w:rsidR="00464699" w14:paraId="00A0F433" w14:textId="77777777"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6ED1C5D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01A2054"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39C5097E" w14:textId="77777777" w:rsidR="008B2B8C" w:rsidRDefault="00583ADD" w:rsidP="00E85A05">
                <w:pPr>
                  <w:rPr>
                    <w:lang w:val="en-CA"/>
                  </w:rPr>
                </w:pPr>
                <w:r w:rsidRPr="00583ADD">
                  <w:rPr>
                    <w:lang w:val="en-CA"/>
                  </w:rPr>
                  <w:t xml:space="preserve">Oscar Ribeiro de Almeida Niemeyer </w:t>
                </w:r>
                <w:proofErr w:type="spellStart"/>
                <w:r w:rsidRPr="00583ADD">
                  <w:rPr>
                    <w:lang w:val="en-CA"/>
                  </w:rPr>
                  <w:t>Soares</w:t>
                </w:r>
                <w:proofErr w:type="spellEnd"/>
                <w:r w:rsidRPr="00583ADD">
                  <w:rPr>
                    <w:lang w:val="en-CA"/>
                  </w:rPr>
                  <w:t xml:space="preserve"> </w:t>
                </w:r>
                <w:proofErr w:type="spellStart"/>
                <w:r w:rsidRPr="00583ADD">
                  <w:rPr>
                    <w:lang w:val="en-CA"/>
                  </w:rPr>
                  <w:t>Filho</w:t>
                </w:r>
                <w:proofErr w:type="spellEnd"/>
                <w:r w:rsidRPr="00583ADD">
                  <w:rPr>
                    <w:lang w:val="en-CA"/>
                  </w:rPr>
                  <w:t>, better known as Oscar Niemeyer, was a prolific Brazilian architect and one of the leading Latin American exponents of international modernism. Like Le Corbusier, whom he admired, he explored the aesthetic possibilities of reinforced concrete, but used the plasticity of the medium to transcend the rigid dogmatism of European modernism, while evoking elements of the Brazilian landscape. His reputation rests primarily on the ceremonial buildings he created for the utopian capital of Brazil, but at the time of his death in 2012 he had completed approximately 600 works throughout the Americas, Africa, and Europe.</w:t>
                </w:r>
              </w:p>
              <w:p w14:paraId="5709ECC2" w14:textId="77777777" w:rsidR="008B2B8C" w:rsidRDefault="008B2B8C" w:rsidP="00E85A05">
                <w:pPr>
                  <w:rPr>
                    <w:lang w:val="en-CA"/>
                  </w:rPr>
                </w:pPr>
              </w:p>
              <w:p w14:paraId="32CCA672" w14:textId="77777777" w:rsidR="00E85A05" w:rsidRPr="00583ADD" w:rsidRDefault="008B2B8C" w:rsidP="00E85A05">
                <w:pPr>
                  <w:rPr>
                    <w:lang w:val="en-CA"/>
                  </w:rPr>
                </w:pPr>
                <w:r w:rsidRPr="00583ADD">
                  <w:rPr>
                    <w:lang w:val="en-CA"/>
                  </w:rPr>
                  <w:t>Niemeyer attended the National School of Fine Arts in </w:t>
                </w:r>
                <w:r>
                  <w:fldChar w:fldCharType="begin"/>
                </w:r>
                <w:r>
                  <w:instrText xml:space="preserve"> HYPERLINK "http://www.archdaily.com/tag/rio-de-janeiro/" \t "_blank" </w:instrText>
                </w:r>
                <w:r>
                  <w:fldChar w:fldCharType="separate"/>
                </w:r>
                <w:r w:rsidRPr="00583ADD">
                  <w:rPr>
                    <w:rStyle w:val="Hyperlink"/>
                    <w:rFonts w:eastAsia="Times New Roman" w:cs="Arial"/>
                    <w:color w:val="auto"/>
                    <w:u w:val="none"/>
                    <w:bdr w:val="none" w:sz="0" w:space="0" w:color="auto" w:frame="1"/>
                    <w:lang w:val="en-CA" w:eastAsia="en-GB"/>
                  </w:rPr>
                  <w:t>Rio de Janeiro</w:t>
                </w:r>
                <w:r>
                  <w:rPr>
                    <w:rStyle w:val="Hyperlink"/>
                    <w:rFonts w:eastAsia="Times New Roman" w:cs="Arial"/>
                    <w:color w:val="auto"/>
                    <w:u w:val="none"/>
                    <w:bdr w:val="none" w:sz="0" w:space="0" w:color="auto" w:frame="1"/>
                    <w:lang w:val="en-CA" w:eastAsia="en-GB"/>
                  </w:rPr>
                  <w:fldChar w:fldCharType="end"/>
                </w:r>
                <w:r w:rsidRPr="00583ADD">
                  <w:rPr>
                    <w:lang w:val="en-CA"/>
                  </w:rPr>
                  <w:t xml:space="preserve"> from 1929 to 1934. He worked in the office of the influential Brazilian architect and urban planner </w:t>
                </w:r>
                <w:proofErr w:type="spellStart"/>
                <w:r w:rsidRPr="00583ADD">
                  <w:rPr>
                    <w:lang w:val="en-CA"/>
                  </w:rPr>
                  <w:t>Lúcio</w:t>
                </w:r>
                <w:proofErr w:type="spellEnd"/>
                <w:r w:rsidRPr="00583ADD">
                  <w:rPr>
                    <w:lang w:val="en-CA"/>
                  </w:rPr>
                  <w:t xml:space="preserve"> Costa in 1932, a professional partnership that would last decades and result in many important works of</w:t>
                </w:r>
                <w:r>
                  <w:rPr>
                    <w:lang w:val="en-CA"/>
                  </w:rPr>
                  <w:t xml:space="preserve"> modern architecture. From 1936–19</w:t>
                </w:r>
                <w:r w:rsidRPr="00583ADD">
                  <w:rPr>
                    <w:lang w:val="en-CA"/>
                  </w:rPr>
                  <w:t>43 Niemeyer was a member of the team of Brazilian architects working with Le Corbusier on the new building for the Ministry of Education and Health in Rio de Janeiro. At the age of 29, he was assigned as a draftsman for Le Corbusier, but the changes he introduced after Le Corbusier’s departure convinced Costa to appoint him as the project's lead architect. The building, a horizontal bar bisected by a vertical slab, became an icon of Brazilian architecture and attr</w:t>
                </w:r>
                <w:r>
                  <w:rPr>
                    <w:lang w:val="en-CA"/>
                  </w:rPr>
                  <w:t>acted international recognition</w:t>
                </w:r>
              </w:p>
            </w:tc>
          </w:sdtContent>
        </w:sdt>
      </w:tr>
      <w:tr w:rsidR="003F0D73" w:rsidRPr="00583ADD" w14:paraId="0343B374" w14:textId="77777777" w:rsidTr="003F0D73">
        <w:sdt>
          <w:sdtPr>
            <w:rPr>
              <w:lang w:val="en-CA"/>
            </w:rPr>
            <w:alias w:val="Article text"/>
            <w:tag w:val="articleText"/>
            <w:id w:val="634067588"/>
            <w:placeholder>
              <w:docPart w:val="DBB94F8041BE4F69974CEFC095EACF36"/>
            </w:placeholder>
          </w:sdtPr>
          <w:sdtEndPr/>
          <w:sdtContent>
            <w:tc>
              <w:tcPr>
                <w:tcW w:w="9016" w:type="dxa"/>
                <w:tcMar>
                  <w:top w:w="113" w:type="dxa"/>
                  <w:bottom w:w="113" w:type="dxa"/>
                </w:tcMar>
              </w:tcPr>
              <w:p w14:paraId="35572A35" w14:textId="77777777" w:rsidR="00583ADD" w:rsidRDefault="00583ADD" w:rsidP="00583ADD">
                <w:pPr>
                  <w:rPr>
                    <w:lang w:val="en-CA"/>
                  </w:rPr>
                </w:pPr>
                <w:r w:rsidRPr="00583ADD">
                  <w:rPr>
                    <w:lang w:val="en-CA"/>
                  </w:rPr>
                  <w:t xml:space="preserve">Oscar Ribeiro de Almeida Niemeyer </w:t>
                </w:r>
                <w:proofErr w:type="spellStart"/>
                <w:r w:rsidRPr="00583ADD">
                  <w:rPr>
                    <w:lang w:val="en-CA"/>
                  </w:rPr>
                  <w:t>Soares</w:t>
                </w:r>
                <w:proofErr w:type="spellEnd"/>
                <w:r w:rsidRPr="00583ADD">
                  <w:rPr>
                    <w:lang w:val="en-CA"/>
                  </w:rPr>
                  <w:t xml:space="preserve"> </w:t>
                </w:r>
                <w:proofErr w:type="spellStart"/>
                <w:r w:rsidRPr="00583ADD">
                  <w:rPr>
                    <w:lang w:val="en-CA"/>
                  </w:rPr>
                  <w:t>Filho</w:t>
                </w:r>
                <w:proofErr w:type="spellEnd"/>
                <w:r w:rsidRPr="00583ADD">
                  <w:rPr>
                    <w:lang w:val="en-CA"/>
                  </w:rPr>
                  <w:t>, better known as Oscar Niemeyer, was a prolific Brazilian architect and one of the leading Latin American exponents of international modernism. Like Le Corbusier, whom he admired, he explored the aesthetic possibilities of reinforced concrete, but used the plasticity of the medium to transcend the rigid dogmatism of European modernism, while evoking elements of the Brazilian landscape. His reputation rests primarily on the ceremonial buildings he created for the utopian capital of Brazil, but at the time of his death in 2012 he had completed approximately 600 works throughout the Americas, Africa, and Europe.</w:t>
                </w:r>
              </w:p>
              <w:p w14:paraId="6BFAF81C" w14:textId="77777777" w:rsidR="00583ADD" w:rsidRDefault="002336A8" w:rsidP="00583ADD">
                <w:pPr>
                  <w:rPr>
                    <w:lang w:val="en-CA"/>
                  </w:rPr>
                </w:pPr>
                <w:r>
                  <w:rPr>
                    <w:lang w:val="en-CA"/>
                  </w:rPr>
                  <w:t xml:space="preserve"> </w:t>
                </w:r>
              </w:p>
              <w:p w14:paraId="160D479B" w14:textId="77777777" w:rsidR="0029090B" w:rsidRDefault="0029090B" w:rsidP="0029090B">
                <w:pPr>
                  <w:keepNext/>
                </w:pPr>
                <w:r>
                  <w:t xml:space="preserve">File: </w:t>
                </w:r>
                <w:r w:rsidRPr="008620B1">
                  <w:t xml:space="preserve">Oscar </w:t>
                </w:r>
                <w:r>
                  <w:t>Niemeyer.jpg</w:t>
                </w:r>
              </w:p>
              <w:p w14:paraId="1680BB7C" w14:textId="77777777" w:rsidR="0029090B" w:rsidRDefault="0029090B" w:rsidP="0029090B">
                <w:pPr>
                  <w:pStyle w:val="Caption"/>
                  <w:rPr>
                    <w:b w:val="0"/>
                  </w:rPr>
                </w:pPr>
                <w:r>
                  <w:t xml:space="preserve">Oscar Niemeyer </w:t>
                </w:r>
                <w:r w:rsidR="008B2B8C">
                  <w:fldChar w:fldCharType="begin"/>
                </w:r>
                <w:r w:rsidR="008B2B8C">
                  <w:instrText xml:space="preserve"> SEQ Oscar_Niemeyer \* ARABIC </w:instrText>
                </w:r>
                <w:r w:rsidR="008B2B8C">
                  <w:fldChar w:fldCharType="separate"/>
                </w:r>
                <w:r>
                  <w:rPr>
                    <w:noProof/>
                  </w:rPr>
                  <w:t>1</w:t>
                </w:r>
                <w:r w:rsidR="008B2B8C">
                  <w:rPr>
                    <w:noProof/>
                  </w:rPr>
                  <w:fldChar w:fldCharType="end"/>
                </w:r>
              </w:p>
              <w:p w14:paraId="63A54409" w14:textId="77777777" w:rsidR="0029090B" w:rsidRDefault="008B2B8C" w:rsidP="008B2B8C">
                <w:pPr>
                  <w:pStyle w:val="Authornote"/>
                  <w:rPr>
                    <w:lang w:val="en-CA"/>
                  </w:rPr>
                </w:pPr>
                <w:r>
                  <w:rPr>
                    <w:lang w:val="en-CA"/>
                  </w:rPr>
                  <w:t>[[</w:t>
                </w:r>
                <w:r w:rsidR="0029090B">
                  <w:rPr>
                    <w:lang w:val="en-CA"/>
                  </w:rPr>
                  <w:t xml:space="preserve">Source: Image is available at </w:t>
                </w:r>
                <w:hyperlink r:id="rId9" w:history="1">
                  <w:r w:rsidR="0029090B" w:rsidRPr="00854F84">
                    <w:rPr>
                      <w:rStyle w:val="Hyperlink"/>
                      <w:lang w:val="en-CA"/>
                    </w:rPr>
                    <w:t>http://www.phaidon.com/resource/reneburri-432.jpg</w:t>
                  </w:r>
                </w:hyperlink>
                <w:r>
                  <w:rPr>
                    <w:rStyle w:val="Hyperlink"/>
                    <w:lang w:val="en-CA"/>
                  </w:rPr>
                  <w:t>]]</w:t>
                </w:r>
              </w:p>
              <w:p w14:paraId="562FEBC1" w14:textId="77777777" w:rsidR="0029090B" w:rsidRPr="00583ADD" w:rsidRDefault="0029090B" w:rsidP="00583ADD">
                <w:pPr>
                  <w:rPr>
                    <w:lang w:val="en-CA"/>
                  </w:rPr>
                </w:pPr>
              </w:p>
              <w:p w14:paraId="077426D4" w14:textId="77777777" w:rsidR="00583ADD" w:rsidRPr="00583ADD" w:rsidRDefault="00583ADD" w:rsidP="00583ADD">
                <w:pPr>
                  <w:rPr>
                    <w:lang w:val="en-CA"/>
                  </w:rPr>
                </w:pPr>
                <w:r w:rsidRPr="00583ADD">
                  <w:rPr>
                    <w:lang w:val="en-CA"/>
                  </w:rPr>
                  <w:t>Niemeyer attended the National School of Fine Arts in </w:t>
                </w:r>
                <w:r w:rsidR="008B2B8C">
                  <w:fldChar w:fldCharType="begin"/>
                </w:r>
                <w:r w:rsidR="008B2B8C">
                  <w:instrText xml:space="preserve"> HYPERLINK "http://www.archdaily.com/tag/rio-de-janeiro/" \t "_blank" </w:instrText>
                </w:r>
                <w:r w:rsidR="008B2B8C">
                  <w:fldChar w:fldCharType="separate"/>
                </w:r>
                <w:r w:rsidRPr="00583ADD">
                  <w:rPr>
                    <w:rStyle w:val="Hyperlink"/>
                    <w:rFonts w:eastAsia="Times New Roman" w:cs="Arial"/>
                    <w:color w:val="auto"/>
                    <w:u w:val="none"/>
                    <w:bdr w:val="none" w:sz="0" w:space="0" w:color="auto" w:frame="1"/>
                    <w:lang w:val="en-CA" w:eastAsia="en-GB"/>
                  </w:rPr>
                  <w:t>Rio de Janeiro</w:t>
                </w:r>
                <w:r w:rsidR="008B2B8C">
                  <w:rPr>
                    <w:rStyle w:val="Hyperlink"/>
                    <w:rFonts w:eastAsia="Times New Roman" w:cs="Arial"/>
                    <w:color w:val="auto"/>
                    <w:u w:val="none"/>
                    <w:bdr w:val="none" w:sz="0" w:space="0" w:color="auto" w:frame="1"/>
                    <w:lang w:val="en-CA" w:eastAsia="en-GB"/>
                  </w:rPr>
                  <w:fldChar w:fldCharType="end"/>
                </w:r>
                <w:r w:rsidRPr="00583ADD">
                  <w:rPr>
                    <w:lang w:val="en-CA"/>
                  </w:rPr>
                  <w:t xml:space="preserve"> from 1929 to 1934. He worked in the office of the influential Brazilian architect and urban planner </w:t>
                </w:r>
                <w:proofErr w:type="spellStart"/>
                <w:r w:rsidRPr="00583ADD">
                  <w:rPr>
                    <w:lang w:val="en-CA"/>
                  </w:rPr>
                  <w:t>Lúcio</w:t>
                </w:r>
                <w:proofErr w:type="spellEnd"/>
                <w:r w:rsidRPr="00583ADD">
                  <w:rPr>
                    <w:lang w:val="en-CA"/>
                  </w:rPr>
                  <w:t xml:space="preserve"> Costa in 1932, a professional partnership that would last decades and result in many important works of</w:t>
                </w:r>
                <w:r w:rsidR="008B2B8C">
                  <w:rPr>
                    <w:lang w:val="en-CA"/>
                  </w:rPr>
                  <w:t xml:space="preserve"> modern architecture. From 1936–19</w:t>
                </w:r>
                <w:r w:rsidRPr="00583ADD">
                  <w:rPr>
                    <w:lang w:val="en-CA"/>
                  </w:rPr>
                  <w:t xml:space="preserve">43 Niemeyer was a member of the team of Brazilian architects working </w:t>
                </w:r>
                <w:r w:rsidRPr="00583ADD">
                  <w:rPr>
                    <w:lang w:val="en-CA"/>
                  </w:rPr>
                  <w:lastRenderedPageBreak/>
                  <w:t>with Le Corbusier on the new building for the Ministry of Education and Health in Rio de Janeiro. At the age of 29, he was assigned as a draftsman for Le Corbusier, but the changes he introduced after Le Corbusier’s departure convinced Costa to appoint him as the project's lead architect. The building, a horizontal bar bisected by a vertical slab, became an icon of Brazilian architecture and attracted international recognition.</w:t>
                </w:r>
              </w:p>
              <w:p w14:paraId="0E025315" w14:textId="77777777" w:rsidR="00583ADD" w:rsidRPr="00583ADD" w:rsidRDefault="00583ADD" w:rsidP="00583ADD">
                <w:pPr>
                  <w:rPr>
                    <w:lang w:val="en-CA"/>
                  </w:rPr>
                </w:pPr>
              </w:p>
              <w:p w14:paraId="0A3A0BB9" w14:textId="77777777" w:rsidR="00583ADD" w:rsidRDefault="00583ADD" w:rsidP="00583ADD">
                <w:pPr>
                  <w:rPr>
                    <w:lang w:val="en-CA"/>
                  </w:rPr>
                </w:pPr>
                <w:r w:rsidRPr="00583ADD">
                  <w:rPr>
                    <w:lang w:val="en-CA"/>
                  </w:rPr>
                  <w:t xml:space="preserve">Working with Costa, Niemeyer co-designed the Brazilian Pavilion for the New York World’s Fair of 1939. His distinctive talents became evident in his designs for </w:t>
                </w:r>
                <w:proofErr w:type="spellStart"/>
                <w:r w:rsidRPr="00583ADD">
                  <w:rPr>
                    <w:lang w:val="en-CA"/>
                  </w:rPr>
                  <w:t>Pampulha</w:t>
                </w:r>
                <w:proofErr w:type="spellEnd"/>
                <w:r w:rsidRPr="00583ADD">
                  <w:rPr>
                    <w:lang w:val="en-CA"/>
                  </w:rPr>
                  <w:t>, a planned subur</w:t>
                </w:r>
                <w:r w:rsidR="008B2B8C">
                  <w:rPr>
                    <w:lang w:val="en-CA"/>
                  </w:rPr>
                  <w:t>b north of Belo Horizonte (1940–19</w:t>
                </w:r>
                <w:r w:rsidRPr="00583ADD">
                  <w:rPr>
                    <w:lang w:val="en-CA"/>
                  </w:rPr>
                  <w:t xml:space="preserve">43), masterminded by the city’s mayor and future President of Brazil, </w:t>
                </w:r>
                <w:proofErr w:type="spellStart"/>
                <w:r w:rsidRPr="00583ADD">
                  <w:rPr>
                    <w:lang w:val="en-CA"/>
                  </w:rPr>
                  <w:t>Juscelino</w:t>
                </w:r>
                <w:proofErr w:type="spellEnd"/>
                <w:r w:rsidRPr="00583ADD">
                  <w:rPr>
                    <w:lang w:val="en-CA"/>
                  </w:rPr>
                  <w:t xml:space="preserve"> </w:t>
                </w:r>
                <w:proofErr w:type="spellStart"/>
                <w:r w:rsidRPr="00583ADD">
                  <w:rPr>
                    <w:lang w:val="en-CA"/>
                  </w:rPr>
                  <w:t>Kubitshek</w:t>
                </w:r>
                <w:proofErr w:type="spellEnd"/>
                <w:r w:rsidRPr="00583ADD">
                  <w:rPr>
                    <w:lang w:val="en-CA"/>
                  </w:rPr>
                  <w:t xml:space="preserve">. Niemeyer’s church of St Francis of Assisi represented a new approach to architecture, consisting of parabolic vaults. His casino, despite its relatively rigid main façade, departed from </w:t>
                </w:r>
                <w:proofErr w:type="spellStart"/>
                <w:r w:rsidRPr="00583ADD">
                  <w:rPr>
                    <w:lang w:val="en-CA"/>
                  </w:rPr>
                  <w:t>Corbusian</w:t>
                </w:r>
                <w:proofErr w:type="spellEnd"/>
                <w:r w:rsidRPr="00583ADD">
                  <w:rPr>
                    <w:lang w:val="en-CA"/>
                  </w:rPr>
                  <w:t xml:space="preserve"> principles and expressed curved volumes beyond the confines of the rational grid. Niemeyer also developed Le Corbusier's concept of the </w:t>
                </w:r>
                <w:r w:rsidRPr="00583ADD">
                  <w:rPr>
                    <w:i/>
                    <w:iCs/>
                    <w:lang w:val="en-CA"/>
                  </w:rPr>
                  <w:t xml:space="preserve">promenade </w:t>
                </w:r>
                <w:proofErr w:type="spellStart"/>
                <w:r w:rsidRPr="00583ADD">
                  <w:rPr>
                    <w:i/>
                    <w:iCs/>
                    <w:lang w:val="en-CA"/>
                  </w:rPr>
                  <w:t>architecturale</w:t>
                </w:r>
                <w:proofErr w:type="spellEnd"/>
                <w:r w:rsidRPr="00583ADD">
                  <w:rPr>
                    <w:lang w:val="en-CA"/>
                  </w:rPr>
                  <w:t xml:space="preserve"> with his designs for floating catwalks that embraced vistas of the surrounding landscape. These buildings received international acclaim during the </w:t>
                </w:r>
                <w:r w:rsidRPr="00583ADD">
                  <w:rPr>
                    <w:i/>
                    <w:lang w:val="en-CA"/>
                  </w:rPr>
                  <w:t>Brazil Builds</w:t>
                </w:r>
                <w:r w:rsidRPr="00583ADD">
                  <w:rPr>
                    <w:lang w:val="en-CA"/>
                  </w:rPr>
                  <w:t xml:space="preserve"> exhibition at the Museum of Modern Art in New York (1943). </w:t>
                </w:r>
              </w:p>
              <w:p w14:paraId="6FE0696F" w14:textId="77777777" w:rsidR="007A268E" w:rsidRDefault="007A268E" w:rsidP="00583ADD">
                <w:pPr>
                  <w:rPr>
                    <w:lang w:val="en-CA"/>
                  </w:rPr>
                </w:pPr>
              </w:p>
              <w:p w14:paraId="0F39AE21" w14:textId="77777777" w:rsidR="007A268E" w:rsidRPr="00583ADD" w:rsidRDefault="007A268E" w:rsidP="007A268E">
                <w:pPr>
                  <w:keepNext/>
                  <w:rPr>
                    <w:lang w:val="en-CA"/>
                  </w:rPr>
                </w:pPr>
                <w:r>
                  <w:rPr>
                    <w:lang w:val="en-CA"/>
                  </w:rPr>
                  <w:t xml:space="preserve">File: </w:t>
                </w:r>
                <w:r w:rsidRPr="007A268E">
                  <w:rPr>
                    <w:lang w:val="en-CA"/>
                  </w:rPr>
                  <w:t>Church of Saint Francis of Assisi (1940)</w:t>
                </w:r>
                <w:r>
                  <w:rPr>
                    <w:lang w:val="en-CA"/>
                  </w:rPr>
                  <w:t>.jpg</w:t>
                </w:r>
              </w:p>
              <w:p w14:paraId="32D9E38F" w14:textId="77777777" w:rsidR="00583ADD" w:rsidRDefault="007A268E" w:rsidP="007A268E">
                <w:pPr>
                  <w:pStyle w:val="Caption"/>
                </w:pPr>
                <w:r>
                  <w:t xml:space="preserve">Church of Saint Francis of Assisi (1940) </w:t>
                </w:r>
                <w:r w:rsidR="008B2B8C">
                  <w:fldChar w:fldCharType="begin"/>
                </w:r>
                <w:r w:rsidR="008B2B8C">
                  <w:instrText xml:space="preserve"> SEQ Church_of_Saint_Francis_of_Assisi_(1940) \* ARABIC </w:instrText>
                </w:r>
                <w:r w:rsidR="008B2B8C">
                  <w:fldChar w:fldCharType="separate"/>
                </w:r>
                <w:r>
                  <w:rPr>
                    <w:noProof/>
                  </w:rPr>
                  <w:t>1</w:t>
                </w:r>
                <w:r w:rsidR="008B2B8C">
                  <w:rPr>
                    <w:noProof/>
                  </w:rPr>
                  <w:fldChar w:fldCharType="end"/>
                </w:r>
              </w:p>
              <w:p w14:paraId="6BFBA7EF" w14:textId="77777777" w:rsidR="007A268E" w:rsidRDefault="008B2B8C" w:rsidP="008B2B8C">
                <w:pPr>
                  <w:pStyle w:val="Authornote"/>
                  <w:rPr>
                    <w:lang w:val="en-CA"/>
                  </w:rPr>
                </w:pPr>
                <w:r>
                  <w:rPr>
                    <w:lang w:val="en-CA"/>
                  </w:rPr>
                  <w:t>[[</w:t>
                </w:r>
                <w:r w:rsidR="007A268E">
                  <w:rPr>
                    <w:lang w:val="en-CA"/>
                  </w:rPr>
                  <w:t xml:space="preserve">Source: Image can be found at </w:t>
                </w:r>
                <w:hyperlink r:id="rId10" w:history="1">
                  <w:r w:rsidR="007A268E" w:rsidRPr="00854F84">
                    <w:rPr>
                      <w:rStyle w:val="Hyperlink"/>
                      <w:lang w:val="en-CA"/>
                    </w:rPr>
                    <w:t>http://assets.dwell.com/sites/default/files/2014/04/24/1_st_francis_church_pampulha_architectural_complex_belo_horizonte_brazil_oscar_niemeyer.jpg</w:t>
                  </w:r>
                </w:hyperlink>
                <w:r>
                  <w:rPr>
                    <w:rStyle w:val="Hyperlink"/>
                    <w:lang w:val="en-CA"/>
                  </w:rPr>
                  <w:t>]]</w:t>
                </w:r>
              </w:p>
              <w:p w14:paraId="30666480" w14:textId="77777777" w:rsidR="007A268E" w:rsidRPr="007A268E" w:rsidRDefault="007A268E" w:rsidP="007A268E">
                <w:pPr>
                  <w:rPr>
                    <w:lang w:val="en-CA"/>
                  </w:rPr>
                </w:pPr>
              </w:p>
              <w:p w14:paraId="632A52E5" w14:textId="77777777" w:rsidR="00583ADD" w:rsidRPr="00583ADD" w:rsidRDefault="00583ADD" w:rsidP="00583ADD">
                <w:pPr>
                  <w:rPr>
                    <w:lang w:val="en-CA"/>
                  </w:rPr>
                </w:pPr>
                <w:r w:rsidRPr="00583ADD">
                  <w:rPr>
                    <w:lang w:val="en-CA"/>
                  </w:rPr>
                  <w:t>Niemeyer’s expressive and highly sculptural style echoed Le Corbusier’s work of the post-war period. A clear departure from the extreme rationalism of earlier modernist architecture, this liberated idiom was eminently suitable for Brazil, with its rich legacy of Baroque buildings. In his writings, Niemeyer articulated his desire to unite Brazil's traditional colonial architecture with modernist principles. The liberated curves of his work recalled the country’s Baroque churches, as well as natural elements. As Niemeyer wrote in his memoirs:</w:t>
                </w:r>
              </w:p>
              <w:p w14:paraId="69BB1792" w14:textId="77777777" w:rsidR="00583ADD" w:rsidRPr="00583ADD" w:rsidRDefault="00583ADD" w:rsidP="00583ADD">
                <w:pPr>
                  <w:rPr>
                    <w:lang w:val="en-CA"/>
                  </w:rPr>
                </w:pPr>
              </w:p>
              <w:p w14:paraId="498429F5" w14:textId="77777777" w:rsidR="00583ADD" w:rsidRPr="00583ADD" w:rsidRDefault="00583ADD" w:rsidP="008B2B8C">
                <w:pPr>
                  <w:pStyle w:val="Blockquote"/>
                  <w:rPr>
                    <w:lang w:val="en-CA"/>
                  </w:rPr>
                </w:pPr>
                <w:r w:rsidRPr="00583ADD">
                  <w:rPr>
                    <w:lang w:val="en-CA"/>
                  </w:rPr>
                  <w:t>I am not attracted to straight angles or to the straight line, hard and inflexible, created by man. I am attracted to free-flowing, sensual curves. The curves that I find in the mountains of my country, in the sinuousness of its rivers, in the waves of the ocean, and on the body of the beloved woman. Curves make up the entire Universe, t</w:t>
                </w:r>
                <w:r w:rsidR="008B2B8C">
                  <w:rPr>
                    <w:lang w:val="en-CA"/>
                  </w:rPr>
                  <w:t>he curved Universe of Einstein.</w:t>
                </w:r>
                <w:r w:rsidRPr="00583ADD">
                  <w:rPr>
                    <w:lang w:val="en-CA"/>
                  </w:rPr>
                  <w:t xml:space="preserve"> (</w:t>
                </w:r>
                <w:proofErr w:type="spellStart"/>
                <w:r w:rsidRPr="00583ADD">
                  <w:rPr>
                    <w:lang w:val="en-CA"/>
                  </w:rPr>
                  <w:t>Niemayer</w:t>
                </w:r>
                <w:proofErr w:type="spellEnd"/>
                <w:r w:rsidRPr="00583ADD">
                  <w:rPr>
                    <w:lang w:val="en-CA"/>
                  </w:rPr>
                  <w:t xml:space="preserve"> </w:t>
                </w:r>
                <w:r w:rsidRPr="00583ADD">
                  <w:rPr>
                    <w:i/>
                    <w:lang w:val="en-CA"/>
                  </w:rPr>
                  <w:t>Curves of Time</w:t>
                </w:r>
                <w:r w:rsidRPr="00583ADD">
                  <w:rPr>
                    <w:lang w:val="en-CA"/>
                  </w:rPr>
                  <w:t xml:space="preserve"> </w:t>
                </w:r>
                <w:r w:rsidRPr="00583ADD">
                  <w:rPr>
                    <w:rStyle w:val="reference-text"/>
                    <w:rFonts w:cs="Arial"/>
                    <w:lang w:val="en-CA"/>
                  </w:rPr>
                  <w:t>62 and 169–</w:t>
                </w:r>
                <w:r w:rsidR="008B2B8C">
                  <w:rPr>
                    <w:rStyle w:val="reference-text"/>
                    <w:rFonts w:cs="Arial"/>
                    <w:lang w:val="en-CA"/>
                  </w:rPr>
                  <w:t>1</w:t>
                </w:r>
                <w:r w:rsidRPr="00583ADD">
                  <w:rPr>
                    <w:rStyle w:val="reference-text"/>
                    <w:rFonts w:cs="Arial"/>
                    <w:lang w:val="en-CA"/>
                  </w:rPr>
                  <w:t>70).</w:t>
                </w:r>
              </w:p>
              <w:p w14:paraId="6E4A87C0" w14:textId="77777777" w:rsidR="00583ADD" w:rsidRDefault="00583ADD" w:rsidP="00583ADD">
                <w:pPr>
                  <w:rPr>
                    <w:lang w:val="en-CA"/>
                  </w:rPr>
                </w:pPr>
                <w:r w:rsidRPr="00583ADD">
                  <w:rPr>
                    <w:lang w:val="en-CA"/>
                  </w:rPr>
                  <w:t xml:space="preserve">In 1956, Brazil’s president </w:t>
                </w:r>
                <w:proofErr w:type="spellStart"/>
                <w:r w:rsidRPr="00583ADD">
                  <w:rPr>
                    <w:lang w:val="en-CA"/>
                  </w:rPr>
                  <w:t>Juscelino</w:t>
                </w:r>
                <w:proofErr w:type="spellEnd"/>
                <w:r w:rsidRPr="00583ADD">
                  <w:rPr>
                    <w:lang w:val="en-CA"/>
                  </w:rPr>
                  <w:t xml:space="preserve"> </w:t>
                </w:r>
                <w:proofErr w:type="spellStart"/>
                <w:r w:rsidRPr="00583ADD">
                  <w:rPr>
                    <w:lang w:val="en-CA"/>
                  </w:rPr>
                  <w:t>Kubitshek</w:t>
                </w:r>
                <w:proofErr w:type="spellEnd"/>
                <w:r w:rsidRPr="00583ADD">
                  <w:rPr>
                    <w:lang w:val="en-CA"/>
                  </w:rPr>
                  <w:t xml:space="preserve"> invited Niemeyer to participate in the largest urban project in the country's history: the construction of Brasília, a new capital in the middle of the savannah and far from any existing cities. Niemeyer became the architectural adviser - then chief architect - to Nova Cap, the organization responsible for designing the city. </w:t>
                </w:r>
                <w:proofErr w:type="spellStart"/>
                <w:r w:rsidRPr="00583ADD">
                  <w:rPr>
                    <w:lang w:val="en-CA"/>
                  </w:rPr>
                  <w:t>Lúcio</w:t>
                </w:r>
                <w:proofErr w:type="spellEnd"/>
                <w:r w:rsidRPr="00583ADD">
                  <w:rPr>
                    <w:lang w:val="en-CA"/>
                  </w:rPr>
                  <w:t xml:space="preserve"> Costa designed the masterplan using the language of international modernism. This collaboration produced the first major city in the world designed entirely on the basis of modernist principles of functionality, spatial zoning and aesthetics. The climax of the masterplan is the Square of the Three Powers, which forms a spectacular setting for Niemeyer’s National Congress of Brazil and </w:t>
                </w:r>
                <w:hyperlink r:id="rId11" w:tooltip="Supreme Federal Court" w:history="1">
                  <w:r w:rsidRPr="00583ADD">
                    <w:rPr>
                      <w:lang w:val="en-CA"/>
                    </w:rPr>
                    <w:t>Supreme Federal Court</w:t>
                  </w:r>
                </w:hyperlink>
                <w:r w:rsidRPr="00583ADD">
                  <w:rPr>
                    <w:lang w:val="en-CA"/>
                  </w:rPr>
                  <w:t xml:space="preserve">, with their abstract sculptural forms and ceremonial grandeur. The slab blocks of the various ministries recall the monumentality of totalitarian architecture, but nonetheless form an impressive abstract composition along the </w:t>
                </w:r>
                <w:proofErr w:type="spellStart"/>
                <w:r w:rsidRPr="00583ADD">
                  <w:rPr>
                    <w:lang w:val="en-CA"/>
                  </w:rPr>
                  <w:t>Eixo</w:t>
                </w:r>
                <w:proofErr w:type="spellEnd"/>
                <w:r w:rsidRPr="00583ADD">
                  <w:rPr>
                    <w:lang w:val="en-CA"/>
                  </w:rPr>
                  <w:t xml:space="preserve"> Monumental (Monumental Axis).</w:t>
                </w:r>
              </w:p>
              <w:p w14:paraId="3C46B23B" w14:textId="77777777" w:rsidR="007A268E" w:rsidRDefault="007A268E" w:rsidP="00583ADD">
                <w:pPr>
                  <w:rPr>
                    <w:lang w:val="en-CA"/>
                  </w:rPr>
                </w:pPr>
              </w:p>
              <w:p w14:paraId="7F306768" w14:textId="77777777" w:rsidR="007A268E" w:rsidRPr="00583ADD" w:rsidRDefault="007A268E" w:rsidP="007A268E">
                <w:pPr>
                  <w:keepNext/>
                  <w:rPr>
                    <w:lang w:val="en-CA"/>
                  </w:rPr>
                </w:pPr>
                <w:r>
                  <w:rPr>
                    <w:lang w:val="en-CA"/>
                  </w:rPr>
                  <w:t xml:space="preserve">File: </w:t>
                </w:r>
                <w:r w:rsidRPr="007A268E">
                  <w:rPr>
                    <w:lang w:val="en-CA"/>
                  </w:rPr>
                  <w:t>National Congress of Brazil (1958)</w:t>
                </w:r>
                <w:r>
                  <w:rPr>
                    <w:lang w:val="en-CA"/>
                  </w:rPr>
                  <w:t>.jpg</w:t>
                </w:r>
              </w:p>
              <w:p w14:paraId="7EFC0926" w14:textId="77777777" w:rsidR="00583ADD" w:rsidRDefault="007A268E" w:rsidP="007A268E">
                <w:pPr>
                  <w:pStyle w:val="Caption"/>
                </w:pPr>
                <w:r>
                  <w:t xml:space="preserve">National Congress of Brazil (1958) </w:t>
                </w:r>
                <w:r w:rsidR="008B2B8C">
                  <w:fldChar w:fldCharType="begin"/>
                </w:r>
                <w:r w:rsidR="008B2B8C">
                  <w:instrText xml:space="preserve"> SEQ National_Congress_of_Brazil_(1958) \* ARABIC </w:instrText>
                </w:r>
                <w:r w:rsidR="008B2B8C">
                  <w:fldChar w:fldCharType="separate"/>
                </w:r>
                <w:r>
                  <w:rPr>
                    <w:noProof/>
                  </w:rPr>
                  <w:t>1</w:t>
                </w:r>
                <w:r w:rsidR="008B2B8C">
                  <w:rPr>
                    <w:noProof/>
                  </w:rPr>
                  <w:fldChar w:fldCharType="end"/>
                </w:r>
              </w:p>
              <w:p w14:paraId="25F7E720" w14:textId="77777777" w:rsidR="007A268E" w:rsidRPr="007A268E" w:rsidRDefault="008B2B8C" w:rsidP="008B2B8C">
                <w:pPr>
                  <w:pStyle w:val="Authornote"/>
                  <w:rPr>
                    <w:rFonts w:ascii="Arial" w:hAnsi="Arial" w:cs="Arial"/>
                    <w:sz w:val="24"/>
                    <w:szCs w:val="24"/>
                    <w:lang w:val="en"/>
                  </w:rPr>
                </w:pPr>
                <w:r>
                  <w:rPr>
                    <w:lang w:val="en-CA"/>
                  </w:rPr>
                  <w:lastRenderedPageBreak/>
                  <w:t>[[</w:t>
                </w:r>
                <w:r w:rsidR="007A268E" w:rsidRPr="007A268E">
                  <w:rPr>
                    <w:lang w:val="en-CA"/>
                  </w:rPr>
                  <w:t xml:space="preserve">Source: </w:t>
                </w:r>
                <w:hyperlink r:id="rId12" w:anchor="/media/File:Brasilia_Congresso_Nacional_05_2007_221.jpg" w:history="1">
                  <w:r w:rsidR="007A268E" w:rsidRPr="00854F84">
                    <w:rPr>
                      <w:rStyle w:val="Hyperlink"/>
                      <w:lang w:val="en-CA"/>
                    </w:rPr>
                    <w:t>https://en.wikipedia.org/wiki/National_Congress_of_Brazil#/media/File:Brasilia_Congresso_Nacional_05_2007_221.jpg</w:t>
                  </w:r>
                </w:hyperlink>
                <w:r>
                  <w:rPr>
                    <w:rStyle w:val="Hyperlink"/>
                    <w:lang w:val="en-CA"/>
                  </w:rPr>
                  <w:t>]]</w:t>
                </w:r>
              </w:p>
              <w:p w14:paraId="326A74E4" w14:textId="77777777" w:rsidR="007A268E" w:rsidRPr="007A268E" w:rsidRDefault="007A268E" w:rsidP="007A268E">
                <w:pPr>
                  <w:rPr>
                    <w:lang w:val="en-CA"/>
                  </w:rPr>
                </w:pPr>
              </w:p>
              <w:p w14:paraId="3913267F" w14:textId="77777777" w:rsidR="00583ADD" w:rsidRPr="00583ADD" w:rsidRDefault="00583ADD" w:rsidP="00583ADD">
                <w:pPr>
                  <w:rPr>
                    <w:lang w:val="en-CA"/>
                  </w:rPr>
                </w:pPr>
                <w:r w:rsidRPr="00583ADD">
                  <w:rPr>
                    <w:lang w:val="en-CA"/>
                  </w:rPr>
                  <w:t xml:space="preserve">Away from the ceremonial centre, Niemeyer designed the sublime </w:t>
                </w:r>
                <w:hyperlink r:id="rId13" w:tooltip="Palácio da Alvorada" w:history="1">
                  <w:proofErr w:type="spellStart"/>
                  <w:r w:rsidRPr="00583ADD">
                    <w:rPr>
                      <w:lang w:val="en-CA"/>
                    </w:rPr>
                    <w:t>Palácio</w:t>
                  </w:r>
                  <w:proofErr w:type="spellEnd"/>
                  <w:r w:rsidRPr="00583ADD">
                    <w:rPr>
                      <w:lang w:val="en-CA"/>
                    </w:rPr>
                    <w:t xml:space="preserve"> da </w:t>
                  </w:r>
                  <w:proofErr w:type="spellStart"/>
                  <w:r w:rsidRPr="00583ADD">
                    <w:rPr>
                      <w:lang w:val="en-CA"/>
                    </w:rPr>
                    <w:t>Alvorada</w:t>
                  </w:r>
                  <w:proofErr w:type="spellEnd"/>
                </w:hyperlink>
                <w:r w:rsidRPr="00583ADD">
                  <w:rPr>
                    <w:lang w:val="en-CA"/>
                  </w:rPr>
                  <w:t>, the presidential palace (1957). The glass façade of the palace lies behind a colonnade of sail-like supports. Variations on this theme occur in other buildings throughout Brasília, achieving architectural unity across vast distances. As in some of Le Corbusier’s later works, Niemeyer’s ecclesiastical buildings convey spirituality through decidedly anti-rational forms. Thus his extraordin</w:t>
                </w:r>
                <w:r w:rsidR="008B2B8C">
                  <w:rPr>
                    <w:lang w:val="en-CA"/>
                  </w:rPr>
                  <w:t>ary Cathedral of Brasília (1958–19</w:t>
                </w:r>
                <w:r w:rsidRPr="00583ADD">
                  <w:rPr>
                    <w:lang w:val="en-CA"/>
                  </w:rPr>
                  <w:t xml:space="preserve">59) is circular in plan, with a cluster of hyperboloid concrete ribs evoking a crown of thorns. Niemeyer’s reflections on the Brasília project are chronicled in his book </w:t>
                </w:r>
                <w:proofErr w:type="spellStart"/>
                <w:r w:rsidRPr="00583ADD">
                  <w:rPr>
                    <w:i/>
                    <w:lang w:val="en-CA"/>
                  </w:rPr>
                  <w:t>Minha</w:t>
                </w:r>
                <w:proofErr w:type="spellEnd"/>
                <w:r w:rsidRPr="00583ADD">
                  <w:rPr>
                    <w:i/>
                    <w:lang w:val="en-CA"/>
                  </w:rPr>
                  <w:t xml:space="preserve"> </w:t>
                </w:r>
                <w:proofErr w:type="spellStart"/>
                <w:r w:rsidRPr="00583ADD">
                  <w:rPr>
                    <w:i/>
                    <w:lang w:val="en-CA"/>
                  </w:rPr>
                  <w:t>Expeiencia</w:t>
                </w:r>
                <w:proofErr w:type="spellEnd"/>
                <w:r w:rsidRPr="00583ADD">
                  <w:rPr>
                    <w:i/>
                    <w:lang w:val="en-CA"/>
                  </w:rPr>
                  <w:t xml:space="preserve"> en Brasília</w:t>
                </w:r>
                <w:r w:rsidRPr="00583ADD">
                  <w:rPr>
                    <w:lang w:val="en-CA"/>
                  </w:rPr>
                  <w:t xml:space="preserve"> (1961).</w:t>
                </w:r>
              </w:p>
              <w:p w14:paraId="2EB89D8B" w14:textId="77777777" w:rsidR="00583ADD" w:rsidRDefault="00583ADD" w:rsidP="00583ADD">
                <w:pPr>
                  <w:rPr>
                    <w:lang w:val="en-CA"/>
                  </w:rPr>
                </w:pPr>
              </w:p>
              <w:p w14:paraId="7B80BB4E" w14:textId="77777777" w:rsidR="007A268E" w:rsidRDefault="007A268E" w:rsidP="007A268E">
                <w:pPr>
                  <w:keepNext/>
                </w:pPr>
                <w:r>
                  <w:rPr>
                    <w:lang w:val="en-CA"/>
                  </w:rPr>
                  <w:t xml:space="preserve">File: </w:t>
                </w:r>
                <w:hyperlink r:id="rId14" w:tooltip="Palácio da Alvorada" w:history="1">
                  <w:proofErr w:type="spellStart"/>
                  <w:r w:rsidRPr="00583ADD">
                    <w:rPr>
                      <w:lang w:val="en-CA"/>
                    </w:rPr>
                    <w:t>Palácio</w:t>
                  </w:r>
                  <w:proofErr w:type="spellEnd"/>
                  <w:r w:rsidRPr="00583ADD">
                    <w:rPr>
                      <w:lang w:val="en-CA"/>
                    </w:rPr>
                    <w:t xml:space="preserve"> da </w:t>
                  </w:r>
                  <w:proofErr w:type="spellStart"/>
                  <w:r w:rsidRPr="00583ADD">
                    <w:rPr>
                      <w:lang w:val="en-CA"/>
                    </w:rPr>
                    <w:t>Alvorada</w:t>
                  </w:r>
                  <w:proofErr w:type="spellEnd"/>
                </w:hyperlink>
                <w:r w:rsidRPr="007A268E">
                  <w:rPr>
                    <w:lang w:val="en-CA"/>
                  </w:rPr>
                  <w:t>, Presidential residence (1957)</w:t>
                </w:r>
                <w:r>
                  <w:rPr>
                    <w:lang w:val="en-CA"/>
                  </w:rPr>
                  <w:t>.jpg</w:t>
                </w:r>
              </w:p>
              <w:p w14:paraId="149E8910" w14:textId="77777777" w:rsidR="007A268E" w:rsidRDefault="007A268E" w:rsidP="007A268E">
                <w:pPr>
                  <w:pStyle w:val="Caption"/>
                  <w:rPr>
                    <w:lang w:val="en-CA"/>
                  </w:rPr>
                </w:pPr>
                <w:proofErr w:type="spellStart"/>
                <w:r>
                  <w:t>Palácio</w:t>
                </w:r>
                <w:proofErr w:type="spellEnd"/>
                <w:r>
                  <w:t xml:space="preserve"> da </w:t>
                </w:r>
                <w:proofErr w:type="spellStart"/>
                <w:r>
                  <w:t>Alvorada</w:t>
                </w:r>
                <w:proofErr w:type="spellEnd"/>
                <w:r>
                  <w:t xml:space="preserve"> (1957) </w:t>
                </w:r>
                <w:r w:rsidR="008B2B8C">
                  <w:fldChar w:fldCharType="begin"/>
                </w:r>
                <w:r w:rsidR="008B2B8C">
                  <w:instrText xml:space="preserve"> SEQ Palácio_da_Alvorada_(1957) \* ARABIC </w:instrText>
                </w:r>
                <w:r w:rsidR="008B2B8C">
                  <w:fldChar w:fldCharType="separate"/>
                </w:r>
                <w:r>
                  <w:rPr>
                    <w:noProof/>
                  </w:rPr>
                  <w:t>1</w:t>
                </w:r>
                <w:r w:rsidR="008B2B8C">
                  <w:rPr>
                    <w:noProof/>
                  </w:rPr>
                  <w:fldChar w:fldCharType="end"/>
                </w:r>
              </w:p>
              <w:p w14:paraId="20FCE9AE" w14:textId="77777777" w:rsidR="007A268E" w:rsidRDefault="008B2B8C" w:rsidP="008B2B8C">
                <w:pPr>
                  <w:pStyle w:val="Authornote"/>
                  <w:rPr>
                    <w:lang w:val="en-CA"/>
                  </w:rPr>
                </w:pPr>
                <w:r>
                  <w:rPr>
                    <w:lang w:val="en-CA"/>
                  </w:rPr>
                  <w:t>[[</w:t>
                </w:r>
                <w:r w:rsidR="007A268E">
                  <w:rPr>
                    <w:lang w:val="en-CA"/>
                  </w:rPr>
                  <w:t xml:space="preserve">Source: Image can be found at </w:t>
                </w:r>
                <w:hyperlink r:id="rId15" w:history="1">
                  <w:r w:rsidR="007A268E" w:rsidRPr="00854F84">
                    <w:rPr>
                      <w:rStyle w:val="Hyperlink"/>
                      <w:lang w:val="en-CA"/>
                    </w:rPr>
                    <w:t>http://granadablogs.com/arquiculturaysociedad/files/2012/12/Palacio-da-Alvorada_7.jpg</w:t>
                  </w:r>
                </w:hyperlink>
                <w:r>
                  <w:rPr>
                    <w:rStyle w:val="Hyperlink"/>
                    <w:lang w:val="en-CA"/>
                  </w:rPr>
                  <w:t>]]</w:t>
                </w:r>
              </w:p>
              <w:p w14:paraId="219D7AE6" w14:textId="77777777" w:rsidR="007A268E" w:rsidRDefault="007A268E" w:rsidP="00583ADD">
                <w:pPr>
                  <w:rPr>
                    <w:lang w:val="en-CA"/>
                  </w:rPr>
                </w:pPr>
              </w:p>
              <w:p w14:paraId="3180965B" w14:textId="77777777" w:rsidR="007A268E" w:rsidRDefault="007A268E" w:rsidP="007A268E">
                <w:pPr>
                  <w:keepNext/>
                </w:pPr>
                <w:r>
                  <w:rPr>
                    <w:lang w:val="en-CA"/>
                  </w:rPr>
                  <w:t xml:space="preserve">File: </w:t>
                </w:r>
                <w:r w:rsidR="008B2B8C" w:rsidRPr="008B2B8C">
                  <w:t>1024px-Catedral_metropol.jpg</w:t>
                </w:r>
              </w:p>
              <w:p w14:paraId="2D1501DE" w14:textId="77777777" w:rsidR="007A268E" w:rsidRDefault="007A268E" w:rsidP="007A268E">
                <w:pPr>
                  <w:pStyle w:val="Caption"/>
                </w:pPr>
                <w:r>
                  <w:t xml:space="preserve">Cathedral of Brasilia (1958-59) </w:t>
                </w:r>
                <w:r w:rsidR="008B2B8C">
                  <w:fldChar w:fldCharType="begin"/>
                </w:r>
                <w:r w:rsidR="008B2B8C">
                  <w:instrText xml:space="preserve"> SEQ Cathedral_of_Brasilia_(1958-59) \* ARABIC </w:instrText>
                </w:r>
                <w:r w:rsidR="008B2B8C">
                  <w:fldChar w:fldCharType="separate"/>
                </w:r>
                <w:r>
                  <w:rPr>
                    <w:noProof/>
                  </w:rPr>
                  <w:t>1</w:t>
                </w:r>
                <w:r w:rsidR="008B2B8C">
                  <w:rPr>
                    <w:noProof/>
                  </w:rPr>
                  <w:fldChar w:fldCharType="end"/>
                </w:r>
              </w:p>
              <w:p w14:paraId="19F56F34" w14:textId="77777777" w:rsidR="002336A8" w:rsidRDefault="008B2B8C" w:rsidP="008B2B8C">
                <w:pPr>
                  <w:pStyle w:val="Authornote"/>
                </w:pPr>
                <w:r>
                  <w:t>[[</w:t>
                </w:r>
                <w:r w:rsidR="007A268E">
                  <w:t xml:space="preserve">Source: </w:t>
                </w:r>
                <w:r>
                  <w:t>Could not find online source for image author provided (</w:t>
                </w:r>
                <w:proofErr w:type="spellStart"/>
                <w:r w:rsidRPr="008B2B8C">
                  <w:t>Catedral</w:t>
                </w:r>
                <w:proofErr w:type="spellEnd"/>
                <w:r w:rsidRPr="008B2B8C">
                  <w:t xml:space="preserve"> </w:t>
                </w:r>
                <w:proofErr w:type="spellStart"/>
                <w:r w:rsidRPr="008B2B8C">
                  <w:t>Metropolitana</w:t>
                </w:r>
                <w:proofErr w:type="spellEnd"/>
                <w:r w:rsidRPr="008B2B8C">
                  <w:t xml:space="preserve"> </w:t>
                </w:r>
                <w:proofErr w:type="spellStart"/>
                <w:r w:rsidRPr="008B2B8C">
                  <w:t>Nossa</w:t>
                </w:r>
                <w:proofErr w:type="spellEnd"/>
                <w:r w:rsidRPr="008B2B8C">
                  <w:t xml:space="preserve"> </w:t>
                </w:r>
                <w:proofErr w:type="spellStart"/>
                <w:r w:rsidRPr="008B2B8C">
                  <w:t>Senhora</w:t>
                </w:r>
                <w:proofErr w:type="spellEnd"/>
                <w:r w:rsidRPr="008B2B8C">
                  <w:t xml:space="preserve"> </w:t>
                </w:r>
                <w:proofErr w:type="spellStart"/>
                <w:r w:rsidRPr="008B2B8C">
                  <w:t>Aparecida</w:t>
                </w:r>
                <w:proofErr w:type="spellEnd"/>
                <w:r w:rsidRPr="008B2B8C">
                  <w:t xml:space="preserve"> (Cathedral of </w:t>
                </w:r>
                <w:proofErr w:type="spellStart"/>
                <w:r w:rsidRPr="008B2B8C">
                  <w:t>Brasília</w:t>
                </w:r>
                <w:proofErr w:type="spellEnd"/>
                <w:r w:rsidRPr="008B2B8C">
                  <w:t>) (1958-59)</w:t>
                </w:r>
                <w:proofErr w:type="gramStart"/>
                <w:r w:rsidRPr="008B2B8C">
                  <w:t>.jpg</w:t>
                </w:r>
                <w:proofErr w:type="gramEnd"/>
                <w:r>
                  <w:t xml:space="preserve">), but this image is similar. </w:t>
                </w:r>
                <w:hyperlink r:id="rId16" w:anchor="/media/File:Catedral_metropol.jpg" w:history="1">
                  <w:r w:rsidR="002336A8" w:rsidRPr="00854F84">
                    <w:rPr>
                      <w:rStyle w:val="Hyperlink"/>
                    </w:rPr>
                    <w:t>https://en.wikipedia.org/wiki/Cathedral_of_Bras%C3%ADlia#/media/File:Catedral_metropol.jpg</w:t>
                  </w:r>
                </w:hyperlink>
                <w:r>
                  <w:rPr>
                    <w:rStyle w:val="Hyperlink"/>
                  </w:rPr>
                  <w:t>]]</w:t>
                </w:r>
              </w:p>
              <w:p w14:paraId="77B7D14A" w14:textId="77777777" w:rsidR="007A268E" w:rsidRPr="00583ADD" w:rsidRDefault="007A268E" w:rsidP="00583ADD">
                <w:pPr>
                  <w:rPr>
                    <w:lang w:val="en-CA"/>
                  </w:rPr>
                </w:pPr>
              </w:p>
              <w:p w14:paraId="61E4F4F3" w14:textId="77777777" w:rsidR="00583ADD" w:rsidRDefault="00583ADD" w:rsidP="00583ADD">
                <w:pPr>
                  <w:rPr>
                    <w:lang w:val="en-CA"/>
                  </w:rPr>
                </w:pPr>
                <w:r w:rsidRPr="00583ADD">
                  <w:rPr>
                    <w:lang w:val="en-CA"/>
                  </w:rPr>
                  <w:t>In the centre of </w:t>
                </w:r>
                <w:hyperlink r:id="rId17" w:tooltip="São Paulo" w:history="1">
                  <w:r w:rsidRPr="00583ADD">
                    <w:rPr>
                      <w:rStyle w:val="Hyperlink"/>
                      <w:rFonts w:eastAsia="Times New Roman" w:cs="Arial"/>
                      <w:color w:val="auto"/>
                      <w:u w:val="none"/>
                      <w:lang w:val="en-CA" w:eastAsia="en-GB"/>
                    </w:rPr>
                    <w:t>São Paulo</w:t>
                  </w:r>
                </w:hyperlink>
                <w:r w:rsidRPr="00583ADD">
                  <w:rPr>
                    <w:lang w:val="en-CA"/>
                  </w:rPr>
                  <w:t>, the </w:t>
                </w:r>
                <w:proofErr w:type="spellStart"/>
                <w:r w:rsidRPr="00583ADD">
                  <w:rPr>
                    <w:rStyle w:val="mw-mmv-title"/>
                    <w:rFonts w:cs="Arial"/>
                    <w:lang w:val="en-CA"/>
                  </w:rPr>
                  <w:t>Edifício</w:t>
                </w:r>
                <w:proofErr w:type="spellEnd"/>
                <w:r w:rsidRPr="00583ADD">
                  <w:rPr>
                    <w:rStyle w:val="mw-mmv-title"/>
                    <w:rFonts w:cs="Arial"/>
                    <w:lang w:val="en-CA"/>
                  </w:rPr>
                  <w:t xml:space="preserve"> Copan</w:t>
                </w:r>
                <w:hyperlink r:id="rId18" w:tooltip="Copan Building" w:history="1">
                  <w:r w:rsidRPr="00583ADD">
                    <w:rPr>
                      <w:rStyle w:val="Hyperlink"/>
                      <w:rFonts w:eastAsia="Times New Roman" w:cs="Arial"/>
                      <w:color w:val="auto"/>
                      <w:u w:val="none"/>
                      <w:lang w:val="en-CA" w:eastAsia="en-GB"/>
                    </w:rPr>
                    <w:t xml:space="preserve"> apartment building</w:t>
                  </w:r>
                </w:hyperlink>
                <w:r w:rsidRPr="00583ADD">
                  <w:rPr>
                    <w:lang w:val="en-CA"/>
                  </w:rPr>
                  <w:t> (1952–</w:t>
                </w:r>
                <w:r w:rsidR="008B2B8C">
                  <w:rPr>
                    <w:lang w:val="en-CA"/>
                  </w:rPr>
                  <w:t>19</w:t>
                </w:r>
                <w:r w:rsidRPr="00583ADD">
                  <w:rPr>
                    <w:lang w:val="en-CA"/>
                  </w:rPr>
                  <w:t xml:space="preserve">66) surpasses the monolithic typologies of modernism by allowing a wave-like form to disrupt the façade, and the </w:t>
                </w:r>
                <w:proofErr w:type="gramStart"/>
                <w:r w:rsidRPr="00583ADD">
                  <w:rPr>
                    <w:lang w:val="en-CA"/>
                  </w:rPr>
                  <w:t xml:space="preserve">resulting undulation is emphasized by the horizontal lines of a concrete </w:t>
                </w:r>
                <w:proofErr w:type="spellStart"/>
                <w:r w:rsidRPr="00583ADD">
                  <w:rPr>
                    <w:lang w:val="en-CA"/>
                  </w:rPr>
                  <w:t>brise-soleil</w:t>
                </w:r>
                <w:proofErr w:type="spellEnd"/>
                <w:proofErr w:type="gramEnd"/>
                <w:r w:rsidRPr="00583ADD">
                  <w:rPr>
                    <w:lang w:val="en-CA"/>
                  </w:rPr>
                  <w:t xml:space="preserve">. Domestic projects included a block of flats for the </w:t>
                </w:r>
                <w:proofErr w:type="spellStart"/>
                <w:r w:rsidRPr="00583ADD">
                  <w:rPr>
                    <w:lang w:val="en-CA"/>
                  </w:rPr>
                  <w:t>Interbau</w:t>
                </w:r>
                <w:proofErr w:type="spellEnd"/>
                <w:r w:rsidRPr="00583ADD">
                  <w:rPr>
                    <w:lang w:val="en-CA"/>
                  </w:rPr>
                  <w:t xml:space="preserve"> Exhibition in Berlin (</w:t>
                </w:r>
                <w:proofErr w:type="spellStart"/>
                <w:r w:rsidRPr="00583ADD">
                  <w:rPr>
                    <w:lang w:val="en-CA"/>
                  </w:rPr>
                  <w:t>Hansa</w:t>
                </w:r>
                <w:proofErr w:type="spellEnd"/>
                <w:r w:rsidRPr="00583ADD">
                  <w:rPr>
                    <w:lang w:val="en-CA"/>
                  </w:rPr>
                  <w:t xml:space="preserve"> Quarter, 1957) and, on a smaller scale, Niemeyer's own</w:t>
                </w:r>
                <w:r w:rsidR="008B2B8C">
                  <w:rPr>
                    <w:lang w:val="en-CA"/>
                  </w:rPr>
                  <w:t xml:space="preserve"> Canoas House outside Rio (1951–19</w:t>
                </w:r>
                <w:r w:rsidRPr="00583ADD">
                  <w:rPr>
                    <w:lang w:val="en-CA"/>
                  </w:rPr>
                  <w:t>53), which presents a fascinating interplay between architectural and natural elements. The house is situated on sloped terrain overlooking the ocean, and shelters beneath a free-form roof supported on thin metallic columns.</w:t>
                </w:r>
              </w:p>
              <w:p w14:paraId="2795EBDD" w14:textId="77777777" w:rsidR="002336A8" w:rsidRDefault="002336A8" w:rsidP="00583ADD">
                <w:pPr>
                  <w:rPr>
                    <w:lang w:val="en-CA"/>
                  </w:rPr>
                </w:pPr>
              </w:p>
              <w:p w14:paraId="3D86521B" w14:textId="77777777" w:rsidR="002336A8" w:rsidRDefault="002336A8" w:rsidP="002336A8">
                <w:pPr>
                  <w:keepNext/>
                </w:pPr>
                <w:r w:rsidRPr="002336A8">
                  <w:rPr>
                    <w:rStyle w:val="mw-mmv-title"/>
                    <w:rFonts w:cs="Arial"/>
                    <w:lang w:val="en"/>
                  </w:rPr>
                  <w:t>File: Edifício Copan, São Paulo (1952-66).jpg</w:t>
                </w:r>
              </w:p>
              <w:p w14:paraId="6508A0F6" w14:textId="77777777" w:rsidR="002336A8" w:rsidRPr="002336A8" w:rsidRDefault="002336A8" w:rsidP="002336A8">
                <w:pPr>
                  <w:pStyle w:val="Caption"/>
                  <w:rPr>
                    <w:rStyle w:val="mw-mmv-title"/>
                    <w:rFonts w:cs="Arial"/>
                    <w:sz w:val="22"/>
                    <w:szCs w:val="22"/>
                    <w:lang w:val="en"/>
                  </w:rPr>
                </w:pPr>
                <w:proofErr w:type="spellStart"/>
                <w:r>
                  <w:t>Edifício</w:t>
                </w:r>
                <w:proofErr w:type="spellEnd"/>
                <w:r>
                  <w:t xml:space="preserve"> Copan, São Paulo (1952-66) </w:t>
                </w:r>
                <w:r w:rsidR="008B2B8C">
                  <w:fldChar w:fldCharType="begin"/>
                </w:r>
                <w:r w:rsidR="008B2B8C">
                  <w:instrText xml:space="preserve"> SEQ Edifício_Copan,_São_Paulo_(1952-66) \* ARABIC </w:instrText>
                </w:r>
                <w:r w:rsidR="008B2B8C">
                  <w:fldChar w:fldCharType="separate"/>
                </w:r>
                <w:r>
                  <w:rPr>
                    <w:noProof/>
                  </w:rPr>
                  <w:t>1</w:t>
                </w:r>
                <w:r w:rsidR="008B2B8C">
                  <w:rPr>
                    <w:noProof/>
                  </w:rPr>
                  <w:fldChar w:fldCharType="end"/>
                </w:r>
              </w:p>
              <w:p w14:paraId="1713DE54" w14:textId="77777777" w:rsidR="002336A8" w:rsidRDefault="008B2B8C" w:rsidP="008B2B8C">
                <w:pPr>
                  <w:pStyle w:val="Authornote"/>
                  <w:rPr>
                    <w:lang w:val="en-CA"/>
                  </w:rPr>
                </w:pPr>
                <w:r>
                  <w:rPr>
                    <w:lang w:val="en-CA"/>
                  </w:rPr>
                  <w:t>[[</w:t>
                </w:r>
                <w:r w:rsidR="002336A8">
                  <w:rPr>
                    <w:lang w:val="en-CA"/>
                  </w:rPr>
                  <w:t xml:space="preserve">Source: Image can be found at </w:t>
                </w:r>
                <w:hyperlink r:id="rId19" w:history="1">
                  <w:r w:rsidR="002336A8" w:rsidRPr="00854F84">
                    <w:rPr>
                      <w:rStyle w:val="Hyperlink"/>
                      <w:lang w:val="en-CA"/>
                    </w:rPr>
                    <w:t>http://a.com.gt/log/imgs/2013/04/edificio-copan.jpg</w:t>
                  </w:r>
                </w:hyperlink>
                <w:r>
                  <w:rPr>
                    <w:rStyle w:val="Hyperlink"/>
                    <w:lang w:val="en-CA"/>
                  </w:rPr>
                  <w:t>]]</w:t>
                </w:r>
              </w:p>
              <w:p w14:paraId="7044F1A3" w14:textId="77777777" w:rsidR="00583ADD" w:rsidRPr="00583ADD" w:rsidRDefault="00583ADD" w:rsidP="00583ADD">
                <w:pPr>
                  <w:rPr>
                    <w:lang w:val="en-CA"/>
                  </w:rPr>
                </w:pPr>
              </w:p>
              <w:p w14:paraId="1FF6F21A" w14:textId="77777777" w:rsidR="00583ADD" w:rsidRPr="00583ADD" w:rsidRDefault="00583ADD" w:rsidP="00583ADD">
                <w:pPr>
                  <w:rPr>
                    <w:lang w:val="en-CA"/>
                  </w:rPr>
                </w:pPr>
                <w:r w:rsidRPr="00583ADD">
                  <w:rPr>
                    <w:lang w:val="en-CA"/>
                  </w:rPr>
                  <w:t>Due to his leftist ideology and involvement with the Brazilian Communist Party, Niemeyer left the country after the military coup of 1964 and opened an office in Paris. During this period he designed a building for the French</w:t>
                </w:r>
                <w:r w:rsidR="008B2B8C">
                  <w:rPr>
                    <w:lang w:val="en-CA"/>
                  </w:rPr>
                  <w:t xml:space="preserve"> Communist Party in Paris (1965–19</w:t>
                </w:r>
                <w:r w:rsidRPr="00583ADD">
                  <w:rPr>
                    <w:lang w:val="en-CA"/>
                  </w:rPr>
                  <w:t xml:space="preserve">80), where he collaborated with the renowned engineer Jean </w:t>
                </w:r>
                <w:proofErr w:type="spellStart"/>
                <w:r w:rsidRPr="00583ADD">
                  <w:rPr>
                    <w:lang w:val="en-CA"/>
                  </w:rPr>
                  <w:t>Prouvé</w:t>
                </w:r>
                <w:proofErr w:type="spellEnd"/>
                <w:r w:rsidRPr="00583ADD">
                  <w:rPr>
                    <w:lang w:val="en-CA"/>
                  </w:rPr>
                  <w:t>. Notable works of this phase include the Mondadori Building,</w:t>
                </w:r>
                <w:r w:rsidR="008B2B8C">
                  <w:rPr>
                    <w:lang w:val="en-CA"/>
                  </w:rPr>
                  <w:t xml:space="preserve"> Milan (1968–19</w:t>
                </w:r>
                <w:r w:rsidRPr="00583ADD">
                  <w:rPr>
                    <w:lang w:val="en-CA"/>
                  </w:rPr>
                  <w:t>76)</w:t>
                </w:r>
                <w:proofErr w:type="gramStart"/>
                <w:r w:rsidRPr="00583ADD">
                  <w:rPr>
                    <w:lang w:val="en-CA"/>
                  </w:rPr>
                  <w:t>;</w:t>
                </w:r>
                <w:proofErr w:type="gramEnd"/>
                <w:r w:rsidRPr="00583ADD">
                  <w:rPr>
                    <w:lang w:val="en-CA"/>
                  </w:rPr>
                  <w:t xml:space="preserve"> the Bourse d</w:t>
                </w:r>
                <w:r w:rsidR="008B2B8C">
                  <w:rPr>
                    <w:lang w:val="en-CA"/>
                  </w:rPr>
                  <w:t xml:space="preserve">e Travail, </w:t>
                </w:r>
                <w:proofErr w:type="spellStart"/>
                <w:r w:rsidR="008B2B8C">
                  <w:rPr>
                    <w:lang w:val="en-CA"/>
                  </w:rPr>
                  <w:t>Bobigny</w:t>
                </w:r>
                <w:proofErr w:type="spellEnd"/>
                <w:r w:rsidR="008B2B8C">
                  <w:rPr>
                    <w:lang w:val="en-CA"/>
                  </w:rPr>
                  <w:t>, Paris (1970–19</w:t>
                </w:r>
                <w:r w:rsidRPr="00583ADD">
                  <w:rPr>
                    <w:lang w:val="en-CA"/>
                  </w:rPr>
                  <w:t xml:space="preserve">80), and the </w:t>
                </w:r>
                <w:proofErr w:type="spellStart"/>
                <w:r w:rsidRPr="00583ADD">
                  <w:rPr>
                    <w:lang w:val="en-CA"/>
                  </w:rPr>
                  <w:t>Maison</w:t>
                </w:r>
                <w:proofErr w:type="spellEnd"/>
                <w:r w:rsidRPr="00583ADD">
                  <w:rPr>
                    <w:lang w:val="en-CA"/>
                  </w:rPr>
                  <w:t xml:space="preserve"> </w:t>
                </w:r>
                <w:r w:rsidR="008B2B8C">
                  <w:rPr>
                    <w:lang w:val="en-CA"/>
                  </w:rPr>
                  <w:t>de la Culture at Le Havre (1972–19</w:t>
                </w:r>
                <w:r w:rsidRPr="00583ADD">
                  <w:rPr>
                    <w:lang w:val="en-CA"/>
                  </w:rPr>
                  <w:t>82). Niemeyer made a triumphant return to Brazil in 1985 and completed major projects including</w:t>
                </w:r>
                <w:r w:rsidR="008B2B8C">
                  <w:rPr>
                    <w:lang w:val="en-CA"/>
                  </w:rPr>
                  <w:t xml:space="preserve"> the Samba Stadium in Rio (1983–19</w:t>
                </w:r>
                <w:r w:rsidRPr="00583ADD">
                  <w:rPr>
                    <w:lang w:val="en-CA"/>
                  </w:rPr>
                  <w:t>84), the Latin America Memorial and the Latin America Parliam</w:t>
                </w:r>
                <w:r w:rsidR="008B2B8C">
                  <w:rPr>
                    <w:lang w:val="en-CA"/>
                  </w:rPr>
                  <w:t>ent Building in São Paolo (1989–19</w:t>
                </w:r>
                <w:r w:rsidRPr="00583ADD">
                  <w:rPr>
                    <w:lang w:val="en-CA"/>
                  </w:rPr>
                  <w:t>92), and the Museum of Contemporary Art near Rio (1991). Niemeyer died in Rio de Janeiro on 5 December 2012, ten days before his 105</w:t>
                </w:r>
                <w:r w:rsidRPr="00583ADD">
                  <w:rPr>
                    <w:vertAlign w:val="superscript"/>
                    <w:lang w:val="en-CA"/>
                  </w:rPr>
                  <w:t>th</w:t>
                </w:r>
                <w:r w:rsidRPr="00583ADD">
                  <w:rPr>
                    <w:lang w:val="en-CA"/>
                  </w:rPr>
                  <w:t xml:space="preserve"> birthday.</w:t>
                </w:r>
              </w:p>
              <w:p w14:paraId="5FB29AE6" w14:textId="77777777" w:rsidR="00583ADD" w:rsidRPr="00583ADD" w:rsidRDefault="00583ADD" w:rsidP="00583ADD">
                <w:pPr>
                  <w:rPr>
                    <w:lang w:val="en-CA"/>
                  </w:rPr>
                </w:pPr>
              </w:p>
              <w:p w14:paraId="61ED4005" w14:textId="77777777" w:rsidR="00583ADD" w:rsidRPr="00583ADD" w:rsidRDefault="00583ADD" w:rsidP="00583ADD">
                <w:pPr>
                  <w:pStyle w:val="Heading1"/>
                  <w:outlineLvl w:val="0"/>
                  <w:rPr>
                    <w:lang w:val="en-CA"/>
                  </w:rPr>
                </w:pPr>
                <w:r w:rsidRPr="00583ADD">
                  <w:rPr>
                    <w:lang w:val="en-CA"/>
                  </w:rPr>
                  <w:t>Selected Works</w:t>
                </w:r>
              </w:p>
              <w:p w14:paraId="65BDF12E" w14:textId="77777777" w:rsidR="00583ADD" w:rsidRPr="00583ADD" w:rsidRDefault="00583ADD" w:rsidP="00583ADD">
                <w:pPr>
                  <w:rPr>
                    <w:lang w:val="en-CA"/>
                  </w:rPr>
                </w:pPr>
                <w:r w:rsidRPr="00583ADD">
                  <w:rPr>
                    <w:lang w:val="en-CA"/>
                  </w:rPr>
                  <w:lastRenderedPageBreak/>
                  <w:t>1939 – Brazil’s pavilion at 1939 New York World's Fair, with Lucio Costa.</w:t>
                </w:r>
              </w:p>
              <w:p w14:paraId="42DA6B18" w14:textId="77777777" w:rsidR="00583ADD" w:rsidRPr="00583ADD" w:rsidRDefault="00583ADD" w:rsidP="00583ADD">
                <w:pPr>
                  <w:rPr>
                    <w:lang w:val="en-CA"/>
                  </w:rPr>
                </w:pPr>
                <w:r w:rsidRPr="00583ADD">
                  <w:rPr>
                    <w:lang w:val="en-CA"/>
                  </w:rPr>
                  <w:t xml:space="preserve">1940 – Church of St Francis of Assisi and other buildings at </w:t>
                </w:r>
                <w:proofErr w:type="spellStart"/>
                <w:r w:rsidRPr="00583ADD">
                  <w:rPr>
                    <w:lang w:val="en-CA"/>
                  </w:rPr>
                  <w:t>Pampulha</w:t>
                </w:r>
                <w:proofErr w:type="spellEnd"/>
                <w:r w:rsidRPr="00583ADD">
                  <w:rPr>
                    <w:lang w:val="en-CA"/>
                  </w:rPr>
                  <w:t>, near Belo Horizonte.</w:t>
                </w:r>
              </w:p>
              <w:p w14:paraId="504B5B73" w14:textId="77777777" w:rsidR="00583ADD" w:rsidRPr="00583ADD" w:rsidRDefault="00583ADD" w:rsidP="00583ADD">
                <w:pPr>
                  <w:rPr>
                    <w:lang w:val="en-CA"/>
                  </w:rPr>
                </w:pPr>
                <w:r w:rsidRPr="00583ADD">
                  <w:rPr>
                    <w:lang w:val="en-CA"/>
                  </w:rPr>
                  <w:t xml:space="preserve">1946 – Headquarters of Banco </w:t>
                </w:r>
                <w:proofErr w:type="spellStart"/>
                <w:r w:rsidRPr="00583ADD">
                  <w:rPr>
                    <w:lang w:val="en-CA"/>
                  </w:rPr>
                  <w:t>Boavista</w:t>
                </w:r>
                <w:proofErr w:type="spellEnd"/>
                <w:r w:rsidRPr="00583ADD">
                  <w:rPr>
                    <w:lang w:val="en-CA"/>
                  </w:rPr>
                  <w:t xml:space="preserve"> in Candelaria, Rio de Janeiro.</w:t>
                </w:r>
              </w:p>
              <w:p w14:paraId="76001B8C" w14:textId="77777777" w:rsidR="00583ADD" w:rsidRPr="00583ADD" w:rsidRDefault="008B2B8C" w:rsidP="00583ADD">
                <w:pPr>
                  <w:rPr>
                    <w:lang w:val="en-CA"/>
                  </w:rPr>
                </w:pPr>
                <w:r>
                  <w:rPr>
                    <w:lang w:val="en-CA"/>
                  </w:rPr>
                  <w:t>1952–19</w:t>
                </w:r>
                <w:r w:rsidR="00583ADD" w:rsidRPr="00583ADD">
                  <w:rPr>
                    <w:lang w:val="en-CA"/>
                  </w:rPr>
                  <w:t xml:space="preserve">66 – </w:t>
                </w:r>
                <w:proofErr w:type="spellStart"/>
                <w:r w:rsidR="00583ADD" w:rsidRPr="00583ADD">
                  <w:rPr>
                    <w:lang w:val="en-CA"/>
                  </w:rPr>
                  <w:t>Edifício</w:t>
                </w:r>
                <w:proofErr w:type="spellEnd"/>
                <w:r w:rsidR="00583ADD" w:rsidRPr="00583ADD">
                  <w:rPr>
                    <w:lang w:val="en-CA"/>
                  </w:rPr>
                  <w:t xml:space="preserve"> Copan (Copan Building), residential building, São Paulo.</w:t>
                </w:r>
              </w:p>
              <w:p w14:paraId="7D2DC2B7" w14:textId="77777777" w:rsidR="00583ADD" w:rsidRPr="00583ADD" w:rsidRDefault="00583ADD" w:rsidP="00583ADD">
                <w:pPr>
                  <w:rPr>
                    <w:lang w:val="en-CA"/>
                  </w:rPr>
                </w:pPr>
                <w:r w:rsidRPr="00583ADD">
                  <w:rPr>
                    <w:lang w:val="en-CA"/>
                  </w:rPr>
                  <w:t>1952 – Casa das Canoas – Niemeyer’s personal home, Canoas, Rio de Janeiro.</w:t>
                </w:r>
              </w:p>
              <w:p w14:paraId="5F93E63B" w14:textId="77777777" w:rsidR="00583ADD" w:rsidRPr="00583ADD" w:rsidRDefault="00583ADD" w:rsidP="00583ADD">
                <w:pPr>
                  <w:rPr>
                    <w:lang w:val="en-CA"/>
                  </w:rPr>
                </w:pPr>
                <w:r w:rsidRPr="00583ADD">
                  <w:rPr>
                    <w:lang w:val="en-CA"/>
                  </w:rPr>
                  <w:t xml:space="preserve">1954 – </w:t>
                </w:r>
                <w:proofErr w:type="spellStart"/>
                <w:r w:rsidRPr="00583ADD">
                  <w:rPr>
                    <w:lang w:val="en-CA"/>
                  </w:rPr>
                  <w:t>Museu</w:t>
                </w:r>
                <w:proofErr w:type="spellEnd"/>
                <w:r w:rsidRPr="00583ADD">
                  <w:rPr>
                    <w:lang w:val="en-CA"/>
                  </w:rPr>
                  <w:t xml:space="preserve"> de Arte </w:t>
                </w:r>
                <w:proofErr w:type="spellStart"/>
                <w:r w:rsidRPr="00583ADD">
                  <w:rPr>
                    <w:lang w:val="en-CA"/>
                  </w:rPr>
                  <w:t>Moderna</w:t>
                </w:r>
                <w:proofErr w:type="spellEnd"/>
                <w:r w:rsidRPr="00583ADD">
                  <w:rPr>
                    <w:lang w:val="en-CA"/>
                  </w:rPr>
                  <w:t xml:space="preserve"> </w:t>
                </w:r>
                <w:proofErr w:type="spellStart"/>
                <w:r w:rsidRPr="00583ADD">
                  <w:rPr>
                    <w:lang w:val="en-CA"/>
                  </w:rPr>
                  <w:t>em</w:t>
                </w:r>
                <w:proofErr w:type="spellEnd"/>
                <w:r w:rsidRPr="00583ADD">
                  <w:rPr>
                    <w:lang w:val="en-CA"/>
                  </w:rPr>
                  <w:t xml:space="preserve"> Caracas (Museum of Modern Art in Caracas).</w:t>
                </w:r>
              </w:p>
              <w:p w14:paraId="47F45A19" w14:textId="77777777" w:rsidR="00583ADD" w:rsidRPr="00583ADD" w:rsidRDefault="00583ADD" w:rsidP="00583ADD">
                <w:pPr>
                  <w:rPr>
                    <w:lang w:val="en-CA"/>
                  </w:rPr>
                </w:pPr>
                <w:r w:rsidRPr="00583ADD">
                  <w:rPr>
                    <w:lang w:val="en-CA"/>
                  </w:rPr>
                  <w:t xml:space="preserve">1957 – </w:t>
                </w:r>
                <w:proofErr w:type="spellStart"/>
                <w:r w:rsidRPr="00583ADD">
                  <w:rPr>
                    <w:lang w:val="en-CA"/>
                  </w:rPr>
                  <w:t>Interbau</w:t>
                </w:r>
                <w:proofErr w:type="spellEnd"/>
                <w:r w:rsidRPr="00583ADD">
                  <w:rPr>
                    <w:lang w:val="en-CA"/>
                  </w:rPr>
                  <w:t xml:space="preserve"> buildings project in the </w:t>
                </w:r>
                <w:proofErr w:type="spellStart"/>
                <w:r w:rsidRPr="00583ADD">
                  <w:rPr>
                    <w:lang w:val="en-CA"/>
                  </w:rPr>
                  <w:t>Hansaviertel</w:t>
                </w:r>
                <w:proofErr w:type="spellEnd"/>
                <w:r w:rsidRPr="00583ADD">
                  <w:rPr>
                    <w:lang w:val="en-CA"/>
                  </w:rPr>
                  <w:t xml:space="preserve"> district, part of the reconstruction of Berlin.</w:t>
                </w:r>
              </w:p>
              <w:p w14:paraId="043143CF" w14:textId="77777777" w:rsidR="00583ADD" w:rsidRPr="00583ADD" w:rsidRDefault="00583ADD" w:rsidP="00583ADD">
                <w:pPr>
                  <w:rPr>
                    <w:lang w:val="en-CA"/>
                  </w:rPr>
                </w:pPr>
                <w:r w:rsidRPr="00583ADD">
                  <w:rPr>
                    <w:lang w:val="en-CA"/>
                  </w:rPr>
                  <w:t xml:space="preserve">1957 – </w:t>
                </w:r>
                <w:proofErr w:type="spellStart"/>
                <w:r w:rsidRPr="00583ADD">
                  <w:rPr>
                    <w:lang w:val="en-CA"/>
                  </w:rPr>
                  <w:t>Palácio</w:t>
                </w:r>
                <w:proofErr w:type="spellEnd"/>
                <w:r w:rsidRPr="00583ADD">
                  <w:rPr>
                    <w:lang w:val="en-CA"/>
                  </w:rPr>
                  <w:t xml:space="preserve"> da </w:t>
                </w:r>
                <w:proofErr w:type="spellStart"/>
                <w:r w:rsidRPr="00583ADD">
                  <w:rPr>
                    <w:lang w:val="en-CA"/>
                  </w:rPr>
                  <w:t>Alvorada</w:t>
                </w:r>
                <w:proofErr w:type="spellEnd"/>
                <w:r w:rsidRPr="00583ADD">
                  <w:rPr>
                    <w:lang w:val="en-CA"/>
                  </w:rPr>
                  <w:t xml:space="preserve"> (Palace of Dawn) Presidential residence, Brasília.</w:t>
                </w:r>
              </w:p>
              <w:p w14:paraId="7102FDB1" w14:textId="77777777" w:rsidR="00583ADD" w:rsidRPr="00583ADD" w:rsidRDefault="00583ADD" w:rsidP="00583ADD">
                <w:pPr>
                  <w:rPr>
                    <w:lang w:val="en-CA"/>
                  </w:rPr>
                </w:pPr>
                <w:r w:rsidRPr="00583ADD">
                  <w:rPr>
                    <w:lang w:val="en-CA"/>
                  </w:rPr>
                  <w:t xml:space="preserve">1958 – </w:t>
                </w:r>
                <w:proofErr w:type="spellStart"/>
                <w:r w:rsidRPr="00583ADD">
                  <w:rPr>
                    <w:lang w:val="en-CA"/>
                  </w:rPr>
                  <w:t>Catedral</w:t>
                </w:r>
                <w:proofErr w:type="spellEnd"/>
                <w:r w:rsidRPr="00583ADD">
                  <w:rPr>
                    <w:lang w:val="en-CA"/>
                  </w:rPr>
                  <w:t xml:space="preserve"> </w:t>
                </w:r>
                <w:proofErr w:type="spellStart"/>
                <w:r w:rsidRPr="00583ADD">
                  <w:rPr>
                    <w:lang w:val="en-CA"/>
                  </w:rPr>
                  <w:t>Metropolitana</w:t>
                </w:r>
                <w:proofErr w:type="spellEnd"/>
                <w:r w:rsidRPr="00583ADD">
                  <w:rPr>
                    <w:lang w:val="en-CA"/>
                  </w:rPr>
                  <w:t xml:space="preserve"> </w:t>
                </w:r>
                <w:proofErr w:type="spellStart"/>
                <w:r w:rsidRPr="00583ADD">
                  <w:rPr>
                    <w:lang w:val="en-CA"/>
                  </w:rPr>
                  <w:t>Nossa</w:t>
                </w:r>
                <w:proofErr w:type="spellEnd"/>
                <w:r w:rsidRPr="00583ADD">
                  <w:rPr>
                    <w:lang w:val="en-CA"/>
                  </w:rPr>
                  <w:t xml:space="preserve"> </w:t>
                </w:r>
                <w:proofErr w:type="spellStart"/>
                <w:r w:rsidRPr="00583ADD">
                  <w:rPr>
                    <w:lang w:val="en-CA"/>
                  </w:rPr>
                  <w:t>Senhora</w:t>
                </w:r>
                <w:proofErr w:type="spellEnd"/>
                <w:r w:rsidRPr="00583ADD">
                  <w:rPr>
                    <w:lang w:val="en-CA"/>
                  </w:rPr>
                  <w:t xml:space="preserve"> </w:t>
                </w:r>
                <w:proofErr w:type="spellStart"/>
                <w:r w:rsidRPr="00583ADD">
                  <w:rPr>
                    <w:lang w:val="en-CA"/>
                  </w:rPr>
                  <w:t>Aparecida</w:t>
                </w:r>
                <w:proofErr w:type="spellEnd"/>
                <w:r w:rsidRPr="00583ADD">
                  <w:rPr>
                    <w:lang w:val="en-CA"/>
                  </w:rPr>
                  <w:t xml:space="preserve"> (Cathedral of Brasília).</w:t>
                </w:r>
              </w:p>
              <w:p w14:paraId="1ACB508F" w14:textId="77777777" w:rsidR="00583ADD" w:rsidRPr="00583ADD" w:rsidRDefault="00583ADD" w:rsidP="00583ADD">
                <w:pPr>
                  <w:rPr>
                    <w:lang w:val="en-CA"/>
                  </w:rPr>
                </w:pPr>
                <w:r w:rsidRPr="00583ADD">
                  <w:rPr>
                    <w:lang w:val="en-CA"/>
                  </w:rPr>
                  <w:t>1958 – National Congress of Brazil.</w:t>
                </w:r>
              </w:p>
              <w:p w14:paraId="04DE4F1A" w14:textId="77777777" w:rsidR="00583ADD" w:rsidRPr="00583ADD" w:rsidRDefault="00583ADD" w:rsidP="00583ADD">
                <w:pPr>
                  <w:rPr>
                    <w:lang w:val="en-CA"/>
                  </w:rPr>
                </w:pPr>
                <w:r w:rsidRPr="00583ADD">
                  <w:rPr>
                    <w:lang w:val="en-CA"/>
                  </w:rPr>
                  <w:t>1958 – Supremo Tribunal Federal (Supreme Federal Tribunal), Brasília.</w:t>
                </w:r>
              </w:p>
              <w:p w14:paraId="5F8D410E" w14:textId="77777777" w:rsidR="00583ADD" w:rsidRPr="00583ADD" w:rsidRDefault="00583ADD" w:rsidP="00583ADD">
                <w:pPr>
                  <w:rPr>
                    <w:lang w:val="en-CA"/>
                  </w:rPr>
                </w:pPr>
                <w:r w:rsidRPr="00583ADD">
                  <w:rPr>
                    <w:lang w:val="en-CA"/>
                  </w:rPr>
                  <w:t xml:space="preserve">1958 – </w:t>
                </w:r>
                <w:proofErr w:type="spellStart"/>
                <w:r w:rsidRPr="00583ADD">
                  <w:rPr>
                    <w:lang w:val="en-CA"/>
                  </w:rPr>
                  <w:t>Palácio</w:t>
                </w:r>
                <w:proofErr w:type="spellEnd"/>
                <w:r w:rsidRPr="00583ADD">
                  <w:rPr>
                    <w:lang w:val="en-CA"/>
                  </w:rPr>
                  <w:t xml:space="preserve"> do </w:t>
                </w:r>
                <w:proofErr w:type="spellStart"/>
                <w:r w:rsidRPr="00583ADD">
                  <w:rPr>
                    <w:lang w:val="en-CA"/>
                  </w:rPr>
                  <w:t>Planalto</w:t>
                </w:r>
                <w:proofErr w:type="spellEnd"/>
                <w:r w:rsidRPr="00583ADD">
                  <w:rPr>
                    <w:lang w:val="en-CA"/>
                  </w:rPr>
                  <w:t xml:space="preserve"> (Palace of the Highlands) Presidential office, Brasília.</w:t>
                </w:r>
              </w:p>
              <w:p w14:paraId="4905A129" w14:textId="77777777" w:rsidR="00583ADD" w:rsidRPr="00583ADD" w:rsidRDefault="00583ADD" w:rsidP="00583ADD">
                <w:pPr>
                  <w:rPr>
                    <w:lang w:val="en-CA"/>
                  </w:rPr>
                </w:pPr>
                <w:r w:rsidRPr="00583ADD">
                  <w:rPr>
                    <w:lang w:val="en-CA"/>
                  </w:rPr>
                  <w:t xml:space="preserve">1958 – </w:t>
                </w:r>
                <w:proofErr w:type="spellStart"/>
                <w:r w:rsidRPr="00583ADD">
                  <w:rPr>
                    <w:lang w:val="en-CA"/>
                  </w:rPr>
                  <w:t>Cláudio</w:t>
                </w:r>
                <w:proofErr w:type="spellEnd"/>
                <w:r w:rsidRPr="00583ADD">
                  <w:rPr>
                    <w:lang w:val="en-CA"/>
                  </w:rPr>
                  <w:t xml:space="preserve"> Santoro National Theater (National Theater), Brasília.</w:t>
                </w:r>
              </w:p>
              <w:p w14:paraId="78046B05" w14:textId="77777777" w:rsidR="00583ADD" w:rsidRPr="00583ADD" w:rsidRDefault="00583ADD" w:rsidP="00583ADD">
                <w:pPr>
                  <w:rPr>
                    <w:lang w:val="en-CA"/>
                  </w:rPr>
                </w:pPr>
                <w:r w:rsidRPr="00583ADD">
                  <w:rPr>
                    <w:lang w:val="en-CA"/>
                  </w:rPr>
                  <w:t xml:space="preserve">1960 – </w:t>
                </w:r>
                <w:proofErr w:type="spellStart"/>
                <w:r w:rsidRPr="00583ADD">
                  <w:rPr>
                    <w:lang w:val="en-CA"/>
                  </w:rPr>
                  <w:t>Praça</w:t>
                </w:r>
                <w:proofErr w:type="spellEnd"/>
                <w:r w:rsidRPr="00583ADD">
                  <w:rPr>
                    <w:lang w:val="en-CA"/>
                  </w:rPr>
                  <w:t xml:space="preserve"> dos </w:t>
                </w:r>
                <w:proofErr w:type="spellStart"/>
                <w:r w:rsidRPr="00583ADD">
                  <w:rPr>
                    <w:lang w:val="en-CA"/>
                  </w:rPr>
                  <w:t>Três</w:t>
                </w:r>
                <w:proofErr w:type="spellEnd"/>
                <w:r w:rsidRPr="00583ADD">
                  <w:rPr>
                    <w:lang w:val="en-CA"/>
                  </w:rPr>
                  <w:t xml:space="preserve"> </w:t>
                </w:r>
                <w:proofErr w:type="spellStart"/>
                <w:r w:rsidRPr="00583ADD">
                  <w:rPr>
                    <w:lang w:val="en-CA"/>
                  </w:rPr>
                  <w:t>Poderes</w:t>
                </w:r>
                <w:proofErr w:type="spellEnd"/>
                <w:r w:rsidRPr="00583ADD">
                  <w:rPr>
                    <w:lang w:val="en-CA"/>
                  </w:rPr>
                  <w:t xml:space="preserve"> (Square of the Three Powers), Brasília.</w:t>
                </w:r>
              </w:p>
              <w:p w14:paraId="5C8AA9CF" w14:textId="77777777" w:rsidR="00583ADD" w:rsidRPr="00583ADD" w:rsidRDefault="00583ADD" w:rsidP="00583ADD">
                <w:pPr>
                  <w:rPr>
                    <w:lang w:val="en-CA"/>
                  </w:rPr>
                </w:pPr>
                <w:r w:rsidRPr="00583ADD">
                  <w:rPr>
                    <w:lang w:val="en-CA"/>
                  </w:rPr>
                  <w:t xml:space="preserve">1962 – </w:t>
                </w:r>
                <w:proofErr w:type="spellStart"/>
                <w:r w:rsidRPr="00583ADD">
                  <w:rPr>
                    <w:lang w:val="en-CA"/>
                  </w:rPr>
                  <w:t>Ministério</w:t>
                </w:r>
                <w:proofErr w:type="spellEnd"/>
                <w:r w:rsidRPr="00583ADD">
                  <w:rPr>
                    <w:lang w:val="en-CA"/>
                  </w:rPr>
                  <w:t xml:space="preserve"> da </w:t>
                </w:r>
                <w:proofErr w:type="spellStart"/>
                <w:r w:rsidRPr="00583ADD">
                  <w:rPr>
                    <w:lang w:val="en-CA"/>
                  </w:rPr>
                  <w:t>Justiça</w:t>
                </w:r>
                <w:proofErr w:type="spellEnd"/>
                <w:r w:rsidRPr="00583ADD">
                  <w:rPr>
                    <w:lang w:val="en-CA"/>
                  </w:rPr>
                  <w:t xml:space="preserve"> (Ministry of Justice), Brasília.</w:t>
                </w:r>
              </w:p>
              <w:p w14:paraId="4EA141F1" w14:textId="77777777" w:rsidR="00583ADD" w:rsidRPr="00583ADD" w:rsidRDefault="00583ADD" w:rsidP="00583ADD">
                <w:pPr>
                  <w:rPr>
                    <w:lang w:val="en-CA"/>
                  </w:rPr>
                </w:pPr>
                <w:r w:rsidRPr="00583ADD">
                  <w:rPr>
                    <w:lang w:val="en-CA"/>
                  </w:rPr>
                  <w:t>1963 – University of Haifa, Israel.</w:t>
                </w:r>
              </w:p>
              <w:p w14:paraId="1B6B88EE" w14:textId="77777777" w:rsidR="00583ADD" w:rsidRPr="00583ADD" w:rsidRDefault="008B2B8C" w:rsidP="00583ADD">
                <w:pPr>
                  <w:rPr>
                    <w:lang w:val="en-CA"/>
                  </w:rPr>
                </w:pPr>
                <w:r>
                  <w:rPr>
                    <w:lang w:val="en-CA"/>
                  </w:rPr>
                  <w:t>1965–19</w:t>
                </w:r>
                <w:r w:rsidR="00583ADD" w:rsidRPr="00583ADD">
                  <w:rPr>
                    <w:lang w:val="en-CA"/>
                  </w:rPr>
                  <w:t>80 – French Communist Party headquarters, Paris.</w:t>
                </w:r>
              </w:p>
              <w:p w14:paraId="0770C5CA" w14:textId="77777777" w:rsidR="00583ADD" w:rsidRPr="00583ADD" w:rsidRDefault="008B2B8C" w:rsidP="00583ADD">
                <w:pPr>
                  <w:rPr>
                    <w:lang w:val="en-CA"/>
                  </w:rPr>
                </w:pPr>
                <w:r>
                  <w:rPr>
                    <w:lang w:val="en-CA"/>
                  </w:rPr>
                  <w:t>1968–19</w:t>
                </w:r>
                <w:r w:rsidR="00583ADD" w:rsidRPr="00583ADD">
                  <w:rPr>
                    <w:lang w:val="en-CA"/>
                  </w:rPr>
                  <w:t>76 – Mondadori publishing headquarters, Milan.</w:t>
                </w:r>
              </w:p>
              <w:p w14:paraId="0C609A1F" w14:textId="77777777" w:rsidR="00583ADD" w:rsidRPr="00583ADD" w:rsidRDefault="00583ADD" w:rsidP="00583ADD">
                <w:pPr>
                  <w:rPr>
                    <w:lang w:val="en-CA"/>
                  </w:rPr>
                </w:pPr>
                <w:r w:rsidRPr="00583ADD">
                  <w:rPr>
                    <w:lang w:val="en-CA"/>
                  </w:rPr>
                  <w:t>1968 – Civic Center of Algiers.</w:t>
                </w:r>
              </w:p>
              <w:p w14:paraId="71055287" w14:textId="77777777" w:rsidR="00583ADD" w:rsidRPr="00583ADD" w:rsidRDefault="00583ADD" w:rsidP="00583ADD">
                <w:pPr>
                  <w:rPr>
                    <w:lang w:val="en-CA"/>
                  </w:rPr>
                </w:pPr>
                <w:r w:rsidRPr="00583ADD">
                  <w:rPr>
                    <w:lang w:val="en-CA"/>
                  </w:rPr>
                  <w:t>1968 – Mosque of Algiers.</w:t>
                </w:r>
              </w:p>
              <w:p w14:paraId="743BF8E1" w14:textId="77777777" w:rsidR="00583ADD" w:rsidRPr="00583ADD" w:rsidRDefault="00583ADD" w:rsidP="00583ADD">
                <w:pPr>
                  <w:rPr>
                    <w:lang w:val="en-CA"/>
                  </w:rPr>
                </w:pPr>
                <w:r w:rsidRPr="00583ADD">
                  <w:rPr>
                    <w:lang w:val="en-CA"/>
                  </w:rPr>
                  <w:t xml:space="preserve">1972 – Labour council building of </w:t>
                </w:r>
                <w:proofErr w:type="spellStart"/>
                <w:r w:rsidRPr="00583ADD">
                  <w:rPr>
                    <w:lang w:val="en-CA"/>
                  </w:rPr>
                  <w:t>Bobigny</w:t>
                </w:r>
                <w:proofErr w:type="spellEnd"/>
                <w:r w:rsidRPr="00583ADD">
                  <w:rPr>
                    <w:lang w:val="en-CA"/>
                  </w:rPr>
                  <w:t>, France.</w:t>
                </w:r>
              </w:p>
              <w:p w14:paraId="3BC7C90C" w14:textId="77777777" w:rsidR="00583ADD" w:rsidRPr="00583ADD" w:rsidRDefault="00583ADD" w:rsidP="00583ADD">
                <w:pPr>
                  <w:rPr>
                    <w:lang w:val="en-CA"/>
                  </w:rPr>
                </w:pPr>
                <w:r w:rsidRPr="00583ADD">
                  <w:rPr>
                    <w:lang w:val="en-CA"/>
                  </w:rPr>
                  <w:t>1987–</w:t>
                </w:r>
                <w:r w:rsidR="008B2B8C">
                  <w:rPr>
                    <w:lang w:val="en-CA"/>
                  </w:rPr>
                  <w:t>19</w:t>
                </w:r>
                <w:r w:rsidRPr="00583ADD">
                  <w:rPr>
                    <w:lang w:val="en-CA"/>
                  </w:rPr>
                  <w:t>89 – Latin America Memorial, São Paulo.</w:t>
                </w:r>
              </w:p>
              <w:p w14:paraId="7A78AE31" w14:textId="77777777" w:rsidR="00583ADD" w:rsidRPr="00583ADD" w:rsidRDefault="008B2B8C" w:rsidP="00583ADD">
                <w:pPr>
                  <w:rPr>
                    <w:lang w:val="en-CA"/>
                  </w:rPr>
                </w:pPr>
                <w:r>
                  <w:rPr>
                    <w:lang w:val="en-CA"/>
                  </w:rPr>
                  <w:t>1989–19</w:t>
                </w:r>
                <w:r w:rsidR="00583ADD" w:rsidRPr="00583ADD">
                  <w:rPr>
                    <w:lang w:val="en-CA"/>
                  </w:rPr>
                  <w:t>91 – Latin American Parliament, São Paulo.</w:t>
                </w:r>
              </w:p>
              <w:p w14:paraId="02BF9008" w14:textId="77777777" w:rsidR="00583ADD" w:rsidRPr="00583ADD" w:rsidRDefault="00583ADD" w:rsidP="00583ADD">
                <w:pPr>
                  <w:rPr>
                    <w:lang w:val="en-CA"/>
                  </w:rPr>
                </w:pPr>
                <w:r w:rsidRPr="00583ADD">
                  <w:rPr>
                    <w:lang w:val="en-CA"/>
                  </w:rPr>
                  <w:t>2001–</w:t>
                </w:r>
                <w:r w:rsidR="008B2B8C">
                  <w:rPr>
                    <w:lang w:val="en-CA"/>
                  </w:rPr>
                  <w:t>20</w:t>
                </w:r>
                <w:r w:rsidRPr="00583ADD">
                  <w:rPr>
                    <w:lang w:val="en-CA"/>
                  </w:rPr>
                  <w:t>02 – Oscar Niemeyer Museum in Curitiba, Paraná.</w:t>
                </w:r>
              </w:p>
              <w:p w14:paraId="0A052AB2" w14:textId="77777777" w:rsidR="003F0D73" w:rsidRPr="00583ADD" w:rsidRDefault="00583ADD" w:rsidP="00583ADD">
                <w:pPr>
                  <w:rPr>
                    <w:lang w:val="en-CA"/>
                  </w:rPr>
                </w:pPr>
                <w:r w:rsidRPr="00583ADD">
                  <w:rPr>
                    <w:lang w:val="en-CA"/>
                  </w:rPr>
                  <w:t>2003 – Serpentine Gallery Pavilion, London.</w:t>
                </w:r>
              </w:p>
            </w:tc>
          </w:sdtContent>
        </w:sdt>
      </w:tr>
      <w:tr w:rsidR="003235A7" w14:paraId="2CE0D833" w14:textId="77777777" w:rsidTr="003235A7">
        <w:tc>
          <w:tcPr>
            <w:tcW w:w="9016" w:type="dxa"/>
          </w:tcPr>
          <w:p w14:paraId="574829D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067B1834" w14:textId="77777777" w:rsidR="002336A8" w:rsidRDefault="008B2B8C" w:rsidP="00583ADD">
                <w:sdt>
                  <w:sdtPr>
                    <w:id w:val="-807468241"/>
                    <w:citation/>
                  </w:sdtPr>
                  <w:sdtEndPr/>
                  <w:sdtContent>
                    <w:r w:rsidR="002336A8">
                      <w:fldChar w:fldCharType="begin"/>
                    </w:r>
                    <w:r w:rsidR="002336A8">
                      <w:rPr>
                        <w:lang w:val="en-CA"/>
                      </w:rPr>
                      <w:instrText xml:space="preserve"> CITATION Hess06 \l 4105 </w:instrText>
                    </w:r>
                    <w:r w:rsidR="002336A8">
                      <w:fldChar w:fldCharType="separate"/>
                    </w:r>
                    <w:r>
                      <w:rPr>
                        <w:noProof/>
                        <w:lang w:val="en-CA"/>
                      </w:rPr>
                      <w:t xml:space="preserve"> </w:t>
                    </w:r>
                    <w:r w:rsidRPr="008B2B8C">
                      <w:rPr>
                        <w:noProof/>
                        <w:lang w:val="en-CA"/>
                      </w:rPr>
                      <w:t>(Hess)</w:t>
                    </w:r>
                    <w:r w:rsidR="002336A8">
                      <w:fldChar w:fldCharType="end"/>
                    </w:r>
                  </w:sdtContent>
                </w:sdt>
              </w:p>
              <w:p w14:paraId="3B5C2B5A" w14:textId="77777777" w:rsidR="002336A8" w:rsidRDefault="008B2B8C" w:rsidP="00583ADD">
                <w:pPr>
                  <w:rPr>
                    <w:rStyle w:val="HTMLCite"/>
                    <w:rFonts w:cs="Arial"/>
                    <w:lang w:val="es-ES"/>
                  </w:rPr>
                </w:pPr>
                <w:sdt>
                  <w:sdtPr>
                    <w:rPr>
                      <w:rStyle w:val="HTMLCite"/>
                      <w:rFonts w:cs="Arial"/>
                      <w:lang w:val="es-ES"/>
                    </w:rPr>
                    <w:id w:val="-163013475"/>
                    <w:citation/>
                  </w:sdtPr>
                  <w:sdtEndPr>
                    <w:rPr>
                      <w:rStyle w:val="HTMLCite"/>
                    </w:rPr>
                  </w:sdtEndPr>
                  <w:sdtContent>
                    <w:r w:rsidR="002336A8">
                      <w:rPr>
                        <w:rStyle w:val="HTMLCite"/>
                        <w:rFonts w:cs="Arial"/>
                        <w:lang w:val="es-ES"/>
                      </w:rPr>
                      <w:fldChar w:fldCharType="begin"/>
                    </w:r>
                    <w:r w:rsidR="002336A8">
                      <w:rPr>
                        <w:rStyle w:val="HTMLCite"/>
                        <w:rFonts w:cs="Arial"/>
                        <w:lang w:val="en-CA"/>
                      </w:rPr>
                      <w:instrText xml:space="preserve"> CITATION Niemeyer00 \l 4105 </w:instrText>
                    </w:r>
                    <w:r w:rsidR="002336A8">
                      <w:rPr>
                        <w:rStyle w:val="HTMLCite"/>
                        <w:rFonts w:cs="Arial"/>
                        <w:lang w:val="es-ES"/>
                      </w:rPr>
                      <w:fldChar w:fldCharType="separate"/>
                    </w:r>
                    <w:r w:rsidRPr="008B2B8C">
                      <w:rPr>
                        <w:rFonts w:cs="Arial"/>
                        <w:noProof/>
                        <w:lang w:val="en-CA"/>
                      </w:rPr>
                      <w:t>(Niemeyer, The Curves of Time: The Memoirs of Oscar Niemeyer)</w:t>
                    </w:r>
                    <w:r w:rsidR="002336A8">
                      <w:rPr>
                        <w:rStyle w:val="HTMLCite"/>
                        <w:rFonts w:cs="Arial"/>
                        <w:lang w:val="es-ES"/>
                      </w:rPr>
                      <w:fldChar w:fldCharType="end"/>
                    </w:r>
                  </w:sdtContent>
                </w:sdt>
              </w:p>
              <w:p w14:paraId="59F7F8D4" w14:textId="77777777" w:rsidR="002336A8" w:rsidRDefault="008B2B8C" w:rsidP="00583ADD">
                <w:sdt>
                  <w:sdtPr>
                    <w:id w:val="1698349629"/>
                    <w:citation/>
                  </w:sdtPr>
                  <w:sdtEndPr/>
                  <w:sdtContent>
                    <w:r w:rsidR="002336A8">
                      <w:fldChar w:fldCharType="begin"/>
                    </w:r>
                    <w:r w:rsidR="002336A8">
                      <w:rPr>
                        <w:rStyle w:val="HTMLCite"/>
                        <w:rFonts w:cs="Arial"/>
                        <w:lang w:val="en-CA"/>
                      </w:rPr>
                      <w:instrText xml:space="preserve"> CITATION Niemeyer08 \l 4105 </w:instrText>
                    </w:r>
                    <w:r w:rsidR="002336A8">
                      <w:fldChar w:fldCharType="separate"/>
                    </w:r>
                    <w:r w:rsidRPr="008B2B8C">
                      <w:rPr>
                        <w:rFonts w:cs="Arial"/>
                        <w:noProof/>
                        <w:lang w:val="en-CA"/>
                      </w:rPr>
                      <w:t>(Niemeyer, Oscar Niemeyer: Form &amp; Space)</w:t>
                    </w:r>
                    <w:r w:rsidR="002336A8">
                      <w:fldChar w:fldCharType="end"/>
                    </w:r>
                  </w:sdtContent>
                </w:sdt>
              </w:p>
              <w:p w14:paraId="1911D4C1" w14:textId="77777777" w:rsidR="002336A8" w:rsidRDefault="008B2B8C" w:rsidP="00FB11DE">
                <w:sdt>
                  <w:sdtPr>
                    <w:id w:val="-1207629340"/>
                    <w:citation/>
                  </w:sdtPr>
                  <w:sdtEndPr/>
                  <w:sdtContent>
                    <w:r w:rsidR="002336A8">
                      <w:fldChar w:fldCharType="begin"/>
                    </w:r>
                    <w:r>
                      <w:rPr>
                        <w:lang w:val="en-CA"/>
                      </w:rPr>
                      <w:instrText xml:space="preserve">CITATION Philippou08 \l 4105 </w:instrText>
                    </w:r>
                    <w:r w:rsidR="002336A8">
                      <w:fldChar w:fldCharType="separate"/>
                    </w:r>
                    <w:r w:rsidRPr="008B2B8C">
                      <w:rPr>
                        <w:noProof/>
                        <w:lang w:val="en-CA"/>
                      </w:rPr>
                      <w:t>(Philippou)</w:t>
                    </w:r>
                    <w:r w:rsidR="002336A8">
                      <w:fldChar w:fldCharType="end"/>
                    </w:r>
                  </w:sdtContent>
                </w:sdt>
              </w:p>
              <w:p w14:paraId="5C1BADA1" w14:textId="77777777" w:rsidR="003235A7" w:rsidRDefault="008B2B8C" w:rsidP="00FB11DE">
                <w:sdt>
                  <w:sdtPr>
                    <w:rPr>
                      <w:rStyle w:val="publisher"/>
                      <w:rFonts w:cs="Arial"/>
                    </w:rPr>
                    <w:id w:val="1340728896"/>
                    <w:citation/>
                  </w:sdtPr>
                  <w:sdtEndPr>
                    <w:rPr>
                      <w:rStyle w:val="publisher"/>
                    </w:rPr>
                  </w:sdtEndPr>
                  <w:sdtContent>
                    <w:r w:rsidR="002336A8">
                      <w:rPr>
                        <w:rStyle w:val="publisher"/>
                        <w:rFonts w:cs="Arial"/>
                      </w:rPr>
                      <w:fldChar w:fldCharType="begin"/>
                    </w:r>
                    <w:r w:rsidR="002336A8">
                      <w:rPr>
                        <w:lang w:val="en-CA"/>
                      </w:rPr>
                      <w:instrText xml:space="preserve"> CITATION Salvaing02 \l 4105 </w:instrText>
                    </w:r>
                    <w:r w:rsidR="002336A8">
                      <w:rPr>
                        <w:rStyle w:val="publisher"/>
                        <w:rFonts w:cs="Arial"/>
                      </w:rPr>
                      <w:fldChar w:fldCharType="separate"/>
                    </w:r>
                    <w:r w:rsidRPr="008B2B8C">
                      <w:rPr>
                        <w:noProof/>
                        <w:lang w:val="en-CA"/>
                      </w:rPr>
                      <w:t>(Salva</w:t>
                    </w:r>
                    <w:bookmarkStart w:id="0" w:name="_GoBack"/>
                    <w:bookmarkEnd w:id="0"/>
                    <w:r w:rsidRPr="008B2B8C">
                      <w:rPr>
                        <w:noProof/>
                        <w:lang w:val="en-CA"/>
                      </w:rPr>
                      <w:t>ing)</w:t>
                    </w:r>
                    <w:r w:rsidR="002336A8">
                      <w:rPr>
                        <w:rStyle w:val="publisher"/>
                        <w:rFonts w:cs="Arial"/>
                      </w:rPr>
                      <w:fldChar w:fldCharType="end"/>
                    </w:r>
                  </w:sdtContent>
                </w:sdt>
                <w:r w:rsidR="00583ADD" w:rsidRPr="00583ADD">
                  <w:rPr>
                    <w:rStyle w:val="publisher"/>
                    <w:rFonts w:cs="Arial"/>
                  </w:rPr>
                  <w:t xml:space="preserve"> </w:t>
                </w:r>
              </w:p>
            </w:sdtContent>
          </w:sdt>
        </w:tc>
      </w:tr>
    </w:tbl>
    <w:p w14:paraId="48D2E6C8" w14:textId="77777777" w:rsidR="00C27FAB" w:rsidRPr="00F36937" w:rsidRDefault="00C27FAB" w:rsidP="00B33145"/>
    <w:sectPr w:rsidR="00C27FAB" w:rsidRPr="00F36937">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64B57D" w14:textId="77777777" w:rsidR="008C2CFE" w:rsidRDefault="008C2CFE" w:rsidP="007A0D55">
      <w:pPr>
        <w:spacing w:after="0" w:line="240" w:lineRule="auto"/>
      </w:pPr>
      <w:r>
        <w:separator/>
      </w:r>
    </w:p>
  </w:endnote>
  <w:endnote w:type="continuationSeparator" w:id="0">
    <w:p w14:paraId="2D88E51D" w14:textId="77777777" w:rsidR="008C2CFE" w:rsidRDefault="008C2CF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EC60B8" w14:textId="77777777" w:rsidR="008C2CFE" w:rsidRDefault="008C2CFE" w:rsidP="007A0D55">
      <w:pPr>
        <w:spacing w:after="0" w:line="240" w:lineRule="auto"/>
      </w:pPr>
      <w:r>
        <w:separator/>
      </w:r>
    </w:p>
  </w:footnote>
  <w:footnote w:type="continuationSeparator" w:id="0">
    <w:p w14:paraId="5C3E5142" w14:textId="77777777" w:rsidR="008C2CFE" w:rsidRDefault="008C2CF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5C4DB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B1D404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36A8"/>
    <w:rsid w:val="00234353"/>
    <w:rsid w:val="00244BB0"/>
    <w:rsid w:val="0029090B"/>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83ADD"/>
    <w:rsid w:val="00590035"/>
    <w:rsid w:val="005B177E"/>
    <w:rsid w:val="005B3921"/>
    <w:rsid w:val="005F26D7"/>
    <w:rsid w:val="005F5450"/>
    <w:rsid w:val="006D0412"/>
    <w:rsid w:val="007411B9"/>
    <w:rsid w:val="00780D95"/>
    <w:rsid w:val="00780DC7"/>
    <w:rsid w:val="007A0D55"/>
    <w:rsid w:val="007A268E"/>
    <w:rsid w:val="007B3377"/>
    <w:rsid w:val="007E5F44"/>
    <w:rsid w:val="00821DE3"/>
    <w:rsid w:val="00846CE1"/>
    <w:rsid w:val="008A5B87"/>
    <w:rsid w:val="008B2B8C"/>
    <w:rsid w:val="008C2CFE"/>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3584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104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yperlink">
    <w:name w:val="Hyperlink"/>
    <w:basedOn w:val="DefaultParagraphFont"/>
    <w:uiPriority w:val="99"/>
    <w:unhideWhenUsed/>
    <w:rsid w:val="00583ADD"/>
    <w:rPr>
      <w:color w:val="0000FF"/>
      <w:u w:val="single"/>
    </w:rPr>
  </w:style>
  <w:style w:type="character" w:customStyle="1" w:styleId="reference-text">
    <w:name w:val="reference-text"/>
    <w:basedOn w:val="DefaultParagraphFont"/>
    <w:rsid w:val="00583ADD"/>
  </w:style>
  <w:style w:type="character" w:customStyle="1" w:styleId="mw-mmv-title">
    <w:name w:val="mw-mmv-title"/>
    <w:basedOn w:val="DefaultParagraphFont"/>
    <w:rsid w:val="00583ADD"/>
  </w:style>
  <w:style w:type="character" w:styleId="HTMLCite">
    <w:name w:val="HTML Cite"/>
    <w:basedOn w:val="DefaultParagraphFont"/>
    <w:uiPriority w:val="99"/>
    <w:semiHidden/>
    <w:unhideWhenUsed/>
    <w:rsid w:val="00583ADD"/>
    <w:rPr>
      <w:i/>
      <w:iCs/>
    </w:rPr>
  </w:style>
  <w:style w:type="character" w:customStyle="1" w:styleId="publisher">
    <w:name w:val="publisher"/>
    <w:basedOn w:val="DefaultParagraphFont"/>
    <w:rsid w:val="00583ADD"/>
  </w:style>
  <w:style w:type="paragraph" w:styleId="Caption">
    <w:name w:val="caption"/>
    <w:basedOn w:val="Normal"/>
    <w:next w:val="Normal"/>
    <w:uiPriority w:val="35"/>
    <w:semiHidden/>
    <w:qFormat/>
    <w:rsid w:val="0029090B"/>
    <w:pPr>
      <w:spacing w:after="200" w:line="240" w:lineRule="auto"/>
    </w:pPr>
    <w:rPr>
      <w:b/>
      <w:bCs/>
      <w:color w:val="5B9BD5" w:themeColor="accent1"/>
      <w:sz w:val="18"/>
      <w:szCs w:val="18"/>
    </w:rPr>
  </w:style>
  <w:style w:type="character" w:customStyle="1" w:styleId="ircho">
    <w:name w:val="irc_ho"/>
    <w:basedOn w:val="DefaultParagraphFont"/>
    <w:rsid w:val="007A268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yperlink">
    <w:name w:val="Hyperlink"/>
    <w:basedOn w:val="DefaultParagraphFont"/>
    <w:uiPriority w:val="99"/>
    <w:unhideWhenUsed/>
    <w:rsid w:val="00583ADD"/>
    <w:rPr>
      <w:color w:val="0000FF"/>
      <w:u w:val="single"/>
    </w:rPr>
  </w:style>
  <w:style w:type="character" w:customStyle="1" w:styleId="reference-text">
    <w:name w:val="reference-text"/>
    <w:basedOn w:val="DefaultParagraphFont"/>
    <w:rsid w:val="00583ADD"/>
  </w:style>
  <w:style w:type="character" w:customStyle="1" w:styleId="mw-mmv-title">
    <w:name w:val="mw-mmv-title"/>
    <w:basedOn w:val="DefaultParagraphFont"/>
    <w:rsid w:val="00583ADD"/>
  </w:style>
  <w:style w:type="character" w:styleId="HTMLCite">
    <w:name w:val="HTML Cite"/>
    <w:basedOn w:val="DefaultParagraphFont"/>
    <w:uiPriority w:val="99"/>
    <w:semiHidden/>
    <w:unhideWhenUsed/>
    <w:rsid w:val="00583ADD"/>
    <w:rPr>
      <w:i/>
      <w:iCs/>
    </w:rPr>
  </w:style>
  <w:style w:type="character" w:customStyle="1" w:styleId="publisher">
    <w:name w:val="publisher"/>
    <w:basedOn w:val="DefaultParagraphFont"/>
    <w:rsid w:val="00583ADD"/>
  </w:style>
  <w:style w:type="paragraph" w:styleId="Caption">
    <w:name w:val="caption"/>
    <w:basedOn w:val="Normal"/>
    <w:next w:val="Normal"/>
    <w:uiPriority w:val="35"/>
    <w:semiHidden/>
    <w:qFormat/>
    <w:rsid w:val="0029090B"/>
    <w:pPr>
      <w:spacing w:after="200" w:line="240" w:lineRule="auto"/>
    </w:pPr>
    <w:rPr>
      <w:b/>
      <w:bCs/>
      <w:color w:val="5B9BD5" w:themeColor="accent1"/>
      <w:sz w:val="18"/>
      <w:szCs w:val="18"/>
    </w:rPr>
  </w:style>
  <w:style w:type="character" w:customStyle="1" w:styleId="ircho">
    <w:name w:val="irc_ho"/>
    <w:basedOn w:val="DefaultParagraphFont"/>
    <w:rsid w:val="007A26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phaidon.com/resource/reneburri-432.jpg" TargetMode="External"/><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glossaryDocument" Target="glossary/document.xml"/><Relationship Id="rId23" Type="http://schemas.openxmlformats.org/officeDocument/2006/relationships/theme" Target="theme/theme1.xml"/><Relationship Id="rId10" Type="http://schemas.openxmlformats.org/officeDocument/2006/relationships/hyperlink" Target="http://assets.dwell.com/sites/default/files/2014/04/24/1_st_francis_church_pampulha_architectural_complex_belo_horizonte_brazil_oscar_niemeyer.jpg" TargetMode="External"/><Relationship Id="rId11" Type="http://schemas.openxmlformats.org/officeDocument/2006/relationships/hyperlink" Target="https://en.wikipedia.org/wiki/Supreme_Federal_Court" TargetMode="External"/><Relationship Id="rId12" Type="http://schemas.openxmlformats.org/officeDocument/2006/relationships/hyperlink" Target="https://en.wikipedia.org/wiki/National_Congress_of_Brazil" TargetMode="External"/><Relationship Id="rId13" Type="http://schemas.openxmlformats.org/officeDocument/2006/relationships/hyperlink" Target="https://en.wikipedia.org/wiki/Pal%C3%A1cio_da_Alvorada" TargetMode="External"/><Relationship Id="rId14" Type="http://schemas.openxmlformats.org/officeDocument/2006/relationships/hyperlink" Target="https://en.wikipedia.org/wiki/Pal%C3%A1cio_da_Alvorada" TargetMode="External"/><Relationship Id="rId15" Type="http://schemas.openxmlformats.org/officeDocument/2006/relationships/hyperlink" Target="http://granadablogs.com/arquiculturaysociedad/files/2012/12/Palacio-da-Alvorada_7.jpg" TargetMode="External"/><Relationship Id="rId16" Type="http://schemas.openxmlformats.org/officeDocument/2006/relationships/hyperlink" Target="https://en.wikipedia.org/wiki/Cathedral_of_Bras%C3%ADlia" TargetMode="External"/><Relationship Id="rId17" Type="http://schemas.openxmlformats.org/officeDocument/2006/relationships/hyperlink" Target="https://en.wikipedia.org/wiki/S%C3%A3o_Paulo" TargetMode="External"/><Relationship Id="rId18" Type="http://schemas.openxmlformats.org/officeDocument/2006/relationships/hyperlink" Target="https://en.wikipedia.org/wiki/Copan_Building" TargetMode="External"/><Relationship Id="rId19" Type="http://schemas.openxmlformats.org/officeDocument/2006/relationships/hyperlink" Target="http://a.com.gt/log/imgs/2013/04/edificio-copan.jp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0E73D3"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0E73D3"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0E73D3"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0E73D3"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0E73D3"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0E73D3"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0E73D3"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0E73D3"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0E73D3"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0E73D3"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0E73D3"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0E73D3"/>
    <w:rsid w:val="0057546F"/>
    <w:rsid w:val="006A2BA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Hess06</b:Tag>
    <b:SourceType>Book</b:SourceType>
    <b:Guid>{8303B0E6-5174-4795-9D1D-EC9A1131ABBE}</b:Guid>
    <b:Author>
      <b:Author>
        <b:NameList>
          <b:Person>
            <b:Last>Hess</b:Last>
            <b:First>Alan</b:First>
          </b:Person>
        </b:NameList>
      </b:Author>
    </b:Author>
    <b:Title>Oscar Niemeyer houses</b:Title>
    <b:Year>2006</b:Year>
    <b:City>New York</b:City>
    <b:Publisher>Rizzoli International</b:Publisher>
    <b:Medium>Print</b:Medium>
    <b:RefOrder>1</b:RefOrder>
  </b:Source>
  <b:Source>
    <b:Tag>Niemeyer00</b:Tag>
    <b:SourceType>Book</b:SourceType>
    <b:Guid>{5E330317-E25B-455A-9CDF-953B4B59E504}</b:Guid>
    <b:Author>
      <b:Author>
        <b:NameList>
          <b:Person>
            <b:Last>Niemeyer</b:Last>
            <b:First>Oscar</b:First>
          </b:Person>
        </b:NameList>
      </b:Author>
    </b:Author>
    <b:Title>The Curves of Time: The Memoirs of Oscar Niemeyer</b:Title>
    <b:Year>2000</b:Year>
    <b:City>London</b:City>
    <b:Publisher>Phaidon</b:Publisher>
    <b:Medium>Print</b:Medium>
    <b:RefOrder>2</b:RefOrder>
  </b:Source>
  <b:Source>
    <b:Tag>Niemeyer08</b:Tag>
    <b:SourceType>Book</b:SourceType>
    <b:Guid>{8B541CEE-03D1-421F-8046-336BDF455F7B}</b:Guid>
    <b:Author>
      <b:Author>
        <b:NameList>
          <b:Person>
            <b:Last>Niemeyer</b:Last>
            <b:First>Oscar</b:First>
          </b:Person>
        </b:NameList>
      </b:Author>
    </b:Author>
    <b:Title>Oscar Niemeyer: Form &amp; Space</b:Title>
    <b:Year>2008</b:Year>
    <b:City>Tokyo</b:City>
    <b:Publisher>A.D.A. Edita</b:Publisher>
    <b:Medium>Print</b:Medium>
    <b:RefOrder>3</b:RefOrder>
  </b:Source>
  <b:Source>
    <b:Tag>Salvaing02</b:Tag>
    <b:SourceType>Book</b:SourceType>
    <b:Guid>{B1FC8349-DCE9-4D77-84B4-1E0C2AC192FE}</b:Guid>
    <b:Author>
      <b:Author>
        <b:NameList>
          <b:Person>
            <b:Last>Salvaing</b:Last>
            <b:First>Mattieu</b:First>
          </b:Person>
        </b:NameList>
      </b:Author>
    </b:Author>
    <b:Title>Oscar Niemeyer</b:Title>
    <b:Year>2002</b:Year>
    <b:City>New York</b:City>
    <b:Publisher>Assouline Publishing</b:Publisher>
    <b:Medium>Print</b:Medium>
    <b:RefOrder>5</b:RefOrder>
  </b:Source>
  <b:Source>
    <b:Tag>Philippou08</b:Tag>
    <b:SourceType>Book</b:SourceType>
    <b:Guid>{07ADE844-38C6-AE4D-A38C-547D545F1232}</b:Guid>
    <b:Author>
      <b:Author>
        <b:NameList>
          <b:Person>
            <b:Last>Philippou</b:Last>
            <b:First>Styliane</b:First>
          </b:Person>
        </b:NameList>
      </b:Author>
    </b:Author>
    <b:Title>Oscar Niemeyer: Curves of Irreverence</b:Title>
    <b:Year>2008</b:Year>
    <b:City>New Haven; London</b:City>
    <b:Publisher>Yale UP</b:Publisher>
    <b:Medium>Print</b:Medium>
    <b:RefOrder>4</b:RefOrder>
  </b:Source>
</b:Sources>
</file>

<file path=customXml/itemProps1.xml><?xml version="1.0" encoding="utf-8"?>
<ds:datastoreItem xmlns:ds="http://schemas.openxmlformats.org/officeDocument/2006/customXml" ds:itemID="{8878CBE4-C93A-8940-A4F6-5307588D3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8</TotalTime>
  <Pages>4</Pages>
  <Words>1872</Words>
  <Characters>11255</Characters>
  <Application>Microsoft Macintosh Word</Application>
  <DocSecurity>0</DocSecurity>
  <Lines>216</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Caroline Winter</cp:lastModifiedBy>
  <cp:revision>3</cp:revision>
  <dcterms:created xsi:type="dcterms:W3CDTF">2016-01-09T02:25:00Z</dcterms:created>
  <dcterms:modified xsi:type="dcterms:W3CDTF">2016-03-18T22:52:00Z</dcterms:modified>
</cp:coreProperties>
</file>