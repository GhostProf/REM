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41566D" w14:textId="77777777" w:rsidTr="00922950">
        <w:tc>
          <w:tcPr>
            <w:tcW w:w="491" w:type="dxa"/>
            <w:vMerge w:val="restart"/>
            <w:shd w:val="clear" w:color="auto" w:fill="A6A6A6" w:themeFill="background1" w:themeFillShade="A6"/>
            <w:textDirection w:val="btLr"/>
          </w:tcPr>
          <w:p w14:paraId="3F8CA44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186A9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76239927" w14:textId="77777777" w:rsidR="00B574C9" w:rsidRDefault="00935217" w:rsidP="00935217">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EB774F0"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F0DFA1E" w14:textId="77777777" w:rsidR="00B574C9" w:rsidRDefault="00935217" w:rsidP="00935217">
                <w:r>
                  <w:t>Johnson</w:t>
                </w:r>
              </w:p>
            </w:tc>
          </w:sdtContent>
        </w:sdt>
      </w:tr>
      <w:tr w:rsidR="00B574C9" w14:paraId="53F53349" w14:textId="77777777" w:rsidTr="001A6A06">
        <w:trPr>
          <w:trHeight w:val="986"/>
        </w:trPr>
        <w:tc>
          <w:tcPr>
            <w:tcW w:w="491" w:type="dxa"/>
            <w:vMerge/>
            <w:shd w:val="clear" w:color="auto" w:fill="A6A6A6" w:themeFill="background1" w:themeFillShade="A6"/>
          </w:tcPr>
          <w:p w14:paraId="139D3B17"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1F08A45" w14:textId="77777777" w:rsidR="00B574C9" w:rsidRDefault="00B574C9" w:rsidP="00922950">
                <w:r>
                  <w:rPr>
                    <w:rStyle w:val="PlaceholderText"/>
                  </w:rPr>
                  <w:t>[Enter your biography]</w:t>
                </w:r>
              </w:p>
            </w:tc>
          </w:sdtContent>
        </w:sdt>
      </w:tr>
      <w:tr w:rsidR="00B574C9" w14:paraId="6828E490" w14:textId="77777777" w:rsidTr="001A6A06">
        <w:trPr>
          <w:trHeight w:val="986"/>
        </w:trPr>
        <w:tc>
          <w:tcPr>
            <w:tcW w:w="491" w:type="dxa"/>
            <w:vMerge/>
            <w:shd w:val="clear" w:color="auto" w:fill="A6A6A6" w:themeFill="background1" w:themeFillShade="A6"/>
          </w:tcPr>
          <w:p w14:paraId="00BD5688"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AAD5F2B" w14:textId="77777777" w:rsidR="00B574C9" w:rsidRDefault="00935217" w:rsidP="00935217">
                <w:r>
                  <w:t>Northumbria University</w:t>
                </w:r>
              </w:p>
            </w:tc>
          </w:sdtContent>
        </w:sdt>
      </w:tr>
    </w:tbl>
    <w:p w14:paraId="03D55B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6D392E3" w14:textId="77777777" w:rsidTr="00244BB0">
        <w:tc>
          <w:tcPr>
            <w:tcW w:w="9016" w:type="dxa"/>
            <w:shd w:val="clear" w:color="auto" w:fill="A6A6A6" w:themeFill="background1" w:themeFillShade="A6"/>
            <w:tcMar>
              <w:top w:w="113" w:type="dxa"/>
              <w:bottom w:w="113" w:type="dxa"/>
            </w:tcMar>
          </w:tcPr>
          <w:p w14:paraId="2B3477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8E6878" w14:textId="77777777" w:rsidTr="003F0D73">
        <w:sdt>
          <w:sdtPr>
            <w:rPr>
              <w:lang w:eastAsia="en-GB"/>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DB6C41D" w14:textId="77777777" w:rsidR="003F0D73" w:rsidRPr="00FB589A" w:rsidRDefault="00935217" w:rsidP="00935217">
                <w:r w:rsidRPr="00935217">
                  <w:rPr>
                    <w:lang w:eastAsia="en-GB"/>
                  </w:rPr>
                  <w:t>Ho</w:t>
                </w:r>
                <w:r w:rsidR="004740EB">
                  <w:rPr>
                    <w:lang w:eastAsia="en-GB"/>
                  </w:rPr>
                  <w:t>ffmann, Josef Franz Maria (1870–</w:t>
                </w:r>
                <w:r w:rsidRPr="00935217">
                  <w:rPr>
                    <w:lang w:eastAsia="en-GB"/>
                  </w:rPr>
                  <w:t>1956)</w:t>
                </w:r>
              </w:p>
            </w:tc>
          </w:sdtContent>
        </w:sdt>
      </w:tr>
      <w:tr w:rsidR="00464699" w14:paraId="278B6357"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D4ABEE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B9A2F0"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96EC0E5" w14:textId="77777777" w:rsidR="004740EB" w:rsidRPr="00A65CE7" w:rsidRDefault="004740EB" w:rsidP="004740EB">
                <w:pPr>
                  <w:rPr>
                    <w:color w:val="000000"/>
                    <w:lang w:val="en-CA" w:eastAsia="en-GB"/>
                  </w:rPr>
                </w:pPr>
                <w:r w:rsidRPr="00A65CE7">
                  <w:rPr>
                    <w:bCs/>
                    <w:lang w:val="en-CA" w:eastAsia="en-GB"/>
                  </w:rPr>
                  <w:t>Josef Hoffmann</w:t>
                </w:r>
                <w:r w:rsidRPr="00A65CE7">
                  <w:rPr>
                    <w:b/>
                    <w:bCs/>
                    <w:lang w:val="en-CA" w:eastAsia="en-GB"/>
                  </w:rPr>
                  <w:t xml:space="preserve"> </w:t>
                </w:r>
                <w:r w:rsidRPr="00A65CE7">
                  <w:rPr>
                    <w:lang w:val="en-CA" w:eastAsia="en-GB"/>
                  </w:rPr>
                  <w:t>was an Austrian architect and designer who proved instrumental in formulating the aesthetics and theory of modernist design. Among the most progressive architects in turn-of-the-century Austria, he was a founder of the Vienna Secession and the Wiene Werkst</w:t>
                </w:r>
                <w:r w:rsidRPr="00A65CE7">
                  <w:rPr>
                    <w:rFonts w:cs="Lucida Grande"/>
                    <w:color w:val="000000"/>
                    <w:lang w:val="en-CA"/>
                  </w:rPr>
                  <w:t>ätte</w:t>
                </w:r>
                <w:r w:rsidRPr="00A65CE7">
                  <w:rPr>
                    <w:lang w:val="en-CA" w:eastAsia="en-GB"/>
                  </w:rPr>
                  <w:t>. His early work was aligned with Jugendstil, the German and Austrian manifestation of Art Nouveau, but graduated towards an abstract, geometric simplicity that anticipated 20</w:t>
                </w:r>
                <w:r w:rsidRPr="00A65CE7">
                  <w:rPr>
                    <w:vertAlign w:val="superscript"/>
                    <w:lang w:val="en-CA" w:eastAsia="en-GB"/>
                  </w:rPr>
                  <w:t>th</w:t>
                </w:r>
                <w:r w:rsidRPr="00A65CE7">
                  <w:rPr>
                    <w:lang w:val="en-CA" w:eastAsia="en-GB"/>
                  </w:rPr>
                  <w:t xml:space="preserve">-century modernism. Committed to the concept of the </w:t>
                </w:r>
                <w:r w:rsidRPr="00A65CE7">
                  <w:rPr>
                    <w:i/>
                    <w:color w:val="000000"/>
                    <w:lang w:val="en-CA" w:eastAsia="en-GB"/>
                  </w:rPr>
                  <w:t>Gesamtkunstwerk</w:t>
                </w:r>
                <w:r w:rsidRPr="00A65CE7">
                  <w:rPr>
                    <w:lang w:val="en-CA" w:eastAsia="en-GB"/>
                  </w:rPr>
                  <w:t xml:space="preserve"> (total work of art), Hoffmann applied his talents to architecture, interior design, furniture and metalwork. </w:t>
                </w:r>
                <w:r w:rsidRPr="00A65CE7">
                  <w:rPr>
                    <w:color w:val="000000"/>
                    <w:lang w:val="en-CA" w:eastAsia="en-GB"/>
                  </w:rPr>
                  <w:t xml:space="preserve">His greatest achievement is the Palais Stoclet in Brussels, a true </w:t>
                </w:r>
                <w:r w:rsidRPr="00A65CE7">
                  <w:rPr>
                    <w:i/>
                    <w:color w:val="000000"/>
                    <w:lang w:val="en-CA" w:eastAsia="en-GB"/>
                  </w:rPr>
                  <w:t>Gesamtkunstwerk</w:t>
                </w:r>
                <w:r w:rsidRPr="00A65CE7">
                  <w:rPr>
                    <w:color w:val="000000"/>
                    <w:lang w:val="en-CA" w:eastAsia="en-GB"/>
                  </w:rPr>
                  <w:t xml:space="preserve"> in which all elements are synthesised into symphonic unity. </w:t>
                </w:r>
              </w:p>
              <w:p w14:paraId="18EAE530" w14:textId="77777777" w:rsidR="004740EB" w:rsidRPr="00A65CE7" w:rsidRDefault="004740EB" w:rsidP="004740EB">
                <w:pPr>
                  <w:rPr>
                    <w:lang w:val="en-CA" w:eastAsia="en-GB"/>
                  </w:rPr>
                </w:pPr>
              </w:p>
              <w:p w14:paraId="06672DAB" w14:textId="77777777" w:rsidR="004740EB" w:rsidRPr="00A65CE7" w:rsidRDefault="004740EB" w:rsidP="004740EB">
                <w:pPr>
                  <w:rPr>
                    <w:color w:val="000000"/>
                    <w:lang w:val="en-CA"/>
                  </w:rPr>
                </w:pPr>
                <w:r w:rsidRPr="00A65CE7">
                  <w:rPr>
                    <w:lang w:val="en-CA" w:eastAsia="en-GB"/>
                  </w:rPr>
                  <w:t xml:space="preserve">Born in </w:t>
                </w:r>
                <w:r w:rsidRPr="00A65CE7">
                  <w:rPr>
                    <w:rStyle w:val="st1"/>
                    <w:lang w:val="en-CA"/>
                  </w:rPr>
                  <w:t>Pirnitz</w:t>
                </w:r>
                <w:r w:rsidRPr="00A65CE7">
                  <w:rPr>
                    <w:lang w:val="en-CA"/>
                  </w:rPr>
                  <w:t xml:space="preserve">, </w:t>
                </w:r>
                <w:r w:rsidRPr="00A65CE7">
                  <w:rPr>
                    <w:lang w:val="en-CA" w:eastAsia="en-GB"/>
                  </w:rPr>
                  <w:t xml:space="preserve">Moravia (now part of the Czech Republic), Hoffmann studied at the Higher State Crafts School in Brno and at Vienna’s Academy of Fine Arts. He worked in the office of proto-modernist architect Otto Wagner, where he met future collaborator Joseph Maria Olbrich. He won the Prix de Rome in 1895, which gave him the opportunity to study classical architecture, and </w:t>
                </w:r>
                <w:r w:rsidRPr="00A65CE7">
                  <w:rPr>
                    <w:bCs/>
                    <w:color w:val="000000"/>
                    <w:shd w:val="clear" w:color="auto" w:fill="FFFFFF"/>
                    <w:lang w:val="en-CA"/>
                  </w:rPr>
                  <w:t>Mycenaean</w:t>
                </w:r>
                <w:r w:rsidRPr="00A65CE7">
                  <w:rPr>
                    <w:color w:val="000000"/>
                    <w:lang w:val="en-CA" w:eastAsia="en-GB"/>
                  </w:rPr>
                  <w:t xml:space="preserve"> influences</w:t>
                </w:r>
                <w:r w:rsidRPr="00A65CE7">
                  <w:rPr>
                    <w:lang w:val="en-CA" w:eastAsia="en-GB"/>
                  </w:rPr>
                  <w:t xml:space="preserve"> proliferated in his early work. Hoffmann was among the</w:t>
                </w:r>
                <w:r w:rsidRPr="00A65CE7">
                  <w:rPr>
                    <w:color w:val="000000"/>
                    <w:lang w:val="en-CA" w:eastAsia="en-GB"/>
                  </w:rPr>
                  <w:t xml:space="preserve"> group of artists, architects and designers who seceded from the Association of Austrian Artists in 1897, o</w:t>
                </w:r>
                <w:r w:rsidRPr="00A65CE7">
                  <w:rPr>
                    <w:color w:val="000000"/>
                    <w:lang w:val="en-CA"/>
                  </w:rPr>
                  <w:t xml:space="preserve">bjecting to what they saw as the inherent conservatism of established academies. </w:t>
                </w:r>
              </w:p>
              <w:p w14:paraId="3F4FBAAF" w14:textId="77777777" w:rsidR="00E85A05" w:rsidRPr="00935217" w:rsidRDefault="00E85A05" w:rsidP="00E85A05">
                <w:pPr>
                  <w:rPr>
                    <w:color w:val="000000"/>
                    <w:lang w:eastAsia="en-GB"/>
                  </w:rPr>
                </w:pPr>
              </w:p>
            </w:tc>
          </w:sdtContent>
        </w:sdt>
      </w:tr>
      <w:tr w:rsidR="003F0D73" w:rsidRPr="00A65CE7" w14:paraId="7F937BD0"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1CACC973" w14:textId="77777777" w:rsidR="00935217" w:rsidRPr="00A65CE7" w:rsidRDefault="00935217" w:rsidP="00935217">
                <w:pPr>
                  <w:rPr>
                    <w:color w:val="000000"/>
                    <w:lang w:val="en-CA" w:eastAsia="en-GB"/>
                  </w:rPr>
                </w:pPr>
                <w:r w:rsidRPr="00A65CE7">
                  <w:rPr>
                    <w:bCs/>
                    <w:lang w:val="en-CA" w:eastAsia="en-GB"/>
                  </w:rPr>
                  <w:t>Josef Hoffmann</w:t>
                </w:r>
                <w:r w:rsidRPr="00A65CE7">
                  <w:rPr>
                    <w:b/>
                    <w:bCs/>
                    <w:lang w:val="en-CA" w:eastAsia="en-GB"/>
                  </w:rPr>
                  <w:t xml:space="preserve"> </w:t>
                </w:r>
                <w:r w:rsidRPr="00A65CE7">
                  <w:rPr>
                    <w:lang w:val="en-CA" w:eastAsia="en-GB"/>
                  </w:rPr>
                  <w:t>was an Austrian architect and designer who proved instrumental in formulating the aesthetics and theory of modernist design. Among the most progressive architects in turn-of-the-century Austria, he was a founder of the Vienna Secession and the Wiene Werkst</w:t>
                </w:r>
                <w:r w:rsidRPr="00A65CE7">
                  <w:rPr>
                    <w:rFonts w:cs="Lucida Grande"/>
                    <w:color w:val="000000"/>
                    <w:lang w:val="en-CA"/>
                  </w:rPr>
                  <w:t>ätte</w:t>
                </w:r>
                <w:r w:rsidRPr="00A65CE7">
                  <w:rPr>
                    <w:lang w:val="en-CA" w:eastAsia="en-GB"/>
                  </w:rPr>
                  <w:t>. His early work was aligned with Jugendstil, the German and Austrian manifestation of Art Nouveau, but graduated towards an abstract, geometric simplicity that anticipated 20</w:t>
                </w:r>
                <w:r w:rsidRPr="00A65CE7">
                  <w:rPr>
                    <w:vertAlign w:val="superscript"/>
                    <w:lang w:val="en-CA" w:eastAsia="en-GB"/>
                  </w:rPr>
                  <w:t>th</w:t>
                </w:r>
                <w:r w:rsidRPr="00A65CE7">
                  <w:rPr>
                    <w:lang w:val="en-CA" w:eastAsia="en-GB"/>
                  </w:rPr>
                  <w:t xml:space="preserve">-century modernism. Committed to the concept of the </w:t>
                </w:r>
                <w:r w:rsidRPr="00A65CE7">
                  <w:rPr>
                    <w:i/>
                    <w:color w:val="000000"/>
                    <w:lang w:val="en-CA" w:eastAsia="en-GB"/>
                  </w:rPr>
                  <w:t>Gesamtkunstwerk</w:t>
                </w:r>
                <w:r w:rsidRPr="00A65CE7">
                  <w:rPr>
                    <w:lang w:val="en-CA" w:eastAsia="en-GB"/>
                  </w:rPr>
                  <w:t xml:space="preserve"> (total work of art), Hoffmann applied his talents to architecture, interior design, furniture and metalwork. </w:t>
                </w:r>
                <w:r w:rsidRPr="00A65CE7">
                  <w:rPr>
                    <w:color w:val="000000"/>
                    <w:lang w:val="en-CA" w:eastAsia="en-GB"/>
                  </w:rPr>
                  <w:t xml:space="preserve">His greatest achievement is the Palais Stoclet in Brussels, a true </w:t>
                </w:r>
                <w:r w:rsidRPr="00A65CE7">
                  <w:rPr>
                    <w:i/>
                    <w:color w:val="000000"/>
                    <w:lang w:val="en-CA" w:eastAsia="en-GB"/>
                  </w:rPr>
                  <w:t>Gesamtkunstwerk</w:t>
                </w:r>
                <w:r w:rsidRPr="00A65CE7">
                  <w:rPr>
                    <w:color w:val="000000"/>
                    <w:lang w:val="en-CA" w:eastAsia="en-GB"/>
                  </w:rPr>
                  <w:t xml:space="preserve"> in which all elements are synthesised into symphonic unity. </w:t>
                </w:r>
              </w:p>
              <w:p w14:paraId="2BB908C9" w14:textId="77777777" w:rsidR="00935217" w:rsidRDefault="00935217" w:rsidP="00935217">
                <w:pPr>
                  <w:rPr>
                    <w:lang w:val="en-CA" w:eastAsia="en-GB"/>
                  </w:rPr>
                </w:pPr>
              </w:p>
              <w:p w14:paraId="7492CFD9" w14:textId="77777777" w:rsidR="00116792" w:rsidRDefault="00116792" w:rsidP="00116792">
                <w:pPr>
                  <w:keepNext/>
                </w:pPr>
                <w:r>
                  <w:rPr>
                    <w:lang w:val="en-CA" w:eastAsia="en-GB"/>
                  </w:rPr>
                  <w:t xml:space="preserve">File: </w:t>
                </w:r>
                <w:r w:rsidRPr="00116792">
                  <w:rPr>
                    <w:lang w:val="en-CA" w:eastAsia="en-GB"/>
                  </w:rPr>
                  <w:t>Josef Hoffmann</w:t>
                </w:r>
                <w:r>
                  <w:rPr>
                    <w:lang w:val="en-CA" w:eastAsia="en-GB"/>
                  </w:rPr>
                  <w:t>.jpg</w:t>
                </w:r>
              </w:p>
              <w:p w14:paraId="3F3CA6F3" w14:textId="77777777" w:rsidR="00116792" w:rsidRDefault="00116792" w:rsidP="00116792">
                <w:pPr>
                  <w:pStyle w:val="Caption"/>
                  <w:rPr>
                    <w:lang w:val="en-CA" w:eastAsia="en-GB"/>
                  </w:rPr>
                </w:pPr>
                <w:r>
                  <w:t xml:space="preserve">Josef Hoffmann </w:t>
                </w:r>
                <w:r w:rsidR="004740EB">
                  <w:fldChar w:fldCharType="begin"/>
                </w:r>
                <w:r w:rsidR="004740EB">
                  <w:instrText xml:space="preserve"> SEQ Josef_Hoffmann \* ARABIC </w:instrText>
                </w:r>
                <w:r w:rsidR="004740EB">
                  <w:fldChar w:fldCharType="separate"/>
                </w:r>
                <w:r>
                  <w:rPr>
                    <w:noProof/>
                  </w:rPr>
                  <w:t>1</w:t>
                </w:r>
                <w:r w:rsidR="004740EB">
                  <w:rPr>
                    <w:noProof/>
                  </w:rPr>
                  <w:fldChar w:fldCharType="end"/>
                </w:r>
              </w:p>
              <w:p w14:paraId="14DDA081" w14:textId="77777777" w:rsidR="00116792" w:rsidRDefault="004740EB" w:rsidP="004740EB">
                <w:pPr>
                  <w:pStyle w:val="Authornote"/>
                  <w:rPr>
                    <w:lang w:val="en-CA" w:eastAsia="en-GB"/>
                  </w:rPr>
                </w:pPr>
                <w:r>
                  <w:rPr>
                    <w:lang w:val="en-CA" w:eastAsia="en-GB"/>
                  </w:rPr>
                  <w:t>[[</w:t>
                </w:r>
                <w:r w:rsidR="00116792">
                  <w:rPr>
                    <w:lang w:val="en-CA" w:eastAsia="en-GB"/>
                  </w:rPr>
                  <w:t xml:space="preserve">Source: Image can be found at </w:t>
                </w:r>
                <w:hyperlink r:id="rId9" w:history="1">
                  <w:r w:rsidR="00116792" w:rsidRPr="00E540D6">
                    <w:rPr>
                      <w:rStyle w:val="Hyperlink"/>
                      <w:lang w:val="en-CA" w:eastAsia="en-GB"/>
                    </w:rPr>
                    <w:t>http://www.mak.at/jart/prj3/mak/images/img-db/1350932577814.jpg</w:t>
                  </w:r>
                </w:hyperlink>
                <w:r>
                  <w:rPr>
                    <w:rStyle w:val="Hyperlink"/>
                    <w:lang w:val="en-CA" w:eastAsia="en-GB"/>
                  </w:rPr>
                  <w:t>]]</w:t>
                </w:r>
              </w:p>
              <w:p w14:paraId="156341BE" w14:textId="77777777" w:rsidR="00116792" w:rsidRPr="00A65CE7" w:rsidRDefault="00116792" w:rsidP="00935217">
                <w:pPr>
                  <w:rPr>
                    <w:lang w:val="en-CA" w:eastAsia="en-GB"/>
                  </w:rPr>
                </w:pPr>
              </w:p>
              <w:p w14:paraId="1BDDD770" w14:textId="77777777" w:rsidR="00935217" w:rsidRPr="00A65CE7" w:rsidRDefault="00935217" w:rsidP="00935217">
                <w:pPr>
                  <w:rPr>
                    <w:color w:val="000000"/>
                    <w:lang w:val="en-CA"/>
                  </w:rPr>
                </w:pPr>
                <w:r w:rsidRPr="00A65CE7">
                  <w:rPr>
                    <w:lang w:val="en-CA" w:eastAsia="en-GB"/>
                  </w:rPr>
                  <w:t xml:space="preserve">Born in </w:t>
                </w:r>
                <w:r w:rsidRPr="00A65CE7">
                  <w:rPr>
                    <w:rStyle w:val="st1"/>
                    <w:lang w:val="en-CA"/>
                  </w:rPr>
                  <w:t>Pirnitz</w:t>
                </w:r>
                <w:r w:rsidRPr="00A65CE7">
                  <w:rPr>
                    <w:lang w:val="en-CA"/>
                  </w:rPr>
                  <w:t xml:space="preserve">, </w:t>
                </w:r>
                <w:r w:rsidRPr="00A65CE7">
                  <w:rPr>
                    <w:lang w:val="en-CA" w:eastAsia="en-GB"/>
                  </w:rPr>
                  <w:t>Moravia (now part of the Czech Republic), Hoffmann studied at the Higher State Crafts School in Brno and at Vienna’s Academy of Fine Arts. He worked in the office of proto-</w:t>
                </w:r>
                <w:r w:rsidRPr="00A65CE7">
                  <w:rPr>
                    <w:lang w:val="en-CA" w:eastAsia="en-GB"/>
                  </w:rPr>
                  <w:lastRenderedPageBreak/>
                  <w:t xml:space="preserve">modernist architect Otto Wagner, where he met future collaborator Joseph Maria Olbrich. He won the Prix de Rome in 1895, which gave him the opportunity to study classical architecture, and </w:t>
                </w:r>
                <w:r w:rsidRPr="00A65CE7">
                  <w:rPr>
                    <w:bCs/>
                    <w:color w:val="000000"/>
                    <w:shd w:val="clear" w:color="auto" w:fill="FFFFFF"/>
                    <w:lang w:val="en-CA"/>
                  </w:rPr>
                  <w:t>Mycenaean</w:t>
                </w:r>
                <w:r w:rsidRPr="00A65CE7">
                  <w:rPr>
                    <w:color w:val="000000"/>
                    <w:lang w:val="en-CA" w:eastAsia="en-GB"/>
                  </w:rPr>
                  <w:t xml:space="preserve"> influences</w:t>
                </w:r>
                <w:r w:rsidRPr="00A65CE7">
                  <w:rPr>
                    <w:lang w:val="en-CA" w:eastAsia="en-GB"/>
                  </w:rPr>
                  <w:t xml:space="preserve"> proliferated in his early work. Hoffmann was among the</w:t>
                </w:r>
                <w:r w:rsidRPr="00A65CE7">
                  <w:rPr>
                    <w:color w:val="000000"/>
                    <w:lang w:val="en-CA" w:eastAsia="en-GB"/>
                  </w:rPr>
                  <w:t xml:space="preserve"> group of artists, architects and designers who seceded from the Association of Austrian Artists in 1897, o</w:t>
                </w:r>
                <w:r w:rsidRPr="00A65CE7">
                  <w:rPr>
                    <w:color w:val="000000"/>
                    <w:lang w:val="en-CA"/>
                  </w:rPr>
                  <w:t xml:space="preserve">bjecting to what they saw as the inherent conservatism of established academies. </w:t>
                </w:r>
              </w:p>
              <w:p w14:paraId="289EAD1E" w14:textId="77777777" w:rsidR="00935217" w:rsidRPr="00A65CE7" w:rsidRDefault="00935217" w:rsidP="00935217">
                <w:pPr>
                  <w:rPr>
                    <w:color w:val="000000"/>
                    <w:lang w:val="en-CA"/>
                  </w:rPr>
                </w:pPr>
              </w:p>
              <w:p w14:paraId="6A643209" w14:textId="77777777" w:rsidR="00935217" w:rsidRDefault="00935217" w:rsidP="004740EB">
                <w:pPr>
                  <w:rPr>
                    <w:color w:val="000000"/>
                    <w:lang w:val="en-CA" w:eastAsia="en-GB"/>
                  </w:rPr>
                </w:pPr>
                <w:r w:rsidRPr="00A65CE7">
                  <w:rPr>
                    <w:lang w:val="en-CA" w:eastAsia="en-GB"/>
                  </w:rPr>
                  <w:t xml:space="preserve">In the same year, Hoffmann and Olbrich founded the Vienna Secession, along with artist Gustav Klimt and designer Koloman Moser. </w:t>
                </w:r>
                <w:r w:rsidRPr="00A65CE7">
                  <w:rPr>
                    <w:color w:val="000000"/>
                    <w:lang w:val="en-CA" w:eastAsia="en-GB"/>
                  </w:rPr>
                  <w:t xml:space="preserve">He provided graphic designs for the group’s journal, </w:t>
                </w:r>
                <w:r w:rsidRPr="00A65CE7">
                  <w:rPr>
                    <w:i/>
                    <w:iCs/>
                    <w:color w:val="000000"/>
                    <w:lang w:val="en-CA" w:eastAsia="en-GB"/>
                  </w:rPr>
                  <w:t xml:space="preserve">Ver Sacrum </w:t>
                </w:r>
                <w:r w:rsidRPr="00A65CE7">
                  <w:rPr>
                    <w:iCs/>
                    <w:color w:val="000000"/>
                    <w:lang w:val="en-CA" w:eastAsia="en-GB"/>
                  </w:rPr>
                  <w:t>(S</w:t>
                </w:r>
                <w:r w:rsidRPr="00A65CE7">
                  <w:rPr>
                    <w:lang w:val="en-CA"/>
                  </w:rPr>
                  <w:t>acred Spring</w:t>
                </w:r>
                <w:r w:rsidRPr="00A65CE7">
                  <w:rPr>
                    <w:iCs/>
                    <w:color w:val="000000"/>
                    <w:lang w:val="en-CA" w:eastAsia="en-GB"/>
                  </w:rPr>
                  <w:t>),</w:t>
                </w:r>
                <w:r w:rsidRPr="00A65CE7">
                  <w:rPr>
                    <w:color w:val="000000"/>
                    <w:lang w:val="en-CA" w:eastAsia="en-GB"/>
                  </w:rPr>
                  <w:t xml:space="preserve"> and </w:t>
                </w:r>
                <w:r w:rsidRPr="00A65CE7">
                  <w:rPr>
                    <w:lang w:val="en-CA" w:eastAsia="en-GB"/>
                  </w:rPr>
                  <w:t xml:space="preserve">designed installation spaces for Secession exhibitions. The most notable of these was an exhibition named after the group’s journal, in which a predominance of vertical lines unified the architecture, interiors and furniture. </w:t>
                </w:r>
                <w:r w:rsidRPr="00A65CE7">
                  <w:rPr>
                    <w:color w:val="000000"/>
                    <w:lang w:val="en-CA" w:eastAsia="en-GB"/>
                  </w:rPr>
                  <w:t xml:space="preserve">Committed to the Wagnerian concept of the Gesantkunstwerk, Hoffmann’s buildings were designed as all-encompassing artworks in which interior and exterior were linked by a singular expressivity, together with integrated paintings, sculpture and furniture. Implicit in the concept of </w:t>
                </w:r>
                <w:r w:rsidRPr="00A65CE7">
                  <w:rPr>
                    <w:i/>
                    <w:color w:val="000000"/>
                    <w:lang w:val="en-CA" w:eastAsia="en-GB"/>
                  </w:rPr>
                  <w:t>Gesamtkunstwerk</w:t>
                </w:r>
                <w:r w:rsidRPr="00A65CE7">
                  <w:rPr>
                    <w:color w:val="000000"/>
                    <w:lang w:val="en-CA" w:eastAsia="en-GB"/>
                  </w:rPr>
                  <w:t xml:space="preserve"> were the union of art and craft and the abolition of the academic hierarchy that separated them.</w:t>
                </w:r>
              </w:p>
              <w:p w14:paraId="20E070D1" w14:textId="77777777" w:rsidR="004740EB" w:rsidRPr="00A65CE7" w:rsidRDefault="004740EB" w:rsidP="00935217">
                <w:pPr>
                  <w:rPr>
                    <w:color w:val="000000"/>
                    <w:lang w:val="en-CA" w:eastAsia="en-GB"/>
                  </w:rPr>
                </w:pPr>
              </w:p>
              <w:p w14:paraId="5D54CAD4" w14:textId="77777777" w:rsidR="00935217" w:rsidRPr="00A65CE7" w:rsidRDefault="00935217" w:rsidP="00935217">
                <w:pPr>
                  <w:rPr>
                    <w:lang w:val="en-CA" w:eastAsia="en-GB"/>
                  </w:rPr>
                </w:pPr>
                <w:r w:rsidRPr="00A65CE7">
                  <w:rPr>
                    <w:lang w:val="en-CA" w:eastAsia="en-GB"/>
                  </w:rPr>
                  <w:t>Hoffmann was a professor at the Vienne</w:t>
                </w:r>
                <w:r w:rsidR="004740EB">
                  <w:rPr>
                    <w:lang w:val="en-CA" w:eastAsia="en-GB"/>
                  </w:rPr>
                  <w:t>se School of Applied Arts (1899–</w:t>
                </w:r>
                <w:r w:rsidRPr="00A65CE7">
                  <w:rPr>
                    <w:lang w:val="en-CA" w:eastAsia="en-GB"/>
                  </w:rPr>
                  <w:t>1941)</w:t>
                </w:r>
                <w:r w:rsidRPr="00A65CE7">
                  <w:rPr>
                    <w:lang w:val="en-CA"/>
                  </w:rPr>
                  <w:t>, where his students included Oskar Kokoschka, Egon Schiele and, most notably, Le Corbusier, who later became a leading exponent of modernist architecture</w:t>
                </w:r>
                <w:r w:rsidRPr="00A65CE7">
                  <w:rPr>
                    <w:lang w:val="en-CA" w:eastAsia="en-GB"/>
                  </w:rPr>
                  <w:t xml:space="preserve">. Hoffmann’s work was illustrated in major periodicals of the day. Extensive reviews were published in the German-language periodical, </w:t>
                </w:r>
                <w:r w:rsidRPr="00A65CE7">
                  <w:rPr>
                    <w:i/>
                    <w:lang w:val="en-CA" w:eastAsia="en-GB"/>
                  </w:rPr>
                  <w:t>Deutsche Kunst und Dekoration</w:t>
                </w:r>
                <w:r w:rsidRPr="00A65CE7">
                  <w:rPr>
                    <w:lang w:val="en-CA" w:eastAsia="en-GB"/>
                  </w:rPr>
                  <w:t xml:space="preserve">, while an illustrated article by Fernand Khnopff in British arts journal </w:t>
                </w:r>
                <w:r w:rsidRPr="00A65CE7">
                  <w:rPr>
                    <w:i/>
                    <w:lang w:val="en-CA" w:eastAsia="en-GB"/>
                  </w:rPr>
                  <w:t>The Studio</w:t>
                </w:r>
                <w:r w:rsidRPr="00A65CE7">
                  <w:rPr>
                    <w:lang w:val="en-CA" w:eastAsia="en-GB"/>
                  </w:rPr>
                  <w:t xml:space="preserve"> (1901) brought him to the attention of the English-speaking world. </w:t>
                </w:r>
              </w:p>
              <w:p w14:paraId="18F61D1B" w14:textId="77777777" w:rsidR="00935217" w:rsidRPr="00A65CE7" w:rsidRDefault="00935217" w:rsidP="00935217">
                <w:pPr>
                  <w:rPr>
                    <w:lang w:val="en-CA" w:eastAsia="en-GB"/>
                  </w:rPr>
                </w:pPr>
              </w:p>
              <w:p w14:paraId="34C7527A" w14:textId="77777777" w:rsidR="00935217" w:rsidRPr="00A65CE7" w:rsidRDefault="00935217" w:rsidP="00935217">
                <w:pPr>
                  <w:rPr>
                    <w:lang w:val="en-CA" w:eastAsia="en-GB"/>
                  </w:rPr>
                </w:pPr>
                <w:r w:rsidRPr="00A65CE7">
                  <w:rPr>
                    <w:lang w:val="en-CA" w:eastAsia="en-GB"/>
                  </w:rPr>
                  <w:t xml:space="preserve">Hoffmann designed rooms for Vienna’s </w:t>
                </w:r>
                <w:r w:rsidRPr="00A65CE7">
                  <w:rPr>
                    <w:lang w:val="en-CA"/>
                  </w:rPr>
                  <w:t xml:space="preserve">School of Applied Arts and the Secession </w:t>
                </w:r>
                <w:r w:rsidRPr="00A65CE7">
                  <w:rPr>
                    <w:lang w:val="en-CA" w:eastAsia="en-GB"/>
                  </w:rPr>
                  <w:t>at the Paris Exposition Universelle of 1900; these established his reputation internationally. Further commissions included four houses intended as part of an artists’ colony on the Hohe Warte, a hill on the outskir</w:t>
                </w:r>
                <w:r w:rsidR="004740EB">
                  <w:rPr>
                    <w:lang w:val="en-CA" w:eastAsia="en-GB"/>
                  </w:rPr>
                  <w:t>ts of Vienna (1900–190</w:t>
                </w:r>
                <w:r w:rsidRPr="00A65CE7">
                  <w:rPr>
                    <w:lang w:val="en-CA" w:eastAsia="en-GB"/>
                  </w:rPr>
                  <w:t>2). These were half-timbered properties, recalling the vernacular language of the British Arts and Crafts Movement. An abstract sensibility was apparent in the ho</w:t>
                </w:r>
                <w:r w:rsidR="004740EB">
                  <w:rPr>
                    <w:lang w:val="en-CA" w:eastAsia="en-GB"/>
                  </w:rPr>
                  <w:t>use he designed for Moser (1901–19</w:t>
                </w:r>
                <w:r w:rsidRPr="00A65CE7">
                  <w:rPr>
                    <w:lang w:val="en-CA" w:eastAsia="en-GB"/>
                  </w:rPr>
                  <w:t>03), where sinuous curves were formalised into geometric forms within details such as doors and windows. He designed an exhibition pavilion for the 1909 Kunstchau (Art Show) in Vienna, which displayed a modernistic classicism. The severe façade was modulated by alcoves housing stylised classical figures, surmounted by the curving forms of an ogee roof.</w:t>
                </w:r>
              </w:p>
              <w:p w14:paraId="5DB3D89A" w14:textId="77777777" w:rsidR="00935217" w:rsidRPr="00A65CE7" w:rsidRDefault="00935217" w:rsidP="00935217">
                <w:pPr>
                  <w:rPr>
                    <w:lang w:val="en-CA" w:eastAsia="en-GB"/>
                  </w:rPr>
                </w:pPr>
              </w:p>
              <w:p w14:paraId="57897452" w14:textId="77777777" w:rsidR="00935217" w:rsidRDefault="00935217" w:rsidP="00935217">
                <w:pPr>
                  <w:rPr>
                    <w:color w:val="000000"/>
                    <w:lang w:val="en-CA" w:eastAsia="en-GB"/>
                  </w:rPr>
                </w:pPr>
                <w:r w:rsidRPr="00A65CE7">
                  <w:rPr>
                    <w:lang w:val="en-CA"/>
                  </w:rPr>
                  <w:t xml:space="preserve">Hoffmann championed the work of Scottish architect and designer Charles Rennie Mackintosh - who received little </w:t>
                </w:r>
                <w:r w:rsidR="004740EB">
                  <w:rPr>
                    <w:lang w:val="en-CA"/>
                  </w:rPr>
                  <w:t>recognition in his own country –</w:t>
                </w:r>
                <w:r w:rsidRPr="00A65CE7">
                  <w:rPr>
                    <w:lang w:val="en-CA"/>
                  </w:rPr>
                  <w:t xml:space="preserve"> and encouraged Mackintosh to participate in the eighth Secession exhibition. Enraptured by Mackintosh’s designs, Hoffmann began to infuse his own work with a comparable sense of quadratic geometricism</w:t>
                </w:r>
                <w:r w:rsidR="00A65CE7">
                  <w:rPr>
                    <w:lang w:val="en-CA"/>
                  </w:rPr>
                  <w:t xml:space="preserve"> from </w:t>
                </w:r>
                <w:r w:rsidRPr="00A65CE7">
                  <w:rPr>
                    <w:lang w:val="en-CA"/>
                  </w:rPr>
                  <w:t>1900</w:t>
                </w:r>
                <w:r w:rsidR="00A65CE7">
                  <w:rPr>
                    <w:lang w:val="en-CA"/>
                  </w:rPr>
                  <w:t xml:space="preserve"> onwards</w:t>
                </w:r>
                <w:r w:rsidRPr="00A65CE7">
                  <w:rPr>
                    <w:lang w:val="en-CA"/>
                  </w:rPr>
                  <w:t xml:space="preserve">. Indeed, the interplay of squares was so prominent in his work that it earned him the epithet ‘Quadratl Hoffmann’ (Little Square Hoffmann). A prime example is the Kubus Armchair (1910), which multiplies the form of the basic cube to create a powerful geometric design. </w:t>
                </w:r>
                <w:r w:rsidRPr="00A65CE7">
                  <w:rPr>
                    <w:color w:val="000000"/>
                    <w:lang w:val="en-CA" w:eastAsia="en-GB"/>
                  </w:rPr>
                  <w:t>Hoffmann’s ideas on design were outlined in his essay ‘Simple Furniture’ (1901), in which he argued that furniture should respect the integrity of materials and emphasise function, principles which anticipated the key tenets of modernist design. Similarly, his metalwork evolved from curvilinear Jugendstil-inspired pieces to utilitarian products evoking mechanical forms. Hoffmann’s affinity for squares gave rise to a form of metalwork called Gitterwerk, which comprised objects executed in sheet metal and perforated with tiny squares.</w:t>
                </w:r>
              </w:p>
              <w:p w14:paraId="4F40489A" w14:textId="77777777" w:rsidR="00116792" w:rsidRDefault="00116792" w:rsidP="00935217">
                <w:pPr>
                  <w:rPr>
                    <w:color w:val="000000"/>
                    <w:lang w:val="en-CA" w:eastAsia="en-GB"/>
                  </w:rPr>
                </w:pPr>
              </w:p>
              <w:p w14:paraId="702E1B7A" w14:textId="77777777" w:rsidR="00116792" w:rsidRDefault="00116792" w:rsidP="00116792">
                <w:pPr>
                  <w:keepNext/>
                </w:pPr>
                <w:r>
                  <w:rPr>
                    <w:color w:val="000000"/>
                    <w:lang w:val="en-CA" w:eastAsia="en-GB"/>
                  </w:rPr>
                  <w:t xml:space="preserve">File: </w:t>
                </w:r>
                <w:r w:rsidRPr="00116792">
                  <w:rPr>
                    <w:color w:val="000000"/>
                    <w:lang w:val="en-CA" w:eastAsia="en-GB"/>
                  </w:rPr>
                  <w:t>Kubus Armchair (1910)</w:t>
                </w:r>
                <w:r>
                  <w:rPr>
                    <w:color w:val="000000"/>
                    <w:lang w:val="en-CA" w:eastAsia="en-GB"/>
                  </w:rPr>
                  <w:t>.jpg</w:t>
                </w:r>
              </w:p>
              <w:p w14:paraId="33E107DD" w14:textId="77777777" w:rsidR="00116792" w:rsidRDefault="00116792" w:rsidP="00116792">
                <w:pPr>
                  <w:pStyle w:val="Caption"/>
                </w:pPr>
                <w:r>
                  <w:t xml:space="preserve">Kubus Armchair (1910) </w:t>
                </w:r>
                <w:r w:rsidR="004740EB">
                  <w:fldChar w:fldCharType="begin"/>
                </w:r>
                <w:r w:rsidR="004740EB">
                  <w:instrText xml:space="preserve"> SEQ Kubus_Armchair_(1910) \* ARABIC </w:instrText>
                </w:r>
                <w:r w:rsidR="004740EB">
                  <w:fldChar w:fldCharType="separate"/>
                </w:r>
                <w:r>
                  <w:rPr>
                    <w:noProof/>
                  </w:rPr>
                  <w:t>1</w:t>
                </w:r>
                <w:r w:rsidR="004740EB">
                  <w:rPr>
                    <w:noProof/>
                  </w:rPr>
                  <w:fldChar w:fldCharType="end"/>
                </w:r>
              </w:p>
              <w:p w14:paraId="5AF77C87" w14:textId="77777777" w:rsidR="00116792" w:rsidRDefault="004740EB" w:rsidP="004740EB">
                <w:pPr>
                  <w:pStyle w:val="Authornote"/>
                  <w:rPr>
                    <w:lang w:val="en-CA"/>
                  </w:rPr>
                </w:pPr>
                <w:r>
                  <w:rPr>
                    <w:lang w:val="en-CA"/>
                  </w:rPr>
                  <w:t>[[</w:t>
                </w:r>
                <w:r w:rsidR="00116792">
                  <w:rPr>
                    <w:lang w:val="en-CA"/>
                  </w:rPr>
                  <w:t xml:space="preserve">Source: Image can be found at </w:t>
                </w:r>
                <w:hyperlink r:id="rId10" w:history="1">
                  <w:r w:rsidR="00116792" w:rsidRPr="00E540D6">
                    <w:rPr>
                      <w:rStyle w:val="Hyperlink"/>
                      <w:lang w:val="en-CA"/>
                    </w:rPr>
                    <w:t>http://www.icondesignstore.com/media/catalog/product/cache/1/thumbnail/600x600/9df78e</w:t>
                  </w:r>
                  <w:r w:rsidR="00116792" w:rsidRPr="00E540D6">
                    <w:rPr>
                      <w:rStyle w:val="Hyperlink"/>
                      <w:lang w:val="en-CA"/>
                    </w:rPr>
                    <w:lastRenderedPageBreak/>
                    <w:t>ab33525d08d6e5fb8d27136e95/h/o/hoffmann_kubus_chair_front.jpg</w:t>
                  </w:r>
                </w:hyperlink>
                <w:r>
                  <w:rPr>
                    <w:rStyle w:val="Hyperlink"/>
                    <w:lang w:val="en-CA"/>
                  </w:rPr>
                  <w:t>]]</w:t>
                </w:r>
              </w:p>
              <w:p w14:paraId="63713FAD" w14:textId="77777777" w:rsidR="00116792" w:rsidRPr="00116792" w:rsidRDefault="00116792" w:rsidP="00116792">
                <w:pPr>
                  <w:rPr>
                    <w:lang w:val="en-CA"/>
                  </w:rPr>
                </w:pPr>
              </w:p>
              <w:p w14:paraId="0AA4BAA0" w14:textId="77777777" w:rsidR="00116792" w:rsidRDefault="00116792" w:rsidP="00116792">
                <w:pPr>
                  <w:keepNext/>
                </w:pPr>
                <w:r>
                  <w:rPr>
                    <w:color w:val="000000"/>
                    <w:lang w:val="en-CA" w:eastAsia="en-GB"/>
                  </w:rPr>
                  <w:t xml:space="preserve">File: </w:t>
                </w:r>
                <w:r w:rsidRPr="00116792">
                  <w:rPr>
                    <w:color w:val="000000"/>
                    <w:lang w:val="en-CA" w:eastAsia="en-GB"/>
                  </w:rPr>
                  <w:t>Gitterwerk basket (1905)</w:t>
                </w:r>
                <w:r>
                  <w:rPr>
                    <w:color w:val="000000"/>
                    <w:lang w:val="en-CA" w:eastAsia="en-GB"/>
                  </w:rPr>
                  <w:t>.jpg</w:t>
                </w:r>
              </w:p>
              <w:p w14:paraId="6C983961" w14:textId="77777777" w:rsidR="00935217" w:rsidRDefault="00116792" w:rsidP="00116792">
                <w:pPr>
                  <w:pStyle w:val="Caption"/>
                </w:pPr>
                <w:r>
                  <w:t xml:space="preserve">Gitterwerk basket (1905) </w:t>
                </w:r>
                <w:r w:rsidR="004740EB">
                  <w:fldChar w:fldCharType="begin"/>
                </w:r>
                <w:r w:rsidR="004740EB">
                  <w:instrText xml:space="preserve"> SEQ Gitterwerk_basket_(1905) \* ARABIC </w:instrText>
                </w:r>
                <w:r w:rsidR="004740EB">
                  <w:fldChar w:fldCharType="separate"/>
                </w:r>
                <w:r>
                  <w:rPr>
                    <w:noProof/>
                  </w:rPr>
                  <w:t>1</w:t>
                </w:r>
                <w:r w:rsidR="004740EB">
                  <w:rPr>
                    <w:noProof/>
                  </w:rPr>
                  <w:fldChar w:fldCharType="end"/>
                </w:r>
              </w:p>
              <w:p w14:paraId="26DE335A" w14:textId="77777777" w:rsidR="00116792" w:rsidRPr="004740EB" w:rsidRDefault="004740EB" w:rsidP="004740EB">
                <w:pPr>
                  <w:pStyle w:val="Authornote"/>
                </w:pPr>
                <w:r>
                  <w:t>[[</w:t>
                </w:r>
                <w:r w:rsidR="00116792">
                  <w:t xml:space="preserve">Source: Image can be found at </w:t>
                </w:r>
                <w:hyperlink r:id="rId11" w:history="1">
                  <w:r w:rsidR="00116792" w:rsidRPr="00E540D6">
                    <w:rPr>
                      <w:rStyle w:val="Hyperlink"/>
                    </w:rPr>
                    <w:t>http://41.media.tumblr.com/467261deee967bbadc0d824c868f0e5d/tumblr_mopnagUykm1rpgpe2o1_r1_1280.jpg</w:t>
                  </w:r>
                </w:hyperlink>
                <w:r>
                  <w:rPr>
                    <w:rStyle w:val="Hyperlink"/>
                  </w:rPr>
                  <w:t>]]</w:t>
                </w:r>
              </w:p>
              <w:p w14:paraId="3564D9F0" w14:textId="77777777" w:rsidR="00116792" w:rsidRPr="00A65CE7" w:rsidRDefault="00116792" w:rsidP="00935217">
                <w:pPr>
                  <w:rPr>
                    <w:color w:val="000000"/>
                    <w:lang w:val="en-CA" w:eastAsia="en-GB"/>
                  </w:rPr>
                </w:pPr>
              </w:p>
              <w:p w14:paraId="7909A8A5" w14:textId="77777777" w:rsidR="00935217" w:rsidRPr="00A65CE7" w:rsidRDefault="00935217" w:rsidP="00935217">
                <w:pPr>
                  <w:rPr>
                    <w:color w:val="000000"/>
                    <w:lang w:val="en-CA" w:eastAsia="en-GB"/>
                  </w:rPr>
                </w:pPr>
                <w:r w:rsidRPr="00A65CE7">
                  <w:rPr>
                    <w:color w:val="000000"/>
                    <w:lang w:val="en-CA" w:eastAsia="en-GB"/>
                  </w:rPr>
                  <w:t>Some artists left the Vienna Secession due to internal disagreements. In 1903 Hoffmann and Moser founded the Wiener Werkstätte (</w:t>
                </w:r>
                <w:r w:rsidRPr="00A65CE7">
                  <w:rPr>
                    <w:rStyle w:val="st"/>
                    <w:lang w:val="en-CA"/>
                  </w:rPr>
                  <w:t>Vienna Workshop</w:t>
                </w:r>
                <w:r w:rsidRPr="00A65CE7">
                  <w:rPr>
                    <w:color w:val="000000"/>
                    <w:lang w:val="en-CA" w:eastAsia="en-GB"/>
                  </w:rPr>
                  <w:t xml:space="preserve">), with financial support from </w:t>
                </w:r>
                <w:r w:rsidRPr="00A65CE7">
                  <w:rPr>
                    <w:lang w:val="en-CA" w:eastAsia="en-GB"/>
                  </w:rPr>
                  <w:t xml:space="preserve">the </w:t>
                </w:r>
                <w:r w:rsidRPr="00A65CE7">
                  <w:rPr>
                    <w:lang w:val="en-CA"/>
                  </w:rPr>
                  <w:t>textile industrialist</w:t>
                </w:r>
                <w:r w:rsidRPr="00A65CE7">
                  <w:rPr>
                    <w:lang w:val="en-CA" w:eastAsia="en-GB"/>
                  </w:rPr>
                  <w:t xml:space="preserve"> Fritz Wärndorfer</w:t>
                </w:r>
                <w:r w:rsidRPr="00A65CE7">
                  <w:rPr>
                    <w:color w:val="000000"/>
                    <w:lang w:val="en-CA" w:eastAsia="en-GB"/>
                  </w:rPr>
                  <w:t xml:space="preserve">. This group was inspired by the Arts and Crafts movement, particularly Charles Ashbee’s Guild of Handicraft, with its ideal of collaboration between artists and craftsmen. Like the Arts and Crafts movement before it, the Werkstätte was heavily dependent on private patronage and its members were ambivalent in their attitude to mass production. Although they recognised the potential of machine-made goods, their work depended upon high quality materials and craft skills and ultimately failed to embrace modern means of production. </w:t>
                </w:r>
              </w:p>
              <w:p w14:paraId="0297C7B1" w14:textId="77777777" w:rsidR="00935217" w:rsidRPr="00A65CE7" w:rsidRDefault="00935217" w:rsidP="00935217">
                <w:pPr>
                  <w:rPr>
                    <w:color w:val="000000"/>
                    <w:lang w:val="en-CA" w:eastAsia="en-GB"/>
                  </w:rPr>
                </w:pPr>
              </w:p>
              <w:p w14:paraId="13D48D9F" w14:textId="77777777" w:rsidR="00935217" w:rsidRDefault="00935217" w:rsidP="00935217">
                <w:pPr>
                  <w:rPr>
                    <w:lang w:val="en-CA" w:eastAsia="en-GB"/>
                  </w:rPr>
                </w:pPr>
                <w:r w:rsidRPr="00A65CE7">
                  <w:rPr>
                    <w:lang w:val="en-CA" w:eastAsia="en-GB"/>
                  </w:rPr>
                  <w:t xml:space="preserve">The </w:t>
                </w:r>
                <w:r w:rsidRPr="00A65CE7">
                  <w:rPr>
                    <w:color w:val="000000"/>
                    <w:lang w:val="en-CA" w:eastAsia="en-GB"/>
                  </w:rPr>
                  <w:t xml:space="preserve">Wiener Werkstätte’s first important commission was for </w:t>
                </w:r>
                <w:r w:rsidRPr="00A65CE7">
                  <w:rPr>
                    <w:lang w:val="en-CA" w:eastAsia="en-GB"/>
                  </w:rPr>
                  <w:t xml:space="preserve">a </w:t>
                </w:r>
                <w:r w:rsidR="004740EB">
                  <w:rPr>
                    <w:lang w:val="en-CA" w:eastAsia="en-GB"/>
                  </w:rPr>
                  <w:t>sanatorium at Purkersdorf (1904–190</w:t>
                </w:r>
                <w:r w:rsidRPr="00A65CE7">
                  <w:rPr>
                    <w:lang w:val="en-CA" w:eastAsia="en-GB"/>
                  </w:rPr>
                  <w:t xml:space="preserve">6). Hoffmann designed every detail of the building, down to the furniture and appliances. The walls were thin stone veneers, the edges ornamented with mouldings emphasising their planarity. Externally, the use of unadorned surfaces anticipated the severe modernist architecture of Le Corbusier and others. Internally, the building’s spatial organisation, decorative finishes and furniture reiterate quadratic forms. Hoffmann’s metamorphic Sitzmaschine Chair (machine for sitting) was designed for the sanatorium (1904). </w:t>
                </w:r>
              </w:p>
              <w:p w14:paraId="5C49C8B5" w14:textId="77777777" w:rsidR="00116792" w:rsidRDefault="00116792" w:rsidP="00935217">
                <w:pPr>
                  <w:rPr>
                    <w:lang w:val="en-CA" w:eastAsia="en-GB"/>
                  </w:rPr>
                </w:pPr>
              </w:p>
              <w:p w14:paraId="15A59E39" w14:textId="77777777" w:rsidR="00116792" w:rsidRPr="00A65CE7" w:rsidRDefault="00116792" w:rsidP="00116792">
                <w:pPr>
                  <w:keepNext/>
                  <w:rPr>
                    <w:lang w:val="en-CA" w:eastAsia="en-GB"/>
                  </w:rPr>
                </w:pPr>
                <w:r>
                  <w:rPr>
                    <w:lang w:val="en-CA" w:eastAsia="en-GB"/>
                  </w:rPr>
                  <w:t xml:space="preserve">File: </w:t>
                </w:r>
                <w:r w:rsidRPr="00116792">
                  <w:rPr>
                    <w:lang w:val="en-CA" w:eastAsia="en-GB"/>
                  </w:rPr>
                  <w:t>Purkersdorf Sanatorium (1904-6)</w:t>
                </w:r>
                <w:r>
                  <w:rPr>
                    <w:lang w:val="en-CA" w:eastAsia="en-GB"/>
                  </w:rPr>
                  <w:t>.jpg</w:t>
                </w:r>
              </w:p>
              <w:p w14:paraId="0DB3BBB7" w14:textId="77777777" w:rsidR="00935217" w:rsidRDefault="00116792" w:rsidP="00116792">
                <w:pPr>
                  <w:pStyle w:val="Caption"/>
                </w:pPr>
                <w:r>
                  <w:t xml:space="preserve">Purkersdorf Sanatorium (1904-6) </w:t>
                </w:r>
                <w:r w:rsidR="004740EB">
                  <w:fldChar w:fldCharType="begin"/>
                </w:r>
                <w:r w:rsidR="004740EB">
                  <w:instrText xml:space="preserve"> SEQ Purkersdorf_Sanatorium_(1904-6) \* ARABIC </w:instrText>
                </w:r>
                <w:r w:rsidR="004740EB">
                  <w:fldChar w:fldCharType="separate"/>
                </w:r>
                <w:r>
                  <w:rPr>
                    <w:noProof/>
                  </w:rPr>
                  <w:t>1</w:t>
                </w:r>
                <w:r w:rsidR="004740EB">
                  <w:rPr>
                    <w:noProof/>
                  </w:rPr>
                  <w:fldChar w:fldCharType="end"/>
                </w:r>
              </w:p>
              <w:p w14:paraId="43350823" w14:textId="77777777" w:rsidR="00116792" w:rsidRDefault="004740EB" w:rsidP="004740EB">
                <w:pPr>
                  <w:pStyle w:val="Authornote"/>
                  <w:rPr>
                    <w:lang w:val="en-CA"/>
                  </w:rPr>
                </w:pPr>
                <w:r>
                  <w:rPr>
                    <w:lang w:val="en-CA"/>
                  </w:rPr>
                  <w:t>[[</w:t>
                </w:r>
                <w:r w:rsidR="00116792">
                  <w:rPr>
                    <w:lang w:val="en-CA"/>
                  </w:rPr>
                  <w:t xml:space="preserve">Source: Image can be found at </w:t>
                </w:r>
                <w:hyperlink r:id="rId12" w:history="1">
                  <w:r w:rsidR="00116792" w:rsidRPr="00E540D6">
                    <w:rPr>
                      <w:rStyle w:val="Hyperlink"/>
                      <w:lang w:val="en-CA"/>
                    </w:rPr>
                    <w:t>https://upload.wikimedia.org/wikipedia/commons/b/bb/Sanatoriumpurkersdorf1-2.JPG</w:t>
                  </w:r>
                </w:hyperlink>
                <w:r>
                  <w:rPr>
                    <w:rStyle w:val="Hyperlink"/>
                    <w:lang w:val="en-CA"/>
                  </w:rPr>
                  <w:t>]]</w:t>
                </w:r>
              </w:p>
              <w:p w14:paraId="64860A71" w14:textId="77777777" w:rsidR="00116792" w:rsidRDefault="00116792" w:rsidP="00116792">
                <w:pPr>
                  <w:rPr>
                    <w:lang w:val="en-CA"/>
                  </w:rPr>
                </w:pPr>
              </w:p>
              <w:p w14:paraId="054B8831" w14:textId="77777777" w:rsidR="00116792" w:rsidRDefault="00116792" w:rsidP="00116792">
                <w:pPr>
                  <w:keepNext/>
                </w:pPr>
                <w:r>
                  <w:rPr>
                    <w:lang w:val="en-CA"/>
                  </w:rPr>
                  <w:t xml:space="preserve">File: </w:t>
                </w:r>
                <w:r w:rsidRPr="00116792">
                  <w:rPr>
                    <w:lang w:val="en-CA"/>
                  </w:rPr>
                  <w:t>Sitzmachine Chair (1904)</w:t>
                </w:r>
                <w:r>
                  <w:rPr>
                    <w:lang w:val="en-CA"/>
                  </w:rPr>
                  <w:t>.jpg</w:t>
                </w:r>
              </w:p>
              <w:p w14:paraId="3DB46BEF" w14:textId="77777777" w:rsidR="00116792" w:rsidRDefault="00116792" w:rsidP="00116792">
                <w:pPr>
                  <w:pStyle w:val="Caption"/>
                  <w:rPr>
                    <w:lang w:val="en-CA"/>
                  </w:rPr>
                </w:pPr>
                <w:r>
                  <w:t xml:space="preserve">Sitzmachine Chair (1904) </w:t>
                </w:r>
                <w:r w:rsidR="004740EB">
                  <w:fldChar w:fldCharType="begin"/>
                </w:r>
                <w:r w:rsidR="004740EB">
                  <w:instrText xml:space="preserve"> SEQ Sitzmachine_</w:instrText>
                </w:r>
                <w:r w:rsidR="004740EB">
                  <w:instrText xml:space="preserve">Chair_(1904) \* ARABIC </w:instrText>
                </w:r>
                <w:r w:rsidR="004740EB">
                  <w:fldChar w:fldCharType="separate"/>
                </w:r>
                <w:r>
                  <w:rPr>
                    <w:noProof/>
                  </w:rPr>
                  <w:t>1</w:t>
                </w:r>
                <w:r w:rsidR="004740EB">
                  <w:rPr>
                    <w:noProof/>
                  </w:rPr>
                  <w:fldChar w:fldCharType="end"/>
                </w:r>
              </w:p>
              <w:p w14:paraId="4D9D8923" w14:textId="77777777" w:rsidR="00116792" w:rsidRDefault="004740EB" w:rsidP="004740EB">
                <w:pPr>
                  <w:pStyle w:val="Authornote"/>
                  <w:rPr>
                    <w:lang w:val="en-CA"/>
                  </w:rPr>
                </w:pPr>
                <w:r>
                  <w:rPr>
                    <w:lang w:val="en-CA"/>
                  </w:rPr>
                  <w:t>[[</w:t>
                </w:r>
                <w:r w:rsidR="00116792">
                  <w:rPr>
                    <w:lang w:val="en-CA"/>
                  </w:rPr>
                  <w:t xml:space="preserve">Source: Image can be found at </w:t>
                </w:r>
                <w:hyperlink r:id="rId13" w:history="1">
                  <w:r w:rsidR="00116792" w:rsidRPr="00E540D6">
                    <w:rPr>
                      <w:rStyle w:val="Hyperlink"/>
                      <w:lang w:val="en-CA"/>
                    </w:rPr>
                    <w:t>http://www.design-museum.de/fileadmin/_processed_/csm_Nr670Sitzmaschine_Hoffmann_01_d425e936fd.jpg</w:t>
                  </w:r>
                </w:hyperlink>
                <w:r>
                  <w:rPr>
                    <w:rStyle w:val="Hyperlink"/>
                    <w:lang w:val="en-CA"/>
                  </w:rPr>
                  <w:t>]]</w:t>
                </w:r>
              </w:p>
              <w:p w14:paraId="2FA2F156" w14:textId="77777777" w:rsidR="00116792" w:rsidRPr="00116792" w:rsidRDefault="00116792" w:rsidP="00116792">
                <w:pPr>
                  <w:rPr>
                    <w:lang w:val="en-CA"/>
                  </w:rPr>
                </w:pPr>
              </w:p>
              <w:p w14:paraId="1911401E" w14:textId="77777777" w:rsidR="00935217" w:rsidRPr="00A65CE7" w:rsidRDefault="00935217" w:rsidP="00935217">
                <w:pPr>
                  <w:rPr>
                    <w:lang w:val="en-CA"/>
                  </w:rPr>
                </w:pPr>
                <w:r w:rsidRPr="00A65CE7">
                  <w:rPr>
                    <w:color w:val="000000"/>
                    <w:lang w:val="en-CA" w:eastAsia="en-GB"/>
                  </w:rPr>
                  <w:t>The pinnacle of Hoffmann’s artistic achievement is the Palais Stoclet in Brussels (1905</w:t>
                </w:r>
                <w:r w:rsidR="004740EB">
                  <w:rPr>
                    <w:lang w:val="en-CA"/>
                  </w:rPr>
                  <w:t>–19</w:t>
                </w:r>
                <w:r w:rsidRPr="00A65CE7">
                  <w:rPr>
                    <w:lang w:val="en-CA"/>
                  </w:rPr>
                  <w:t>11</w:t>
                </w:r>
                <w:r w:rsidRPr="00A65CE7">
                  <w:rPr>
                    <w:color w:val="000000"/>
                    <w:lang w:val="en-CA" w:eastAsia="en-GB"/>
                  </w:rPr>
                  <w:t xml:space="preserve">). </w:t>
                </w:r>
                <w:r w:rsidRPr="00A65CE7">
                  <w:rPr>
                    <w:lang w:val="en-CA" w:eastAsia="en-GB"/>
                  </w:rPr>
                  <w:t xml:space="preserve">The banker and railway financier Adolphe Stoclet, one of the Werkstätte’s major patrons, commissioned Hoffmann to design a private mansion for his own occupation. The result was </w:t>
                </w:r>
                <w:r w:rsidRPr="00A65CE7">
                  <w:rPr>
                    <w:color w:val="000000"/>
                    <w:lang w:val="en-CA" w:eastAsia="en-GB"/>
                  </w:rPr>
                  <w:t xml:space="preserve">a suburban palace of the arts that embodied the </w:t>
                </w:r>
                <w:r w:rsidRPr="00A65CE7">
                  <w:rPr>
                    <w:lang w:val="en-CA" w:eastAsia="en-GB"/>
                  </w:rPr>
                  <w:t xml:space="preserve">concept of the </w:t>
                </w:r>
                <w:r w:rsidRPr="00A65CE7">
                  <w:rPr>
                    <w:i/>
                    <w:iCs/>
                    <w:lang w:val="en-CA" w:eastAsia="en-GB"/>
                  </w:rPr>
                  <w:t>Gesamtkunstwerk</w:t>
                </w:r>
                <w:r w:rsidRPr="00A65CE7">
                  <w:rPr>
                    <w:lang w:val="en-CA" w:eastAsia="en-GB"/>
                  </w:rPr>
                  <w:t xml:space="preserve">, replete with a dining room frieze by Klimt and copper statues by Franz Metzner on the stepped tower. </w:t>
                </w:r>
                <w:r w:rsidRPr="00A65CE7">
                  <w:rPr>
                    <w:color w:val="000000"/>
                    <w:lang w:val="en-CA" w:eastAsia="en-GB"/>
                  </w:rPr>
                  <w:t xml:space="preserve">With its ascending configuration of </w:t>
                </w:r>
                <w:r w:rsidRPr="00A65CE7">
                  <w:rPr>
                    <w:lang w:val="en-CA"/>
                  </w:rPr>
                  <w:t xml:space="preserve">angular planes and use of lustrous materials, the building anticipated the Art Deco style of the 1920s and 30s. </w:t>
                </w:r>
              </w:p>
              <w:p w14:paraId="45D58A80" w14:textId="77777777" w:rsidR="00935217" w:rsidRDefault="00935217" w:rsidP="00935217">
                <w:pPr>
                  <w:rPr>
                    <w:lang w:val="en-CA" w:eastAsia="en-GB"/>
                  </w:rPr>
                </w:pPr>
              </w:p>
              <w:p w14:paraId="2C2F34E8" w14:textId="77777777" w:rsidR="00116792" w:rsidRDefault="00116792" w:rsidP="00116792">
                <w:pPr>
                  <w:keepNext/>
                </w:pPr>
                <w:r>
                  <w:rPr>
                    <w:lang w:val="en-CA" w:eastAsia="en-GB"/>
                  </w:rPr>
                  <w:t xml:space="preserve">File: </w:t>
                </w:r>
                <w:r w:rsidRPr="00116792">
                  <w:rPr>
                    <w:lang w:val="en-CA" w:eastAsia="en-GB"/>
                  </w:rPr>
                  <w:t>Palais Stochlet in Brussels, Belgium (1905-11)</w:t>
                </w:r>
                <w:r>
                  <w:rPr>
                    <w:lang w:val="en-CA" w:eastAsia="en-GB"/>
                  </w:rPr>
                  <w:t>.jpg</w:t>
                </w:r>
              </w:p>
              <w:p w14:paraId="2A0D6B0B" w14:textId="77777777" w:rsidR="00116792" w:rsidRDefault="00116792" w:rsidP="00116792">
                <w:pPr>
                  <w:pStyle w:val="Caption"/>
                </w:pPr>
                <w:r>
                  <w:t xml:space="preserve">Palais Stochlet in Brussels, Belgium </w:t>
                </w:r>
                <w:r w:rsidR="004740EB">
                  <w:fldChar w:fldCharType="begin"/>
                </w:r>
                <w:r w:rsidR="004740EB">
                  <w:instrText xml:space="preserve"> SEQ Palais_Stochlet_in_Brussels,_Belgium \* A</w:instrText>
                </w:r>
                <w:r w:rsidR="004740EB">
                  <w:instrText xml:space="preserve">RABIC </w:instrText>
                </w:r>
                <w:r w:rsidR="004740EB">
                  <w:fldChar w:fldCharType="separate"/>
                </w:r>
                <w:r>
                  <w:rPr>
                    <w:noProof/>
                  </w:rPr>
                  <w:t>1</w:t>
                </w:r>
                <w:r w:rsidR="004740EB">
                  <w:rPr>
                    <w:noProof/>
                  </w:rPr>
                  <w:fldChar w:fldCharType="end"/>
                </w:r>
              </w:p>
              <w:p w14:paraId="5FD058C4" w14:textId="77777777" w:rsidR="00116792" w:rsidRDefault="004740EB" w:rsidP="004740EB">
                <w:pPr>
                  <w:pStyle w:val="Authornote"/>
                </w:pPr>
                <w:r>
                  <w:t>[[</w:t>
                </w:r>
                <w:r w:rsidR="00116792">
                  <w:t xml:space="preserve">Source: Image can be found at </w:t>
                </w:r>
                <w:hyperlink r:id="rId14" w:history="1">
                  <w:r w:rsidR="00116792" w:rsidRPr="00E540D6">
                    <w:rPr>
                      <w:rStyle w:val="Hyperlink"/>
                    </w:rPr>
                    <w:t>http://photos.explorewonders.com/original/e2/34/8e/148-stoclet-palace-34-1407588012.jpg</w:t>
                  </w:r>
                </w:hyperlink>
                <w:r>
                  <w:rPr>
                    <w:rStyle w:val="Hyperlink"/>
                  </w:rPr>
                  <w:t>]]</w:t>
                </w:r>
              </w:p>
              <w:p w14:paraId="56EA33E3" w14:textId="77777777" w:rsidR="00116792" w:rsidRPr="00116792" w:rsidRDefault="00116792" w:rsidP="00116792"/>
              <w:p w14:paraId="71D57FC0" w14:textId="77777777" w:rsidR="00116792" w:rsidRDefault="00116792" w:rsidP="00116792">
                <w:pPr>
                  <w:keepNext/>
                </w:pPr>
                <w:r>
                  <w:rPr>
                    <w:lang w:val="en-CA" w:eastAsia="en-GB"/>
                  </w:rPr>
                  <w:lastRenderedPageBreak/>
                  <w:t>File: Palais Stochlet</w:t>
                </w:r>
                <w:r w:rsidRPr="00116792">
                  <w:rPr>
                    <w:lang w:val="en-CA" w:eastAsia="en-GB"/>
                  </w:rPr>
                  <w:t xml:space="preserve"> dining room (1905-11)</w:t>
                </w:r>
                <w:r>
                  <w:rPr>
                    <w:lang w:val="en-CA" w:eastAsia="en-GB"/>
                  </w:rPr>
                  <w:t>.jpg</w:t>
                </w:r>
              </w:p>
              <w:p w14:paraId="2692E55C" w14:textId="77777777" w:rsidR="00116792" w:rsidRDefault="00116792" w:rsidP="00116792">
                <w:pPr>
                  <w:pStyle w:val="Caption"/>
                </w:pPr>
                <w:r>
                  <w:t xml:space="preserve">Palais Stochlet dining room (1905-11) </w:t>
                </w:r>
                <w:r w:rsidR="004740EB">
                  <w:fldChar w:fldCharType="begin"/>
                </w:r>
                <w:r w:rsidR="004740EB">
                  <w:instrText xml:space="preserve"> SEQ Palais_Stochlet,_dining_room_(1905-11) \* ARABIC </w:instrText>
                </w:r>
                <w:r w:rsidR="004740EB">
                  <w:fldChar w:fldCharType="separate"/>
                </w:r>
                <w:r>
                  <w:rPr>
                    <w:noProof/>
                  </w:rPr>
                  <w:t>1</w:t>
                </w:r>
                <w:r w:rsidR="004740EB">
                  <w:rPr>
                    <w:noProof/>
                  </w:rPr>
                  <w:fldChar w:fldCharType="end"/>
                </w:r>
              </w:p>
              <w:p w14:paraId="6C75B098" w14:textId="77777777" w:rsidR="00116792" w:rsidRDefault="004740EB" w:rsidP="004740EB">
                <w:pPr>
                  <w:pStyle w:val="Authornote"/>
                  <w:rPr>
                    <w:lang w:val="en-CA"/>
                  </w:rPr>
                </w:pPr>
                <w:r>
                  <w:rPr>
                    <w:lang w:val="en-CA"/>
                  </w:rPr>
                  <w:t>[[</w:t>
                </w:r>
                <w:r w:rsidR="00116792">
                  <w:rPr>
                    <w:lang w:val="en-CA"/>
                  </w:rPr>
                  <w:t xml:space="preserve">Source: Image can be found at </w:t>
                </w:r>
                <w:hyperlink r:id="rId15" w:history="1">
                  <w:r w:rsidR="00116792" w:rsidRPr="00E540D6">
                    <w:rPr>
                      <w:rStyle w:val="Hyperlink"/>
                      <w:lang w:val="en-CA"/>
                    </w:rPr>
                    <w:t>http://static1.1.sqspcdn.com/static/f/758784/22863750/1370617418960/Josef_Hoffmann_design_dining-room_Palais-Stoclet_-Brussels.jpg?token=jEURghMapugqBvJU4tP%2BbKjYH%2BI%3D</w:t>
                  </w:r>
                </w:hyperlink>
                <w:r>
                  <w:rPr>
                    <w:rStyle w:val="Hyperlink"/>
                    <w:lang w:val="en-CA"/>
                  </w:rPr>
                  <w:t>]]</w:t>
                </w:r>
              </w:p>
              <w:p w14:paraId="7A049D91" w14:textId="77777777" w:rsidR="00116792" w:rsidRPr="00116792" w:rsidRDefault="00116792" w:rsidP="00116792">
                <w:pPr>
                  <w:rPr>
                    <w:lang w:val="en-CA"/>
                  </w:rPr>
                </w:pPr>
              </w:p>
              <w:p w14:paraId="1E1DC8AD" w14:textId="77777777" w:rsidR="00935217" w:rsidRPr="00A65CE7" w:rsidRDefault="00935217" w:rsidP="00935217">
                <w:pPr>
                  <w:rPr>
                    <w:lang w:val="en-CA" w:eastAsia="en-GB"/>
                  </w:rPr>
                </w:pPr>
                <w:r w:rsidRPr="00A65CE7">
                  <w:rPr>
                    <w:lang w:val="en-CA"/>
                  </w:rPr>
                  <w:t xml:space="preserve">Hoffmann accepted commissions to design interiors for domestic and commercial spaces. Most notably, the Cabaret Fledermaus in Vienna (1907) fulfilled his ideal of unity between architecture and interior elements, embracing contributions from members of the Wiener Werkstätte. </w:t>
                </w:r>
                <w:r w:rsidRPr="00A65CE7">
                  <w:rPr>
                    <w:lang w:val="en-CA" w:eastAsia="en-GB"/>
                  </w:rPr>
                  <w:t>Hoffmann</w:t>
                </w:r>
                <w:r w:rsidRPr="00A65CE7">
                  <w:rPr>
                    <w:lang w:val="en-CA"/>
                  </w:rPr>
                  <w:t xml:space="preserve"> co-founded the Deutscher Werkbund in 1907 and the </w:t>
                </w:r>
                <w:r w:rsidRPr="00A65CE7">
                  <w:rPr>
                    <w:iCs/>
                    <w:lang w:val="en-CA"/>
                  </w:rPr>
                  <w:t>Österreichischer Werkbund</w:t>
                </w:r>
                <w:r w:rsidRPr="00A65CE7">
                  <w:rPr>
                    <w:lang w:val="en-CA"/>
                  </w:rPr>
                  <w:t xml:space="preserve"> in 1912. He </w:t>
                </w:r>
                <w:r w:rsidRPr="00A65CE7">
                  <w:rPr>
                    <w:lang w:val="en-CA" w:eastAsia="en-GB"/>
                  </w:rPr>
                  <w:t xml:space="preserve">continued to produce designs for the </w:t>
                </w:r>
                <w:r w:rsidRPr="00A65CE7">
                  <w:rPr>
                    <w:color w:val="000000"/>
                    <w:lang w:val="en-CA" w:eastAsia="en-GB"/>
                  </w:rPr>
                  <w:t xml:space="preserve">Wiener Werkstätte until 1931, but his reputation was tarnished during a brief period designing buildings for the Nazi administration. He </w:t>
                </w:r>
                <w:r w:rsidRPr="00A65CE7">
                  <w:rPr>
                    <w:lang w:val="en-CA" w:eastAsia="en-GB"/>
                  </w:rPr>
                  <w:t>died in 1956.</w:t>
                </w:r>
              </w:p>
              <w:p w14:paraId="77A85835" w14:textId="77777777" w:rsidR="00935217" w:rsidRPr="00A65CE7" w:rsidRDefault="00935217" w:rsidP="00935217">
                <w:pPr>
                  <w:rPr>
                    <w:lang w:val="en-CA" w:eastAsia="en-GB"/>
                  </w:rPr>
                </w:pPr>
              </w:p>
              <w:p w14:paraId="104CCE69" w14:textId="77777777" w:rsidR="00935217" w:rsidRPr="00A65CE7" w:rsidRDefault="00935217" w:rsidP="00935217">
                <w:pPr>
                  <w:pStyle w:val="Heading1"/>
                  <w:outlineLvl w:val="0"/>
                  <w:rPr>
                    <w:lang w:val="en-CA"/>
                  </w:rPr>
                </w:pPr>
                <w:r w:rsidRPr="00A65CE7">
                  <w:rPr>
                    <w:lang w:val="en-CA"/>
                  </w:rPr>
                  <w:t>List of Works</w:t>
                </w:r>
              </w:p>
              <w:p w14:paraId="6D974E03" w14:textId="77777777" w:rsidR="00935217" w:rsidRPr="00A65CE7" w:rsidRDefault="00935217" w:rsidP="00935217">
                <w:pPr>
                  <w:rPr>
                    <w:lang w:val="en-CA" w:eastAsia="en-GB"/>
                  </w:rPr>
                </w:pPr>
                <w:r w:rsidRPr="00A65CE7">
                  <w:rPr>
                    <w:lang w:val="en-CA" w:eastAsia="en-GB"/>
                  </w:rPr>
                  <w:t>Design for H</w:t>
                </w:r>
                <w:r w:rsidR="004740EB">
                  <w:rPr>
                    <w:lang w:val="en-CA" w:eastAsia="en-GB"/>
                  </w:rPr>
                  <w:t>ohe Warte artists’ colony, 1900–19</w:t>
                </w:r>
                <w:r w:rsidRPr="00A65CE7">
                  <w:rPr>
                    <w:lang w:val="en-CA" w:eastAsia="en-GB"/>
                  </w:rPr>
                  <w:t>11</w:t>
                </w:r>
              </w:p>
              <w:p w14:paraId="6098A7F3" w14:textId="77777777" w:rsidR="00935217" w:rsidRPr="00A65CE7" w:rsidRDefault="00935217" w:rsidP="00935217">
                <w:pPr>
                  <w:rPr>
                    <w:lang w:val="en-CA" w:eastAsia="en-GB"/>
                  </w:rPr>
                </w:pPr>
                <w:r w:rsidRPr="00A65CE7">
                  <w:rPr>
                    <w:lang w:val="en-CA" w:eastAsia="en-GB"/>
                  </w:rPr>
                  <w:t>Double house for Koloman Moser and Carl Moll</w:t>
                </w:r>
              </w:p>
              <w:p w14:paraId="5B6FED9E" w14:textId="77777777" w:rsidR="00935217" w:rsidRPr="00A65CE7" w:rsidRDefault="00935217" w:rsidP="00935217">
                <w:pPr>
                  <w:rPr>
                    <w:lang w:val="en-CA" w:eastAsia="en-GB"/>
                  </w:rPr>
                </w:pPr>
                <w:r w:rsidRPr="00A65CE7">
                  <w:rPr>
                    <w:lang w:val="en-CA" w:eastAsia="en-GB"/>
                  </w:rPr>
                  <w:t xml:space="preserve">Sanatorium, </w:t>
                </w:r>
                <w:r w:rsidR="004740EB">
                  <w:rPr>
                    <w:lang w:val="en-CA" w:eastAsia="en-GB"/>
                  </w:rPr>
                  <w:t>Purkersdorf, 1904–190</w:t>
                </w:r>
                <w:r w:rsidRPr="00A65CE7">
                  <w:rPr>
                    <w:lang w:val="en-CA" w:eastAsia="en-GB"/>
                  </w:rPr>
                  <w:t>6</w:t>
                </w:r>
              </w:p>
              <w:p w14:paraId="6FFBA627" w14:textId="77777777" w:rsidR="00935217" w:rsidRPr="00A65CE7" w:rsidRDefault="00935217" w:rsidP="00935217">
                <w:pPr>
                  <w:rPr>
                    <w:lang w:val="en-CA" w:eastAsia="en-GB"/>
                  </w:rPr>
                </w:pPr>
                <w:r w:rsidRPr="00A65CE7">
                  <w:rPr>
                    <w:lang w:val="en-CA" w:eastAsia="en-GB"/>
                  </w:rPr>
                  <w:t>Purkersdorf Armchair, 1904</w:t>
                </w:r>
              </w:p>
              <w:p w14:paraId="24222B9E" w14:textId="77777777" w:rsidR="00935217" w:rsidRPr="00A65CE7" w:rsidRDefault="00935217" w:rsidP="00935217">
                <w:pPr>
                  <w:rPr>
                    <w:lang w:val="en-CA" w:eastAsia="en-GB"/>
                  </w:rPr>
                </w:pPr>
                <w:r w:rsidRPr="00A65CE7">
                  <w:rPr>
                    <w:lang w:val="en-CA" w:eastAsia="en-GB"/>
                  </w:rPr>
                  <w:t>Sitzmaschine Armchair, 1904</w:t>
                </w:r>
              </w:p>
              <w:p w14:paraId="4DF01335" w14:textId="77777777" w:rsidR="00935217" w:rsidRPr="00A65CE7" w:rsidRDefault="00935217" w:rsidP="00935217">
                <w:pPr>
                  <w:rPr>
                    <w:lang w:val="en-CA" w:eastAsia="en-GB"/>
                  </w:rPr>
                </w:pPr>
                <w:r w:rsidRPr="00A65CE7">
                  <w:rPr>
                    <w:lang w:val="en-CA" w:eastAsia="en-GB"/>
                  </w:rPr>
                  <w:t>Kunstschau Armchair, 1905</w:t>
                </w:r>
              </w:p>
              <w:p w14:paraId="0E1DA4AF" w14:textId="77777777" w:rsidR="00935217" w:rsidRPr="00A65CE7" w:rsidRDefault="00935217" w:rsidP="00935217">
                <w:pPr>
                  <w:rPr>
                    <w:lang w:val="en-CA" w:eastAsia="en-GB"/>
                  </w:rPr>
                </w:pPr>
                <w:r w:rsidRPr="00A65CE7">
                  <w:rPr>
                    <w:lang w:val="en-CA" w:eastAsia="en-GB"/>
                  </w:rPr>
                  <w:t>House for Richard Beer-Hofmann, Vienna, 1905–</w:t>
                </w:r>
                <w:r w:rsidR="004740EB">
                  <w:rPr>
                    <w:lang w:val="en-CA" w:eastAsia="en-GB"/>
                  </w:rPr>
                  <w:t>19</w:t>
                </w:r>
                <w:r w:rsidRPr="00A65CE7">
                  <w:rPr>
                    <w:lang w:val="en-CA" w:eastAsia="en-GB"/>
                  </w:rPr>
                  <w:t>06</w:t>
                </w:r>
              </w:p>
              <w:p w14:paraId="22438B8B" w14:textId="77777777" w:rsidR="00935217" w:rsidRPr="00A65CE7" w:rsidRDefault="00935217" w:rsidP="00935217">
                <w:pPr>
                  <w:rPr>
                    <w:lang w:val="en-CA" w:eastAsia="en-GB"/>
                  </w:rPr>
                </w:pPr>
                <w:r w:rsidRPr="00A65CE7">
                  <w:rPr>
                    <w:lang w:val="en-CA" w:eastAsia="en-GB"/>
                  </w:rPr>
                  <w:t>Palais Stoclet, Brussels, Belgium, 1905–</w:t>
                </w:r>
                <w:r w:rsidR="004740EB">
                  <w:rPr>
                    <w:lang w:val="en-CA" w:eastAsia="en-GB"/>
                  </w:rPr>
                  <w:t>19</w:t>
                </w:r>
                <w:r w:rsidRPr="00A65CE7">
                  <w:rPr>
                    <w:lang w:val="en-CA" w:eastAsia="en-GB"/>
                  </w:rPr>
                  <w:t>11</w:t>
                </w:r>
              </w:p>
              <w:p w14:paraId="144D0F4B" w14:textId="77777777" w:rsidR="00935217" w:rsidRPr="00A65CE7" w:rsidRDefault="004740EB" w:rsidP="00935217">
                <w:pPr>
                  <w:rPr>
                    <w:lang w:val="en-CA" w:eastAsia="en-GB"/>
                  </w:rPr>
                </w:pPr>
                <w:r>
                  <w:rPr>
                    <w:lang w:val="en-CA" w:eastAsia="en-GB"/>
                  </w:rPr>
                  <w:t>Palais Stoclet Armchair, c.1905–19</w:t>
                </w:r>
                <w:r w:rsidR="00935217" w:rsidRPr="00A65CE7">
                  <w:rPr>
                    <w:lang w:val="en-CA" w:eastAsia="en-GB"/>
                  </w:rPr>
                  <w:t>11</w:t>
                </w:r>
              </w:p>
              <w:p w14:paraId="6B5061C5" w14:textId="77777777" w:rsidR="00935217" w:rsidRPr="00A65CE7" w:rsidRDefault="00935217" w:rsidP="00935217">
                <w:pPr>
                  <w:rPr>
                    <w:lang w:val="en-CA" w:eastAsia="en-GB"/>
                  </w:rPr>
                </w:pPr>
                <w:r w:rsidRPr="00A65CE7">
                  <w:rPr>
                    <w:lang w:val="en-CA" w:eastAsia="en-GB"/>
                  </w:rPr>
                  <w:t>Interior design of Cabaret Fledermaus, Vienna, 1907</w:t>
                </w:r>
              </w:p>
              <w:p w14:paraId="05C3C53F" w14:textId="77777777" w:rsidR="00935217" w:rsidRPr="00A65CE7" w:rsidRDefault="00935217" w:rsidP="00935217">
                <w:pPr>
                  <w:rPr>
                    <w:lang w:val="en-CA" w:eastAsia="en-GB"/>
                  </w:rPr>
                </w:pPr>
                <w:r w:rsidRPr="00A65CE7">
                  <w:rPr>
                    <w:lang w:val="en-CA" w:eastAsia="en-GB"/>
                  </w:rPr>
                  <w:t>Fledermaus Chair, 1907</w:t>
                </w:r>
              </w:p>
              <w:p w14:paraId="4272ACF8" w14:textId="77777777" w:rsidR="00935217" w:rsidRPr="00A65CE7" w:rsidRDefault="00935217" w:rsidP="00935217">
                <w:pPr>
                  <w:rPr>
                    <w:lang w:val="en-CA" w:eastAsia="en-GB"/>
                  </w:rPr>
                </w:pPr>
                <w:r w:rsidRPr="00A65CE7">
                  <w:rPr>
                    <w:lang w:val="en-CA" w:eastAsia="en-GB"/>
                  </w:rPr>
                  <w:t>Siebenkugelstuhl Chair, 1908</w:t>
                </w:r>
              </w:p>
              <w:p w14:paraId="446290F1" w14:textId="77777777" w:rsidR="00935217" w:rsidRPr="00A65CE7" w:rsidRDefault="00935217" w:rsidP="00935217">
                <w:pPr>
                  <w:rPr>
                    <w:lang w:val="en-CA" w:eastAsia="en-GB"/>
                  </w:rPr>
                </w:pPr>
                <w:r w:rsidRPr="00A65CE7">
                  <w:rPr>
                    <w:lang w:val="en-CA" w:eastAsia="en-GB"/>
                  </w:rPr>
                  <w:t>Armloffel Chair, 1908</w:t>
                </w:r>
              </w:p>
              <w:p w14:paraId="145F4824" w14:textId="77777777" w:rsidR="00935217" w:rsidRPr="00A65CE7" w:rsidRDefault="004740EB" w:rsidP="00935217">
                <w:pPr>
                  <w:rPr>
                    <w:lang w:val="en-CA" w:eastAsia="en-GB"/>
                  </w:rPr>
                </w:pPr>
                <w:r>
                  <w:rPr>
                    <w:lang w:val="en-CA" w:eastAsia="en-GB"/>
                  </w:rPr>
                  <w:t>Ast Residence, Vienna, 1909–19</w:t>
                </w:r>
                <w:r w:rsidR="00935217" w:rsidRPr="00A65CE7">
                  <w:rPr>
                    <w:lang w:val="en-CA" w:eastAsia="en-GB"/>
                  </w:rPr>
                  <w:t>11</w:t>
                </w:r>
              </w:p>
              <w:p w14:paraId="265F57B5" w14:textId="77777777" w:rsidR="00935217" w:rsidRPr="00A65CE7" w:rsidRDefault="00935217" w:rsidP="00935217">
                <w:pPr>
                  <w:rPr>
                    <w:lang w:val="en-CA" w:eastAsia="en-GB"/>
                  </w:rPr>
                </w:pPr>
                <w:r w:rsidRPr="00A65CE7">
                  <w:rPr>
                    <w:lang w:val="en-CA" w:eastAsia="en-GB"/>
                  </w:rPr>
                  <w:t>Kubus Armchair, 1910</w:t>
                </w:r>
              </w:p>
              <w:p w14:paraId="32B4914C" w14:textId="77777777" w:rsidR="00935217" w:rsidRPr="00A65CE7" w:rsidRDefault="00935217" w:rsidP="00935217">
                <w:pPr>
                  <w:rPr>
                    <w:lang w:val="en-CA" w:eastAsia="en-GB"/>
                  </w:rPr>
                </w:pPr>
                <w:r w:rsidRPr="00A65CE7">
                  <w:rPr>
                    <w:lang w:val="en-CA" w:eastAsia="en-GB"/>
                  </w:rPr>
                  <w:t>Club Armchair, 1910</w:t>
                </w:r>
              </w:p>
              <w:p w14:paraId="5436E294" w14:textId="77777777" w:rsidR="00935217" w:rsidRPr="00A65CE7" w:rsidRDefault="00935217" w:rsidP="00935217">
                <w:pPr>
                  <w:rPr>
                    <w:lang w:val="en-CA" w:eastAsia="en-GB"/>
                  </w:rPr>
                </w:pPr>
                <w:r w:rsidRPr="00A65CE7">
                  <w:rPr>
                    <w:lang w:val="en-CA" w:eastAsia="en-GB"/>
                  </w:rPr>
                  <w:t>Haus Koller Chair, 1911</w:t>
                </w:r>
              </w:p>
              <w:p w14:paraId="589F3D07" w14:textId="77777777" w:rsidR="00935217" w:rsidRPr="00A65CE7" w:rsidRDefault="00935217" w:rsidP="00935217">
                <w:pPr>
                  <w:rPr>
                    <w:lang w:val="en-CA" w:eastAsia="en-GB"/>
                  </w:rPr>
                </w:pPr>
                <w:r w:rsidRPr="00A65CE7">
                  <w:rPr>
                    <w:lang w:val="en-CA" w:eastAsia="en-GB"/>
                  </w:rPr>
                  <w:t>Skywa-Primavesi residence, Vienna, 1913–</w:t>
                </w:r>
                <w:r w:rsidR="004740EB">
                  <w:rPr>
                    <w:lang w:val="en-CA" w:eastAsia="en-GB"/>
                  </w:rPr>
                  <w:t>19</w:t>
                </w:r>
                <w:r w:rsidRPr="00A65CE7">
                  <w:rPr>
                    <w:lang w:val="en-CA" w:eastAsia="en-GB"/>
                  </w:rPr>
                  <w:t>15</w:t>
                </w:r>
              </w:p>
              <w:p w14:paraId="6FF519A5" w14:textId="77777777" w:rsidR="00935217" w:rsidRPr="00A65CE7" w:rsidRDefault="00935217" w:rsidP="00935217">
                <w:pPr>
                  <w:rPr>
                    <w:lang w:val="en-CA" w:eastAsia="en-GB"/>
                  </w:rPr>
                </w:pPr>
                <w:r w:rsidRPr="00A65CE7">
                  <w:rPr>
                    <w:lang w:val="en-CA" w:eastAsia="en-GB"/>
                  </w:rPr>
                  <w:t>Country house for Otto Primavesi, Kouty nad Desnou (Winkelsdorf), Moravia, 1913–</w:t>
                </w:r>
                <w:r w:rsidR="004740EB">
                  <w:rPr>
                    <w:lang w:val="en-CA" w:eastAsia="en-GB"/>
                  </w:rPr>
                  <w:t>19</w:t>
                </w:r>
                <w:r w:rsidRPr="00A65CE7">
                  <w:rPr>
                    <w:lang w:val="en-CA" w:eastAsia="en-GB"/>
                  </w:rPr>
                  <w:t>14</w:t>
                </w:r>
              </w:p>
              <w:p w14:paraId="28E5C28F" w14:textId="77777777" w:rsidR="00935217" w:rsidRPr="00A65CE7" w:rsidRDefault="00935217" w:rsidP="00935217">
                <w:pPr>
                  <w:rPr>
                    <w:lang w:val="en-CA" w:eastAsia="en-GB"/>
                  </w:rPr>
                </w:pPr>
                <w:r w:rsidRPr="00A65CE7">
                  <w:rPr>
                    <w:lang w:val="en-CA" w:eastAsia="en-GB"/>
                  </w:rPr>
                  <w:t>House for Sigmu</w:t>
                </w:r>
                <w:r w:rsidR="004740EB">
                  <w:rPr>
                    <w:lang w:val="en-CA" w:eastAsia="en-GB"/>
                  </w:rPr>
                  <w:t>nd Berl, Bruntal, Moravia, 1919–19</w:t>
                </w:r>
                <w:r w:rsidRPr="00A65CE7">
                  <w:rPr>
                    <w:lang w:val="en-CA" w:eastAsia="en-GB"/>
                  </w:rPr>
                  <w:t>24</w:t>
                </w:r>
              </w:p>
              <w:p w14:paraId="1165A5EB" w14:textId="77777777" w:rsidR="00935217" w:rsidRPr="00A65CE7" w:rsidRDefault="00935217" w:rsidP="00935217">
                <w:pPr>
                  <w:rPr>
                    <w:lang w:val="en-CA" w:eastAsia="en-GB"/>
                  </w:rPr>
                </w:pPr>
                <w:r w:rsidRPr="00A65CE7">
                  <w:rPr>
                    <w:lang w:val="en-CA" w:eastAsia="en-GB"/>
                  </w:rPr>
                  <w:t>Villa for Fritz Grohmann, Vr</w:t>
                </w:r>
                <w:r w:rsidR="004740EB">
                  <w:rPr>
                    <w:lang w:val="en-CA" w:eastAsia="en-GB"/>
                  </w:rPr>
                  <w:t>bno pod Pradedem, Moravia, 1920–19</w:t>
                </w:r>
                <w:r w:rsidRPr="00A65CE7">
                  <w:rPr>
                    <w:lang w:val="en-CA" w:eastAsia="en-GB"/>
                  </w:rPr>
                  <w:t>21</w:t>
                </w:r>
              </w:p>
              <w:p w14:paraId="039AE42B" w14:textId="77777777" w:rsidR="00935217" w:rsidRPr="00A65CE7" w:rsidRDefault="00935217" w:rsidP="00935217">
                <w:pPr>
                  <w:rPr>
                    <w:lang w:val="en-CA" w:eastAsia="en-GB"/>
                  </w:rPr>
                </w:pPr>
                <w:r w:rsidRPr="00A65CE7">
                  <w:rPr>
                    <w:lang w:val="en-CA" w:eastAsia="en-GB"/>
                  </w:rPr>
                  <w:t>Klosehof housing complex, 1923–</w:t>
                </w:r>
                <w:r w:rsidR="004740EB">
                  <w:rPr>
                    <w:lang w:val="en-CA" w:eastAsia="en-GB"/>
                  </w:rPr>
                  <w:t>19</w:t>
                </w:r>
                <w:r w:rsidRPr="00A65CE7">
                  <w:rPr>
                    <w:lang w:val="en-CA" w:eastAsia="en-GB"/>
                  </w:rPr>
                  <w:t>25</w:t>
                </w:r>
              </w:p>
              <w:p w14:paraId="682FF726" w14:textId="77777777" w:rsidR="00935217" w:rsidRPr="00A65CE7" w:rsidRDefault="00935217" w:rsidP="00935217">
                <w:pPr>
                  <w:rPr>
                    <w:lang w:val="en-CA" w:eastAsia="en-GB"/>
                  </w:rPr>
                </w:pPr>
                <w:r w:rsidRPr="00A65CE7">
                  <w:rPr>
                    <w:lang w:val="en-CA" w:eastAsia="en-GB"/>
                  </w:rPr>
                  <w:t>Villa Knips, Vienna, made for Sonja Knips, 192</w:t>
                </w:r>
                <w:r w:rsidR="004740EB">
                  <w:rPr>
                    <w:lang w:val="en-CA" w:eastAsia="en-GB"/>
                  </w:rPr>
                  <w:t>4–19</w:t>
                </w:r>
                <w:r w:rsidRPr="00A65CE7">
                  <w:rPr>
                    <w:lang w:val="en-CA" w:eastAsia="en-GB"/>
                  </w:rPr>
                  <w:t>25</w:t>
                </w:r>
              </w:p>
              <w:p w14:paraId="1329491F" w14:textId="77777777" w:rsidR="00935217" w:rsidRPr="00A65CE7" w:rsidRDefault="00935217" w:rsidP="00935217">
                <w:pPr>
                  <w:rPr>
                    <w:lang w:val="en-CA" w:eastAsia="en-GB"/>
                  </w:rPr>
                </w:pPr>
                <w:r w:rsidRPr="00A65CE7">
                  <w:rPr>
                    <w:lang w:val="en-CA" w:eastAsia="en-GB"/>
                  </w:rPr>
                  <w:t>Four houses for the Vienn</w:t>
                </w:r>
                <w:r w:rsidR="004740EB">
                  <w:rPr>
                    <w:lang w:val="en-CA" w:eastAsia="en-GB"/>
                  </w:rPr>
                  <w:t>ese Werkbund’s settlement, 1930–19</w:t>
                </w:r>
                <w:r w:rsidRPr="00A65CE7">
                  <w:rPr>
                    <w:lang w:val="en-CA" w:eastAsia="en-GB"/>
                  </w:rPr>
                  <w:t>32</w:t>
                </w:r>
              </w:p>
              <w:p w14:paraId="31E6D559" w14:textId="77777777" w:rsidR="003F0D73" w:rsidRPr="00A65CE7" w:rsidRDefault="00935217" w:rsidP="00935217">
                <w:pPr>
                  <w:rPr>
                    <w:lang w:val="en-CA" w:eastAsia="en-GB"/>
                  </w:rPr>
                </w:pPr>
                <w:r w:rsidRPr="00A65CE7">
                  <w:rPr>
                    <w:lang w:val="en-CA" w:eastAsia="en-GB"/>
                  </w:rPr>
                  <w:t>Austrian pavilion at the Venice Biennale, 1934</w:t>
                </w:r>
              </w:p>
            </w:tc>
          </w:sdtContent>
        </w:sdt>
      </w:tr>
      <w:tr w:rsidR="003235A7" w14:paraId="0392E0E5" w14:textId="77777777" w:rsidTr="003235A7">
        <w:tc>
          <w:tcPr>
            <w:tcW w:w="9016" w:type="dxa"/>
          </w:tcPr>
          <w:p w14:paraId="5801DB8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A4F21A8" w14:textId="77777777" w:rsidR="00B9063D" w:rsidRDefault="004740EB" w:rsidP="00116792">
                <w:sdt>
                  <w:sdtPr>
                    <w:id w:val="1421985264"/>
                    <w:citation/>
                  </w:sdtPr>
                  <w:sdtEndPr/>
                  <w:sdtContent>
                    <w:r w:rsidR="00B9063D">
                      <w:fldChar w:fldCharType="begin"/>
                    </w:r>
                    <w:r w:rsidR="00B9063D">
                      <w:rPr>
                        <w:lang w:val="en-CA" w:eastAsia="en-GB"/>
                      </w:rPr>
                      <w:instrText xml:space="preserve"> CITATION Sarnitz07 \l 4105 </w:instrText>
                    </w:r>
                    <w:r w:rsidR="00B9063D">
                      <w:fldChar w:fldCharType="separate"/>
                    </w:r>
                    <w:r>
                      <w:rPr>
                        <w:noProof/>
                        <w:lang w:val="en-CA" w:eastAsia="en-GB"/>
                      </w:rPr>
                      <w:t xml:space="preserve"> </w:t>
                    </w:r>
                    <w:r w:rsidRPr="004740EB">
                      <w:rPr>
                        <w:noProof/>
                        <w:lang w:val="en-CA" w:eastAsia="en-GB"/>
                      </w:rPr>
                      <w:t>(Sarnitz)</w:t>
                    </w:r>
                    <w:r w:rsidR="00B9063D">
                      <w:fldChar w:fldCharType="end"/>
                    </w:r>
                  </w:sdtContent>
                </w:sdt>
              </w:p>
              <w:p w14:paraId="28CB078B" w14:textId="77777777" w:rsidR="00B9063D" w:rsidRDefault="004740EB" w:rsidP="00116792">
                <w:pPr>
                  <w:rPr>
                    <w:rStyle w:val="Strong"/>
                    <w:b w:val="0"/>
                  </w:rPr>
                </w:pPr>
                <w:sdt>
                  <w:sdtPr>
                    <w:rPr>
                      <w:rStyle w:val="Strong"/>
                      <w:b w:val="0"/>
                    </w:rPr>
                    <w:id w:val="-1744483523"/>
                    <w:citation/>
                  </w:sdtPr>
                  <w:sdtEndPr>
                    <w:rPr>
                      <w:rStyle w:val="Strong"/>
                    </w:rPr>
                  </w:sdtEndPr>
                  <w:sdtContent>
                    <w:r w:rsidR="00B9063D">
                      <w:rPr>
                        <w:rStyle w:val="Strong"/>
                        <w:b w:val="0"/>
                      </w:rPr>
                      <w:fldChar w:fldCharType="begin"/>
                    </w:r>
                    <w:r w:rsidR="00B9063D">
                      <w:rPr>
                        <w:lang w:val="en-CA" w:eastAsia="en-GB"/>
                      </w:rPr>
                      <w:instrText xml:space="preserve"> CITATION FahrBecker08 \l 4105 </w:instrText>
                    </w:r>
                    <w:r w:rsidR="00B9063D">
                      <w:rPr>
                        <w:rStyle w:val="Strong"/>
                        <w:b w:val="0"/>
                      </w:rPr>
                      <w:fldChar w:fldCharType="separate"/>
                    </w:r>
                    <w:r w:rsidRPr="004740EB">
                      <w:rPr>
                        <w:noProof/>
                        <w:lang w:val="en-CA" w:eastAsia="en-GB"/>
                      </w:rPr>
                      <w:t>(Fahr-Becker)</w:t>
                    </w:r>
                    <w:r w:rsidR="00B9063D">
                      <w:rPr>
                        <w:rStyle w:val="Strong"/>
                        <w:b w:val="0"/>
                      </w:rPr>
                      <w:fldChar w:fldCharType="end"/>
                    </w:r>
                  </w:sdtContent>
                </w:sdt>
              </w:p>
              <w:p w14:paraId="0FED2D5A" w14:textId="77777777" w:rsidR="00B9063D" w:rsidRDefault="004740EB" w:rsidP="00116792">
                <w:pPr>
                  <w:rPr>
                    <w:lang w:eastAsia="en-GB"/>
                  </w:rPr>
                </w:pPr>
                <w:sdt>
                  <w:sdtPr>
                    <w:rPr>
                      <w:lang w:eastAsia="en-GB"/>
                    </w:rPr>
                    <w:id w:val="1574695934"/>
                    <w:citation/>
                  </w:sdtPr>
                  <w:sdtEndPr/>
                  <w:sdtContent>
                    <w:r w:rsidR="00B9063D">
                      <w:rPr>
                        <w:lang w:eastAsia="en-GB"/>
                      </w:rPr>
                      <w:fldChar w:fldCharType="begin"/>
                    </w:r>
                    <w:r w:rsidR="00B9063D">
                      <w:rPr>
                        <w:rStyle w:val="Strong"/>
                        <w:b w:val="0"/>
                        <w:lang w:val="en-CA"/>
                      </w:rPr>
                      <w:instrText xml:space="preserve"> CITATION Kallir86 \l 4105 </w:instrText>
                    </w:r>
                    <w:r w:rsidR="00B9063D">
                      <w:rPr>
                        <w:lang w:eastAsia="en-GB"/>
                      </w:rPr>
                      <w:fldChar w:fldCharType="separate"/>
                    </w:r>
                    <w:r w:rsidRPr="004740EB">
                      <w:rPr>
                        <w:noProof/>
                        <w:lang w:val="en-CA"/>
                      </w:rPr>
                      <w:t>(Kallir)</w:t>
                    </w:r>
                    <w:r w:rsidR="00B9063D">
                      <w:rPr>
                        <w:lang w:eastAsia="en-GB"/>
                      </w:rPr>
                      <w:fldChar w:fldCharType="end"/>
                    </w:r>
                  </w:sdtContent>
                </w:sdt>
              </w:p>
              <w:p w14:paraId="18F17E9C" w14:textId="77777777" w:rsidR="003235A7" w:rsidRPr="00116792" w:rsidRDefault="004740EB" w:rsidP="00116792">
                <w:pPr>
                  <w:rPr>
                    <w:lang w:eastAsia="en-GB"/>
                  </w:rPr>
                </w:pPr>
                <w:sdt>
                  <w:sdtPr>
                    <w:rPr>
                      <w:lang w:eastAsia="en-GB"/>
                    </w:rPr>
                    <w:id w:val="-574365497"/>
                    <w:citation/>
                  </w:sdtPr>
                  <w:sdtEndPr/>
                  <w:sdtContent>
                    <w:r w:rsidR="00B9063D">
                      <w:rPr>
                        <w:lang w:eastAsia="en-GB"/>
                      </w:rPr>
                      <w:fldChar w:fldCharType="begin"/>
                    </w:r>
                    <w:r w:rsidR="00B9063D">
                      <w:rPr>
                        <w:lang w:val="en-CA" w:eastAsia="en-GB"/>
                      </w:rPr>
                      <w:instrText xml:space="preserve"> CITATION Sekler82 \l 4105 </w:instrText>
                    </w:r>
                    <w:r w:rsidR="00B9063D">
                      <w:rPr>
                        <w:lang w:eastAsia="en-GB"/>
                      </w:rPr>
                      <w:fldChar w:fldCharType="separate"/>
                    </w:r>
                    <w:r w:rsidRPr="004740EB">
                      <w:rPr>
                        <w:noProof/>
                        <w:lang w:val="en-CA" w:eastAsia="en-GB"/>
                      </w:rPr>
                      <w:t>(Sekl</w:t>
                    </w:r>
                    <w:bookmarkStart w:id="0" w:name="_GoBack"/>
                    <w:bookmarkEnd w:id="0"/>
                    <w:r w:rsidRPr="004740EB">
                      <w:rPr>
                        <w:noProof/>
                        <w:lang w:val="en-CA" w:eastAsia="en-GB"/>
                      </w:rPr>
                      <w:t>er)</w:t>
                    </w:r>
                    <w:r w:rsidR="00B9063D">
                      <w:rPr>
                        <w:lang w:eastAsia="en-GB"/>
                      </w:rPr>
                      <w:fldChar w:fldCharType="end"/>
                    </w:r>
                  </w:sdtContent>
                </w:sdt>
              </w:p>
            </w:sdtContent>
          </w:sdt>
        </w:tc>
      </w:tr>
    </w:tbl>
    <w:p w14:paraId="34CA69D7"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2C3DC" w14:textId="77777777" w:rsidR="0024736F" w:rsidRDefault="0024736F" w:rsidP="007A0D55">
      <w:pPr>
        <w:spacing w:after="0" w:line="240" w:lineRule="auto"/>
      </w:pPr>
      <w:r>
        <w:separator/>
      </w:r>
    </w:p>
  </w:endnote>
  <w:endnote w:type="continuationSeparator" w:id="0">
    <w:p w14:paraId="1754D021" w14:textId="77777777" w:rsidR="0024736F" w:rsidRDefault="002473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B1CDE" w14:textId="77777777" w:rsidR="0024736F" w:rsidRDefault="0024736F" w:rsidP="007A0D55">
      <w:pPr>
        <w:spacing w:after="0" w:line="240" w:lineRule="auto"/>
      </w:pPr>
      <w:r>
        <w:separator/>
      </w:r>
    </w:p>
  </w:footnote>
  <w:footnote w:type="continuationSeparator" w:id="0">
    <w:p w14:paraId="5D4968EE" w14:textId="77777777" w:rsidR="0024736F" w:rsidRDefault="002473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E37F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065BB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792"/>
    <w:rsid w:val="00116FA0"/>
    <w:rsid w:val="0015114C"/>
    <w:rsid w:val="001A21F3"/>
    <w:rsid w:val="001A2537"/>
    <w:rsid w:val="001A6A06"/>
    <w:rsid w:val="001C288D"/>
    <w:rsid w:val="00210C03"/>
    <w:rsid w:val="002162E2"/>
    <w:rsid w:val="00225C5A"/>
    <w:rsid w:val="00230B10"/>
    <w:rsid w:val="00234353"/>
    <w:rsid w:val="00244BB0"/>
    <w:rsid w:val="0024736F"/>
    <w:rsid w:val="002A0A0D"/>
    <w:rsid w:val="002B0B37"/>
    <w:rsid w:val="002F2D58"/>
    <w:rsid w:val="0030662D"/>
    <w:rsid w:val="003235A7"/>
    <w:rsid w:val="003677B6"/>
    <w:rsid w:val="003D3579"/>
    <w:rsid w:val="003E2795"/>
    <w:rsid w:val="003F0D73"/>
    <w:rsid w:val="00462DBE"/>
    <w:rsid w:val="00464699"/>
    <w:rsid w:val="004740EB"/>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5217"/>
    <w:rsid w:val="009A7264"/>
    <w:rsid w:val="009D1606"/>
    <w:rsid w:val="009E18A1"/>
    <w:rsid w:val="009E73D7"/>
    <w:rsid w:val="00A27D2C"/>
    <w:rsid w:val="00A65CE7"/>
    <w:rsid w:val="00A76FD9"/>
    <w:rsid w:val="00AB436D"/>
    <w:rsid w:val="00AD2F24"/>
    <w:rsid w:val="00AD4844"/>
    <w:rsid w:val="00B219AE"/>
    <w:rsid w:val="00B33145"/>
    <w:rsid w:val="00B574C9"/>
    <w:rsid w:val="00B9063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11679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uiPriority w:val="99"/>
    <w:unhideWhenUsed/>
    <w:rsid w:val="009352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
    <w:name w:val="st"/>
    <w:basedOn w:val="DefaultParagraphFont"/>
    <w:rsid w:val="00935217"/>
  </w:style>
  <w:style w:type="character" w:customStyle="1" w:styleId="st1">
    <w:name w:val="st1"/>
    <w:rsid w:val="00935217"/>
  </w:style>
  <w:style w:type="character" w:customStyle="1" w:styleId="Heading4Char">
    <w:name w:val="Heading 4 Char"/>
    <w:basedOn w:val="DefaultParagraphFont"/>
    <w:link w:val="Heading4"/>
    <w:uiPriority w:val="9"/>
    <w:semiHidden/>
    <w:rsid w:val="00116792"/>
    <w:rPr>
      <w:rFonts w:asciiTheme="majorHAnsi" w:eastAsiaTheme="majorEastAsia" w:hAnsiTheme="majorHAnsi" w:cstheme="majorBidi"/>
      <w:b/>
      <w:bCs/>
      <w:i/>
      <w:iCs/>
      <w:color w:val="5B9BD5" w:themeColor="accent1"/>
    </w:rPr>
  </w:style>
  <w:style w:type="character" w:styleId="Strong">
    <w:name w:val="Strong"/>
    <w:uiPriority w:val="22"/>
    <w:qFormat/>
    <w:rsid w:val="00116792"/>
    <w:rPr>
      <w:b/>
      <w:bCs/>
    </w:rPr>
  </w:style>
  <w:style w:type="paragraph" w:styleId="Caption">
    <w:name w:val="caption"/>
    <w:basedOn w:val="Normal"/>
    <w:next w:val="Normal"/>
    <w:uiPriority w:val="35"/>
    <w:semiHidden/>
    <w:qFormat/>
    <w:rsid w:val="00116792"/>
    <w:pPr>
      <w:spacing w:after="200" w:line="240" w:lineRule="auto"/>
    </w:pPr>
    <w:rPr>
      <w:b/>
      <w:bCs/>
      <w:color w:val="5B9BD5" w:themeColor="accent1"/>
      <w:sz w:val="18"/>
      <w:szCs w:val="18"/>
    </w:rPr>
  </w:style>
  <w:style w:type="character" w:styleId="Hyperlink">
    <w:name w:val="Hyperlink"/>
    <w:basedOn w:val="DefaultParagraphFont"/>
    <w:uiPriority w:val="99"/>
    <w:semiHidden/>
    <w:rsid w:val="0011679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11679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uiPriority w:val="99"/>
    <w:unhideWhenUsed/>
    <w:rsid w:val="009352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
    <w:name w:val="st"/>
    <w:basedOn w:val="DefaultParagraphFont"/>
    <w:rsid w:val="00935217"/>
  </w:style>
  <w:style w:type="character" w:customStyle="1" w:styleId="st1">
    <w:name w:val="st1"/>
    <w:rsid w:val="00935217"/>
  </w:style>
  <w:style w:type="character" w:customStyle="1" w:styleId="Heading4Char">
    <w:name w:val="Heading 4 Char"/>
    <w:basedOn w:val="DefaultParagraphFont"/>
    <w:link w:val="Heading4"/>
    <w:uiPriority w:val="9"/>
    <w:semiHidden/>
    <w:rsid w:val="00116792"/>
    <w:rPr>
      <w:rFonts w:asciiTheme="majorHAnsi" w:eastAsiaTheme="majorEastAsia" w:hAnsiTheme="majorHAnsi" w:cstheme="majorBidi"/>
      <w:b/>
      <w:bCs/>
      <w:i/>
      <w:iCs/>
      <w:color w:val="5B9BD5" w:themeColor="accent1"/>
    </w:rPr>
  </w:style>
  <w:style w:type="character" w:styleId="Strong">
    <w:name w:val="Strong"/>
    <w:uiPriority w:val="22"/>
    <w:qFormat/>
    <w:rsid w:val="00116792"/>
    <w:rPr>
      <w:b/>
      <w:bCs/>
    </w:rPr>
  </w:style>
  <w:style w:type="paragraph" w:styleId="Caption">
    <w:name w:val="caption"/>
    <w:basedOn w:val="Normal"/>
    <w:next w:val="Normal"/>
    <w:uiPriority w:val="35"/>
    <w:semiHidden/>
    <w:qFormat/>
    <w:rsid w:val="00116792"/>
    <w:pPr>
      <w:spacing w:after="200" w:line="240" w:lineRule="auto"/>
    </w:pPr>
    <w:rPr>
      <w:b/>
      <w:bCs/>
      <w:color w:val="5B9BD5" w:themeColor="accent1"/>
      <w:sz w:val="18"/>
      <w:szCs w:val="18"/>
    </w:rPr>
  </w:style>
  <w:style w:type="character" w:styleId="Hyperlink">
    <w:name w:val="Hyperlink"/>
    <w:basedOn w:val="DefaultParagraphFont"/>
    <w:uiPriority w:val="99"/>
    <w:semiHidden/>
    <w:rsid w:val="00116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41.media.tumblr.com/467261deee967bbadc0d824c868f0e5d/tumblr_mopnagUykm1rpgpe2o1_r1_1280.jpg" TargetMode="External"/><Relationship Id="rId12" Type="http://schemas.openxmlformats.org/officeDocument/2006/relationships/hyperlink" Target="https://upload.wikimedia.org/wikipedia/commons/b/bb/Sanatoriumpurkersdorf1-2.JPG" TargetMode="External"/><Relationship Id="rId13" Type="http://schemas.openxmlformats.org/officeDocument/2006/relationships/hyperlink" Target="http://www.design-museum.de/fileadmin/_processed_/csm_Nr670Sitzmaschine_Hoffmann_01_d425e936fd.jpg" TargetMode="External"/><Relationship Id="rId14" Type="http://schemas.openxmlformats.org/officeDocument/2006/relationships/hyperlink" Target="http://photos.explorewonders.com/original/e2/34/8e/148-stoclet-palace-34-1407588012.jpg" TargetMode="External"/><Relationship Id="rId15" Type="http://schemas.openxmlformats.org/officeDocument/2006/relationships/hyperlink" Target="http://static1.1.sqspcdn.com/static/f/758784/22863750/1370617418960/Josef_Hoffmann_design_dining-room_Palais-Stoclet_-Brussels.jpg?token=jEURghMapugqBvJU4tP%2BbKjYH%2BI%3D"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k.at/jart/prj3/mak/images/img-db/1350932577814.jpg" TargetMode="External"/><Relationship Id="rId10" Type="http://schemas.openxmlformats.org/officeDocument/2006/relationships/hyperlink" Target="http://www.icondesignstore.com/media/catalog/product/cache/1/thumbnail/600x600/9df78eab33525d08d6e5fb8d27136e95/h/o/hoffmann_kubus_chair_front.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2547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2547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2547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2547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2547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2547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2547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2547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2547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2547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2547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F065D"/>
    <w:rsid w:val="00D254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Sarnitz07</b:Tag>
    <b:SourceType>Book</b:SourceType>
    <b:Guid>{24803993-3C95-4F4E-8498-71DD87448139}</b:Guid>
    <b:Author>
      <b:Author>
        <b:NameList>
          <b:Person>
            <b:Last>Sarnitz</b:Last>
            <b:First>August</b:First>
          </b:Person>
        </b:NameList>
      </b:Author>
    </b:Author>
    <b:Title>Josef Hoffmann: In the Realm of Beauty</b:Title>
    <b:Year>2007</b:Year>
    <b:City>Cologne</b:City>
    <b:Publisher>Taschen</b:Publisher>
    <b:Medium>Print</b:Medium>
    <b:RefOrder>1</b:RefOrder>
  </b:Source>
  <b:Source>
    <b:Tag>FahrBecker08</b:Tag>
    <b:SourceType>Book</b:SourceType>
    <b:Guid>{0241921E-3A52-45EB-B2E5-CBC02B54B0B2}</b:Guid>
    <b:Author>
      <b:Author>
        <b:NameList>
          <b:Person>
            <b:Last>Fahr-Becker</b:Last>
            <b:First>Gabriele</b:First>
          </b:Person>
        </b:NameList>
      </b:Author>
    </b:Author>
    <b:Title>Wiener Werkstätte: 1903-1932</b:Title>
    <b:Year>2008</b:Year>
    <b:City>Cologne</b:City>
    <b:Publisher>Taschen</b:Publisher>
    <b:Medium>Print</b:Medium>
    <b:RefOrder>2</b:RefOrder>
  </b:Source>
  <b:Source>
    <b:Tag>Kallir86</b:Tag>
    <b:SourceType>Book</b:SourceType>
    <b:Guid>{52E026D9-8EE2-4016-BB2F-9F28AA9DA8A8}</b:Guid>
    <b:Author>
      <b:Author>
        <b:NameList>
          <b:Person>
            <b:Last>Kallir</b:Last>
            <b:First>Jane</b:First>
          </b:Person>
        </b:NameList>
      </b:Author>
    </b:Author>
    <b:Title>Viennese Design and the Wiener Werkstatte</b:Title>
    <b:Year>1986</b:Year>
    <b:City>London</b:City>
    <b:Publisher>Thames &amp; Hudson Ltd</b:Publisher>
    <b:Medium>Print</b:Medium>
    <b:RefOrder>3</b:RefOrder>
  </b:Source>
  <b:Source>
    <b:Tag>Sekler82</b:Tag>
    <b:SourceType>Book</b:SourceType>
    <b:Guid>{AA01D906-4E37-4D64-8C16-7C9261477F24}</b:Guid>
    <b:Author>
      <b:Author>
        <b:NameList>
          <b:Person>
            <b:Last>Sekler</b:Last>
            <b:First>Eduard</b:First>
            <b:Middle>F.</b:Middle>
          </b:Person>
        </b:NameList>
      </b:Author>
    </b:Author>
    <b:Title>Josef Hoffmann. Das Architektonische Werk; Monographie und Werkverzeichnis</b:Title>
    <b:Year>1982</b:Year>
    <b:City>Salzburg</b:City>
    <b:Publisher>Residenz</b:Publisher>
    <b:Medium>Print</b:Medium>
    <b:RefOrder>4</b:RefOrder>
  </b:Source>
</b:Sources>
</file>

<file path=customXml/itemProps1.xml><?xml version="1.0" encoding="utf-8"?>
<ds:datastoreItem xmlns:ds="http://schemas.openxmlformats.org/officeDocument/2006/customXml" ds:itemID="{17B8AF2A-327E-3043-BFA2-C505B9D2C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9</TotalTime>
  <Pages>4</Pages>
  <Words>1927</Words>
  <Characters>10984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2016-01-30T02:44:00Z</dcterms:created>
  <dcterms:modified xsi:type="dcterms:W3CDTF">2016-04-12T05:40:00Z</dcterms:modified>
</cp:coreProperties>
</file>