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D1376E" w14:textId="77777777" w:rsidTr="00C107E3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9544D0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A7D66B79195CC4BB7289E20C5AC110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521B83B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67F741C7F65EF43AFE880D32F4720B1"/>
            </w:placeholder>
            <w:text/>
          </w:sdtPr>
          <w:sdtContent>
            <w:tc>
              <w:tcPr>
                <w:tcW w:w="2073" w:type="dxa"/>
              </w:tcPr>
              <w:p w14:paraId="049A0271" w14:textId="77777777" w:rsidR="00B574C9" w:rsidRDefault="00C107E3" w:rsidP="00C107E3">
                <w:r>
                  <w:t>Edison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3EF587E4869D429D39EABFDD706A88"/>
            </w:placeholder>
            <w:text/>
          </w:sdtPr>
          <w:sdtContent>
            <w:tc>
              <w:tcPr>
                <w:tcW w:w="2551" w:type="dxa"/>
              </w:tcPr>
              <w:p w14:paraId="235C6A8A" w14:textId="77777777" w:rsidR="00B574C9" w:rsidRDefault="00C107E3" w:rsidP="00C107E3">
                <w:proofErr w:type="spellStart"/>
                <w:r>
                  <w:t>Henao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7D9B8451A9C544B21A0D8640EFEA52"/>
            </w:placeholder>
            <w:text/>
          </w:sdtPr>
          <w:sdtContent>
            <w:tc>
              <w:tcPr>
                <w:tcW w:w="2642" w:type="dxa"/>
              </w:tcPr>
              <w:p w14:paraId="2B700088" w14:textId="77777777" w:rsidR="00B574C9" w:rsidRDefault="00C107E3" w:rsidP="00C107E3">
                <w:proofErr w:type="spellStart"/>
                <w:r>
                  <w:t>Carvajal</w:t>
                </w:r>
                <w:proofErr w:type="spellEnd"/>
              </w:p>
            </w:tc>
          </w:sdtContent>
        </w:sdt>
      </w:tr>
      <w:tr w:rsidR="00B574C9" w14:paraId="7B45B87D" w14:textId="77777777" w:rsidTr="00C107E3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48182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B2C5AE3AF3D240A6DDBE54E64827F1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7BD37B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D84C7A4" w14:textId="77777777" w:rsidTr="00C107E3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C396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FE7F3A12099824499665F9B824CA714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3675BA9C" w14:textId="77777777" w:rsidR="00B574C9" w:rsidRDefault="00C107E3" w:rsidP="00B574C9">
                <w:r w:rsidRPr="00C107E3">
                  <w:rPr>
                    <w:rFonts w:ascii="Calibri" w:eastAsia="Times New Roman" w:hAnsi="Calibri" w:cs="Times New Roman"/>
                    <w:lang w:val="en-CA"/>
                  </w:rPr>
                  <w:t xml:space="preserve">Universidad </w:t>
                </w:r>
                <w:proofErr w:type="spellStart"/>
                <w:r w:rsidRPr="00C107E3">
                  <w:rPr>
                    <w:rFonts w:ascii="Calibri" w:eastAsia="Times New Roman" w:hAnsi="Calibri" w:cs="Times New Roman"/>
                    <w:lang w:val="en-CA"/>
                  </w:rPr>
                  <w:t>Nacional</w:t>
                </w:r>
                <w:proofErr w:type="spellEnd"/>
                <w:r w:rsidRPr="00C107E3">
                  <w:rPr>
                    <w:rFonts w:ascii="Calibri" w:eastAsia="Times New Roman" w:hAnsi="Calibri" w:cs="Times New Roman"/>
                    <w:lang w:val="en-CA"/>
                  </w:rPr>
                  <w:t xml:space="preserve"> de Colombia [National University of Colombia]</w:t>
                </w:r>
              </w:p>
            </w:tc>
          </w:sdtContent>
        </w:sdt>
      </w:tr>
      <w:tr w:rsidR="00C107E3" w14:paraId="060610E5" w14:textId="77777777" w:rsidTr="00C107E3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9EBB7AB" w14:textId="77777777" w:rsidR="00C107E3" w:rsidRPr="00CC586D" w:rsidRDefault="00C107E3" w:rsidP="00C107E3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738476760"/>
            <w:placeholder>
              <w:docPart w:val="D8ACB632CA22EE4781B8C64578A8340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72F1F3D5" w14:textId="77777777" w:rsidR="00C107E3" w:rsidRPr="00CC586D" w:rsidRDefault="00C107E3" w:rsidP="00C107E3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303131410"/>
            <w:placeholder>
              <w:docPart w:val="9F732D1313FC9D40ADAC8A3E71B7B9E9"/>
            </w:placeholder>
            <w:text/>
          </w:sdtPr>
          <w:sdtContent>
            <w:tc>
              <w:tcPr>
                <w:tcW w:w="2073" w:type="dxa"/>
              </w:tcPr>
              <w:p w14:paraId="472434FB" w14:textId="77777777" w:rsidR="00C107E3" w:rsidRDefault="00C107E3" w:rsidP="00C107E3">
                <w:r>
                  <w:t>Isabel</w:t>
                </w:r>
              </w:p>
            </w:tc>
          </w:sdtContent>
        </w:sdt>
        <w:sdt>
          <w:sdtPr>
            <w:alias w:val="Middle name"/>
            <w:tag w:val="authorMiddleName"/>
            <w:id w:val="-105660563"/>
            <w:placeholder>
              <w:docPart w:val="E186DA28D2BB8A429773DDAC7637AAF7"/>
            </w:placeholder>
            <w:text/>
          </w:sdtPr>
          <w:sdtContent>
            <w:tc>
              <w:tcPr>
                <w:tcW w:w="2551" w:type="dxa"/>
              </w:tcPr>
              <w:p w14:paraId="53114BBD" w14:textId="77777777" w:rsidR="00C107E3" w:rsidRDefault="00C107E3" w:rsidP="00C107E3">
                <w:r>
                  <w:t>Llanos</w:t>
                </w:r>
              </w:p>
            </w:tc>
          </w:sdtContent>
        </w:sdt>
        <w:sdt>
          <w:sdtPr>
            <w:alias w:val="Last name"/>
            <w:tag w:val="authorLastName"/>
            <w:id w:val="776686343"/>
            <w:placeholder>
              <w:docPart w:val="4CCAB9E36CF6B04E889E18CC001AB917"/>
            </w:placeholder>
            <w:text/>
          </w:sdtPr>
          <w:sdtContent>
            <w:tc>
              <w:tcPr>
                <w:tcW w:w="2642" w:type="dxa"/>
              </w:tcPr>
              <w:p w14:paraId="5993613C" w14:textId="77777777" w:rsidR="00C107E3" w:rsidRDefault="00C107E3" w:rsidP="00C107E3">
                <w:proofErr w:type="spellStart"/>
                <w:r>
                  <w:t>Chaparro</w:t>
                </w:r>
                <w:proofErr w:type="spellEnd"/>
              </w:p>
            </w:tc>
          </w:sdtContent>
        </w:sdt>
      </w:tr>
      <w:tr w:rsidR="00C107E3" w14:paraId="35DC50A5" w14:textId="77777777" w:rsidTr="00C107E3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C2C95B" w14:textId="77777777" w:rsidR="00C107E3" w:rsidRPr="001A6A06" w:rsidRDefault="00C107E3" w:rsidP="00C107E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793818778"/>
            <w:placeholder>
              <w:docPart w:val="806ED956BDC610438ACBB39F31B74E53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18B36953" w14:textId="77777777" w:rsidR="00C107E3" w:rsidRDefault="00C107E3" w:rsidP="00C107E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C107E3" w14:paraId="45D0F471" w14:textId="77777777" w:rsidTr="00C107E3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0EAC52" w14:textId="77777777" w:rsidR="00C107E3" w:rsidRPr="001A6A06" w:rsidRDefault="00C107E3" w:rsidP="00C107E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</w:rPr>
            <w:alias w:val="Affiliation"/>
            <w:tag w:val="affiliation"/>
            <w:id w:val="-896819556"/>
            <w:placeholder>
              <w:docPart w:val="4973ED0D711F6741BE685866B55A785C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2DF5B296" w14:textId="77777777" w:rsidR="00C107E3" w:rsidRDefault="00C107E3" w:rsidP="00C107E3">
                <w:r w:rsidRPr="00C107E3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Universidad </w:t>
                </w:r>
                <w:proofErr w:type="spellStart"/>
                <w:r w:rsidRPr="00C107E3">
                  <w:rPr>
                    <w:rFonts w:ascii="Calibri" w:eastAsia="Times New Roman" w:hAnsi="Calibri" w:cs="Times New Roman"/>
                    <w:lang w:val="en-CA" w:eastAsia="ja-JP"/>
                  </w:rPr>
                  <w:t>Nacional</w:t>
                </w:r>
                <w:proofErr w:type="spellEnd"/>
                <w:r w:rsidRPr="00C107E3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 de Colombia [National University of Colombia]</w:t>
                </w:r>
              </w:p>
            </w:tc>
          </w:sdtContent>
        </w:sdt>
      </w:tr>
      <w:tr w:rsidR="00C107E3" w14:paraId="385AF693" w14:textId="77777777" w:rsidTr="00C107E3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C3E659E" w14:textId="77777777" w:rsidR="00C107E3" w:rsidRPr="00CC586D" w:rsidRDefault="00C107E3" w:rsidP="00C107E3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557047295"/>
            <w:placeholder>
              <w:docPart w:val="851078118AA1FE4A8B736EED490D878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00CD650C" w14:textId="77777777" w:rsidR="00C107E3" w:rsidRPr="00CC586D" w:rsidRDefault="00C107E3" w:rsidP="00C107E3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67660129"/>
            <w:placeholder>
              <w:docPart w:val="AFD3D0EF3BE3C247ADFD6F2E6A41EE2A"/>
            </w:placeholder>
            <w:text/>
          </w:sdtPr>
          <w:sdtContent>
            <w:tc>
              <w:tcPr>
                <w:tcW w:w="2073" w:type="dxa"/>
              </w:tcPr>
              <w:p w14:paraId="62AA4091" w14:textId="77777777" w:rsidR="00C107E3" w:rsidRDefault="00C107E3" w:rsidP="00C107E3">
                <w:proofErr w:type="spellStart"/>
                <w:r>
                  <w:t>Pilar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1390181184"/>
            <w:placeholder>
              <w:docPart w:val="10CC8B085E07E74FA9ECBC6C99435D9F"/>
            </w:placeholder>
            <w:showingPlcHdr/>
            <w:text/>
          </w:sdtPr>
          <w:sdtContent>
            <w:tc>
              <w:tcPr>
                <w:tcW w:w="2551" w:type="dxa"/>
              </w:tcPr>
              <w:p w14:paraId="387BF842" w14:textId="77777777" w:rsidR="00C107E3" w:rsidRDefault="00C107E3" w:rsidP="00C107E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570156368"/>
            <w:placeholder>
              <w:docPart w:val="D40857BA992C914B8B967F3EA216D623"/>
            </w:placeholder>
            <w:text/>
          </w:sdtPr>
          <w:sdtContent>
            <w:tc>
              <w:tcPr>
                <w:tcW w:w="2642" w:type="dxa"/>
              </w:tcPr>
              <w:p w14:paraId="06EFCB68" w14:textId="77777777" w:rsidR="00C107E3" w:rsidRDefault="00C107E3" w:rsidP="00C107E3">
                <w:r>
                  <w:t>Sanchez-Beltran</w:t>
                </w:r>
              </w:p>
            </w:tc>
          </w:sdtContent>
        </w:sdt>
      </w:tr>
      <w:tr w:rsidR="00C107E3" w14:paraId="6A740509" w14:textId="77777777" w:rsidTr="00C107E3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B23C2C" w14:textId="77777777" w:rsidR="00C107E3" w:rsidRPr="001A6A06" w:rsidRDefault="00C107E3" w:rsidP="00C107E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1780756234"/>
            <w:placeholder>
              <w:docPart w:val="C464413BA1534842962B936CCCF67D96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14BB2480" w14:textId="77777777" w:rsidR="00C107E3" w:rsidRDefault="00C107E3" w:rsidP="00C107E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C107E3" w14:paraId="0E955264" w14:textId="77777777" w:rsidTr="00C107E3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F20F7E" w14:textId="77777777" w:rsidR="00C107E3" w:rsidRPr="001A6A06" w:rsidRDefault="00C107E3" w:rsidP="00C107E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403838189"/>
            <w:placeholder>
              <w:docPart w:val="92A0A861DA193A4598EF77C29DD6E0BF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04496431" w14:textId="77777777" w:rsidR="00C107E3" w:rsidRDefault="00C107E3" w:rsidP="00C107E3">
                <w:r w:rsidRPr="00C107E3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Universidad </w:t>
                </w:r>
                <w:proofErr w:type="spellStart"/>
                <w:r w:rsidRPr="00C107E3">
                  <w:rPr>
                    <w:rFonts w:ascii="Calibri" w:eastAsia="Times New Roman" w:hAnsi="Calibri" w:cs="Times New Roman"/>
                    <w:lang w:val="en-CA" w:eastAsia="ja-JP"/>
                  </w:rPr>
                  <w:t>Nacional</w:t>
                </w:r>
                <w:proofErr w:type="spellEnd"/>
                <w:r w:rsidRPr="00C107E3">
                  <w:rPr>
                    <w:rFonts w:ascii="Calibri" w:eastAsia="Times New Roman" w:hAnsi="Calibri" w:cs="Times New Roman"/>
                    <w:lang w:val="en-CA" w:eastAsia="ja-JP"/>
                  </w:rPr>
                  <w:t xml:space="preserve"> de Colombia [National University of Colombia]</w:t>
                </w:r>
              </w:p>
            </w:tc>
          </w:sdtContent>
        </w:sdt>
      </w:tr>
    </w:tbl>
    <w:p w14:paraId="11868EB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5C6AD1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21DA16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42A59E7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3D5BA339335AF349A135B51B1C344F8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EBF532" w14:textId="77777777" w:rsidR="003F0D73" w:rsidRPr="00FB589A" w:rsidRDefault="00C107E3" w:rsidP="003F0D73">
                <w:pPr>
                  <w:rPr>
                    <w:b/>
                  </w:rPr>
                </w:pPr>
                <w:r w:rsidRPr="00C107E3">
                  <w:rPr>
                    <w:rFonts w:ascii="Calibri" w:eastAsia="MS Gothi" w:hAnsi="Calibri" w:cs="Arial"/>
                    <w:bCs/>
                  </w:rPr>
                  <w:t xml:space="preserve">González </w:t>
                </w:r>
                <w:proofErr w:type="spellStart"/>
                <w:r>
                  <w:rPr>
                    <w:rFonts w:ascii="Calibri" w:eastAsia="MS Gothi" w:hAnsi="Calibri" w:cs="Arial"/>
                    <w:bCs/>
                  </w:rPr>
                  <w:t>Zuleta</w:t>
                </w:r>
                <w:proofErr w:type="spellEnd"/>
                <w:r>
                  <w:rPr>
                    <w:rFonts w:ascii="Calibri" w:eastAsia="MS Gothi" w:hAnsi="Calibri" w:cs="Arial"/>
                    <w:bCs/>
                  </w:rPr>
                  <w:t>, Guillermo (c. 1916</w:t>
                </w:r>
                <w:r w:rsidRPr="00C107E3">
                  <w:rPr>
                    <w:rFonts w:ascii="Calibri" w:eastAsia="MS Gothi" w:hAnsi="Calibri" w:cs="Arial"/>
                    <w:bCs/>
                  </w:rPr>
                  <w:t>-1995)</w:t>
                </w:r>
              </w:p>
            </w:tc>
          </w:sdtContent>
        </w:sdt>
      </w:tr>
      <w:tr w:rsidR="00464699" w14:paraId="26D62259" w14:textId="77777777" w:rsidTr="00C107E3">
        <w:sdt>
          <w:sdtPr>
            <w:alias w:val="Variant headwords"/>
            <w:tag w:val="variantHeadwords"/>
            <w:id w:val="173464402"/>
            <w:placeholder>
              <w:docPart w:val="5F6ED69AEAC61643B7675DAF6EA8817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C7CB7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AC76B10" w14:textId="77777777" w:rsidTr="003F0D73">
        <w:sdt>
          <w:sdtPr>
            <w:alias w:val="Abstract"/>
            <w:tag w:val="abstract"/>
            <w:id w:val="-635871867"/>
            <w:placeholder>
              <w:docPart w:val="87DF03E752F53C4DB2DD458E8A4C574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F0830D" w14:textId="77777777" w:rsidR="00C107E3" w:rsidRDefault="00C107E3" w:rsidP="00C107E3">
                <w:pPr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t xml:space="preserve">A structural engineer and designer, González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Zuleta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was engaged in pioneering architectural and engineering works in Colombia over a period of more than fifty years. His interest in exploring new forms and techniques was a keystone in the development of concrete works of infrastructure nationwide. Having begun his studies in industrial engineering at the Universidad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Nacional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de Chile, two years later he returned to Bogotá where he went on to achieve a Bachelor’s degree in civil engineering from the Universidad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Nacional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de Colombia (1940); in 1986 the same university conferred on him a doctorate </w:t>
                </w:r>
                <w:proofErr w:type="spellStart"/>
                <w:r w:rsidRPr="00C107E3">
                  <w:rPr>
                    <w:rFonts w:ascii="Calibri" w:hAnsi="Calibri" w:cs="Arial"/>
                    <w:i/>
                  </w:rPr>
                  <w:t>honoris</w:t>
                </w:r>
                <w:proofErr w:type="spellEnd"/>
                <w:r w:rsidRPr="00C107E3">
                  <w:rPr>
                    <w:rFonts w:ascii="Calibri" w:hAnsi="Calibri" w:cs="Arial"/>
                    <w:i/>
                  </w:rPr>
                  <w:t xml:space="preserve"> </w:t>
                </w:r>
                <w:proofErr w:type="spellStart"/>
                <w:r w:rsidRPr="00C107E3">
                  <w:rPr>
                    <w:rFonts w:ascii="Calibri" w:hAnsi="Calibri" w:cs="Arial"/>
                    <w:i/>
                  </w:rPr>
                  <w:t>causa</w:t>
                </w:r>
                <w:proofErr w:type="spellEnd"/>
                <w:r w:rsidRPr="00C107E3">
                  <w:rPr>
                    <w:rFonts w:ascii="Calibri" w:hAnsi="Calibri" w:cs="Arial"/>
                  </w:rPr>
                  <w:t>.</w:t>
                </w:r>
              </w:p>
              <w:p w14:paraId="48E077F1" w14:textId="77777777" w:rsidR="00C107E3" w:rsidRPr="00C107E3" w:rsidRDefault="00C107E3" w:rsidP="00C107E3">
                <w:pPr>
                  <w:rPr>
                    <w:rFonts w:ascii="Calibri" w:hAnsi="Calibri" w:cs="Arial"/>
                  </w:rPr>
                </w:pPr>
              </w:p>
              <w:p w14:paraId="666639E1" w14:textId="77777777" w:rsidR="00E85A05" w:rsidRPr="00C107E3" w:rsidRDefault="00C107E3" w:rsidP="00E85A05">
                <w:pPr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t xml:space="preserve">Guillermo González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Zuleta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was a son of the engineer Fabio González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Taver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, winner of the Ponce de Leon award and a scholar of the Universidad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Nacional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de Colombia, and a grandson of Juan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Nepomuceno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González Vasquez,</w:t>
                </w:r>
                <w:r w:rsidRPr="00C107E3">
                  <w:rPr>
                    <w:rStyle w:val="FootnoteReference"/>
                    <w:rFonts w:ascii="Calibri" w:hAnsi="Calibri" w:cs="Arial"/>
                    <w:shd w:val="clear" w:color="auto" w:fill="FFFFFF"/>
                  </w:rPr>
                  <w:footnoteReference w:id="1"/>
                </w:r>
                <w:r w:rsidRPr="00C107E3">
                  <w:rPr>
                    <w:rFonts w:ascii="Calibri" w:hAnsi="Calibri" w:cs="Arial"/>
                  </w:rPr>
                  <w:t xml:space="preserve"> an engineer who studied at the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École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Centrale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du Paris and who was known for having built a bridge across the Tiber (Rome). He went on to design the first railroads in Colombia, and was also a founder partner of the Colombian Society of Engineers. González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Zuleta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thus continued a family tradition.</w:t>
                </w:r>
              </w:p>
            </w:tc>
          </w:sdtContent>
        </w:sdt>
      </w:tr>
      <w:tr w:rsidR="003F0D73" w14:paraId="02DE5C90" w14:textId="77777777" w:rsidTr="003F0D73">
        <w:sdt>
          <w:sdtPr>
            <w:alias w:val="Article text"/>
            <w:tag w:val="articleText"/>
            <w:id w:val="634067588"/>
            <w:placeholder>
              <w:docPart w:val="D33FDBA608159F4FA3018DB03E0E756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634E75" w14:textId="77777777" w:rsidR="00C107E3" w:rsidRDefault="00C107E3" w:rsidP="00C107E3">
                <w:pPr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t xml:space="preserve">A structural engineer and designer, González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Zuleta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was engaged in pioneering architectural and </w:t>
                </w:r>
                <w:r w:rsidRPr="00C107E3">
                  <w:rPr>
                    <w:rFonts w:ascii="Calibri" w:hAnsi="Calibri" w:cs="Arial"/>
                  </w:rPr>
                  <w:lastRenderedPageBreak/>
                  <w:t xml:space="preserve">engineering works in Colombia over a period of more than fifty years. His interest in exploring new forms and techniques was a keystone in the development of concrete works of infrastructure nationwide. Having begun his studies in industrial engineering at the Universidad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Nacional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de Chile, two years later he returned to Bogotá where he went on to achieve a Bachelor’s degree in civil engineering from the Universidad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Nacional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de Colombia (1940); in 1986 the same university conferred on him a doctorate </w:t>
                </w:r>
                <w:proofErr w:type="spellStart"/>
                <w:r w:rsidRPr="00C107E3">
                  <w:rPr>
                    <w:rFonts w:ascii="Calibri" w:hAnsi="Calibri" w:cs="Arial"/>
                    <w:i/>
                  </w:rPr>
                  <w:t>honoris</w:t>
                </w:r>
                <w:proofErr w:type="spellEnd"/>
                <w:r w:rsidRPr="00C107E3">
                  <w:rPr>
                    <w:rFonts w:ascii="Calibri" w:hAnsi="Calibri" w:cs="Arial"/>
                    <w:i/>
                  </w:rPr>
                  <w:t xml:space="preserve"> </w:t>
                </w:r>
                <w:proofErr w:type="spellStart"/>
                <w:r w:rsidRPr="00C107E3">
                  <w:rPr>
                    <w:rFonts w:ascii="Calibri" w:hAnsi="Calibri" w:cs="Arial"/>
                    <w:i/>
                  </w:rPr>
                  <w:t>causa</w:t>
                </w:r>
                <w:proofErr w:type="spellEnd"/>
                <w:r w:rsidRPr="00C107E3">
                  <w:rPr>
                    <w:rFonts w:ascii="Calibri" w:hAnsi="Calibri" w:cs="Arial"/>
                  </w:rPr>
                  <w:t>.</w:t>
                </w:r>
              </w:p>
              <w:p w14:paraId="2FC5ABE8" w14:textId="77777777" w:rsidR="00C107E3" w:rsidRPr="00C107E3" w:rsidRDefault="00C107E3" w:rsidP="00C107E3">
                <w:pPr>
                  <w:rPr>
                    <w:rFonts w:ascii="Calibri" w:hAnsi="Calibri" w:cs="Arial"/>
                  </w:rPr>
                </w:pPr>
              </w:p>
              <w:p w14:paraId="4D60AF1C" w14:textId="77777777" w:rsidR="00C107E3" w:rsidRDefault="00C107E3" w:rsidP="00C107E3">
                <w:pPr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t xml:space="preserve">Guillermo González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Zuleta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was a son of the engineer Fabio González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Taver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, winner of the Ponce de Leon award and a scholar of the Universidad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Nacional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de Colombia, and a grandson of Juan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Nepomuceno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González Vasquez,</w:t>
                </w:r>
                <w:r w:rsidRPr="00C107E3">
                  <w:rPr>
                    <w:rStyle w:val="FootnoteReference"/>
                    <w:rFonts w:ascii="Calibri" w:hAnsi="Calibri" w:cs="Arial"/>
                    <w:shd w:val="clear" w:color="auto" w:fill="FFFFFF"/>
                  </w:rPr>
                  <w:footnoteReference w:id="2"/>
                </w:r>
                <w:r w:rsidRPr="00C107E3">
                  <w:rPr>
                    <w:rFonts w:ascii="Calibri" w:hAnsi="Calibri" w:cs="Arial"/>
                  </w:rPr>
                  <w:t xml:space="preserve"> an engineer who studied at the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École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Centrale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du Paris and who was known for having built a bridge across the Tiber (Rome). He went on to design the first railroads in Colombia, and was also a founder partner of the Colombian Society of Engineers. González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Zuleta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thus continued a family tradition.</w:t>
                </w:r>
              </w:p>
              <w:p w14:paraId="112A981F" w14:textId="77777777" w:rsidR="00C107E3" w:rsidRPr="00C107E3" w:rsidRDefault="00C107E3" w:rsidP="00C107E3">
                <w:pPr>
                  <w:rPr>
                    <w:rFonts w:ascii="Calibri" w:hAnsi="Calibri" w:cs="Arial"/>
                  </w:rPr>
                </w:pPr>
              </w:p>
              <w:p w14:paraId="2A1A93A9" w14:textId="77777777" w:rsidR="00C107E3" w:rsidRDefault="00C107E3" w:rsidP="00C107E3">
                <w:pPr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t xml:space="preserve">During the 1940s and 1950s González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Zuleta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worked in the public sector, as director of Public Works in Ibague and later as principal of the department of [structural] calculation of the Ministry of Public Works, and also as deputy director of National Buildings. As a scholar, he was a professor of architecture and engineering at the Universidad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Nacional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de Colombia and Universidad de los Andes. In his private practice, Gonzales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Zuleta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was involved in works nationwide, designing, consulting on, and building such structures as stadiums, coliseums, churches, transport stations, water treatment plants, and monasteries.</w:t>
                </w:r>
              </w:p>
              <w:p w14:paraId="589F8F4A" w14:textId="77777777" w:rsidR="00C107E3" w:rsidRPr="00C107E3" w:rsidRDefault="00C107E3" w:rsidP="00C107E3">
                <w:pPr>
                  <w:rPr>
                    <w:rFonts w:ascii="Calibri" w:hAnsi="Calibri" w:cs="Arial"/>
                  </w:rPr>
                </w:pPr>
              </w:p>
              <w:p w14:paraId="7C48DC00" w14:textId="77777777" w:rsidR="00C107E3" w:rsidRPr="00C107E3" w:rsidRDefault="00C107E3" w:rsidP="00C107E3">
                <w:pPr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t>During his professional career, he promoted the integration between architecture and engineering, and challenged traditional structures. He was a pioneer in the early 1940s in the development of concrete shells,</w:t>
                </w:r>
                <w:r w:rsidRPr="00C107E3">
                  <w:rPr>
                    <w:rStyle w:val="FootnoteReference"/>
                    <w:rFonts w:ascii="Calibri" w:hAnsi="Calibri" w:cs="Arial"/>
                    <w:shd w:val="clear" w:color="auto" w:fill="FFFFFF"/>
                  </w:rPr>
                  <w:footnoteReference w:id="3"/>
                </w:r>
                <w:r w:rsidRPr="00C107E3">
                  <w:rPr>
                    <w:rFonts w:ascii="Calibri" w:hAnsi="Calibri" w:cs="Arial"/>
                  </w:rPr>
                  <w:t xml:space="preserve"> hyperbolic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paraboloids</w:t>
                </w:r>
                <w:proofErr w:type="spellEnd"/>
                <w:r w:rsidRPr="00C107E3">
                  <w:rPr>
                    <w:rFonts w:ascii="Calibri" w:hAnsi="Calibri" w:cs="Arial"/>
                  </w:rPr>
                  <w:t>, sequenced vaults,</w:t>
                </w:r>
                <w:r w:rsidRPr="00C107E3">
                  <w:rPr>
                    <w:rStyle w:val="FootnoteReference"/>
                    <w:rFonts w:ascii="Calibri" w:hAnsi="Calibri" w:cs="Arial"/>
                  </w:rPr>
                  <w:footnoteReference w:id="4"/>
                </w:r>
                <w:r w:rsidRPr="00C107E3">
                  <w:rPr>
                    <w:rFonts w:ascii="Calibri" w:hAnsi="Calibri" w:cs="Arial"/>
                  </w:rPr>
                  <w:t xml:space="preserve"> and the use of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preforce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concrete.</w:t>
                </w:r>
                <w:r w:rsidRPr="00C107E3">
                  <w:rPr>
                    <w:rStyle w:val="FootnoteReference"/>
                    <w:rFonts w:ascii="Calibri" w:hAnsi="Calibri" w:cs="Arial"/>
                  </w:rPr>
                  <w:footnoteReference w:id="5"/>
                </w:r>
              </w:p>
              <w:p w14:paraId="122CEF34" w14:textId="77777777" w:rsidR="00C107E3" w:rsidRPr="00C107E3" w:rsidRDefault="00C107E3" w:rsidP="00C107E3">
                <w:pPr>
                  <w:rPr>
                    <w:rFonts w:ascii="Calibri" w:hAnsi="Calibri" w:cs="Arial"/>
                  </w:rPr>
                </w:pPr>
              </w:p>
              <w:p w14:paraId="60E15376" w14:textId="77777777" w:rsidR="00C107E3" w:rsidRDefault="00C107E3" w:rsidP="00C107E3">
                <w:pPr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t xml:space="preserve">Gonzales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Zuleta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received the national award of engineering three times: in 1947 for the baseball stadium in Cartagena; in 1967 for the structural design of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Manaure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harbour; and in 1974 for the El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Campín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Coliseum in Bogotá. In 1991, the Society of Colombian Architects honoured him with the ‘José Gómez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Pinzón</w:t>
                </w:r>
                <w:proofErr w:type="spellEnd"/>
                <w:r w:rsidRPr="00C107E3">
                  <w:rPr>
                    <w:rFonts w:ascii="Calibri" w:hAnsi="Calibri" w:cs="Arial"/>
                  </w:rPr>
                  <w:t>’ lifetime achievement award.</w:t>
                </w:r>
              </w:p>
              <w:p w14:paraId="3F4BD133" w14:textId="77777777" w:rsidR="007C27CF" w:rsidRDefault="007C27CF" w:rsidP="00C107E3">
                <w:pPr>
                  <w:rPr>
                    <w:rFonts w:ascii="Calibri" w:hAnsi="Calibri" w:cs="Arial"/>
                  </w:rPr>
                </w:pPr>
              </w:p>
              <w:p w14:paraId="5AA56A9E" w14:textId="77777777" w:rsidR="007C27CF" w:rsidRDefault="00DF1121" w:rsidP="007C27CF">
                <w:pPr>
                  <w:keepNext/>
                </w:pPr>
                <w:r>
                  <w:rPr>
                    <w:rFonts w:ascii="Calibri" w:hAnsi="Calibri" w:cs="Arial"/>
                  </w:rPr>
                  <w:t>File: GimnasioModerno</w:t>
                </w:r>
                <w:r w:rsidR="007C27CF">
                  <w:rPr>
                    <w:rFonts w:ascii="Calibri" w:hAnsi="Calibri" w:cs="Arial"/>
                  </w:rPr>
                  <w:t>.jpg</w:t>
                </w:r>
              </w:p>
              <w:p w14:paraId="16F8081E" w14:textId="77777777" w:rsidR="007C27CF" w:rsidRDefault="007C27CF" w:rsidP="007C27CF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="00DF1121" w:rsidRPr="00DF1121">
                  <w:rPr>
                    <w:rFonts w:ascii="Calibri" w:hAnsi="Calibri" w:cs="Arial"/>
                  </w:rPr>
                  <w:t>Gimnasio</w:t>
                </w:r>
                <w:proofErr w:type="spellEnd"/>
                <w:r w:rsidR="00DF1121" w:rsidRPr="00DF1121">
                  <w:rPr>
                    <w:rFonts w:ascii="Calibri" w:hAnsi="Calibri" w:cs="Arial"/>
                  </w:rPr>
                  <w:t xml:space="preserve"> </w:t>
                </w:r>
                <w:proofErr w:type="spellStart"/>
                <w:r w:rsidR="00DF1121" w:rsidRPr="00DF1121">
                  <w:rPr>
                    <w:rFonts w:ascii="Calibri" w:hAnsi="Calibri" w:cs="Arial"/>
                  </w:rPr>
                  <w:t>Moderno</w:t>
                </w:r>
                <w:proofErr w:type="spellEnd"/>
                <w:r w:rsidR="00DF1121" w:rsidRPr="00DF1121">
                  <w:rPr>
                    <w:rFonts w:ascii="Calibri" w:hAnsi="Calibri" w:cs="Arial"/>
                  </w:rPr>
                  <w:t xml:space="preserve"> school’s church in Bogotá, with Juvenal </w:t>
                </w:r>
                <w:proofErr w:type="spellStart"/>
                <w:r w:rsidR="00DF1121" w:rsidRPr="00DF1121">
                  <w:rPr>
                    <w:rFonts w:ascii="Calibri" w:hAnsi="Calibri" w:cs="Arial"/>
                  </w:rPr>
                  <w:t>Moya</w:t>
                </w:r>
                <w:proofErr w:type="spellEnd"/>
                <w:r w:rsidR="00DF1121" w:rsidRPr="00DF1121">
                  <w:rPr>
                    <w:rFonts w:ascii="Calibri" w:hAnsi="Calibri" w:cs="Arial"/>
                  </w:rPr>
                  <w:t>. (1954-56)</w:t>
                </w:r>
              </w:p>
              <w:p w14:paraId="445C1CC6" w14:textId="77777777" w:rsidR="00B9665B" w:rsidRPr="00B9665B" w:rsidRDefault="007C27CF" w:rsidP="00B9665B">
                <w:pPr>
                  <w:ind w:left="720" w:hanging="720"/>
                  <w:rPr>
                    <w:rFonts w:ascii="Calibri" w:hAnsi="Calibri" w:cs="Arial"/>
                  </w:rPr>
                </w:pPr>
                <w:r w:rsidRPr="00B9665B">
                  <w:rPr>
                    <w:rFonts w:ascii="Calibri" w:hAnsi="Calibri"/>
                  </w:rPr>
                  <w:t>Source:</w:t>
                </w:r>
                <w:r w:rsidR="00B9665B" w:rsidRPr="00B9665B">
                  <w:rPr>
                    <w:rFonts w:ascii="Calibri" w:hAnsi="Calibri"/>
                  </w:rPr>
                  <w:t xml:space="preserve"> </w:t>
                </w:r>
                <w:r w:rsidR="00B9665B" w:rsidRPr="00B9665B">
                  <w:rPr>
                    <w:rFonts w:ascii="Calibri" w:hAnsi="Calibri" w:cs="Arial"/>
                  </w:rPr>
                  <w:t>Bibliographic details (if appropriate)</w:t>
                </w:r>
                <w:proofErr w:type="gramStart"/>
                <w:r w:rsidR="00B9665B" w:rsidRPr="00B9665B">
                  <w:rPr>
                    <w:rFonts w:ascii="Calibri" w:hAnsi="Calibri" w:cs="Arial"/>
                  </w:rPr>
                  <w:t>: </w:t>
                </w:r>
                <w:proofErr w:type="gramEnd"/>
                <w:r w:rsidR="00B9665B" w:rsidRPr="00B9665B">
                  <w:rPr>
                    <w:rFonts w:ascii="Calibri" w:hAnsi="Calibri" w:cs="Arial"/>
                  </w:rPr>
                  <w:t xml:space="preserve"> </w:t>
                </w:r>
                <w:proofErr w:type="spellStart"/>
                <w:r w:rsidR="00B9665B" w:rsidRPr="00B9665B">
                  <w:rPr>
                    <w:rFonts w:ascii="Calibri" w:hAnsi="Calibri" w:cs="Arial"/>
                  </w:rPr>
                  <w:t>Martínez</w:t>
                </w:r>
                <w:proofErr w:type="spellEnd"/>
                <w:r w:rsidR="00B9665B" w:rsidRPr="00B9665B">
                  <w:rPr>
                    <w:rFonts w:ascii="Calibri" w:hAnsi="Calibri" w:cs="Arial"/>
                  </w:rPr>
                  <w:t xml:space="preserve">, C., &amp; </w:t>
                </w:r>
                <w:proofErr w:type="spellStart"/>
                <w:r w:rsidR="00B9665B" w:rsidRPr="00B9665B">
                  <w:rPr>
                    <w:rFonts w:ascii="Calibri" w:hAnsi="Calibri" w:cs="Arial"/>
                  </w:rPr>
                  <w:t>Burbano</w:t>
                </w:r>
                <w:proofErr w:type="spellEnd"/>
                <w:r w:rsidR="00B9665B" w:rsidRPr="00B9665B">
                  <w:rPr>
                    <w:rFonts w:ascii="Calibri" w:hAnsi="Calibri" w:cs="Arial"/>
                  </w:rPr>
                  <w:t xml:space="preserve">, E. (1963). </w:t>
                </w:r>
                <w:proofErr w:type="spellStart"/>
                <w:r w:rsidR="00B9665B" w:rsidRPr="00B9665B">
                  <w:rPr>
                    <w:rFonts w:ascii="Calibri" w:hAnsi="Calibri" w:cs="Arial"/>
                    <w:i/>
                  </w:rPr>
                  <w:t>Arquitectura</w:t>
                </w:r>
                <w:proofErr w:type="spellEnd"/>
                <w:r w:rsidR="00B9665B" w:rsidRPr="00B9665B">
                  <w:rPr>
                    <w:rFonts w:ascii="Calibri" w:hAnsi="Calibri" w:cs="Arial"/>
                    <w:i/>
                  </w:rPr>
                  <w:t xml:space="preserve"> en Colombia</w:t>
                </w:r>
                <w:r w:rsidR="00B9665B" w:rsidRPr="00B9665B">
                  <w:rPr>
                    <w:rFonts w:ascii="Calibri" w:hAnsi="Calibri" w:cs="Arial"/>
                  </w:rPr>
                  <w:t xml:space="preserve">. Bogotá: </w:t>
                </w:r>
                <w:proofErr w:type="spellStart"/>
                <w:r w:rsidR="00B9665B" w:rsidRPr="00B9665B">
                  <w:rPr>
                    <w:rFonts w:ascii="Calibri" w:hAnsi="Calibri" w:cs="Arial"/>
                  </w:rPr>
                  <w:t>Proa</w:t>
                </w:r>
                <w:proofErr w:type="spellEnd"/>
                <w:proofErr w:type="gramStart"/>
                <w:r w:rsidR="00B9665B" w:rsidRPr="00B9665B">
                  <w:rPr>
                    <w:rFonts w:ascii="Calibri" w:hAnsi="Calibri" w:cs="Arial"/>
                  </w:rPr>
                  <w:t>.</w:t>
                </w:r>
                <w:r w:rsidR="00B9665B" w:rsidRPr="00B9665B">
                  <w:rPr>
                    <w:rFonts w:ascii="Calibri" w:hAnsi="Calibri" w:cs="Arial"/>
                  </w:rPr>
                  <w:t>;</w:t>
                </w:r>
                <w:proofErr w:type="gramEnd"/>
                <w:r w:rsidR="00B9665B" w:rsidRPr="00B9665B">
                  <w:rPr>
                    <w:rFonts w:ascii="Calibri" w:hAnsi="Calibri" w:cs="Arial"/>
                  </w:rPr>
                  <w:t xml:space="preserve"> </w:t>
                </w:r>
                <w:r w:rsidR="00B9665B" w:rsidRPr="00B9665B">
                  <w:rPr>
                    <w:rFonts w:ascii="Calibri" w:hAnsi="Calibri" w:cs="Arial"/>
                  </w:rPr>
                  <w:t>Copyright holder: </w:t>
                </w:r>
                <w:proofErr w:type="spellStart"/>
                <w:r w:rsidR="00B9665B" w:rsidRPr="00B9665B">
                  <w:rPr>
                    <w:rFonts w:ascii="Calibri" w:hAnsi="Calibri" w:cs="Arial"/>
                  </w:rPr>
                  <w:t>Proa</w:t>
                </w:r>
                <w:proofErr w:type="spellEnd"/>
                <w:r w:rsidR="00B9665B" w:rsidRPr="00B9665B">
                  <w:rPr>
                    <w:rFonts w:ascii="Calibri" w:hAnsi="Calibri" w:cs="Arial"/>
                  </w:rPr>
                  <w:t xml:space="preserve"> journal</w:t>
                </w:r>
                <w:r w:rsidR="00B9665B" w:rsidRPr="00B9665B">
                  <w:rPr>
                    <w:rFonts w:ascii="Calibri" w:hAnsi="Calibri" w:cs="Arial"/>
                  </w:rPr>
                  <w:t xml:space="preserve">; </w:t>
                </w:r>
                <w:r w:rsidR="00B9665B" w:rsidRPr="00B9665B">
                  <w:rPr>
                    <w:rFonts w:ascii="Calibri" w:hAnsi="Calibri" w:cs="Arial"/>
                  </w:rPr>
                  <w:t xml:space="preserve">Any other useful information: Lorenzo Fonseca lfonmar@gmail.com </w:t>
                </w:r>
              </w:p>
              <w:p w14:paraId="1CC8A269" w14:textId="77777777" w:rsidR="00C107E3" w:rsidRPr="00C107E3" w:rsidRDefault="00C107E3" w:rsidP="00C107E3">
                <w:pPr>
                  <w:rPr>
                    <w:rFonts w:ascii="Calibri" w:hAnsi="Calibri" w:cs="Arial"/>
                  </w:rPr>
                </w:pPr>
                <w:bookmarkStart w:id="0" w:name="_GoBack"/>
                <w:bookmarkEnd w:id="0"/>
              </w:p>
              <w:p w14:paraId="580B5EC0" w14:textId="77777777" w:rsidR="00C107E3" w:rsidRPr="00C107E3" w:rsidRDefault="00C107E3" w:rsidP="00C107E3">
                <w:pPr>
                  <w:pStyle w:val="Heading1"/>
                  <w:outlineLvl w:val="0"/>
                </w:pPr>
                <w:r w:rsidRPr="00C107E3">
                  <w:t>Selected</w:t>
                </w:r>
                <w:r>
                  <w:t xml:space="preserve"> List of</w:t>
                </w:r>
                <w:r w:rsidRPr="00C107E3">
                  <w:t xml:space="preserve"> Works</w:t>
                </w:r>
                <w:r>
                  <w:t>:</w:t>
                </w:r>
              </w:p>
              <w:p w14:paraId="473EC5F7" w14:textId="77777777" w:rsidR="00C107E3" w:rsidRPr="00C107E3" w:rsidRDefault="00C107E3" w:rsidP="00C107E3">
                <w:pPr>
                  <w:ind w:left="1418" w:hanging="1418"/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t>1946-47</w:t>
                </w:r>
                <w:r w:rsidRPr="00C107E3">
                  <w:rPr>
                    <w:rFonts w:ascii="Calibri" w:hAnsi="Calibri" w:cs="Arial"/>
                  </w:rPr>
                  <w:tab/>
                  <w:t xml:space="preserve">Baseball stadium in Cartagena, with Jorge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Gaitán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and Edgar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Burbano</w:t>
                </w:r>
                <w:proofErr w:type="spellEnd"/>
                <w:r w:rsidRPr="00C107E3">
                  <w:rPr>
                    <w:rFonts w:ascii="Calibri" w:hAnsi="Calibri" w:cs="Arial"/>
                  </w:rPr>
                  <w:t>, and the firm Ortega-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Solano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. </w:t>
                </w:r>
              </w:p>
              <w:p w14:paraId="4E3D62E1" w14:textId="77777777" w:rsidR="00C107E3" w:rsidRPr="00C107E3" w:rsidRDefault="00C107E3" w:rsidP="00C107E3">
                <w:pPr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t>1947-50</w:t>
                </w:r>
                <w:r w:rsidRPr="00C107E3">
                  <w:rPr>
                    <w:rFonts w:ascii="Calibri" w:hAnsi="Calibri" w:cs="Arial"/>
                  </w:rPr>
                  <w:tab/>
                  <w:t xml:space="preserve">Market at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Girardot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, with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Leopoldo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Rother. </w:t>
                </w:r>
              </w:p>
              <w:p w14:paraId="24073CE3" w14:textId="77777777" w:rsidR="00C107E3" w:rsidRPr="00C107E3" w:rsidRDefault="00C107E3" w:rsidP="00C107E3">
                <w:pPr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t>1950-51</w:t>
                </w:r>
                <w:r w:rsidRPr="00C107E3">
                  <w:rPr>
                    <w:rFonts w:ascii="Calibri" w:hAnsi="Calibri" w:cs="Arial"/>
                  </w:rPr>
                  <w:tab/>
                  <w:t>Bus station in Bogotá, with the firm Ortega-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Solano</w:t>
                </w:r>
                <w:proofErr w:type="spellEnd"/>
                <w:r w:rsidRPr="00C107E3">
                  <w:rPr>
                    <w:rFonts w:ascii="Calibri" w:hAnsi="Calibri" w:cs="Arial"/>
                  </w:rPr>
                  <w:t>.</w:t>
                </w:r>
              </w:p>
              <w:p w14:paraId="44B7A090" w14:textId="77777777" w:rsidR="00C107E3" w:rsidRPr="00C107E3" w:rsidRDefault="00C107E3" w:rsidP="00C107E3">
                <w:pPr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t>1954-56</w:t>
                </w:r>
                <w:r w:rsidRPr="00C107E3">
                  <w:rPr>
                    <w:rFonts w:ascii="Calibri" w:hAnsi="Calibri" w:cs="Arial"/>
                  </w:rPr>
                  <w:tab/>
                </w:r>
                <w:proofErr w:type="spellStart"/>
                <w:r w:rsidRPr="00C107E3">
                  <w:rPr>
                    <w:rFonts w:ascii="Calibri" w:hAnsi="Calibri" w:cs="Arial"/>
                  </w:rPr>
                  <w:t>Gimnasio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Moderno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school’s chapel in Bogotá, with Juvenal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Moya</w:t>
                </w:r>
                <w:proofErr w:type="spellEnd"/>
                <w:r w:rsidRPr="00C107E3">
                  <w:rPr>
                    <w:rFonts w:ascii="Calibri" w:hAnsi="Calibri" w:cs="Arial"/>
                  </w:rPr>
                  <w:t>.</w:t>
                </w:r>
              </w:p>
              <w:p w14:paraId="539794D2" w14:textId="77777777" w:rsidR="00C107E3" w:rsidRPr="00C107E3" w:rsidRDefault="00C107E3" w:rsidP="00C107E3">
                <w:pPr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lastRenderedPageBreak/>
                  <w:t>1955</w:t>
                </w:r>
                <w:r w:rsidRPr="00C107E3">
                  <w:rPr>
                    <w:rFonts w:ascii="Calibri" w:hAnsi="Calibri" w:cs="Arial"/>
                  </w:rPr>
                  <w:tab/>
                </w:r>
                <w:r w:rsidRPr="00C107E3">
                  <w:rPr>
                    <w:rFonts w:ascii="Calibri" w:hAnsi="Calibri" w:cs="Arial"/>
                  </w:rPr>
                  <w:tab/>
                  <w:t xml:space="preserve">Volkswagen showroom and plant in Bogotá, with Bruno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Violi</w:t>
                </w:r>
                <w:proofErr w:type="spellEnd"/>
                <w:r w:rsidRPr="00C107E3">
                  <w:rPr>
                    <w:rFonts w:ascii="Calibri" w:hAnsi="Calibri" w:cs="Arial"/>
                  </w:rPr>
                  <w:t>.</w:t>
                </w:r>
              </w:p>
              <w:p w14:paraId="79351454" w14:textId="77777777" w:rsidR="00C107E3" w:rsidRPr="00C107E3" w:rsidRDefault="00C107E3" w:rsidP="00C107E3">
                <w:pPr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t>1955-56</w:t>
                </w:r>
                <w:r w:rsidRPr="00C107E3">
                  <w:rPr>
                    <w:rFonts w:ascii="Calibri" w:hAnsi="Calibri" w:cs="Arial"/>
                  </w:rPr>
                  <w:tab/>
                </w:r>
                <w:proofErr w:type="spellStart"/>
                <w:r w:rsidRPr="00C107E3">
                  <w:rPr>
                    <w:rFonts w:ascii="Calibri" w:hAnsi="Calibri" w:cs="Arial"/>
                  </w:rPr>
                  <w:t>Techo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hippodrome in Bogotá, with Álvaro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Hermida</w:t>
                </w:r>
                <w:proofErr w:type="spellEnd"/>
                <w:r w:rsidRPr="00C107E3">
                  <w:rPr>
                    <w:rFonts w:ascii="Calibri" w:hAnsi="Calibri" w:cs="Arial"/>
                  </w:rPr>
                  <w:t>.</w:t>
                </w:r>
              </w:p>
              <w:p w14:paraId="0459C4C5" w14:textId="77777777" w:rsidR="003F0D73" w:rsidRPr="00C107E3" w:rsidRDefault="00C107E3" w:rsidP="00C107E3">
                <w:pPr>
                  <w:ind w:left="1418" w:hanging="1418"/>
                  <w:rPr>
                    <w:rFonts w:ascii="Calibri" w:hAnsi="Calibri" w:cs="Arial"/>
                  </w:rPr>
                </w:pPr>
                <w:r w:rsidRPr="00C107E3">
                  <w:rPr>
                    <w:rFonts w:ascii="Calibri" w:hAnsi="Calibri" w:cs="Arial"/>
                  </w:rPr>
                  <w:t>1956-59</w:t>
                </w:r>
                <w:r w:rsidRPr="00C107E3">
                  <w:rPr>
                    <w:rFonts w:ascii="Calibri" w:hAnsi="Calibri" w:cs="Arial"/>
                  </w:rPr>
                  <w:tab/>
                  <w:t xml:space="preserve">Olympic Villa in Cartagena, with Carlos Hernández,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Germán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Samper, Eduardo Pombo, and the firms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Ricaurte-Carrizosa-Prieto</w:t>
                </w:r>
                <w:proofErr w:type="spellEnd"/>
                <w:r w:rsidRPr="00C107E3">
                  <w:rPr>
                    <w:rFonts w:ascii="Calibri" w:hAnsi="Calibri" w:cs="Arial"/>
                  </w:rPr>
                  <w:t xml:space="preserve"> and </w:t>
                </w:r>
                <w:proofErr w:type="spellStart"/>
                <w:r w:rsidRPr="00C107E3">
                  <w:rPr>
                    <w:rFonts w:ascii="Calibri" w:hAnsi="Calibri" w:cs="Arial"/>
                  </w:rPr>
                  <w:t>Obregón</w:t>
                </w:r>
                <w:proofErr w:type="spellEnd"/>
                <w:r w:rsidRPr="00C107E3">
                  <w:rPr>
                    <w:rFonts w:ascii="Calibri" w:hAnsi="Calibri" w:cs="Arial"/>
                  </w:rPr>
                  <w:t>-Valenzuela.</w:t>
                </w:r>
              </w:p>
            </w:tc>
          </w:sdtContent>
        </w:sdt>
      </w:tr>
      <w:tr w:rsidR="003235A7" w14:paraId="73C20F60" w14:textId="77777777" w:rsidTr="003235A7">
        <w:tc>
          <w:tcPr>
            <w:tcW w:w="9016" w:type="dxa"/>
          </w:tcPr>
          <w:p w14:paraId="2791AD1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57AC832F3108040BCB0BD09A55DBCB9"/>
              </w:placeholder>
            </w:sdtPr>
            <w:sdtContent>
              <w:bookmarkStart w:id="1" w:name="_ENREF_3" w:displacedByCustomXml="prev"/>
              <w:p w14:paraId="1AAB4992" w14:textId="77777777" w:rsidR="00C107E3" w:rsidRDefault="00C107E3" w:rsidP="00C107E3">
                <w:pPr>
                  <w:ind w:left="720" w:hanging="720"/>
                  <w:rPr>
                    <w:rFonts w:cs="Arial"/>
                  </w:rPr>
                </w:pPr>
                <w:sdt>
                  <w:sdtPr>
                    <w:rPr>
                      <w:rFonts w:cs="Arial"/>
                    </w:rPr>
                    <w:id w:val="-2033172650"/>
                    <w:citation/>
                  </w:sdtPr>
                  <w:sdtContent>
                    <w:r>
                      <w:rPr>
                        <w:rFonts w:cs="Arial"/>
                      </w:rPr>
                      <w:fldChar w:fldCharType="begin"/>
                    </w:r>
                    <w:r>
                      <w:rPr>
                        <w:rFonts w:cs="Arial"/>
                        <w:lang w:val="en-US"/>
                      </w:rPr>
                      <w:instrText xml:space="preserve"> CITATION Ara51 \l 1033 </w:instrText>
                    </w:r>
                    <w:r>
                      <w:rPr>
                        <w:rFonts w:cs="Arial"/>
                      </w:rPr>
                      <w:fldChar w:fldCharType="separate"/>
                    </w:r>
                    <w:r w:rsidRPr="00C107E3">
                      <w:rPr>
                        <w:rFonts w:cs="Arial"/>
                        <w:noProof/>
                        <w:lang w:val="en-US"/>
                      </w:rPr>
                      <w:t>(Arango and Martínez)</w:t>
                    </w:r>
                    <w:r>
                      <w:rPr>
                        <w:rFonts w:cs="Arial"/>
                      </w:rPr>
                      <w:fldChar w:fldCharType="end"/>
                    </w:r>
                  </w:sdtContent>
                </w:sdt>
              </w:p>
              <w:p w14:paraId="38321F36" w14:textId="77777777" w:rsidR="00C107E3" w:rsidRDefault="00C107E3" w:rsidP="00C107E3">
                <w:pPr>
                  <w:ind w:left="720" w:hanging="720"/>
                  <w:rPr>
                    <w:rFonts w:cs="Arial"/>
                  </w:rPr>
                </w:pPr>
              </w:p>
              <w:bookmarkEnd w:id="1"/>
              <w:p w14:paraId="75E424CB" w14:textId="77777777" w:rsidR="006902CE" w:rsidRDefault="006902CE" w:rsidP="00C107E3">
                <w:pPr>
                  <w:ind w:left="720" w:hanging="720"/>
                  <w:rPr>
                    <w:rFonts w:cs="Arial"/>
                  </w:rPr>
                </w:pPr>
                <w:sdt>
                  <w:sdtPr>
                    <w:rPr>
                      <w:rFonts w:cs="Arial"/>
                    </w:rPr>
                    <w:id w:val="365333753"/>
                    <w:citation/>
                  </w:sdtPr>
                  <w:sdtContent>
                    <w:r>
                      <w:rPr>
                        <w:rFonts w:cs="Arial"/>
                      </w:rPr>
                      <w:fldChar w:fldCharType="begin"/>
                    </w:r>
                    <w:r>
                      <w:rPr>
                        <w:rFonts w:cs="Arial"/>
                        <w:lang w:val="en-US"/>
                      </w:rPr>
                      <w:instrText xml:space="preserve"> CITATION Jar \l 1033 </w:instrText>
                    </w:r>
                    <w:r>
                      <w:rPr>
                        <w:rFonts w:cs="Arial"/>
                      </w:rPr>
                      <w:fldChar w:fldCharType="separate"/>
                    </w:r>
                    <w:r w:rsidRPr="006902CE">
                      <w:rPr>
                        <w:rFonts w:cs="Arial"/>
                        <w:noProof/>
                        <w:lang w:val="en-US"/>
                      </w:rPr>
                      <w:t>(Jaramillo Jiménez)</w:t>
                    </w:r>
                    <w:r>
                      <w:rPr>
                        <w:rFonts w:cs="Arial"/>
                      </w:rPr>
                      <w:fldChar w:fldCharType="end"/>
                    </w:r>
                  </w:sdtContent>
                </w:sdt>
              </w:p>
              <w:p w14:paraId="4C647934" w14:textId="77777777" w:rsidR="006902CE" w:rsidRPr="00C107E3" w:rsidRDefault="006902CE" w:rsidP="00C107E3">
                <w:pPr>
                  <w:ind w:left="720" w:hanging="720"/>
                  <w:rPr>
                    <w:rFonts w:cs="Arial"/>
                  </w:rPr>
                </w:pPr>
              </w:p>
              <w:p w14:paraId="458AAAAA" w14:textId="77777777" w:rsidR="003235A7" w:rsidRDefault="00C107E3" w:rsidP="00FB11DE">
                <w:sdt>
                  <w:sdtPr>
                    <w:id w:val="-11494322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cs="Arial"/>
                        <w:lang w:val="en-US"/>
                      </w:rPr>
                      <w:instrText xml:space="preserve"> CITATION Var091 \l 1033 </w:instrText>
                    </w:r>
                    <w:r>
                      <w:fldChar w:fldCharType="separate"/>
                    </w:r>
                    <w:r w:rsidRPr="00C107E3">
                      <w:rPr>
                        <w:rFonts w:cs="Arial"/>
                        <w:noProof/>
                        <w:lang w:val="en-US"/>
                      </w:rPr>
                      <w:t>(Vargas Caicedo)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76D4CAF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34EF0" w14:textId="77777777" w:rsidR="00DF1121" w:rsidRDefault="00DF1121" w:rsidP="007A0D55">
      <w:pPr>
        <w:spacing w:after="0" w:line="240" w:lineRule="auto"/>
      </w:pPr>
      <w:r>
        <w:separator/>
      </w:r>
    </w:p>
  </w:endnote>
  <w:endnote w:type="continuationSeparator" w:id="0">
    <w:p w14:paraId="63E0F390" w14:textId="77777777" w:rsidR="00DF1121" w:rsidRDefault="00DF112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C2227" w14:textId="77777777" w:rsidR="00DF1121" w:rsidRDefault="00DF1121" w:rsidP="007A0D55">
      <w:pPr>
        <w:spacing w:after="0" w:line="240" w:lineRule="auto"/>
      </w:pPr>
      <w:r>
        <w:separator/>
      </w:r>
    </w:p>
  </w:footnote>
  <w:footnote w:type="continuationSeparator" w:id="0">
    <w:p w14:paraId="583BF5BE" w14:textId="77777777" w:rsidR="00DF1121" w:rsidRDefault="00DF1121" w:rsidP="007A0D55">
      <w:pPr>
        <w:spacing w:after="0" w:line="240" w:lineRule="auto"/>
      </w:pPr>
      <w:r>
        <w:continuationSeparator/>
      </w:r>
    </w:p>
  </w:footnote>
  <w:footnote w:id="1">
    <w:p w14:paraId="2134C538" w14:textId="77777777" w:rsidR="00DF1121" w:rsidRPr="00C107E3" w:rsidRDefault="00DF1121" w:rsidP="00C107E3">
      <w:pPr>
        <w:pStyle w:val="FootnoteText"/>
        <w:rPr>
          <w:rFonts w:ascii="Calibri" w:hAnsi="Calibri" w:cs="Arial"/>
        </w:rPr>
      </w:pPr>
      <w:r w:rsidRPr="00C107E3">
        <w:rPr>
          <w:rStyle w:val="FootnoteReference"/>
          <w:rFonts w:ascii="Calibri" w:hAnsi="Calibri" w:cs="Arial"/>
        </w:rPr>
        <w:footnoteRef/>
      </w:r>
      <w:r w:rsidRPr="00C107E3">
        <w:rPr>
          <w:rFonts w:ascii="Calibri" w:hAnsi="Calibri" w:cs="Arial"/>
        </w:rPr>
        <w:t xml:space="preserve"> </w:t>
      </w:r>
      <w:r w:rsidRPr="00C107E3">
        <w:rPr>
          <w:rFonts w:ascii="Calibri" w:hAnsi="Calibri" w:cs="Arial"/>
        </w:rPr>
        <w:fldChar w:fldCharType="begin"/>
      </w:r>
      <w:r w:rsidRPr="00C107E3">
        <w:rPr>
          <w:rFonts w:ascii="Calibri" w:hAnsi="Calibri" w:cs="Arial"/>
        </w:rPr>
        <w:instrText xml:space="preserve"> ADDIN EN.CITE &lt;EndNote&gt;&lt;Cite&gt;&lt;Author&gt;cundinamarca&lt;/Author&gt;&lt;RecNum&gt;4201&lt;/RecNum&gt;&lt;DisplayText&gt;(Academia de Historia de Cundinamarca, s.d.)&lt;/DisplayText&gt;&lt;record&gt;&lt;rec-number&gt;4201&lt;/rec-number&gt;&lt;foreign-keys&gt;&lt;key app="EN" db-id="90aa5dsxb9r0v2epww0pxvsoprxe0rs2tx5a"&gt;4201&lt;/key&gt;&lt;/foreign-keys&gt;&lt;ref-type name="Web Page"&gt;12&lt;/ref-type&gt;&lt;contributors&gt;&lt;authors&gt;&lt;author&gt;Academia de Historia de Cundinamarca, &lt;/author&gt;&lt;/authors&gt;&lt;/contributors&gt;&lt;titles&gt;&lt;title&gt;Juan Nepomuceno González  Vásquez&lt;/title&gt;&lt;/titles&gt;&lt;number&gt;02/09/2013&lt;/number&gt;&lt;dates&gt;&lt;year&gt;s.d.&lt;/year&gt;&lt;/dates&gt;&lt;pub-location&gt;http://cundinamarca-historica.org/gonvas.html&lt;/pub-location&gt;&lt;urls&gt;&lt;/urls&gt;&lt;/record&gt;&lt;/Cite&gt;&lt;/EndNote&gt;</w:instrText>
      </w:r>
      <w:r w:rsidRPr="00C107E3">
        <w:rPr>
          <w:rFonts w:ascii="Calibri" w:hAnsi="Calibri" w:cs="Arial"/>
        </w:rPr>
        <w:fldChar w:fldCharType="separate"/>
      </w:r>
      <w:hyperlink w:anchor="_ENREF_1" w:tooltip="Academia de Historia de Cundinamarca, s.d. #4201" w:history="1">
        <w:r w:rsidRPr="00C107E3">
          <w:rPr>
            <w:rFonts w:ascii="Calibri" w:hAnsi="Calibri" w:cs="Arial"/>
            <w:noProof/>
          </w:rPr>
          <w:t>Academia de Historia de Cundinamarca, s.d.</w:t>
        </w:r>
      </w:hyperlink>
      <w:r w:rsidRPr="00C107E3">
        <w:rPr>
          <w:rFonts w:ascii="Calibri" w:hAnsi="Calibri" w:cs="Arial"/>
        </w:rPr>
        <w:fldChar w:fldCharType="end"/>
      </w:r>
      <w:r w:rsidRPr="00C107E3">
        <w:rPr>
          <w:rFonts w:ascii="Calibri" w:hAnsi="Calibri" w:cs="Arial"/>
        </w:rPr>
        <w:t xml:space="preserve"> </w:t>
      </w:r>
    </w:p>
  </w:footnote>
  <w:footnote w:id="2">
    <w:p w14:paraId="007EB2CA" w14:textId="77777777" w:rsidR="00DF1121" w:rsidRPr="00C107E3" w:rsidRDefault="00DF1121" w:rsidP="00C107E3">
      <w:pPr>
        <w:pStyle w:val="FootnoteText"/>
        <w:rPr>
          <w:rFonts w:ascii="Calibri" w:hAnsi="Calibri" w:cs="Arial"/>
          <w:sz w:val="22"/>
          <w:szCs w:val="22"/>
        </w:rPr>
      </w:pPr>
      <w:r w:rsidRPr="00C107E3">
        <w:rPr>
          <w:rStyle w:val="FootnoteReference"/>
          <w:rFonts w:ascii="Calibri" w:hAnsi="Calibri" w:cs="Arial"/>
          <w:sz w:val="22"/>
          <w:szCs w:val="22"/>
        </w:rPr>
        <w:footnoteRef/>
      </w:r>
      <w:r w:rsidRPr="00C107E3">
        <w:rPr>
          <w:rFonts w:ascii="Calibri" w:hAnsi="Calibri" w:cs="Arial"/>
          <w:sz w:val="22"/>
          <w:szCs w:val="22"/>
        </w:rPr>
        <w:t xml:space="preserve"> </w:t>
      </w:r>
      <w:r w:rsidRPr="00C107E3">
        <w:rPr>
          <w:rFonts w:ascii="Calibri" w:hAnsi="Calibri" w:cs="Arial"/>
          <w:sz w:val="22"/>
          <w:szCs w:val="22"/>
        </w:rPr>
        <w:fldChar w:fldCharType="begin"/>
      </w:r>
      <w:r w:rsidRPr="00C107E3">
        <w:rPr>
          <w:rFonts w:ascii="Calibri" w:hAnsi="Calibri" w:cs="Arial"/>
          <w:sz w:val="22"/>
          <w:szCs w:val="22"/>
        </w:rPr>
        <w:instrText xml:space="preserve"> ADDIN EN.CITE &lt;EndNote&gt;&lt;Cite&gt;&lt;Author&gt;cundinamarca&lt;/Author&gt;&lt;RecNum&gt;4201&lt;/RecNum&gt;&lt;DisplayText&gt;(Academia de Historia de Cundinamarca, s.d.)&lt;/DisplayText&gt;&lt;record&gt;&lt;rec-number&gt;4201&lt;/rec-number&gt;&lt;foreign-keys&gt;&lt;key app="EN" db-id="90aa5dsxb9r0v2epww0pxvsoprxe0rs2tx5a"&gt;4201&lt;/key&gt;&lt;/foreign-keys&gt;&lt;ref-type name="Web Page"&gt;12&lt;/ref-type&gt;&lt;contributors&gt;&lt;authors&gt;&lt;author&gt;Academia de Historia de Cundinamarca, &lt;/author&gt;&lt;/authors&gt;&lt;/contributors&gt;&lt;titles&gt;&lt;title&gt;Juan Nepomuceno González  Vásquez&lt;/title&gt;&lt;/titles&gt;&lt;number&gt;02/09/2013&lt;/number&gt;&lt;dates&gt;&lt;year&gt;s.d.&lt;/year&gt;&lt;/dates&gt;&lt;pub-location&gt;http://cundinamarca-historica.org/gonvas.html&lt;/pub-location&gt;&lt;urls&gt;&lt;/urls&gt;&lt;/record&gt;&lt;/Cite&gt;&lt;/EndNote&gt;</w:instrText>
      </w:r>
      <w:r w:rsidRPr="00C107E3">
        <w:rPr>
          <w:rFonts w:ascii="Calibri" w:hAnsi="Calibri" w:cs="Arial"/>
          <w:sz w:val="22"/>
          <w:szCs w:val="22"/>
        </w:rPr>
        <w:fldChar w:fldCharType="separate"/>
      </w:r>
      <w:hyperlink w:anchor="_ENREF_1" w:tooltip="Academia de Historia de Cundinamarca, s.d. #4201" w:history="1">
        <w:r w:rsidRPr="00C107E3">
          <w:rPr>
            <w:rFonts w:ascii="Calibri" w:hAnsi="Calibri" w:cs="Arial"/>
            <w:noProof/>
            <w:sz w:val="22"/>
            <w:szCs w:val="22"/>
          </w:rPr>
          <w:t>Academia de Historia de Cundinamarca, s.d.</w:t>
        </w:r>
      </w:hyperlink>
      <w:r w:rsidRPr="00C107E3">
        <w:rPr>
          <w:rFonts w:ascii="Calibri" w:hAnsi="Calibri" w:cs="Arial"/>
          <w:sz w:val="22"/>
          <w:szCs w:val="22"/>
        </w:rPr>
        <w:fldChar w:fldCharType="end"/>
      </w:r>
      <w:r w:rsidRPr="00C107E3">
        <w:rPr>
          <w:rFonts w:ascii="Calibri" w:hAnsi="Calibri" w:cs="Arial"/>
          <w:sz w:val="22"/>
          <w:szCs w:val="22"/>
        </w:rPr>
        <w:t xml:space="preserve"> </w:t>
      </w:r>
    </w:p>
  </w:footnote>
  <w:footnote w:id="3">
    <w:p w14:paraId="179DA0C3" w14:textId="77777777" w:rsidR="00DF1121" w:rsidRPr="00C107E3" w:rsidRDefault="00DF1121" w:rsidP="00C107E3">
      <w:pPr>
        <w:pStyle w:val="NormalWeb"/>
        <w:shd w:val="clear" w:color="auto" w:fill="FFFFFF"/>
        <w:spacing w:before="0" w:beforeAutospacing="0" w:after="0" w:afterAutospacing="0" w:line="23" w:lineRule="atLeast"/>
        <w:rPr>
          <w:rFonts w:ascii="Calibri" w:hAnsi="Calibri" w:cs="Arial"/>
          <w:sz w:val="22"/>
          <w:szCs w:val="22"/>
        </w:rPr>
      </w:pPr>
      <w:r w:rsidRPr="00C107E3">
        <w:rPr>
          <w:rStyle w:val="FootnoteReference"/>
          <w:rFonts w:ascii="Calibri" w:hAnsi="Calibri" w:cs="Arial"/>
          <w:sz w:val="22"/>
          <w:szCs w:val="22"/>
        </w:rPr>
        <w:footnoteRef/>
      </w:r>
      <w:r w:rsidRPr="00C107E3">
        <w:rPr>
          <w:rFonts w:ascii="Calibri" w:hAnsi="Calibri" w:cs="Arial"/>
          <w:sz w:val="22"/>
          <w:szCs w:val="22"/>
        </w:rPr>
        <w:t xml:space="preserve"> </w:t>
      </w:r>
      <w:r w:rsidRPr="00C107E3">
        <w:rPr>
          <w:rFonts w:ascii="Calibri" w:hAnsi="Calibri" w:cs="Arial"/>
          <w:sz w:val="22"/>
          <w:szCs w:val="22"/>
        </w:rPr>
        <w:fldChar w:fldCharType="begin"/>
      </w:r>
      <w:r w:rsidRPr="00C107E3">
        <w:rPr>
          <w:rFonts w:ascii="Calibri" w:hAnsi="Calibri" w:cs="Arial"/>
          <w:sz w:val="22"/>
          <w:szCs w:val="22"/>
        </w:rPr>
        <w:instrText xml:space="preserve"> ADDIN EN.CITE &lt;EndNote&gt;&lt;Cite&gt;&lt;Author&gt;Jaramillo Jiménez&lt;/Author&gt;&lt;RecNum&gt;4202&lt;/RecNum&gt;&lt;DisplayText&gt;(Jaramillo Jiménez)&lt;/DisplayText&gt;&lt;record&gt;&lt;rec-number&gt;4202&lt;/rec-number&gt;&lt;foreign-keys&gt;&lt;key app="EN" db-id="90aa5dsxb9r0v2epww0pxvsoprxe0rs2tx5a"&gt;4202&lt;/key&gt;&lt;/foreign-keys&gt;&lt;ref-type name="Web Page"&gt;12&lt;/ref-type&gt;&lt;contributors&gt;&lt;authors&gt;&lt;author&gt;Jaramillo Jiménez, José Oscar&lt;/author&gt;&lt;/authors&gt;&lt;/contributors&gt;&lt;titles&gt;&lt;title&gt;Ingeniería Estructural I, Universidad Nacional de Colombia&lt;/title&gt;&lt;/titles&gt;&lt;number&gt;02/09/2013&lt;/number&gt;&lt;dates&gt;&lt;/dates&gt;&lt;pub-location&gt;http://www.virtual.unal.edu.co/cursos/sedes/manizales/4080020/Lecciones/Capitulo%208/GUILLERMO%20GONZALEZ.HTM&lt;/pub-location&gt;&lt;urls&gt;&lt;/urls&gt;&lt;/record&gt;&lt;/Cite&gt;&lt;/EndNote&gt;</w:instrText>
      </w:r>
      <w:r w:rsidRPr="00C107E3">
        <w:rPr>
          <w:rFonts w:ascii="Calibri" w:hAnsi="Calibri" w:cs="Arial"/>
          <w:sz w:val="22"/>
          <w:szCs w:val="22"/>
        </w:rPr>
        <w:fldChar w:fldCharType="separate"/>
      </w:r>
      <w:hyperlink w:anchor="_ENREF_3" w:tooltip="Jaramillo Jiménez,  #4202" w:history="1">
        <w:r w:rsidRPr="00C107E3">
          <w:rPr>
            <w:rFonts w:ascii="Calibri" w:hAnsi="Calibri" w:cs="Arial"/>
            <w:noProof/>
            <w:sz w:val="22"/>
            <w:szCs w:val="22"/>
          </w:rPr>
          <w:t>Jaramillo Jiménez</w:t>
        </w:r>
      </w:hyperlink>
      <w:r w:rsidRPr="00C107E3">
        <w:rPr>
          <w:rFonts w:ascii="Calibri" w:hAnsi="Calibri" w:cs="Arial"/>
          <w:sz w:val="22"/>
          <w:szCs w:val="22"/>
        </w:rPr>
        <w:fldChar w:fldCharType="end"/>
      </w:r>
      <w:r w:rsidRPr="00C107E3">
        <w:rPr>
          <w:rFonts w:ascii="Calibri" w:hAnsi="Calibri" w:cs="Arial"/>
          <w:sz w:val="22"/>
          <w:szCs w:val="22"/>
        </w:rPr>
        <w:t>.</w:t>
      </w:r>
    </w:p>
  </w:footnote>
  <w:footnote w:id="4">
    <w:p w14:paraId="152D2738" w14:textId="77777777" w:rsidR="00DF1121" w:rsidRPr="00C107E3" w:rsidRDefault="00DF1121" w:rsidP="00C107E3">
      <w:pPr>
        <w:pStyle w:val="FootnoteText"/>
        <w:rPr>
          <w:rFonts w:ascii="Calibri" w:hAnsi="Calibri" w:cs="Arial"/>
          <w:sz w:val="22"/>
          <w:szCs w:val="22"/>
          <w:lang w:val="en-US"/>
        </w:rPr>
      </w:pPr>
      <w:r w:rsidRPr="00C107E3">
        <w:rPr>
          <w:rStyle w:val="FootnoteReference"/>
          <w:rFonts w:ascii="Calibri" w:hAnsi="Calibri" w:cs="Arial"/>
          <w:sz w:val="22"/>
          <w:szCs w:val="22"/>
        </w:rPr>
        <w:footnoteRef/>
      </w:r>
      <w:r w:rsidRPr="00C107E3">
        <w:rPr>
          <w:rFonts w:ascii="Calibri" w:hAnsi="Calibri" w:cs="Arial"/>
          <w:sz w:val="22"/>
          <w:szCs w:val="22"/>
        </w:rPr>
        <w:t xml:space="preserve"> </w:t>
      </w:r>
      <w:r w:rsidRPr="00C107E3">
        <w:rPr>
          <w:rFonts w:ascii="Calibri" w:hAnsi="Calibri" w:cs="Arial"/>
          <w:sz w:val="22"/>
          <w:szCs w:val="22"/>
          <w:lang w:val="en-US"/>
        </w:rPr>
        <w:fldChar w:fldCharType="begin"/>
      </w:r>
      <w:r w:rsidRPr="00C107E3">
        <w:rPr>
          <w:rFonts w:ascii="Calibri" w:hAnsi="Calibri" w:cs="Arial"/>
          <w:sz w:val="22"/>
          <w:szCs w:val="22"/>
          <w:lang w:val="en-US"/>
        </w:rPr>
        <w:instrText xml:space="preserve"> ADDIN EN.CITE &lt;EndNote&gt;&lt;Cite&gt;&lt;Author&gt;Arango&lt;/Author&gt;&lt;Year&gt;1951&lt;/Year&gt;&lt;RecNum&gt;2773&lt;/RecNum&gt;&lt;DisplayText&gt;(Arango &amp;amp; Martínez, 1951)&lt;/DisplayText&gt;&lt;record&gt;&lt;rec-number&gt;2773&lt;/rec-number&gt;&lt;foreign-keys&gt;&lt;key app="EN" db-id="90aa5dsxb9r0v2epww0pxvsoprxe0rs2tx5a"&gt;2773&lt;/key&gt;&lt;/foreign-keys&gt;&lt;ref-type name="Book"&gt;6&lt;/ref-type&gt;&lt;contributors&gt;&lt;authors&gt;&lt;author&gt;Arango, Jorge&lt;/author&gt;&lt;author&gt;Martínez, Carlos&lt;/author&gt;&lt;/authors&gt;&lt;/contributors&gt;&lt;titles&gt;&lt;title&gt;Arquitectura en Colombia : arquitectura colonial 1538-1810, arquitectura contemporánea en cinco años 1946-1951&lt;/title&gt;&lt;/titles&gt;&lt;pages&gt;127, [8] p&lt;/pages&gt;&lt;keywords&gt;&lt;keyword&gt;Arquitectura- Colombia- Historia&lt;/keyword&gt;&lt;keyword&gt;Arquitectura colonial- Colombia&lt;/keyword&gt;&lt;keyword&gt;Arquitectura moderna- Siglo 20- Colombia&lt;/keyword&gt;&lt;/keywords&gt;&lt;dates&gt;&lt;year&gt;1951&lt;/year&gt;&lt;/dates&gt;&lt;pub-location&gt;Bogotá&lt;/pub-location&gt;&lt;publisher&gt;Proa&lt;/publisher&gt;&lt;accession-num&gt;z004239120&lt;/accession-num&gt;&lt;urls&gt;&lt;/urls&gt;&lt;/record&gt;&lt;/Cite&gt;&lt;/EndNote&gt;</w:instrText>
      </w:r>
      <w:r w:rsidRPr="00C107E3">
        <w:rPr>
          <w:rFonts w:ascii="Calibri" w:hAnsi="Calibri" w:cs="Arial"/>
          <w:sz w:val="22"/>
          <w:szCs w:val="22"/>
          <w:lang w:val="en-US"/>
        </w:rPr>
        <w:fldChar w:fldCharType="separate"/>
      </w:r>
      <w:hyperlink w:anchor="_ENREF_2" w:tooltip="Arango, 1951 #2773" w:history="1">
        <w:r w:rsidRPr="00C107E3">
          <w:rPr>
            <w:rFonts w:ascii="Calibri" w:hAnsi="Calibri" w:cs="Arial"/>
            <w:noProof/>
            <w:sz w:val="22"/>
            <w:szCs w:val="22"/>
            <w:lang w:val="en-US"/>
          </w:rPr>
          <w:t>Arango &amp; Martínez, 1951</w:t>
        </w:r>
      </w:hyperlink>
      <w:r w:rsidRPr="00C107E3">
        <w:rPr>
          <w:rFonts w:ascii="Calibri" w:hAnsi="Calibri" w:cs="Arial"/>
          <w:noProof/>
          <w:sz w:val="22"/>
          <w:szCs w:val="22"/>
          <w:lang w:val="en-US"/>
        </w:rPr>
        <w:t>.</w:t>
      </w:r>
      <w:r w:rsidRPr="00C107E3">
        <w:rPr>
          <w:rFonts w:ascii="Calibri" w:hAnsi="Calibri" w:cs="Arial"/>
          <w:sz w:val="22"/>
          <w:szCs w:val="22"/>
          <w:lang w:val="en-US"/>
        </w:rPr>
        <w:fldChar w:fldCharType="end"/>
      </w:r>
      <w:r w:rsidRPr="00C107E3">
        <w:rPr>
          <w:rFonts w:ascii="Calibri" w:hAnsi="Calibri" w:cs="Arial"/>
          <w:sz w:val="22"/>
          <w:szCs w:val="22"/>
          <w:lang w:val="en-US"/>
        </w:rPr>
        <w:t xml:space="preserve"> </w:t>
      </w:r>
    </w:p>
  </w:footnote>
  <w:footnote w:id="5">
    <w:p w14:paraId="00464E2D" w14:textId="77777777" w:rsidR="00DF1121" w:rsidRPr="004B0C0B" w:rsidRDefault="00DF1121" w:rsidP="00C107E3">
      <w:pPr>
        <w:pStyle w:val="FootnoteText"/>
        <w:rPr>
          <w:rFonts w:ascii="Arial" w:hAnsi="Arial" w:cs="Arial"/>
          <w:sz w:val="18"/>
          <w:szCs w:val="18"/>
        </w:rPr>
      </w:pPr>
      <w:r w:rsidRPr="00C107E3">
        <w:rPr>
          <w:rStyle w:val="FootnoteReference"/>
          <w:rFonts w:ascii="Calibri" w:hAnsi="Calibri" w:cs="Arial"/>
          <w:sz w:val="22"/>
          <w:szCs w:val="22"/>
        </w:rPr>
        <w:footnoteRef/>
      </w:r>
      <w:r w:rsidRPr="00C107E3">
        <w:rPr>
          <w:rFonts w:ascii="Calibri" w:hAnsi="Calibri" w:cs="Arial"/>
          <w:sz w:val="22"/>
          <w:szCs w:val="22"/>
        </w:rPr>
        <w:t xml:space="preserve"> </w:t>
      </w:r>
      <w:r w:rsidRPr="00C107E3">
        <w:rPr>
          <w:rFonts w:ascii="Calibri" w:hAnsi="Calibri" w:cs="Arial"/>
          <w:sz w:val="22"/>
          <w:szCs w:val="22"/>
        </w:rPr>
        <w:fldChar w:fldCharType="begin"/>
      </w:r>
      <w:r w:rsidRPr="00C107E3">
        <w:rPr>
          <w:rFonts w:ascii="Calibri" w:hAnsi="Calibri" w:cs="Arial"/>
          <w:sz w:val="22"/>
          <w:szCs w:val="22"/>
        </w:rPr>
        <w:instrText xml:space="preserve"> ADDIN EN.CITE &lt;EndNote&gt;&lt;Cite&gt;&lt;Author&gt;Vargas Caicedo&lt;/Author&gt;&lt;Year&gt;2009&lt;/Year&gt;&lt;RecNum&gt;4200&lt;/RecNum&gt;&lt;DisplayText&gt;(Vargas Caicedo, 2009)&lt;/DisplayText&gt;&lt;record&gt;&lt;rec-number&gt;4200&lt;/rec-number&gt;&lt;foreign-keys&gt;&lt;key app="EN" db-id="90aa5dsxb9r0v2epww0pxvsoprxe0rs2tx5a"&gt;4200&lt;/key&gt;&lt;/foreign-keys&gt;&lt;ref-type name="Journal Article"&gt;17&lt;/ref-type&gt;&lt;contributors&gt;&lt;authors&gt;&lt;author&gt;Vargas Caicedo, Hernando&lt;/author&gt;&lt;/authors&gt;&lt;/contributors&gt;&lt;titles&gt;&lt;title&gt;El desarrollo de la edificación en concreto armado en Colombia: El caso de los pioneros Doménico Parma y Guillermo González Zuleta (1945-1985). &lt;/title&gt;&lt;secondary-title&gt;Revista DeArq&lt;/secondary-title&gt;&lt;/titles&gt;&lt;periodical&gt;&lt;full-title&gt;Revista DeArq&lt;/full-title&gt;&lt;/periodical&gt;&lt;pages&gt;64-75&lt;/pages&gt;&lt;volume&gt;4&lt;/volume&gt;&lt;dates&gt;&lt;year&gt;2009&lt;/year&gt;&lt;/dates&gt;&lt;urls&gt;&lt;/urls&gt;&lt;/record&gt;&lt;/Cite&gt;&lt;/EndNote&gt;</w:instrText>
      </w:r>
      <w:r w:rsidRPr="00C107E3">
        <w:rPr>
          <w:rFonts w:ascii="Calibri" w:hAnsi="Calibri" w:cs="Arial"/>
          <w:sz w:val="22"/>
          <w:szCs w:val="22"/>
        </w:rPr>
        <w:fldChar w:fldCharType="separate"/>
      </w:r>
      <w:hyperlink w:anchor="_ENREF_4" w:tooltip="Vargas Caicedo, 2009 #4200" w:history="1">
        <w:r w:rsidRPr="00C107E3">
          <w:rPr>
            <w:rFonts w:ascii="Calibri" w:hAnsi="Calibri" w:cs="Arial"/>
            <w:noProof/>
            <w:sz w:val="22"/>
            <w:szCs w:val="22"/>
          </w:rPr>
          <w:t>Vargas Caicedo, 2009</w:t>
        </w:r>
      </w:hyperlink>
      <w:r w:rsidRPr="00C107E3">
        <w:rPr>
          <w:rFonts w:ascii="Calibri" w:hAnsi="Calibri" w:cs="Arial"/>
          <w:noProof/>
          <w:sz w:val="22"/>
          <w:szCs w:val="22"/>
        </w:rPr>
        <w:t>.</w:t>
      </w:r>
      <w:r w:rsidRPr="00C107E3">
        <w:rPr>
          <w:rFonts w:ascii="Calibri" w:hAnsi="Calibri" w:cs="Arial"/>
          <w:sz w:val="22"/>
          <w:szCs w:val="22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382B1" w14:textId="77777777" w:rsidR="00DF1121" w:rsidRDefault="00DF112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D9A29C" w14:textId="77777777" w:rsidR="00DF1121" w:rsidRDefault="00DF112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6C6E3B"/>
    <w:multiLevelType w:val="multilevel"/>
    <w:tmpl w:val="61600E58"/>
    <w:lvl w:ilvl="0">
      <w:start w:val="1"/>
      <w:numFmt w:val="decimal"/>
      <w:pStyle w:val="Heading1"/>
      <w:lvlText w:val="%1"/>
      <w:lvlJc w:val="left"/>
      <w:pPr>
        <w:ind w:left="115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129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  <w:rPr>
        <w:rFonts w:cs="Times New Roman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E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02CE"/>
    <w:rsid w:val="006D0412"/>
    <w:rsid w:val="007411B9"/>
    <w:rsid w:val="00780D95"/>
    <w:rsid w:val="00780DC7"/>
    <w:rsid w:val="007A0D55"/>
    <w:rsid w:val="007B3377"/>
    <w:rsid w:val="007C27CF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665B"/>
    <w:rsid w:val="00BC39C9"/>
    <w:rsid w:val="00BE5BF7"/>
    <w:rsid w:val="00BF40E1"/>
    <w:rsid w:val="00C107E3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112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01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iPriority="9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107E3"/>
    <w:pPr>
      <w:keepNext/>
      <w:keepLines/>
      <w:spacing w:before="240" w:after="0" w:line="360" w:lineRule="auto"/>
      <w:ind w:left="1584" w:hanging="864"/>
      <w:jc w:val="both"/>
      <w:outlineLvl w:val="3"/>
    </w:pPr>
    <w:rPr>
      <w:rFonts w:ascii="Cambria" w:eastAsia="MS Gothi" w:hAnsi="Cambria" w:cs="Times New Roman"/>
      <w:b/>
      <w:bCs/>
      <w:iCs/>
      <w:lang w:val="es-C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107E3"/>
    <w:pPr>
      <w:spacing w:before="240" w:after="60" w:line="360" w:lineRule="auto"/>
      <w:ind w:left="1872" w:hanging="1152"/>
      <w:jc w:val="both"/>
      <w:outlineLvl w:val="5"/>
    </w:pPr>
    <w:rPr>
      <w:rFonts w:ascii="Cambria" w:eastAsia="MS ??" w:hAnsi="Cambria" w:cs="Times New Roman"/>
      <w:b/>
      <w:lang w:val="es-CO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107E3"/>
    <w:pPr>
      <w:spacing w:before="240" w:after="60" w:line="360" w:lineRule="auto"/>
      <w:ind w:left="2016" w:hanging="1296"/>
      <w:jc w:val="both"/>
      <w:outlineLvl w:val="6"/>
    </w:pPr>
    <w:rPr>
      <w:rFonts w:ascii="Cambria" w:eastAsia="MS ??" w:hAnsi="Cambria" w:cs="Times New Roman"/>
      <w:lang w:val="es-C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107E3"/>
    <w:pPr>
      <w:spacing w:before="240" w:after="60" w:line="360" w:lineRule="auto"/>
      <w:ind w:left="2160" w:hanging="1440"/>
      <w:jc w:val="both"/>
      <w:outlineLvl w:val="7"/>
    </w:pPr>
    <w:rPr>
      <w:rFonts w:ascii="Cambria" w:eastAsia="MS ??" w:hAnsi="Cambria" w:cs="Times New Roman"/>
      <w:i/>
      <w:lang w:val="es-CO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107E3"/>
    <w:pPr>
      <w:spacing w:before="240" w:after="60" w:line="360" w:lineRule="auto"/>
      <w:ind w:left="2304" w:hanging="1584"/>
      <w:jc w:val="both"/>
      <w:outlineLvl w:val="8"/>
    </w:pPr>
    <w:rPr>
      <w:rFonts w:ascii="Arial" w:eastAsia="MS ??" w:hAnsi="Arial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107E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E3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C107E3"/>
    <w:pPr>
      <w:spacing w:after="0" w:line="240" w:lineRule="auto"/>
    </w:pPr>
    <w:rPr>
      <w:rFonts w:ascii="Cambria" w:eastAsia="MS ??" w:hAnsi="Cambria" w:cs="Times New Roman"/>
      <w:sz w:val="20"/>
      <w:szCs w:val="20"/>
      <w:lang w:val="es-CO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07E3"/>
    <w:rPr>
      <w:rFonts w:ascii="Cambria" w:eastAsia="MS ??" w:hAnsi="Cambria" w:cs="Times New Roman"/>
      <w:sz w:val="20"/>
      <w:szCs w:val="20"/>
      <w:lang w:val="es-CO"/>
    </w:rPr>
  </w:style>
  <w:style w:type="character" w:styleId="FootnoteReference">
    <w:name w:val="footnote reference"/>
    <w:basedOn w:val="DefaultParagraphFont"/>
    <w:uiPriority w:val="99"/>
    <w:rsid w:val="00C107E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C107E3"/>
    <w:pPr>
      <w:spacing w:before="100" w:beforeAutospacing="1" w:after="100" w:afterAutospacing="1" w:line="240" w:lineRule="auto"/>
    </w:pPr>
    <w:rPr>
      <w:rFonts w:ascii="Times New Roman" w:eastAsia="MS ??" w:hAnsi="Times New Roman" w:cs="Times New Roman"/>
      <w:sz w:val="24"/>
      <w:szCs w:val="24"/>
      <w:lang w:val="es-CO" w:eastAsia="es-CO"/>
    </w:rPr>
  </w:style>
  <w:style w:type="character" w:customStyle="1" w:styleId="Heading4Char">
    <w:name w:val="Heading 4 Char"/>
    <w:basedOn w:val="DefaultParagraphFont"/>
    <w:link w:val="Heading4"/>
    <w:uiPriority w:val="99"/>
    <w:rsid w:val="00C107E3"/>
    <w:rPr>
      <w:rFonts w:ascii="Cambria" w:eastAsia="MS Gothi" w:hAnsi="Cambria" w:cs="Times New Roman"/>
      <w:b/>
      <w:bCs/>
      <w:iCs/>
      <w:lang w:val="es-CO"/>
    </w:rPr>
  </w:style>
  <w:style w:type="character" w:customStyle="1" w:styleId="Heading6Char">
    <w:name w:val="Heading 6 Char"/>
    <w:basedOn w:val="DefaultParagraphFont"/>
    <w:link w:val="Heading6"/>
    <w:uiPriority w:val="99"/>
    <w:rsid w:val="00C107E3"/>
    <w:rPr>
      <w:rFonts w:ascii="Cambria" w:eastAsia="MS ??" w:hAnsi="Cambria" w:cs="Times New Roman"/>
      <w:b/>
      <w:lang w:val="es-CO"/>
    </w:rPr>
  </w:style>
  <w:style w:type="character" w:customStyle="1" w:styleId="Heading7Char">
    <w:name w:val="Heading 7 Char"/>
    <w:basedOn w:val="DefaultParagraphFont"/>
    <w:link w:val="Heading7"/>
    <w:uiPriority w:val="99"/>
    <w:rsid w:val="00C107E3"/>
    <w:rPr>
      <w:rFonts w:ascii="Cambria" w:eastAsia="MS ??" w:hAnsi="Cambria" w:cs="Times New Roman"/>
      <w:lang w:val="es-CO"/>
    </w:rPr>
  </w:style>
  <w:style w:type="character" w:customStyle="1" w:styleId="Heading8Char">
    <w:name w:val="Heading 8 Char"/>
    <w:basedOn w:val="DefaultParagraphFont"/>
    <w:link w:val="Heading8"/>
    <w:uiPriority w:val="99"/>
    <w:rsid w:val="00C107E3"/>
    <w:rPr>
      <w:rFonts w:ascii="Cambria" w:eastAsia="MS ??" w:hAnsi="Cambria" w:cs="Times New Roman"/>
      <w:i/>
      <w:lang w:val="es-CO"/>
    </w:rPr>
  </w:style>
  <w:style w:type="character" w:customStyle="1" w:styleId="Heading9Char">
    <w:name w:val="Heading 9 Char"/>
    <w:basedOn w:val="DefaultParagraphFont"/>
    <w:link w:val="Heading9"/>
    <w:uiPriority w:val="99"/>
    <w:rsid w:val="00C107E3"/>
    <w:rPr>
      <w:rFonts w:ascii="Arial" w:eastAsia="MS ??" w:hAnsi="Arial" w:cs="Times New Roman"/>
      <w:lang w:val="es-CO"/>
    </w:rPr>
  </w:style>
  <w:style w:type="paragraph" w:styleId="Caption">
    <w:name w:val="caption"/>
    <w:basedOn w:val="Normal"/>
    <w:next w:val="Normal"/>
    <w:uiPriority w:val="35"/>
    <w:semiHidden/>
    <w:qFormat/>
    <w:rsid w:val="007C27C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iPriority="9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107E3"/>
    <w:pPr>
      <w:keepNext/>
      <w:keepLines/>
      <w:spacing w:before="240" w:after="0" w:line="360" w:lineRule="auto"/>
      <w:ind w:left="1584" w:hanging="864"/>
      <w:jc w:val="both"/>
      <w:outlineLvl w:val="3"/>
    </w:pPr>
    <w:rPr>
      <w:rFonts w:ascii="Cambria" w:eastAsia="MS Gothi" w:hAnsi="Cambria" w:cs="Times New Roman"/>
      <w:b/>
      <w:bCs/>
      <w:iCs/>
      <w:lang w:val="es-C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107E3"/>
    <w:pPr>
      <w:spacing w:before="240" w:after="60" w:line="360" w:lineRule="auto"/>
      <w:ind w:left="1872" w:hanging="1152"/>
      <w:jc w:val="both"/>
      <w:outlineLvl w:val="5"/>
    </w:pPr>
    <w:rPr>
      <w:rFonts w:ascii="Cambria" w:eastAsia="MS ??" w:hAnsi="Cambria" w:cs="Times New Roman"/>
      <w:b/>
      <w:lang w:val="es-CO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107E3"/>
    <w:pPr>
      <w:spacing w:before="240" w:after="60" w:line="360" w:lineRule="auto"/>
      <w:ind w:left="2016" w:hanging="1296"/>
      <w:jc w:val="both"/>
      <w:outlineLvl w:val="6"/>
    </w:pPr>
    <w:rPr>
      <w:rFonts w:ascii="Cambria" w:eastAsia="MS ??" w:hAnsi="Cambria" w:cs="Times New Roman"/>
      <w:lang w:val="es-C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107E3"/>
    <w:pPr>
      <w:spacing w:before="240" w:after="60" w:line="360" w:lineRule="auto"/>
      <w:ind w:left="2160" w:hanging="1440"/>
      <w:jc w:val="both"/>
      <w:outlineLvl w:val="7"/>
    </w:pPr>
    <w:rPr>
      <w:rFonts w:ascii="Cambria" w:eastAsia="MS ??" w:hAnsi="Cambria" w:cs="Times New Roman"/>
      <w:i/>
      <w:lang w:val="es-CO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107E3"/>
    <w:pPr>
      <w:spacing w:before="240" w:after="60" w:line="360" w:lineRule="auto"/>
      <w:ind w:left="2304" w:hanging="1584"/>
      <w:jc w:val="both"/>
      <w:outlineLvl w:val="8"/>
    </w:pPr>
    <w:rPr>
      <w:rFonts w:ascii="Arial" w:eastAsia="MS ??" w:hAnsi="Arial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107E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E3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C107E3"/>
    <w:pPr>
      <w:spacing w:after="0" w:line="240" w:lineRule="auto"/>
    </w:pPr>
    <w:rPr>
      <w:rFonts w:ascii="Cambria" w:eastAsia="MS ??" w:hAnsi="Cambria" w:cs="Times New Roman"/>
      <w:sz w:val="20"/>
      <w:szCs w:val="20"/>
      <w:lang w:val="es-CO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07E3"/>
    <w:rPr>
      <w:rFonts w:ascii="Cambria" w:eastAsia="MS ??" w:hAnsi="Cambria" w:cs="Times New Roman"/>
      <w:sz w:val="20"/>
      <w:szCs w:val="20"/>
      <w:lang w:val="es-CO"/>
    </w:rPr>
  </w:style>
  <w:style w:type="character" w:styleId="FootnoteReference">
    <w:name w:val="footnote reference"/>
    <w:basedOn w:val="DefaultParagraphFont"/>
    <w:uiPriority w:val="99"/>
    <w:rsid w:val="00C107E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C107E3"/>
    <w:pPr>
      <w:spacing w:before="100" w:beforeAutospacing="1" w:after="100" w:afterAutospacing="1" w:line="240" w:lineRule="auto"/>
    </w:pPr>
    <w:rPr>
      <w:rFonts w:ascii="Times New Roman" w:eastAsia="MS ??" w:hAnsi="Times New Roman" w:cs="Times New Roman"/>
      <w:sz w:val="24"/>
      <w:szCs w:val="24"/>
      <w:lang w:val="es-CO" w:eastAsia="es-CO"/>
    </w:rPr>
  </w:style>
  <w:style w:type="character" w:customStyle="1" w:styleId="Heading4Char">
    <w:name w:val="Heading 4 Char"/>
    <w:basedOn w:val="DefaultParagraphFont"/>
    <w:link w:val="Heading4"/>
    <w:uiPriority w:val="99"/>
    <w:rsid w:val="00C107E3"/>
    <w:rPr>
      <w:rFonts w:ascii="Cambria" w:eastAsia="MS Gothi" w:hAnsi="Cambria" w:cs="Times New Roman"/>
      <w:b/>
      <w:bCs/>
      <w:iCs/>
      <w:lang w:val="es-CO"/>
    </w:rPr>
  </w:style>
  <w:style w:type="character" w:customStyle="1" w:styleId="Heading6Char">
    <w:name w:val="Heading 6 Char"/>
    <w:basedOn w:val="DefaultParagraphFont"/>
    <w:link w:val="Heading6"/>
    <w:uiPriority w:val="99"/>
    <w:rsid w:val="00C107E3"/>
    <w:rPr>
      <w:rFonts w:ascii="Cambria" w:eastAsia="MS ??" w:hAnsi="Cambria" w:cs="Times New Roman"/>
      <w:b/>
      <w:lang w:val="es-CO"/>
    </w:rPr>
  </w:style>
  <w:style w:type="character" w:customStyle="1" w:styleId="Heading7Char">
    <w:name w:val="Heading 7 Char"/>
    <w:basedOn w:val="DefaultParagraphFont"/>
    <w:link w:val="Heading7"/>
    <w:uiPriority w:val="99"/>
    <w:rsid w:val="00C107E3"/>
    <w:rPr>
      <w:rFonts w:ascii="Cambria" w:eastAsia="MS ??" w:hAnsi="Cambria" w:cs="Times New Roman"/>
      <w:lang w:val="es-CO"/>
    </w:rPr>
  </w:style>
  <w:style w:type="character" w:customStyle="1" w:styleId="Heading8Char">
    <w:name w:val="Heading 8 Char"/>
    <w:basedOn w:val="DefaultParagraphFont"/>
    <w:link w:val="Heading8"/>
    <w:uiPriority w:val="99"/>
    <w:rsid w:val="00C107E3"/>
    <w:rPr>
      <w:rFonts w:ascii="Cambria" w:eastAsia="MS ??" w:hAnsi="Cambria" w:cs="Times New Roman"/>
      <w:i/>
      <w:lang w:val="es-CO"/>
    </w:rPr>
  </w:style>
  <w:style w:type="character" w:customStyle="1" w:styleId="Heading9Char">
    <w:name w:val="Heading 9 Char"/>
    <w:basedOn w:val="DefaultParagraphFont"/>
    <w:link w:val="Heading9"/>
    <w:uiPriority w:val="99"/>
    <w:rsid w:val="00C107E3"/>
    <w:rPr>
      <w:rFonts w:ascii="Arial" w:eastAsia="MS ??" w:hAnsi="Arial" w:cs="Times New Roman"/>
      <w:lang w:val="es-CO"/>
    </w:rPr>
  </w:style>
  <w:style w:type="paragraph" w:styleId="Caption">
    <w:name w:val="caption"/>
    <w:basedOn w:val="Normal"/>
    <w:next w:val="Normal"/>
    <w:uiPriority w:val="35"/>
    <w:semiHidden/>
    <w:qFormat/>
    <w:rsid w:val="007C27C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7D66B79195CC4BB7289E20C5AC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DBB09-6A3F-D74D-8F02-987F16CE5BAD}"/>
      </w:docPartPr>
      <w:docPartBody>
        <w:p w:rsidR="00A9337E" w:rsidRDefault="00A9337E">
          <w:pPr>
            <w:pStyle w:val="7A7D66B79195CC4BB7289E20C5AC110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67F741C7F65EF43AFE880D32F472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0C87B-9874-484D-837E-2FEC423E4BF2}"/>
      </w:docPartPr>
      <w:docPartBody>
        <w:p w:rsidR="00A9337E" w:rsidRDefault="00A9337E">
          <w:pPr>
            <w:pStyle w:val="867F741C7F65EF43AFE880D32F4720B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3EF587E4869D429D39EABFDD706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DDD76-F3F9-7848-AA35-49C5F1D04AEF}"/>
      </w:docPartPr>
      <w:docPartBody>
        <w:p w:rsidR="00A9337E" w:rsidRDefault="00A9337E">
          <w:pPr>
            <w:pStyle w:val="3C3EF587E4869D429D39EABFDD706A8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7D9B8451A9C544B21A0D8640EFE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EA8BA-1CA1-8943-9B7C-6FA0B51BC25B}"/>
      </w:docPartPr>
      <w:docPartBody>
        <w:p w:rsidR="00A9337E" w:rsidRDefault="00A9337E">
          <w:pPr>
            <w:pStyle w:val="F27D9B8451A9C544B21A0D8640EFEA5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B2C5AE3AF3D240A6DDBE54E6482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B9732-9A7A-E245-AD03-221F43C97BDD}"/>
      </w:docPartPr>
      <w:docPartBody>
        <w:p w:rsidR="00A9337E" w:rsidRDefault="00A9337E">
          <w:pPr>
            <w:pStyle w:val="7DB2C5AE3AF3D240A6DDBE54E64827F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FE7F3A12099824499665F9B824CA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31A2D-2BC2-A544-A0D2-4E0FC08F5E9A}"/>
      </w:docPartPr>
      <w:docPartBody>
        <w:p w:rsidR="00A9337E" w:rsidRDefault="00A9337E">
          <w:pPr>
            <w:pStyle w:val="AFE7F3A12099824499665F9B824CA71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D5BA339335AF349A135B51B1C344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73C72-7D58-7C41-BA84-6B8386CA35AA}"/>
      </w:docPartPr>
      <w:docPartBody>
        <w:p w:rsidR="00A9337E" w:rsidRDefault="00A9337E">
          <w:pPr>
            <w:pStyle w:val="3D5BA339335AF349A135B51B1C344F8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6ED69AEAC61643B7675DAF6EA88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0CB60-168A-F74F-93C9-909B45213CEB}"/>
      </w:docPartPr>
      <w:docPartBody>
        <w:p w:rsidR="00A9337E" w:rsidRDefault="00A9337E">
          <w:pPr>
            <w:pStyle w:val="5F6ED69AEAC61643B7675DAF6EA8817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7DF03E752F53C4DB2DD458E8A4C5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14369-A6D9-B043-9F54-EE6D6CC9E9E4}"/>
      </w:docPartPr>
      <w:docPartBody>
        <w:p w:rsidR="00A9337E" w:rsidRDefault="00A9337E">
          <w:pPr>
            <w:pStyle w:val="87DF03E752F53C4DB2DD458E8A4C574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33FDBA608159F4FA3018DB03E0E7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BD07B-B70E-754F-9376-86810FFB3FC6}"/>
      </w:docPartPr>
      <w:docPartBody>
        <w:p w:rsidR="00A9337E" w:rsidRDefault="00A9337E">
          <w:pPr>
            <w:pStyle w:val="D33FDBA608159F4FA3018DB03E0E756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57AC832F3108040BCB0BD09A55DB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6D35D-A6EB-874A-ADDB-3BFD453F7B6A}"/>
      </w:docPartPr>
      <w:docPartBody>
        <w:p w:rsidR="00A9337E" w:rsidRDefault="00A9337E">
          <w:pPr>
            <w:pStyle w:val="E57AC832F3108040BCB0BD09A55DBCB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D8ACB632CA22EE4781B8C64578A83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9EE1-426B-7942-ACA6-69CC93869E7C}"/>
      </w:docPartPr>
      <w:docPartBody>
        <w:p w:rsidR="00A9337E" w:rsidRDefault="00A9337E" w:rsidP="00A9337E">
          <w:pPr>
            <w:pStyle w:val="D8ACB632CA22EE4781B8C64578A8340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732D1313FC9D40ADAC8A3E71B7B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CFA0E-FF2B-AD42-9936-4C1ED71D416B}"/>
      </w:docPartPr>
      <w:docPartBody>
        <w:p w:rsidR="00A9337E" w:rsidRDefault="00A9337E" w:rsidP="00A9337E">
          <w:pPr>
            <w:pStyle w:val="9F732D1313FC9D40ADAC8A3E71B7B9E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86DA28D2BB8A429773DDAC7637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D0B70-46D4-DD44-8E1D-A9DF1B60AB69}"/>
      </w:docPartPr>
      <w:docPartBody>
        <w:p w:rsidR="00A9337E" w:rsidRDefault="00A9337E" w:rsidP="00A9337E">
          <w:pPr>
            <w:pStyle w:val="E186DA28D2BB8A429773DDAC7637AAF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CCAB9E36CF6B04E889E18CC001AB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CEBBB-37CA-1E48-A15D-75413B93A6E7}"/>
      </w:docPartPr>
      <w:docPartBody>
        <w:p w:rsidR="00A9337E" w:rsidRDefault="00A9337E" w:rsidP="00A9337E">
          <w:pPr>
            <w:pStyle w:val="4CCAB9E36CF6B04E889E18CC001AB91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06ED956BDC610438ACBB39F31B74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F8308-B144-0349-9327-9A20F1F0F823}"/>
      </w:docPartPr>
      <w:docPartBody>
        <w:p w:rsidR="00A9337E" w:rsidRDefault="00A9337E" w:rsidP="00A9337E">
          <w:pPr>
            <w:pStyle w:val="806ED956BDC610438ACBB39F31B74E5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973ED0D711F6741BE685866B55A7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BC280-0DCD-1D4E-A674-744B4B2C796D}"/>
      </w:docPartPr>
      <w:docPartBody>
        <w:p w:rsidR="00A9337E" w:rsidRDefault="00A9337E" w:rsidP="00A9337E">
          <w:pPr>
            <w:pStyle w:val="4973ED0D711F6741BE685866B55A785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51078118AA1FE4A8B736EED490D8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863D7-042C-F04E-B7AC-06396C2C6814}"/>
      </w:docPartPr>
      <w:docPartBody>
        <w:p w:rsidR="00A9337E" w:rsidRDefault="00A9337E" w:rsidP="00A9337E">
          <w:pPr>
            <w:pStyle w:val="851078118AA1FE4A8B736EED490D878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FD3D0EF3BE3C247ADFD6F2E6A41E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3A08C-C8C3-FE4E-9ABE-5A5AF892E851}"/>
      </w:docPartPr>
      <w:docPartBody>
        <w:p w:rsidR="00A9337E" w:rsidRDefault="00A9337E" w:rsidP="00A9337E">
          <w:pPr>
            <w:pStyle w:val="AFD3D0EF3BE3C247ADFD6F2E6A41EE2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0CC8B085E07E74FA9ECBC6C99435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11817-7495-F843-B93D-3E2ACAC26128}"/>
      </w:docPartPr>
      <w:docPartBody>
        <w:p w:rsidR="00A9337E" w:rsidRDefault="00A9337E" w:rsidP="00A9337E">
          <w:pPr>
            <w:pStyle w:val="10CC8B085E07E74FA9ECBC6C99435D9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40857BA992C914B8B967F3EA216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A6E7E-2D3B-6140-BEF6-26DAC9BFA5DA}"/>
      </w:docPartPr>
      <w:docPartBody>
        <w:p w:rsidR="00A9337E" w:rsidRDefault="00A9337E" w:rsidP="00A9337E">
          <w:pPr>
            <w:pStyle w:val="D40857BA992C914B8B967F3EA216D62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464413BA1534842962B936CCCF67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16A2D-7230-DC43-8B17-A33BB44D1138}"/>
      </w:docPartPr>
      <w:docPartBody>
        <w:p w:rsidR="00A9337E" w:rsidRDefault="00A9337E" w:rsidP="00A9337E">
          <w:pPr>
            <w:pStyle w:val="C464413BA1534842962B936CCCF67D9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A0A861DA193A4598EF77C29DD6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D60DA-8D87-F14C-B3A0-EF47183C5FB7}"/>
      </w:docPartPr>
      <w:docPartBody>
        <w:p w:rsidR="00A9337E" w:rsidRDefault="00A9337E" w:rsidP="00A9337E">
          <w:pPr>
            <w:pStyle w:val="92A0A861DA193A4598EF77C29DD6E0B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7E"/>
    <w:rsid w:val="00A9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337E"/>
    <w:rPr>
      <w:color w:val="808080"/>
    </w:rPr>
  </w:style>
  <w:style w:type="paragraph" w:customStyle="1" w:styleId="7A7D66B79195CC4BB7289E20C5AC1108">
    <w:name w:val="7A7D66B79195CC4BB7289E20C5AC1108"/>
  </w:style>
  <w:style w:type="paragraph" w:customStyle="1" w:styleId="867F741C7F65EF43AFE880D32F4720B1">
    <w:name w:val="867F741C7F65EF43AFE880D32F4720B1"/>
  </w:style>
  <w:style w:type="paragraph" w:customStyle="1" w:styleId="3C3EF587E4869D429D39EABFDD706A88">
    <w:name w:val="3C3EF587E4869D429D39EABFDD706A88"/>
  </w:style>
  <w:style w:type="paragraph" w:customStyle="1" w:styleId="F27D9B8451A9C544B21A0D8640EFEA52">
    <w:name w:val="F27D9B8451A9C544B21A0D8640EFEA52"/>
  </w:style>
  <w:style w:type="paragraph" w:customStyle="1" w:styleId="7DB2C5AE3AF3D240A6DDBE54E64827F1">
    <w:name w:val="7DB2C5AE3AF3D240A6DDBE54E64827F1"/>
  </w:style>
  <w:style w:type="paragraph" w:customStyle="1" w:styleId="AFE7F3A12099824499665F9B824CA714">
    <w:name w:val="AFE7F3A12099824499665F9B824CA714"/>
  </w:style>
  <w:style w:type="paragraph" w:customStyle="1" w:styleId="3D5BA339335AF349A135B51B1C344F8A">
    <w:name w:val="3D5BA339335AF349A135B51B1C344F8A"/>
  </w:style>
  <w:style w:type="paragraph" w:customStyle="1" w:styleId="5F6ED69AEAC61643B7675DAF6EA8817F">
    <w:name w:val="5F6ED69AEAC61643B7675DAF6EA8817F"/>
  </w:style>
  <w:style w:type="paragraph" w:customStyle="1" w:styleId="87DF03E752F53C4DB2DD458E8A4C5748">
    <w:name w:val="87DF03E752F53C4DB2DD458E8A4C5748"/>
  </w:style>
  <w:style w:type="paragraph" w:customStyle="1" w:styleId="D33FDBA608159F4FA3018DB03E0E756D">
    <w:name w:val="D33FDBA608159F4FA3018DB03E0E756D"/>
  </w:style>
  <w:style w:type="paragraph" w:customStyle="1" w:styleId="E57AC832F3108040BCB0BD09A55DBCB9">
    <w:name w:val="E57AC832F3108040BCB0BD09A55DBCB9"/>
  </w:style>
  <w:style w:type="paragraph" w:customStyle="1" w:styleId="D8ACB632CA22EE4781B8C64578A83408">
    <w:name w:val="D8ACB632CA22EE4781B8C64578A83408"/>
    <w:rsid w:val="00A9337E"/>
  </w:style>
  <w:style w:type="paragraph" w:customStyle="1" w:styleId="9F732D1313FC9D40ADAC8A3E71B7B9E9">
    <w:name w:val="9F732D1313FC9D40ADAC8A3E71B7B9E9"/>
    <w:rsid w:val="00A9337E"/>
  </w:style>
  <w:style w:type="paragraph" w:customStyle="1" w:styleId="E186DA28D2BB8A429773DDAC7637AAF7">
    <w:name w:val="E186DA28D2BB8A429773DDAC7637AAF7"/>
    <w:rsid w:val="00A9337E"/>
  </w:style>
  <w:style w:type="paragraph" w:customStyle="1" w:styleId="4CCAB9E36CF6B04E889E18CC001AB917">
    <w:name w:val="4CCAB9E36CF6B04E889E18CC001AB917"/>
    <w:rsid w:val="00A9337E"/>
  </w:style>
  <w:style w:type="paragraph" w:customStyle="1" w:styleId="806ED956BDC610438ACBB39F31B74E53">
    <w:name w:val="806ED956BDC610438ACBB39F31B74E53"/>
    <w:rsid w:val="00A9337E"/>
  </w:style>
  <w:style w:type="paragraph" w:customStyle="1" w:styleId="4973ED0D711F6741BE685866B55A785C">
    <w:name w:val="4973ED0D711F6741BE685866B55A785C"/>
    <w:rsid w:val="00A9337E"/>
  </w:style>
  <w:style w:type="paragraph" w:customStyle="1" w:styleId="851078118AA1FE4A8B736EED490D8783">
    <w:name w:val="851078118AA1FE4A8B736EED490D8783"/>
    <w:rsid w:val="00A9337E"/>
  </w:style>
  <w:style w:type="paragraph" w:customStyle="1" w:styleId="AFD3D0EF3BE3C247ADFD6F2E6A41EE2A">
    <w:name w:val="AFD3D0EF3BE3C247ADFD6F2E6A41EE2A"/>
    <w:rsid w:val="00A9337E"/>
  </w:style>
  <w:style w:type="paragraph" w:customStyle="1" w:styleId="10CC8B085E07E74FA9ECBC6C99435D9F">
    <w:name w:val="10CC8B085E07E74FA9ECBC6C99435D9F"/>
    <w:rsid w:val="00A9337E"/>
  </w:style>
  <w:style w:type="paragraph" w:customStyle="1" w:styleId="D40857BA992C914B8B967F3EA216D623">
    <w:name w:val="D40857BA992C914B8B967F3EA216D623"/>
    <w:rsid w:val="00A9337E"/>
  </w:style>
  <w:style w:type="paragraph" w:customStyle="1" w:styleId="C464413BA1534842962B936CCCF67D96">
    <w:name w:val="C464413BA1534842962B936CCCF67D96"/>
    <w:rsid w:val="00A9337E"/>
  </w:style>
  <w:style w:type="paragraph" w:customStyle="1" w:styleId="92A0A861DA193A4598EF77C29DD6E0BF">
    <w:name w:val="92A0A861DA193A4598EF77C29DD6E0BF"/>
    <w:rsid w:val="00A9337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337E"/>
    <w:rPr>
      <w:color w:val="808080"/>
    </w:rPr>
  </w:style>
  <w:style w:type="paragraph" w:customStyle="1" w:styleId="7A7D66B79195CC4BB7289E20C5AC1108">
    <w:name w:val="7A7D66B79195CC4BB7289E20C5AC1108"/>
  </w:style>
  <w:style w:type="paragraph" w:customStyle="1" w:styleId="867F741C7F65EF43AFE880D32F4720B1">
    <w:name w:val="867F741C7F65EF43AFE880D32F4720B1"/>
  </w:style>
  <w:style w:type="paragraph" w:customStyle="1" w:styleId="3C3EF587E4869D429D39EABFDD706A88">
    <w:name w:val="3C3EF587E4869D429D39EABFDD706A88"/>
  </w:style>
  <w:style w:type="paragraph" w:customStyle="1" w:styleId="F27D9B8451A9C544B21A0D8640EFEA52">
    <w:name w:val="F27D9B8451A9C544B21A0D8640EFEA52"/>
  </w:style>
  <w:style w:type="paragraph" w:customStyle="1" w:styleId="7DB2C5AE3AF3D240A6DDBE54E64827F1">
    <w:name w:val="7DB2C5AE3AF3D240A6DDBE54E64827F1"/>
  </w:style>
  <w:style w:type="paragraph" w:customStyle="1" w:styleId="AFE7F3A12099824499665F9B824CA714">
    <w:name w:val="AFE7F3A12099824499665F9B824CA714"/>
  </w:style>
  <w:style w:type="paragraph" w:customStyle="1" w:styleId="3D5BA339335AF349A135B51B1C344F8A">
    <w:name w:val="3D5BA339335AF349A135B51B1C344F8A"/>
  </w:style>
  <w:style w:type="paragraph" w:customStyle="1" w:styleId="5F6ED69AEAC61643B7675DAF6EA8817F">
    <w:name w:val="5F6ED69AEAC61643B7675DAF6EA8817F"/>
  </w:style>
  <w:style w:type="paragraph" w:customStyle="1" w:styleId="87DF03E752F53C4DB2DD458E8A4C5748">
    <w:name w:val="87DF03E752F53C4DB2DD458E8A4C5748"/>
  </w:style>
  <w:style w:type="paragraph" w:customStyle="1" w:styleId="D33FDBA608159F4FA3018DB03E0E756D">
    <w:name w:val="D33FDBA608159F4FA3018DB03E0E756D"/>
  </w:style>
  <w:style w:type="paragraph" w:customStyle="1" w:styleId="E57AC832F3108040BCB0BD09A55DBCB9">
    <w:name w:val="E57AC832F3108040BCB0BD09A55DBCB9"/>
  </w:style>
  <w:style w:type="paragraph" w:customStyle="1" w:styleId="D8ACB632CA22EE4781B8C64578A83408">
    <w:name w:val="D8ACB632CA22EE4781B8C64578A83408"/>
    <w:rsid w:val="00A9337E"/>
  </w:style>
  <w:style w:type="paragraph" w:customStyle="1" w:styleId="9F732D1313FC9D40ADAC8A3E71B7B9E9">
    <w:name w:val="9F732D1313FC9D40ADAC8A3E71B7B9E9"/>
    <w:rsid w:val="00A9337E"/>
  </w:style>
  <w:style w:type="paragraph" w:customStyle="1" w:styleId="E186DA28D2BB8A429773DDAC7637AAF7">
    <w:name w:val="E186DA28D2BB8A429773DDAC7637AAF7"/>
    <w:rsid w:val="00A9337E"/>
  </w:style>
  <w:style w:type="paragraph" w:customStyle="1" w:styleId="4CCAB9E36CF6B04E889E18CC001AB917">
    <w:name w:val="4CCAB9E36CF6B04E889E18CC001AB917"/>
    <w:rsid w:val="00A9337E"/>
  </w:style>
  <w:style w:type="paragraph" w:customStyle="1" w:styleId="806ED956BDC610438ACBB39F31B74E53">
    <w:name w:val="806ED956BDC610438ACBB39F31B74E53"/>
    <w:rsid w:val="00A9337E"/>
  </w:style>
  <w:style w:type="paragraph" w:customStyle="1" w:styleId="4973ED0D711F6741BE685866B55A785C">
    <w:name w:val="4973ED0D711F6741BE685866B55A785C"/>
    <w:rsid w:val="00A9337E"/>
  </w:style>
  <w:style w:type="paragraph" w:customStyle="1" w:styleId="851078118AA1FE4A8B736EED490D8783">
    <w:name w:val="851078118AA1FE4A8B736EED490D8783"/>
    <w:rsid w:val="00A9337E"/>
  </w:style>
  <w:style w:type="paragraph" w:customStyle="1" w:styleId="AFD3D0EF3BE3C247ADFD6F2E6A41EE2A">
    <w:name w:val="AFD3D0EF3BE3C247ADFD6F2E6A41EE2A"/>
    <w:rsid w:val="00A9337E"/>
  </w:style>
  <w:style w:type="paragraph" w:customStyle="1" w:styleId="10CC8B085E07E74FA9ECBC6C99435D9F">
    <w:name w:val="10CC8B085E07E74FA9ECBC6C99435D9F"/>
    <w:rsid w:val="00A9337E"/>
  </w:style>
  <w:style w:type="paragraph" w:customStyle="1" w:styleId="D40857BA992C914B8B967F3EA216D623">
    <w:name w:val="D40857BA992C914B8B967F3EA216D623"/>
    <w:rsid w:val="00A9337E"/>
  </w:style>
  <w:style w:type="paragraph" w:customStyle="1" w:styleId="C464413BA1534842962B936CCCF67D96">
    <w:name w:val="C464413BA1534842962B936CCCF67D96"/>
    <w:rsid w:val="00A9337E"/>
  </w:style>
  <w:style w:type="paragraph" w:customStyle="1" w:styleId="92A0A861DA193A4598EF77C29DD6E0BF">
    <w:name w:val="92A0A861DA193A4598EF77C29DD6E0BF"/>
    <w:rsid w:val="00A933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Ara51</b:Tag>
    <b:SourceType>Book</b:SourceType>
    <b:Guid>{6E82AD1C-B3E9-8649-BDAE-BA5C2462E700}</b:Guid>
    <b:Author>
      <b:Author>
        <b:NameList>
          <b:Person>
            <b:Last>Arango</b:Last>
            <b:First>J.</b:First>
          </b:Person>
          <b:Person>
            <b:Last>Martínez</b:Last>
            <b:First>C.</b:First>
          </b:Person>
        </b:NameList>
      </b:Author>
    </b:Author>
    <b:Title>Arquitectura en Colombia : arquitectura colonial 1538-1810, arquitectura contemporánea en cinco años 1946-1951</b:Title>
    <b:City>Bogotá</b:City>
    <b:Publisher>Proa</b:Publisher>
    <b:Year>1951</b:Year>
    <b:RefOrder>1</b:RefOrder>
  </b:Source>
  <b:Source>
    <b:Tag>Var091</b:Tag>
    <b:SourceType>JournalArticle</b:SourceType>
    <b:Guid>{DABAE3A7-063E-FA40-AE93-B8812D0D7845}</b:Guid>
    <b:Title>El desarrollo de la edificación en concreto armado en Colombia: El caso de los pioneros Doménico Parma y Guillermo González Zuleta (1945-1985)</b:Title>
    <b:Year>2009</b:Year>
    <b:Volume>4</b:Volume>
    <b:Pages>64-75</b:Pages>
    <b:Author>
      <b:Author>
        <b:NameList>
          <b:Person>
            <b:Last>Vargas Caicedo</b:Last>
            <b:First>H.</b:First>
          </b:Person>
        </b:NameList>
      </b:Author>
    </b:Author>
    <b:JournalName>Revista DeArq</b:JournalName>
    <b:RefOrder>3</b:RefOrder>
  </b:Source>
  <b:Source>
    <b:Tag>Jar</b:Tag>
    <b:SourceType>Misc</b:SourceType>
    <b:Guid>{EF013724-1573-EA4D-9084-EE3DE3E11C39}</b:Guid>
    <b:Title>Ingeniería Estructural I</b:Title>
    <b:Publisher>Universidad Nacional de Colombia</b:Publisher>
    <b:Author>
      <b:Author>
        <b:NameList>
          <b:Person>
            <b:Last>Jaramillo Jiménez</b:Last>
            <b:First>J.</b:First>
            <b:Middle>O.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5C62781-FC7F-4443-A19A-6E074DBD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3</Pages>
  <Words>780</Words>
  <Characters>4447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2015-08-03T15:29:00Z</dcterms:created>
  <dcterms:modified xsi:type="dcterms:W3CDTF">2015-08-03T16:08:00Z</dcterms:modified>
</cp:coreProperties>
</file>