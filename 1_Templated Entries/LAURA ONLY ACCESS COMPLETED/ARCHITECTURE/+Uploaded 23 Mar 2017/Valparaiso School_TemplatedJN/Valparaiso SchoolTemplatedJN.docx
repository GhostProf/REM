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F782200" w14:textId="77777777" w:rsidTr="00922950">
        <w:tc>
          <w:tcPr>
            <w:tcW w:w="491" w:type="dxa"/>
            <w:vMerge w:val="restart"/>
            <w:shd w:val="clear" w:color="auto" w:fill="A6A6A6" w:themeFill="background1" w:themeFillShade="A6"/>
            <w:textDirection w:val="btLr"/>
          </w:tcPr>
          <w:p w14:paraId="08E98E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9B93C2804C92409CD1F66C59A52A2C"/>
            </w:placeholder>
            <w:showingPlcHdr/>
            <w:dropDownList>
              <w:listItem w:displayText="Dr." w:value="Dr."/>
              <w:listItem w:displayText="Prof." w:value="Prof."/>
            </w:dropDownList>
          </w:sdtPr>
          <w:sdtEndPr/>
          <w:sdtContent>
            <w:tc>
              <w:tcPr>
                <w:tcW w:w="1259" w:type="dxa"/>
              </w:tcPr>
              <w:p w14:paraId="030A8AB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78FD987FCF1A459FE9F67918A2102D"/>
            </w:placeholder>
            <w:text/>
          </w:sdtPr>
          <w:sdtEndPr/>
          <w:sdtContent>
            <w:tc>
              <w:tcPr>
                <w:tcW w:w="2073" w:type="dxa"/>
              </w:tcPr>
              <w:p w14:paraId="4678B6D8" w14:textId="05144B6A" w:rsidR="00B574C9" w:rsidRDefault="00574511" w:rsidP="00922950">
                <w:r>
                  <w:rPr>
                    <w:lang w:val="en-US"/>
                  </w:rPr>
                  <w:t>Gabriela</w:t>
                </w:r>
              </w:p>
            </w:tc>
          </w:sdtContent>
        </w:sdt>
        <w:sdt>
          <w:sdtPr>
            <w:alias w:val="Middle name"/>
            <w:tag w:val="authorMiddleName"/>
            <w:id w:val="-2076034781"/>
            <w:placeholder>
              <w:docPart w:val="9E4DBFCBE27A7740ABDC043019D48142"/>
            </w:placeholder>
            <w:showingPlcHdr/>
            <w:text/>
          </w:sdtPr>
          <w:sdtEndPr/>
          <w:sdtContent>
            <w:tc>
              <w:tcPr>
                <w:tcW w:w="2551" w:type="dxa"/>
              </w:tcPr>
              <w:p w14:paraId="200B5BEF" w14:textId="77777777" w:rsidR="00B574C9" w:rsidRDefault="00B574C9" w:rsidP="00922950">
                <w:r>
                  <w:rPr>
                    <w:rStyle w:val="PlaceholderText"/>
                  </w:rPr>
                  <w:t>[Middle name]</w:t>
                </w:r>
              </w:p>
            </w:tc>
          </w:sdtContent>
        </w:sdt>
        <w:sdt>
          <w:sdtPr>
            <w:alias w:val="Last name"/>
            <w:tag w:val="authorLastName"/>
            <w:id w:val="-1088529830"/>
            <w:placeholder>
              <w:docPart w:val="1CA9160326B088428CD3D128477DC8D6"/>
            </w:placeholder>
            <w:text/>
          </w:sdtPr>
          <w:sdtEndPr/>
          <w:sdtContent>
            <w:tc>
              <w:tcPr>
                <w:tcW w:w="2642" w:type="dxa"/>
              </w:tcPr>
              <w:p w14:paraId="6ED293AC" w14:textId="2886B25F" w:rsidR="00B574C9" w:rsidRDefault="00574511" w:rsidP="00922950">
                <w:r>
                  <w:rPr>
                    <w:lang w:val="en-US"/>
                  </w:rPr>
                  <w:t>García de Cortázar G</w:t>
                </w:r>
              </w:p>
            </w:tc>
          </w:sdtContent>
        </w:sdt>
      </w:tr>
      <w:tr w:rsidR="00B574C9" w14:paraId="2B0D2A4C" w14:textId="77777777" w:rsidTr="001A6A06">
        <w:trPr>
          <w:trHeight w:val="986"/>
        </w:trPr>
        <w:tc>
          <w:tcPr>
            <w:tcW w:w="491" w:type="dxa"/>
            <w:vMerge/>
            <w:shd w:val="clear" w:color="auto" w:fill="A6A6A6" w:themeFill="background1" w:themeFillShade="A6"/>
          </w:tcPr>
          <w:p w14:paraId="5EBD1EDC" w14:textId="77777777" w:rsidR="00B574C9" w:rsidRPr="001A6A06" w:rsidRDefault="00B574C9" w:rsidP="00CF1542">
            <w:pPr>
              <w:jc w:val="center"/>
              <w:rPr>
                <w:b/>
                <w:color w:val="FFFFFF" w:themeColor="background1"/>
              </w:rPr>
            </w:pPr>
          </w:p>
        </w:tc>
        <w:sdt>
          <w:sdtPr>
            <w:alias w:val="Biography"/>
            <w:tag w:val="authorBiography"/>
            <w:id w:val="938807824"/>
            <w:placeholder>
              <w:docPart w:val="B910B045C67D224B8805A2FAF56DC753"/>
            </w:placeholder>
            <w:showingPlcHdr/>
          </w:sdtPr>
          <w:sdtEndPr/>
          <w:sdtContent>
            <w:tc>
              <w:tcPr>
                <w:tcW w:w="8525" w:type="dxa"/>
                <w:gridSpan w:val="4"/>
              </w:tcPr>
              <w:p w14:paraId="1855B4FE" w14:textId="77777777" w:rsidR="00B574C9" w:rsidRDefault="00B574C9" w:rsidP="00922950">
                <w:r>
                  <w:rPr>
                    <w:rStyle w:val="PlaceholderText"/>
                  </w:rPr>
                  <w:t>[Enter your biography]</w:t>
                </w:r>
              </w:p>
            </w:tc>
          </w:sdtContent>
        </w:sdt>
      </w:tr>
      <w:tr w:rsidR="00B574C9" w14:paraId="4A6C9CFE" w14:textId="77777777" w:rsidTr="001A6A06">
        <w:trPr>
          <w:trHeight w:val="986"/>
        </w:trPr>
        <w:tc>
          <w:tcPr>
            <w:tcW w:w="491" w:type="dxa"/>
            <w:vMerge/>
            <w:shd w:val="clear" w:color="auto" w:fill="A6A6A6" w:themeFill="background1" w:themeFillShade="A6"/>
          </w:tcPr>
          <w:p w14:paraId="331C7E07" w14:textId="77777777" w:rsidR="00B574C9" w:rsidRPr="001A6A06" w:rsidRDefault="00B574C9" w:rsidP="00CF1542">
            <w:pPr>
              <w:jc w:val="center"/>
              <w:rPr>
                <w:b/>
                <w:color w:val="FFFFFF" w:themeColor="background1"/>
              </w:rPr>
            </w:pPr>
          </w:p>
        </w:tc>
        <w:sdt>
          <w:sdtPr>
            <w:alias w:val="Affiliation"/>
            <w:tag w:val="affiliation"/>
            <w:id w:val="2012937915"/>
            <w:placeholder>
              <w:docPart w:val="62D4E85F731AFC46B85679707B09009A"/>
            </w:placeholder>
            <w:text/>
          </w:sdtPr>
          <w:sdtEndPr/>
          <w:sdtContent>
            <w:tc>
              <w:tcPr>
                <w:tcW w:w="8525" w:type="dxa"/>
                <w:gridSpan w:val="4"/>
              </w:tcPr>
              <w:p w14:paraId="27DFA93F" w14:textId="2564A19E" w:rsidR="00B574C9" w:rsidRPr="0017628E" w:rsidRDefault="00574511" w:rsidP="0017628E">
                <w:r>
                  <w:rPr>
                    <w:lang w:val="en-US"/>
                  </w:rPr>
                  <w:t>Architectural Association</w:t>
                </w:r>
                <w:r>
                  <w:rPr>
                    <w:lang w:val="en-US"/>
                  </w:rPr>
                  <w:tab/>
                </w:r>
              </w:p>
            </w:tc>
          </w:sdtContent>
        </w:sdt>
      </w:tr>
    </w:tbl>
    <w:p w14:paraId="43CFA49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5DA78C" w14:textId="77777777" w:rsidTr="00244BB0">
        <w:tc>
          <w:tcPr>
            <w:tcW w:w="9016" w:type="dxa"/>
            <w:shd w:val="clear" w:color="auto" w:fill="A6A6A6" w:themeFill="background1" w:themeFillShade="A6"/>
            <w:tcMar>
              <w:top w:w="113" w:type="dxa"/>
              <w:bottom w:w="113" w:type="dxa"/>
            </w:tcMar>
          </w:tcPr>
          <w:p w14:paraId="0FE96F4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95E598" w14:textId="77777777" w:rsidTr="003F0D73">
        <w:sdt>
          <w:sdtPr>
            <w:alias w:val="Article headword"/>
            <w:tag w:val="articleHeadword"/>
            <w:id w:val="-361440020"/>
            <w:placeholder>
              <w:docPart w:val="FECBB0D4A78BE04E8D6E1259353855F2"/>
            </w:placeholder>
            <w:text/>
          </w:sdtPr>
          <w:sdtEndPr/>
          <w:sdtContent>
            <w:tc>
              <w:tcPr>
                <w:tcW w:w="9016" w:type="dxa"/>
                <w:tcMar>
                  <w:top w:w="113" w:type="dxa"/>
                  <w:bottom w:w="113" w:type="dxa"/>
                </w:tcMar>
              </w:tcPr>
              <w:p w14:paraId="68F1494C" w14:textId="362123E9" w:rsidR="003F0D73" w:rsidRPr="00FB589A" w:rsidRDefault="00574511" w:rsidP="0017628E">
                <w:r>
                  <w:rPr>
                    <w:lang w:val="en-US"/>
                  </w:rPr>
                  <w:t>Valparaiso School (1952--)</w:t>
                </w:r>
              </w:p>
            </w:tc>
          </w:sdtContent>
        </w:sdt>
      </w:tr>
      <w:tr w:rsidR="00464699" w14:paraId="58C61EE3" w14:textId="77777777" w:rsidTr="003F5407">
        <w:sdt>
          <w:sdtPr>
            <w:alias w:val="Variant headwords"/>
            <w:tag w:val="variantHeadwords"/>
            <w:id w:val="173464402"/>
            <w:placeholder>
              <w:docPart w:val="195EA5808CA37A4AA5B67200D946AF9E"/>
            </w:placeholder>
            <w:showingPlcHdr/>
          </w:sdtPr>
          <w:sdtEndPr/>
          <w:sdtContent>
            <w:tc>
              <w:tcPr>
                <w:tcW w:w="9016" w:type="dxa"/>
                <w:tcMar>
                  <w:top w:w="113" w:type="dxa"/>
                  <w:bottom w:w="113" w:type="dxa"/>
                </w:tcMar>
              </w:tcPr>
              <w:p w14:paraId="1095AA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B5EE3A5" w14:textId="77777777" w:rsidTr="003F0D73">
        <w:sdt>
          <w:sdtPr>
            <w:alias w:val="Abstract"/>
            <w:tag w:val="abstract"/>
            <w:id w:val="-635871867"/>
            <w:placeholder>
              <w:docPart w:val="5BD14A61587A23499745E8E95574DE95"/>
            </w:placeholder>
          </w:sdtPr>
          <w:sdtEndPr/>
          <w:sdtContent>
            <w:tc>
              <w:tcPr>
                <w:tcW w:w="9016" w:type="dxa"/>
                <w:tcMar>
                  <w:top w:w="113" w:type="dxa"/>
                  <w:bottom w:w="113" w:type="dxa"/>
                </w:tcMar>
              </w:tcPr>
              <w:p w14:paraId="439BCEF2" w14:textId="77777777" w:rsidR="00E85A05" w:rsidRDefault="0017628E" w:rsidP="00E85A05">
                <w:r>
                  <w:t xml:space="preserve">The term ‘Valparaiso School’ is often applied to the school of architecture, design and arts of the Catholic University of Valparaiso, in specific relation to a novel academic approach initiated in 1952 and established in </w:t>
                </w:r>
                <w:r w:rsidRPr="004F7797">
                  <w:t>1967 through an academic reform.</w:t>
                </w:r>
                <w:r>
                  <w:t xml:space="preserve"> The shift in teaching strategies implied the rejection of a Beaux-Arts-inspired syllabus in favour of a particularly local approach that involved new interests, processes and products, in part inspired by some aspects of imported heroic modernism. The main promoters of this change were Alberto Cruz, architect, and Godofredo Iommi, poet. </w:t>
                </w:r>
              </w:p>
            </w:tc>
          </w:sdtContent>
        </w:sdt>
      </w:tr>
      <w:tr w:rsidR="003F0D73" w14:paraId="5732F4C4" w14:textId="77777777" w:rsidTr="003F0D73">
        <w:sdt>
          <w:sdtPr>
            <w:alias w:val="Article text"/>
            <w:tag w:val="articleText"/>
            <w:id w:val="634067588"/>
            <w:placeholder>
              <w:docPart w:val="A21D38E130A360468DC0792ED07E21BF"/>
            </w:placeholder>
          </w:sdtPr>
          <w:sdtEndPr/>
          <w:sdtContent>
            <w:tc>
              <w:tcPr>
                <w:tcW w:w="9016" w:type="dxa"/>
                <w:tcMar>
                  <w:top w:w="113" w:type="dxa"/>
                  <w:bottom w:w="113" w:type="dxa"/>
                </w:tcMar>
              </w:tcPr>
              <w:p w14:paraId="12500098" w14:textId="42EB2BBE" w:rsidR="0017628E" w:rsidRDefault="0017628E" w:rsidP="0017628E">
                <w:r>
                  <w:t xml:space="preserve">The term ‘Valparaiso School’ is often applied to the school of architecture, design and arts of the Catholic University of Valparaiso, in specific relation to a novel academic approach initiated in 1952 and established in </w:t>
                </w:r>
                <w:r w:rsidRPr="004F7797">
                  <w:t>1967 through an academic reform.</w:t>
                </w:r>
                <w:r>
                  <w:t xml:space="preserve"> The shift in teaching strategies implied the rejection of a Beaux-Arts-inspired syllabus in favour of a particularly local approach that involved new interests, processes and products, in part inspired by some aspects of imported heroic modernism. The main promoters of this change were Alberto Cruz, architect, and Godofredo Iommi, poet. </w:t>
                </w:r>
              </w:p>
              <w:p w14:paraId="22337DEB" w14:textId="77777777" w:rsidR="0017628E" w:rsidRDefault="0017628E" w:rsidP="0017628E"/>
              <w:p w14:paraId="2C726AC7" w14:textId="77777777" w:rsidR="0017628E" w:rsidRDefault="0017628E" w:rsidP="0017628E">
                <w:r>
                  <w:t>Alberto Cruz was born in 1917, studied architecture at the Catholic University in Santiago from 1934 onwards. After graduating, he became a teacher there and participated in the movements to change the school’s syllabus in 1949. In 1975 he received the National Architecture Award, given by the Chilean Architects’ Association. Godofredo Iommi, Argentinian, was born in 1917 and studied two years of Economics in Buenos Aires, without finishing. Instead, he started a poetic practice, inspired by modern Chilean poet Vicente Huidobro. Iommi died in Viña del Mar in 2001.</w:t>
                </w:r>
              </w:p>
              <w:p w14:paraId="3C7715EE" w14:textId="77777777" w:rsidR="0017628E" w:rsidRDefault="0017628E" w:rsidP="0017628E">
                <w:r>
                  <w:t xml:space="preserve">Both Cruz and Iommi joined the Valparaiso School in 1952. Cruz was invited to the Valparaiso School by its rector, Jorge Gonzalez. Cruz accepted the nomination, with the condition that Iommi and six other teachers joined as well – these were </w:t>
                </w:r>
                <w:r w:rsidRPr="00216BAE">
                  <w:t>Francisco Méndez, Miguel Eyquem, Jaime Bellalta, Fabio Cruz Prieto, José Vial Armstrong y Arturo Baeza</w:t>
                </w:r>
                <w:r>
                  <w:t xml:space="preserve">. This first act of collectivism would permeate the entire ethos of the school under the influence of Cruz and Iommi. </w:t>
                </w:r>
              </w:p>
              <w:p w14:paraId="50C795C1" w14:textId="77777777" w:rsidR="005C4367" w:rsidRDefault="005C4367" w:rsidP="0017628E">
                <w:bookmarkStart w:id="0" w:name="_GoBack"/>
                <w:bookmarkEnd w:id="0"/>
              </w:p>
              <w:p w14:paraId="3F9129CC" w14:textId="77777777" w:rsidR="0017628E" w:rsidRDefault="0017628E" w:rsidP="0017628E">
                <w:r>
                  <w:t>Immediately after joining, they would create the Institute of Architecture, a figure that would allow for innovative forms of research and teaching</w:t>
                </w:r>
                <w:r w:rsidRPr="00726520">
                  <w:t xml:space="preserve"> </w:t>
                </w:r>
                <w:r>
                  <w:t xml:space="preserve">within the School. Under the influence of Cruz and Iommi, they started to explore interests that were foreign to the traditional academic teaching of the other schools of architecture in the country. Central among them was the relation between poetry and architecture: the spoken word was considered central to any founding act to be sustained by architecture. Another key interest was the territory, and more specifically, the spatiality of South America. The School had continental ambitions, drawing its inspirations from </w:t>
                </w:r>
                <w:r>
                  <w:lastRenderedPageBreak/>
                  <w:t>Mexican historian Edmundo O’Gorman (brother of Juan O’Gorman, notable Mexican modern architect). Both the relation between poetry and architecture and the interest in the territory would inform a series of creative processes and distinctive products that set the work of this school apart from its context.</w:t>
                </w:r>
              </w:p>
              <w:p w14:paraId="3EFD44E3" w14:textId="77777777" w:rsidR="0017628E" w:rsidRDefault="0017628E" w:rsidP="0017628E"/>
              <w:p w14:paraId="154880C6" w14:textId="77777777" w:rsidR="0017628E" w:rsidRDefault="0017628E" w:rsidP="0017628E">
                <w:r>
                  <w:t xml:space="preserve">Among the new methods put forward by Cruz and Iommi were the centrality of direct observation, the importance of sketches and notes produced in situ, </w:t>
                </w:r>
                <w:r>
                  <w:rPr>
                    <w:i/>
                  </w:rPr>
                  <w:t>en ronda</w:t>
                </w:r>
                <w:r>
                  <w:t xml:space="preserve"> creation (creation in a circle), and the </w:t>
                </w:r>
                <w:r>
                  <w:rPr>
                    <w:i/>
                  </w:rPr>
                  <w:t>phalè</w:t>
                </w:r>
                <w:r w:rsidRPr="003F78BA">
                  <w:rPr>
                    <w:i/>
                  </w:rPr>
                  <w:t>ne</w:t>
                </w:r>
                <w:r>
                  <w:t xml:space="preserve">. The latter was invented by Iommi while living in Paris in 1955, and was defined as a poetic improvisation performed in public, with the participation of other artists and passers-by. All these methodological aspects, together with the importance of the collective and the territory, were put in practice through two very distinctive products/processes, perhaps the better-known outcomes of the Valparaiso School: the </w:t>
                </w:r>
                <w:r>
                  <w:rPr>
                    <w:i/>
                  </w:rPr>
                  <w:t>travesias</w:t>
                </w:r>
                <w:r>
                  <w:t xml:space="preserve"> and the Open City.</w:t>
                </w:r>
              </w:p>
              <w:p w14:paraId="1980EA46" w14:textId="77777777" w:rsidR="0017628E" w:rsidRDefault="0017628E" w:rsidP="0017628E">
                <w:r>
                  <w:t xml:space="preserve">The </w:t>
                </w:r>
                <w:r>
                  <w:rPr>
                    <w:i/>
                  </w:rPr>
                  <w:t>travesias</w:t>
                </w:r>
                <w:r>
                  <w:t xml:space="preserve">, voyages or journeys into the South American territory, were preceded by the poem </w:t>
                </w:r>
                <w:r>
                  <w:rPr>
                    <w:i/>
                  </w:rPr>
                  <w:t xml:space="preserve">Amereida </w:t>
                </w:r>
                <w:r>
                  <w:t>(1967)</w:t>
                </w:r>
                <w:r>
                  <w:rPr>
                    <w:i/>
                  </w:rPr>
                  <w:t xml:space="preserve">, </w:t>
                </w:r>
                <w:r>
                  <w:t xml:space="preserve">which reflects upon a trip taken by some teachers and alumni between Patagonia and Bolivia, and </w:t>
                </w:r>
                <w:r>
                  <w:rPr>
                    <w:i/>
                  </w:rPr>
                  <w:t xml:space="preserve">Amereida II </w:t>
                </w:r>
                <w:r>
                  <w:t xml:space="preserve">(1982). The first </w:t>
                </w:r>
                <w:r>
                  <w:rPr>
                    <w:i/>
                  </w:rPr>
                  <w:t>travesia</w:t>
                </w:r>
                <w:r>
                  <w:t xml:space="preserve"> as part of the academic syllabus was executed in 1984, and from then on followed one per year. </w:t>
                </w:r>
                <w:r>
                  <w:rPr>
                    <w:i/>
                  </w:rPr>
                  <w:t>Amereida III</w:t>
                </w:r>
                <w:r>
                  <w:t xml:space="preserve"> (1991) publishes the </w:t>
                </w:r>
                <w:r>
                  <w:rPr>
                    <w:i/>
                  </w:rPr>
                  <w:t>travesias</w:t>
                </w:r>
                <w:r>
                  <w:t xml:space="preserve"> made between 1984 and 1988, and a record of the subsequent journeys up to today can be found in the school’s website. These circular trips involve descriptive and creative activities, such as poem reading and the erection of light structures. The principles behind the </w:t>
                </w:r>
                <w:r>
                  <w:rPr>
                    <w:i/>
                  </w:rPr>
                  <w:t>travesias</w:t>
                </w:r>
                <w:r>
                  <w:t xml:space="preserve"> are the ‘thesis of our own north’ and South America as an ‘inland sea’; the interests are said to be political, with a focus on boundaries and frontiers.</w:t>
                </w:r>
              </w:p>
              <w:p w14:paraId="01A837B4" w14:textId="77777777" w:rsidR="0017628E" w:rsidRDefault="0017628E" w:rsidP="0017628E"/>
              <w:p w14:paraId="2D6DB7AD" w14:textId="77777777" w:rsidR="0017628E" w:rsidRDefault="0017628E" w:rsidP="0017628E">
                <w:r>
                  <w:t xml:space="preserve">The Open City was founded in 1970, after the creation of the Amereida Cultural Corporation, academically associated with the school but legally independent from it. The corporation acquired some land in the coastal area of Ritoque and, from then on, the Valparaiso School teachers and students have subsequently engaged in the construction of particular structures and buildings. Notable amid the structures are the </w:t>
                </w:r>
                <w:r>
                  <w:rPr>
                    <w:i/>
                  </w:rPr>
                  <w:t xml:space="preserve">hospederias, </w:t>
                </w:r>
                <w:r>
                  <w:t xml:space="preserve">or lodges, designed to host students and teachers, that provide the space for the kind of collective learning promoted by the school (Double lodge, 1974; Pie de Cruz, 1977; Design, 1977; Dormitory, 1978; Nail, 1980; Wanderer’s, 1981; Entrance, 1982; Study, 1987; Rosa de los Vientos, 1998; Garden, 1998; Signs, 2002). Together with these buildings, within the territory of the Open City, there also are a series of loose buildings (Igloo, 1971; Bathrooms, 1971; Music Room, 1972; Palace of Dawn and Dusk, 1983; House of Names, 1992; Beam Hall, 1992), </w:t>
                </w:r>
                <w:r>
                  <w:rPr>
                    <w:i/>
                  </w:rPr>
                  <w:t>agoras</w:t>
                </w:r>
                <w:r>
                  <w:t xml:space="preserve"> (Tronquoy, 1972; Guests, 1978), gardens (Bo Cenotaph, 1982), a cemetery (1976), a chapel (1999) and an amphitheatre (2001), plus a collection of sculptural structures (Water Tower, 1974; the Well, 1976).</w:t>
                </w:r>
              </w:p>
              <w:p w14:paraId="652C4608" w14:textId="77777777" w:rsidR="0017628E" w:rsidRDefault="0017628E" w:rsidP="0017628E"/>
              <w:p w14:paraId="6E87929B" w14:textId="77777777" w:rsidR="0017628E" w:rsidRDefault="0017628E" w:rsidP="0017628E">
                <w:r>
                  <w:t xml:space="preserve">All these elements (collectivism, poetry and architecture, territory, </w:t>
                </w:r>
                <w:r>
                  <w:rPr>
                    <w:i/>
                  </w:rPr>
                  <w:t>phalè</w:t>
                </w:r>
                <w:r w:rsidRPr="00F4417E">
                  <w:rPr>
                    <w:i/>
                  </w:rPr>
                  <w:t>nes</w:t>
                </w:r>
                <w:r>
                  <w:t xml:space="preserve">, </w:t>
                </w:r>
                <w:r w:rsidRPr="00F4417E">
                  <w:rPr>
                    <w:i/>
                  </w:rPr>
                  <w:t>Amereida</w:t>
                </w:r>
                <w:r>
                  <w:t xml:space="preserve">, </w:t>
                </w:r>
                <w:r w:rsidRPr="00F4417E">
                  <w:rPr>
                    <w:i/>
                  </w:rPr>
                  <w:t>travesias</w:t>
                </w:r>
                <w:r>
                  <w:t xml:space="preserve">, Open City) could be understood as an original interpretation of modernism as developed in Europe. Both Le Corbusier (an acknowledged referent), the Bauhaus and the Ulm School had a great influence over the Valparaiso School. ‘Life as art’, the dissolution of authorship, a collective way of life and a common initial syllabus for art, design and architecture were traits that the Valparaiso School adopted from modernist initiatives stemming from Europe. </w:t>
                </w:r>
              </w:p>
              <w:p w14:paraId="621049D4" w14:textId="77777777" w:rsidR="0017628E" w:rsidRDefault="0017628E" w:rsidP="0017628E"/>
              <w:p w14:paraId="25ED3E3B" w14:textId="77777777" w:rsidR="0017628E" w:rsidRDefault="0017628E" w:rsidP="0017628E">
                <w:r>
                  <w:t>The Valparaiso School remains to these days attached to the programme devised by Cruz and Iommi, although some discussions have been undertaken to update the school’s identity since 2007. The school’s impact over the profession and discipline in Chile is usually understood as anecdotal, mainly due to the very disengagement from urban, social and technical issues that the school promoted. This disengagement, however, could be seen as a symptom of the general practice of architecture in the last third of the 20</w:t>
                </w:r>
                <w:r w:rsidRPr="004E1F82">
                  <w:rPr>
                    <w:vertAlign w:val="superscript"/>
                  </w:rPr>
                  <w:t>th</w:t>
                </w:r>
                <w:r>
                  <w:t xml:space="preserve"> century. The flight from the urban into landscape mirrors the withdrawal from the public into the private – the most representative figure of Chilean architecture being the house in the white mountain. The Valparaiso School, by </w:t>
                </w:r>
                <w:r>
                  <w:lastRenderedPageBreak/>
                  <w:t xml:space="preserve">retreating to the dunes and choosing the language of poetry, severed its links with the social: a focus on words does not secure the presence of a dialogue. </w:t>
                </w:r>
              </w:p>
              <w:p w14:paraId="09641729" w14:textId="77777777" w:rsidR="00992206" w:rsidRDefault="00992206" w:rsidP="0017628E"/>
              <w:p w14:paraId="5DAF7672" w14:textId="039CD716" w:rsidR="00992206" w:rsidRDefault="00574511" w:rsidP="00574511">
                <w:r>
                  <w:t xml:space="preserve">[File: </w:t>
                </w:r>
                <w:r w:rsidRPr="00574511">
                  <w:t>Valparaiso School 2.jpg</w:t>
                </w:r>
                <w:r>
                  <w:t>]</w:t>
                </w:r>
              </w:p>
              <w:p w14:paraId="31F9457A" w14:textId="77777777" w:rsidR="00574511" w:rsidRDefault="00574511" w:rsidP="00574511"/>
              <w:p w14:paraId="3231693C" w14:textId="344099D8" w:rsidR="00574511" w:rsidRDefault="00574511" w:rsidP="00574511">
                <w:pPr>
                  <w:pStyle w:val="Caption"/>
                </w:pPr>
                <w:r>
                  <w:t xml:space="preserve">Figure </w:t>
                </w:r>
                <w:fldSimple w:instr=" SEQ Figure \* ARABIC ">
                  <w:r>
                    <w:rPr>
                      <w:noProof/>
                    </w:rPr>
                    <w:t>1</w:t>
                  </w:r>
                </w:fldSimple>
                <w:r>
                  <w:t xml:space="preserve"> </w:t>
                </w:r>
                <w:r w:rsidRPr="00754B74">
                  <w:t>Godofredo Iommi in a Phalène or poetic act, 1970</w:t>
                </w:r>
              </w:p>
              <w:p w14:paraId="3E5C900E" w14:textId="011E1125" w:rsidR="00574511" w:rsidRDefault="00A938F6" w:rsidP="00574511">
                <w:pPr>
                  <w:rPr>
                    <w:u w:color="386EFF"/>
                    <w:lang w:val="en-US"/>
                  </w:rPr>
                </w:pPr>
                <w:hyperlink r:id="rId8" w:history="1">
                  <w:r w:rsidR="00574511" w:rsidRPr="00334ABF">
                    <w:rPr>
                      <w:rStyle w:val="Hyperlink"/>
                      <w:u w:color="386EFF"/>
                      <w:lang w:val="en-US"/>
                    </w:rPr>
                    <w:t>http://www.memoriachilena.cl/602/w3-article-87021.html</w:t>
                  </w:r>
                </w:hyperlink>
              </w:p>
              <w:p w14:paraId="7984562F" w14:textId="77777777" w:rsidR="00574511" w:rsidRPr="00574511" w:rsidRDefault="00574511" w:rsidP="00574511">
                <w:pPr>
                  <w:rPr>
                    <w:u w:color="386EFF"/>
                    <w:lang w:val="en-US"/>
                  </w:rPr>
                </w:pPr>
              </w:p>
              <w:p w14:paraId="1B9269AF" w14:textId="77777777" w:rsidR="00574511" w:rsidRDefault="00574511" w:rsidP="00574511">
                <w:pPr>
                  <w:rPr>
                    <w:rFonts w:ascii="Times New Roman" w:hAnsi="Times New Roman"/>
                  </w:rPr>
                </w:pPr>
              </w:p>
              <w:p w14:paraId="2DF88D18" w14:textId="77777777" w:rsidR="003F5407" w:rsidRDefault="003F5407" w:rsidP="003F5407">
                <w:r>
                  <w:t>[File: lodge.jpg]</w:t>
                </w:r>
              </w:p>
              <w:p w14:paraId="29F17986" w14:textId="77777777" w:rsidR="003F5407" w:rsidRDefault="003F5407" w:rsidP="003F5407"/>
              <w:p w14:paraId="36E3D906" w14:textId="4D7A90C9" w:rsidR="003F5407" w:rsidRDefault="003F5407" w:rsidP="003F5407">
                <w:pPr>
                  <w:pStyle w:val="Caption"/>
                  <w:keepNext/>
                  <w:jc w:val="left"/>
                </w:pPr>
                <w:r>
                  <w:t xml:space="preserve">Figure </w:t>
                </w:r>
                <w:r w:rsidR="00A938F6">
                  <w:fldChar w:fldCharType="begin"/>
                </w:r>
                <w:r w:rsidR="00A938F6">
                  <w:instrText xml:space="preserve"> SEQ Figure \* ARABIC </w:instrText>
                </w:r>
                <w:r w:rsidR="00A938F6">
                  <w:fldChar w:fldCharType="separate"/>
                </w:r>
                <w:r w:rsidR="00574511">
                  <w:rPr>
                    <w:noProof/>
                  </w:rPr>
                  <w:t>1</w:t>
                </w:r>
                <w:r w:rsidR="00A938F6">
                  <w:rPr>
                    <w:noProof/>
                  </w:rPr>
                  <w:fldChar w:fldCharType="end"/>
                </w:r>
                <w:r>
                  <w:t xml:space="preserve"> </w:t>
                </w:r>
                <w:r w:rsidRPr="00DE5913">
                  <w:t>Gallery lodge</w:t>
                </w:r>
              </w:p>
              <w:p w14:paraId="07BA36A9" w14:textId="77777777" w:rsidR="003F5407" w:rsidRDefault="003F5407" w:rsidP="003F5407"/>
              <w:p w14:paraId="52A71F77" w14:textId="4D7D444B" w:rsidR="003F5407" w:rsidRDefault="00A938F6" w:rsidP="003F5407">
                <w:hyperlink r:id="rId9" w:history="1">
                  <w:r w:rsidR="003F5407" w:rsidRPr="00B93106">
                    <w:rPr>
                      <w:rStyle w:val="Hyperlink"/>
                    </w:rPr>
                    <w:t>http://static.plataformaarquitectura.cl/2013/05/12/ciudad-abierta-de-ritoque-paisaje-habitado-44-anos-despues/51842ff4b3fc4b4d52000055_ciudad-abierta-de-ritoque-paisaje-habitado-44-a-os-despu-s_adsc_0113-jpg/</w:t>
                  </w:r>
                </w:hyperlink>
              </w:p>
              <w:p w14:paraId="3B5B5817" w14:textId="77777777" w:rsidR="003F5407" w:rsidRPr="00DE5913" w:rsidRDefault="003F5407" w:rsidP="003F5407">
                <w:pPr>
                  <w:rPr>
                    <w:b/>
                  </w:rPr>
                </w:pPr>
              </w:p>
              <w:p w14:paraId="4BE78723" w14:textId="77777777" w:rsidR="003F5407" w:rsidRDefault="003F5407" w:rsidP="003F5407">
                <w:pPr>
                  <w:rPr>
                    <w:rFonts w:ascii="Times New Roman" w:hAnsi="Times New Roman"/>
                  </w:rPr>
                </w:pPr>
                <w:r>
                  <w:rPr>
                    <w:rFonts w:ascii="Times New Roman" w:hAnsi="Times New Roman"/>
                  </w:rPr>
                  <w:t>[File: entrance.jpg]</w:t>
                </w:r>
              </w:p>
              <w:p w14:paraId="638D2FAA" w14:textId="77777777" w:rsidR="003F5407" w:rsidRDefault="003F5407" w:rsidP="003F5407">
                <w:pPr>
                  <w:rPr>
                    <w:rFonts w:ascii="Times New Roman" w:hAnsi="Times New Roman"/>
                  </w:rPr>
                </w:pPr>
              </w:p>
              <w:p w14:paraId="169B48D1" w14:textId="442E6B7C" w:rsidR="003F5407" w:rsidRDefault="003F5407" w:rsidP="003F5407">
                <w:pPr>
                  <w:pStyle w:val="Caption"/>
                  <w:keepNext/>
                  <w:jc w:val="left"/>
                </w:pPr>
                <w:r>
                  <w:t xml:space="preserve">Figure </w:t>
                </w:r>
                <w:r w:rsidR="00A938F6">
                  <w:fldChar w:fldCharType="begin"/>
                </w:r>
                <w:r w:rsidR="00A938F6">
                  <w:instrText xml:space="preserve"> SEQ Figure \* ARABIC </w:instrText>
                </w:r>
                <w:r w:rsidR="00A938F6">
                  <w:fldChar w:fldCharType="separate"/>
                </w:r>
                <w:r w:rsidR="00574511">
                  <w:rPr>
                    <w:noProof/>
                  </w:rPr>
                  <w:t>2</w:t>
                </w:r>
                <w:r w:rsidR="00A938F6">
                  <w:rPr>
                    <w:noProof/>
                  </w:rPr>
                  <w:fldChar w:fldCharType="end"/>
                </w:r>
                <w:r>
                  <w:t xml:space="preserve"> E</w:t>
                </w:r>
                <w:r w:rsidRPr="00DE5913">
                  <w:t>ntrance</w:t>
                </w:r>
                <w:r>
                  <w:t xml:space="preserve"> lodge </w:t>
                </w:r>
              </w:p>
              <w:p w14:paraId="22D9ACD4" w14:textId="77777777" w:rsidR="003F5407" w:rsidRDefault="003F5407" w:rsidP="003F5407">
                <w:pPr>
                  <w:rPr>
                    <w:rFonts w:ascii="Times New Roman" w:hAnsi="Times New Roman"/>
                  </w:rPr>
                </w:pPr>
              </w:p>
              <w:p w14:paraId="5E8FD976" w14:textId="17BCE0F8" w:rsidR="003F5407" w:rsidRDefault="00A938F6" w:rsidP="003F5407">
                <w:hyperlink r:id="rId10" w:history="1">
                  <w:r w:rsidR="003F5407" w:rsidRPr="00B93106">
                    <w:rPr>
                      <w:rStyle w:val="Hyperlink"/>
                      <w:rFonts w:ascii="Times New Roman" w:hAnsi="Times New Roman"/>
                    </w:rPr>
                    <w:t>http://www.plataformaarquitectura.cl/2013/05/12/ciudad-abierta-de-ritoque-paisaje-habitado-44-anos-despues/518430e1b3fc4be35b00004a_ciudad-abierta-de-ritoque-paisaje-habitado-44-a-os-despu-s_adsc_0183-jpg/</w:t>
                  </w:r>
                </w:hyperlink>
              </w:p>
              <w:p w14:paraId="45AA0DBB" w14:textId="77777777" w:rsidR="003F5407" w:rsidRPr="003F5407" w:rsidRDefault="003F5407" w:rsidP="003F5407"/>
              <w:p w14:paraId="72E9719C" w14:textId="77777777" w:rsidR="003F5407" w:rsidRDefault="003F5407" w:rsidP="003F5407">
                <w:r>
                  <w:t>[File: music.jpg]</w:t>
                </w:r>
              </w:p>
              <w:p w14:paraId="78264DBB" w14:textId="77777777" w:rsidR="003F5407" w:rsidRDefault="003F5407" w:rsidP="003F5407"/>
              <w:p w14:paraId="5E1A58AF" w14:textId="442FC85C" w:rsidR="003F5407" w:rsidRDefault="003F5407" w:rsidP="003F5407">
                <w:pPr>
                  <w:pStyle w:val="Caption"/>
                  <w:keepNext/>
                  <w:jc w:val="left"/>
                </w:pPr>
                <w:r>
                  <w:t xml:space="preserve">Figure </w:t>
                </w:r>
                <w:r w:rsidR="00A938F6">
                  <w:fldChar w:fldCharType="begin"/>
                </w:r>
                <w:r w:rsidR="00A938F6">
                  <w:instrText xml:space="preserve"> SEQ Figure \* ARABIC </w:instrText>
                </w:r>
                <w:r w:rsidR="00A938F6">
                  <w:fldChar w:fldCharType="separate"/>
                </w:r>
                <w:r w:rsidR="00574511">
                  <w:rPr>
                    <w:noProof/>
                  </w:rPr>
                  <w:t>3</w:t>
                </w:r>
                <w:r w:rsidR="00A938F6">
                  <w:rPr>
                    <w:noProof/>
                  </w:rPr>
                  <w:fldChar w:fldCharType="end"/>
                </w:r>
                <w:r>
                  <w:t xml:space="preserve"> </w:t>
                </w:r>
                <w:r w:rsidRPr="00DE5913">
                  <w:t>Musi</w:t>
                </w:r>
                <w:r>
                  <w:t xml:space="preserve">c room </w:t>
                </w:r>
              </w:p>
              <w:p w14:paraId="69D9C4F9" w14:textId="31505C15" w:rsidR="00992206" w:rsidRDefault="00A938F6" w:rsidP="003F5407">
                <w:hyperlink r:id="rId11" w:history="1">
                  <w:r w:rsidR="003F5407" w:rsidRPr="00B93106">
                    <w:rPr>
                      <w:rStyle w:val="Hyperlink"/>
                    </w:rPr>
                    <w:t>http://www.plataformaarquitectura.cl/2013/05/12/ciudad-abierta-de-ritoque-paisaje-habitado-44-anos-despues/51843142b3fc4b3b17000058_ciudad-abierta-de-ritoque-paisaje-habitado-44-a-os-despu-s_adsc_0225-jpg/</w:t>
                  </w:r>
                </w:hyperlink>
              </w:p>
              <w:p w14:paraId="44FB19D5" w14:textId="77777777" w:rsidR="003F5407" w:rsidRDefault="003F5407" w:rsidP="003F5407"/>
              <w:p w14:paraId="308F07D7" w14:textId="77777777" w:rsidR="003F5407" w:rsidRDefault="003F5407" w:rsidP="003F5407">
                <w:r>
                  <w:t>[File: rosa.jpg]</w:t>
                </w:r>
              </w:p>
              <w:p w14:paraId="18EA6B7D" w14:textId="77777777" w:rsidR="003F5407" w:rsidRDefault="003F5407" w:rsidP="003F5407"/>
              <w:p w14:paraId="06EE572D" w14:textId="306AFF73" w:rsidR="003F5407" w:rsidRDefault="003F5407" w:rsidP="003F5407">
                <w:pPr>
                  <w:pStyle w:val="Caption"/>
                  <w:keepNext/>
                  <w:jc w:val="left"/>
                </w:pPr>
                <w:r>
                  <w:t xml:space="preserve">Figure </w:t>
                </w:r>
                <w:r w:rsidR="00A938F6">
                  <w:fldChar w:fldCharType="begin"/>
                </w:r>
                <w:r w:rsidR="00A938F6">
                  <w:instrText xml:space="preserve"> SEQ Figure \* ARABIC </w:instrText>
                </w:r>
                <w:r w:rsidR="00A938F6">
                  <w:fldChar w:fldCharType="separate"/>
                </w:r>
                <w:r w:rsidR="00574511">
                  <w:rPr>
                    <w:noProof/>
                  </w:rPr>
                  <w:t>4</w:t>
                </w:r>
                <w:r w:rsidR="00A938F6">
                  <w:rPr>
                    <w:noProof/>
                  </w:rPr>
                  <w:fldChar w:fldCharType="end"/>
                </w:r>
                <w:r>
                  <w:t xml:space="preserve"> </w:t>
                </w:r>
                <w:r w:rsidRPr="00DE5913">
                  <w:t>Rosa</w:t>
                </w:r>
                <w:r>
                  <w:t xml:space="preserve"> de los Vientos lodge </w:t>
                </w:r>
              </w:p>
              <w:p w14:paraId="141BA529" w14:textId="5D12AD4B" w:rsidR="003F5407" w:rsidRDefault="00A938F6" w:rsidP="003F5407">
                <w:hyperlink r:id="rId12" w:history="1">
                  <w:r w:rsidR="003F5407" w:rsidRPr="00B93106">
                    <w:rPr>
                      <w:rStyle w:val="Hyperlink"/>
                    </w:rPr>
                    <w:t>http://www.plataformaarquitectura.cl/2013/05/12/ciudad-abierta-de-ritoque-paisaje-habitado-44-anos-despues/5184312eb3fc4b4d5200005a_ciudad-abierta-de-ritoque-paisaje-habitado-44-a-os-despu-s_adsc_0221-jpg/</w:t>
                  </w:r>
                </w:hyperlink>
              </w:p>
              <w:p w14:paraId="00930EB3" w14:textId="77777777" w:rsidR="003F5407" w:rsidRDefault="003F5407" w:rsidP="003F5407"/>
              <w:p w14:paraId="035055DA" w14:textId="77777777" w:rsidR="00753EE3" w:rsidRDefault="00753EE3" w:rsidP="00753EE3">
                <w:r>
                  <w:t>[File: water.jpg]</w:t>
                </w:r>
              </w:p>
              <w:p w14:paraId="0824D549" w14:textId="77777777" w:rsidR="00753EE3" w:rsidRDefault="00753EE3" w:rsidP="00753EE3"/>
              <w:p w14:paraId="42136F85" w14:textId="35518368" w:rsidR="00753EE3" w:rsidRDefault="00753EE3" w:rsidP="00753EE3">
                <w:pPr>
                  <w:pStyle w:val="Caption"/>
                  <w:keepNext/>
                  <w:jc w:val="left"/>
                </w:pPr>
                <w:r>
                  <w:t xml:space="preserve">Figure </w:t>
                </w:r>
                <w:r w:rsidR="00A938F6">
                  <w:fldChar w:fldCharType="begin"/>
                </w:r>
                <w:r w:rsidR="00A938F6">
                  <w:instrText xml:space="preserve"> SEQ Figure \* ARABIC </w:instrText>
                </w:r>
                <w:r w:rsidR="00A938F6">
                  <w:fldChar w:fldCharType="separate"/>
                </w:r>
                <w:r w:rsidR="00574511">
                  <w:rPr>
                    <w:noProof/>
                  </w:rPr>
                  <w:t>5</w:t>
                </w:r>
                <w:r w:rsidR="00A938F6">
                  <w:rPr>
                    <w:noProof/>
                  </w:rPr>
                  <w:fldChar w:fldCharType="end"/>
                </w:r>
                <w:r>
                  <w:t xml:space="preserve"> Water Towers</w:t>
                </w:r>
              </w:p>
              <w:p w14:paraId="46506BD6" w14:textId="702D7411" w:rsidR="00753EE3" w:rsidRDefault="00A938F6" w:rsidP="00753EE3">
                <w:hyperlink r:id="rId13" w:history="1">
                  <w:r w:rsidR="00753EE3" w:rsidRPr="00B93106">
                    <w:rPr>
                      <w:rStyle w:val="Hyperlink"/>
                    </w:rPr>
                    <w:t>http://arquitecturamashistoria.blogspot.co.uk/2009/11/ciudad-abierta-de-ritoque-un.html</w:t>
                  </w:r>
                </w:hyperlink>
              </w:p>
              <w:p w14:paraId="5E3426F6" w14:textId="77777777" w:rsidR="00753EE3" w:rsidRDefault="00753EE3" w:rsidP="00753EE3"/>
              <w:p w14:paraId="44DFFFE9" w14:textId="77777777" w:rsidR="00753EE3" w:rsidRDefault="00753EE3" w:rsidP="00753EE3">
                <w:r>
                  <w:t>[File: cemetery.jpg]</w:t>
                </w:r>
              </w:p>
              <w:p w14:paraId="5FFAB249" w14:textId="77777777" w:rsidR="00753EE3" w:rsidRDefault="00753EE3" w:rsidP="00753EE3"/>
              <w:p w14:paraId="34CA5ACB" w14:textId="3E7128F9" w:rsidR="00753EE3" w:rsidRDefault="00753EE3" w:rsidP="00753EE3">
                <w:pPr>
                  <w:pStyle w:val="Caption"/>
                  <w:keepNext/>
                  <w:jc w:val="left"/>
                </w:pPr>
                <w:r>
                  <w:t xml:space="preserve">Figure </w:t>
                </w:r>
                <w:r w:rsidR="00A938F6">
                  <w:fldChar w:fldCharType="begin"/>
                </w:r>
                <w:r w:rsidR="00A938F6">
                  <w:instrText xml:space="preserve"> SEQ Figure \* ARABIC </w:instrText>
                </w:r>
                <w:r w:rsidR="00A938F6">
                  <w:fldChar w:fldCharType="separate"/>
                </w:r>
                <w:r w:rsidR="00574511">
                  <w:rPr>
                    <w:noProof/>
                  </w:rPr>
                  <w:t>6</w:t>
                </w:r>
                <w:r w:rsidR="00A938F6">
                  <w:rPr>
                    <w:noProof/>
                  </w:rPr>
                  <w:fldChar w:fldCharType="end"/>
                </w:r>
                <w:r>
                  <w:t xml:space="preserve"> Cemetery </w:t>
                </w:r>
              </w:p>
              <w:p w14:paraId="132B02E0" w14:textId="52E561A6" w:rsidR="00753EE3" w:rsidRDefault="00A938F6" w:rsidP="00753EE3">
                <w:hyperlink r:id="rId14" w:history="1">
                  <w:r w:rsidR="00753EE3" w:rsidRPr="00B93106">
                    <w:rPr>
                      <w:rStyle w:val="Hyperlink"/>
                    </w:rPr>
                    <w:t>http://arquitecturamashistoria.blogspot.co.uk/2009/11/ciudad-abierta-de-ritoque-un.html</w:t>
                  </w:r>
                </w:hyperlink>
              </w:p>
              <w:p w14:paraId="70E4160B" w14:textId="77777777" w:rsidR="00753EE3" w:rsidRDefault="00753EE3" w:rsidP="00753EE3"/>
              <w:p w14:paraId="071A5384" w14:textId="77777777" w:rsidR="00753EE3" w:rsidRDefault="00753EE3" w:rsidP="00753EE3">
                <w:r>
                  <w:t>[File: eolic.jpg]</w:t>
                </w:r>
              </w:p>
              <w:p w14:paraId="1CBC4290" w14:textId="6F00EE3F" w:rsidR="00753EE3" w:rsidRDefault="00753EE3" w:rsidP="00753EE3">
                <w:pPr>
                  <w:pStyle w:val="Caption"/>
                  <w:keepNext/>
                  <w:jc w:val="left"/>
                </w:pPr>
                <w:r>
                  <w:t xml:space="preserve">Figure </w:t>
                </w:r>
                <w:r w:rsidR="00A938F6">
                  <w:fldChar w:fldCharType="begin"/>
                </w:r>
                <w:r w:rsidR="00A938F6">
                  <w:instrText xml:space="preserve"> SEQ Figure \* ARABIC </w:instrText>
                </w:r>
                <w:r w:rsidR="00A938F6">
                  <w:fldChar w:fldCharType="separate"/>
                </w:r>
                <w:r w:rsidR="00574511">
                  <w:rPr>
                    <w:noProof/>
                  </w:rPr>
                  <w:t>7</w:t>
                </w:r>
                <w:r w:rsidR="00A938F6">
                  <w:rPr>
                    <w:noProof/>
                  </w:rPr>
                  <w:fldChar w:fldCharType="end"/>
                </w:r>
                <w:r>
                  <w:t xml:space="preserve"> Eolic Sculpture</w:t>
                </w:r>
              </w:p>
              <w:p w14:paraId="19792CB6" w14:textId="4B93FB3E" w:rsidR="0017628E" w:rsidRDefault="00753EE3" w:rsidP="00753EE3">
                <w:r>
                  <w:t xml:space="preserve"> </w:t>
                </w:r>
                <w:hyperlink r:id="rId15" w:history="1">
                  <w:r w:rsidRPr="00B93106">
                    <w:rPr>
                      <w:rStyle w:val="Hyperlink"/>
                    </w:rPr>
                    <w:t>http://arquitecturamashistoria.blogspot.co.uk/2009/11/ciudad-abierta-de-ritoque-un.html</w:t>
                  </w:r>
                </w:hyperlink>
              </w:p>
              <w:p w14:paraId="58AFA8AC" w14:textId="77777777" w:rsidR="00753EE3" w:rsidRDefault="00753EE3" w:rsidP="00753EE3"/>
              <w:p w14:paraId="58B4FC56" w14:textId="77777777" w:rsidR="0017628E" w:rsidRDefault="0017628E" w:rsidP="0017628E">
                <w:pPr>
                  <w:pStyle w:val="Heading1"/>
                  <w:outlineLvl w:val="0"/>
                </w:pPr>
                <w:r>
                  <w:t xml:space="preserve">List of Works </w:t>
                </w:r>
              </w:p>
              <w:p w14:paraId="32414E41" w14:textId="77777777" w:rsidR="0017628E" w:rsidRDefault="0017628E" w:rsidP="0017628E">
                <w:r>
                  <w:t>1971</w:t>
                </w:r>
                <w:r>
                  <w:tab/>
                  <w:t>Igloo (Boris Ivelic)</w:t>
                </w:r>
              </w:p>
              <w:p w14:paraId="0E63D361" w14:textId="77777777" w:rsidR="0017628E" w:rsidRDefault="0017628E" w:rsidP="0017628E">
                <w:r>
                  <w:t>1971</w:t>
                </w:r>
                <w:r>
                  <w:tab/>
                  <w:t>Bathrooms (Boris Ivelic)</w:t>
                </w:r>
              </w:p>
              <w:p w14:paraId="26B0F9D2" w14:textId="77777777" w:rsidR="0017628E" w:rsidRDefault="0017628E" w:rsidP="0017628E">
                <w:r>
                  <w:t>1972</w:t>
                </w:r>
                <w:r>
                  <w:tab/>
                  <w:t xml:space="preserve"> Tronquoy Agora (Open City Group – OCG)</w:t>
                </w:r>
              </w:p>
              <w:p w14:paraId="6E6CAF00" w14:textId="77777777" w:rsidR="0017628E" w:rsidRDefault="0017628E" w:rsidP="0017628E">
                <w:r>
                  <w:t>1972</w:t>
                </w:r>
                <w:r>
                  <w:tab/>
                  <w:t>Music room (Alberto Cruz, Juan Purcell, OCG)</w:t>
                </w:r>
              </w:p>
              <w:p w14:paraId="5A82784D" w14:textId="77777777" w:rsidR="0017628E" w:rsidRDefault="0017628E" w:rsidP="0017628E">
                <w:r>
                  <w:t>1974</w:t>
                </w:r>
                <w:r>
                  <w:tab/>
                  <w:t>Double lodge: Machine lodge and Banquet lodge (Alberto Cruz, OCG)</w:t>
                </w:r>
              </w:p>
              <w:p w14:paraId="5A4E11FD" w14:textId="77777777" w:rsidR="0017628E" w:rsidRDefault="0017628E" w:rsidP="0017628E">
                <w:r>
                  <w:t>1974</w:t>
                </w:r>
                <w:r>
                  <w:tab/>
                  <w:t>Water Towers (Isabel Reyes, OCG)</w:t>
                </w:r>
              </w:p>
              <w:p w14:paraId="001505F5" w14:textId="77777777" w:rsidR="0017628E" w:rsidRDefault="0017628E" w:rsidP="0017628E">
                <w:r>
                  <w:t>1976</w:t>
                </w:r>
                <w:r>
                  <w:tab/>
                  <w:t>Cemetery (OCG)</w:t>
                </w:r>
              </w:p>
              <w:p w14:paraId="419242D3" w14:textId="77777777" w:rsidR="0017628E" w:rsidRDefault="0017628E" w:rsidP="0017628E">
                <w:r>
                  <w:t>1976</w:t>
                </w:r>
                <w:r>
                  <w:tab/>
                  <w:t>The Well sculpture (Claudio Girola)</w:t>
                </w:r>
              </w:p>
              <w:p w14:paraId="231A62AF" w14:textId="77777777" w:rsidR="0017628E" w:rsidRDefault="0017628E" w:rsidP="0017628E">
                <w:r>
                  <w:t>1977</w:t>
                </w:r>
                <w:r>
                  <w:tab/>
                  <w:t>Pie de Cruz lodge (Fabio Cruz, OCG)</w:t>
                </w:r>
              </w:p>
              <w:p w14:paraId="4648A65F" w14:textId="77777777" w:rsidR="0017628E" w:rsidRDefault="0017628E" w:rsidP="0017628E">
                <w:r>
                  <w:t>1977</w:t>
                </w:r>
                <w:r>
                  <w:tab/>
                  <w:t>Design lodge (OCG)</w:t>
                </w:r>
              </w:p>
              <w:p w14:paraId="6C235955" w14:textId="77777777" w:rsidR="0017628E" w:rsidRDefault="0017628E" w:rsidP="0017628E">
                <w:r>
                  <w:t>1978</w:t>
                </w:r>
                <w:r>
                  <w:tab/>
                  <w:t>Dormitory lodge (David Jolly, OCG)</w:t>
                </w:r>
              </w:p>
              <w:p w14:paraId="23271561" w14:textId="77777777" w:rsidR="0017628E" w:rsidRDefault="0017628E" w:rsidP="0017628E">
                <w:r>
                  <w:t>1978</w:t>
                </w:r>
                <w:r>
                  <w:tab/>
                  <w:t>Guests agora (Juan Purcell, OCG)</w:t>
                </w:r>
              </w:p>
              <w:p w14:paraId="2D6BFBB0" w14:textId="77777777" w:rsidR="0017628E" w:rsidRDefault="0017628E" w:rsidP="0017628E">
                <w:r>
                  <w:t>1980</w:t>
                </w:r>
                <w:r>
                  <w:tab/>
                  <w:t>Nail lodge (OCG)</w:t>
                </w:r>
              </w:p>
              <w:p w14:paraId="22A3536D" w14:textId="77777777" w:rsidR="0017628E" w:rsidRDefault="0017628E" w:rsidP="0017628E">
                <w:r>
                  <w:t>1981</w:t>
                </w:r>
                <w:r>
                  <w:tab/>
                  <w:t>Wanderer’s lodge (Miguel Eyquem, OCG)</w:t>
                </w:r>
              </w:p>
              <w:p w14:paraId="6EC430D2" w14:textId="77777777" w:rsidR="0017628E" w:rsidRDefault="0017628E" w:rsidP="0017628E">
                <w:r>
                  <w:t>1982</w:t>
                </w:r>
                <w:r>
                  <w:tab/>
                  <w:t>Entrance lodge (Boris Ivelic)</w:t>
                </w:r>
              </w:p>
              <w:p w14:paraId="7791D947" w14:textId="77777777" w:rsidR="0017628E" w:rsidRDefault="0017628E" w:rsidP="0017628E">
                <w:r>
                  <w:t>1982</w:t>
                </w:r>
                <w:r>
                  <w:tab/>
                  <w:t>Bo Cenotaph garden (Alberto Cruz, Tomás Browne)</w:t>
                </w:r>
              </w:p>
              <w:p w14:paraId="314975B3" w14:textId="77777777" w:rsidR="0017628E" w:rsidRDefault="0017628E" w:rsidP="0017628E">
                <w:r>
                  <w:t>1982</w:t>
                </w:r>
                <w:r>
                  <w:tab/>
                  <w:t>Palace of Dawn and Dusk (Alberto Cruz, Jorge Sanchez, OCG)</w:t>
                </w:r>
              </w:p>
              <w:p w14:paraId="6A352612" w14:textId="77777777" w:rsidR="0017628E" w:rsidRDefault="0017628E" w:rsidP="0017628E">
                <w:r>
                  <w:t>1987</w:t>
                </w:r>
                <w:r>
                  <w:tab/>
                  <w:t>Study Lodge (Fabio Cruz, David Jolly, Juan Purcell)</w:t>
                </w:r>
              </w:p>
              <w:p w14:paraId="14027CC6" w14:textId="77777777" w:rsidR="0017628E" w:rsidRDefault="0017628E" w:rsidP="0017628E">
                <w:r>
                  <w:t>1990</w:t>
                </w:r>
                <w:r>
                  <w:tab/>
                  <w:t>Design Workshop (Fabio Cruz, Juan Ignacio Baixas)</w:t>
                </w:r>
              </w:p>
              <w:p w14:paraId="3E79718D" w14:textId="77777777" w:rsidR="0017628E" w:rsidRDefault="0017628E" w:rsidP="0017628E">
                <w:r>
                  <w:t>1991</w:t>
                </w:r>
                <w:r>
                  <w:tab/>
                  <w:t>Workshop (Patricio Caraves, David Jolly)</w:t>
                </w:r>
              </w:p>
              <w:p w14:paraId="5405FBD9" w14:textId="77777777" w:rsidR="0017628E" w:rsidRDefault="0017628E" w:rsidP="0017628E">
                <w:r>
                  <w:t>1993</w:t>
                </w:r>
                <w:r>
                  <w:tab/>
                  <w:t>Bean hall (Juan Ignacio Baixas, Fabio Cruz)</w:t>
                </w:r>
              </w:p>
              <w:p w14:paraId="049B9492" w14:textId="77777777" w:rsidR="0017628E" w:rsidRDefault="0017628E" w:rsidP="0017628E">
                <w:r>
                  <w:t>1995</w:t>
                </w:r>
                <w:r>
                  <w:tab/>
                  <w:t>New Wanderer’s lodge (Manuel Casanova)</w:t>
                </w:r>
              </w:p>
              <w:p w14:paraId="5F9F4542" w14:textId="77777777" w:rsidR="0017628E" w:rsidRDefault="0017628E" w:rsidP="0017628E">
                <w:r>
                  <w:t>1996</w:t>
                </w:r>
                <w:r>
                  <w:tab/>
                  <w:t>Nail gallery (OCG)</w:t>
                </w:r>
              </w:p>
              <w:p w14:paraId="7C30D2DC" w14:textId="77777777" w:rsidR="0017628E" w:rsidRDefault="0017628E" w:rsidP="0017628E">
                <w:r>
                  <w:t>1998</w:t>
                </w:r>
                <w:r>
                  <w:tab/>
                  <w:t>Rosa de los Vientos lodge (David Luza)</w:t>
                </w:r>
              </w:p>
              <w:p w14:paraId="7816329C" w14:textId="77777777" w:rsidR="0017628E" w:rsidRDefault="0017628E" w:rsidP="0017628E">
                <w:r>
                  <w:t>1998</w:t>
                </w:r>
                <w:r>
                  <w:tab/>
                  <w:t>Garden lodge (Iván Ivelic)</w:t>
                </w:r>
              </w:p>
              <w:p w14:paraId="06A09212" w14:textId="77777777" w:rsidR="0017628E" w:rsidRDefault="0017628E" w:rsidP="0017628E">
                <w:r>
                  <w:t>1999</w:t>
                </w:r>
                <w:r>
                  <w:tab/>
                  <w:t>Chapel (Patricio Caraves, Jorge Sanchez, Juan Purcell, OCG)</w:t>
                </w:r>
              </w:p>
              <w:p w14:paraId="591078B5" w14:textId="77777777" w:rsidR="0017628E" w:rsidRDefault="0017628E" w:rsidP="0017628E">
                <w:r>
                  <w:t>2001</w:t>
                </w:r>
                <w:r>
                  <w:tab/>
                  <w:t>Cemetery Amphitheatre (Jorge Sanchez, Juan Purcell, OCG)</w:t>
                </w:r>
              </w:p>
              <w:p w14:paraId="67F38C1F" w14:textId="77777777" w:rsidR="0017628E" w:rsidRDefault="0017628E" w:rsidP="0017628E">
                <w:r>
                  <w:t>2002</w:t>
                </w:r>
                <w:r>
                  <w:tab/>
                  <w:t>Lodge of the signs (Rodrigo Lorca, OCG)</w:t>
                </w:r>
              </w:p>
              <w:p w14:paraId="05536F56" w14:textId="77777777" w:rsidR="0017628E" w:rsidRDefault="0017628E" w:rsidP="0017628E"/>
              <w:p w14:paraId="6CE2E332" w14:textId="77777777" w:rsidR="003F0D73" w:rsidRDefault="003F0D73" w:rsidP="00C27FAB"/>
            </w:tc>
          </w:sdtContent>
        </w:sdt>
      </w:tr>
      <w:tr w:rsidR="003235A7" w14:paraId="523B5EB4" w14:textId="77777777" w:rsidTr="003235A7">
        <w:tc>
          <w:tcPr>
            <w:tcW w:w="9016" w:type="dxa"/>
          </w:tcPr>
          <w:p w14:paraId="58E4E9E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E207D3E024144286B775C25EC58BE9"/>
              </w:placeholder>
            </w:sdtPr>
            <w:sdtEndPr/>
            <w:sdtContent>
              <w:p w14:paraId="09D8BCD4" w14:textId="77777777" w:rsidR="00334F9E" w:rsidRDefault="00A938F6" w:rsidP="00EA22EE">
                <w:sdt>
                  <w:sdtPr>
                    <w:id w:val="-1595778498"/>
                    <w:citation/>
                  </w:sdtPr>
                  <w:sdtEndPr/>
                  <w:sdtContent>
                    <w:r w:rsidR="00334F9E">
                      <w:fldChar w:fldCharType="begin"/>
                    </w:r>
                    <w:r w:rsidR="00334F9E">
                      <w:rPr>
                        <w:lang w:val="en-US"/>
                      </w:rPr>
                      <w:instrText xml:space="preserve"> CITATION Ama08 \l 1033 </w:instrText>
                    </w:r>
                    <w:r w:rsidR="00334F9E">
                      <w:fldChar w:fldCharType="separate"/>
                    </w:r>
                    <w:r w:rsidR="00334F9E">
                      <w:rPr>
                        <w:noProof/>
                        <w:lang w:val="en-US"/>
                      </w:rPr>
                      <w:t xml:space="preserve"> </w:t>
                    </w:r>
                    <w:r w:rsidR="00334F9E" w:rsidRPr="00334F9E">
                      <w:rPr>
                        <w:noProof/>
                        <w:lang w:val="en-US"/>
                      </w:rPr>
                      <w:t>(Amadei)</w:t>
                    </w:r>
                    <w:r w:rsidR="00334F9E">
                      <w:fldChar w:fldCharType="end"/>
                    </w:r>
                  </w:sdtContent>
                </w:sdt>
              </w:p>
              <w:p w14:paraId="3D817980" w14:textId="77777777" w:rsidR="00334F9E" w:rsidRDefault="00A938F6" w:rsidP="00EA22EE">
                <w:sdt>
                  <w:sdtPr>
                    <w:id w:val="-2010434965"/>
                    <w:citation/>
                  </w:sdtPr>
                  <w:sdtEndPr/>
                  <w:sdtContent>
                    <w:r w:rsidR="00334F9E">
                      <w:fldChar w:fldCharType="begin"/>
                    </w:r>
                    <w:r w:rsidR="00334F9E">
                      <w:rPr>
                        <w:lang w:val="en-US"/>
                      </w:rPr>
                      <w:instrText xml:space="preserve"> CITATION LaC15 \l 1033 </w:instrText>
                    </w:r>
                    <w:r w:rsidR="00334F9E">
                      <w:fldChar w:fldCharType="separate"/>
                    </w:r>
                    <w:r w:rsidR="00334F9E" w:rsidRPr="00334F9E">
                      <w:rPr>
                        <w:noProof/>
                        <w:lang w:val="en-US"/>
                      </w:rPr>
                      <w:t>(La Corporación Cultural Amereida)</w:t>
                    </w:r>
                    <w:r w:rsidR="00334F9E">
                      <w:fldChar w:fldCharType="end"/>
                    </w:r>
                  </w:sdtContent>
                </w:sdt>
              </w:p>
              <w:p w14:paraId="67D71F01" w14:textId="77777777" w:rsidR="00334F9E" w:rsidRDefault="00A938F6" w:rsidP="00EA22EE">
                <w:sdt>
                  <w:sdtPr>
                    <w:id w:val="262580268"/>
                    <w:citation/>
                  </w:sdtPr>
                  <w:sdtEndPr/>
                  <w:sdtContent>
                    <w:r w:rsidR="00334F9E">
                      <w:fldChar w:fldCharType="begin"/>
                    </w:r>
                    <w:r w:rsidR="00334F9E">
                      <w:rPr>
                        <w:lang w:val="en-US"/>
                      </w:rPr>
                      <w:instrText xml:space="preserve"> CITATION Mih06 \l 1033 </w:instrText>
                    </w:r>
                    <w:r w:rsidR="00334F9E">
                      <w:fldChar w:fldCharType="separate"/>
                    </w:r>
                    <w:r w:rsidR="00334F9E" w:rsidRPr="00334F9E">
                      <w:rPr>
                        <w:noProof/>
                        <w:lang w:val="en-US"/>
                      </w:rPr>
                      <w:t>(Mihalache)</w:t>
                    </w:r>
                    <w:r w:rsidR="00334F9E">
                      <w:fldChar w:fldCharType="end"/>
                    </w:r>
                  </w:sdtContent>
                </w:sdt>
              </w:p>
              <w:p w14:paraId="29501566" w14:textId="77777777" w:rsidR="00334F9E" w:rsidRDefault="00A938F6" w:rsidP="00EA22EE">
                <w:sdt>
                  <w:sdtPr>
                    <w:id w:val="1969778815"/>
                    <w:citation/>
                  </w:sdtPr>
                  <w:sdtEndPr/>
                  <w:sdtContent>
                    <w:r w:rsidR="00334F9E">
                      <w:fldChar w:fldCharType="begin"/>
                    </w:r>
                    <w:r w:rsidR="00334F9E">
                      <w:rPr>
                        <w:lang w:val="en-US"/>
                      </w:rPr>
                      <w:instrText xml:space="preserve"> CITATION Oya10 \l 1033 </w:instrText>
                    </w:r>
                    <w:r w:rsidR="00334F9E">
                      <w:fldChar w:fldCharType="separate"/>
                    </w:r>
                    <w:r w:rsidR="00334F9E" w:rsidRPr="00334F9E">
                      <w:rPr>
                        <w:noProof/>
                        <w:lang w:val="en-US"/>
                      </w:rPr>
                      <w:t>(Oyarzún, Perez de Arce and Torrent)</w:t>
                    </w:r>
                    <w:r w:rsidR="00334F9E">
                      <w:fldChar w:fldCharType="end"/>
                    </w:r>
                  </w:sdtContent>
                </w:sdt>
              </w:p>
              <w:p w14:paraId="5F8C8EDA" w14:textId="77777777" w:rsidR="00334F9E" w:rsidRDefault="00A938F6" w:rsidP="00EA22EE">
                <w:sdt>
                  <w:sdtPr>
                    <w:id w:val="61070379"/>
                    <w:citation/>
                  </w:sdtPr>
                  <w:sdtEndPr/>
                  <w:sdtContent>
                    <w:r w:rsidR="00334F9E">
                      <w:fldChar w:fldCharType="begin"/>
                    </w:r>
                    <w:r w:rsidR="00334F9E">
                      <w:rPr>
                        <w:lang w:val="en-US"/>
                      </w:rPr>
                      <w:instrText xml:space="preserve"> CITATION Pen96 \l 1033 </w:instrText>
                    </w:r>
                    <w:r w:rsidR="00334F9E">
                      <w:fldChar w:fldCharType="separate"/>
                    </w:r>
                    <w:r w:rsidR="00334F9E" w:rsidRPr="00334F9E">
                      <w:rPr>
                        <w:noProof/>
                        <w:lang w:val="en-US"/>
                      </w:rPr>
                      <w:t>(Pendleton-Jullian)</w:t>
                    </w:r>
                    <w:r w:rsidR="00334F9E">
                      <w:fldChar w:fldCharType="end"/>
                    </w:r>
                  </w:sdtContent>
                </w:sdt>
              </w:p>
              <w:p w14:paraId="327E3C0C" w14:textId="77777777" w:rsidR="00334F9E" w:rsidRDefault="00A938F6" w:rsidP="00EA22EE">
                <w:sdt>
                  <w:sdtPr>
                    <w:id w:val="79185197"/>
                    <w:citation/>
                  </w:sdtPr>
                  <w:sdtEndPr/>
                  <w:sdtContent>
                    <w:r w:rsidR="00334F9E">
                      <w:fldChar w:fldCharType="begin"/>
                    </w:r>
                    <w:r w:rsidR="00334F9E">
                      <w:rPr>
                        <w:lang w:val="en-US"/>
                      </w:rPr>
                      <w:instrText xml:space="preserve"> CITATION Pér03 \l 1033 </w:instrText>
                    </w:r>
                    <w:r w:rsidR="00334F9E">
                      <w:fldChar w:fldCharType="separate"/>
                    </w:r>
                    <w:r w:rsidR="00334F9E" w:rsidRPr="00334F9E">
                      <w:rPr>
                        <w:noProof/>
                        <w:lang w:val="en-US"/>
                      </w:rPr>
                      <w:t>(Pérez de Arce, Oyarzún and Rispa)</w:t>
                    </w:r>
                    <w:r w:rsidR="00334F9E">
                      <w:fldChar w:fldCharType="end"/>
                    </w:r>
                  </w:sdtContent>
                </w:sdt>
              </w:p>
              <w:p w14:paraId="60EF2A6C" w14:textId="03B25303" w:rsidR="003235A7" w:rsidRDefault="00A938F6" w:rsidP="00574511">
                <w:pPr>
                  <w:keepNext/>
                </w:pPr>
                <w:sdt>
                  <w:sdtPr>
                    <w:id w:val="657664107"/>
                    <w:citation/>
                  </w:sdtPr>
                  <w:sdtEndPr/>
                  <w:sdtContent>
                    <w:r w:rsidR="00334F9E">
                      <w:fldChar w:fldCharType="begin"/>
                    </w:r>
                    <w:r w:rsidR="00334F9E">
                      <w:rPr>
                        <w:lang w:val="en-US"/>
                      </w:rPr>
                      <w:instrText xml:space="preserve"> CITATION Tra15 \l 1033 </w:instrText>
                    </w:r>
                    <w:r w:rsidR="00334F9E">
                      <w:fldChar w:fldCharType="separate"/>
                    </w:r>
                    <w:r w:rsidR="00334F9E" w:rsidRPr="00334F9E">
                      <w:rPr>
                        <w:noProof/>
                        <w:lang w:val="en-US"/>
                      </w:rPr>
                      <w:t>(Travesías)</w:t>
                    </w:r>
                    <w:r w:rsidR="00334F9E">
                      <w:fldChar w:fldCharType="end"/>
                    </w:r>
                  </w:sdtContent>
                </w:sdt>
              </w:p>
            </w:sdtContent>
          </w:sdt>
        </w:tc>
      </w:tr>
    </w:tbl>
    <w:p w14:paraId="4AAD07B1" w14:textId="5F6266FF" w:rsidR="00C27FAB" w:rsidRPr="00F36937" w:rsidRDefault="00C27FAB" w:rsidP="00574511">
      <w:pPr>
        <w:pStyle w:val="Caption"/>
      </w:pPr>
    </w:p>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8079D" w14:textId="77777777" w:rsidR="00A938F6" w:rsidRDefault="00A938F6" w:rsidP="007A0D55">
      <w:pPr>
        <w:spacing w:after="0" w:line="240" w:lineRule="auto"/>
      </w:pPr>
      <w:r>
        <w:separator/>
      </w:r>
    </w:p>
  </w:endnote>
  <w:endnote w:type="continuationSeparator" w:id="0">
    <w:p w14:paraId="4ACB64B5" w14:textId="77777777" w:rsidR="00A938F6" w:rsidRDefault="00A938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EE6BA" w14:textId="77777777" w:rsidR="00A938F6" w:rsidRDefault="00A938F6" w:rsidP="007A0D55">
      <w:pPr>
        <w:spacing w:after="0" w:line="240" w:lineRule="auto"/>
      </w:pPr>
      <w:r>
        <w:separator/>
      </w:r>
    </w:p>
  </w:footnote>
  <w:footnote w:type="continuationSeparator" w:id="0">
    <w:p w14:paraId="2A6BCE25" w14:textId="77777777" w:rsidR="00A938F6" w:rsidRDefault="00A938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306C1" w14:textId="77777777" w:rsidR="003F5407" w:rsidRDefault="003F540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0A6D097" w14:textId="77777777" w:rsidR="003F5407" w:rsidRDefault="003F54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6A0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28E"/>
    <w:rsid w:val="00032559"/>
    <w:rsid w:val="00052040"/>
    <w:rsid w:val="00071F7D"/>
    <w:rsid w:val="000B25AE"/>
    <w:rsid w:val="000B55AB"/>
    <w:rsid w:val="000D24DC"/>
    <w:rsid w:val="00101B2E"/>
    <w:rsid w:val="00116FA0"/>
    <w:rsid w:val="0015114C"/>
    <w:rsid w:val="0017628E"/>
    <w:rsid w:val="001A21F3"/>
    <w:rsid w:val="001A2537"/>
    <w:rsid w:val="001A6A06"/>
    <w:rsid w:val="00210C03"/>
    <w:rsid w:val="002162E2"/>
    <w:rsid w:val="00225C5A"/>
    <w:rsid w:val="00230B10"/>
    <w:rsid w:val="00234353"/>
    <w:rsid w:val="00244BB0"/>
    <w:rsid w:val="002A0A0D"/>
    <w:rsid w:val="002B0B37"/>
    <w:rsid w:val="0030662D"/>
    <w:rsid w:val="003235A7"/>
    <w:rsid w:val="00334F9E"/>
    <w:rsid w:val="003677B6"/>
    <w:rsid w:val="003D3579"/>
    <w:rsid w:val="003E2795"/>
    <w:rsid w:val="003F0247"/>
    <w:rsid w:val="003F0D73"/>
    <w:rsid w:val="003F5407"/>
    <w:rsid w:val="00462DBE"/>
    <w:rsid w:val="00464699"/>
    <w:rsid w:val="00483379"/>
    <w:rsid w:val="00487BC5"/>
    <w:rsid w:val="00496888"/>
    <w:rsid w:val="004A7476"/>
    <w:rsid w:val="004E5896"/>
    <w:rsid w:val="00513EE6"/>
    <w:rsid w:val="00534F8F"/>
    <w:rsid w:val="00574511"/>
    <w:rsid w:val="00590035"/>
    <w:rsid w:val="005B177E"/>
    <w:rsid w:val="005B3921"/>
    <w:rsid w:val="005C4367"/>
    <w:rsid w:val="005F26D7"/>
    <w:rsid w:val="005F5450"/>
    <w:rsid w:val="00655154"/>
    <w:rsid w:val="006D0412"/>
    <w:rsid w:val="007411B9"/>
    <w:rsid w:val="00753EE3"/>
    <w:rsid w:val="00767680"/>
    <w:rsid w:val="00780D95"/>
    <w:rsid w:val="00780DC7"/>
    <w:rsid w:val="007A0D55"/>
    <w:rsid w:val="007B3377"/>
    <w:rsid w:val="007E5F44"/>
    <w:rsid w:val="00821DE3"/>
    <w:rsid w:val="00846CE1"/>
    <w:rsid w:val="00880DA1"/>
    <w:rsid w:val="008A5B87"/>
    <w:rsid w:val="00922950"/>
    <w:rsid w:val="00992206"/>
    <w:rsid w:val="009A7264"/>
    <w:rsid w:val="009D1606"/>
    <w:rsid w:val="009E18A1"/>
    <w:rsid w:val="009E73D7"/>
    <w:rsid w:val="00A27D2C"/>
    <w:rsid w:val="00A76FD9"/>
    <w:rsid w:val="00A938F6"/>
    <w:rsid w:val="00AB436D"/>
    <w:rsid w:val="00AD2F24"/>
    <w:rsid w:val="00AD4844"/>
    <w:rsid w:val="00B219AE"/>
    <w:rsid w:val="00B33145"/>
    <w:rsid w:val="00B574C9"/>
    <w:rsid w:val="00BC39C9"/>
    <w:rsid w:val="00BE5BF7"/>
    <w:rsid w:val="00BF40E1"/>
    <w:rsid w:val="00C27FAB"/>
    <w:rsid w:val="00C358D4"/>
    <w:rsid w:val="00C6296B"/>
    <w:rsid w:val="00CC586D"/>
    <w:rsid w:val="00CD466F"/>
    <w:rsid w:val="00CF1542"/>
    <w:rsid w:val="00CF3EC5"/>
    <w:rsid w:val="00D656DA"/>
    <w:rsid w:val="00D83300"/>
    <w:rsid w:val="00DC6B48"/>
    <w:rsid w:val="00DD79C8"/>
    <w:rsid w:val="00DF01B0"/>
    <w:rsid w:val="00E85A05"/>
    <w:rsid w:val="00E95829"/>
    <w:rsid w:val="00EA22EE"/>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74CA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62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7628E"/>
    <w:rPr>
      <w:rFonts w:ascii="Lucida Grande" w:hAnsi="Lucida Grande"/>
      <w:sz w:val="18"/>
      <w:szCs w:val="18"/>
    </w:rPr>
  </w:style>
  <w:style w:type="paragraph" w:customStyle="1" w:styleId="NormalTimesNewRoman">
    <w:name w:val="Normal Times New Roman"/>
    <w:basedOn w:val="Normal"/>
    <w:qFormat/>
    <w:rsid w:val="0017628E"/>
    <w:pPr>
      <w:spacing w:after="0" w:line="360" w:lineRule="auto"/>
      <w:ind w:firstLine="720"/>
    </w:pPr>
    <w:rPr>
      <w:rFonts w:ascii="Times New Roman" w:hAnsi="Times New Roman"/>
      <w:szCs w:val="24"/>
    </w:rPr>
  </w:style>
  <w:style w:type="paragraph" w:styleId="Caption">
    <w:name w:val="caption"/>
    <w:basedOn w:val="Normal"/>
    <w:next w:val="Normal"/>
    <w:rsid w:val="00992206"/>
    <w:pPr>
      <w:spacing w:after="200" w:line="240" w:lineRule="auto"/>
      <w:jc w:val="both"/>
    </w:pPr>
    <w:rPr>
      <w:rFonts w:asciiTheme="majorHAnsi" w:hAnsiTheme="majorHAnsi"/>
      <w:b/>
      <w:bCs/>
      <w:color w:val="5B9BD5" w:themeColor="accent1"/>
      <w:sz w:val="18"/>
      <w:szCs w:val="18"/>
    </w:rPr>
  </w:style>
  <w:style w:type="character" w:styleId="CommentReference">
    <w:name w:val="annotation reference"/>
    <w:basedOn w:val="DefaultParagraphFont"/>
    <w:uiPriority w:val="99"/>
    <w:semiHidden/>
    <w:rsid w:val="003F5407"/>
    <w:rPr>
      <w:sz w:val="18"/>
      <w:szCs w:val="18"/>
    </w:rPr>
  </w:style>
  <w:style w:type="paragraph" w:styleId="CommentText">
    <w:name w:val="annotation text"/>
    <w:basedOn w:val="Normal"/>
    <w:link w:val="CommentTextChar"/>
    <w:uiPriority w:val="99"/>
    <w:semiHidden/>
    <w:rsid w:val="003F5407"/>
    <w:pPr>
      <w:spacing w:line="240" w:lineRule="auto"/>
    </w:pPr>
    <w:rPr>
      <w:sz w:val="24"/>
      <w:szCs w:val="24"/>
    </w:rPr>
  </w:style>
  <w:style w:type="character" w:customStyle="1" w:styleId="CommentTextChar">
    <w:name w:val="Comment Text Char"/>
    <w:basedOn w:val="DefaultParagraphFont"/>
    <w:link w:val="CommentText"/>
    <w:uiPriority w:val="99"/>
    <w:semiHidden/>
    <w:rsid w:val="003F5407"/>
    <w:rPr>
      <w:sz w:val="24"/>
      <w:szCs w:val="24"/>
    </w:rPr>
  </w:style>
  <w:style w:type="paragraph" w:styleId="CommentSubject">
    <w:name w:val="annotation subject"/>
    <w:basedOn w:val="CommentText"/>
    <w:next w:val="CommentText"/>
    <w:link w:val="CommentSubjectChar"/>
    <w:uiPriority w:val="99"/>
    <w:semiHidden/>
    <w:rsid w:val="003F5407"/>
    <w:rPr>
      <w:b/>
      <w:bCs/>
      <w:sz w:val="20"/>
      <w:szCs w:val="20"/>
    </w:rPr>
  </w:style>
  <w:style w:type="character" w:customStyle="1" w:styleId="CommentSubjectChar">
    <w:name w:val="Comment Subject Char"/>
    <w:basedOn w:val="CommentTextChar"/>
    <w:link w:val="CommentSubject"/>
    <w:uiPriority w:val="99"/>
    <w:semiHidden/>
    <w:rsid w:val="003F5407"/>
    <w:rPr>
      <w:b/>
      <w:bCs/>
      <w:sz w:val="20"/>
      <w:szCs w:val="20"/>
    </w:rPr>
  </w:style>
  <w:style w:type="character" w:styleId="Hyperlink">
    <w:name w:val="Hyperlink"/>
    <w:basedOn w:val="DefaultParagraphFont"/>
    <w:uiPriority w:val="99"/>
    <w:semiHidden/>
    <w:rsid w:val="003F5407"/>
    <w:rPr>
      <w:color w:val="0563C1" w:themeColor="hyperlink"/>
      <w:u w:val="single"/>
    </w:rPr>
  </w:style>
  <w:style w:type="character" w:styleId="FollowedHyperlink">
    <w:name w:val="FollowedHyperlink"/>
    <w:basedOn w:val="DefaultParagraphFont"/>
    <w:uiPriority w:val="99"/>
    <w:semiHidden/>
    <w:rsid w:val="00574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lataformaarquitectura.cl/2013/05/12/ciudad-abierta-de-ritoque-paisaje-habitado-44-anos-despues/51843142b3fc4b3b17000058_ciudad-abierta-de-ritoque-paisaje-habitado-44-a-os-despu-s_adsc_0225-jpg/" TargetMode="External"/><Relationship Id="rId12" Type="http://schemas.openxmlformats.org/officeDocument/2006/relationships/hyperlink" Target="http://www.plataformaarquitectura.cl/2013/05/12/ciudad-abierta-de-ritoque-paisaje-habitado-44-anos-despues/5184312eb3fc4b4d5200005a_ciudad-abierta-de-ritoque-paisaje-habitado-44-a-os-despu-s_adsc_0221-jpg/" TargetMode="External"/><Relationship Id="rId13" Type="http://schemas.openxmlformats.org/officeDocument/2006/relationships/hyperlink" Target="http://arquitecturamashistoria.blogspot.co.uk/2009/11/ciudad-abierta-de-ritoque-un.html" TargetMode="External"/><Relationship Id="rId14" Type="http://schemas.openxmlformats.org/officeDocument/2006/relationships/hyperlink" Target="http://arquitecturamashistoria.blogspot.co.uk/2009/11/ciudad-abierta-de-ritoque-un.html" TargetMode="External"/><Relationship Id="rId15" Type="http://schemas.openxmlformats.org/officeDocument/2006/relationships/hyperlink" Target="http://arquitecturamashistoria.blogspot.co.uk/2009/11/ciudad-abierta-de-ritoque-un.html"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emoriachilena.cl/602/w3-article-87021.html" TargetMode="External"/><Relationship Id="rId9" Type="http://schemas.openxmlformats.org/officeDocument/2006/relationships/hyperlink" Target="http://static.plataformaarquitectura.cl/2013/05/12/ciudad-abierta-de-ritoque-paisaje-habitado-44-anos-despues/51842ff4b3fc4b4d52000055_ciudad-abierta-de-ritoque-paisaje-habitado-44-a-os-despu-s_adsc_0113-jpg/" TargetMode="External"/><Relationship Id="rId10" Type="http://schemas.openxmlformats.org/officeDocument/2006/relationships/hyperlink" Target="http://www.plataformaarquitectura.cl/2013/05/12/ciudad-abierta-de-ritoque-paisaje-habitado-44-anos-despues/518430e1b3fc4be35b00004a_ciudad-abierta-de-ritoque-paisaje-habitado-44-a-os-despu-s_adsc_0183-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9B93C2804C92409CD1F66C59A52A2C"/>
        <w:category>
          <w:name w:val="General"/>
          <w:gallery w:val="placeholder"/>
        </w:category>
        <w:types>
          <w:type w:val="bbPlcHdr"/>
        </w:types>
        <w:behaviors>
          <w:behavior w:val="content"/>
        </w:behaviors>
        <w:guid w:val="{BDE0F04E-6C1F-854D-9853-1A7BA2513559}"/>
      </w:docPartPr>
      <w:docPartBody>
        <w:p w:rsidR="00237FAF" w:rsidRDefault="00237FAF">
          <w:pPr>
            <w:pStyle w:val="4E9B93C2804C92409CD1F66C59A52A2C"/>
          </w:pPr>
          <w:r w:rsidRPr="00CC586D">
            <w:rPr>
              <w:rStyle w:val="PlaceholderText"/>
              <w:b/>
              <w:color w:val="FFFFFF" w:themeColor="background1"/>
            </w:rPr>
            <w:t>[Salutation]</w:t>
          </w:r>
        </w:p>
      </w:docPartBody>
    </w:docPart>
    <w:docPart>
      <w:docPartPr>
        <w:name w:val="C378FD987FCF1A459FE9F67918A2102D"/>
        <w:category>
          <w:name w:val="General"/>
          <w:gallery w:val="placeholder"/>
        </w:category>
        <w:types>
          <w:type w:val="bbPlcHdr"/>
        </w:types>
        <w:behaviors>
          <w:behavior w:val="content"/>
        </w:behaviors>
        <w:guid w:val="{E8131CC2-EEA1-E149-A178-FF79FD0F8139}"/>
      </w:docPartPr>
      <w:docPartBody>
        <w:p w:rsidR="00237FAF" w:rsidRDefault="00237FAF">
          <w:pPr>
            <w:pStyle w:val="C378FD987FCF1A459FE9F67918A2102D"/>
          </w:pPr>
          <w:r>
            <w:rPr>
              <w:rStyle w:val="PlaceholderText"/>
            </w:rPr>
            <w:t>[First name]</w:t>
          </w:r>
        </w:p>
      </w:docPartBody>
    </w:docPart>
    <w:docPart>
      <w:docPartPr>
        <w:name w:val="9E4DBFCBE27A7740ABDC043019D48142"/>
        <w:category>
          <w:name w:val="General"/>
          <w:gallery w:val="placeholder"/>
        </w:category>
        <w:types>
          <w:type w:val="bbPlcHdr"/>
        </w:types>
        <w:behaviors>
          <w:behavior w:val="content"/>
        </w:behaviors>
        <w:guid w:val="{AC5687FA-A083-5E40-89FC-CDEFCB2A30C5}"/>
      </w:docPartPr>
      <w:docPartBody>
        <w:p w:rsidR="00237FAF" w:rsidRDefault="00237FAF">
          <w:pPr>
            <w:pStyle w:val="9E4DBFCBE27A7740ABDC043019D48142"/>
          </w:pPr>
          <w:r>
            <w:rPr>
              <w:rStyle w:val="PlaceholderText"/>
            </w:rPr>
            <w:t>[Middle name]</w:t>
          </w:r>
        </w:p>
      </w:docPartBody>
    </w:docPart>
    <w:docPart>
      <w:docPartPr>
        <w:name w:val="1CA9160326B088428CD3D128477DC8D6"/>
        <w:category>
          <w:name w:val="General"/>
          <w:gallery w:val="placeholder"/>
        </w:category>
        <w:types>
          <w:type w:val="bbPlcHdr"/>
        </w:types>
        <w:behaviors>
          <w:behavior w:val="content"/>
        </w:behaviors>
        <w:guid w:val="{201B8085-6B2E-984E-AE30-A287406A9C4A}"/>
      </w:docPartPr>
      <w:docPartBody>
        <w:p w:rsidR="00237FAF" w:rsidRDefault="00237FAF">
          <w:pPr>
            <w:pStyle w:val="1CA9160326B088428CD3D128477DC8D6"/>
          </w:pPr>
          <w:r>
            <w:rPr>
              <w:rStyle w:val="PlaceholderText"/>
            </w:rPr>
            <w:t>[Last name]</w:t>
          </w:r>
        </w:p>
      </w:docPartBody>
    </w:docPart>
    <w:docPart>
      <w:docPartPr>
        <w:name w:val="B910B045C67D224B8805A2FAF56DC753"/>
        <w:category>
          <w:name w:val="General"/>
          <w:gallery w:val="placeholder"/>
        </w:category>
        <w:types>
          <w:type w:val="bbPlcHdr"/>
        </w:types>
        <w:behaviors>
          <w:behavior w:val="content"/>
        </w:behaviors>
        <w:guid w:val="{D35F23E1-3E2A-4B43-B2A1-5524765B25B8}"/>
      </w:docPartPr>
      <w:docPartBody>
        <w:p w:rsidR="00237FAF" w:rsidRDefault="00237FAF">
          <w:pPr>
            <w:pStyle w:val="B910B045C67D224B8805A2FAF56DC753"/>
          </w:pPr>
          <w:r>
            <w:rPr>
              <w:rStyle w:val="PlaceholderText"/>
            </w:rPr>
            <w:t>[Enter your biography]</w:t>
          </w:r>
        </w:p>
      </w:docPartBody>
    </w:docPart>
    <w:docPart>
      <w:docPartPr>
        <w:name w:val="62D4E85F731AFC46B85679707B09009A"/>
        <w:category>
          <w:name w:val="General"/>
          <w:gallery w:val="placeholder"/>
        </w:category>
        <w:types>
          <w:type w:val="bbPlcHdr"/>
        </w:types>
        <w:behaviors>
          <w:behavior w:val="content"/>
        </w:behaviors>
        <w:guid w:val="{CB455DCE-3E9E-A249-B110-A84267D26DF3}"/>
      </w:docPartPr>
      <w:docPartBody>
        <w:p w:rsidR="00237FAF" w:rsidRDefault="00237FAF">
          <w:pPr>
            <w:pStyle w:val="62D4E85F731AFC46B85679707B09009A"/>
          </w:pPr>
          <w:r>
            <w:rPr>
              <w:rStyle w:val="PlaceholderText"/>
            </w:rPr>
            <w:t>[Enter the institution with which you are affiliated]</w:t>
          </w:r>
        </w:p>
      </w:docPartBody>
    </w:docPart>
    <w:docPart>
      <w:docPartPr>
        <w:name w:val="FECBB0D4A78BE04E8D6E1259353855F2"/>
        <w:category>
          <w:name w:val="General"/>
          <w:gallery w:val="placeholder"/>
        </w:category>
        <w:types>
          <w:type w:val="bbPlcHdr"/>
        </w:types>
        <w:behaviors>
          <w:behavior w:val="content"/>
        </w:behaviors>
        <w:guid w:val="{007C7EC7-944E-0B4B-8BA6-192C8E9A837A}"/>
      </w:docPartPr>
      <w:docPartBody>
        <w:p w:rsidR="00237FAF" w:rsidRDefault="00237FAF">
          <w:pPr>
            <w:pStyle w:val="FECBB0D4A78BE04E8D6E1259353855F2"/>
          </w:pPr>
          <w:r w:rsidRPr="00EF74F7">
            <w:rPr>
              <w:b/>
              <w:color w:val="808080" w:themeColor="background1" w:themeShade="80"/>
            </w:rPr>
            <w:t>[Enter the headword for your article]</w:t>
          </w:r>
        </w:p>
      </w:docPartBody>
    </w:docPart>
    <w:docPart>
      <w:docPartPr>
        <w:name w:val="195EA5808CA37A4AA5B67200D946AF9E"/>
        <w:category>
          <w:name w:val="General"/>
          <w:gallery w:val="placeholder"/>
        </w:category>
        <w:types>
          <w:type w:val="bbPlcHdr"/>
        </w:types>
        <w:behaviors>
          <w:behavior w:val="content"/>
        </w:behaviors>
        <w:guid w:val="{B921CC42-3799-4A4A-899C-1786F99DB1AF}"/>
      </w:docPartPr>
      <w:docPartBody>
        <w:p w:rsidR="00237FAF" w:rsidRDefault="00237FAF">
          <w:pPr>
            <w:pStyle w:val="195EA5808CA37A4AA5B67200D946AF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BD14A61587A23499745E8E95574DE95"/>
        <w:category>
          <w:name w:val="General"/>
          <w:gallery w:val="placeholder"/>
        </w:category>
        <w:types>
          <w:type w:val="bbPlcHdr"/>
        </w:types>
        <w:behaviors>
          <w:behavior w:val="content"/>
        </w:behaviors>
        <w:guid w:val="{67FA9A03-CB13-2C43-8252-B0CE8DB7549C}"/>
      </w:docPartPr>
      <w:docPartBody>
        <w:p w:rsidR="00237FAF" w:rsidRDefault="00237FAF">
          <w:pPr>
            <w:pStyle w:val="5BD14A61587A23499745E8E95574DE9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1D38E130A360468DC0792ED07E21BF"/>
        <w:category>
          <w:name w:val="General"/>
          <w:gallery w:val="placeholder"/>
        </w:category>
        <w:types>
          <w:type w:val="bbPlcHdr"/>
        </w:types>
        <w:behaviors>
          <w:behavior w:val="content"/>
        </w:behaviors>
        <w:guid w:val="{709A6B87-EDAE-F343-B5D4-B71611D9A15B}"/>
      </w:docPartPr>
      <w:docPartBody>
        <w:p w:rsidR="00237FAF" w:rsidRDefault="00237FAF">
          <w:pPr>
            <w:pStyle w:val="A21D38E130A360468DC0792ED07E21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E207D3E024144286B775C25EC58BE9"/>
        <w:category>
          <w:name w:val="General"/>
          <w:gallery w:val="placeholder"/>
        </w:category>
        <w:types>
          <w:type w:val="bbPlcHdr"/>
        </w:types>
        <w:behaviors>
          <w:behavior w:val="content"/>
        </w:behaviors>
        <w:guid w:val="{0AF26072-83EA-5845-8A12-406A263AE54D}"/>
      </w:docPartPr>
      <w:docPartBody>
        <w:p w:rsidR="00237FAF" w:rsidRDefault="00237FAF">
          <w:pPr>
            <w:pStyle w:val="9BE207D3E024144286B775C25EC58B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FAF"/>
    <w:rsid w:val="00237FAF"/>
    <w:rsid w:val="00E264DC"/>
    <w:rsid w:val="00EE7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9B93C2804C92409CD1F66C59A52A2C">
    <w:name w:val="4E9B93C2804C92409CD1F66C59A52A2C"/>
  </w:style>
  <w:style w:type="paragraph" w:customStyle="1" w:styleId="C378FD987FCF1A459FE9F67918A2102D">
    <w:name w:val="C378FD987FCF1A459FE9F67918A2102D"/>
  </w:style>
  <w:style w:type="paragraph" w:customStyle="1" w:styleId="9E4DBFCBE27A7740ABDC043019D48142">
    <w:name w:val="9E4DBFCBE27A7740ABDC043019D48142"/>
  </w:style>
  <w:style w:type="paragraph" w:customStyle="1" w:styleId="1CA9160326B088428CD3D128477DC8D6">
    <w:name w:val="1CA9160326B088428CD3D128477DC8D6"/>
  </w:style>
  <w:style w:type="paragraph" w:customStyle="1" w:styleId="B910B045C67D224B8805A2FAF56DC753">
    <w:name w:val="B910B045C67D224B8805A2FAF56DC753"/>
  </w:style>
  <w:style w:type="paragraph" w:customStyle="1" w:styleId="62D4E85F731AFC46B85679707B09009A">
    <w:name w:val="62D4E85F731AFC46B85679707B09009A"/>
  </w:style>
  <w:style w:type="paragraph" w:customStyle="1" w:styleId="FECBB0D4A78BE04E8D6E1259353855F2">
    <w:name w:val="FECBB0D4A78BE04E8D6E1259353855F2"/>
  </w:style>
  <w:style w:type="paragraph" w:customStyle="1" w:styleId="195EA5808CA37A4AA5B67200D946AF9E">
    <w:name w:val="195EA5808CA37A4AA5B67200D946AF9E"/>
  </w:style>
  <w:style w:type="paragraph" w:customStyle="1" w:styleId="5BD14A61587A23499745E8E95574DE95">
    <w:name w:val="5BD14A61587A23499745E8E95574DE95"/>
  </w:style>
  <w:style w:type="paragraph" w:customStyle="1" w:styleId="A21D38E130A360468DC0792ED07E21BF">
    <w:name w:val="A21D38E130A360468DC0792ED07E21BF"/>
  </w:style>
  <w:style w:type="paragraph" w:customStyle="1" w:styleId="9BE207D3E024144286B775C25EC58BE9">
    <w:name w:val="9BE207D3E024144286B775C25EC58B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Mih06</b:Tag>
    <b:SourceType>JournalArticle</b:SourceType>
    <b:Guid>{698D1F29-532A-0849-92BA-5687FDA3D5E4}</b:Guid>
    <b:Title>Huellas de Ciudad Abierta</b:Title>
    <b:City>Santiago</b:City>
    <b:Year>2006</b:Year>
    <b:Pages>24-27</b:Pages>
    <b:Author>
      <b:Author>
        <b:NameList>
          <b:Person>
            <b:Last>Mihalache</b:Last>
            <b:First>Andreea</b:First>
          </b:Person>
        </b:NameList>
      </b:Author>
    </b:Author>
    <b:JournalName>ARQ</b:JournalName>
    <b:RefOrder>3</b:RefOrder>
  </b:Source>
  <b:Source>
    <b:Tag>Pér03</b:Tag>
    <b:SourceType>Book</b:SourceType>
    <b:Guid>{219682B3-F0B2-0D41-A5C9-4433AC56E907}</b:Guid>
    <b:Title>Valparaíso School - Open City Group</b:Title>
    <b:Publisher>Birkhauser</b:Publisher>
    <b:City>Basel</b:City>
    <b:Year>2003</b:Year>
    <b:Author>
      <b:Author>
        <b:NameList>
          <b:Person>
            <b:Last>Pérez de Arce</b:Last>
            <b:First>Rodrigo</b:First>
          </b:Person>
          <b:Person>
            <b:Last>Oyarzún</b:Last>
            <b:Middle>Pérez </b:Middle>
            <b:First>Fernando </b:First>
          </b:Person>
          <b:Person>
            <b:Last>Rispa</b:Last>
            <b:First>Raúl </b:First>
          </b:Person>
        </b:NameList>
      </b:Author>
    </b:Author>
    <b:RefOrder>6</b:RefOrder>
  </b:Source>
  <b:Source>
    <b:Tag>Oya10</b:Tag>
    <b:SourceType>Book</b:SourceType>
    <b:Guid>{F274A196-17F6-2042-A801-2F7147D80073}</b:Guid>
    <b:Title>Chilean Modern Architecture Since 1950</b:Title>
    <b:City>College Station</b:City>
    <b:Publisher>Texas A &amp; M UP</b:Publisher>
    <b:Year>2010</b:Year>
    <b:Author>
      <b:Author>
        <b:NameList>
          <b:Person>
            <b:Last>Oyarzún</b:Last>
            <b:Middle>Pérez</b:Middle>
            <b:First>Fernando</b:First>
          </b:Person>
          <b:Person>
            <b:Last>Perez de Arce</b:Last>
            <b:First>Rodrigo</b:First>
          </b:Person>
          <b:Person>
            <b:Last>Torrent</b:Last>
            <b:First>Horacio</b:First>
          </b:Person>
          <b:Person>
            <b:Last>Quantrill</b:Last>
            <b:First>Malcom</b:First>
          </b:Person>
        </b:NameList>
      </b:Author>
    </b:Author>
    <b:RefOrder>4</b:RefOrder>
  </b:Source>
  <b:Source>
    <b:Tag>Pen96</b:Tag>
    <b:SourceType>Book</b:SourceType>
    <b:Guid>{F92ED61D-BF93-EF40-85D9-DFB93C61766A}</b:Guid>
    <b:Title>The Road That Is Not a Road and the Open City, Ritoque, Chile</b:Title>
    <b:City>Cambridge</b:City>
    <b:Publisher>MIT Press</b:Publisher>
    <b:Year>1996</b:Year>
    <b:Author>
      <b:Author>
        <b:NameList>
          <b:Person>
            <b:Last>Pendleton-Jullian</b:Last>
            <b:Middle>M</b:Middle>
            <b:First>Ann</b:First>
          </b:Person>
        </b:NameList>
      </b:Author>
    </b:Author>
    <b:RefOrder>5</b:RefOrder>
  </b:Source>
  <b:Source>
    <b:Tag>Ama08</b:Tag>
    <b:SourceType>JournalArticle</b:SourceType>
    <b:Guid>{1C457DF9-89A9-3F45-AB36-C199B01E3B22}</b:Guid>
    <b:Title>Valparaiso School Chile</b:Title>
    <b:Year>2008</b:Year>
    <b:Volume>270</b:Volume>
    <b:Pages>34-39</b:Pages>
    <b:Author>
      <b:Author>
        <b:NameList>
          <b:Person>
            <b:Last>Amadei</b:Last>
            <b:Middle>Luca</b:Middle>
            <b:First>Gian </b:First>
          </b:Person>
        </b:NameList>
      </b:Author>
    </b:Author>
    <b:JournalName>Blueprint</b:JournalName>
    <b:RefOrder>1</b:RefOrder>
  </b:Source>
  <b:Source>
    <b:Tag>LaC15</b:Tag>
    <b:SourceType>InternetSite</b:SourceType>
    <b:Guid>{9945F296-9570-B243-B4AD-8D020CD83A23}</b:Guid>
    <b:Title>Concierto Código es Poesía</b:Title>
    <b:Author>
      <b:Author>
        <b:Corporate>La Corporación Cultural Amereida</b:Corporate>
      </b:Author>
    </b:Author>
    <b:URL>http://www.amereida.cl/</b:URL>
    <b:YearAccessed>2015</b:YearAccessed>
    <b:MonthAccessed>03</b:MonthAccessed>
    <b:DayAccessed>11</b:DayAccessed>
    <b:RefOrder>2</b:RefOrder>
  </b:Source>
  <b:Source>
    <b:Tag>Tra15</b:Tag>
    <b:SourceType>InternetSite</b:SourceType>
    <b:Guid>{94D7DF59-0801-A546-A742-57DC95840A40}</b:Guid>
    <b:Author>
      <b:Author>
        <b:Corporate>Travesías</b:Corporate>
      </b:Author>
    </b:Author>
    <b:Title>Acerca de las Travesías</b:Title>
    <b:URL>http://travesias.ead.pucv.cl/</b:URL>
    <b:YearAccessed>2015</b:YearAccessed>
    <b:MonthAccessed>03</b:MonthAccessed>
    <b:DayAccessed>11</b:DayAccessed>
    <b:RefOrder>7</b:RefOrder>
  </b:Source>
</b:Sources>
</file>

<file path=customXml/itemProps1.xml><?xml version="1.0" encoding="utf-8"?>
<ds:datastoreItem xmlns:ds="http://schemas.openxmlformats.org/officeDocument/2006/customXml" ds:itemID="{34A6D015-F947-1E40-84FD-76257D6A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15</TotalTime>
  <Pages>4</Pages>
  <Words>1823</Words>
  <Characters>10393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2</cp:revision>
  <dcterms:created xsi:type="dcterms:W3CDTF">2015-03-11T21:53:00Z</dcterms:created>
  <dcterms:modified xsi:type="dcterms:W3CDTF">2016-06-17T01:00:00Z</dcterms:modified>
</cp:coreProperties>
</file>