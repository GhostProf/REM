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4227" w14:paraId="5E81F39D" w14:textId="77777777" w:rsidTr="00922950">
        <w:tc>
          <w:tcPr>
            <w:tcW w:w="491" w:type="dxa"/>
            <w:vMerge w:val="restart"/>
            <w:shd w:val="clear" w:color="auto" w:fill="A6A6A6" w:themeFill="background1" w:themeFillShade="A6"/>
            <w:textDirection w:val="btLr"/>
          </w:tcPr>
          <w:p w14:paraId="1D911905" w14:textId="77777777" w:rsidR="00B574C9" w:rsidRPr="003A4227" w:rsidRDefault="00B574C9" w:rsidP="00CC586D">
            <w:pPr>
              <w:jc w:val="center"/>
              <w:rPr>
                <w:b/>
                <w:color w:val="FFFFFF" w:themeColor="background1"/>
                <w:lang w:val="en-CA"/>
              </w:rPr>
            </w:pPr>
            <w:r w:rsidRPr="003A4227">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6279A477" w14:textId="77777777" w:rsidR="00B574C9" w:rsidRPr="003A4227" w:rsidRDefault="00B574C9" w:rsidP="00CC586D">
                <w:pPr>
                  <w:jc w:val="center"/>
                  <w:rPr>
                    <w:b/>
                    <w:color w:val="FFFFFF" w:themeColor="background1"/>
                    <w:lang w:val="en-CA"/>
                  </w:rPr>
                </w:pPr>
                <w:r w:rsidRPr="003A4227">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14:paraId="6FA7464A" w14:textId="77777777" w:rsidR="00B574C9" w:rsidRPr="003A4227" w:rsidRDefault="009443D6" w:rsidP="009443D6">
                <w:pPr>
                  <w:rPr>
                    <w:lang w:val="en-CA"/>
                  </w:rPr>
                </w:pPr>
                <w:r w:rsidRPr="003A4227">
                  <w:rPr>
                    <w:lang w:val="en-CA"/>
                  </w:rPr>
                  <w:t>Michael</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14:paraId="7F4075A5" w14:textId="77777777" w:rsidR="00B574C9" w:rsidRPr="003A4227" w:rsidRDefault="00B574C9" w:rsidP="00922950">
                <w:pPr>
                  <w:rPr>
                    <w:lang w:val="en-CA"/>
                  </w:rPr>
                </w:pPr>
                <w:r w:rsidRPr="003A4227">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66EE4961" w14:textId="77777777" w:rsidR="00B574C9" w:rsidRPr="003A4227" w:rsidRDefault="009443D6" w:rsidP="009443D6">
                <w:pPr>
                  <w:rPr>
                    <w:lang w:val="en-CA"/>
                  </w:rPr>
                </w:pPr>
                <w:r w:rsidRPr="003A4227">
                  <w:rPr>
                    <w:lang w:val="en-CA"/>
                  </w:rPr>
                  <w:t>Johnson</w:t>
                </w:r>
              </w:p>
            </w:tc>
          </w:sdtContent>
        </w:sdt>
      </w:tr>
      <w:tr w:rsidR="00B574C9" w:rsidRPr="003A4227" w14:paraId="606AA337" w14:textId="77777777" w:rsidTr="001A6A06">
        <w:trPr>
          <w:trHeight w:val="986"/>
        </w:trPr>
        <w:tc>
          <w:tcPr>
            <w:tcW w:w="491" w:type="dxa"/>
            <w:vMerge/>
            <w:shd w:val="clear" w:color="auto" w:fill="A6A6A6" w:themeFill="background1" w:themeFillShade="A6"/>
          </w:tcPr>
          <w:p w14:paraId="3A6BC506" w14:textId="77777777" w:rsidR="00B574C9" w:rsidRPr="003A4227"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53723BBD" w14:textId="77777777" w:rsidR="00B574C9" w:rsidRPr="003A4227" w:rsidRDefault="00B574C9" w:rsidP="00922950">
                <w:pPr>
                  <w:rPr>
                    <w:lang w:val="en-CA"/>
                  </w:rPr>
                </w:pPr>
                <w:r w:rsidRPr="003A4227">
                  <w:rPr>
                    <w:rStyle w:val="PlaceholderText"/>
                    <w:lang w:val="en-CA"/>
                  </w:rPr>
                  <w:t>[Enter your biography]</w:t>
                </w:r>
              </w:p>
            </w:tc>
          </w:sdtContent>
        </w:sdt>
      </w:tr>
      <w:tr w:rsidR="00B574C9" w:rsidRPr="003A4227" w14:paraId="7FF289FB" w14:textId="77777777" w:rsidTr="001A6A06">
        <w:trPr>
          <w:trHeight w:val="986"/>
        </w:trPr>
        <w:tc>
          <w:tcPr>
            <w:tcW w:w="491" w:type="dxa"/>
            <w:vMerge/>
            <w:shd w:val="clear" w:color="auto" w:fill="A6A6A6" w:themeFill="background1" w:themeFillShade="A6"/>
          </w:tcPr>
          <w:p w14:paraId="760461D9" w14:textId="77777777" w:rsidR="00B574C9" w:rsidRPr="003A4227" w:rsidRDefault="00B574C9" w:rsidP="00CF1542">
            <w:pPr>
              <w:jc w:val="center"/>
              <w:rPr>
                <w:b/>
                <w:color w:val="FFFFFF" w:themeColor="background1"/>
                <w:lang w:val="en-CA"/>
              </w:rPr>
            </w:pPr>
          </w:p>
        </w:tc>
        <w:sdt>
          <w:sdtPr>
            <w:rPr>
              <w:lang w:val="en-CA" w:eastAsia="zh-CN"/>
            </w:rPr>
            <w:alias w:val="Affiliation"/>
            <w:tag w:val="affiliation"/>
            <w:id w:val="2012937915"/>
            <w:placeholder>
              <w:docPart w:val="FDEFCD5D3353425EA20A3BE3BC7F4DAF"/>
            </w:placeholder>
            <w:text/>
          </w:sdtPr>
          <w:sdtEndPr/>
          <w:sdtContent>
            <w:tc>
              <w:tcPr>
                <w:tcW w:w="8525" w:type="dxa"/>
                <w:gridSpan w:val="4"/>
              </w:tcPr>
              <w:p w14:paraId="212ABF1D" w14:textId="77777777" w:rsidR="00B574C9" w:rsidRPr="003A4227" w:rsidRDefault="009443D6" w:rsidP="009443D6">
                <w:pPr>
                  <w:rPr>
                    <w:lang w:val="en-CA"/>
                  </w:rPr>
                </w:pPr>
                <w:r w:rsidRPr="003A4227">
                  <w:rPr>
                    <w:lang w:val="en-CA" w:eastAsia="zh-CN"/>
                  </w:rPr>
                  <w:t>Northumbria University</w:t>
                </w:r>
              </w:p>
            </w:tc>
          </w:sdtContent>
        </w:sdt>
      </w:tr>
    </w:tbl>
    <w:p w14:paraId="16A46935" w14:textId="77777777" w:rsidR="003D3579" w:rsidRPr="003A4227"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4227" w14:paraId="03734766" w14:textId="77777777" w:rsidTr="00244BB0">
        <w:tc>
          <w:tcPr>
            <w:tcW w:w="9016" w:type="dxa"/>
            <w:shd w:val="clear" w:color="auto" w:fill="A6A6A6" w:themeFill="background1" w:themeFillShade="A6"/>
            <w:tcMar>
              <w:top w:w="113" w:type="dxa"/>
              <w:bottom w:w="113" w:type="dxa"/>
            </w:tcMar>
          </w:tcPr>
          <w:p w14:paraId="3C64D605" w14:textId="77777777" w:rsidR="00244BB0" w:rsidRPr="003A4227" w:rsidRDefault="00244BB0" w:rsidP="00244BB0">
            <w:pPr>
              <w:jc w:val="center"/>
              <w:rPr>
                <w:b/>
                <w:color w:val="FFFFFF" w:themeColor="background1"/>
                <w:lang w:val="en-CA"/>
              </w:rPr>
            </w:pPr>
            <w:r w:rsidRPr="003A4227">
              <w:rPr>
                <w:b/>
                <w:color w:val="FFFFFF" w:themeColor="background1"/>
                <w:lang w:val="en-CA"/>
              </w:rPr>
              <w:t>Your article</w:t>
            </w:r>
          </w:p>
        </w:tc>
      </w:tr>
      <w:tr w:rsidR="003F0D73" w:rsidRPr="003A4227" w14:paraId="67C3A581" w14:textId="77777777" w:rsidTr="003F0D73">
        <w:sdt>
          <w:sdtPr>
            <w:rPr>
              <w:lang w:val="en-CA" w:eastAsia="zh-C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886D5C4" w14:textId="77777777" w:rsidR="003F0D73" w:rsidRPr="003A4227" w:rsidRDefault="009443D6" w:rsidP="009443D6">
                <w:pPr>
                  <w:rPr>
                    <w:lang w:val="en-CA"/>
                  </w:rPr>
                </w:pPr>
                <w:r w:rsidRPr="003A4227">
                  <w:rPr>
                    <w:lang w:val="en-CA" w:eastAsia="zh-CN"/>
                  </w:rPr>
                  <w:t xml:space="preserve">Saarinen, </w:t>
                </w:r>
                <w:proofErr w:type="spellStart"/>
                <w:r w:rsidRPr="003A4227">
                  <w:rPr>
                    <w:lang w:val="en-CA" w:eastAsia="zh-CN"/>
                  </w:rPr>
                  <w:t>Eero</w:t>
                </w:r>
                <w:proofErr w:type="spellEnd"/>
                <w:r w:rsidRPr="003A4227">
                  <w:rPr>
                    <w:lang w:val="en-CA" w:eastAsia="zh-CN"/>
                  </w:rPr>
                  <w:t xml:space="preserve"> (1910-1961)</w:t>
                </w:r>
              </w:p>
            </w:tc>
          </w:sdtContent>
        </w:sdt>
      </w:tr>
      <w:tr w:rsidR="00464699" w:rsidRPr="003A4227" w14:paraId="446CE7C8" w14:textId="77777777"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7B135E1" w14:textId="77777777" w:rsidR="00464699" w:rsidRPr="003A4227" w:rsidRDefault="00464699" w:rsidP="00464699">
                <w:pPr>
                  <w:rPr>
                    <w:lang w:val="en-CA"/>
                  </w:rPr>
                </w:pPr>
                <w:r w:rsidRPr="003A4227">
                  <w:rPr>
                    <w:rStyle w:val="PlaceholderText"/>
                    <w:b/>
                    <w:lang w:val="en-CA"/>
                  </w:rPr>
                  <w:t xml:space="preserve">[Enter any </w:t>
                </w:r>
                <w:r w:rsidRPr="003A4227">
                  <w:rPr>
                    <w:rStyle w:val="PlaceholderText"/>
                    <w:b/>
                    <w:i/>
                    <w:lang w:val="en-CA"/>
                  </w:rPr>
                  <w:t>variant forms</w:t>
                </w:r>
                <w:r w:rsidRPr="003A4227">
                  <w:rPr>
                    <w:rStyle w:val="PlaceholderText"/>
                    <w:b/>
                    <w:lang w:val="en-CA"/>
                  </w:rPr>
                  <w:t xml:space="preserve"> of your headword – OPTIONAL]</w:t>
                </w:r>
              </w:p>
            </w:tc>
          </w:sdtContent>
        </w:sdt>
      </w:tr>
      <w:tr w:rsidR="00E85A05" w:rsidRPr="003A4227" w14:paraId="4F003622"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2104C4D7" w14:textId="77777777" w:rsidR="00E85A05" w:rsidRPr="003A4227" w:rsidRDefault="003A4227" w:rsidP="00E85A05">
                <w:pPr>
                  <w:rPr>
                    <w:lang w:val="en-CA"/>
                  </w:rPr>
                </w:pPr>
                <w:proofErr w:type="spellStart"/>
                <w:r w:rsidRPr="003A4227">
                  <w:rPr>
                    <w:lang w:val="en-CA"/>
                  </w:rPr>
                  <w:t>Eero</w:t>
                </w:r>
                <w:proofErr w:type="spellEnd"/>
                <w:r w:rsidRPr="003A4227">
                  <w:rPr>
                    <w:lang w:val="en-CA"/>
                  </w:rPr>
                  <w:t xml:space="preserve"> Saarinen was the son of influential Finnish architect Eliel Saarinen and followed his father into the architectural profession. In his own right, he pioneered a fluid approach to modern architecture and furniture design in the post-war period. Saarinen extended the modernist vocabulary with flowing curves, interpenetrating spaces, and biomorphic forms, earning a reputation as a ‘structural expressionist’. His architectural works display variety and structural experimentation, with parabolic curves in steel or concrete, while his furniture design exploits the properties of plastic to create organic shapes and saturated colours. </w:t>
                </w:r>
              </w:p>
            </w:tc>
          </w:sdtContent>
        </w:sdt>
      </w:tr>
      <w:tr w:rsidR="003F0D73" w:rsidRPr="00F63B63" w14:paraId="605034DD"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5629A1DF" w14:textId="77777777" w:rsidR="009443D6" w:rsidRPr="00F63B63" w:rsidRDefault="009443D6" w:rsidP="009443D6">
                <w:pPr>
                  <w:rPr>
                    <w:lang w:val="en-CA"/>
                  </w:rPr>
                </w:pPr>
                <w:proofErr w:type="spellStart"/>
                <w:r w:rsidRPr="00F63B63">
                  <w:rPr>
                    <w:lang w:val="en-CA"/>
                  </w:rPr>
                  <w:t>Eero</w:t>
                </w:r>
                <w:proofErr w:type="spellEnd"/>
                <w:r w:rsidRPr="00F63B63">
                  <w:rPr>
                    <w:lang w:val="en-CA"/>
                  </w:rPr>
                  <w:t xml:space="preserve"> Saarinen was the son of influential Finnish architect Eliel Saarinen and followed his father into the architectural profession. In his own right, he pioneered a fluid approach to modern architecture and furniture design in the post-war period. Saarinen extended the modernist vocabulary with flowing curves, interpenetrating spaces, and biomorphic forms, earning a reputation as a ‘structural expressionist’. His architectural works display variety and structural experimentation, with parabolic curves in steel or concrete, while his furniture design exploits the properties of plastic to create organ</w:t>
                </w:r>
                <w:r w:rsidR="00CD0C85" w:rsidRPr="00F63B63">
                  <w:rPr>
                    <w:lang w:val="en-CA"/>
                  </w:rPr>
                  <w:t xml:space="preserve">ic shapes and saturated colours. </w:t>
                </w:r>
              </w:p>
              <w:p w14:paraId="1633DAF4" w14:textId="77777777" w:rsidR="00CD0C85" w:rsidRDefault="00CD0C85" w:rsidP="009443D6">
                <w:pPr>
                  <w:rPr>
                    <w:lang w:val="en-CA"/>
                  </w:rPr>
                </w:pPr>
              </w:p>
              <w:p w14:paraId="5E638E8B" w14:textId="77777777" w:rsidR="00F63B63" w:rsidRDefault="00F63B63" w:rsidP="00F63B63">
                <w:pPr>
                  <w:keepNext/>
                </w:pPr>
                <w:r>
                  <w:rPr>
                    <w:lang w:val="en-CA"/>
                  </w:rPr>
                  <w:t xml:space="preserve">File: </w:t>
                </w:r>
                <w:proofErr w:type="spellStart"/>
                <w:r w:rsidRPr="00F63B63">
                  <w:rPr>
                    <w:lang w:val="en-CA"/>
                  </w:rPr>
                  <w:t>Eero</w:t>
                </w:r>
                <w:proofErr w:type="spellEnd"/>
                <w:r w:rsidRPr="00F63B63">
                  <w:rPr>
                    <w:lang w:val="en-CA"/>
                  </w:rPr>
                  <w:t xml:space="preserve"> Saarinen</w:t>
                </w:r>
                <w:r>
                  <w:rPr>
                    <w:lang w:val="en-CA"/>
                  </w:rPr>
                  <w:t>.jpg</w:t>
                </w:r>
              </w:p>
              <w:p w14:paraId="2C604469" w14:textId="77777777" w:rsidR="00F63B63" w:rsidRDefault="00F63B63" w:rsidP="00F63B63">
                <w:pPr>
                  <w:pStyle w:val="Caption"/>
                </w:pPr>
                <w:proofErr w:type="spellStart"/>
                <w:r>
                  <w:t>Eero</w:t>
                </w:r>
                <w:proofErr w:type="spellEnd"/>
                <w:r>
                  <w:t xml:space="preserve"> Saarinen </w:t>
                </w:r>
                <w:fldSimple w:instr=" SEQ Eero_Saarinen \* ARABIC ">
                  <w:r>
                    <w:rPr>
                      <w:noProof/>
                    </w:rPr>
                    <w:t>1</w:t>
                  </w:r>
                </w:fldSimple>
              </w:p>
              <w:p w14:paraId="042D48CA" w14:textId="77777777" w:rsidR="00F63B63" w:rsidRDefault="00F63B63" w:rsidP="00F63B63">
                <w:r>
                  <w:t xml:space="preserve">Source: Image can be found at </w:t>
                </w:r>
                <w:hyperlink r:id="rId8" w:history="1">
                  <w:r w:rsidRPr="00854F84">
                    <w:rPr>
                      <w:rStyle w:val="Hyperlink"/>
                    </w:rPr>
                    <w:t>http://www.cadesign.ie/assets/images/uploads/designers/large/eero-saarinen.jpg</w:t>
                  </w:r>
                </w:hyperlink>
              </w:p>
              <w:p w14:paraId="584E1C49" w14:textId="77777777" w:rsidR="00F63B63" w:rsidRPr="00F63B63" w:rsidRDefault="00F63B63" w:rsidP="009443D6">
                <w:pPr>
                  <w:rPr>
                    <w:lang w:val="en-CA"/>
                  </w:rPr>
                </w:pPr>
              </w:p>
              <w:p w14:paraId="47A0117C" w14:textId="77777777" w:rsidR="009443D6" w:rsidRPr="00F63B63" w:rsidRDefault="009443D6" w:rsidP="009443D6">
                <w:pPr>
                  <w:rPr>
                    <w:lang w:val="en-CA"/>
                  </w:rPr>
                </w:pPr>
                <w:proofErr w:type="spellStart"/>
                <w:r w:rsidRPr="00F63B63">
                  <w:rPr>
                    <w:lang w:val="en-CA"/>
                  </w:rPr>
                  <w:t>Eero</w:t>
                </w:r>
                <w:proofErr w:type="spellEnd"/>
                <w:r w:rsidRPr="00F63B63">
                  <w:rPr>
                    <w:lang w:val="en-CA"/>
                  </w:rPr>
                  <w:t xml:space="preserve"> Saarinen was born on his father's 37</w:t>
                </w:r>
                <w:r w:rsidRPr="00F63B63">
                  <w:rPr>
                    <w:vertAlign w:val="superscript"/>
                    <w:lang w:val="en-CA"/>
                  </w:rPr>
                  <w:t>th</w:t>
                </w:r>
                <w:r w:rsidRPr="00F63B63">
                  <w:rPr>
                    <w:lang w:val="en-CA"/>
                  </w:rPr>
                  <w:t xml:space="preserve"> birthday. The family immigrated to the USA in 1923, and the elder Saarinen took up a teaching position at the </w:t>
                </w:r>
                <w:proofErr w:type="spellStart"/>
                <w:r w:rsidRPr="00F63B63">
                  <w:rPr>
                    <w:lang w:val="en-CA"/>
                  </w:rPr>
                  <w:t>Cranbrook</w:t>
                </w:r>
                <w:proofErr w:type="spellEnd"/>
                <w:r w:rsidRPr="00F63B63">
                  <w:rPr>
                    <w:lang w:val="en-CA"/>
                  </w:rPr>
                  <w:t xml:space="preserve"> Academy of Art in Michigan. </w:t>
                </w:r>
                <w:proofErr w:type="spellStart"/>
                <w:r w:rsidRPr="00F63B63">
                  <w:rPr>
                    <w:lang w:val="en-CA"/>
                  </w:rPr>
                  <w:t>Eero</w:t>
                </w:r>
                <w:proofErr w:type="spellEnd"/>
                <w:r w:rsidRPr="00F63B63">
                  <w:rPr>
                    <w:lang w:val="en-CA"/>
                  </w:rPr>
                  <w:t xml:space="preserve"> Saarinen worked with fellow students Charles and Ray Eames, as well as Florence </w:t>
                </w:r>
                <w:proofErr w:type="spellStart"/>
                <w:r w:rsidRPr="00F63B63">
                  <w:rPr>
                    <w:lang w:val="en-CA"/>
                  </w:rPr>
                  <w:t>Schust</w:t>
                </w:r>
                <w:proofErr w:type="spellEnd"/>
                <w:r w:rsidRPr="00F63B63">
                  <w:rPr>
                    <w:lang w:val="en-CA"/>
                  </w:rPr>
                  <w:t>, the future wife of furniture manufacturer Hans Knoll, with whom Saarinen collaborated in later life.</w:t>
                </w:r>
              </w:p>
              <w:p w14:paraId="62CB8A47" w14:textId="77777777" w:rsidR="009443D6" w:rsidRPr="00F63B63" w:rsidRDefault="009443D6" w:rsidP="009443D6">
                <w:pPr>
                  <w:rPr>
                    <w:lang w:val="en-CA"/>
                  </w:rPr>
                </w:pPr>
                <w:r w:rsidRPr="00F63B63">
                  <w:rPr>
                    <w:lang w:val="en-CA"/>
                  </w:rPr>
                  <w:t xml:space="preserve">Saarinen studied sculpture at the </w:t>
                </w:r>
                <w:proofErr w:type="spellStart"/>
                <w:r w:rsidRPr="00F63B63">
                  <w:rPr>
                    <w:lang w:val="en-CA"/>
                  </w:rPr>
                  <w:t>Académie</w:t>
                </w:r>
                <w:proofErr w:type="spellEnd"/>
                <w:r w:rsidRPr="00F63B63">
                  <w:rPr>
                    <w:lang w:val="en-CA"/>
                  </w:rPr>
                  <w:t xml:space="preserve"> de la Grande </w:t>
                </w:r>
                <w:proofErr w:type="spellStart"/>
                <w:r w:rsidRPr="00F63B63">
                  <w:rPr>
                    <w:lang w:val="en-CA"/>
                  </w:rPr>
                  <w:t>Chaumière</w:t>
                </w:r>
                <w:proofErr w:type="spellEnd"/>
                <w:r w:rsidRPr="00F63B63">
                  <w:rPr>
                    <w:lang w:val="en-CA"/>
                  </w:rPr>
                  <w:t xml:space="preserve"> in Paris, before completing his education at the Yale School of Architecture from 1931-34. After extensive travel and a year in his native Finland, he returned to </w:t>
                </w:r>
                <w:proofErr w:type="spellStart"/>
                <w:r w:rsidRPr="00F63B63">
                  <w:rPr>
                    <w:lang w:val="en-CA"/>
                  </w:rPr>
                  <w:t>Cranbrook</w:t>
                </w:r>
                <w:proofErr w:type="spellEnd"/>
                <w:r w:rsidRPr="00F63B63">
                  <w:rPr>
                    <w:lang w:val="en-CA"/>
                  </w:rPr>
                  <w:t xml:space="preserve"> to work and teach alongside his father. He became a naturalized citizen of the United States in 1940. During the Second World War, Saarinen was recruited by </w:t>
                </w:r>
                <w:proofErr w:type="spellStart"/>
                <w:r w:rsidRPr="00F63B63">
                  <w:rPr>
                    <w:lang w:val="en-CA"/>
                  </w:rPr>
                  <w:t>Donal</w:t>
                </w:r>
                <w:proofErr w:type="spellEnd"/>
                <w:r w:rsidRPr="00F63B63">
                  <w:rPr>
                    <w:lang w:val="en-CA"/>
                  </w:rPr>
                  <w:t xml:space="preserve"> McLaughlin, a fellow alumnus of the Yale School of Architecture, to work for the Office of Strategic Services (OSS). In this role, he drew illustrations for bomb disposal manuals and provided designs for the Situation Room of the White House. </w:t>
                </w:r>
              </w:p>
              <w:p w14:paraId="3584A387" w14:textId="77777777" w:rsidR="00CD0C85" w:rsidRPr="00F63B63" w:rsidRDefault="00CD0C85" w:rsidP="009443D6">
                <w:pPr>
                  <w:rPr>
                    <w:lang w:val="en-CA"/>
                  </w:rPr>
                </w:pPr>
              </w:p>
              <w:p w14:paraId="3C8254CD" w14:textId="77777777" w:rsidR="009443D6" w:rsidRPr="00F63B63" w:rsidRDefault="009443D6" w:rsidP="009443D6">
                <w:pPr>
                  <w:rPr>
                    <w:lang w:val="en-CA"/>
                  </w:rPr>
                </w:pPr>
                <w:r w:rsidRPr="00F63B63">
                  <w:rPr>
                    <w:lang w:val="en-CA"/>
                  </w:rPr>
                  <w:t xml:space="preserve">While still working for his father, Saarinen received recognition for a chair designed in </w:t>
                </w:r>
                <w:r w:rsidRPr="00F63B63">
                  <w:rPr>
                    <w:lang w:val="en-CA"/>
                  </w:rPr>
                  <w:lastRenderedPageBreak/>
                  <w:t xml:space="preserve">collaboration with Charles Eames for the ‘Organic Design in Home Furnishings’ competition (1940). Further attention came when Saarinen won first prize in the 1948 competition for the design of the Jefferson National Expansion Memorial in St Louis, Missouri, although the award was mistakenly sent to his father. The monument, which was not completed until the 1960s, takes the form of a stainless steel parabolic arch. </w:t>
                </w:r>
              </w:p>
              <w:p w14:paraId="6EFBFF62" w14:textId="77777777" w:rsidR="00CD0C85" w:rsidRPr="00F63B63" w:rsidRDefault="00CD0C85" w:rsidP="009443D6">
                <w:pPr>
                  <w:rPr>
                    <w:lang w:val="en-CA"/>
                  </w:rPr>
                </w:pPr>
              </w:p>
              <w:p w14:paraId="5481344F" w14:textId="77777777" w:rsidR="00CD0C85" w:rsidRDefault="009443D6" w:rsidP="009443D6">
                <w:pPr>
                  <w:rPr>
                    <w:lang w:val="en-CA"/>
                  </w:rPr>
                </w:pPr>
                <w:r w:rsidRPr="00F63B63">
                  <w:rPr>
                    <w:lang w:val="en-CA"/>
                  </w:rPr>
                  <w:t xml:space="preserve">Saarinen’s work informed the idiom now known as Mid-Century Modern, an attempt to adapt European modernist aesthetics to American commercial and domestic needs. During a long association with the Knoll furniture company, founded by Hans Knoll, he designed many important pieces of furniture, including the Grasshopper lounge chair (1946), with its cantilevered supports of </w:t>
                </w:r>
                <w:r w:rsidRPr="00F63B63">
                  <w:rPr>
                    <w:color w:val="000000"/>
                    <w:lang w:val="en-CA"/>
                  </w:rPr>
                  <w:t>bent laminated wood,</w:t>
                </w:r>
                <w:r w:rsidRPr="00F63B63">
                  <w:rPr>
                    <w:lang w:val="en-CA"/>
                  </w:rPr>
                  <w:t xml:space="preserve"> and the Womb chair (1948), designed at Florence Knoll’s request for a ‘chair that was like a basket full of pillows – something she could really curl up in</w:t>
                </w:r>
                <w:r w:rsidR="00CD0C85" w:rsidRPr="00F63B63">
                  <w:rPr>
                    <w:lang w:val="en-CA"/>
                  </w:rPr>
                  <w:t>’.</w:t>
                </w:r>
              </w:p>
              <w:p w14:paraId="7BC08F24" w14:textId="77777777" w:rsidR="00F63B63" w:rsidRDefault="00F63B63" w:rsidP="009443D6">
                <w:pPr>
                  <w:rPr>
                    <w:lang w:val="en-CA"/>
                  </w:rPr>
                </w:pPr>
              </w:p>
              <w:p w14:paraId="25404D1E" w14:textId="77777777" w:rsidR="00F63B63" w:rsidRDefault="00F63B63" w:rsidP="00F63B63">
                <w:pPr>
                  <w:keepNext/>
                </w:pPr>
                <w:r>
                  <w:rPr>
                    <w:lang w:val="en-CA"/>
                  </w:rPr>
                  <w:t xml:space="preserve">File: </w:t>
                </w:r>
                <w:r w:rsidRPr="00F63B63">
                  <w:rPr>
                    <w:lang w:val="en-CA"/>
                  </w:rPr>
                  <w:t>Womb Chair (1948)</w:t>
                </w:r>
                <w:r>
                  <w:rPr>
                    <w:lang w:val="en-CA"/>
                  </w:rPr>
                  <w:t>.jpg</w:t>
                </w:r>
              </w:p>
              <w:p w14:paraId="2EDB4740" w14:textId="77777777" w:rsidR="00F63B63" w:rsidRDefault="00F63B63" w:rsidP="00F63B63">
                <w:pPr>
                  <w:pStyle w:val="Caption"/>
                </w:pPr>
                <w:r>
                  <w:t xml:space="preserve">Womb Chair (1948) </w:t>
                </w:r>
                <w:fldSimple w:instr=" SEQ Womb_Chair_(1948) \* ARABIC ">
                  <w:r>
                    <w:rPr>
                      <w:noProof/>
                    </w:rPr>
                    <w:t>1</w:t>
                  </w:r>
                </w:fldSimple>
              </w:p>
              <w:p w14:paraId="2D492370" w14:textId="77777777" w:rsidR="00F63B63" w:rsidRDefault="00F63B63" w:rsidP="00F63B63">
                <w:pPr>
                  <w:rPr>
                    <w:lang w:val="en-CA"/>
                  </w:rPr>
                </w:pPr>
                <w:r>
                  <w:rPr>
                    <w:lang w:val="en-CA"/>
                  </w:rPr>
                  <w:t xml:space="preserve">Source: Image can be found at </w:t>
                </w:r>
                <w:hyperlink r:id="rId9" w:history="1">
                  <w:r w:rsidRPr="00854F84">
                    <w:rPr>
                      <w:rStyle w:val="Hyperlink"/>
                      <w:lang w:val="en-CA"/>
                    </w:rPr>
                    <w:t>http://www.knoll.com/product/womb-chair</w:t>
                  </w:r>
                </w:hyperlink>
              </w:p>
              <w:p w14:paraId="69E15A93" w14:textId="77777777" w:rsidR="00F63B63" w:rsidRDefault="00F63B63" w:rsidP="009443D6">
                <w:pPr>
                  <w:rPr>
                    <w:lang w:val="en-CA"/>
                  </w:rPr>
                </w:pPr>
              </w:p>
              <w:p w14:paraId="055C9FE8" w14:textId="77777777" w:rsidR="00F63B63" w:rsidRDefault="009443D6" w:rsidP="009443D6">
                <w:pPr>
                  <w:rPr>
                    <w:lang w:val="en-CA"/>
                  </w:rPr>
                </w:pPr>
                <w:r w:rsidRPr="00F63B63">
                  <w:rPr>
                    <w:lang w:val="en-CA"/>
                  </w:rPr>
                  <w:t xml:space="preserve">Saarinen was one of many designers of this era who experimented with the fluid possibilities of plastic and fibreglass. His famous Tulip chair (1956) grew out of attempts </w:t>
                </w:r>
                <w:r w:rsidRPr="00F63B63">
                  <w:rPr>
                    <w:shd w:val="clear" w:color="auto" w:fill="FFFFFF"/>
                    <w:lang w:val="en-CA"/>
                  </w:rPr>
                  <w:t>to produce a chair as a single unit</w:t>
                </w:r>
                <w:r w:rsidRPr="00F63B63">
                  <w:rPr>
                    <w:rStyle w:val="apple-converted-space"/>
                    <w:rFonts w:cs="Arial"/>
                    <w:shd w:val="clear" w:color="auto" w:fill="FFFFFF"/>
                    <w:lang w:val="en-CA"/>
                  </w:rPr>
                  <w:t xml:space="preserve">; in practice </w:t>
                </w:r>
                <w:r w:rsidRPr="00F63B63">
                  <w:rPr>
                    <w:lang w:val="en-CA"/>
                  </w:rPr>
                  <w:t xml:space="preserve">the base had to be cast in aluminum, while the upper shell was moulded in fiberglass with a plastic finish. With its fluid form, the chair anticipated the pop design of the 1960s. Indeed, a modified version featured in the TV series </w:t>
                </w:r>
                <w:r w:rsidRPr="00F63B63">
                  <w:rPr>
                    <w:i/>
                    <w:iCs/>
                    <w:lang w:val="en-CA"/>
                  </w:rPr>
                  <w:t xml:space="preserve">Star Trek </w:t>
                </w:r>
                <w:r w:rsidRPr="00F63B63">
                  <w:rPr>
                    <w:iCs/>
                    <w:lang w:val="en-CA"/>
                  </w:rPr>
                  <w:t>(1966-69)</w:t>
                </w:r>
                <w:r w:rsidRPr="00F63B63">
                  <w:rPr>
                    <w:lang w:val="en-CA"/>
                  </w:rPr>
                  <w:t>.</w:t>
                </w:r>
              </w:p>
              <w:p w14:paraId="4D6F4D57" w14:textId="77777777" w:rsidR="00F63B63" w:rsidRDefault="00F63B63" w:rsidP="009443D6">
                <w:pPr>
                  <w:rPr>
                    <w:lang w:val="en-CA"/>
                  </w:rPr>
                </w:pPr>
              </w:p>
              <w:p w14:paraId="41F6D613" w14:textId="77777777" w:rsidR="00F63B63" w:rsidRDefault="00F63B63" w:rsidP="00F63B63">
                <w:pPr>
                  <w:keepNext/>
                </w:pPr>
                <w:r>
                  <w:rPr>
                    <w:lang w:val="en-CA"/>
                  </w:rPr>
                  <w:t xml:space="preserve">File: </w:t>
                </w:r>
                <w:r w:rsidRPr="00F63B63">
                  <w:rPr>
                    <w:lang w:val="en-CA"/>
                  </w:rPr>
                  <w:t>Tulip Chair (1956)</w:t>
                </w:r>
                <w:r>
                  <w:rPr>
                    <w:lang w:val="en-CA"/>
                  </w:rPr>
                  <w:t>.jpg</w:t>
                </w:r>
                <w:r w:rsidR="009443D6" w:rsidRPr="00F63B63">
                  <w:rPr>
                    <w:lang w:val="en-CA"/>
                  </w:rPr>
                  <w:t xml:space="preserve"> </w:t>
                </w:r>
              </w:p>
              <w:p w14:paraId="357F7E14" w14:textId="77777777" w:rsidR="009443D6" w:rsidRPr="00F63B63" w:rsidRDefault="00F63B63" w:rsidP="00F63B63">
                <w:pPr>
                  <w:pStyle w:val="Caption"/>
                  <w:rPr>
                    <w:sz w:val="22"/>
                    <w:szCs w:val="22"/>
                    <w:lang w:val="en-CA"/>
                  </w:rPr>
                </w:pPr>
                <w:r>
                  <w:t xml:space="preserve">Tulip Chair (1956) </w:t>
                </w:r>
                <w:fldSimple w:instr=" SEQ Tulip_Chair_(1956) \* ARABIC ">
                  <w:r>
                    <w:rPr>
                      <w:noProof/>
                    </w:rPr>
                    <w:t>1</w:t>
                  </w:r>
                </w:fldSimple>
              </w:p>
              <w:p w14:paraId="7714A3AC" w14:textId="77777777" w:rsidR="00CD0C85" w:rsidRDefault="00F63B63" w:rsidP="009443D6">
                <w:pPr>
                  <w:rPr>
                    <w:lang w:val="en-CA"/>
                  </w:rPr>
                </w:pPr>
                <w:r>
                  <w:rPr>
                    <w:lang w:val="en-CA"/>
                  </w:rPr>
                  <w:t xml:space="preserve">Source: Image can be found at </w:t>
                </w:r>
                <w:hyperlink r:id="rId10" w:history="1">
                  <w:r w:rsidRPr="00854F84">
                    <w:rPr>
                      <w:rStyle w:val="Hyperlink"/>
                      <w:lang w:val="en-CA"/>
                    </w:rPr>
                    <w:t>https://walbea.files.wordpress.com/2013/04/redsidecushion-chair45degree-white1.jpg</w:t>
                  </w:r>
                </w:hyperlink>
              </w:p>
              <w:p w14:paraId="6DD7F897" w14:textId="77777777" w:rsidR="00F63B63" w:rsidRPr="00F63B63" w:rsidRDefault="00F63B63" w:rsidP="009443D6">
                <w:pPr>
                  <w:rPr>
                    <w:lang w:val="en-CA"/>
                  </w:rPr>
                </w:pPr>
              </w:p>
              <w:p w14:paraId="1168A37B" w14:textId="77777777" w:rsidR="009443D6" w:rsidRDefault="009443D6" w:rsidP="009443D6">
                <w:pPr>
                  <w:rPr>
                    <w:lang w:val="en-CA"/>
                  </w:rPr>
                </w:pPr>
                <w:r w:rsidRPr="00F63B63">
                  <w:rPr>
                    <w:lang w:val="en-CA"/>
                  </w:rPr>
                  <w:t xml:space="preserve">After his father's death in 1950, Saarinen founded his own architectural practice, </w:t>
                </w:r>
                <w:proofErr w:type="spellStart"/>
                <w:r w:rsidRPr="00F63B63">
                  <w:rPr>
                    <w:lang w:val="en-CA"/>
                  </w:rPr>
                  <w:t>Eero</w:t>
                </w:r>
                <w:proofErr w:type="spellEnd"/>
                <w:r w:rsidRPr="00F63B63">
                  <w:rPr>
                    <w:lang w:val="en-CA"/>
                  </w:rPr>
                  <w:t xml:space="preserve"> Saarinen and Associates. The first major work by Saarinen was the General Motors Technical Center in Warren, Michigan (1956). This industrial complex followed the severe rationalism of </w:t>
                </w:r>
                <w:proofErr w:type="spellStart"/>
                <w:r w:rsidRPr="00F63B63">
                  <w:rPr>
                    <w:lang w:val="en-CA"/>
                  </w:rPr>
                  <w:t>Mies</w:t>
                </w:r>
                <w:proofErr w:type="spellEnd"/>
                <w:r w:rsidRPr="00F63B63">
                  <w:rPr>
                    <w:lang w:val="en-CA"/>
                  </w:rPr>
                  <w:t xml:space="preserve"> van der </w:t>
                </w:r>
                <w:proofErr w:type="spellStart"/>
                <w:r w:rsidRPr="00F63B63">
                  <w:rPr>
                    <w:lang w:val="en-CA"/>
                  </w:rPr>
                  <w:t>Rohe’s</w:t>
                </w:r>
                <w:proofErr w:type="spellEnd"/>
                <w:r w:rsidRPr="00F63B63">
                  <w:rPr>
                    <w:lang w:val="en-CA"/>
                  </w:rPr>
                  <w:t xml:space="preserve"> work, incorporating rectangular forms in steel and glass, but it also featured a circular auditorium with an aluminium dome and a striking water tower. Following the success of this project, Saarinen was invited to design headquarters for major American corporations such as John Deere and IBM. Although outwardly rationalist, the interiors feature dramatic sweeping staircases, as well as Saarinen’s fluidly-styled furniture.</w:t>
                </w:r>
              </w:p>
              <w:p w14:paraId="76546B70" w14:textId="77777777" w:rsidR="00F63B63" w:rsidRDefault="00F63B63" w:rsidP="009443D6">
                <w:pPr>
                  <w:rPr>
                    <w:lang w:val="en-CA"/>
                  </w:rPr>
                </w:pPr>
              </w:p>
              <w:p w14:paraId="1FAAAC03" w14:textId="77777777" w:rsidR="00F63B63" w:rsidRDefault="00F63B63" w:rsidP="00F63B63">
                <w:pPr>
                  <w:keepNext/>
                </w:pPr>
                <w:r>
                  <w:rPr>
                    <w:lang w:val="en-CA"/>
                  </w:rPr>
                  <w:t xml:space="preserve">File: </w:t>
                </w:r>
                <w:r w:rsidRPr="00F63B63">
                  <w:rPr>
                    <w:lang w:val="en-CA"/>
                  </w:rPr>
                  <w:t>General Motors Technical Centre, Warren, Michigan (1948-57)</w:t>
                </w:r>
                <w:r>
                  <w:rPr>
                    <w:lang w:val="en-CA"/>
                  </w:rPr>
                  <w:t>.jpg</w:t>
                </w:r>
              </w:p>
              <w:p w14:paraId="7195C089" w14:textId="77777777" w:rsidR="00F63B63" w:rsidRDefault="00F63B63" w:rsidP="00F63B63">
                <w:pPr>
                  <w:pStyle w:val="Caption"/>
                </w:pPr>
                <w:r>
                  <w:t xml:space="preserve">General Motors Technical Centre 1948-57 </w:t>
                </w:r>
                <w:fldSimple w:instr=" SEQ General_Motors_Technical_Centre_1948-57 \* ARABIC ">
                  <w:r>
                    <w:rPr>
                      <w:noProof/>
                    </w:rPr>
                    <w:t>1</w:t>
                  </w:r>
                </w:fldSimple>
              </w:p>
              <w:p w14:paraId="1908329F" w14:textId="77777777" w:rsidR="00F63B63" w:rsidRDefault="00F63B63" w:rsidP="00F63B63">
                <w:pPr>
                  <w:rPr>
                    <w:lang w:val="en-CA"/>
                  </w:rPr>
                </w:pPr>
                <w:r w:rsidRPr="00F63B63">
                  <w:rPr>
                    <w:lang w:val="en-CA"/>
                  </w:rPr>
                  <w:t xml:space="preserve">Source: </w:t>
                </w:r>
                <w:hyperlink r:id="rId11" w:history="1">
                  <w:r w:rsidRPr="00854F84">
                    <w:rPr>
                      <w:rStyle w:val="Hyperlink"/>
                      <w:lang w:val="en-CA"/>
                    </w:rPr>
                    <w:t>http://www.bcausa.com/portfolio/general-motors-technical-center</w:t>
                  </w:r>
                </w:hyperlink>
              </w:p>
              <w:p w14:paraId="6A8AB222" w14:textId="77777777" w:rsidR="00CD0C85" w:rsidRPr="00F63B63" w:rsidRDefault="00CD0C85" w:rsidP="009443D6">
                <w:pPr>
                  <w:rPr>
                    <w:lang w:val="en-CA"/>
                  </w:rPr>
                </w:pPr>
              </w:p>
              <w:p w14:paraId="65E0C147" w14:textId="77777777" w:rsidR="009443D6" w:rsidRPr="00F63B63" w:rsidRDefault="009443D6" w:rsidP="009443D6">
                <w:pPr>
                  <w:rPr>
                    <w:lang w:val="en-CA"/>
                  </w:rPr>
                </w:pPr>
                <w:r w:rsidRPr="00F63B63">
                  <w:rPr>
                    <w:lang w:val="en-CA"/>
                  </w:rPr>
                  <w:t>In the 1950s Saarinen undertook numerous commissions for university campuses.</w:t>
                </w:r>
                <w:r w:rsidR="00037D9D">
                  <w:rPr>
                    <w:lang w:val="en-CA"/>
                  </w:rPr>
                  <w:t xml:space="preserve"> </w:t>
                </w:r>
                <w:r w:rsidRPr="00F63B63">
                  <w:rPr>
                    <w:lang w:val="en-CA"/>
                  </w:rPr>
                  <w:t xml:space="preserve">Notable works include the Emma Hartman Noyes dormitory at Vassar and the David S. Ingalls Ice Hockey Rink at Yale University. Known as ‘the whale’, the rink is a thin-shell structure with suspension cables connected to an arching concrete spine. The same system was used for the </w:t>
                </w:r>
                <w:proofErr w:type="spellStart"/>
                <w:r w:rsidRPr="00F63B63">
                  <w:rPr>
                    <w:lang w:val="en-CA"/>
                  </w:rPr>
                  <w:t>Kresge</w:t>
                </w:r>
                <w:proofErr w:type="spellEnd"/>
                <w:r w:rsidRPr="00F63B63">
                  <w:rPr>
                    <w:lang w:val="en-CA"/>
                  </w:rPr>
                  <w:t xml:space="preserve"> Auditorium at the Massachusetts Institute of Technology, an extremely elegant shell of reinforced concrete, sliced away by sheer glass walls. The neighbouring MIT Chapel (1955) is a robust cylinder in textured brick. Internally, undulating brick walls create a chamber of mystic quiet and a column of light plunges down from the circular skylight, reflecting against a metallic sculpture by Harry </w:t>
                </w:r>
                <w:proofErr w:type="spellStart"/>
                <w:r w:rsidRPr="00F63B63">
                  <w:rPr>
                    <w:lang w:val="en-CA"/>
                  </w:rPr>
                  <w:lastRenderedPageBreak/>
                  <w:t>Bertoia</w:t>
                </w:r>
                <w:proofErr w:type="spellEnd"/>
                <w:r w:rsidRPr="00F63B63">
                  <w:rPr>
                    <w:lang w:val="en-CA"/>
                  </w:rPr>
                  <w:t>.</w:t>
                </w:r>
              </w:p>
              <w:p w14:paraId="7A63B574" w14:textId="77777777" w:rsidR="00CD0C85" w:rsidRDefault="00CD0C85" w:rsidP="009443D6">
                <w:pPr>
                  <w:rPr>
                    <w:lang w:val="en-CA"/>
                  </w:rPr>
                </w:pPr>
              </w:p>
              <w:p w14:paraId="5E351C39" w14:textId="77777777" w:rsidR="00F63B63" w:rsidRDefault="00F63B63" w:rsidP="00F63B63">
                <w:pPr>
                  <w:keepNext/>
                </w:pPr>
                <w:r>
                  <w:rPr>
                    <w:lang w:val="en-CA"/>
                  </w:rPr>
                  <w:t xml:space="preserve">File: </w:t>
                </w:r>
                <w:r w:rsidRPr="00F63B63">
                  <w:rPr>
                    <w:lang w:val="en-CA"/>
                  </w:rPr>
                  <w:t>David S. Ingalls Rink, New Haven, Connecticut (1956-58)</w:t>
                </w:r>
                <w:r>
                  <w:rPr>
                    <w:lang w:val="en-CA"/>
                  </w:rPr>
                  <w:t>.jpg</w:t>
                </w:r>
              </w:p>
              <w:p w14:paraId="3688A4ED" w14:textId="77777777" w:rsidR="00F63B63" w:rsidRDefault="00F63B63" w:rsidP="00F63B63">
                <w:pPr>
                  <w:pStyle w:val="Caption"/>
                </w:pPr>
                <w:r>
                  <w:t xml:space="preserve">David S. Ingalls Rink, New Haven 1956-58 </w:t>
                </w:r>
                <w:fldSimple w:instr=" SEQ David_S._Ingalls_Rink,_New_Haven_1956-58 \* ARABIC ">
                  <w:r>
                    <w:rPr>
                      <w:noProof/>
                    </w:rPr>
                    <w:t>1</w:t>
                  </w:r>
                </w:fldSimple>
              </w:p>
              <w:p w14:paraId="332BF95B" w14:textId="77777777" w:rsidR="00F63B63" w:rsidRDefault="00F63B63" w:rsidP="00F63B63">
                <w:r>
                  <w:t xml:space="preserve">Source: Image can be found at </w:t>
                </w:r>
                <w:hyperlink r:id="rId12" w:history="1">
                  <w:r w:rsidRPr="00854F84">
                    <w:rPr>
                      <w:rStyle w:val="Hyperlink"/>
                    </w:rPr>
                    <w:t>http://www.krjda.com/Images/Ingalls%20Images/Ingalls-rink%202.jpg</w:t>
                  </w:r>
                </w:hyperlink>
              </w:p>
              <w:p w14:paraId="3909E90F" w14:textId="77777777" w:rsidR="00F63B63" w:rsidRDefault="00F63B63" w:rsidP="00F63B63"/>
              <w:p w14:paraId="4C3EA57D" w14:textId="77777777" w:rsidR="00F63B63" w:rsidRDefault="00F63B63" w:rsidP="00F63B63">
                <w:pPr>
                  <w:keepNext/>
                </w:pPr>
                <w:r>
                  <w:t xml:space="preserve">File: </w:t>
                </w:r>
                <w:r w:rsidRPr="00F63B63">
                  <w:t>MIT Chapel, Cambridge, Massachusetts (1955)</w:t>
                </w:r>
                <w:r>
                  <w:t>.jpg</w:t>
                </w:r>
              </w:p>
              <w:p w14:paraId="1A5F795D" w14:textId="77777777" w:rsidR="00F63B63" w:rsidRPr="00F63B63" w:rsidRDefault="00F63B63" w:rsidP="00F63B63">
                <w:pPr>
                  <w:pStyle w:val="Caption"/>
                </w:pPr>
                <w:r>
                  <w:t xml:space="preserve">MIT Chapel, Cambridge (1955) </w:t>
                </w:r>
                <w:fldSimple w:instr=" SEQ MIT_Chapel,_Cambridge_(1955) \* ARABIC ">
                  <w:r>
                    <w:rPr>
                      <w:noProof/>
                    </w:rPr>
                    <w:t>1</w:t>
                  </w:r>
                </w:fldSimple>
              </w:p>
              <w:p w14:paraId="5BBFAD2A" w14:textId="77777777" w:rsidR="00F63B63" w:rsidRDefault="00F63B63" w:rsidP="009443D6">
                <w:pPr>
                  <w:rPr>
                    <w:lang w:val="en-CA"/>
                  </w:rPr>
                </w:pPr>
                <w:r>
                  <w:rPr>
                    <w:lang w:val="en-CA"/>
                  </w:rPr>
                  <w:t xml:space="preserve">Source: Image can be found at </w:t>
                </w:r>
                <w:hyperlink r:id="rId13" w:history="1">
                  <w:r w:rsidRPr="00854F84">
                    <w:rPr>
                      <w:rStyle w:val="Hyperlink"/>
                      <w:lang w:val="en-CA"/>
                    </w:rPr>
                    <w:t>http://transienttravels.com/wp-content/uploads/2009/03/mit-chapel-776x1024.jpg</w:t>
                  </w:r>
                </w:hyperlink>
              </w:p>
              <w:p w14:paraId="63630FEE" w14:textId="77777777" w:rsidR="00F63B63" w:rsidRPr="00F63B63" w:rsidRDefault="00F63B63" w:rsidP="009443D6">
                <w:pPr>
                  <w:rPr>
                    <w:lang w:val="en-CA"/>
                  </w:rPr>
                </w:pPr>
              </w:p>
              <w:p w14:paraId="6A66F7F9" w14:textId="77777777" w:rsidR="009443D6" w:rsidRDefault="009443D6" w:rsidP="009443D6">
                <w:pPr>
                  <w:rPr>
                    <w:lang w:val="en-CA"/>
                  </w:rPr>
                </w:pPr>
                <w:r w:rsidRPr="00F63B63">
                  <w:rPr>
                    <w:lang w:val="en-CA"/>
                  </w:rPr>
                  <w:t xml:space="preserve">Many of these projects use catenary curves, the shape that a hanging cable assumes when supported at both ends. Significantly, Saarinen served on the jury for the Sydney Opera House competition and was crucial in the selection of </w:t>
                </w:r>
                <w:proofErr w:type="spellStart"/>
                <w:r w:rsidRPr="00F63B63">
                  <w:rPr>
                    <w:lang w:val="en-CA"/>
                  </w:rPr>
                  <w:t>Jørn</w:t>
                </w:r>
                <w:proofErr w:type="spellEnd"/>
                <w:r w:rsidRPr="00F63B63">
                  <w:rPr>
                    <w:lang w:val="en-CA"/>
                  </w:rPr>
                  <w:t xml:space="preserve"> </w:t>
                </w:r>
                <w:proofErr w:type="spellStart"/>
                <w:r w:rsidRPr="00F63B63">
                  <w:rPr>
                    <w:lang w:val="en-CA"/>
                  </w:rPr>
                  <w:t>Utzon’s</w:t>
                </w:r>
                <w:proofErr w:type="spellEnd"/>
                <w:r w:rsidRPr="00F63B63">
                  <w:rPr>
                    <w:lang w:val="en-CA"/>
                  </w:rPr>
                  <w:t xml:space="preserve"> design, which recalled his own shell-like forms, but which had previously been discarded by the judges. The culmination of Saarinen’s work is the Trans-World Airline Flight Center at John F. Kennedy International Airport, with its outward-sweeping arches symbolic of flight and an almost </w:t>
                </w:r>
                <w:proofErr w:type="spellStart"/>
                <w:r w:rsidRPr="00F63B63">
                  <w:rPr>
                    <w:lang w:val="en-CA"/>
                  </w:rPr>
                  <w:t>Gaudiesque</w:t>
                </w:r>
                <w:proofErr w:type="spellEnd"/>
                <w:r w:rsidRPr="00F63B63">
                  <w:rPr>
                    <w:lang w:val="en-CA"/>
                  </w:rPr>
                  <w:t xml:space="preserve"> play of curves within.</w:t>
                </w:r>
                <w:r w:rsidR="00037D9D">
                  <w:rPr>
                    <w:lang w:val="en-CA"/>
                  </w:rPr>
                  <w:t xml:space="preserve"> </w:t>
                </w:r>
                <w:r w:rsidRPr="00F63B63">
                  <w:rPr>
                    <w:lang w:val="en-CA"/>
                  </w:rPr>
                  <w:t xml:space="preserve">Saarinen died while undergoing an operation for a brain tumor at the age of 51. </w:t>
                </w:r>
              </w:p>
              <w:p w14:paraId="0B43F57C" w14:textId="77777777" w:rsidR="00F63B63" w:rsidRDefault="00F63B63" w:rsidP="009443D6">
                <w:pPr>
                  <w:rPr>
                    <w:lang w:val="en-CA"/>
                  </w:rPr>
                </w:pPr>
              </w:p>
              <w:p w14:paraId="492D4A59" w14:textId="77777777" w:rsidR="00F63B63" w:rsidRDefault="00F63B63" w:rsidP="00F63B63">
                <w:pPr>
                  <w:keepNext/>
                </w:pPr>
                <w:r>
                  <w:rPr>
                    <w:lang w:val="en-CA"/>
                  </w:rPr>
                  <w:t xml:space="preserve">File: </w:t>
                </w:r>
                <w:r w:rsidRPr="00F63B63">
                  <w:rPr>
                    <w:lang w:val="en-CA"/>
                  </w:rPr>
                  <w:t>TWA Terminal, New York City, New York (1956-62)</w:t>
                </w:r>
                <w:r>
                  <w:rPr>
                    <w:lang w:val="en-CA"/>
                  </w:rPr>
                  <w:t>.jpg</w:t>
                </w:r>
              </w:p>
              <w:p w14:paraId="698A09ED" w14:textId="77777777" w:rsidR="00F63B63" w:rsidRDefault="00F63B63" w:rsidP="00F63B63">
                <w:pPr>
                  <w:pStyle w:val="Caption"/>
                </w:pPr>
                <w:r>
                  <w:t xml:space="preserve">TWA Terminal, New York (1956-62) </w:t>
                </w:r>
                <w:fldSimple w:instr=" SEQ TWA_Terminal,_New_York_(1956-62) \* ARABIC ">
                  <w:r>
                    <w:rPr>
                      <w:noProof/>
                    </w:rPr>
                    <w:t>1</w:t>
                  </w:r>
                </w:fldSimple>
              </w:p>
              <w:p w14:paraId="6FABC1E1" w14:textId="77777777" w:rsidR="00F63B63" w:rsidRDefault="00F63B63" w:rsidP="00F63B63">
                <w:pPr>
                  <w:rPr>
                    <w:lang w:val="en-CA"/>
                  </w:rPr>
                </w:pPr>
                <w:r>
                  <w:rPr>
                    <w:lang w:val="en-CA"/>
                  </w:rPr>
                  <w:t xml:space="preserve">Source: Image can be found at </w:t>
                </w:r>
                <w:hyperlink r:id="rId14" w:history="1">
                  <w:r w:rsidRPr="00854F84">
                    <w:rPr>
                      <w:rStyle w:val="Hyperlink"/>
                      <w:lang w:val="en-CA"/>
                    </w:rPr>
                    <w:t>http://photos.cntraveler.com/2014/07/31/53da51fadcd5888e145ada56_twa-terminal-nyc-architecture-trends.jpg</w:t>
                  </w:r>
                </w:hyperlink>
              </w:p>
              <w:p w14:paraId="2B39CD73" w14:textId="77777777" w:rsidR="00CD0C85" w:rsidRPr="00F63B63" w:rsidRDefault="00CD0C85" w:rsidP="009443D6">
                <w:pPr>
                  <w:rPr>
                    <w:lang w:val="en-CA"/>
                  </w:rPr>
                </w:pPr>
              </w:p>
              <w:p w14:paraId="638B803A" w14:textId="77777777" w:rsidR="00CD0C85" w:rsidRPr="00E137F3" w:rsidRDefault="009443D6" w:rsidP="00E137F3">
                <w:pPr>
                  <w:pStyle w:val="Heading1"/>
                  <w:outlineLvl w:val="0"/>
                </w:pPr>
                <w:r w:rsidRPr="00E137F3">
                  <w:t>Selected Works</w:t>
                </w:r>
              </w:p>
              <w:p w14:paraId="79C32DE6" w14:textId="77777777" w:rsidR="00CD0C85" w:rsidRPr="00F63B63" w:rsidRDefault="00CD0C85" w:rsidP="00CD0C85">
                <w:pPr>
                  <w:rPr>
                    <w:lang w:val="en-CA"/>
                  </w:rPr>
                </w:pPr>
                <w:r w:rsidRPr="00F63B63">
                  <w:rPr>
                    <w:lang w:val="en-CA"/>
                  </w:rPr>
                  <w:t>1938-42 Crow Island School, Winnetka, Illinois</w:t>
                </w:r>
              </w:p>
              <w:p w14:paraId="4FC4C1EC" w14:textId="77777777" w:rsidR="00CD0C85" w:rsidRPr="00F63B63" w:rsidRDefault="00CD0C85" w:rsidP="00CD0C85">
                <w:pPr>
                  <w:rPr>
                    <w:lang w:val="en-CA"/>
                  </w:rPr>
                </w:pPr>
                <w:r w:rsidRPr="00F63B63">
                  <w:rPr>
                    <w:lang w:val="en-CA"/>
                  </w:rPr>
                  <w:t>1944-48 Des Moines Art Center, Des Moines, Iowa</w:t>
                </w:r>
              </w:p>
              <w:p w14:paraId="4A504DD4" w14:textId="77777777" w:rsidR="00CD0C85" w:rsidRPr="00F63B63" w:rsidRDefault="00CD0C85" w:rsidP="00CD0C85">
                <w:pPr>
                  <w:rPr>
                    <w:lang w:val="en-CA"/>
                  </w:rPr>
                </w:pPr>
                <w:r w:rsidRPr="00F63B63">
                  <w:rPr>
                    <w:lang w:val="en-CA"/>
                  </w:rPr>
                  <w:t>1945-57 Drake University plan and buildings, Des Moines, Iowa</w:t>
                </w:r>
              </w:p>
              <w:p w14:paraId="05C6A8B8" w14:textId="77777777" w:rsidR="00CD0C85" w:rsidRPr="00F63B63" w:rsidRDefault="00CD0C85" w:rsidP="00CD0C85">
                <w:pPr>
                  <w:rPr>
                    <w:lang w:val="en-CA"/>
                  </w:rPr>
                </w:pPr>
                <w:r w:rsidRPr="00F63B63">
                  <w:rPr>
                    <w:lang w:val="en-CA"/>
                  </w:rPr>
                  <w:t>1947-49 Christ Church Lutheran, Minneapolis, Minnesota</w:t>
                </w:r>
              </w:p>
              <w:p w14:paraId="31434122" w14:textId="77777777" w:rsidR="00CD0C85" w:rsidRPr="00F63B63" w:rsidRDefault="00CD0C85" w:rsidP="00CD0C85">
                <w:pPr>
                  <w:rPr>
                    <w:lang w:val="en-CA"/>
                  </w:rPr>
                </w:pPr>
                <w:r w:rsidRPr="00F63B63">
                  <w:rPr>
                    <w:lang w:val="en-CA"/>
                  </w:rPr>
                  <w:t xml:space="preserve">1947-59 </w:t>
                </w:r>
                <w:proofErr w:type="spellStart"/>
                <w:r w:rsidRPr="00F63B63">
                  <w:rPr>
                    <w:lang w:val="en-CA"/>
                  </w:rPr>
                  <w:t>Eero</w:t>
                </w:r>
                <w:proofErr w:type="spellEnd"/>
                <w:r w:rsidRPr="00F63B63">
                  <w:rPr>
                    <w:lang w:val="en-CA"/>
                  </w:rPr>
                  <w:t xml:space="preserve"> Saarinen House, Bloomfield Hills, Michigan</w:t>
                </w:r>
              </w:p>
              <w:p w14:paraId="7C268838" w14:textId="77777777" w:rsidR="00CD0C85" w:rsidRPr="00F63B63" w:rsidRDefault="00CD0C85" w:rsidP="00CD0C85">
                <w:pPr>
                  <w:rPr>
                    <w:lang w:val="en-CA"/>
                  </w:rPr>
                </w:pPr>
                <w:r w:rsidRPr="00F63B63">
                  <w:rPr>
                    <w:lang w:val="en-CA"/>
                  </w:rPr>
                  <w:t>1947-65 Jefferson National Expansion Memorial, St Louis, Missouri</w:t>
                </w:r>
              </w:p>
              <w:p w14:paraId="6D44C87F" w14:textId="77777777" w:rsidR="00CD0C85" w:rsidRPr="00F63B63" w:rsidRDefault="00CD0C85" w:rsidP="00CD0C85">
                <w:pPr>
                  <w:rPr>
                    <w:lang w:val="en-CA"/>
                  </w:rPr>
                </w:pPr>
                <w:r w:rsidRPr="00F63B63">
                  <w:rPr>
                    <w:lang w:val="en-CA"/>
                  </w:rPr>
                  <w:t>1948-57 General Motors Technical Center, Warren, Michigan</w:t>
                </w:r>
              </w:p>
              <w:p w14:paraId="02CCAF98" w14:textId="77777777" w:rsidR="00CD0C85" w:rsidRPr="00F63B63" w:rsidRDefault="00CD0C85" w:rsidP="00CD0C85">
                <w:pPr>
                  <w:rPr>
                    <w:lang w:val="en-CA"/>
                  </w:rPr>
                </w:pPr>
                <w:r w:rsidRPr="00F63B63">
                  <w:rPr>
                    <w:lang w:val="en-CA"/>
                  </w:rPr>
                  <w:t>1949 Aspen Music Center, Aspen, Colorado</w:t>
                </w:r>
              </w:p>
              <w:p w14:paraId="01790CA6" w14:textId="77777777" w:rsidR="00CD0C85" w:rsidRPr="00F63B63" w:rsidRDefault="00CD0C85" w:rsidP="00CD0C85">
                <w:pPr>
                  <w:rPr>
                    <w:lang w:val="en-CA"/>
                  </w:rPr>
                </w:pPr>
                <w:r w:rsidRPr="00F63B63">
                  <w:rPr>
                    <w:lang w:val="en-CA"/>
                  </w:rPr>
                  <w:t>1949-52 Brandeis University plan and buildings, Waltham, Massachusetts</w:t>
                </w:r>
              </w:p>
              <w:p w14:paraId="1BE6F927" w14:textId="77777777" w:rsidR="00CD0C85" w:rsidRPr="00F63B63" w:rsidRDefault="00CD0C85" w:rsidP="00CD0C85">
                <w:pPr>
                  <w:rPr>
                    <w:lang w:val="en-CA"/>
                  </w:rPr>
                </w:pPr>
                <w:r w:rsidRPr="00F63B63">
                  <w:rPr>
                    <w:lang w:val="en-CA"/>
                  </w:rPr>
                  <w:t>1950-55 Massachusetts Institute of Technology buildings, Cambridge, Massachusetts</w:t>
                </w:r>
              </w:p>
              <w:p w14:paraId="06F1042A" w14:textId="77777777" w:rsidR="00CD0C85" w:rsidRPr="00F63B63" w:rsidRDefault="00CD0C85" w:rsidP="00CD0C85">
                <w:pPr>
                  <w:rPr>
                    <w:lang w:val="en-CA"/>
                  </w:rPr>
                </w:pPr>
                <w:r w:rsidRPr="00F63B63">
                  <w:rPr>
                    <w:lang w:val="en-CA"/>
                  </w:rPr>
                  <w:t>1951-56 University of Michigan School of Music, Ann Arbor, Michigan</w:t>
                </w:r>
              </w:p>
              <w:p w14:paraId="67396C07" w14:textId="77777777" w:rsidR="00CD0C85" w:rsidRPr="00F63B63" w:rsidRDefault="00CD0C85" w:rsidP="00CD0C85">
                <w:pPr>
                  <w:rPr>
                    <w:lang w:val="en-CA"/>
                  </w:rPr>
                </w:pPr>
                <w:r w:rsidRPr="00F63B63">
                  <w:rPr>
                    <w:lang w:val="en-CA"/>
                  </w:rPr>
                  <w:t xml:space="preserve">1953 </w:t>
                </w:r>
                <w:proofErr w:type="spellStart"/>
                <w:r w:rsidRPr="00F63B63">
                  <w:rPr>
                    <w:lang w:val="en-CA"/>
                  </w:rPr>
                  <w:t>Eero</w:t>
                </w:r>
                <w:proofErr w:type="spellEnd"/>
                <w:r w:rsidRPr="00F63B63">
                  <w:rPr>
                    <w:lang w:val="en-CA"/>
                  </w:rPr>
                  <w:t xml:space="preserve"> Saarinen &amp; Associates Building, Bloomfield Hills, Michigan</w:t>
                </w:r>
              </w:p>
              <w:p w14:paraId="20F2238C" w14:textId="77777777" w:rsidR="00CD0C85" w:rsidRPr="00F63B63" w:rsidRDefault="00CD0C85" w:rsidP="00CD0C85">
                <w:pPr>
                  <w:rPr>
                    <w:lang w:val="en-CA"/>
                  </w:rPr>
                </w:pPr>
                <w:r w:rsidRPr="00F63B63">
                  <w:rPr>
                    <w:lang w:val="en-CA"/>
                  </w:rPr>
                  <w:t>1953-57 Miller House, Columbus, Indiana</w:t>
                </w:r>
              </w:p>
              <w:p w14:paraId="044A694F" w14:textId="77777777" w:rsidR="00CD0C85" w:rsidRPr="00F63B63" w:rsidRDefault="00CD0C85" w:rsidP="00CD0C85">
                <w:pPr>
                  <w:rPr>
                    <w:lang w:val="en-CA"/>
                  </w:rPr>
                </w:pPr>
                <w:r w:rsidRPr="00F63B63">
                  <w:rPr>
                    <w:lang w:val="en-CA"/>
                  </w:rPr>
                  <w:t>1954-58 Emma Hartman Noyes House at Vassar College, Poughkeepsie, New York</w:t>
                </w:r>
              </w:p>
              <w:p w14:paraId="35B6BF10" w14:textId="77777777" w:rsidR="00CD0C85" w:rsidRPr="00F63B63" w:rsidRDefault="00CD0C85" w:rsidP="00CD0C85">
                <w:pPr>
                  <w:rPr>
                    <w:lang w:val="en-CA"/>
                  </w:rPr>
                </w:pPr>
                <w:r w:rsidRPr="00F63B63">
                  <w:rPr>
                    <w:lang w:val="en-CA"/>
                  </w:rPr>
                  <w:t>1955-60 University of Chicago plan and buildings, Chicago, Illinois</w:t>
                </w:r>
              </w:p>
              <w:p w14:paraId="3ECC879A" w14:textId="77777777" w:rsidR="00CD0C85" w:rsidRPr="00F63B63" w:rsidRDefault="00CD0C85" w:rsidP="00CD0C85">
                <w:pPr>
                  <w:rPr>
                    <w:lang w:val="en-CA"/>
                  </w:rPr>
                </w:pPr>
                <w:r w:rsidRPr="00F63B63">
                  <w:rPr>
                    <w:lang w:val="en-CA"/>
                  </w:rPr>
                  <w:t>1956-58 David S. Ingalls Rink, New Haven, Connecticut</w:t>
                </w:r>
              </w:p>
              <w:p w14:paraId="477B0107" w14:textId="77777777" w:rsidR="00CD0C85" w:rsidRPr="00F63B63" w:rsidRDefault="00CD0C85" w:rsidP="00CD0C85">
                <w:pPr>
                  <w:rPr>
                    <w:lang w:val="en-CA"/>
                  </w:rPr>
                </w:pPr>
                <w:r w:rsidRPr="00F63B63">
                  <w:rPr>
                    <w:lang w:val="en-CA"/>
                  </w:rPr>
                  <w:t>1956-58 IBM Manufacturing and Training Facility, Rochester, Minnesota</w:t>
                </w:r>
              </w:p>
              <w:p w14:paraId="54E33A77" w14:textId="77777777" w:rsidR="00CD0C85" w:rsidRPr="00F63B63" w:rsidRDefault="00CD0C85" w:rsidP="00CD0C85">
                <w:pPr>
                  <w:rPr>
                    <w:lang w:val="en-CA"/>
                  </w:rPr>
                </w:pPr>
                <w:r w:rsidRPr="00F63B63">
                  <w:rPr>
                    <w:lang w:val="en-CA"/>
                  </w:rPr>
                  <w:t>1956-62 TWA Terminal, New York City, New York</w:t>
                </w:r>
              </w:p>
              <w:p w14:paraId="2C46C7AA" w14:textId="77777777" w:rsidR="00CD0C85" w:rsidRPr="00F63B63" w:rsidRDefault="00CD0C85" w:rsidP="00CD0C85">
                <w:pPr>
                  <w:rPr>
                    <w:lang w:val="en-CA"/>
                  </w:rPr>
                </w:pPr>
                <w:r w:rsidRPr="00F63B63">
                  <w:rPr>
                    <w:lang w:val="en-CA"/>
                  </w:rPr>
                  <w:t>1957-61 IBM Thomas J. Watson Research Centre, Yorktown Heights, New York</w:t>
                </w:r>
              </w:p>
              <w:p w14:paraId="326695D5" w14:textId="77777777" w:rsidR="00CD0C85" w:rsidRPr="00F63B63" w:rsidRDefault="00CD0C85" w:rsidP="00CD0C85">
                <w:pPr>
                  <w:rPr>
                    <w:lang w:val="en-CA"/>
                  </w:rPr>
                </w:pPr>
                <w:r w:rsidRPr="00F63B63">
                  <w:rPr>
                    <w:lang w:val="en-CA"/>
                  </w:rPr>
                  <w:t>1957-62 Bell Telephone Corporate Laboratories, Holmdel, New Jersey</w:t>
                </w:r>
              </w:p>
              <w:p w14:paraId="248ED463" w14:textId="77777777" w:rsidR="00CD0C85" w:rsidRPr="00F63B63" w:rsidRDefault="00CD0C85" w:rsidP="00CD0C85">
                <w:pPr>
                  <w:rPr>
                    <w:lang w:val="en-CA"/>
                  </w:rPr>
                </w:pPr>
                <w:r w:rsidRPr="00F63B63">
                  <w:rPr>
                    <w:lang w:val="en-CA"/>
                  </w:rPr>
                  <w:t>1957-63 Deere &amp; Co. Administrative Centre, Moline, Illinois</w:t>
                </w:r>
              </w:p>
              <w:p w14:paraId="1676A2CC" w14:textId="77777777" w:rsidR="003F0D73" w:rsidRPr="00F63B63" w:rsidRDefault="00CD0C85" w:rsidP="009443D6">
                <w:pPr>
                  <w:rPr>
                    <w:lang w:val="en-CA"/>
                  </w:rPr>
                </w:pPr>
                <w:r w:rsidRPr="00F63B63">
                  <w:rPr>
                    <w:lang w:val="en-CA"/>
                  </w:rPr>
                  <w:lastRenderedPageBreak/>
                  <w:t>1958-63 Dulles International Airport, Chantilly, Virginia</w:t>
                </w:r>
              </w:p>
            </w:tc>
          </w:sdtContent>
        </w:sdt>
      </w:tr>
      <w:tr w:rsidR="003235A7" w:rsidRPr="003A4227" w14:paraId="6F7F8A2E" w14:textId="77777777" w:rsidTr="003235A7">
        <w:tc>
          <w:tcPr>
            <w:tcW w:w="9016" w:type="dxa"/>
          </w:tcPr>
          <w:p w14:paraId="0008EA71" w14:textId="77777777" w:rsidR="003235A7" w:rsidRPr="003A4227" w:rsidRDefault="003235A7" w:rsidP="008A5B87">
            <w:pPr>
              <w:rPr>
                <w:lang w:val="en-CA"/>
              </w:rPr>
            </w:pPr>
            <w:r w:rsidRPr="003A4227">
              <w:rPr>
                <w:u w:val="single"/>
                <w:lang w:val="en-CA"/>
              </w:rPr>
              <w:lastRenderedPageBreak/>
              <w:t>Further reading</w:t>
            </w:r>
            <w:r w:rsidRPr="003A4227">
              <w:rPr>
                <w:lang w:val="en-CA"/>
              </w:rPr>
              <w:t>:</w:t>
            </w:r>
          </w:p>
          <w:sdt>
            <w:sdtPr>
              <w:rPr>
                <w:lang w:val="en-CA"/>
              </w:rPr>
              <w:alias w:val="Further reading"/>
              <w:tag w:val="furtherReading"/>
              <w:id w:val="-1516217107"/>
              <w:placeholder>
                <w:docPart w:val="EE020CC6EF1144059DB56B6DBA1EE70C"/>
              </w:placeholder>
            </w:sdtPr>
            <w:sdtEndPr/>
            <w:sdtContent>
              <w:p w14:paraId="71169098" w14:textId="77777777" w:rsidR="008C2F77" w:rsidRDefault="00E80702" w:rsidP="00CD0C85">
                <w:pPr>
                  <w:rPr>
                    <w:lang w:val="en-CA"/>
                  </w:rPr>
                </w:pPr>
                <w:sdt>
                  <w:sdtPr>
                    <w:rPr>
                      <w:lang w:val="en-CA"/>
                    </w:rPr>
                    <w:id w:val="371665603"/>
                    <w:citation/>
                  </w:sdtPr>
                  <w:sdtEndPr/>
                  <w:sdtContent>
                    <w:r w:rsidR="008C2F77">
                      <w:rPr>
                        <w:lang w:val="en-CA"/>
                      </w:rPr>
                      <w:fldChar w:fldCharType="begin"/>
                    </w:r>
                    <w:r w:rsidR="008C2F77">
                      <w:rPr>
                        <w:lang w:val="en-CA"/>
                      </w:rPr>
                      <w:instrText xml:space="preserve"> CITATION Roman03 \l 4105 </w:instrText>
                    </w:r>
                    <w:r w:rsidR="008C2F77">
                      <w:rPr>
                        <w:lang w:val="en-CA"/>
                      </w:rPr>
                      <w:fldChar w:fldCharType="separate"/>
                    </w:r>
                    <w:r w:rsidR="008C2F77">
                      <w:rPr>
                        <w:noProof/>
                        <w:lang w:val="en-CA"/>
                      </w:rPr>
                      <w:t xml:space="preserve"> </w:t>
                    </w:r>
                    <w:r w:rsidR="008C2F77" w:rsidRPr="008C2F77">
                      <w:rPr>
                        <w:noProof/>
                        <w:lang w:val="en-CA"/>
                      </w:rPr>
                      <w:t>(Roman)</w:t>
                    </w:r>
                    <w:r w:rsidR="008C2F77">
                      <w:rPr>
                        <w:lang w:val="en-CA"/>
                      </w:rPr>
                      <w:fldChar w:fldCharType="end"/>
                    </w:r>
                  </w:sdtContent>
                </w:sdt>
              </w:p>
              <w:p w14:paraId="09B6031F" w14:textId="77777777" w:rsidR="008C2F77" w:rsidRDefault="00E80702" w:rsidP="00CD0C85">
                <w:pPr>
                  <w:rPr>
                    <w:lang w:val="en-CA"/>
                  </w:rPr>
                </w:pPr>
                <w:sdt>
                  <w:sdtPr>
                    <w:rPr>
                      <w:lang w:val="en-CA"/>
                    </w:rPr>
                    <w:id w:val="-988021374"/>
                    <w:citation/>
                  </w:sdtPr>
                  <w:sdtEndPr/>
                  <w:sdtContent>
                    <w:r w:rsidR="008C2F77">
                      <w:rPr>
                        <w:lang w:val="en-CA"/>
                      </w:rPr>
                      <w:fldChar w:fldCharType="begin"/>
                    </w:r>
                    <w:r w:rsidR="008C2F77">
                      <w:rPr>
                        <w:lang w:val="en-CA"/>
                      </w:rPr>
                      <w:instrText xml:space="preserve"> CITATION Serraino06 \l 4105 </w:instrText>
                    </w:r>
                    <w:r w:rsidR="008C2F77">
                      <w:rPr>
                        <w:lang w:val="en-CA"/>
                      </w:rPr>
                      <w:fldChar w:fldCharType="separate"/>
                    </w:r>
                    <w:r w:rsidR="008C2F77" w:rsidRPr="008C2F77">
                      <w:rPr>
                        <w:noProof/>
                        <w:lang w:val="en-CA"/>
                      </w:rPr>
                      <w:t>(Serraino)</w:t>
                    </w:r>
                    <w:r w:rsidR="008C2F77">
                      <w:rPr>
                        <w:lang w:val="en-CA"/>
                      </w:rPr>
                      <w:fldChar w:fldCharType="end"/>
                    </w:r>
                  </w:sdtContent>
                </w:sdt>
              </w:p>
              <w:p w14:paraId="26A26CBE" w14:textId="77777777" w:rsidR="008C2F77" w:rsidRDefault="00E80702" w:rsidP="00CD0C85">
                <w:pPr>
                  <w:rPr>
                    <w:lang w:val="en-CA"/>
                  </w:rPr>
                </w:pPr>
                <w:sdt>
                  <w:sdtPr>
                    <w:rPr>
                      <w:lang w:val="en-CA"/>
                    </w:rPr>
                    <w:id w:val="285317498"/>
                    <w:citation/>
                  </w:sdtPr>
                  <w:sdtEndPr/>
                  <w:sdtContent>
                    <w:r w:rsidR="008C2F77">
                      <w:rPr>
                        <w:lang w:val="en-CA"/>
                      </w:rPr>
                      <w:fldChar w:fldCharType="begin"/>
                    </w:r>
                    <w:r w:rsidR="008C2F77">
                      <w:rPr>
                        <w:lang w:val="en-CA"/>
                      </w:rPr>
                      <w:instrText xml:space="preserve"> CITATION Merkel05 \l 4105 </w:instrText>
                    </w:r>
                    <w:r w:rsidR="008C2F77">
                      <w:rPr>
                        <w:lang w:val="en-CA"/>
                      </w:rPr>
                      <w:fldChar w:fldCharType="separate"/>
                    </w:r>
                    <w:r w:rsidR="008C2F77" w:rsidRPr="008C2F77">
                      <w:rPr>
                        <w:noProof/>
                        <w:lang w:val="en-CA"/>
                      </w:rPr>
                      <w:t>(Merkel)</w:t>
                    </w:r>
                    <w:r w:rsidR="008C2F77">
                      <w:rPr>
                        <w:lang w:val="en-CA"/>
                      </w:rPr>
                      <w:fldChar w:fldCharType="end"/>
                    </w:r>
                  </w:sdtContent>
                </w:sdt>
              </w:p>
              <w:p w14:paraId="40327C81" w14:textId="77777777" w:rsidR="008C2F77" w:rsidRPr="00237ECB" w:rsidRDefault="00E80702" w:rsidP="00CD0C85">
                <w:pPr>
                  <w:rPr>
                    <w:lang w:val="en-CA"/>
                  </w:rPr>
                </w:pPr>
                <w:sdt>
                  <w:sdtPr>
                    <w:rPr>
                      <w:lang w:val="en-CA"/>
                    </w:rPr>
                    <w:id w:val="731888451"/>
                    <w:citation/>
                  </w:sdtPr>
                  <w:sdtEndPr/>
                  <w:sdtContent>
                    <w:r w:rsidR="008C2F77" w:rsidRPr="00237ECB">
                      <w:rPr>
                        <w:lang w:val="en-CA"/>
                      </w:rPr>
                      <w:fldChar w:fldCharType="begin"/>
                    </w:r>
                    <w:r w:rsidR="008C2F77" w:rsidRPr="00237ECB">
                      <w:rPr>
                        <w:lang w:val="en-CA"/>
                      </w:rPr>
                      <w:instrText xml:space="preserve"> CITATION Pelkonen06 \l 4105 </w:instrText>
                    </w:r>
                    <w:r w:rsidR="008C2F77" w:rsidRPr="00237ECB">
                      <w:rPr>
                        <w:lang w:val="en-CA"/>
                      </w:rPr>
                      <w:fldChar w:fldCharType="separate"/>
                    </w:r>
                    <w:r w:rsidR="008C2F77" w:rsidRPr="00237ECB">
                      <w:rPr>
                        <w:noProof/>
                        <w:lang w:val="en-CA"/>
                      </w:rPr>
                      <w:t>(Pelkonen)</w:t>
                    </w:r>
                    <w:r w:rsidR="008C2F77" w:rsidRPr="00237ECB">
                      <w:rPr>
                        <w:lang w:val="en-CA"/>
                      </w:rPr>
                      <w:fldChar w:fldCharType="end"/>
                    </w:r>
                  </w:sdtContent>
                </w:sdt>
                <w:bookmarkStart w:id="0" w:name="_GoBack"/>
                <w:bookmarkEnd w:id="0"/>
              </w:p>
              <w:p w14:paraId="6BDF45A4" w14:textId="77777777" w:rsidR="003235A7" w:rsidRPr="003A4227" w:rsidRDefault="00E80702" w:rsidP="00237ECB">
                <w:pPr>
                  <w:rPr>
                    <w:lang w:val="en-CA"/>
                  </w:rPr>
                </w:pPr>
                <w:sdt>
                  <w:sdtPr>
                    <w:id w:val="372584474"/>
                    <w:citation/>
                  </w:sdtPr>
                  <w:sdtEndPr/>
                  <w:sdtContent>
                    <w:r w:rsidR="00237ECB" w:rsidRPr="00237ECB">
                      <w:fldChar w:fldCharType="begin"/>
                    </w:r>
                    <w:r w:rsidR="00D24673">
                      <w:rPr>
                        <w:lang w:val="en-CA"/>
                      </w:rPr>
                      <w:instrText xml:space="preserve">CITATION Saarinen68 \l 4105 </w:instrText>
                    </w:r>
                    <w:r w:rsidR="00237ECB" w:rsidRPr="00237ECB">
                      <w:fldChar w:fldCharType="separate"/>
                    </w:r>
                    <w:r w:rsidR="00D24673">
                      <w:rPr>
                        <w:noProof/>
                        <w:lang w:val="en-CA"/>
                      </w:rPr>
                      <w:t>(Saarinen)</w:t>
                    </w:r>
                    <w:r w:rsidR="00237ECB" w:rsidRPr="00237ECB">
                      <w:fldChar w:fldCharType="end"/>
                    </w:r>
                  </w:sdtContent>
                </w:sdt>
                <w:r w:rsidR="00CD0C85" w:rsidRPr="003A4227">
                  <w:rPr>
                    <w:vanish/>
                    <w:lang w:val="en-CA"/>
                  </w:rPr>
                  <w:t> </w:t>
                </w:r>
              </w:p>
            </w:sdtContent>
          </w:sdt>
        </w:tc>
      </w:tr>
    </w:tbl>
    <w:p w14:paraId="0AE4EC3E" w14:textId="77777777" w:rsidR="00C27FAB" w:rsidRPr="003A4227" w:rsidRDefault="00C27FAB" w:rsidP="00B33145">
      <w:pPr>
        <w:rPr>
          <w:lang w:val="en-CA"/>
        </w:rPr>
      </w:pPr>
    </w:p>
    <w:sectPr w:rsidR="00C27FAB" w:rsidRPr="003A422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7FBD3" w14:textId="77777777" w:rsidR="00E80702" w:rsidRDefault="00E80702" w:rsidP="007A0D55">
      <w:pPr>
        <w:spacing w:after="0" w:line="240" w:lineRule="auto"/>
      </w:pPr>
      <w:r>
        <w:separator/>
      </w:r>
    </w:p>
  </w:endnote>
  <w:endnote w:type="continuationSeparator" w:id="0">
    <w:p w14:paraId="248C2EDB" w14:textId="77777777" w:rsidR="00E80702" w:rsidRDefault="00E807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7597B" w14:textId="77777777" w:rsidR="00E80702" w:rsidRDefault="00E80702" w:rsidP="007A0D55">
      <w:pPr>
        <w:spacing w:after="0" w:line="240" w:lineRule="auto"/>
      </w:pPr>
      <w:r>
        <w:separator/>
      </w:r>
    </w:p>
  </w:footnote>
  <w:footnote w:type="continuationSeparator" w:id="0">
    <w:p w14:paraId="02A14329" w14:textId="77777777" w:rsidR="00E80702" w:rsidRDefault="00E807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87EA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FF729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37D9D"/>
    <w:rsid w:val="00052040"/>
    <w:rsid w:val="000B25AE"/>
    <w:rsid w:val="000B55AB"/>
    <w:rsid w:val="000B6366"/>
    <w:rsid w:val="000D24DC"/>
    <w:rsid w:val="00101B2E"/>
    <w:rsid w:val="00116FA0"/>
    <w:rsid w:val="0015114C"/>
    <w:rsid w:val="001A21F3"/>
    <w:rsid w:val="001A2537"/>
    <w:rsid w:val="001A6A06"/>
    <w:rsid w:val="001C288D"/>
    <w:rsid w:val="00210C03"/>
    <w:rsid w:val="002162E2"/>
    <w:rsid w:val="00225C5A"/>
    <w:rsid w:val="00230B10"/>
    <w:rsid w:val="00234353"/>
    <w:rsid w:val="00237ECB"/>
    <w:rsid w:val="00244BB0"/>
    <w:rsid w:val="002A0A0D"/>
    <w:rsid w:val="002B0B37"/>
    <w:rsid w:val="002F2D58"/>
    <w:rsid w:val="0030662D"/>
    <w:rsid w:val="003235A7"/>
    <w:rsid w:val="003677B6"/>
    <w:rsid w:val="003A422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F77"/>
    <w:rsid w:val="00922950"/>
    <w:rsid w:val="009443D6"/>
    <w:rsid w:val="009A7264"/>
    <w:rsid w:val="009D1606"/>
    <w:rsid w:val="009E18A1"/>
    <w:rsid w:val="009E73D7"/>
    <w:rsid w:val="00A27D2C"/>
    <w:rsid w:val="00A76FD9"/>
    <w:rsid w:val="00A9759D"/>
    <w:rsid w:val="00AB436D"/>
    <w:rsid w:val="00AD2F24"/>
    <w:rsid w:val="00AD4844"/>
    <w:rsid w:val="00B219AE"/>
    <w:rsid w:val="00B33145"/>
    <w:rsid w:val="00B574C9"/>
    <w:rsid w:val="00BC39C9"/>
    <w:rsid w:val="00BE5BF7"/>
    <w:rsid w:val="00BF40E1"/>
    <w:rsid w:val="00C27FAB"/>
    <w:rsid w:val="00C358D4"/>
    <w:rsid w:val="00C6296B"/>
    <w:rsid w:val="00CC586D"/>
    <w:rsid w:val="00CD0C85"/>
    <w:rsid w:val="00CF1542"/>
    <w:rsid w:val="00CF3EC5"/>
    <w:rsid w:val="00D24673"/>
    <w:rsid w:val="00D656DA"/>
    <w:rsid w:val="00D83300"/>
    <w:rsid w:val="00DC6B48"/>
    <w:rsid w:val="00DF01B0"/>
    <w:rsid w:val="00E137F3"/>
    <w:rsid w:val="00E80702"/>
    <w:rsid w:val="00E85A05"/>
    <w:rsid w:val="00E95829"/>
    <w:rsid w:val="00EA606C"/>
    <w:rsid w:val="00EB0C8C"/>
    <w:rsid w:val="00EB51FD"/>
    <w:rsid w:val="00EB77DB"/>
    <w:rsid w:val="00ED139F"/>
    <w:rsid w:val="00EF74F7"/>
    <w:rsid w:val="00F36937"/>
    <w:rsid w:val="00F52033"/>
    <w:rsid w:val="00F60F53"/>
    <w:rsid w:val="00F63B6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8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9443D6"/>
    <w:rPr>
      <w:color w:val="0000FF"/>
      <w:u w:val="single"/>
    </w:rPr>
  </w:style>
  <w:style w:type="character" w:customStyle="1" w:styleId="apple-converted-space">
    <w:name w:val="apple-converted-space"/>
    <w:basedOn w:val="DefaultParagraphFont"/>
    <w:rsid w:val="009443D6"/>
  </w:style>
  <w:style w:type="paragraph" w:styleId="Caption">
    <w:name w:val="caption"/>
    <w:basedOn w:val="Normal"/>
    <w:next w:val="Normal"/>
    <w:uiPriority w:val="35"/>
    <w:semiHidden/>
    <w:qFormat/>
    <w:rsid w:val="00F63B63"/>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63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causa.com/portfolio/general-motors-technical-center" TargetMode="External"/><Relationship Id="rId12" Type="http://schemas.openxmlformats.org/officeDocument/2006/relationships/hyperlink" Target="http://www.krjda.com/Images/Ingalls%20Images/Ingalls-rink%202.jpg" TargetMode="External"/><Relationship Id="rId13" Type="http://schemas.openxmlformats.org/officeDocument/2006/relationships/hyperlink" Target="http://transienttravels.com/wp-content/uploads/2009/03/mit-chapel-776x1024.jpg" TargetMode="External"/><Relationship Id="rId14" Type="http://schemas.openxmlformats.org/officeDocument/2006/relationships/hyperlink" Target="http://photos.cntraveler.com/2014/07/31/53da51fadcd5888e145ada56_twa-terminal-nyc-architecture-trends.jp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design.ie/assets/images/uploads/designers/large/eero-saarinen.jpg" TargetMode="External"/><Relationship Id="rId9" Type="http://schemas.openxmlformats.org/officeDocument/2006/relationships/hyperlink" Target="http://www.knoll.com/product/womb-chair" TargetMode="External"/><Relationship Id="rId10" Type="http://schemas.openxmlformats.org/officeDocument/2006/relationships/hyperlink" Target="https://walbea.files.wordpress.com/2013/04/redsidecushion-chair45degree-white1.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93031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93031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93031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93031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93031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93031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93031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93031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93031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93031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93031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C1931"/>
    <w:rsid w:val="0057546F"/>
    <w:rsid w:val="006D79F9"/>
    <w:rsid w:val="0093031B"/>
    <w:rsid w:val="00C67717"/>
    <w:rsid w:val="00ED40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Roman03</b:Tag>
    <b:SourceType>Book</b:SourceType>
    <b:Guid>{EAD25D8F-B3E0-4509-BE1D-1DEB0A1BBC42}</b:Guid>
    <b:Author>
      <b:Author>
        <b:NameList>
          <b:Person>
            <b:Last>Roman</b:Last>
            <b:First>Antonio</b:First>
          </b:Person>
        </b:NameList>
      </b:Author>
    </b:Author>
    <b:Title>Eero Saarinen</b:Title>
    <b:Year>2003</b:Year>
    <b:City>New York</b:City>
    <b:Publisher>Princeton Architectural Press</b:Publisher>
    <b:Medium>Print</b:Medium>
    <b:RefOrder>1</b:RefOrder>
  </b:Source>
  <b:Source>
    <b:Tag>Serraino06</b:Tag>
    <b:SourceType>Book</b:SourceType>
    <b:Guid>{12576C1E-A43C-418E-AA71-A9F3BA6B1E7B}</b:Guid>
    <b:Author>
      <b:Author>
        <b:NameList>
          <b:Person>
            <b:Last>Serraino</b:Last>
            <b:First>Pierluigi</b:First>
          </b:Person>
        </b:NameList>
      </b:Author>
    </b:Author>
    <b:Title>Saarinen, 1910–1961: a Structural Expressionist</b:Title>
    <b:Year>2006</b:Year>
    <b:City>Köln</b:City>
    <b:Publisher>Taschen</b:Publisher>
    <b:Medium>Print</b:Medium>
    <b:RefOrder>2</b:RefOrder>
  </b:Source>
  <b:Source>
    <b:Tag>Merkel05</b:Tag>
    <b:SourceType>Book</b:SourceType>
    <b:Guid>{F9F153D7-09EF-49BB-A906-0184FF01D407}</b:Guid>
    <b:Author>
      <b:Author>
        <b:NameList>
          <b:Person>
            <b:Last>Merkel</b:Last>
            <b:First>Jayne</b:First>
          </b:Person>
        </b:NameList>
      </b:Author>
    </b:Author>
    <b:Title>Eero Saarinen</b:Title>
    <b:Year>2005</b:Year>
    <b:City>London</b:City>
    <b:Publisher>Phaidon Press</b:Publisher>
    <b:Medium>Print</b:Medium>
    <b:RefOrder>3</b:RefOrder>
  </b:Source>
  <b:Source>
    <b:Tag>Pelkonen06</b:Tag>
    <b:SourceType>Book</b:SourceType>
    <b:Guid>{1B78B286-74A7-4528-AE9C-709FBE33C7D6}</b:Guid>
    <b:Author>
      <b:Author>
        <b:NameList>
          <b:Person>
            <b:Last>Pelkonen</b:Last>
            <b:First>Eeva-Liisa</b:First>
          </b:Person>
        </b:NameList>
      </b:Author>
    </b:Author>
    <b:Title>Eero Saarinen</b:Title>
    <b:Year>2006</b:Year>
    <b:City>New Haven</b:City>
    <b:Publisher>Yale University Press</b:Publisher>
    <b:Medium>Print</b:Medium>
    <b:RefOrder>4</b:RefOrder>
  </b:Source>
  <b:Source>
    <b:Tag>Saarinen68</b:Tag>
    <b:SourceType>Book</b:SourceType>
    <b:Guid>{4CABB4B2-AA28-B748-985C-A1C5617C04F7}</b:Guid>
    <b:LCID>en-CA</b:LCID>
    <b:Author>
      <b:Editor>
        <b:NameList>
          <b:Person>
            <b:Last>Saarinen</b:Last>
            <b:First>Aline</b:First>
            <b:Middle>B.</b:Middle>
          </b:Person>
        </b:NameList>
      </b:Editor>
    </b:Author>
    <b:Title>Eero Saarinen on His Work</b:Title>
    <b:Year>1968</b:Year>
    <b:City>New Haven</b:City>
    <b:Publisher>Yale University Press</b:Publisher>
    <b:Medium>Print</b:Medium>
    <b:RefOrder>5</b:RefOrder>
  </b:Source>
</b:Sources>
</file>

<file path=customXml/itemProps1.xml><?xml version="1.0" encoding="utf-8"?>
<ds:datastoreItem xmlns:ds="http://schemas.openxmlformats.org/officeDocument/2006/customXml" ds:itemID="{456272FC-E723-3C41-B5E3-78333A43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4</TotalTime>
  <Pages>4</Pages>
  <Words>1506</Words>
  <Characters>8497</Characters>
  <Application>Microsoft Macintosh Word</Application>
  <DocSecurity>0</DocSecurity>
  <Lines>139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6</cp:revision>
  <dcterms:created xsi:type="dcterms:W3CDTF">2016-01-09T05:34:00Z</dcterms:created>
  <dcterms:modified xsi:type="dcterms:W3CDTF">2016-02-22T05:01:00Z</dcterms:modified>
</cp:coreProperties>
</file>