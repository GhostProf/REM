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6ECFEA" w14:textId="77777777" w:rsidTr="00922950">
        <w:tc>
          <w:tcPr>
            <w:tcW w:w="491" w:type="dxa"/>
            <w:vMerge w:val="restart"/>
            <w:shd w:val="clear" w:color="auto" w:fill="A6A6A6" w:themeFill="background1" w:themeFillShade="A6"/>
            <w:textDirection w:val="btLr"/>
          </w:tcPr>
          <w:p w14:paraId="619C52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8EEDA3A397A042B6FE7227400A7932"/>
            </w:placeholder>
            <w:showingPlcHdr/>
            <w:dropDownList>
              <w:listItem w:displayText="Dr." w:value="Dr."/>
              <w:listItem w:displayText="Prof." w:value="Prof."/>
            </w:dropDownList>
          </w:sdtPr>
          <w:sdtEndPr/>
          <w:sdtContent>
            <w:tc>
              <w:tcPr>
                <w:tcW w:w="1259" w:type="dxa"/>
              </w:tcPr>
              <w:p w14:paraId="4525EC4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1BCFC0B01CFE4D83CEBD6A15738FFB"/>
            </w:placeholder>
            <w:text/>
          </w:sdtPr>
          <w:sdtEndPr/>
          <w:sdtContent>
            <w:tc>
              <w:tcPr>
                <w:tcW w:w="2073" w:type="dxa"/>
              </w:tcPr>
              <w:p w14:paraId="5AE6DACD" w14:textId="77777777" w:rsidR="00B574C9" w:rsidRDefault="00691CA4" w:rsidP="00691CA4">
                <w:r>
                  <w:t>Jacqueline</w:t>
                </w:r>
              </w:p>
            </w:tc>
          </w:sdtContent>
        </w:sdt>
        <w:sdt>
          <w:sdtPr>
            <w:alias w:val="Middle name"/>
            <w:tag w:val="authorMiddleName"/>
            <w:id w:val="-2076034781"/>
            <w:placeholder>
              <w:docPart w:val="4977205323272B43B63EA59885C019AF"/>
            </w:placeholder>
            <w:showingPlcHdr/>
            <w:text/>
          </w:sdtPr>
          <w:sdtEndPr/>
          <w:sdtContent>
            <w:tc>
              <w:tcPr>
                <w:tcW w:w="2551" w:type="dxa"/>
              </w:tcPr>
              <w:p w14:paraId="6564D757" w14:textId="77777777" w:rsidR="00B574C9" w:rsidRDefault="00B574C9" w:rsidP="00922950">
                <w:r>
                  <w:rPr>
                    <w:rStyle w:val="PlaceholderText"/>
                  </w:rPr>
                  <w:t>[Middle name]</w:t>
                </w:r>
              </w:p>
            </w:tc>
          </w:sdtContent>
        </w:sdt>
        <w:sdt>
          <w:sdtPr>
            <w:alias w:val="Last name"/>
            <w:tag w:val="authorLastName"/>
            <w:id w:val="-1088529830"/>
            <w:placeholder>
              <w:docPart w:val="D028ACBAD7253044ACF3340217EC3BAF"/>
            </w:placeholder>
            <w:text/>
          </w:sdtPr>
          <w:sdtEndPr/>
          <w:sdtContent>
            <w:tc>
              <w:tcPr>
                <w:tcW w:w="2642" w:type="dxa"/>
              </w:tcPr>
              <w:p w14:paraId="68A621E2" w14:textId="77777777" w:rsidR="00B574C9" w:rsidRDefault="00691CA4" w:rsidP="00691CA4">
                <w:r>
                  <w:t>Avila</w:t>
                </w:r>
              </w:p>
            </w:tc>
          </w:sdtContent>
        </w:sdt>
      </w:tr>
      <w:tr w:rsidR="00B574C9" w14:paraId="4FA6D54D" w14:textId="77777777" w:rsidTr="001A6A06">
        <w:trPr>
          <w:trHeight w:val="986"/>
        </w:trPr>
        <w:tc>
          <w:tcPr>
            <w:tcW w:w="491" w:type="dxa"/>
            <w:vMerge/>
            <w:shd w:val="clear" w:color="auto" w:fill="A6A6A6" w:themeFill="background1" w:themeFillShade="A6"/>
          </w:tcPr>
          <w:p w14:paraId="5E2B24AA" w14:textId="77777777" w:rsidR="00B574C9" w:rsidRPr="001A6A06" w:rsidRDefault="00B574C9" w:rsidP="00CF1542">
            <w:pPr>
              <w:jc w:val="center"/>
              <w:rPr>
                <w:b/>
                <w:color w:val="FFFFFF" w:themeColor="background1"/>
              </w:rPr>
            </w:pPr>
          </w:p>
        </w:tc>
        <w:sdt>
          <w:sdtPr>
            <w:alias w:val="Biography"/>
            <w:tag w:val="authorBiography"/>
            <w:id w:val="938807824"/>
            <w:placeholder>
              <w:docPart w:val="B24063B36227D44E986CF2BF4D44D119"/>
            </w:placeholder>
            <w:showingPlcHdr/>
          </w:sdtPr>
          <w:sdtEndPr/>
          <w:sdtContent>
            <w:tc>
              <w:tcPr>
                <w:tcW w:w="8525" w:type="dxa"/>
                <w:gridSpan w:val="4"/>
              </w:tcPr>
              <w:p w14:paraId="382A73BC" w14:textId="77777777" w:rsidR="00B574C9" w:rsidRDefault="00B574C9" w:rsidP="00922950">
                <w:r>
                  <w:rPr>
                    <w:rStyle w:val="PlaceholderText"/>
                  </w:rPr>
                  <w:t>[Enter your biography]</w:t>
                </w:r>
              </w:p>
            </w:tc>
          </w:sdtContent>
        </w:sdt>
      </w:tr>
      <w:tr w:rsidR="00B574C9" w14:paraId="5409BB62" w14:textId="77777777" w:rsidTr="001A6A06">
        <w:trPr>
          <w:trHeight w:val="986"/>
        </w:trPr>
        <w:tc>
          <w:tcPr>
            <w:tcW w:w="491" w:type="dxa"/>
            <w:vMerge/>
            <w:shd w:val="clear" w:color="auto" w:fill="A6A6A6" w:themeFill="background1" w:themeFillShade="A6"/>
          </w:tcPr>
          <w:p w14:paraId="4E51DB4A" w14:textId="77777777" w:rsidR="00B574C9" w:rsidRPr="001A6A06" w:rsidRDefault="00B574C9" w:rsidP="00CF1542">
            <w:pPr>
              <w:jc w:val="center"/>
              <w:rPr>
                <w:b/>
                <w:color w:val="FFFFFF" w:themeColor="background1"/>
              </w:rPr>
            </w:pPr>
          </w:p>
        </w:tc>
        <w:sdt>
          <w:sdtPr>
            <w:alias w:val="Affiliation"/>
            <w:tag w:val="affiliation"/>
            <w:id w:val="2012937915"/>
            <w:placeholder>
              <w:docPart w:val="B58905DD0618CE41B775275B4BC14ADA"/>
            </w:placeholder>
            <w:showingPlcHdr/>
            <w:text/>
          </w:sdtPr>
          <w:sdtEndPr/>
          <w:sdtContent>
            <w:tc>
              <w:tcPr>
                <w:tcW w:w="8525" w:type="dxa"/>
                <w:gridSpan w:val="4"/>
              </w:tcPr>
              <w:p w14:paraId="35568A70" w14:textId="77777777" w:rsidR="00B574C9" w:rsidRDefault="00B574C9" w:rsidP="00B574C9">
                <w:r>
                  <w:rPr>
                    <w:rStyle w:val="PlaceholderText"/>
                  </w:rPr>
                  <w:t>[Enter the institution with which you are affiliated]</w:t>
                </w:r>
              </w:p>
            </w:tc>
          </w:sdtContent>
        </w:sdt>
      </w:tr>
    </w:tbl>
    <w:p w14:paraId="146690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CE5180" w14:textId="77777777" w:rsidTr="00244BB0">
        <w:tc>
          <w:tcPr>
            <w:tcW w:w="9016" w:type="dxa"/>
            <w:shd w:val="clear" w:color="auto" w:fill="A6A6A6" w:themeFill="background1" w:themeFillShade="A6"/>
            <w:tcMar>
              <w:top w:w="113" w:type="dxa"/>
              <w:bottom w:w="113" w:type="dxa"/>
            </w:tcMar>
          </w:tcPr>
          <w:p w14:paraId="3DC20F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C02767" w14:textId="77777777" w:rsidTr="003F0D73">
        <w:sdt>
          <w:sdtPr>
            <w:alias w:val="Article headword"/>
            <w:tag w:val="articleHeadword"/>
            <w:id w:val="-361440020"/>
            <w:placeholder>
              <w:docPart w:val="6352F8FD3CE00A4CAEF5B4489084CC40"/>
            </w:placeholder>
            <w:text/>
          </w:sdtPr>
          <w:sdtEndPr/>
          <w:sdtContent>
            <w:tc>
              <w:tcPr>
                <w:tcW w:w="9016" w:type="dxa"/>
                <w:tcMar>
                  <w:top w:w="113" w:type="dxa"/>
                  <w:bottom w:w="113" w:type="dxa"/>
                </w:tcMar>
              </w:tcPr>
              <w:p w14:paraId="7E196EE4" w14:textId="77777777" w:rsidR="003F0D73" w:rsidRPr="00FB589A" w:rsidRDefault="00691CA4" w:rsidP="00136B51">
                <w:proofErr w:type="spellStart"/>
                <w:r w:rsidRPr="007F616C">
                  <w:rPr>
                    <w:lang w:val="en-US" w:eastAsia="ja-JP"/>
                  </w:rPr>
                  <w:t>Rev</w:t>
                </w:r>
                <w:r w:rsidR="00136B51">
                  <w:rPr>
                    <w:lang w:val="en-US" w:eastAsia="ja-JP"/>
                  </w:rPr>
                  <w:t>ueltas</w:t>
                </w:r>
                <w:proofErr w:type="spellEnd"/>
                <w:r w:rsidR="00136B51">
                  <w:rPr>
                    <w:lang w:val="en-US" w:eastAsia="ja-JP"/>
                  </w:rPr>
                  <w:t xml:space="preserve"> Sánchez, Silvestre (1899–</w:t>
                </w:r>
                <w:r w:rsidRPr="007F616C">
                  <w:rPr>
                    <w:lang w:val="en-US" w:eastAsia="ja-JP"/>
                  </w:rPr>
                  <w:t>1940)</w:t>
                </w:r>
              </w:p>
            </w:tc>
          </w:sdtContent>
        </w:sdt>
      </w:tr>
      <w:tr w:rsidR="00464699" w14:paraId="5F6A8CDC" w14:textId="77777777" w:rsidTr="00691CA4">
        <w:sdt>
          <w:sdtPr>
            <w:alias w:val="Variant headwords"/>
            <w:tag w:val="variantHeadwords"/>
            <w:id w:val="173464402"/>
            <w:placeholder>
              <w:docPart w:val="FDB18D0B3C29BE45AC443B3E9F623321"/>
            </w:placeholder>
            <w:showingPlcHdr/>
          </w:sdtPr>
          <w:sdtEndPr/>
          <w:sdtContent>
            <w:tc>
              <w:tcPr>
                <w:tcW w:w="9016" w:type="dxa"/>
                <w:tcMar>
                  <w:top w:w="113" w:type="dxa"/>
                  <w:bottom w:w="113" w:type="dxa"/>
                </w:tcMar>
              </w:tcPr>
              <w:p w14:paraId="56B456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5E9759" w14:textId="77777777" w:rsidTr="003F0D73">
        <w:sdt>
          <w:sdtPr>
            <w:alias w:val="Abstract"/>
            <w:tag w:val="abstract"/>
            <w:id w:val="-635871867"/>
            <w:placeholder>
              <w:docPart w:val="267DF34CF434BB43A537965C2A033142"/>
            </w:placeholder>
          </w:sdtPr>
          <w:sdtEndPr/>
          <w:sdtContent>
            <w:tc>
              <w:tcPr>
                <w:tcW w:w="9016" w:type="dxa"/>
                <w:tcMar>
                  <w:top w:w="113" w:type="dxa"/>
                  <w:bottom w:w="113" w:type="dxa"/>
                </w:tcMar>
              </w:tcPr>
              <w:p w14:paraId="5C18C586" w14:textId="0D92C04E" w:rsidR="00E85A05" w:rsidRDefault="00691CA4" w:rsidP="00E85A05">
                <w:r>
                  <w:t xml:space="preserve">Silvestre </w:t>
                </w:r>
                <w:proofErr w:type="spellStart"/>
                <w:r>
                  <w:t>Revueltas</w:t>
                </w:r>
                <w:proofErr w:type="spellEnd"/>
                <w:r>
                  <w:t xml:space="preserve"> was a Mexican modernist composer and violinist. Known mainly for his references to modern Mexican culture, </w:t>
                </w:r>
                <w:proofErr w:type="spellStart"/>
                <w:r>
                  <w:t>Revueltas</w:t>
                </w:r>
                <w:proofErr w:type="spellEnd"/>
                <w:r>
                  <w:t xml:space="preserve">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w:t>
                </w:r>
                <w:proofErr w:type="spellStart"/>
                <w:r>
                  <w:t>Revueltas</w:t>
                </w:r>
                <w:proofErr w:type="spellEnd"/>
                <w:r>
                  <w:t xml:space="preserve"> died of pneumonia in December 1940.</w:t>
                </w:r>
              </w:p>
            </w:tc>
          </w:sdtContent>
        </w:sdt>
      </w:tr>
      <w:tr w:rsidR="003F0D73" w14:paraId="5D9EA5C3" w14:textId="77777777" w:rsidTr="003F0D73">
        <w:sdt>
          <w:sdtPr>
            <w:alias w:val="Article text"/>
            <w:tag w:val="articleText"/>
            <w:id w:val="634067588"/>
            <w:placeholder>
              <w:docPart w:val="D3F37B78A346AB4DB0F32D63782C3A81"/>
            </w:placeholder>
          </w:sdtPr>
          <w:sdtEndPr/>
          <w:sdtContent>
            <w:tc>
              <w:tcPr>
                <w:tcW w:w="9016" w:type="dxa"/>
                <w:tcMar>
                  <w:top w:w="113" w:type="dxa"/>
                  <w:bottom w:w="113" w:type="dxa"/>
                </w:tcMar>
              </w:tcPr>
              <w:p w14:paraId="70E0F9DC" w14:textId="4AC10279" w:rsidR="00691CA4" w:rsidRDefault="00691CA4" w:rsidP="00136B51">
                <w:r>
                  <w:t xml:space="preserve">Silvestre </w:t>
                </w:r>
                <w:proofErr w:type="spellStart"/>
                <w:r>
                  <w:t>Revueltas</w:t>
                </w:r>
                <w:proofErr w:type="spellEnd"/>
                <w:r>
                  <w:t xml:space="preserve"> was a Mexican modernist composer and violinist. Known mainly for his references to modern Mexican culture, </w:t>
                </w:r>
                <w:proofErr w:type="spellStart"/>
                <w:r>
                  <w:t>Revueltas</w:t>
                </w:r>
                <w:proofErr w:type="spellEnd"/>
                <w:r>
                  <w:t xml:space="preserve">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w:t>
                </w:r>
                <w:proofErr w:type="spellStart"/>
                <w:r>
                  <w:t>Revueltas</w:t>
                </w:r>
                <w:proofErr w:type="spellEnd"/>
                <w:r>
                  <w:t xml:space="preserve"> died of pneumonia in December 1940.</w:t>
                </w:r>
                <w:r w:rsidR="00151BB5">
                  <w:t xml:space="preserve"> </w:t>
                </w:r>
                <w:bookmarkStart w:id="0" w:name="_GoBack"/>
                <w:bookmarkEnd w:id="0"/>
              </w:p>
              <w:p w14:paraId="01DE6689" w14:textId="77777777" w:rsidR="00691CA4" w:rsidRDefault="00691CA4" w:rsidP="00691CA4">
                <w:pPr>
                  <w:rPr>
                    <w:rFonts w:ascii="Times New Roman" w:hAnsi="Times New Roman" w:cs="Times New Roman"/>
                  </w:rPr>
                </w:pPr>
              </w:p>
              <w:p w14:paraId="4C1041C1" w14:textId="77777777" w:rsidR="00691CA4" w:rsidRPr="000317B8" w:rsidRDefault="00691CA4" w:rsidP="00136B51">
                <w:pPr>
                  <w:pStyle w:val="Heading1"/>
                  <w:outlineLvl w:val="0"/>
                </w:pPr>
                <w:r w:rsidRPr="000317B8">
                  <w:t>Early Life</w:t>
                </w:r>
              </w:p>
              <w:p w14:paraId="26B7547F" w14:textId="77777777" w:rsidR="00691CA4" w:rsidRDefault="00691CA4" w:rsidP="00136B51">
                <w:r>
                  <w:t xml:space="preserve">Born in Santiago </w:t>
                </w:r>
                <w:proofErr w:type="spellStart"/>
                <w:r>
                  <w:t>Papsquiaro</w:t>
                </w:r>
                <w:proofErr w:type="spellEnd"/>
                <w:r>
                  <w:t xml:space="preserve">, Durango, Mexico on December 31, 1899, </w:t>
                </w:r>
                <w:proofErr w:type="spellStart"/>
                <w:r>
                  <w:t>Revueltas</w:t>
                </w:r>
                <w:proofErr w:type="spellEnd"/>
                <w:r>
                  <w:t xml:space="preserve"> began his musical education at a young age with violin lessons. He eventually attended the </w:t>
                </w:r>
                <w:proofErr w:type="spellStart"/>
                <w:r>
                  <w:t>Conservatorio</w:t>
                </w:r>
                <w:proofErr w:type="spellEnd"/>
                <w:r>
                  <w:t xml:space="preserve"> </w:t>
                </w:r>
                <w:proofErr w:type="spellStart"/>
                <w:r>
                  <w:t>Nacional</w:t>
                </w:r>
                <w:proofErr w:type="spellEnd"/>
                <w:r>
                  <w:t xml:space="preserve"> de </w:t>
                </w:r>
                <w:proofErr w:type="spellStart"/>
                <w:r>
                  <w:t>Música</w:t>
                </w:r>
                <w:proofErr w:type="spellEnd"/>
                <w:r>
                  <w:t xml:space="preserve"> (National Conservatory of Music) in Mexico City and studied v</w:t>
                </w:r>
                <w:r w:rsidR="00136B51">
                  <w:t xml:space="preserve">iolin with José </w:t>
                </w:r>
                <w:proofErr w:type="spellStart"/>
                <w:r w:rsidR="00136B51">
                  <w:t>Rocabruna</w:t>
                </w:r>
                <w:proofErr w:type="spellEnd"/>
                <w:r w:rsidR="00136B51">
                  <w:t xml:space="preserve"> (1879</w:t>
                </w:r>
                <w:r w:rsidR="00136B51">
                  <w:softHyphen/>
                  <w:t>–</w:t>
                </w:r>
                <w:r>
                  <w:t>1957) and compositio</w:t>
                </w:r>
                <w:r w:rsidR="00136B51">
                  <w:t xml:space="preserve">n with Rafael Julio </w:t>
                </w:r>
                <w:proofErr w:type="spellStart"/>
                <w:r w:rsidR="00136B51">
                  <w:t>Tello</w:t>
                </w:r>
                <w:proofErr w:type="spellEnd"/>
                <w:r w:rsidR="00136B51">
                  <w:t xml:space="preserve"> (1872–</w:t>
                </w:r>
                <w:r>
                  <w:t xml:space="preserve">1946). In 1916, during the armed uprisings </w:t>
                </w:r>
                <w:r w:rsidR="00136B51">
                  <w:t>of the Mexican Revolution (1910–</w:t>
                </w:r>
                <w:r>
                  <w:t xml:space="preserve">1920), </w:t>
                </w:r>
                <w:proofErr w:type="spellStart"/>
                <w:r>
                  <w:t>Revueltas</w:t>
                </w:r>
                <w:proofErr w:type="spellEnd"/>
                <w:r>
                  <w:t xml:space="preserve"> performed in the Cine Cartagena’s silent film orchestra located in the </w:t>
                </w:r>
                <w:proofErr w:type="spellStart"/>
                <w:r>
                  <w:t>westside</w:t>
                </w:r>
                <w:proofErr w:type="spellEnd"/>
                <w:r>
                  <w:t xml:space="preserve"> </w:t>
                </w:r>
                <w:proofErr w:type="spellStart"/>
                <w:r>
                  <w:t>neighborhood</w:t>
                </w:r>
                <w:proofErr w:type="spellEnd"/>
                <w:r>
                  <w:t xml:space="preserve"> of </w:t>
                </w:r>
                <w:proofErr w:type="spellStart"/>
                <w:r>
                  <w:t>Tacubaya</w:t>
                </w:r>
                <w:proofErr w:type="spellEnd"/>
                <w:r>
                  <w:t xml:space="preserve">. His stay in Mexico City came to end in September of 1917 when </w:t>
                </w:r>
                <w:proofErr w:type="spellStart"/>
                <w:r>
                  <w:t>Revueltas</w:t>
                </w:r>
                <w:proofErr w:type="spellEnd"/>
                <w:r>
                  <w:t xml:space="preserve"> and his brother </w:t>
                </w:r>
                <w:proofErr w:type="spellStart"/>
                <w:r>
                  <w:t>Fermín</w:t>
                </w:r>
                <w:proofErr w:type="spellEnd"/>
                <w:r>
                  <w:t xml:space="preserve"> enrolled in St. Edward’s College in Austin, Texas. </w:t>
                </w:r>
                <w:proofErr w:type="spellStart"/>
                <w:r>
                  <w:t>Fermín</w:t>
                </w:r>
                <w:proofErr w:type="spellEnd"/>
                <w:r>
                  <w:t xml:space="preserve"> pursued his studies in painting while Silvestre continued his music education. Here, </w:t>
                </w:r>
                <w:proofErr w:type="spellStart"/>
                <w:r>
                  <w:t>Revueltas</w:t>
                </w:r>
                <w:proofErr w:type="spellEnd"/>
                <w:r>
                  <w:t xml:space="preserve"> was exposed to works by French Symbolis</w:t>
                </w:r>
                <w:r w:rsidR="00136B51">
                  <w:t>t composer Claude Debussy (1862–</w:t>
                </w:r>
                <w:r>
                  <w:t xml:space="preserve">1918), which had lasting effect on his compositional output. The transition to Austin from Mexico City proved to be difficult for the </w:t>
                </w:r>
                <w:proofErr w:type="spellStart"/>
                <w:r>
                  <w:t>Revueltas</w:t>
                </w:r>
                <w:proofErr w:type="spellEnd"/>
                <w:r>
                  <w:t xml:space="preserve"> brothers and, as a result, they moved to Chicago in 1918 where Silvestre enrolled in the Chicago Musical College and </w:t>
                </w:r>
                <w:proofErr w:type="spellStart"/>
                <w:r>
                  <w:t>Fermín</w:t>
                </w:r>
                <w:proofErr w:type="spellEnd"/>
                <w:r>
                  <w:t xml:space="preserve"> went to Chicago Art School. Silvestre entered a new chapter in his musical education through his st</w:t>
                </w:r>
                <w:r w:rsidR="00136B51">
                  <w:t xml:space="preserve">udies with </w:t>
                </w:r>
                <w:proofErr w:type="spellStart"/>
                <w:r w:rsidR="00136B51">
                  <w:t>Feliz</w:t>
                </w:r>
                <w:proofErr w:type="spellEnd"/>
                <w:r w:rsidR="00136B51">
                  <w:t xml:space="preserve"> </w:t>
                </w:r>
                <w:proofErr w:type="spellStart"/>
                <w:r w:rsidR="00136B51">
                  <w:t>Borowski</w:t>
                </w:r>
                <w:proofErr w:type="spellEnd"/>
                <w:r w:rsidR="00136B51">
                  <w:t xml:space="preserve"> (1872–</w:t>
                </w:r>
                <w:r>
                  <w:t xml:space="preserve">1956) and violinist Leon </w:t>
                </w:r>
                <w:proofErr w:type="spellStart"/>
                <w:r>
                  <w:t>Sametini</w:t>
                </w:r>
                <w:proofErr w:type="spellEnd"/>
                <w:r>
                  <w:t xml:space="preserve">. While in Chicago, </w:t>
                </w:r>
                <w:proofErr w:type="spellStart"/>
                <w:r>
                  <w:t>Revueltas</w:t>
                </w:r>
                <w:proofErr w:type="spellEnd"/>
                <w:r>
                  <w:t xml:space="preserve"> performed in silent film houses close to his home and, due to the rise in Prohibition policies and radical politics, he was exposed to leftist ideologies. He later married an opera student, Jules </w:t>
                </w:r>
                <w:proofErr w:type="spellStart"/>
                <w:r>
                  <w:t>Klarcey</w:t>
                </w:r>
                <w:proofErr w:type="spellEnd"/>
                <w:r>
                  <w:t xml:space="preserve">. With her, he had one daughter, Carmen, born in 1922.  </w:t>
                </w:r>
              </w:p>
              <w:p w14:paraId="62314C46" w14:textId="77777777" w:rsidR="00691CA4" w:rsidRDefault="00691CA4" w:rsidP="00691CA4">
                <w:pPr>
                  <w:rPr>
                    <w:rFonts w:ascii="Times New Roman" w:hAnsi="Times New Roman" w:cs="Times New Roman"/>
                  </w:rPr>
                </w:pPr>
              </w:p>
              <w:p w14:paraId="184805DB" w14:textId="77777777" w:rsidR="00691CA4" w:rsidRPr="0080202C" w:rsidRDefault="00691CA4" w:rsidP="00136B51">
                <w:pPr>
                  <w:pStyle w:val="Heading1"/>
                  <w:outlineLvl w:val="0"/>
                </w:pPr>
                <w:r w:rsidRPr="0080202C">
                  <w:lastRenderedPageBreak/>
                  <w:t>The 1920s</w:t>
                </w:r>
              </w:p>
              <w:p w14:paraId="1E154FAB" w14:textId="77777777" w:rsidR="00691CA4" w:rsidRDefault="00691CA4" w:rsidP="00136B51">
                <w:r>
                  <w:t xml:space="preserve">During the 1920s, </w:t>
                </w:r>
                <w:proofErr w:type="spellStart"/>
                <w:r>
                  <w:t>Revueltas</w:t>
                </w:r>
                <w:proofErr w:type="spellEnd"/>
                <w:r>
                  <w:t xml:space="preserve"> moved back and forth between Mexico and the United States. After a brief stay in Mexico, </w:t>
                </w:r>
                <w:proofErr w:type="spellStart"/>
                <w:r>
                  <w:t>Revueltas</w:t>
                </w:r>
                <w:proofErr w:type="spellEnd"/>
                <w:r>
                  <w:t xml:space="preserve"> returned to Chicago and studied violin with Czec</w:t>
                </w:r>
                <w:r w:rsidR="00136B51">
                  <w:t xml:space="preserve">h violinist </w:t>
                </w:r>
                <w:proofErr w:type="spellStart"/>
                <w:r w:rsidR="00136B51">
                  <w:t>Otakor</w:t>
                </w:r>
                <w:proofErr w:type="spellEnd"/>
                <w:r w:rsidR="00136B51">
                  <w:t xml:space="preserve"> </w:t>
                </w:r>
                <w:proofErr w:type="spellStart"/>
                <w:r w:rsidR="00136B51">
                  <w:t>Sevcik</w:t>
                </w:r>
                <w:proofErr w:type="spellEnd"/>
                <w:r w:rsidR="00136B51">
                  <w:t xml:space="preserve"> (1852–</w:t>
                </w:r>
                <w:r>
                  <w:t xml:space="preserve">1934) and continued his studies there until 1923. He later returned to Mexico after the death of his father, José </w:t>
                </w:r>
                <w:proofErr w:type="spellStart"/>
                <w:r>
                  <w:t>Revueltas</w:t>
                </w:r>
                <w:proofErr w:type="spellEnd"/>
                <w:r>
                  <w:t xml:space="preserve"> Gutiérrez.</w:t>
                </w:r>
              </w:p>
              <w:p w14:paraId="329E13EF" w14:textId="77777777" w:rsidR="00691CA4" w:rsidRDefault="00691CA4" w:rsidP="00691CA4">
                <w:pPr>
                  <w:rPr>
                    <w:rFonts w:ascii="Times New Roman" w:hAnsi="Times New Roman" w:cs="Times New Roman"/>
                  </w:rPr>
                </w:pPr>
              </w:p>
              <w:p w14:paraId="756F963B" w14:textId="77777777" w:rsidR="00691CA4" w:rsidRDefault="00691CA4" w:rsidP="00136B51">
                <w:r>
                  <w:t xml:space="preserve">In 1924, composer Carlos Chávez organized a series of New Music concerts that featured </w:t>
                </w:r>
                <w:proofErr w:type="spellStart"/>
                <w:r>
                  <w:t>Revueltas</w:t>
                </w:r>
                <w:proofErr w:type="spellEnd"/>
                <w:r>
                  <w:t xml:space="preserve"> on works by Milhaud, </w:t>
                </w:r>
                <w:proofErr w:type="spellStart"/>
                <w:r>
                  <w:t>Varèse</w:t>
                </w:r>
                <w:proofErr w:type="spellEnd"/>
                <w:r>
                  <w:t xml:space="preserve">, Satie, and Poulenc. During his sojourn, </w:t>
                </w:r>
                <w:proofErr w:type="spellStart"/>
                <w:r>
                  <w:t>Revueltas</w:t>
                </w:r>
                <w:proofErr w:type="spellEnd"/>
                <w:r>
                  <w:t xml:space="preserve"> formed a trio with pianist Francisco </w:t>
                </w:r>
                <w:proofErr w:type="spellStart"/>
                <w:r>
                  <w:t>Agea</w:t>
                </w:r>
                <w:proofErr w:type="spellEnd"/>
                <w:r>
                  <w:t xml:space="preserve"> and soprano Lupe Medina. The trio </w:t>
                </w:r>
                <w:proofErr w:type="spellStart"/>
                <w:r>
                  <w:t>traveled</w:t>
                </w:r>
                <w:proofErr w:type="spellEnd"/>
                <w:r>
                  <w:t xml:space="preserve"> through major cities in Mexico and in 1928, ventured to San Antonio, Texas to perform at Beethoven Hall. </w:t>
                </w:r>
                <w:r w:rsidR="00136B51">
                  <w:t>Enthralled by the vibrant theat</w:t>
                </w:r>
                <w:r>
                  <w:t>r</w:t>
                </w:r>
                <w:r w:rsidR="00136B51">
                  <w:t>e</w:t>
                </w:r>
                <w:r>
                  <w:t xml:space="preserve"> culture and the rich diversity of a Mexican diaspora community, </w:t>
                </w:r>
                <w:proofErr w:type="spellStart"/>
                <w:r>
                  <w:t>Revueltas</w:t>
                </w:r>
                <w:proofErr w:type="spellEnd"/>
                <w:r>
                  <w:t xml:space="preserve"> stayed on after the trio disbanded. Continuing his performance career in silent film theat</w:t>
                </w:r>
                <w:r w:rsidR="00136B51">
                  <w:t>r</w:t>
                </w:r>
                <w:r>
                  <w:t xml:space="preserve">es, </w:t>
                </w:r>
                <w:proofErr w:type="spellStart"/>
                <w:r>
                  <w:t>Revueltas</w:t>
                </w:r>
                <w:proofErr w:type="spellEnd"/>
                <w:r>
                  <w:t xml:space="preserve"> joined orchestras at the Aztec and Texas </w:t>
                </w:r>
                <w:proofErr w:type="spellStart"/>
                <w:r>
                  <w:t>Theaters</w:t>
                </w:r>
                <w:proofErr w:type="spellEnd"/>
                <w:r>
                  <w:t xml:space="preserve"> in addition to joining the string faculty at the San Antonio College of Music.</w:t>
                </w:r>
              </w:p>
              <w:p w14:paraId="54E3508A" w14:textId="77777777" w:rsidR="00691CA4" w:rsidRDefault="00691CA4" w:rsidP="00691CA4">
                <w:pPr>
                  <w:rPr>
                    <w:rFonts w:ascii="Times New Roman" w:hAnsi="Times New Roman" w:cs="Times New Roman"/>
                  </w:rPr>
                </w:pPr>
              </w:p>
              <w:p w14:paraId="2F95A8C2" w14:textId="77777777" w:rsidR="00691CA4" w:rsidRDefault="00136B51" w:rsidP="00136B51">
                <w:r>
                  <w:t>In 1927–</w:t>
                </w:r>
                <w:r w:rsidR="00691CA4">
                  <w:t xml:space="preserve">28, </w:t>
                </w:r>
                <w:proofErr w:type="spellStart"/>
                <w:r w:rsidR="00691CA4">
                  <w:t>Revueltas</w:t>
                </w:r>
                <w:proofErr w:type="spellEnd"/>
                <w:r w:rsidR="00691CA4">
                  <w:t xml:space="preserve"> moved to Mobile, Alabama to perfo</w:t>
                </w:r>
                <w:r>
                  <w:t>rm in another silent film theat</w:t>
                </w:r>
                <w:r w:rsidR="00691CA4">
                  <w:t>r</w:t>
                </w:r>
                <w:r>
                  <w:t>e</w:t>
                </w:r>
                <w:r w:rsidR="00691CA4">
                  <w:t xml:space="preserve">, but his time there was short-lived due to the utilization </w:t>
                </w:r>
                <w:r>
                  <w:t xml:space="preserve">of </w:t>
                </w:r>
                <w:r w:rsidR="00691CA4">
                  <w:t>synchronized sound technology</w:t>
                </w:r>
                <w:r>
                  <w:t>,</w:t>
                </w:r>
                <w:r w:rsidR="00691CA4">
                  <w:t xml:space="preserve"> resulting in his return to San Antonio. At the end of 1927, </w:t>
                </w:r>
                <w:proofErr w:type="spellStart"/>
                <w:r w:rsidR="00691CA4">
                  <w:t>Revueltas</w:t>
                </w:r>
                <w:proofErr w:type="spellEnd"/>
                <w:r w:rsidR="00691CA4">
                  <w:t xml:space="preserve"> received an invitation from Carlos Chávez to conduct concerts of the </w:t>
                </w:r>
                <w:proofErr w:type="spellStart"/>
                <w:r w:rsidR="00691CA4">
                  <w:t>Orquesta</w:t>
                </w:r>
                <w:proofErr w:type="spellEnd"/>
                <w:r w:rsidR="00691CA4">
                  <w:t xml:space="preserve"> </w:t>
                </w:r>
                <w:proofErr w:type="spellStart"/>
                <w:r w:rsidR="00691CA4">
                  <w:t>Sinfoníca</w:t>
                </w:r>
                <w:proofErr w:type="spellEnd"/>
                <w:r w:rsidR="00691CA4">
                  <w:t xml:space="preserve"> de México. During </w:t>
                </w:r>
                <w:proofErr w:type="spellStart"/>
                <w:r w:rsidR="00691CA4">
                  <w:t>Revueltas’s</w:t>
                </w:r>
                <w:proofErr w:type="spellEnd"/>
                <w:r w:rsidR="00691CA4">
                  <w:t xml:space="preserve"> time away from Mexico City, he composed several small chamber works including </w:t>
                </w:r>
                <w:r w:rsidR="00691CA4">
                  <w:rPr>
                    <w:i/>
                  </w:rPr>
                  <w:t xml:space="preserve">Batik, Tierra p’ </w:t>
                </w:r>
                <w:proofErr w:type="spellStart"/>
                <w:r w:rsidR="00691CA4">
                  <w:rPr>
                    <w:i/>
                  </w:rPr>
                  <w:t>las</w:t>
                </w:r>
                <w:proofErr w:type="spellEnd"/>
                <w:r w:rsidR="00691CA4">
                  <w:rPr>
                    <w:i/>
                  </w:rPr>
                  <w:t xml:space="preserve"> </w:t>
                </w:r>
                <w:proofErr w:type="spellStart"/>
                <w:r w:rsidR="00691CA4">
                  <w:rPr>
                    <w:i/>
                  </w:rPr>
                  <w:t>macetas</w:t>
                </w:r>
                <w:proofErr w:type="spellEnd"/>
                <w:r w:rsidR="00691CA4">
                  <w:rPr>
                    <w:i/>
                  </w:rPr>
                  <w:t xml:space="preserve">, </w:t>
                </w:r>
                <w:r w:rsidR="00691CA4">
                  <w:t xml:space="preserve">and </w:t>
                </w:r>
                <w:r w:rsidR="00691CA4">
                  <w:rPr>
                    <w:i/>
                  </w:rPr>
                  <w:t xml:space="preserve">El </w:t>
                </w:r>
                <w:proofErr w:type="spellStart"/>
                <w:r w:rsidR="00691CA4">
                  <w:rPr>
                    <w:i/>
                  </w:rPr>
                  <w:t>Afilador</w:t>
                </w:r>
                <w:proofErr w:type="spellEnd"/>
                <w:r w:rsidR="00691CA4">
                  <w:rPr>
                    <w:i/>
                  </w:rPr>
                  <w:t xml:space="preserve">. </w:t>
                </w:r>
              </w:p>
              <w:p w14:paraId="1B77E02A" w14:textId="77777777" w:rsidR="00691CA4" w:rsidRDefault="00691CA4" w:rsidP="00691CA4">
                <w:pPr>
                  <w:rPr>
                    <w:rFonts w:ascii="Times New Roman" w:hAnsi="Times New Roman" w:cs="Times New Roman"/>
                  </w:rPr>
                </w:pPr>
              </w:p>
              <w:p w14:paraId="60DF5BE2" w14:textId="77777777" w:rsidR="00691CA4" w:rsidRDefault="00691CA4" w:rsidP="00136B51">
                <w:r>
                  <w:t xml:space="preserve">After returning to Mexico in 1929, </w:t>
                </w:r>
                <w:proofErr w:type="spellStart"/>
                <w:r>
                  <w:t>Revueltas</w:t>
                </w:r>
                <w:proofErr w:type="spellEnd"/>
                <w:r>
                  <w:t xml:space="preserve"> held directing positions with the </w:t>
                </w:r>
                <w:proofErr w:type="spellStart"/>
                <w:r>
                  <w:t>Sinfoníca</w:t>
                </w:r>
                <w:proofErr w:type="spellEnd"/>
                <w:r>
                  <w:t xml:space="preserve"> de México and the </w:t>
                </w:r>
                <w:proofErr w:type="spellStart"/>
                <w:r>
                  <w:t>Conservatorio</w:t>
                </w:r>
                <w:proofErr w:type="spellEnd"/>
                <w:r>
                  <w:t xml:space="preserve"> </w:t>
                </w:r>
                <w:proofErr w:type="spellStart"/>
                <w:r>
                  <w:t>Nacional</w:t>
                </w:r>
                <w:proofErr w:type="spellEnd"/>
                <w:r>
                  <w:t xml:space="preserve"> de México. </w:t>
                </w:r>
                <w:proofErr w:type="spellStart"/>
                <w:r>
                  <w:t>Revueltas</w:t>
                </w:r>
                <w:proofErr w:type="spellEnd"/>
                <w:r>
                  <w:t xml:space="preserve"> continued to hone his composition skills by enrolling in Chávez’s compositional classes in order to develop new music for the symphonic orchestra.</w:t>
                </w:r>
              </w:p>
              <w:p w14:paraId="73D4E8E1" w14:textId="77777777" w:rsidR="00691CA4" w:rsidRDefault="00691CA4" w:rsidP="00691CA4">
                <w:pPr>
                  <w:rPr>
                    <w:rFonts w:ascii="Times New Roman" w:hAnsi="Times New Roman" w:cs="Times New Roman"/>
                  </w:rPr>
                </w:pPr>
              </w:p>
              <w:p w14:paraId="49F702A3" w14:textId="77777777" w:rsidR="00691CA4" w:rsidRDefault="00691CA4" w:rsidP="00136B51">
                <w:pPr>
                  <w:pStyle w:val="Heading1"/>
                  <w:outlineLvl w:val="0"/>
                </w:pPr>
                <w:r w:rsidRPr="00CE7ABD">
                  <w:t>The 1930s</w:t>
                </w:r>
              </w:p>
              <w:p w14:paraId="242D0DA5" w14:textId="77777777" w:rsidR="00691CA4" w:rsidRDefault="00691CA4" w:rsidP="00136B51">
                <w:r>
                  <w:t xml:space="preserve">The early to mid 1930s mark the most productive and experimental decade of </w:t>
                </w:r>
                <w:proofErr w:type="spellStart"/>
                <w:r>
                  <w:t>Revueltas’s</w:t>
                </w:r>
                <w:proofErr w:type="spellEnd"/>
                <w:r>
                  <w:t xml:space="preserve"> career, consisting of new conducting appointments and conservatory teaching opportunities, new collaborations with dancers, poets and artists, work in the burgeoning film industry, and the composition of full orchestral works.</w:t>
                </w:r>
              </w:p>
              <w:p w14:paraId="6F713207" w14:textId="77777777" w:rsidR="00691CA4" w:rsidRDefault="00691CA4" w:rsidP="00691CA4">
                <w:pPr>
                  <w:rPr>
                    <w:rFonts w:ascii="Times New Roman" w:hAnsi="Times New Roman" w:cs="Times New Roman"/>
                  </w:rPr>
                </w:pPr>
              </w:p>
              <w:p w14:paraId="6499347F" w14:textId="77777777" w:rsidR="00691CA4" w:rsidRDefault="00691CA4" w:rsidP="00136B51">
                <w:r>
                  <w:t xml:space="preserve">After </w:t>
                </w:r>
                <w:proofErr w:type="spellStart"/>
                <w:r>
                  <w:t>Revueltas</w:t>
                </w:r>
                <w:proofErr w:type="spellEnd"/>
                <w:r>
                  <w:t xml:space="preserve"> returned from San Antonio, Chávez immediately emerged him in the music scene in Mexico City, inviting him to perform with the </w:t>
                </w:r>
                <w:proofErr w:type="spellStart"/>
                <w:r>
                  <w:t>Orquesta</w:t>
                </w:r>
                <w:proofErr w:type="spellEnd"/>
                <w:r>
                  <w:t xml:space="preserve"> </w:t>
                </w:r>
                <w:proofErr w:type="spellStart"/>
                <w:r>
                  <w:t>Sinfónica</w:t>
                </w:r>
                <w:proofErr w:type="spellEnd"/>
                <w:r>
                  <w:t xml:space="preserve"> de México and providing positions in the newly formed </w:t>
                </w:r>
                <w:proofErr w:type="spellStart"/>
                <w:r>
                  <w:t>Sinfónica</w:t>
                </w:r>
                <w:proofErr w:type="spellEnd"/>
                <w:r>
                  <w:t xml:space="preserve"> de México and the </w:t>
                </w:r>
                <w:proofErr w:type="spellStart"/>
                <w:r>
                  <w:t>Conservatorio</w:t>
                </w:r>
                <w:proofErr w:type="spellEnd"/>
                <w:r>
                  <w:t xml:space="preserve"> </w:t>
                </w:r>
                <w:proofErr w:type="spellStart"/>
                <w:r>
                  <w:t>Nacional</w:t>
                </w:r>
                <w:proofErr w:type="spellEnd"/>
                <w:r>
                  <w:t xml:space="preserve"> de México. While working for the </w:t>
                </w:r>
                <w:proofErr w:type="spellStart"/>
                <w:r>
                  <w:t>Sinfónica</w:t>
                </w:r>
                <w:proofErr w:type="spellEnd"/>
                <w:r>
                  <w:t xml:space="preserve"> de México, </w:t>
                </w:r>
                <w:proofErr w:type="spellStart"/>
                <w:r>
                  <w:t>Revueltas</w:t>
                </w:r>
                <w:proofErr w:type="spellEnd"/>
                <w:r>
                  <w:t xml:space="preserve"> conducted and organized several concerts and wrote the program notes. Here, he began to develop his own style of satirical program note writing reflecting approaches utilized by the French Dadaists and the newly formed avant-garde Mexican literary movement, </w:t>
                </w:r>
                <w:proofErr w:type="spellStart"/>
                <w:r w:rsidRPr="00C4336D">
                  <w:rPr>
                    <w:i/>
                  </w:rPr>
                  <w:t>Estridentismo</w:t>
                </w:r>
                <w:proofErr w:type="spellEnd"/>
                <w:r>
                  <w:t>.</w:t>
                </w:r>
              </w:p>
              <w:p w14:paraId="647FD303" w14:textId="77777777" w:rsidR="00691CA4" w:rsidRDefault="00691CA4" w:rsidP="00691CA4">
                <w:pPr>
                  <w:rPr>
                    <w:rFonts w:ascii="Times New Roman" w:hAnsi="Times New Roman" w:cs="Times New Roman"/>
                  </w:rPr>
                </w:pPr>
              </w:p>
              <w:p w14:paraId="16CF02FE" w14:textId="77777777" w:rsidR="00691CA4" w:rsidRPr="00AB30D7" w:rsidRDefault="00691CA4" w:rsidP="00136B51">
                <w:r>
                  <w:t xml:space="preserve">In 1931, </w:t>
                </w:r>
                <w:proofErr w:type="spellStart"/>
                <w:r>
                  <w:t>Revueltas</w:t>
                </w:r>
                <w:proofErr w:type="spellEnd"/>
                <w:r>
                  <w:t xml:space="preserve"> </w:t>
                </w:r>
                <w:proofErr w:type="spellStart"/>
                <w:r>
                  <w:t>traveled</w:t>
                </w:r>
                <w:proofErr w:type="spellEnd"/>
                <w:r>
                  <w:t xml:space="preserve"> to Cuernavaca with Chávez’s support to work on a full orchestral work. The piece </w:t>
                </w:r>
                <w:proofErr w:type="spellStart"/>
                <w:r>
                  <w:rPr>
                    <w:i/>
                  </w:rPr>
                  <w:t>Cuauhnáhuac</w:t>
                </w:r>
                <w:proofErr w:type="spellEnd"/>
                <w:r>
                  <w:rPr>
                    <w:i/>
                  </w:rPr>
                  <w:t xml:space="preserve"> </w:t>
                </w:r>
                <w:r>
                  <w:t xml:space="preserve">(the </w:t>
                </w:r>
                <w:proofErr w:type="spellStart"/>
                <w:r w:rsidRPr="00BF316D">
                  <w:rPr>
                    <w:i/>
                  </w:rPr>
                  <w:t>náhuatl</w:t>
                </w:r>
                <w:proofErr w:type="spellEnd"/>
                <w:r w:rsidRPr="00BF316D">
                  <w:rPr>
                    <w:i/>
                  </w:rPr>
                  <w:t xml:space="preserve"> t</w:t>
                </w:r>
                <w:r>
                  <w:t xml:space="preserve">ranslation for Cuernavaca) initiated another practice for </w:t>
                </w:r>
                <w:proofErr w:type="spellStart"/>
                <w:r>
                  <w:t>Revueltas</w:t>
                </w:r>
                <w:proofErr w:type="spellEnd"/>
                <w:r>
                  <w:t xml:space="preserve"> of naming works after geographical locations and programmatic titles. Works that followed in this vein include</w:t>
                </w:r>
                <w:r>
                  <w:rPr>
                    <w:i/>
                  </w:rPr>
                  <w:t xml:space="preserve">, </w:t>
                </w:r>
                <w:r>
                  <w:t xml:space="preserve">the dissonant </w:t>
                </w:r>
                <w:proofErr w:type="spellStart"/>
                <w:r w:rsidRPr="00BF316D">
                  <w:rPr>
                    <w:i/>
                  </w:rPr>
                  <w:t>Esquinas</w:t>
                </w:r>
                <w:proofErr w:type="spellEnd"/>
                <w:r>
                  <w:rPr>
                    <w:i/>
                  </w:rPr>
                  <w:t xml:space="preserve"> </w:t>
                </w:r>
                <w:r>
                  <w:t>(1931)</w:t>
                </w:r>
                <w:r w:rsidRPr="00BF316D">
                  <w:rPr>
                    <w:i/>
                  </w:rPr>
                  <w:t>,</w:t>
                </w:r>
                <w:r>
                  <w:rPr>
                    <w:i/>
                  </w:rPr>
                  <w:t xml:space="preserve"> </w:t>
                </w:r>
                <w:proofErr w:type="spellStart"/>
                <w:r>
                  <w:rPr>
                    <w:i/>
                  </w:rPr>
                  <w:t>Ventanas</w:t>
                </w:r>
                <w:proofErr w:type="spellEnd"/>
                <w:r>
                  <w:rPr>
                    <w:i/>
                  </w:rPr>
                  <w:t xml:space="preserve"> </w:t>
                </w:r>
                <w:r>
                  <w:t>(1931)</w:t>
                </w:r>
                <w:r>
                  <w:rPr>
                    <w:i/>
                  </w:rPr>
                  <w:t>,</w:t>
                </w:r>
                <w:r>
                  <w:t xml:space="preserve"> </w:t>
                </w:r>
                <w:proofErr w:type="spellStart"/>
                <w:r>
                  <w:rPr>
                    <w:i/>
                  </w:rPr>
                  <w:t>Colorines</w:t>
                </w:r>
                <w:proofErr w:type="spellEnd"/>
                <w:r>
                  <w:rPr>
                    <w:i/>
                  </w:rPr>
                  <w:t xml:space="preserve"> </w:t>
                </w:r>
                <w:r>
                  <w:t xml:space="preserve">(1932), and the picture postcard work </w:t>
                </w:r>
                <w:proofErr w:type="spellStart"/>
                <w:r>
                  <w:rPr>
                    <w:i/>
                  </w:rPr>
                  <w:t>Janitzio</w:t>
                </w:r>
                <w:proofErr w:type="spellEnd"/>
                <w:r>
                  <w:rPr>
                    <w:i/>
                  </w:rPr>
                  <w:t xml:space="preserve"> </w:t>
                </w:r>
                <w:r>
                  <w:t>(1933)</w:t>
                </w:r>
                <w:r>
                  <w:rPr>
                    <w:i/>
                  </w:rPr>
                  <w:t>.</w:t>
                </w:r>
                <w:r>
                  <w:t xml:space="preserve"> These works featured compositional elements known as the </w:t>
                </w:r>
                <w:proofErr w:type="spellStart"/>
                <w:r>
                  <w:t>Revueltian</w:t>
                </w:r>
                <w:proofErr w:type="spellEnd"/>
                <w:r>
                  <w:t xml:space="preserve"> style such as polytonality, persistent syncopation, references to folk and popular material, and eclectic timbres.</w:t>
                </w:r>
                <w:r>
                  <w:rPr>
                    <w:i/>
                  </w:rPr>
                  <w:t xml:space="preserve">  </w:t>
                </w:r>
              </w:p>
              <w:p w14:paraId="1EB28924" w14:textId="77777777" w:rsidR="00691CA4" w:rsidRDefault="00691CA4" w:rsidP="00691CA4">
                <w:pPr>
                  <w:rPr>
                    <w:rFonts w:ascii="Times New Roman" w:hAnsi="Times New Roman" w:cs="Times New Roman"/>
                    <w:b/>
                  </w:rPr>
                </w:pPr>
              </w:p>
              <w:p w14:paraId="4243ECC4" w14:textId="77777777" w:rsidR="00691CA4" w:rsidRDefault="00691CA4" w:rsidP="00136B51">
                <w:r>
                  <w:lastRenderedPageBreak/>
                  <w:t xml:space="preserve">Continuing his career in film music, </w:t>
                </w:r>
                <w:proofErr w:type="spellStart"/>
                <w:r>
                  <w:t>Revueltas</w:t>
                </w:r>
                <w:proofErr w:type="spellEnd"/>
                <w:r>
                  <w:t xml:space="preserve"> transitioned from performer to composer. In 1934, </w:t>
                </w:r>
                <w:proofErr w:type="spellStart"/>
                <w:r>
                  <w:t>Revueltas</w:t>
                </w:r>
                <w:proofErr w:type="spellEnd"/>
                <w:r>
                  <w:t xml:space="preserve"> collaborated with leftist photographer Paul Strand pseudo-documentary, </w:t>
                </w:r>
                <w:proofErr w:type="spellStart"/>
                <w:r>
                  <w:rPr>
                    <w:i/>
                  </w:rPr>
                  <w:t>Redes</w:t>
                </w:r>
                <w:proofErr w:type="spellEnd"/>
                <w:r>
                  <w:rPr>
                    <w:i/>
                  </w:rPr>
                  <w:t>.</w:t>
                </w:r>
                <w:r>
                  <w:t xml:space="preserve"> </w:t>
                </w:r>
                <w:proofErr w:type="spellStart"/>
                <w:r>
                  <w:t>Revueltas</w:t>
                </w:r>
                <w:proofErr w:type="spellEnd"/>
                <w:r>
                  <w:t xml:space="preserve"> performance career in the silent film houses in the United States and Mexico allowed him to compose the film’s full underscoring. Directly after his involvement in the film, director Fernando de Fuentes acquired </w:t>
                </w:r>
                <w:proofErr w:type="spellStart"/>
                <w:r>
                  <w:t>Revueltas</w:t>
                </w:r>
                <w:proofErr w:type="spellEnd"/>
                <w:r>
                  <w:t xml:space="preserve"> for his 1935 Revolutionary melodrama </w:t>
                </w:r>
                <w:r>
                  <w:rPr>
                    <w:i/>
                  </w:rPr>
                  <w:t>¡</w:t>
                </w:r>
                <w:proofErr w:type="spellStart"/>
                <w:r>
                  <w:rPr>
                    <w:i/>
                  </w:rPr>
                  <w:t>Vámonos</w:t>
                </w:r>
                <w:proofErr w:type="spellEnd"/>
                <w:r>
                  <w:rPr>
                    <w:i/>
                  </w:rPr>
                  <w:t xml:space="preserve"> con </w:t>
                </w:r>
                <w:proofErr w:type="spellStart"/>
                <w:r>
                  <w:rPr>
                    <w:i/>
                  </w:rPr>
                  <w:t>Pancho</w:t>
                </w:r>
                <w:proofErr w:type="spellEnd"/>
                <w:r>
                  <w:rPr>
                    <w:i/>
                  </w:rPr>
                  <w:t xml:space="preserve"> Villa! </w:t>
                </w:r>
                <w:r>
                  <w:t xml:space="preserve">in which he also played a small role as the bar pianist. </w:t>
                </w:r>
                <w:proofErr w:type="spellStart"/>
                <w:r>
                  <w:t>Revueltas’s</w:t>
                </w:r>
                <w:proofErr w:type="spellEnd"/>
                <w:r>
                  <w:t xml:space="preserve"> score incorporated several well-known </w:t>
                </w:r>
                <w:proofErr w:type="spellStart"/>
                <w:r w:rsidRPr="00BF316D">
                  <w:rPr>
                    <w:i/>
                  </w:rPr>
                  <w:t>corridos</w:t>
                </w:r>
                <w:proofErr w:type="spellEnd"/>
                <w:r>
                  <w:t xml:space="preserve"> from the Mexican Revolution in order to construct the appropriate atmosphere. His cinematic film score solidified paradigms for the Revolutionary melodrama for years to come. He composed for eight feature films including </w:t>
                </w:r>
                <w:proofErr w:type="spellStart"/>
                <w:r>
                  <w:t>Chano</w:t>
                </w:r>
                <w:proofErr w:type="spellEnd"/>
                <w:r>
                  <w:t xml:space="preserve"> </w:t>
                </w:r>
                <w:proofErr w:type="spellStart"/>
                <w:r>
                  <w:t>Ureta’s</w:t>
                </w:r>
                <w:proofErr w:type="spellEnd"/>
                <w:r>
                  <w:t xml:space="preserve"> </w:t>
                </w:r>
                <w:r>
                  <w:rPr>
                    <w:i/>
                  </w:rPr>
                  <w:t xml:space="preserve">La </w:t>
                </w:r>
                <w:proofErr w:type="spellStart"/>
                <w:r>
                  <w:rPr>
                    <w:i/>
                  </w:rPr>
                  <w:t>noche</w:t>
                </w:r>
                <w:proofErr w:type="spellEnd"/>
                <w:r>
                  <w:rPr>
                    <w:i/>
                  </w:rPr>
                  <w:t xml:space="preserve"> de los </w:t>
                </w:r>
                <w:proofErr w:type="spellStart"/>
                <w:r>
                  <w:rPr>
                    <w:i/>
                  </w:rPr>
                  <w:t>mayas</w:t>
                </w:r>
                <w:proofErr w:type="spellEnd"/>
                <w:r>
                  <w:rPr>
                    <w:i/>
                  </w:rPr>
                  <w:t xml:space="preserve"> </w:t>
                </w:r>
                <w:r>
                  <w:t xml:space="preserve">(1939), in which composer and conductor José Luis </w:t>
                </w:r>
                <w:proofErr w:type="spellStart"/>
                <w:r>
                  <w:t>Limantour</w:t>
                </w:r>
                <w:proofErr w:type="spellEnd"/>
                <w:r>
                  <w:t xml:space="preserve"> later turned </w:t>
                </w:r>
                <w:proofErr w:type="spellStart"/>
                <w:r>
                  <w:t>Revueltas’s</w:t>
                </w:r>
                <w:proofErr w:type="spellEnd"/>
                <w:r>
                  <w:t xml:space="preserve"> underscoring into a four-movement symphonic suite in 1960.</w:t>
                </w:r>
              </w:p>
              <w:p w14:paraId="42DEE801" w14:textId="77777777" w:rsidR="00691CA4" w:rsidRDefault="00691CA4" w:rsidP="00691CA4">
                <w:pPr>
                  <w:rPr>
                    <w:rFonts w:ascii="Times New Roman" w:hAnsi="Times New Roman" w:cs="Times New Roman"/>
                  </w:rPr>
                </w:pPr>
              </w:p>
              <w:p w14:paraId="7C774F2B" w14:textId="77777777" w:rsidR="00691CA4" w:rsidRDefault="00691CA4" w:rsidP="00136B51">
                <w:proofErr w:type="spellStart"/>
                <w:r>
                  <w:t>Revueltas’s</w:t>
                </w:r>
                <w:proofErr w:type="spellEnd"/>
                <w:r>
                  <w:t xml:space="preserve"> political support surfaced in 1938 when he travelled to Spain during the Spain Civil War with the leftist organization the </w:t>
                </w:r>
                <w:proofErr w:type="spellStart"/>
                <w:r>
                  <w:rPr>
                    <w:i/>
                  </w:rPr>
                  <w:t>Liga</w:t>
                </w:r>
                <w:proofErr w:type="spellEnd"/>
                <w:r w:rsidRPr="00BF316D">
                  <w:rPr>
                    <w:i/>
                  </w:rPr>
                  <w:t xml:space="preserve"> de </w:t>
                </w:r>
                <w:proofErr w:type="spellStart"/>
                <w:r w:rsidRPr="00BF316D">
                  <w:rPr>
                    <w:i/>
                  </w:rPr>
                  <w:t>Escritores</w:t>
                </w:r>
                <w:proofErr w:type="spellEnd"/>
                <w:r w:rsidRPr="00BF316D">
                  <w:rPr>
                    <w:i/>
                  </w:rPr>
                  <w:t xml:space="preserve"> y </w:t>
                </w:r>
                <w:proofErr w:type="spellStart"/>
                <w:r w:rsidRPr="00BF316D">
                  <w:rPr>
                    <w:i/>
                  </w:rPr>
                  <w:t>Artistas</w:t>
                </w:r>
                <w:proofErr w:type="spellEnd"/>
                <w:r w:rsidRPr="00BF316D">
                  <w:rPr>
                    <w:i/>
                  </w:rPr>
                  <w:t xml:space="preserve"> </w:t>
                </w:r>
                <w:proofErr w:type="spellStart"/>
                <w:r w:rsidRPr="00BF316D">
                  <w:rPr>
                    <w:i/>
                  </w:rPr>
                  <w:t>Revolucionarios</w:t>
                </w:r>
                <w:proofErr w:type="spellEnd"/>
                <w:r>
                  <w:t xml:space="preserve"> (LEAR), demonstrating his support for the Republican cause. When he returned to Mexico, he continued teaching at the conservatory and composing, including his </w:t>
                </w:r>
                <w:proofErr w:type="spellStart"/>
                <w:r>
                  <w:t>Afrocuban</w:t>
                </w:r>
                <w:proofErr w:type="spellEnd"/>
                <w:r>
                  <w:t xml:space="preserve"> inspired tone poem </w:t>
                </w:r>
                <w:proofErr w:type="spellStart"/>
                <w:r>
                  <w:rPr>
                    <w:i/>
                  </w:rPr>
                  <w:t>Sensemayá</w:t>
                </w:r>
                <w:proofErr w:type="spellEnd"/>
                <w:r>
                  <w:rPr>
                    <w:i/>
                  </w:rPr>
                  <w:t xml:space="preserve"> </w:t>
                </w:r>
                <w:r>
                  <w:t>(1938).</w:t>
                </w:r>
              </w:p>
              <w:p w14:paraId="0825188A" w14:textId="77777777" w:rsidR="00691CA4" w:rsidRDefault="00691CA4" w:rsidP="00691CA4">
                <w:pPr>
                  <w:rPr>
                    <w:rFonts w:ascii="Times New Roman" w:hAnsi="Times New Roman" w:cs="Times New Roman"/>
                  </w:rPr>
                </w:pPr>
              </w:p>
              <w:p w14:paraId="122B199D" w14:textId="77777777" w:rsidR="00691CA4" w:rsidRDefault="00691CA4" w:rsidP="00136B51">
                <w:proofErr w:type="spellStart"/>
                <w:r>
                  <w:t>Revueltas</w:t>
                </w:r>
                <w:proofErr w:type="spellEnd"/>
                <w:r>
                  <w:t xml:space="preserve"> died in 1940 due to complications with alcoholism and pneumonia. </w:t>
                </w:r>
              </w:p>
              <w:p w14:paraId="1A824759" w14:textId="77777777" w:rsidR="00691CA4" w:rsidRDefault="00691CA4" w:rsidP="00691CA4">
                <w:pPr>
                  <w:rPr>
                    <w:rFonts w:ascii="Times New Roman" w:hAnsi="Times New Roman" w:cs="Times New Roman"/>
                  </w:rPr>
                </w:pPr>
              </w:p>
              <w:p w14:paraId="12F7D45C" w14:textId="77777777" w:rsidR="00691CA4" w:rsidRDefault="00136B51" w:rsidP="00136B51">
                <w:pPr>
                  <w:pStyle w:val="Heading1"/>
                  <w:outlineLvl w:val="0"/>
                </w:pPr>
                <w:r>
                  <w:t>List of Works</w:t>
                </w:r>
              </w:p>
              <w:p w14:paraId="489A9BA6" w14:textId="77777777" w:rsidR="00691CA4" w:rsidRDefault="00136B51" w:rsidP="00136B51">
                <w:pPr>
                  <w:pStyle w:val="Heading2"/>
                  <w:outlineLvl w:val="1"/>
                </w:pPr>
                <w:r>
                  <w:t xml:space="preserve">Ballet </w:t>
                </w:r>
                <w:r w:rsidRPr="00136B51">
                  <w:t>Music</w:t>
                </w:r>
              </w:p>
              <w:p w14:paraId="6E51FB0E" w14:textId="77777777" w:rsidR="00691CA4" w:rsidRPr="00136B51" w:rsidRDefault="00691CA4" w:rsidP="00136B51">
                <w:pPr>
                  <w:pStyle w:val="NormalfollowingH2"/>
                </w:pPr>
                <w:r w:rsidRPr="00136B51">
                  <w:rPr>
                    <w:i/>
                  </w:rPr>
                  <w:t xml:space="preserve">El </w:t>
                </w:r>
                <w:proofErr w:type="spellStart"/>
                <w:r w:rsidRPr="00136B51">
                  <w:rPr>
                    <w:i/>
                  </w:rPr>
                  <w:t>renacuajo</w:t>
                </w:r>
                <w:proofErr w:type="spellEnd"/>
                <w:r w:rsidRPr="00136B51">
                  <w:rPr>
                    <w:i/>
                  </w:rPr>
                  <w:t xml:space="preserve"> </w:t>
                </w:r>
                <w:proofErr w:type="spellStart"/>
                <w:r w:rsidRPr="00136B51">
                  <w:rPr>
                    <w:i/>
                  </w:rPr>
                  <w:t>paseador</w:t>
                </w:r>
                <w:proofErr w:type="spellEnd"/>
                <w:r w:rsidRPr="00136B51">
                  <w:rPr>
                    <w:i/>
                  </w:rPr>
                  <w:t xml:space="preserve"> </w:t>
                </w:r>
                <w:r w:rsidRPr="00136B51">
                  <w:t xml:space="preserve">(1933) </w:t>
                </w:r>
                <w:proofErr w:type="spellStart"/>
                <w:r w:rsidRPr="00136B51">
                  <w:t>reorchestrated</w:t>
                </w:r>
                <w:proofErr w:type="spellEnd"/>
                <w:r w:rsidRPr="00136B51">
                  <w:t xml:space="preserve"> in 1936</w:t>
                </w:r>
              </w:p>
              <w:p w14:paraId="5A193A6D" w14:textId="77777777" w:rsidR="00691CA4" w:rsidRPr="00136B51" w:rsidRDefault="00691CA4" w:rsidP="00136B51">
                <w:pPr>
                  <w:pStyle w:val="NormalfollowingH2"/>
                </w:pPr>
                <w:proofErr w:type="spellStart"/>
                <w:r w:rsidRPr="00136B51">
                  <w:rPr>
                    <w:i/>
                  </w:rPr>
                  <w:t>Troka</w:t>
                </w:r>
                <w:proofErr w:type="spellEnd"/>
                <w:r w:rsidRPr="00136B51">
                  <w:rPr>
                    <w:i/>
                  </w:rPr>
                  <w:t xml:space="preserve"> </w:t>
                </w:r>
                <w:r w:rsidRPr="00136B51">
                  <w:t>(1933)</w:t>
                </w:r>
              </w:p>
              <w:p w14:paraId="14E348A2" w14:textId="77777777" w:rsidR="00691CA4" w:rsidRPr="00136B51" w:rsidRDefault="00691CA4" w:rsidP="00136B51">
                <w:pPr>
                  <w:pStyle w:val="NormalfollowingH2"/>
                </w:pPr>
                <w:r w:rsidRPr="00136B51">
                  <w:rPr>
                    <w:i/>
                  </w:rPr>
                  <w:t xml:space="preserve">La </w:t>
                </w:r>
                <w:proofErr w:type="spellStart"/>
                <w:r w:rsidRPr="00136B51">
                  <w:rPr>
                    <w:i/>
                  </w:rPr>
                  <w:t>Coronela</w:t>
                </w:r>
                <w:proofErr w:type="spellEnd"/>
                <w:r w:rsidRPr="00136B51">
                  <w:rPr>
                    <w:i/>
                  </w:rPr>
                  <w:t xml:space="preserve"> </w:t>
                </w:r>
                <w:r w:rsidRPr="00136B51">
                  <w:t>(1940)</w:t>
                </w:r>
              </w:p>
              <w:p w14:paraId="6E662AF1" w14:textId="77777777" w:rsidR="00691CA4" w:rsidRDefault="00691CA4" w:rsidP="00691CA4">
                <w:pPr>
                  <w:rPr>
                    <w:rFonts w:ascii="Times New Roman" w:hAnsi="Times New Roman" w:cs="Times New Roman"/>
                  </w:rPr>
                </w:pPr>
              </w:p>
              <w:p w14:paraId="608A5350" w14:textId="77777777" w:rsidR="00691CA4" w:rsidRDefault="00691CA4" w:rsidP="00136B51">
                <w:pPr>
                  <w:pStyle w:val="Heading2"/>
                  <w:outlineLvl w:val="1"/>
                </w:pPr>
                <w:r w:rsidRPr="007C2B8E">
                  <w:t>Instrumental Chamber Works</w:t>
                </w:r>
              </w:p>
              <w:p w14:paraId="35AB1654" w14:textId="77777777" w:rsidR="00691CA4" w:rsidRPr="00136B51" w:rsidRDefault="00691CA4" w:rsidP="00136B51">
                <w:pPr>
                  <w:rPr>
                    <w:u w:val="single"/>
                  </w:rPr>
                </w:pPr>
                <w:r w:rsidRPr="00136B51">
                  <w:rPr>
                    <w:i/>
                  </w:rPr>
                  <w:t xml:space="preserve">Tierra pa’ </w:t>
                </w:r>
                <w:proofErr w:type="spellStart"/>
                <w:r w:rsidRPr="00136B51">
                  <w:rPr>
                    <w:i/>
                  </w:rPr>
                  <w:t>las</w:t>
                </w:r>
                <w:proofErr w:type="spellEnd"/>
                <w:r w:rsidRPr="00136B51">
                  <w:rPr>
                    <w:i/>
                  </w:rPr>
                  <w:t xml:space="preserve"> </w:t>
                </w:r>
                <w:proofErr w:type="spellStart"/>
                <w:r w:rsidRPr="00136B51">
                  <w:rPr>
                    <w:i/>
                  </w:rPr>
                  <w:t>macetas</w:t>
                </w:r>
                <w:proofErr w:type="spellEnd"/>
                <w:r w:rsidRPr="00136B51">
                  <w:t xml:space="preserve"> (1924)</w:t>
                </w:r>
              </w:p>
              <w:p w14:paraId="7F846E6D" w14:textId="77777777" w:rsidR="00691CA4" w:rsidRPr="00136B51" w:rsidRDefault="00691CA4" w:rsidP="00136B51">
                <w:pPr>
                  <w:rPr>
                    <w:u w:val="single"/>
                  </w:rPr>
                </w:pPr>
                <w:r w:rsidRPr="00136B51">
                  <w:rPr>
                    <w:i/>
                  </w:rPr>
                  <w:t>Prelude</w:t>
                </w:r>
                <w:r w:rsidRPr="00136B51">
                  <w:t xml:space="preserve"> (1924)</w:t>
                </w:r>
              </w:p>
              <w:p w14:paraId="168D4A9B" w14:textId="77777777" w:rsidR="00691CA4" w:rsidRPr="00136B51" w:rsidRDefault="00691CA4" w:rsidP="00136B51">
                <w:pPr>
                  <w:rPr>
                    <w:u w:val="single"/>
                  </w:rPr>
                </w:pPr>
                <w:r w:rsidRPr="00136B51">
                  <w:rPr>
                    <w:i/>
                  </w:rPr>
                  <w:t>Batik</w:t>
                </w:r>
                <w:r w:rsidRPr="00136B51">
                  <w:t xml:space="preserve"> (1926)</w:t>
                </w:r>
              </w:p>
              <w:p w14:paraId="4573CB4A" w14:textId="77777777" w:rsidR="00691CA4" w:rsidRPr="00136B51" w:rsidRDefault="00691CA4" w:rsidP="00136B51">
                <w:pPr>
                  <w:rPr>
                    <w:u w:val="single"/>
                  </w:rPr>
                </w:pPr>
                <w:r w:rsidRPr="00136B51">
                  <w:rPr>
                    <w:i/>
                  </w:rPr>
                  <w:t xml:space="preserve">El </w:t>
                </w:r>
                <w:proofErr w:type="spellStart"/>
                <w:r w:rsidRPr="00136B51">
                  <w:rPr>
                    <w:i/>
                  </w:rPr>
                  <w:t>Afilador</w:t>
                </w:r>
                <w:proofErr w:type="spellEnd"/>
                <w:r w:rsidRPr="00136B51">
                  <w:t>, for piano and violin (1924-29)</w:t>
                </w:r>
              </w:p>
              <w:p w14:paraId="064AAB74" w14:textId="77777777" w:rsidR="00691CA4" w:rsidRPr="00136B51" w:rsidRDefault="00691CA4" w:rsidP="00136B51">
                <w:proofErr w:type="spellStart"/>
                <w:r w:rsidRPr="00136B51">
                  <w:rPr>
                    <w:i/>
                  </w:rPr>
                  <w:t>Cuatro</w:t>
                </w:r>
                <w:proofErr w:type="spellEnd"/>
                <w:r w:rsidRPr="00136B51">
                  <w:rPr>
                    <w:i/>
                  </w:rPr>
                  <w:t xml:space="preserve"> </w:t>
                </w:r>
                <w:proofErr w:type="spellStart"/>
                <w:r w:rsidRPr="00136B51">
                  <w:rPr>
                    <w:i/>
                  </w:rPr>
                  <w:t>pequeños</w:t>
                </w:r>
                <w:proofErr w:type="spellEnd"/>
                <w:r w:rsidRPr="00136B51">
                  <w:rPr>
                    <w:i/>
                  </w:rPr>
                  <w:t xml:space="preserve"> </w:t>
                </w:r>
                <w:proofErr w:type="spellStart"/>
                <w:r w:rsidRPr="00136B51">
                  <w:rPr>
                    <w:i/>
                  </w:rPr>
                  <w:t>trozos</w:t>
                </w:r>
                <w:proofErr w:type="spellEnd"/>
                <w:r w:rsidRPr="00136B51">
                  <w:t xml:space="preserve"> for two violins and cello (1929)</w:t>
                </w:r>
              </w:p>
              <w:p w14:paraId="79A0453F" w14:textId="77777777" w:rsidR="00691CA4" w:rsidRPr="00136B51" w:rsidRDefault="00691CA4" w:rsidP="00136B51">
                <w:proofErr w:type="spellStart"/>
                <w:r w:rsidRPr="00136B51">
                  <w:rPr>
                    <w:i/>
                  </w:rPr>
                  <w:t>Pieza</w:t>
                </w:r>
                <w:proofErr w:type="spellEnd"/>
                <w:r w:rsidRPr="00136B51">
                  <w:rPr>
                    <w:i/>
                  </w:rPr>
                  <w:t xml:space="preserve"> para </w:t>
                </w:r>
                <w:proofErr w:type="spellStart"/>
                <w:r w:rsidRPr="00136B51">
                  <w:rPr>
                    <w:i/>
                  </w:rPr>
                  <w:t>doce</w:t>
                </w:r>
                <w:proofErr w:type="spellEnd"/>
                <w:r w:rsidRPr="00136B51">
                  <w:rPr>
                    <w:i/>
                  </w:rPr>
                  <w:t xml:space="preserve"> </w:t>
                </w:r>
                <w:proofErr w:type="spellStart"/>
                <w:r w:rsidRPr="00136B51">
                  <w:rPr>
                    <w:i/>
                  </w:rPr>
                  <w:t>instrumentos</w:t>
                </w:r>
                <w:proofErr w:type="spellEnd"/>
                <w:r w:rsidRPr="00136B51">
                  <w:t xml:space="preserve"> (1929)</w:t>
                </w:r>
              </w:p>
              <w:p w14:paraId="148D865D" w14:textId="77777777" w:rsidR="00691CA4" w:rsidRPr="00136B51" w:rsidRDefault="00691CA4" w:rsidP="00136B51">
                <w:pPr>
                  <w:rPr>
                    <w:u w:val="single"/>
                  </w:rPr>
                </w:pPr>
                <w:proofErr w:type="spellStart"/>
                <w:r w:rsidRPr="00136B51">
                  <w:rPr>
                    <w:i/>
                  </w:rPr>
                  <w:t>Cuarteto</w:t>
                </w:r>
                <w:proofErr w:type="spellEnd"/>
                <w:r w:rsidRPr="00136B51">
                  <w:rPr>
                    <w:i/>
                  </w:rPr>
                  <w:t xml:space="preserve"> de </w:t>
                </w:r>
                <w:proofErr w:type="spellStart"/>
                <w:r w:rsidRPr="00136B51">
                  <w:rPr>
                    <w:i/>
                  </w:rPr>
                  <w:t>cuerdas</w:t>
                </w:r>
                <w:proofErr w:type="spellEnd"/>
                <w:r w:rsidRPr="00136B51">
                  <w:rPr>
                    <w:i/>
                  </w:rPr>
                  <w:t xml:space="preserve"> no. 1</w:t>
                </w:r>
                <w:r w:rsidRPr="00136B51">
                  <w:t xml:space="preserve"> (1930)</w:t>
                </w:r>
              </w:p>
              <w:p w14:paraId="146856A9" w14:textId="77777777" w:rsidR="00691CA4" w:rsidRPr="00136B51" w:rsidRDefault="00691CA4" w:rsidP="00136B51">
                <w:pPr>
                  <w:rPr>
                    <w:u w:val="single"/>
                  </w:rPr>
                </w:pPr>
                <w:proofErr w:type="spellStart"/>
                <w:r w:rsidRPr="00136B51">
                  <w:rPr>
                    <w:i/>
                  </w:rPr>
                  <w:t>Cuarteto</w:t>
                </w:r>
                <w:proofErr w:type="spellEnd"/>
                <w:r w:rsidRPr="00136B51">
                  <w:rPr>
                    <w:i/>
                  </w:rPr>
                  <w:t xml:space="preserve"> de </w:t>
                </w:r>
                <w:proofErr w:type="spellStart"/>
                <w:r w:rsidRPr="00136B51">
                  <w:rPr>
                    <w:i/>
                  </w:rPr>
                  <w:t>cuerdas</w:t>
                </w:r>
                <w:proofErr w:type="spellEnd"/>
                <w:r w:rsidRPr="00136B51">
                  <w:rPr>
                    <w:i/>
                  </w:rPr>
                  <w:t xml:space="preserve"> no. 2, </w:t>
                </w:r>
                <w:proofErr w:type="spellStart"/>
                <w:r w:rsidRPr="00136B51">
                  <w:rPr>
                    <w:i/>
                  </w:rPr>
                  <w:t>Magueyes</w:t>
                </w:r>
                <w:proofErr w:type="spellEnd"/>
                <w:r w:rsidRPr="00136B51">
                  <w:t xml:space="preserve"> (1931)</w:t>
                </w:r>
              </w:p>
              <w:p w14:paraId="01D13FB4" w14:textId="77777777" w:rsidR="00691CA4" w:rsidRPr="00136B51" w:rsidRDefault="00691CA4" w:rsidP="00136B51">
                <w:pPr>
                  <w:rPr>
                    <w:u w:val="single"/>
                  </w:rPr>
                </w:pPr>
                <w:proofErr w:type="spellStart"/>
                <w:r w:rsidRPr="00136B51">
                  <w:rPr>
                    <w:i/>
                  </w:rPr>
                  <w:t>Cuarteto</w:t>
                </w:r>
                <w:proofErr w:type="spellEnd"/>
                <w:r w:rsidRPr="00136B51">
                  <w:rPr>
                    <w:i/>
                  </w:rPr>
                  <w:t xml:space="preserve"> de </w:t>
                </w:r>
                <w:proofErr w:type="spellStart"/>
                <w:r w:rsidRPr="00136B51">
                  <w:rPr>
                    <w:i/>
                  </w:rPr>
                  <w:t>cuerdas</w:t>
                </w:r>
                <w:proofErr w:type="spellEnd"/>
                <w:r w:rsidRPr="00136B51">
                  <w:rPr>
                    <w:i/>
                  </w:rPr>
                  <w:t xml:space="preserve"> no. 3</w:t>
                </w:r>
                <w:r w:rsidRPr="00136B51">
                  <w:t xml:space="preserve"> (1931)</w:t>
                </w:r>
              </w:p>
              <w:p w14:paraId="5385999B" w14:textId="77777777" w:rsidR="00691CA4" w:rsidRPr="007C2B8E" w:rsidRDefault="00691CA4" w:rsidP="00136B51">
                <w:pPr>
                  <w:rPr>
                    <w:u w:val="single"/>
                  </w:rPr>
                </w:pPr>
                <w:r>
                  <w:rPr>
                    <w:i/>
                  </w:rPr>
                  <w:t xml:space="preserve">Madrigal </w:t>
                </w:r>
                <w:r>
                  <w:t>for violin and cello (1931)</w:t>
                </w:r>
              </w:p>
              <w:p w14:paraId="4762B883" w14:textId="77777777" w:rsidR="00691CA4" w:rsidRPr="00A75C3C" w:rsidRDefault="00691CA4" w:rsidP="00136B51">
                <w:pPr>
                  <w:rPr>
                    <w:u w:val="single"/>
                  </w:rPr>
                </w:pPr>
                <w:proofErr w:type="spellStart"/>
                <w:r>
                  <w:rPr>
                    <w:i/>
                  </w:rPr>
                  <w:t>Cuarteto</w:t>
                </w:r>
                <w:proofErr w:type="spellEnd"/>
                <w:r>
                  <w:rPr>
                    <w:i/>
                  </w:rPr>
                  <w:t xml:space="preserve"> de </w:t>
                </w:r>
                <w:proofErr w:type="spellStart"/>
                <w:r>
                  <w:rPr>
                    <w:i/>
                  </w:rPr>
                  <w:t>cuerdas</w:t>
                </w:r>
                <w:proofErr w:type="spellEnd"/>
                <w:r>
                  <w:rPr>
                    <w:i/>
                  </w:rPr>
                  <w:t xml:space="preserve"> no. 4 </w:t>
                </w:r>
                <w:proofErr w:type="spellStart"/>
                <w:r>
                  <w:rPr>
                    <w:i/>
                  </w:rPr>
                  <w:t>Música</w:t>
                </w:r>
                <w:proofErr w:type="spellEnd"/>
                <w:r>
                  <w:rPr>
                    <w:i/>
                  </w:rPr>
                  <w:t xml:space="preserve"> de feria </w:t>
                </w:r>
                <w:r>
                  <w:t>(1932)</w:t>
                </w:r>
              </w:p>
              <w:p w14:paraId="314D44F8" w14:textId="77777777" w:rsidR="00691CA4" w:rsidRPr="00A75C3C" w:rsidRDefault="00691CA4" w:rsidP="00136B51">
                <w:pPr>
                  <w:rPr>
                    <w:u w:val="single"/>
                  </w:rPr>
                </w:pPr>
                <w:proofErr w:type="spellStart"/>
                <w:r>
                  <w:rPr>
                    <w:i/>
                  </w:rPr>
                  <w:t>Tres</w:t>
                </w:r>
                <w:proofErr w:type="spellEnd"/>
                <w:r>
                  <w:rPr>
                    <w:i/>
                  </w:rPr>
                  <w:t xml:space="preserve"> </w:t>
                </w:r>
                <w:proofErr w:type="spellStart"/>
                <w:r>
                  <w:rPr>
                    <w:i/>
                  </w:rPr>
                  <w:t>Piezas</w:t>
                </w:r>
                <w:proofErr w:type="spellEnd"/>
                <w:r>
                  <w:rPr>
                    <w:i/>
                  </w:rPr>
                  <w:t xml:space="preserve">, </w:t>
                </w:r>
                <w:r>
                  <w:t>for piano and violin (1932)</w:t>
                </w:r>
              </w:p>
              <w:p w14:paraId="7C5BAD97" w14:textId="77777777" w:rsidR="00691CA4" w:rsidRDefault="00691CA4" w:rsidP="00136B51">
                <w:r>
                  <w:rPr>
                    <w:i/>
                  </w:rPr>
                  <w:t xml:space="preserve">8 x radio </w:t>
                </w:r>
                <w:r>
                  <w:t>(1933)</w:t>
                </w:r>
              </w:p>
              <w:p w14:paraId="641F6F57" w14:textId="77777777" w:rsidR="00691CA4" w:rsidRDefault="00691CA4" w:rsidP="00136B51">
                <w:r>
                  <w:rPr>
                    <w:i/>
                  </w:rPr>
                  <w:t xml:space="preserve">Toccata (sin </w:t>
                </w:r>
                <w:proofErr w:type="spellStart"/>
                <w:r>
                  <w:rPr>
                    <w:i/>
                  </w:rPr>
                  <w:t>fuga</w:t>
                </w:r>
                <w:proofErr w:type="spellEnd"/>
                <w:r>
                  <w:rPr>
                    <w:i/>
                  </w:rPr>
                  <w:t xml:space="preserve">) </w:t>
                </w:r>
                <w:r>
                  <w:t>(1933)</w:t>
                </w:r>
              </w:p>
              <w:p w14:paraId="24FF559E" w14:textId="77777777" w:rsidR="00691CA4" w:rsidRPr="00A75C3C" w:rsidRDefault="00691CA4" w:rsidP="00136B51">
                <w:pPr>
                  <w:rPr>
                    <w:u w:val="single"/>
                  </w:rPr>
                </w:pPr>
                <w:proofErr w:type="spellStart"/>
                <w:r>
                  <w:rPr>
                    <w:i/>
                  </w:rPr>
                  <w:t>Planos</w:t>
                </w:r>
                <w:proofErr w:type="spellEnd"/>
                <w:r>
                  <w:rPr>
                    <w:i/>
                  </w:rPr>
                  <w:t xml:space="preserve"> </w:t>
                </w:r>
                <w:r>
                  <w:t>(1934)</w:t>
                </w:r>
              </w:p>
              <w:p w14:paraId="72844F49" w14:textId="77777777" w:rsidR="00691CA4" w:rsidRPr="00A75C3C" w:rsidRDefault="00691CA4" w:rsidP="00136B51">
                <w:pPr>
                  <w:rPr>
                    <w:u w:val="single"/>
                  </w:rPr>
                </w:pPr>
                <w:r>
                  <w:rPr>
                    <w:i/>
                  </w:rPr>
                  <w:t xml:space="preserve">Canto de </w:t>
                </w:r>
                <w:proofErr w:type="spellStart"/>
                <w:r>
                  <w:rPr>
                    <w:i/>
                  </w:rPr>
                  <w:t>guerra</w:t>
                </w:r>
                <w:proofErr w:type="spellEnd"/>
                <w:r>
                  <w:rPr>
                    <w:i/>
                  </w:rPr>
                  <w:t xml:space="preserve"> de los </w:t>
                </w:r>
                <w:proofErr w:type="spellStart"/>
                <w:r>
                  <w:rPr>
                    <w:i/>
                  </w:rPr>
                  <w:t>frentes</w:t>
                </w:r>
                <w:proofErr w:type="spellEnd"/>
                <w:r>
                  <w:rPr>
                    <w:i/>
                  </w:rPr>
                  <w:t xml:space="preserve"> </w:t>
                </w:r>
                <w:proofErr w:type="spellStart"/>
                <w:r>
                  <w:rPr>
                    <w:i/>
                  </w:rPr>
                  <w:t>leales</w:t>
                </w:r>
                <w:proofErr w:type="spellEnd"/>
                <w:r>
                  <w:rPr>
                    <w:i/>
                  </w:rPr>
                  <w:t xml:space="preserve"> </w:t>
                </w:r>
                <w:r>
                  <w:t>(1938)</w:t>
                </w:r>
              </w:p>
              <w:p w14:paraId="58E288E5" w14:textId="77777777" w:rsidR="00691CA4" w:rsidRPr="00A75C3C" w:rsidRDefault="00691CA4" w:rsidP="00136B51">
                <w:pPr>
                  <w:rPr>
                    <w:u w:val="single"/>
                  </w:rPr>
                </w:pPr>
                <w:proofErr w:type="spellStart"/>
                <w:r>
                  <w:rPr>
                    <w:i/>
                  </w:rPr>
                  <w:t>Tres</w:t>
                </w:r>
                <w:proofErr w:type="spellEnd"/>
                <w:r>
                  <w:rPr>
                    <w:i/>
                  </w:rPr>
                  <w:t xml:space="preserve"> </w:t>
                </w:r>
                <w:proofErr w:type="spellStart"/>
                <w:r>
                  <w:rPr>
                    <w:i/>
                  </w:rPr>
                  <w:t>sonetos</w:t>
                </w:r>
                <w:proofErr w:type="spellEnd"/>
                <w:r>
                  <w:rPr>
                    <w:i/>
                  </w:rPr>
                  <w:t xml:space="preserve"> </w:t>
                </w:r>
                <w:r>
                  <w:t>(1938)</w:t>
                </w:r>
              </w:p>
              <w:p w14:paraId="05AAB042" w14:textId="77777777" w:rsidR="00691CA4" w:rsidRDefault="00691CA4" w:rsidP="00136B51">
                <w:r>
                  <w:rPr>
                    <w:i/>
                  </w:rPr>
                  <w:t xml:space="preserve">Dos </w:t>
                </w:r>
                <w:proofErr w:type="spellStart"/>
                <w:r>
                  <w:rPr>
                    <w:i/>
                  </w:rPr>
                  <w:t>pequeñas</w:t>
                </w:r>
                <w:proofErr w:type="spellEnd"/>
                <w:r>
                  <w:rPr>
                    <w:i/>
                  </w:rPr>
                  <w:t xml:space="preserve"> </w:t>
                </w:r>
                <w:proofErr w:type="spellStart"/>
                <w:r>
                  <w:rPr>
                    <w:i/>
                  </w:rPr>
                  <w:t>piezas</w:t>
                </w:r>
                <w:proofErr w:type="spellEnd"/>
                <w:r>
                  <w:rPr>
                    <w:i/>
                  </w:rPr>
                  <w:t xml:space="preserve"> </w:t>
                </w:r>
                <w:proofErr w:type="spellStart"/>
                <w:r>
                  <w:rPr>
                    <w:i/>
                  </w:rPr>
                  <w:t>serias</w:t>
                </w:r>
                <w:proofErr w:type="spellEnd"/>
                <w:r>
                  <w:rPr>
                    <w:i/>
                  </w:rPr>
                  <w:t xml:space="preserve"> </w:t>
                </w:r>
                <w:r>
                  <w:t>(1940)</w:t>
                </w:r>
              </w:p>
              <w:p w14:paraId="00387925" w14:textId="77777777" w:rsidR="00691CA4" w:rsidRDefault="00691CA4" w:rsidP="00691CA4">
                <w:pPr>
                  <w:pStyle w:val="ListParagraph"/>
                  <w:rPr>
                    <w:rFonts w:ascii="Times New Roman" w:hAnsi="Times New Roman" w:cs="Times New Roman"/>
                  </w:rPr>
                </w:pPr>
              </w:p>
              <w:p w14:paraId="118C3784" w14:textId="77777777" w:rsidR="00691CA4" w:rsidRDefault="00136B51" w:rsidP="00136B51">
                <w:pPr>
                  <w:pStyle w:val="Heading2"/>
                  <w:outlineLvl w:val="1"/>
                </w:pPr>
                <w:r>
                  <w:t>Chamber Orchestra</w:t>
                </w:r>
              </w:p>
              <w:p w14:paraId="4B3A89D6" w14:textId="77777777" w:rsidR="00691CA4" w:rsidRDefault="00691CA4" w:rsidP="00136B51">
                <w:pPr>
                  <w:pStyle w:val="NormalfollowingH2"/>
                </w:pPr>
                <w:proofErr w:type="spellStart"/>
                <w:r w:rsidRPr="00136B51">
                  <w:rPr>
                    <w:i/>
                  </w:rPr>
                  <w:lastRenderedPageBreak/>
                  <w:t>Cuauhnáhuac</w:t>
                </w:r>
                <w:proofErr w:type="spellEnd"/>
                <w:r>
                  <w:t xml:space="preserve"> (1931)</w:t>
                </w:r>
              </w:p>
              <w:p w14:paraId="1FC6B882" w14:textId="77777777" w:rsidR="00691CA4" w:rsidRPr="00A75C3C" w:rsidRDefault="00691CA4" w:rsidP="00136B51">
                <w:pPr>
                  <w:pStyle w:val="NormalfollowingH2"/>
                </w:pPr>
                <w:proofErr w:type="spellStart"/>
                <w:r w:rsidRPr="00136B51">
                  <w:rPr>
                    <w:i/>
                  </w:rPr>
                  <w:t>Colorines</w:t>
                </w:r>
                <w:proofErr w:type="spellEnd"/>
                <w:r>
                  <w:t xml:space="preserve"> (1931)</w:t>
                </w:r>
              </w:p>
              <w:p w14:paraId="25A11025" w14:textId="77777777" w:rsidR="00691CA4" w:rsidRDefault="00691CA4" w:rsidP="00136B51">
                <w:pPr>
                  <w:pStyle w:val="NormalfollowingH2"/>
                </w:pPr>
                <w:proofErr w:type="spellStart"/>
                <w:r w:rsidRPr="00136B51">
                  <w:rPr>
                    <w:i/>
                  </w:rPr>
                  <w:t>Alcancías</w:t>
                </w:r>
                <w:proofErr w:type="spellEnd"/>
                <w:r>
                  <w:t xml:space="preserve"> (1932)</w:t>
                </w:r>
              </w:p>
              <w:p w14:paraId="2EF528C5" w14:textId="77777777" w:rsidR="00691CA4" w:rsidRDefault="00691CA4" w:rsidP="00136B51">
                <w:pPr>
                  <w:pStyle w:val="NormalfollowingH2"/>
                </w:pPr>
                <w:proofErr w:type="spellStart"/>
                <w:r w:rsidRPr="00136B51">
                  <w:rPr>
                    <w:i/>
                  </w:rPr>
                  <w:t>Homenaje</w:t>
                </w:r>
                <w:proofErr w:type="spellEnd"/>
                <w:r w:rsidRPr="00136B51">
                  <w:rPr>
                    <w:i/>
                  </w:rPr>
                  <w:t xml:space="preserve"> a Federico </w:t>
                </w:r>
                <w:proofErr w:type="spellStart"/>
                <w:r w:rsidRPr="00136B51">
                  <w:rPr>
                    <w:i/>
                  </w:rPr>
                  <w:t>García</w:t>
                </w:r>
                <w:proofErr w:type="spellEnd"/>
                <w:r w:rsidRPr="00136B51">
                  <w:rPr>
                    <w:i/>
                  </w:rPr>
                  <w:t xml:space="preserve"> Lorca</w:t>
                </w:r>
                <w:r>
                  <w:t xml:space="preserve"> (1936)</w:t>
                </w:r>
              </w:p>
              <w:p w14:paraId="0E29D26E" w14:textId="77777777" w:rsidR="00691CA4" w:rsidRPr="00A75C3C" w:rsidRDefault="00691CA4" w:rsidP="00136B51">
                <w:pPr>
                  <w:pStyle w:val="NormalfollowingH2"/>
                </w:pPr>
                <w:proofErr w:type="spellStart"/>
                <w:r w:rsidRPr="00136B51">
                  <w:rPr>
                    <w:i/>
                  </w:rPr>
                  <w:t>Sensemayá</w:t>
                </w:r>
                <w:proofErr w:type="spellEnd"/>
                <w:r>
                  <w:t xml:space="preserve"> (1937)</w:t>
                </w:r>
              </w:p>
              <w:p w14:paraId="757A76A9" w14:textId="77777777" w:rsidR="00691CA4" w:rsidRPr="007C2B8E" w:rsidRDefault="00691CA4" w:rsidP="00691CA4">
                <w:pPr>
                  <w:rPr>
                    <w:rFonts w:ascii="Times New Roman" w:hAnsi="Times New Roman" w:cs="Times New Roman"/>
                    <w:u w:val="single"/>
                  </w:rPr>
                </w:pPr>
              </w:p>
              <w:p w14:paraId="76273424" w14:textId="77777777" w:rsidR="00691CA4" w:rsidRDefault="00691CA4" w:rsidP="00136B51">
                <w:pPr>
                  <w:pStyle w:val="Heading2"/>
                  <w:outlineLvl w:val="1"/>
                </w:pPr>
                <w:r w:rsidRPr="00F3484B">
                  <w:t>Film Scores</w:t>
                </w:r>
              </w:p>
              <w:p w14:paraId="590847EE" w14:textId="77777777" w:rsidR="00691CA4" w:rsidRPr="00F3484B" w:rsidRDefault="00691CA4" w:rsidP="00136B51">
                <w:pPr>
                  <w:pStyle w:val="NormalfollowingH2"/>
                  <w:rPr>
                    <w:u w:val="single"/>
                  </w:rPr>
                </w:pPr>
                <w:proofErr w:type="spellStart"/>
                <w:r>
                  <w:rPr>
                    <w:i/>
                  </w:rPr>
                  <w:t>Redes</w:t>
                </w:r>
                <w:proofErr w:type="spellEnd"/>
                <w:r>
                  <w:rPr>
                    <w:i/>
                  </w:rPr>
                  <w:t xml:space="preserve"> </w:t>
                </w:r>
                <w:r>
                  <w:t>(1935)</w:t>
                </w:r>
              </w:p>
              <w:p w14:paraId="2DBC633B" w14:textId="77777777" w:rsidR="00691CA4" w:rsidRPr="00F3484B" w:rsidRDefault="00691CA4" w:rsidP="00136B51">
                <w:pPr>
                  <w:pStyle w:val="NormalfollowingH2"/>
                  <w:rPr>
                    <w:u w:val="single"/>
                  </w:rPr>
                </w:pPr>
                <w:r>
                  <w:rPr>
                    <w:i/>
                  </w:rPr>
                  <w:t>¡</w:t>
                </w:r>
                <w:proofErr w:type="spellStart"/>
                <w:r>
                  <w:rPr>
                    <w:i/>
                  </w:rPr>
                  <w:t>Vámonos</w:t>
                </w:r>
                <w:proofErr w:type="spellEnd"/>
                <w:r>
                  <w:rPr>
                    <w:i/>
                  </w:rPr>
                  <w:t xml:space="preserve"> con </w:t>
                </w:r>
                <w:proofErr w:type="spellStart"/>
                <w:r>
                  <w:rPr>
                    <w:i/>
                  </w:rPr>
                  <w:t>Pancho</w:t>
                </w:r>
                <w:proofErr w:type="spellEnd"/>
                <w:r>
                  <w:rPr>
                    <w:i/>
                  </w:rPr>
                  <w:t xml:space="preserve"> Villa! </w:t>
                </w:r>
                <w:r>
                  <w:t>(1935)</w:t>
                </w:r>
              </w:p>
              <w:p w14:paraId="2F37AC3F" w14:textId="77777777" w:rsidR="00691CA4" w:rsidRPr="00F3484B" w:rsidRDefault="00691CA4" w:rsidP="00136B51">
                <w:pPr>
                  <w:pStyle w:val="NormalfollowingH2"/>
                  <w:rPr>
                    <w:u w:val="single"/>
                  </w:rPr>
                </w:pPr>
                <w:r>
                  <w:rPr>
                    <w:i/>
                  </w:rPr>
                  <w:t xml:space="preserve">El Indio </w:t>
                </w:r>
                <w:r>
                  <w:t>(1936)</w:t>
                </w:r>
              </w:p>
              <w:p w14:paraId="05D7B040" w14:textId="77777777" w:rsidR="00691CA4" w:rsidRPr="00F3484B" w:rsidRDefault="00691CA4" w:rsidP="00136B51">
                <w:pPr>
                  <w:pStyle w:val="NormalfollowingH2"/>
                  <w:rPr>
                    <w:u w:val="single"/>
                  </w:rPr>
                </w:pPr>
                <w:proofErr w:type="spellStart"/>
                <w:r>
                  <w:rPr>
                    <w:i/>
                  </w:rPr>
                  <w:t>Ferrocarriles</w:t>
                </w:r>
                <w:proofErr w:type="spellEnd"/>
                <w:r>
                  <w:rPr>
                    <w:i/>
                  </w:rPr>
                  <w:t xml:space="preserve"> de Baja California </w:t>
                </w:r>
                <w:r>
                  <w:t>(1938)</w:t>
                </w:r>
              </w:p>
              <w:p w14:paraId="3E91460A" w14:textId="77777777" w:rsidR="00691CA4" w:rsidRPr="00F3484B" w:rsidRDefault="00691CA4" w:rsidP="00136B51">
                <w:pPr>
                  <w:pStyle w:val="NormalfollowingH2"/>
                  <w:rPr>
                    <w:u w:val="single"/>
                  </w:rPr>
                </w:pPr>
                <w:r>
                  <w:rPr>
                    <w:i/>
                  </w:rPr>
                  <w:t xml:space="preserve">Los de </w:t>
                </w:r>
                <w:proofErr w:type="spellStart"/>
                <w:r>
                  <w:rPr>
                    <w:i/>
                  </w:rPr>
                  <w:t>abajo</w:t>
                </w:r>
                <w:proofErr w:type="spellEnd"/>
                <w:r>
                  <w:rPr>
                    <w:i/>
                  </w:rPr>
                  <w:t xml:space="preserve"> </w:t>
                </w:r>
                <w:r>
                  <w:t>(1939)</w:t>
                </w:r>
              </w:p>
              <w:p w14:paraId="6638CFB6" w14:textId="77777777" w:rsidR="00691CA4" w:rsidRPr="00F3484B" w:rsidRDefault="00691CA4" w:rsidP="00136B51">
                <w:pPr>
                  <w:pStyle w:val="NormalfollowingH2"/>
                  <w:rPr>
                    <w:u w:val="single"/>
                  </w:rPr>
                </w:pPr>
                <w:r>
                  <w:rPr>
                    <w:i/>
                  </w:rPr>
                  <w:t xml:space="preserve">La </w:t>
                </w:r>
                <w:proofErr w:type="spellStart"/>
                <w:r>
                  <w:rPr>
                    <w:i/>
                  </w:rPr>
                  <w:t>noche</w:t>
                </w:r>
                <w:proofErr w:type="spellEnd"/>
                <w:r>
                  <w:rPr>
                    <w:i/>
                  </w:rPr>
                  <w:t xml:space="preserve"> de los </w:t>
                </w:r>
                <w:proofErr w:type="spellStart"/>
                <w:r>
                  <w:rPr>
                    <w:i/>
                  </w:rPr>
                  <w:t>mayas</w:t>
                </w:r>
                <w:proofErr w:type="spellEnd"/>
                <w:r>
                  <w:rPr>
                    <w:i/>
                  </w:rPr>
                  <w:t xml:space="preserve"> </w:t>
                </w:r>
                <w:r>
                  <w:t>(1939)</w:t>
                </w:r>
              </w:p>
              <w:p w14:paraId="2C857068" w14:textId="77777777" w:rsidR="00691CA4" w:rsidRPr="00F3484B" w:rsidRDefault="00691CA4" w:rsidP="00136B51">
                <w:pPr>
                  <w:pStyle w:val="NormalfollowingH2"/>
                  <w:rPr>
                    <w:u w:val="single"/>
                  </w:rPr>
                </w:pPr>
                <w:r>
                  <w:rPr>
                    <w:i/>
                  </w:rPr>
                  <w:t xml:space="preserve">El </w:t>
                </w:r>
                <w:proofErr w:type="spellStart"/>
                <w:r>
                  <w:rPr>
                    <w:i/>
                  </w:rPr>
                  <w:t>signo</w:t>
                </w:r>
                <w:proofErr w:type="spellEnd"/>
                <w:r>
                  <w:rPr>
                    <w:i/>
                  </w:rPr>
                  <w:t xml:space="preserve"> de la </w:t>
                </w:r>
                <w:proofErr w:type="spellStart"/>
                <w:r>
                  <w:rPr>
                    <w:i/>
                  </w:rPr>
                  <w:t>muerte</w:t>
                </w:r>
                <w:proofErr w:type="spellEnd"/>
                <w:r>
                  <w:rPr>
                    <w:i/>
                  </w:rPr>
                  <w:t xml:space="preserve"> </w:t>
                </w:r>
                <w:r>
                  <w:t>(1939)</w:t>
                </w:r>
              </w:p>
              <w:p w14:paraId="1635FFDB" w14:textId="77777777" w:rsidR="00691CA4" w:rsidRPr="0054214A" w:rsidRDefault="00691CA4" w:rsidP="00136B51">
                <w:pPr>
                  <w:pStyle w:val="NormalfollowingH2"/>
                  <w:rPr>
                    <w:u w:val="single"/>
                  </w:rPr>
                </w:pPr>
                <w:r>
                  <w:rPr>
                    <w:i/>
                  </w:rPr>
                  <w:t>¡</w:t>
                </w:r>
                <w:proofErr w:type="spellStart"/>
                <w:r>
                  <w:rPr>
                    <w:i/>
                  </w:rPr>
                  <w:t>Que</w:t>
                </w:r>
                <w:proofErr w:type="spellEnd"/>
                <w:r>
                  <w:rPr>
                    <w:i/>
                  </w:rPr>
                  <w:t xml:space="preserve"> </w:t>
                </w:r>
                <w:proofErr w:type="spellStart"/>
                <w:r>
                  <w:rPr>
                    <w:i/>
                  </w:rPr>
                  <w:t>viene</w:t>
                </w:r>
                <w:proofErr w:type="spellEnd"/>
                <w:r>
                  <w:rPr>
                    <w:i/>
                  </w:rPr>
                  <w:t xml:space="preserve"> mi </w:t>
                </w:r>
                <w:proofErr w:type="spellStart"/>
                <w:r>
                  <w:rPr>
                    <w:i/>
                  </w:rPr>
                  <w:t>marido</w:t>
                </w:r>
                <w:proofErr w:type="spellEnd"/>
                <w:r>
                  <w:rPr>
                    <w:i/>
                  </w:rPr>
                  <w:t xml:space="preserve">! </w:t>
                </w:r>
                <w:r>
                  <w:t>(1940)</w:t>
                </w:r>
              </w:p>
              <w:p w14:paraId="30A51F45" w14:textId="77777777" w:rsidR="00691CA4" w:rsidRDefault="00691CA4" w:rsidP="00691CA4">
                <w:pPr>
                  <w:rPr>
                    <w:rFonts w:ascii="Times New Roman" w:hAnsi="Times New Roman" w:cs="Times New Roman"/>
                    <w:u w:val="single"/>
                  </w:rPr>
                </w:pPr>
              </w:p>
              <w:p w14:paraId="49AD6212" w14:textId="77777777" w:rsidR="00691CA4" w:rsidRDefault="00136B51" w:rsidP="00136B51">
                <w:pPr>
                  <w:pStyle w:val="Heading2"/>
                  <w:outlineLvl w:val="1"/>
                </w:pPr>
                <w:r>
                  <w:t>Orchestral Works</w:t>
                </w:r>
              </w:p>
              <w:p w14:paraId="1B983BBC" w14:textId="77777777" w:rsidR="00691CA4" w:rsidRPr="0054214A" w:rsidRDefault="00691CA4" w:rsidP="00136B51">
                <w:pPr>
                  <w:pStyle w:val="NormalfollowingH2"/>
                  <w:rPr>
                    <w:u w:val="single"/>
                  </w:rPr>
                </w:pPr>
                <w:proofErr w:type="spellStart"/>
                <w:r w:rsidRPr="00136B51">
                  <w:rPr>
                    <w:i/>
                  </w:rPr>
                  <w:t>Pieza</w:t>
                </w:r>
                <w:proofErr w:type="spellEnd"/>
                <w:r w:rsidRPr="00136B51">
                  <w:rPr>
                    <w:i/>
                  </w:rPr>
                  <w:t xml:space="preserve"> para </w:t>
                </w:r>
                <w:proofErr w:type="spellStart"/>
                <w:r w:rsidRPr="00136B51">
                  <w:rPr>
                    <w:i/>
                  </w:rPr>
                  <w:t>orquestra</w:t>
                </w:r>
                <w:proofErr w:type="spellEnd"/>
                <w:r>
                  <w:t xml:space="preserve"> (1929)</w:t>
                </w:r>
              </w:p>
              <w:p w14:paraId="3A38640E" w14:textId="77777777" w:rsidR="00691CA4" w:rsidRPr="0054214A" w:rsidRDefault="00691CA4" w:rsidP="00136B51">
                <w:pPr>
                  <w:pStyle w:val="NormalfollowingH2"/>
                  <w:rPr>
                    <w:u w:val="single"/>
                  </w:rPr>
                </w:pPr>
                <w:proofErr w:type="spellStart"/>
                <w:r w:rsidRPr="00136B51">
                  <w:rPr>
                    <w:i/>
                  </w:rPr>
                  <w:t>Esquinas</w:t>
                </w:r>
                <w:proofErr w:type="spellEnd"/>
                <w:r>
                  <w:t xml:space="preserve"> (1931), </w:t>
                </w:r>
                <w:proofErr w:type="spellStart"/>
                <w:r>
                  <w:t>reorchestrated</w:t>
                </w:r>
                <w:proofErr w:type="spellEnd"/>
                <w:r>
                  <w:t xml:space="preserve"> in 1933</w:t>
                </w:r>
              </w:p>
              <w:p w14:paraId="20632EE0" w14:textId="77777777" w:rsidR="00691CA4" w:rsidRPr="0054214A" w:rsidRDefault="00691CA4" w:rsidP="00136B51">
                <w:pPr>
                  <w:pStyle w:val="NormalfollowingH2"/>
                  <w:rPr>
                    <w:u w:val="single"/>
                  </w:rPr>
                </w:pPr>
                <w:proofErr w:type="spellStart"/>
                <w:r w:rsidRPr="00136B51">
                  <w:rPr>
                    <w:i/>
                  </w:rPr>
                  <w:t>Ventanas</w:t>
                </w:r>
                <w:proofErr w:type="spellEnd"/>
                <w:r>
                  <w:t xml:space="preserve"> (1931)</w:t>
                </w:r>
              </w:p>
              <w:p w14:paraId="180A0D49" w14:textId="77777777" w:rsidR="00691CA4" w:rsidRPr="0054214A" w:rsidRDefault="00691CA4" w:rsidP="00136B51">
                <w:pPr>
                  <w:pStyle w:val="NormalfollowingH2"/>
                  <w:rPr>
                    <w:u w:val="single"/>
                  </w:rPr>
                </w:pPr>
                <w:proofErr w:type="spellStart"/>
                <w:r w:rsidRPr="00136B51">
                  <w:rPr>
                    <w:i/>
                  </w:rPr>
                  <w:t>Cuauhnáhuac</w:t>
                </w:r>
                <w:proofErr w:type="spellEnd"/>
                <w:r>
                  <w:t xml:space="preserve"> (1932)</w:t>
                </w:r>
              </w:p>
              <w:p w14:paraId="54AC6F0D" w14:textId="77777777" w:rsidR="00691CA4" w:rsidRPr="0054214A" w:rsidRDefault="00691CA4" w:rsidP="00136B51">
                <w:pPr>
                  <w:pStyle w:val="NormalfollowingH2"/>
                  <w:rPr>
                    <w:u w:val="single"/>
                  </w:rPr>
                </w:pPr>
                <w:proofErr w:type="spellStart"/>
                <w:r w:rsidRPr="00136B51">
                  <w:rPr>
                    <w:i/>
                  </w:rPr>
                  <w:t>Janitzio</w:t>
                </w:r>
                <w:proofErr w:type="spellEnd"/>
                <w:r>
                  <w:t xml:space="preserve"> (1933)</w:t>
                </w:r>
              </w:p>
              <w:p w14:paraId="762D3523" w14:textId="77777777" w:rsidR="00691CA4" w:rsidRPr="0054214A" w:rsidRDefault="00691CA4" w:rsidP="00136B51">
                <w:pPr>
                  <w:pStyle w:val="NormalfollowingH2"/>
                  <w:rPr>
                    <w:u w:val="single"/>
                  </w:rPr>
                </w:pPr>
                <w:r w:rsidRPr="00136B51">
                  <w:rPr>
                    <w:i/>
                  </w:rPr>
                  <w:t>Caminos</w:t>
                </w:r>
                <w:r>
                  <w:t xml:space="preserve"> (1934)</w:t>
                </w:r>
              </w:p>
              <w:p w14:paraId="3F5C83BD" w14:textId="77777777" w:rsidR="00691CA4" w:rsidRPr="0054214A" w:rsidRDefault="00691CA4" w:rsidP="00136B51">
                <w:pPr>
                  <w:pStyle w:val="NormalfollowingH2"/>
                  <w:rPr>
                    <w:u w:val="single"/>
                  </w:rPr>
                </w:pPr>
                <w:proofErr w:type="spellStart"/>
                <w:r w:rsidRPr="00136B51">
                  <w:rPr>
                    <w:i/>
                  </w:rPr>
                  <w:t>Danza</w:t>
                </w:r>
                <w:proofErr w:type="spellEnd"/>
                <w:r w:rsidRPr="00136B51">
                  <w:rPr>
                    <w:i/>
                  </w:rPr>
                  <w:t xml:space="preserve"> </w:t>
                </w:r>
                <w:proofErr w:type="spellStart"/>
                <w:r w:rsidRPr="00136B51">
                  <w:rPr>
                    <w:i/>
                  </w:rPr>
                  <w:t>geométrica</w:t>
                </w:r>
                <w:proofErr w:type="spellEnd"/>
                <w:r>
                  <w:t xml:space="preserve"> (1934)</w:t>
                </w:r>
              </w:p>
              <w:p w14:paraId="5B36C599" w14:textId="77777777" w:rsidR="00691CA4" w:rsidRPr="00E030EE" w:rsidRDefault="00691CA4" w:rsidP="00136B51">
                <w:pPr>
                  <w:pStyle w:val="NormalfollowingH2"/>
                  <w:rPr>
                    <w:u w:val="single"/>
                  </w:rPr>
                </w:pPr>
                <w:proofErr w:type="spellStart"/>
                <w:r w:rsidRPr="00136B51">
                  <w:rPr>
                    <w:i/>
                  </w:rPr>
                  <w:t>Sensemayá</w:t>
                </w:r>
                <w:proofErr w:type="spellEnd"/>
                <w:r>
                  <w:t xml:space="preserve"> (1938)</w:t>
                </w:r>
              </w:p>
              <w:p w14:paraId="5F47538D" w14:textId="77777777" w:rsidR="00691CA4" w:rsidRDefault="00691CA4" w:rsidP="00691CA4">
                <w:pPr>
                  <w:rPr>
                    <w:rFonts w:ascii="Times New Roman" w:hAnsi="Times New Roman" w:cs="Times New Roman"/>
                    <w:u w:val="single"/>
                  </w:rPr>
                </w:pPr>
              </w:p>
              <w:p w14:paraId="4E5D2150" w14:textId="77777777" w:rsidR="00691CA4" w:rsidRDefault="00136B51" w:rsidP="00136B51">
                <w:pPr>
                  <w:pStyle w:val="Heading2"/>
                  <w:outlineLvl w:val="1"/>
                </w:pPr>
                <w:r>
                  <w:t>Piano Works</w:t>
                </w:r>
              </w:p>
              <w:p w14:paraId="65D3D2C7" w14:textId="77777777" w:rsidR="00691CA4" w:rsidRPr="00E030EE" w:rsidRDefault="00691CA4" w:rsidP="00136B51">
                <w:pPr>
                  <w:pStyle w:val="NormalfollowingH2"/>
                  <w:rPr>
                    <w:u w:val="single"/>
                  </w:rPr>
                </w:pPr>
                <w:r w:rsidRPr="00136B51">
                  <w:rPr>
                    <w:i/>
                  </w:rPr>
                  <w:t>Adagio</w:t>
                </w:r>
                <w:r>
                  <w:t xml:space="preserve"> (1918)</w:t>
                </w:r>
              </w:p>
              <w:p w14:paraId="0A49F889" w14:textId="77777777" w:rsidR="00691CA4" w:rsidRPr="00E030EE" w:rsidRDefault="00691CA4" w:rsidP="00136B51">
                <w:pPr>
                  <w:pStyle w:val="NormalfollowingH2"/>
                  <w:rPr>
                    <w:u w:val="single"/>
                  </w:rPr>
                </w:pPr>
                <w:proofErr w:type="spellStart"/>
                <w:r w:rsidRPr="00136B51">
                  <w:rPr>
                    <w:i/>
                  </w:rPr>
                  <w:t>Tragedia</w:t>
                </w:r>
                <w:proofErr w:type="spellEnd"/>
                <w:r w:rsidRPr="00136B51">
                  <w:rPr>
                    <w:i/>
                  </w:rPr>
                  <w:t xml:space="preserve"> en forma de </w:t>
                </w:r>
                <w:proofErr w:type="spellStart"/>
                <w:r w:rsidRPr="00136B51">
                  <w:rPr>
                    <w:i/>
                  </w:rPr>
                  <w:t>rábano</w:t>
                </w:r>
                <w:proofErr w:type="spellEnd"/>
                <w:r w:rsidRPr="00136B51">
                  <w:rPr>
                    <w:i/>
                  </w:rPr>
                  <w:t xml:space="preserve"> (no </w:t>
                </w:r>
                <w:proofErr w:type="spellStart"/>
                <w:r w:rsidRPr="00136B51">
                  <w:rPr>
                    <w:i/>
                  </w:rPr>
                  <w:t>es</w:t>
                </w:r>
                <w:proofErr w:type="spellEnd"/>
                <w:r w:rsidRPr="00136B51">
                  <w:rPr>
                    <w:i/>
                  </w:rPr>
                  <w:t xml:space="preserve"> </w:t>
                </w:r>
                <w:proofErr w:type="spellStart"/>
                <w:r w:rsidRPr="00136B51">
                  <w:rPr>
                    <w:i/>
                  </w:rPr>
                  <w:t>plagio</w:t>
                </w:r>
                <w:proofErr w:type="spellEnd"/>
                <w:r w:rsidRPr="00136B51">
                  <w:rPr>
                    <w:i/>
                  </w:rPr>
                  <w:t xml:space="preserve">) </w:t>
                </w:r>
                <w:r>
                  <w:t>(1924)</w:t>
                </w:r>
              </w:p>
              <w:p w14:paraId="52D043E2" w14:textId="77777777" w:rsidR="00691CA4" w:rsidRDefault="00691CA4" w:rsidP="00136B51">
                <w:pPr>
                  <w:pStyle w:val="NormalfollowingH2"/>
                  <w:rPr>
                    <w:u w:val="single"/>
                  </w:rPr>
                </w:pPr>
              </w:p>
              <w:p w14:paraId="1AC92413" w14:textId="77777777" w:rsidR="00691CA4" w:rsidRDefault="00136B51" w:rsidP="00136B51">
                <w:pPr>
                  <w:pStyle w:val="Heading2"/>
                  <w:outlineLvl w:val="1"/>
                </w:pPr>
                <w:r>
                  <w:t>Theatre Music</w:t>
                </w:r>
              </w:p>
              <w:p w14:paraId="3179A0C1" w14:textId="77777777" w:rsidR="00691CA4" w:rsidRDefault="00691CA4" w:rsidP="00136B51">
                <w:pPr>
                  <w:pStyle w:val="NormalfollowingH2"/>
                </w:pPr>
                <w:r w:rsidRPr="00136B51">
                  <w:rPr>
                    <w:i/>
                  </w:rPr>
                  <w:t>Los caballeros</w:t>
                </w:r>
                <w:r>
                  <w:t xml:space="preserve"> (1936)</w:t>
                </w:r>
              </w:p>
              <w:p w14:paraId="2218DA44" w14:textId="77777777" w:rsidR="00691CA4" w:rsidRPr="00A75C3C" w:rsidRDefault="00691CA4" w:rsidP="00136B51">
                <w:pPr>
                  <w:pStyle w:val="NormalfollowingH2"/>
                </w:pPr>
                <w:r w:rsidRPr="00136B51">
                  <w:rPr>
                    <w:i/>
                  </w:rPr>
                  <w:t xml:space="preserve">Un </w:t>
                </w:r>
                <w:proofErr w:type="spellStart"/>
                <w:r w:rsidRPr="00136B51">
                  <w:rPr>
                    <w:i/>
                  </w:rPr>
                  <w:t>retablo</w:t>
                </w:r>
                <w:proofErr w:type="spellEnd"/>
                <w:r w:rsidRPr="00136B51">
                  <w:rPr>
                    <w:i/>
                  </w:rPr>
                  <w:t xml:space="preserve"> for the </w:t>
                </w:r>
                <w:proofErr w:type="spellStart"/>
                <w:r w:rsidRPr="00136B51">
                  <w:rPr>
                    <w:i/>
                  </w:rPr>
                  <w:t>revista</w:t>
                </w:r>
                <w:proofErr w:type="spellEnd"/>
                <w:r w:rsidRPr="00136B51">
                  <w:rPr>
                    <w:i/>
                  </w:rPr>
                  <w:t xml:space="preserve"> </w:t>
                </w:r>
                <w:proofErr w:type="spellStart"/>
                <w:r w:rsidRPr="00136B51">
                  <w:rPr>
                    <w:i/>
                  </w:rPr>
                  <w:t>Upa</w:t>
                </w:r>
                <w:proofErr w:type="spellEnd"/>
                <w:r w:rsidRPr="00136B51">
                  <w:rPr>
                    <w:i/>
                  </w:rPr>
                  <w:t xml:space="preserve"> y </w:t>
                </w:r>
                <w:proofErr w:type="spellStart"/>
                <w:r w:rsidRPr="00136B51">
                  <w:rPr>
                    <w:i/>
                  </w:rPr>
                  <w:t>Apa</w:t>
                </w:r>
                <w:proofErr w:type="spellEnd"/>
                <w:r>
                  <w:t xml:space="preserve"> (1939)</w:t>
                </w:r>
              </w:p>
              <w:p w14:paraId="2E7A277D" w14:textId="77777777" w:rsidR="00691CA4" w:rsidRPr="00F3484B" w:rsidRDefault="00691CA4" w:rsidP="00691CA4">
                <w:pPr>
                  <w:rPr>
                    <w:rFonts w:ascii="Times New Roman" w:hAnsi="Times New Roman" w:cs="Times New Roman"/>
                    <w:u w:val="single"/>
                  </w:rPr>
                </w:pPr>
              </w:p>
              <w:p w14:paraId="1F49B683" w14:textId="77777777" w:rsidR="00691CA4" w:rsidRPr="00C16EA5" w:rsidRDefault="00136B51" w:rsidP="00136B51">
                <w:pPr>
                  <w:pStyle w:val="Heading2"/>
                  <w:outlineLvl w:val="1"/>
                </w:pPr>
                <w:r>
                  <w:t>Vocal Music</w:t>
                </w:r>
              </w:p>
              <w:p w14:paraId="69EB79BB" w14:textId="77777777" w:rsidR="00691CA4" w:rsidRDefault="00691CA4" w:rsidP="00136B51">
                <w:pPr>
                  <w:pStyle w:val="NormalfollowingH2"/>
                </w:pPr>
                <w:r w:rsidRPr="00136B51">
                  <w:rPr>
                    <w:i/>
                  </w:rPr>
                  <w:t xml:space="preserve">Chanson </w:t>
                </w:r>
                <w:proofErr w:type="spellStart"/>
                <w:r w:rsidRPr="00136B51">
                  <w:rPr>
                    <w:i/>
                  </w:rPr>
                  <w:t>d’automne</w:t>
                </w:r>
                <w:proofErr w:type="spellEnd"/>
                <w:r>
                  <w:t xml:space="preserve"> (1920)</w:t>
                </w:r>
              </w:p>
              <w:p w14:paraId="09A9F957" w14:textId="77777777" w:rsidR="00691CA4" w:rsidRPr="00E030EE" w:rsidRDefault="00691CA4" w:rsidP="00136B51">
                <w:pPr>
                  <w:pStyle w:val="NormalfollowingH2"/>
                </w:pPr>
                <w:r w:rsidRPr="00136B51">
                  <w:rPr>
                    <w:i/>
                  </w:rPr>
                  <w:t>Elegy</w:t>
                </w:r>
                <w:r>
                  <w:t xml:space="preserve"> (1926)</w:t>
                </w:r>
              </w:p>
              <w:p w14:paraId="58CF427D" w14:textId="77777777" w:rsidR="00691CA4" w:rsidRDefault="00691CA4" w:rsidP="00136B51">
                <w:pPr>
                  <w:pStyle w:val="NormalfollowingH2"/>
                </w:pPr>
                <w:proofErr w:type="spellStart"/>
                <w:r w:rsidRPr="00136B51">
                  <w:rPr>
                    <w:i/>
                  </w:rPr>
                  <w:t>Dúo</w:t>
                </w:r>
                <w:proofErr w:type="spellEnd"/>
                <w:r w:rsidRPr="00136B51">
                  <w:rPr>
                    <w:i/>
                  </w:rPr>
                  <w:t xml:space="preserve"> para </w:t>
                </w:r>
                <w:proofErr w:type="spellStart"/>
                <w:r w:rsidRPr="00136B51">
                  <w:rPr>
                    <w:i/>
                  </w:rPr>
                  <w:t>pato</w:t>
                </w:r>
                <w:proofErr w:type="spellEnd"/>
                <w:r w:rsidRPr="00136B51">
                  <w:rPr>
                    <w:i/>
                  </w:rPr>
                  <w:t xml:space="preserve"> y </w:t>
                </w:r>
                <w:proofErr w:type="spellStart"/>
                <w:r w:rsidRPr="00136B51">
                  <w:rPr>
                    <w:i/>
                  </w:rPr>
                  <w:t>canario</w:t>
                </w:r>
                <w:proofErr w:type="spellEnd"/>
                <w:r>
                  <w:t xml:space="preserve"> (1931)</w:t>
                </w:r>
              </w:p>
              <w:p w14:paraId="2236A4FB" w14:textId="77777777" w:rsidR="00691CA4" w:rsidRDefault="00691CA4" w:rsidP="00136B51">
                <w:pPr>
                  <w:pStyle w:val="NormalfollowingH2"/>
                </w:pPr>
                <w:r w:rsidRPr="00136B51">
                  <w:rPr>
                    <w:i/>
                  </w:rPr>
                  <w:t xml:space="preserve">El </w:t>
                </w:r>
                <w:proofErr w:type="spellStart"/>
                <w:r w:rsidRPr="00136B51">
                  <w:rPr>
                    <w:i/>
                  </w:rPr>
                  <w:t>tecolote</w:t>
                </w:r>
                <w:proofErr w:type="spellEnd"/>
                <w:r>
                  <w:t xml:space="preserve"> (1932)</w:t>
                </w:r>
              </w:p>
              <w:p w14:paraId="2563F66B" w14:textId="77777777" w:rsidR="00691CA4" w:rsidRDefault="00691CA4" w:rsidP="00136B51">
                <w:pPr>
                  <w:pStyle w:val="NormalfollowingH2"/>
                </w:pPr>
                <w:proofErr w:type="spellStart"/>
                <w:r w:rsidRPr="00136B51">
                  <w:rPr>
                    <w:i/>
                  </w:rPr>
                  <w:t>Ranas</w:t>
                </w:r>
                <w:proofErr w:type="spellEnd"/>
                <w:r>
                  <w:t xml:space="preserve"> (1932)</w:t>
                </w:r>
              </w:p>
              <w:p w14:paraId="06F13A6C" w14:textId="77777777" w:rsidR="00691CA4" w:rsidRPr="00F3484B" w:rsidRDefault="00691CA4" w:rsidP="00136B51">
                <w:pPr>
                  <w:pStyle w:val="NormalfollowingH2"/>
                </w:pPr>
                <w:proofErr w:type="spellStart"/>
                <w:r w:rsidRPr="00136B51">
                  <w:rPr>
                    <w:i/>
                  </w:rPr>
                  <w:t>Parián</w:t>
                </w:r>
                <w:proofErr w:type="spellEnd"/>
                <w:r>
                  <w:t xml:space="preserve"> (1932)</w:t>
                </w:r>
              </w:p>
              <w:p w14:paraId="6F5AE2A6" w14:textId="77777777" w:rsidR="00691CA4" w:rsidRDefault="00691CA4" w:rsidP="00136B51">
                <w:pPr>
                  <w:pStyle w:val="NormalfollowingH2"/>
                </w:pPr>
                <w:r w:rsidRPr="00136B51">
                  <w:rPr>
                    <w:i/>
                  </w:rPr>
                  <w:t xml:space="preserve">Amiga </w:t>
                </w:r>
                <w:proofErr w:type="spellStart"/>
                <w:r w:rsidRPr="00136B51">
                  <w:rPr>
                    <w:i/>
                  </w:rPr>
                  <w:t>que</w:t>
                </w:r>
                <w:proofErr w:type="spellEnd"/>
                <w:r w:rsidRPr="00136B51">
                  <w:rPr>
                    <w:i/>
                  </w:rPr>
                  <w:t xml:space="preserve"> </w:t>
                </w:r>
                <w:proofErr w:type="spellStart"/>
                <w:r w:rsidRPr="00136B51">
                  <w:rPr>
                    <w:i/>
                  </w:rPr>
                  <w:t>te</w:t>
                </w:r>
                <w:proofErr w:type="spellEnd"/>
                <w:r w:rsidRPr="00136B51">
                  <w:rPr>
                    <w:i/>
                  </w:rPr>
                  <w:t xml:space="preserve"> vas</w:t>
                </w:r>
                <w:r w:rsidRPr="00F3484B">
                  <w:t xml:space="preserve"> (1936)</w:t>
                </w:r>
              </w:p>
              <w:p w14:paraId="0CB5FAF6" w14:textId="77777777" w:rsidR="00691CA4" w:rsidRDefault="00691CA4" w:rsidP="00136B51">
                <w:pPr>
                  <w:pStyle w:val="NormalfollowingH2"/>
                </w:pPr>
                <w:proofErr w:type="spellStart"/>
                <w:r w:rsidRPr="00136B51">
                  <w:rPr>
                    <w:i/>
                  </w:rPr>
                  <w:t>Caminando</w:t>
                </w:r>
                <w:proofErr w:type="spellEnd"/>
                <w:r>
                  <w:t xml:space="preserve"> (1937)</w:t>
                </w:r>
              </w:p>
              <w:p w14:paraId="3C695E33" w14:textId="77777777" w:rsidR="00691CA4" w:rsidRDefault="00691CA4" w:rsidP="00136B51">
                <w:pPr>
                  <w:pStyle w:val="NormalfollowingH2"/>
                </w:pPr>
                <w:proofErr w:type="spellStart"/>
                <w:r w:rsidRPr="00136B51">
                  <w:rPr>
                    <w:i/>
                  </w:rPr>
                  <w:t>Frente</w:t>
                </w:r>
                <w:proofErr w:type="spellEnd"/>
                <w:r w:rsidRPr="00136B51">
                  <w:rPr>
                    <w:i/>
                  </w:rPr>
                  <w:t xml:space="preserve"> a </w:t>
                </w:r>
                <w:proofErr w:type="spellStart"/>
                <w:r w:rsidRPr="00136B51">
                  <w:rPr>
                    <w:i/>
                  </w:rPr>
                  <w:t>Frente</w:t>
                </w:r>
                <w:proofErr w:type="spellEnd"/>
                <w:r>
                  <w:t xml:space="preserve"> (1937)</w:t>
                </w:r>
              </w:p>
              <w:p w14:paraId="314F9229" w14:textId="77777777" w:rsidR="00691CA4" w:rsidRDefault="00691CA4" w:rsidP="00136B51">
                <w:pPr>
                  <w:pStyle w:val="NormalfollowingH2"/>
                </w:pPr>
                <w:r w:rsidRPr="00136B51">
                  <w:rPr>
                    <w:i/>
                  </w:rPr>
                  <w:t xml:space="preserve">México en </w:t>
                </w:r>
                <w:proofErr w:type="spellStart"/>
                <w:r w:rsidRPr="00136B51">
                  <w:rPr>
                    <w:i/>
                  </w:rPr>
                  <w:t>España</w:t>
                </w:r>
                <w:proofErr w:type="spellEnd"/>
                <w:r>
                  <w:t xml:space="preserve"> (1937)</w:t>
                </w:r>
              </w:p>
              <w:p w14:paraId="54A6FB3F" w14:textId="77777777" w:rsidR="00691CA4" w:rsidRPr="00A75C3C" w:rsidRDefault="00691CA4" w:rsidP="00136B51">
                <w:pPr>
                  <w:pStyle w:val="NormalfollowingH2"/>
                </w:pPr>
                <w:r w:rsidRPr="00136B51">
                  <w:rPr>
                    <w:i/>
                  </w:rPr>
                  <w:t xml:space="preserve">No </w:t>
                </w:r>
                <w:proofErr w:type="spellStart"/>
                <w:r w:rsidRPr="00136B51">
                  <w:rPr>
                    <w:i/>
                  </w:rPr>
                  <w:t>sé</w:t>
                </w:r>
                <w:proofErr w:type="spellEnd"/>
                <w:r w:rsidRPr="00136B51">
                  <w:rPr>
                    <w:i/>
                  </w:rPr>
                  <w:t xml:space="preserve"> </w:t>
                </w:r>
                <w:proofErr w:type="spellStart"/>
                <w:r w:rsidRPr="00136B51">
                  <w:rPr>
                    <w:i/>
                  </w:rPr>
                  <w:t>por</w:t>
                </w:r>
                <w:proofErr w:type="spellEnd"/>
                <w:r w:rsidRPr="00136B51">
                  <w:rPr>
                    <w:i/>
                  </w:rPr>
                  <w:t xml:space="preserve"> </w:t>
                </w:r>
                <w:proofErr w:type="spellStart"/>
                <w:r w:rsidRPr="00136B51">
                  <w:rPr>
                    <w:i/>
                  </w:rPr>
                  <w:t>qué</w:t>
                </w:r>
                <w:proofErr w:type="spellEnd"/>
                <w:r w:rsidRPr="00136B51">
                  <w:rPr>
                    <w:i/>
                  </w:rPr>
                  <w:t xml:space="preserve"> </w:t>
                </w:r>
                <w:proofErr w:type="spellStart"/>
                <w:r w:rsidRPr="00136B51">
                  <w:rPr>
                    <w:i/>
                  </w:rPr>
                  <w:t>piensas</w:t>
                </w:r>
                <w:proofErr w:type="spellEnd"/>
                <w:r w:rsidRPr="00136B51">
                  <w:rPr>
                    <w:i/>
                  </w:rPr>
                  <w:t xml:space="preserve"> </w:t>
                </w:r>
                <w:proofErr w:type="spellStart"/>
                <w:r w:rsidRPr="00136B51">
                  <w:rPr>
                    <w:i/>
                  </w:rPr>
                  <w:t>tú</w:t>
                </w:r>
                <w:proofErr w:type="spellEnd"/>
                <w:r w:rsidRPr="00136B51">
                  <w:rPr>
                    <w:i/>
                  </w:rPr>
                  <w:t>…</w:t>
                </w:r>
                <w:r w:rsidR="00136B51">
                  <w:t xml:space="preserve"> </w:t>
                </w:r>
                <w:r>
                  <w:t>(1937)</w:t>
                </w:r>
              </w:p>
              <w:p w14:paraId="25017D40" w14:textId="77777777" w:rsidR="00691CA4" w:rsidRDefault="00691CA4" w:rsidP="00136B51">
                <w:pPr>
                  <w:pStyle w:val="NormalfollowingH2"/>
                </w:pPr>
                <w:r w:rsidRPr="00136B51">
                  <w:rPr>
                    <w:i/>
                  </w:rPr>
                  <w:t xml:space="preserve">Canto de </w:t>
                </w:r>
                <w:proofErr w:type="spellStart"/>
                <w:r w:rsidRPr="00136B51">
                  <w:rPr>
                    <w:i/>
                  </w:rPr>
                  <w:t>una</w:t>
                </w:r>
                <w:proofErr w:type="spellEnd"/>
                <w:r w:rsidRPr="00136B51">
                  <w:rPr>
                    <w:i/>
                  </w:rPr>
                  <w:t xml:space="preserve"> </w:t>
                </w:r>
                <w:proofErr w:type="spellStart"/>
                <w:r w:rsidRPr="00136B51">
                  <w:rPr>
                    <w:i/>
                  </w:rPr>
                  <w:t>muchacha</w:t>
                </w:r>
                <w:proofErr w:type="spellEnd"/>
                <w:r w:rsidRPr="00136B51">
                  <w:rPr>
                    <w:i/>
                  </w:rPr>
                  <w:t xml:space="preserve"> </w:t>
                </w:r>
                <w:proofErr w:type="spellStart"/>
                <w:r w:rsidRPr="00136B51">
                  <w:rPr>
                    <w:i/>
                  </w:rPr>
                  <w:t>negra</w:t>
                </w:r>
                <w:proofErr w:type="spellEnd"/>
                <w:r>
                  <w:t xml:space="preserve"> (1938)</w:t>
                </w:r>
              </w:p>
              <w:p w14:paraId="452EC02A" w14:textId="77777777" w:rsidR="00691CA4" w:rsidRDefault="00691CA4" w:rsidP="00136B51">
                <w:pPr>
                  <w:pStyle w:val="NormalfollowingH2"/>
                </w:pPr>
                <w:proofErr w:type="spellStart"/>
                <w:r w:rsidRPr="00136B51">
                  <w:rPr>
                    <w:i/>
                  </w:rPr>
                  <w:lastRenderedPageBreak/>
                  <w:t>Siete</w:t>
                </w:r>
                <w:proofErr w:type="spellEnd"/>
                <w:r w:rsidRPr="00136B51">
                  <w:rPr>
                    <w:i/>
                  </w:rPr>
                  <w:t xml:space="preserve"> </w:t>
                </w:r>
                <w:proofErr w:type="spellStart"/>
                <w:r w:rsidRPr="00136B51">
                  <w:rPr>
                    <w:i/>
                  </w:rPr>
                  <w:t>canciones</w:t>
                </w:r>
                <w:proofErr w:type="spellEnd"/>
                <w:r w:rsidRPr="00136B51">
                  <w:rPr>
                    <w:i/>
                  </w:rPr>
                  <w:t xml:space="preserve"> de </w:t>
                </w:r>
                <w:proofErr w:type="spellStart"/>
                <w:r w:rsidRPr="00136B51">
                  <w:rPr>
                    <w:i/>
                  </w:rPr>
                  <w:t>niños</w:t>
                </w:r>
                <w:proofErr w:type="spellEnd"/>
                <w:r w:rsidRPr="00136B51">
                  <w:rPr>
                    <w:i/>
                  </w:rPr>
                  <w:t xml:space="preserve"> y dos </w:t>
                </w:r>
                <w:proofErr w:type="spellStart"/>
                <w:r w:rsidRPr="00136B51">
                  <w:rPr>
                    <w:i/>
                  </w:rPr>
                  <w:t>canciones</w:t>
                </w:r>
                <w:proofErr w:type="spellEnd"/>
                <w:r w:rsidRPr="00136B51">
                  <w:rPr>
                    <w:i/>
                  </w:rPr>
                  <w:t xml:space="preserve"> profanes</w:t>
                </w:r>
                <w:r>
                  <w:t xml:space="preserve"> (1938)</w:t>
                </w:r>
              </w:p>
              <w:p w14:paraId="2D8EE2C7" w14:textId="77777777" w:rsidR="003F0D73" w:rsidRDefault="00691CA4" w:rsidP="00136B51">
                <w:pPr>
                  <w:pStyle w:val="NormalfollowingH2"/>
                </w:pPr>
                <w:r w:rsidRPr="00136B51">
                  <w:rPr>
                    <w:i/>
                  </w:rPr>
                  <w:t xml:space="preserve">Hora de </w:t>
                </w:r>
                <w:proofErr w:type="spellStart"/>
                <w:r w:rsidRPr="00136B51">
                  <w:rPr>
                    <w:i/>
                  </w:rPr>
                  <w:t>junio</w:t>
                </w:r>
                <w:proofErr w:type="spellEnd"/>
                <w:r>
                  <w:t xml:space="preserve"> (1938)</w:t>
                </w:r>
              </w:p>
            </w:tc>
          </w:sdtContent>
        </w:sdt>
      </w:tr>
      <w:tr w:rsidR="003235A7" w14:paraId="5FA71D6A" w14:textId="77777777" w:rsidTr="003235A7">
        <w:tc>
          <w:tcPr>
            <w:tcW w:w="9016" w:type="dxa"/>
          </w:tcPr>
          <w:p w14:paraId="2A4A0F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55913FF33AB24581E0A4767196CAE8"/>
              </w:placeholder>
            </w:sdtPr>
            <w:sdtEndPr/>
            <w:sdtContent>
              <w:p w14:paraId="765086CD" w14:textId="77777777" w:rsidR="00691CA4" w:rsidRDefault="005F3984" w:rsidP="00691CA4">
                <w:sdt>
                  <w:sdtPr>
                    <w:id w:val="-1939663538"/>
                    <w:citation/>
                  </w:sdtPr>
                  <w:sdtEndPr/>
                  <w:sdtContent>
                    <w:r w:rsidR="00691CA4">
                      <w:fldChar w:fldCharType="begin"/>
                    </w:r>
                    <w:r w:rsidR="00691CA4">
                      <w:rPr>
                        <w:lang w:val="en-US"/>
                      </w:rPr>
                      <w:instrText xml:space="preserve"> CITATION Con00 \l 1033 </w:instrText>
                    </w:r>
                    <w:r w:rsidR="00691CA4">
                      <w:fldChar w:fldCharType="separate"/>
                    </w:r>
                    <w:r w:rsidR="00151BB5">
                      <w:rPr>
                        <w:noProof/>
                        <w:lang w:val="en-US"/>
                      </w:rPr>
                      <w:t xml:space="preserve"> </w:t>
                    </w:r>
                    <w:r w:rsidR="00151BB5" w:rsidRPr="00151BB5">
                      <w:rPr>
                        <w:noProof/>
                        <w:lang w:val="en-US"/>
                      </w:rPr>
                      <w:t>(Contreras Soto, Silvestre Revueltas: baile, duelo y son)</w:t>
                    </w:r>
                    <w:r w:rsidR="00691CA4">
                      <w:fldChar w:fldCharType="end"/>
                    </w:r>
                  </w:sdtContent>
                </w:sdt>
              </w:p>
              <w:p w14:paraId="0A5052AC" w14:textId="77777777" w:rsidR="00531839" w:rsidRDefault="005F3984" w:rsidP="00691CA4">
                <w:sdt>
                  <w:sdtPr>
                    <w:id w:val="-803766961"/>
                    <w:citation/>
                  </w:sdtPr>
                  <w:sdtEndPr/>
                  <w:sdtContent>
                    <w:r w:rsidR="00691CA4">
                      <w:fldChar w:fldCharType="begin"/>
                    </w:r>
                    <w:r w:rsidR="00691CA4">
                      <w:rPr>
                        <w:lang w:val="en-US"/>
                      </w:rPr>
                      <w:instrText xml:space="preserve"> CITATION Con12 \l 1033 </w:instrText>
                    </w:r>
                    <w:r w:rsidR="00691CA4">
                      <w:fldChar w:fldCharType="separate"/>
                    </w:r>
                    <w:r w:rsidR="00151BB5" w:rsidRPr="00151BB5">
                      <w:rPr>
                        <w:noProof/>
                        <w:lang w:val="en-US"/>
                      </w:rPr>
                      <w:t>(Contreras Soto, Silvestre Revueltas En Escena y En Pantalla: la música del compositor en el cine, el teatro y la danza)</w:t>
                    </w:r>
                    <w:r w:rsidR="00691CA4">
                      <w:fldChar w:fldCharType="end"/>
                    </w:r>
                  </w:sdtContent>
                </w:sdt>
              </w:p>
              <w:p w14:paraId="46804F0D" w14:textId="77777777" w:rsidR="00531839" w:rsidRDefault="005F3984" w:rsidP="00691CA4">
                <w:sdt>
                  <w:sdtPr>
                    <w:id w:val="-489107184"/>
                    <w:citation/>
                  </w:sdtPr>
                  <w:sdtEndPr/>
                  <w:sdtContent>
                    <w:r w:rsidR="00531839">
                      <w:fldChar w:fldCharType="begin"/>
                    </w:r>
                    <w:r w:rsidR="00531839">
                      <w:rPr>
                        <w:lang w:val="en-US"/>
                      </w:rPr>
                      <w:instrText xml:space="preserve"> CITATION Kol98 \l 1033 </w:instrText>
                    </w:r>
                    <w:r w:rsidR="00531839">
                      <w:fldChar w:fldCharType="separate"/>
                    </w:r>
                    <w:r w:rsidR="00151BB5" w:rsidRPr="00151BB5">
                      <w:rPr>
                        <w:noProof/>
                        <w:lang w:val="en-US"/>
                      </w:rPr>
                      <w:t>(Kolb)</w:t>
                    </w:r>
                    <w:r w:rsidR="00531839">
                      <w:fldChar w:fldCharType="end"/>
                    </w:r>
                  </w:sdtContent>
                </w:sdt>
              </w:p>
              <w:p w14:paraId="436572E6" w14:textId="77777777" w:rsidR="00531839" w:rsidRDefault="005F3984" w:rsidP="00691CA4">
                <w:sdt>
                  <w:sdtPr>
                    <w:id w:val="-2058537098"/>
                    <w:citation/>
                  </w:sdtPr>
                  <w:sdtEndPr/>
                  <w:sdtContent>
                    <w:r w:rsidR="00531839">
                      <w:fldChar w:fldCharType="begin"/>
                    </w:r>
                    <w:r w:rsidR="00531839">
                      <w:rPr>
                        <w:lang w:val="en-US"/>
                      </w:rPr>
                      <w:instrText xml:space="preserve"> CITATION Par04 \l 1033 </w:instrText>
                    </w:r>
                    <w:r w:rsidR="00531839">
                      <w:fldChar w:fldCharType="separate"/>
                    </w:r>
                    <w:r w:rsidR="00151BB5" w:rsidRPr="00151BB5">
                      <w:rPr>
                        <w:noProof/>
                        <w:lang w:val="en-US"/>
                      </w:rPr>
                      <w:t>(Parker, Revueltas, the Chicago Years)</w:t>
                    </w:r>
                    <w:r w:rsidR="00531839">
                      <w:fldChar w:fldCharType="end"/>
                    </w:r>
                  </w:sdtContent>
                </w:sdt>
              </w:p>
              <w:p w14:paraId="25F5BED8" w14:textId="77777777" w:rsidR="003235A7" w:rsidRDefault="005F3984" w:rsidP="00691CA4">
                <w:sdt>
                  <w:sdtPr>
                    <w:id w:val="1097835904"/>
                    <w:citation/>
                  </w:sdtPr>
                  <w:sdtEndPr/>
                  <w:sdtContent>
                    <w:r w:rsidR="00136B51">
                      <w:fldChar w:fldCharType="begin"/>
                    </w:r>
                    <w:r w:rsidR="00136B51">
                      <w:rPr>
                        <w:lang w:val="en-US"/>
                      </w:rPr>
                      <w:instrText xml:space="preserve"> CITATION Par02 \l 1033 </w:instrText>
                    </w:r>
                    <w:r w:rsidR="00136B51">
                      <w:fldChar w:fldCharType="separate"/>
                    </w:r>
                    <w:r w:rsidR="00151BB5" w:rsidRPr="00151BB5">
                      <w:rPr>
                        <w:noProof/>
                        <w:lang w:val="en-US"/>
                      </w:rPr>
                      <w:t>(Parker, Revueltas in San Antonio and Mobile)</w:t>
                    </w:r>
                    <w:r w:rsidR="00136B51">
                      <w:fldChar w:fldCharType="end"/>
                    </w:r>
                  </w:sdtContent>
                </w:sdt>
              </w:p>
            </w:sdtContent>
          </w:sdt>
        </w:tc>
      </w:tr>
    </w:tbl>
    <w:p w14:paraId="2920472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04D80" w14:textId="77777777" w:rsidR="005F3984" w:rsidRDefault="005F3984" w:rsidP="007A0D55">
      <w:pPr>
        <w:spacing w:after="0" w:line="240" w:lineRule="auto"/>
      </w:pPr>
      <w:r>
        <w:separator/>
      </w:r>
    </w:p>
  </w:endnote>
  <w:endnote w:type="continuationSeparator" w:id="0">
    <w:p w14:paraId="18625DA4" w14:textId="77777777" w:rsidR="005F3984" w:rsidRDefault="005F39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E7F48" w14:textId="77777777" w:rsidR="005F3984" w:rsidRDefault="005F3984" w:rsidP="007A0D55">
      <w:pPr>
        <w:spacing w:after="0" w:line="240" w:lineRule="auto"/>
      </w:pPr>
      <w:r>
        <w:separator/>
      </w:r>
    </w:p>
  </w:footnote>
  <w:footnote w:type="continuationSeparator" w:id="0">
    <w:p w14:paraId="771BC6A8" w14:textId="77777777" w:rsidR="005F3984" w:rsidRDefault="005F39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5C1E" w14:textId="77777777" w:rsidR="00531839" w:rsidRDefault="0053183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62A9C4" w14:textId="77777777" w:rsidR="00531839" w:rsidRDefault="005318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9E5798"/>
    <w:multiLevelType w:val="hybridMultilevel"/>
    <w:tmpl w:val="600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9545C1"/>
    <w:multiLevelType w:val="hybridMultilevel"/>
    <w:tmpl w:val="6D06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FC7987"/>
    <w:multiLevelType w:val="hybridMultilevel"/>
    <w:tmpl w:val="A3F09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C4C57"/>
    <w:multiLevelType w:val="hybridMultilevel"/>
    <w:tmpl w:val="D0C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F1580"/>
    <w:multiLevelType w:val="hybridMultilevel"/>
    <w:tmpl w:val="02EE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944A8"/>
    <w:multiLevelType w:val="hybridMultilevel"/>
    <w:tmpl w:val="329E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A6DF3"/>
    <w:multiLevelType w:val="hybridMultilevel"/>
    <w:tmpl w:val="C4E4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07872"/>
    <w:multiLevelType w:val="hybridMultilevel"/>
    <w:tmpl w:val="214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7"/>
  </w:num>
  <w:num w:numId="15">
    <w:abstractNumId w:val="16"/>
  </w:num>
  <w:num w:numId="16">
    <w:abstractNumId w:val="13"/>
  </w:num>
  <w:num w:numId="17">
    <w:abstractNumId w:val="18"/>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DBD"/>
    <w:rsid w:val="00032559"/>
    <w:rsid w:val="00052040"/>
    <w:rsid w:val="000B25AE"/>
    <w:rsid w:val="000B55AB"/>
    <w:rsid w:val="000D24DC"/>
    <w:rsid w:val="00101B2E"/>
    <w:rsid w:val="00116FA0"/>
    <w:rsid w:val="00136B51"/>
    <w:rsid w:val="0015114C"/>
    <w:rsid w:val="00151BB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1839"/>
    <w:rsid w:val="00534F8F"/>
    <w:rsid w:val="00590035"/>
    <w:rsid w:val="005B177E"/>
    <w:rsid w:val="005B3921"/>
    <w:rsid w:val="005F26D7"/>
    <w:rsid w:val="005F3984"/>
    <w:rsid w:val="005F5450"/>
    <w:rsid w:val="00691CA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6DB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2FB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D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DBD"/>
    <w:rPr>
      <w:rFonts w:ascii="Lucida Grande" w:hAnsi="Lucida Grande" w:cs="Lucida Grande"/>
      <w:sz w:val="18"/>
      <w:szCs w:val="18"/>
    </w:rPr>
  </w:style>
  <w:style w:type="paragraph" w:styleId="ListParagraph">
    <w:name w:val="List Paragraph"/>
    <w:basedOn w:val="Normal"/>
    <w:uiPriority w:val="34"/>
    <w:qFormat/>
    <w:rsid w:val="00691CA4"/>
    <w:pPr>
      <w:spacing w:after="0" w:line="240" w:lineRule="auto"/>
      <w:ind w:left="720"/>
      <w:contextualSpacing/>
    </w:pPr>
    <w:rPr>
      <w:rFonts w:eastAsiaTheme="minorEastAsia"/>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5889">
      <w:bodyDiv w:val="1"/>
      <w:marLeft w:val="0"/>
      <w:marRight w:val="0"/>
      <w:marTop w:val="0"/>
      <w:marBottom w:val="0"/>
      <w:divBdr>
        <w:top w:val="none" w:sz="0" w:space="0" w:color="auto"/>
        <w:left w:val="none" w:sz="0" w:space="0" w:color="auto"/>
        <w:bottom w:val="none" w:sz="0" w:space="0" w:color="auto"/>
        <w:right w:val="none" w:sz="0" w:space="0" w:color="auto"/>
      </w:divBdr>
    </w:div>
    <w:div w:id="1276713280">
      <w:bodyDiv w:val="1"/>
      <w:marLeft w:val="0"/>
      <w:marRight w:val="0"/>
      <w:marTop w:val="0"/>
      <w:marBottom w:val="0"/>
      <w:divBdr>
        <w:top w:val="none" w:sz="0" w:space="0" w:color="auto"/>
        <w:left w:val="none" w:sz="0" w:space="0" w:color="auto"/>
        <w:bottom w:val="none" w:sz="0" w:space="0" w:color="auto"/>
        <w:right w:val="none" w:sz="0" w:space="0" w:color="auto"/>
      </w:divBdr>
    </w:div>
    <w:div w:id="1374114744">
      <w:bodyDiv w:val="1"/>
      <w:marLeft w:val="0"/>
      <w:marRight w:val="0"/>
      <w:marTop w:val="0"/>
      <w:marBottom w:val="0"/>
      <w:divBdr>
        <w:top w:val="none" w:sz="0" w:space="0" w:color="auto"/>
        <w:left w:val="none" w:sz="0" w:space="0" w:color="auto"/>
        <w:bottom w:val="none" w:sz="0" w:space="0" w:color="auto"/>
        <w:right w:val="none" w:sz="0" w:space="0" w:color="auto"/>
      </w:divBdr>
    </w:div>
    <w:div w:id="1729915098">
      <w:bodyDiv w:val="1"/>
      <w:marLeft w:val="0"/>
      <w:marRight w:val="0"/>
      <w:marTop w:val="0"/>
      <w:marBottom w:val="0"/>
      <w:divBdr>
        <w:top w:val="none" w:sz="0" w:space="0" w:color="auto"/>
        <w:left w:val="none" w:sz="0" w:space="0" w:color="auto"/>
        <w:bottom w:val="none" w:sz="0" w:space="0" w:color="auto"/>
        <w:right w:val="none" w:sz="0" w:space="0" w:color="auto"/>
      </w:divBdr>
    </w:div>
    <w:div w:id="188483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8EEDA3A397A042B6FE7227400A7932"/>
        <w:category>
          <w:name w:val="General"/>
          <w:gallery w:val="placeholder"/>
        </w:category>
        <w:types>
          <w:type w:val="bbPlcHdr"/>
        </w:types>
        <w:behaviors>
          <w:behavior w:val="content"/>
        </w:behaviors>
        <w:guid w:val="{8013B8CB-D866-1C42-942D-356F1DF87143}"/>
      </w:docPartPr>
      <w:docPartBody>
        <w:p w:rsidR="000A4431" w:rsidRDefault="00AE2638">
          <w:pPr>
            <w:pStyle w:val="848EEDA3A397A042B6FE7227400A7932"/>
          </w:pPr>
          <w:r w:rsidRPr="00CC586D">
            <w:rPr>
              <w:rStyle w:val="PlaceholderText"/>
              <w:b/>
              <w:color w:val="FFFFFF" w:themeColor="background1"/>
            </w:rPr>
            <w:t>[Salutation]</w:t>
          </w:r>
        </w:p>
      </w:docPartBody>
    </w:docPart>
    <w:docPart>
      <w:docPartPr>
        <w:name w:val="0C1BCFC0B01CFE4D83CEBD6A15738FFB"/>
        <w:category>
          <w:name w:val="General"/>
          <w:gallery w:val="placeholder"/>
        </w:category>
        <w:types>
          <w:type w:val="bbPlcHdr"/>
        </w:types>
        <w:behaviors>
          <w:behavior w:val="content"/>
        </w:behaviors>
        <w:guid w:val="{8CBF11AA-00B1-B747-9264-738AA9518B57}"/>
      </w:docPartPr>
      <w:docPartBody>
        <w:p w:rsidR="000A4431" w:rsidRDefault="00AE2638">
          <w:pPr>
            <w:pStyle w:val="0C1BCFC0B01CFE4D83CEBD6A15738FFB"/>
          </w:pPr>
          <w:r>
            <w:rPr>
              <w:rStyle w:val="PlaceholderText"/>
            </w:rPr>
            <w:t>[First name]</w:t>
          </w:r>
        </w:p>
      </w:docPartBody>
    </w:docPart>
    <w:docPart>
      <w:docPartPr>
        <w:name w:val="4977205323272B43B63EA59885C019AF"/>
        <w:category>
          <w:name w:val="General"/>
          <w:gallery w:val="placeholder"/>
        </w:category>
        <w:types>
          <w:type w:val="bbPlcHdr"/>
        </w:types>
        <w:behaviors>
          <w:behavior w:val="content"/>
        </w:behaviors>
        <w:guid w:val="{25163C9F-0544-1942-862A-594C9FF715F3}"/>
      </w:docPartPr>
      <w:docPartBody>
        <w:p w:rsidR="000A4431" w:rsidRDefault="00AE2638">
          <w:pPr>
            <w:pStyle w:val="4977205323272B43B63EA59885C019AF"/>
          </w:pPr>
          <w:r>
            <w:rPr>
              <w:rStyle w:val="PlaceholderText"/>
            </w:rPr>
            <w:t>[Middle name]</w:t>
          </w:r>
        </w:p>
      </w:docPartBody>
    </w:docPart>
    <w:docPart>
      <w:docPartPr>
        <w:name w:val="D028ACBAD7253044ACF3340217EC3BAF"/>
        <w:category>
          <w:name w:val="General"/>
          <w:gallery w:val="placeholder"/>
        </w:category>
        <w:types>
          <w:type w:val="bbPlcHdr"/>
        </w:types>
        <w:behaviors>
          <w:behavior w:val="content"/>
        </w:behaviors>
        <w:guid w:val="{2438843C-69DA-2C4F-9BB7-BE762FD11EF8}"/>
      </w:docPartPr>
      <w:docPartBody>
        <w:p w:rsidR="000A4431" w:rsidRDefault="00AE2638">
          <w:pPr>
            <w:pStyle w:val="D028ACBAD7253044ACF3340217EC3BAF"/>
          </w:pPr>
          <w:r>
            <w:rPr>
              <w:rStyle w:val="PlaceholderText"/>
            </w:rPr>
            <w:t>[Last name]</w:t>
          </w:r>
        </w:p>
      </w:docPartBody>
    </w:docPart>
    <w:docPart>
      <w:docPartPr>
        <w:name w:val="B24063B36227D44E986CF2BF4D44D119"/>
        <w:category>
          <w:name w:val="General"/>
          <w:gallery w:val="placeholder"/>
        </w:category>
        <w:types>
          <w:type w:val="bbPlcHdr"/>
        </w:types>
        <w:behaviors>
          <w:behavior w:val="content"/>
        </w:behaviors>
        <w:guid w:val="{10E6EE65-6027-E740-B51C-1C36C2B7064F}"/>
      </w:docPartPr>
      <w:docPartBody>
        <w:p w:rsidR="000A4431" w:rsidRDefault="00AE2638">
          <w:pPr>
            <w:pStyle w:val="B24063B36227D44E986CF2BF4D44D119"/>
          </w:pPr>
          <w:r>
            <w:rPr>
              <w:rStyle w:val="PlaceholderText"/>
            </w:rPr>
            <w:t>[Enter your biography]</w:t>
          </w:r>
        </w:p>
      </w:docPartBody>
    </w:docPart>
    <w:docPart>
      <w:docPartPr>
        <w:name w:val="B58905DD0618CE41B775275B4BC14ADA"/>
        <w:category>
          <w:name w:val="General"/>
          <w:gallery w:val="placeholder"/>
        </w:category>
        <w:types>
          <w:type w:val="bbPlcHdr"/>
        </w:types>
        <w:behaviors>
          <w:behavior w:val="content"/>
        </w:behaviors>
        <w:guid w:val="{8A83CEC0-7FFC-664D-AC8A-7B79782C48A4}"/>
      </w:docPartPr>
      <w:docPartBody>
        <w:p w:rsidR="000A4431" w:rsidRDefault="00AE2638">
          <w:pPr>
            <w:pStyle w:val="B58905DD0618CE41B775275B4BC14ADA"/>
          </w:pPr>
          <w:r>
            <w:rPr>
              <w:rStyle w:val="PlaceholderText"/>
            </w:rPr>
            <w:t>[Enter the institution with which you are affiliated]</w:t>
          </w:r>
        </w:p>
      </w:docPartBody>
    </w:docPart>
    <w:docPart>
      <w:docPartPr>
        <w:name w:val="6352F8FD3CE00A4CAEF5B4489084CC40"/>
        <w:category>
          <w:name w:val="General"/>
          <w:gallery w:val="placeholder"/>
        </w:category>
        <w:types>
          <w:type w:val="bbPlcHdr"/>
        </w:types>
        <w:behaviors>
          <w:behavior w:val="content"/>
        </w:behaviors>
        <w:guid w:val="{4FAEE05A-D6FA-D749-AD8C-800828CED942}"/>
      </w:docPartPr>
      <w:docPartBody>
        <w:p w:rsidR="000A4431" w:rsidRDefault="00AE2638">
          <w:pPr>
            <w:pStyle w:val="6352F8FD3CE00A4CAEF5B4489084CC40"/>
          </w:pPr>
          <w:r w:rsidRPr="00EF74F7">
            <w:rPr>
              <w:b/>
              <w:color w:val="808080" w:themeColor="background1" w:themeShade="80"/>
            </w:rPr>
            <w:t>[Enter the headword for your article]</w:t>
          </w:r>
        </w:p>
      </w:docPartBody>
    </w:docPart>
    <w:docPart>
      <w:docPartPr>
        <w:name w:val="FDB18D0B3C29BE45AC443B3E9F623321"/>
        <w:category>
          <w:name w:val="General"/>
          <w:gallery w:val="placeholder"/>
        </w:category>
        <w:types>
          <w:type w:val="bbPlcHdr"/>
        </w:types>
        <w:behaviors>
          <w:behavior w:val="content"/>
        </w:behaviors>
        <w:guid w:val="{3D8015BB-BCBE-334B-8C0D-738647C5A070}"/>
      </w:docPartPr>
      <w:docPartBody>
        <w:p w:rsidR="000A4431" w:rsidRDefault="00AE2638">
          <w:pPr>
            <w:pStyle w:val="FDB18D0B3C29BE45AC443B3E9F6233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7DF34CF434BB43A537965C2A033142"/>
        <w:category>
          <w:name w:val="General"/>
          <w:gallery w:val="placeholder"/>
        </w:category>
        <w:types>
          <w:type w:val="bbPlcHdr"/>
        </w:types>
        <w:behaviors>
          <w:behavior w:val="content"/>
        </w:behaviors>
        <w:guid w:val="{1AD71A93-BD68-B247-BFB0-047A35B86411}"/>
      </w:docPartPr>
      <w:docPartBody>
        <w:p w:rsidR="000A4431" w:rsidRDefault="00AE2638">
          <w:pPr>
            <w:pStyle w:val="267DF34CF434BB43A537965C2A0331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F37B78A346AB4DB0F32D63782C3A81"/>
        <w:category>
          <w:name w:val="General"/>
          <w:gallery w:val="placeholder"/>
        </w:category>
        <w:types>
          <w:type w:val="bbPlcHdr"/>
        </w:types>
        <w:behaviors>
          <w:behavior w:val="content"/>
        </w:behaviors>
        <w:guid w:val="{5453C845-913F-844B-ABA7-ACB74CA07A66}"/>
      </w:docPartPr>
      <w:docPartBody>
        <w:p w:rsidR="000A4431" w:rsidRDefault="00AE2638">
          <w:pPr>
            <w:pStyle w:val="D3F37B78A346AB4DB0F32D63782C3A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55913FF33AB24581E0A4767196CAE8"/>
        <w:category>
          <w:name w:val="General"/>
          <w:gallery w:val="placeholder"/>
        </w:category>
        <w:types>
          <w:type w:val="bbPlcHdr"/>
        </w:types>
        <w:behaviors>
          <w:behavior w:val="content"/>
        </w:behaviors>
        <w:guid w:val="{97FC0919-16C3-4444-BF70-C468205CBC60}"/>
      </w:docPartPr>
      <w:docPartBody>
        <w:p w:rsidR="000A4431" w:rsidRDefault="00AE2638">
          <w:pPr>
            <w:pStyle w:val="7C55913FF33AB24581E0A4767196CA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31"/>
    <w:rsid w:val="000A4431"/>
    <w:rsid w:val="00AE26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8EEDA3A397A042B6FE7227400A7932">
    <w:name w:val="848EEDA3A397A042B6FE7227400A7932"/>
  </w:style>
  <w:style w:type="paragraph" w:customStyle="1" w:styleId="0C1BCFC0B01CFE4D83CEBD6A15738FFB">
    <w:name w:val="0C1BCFC0B01CFE4D83CEBD6A15738FFB"/>
  </w:style>
  <w:style w:type="paragraph" w:customStyle="1" w:styleId="4977205323272B43B63EA59885C019AF">
    <w:name w:val="4977205323272B43B63EA59885C019AF"/>
  </w:style>
  <w:style w:type="paragraph" w:customStyle="1" w:styleId="D028ACBAD7253044ACF3340217EC3BAF">
    <w:name w:val="D028ACBAD7253044ACF3340217EC3BAF"/>
  </w:style>
  <w:style w:type="paragraph" w:customStyle="1" w:styleId="B24063B36227D44E986CF2BF4D44D119">
    <w:name w:val="B24063B36227D44E986CF2BF4D44D119"/>
  </w:style>
  <w:style w:type="paragraph" w:customStyle="1" w:styleId="B58905DD0618CE41B775275B4BC14ADA">
    <w:name w:val="B58905DD0618CE41B775275B4BC14ADA"/>
  </w:style>
  <w:style w:type="paragraph" w:customStyle="1" w:styleId="6352F8FD3CE00A4CAEF5B4489084CC40">
    <w:name w:val="6352F8FD3CE00A4CAEF5B4489084CC40"/>
  </w:style>
  <w:style w:type="paragraph" w:customStyle="1" w:styleId="FDB18D0B3C29BE45AC443B3E9F623321">
    <w:name w:val="FDB18D0B3C29BE45AC443B3E9F623321"/>
  </w:style>
  <w:style w:type="paragraph" w:customStyle="1" w:styleId="267DF34CF434BB43A537965C2A033142">
    <w:name w:val="267DF34CF434BB43A537965C2A033142"/>
  </w:style>
  <w:style w:type="paragraph" w:customStyle="1" w:styleId="D3F37B78A346AB4DB0F32D63782C3A81">
    <w:name w:val="D3F37B78A346AB4DB0F32D63782C3A81"/>
  </w:style>
  <w:style w:type="paragraph" w:customStyle="1" w:styleId="7C55913FF33AB24581E0A4767196CAE8">
    <w:name w:val="7C55913FF33AB24581E0A4767196C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Con00</b:Tag>
    <b:SourceType>Book</b:SourceType>
    <b:Guid>{6DBB00DB-FF60-2F4A-A91C-9575B67547FD}</b:Guid>
    <b:Author>
      <b:Author>
        <b:NameList>
          <b:Person>
            <b:Last>Contreras Soto</b:Last>
            <b:First>Eduardo</b:First>
          </b:Person>
        </b:NameList>
      </b:Author>
    </b:Author>
    <b:Title>Silvestre Revueltas: baile, duelo y son</b:Title>
    <b:City>Mexico City</b:City>
    <b:Publisher>Consejo Nacional para la Cultura y las Artes, Instituto Nacional de Bellas Artes</b:Publisher>
    <b:Year>2000</b:Year>
    <b:RefOrder>1</b:RefOrder>
  </b:Source>
  <b:Source>
    <b:Tag>Con12</b:Tag>
    <b:SourceType>Book</b:SourceType>
    <b:Guid>{E9A198D4-8621-1341-B62A-5F17C29B2A4D}</b:Guid>
    <b:Author>
      <b:Author>
        <b:NameList>
          <b:Person>
            <b:Last>Contreras Soto</b:Last>
            <b:First>Eduardo</b:First>
          </b:Person>
        </b:NameList>
      </b:Author>
    </b:Author>
    <b:Title>Silvestre Revueltas En Escena y En Pantalla: la música del compositor en el cine, el teatro y la danza</b:Title>
    <b:City>Mexico City</b:City>
    <b:Publisher>Consejo Nacional para la Cultural y las Artes, Instituto Nacional de Bellas Artes</b:Publisher>
    <b:Year>2012</b:Year>
    <b:RefOrder>2</b:RefOrder>
  </b:Source>
  <b:Source>
    <b:Tag>Kol98</b:Tag>
    <b:SourceType>Book</b:SourceType>
    <b:Guid>{75345A13-D783-7D44-B6FE-9EC1BFE44066}</b:Guid>
    <b:Author>
      <b:Author>
        <b:NameList>
          <b:Person>
            <b:Last>Kolb</b:Last>
            <b:First>Roberto</b:First>
          </b:Person>
        </b:NameList>
      </b:Author>
    </b:Author>
    <b:Title>Silvestre Revueltas (1899–1940)</b:Title>
    <b:City>Mexico City</b:City>
    <b:Publisher>UNAM-Escuela Nacional de Música</b:Publisher>
    <b:Year>1998</b:Year>
    <b:RefOrder>3</b:RefOrder>
  </b:Source>
  <b:Source>
    <b:Tag>Par04</b:Tag>
    <b:SourceType>JournalArticle</b:SourceType>
    <b:Guid>{9578E434-2B54-ED4D-A785-B2357BD5CE5E}</b:Guid>
    <b:Title>Revueltas, the Chicago Years</b:Title>
    <b:Year>2004</b:Year>
    <b:Volume>25</b:Volume>
    <b:Pages>180–94</b:Pages>
    <b:Author>
      <b:Author>
        <b:NameList>
          <b:Person>
            <b:Last>Parker</b:Last>
            <b:First>Robert</b:First>
          </b:Person>
        </b:NameList>
      </b:Author>
    </b:Author>
    <b:JournalName>Latin American Music Review</b:JournalName>
    <b:Issue>2</b:Issue>
    <b:RefOrder>4</b:RefOrder>
  </b:Source>
  <b:Source>
    <b:Tag>Par02</b:Tag>
    <b:SourceType>JournalArticle</b:SourceType>
    <b:Guid>{1325AA1C-9592-9743-9AC8-4D7171EC3912}</b:Guid>
    <b:Author>
      <b:Author>
        <b:NameList>
          <b:Person>
            <b:Last>Parker</b:Last>
            <b:First>Robert</b:First>
          </b:Person>
        </b:NameList>
      </b:Author>
    </b:Author>
    <b:Title>Revueltas in San Antonio and Mobile</b:Title>
    <b:JournalName>Latin American Music Review</b:JournalName>
    <b:Year>2002</b:Year>
    <b:Volume>23</b:Volume>
    <b:Issue>1</b:Issue>
    <b:Pages>114–30</b:Pages>
    <b:RefOrder>5</b:RefOrder>
  </b:Source>
</b:Sources>
</file>

<file path=customXml/itemProps1.xml><?xml version="1.0" encoding="utf-8"?>
<ds:datastoreItem xmlns:ds="http://schemas.openxmlformats.org/officeDocument/2006/customXml" ds:itemID="{F7E24B07-AC89-194E-BE5F-2F1A5E0D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689</TotalTime>
  <Pages>5</Pages>
  <Words>1493</Words>
  <Characters>8514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2015-12-17T05:49:00Z</dcterms:created>
  <dcterms:modified xsi:type="dcterms:W3CDTF">2016-02-06T07:07:00Z</dcterms:modified>
</cp:coreProperties>
</file>