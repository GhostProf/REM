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54C4797BB5D14BBD24AD6BA2A5A70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4356DFBDAD1942B1F7E578E40E438B"/>
            </w:placeholder>
            <w:text/>
          </w:sdtPr>
          <w:sdtContent>
            <w:tc>
              <w:tcPr>
                <w:tcW w:w="2073" w:type="dxa"/>
              </w:tcPr>
              <w:p w:rsidR="00B574C9" w:rsidRDefault="00194174" w:rsidP="00194174">
                <w:r>
                  <w:t>Ana</w:t>
                </w:r>
              </w:p>
            </w:tc>
          </w:sdtContent>
        </w:sdt>
        <w:sdt>
          <w:sdtPr>
            <w:alias w:val="Middle name"/>
            <w:tag w:val="authorMiddleName"/>
            <w:id w:val="-2076034781"/>
            <w:placeholder>
              <w:docPart w:val="EE85627F2C7A334ABA58550E62F6008B"/>
            </w:placeholder>
            <w:text/>
          </w:sdtPr>
          <w:sdtContent>
            <w:tc>
              <w:tcPr>
                <w:tcW w:w="2551" w:type="dxa"/>
              </w:tcPr>
              <w:p w:rsidR="00B574C9" w:rsidRDefault="00194174" w:rsidP="00194174">
                <w:r>
                  <w:t>R</w:t>
                </w:r>
              </w:p>
            </w:tc>
          </w:sdtContent>
        </w:sdt>
        <w:sdt>
          <w:sdtPr>
            <w:alias w:val="Last name"/>
            <w:tag w:val="authorLastName"/>
            <w:id w:val="-1088529830"/>
            <w:placeholder>
              <w:docPart w:val="41663B49958D5240BC5AE65307C14DB9"/>
            </w:placeholder>
            <w:text/>
          </w:sdtPr>
          <w:sdtContent>
            <w:tc>
              <w:tcPr>
                <w:tcW w:w="2642" w:type="dxa"/>
              </w:tcPr>
              <w:p w:rsidR="00B574C9" w:rsidRDefault="00194174" w:rsidP="00194174">
                <w:r>
                  <w:t>Alonso-Minutti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5AEFB9AB6A8E44DB4D249636F04EE05"/>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CA811E4C3654444847E79BF2125AD6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3B11524B5586D47AB8C4BDC1EDC9A31"/>
            </w:placeholder>
            <w:text/>
          </w:sdtPr>
          <w:sdtContent>
            <w:tc>
              <w:tcPr>
                <w:tcW w:w="9016" w:type="dxa"/>
                <w:tcMar>
                  <w:top w:w="113" w:type="dxa"/>
                  <w:bottom w:w="113" w:type="dxa"/>
                </w:tcMar>
              </w:tcPr>
              <w:p w:rsidR="003F0D73" w:rsidRPr="00FB589A" w:rsidRDefault="00194174" w:rsidP="003F0D73">
                <w:pPr>
                  <w:rPr>
                    <w:b/>
                  </w:rPr>
                </w:pPr>
                <w:r w:rsidRPr="004E338D">
                  <w:rPr>
                    <w:rFonts w:ascii="Times" w:eastAsiaTheme="minorEastAsia" w:hAnsi="Times"/>
                    <w:b/>
                    <w:sz w:val="24"/>
                    <w:szCs w:val="24"/>
                    <w:lang w:val="en-US"/>
                  </w:rPr>
                  <w:t>Enríquez Salazar, Manuel (1926-1994)</w:t>
                </w:r>
              </w:p>
            </w:tc>
          </w:sdtContent>
        </w:sdt>
      </w:tr>
      <w:tr w:rsidR="00464699" w:rsidTr="00194174">
        <w:sdt>
          <w:sdtPr>
            <w:alias w:val="Variant headwords"/>
            <w:tag w:val="variantHeadwords"/>
            <w:id w:val="173464402"/>
            <w:placeholder>
              <w:docPart w:val="BED5718BFD86254B81471FACDE11022B"/>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bookmarkStart w:id="0" w:name="OLE_LINK8" w:displacedByCustomXml="next"/>
        <w:bookmarkStart w:id="1" w:name="OLE_LINK7" w:displacedByCustomXml="next"/>
        <w:sdt>
          <w:sdtPr>
            <w:alias w:val="Abstract"/>
            <w:tag w:val="abstract"/>
            <w:id w:val="-635871867"/>
            <w:placeholder>
              <w:docPart w:val="3CE2D83492D18D4CA646375A4220A9D5"/>
            </w:placeholder>
          </w:sdtPr>
          <w:sdtContent>
            <w:bookmarkStart w:id="2" w:name="OLE_LINK6" w:displacedByCustomXml="prev"/>
            <w:bookmarkStart w:id="3" w:name="OLE_LINK5" w:displacedByCustomXml="prev"/>
            <w:tc>
              <w:tcPr>
                <w:tcW w:w="9016" w:type="dxa"/>
                <w:tcMar>
                  <w:top w:w="113" w:type="dxa"/>
                  <w:bottom w:w="113" w:type="dxa"/>
                </w:tcMar>
              </w:tcPr>
              <w:p w:rsidR="00194174" w:rsidRPr="00194174" w:rsidRDefault="00194174" w:rsidP="00194174">
                <w:pPr>
                  <w:rPr>
                    <w:lang w:val="en-US"/>
                  </w:rPr>
                </w:pPr>
                <w:r w:rsidRPr="00194174">
                  <w:rPr>
                    <w:lang w:val="en-US"/>
                  </w:rPr>
                  <w:t>Mexican composer and violinist. Enríquez is regarded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 he played an important role in promoting new music both at national and international levels.</w:t>
                </w:r>
              </w:p>
              <w:p w:rsidR="00E85A05" w:rsidRDefault="00E85A05" w:rsidP="00E85A05"/>
            </w:tc>
            <w:bookmarkEnd w:id="2" w:displacedByCustomXml="next"/>
            <w:bookmarkEnd w:id="3" w:displacedByCustomXml="next"/>
          </w:sdtContent>
        </w:sdt>
        <w:bookmarkEnd w:id="0" w:displacedByCustomXml="prev"/>
        <w:bookmarkEnd w:id="1" w:displacedByCustomXml="prev"/>
      </w:tr>
      <w:tr w:rsidR="003F0D73" w:rsidTr="003F0D73">
        <w:sdt>
          <w:sdtPr>
            <w:alias w:val="Article text"/>
            <w:tag w:val="articleText"/>
            <w:id w:val="634067588"/>
            <w:placeholder>
              <w:docPart w:val="9AC5A237A7312A40B329BA7B0CFE87A9"/>
            </w:placeholder>
          </w:sdtPr>
          <w:sdtContent>
            <w:bookmarkStart w:id="4" w:name="OLE_LINK11" w:displacedByCustomXml="prev"/>
            <w:bookmarkStart w:id="5" w:name="OLE_LINK10" w:displacedByCustomXml="prev"/>
            <w:bookmarkStart w:id="6" w:name="OLE_LINK9" w:displacedByCustomXml="prev"/>
            <w:tc>
              <w:tcPr>
                <w:tcW w:w="9016" w:type="dxa"/>
                <w:tcMar>
                  <w:top w:w="113" w:type="dxa"/>
                  <w:bottom w:w="113" w:type="dxa"/>
                </w:tcMar>
              </w:tcPr>
              <w:p w:rsidR="00194174" w:rsidRPr="00563C2F" w:rsidRDefault="00194174" w:rsidP="00194174">
                <w:pPr>
                  <w:rPr>
                    <w:rFonts w:ascii="Times" w:hAnsi="Times"/>
                  </w:rPr>
                </w:pPr>
                <w:r w:rsidRPr="00563C2F">
                  <w:rPr>
                    <w:rFonts w:ascii="Times" w:hAnsi="Times"/>
                  </w:rPr>
                  <w:t>Mexican composer and violinist. Enríquez is regarded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w:t>
                </w:r>
                <w:r>
                  <w:rPr>
                    <w:rFonts w:ascii="Times" w:hAnsi="Times"/>
                  </w:rPr>
                  <w:t>,</w:t>
                </w:r>
                <w:r w:rsidRPr="00563C2F">
                  <w:rPr>
                    <w:rFonts w:ascii="Times" w:hAnsi="Times"/>
                  </w:rPr>
                  <w:t xml:space="preserve"> he played an important role in promoting new music both at national and international levels.</w:t>
                </w:r>
                <w:bookmarkEnd w:id="6"/>
              </w:p>
              <w:p w:rsidR="00194174" w:rsidRDefault="00194174" w:rsidP="00194174">
                <w:pPr>
                  <w:rPr>
                    <w:rFonts w:ascii="Times" w:hAnsi="Times"/>
                  </w:rPr>
                </w:pPr>
              </w:p>
              <w:p w:rsidR="00194174" w:rsidRDefault="00194174" w:rsidP="00194174">
                <w:pPr>
                  <w:keepNext/>
                </w:pPr>
                <w:r>
                  <w:rPr>
                    <w:rFonts w:ascii="Times" w:hAnsi="Times"/>
                  </w:rPr>
                  <w:t xml:space="preserve">File: </w:t>
                </w:r>
                <w:r w:rsidRPr="00194174">
                  <w:rPr>
                    <w:rFonts w:ascii="Times" w:hAnsi="Times"/>
                  </w:rPr>
                  <w:t>Manuel_Enríques_1981.jpg</w:t>
                </w:r>
              </w:p>
              <w:p w:rsidR="00194174" w:rsidRDefault="00194174" w:rsidP="00194174">
                <w:pPr>
                  <w:pStyle w:val="Caption"/>
                </w:pPr>
                <w:r>
                  <w:t xml:space="preserve">Figure </w:t>
                </w:r>
                <w:fldSimple w:instr=" SEQ Figure \* ARABIC ">
                  <w:r>
                    <w:rPr>
                      <w:noProof/>
                    </w:rPr>
                    <w:t>1</w:t>
                  </w:r>
                </w:fldSimple>
                <w:r>
                  <w:t>Manuel Enriquez, 1981</w:t>
                </w:r>
              </w:p>
              <w:p w:rsidR="00194174" w:rsidRPr="00194174" w:rsidRDefault="00194174" w:rsidP="00194174">
                <w:r>
                  <w:t xml:space="preserve">Source: </w:t>
                </w:r>
                <w:hyperlink r:id="rId9" w:history="1">
                  <w:r w:rsidRPr="005B047F">
                    <w:rPr>
                      <w:rStyle w:val="Hyperlink"/>
                    </w:rPr>
                    <w:t>www.manuelenriquez.com</w:t>
                  </w:r>
                </w:hyperlink>
                <w:r>
                  <w:t xml:space="preserve"> </w:t>
                </w:r>
              </w:p>
              <w:p w:rsidR="00194174" w:rsidRDefault="00194174" w:rsidP="00194174">
                <w:pPr>
                  <w:rPr>
                    <w:rFonts w:ascii="Times" w:hAnsi="Times"/>
                  </w:rPr>
                </w:pPr>
              </w:p>
              <w:p w:rsidR="00194174" w:rsidRPr="00563C2F" w:rsidRDefault="00194174" w:rsidP="00194174">
                <w:pPr>
                  <w:rPr>
                    <w:rFonts w:ascii="Times" w:hAnsi="Times"/>
                  </w:rPr>
                </w:pPr>
              </w:p>
              <w:p w:rsidR="00194174" w:rsidRPr="00563C2F" w:rsidRDefault="00194174" w:rsidP="00194174">
                <w:pPr>
                  <w:pStyle w:val="Heading1"/>
                  <w:outlineLvl w:val="0"/>
                </w:pPr>
                <w:r w:rsidRPr="00563C2F">
                  <w:t>Overview</w:t>
                </w:r>
              </w:p>
              <w:p w:rsidR="00194174" w:rsidRPr="00563C2F" w:rsidRDefault="00194174" w:rsidP="00194174">
                <w:pPr>
                  <w:rPr>
                    <w:rFonts w:ascii="Times" w:hAnsi="Times"/>
                  </w:rPr>
                </w:pPr>
                <w:r w:rsidRPr="00563C2F">
                  <w:rPr>
                    <w:rFonts w:ascii="Times" w:hAnsi="Times"/>
                  </w:rPr>
                  <w:t xml:space="preserve">Enríquez studied composition in Morelia with Miguel Bernal Jiménez, and continued in New York with Peter Mennin and Stefan Wolpe (1955-1957). It was Wolpe who introduced Enríquez to serial techniques and to projects of interdisciplinary nature.  </w:t>
                </w:r>
              </w:p>
              <w:p w:rsidR="00194174" w:rsidRPr="00563C2F" w:rsidRDefault="00194174" w:rsidP="00194174">
                <w:pPr>
                  <w:rPr>
                    <w:rFonts w:ascii="Times" w:hAnsi="Times"/>
                  </w:rPr>
                </w:pPr>
              </w:p>
              <w:p w:rsidR="00194174" w:rsidRPr="00563C2F" w:rsidRDefault="00194174" w:rsidP="00194174">
                <w:pPr>
                  <w:rPr>
                    <w:rFonts w:ascii="Times" w:hAnsi="Times"/>
                  </w:rPr>
                </w:pPr>
                <w:r w:rsidRPr="00563C2F">
                  <w:rPr>
                    <w:rFonts w:ascii="Times" w:hAnsi="Times"/>
                  </w:rPr>
                  <w:t xml:space="preserve">Enríquez’s public debut in Mexico City, both as a composer and violinist, happened at a concert in 1959 with a performance of his </w:t>
                </w:r>
                <w:r w:rsidRPr="00563C2F">
                  <w:rPr>
                    <w:rFonts w:ascii="Times" w:hAnsi="Times"/>
                    <w:i/>
                  </w:rPr>
                  <w:t>Concierto para violín,</w:t>
                </w:r>
                <w:r w:rsidRPr="00563C2F">
                  <w:rPr>
                    <w:rFonts w:ascii="Times" w:hAnsi="Times"/>
                  </w:rPr>
                  <w:t xml:space="preserve"> which received public acclaim. His first serial piece, </w:t>
                </w:r>
                <w:r w:rsidRPr="00563C2F">
                  <w:rPr>
                    <w:rFonts w:ascii="Times" w:hAnsi="Times"/>
                    <w:i/>
                  </w:rPr>
                  <w:t>Preámbulo,</w:t>
                </w:r>
                <w:r w:rsidRPr="00563C2F">
                  <w:rPr>
                    <w:rFonts w:ascii="Times" w:hAnsi="Times"/>
                  </w:rPr>
                  <w:t xml:space="preserve"> premiered in 1961 by the Orquesta Sinfónica Nacional (directed by Francisco Savín), was also well received and granted Enríquez recognition among the composers of his generation. In the 1962 and 1964 La Casa del Lago, a space dedicated to the promotion of artistic projects mostly associated with the Universidad Nacional Autónoma de México, devoted two concerts to Enríquez’s music, which allowed the public an even greater exposure to the composer’s oeuvre. By the end of the decade he was receiving commissions both by national and international organizations and his music was being performed in new music festivals across Latin America and Europe. </w:t>
                </w:r>
              </w:p>
              <w:p w:rsidR="00194174" w:rsidRPr="00563C2F" w:rsidRDefault="00194174" w:rsidP="00194174">
                <w:pPr>
                  <w:rPr>
                    <w:rFonts w:ascii="Times" w:hAnsi="Times"/>
                  </w:rPr>
                </w:pPr>
              </w:p>
              <w:p w:rsidR="00194174" w:rsidRPr="00563C2F" w:rsidRDefault="00194174" w:rsidP="00194174">
                <w:pPr>
                  <w:rPr>
                    <w:rFonts w:ascii="Times" w:hAnsi="Times"/>
                  </w:rPr>
                </w:pPr>
                <w:r w:rsidRPr="00563C2F">
                  <w:rPr>
                    <w:rFonts w:ascii="Times" w:hAnsi="Times"/>
                  </w:rPr>
                  <w:t>After receiving a Guggenheim fellowship in 1971, Enríquez was able to work at the Columbia-</w:t>
                </w:r>
                <w:r w:rsidRPr="00563C2F">
                  <w:rPr>
                    <w:rFonts w:ascii="Times" w:hAnsi="Times"/>
                  </w:rPr>
                  <w:lastRenderedPageBreak/>
                  <w:t xml:space="preserve">Princeton Electronic Music Center. He was involved in projects of an interdisciplinary nature, in particular with sculptor Federico Silva in the creation of multimedia works for musical theater. In 1972 he received the Premio Elías Sourasky, and the Diosa de Plata for the best score for the film </w:t>
                </w:r>
                <w:r w:rsidRPr="00563C2F">
                  <w:rPr>
                    <w:rFonts w:ascii="Times" w:hAnsi="Times"/>
                    <w:i/>
                  </w:rPr>
                  <w:t>Muñeca reina</w:t>
                </w:r>
                <w:r w:rsidRPr="00563C2F">
                  <w:rPr>
                    <w:rFonts w:ascii="Times" w:hAnsi="Times"/>
                  </w:rPr>
                  <w:t xml:space="preserve">, directed by Sergio Olhovitch, and was appointed director of the Conservatorio Nacional de Música—a post he kept until 1974. From 1975 to 1977 he received a commission by the Mexican government to promote Mexican music in Europe, and during those years abroad he was very active both as a performer and composer, giving recitals and lectures across Europe while living in Paris. </w:t>
                </w:r>
              </w:p>
              <w:p w:rsidR="00194174" w:rsidRPr="00563C2F" w:rsidRDefault="00194174" w:rsidP="00194174">
                <w:pPr>
                  <w:rPr>
                    <w:rFonts w:ascii="Times" w:hAnsi="Times"/>
                  </w:rPr>
                </w:pPr>
              </w:p>
              <w:p w:rsidR="00194174" w:rsidRPr="00563C2F" w:rsidRDefault="00194174" w:rsidP="00194174">
                <w:pPr>
                  <w:rPr>
                    <w:rFonts w:ascii="Times" w:hAnsi="Times"/>
                  </w:rPr>
                </w:pPr>
                <w:r w:rsidRPr="00563C2F">
                  <w:rPr>
                    <w:rFonts w:ascii="Times" w:hAnsi="Times"/>
                  </w:rPr>
                  <w:t xml:space="preserve">At his return to Mexico in 1977, Enríquez was appointed Director of the Centro Nacional para la Documentación, Investigación e Información Musical Carlos Chávez (CENIDIM), where he initiated important work on score editions, recordings and catalogs of works by Mexican composers. Starting in 1979 he founded and directed the Foro Internacional de Música Nueva, which under his leadership evolved as one of the most renowned new music festivals in Latin America. </w:t>
                </w:r>
              </w:p>
              <w:p w:rsidR="00194174" w:rsidRPr="00563C2F" w:rsidRDefault="00194174" w:rsidP="00194174">
                <w:pPr>
                  <w:rPr>
                    <w:rFonts w:ascii="Times" w:hAnsi="Times"/>
                  </w:rPr>
                </w:pPr>
              </w:p>
              <w:p w:rsidR="00194174" w:rsidRPr="00563C2F" w:rsidRDefault="00194174" w:rsidP="00194174">
                <w:pPr>
                  <w:rPr>
                    <w:rFonts w:ascii="Times" w:hAnsi="Times"/>
                  </w:rPr>
                </w:pPr>
                <w:r w:rsidRPr="00563C2F">
                  <w:rPr>
                    <w:rFonts w:ascii="Times" w:hAnsi="Times"/>
                  </w:rPr>
                  <w:t xml:space="preserve">In 1982, Enríquez became a member of the Academia de Artes and received the Deutscher Akademischer Autauschdienst, and the Premio Nacional de las Artes a year later. He was head of the Music Department of the Instituto Nacional de Bellas Artes from 1985 to 1991, taught composition at the University of California Los Angeles and San Diego in 1991, and was named musical advisor of the Consejo Nacional para la Cultura y las Artes de México. Moreover he was director of the Sociedad de Autores y Compositores de México and was on the executive committee of the Consejo Interamericano de la Música. </w:t>
                </w:r>
              </w:p>
              <w:p w:rsidR="00194174" w:rsidRPr="00563C2F" w:rsidRDefault="00194174" w:rsidP="00194174">
                <w:pPr>
                  <w:rPr>
                    <w:rFonts w:ascii="Times" w:hAnsi="Times"/>
                  </w:rPr>
                </w:pPr>
              </w:p>
              <w:p w:rsidR="00194174" w:rsidRPr="00563C2F" w:rsidRDefault="00194174" w:rsidP="00194174">
                <w:pPr>
                  <w:pStyle w:val="Heading1"/>
                  <w:outlineLvl w:val="0"/>
                </w:pPr>
                <w:r w:rsidRPr="00563C2F">
                  <w:t>Works</w:t>
                </w:r>
              </w:p>
              <w:p w:rsidR="00194174" w:rsidRPr="00563C2F" w:rsidRDefault="00194174" w:rsidP="00194174">
                <w:pPr>
                  <w:rPr>
                    <w:rFonts w:ascii="Times" w:hAnsi="Times"/>
                  </w:rPr>
                </w:pPr>
                <w:r w:rsidRPr="00563C2F">
                  <w:rPr>
                    <w:rFonts w:ascii="Times" w:hAnsi="Times"/>
                  </w:rPr>
                  <w:t xml:space="preserve">Enríquez’s early works are characterized by the use of polytonality, neo-classical style, and rhythmic irregularity. His free use of serial techniques introduced in </w:t>
                </w:r>
                <w:r w:rsidRPr="00563C2F">
                  <w:rPr>
                    <w:rFonts w:ascii="Times" w:hAnsi="Times"/>
                    <w:i/>
                  </w:rPr>
                  <w:t>Preámbulo</w:t>
                </w:r>
                <w:r w:rsidRPr="00563C2F">
                  <w:rPr>
                    <w:rFonts w:ascii="Times" w:hAnsi="Times"/>
                  </w:rPr>
                  <w:t xml:space="preserve">, continued throughout the 1960s in works such as </w:t>
                </w:r>
                <w:r w:rsidRPr="00563C2F">
                  <w:rPr>
                    <w:rFonts w:ascii="Times" w:hAnsi="Times"/>
                    <w:i/>
                  </w:rPr>
                  <w:t>Sinfonía II</w:t>
                </w:r>
                <w:r w:rsidRPr="00563C2F">
                  <w:rPr>
                    <w:rFonts w:ascii="Times" w:hAnsi="Times"/>
                  </w:rPr>
                  <w:t xml:space="preserve"> (1962), </w:t>
                </w:r>
                <w:r w:rsidRPr="00563C2F">
                  <w:rPr>
                    <w:rFonts w:ascii="Times" w:hAnsi="Times"/>
                    <w:i/>
                  </w:rPr>
                  <w:t>Pentamúsica</w:t>
                </w:r>
                <w:r w:rsidRPr="00563C2F">
                  <w:rPr>
                    <w:rFonts w:ascii="Times" w:hAnsi="Times"/>
                  </w:rPr>
                  <w:t xml:space="preserve"> (1963) and </w:t>
                </w:r>
                <w:r w:rsidRPr="00563C2F">
                  <w:rPr>
                    <w:rFonts w:ascii="Times" w:hAnsi="Times"/>
                    <w:i/>
                  </w:rPr>
                  <w:t>Tres invenciones</w:t>
                </w:r>
                <w:r w:rsidRPr="00563C2F">
                  <w:rPr>
                    <w:rFonts w:ascii="Times" w:hAnsi="Times"/>
                  </w:rPr>
                  <w:t xml:space="preserve"> for flute and viola (1964), among others. Enríquez incorporates aspects of indeterminacy and open forms in solo pieces, such as </w:t>
                </w:r>
                <w:r w:rsidRPr="00563C2F">
                  <w:rPr>
                    <w:rFonts w:ascii="Times" w:hAnsi="Times"/>
                    <w:i/>
                  </w:rPr>
                  <w:t>A lápiz</w:t>
                </w:r>
                <w:r w:rsidRPr="00563C2F">
                  <w:rPr>
                    <w:rFonts w:ascii="Times" w:hAnsi="Times"/>
                  </w:rPr>
                  <w:t xml:space="preserve"> (1965) for piano solo, as well as in orchestral works of the second half of the 1960s, such as </w:t>
                </w:r>
                <w:r w:rsidRPr="00563C2F">
                  <w:rPr>
                    <w:rFonts w:ascii="Times" w:hAnsi="Times"/>
                    <w:i/>
                  </w:rPr>
                  <w:t>Transición</w:t>
                </w:r>
                <w:r w:rsidRPr="00563C2F">
                  <w:rPr>
                    <w:rFonts w:ascii="Times" w:hAnsi="Times"/>
                  </w:rPr>
                  <w:t xml:space="preserve"> (1965), and </w:t>
                </w:r>
                <w:r w:rsidRPr="00563C2F">
                  <w:rPr>
                    <w:rFonts w:ascii="Times" w:hAnsi="Times"/>
                    <w:i/>
                  </w:rPr>
                  <w:t>Concierto II</w:t>
                </w:r>
                <w:r w:rsidRPr="00563C2F">
                  <w:rPr>
                    <w:rFonts w:ascii="Times" w:hAnsi="Times"/>
                  </w:rPr>
                  <w:t xml:space="preserve"> for violin (1966), both of which present nonmetered sections. </w:t>
                </w:r>
              </w:p>
              <w:p w:rsidR="00194174" w:rsidRPr="00563C2F" w:rsidRDefault="00194174" w:rsidP="00194174">
                <w:pPr>
                  <w:rPr>
                    <w:rFonts w:ascii="Times" w:hAnsi="Times"/>
                  </w:rPr>
                </w:pPr>
              </w:p>
              <w:p w:rsidR="00194174" w:rsidRPr="00563C2F" w:rsidRDefault="00194174" w:rsidP="00194174">
                <w:pPr>
                  <w:rPr>
                    <w:rFonts w:ascii="Times" w:hAnsi="Times"/>
                  </w:rPr>
                </w:pPr>
                <w:r w:rsidRPr="00563C2F">
                  <w:rPr>
                    <w:rFonts w:ascii="Times" w:hAnsi="Times"/>
                  </w:rPr>
                  <w:t xml:space="preserve">Open forms and aspects of indeterminacy characterize Enríquez’s works of the late 1960s. In </w:t>
                </w:r>
                <w:r w:rsidRPr="00563C2F">
                  <w:rPr>
                    <w:rFonts w:ascii="Times" w:hAnsi="Times"/>
                    <w:i/>
                  </w:rPr>
                  <w:t>Ambivalencia</w:t>
                </w:r>
                <w:r w:rsidRPr="00563C2F">
                  <w:rPr>
                    <w:rFonts w:ascii="Times" w:hAnsi="Times"/>
                  </w:rPr>
                  <w:t xml:space="preserve">, for violin and violoncello, and </w:t>
                </w:r>
                <w:r w:rsidRPr="00563C2F">
                  <w:rPr>
                    <w:rFonts w:ascii="Times" w:hAnsi="Times"/>
                    <w:i/>
                  </w:rPr>
                  <w:t>Cuarteto II,</w:t>
                </w:r>
                <w:r w:rsidRPr="00563C2F">
                  <w:rPr>
                    <w:rFonts w:ascii="Times" w:hAnsi="Times"/>
                  </w:rPr>
                  <w:t xml:space="preserve"> from 1967, Enríquez used graphic notation for the first time, granting liberty to the performer in selecting certain parameters of pitch, rhythm, and order of sections. While keeping elements of indeterminacy and graphic notation, Enríquez explored instrumental timbre, and dense textures with solos ad libitum in his orchestral pieces, for example </w:t>
                </w:r>
                <w:r w:rsidRPr="00563C2F">
                  <w:rPr>
                    <w:rFonts w:ascii="Times" w:hAnsi="Times"/>
                    <w:i/>
                  </w:rPr>
                  <w:t xml:space="preserve">Si libet </w:t>
                </w:r>
                <w:r w:rsidRPr="00563C2F">
                  <w:rPr>
                    <w:rFonts w:ascii="Times" w:hAnsi="Times"/>
                  </w:rPr>
                  <w:t xml:space="preserve">(1968), </w:t>
                </w:r>
                <w:r w:rsidRPr="00563C2F">
                  <w:rPr>
                    <w:rFonts w:ascii="Times" w:hAnsi="Times"/>
                    <w:i/>
                  </w:rPr>
                  <w:t>Ixámatl</w:t>
                </w:r>
                <w:r w:rsidRPr="00563C2F">
                  <w:rPr>
                    <w:rFonts w:ascii="Times" w:hAnsi="Times"/>
                  </w:rPr>
                  <w:t xml:space="preserve"> (1969), </w:t>
                </w:r>
                <w:r w:rsidRPr="00563C2F">
                  <w:rPr>
                    <w:rFonts w:ascii="Times" w:hAnsi="Times"/>
                    <w:i/>
                  </w:rPr>
                  <w:t>Ritual</w:t>
                </w:r>
                <w:r w:rsidRPr="00563C2F">
                  <w:rPr>
                    <w:rFonts w:ascii="Times" w:hAnsi="Times"/>
                  </w:rPr>
                  <w:t xml:space="preserve"> (1973), and </w:t>
                </w:r>
                <w:r w:rsidRPr="00563C2F">
                  <w:rPr>
                    <w:rFonts w:ascii="Times" w:hAnsi="Times"/>
                    <w:i/>
                  </w:rPr>
                  <w:t>Fases</w:t>
                </w:r>
                <w:r w:rsidRPr="00563C2F">
                  <w:rPr>
                    <w:rFonts w:ascii="Times" w:hAnsi="Times"/>
                  </w:rPr>
                  <w:t xml:space="preserve"> (1978). In his chamber and solo work Enríquez utilized extended techniques to obtain a range of timbre possibilities. His interest in color variety was particularly acute in the way he used percussion, both in solo and ensemble pieces, such as </w:t>
                </w:r>
                <w:r w:rsidRPr="00563C2F">
                  <w:rPr>
                    <w:rFonts w:ascii="Times" w:hAnsi="Times"/>
                    <w:i/>
                  </w:rPr>
                  <w:t>Díptico III</w:t>
                </w:r>
                <w:r w:rsidRPr="00563C2F">
                  <w:rPr>
                    <w:rFonts w:ascii="Times" w:hAnsi="Times"/>
                  </w:rPr>
                  <w:t xml:space="preserve">, for percussion and orchestra (1987), </w:t>
                </w:r>
                <w:r w:rsidRPr="00563C2F">
                  <w:rPr>
                    <w:rFonts w:ascii="Times" w:hAnsi="Times"/>
                    <w:i/>
                  </w:rPr>
                  <w:t>Políptico</w:t>
                </w:r>
                <w:r w:rsidRPr="00563C2F">
                  <w:rPr>
                    <w:rFonts w:ascii="Times" w:hAnsi="Times"/>
                  </w:rPr>
                  <w:t xml:space="preserve"> for six percussionists (1983), and </w:t>
                </w:r>
                <w:r w:rsidRPr="00563C2F">
                  <w:rPr>
                    <w:rFonts w:ascii="Times" w:hAnsi="Times"/>
                    <w:i/>
                  </w:rPr>
                  <w:t>Canto a un dios mineral</w:t>
                </w:r>
                <w:r w:rsidRPr="00563C2F">
                  <w:rPr>
                    <w:rFonts w:ascii="Times" w:hAnsi="Times"/>
                  </w:rPr>
                  <w:t xml:space="preserve"> (1992), for solo percussionist and reciter with text by Jorge Cuesta. </w:t>
                </w:r>
              </w:p>
              <w:p w:rsidR="00194174" w:rsidRDefault="00194174" w:rsidP="00194174">
                <w:pPr>
                  <w:rPr>
                    <w:rFonts w:ascii="Times" w:hAnsi="Times"/>
                  </w:rPr>
                </w:pPr>
              </w:p>
              <w:p w:rsidR="00194174" w:rsidRDefault="00194174" w:rsidP="00194174">
                <w:pPr>
                  <w:keepNext/>
                </w:pPr>
                <w:r>
                  <w:rPr>
                    <w:rFonts w:ascii="Times" w:hAnsi="Times"/>
                  </w:rPr>
                  <w:t xml:space="preserve">File: </w:t>
                </w:r>
                <w:r w:rsidRPr="00194174">
                  <w:rPr>
                    <w:rFonts w:ascii="Times" w:hAnsi="Times"/>
                  </w:rPr>
                  <w:t>Paz_and_Enríquez_1988.jpg</w:t>
                </w:r>
              </w:p>
              <w:p w:rsidR="00194174" w:rsidRDefault="00194174" w:rsidP="00194174">
                <w:pPr>
                  <w:pStyle w:val="Caption"/>
                </w:pPr>
                <w:r>
                  <w:t xml:space="preserve">Figure </w:t>
                </w:r>
                <w:fldSimple w:instr=" SEQ Figure \* ARABIC ">
                  <w:r>
                    <w:rPr>
                      <w:noProof/>
                    </w:rPr>
                    <w:t>2</w:t>
                  </w:r>
                </w:fldSimple>
                <w:r>
                  <w:t>Octavio Paz and Manuel Enriquez, 1988</w:t>
                </w:r>
              </w:p>
              <w:p w:rsidR="00194174" w:rsidRPr="00194174" w:rsidRDefault="00194174" w:rsidP="00194174">
                <w:r>
                  <w:t>Source: www.manuelenriquez.com</w:t>
                </w:r>
              </w:p>
              <w:p w:rsidR="00194174" w:rsidRPr="00563C2F" w:rsidRDefault="00194174" w:rsidP="00194174">
                <w:pPr>
                  <w:rPr>
                    <w:rFonts w:ascii="Times" w:hAnsi="Times"/>
                  </w:rPr>
                </w:pPr>
              </w:p>
              <w:p w:rsidR="00194174" w:rsidRPr="00563C2F" w:rsidRDefault="00194174" w:rsidP="00194174">
                <w:pPr>
                  <w:rPr>
                    <w:rFonts w:ascii="Times" w:hAnsi="Times"/>
                  </w:rPr>
                </w:pPr>
                <w:r w:rsidRPr="00563C2F">
                  <w:rPr>
                    <w:rFonts w:ascii="Times" w:hAnsi="Times"/>
                  </w:rPr>
                  <w:t xml:space="preserve">While Enríquez continued to present graphic elements and indeterminate aspects in his scores until the end of his life, he also incorporated lyrical melodic sections and allusions to popular tunes in works of the 1980s and early 1900s, such as </w:t>
                </w:r>
                <w:r w:rsidRPr="00563C2F">
                  <w:rPr>
                    <w:rFonts w:ascii="Times" w:hAnsi="Times"/>
                    <w:i/>
                  </w:rPr>
                  <w:t>Cuarteto IV</w:t>
                </w:r>
                <w:r w:rsidRPr="00563C2F">
                  <w:rPr>
                    <w:rFonts w:ascii="Times" w:hAnsi="Times"/>
                  </w:rPr>
                  <w:t xml:space="preserve"> (1983), </w:t>
                </w:r>
                <w:r w:rsidRPr="00563C2F">
                  <w:rPr>
                    <w:rFonts w:ascii="Times" w:hAnsi="Times"/>
                    <w:i/>
                  </w:rPr>
                  <w:t>Cantata a Juárez</w:t>
                </w:r>
                <w:r w:rsidRPr="00563C2F">
                  <w:rPr>
                    <w:rFonts w:ascii="Times" w:hAnsi="Times"/>
                  </w:rPr>
                  <w:t xml:space="preserve"> (1983), and </w:t>
                </w:r>
                <w:r w:rsidRPr="00563C2F">
                  <w:rPr>
                    <w:rFonts w:ascii="Times" w:hAnsi="Times"/>
                    <w:i/>
                  </w:rPr>
                  <w:lastRenderedPageBreak/>
                  <w:t>Piedras del viento</w:t>
                </w:r>
                <w:r w:rsidRPr="00563C2F">
                  <w:rPr>
                    <w:rFonts w:ascii="Times" w:hAnsi="Times"/>
                  </w:rPr>
                  <w:t xml:space="preserve"> (1991).</w:t>
                </w:r>
              </w:p>
              <w:p w:rsidR="003F0D73" w:rsidRDefault="003F0D73" w:rsidP="00C27FAB"/>
            </w:tc>
            <w:bookmarkEnd w:id="4" w:displacedByCustomXml="next"/>
            <w:bookmarkEnd w:id="5"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p w:rsidR="00194174" w:rsidRDefault="00194174" w:rsidP="00194174">
            <w:sdt>
              <w:sdtPr>
                <w:id w:val="1635216824"/>
                <w:citation/>
              </w:sdtPr>
              <w:sdtContent>
                <w:r>
                  <w:fldChar w:fldCharType="begin"/>
                </w:r>
                <w:r>
                  <w:rPr>
                    <w:lang w:val="en-US"/>
                  </w:rPr>
                  <w:instrText xml:space="preserve"> CITATION Alc01 \l 1033 </w:instrText>
                </w:r>
                <w:r>
                  <w:fldChar w:fldCharType="separate"/>
                </w:r>
                <w:r>
                  <w:rPr>
                    <w:noProof/>
                    <w:lang w:val="en-US"/>
                  </w:rPr>
                  <w:t>(Alcaraz)</w:t>
                </w:r>
                <w:r>
                  <w:fldChar w:fldCharType="end"/>
                </w:r>
              </w:sdtContent>
            </w:sdt>
          </w:p>
          <w:sdt>
            <w:sdtPr>
              <w:alias w:val="Further reading"/>
              <w:tag w:val="furtherReading"/>
              <w:id w:val="-1516217107"/>
              <w:placeholder>
                <w:docPart w:val="D504DC64DE78DE4A9F37186E84FD7936"/>
              </w:placeholder>
            </w:sdtPr>
            <w:sdtContent>
              <w:p w:rsidR="00194174" w:rsidRPr="00563C2F" w:rsidRDefault="00194174" w:rsidP="00194174">
                <w:pPr>
                  <w:rPr>
                    <w:rFonts w:ascii="Times" w:hAnsi="Times"/>
                  </w:rPr>
                </w:pPr>
                <w:sdt>
                  <w:sdtPr>
                    <w:rPr>
                      <w:rFonts w:ascii="Times" w:hAnsi="Times"/>
                    </w:rPr>
                    <w:id w:val="-406840537"/>
                    <w:citation/>
                  </w:sdtPr>
                  <w:sdtContent>
                    <w:r>
                      <w:rPr>
                        <w:rFonts w:ascii="Times" w:hAnsi="Times"/>
                      </w:rPr>
                      <w:fldChar w:fldCharType="begin"/>
                    </w:r>
                    <w:r>
                      <w:rPr>
                        <w:rFonts w:ascii="Times" w:hAnsi="Times"/>
                        <w:lang w:val="en-US"/>
                      </w:rPr>
                      <w:instrText xml:space="preserve"> CITATION Gon82 \l 1033 </w:instrText>
                    </w:r>
                    <w:r>
                      <w:rPr>
                        <w:rFonts w:ascii="Times" w:hAnsi="Times"/>
                      </w:rPr>
                      <w:fldChar w:fldCharType="separate"/>
                    </w:r>
                    <w:r>
                      <w:rPr>
                        <w:rFonts w:ascii="Times" w:hAnsi="Times"/>
                        <w:noProof/>
                        <w:lang w:val="en-US"/>
                      </w:rPr>
                      <w:t xml:space="preserve"> </w:t>
                    </w:r>
                    <w:r w:rsidRPr="00194174">
                      <w:rPr>
                        <w:rFonts w:ascii="Times" w:hAnsi="Times"/>
                        <w:noProof/>
                        <w:lang w:val="en-US"/>
                      </w:rPr>
                      <w:t>(Gonzalez)</w:t>
                    </w:r>
                    <w:r>
                      <w:rPr>
                        <w:rFonts w:ascii="Times" w:hAnsi="Times"/>
                      </w:rPr>
                      <w:fldChar w:fldCharType="end"/>
                    </w:r>
                  </w:sdtContent>
                </w:sdt>
              </w:p>
              <w:p w:rsidR="00194174" w:rsidRPr="00563C2F" w:rsidRDefault="00194174" w:rsidP="00194174">
                <w:pPr>
                  <w:rPr>
                    <w:rFonts w:ascii="Times" w:hAnsi="Times"/>
                  </w:rPr>
                </w:pPr>
                <w:sdt>
                  <w:sdtPr>
                    <w:rPr>
                      <w:rFonts w:ascii="Times" w:hAnsi="Times"/>
                    </w:rPr>
                    <w:id w:val="901336874"/>
                    <w:citation/>
                  </w:sdtPr>
                  <w:sdtContent>
                    <w:r>
                      <w:rPr>
                        <w:rFonts w:ascii="Times" w:hAnsi="Times"/>
                      </w:rPr>
                      <w:fldChar w:fldCharType="begin"/>
                    </w:r>
                    <w:r>
                      <w:rPr>
                        <w:rFonts w:ascii="Times" w:hAnsi="Times"/>
                        <w:i/>
                        <w:lang w:val="en-US"/>
                      </w:rPr>
                      <w:instrText xml:space="preserve"> CITATION Mor96 \l 1033 </w:instrText>
                    </w:r>
                    <w:r>
                      <w:rPr>
                        <w:rFonts w:ascii="Times" w:hAnsi="Times"/>
                      </w:rPr>
                      <w:fldChar w:fldCharType="separate"/>
                    </w:r>
                    <w:r w:rsidRPr="00194174">
                      <w:rPr>
                        <w:rFonts w:ascii="Times" w:hAnsi="Times"/>
                        <w:noProof/>
                        <w:lang w:val="en-US"/>
                      </w:rPr>
                      <w:t>(Moreno Rivas)</w:t>
                    </w:r>
                    <w:r>
                      <w:rPr>
                        <w:rFonts w:ascii="Times" w:hAnsi="Times"/>
                      </w:rPr>
                      <w:fldChar w:fldCharType="end"/>
                    </w:r>
                  </w:sdtContent>
                </w:sdt>
              </w:p>
              <w:p w:rsidR="00194174" w:rsidRDefault="00194174" w:rsidP="00194174">
                <w:pPr>
                  <w:rPr>
                    <w:rFonts w:ascii="Times" w:hAnsi="Times"/>
                  </w:rPr>
                </w:pPr>
                <w:sdt>
                  <w:sdtPr>
                    <w:rPr>
                      <w:rFonts w:ascii="Times" w:hAnsi="Times"/>
                    </w:rPr>
                    <w:id w:val="267209126"/>
                    <w:citation/>
                  </w:sdtPr>
                  <w:sdtContent>
                    <w:r>
                      <w:rPr>
                        <w:rFonts w:ascii="Times" w:hAnsi="Times"/>
                      </w:rPr>
                      <w:fldChar w:fldCharType="begin"/>
                    </w:r>
                    <w:r>
                      <w:rPr>
                        <w:rFonts w:ascii="Times" w:hAnsi="Times"/>
                        <w:i/>
                        <w:lang w:val="en-US"/>
                      </w:rPr>
                      <w:instrText xml:space="preserve"> CITATION Saa79 \l 1033 </w:instrText>
                    </w:r>
                    <w:r>
                      <w:rPr>
                        <w:rFonts w:ascii="Times" w:hAnsi="Times"/>
                      </w:rPr>
                      <w:fldChar w:fldCharType="separate"/>
                    </w:r>
                    <w:r w:rsidRPr="00194174">
                      <w:rPr>
                        <w:rFonts w:ascii="Times" w:hAnsi="Times"/>
                        <w:noProof/>
                        <w:lang w:val="en-US"/>
                      </w:rPr>
                      <w:t>(Saavedra)</w:t>
                    </w:r>
                    <w:r>
                      <w:rPr>
                        <w:rFonts w:ascii="Times" w:hAnsi="Times"/>
                      </w:rPr>
                      <w:fldChar w:fldCharType="end"/>
                    </w:r>
                  </w:sdtContent>
                </w:sdt>
              </w:p>
              <w:p w:rsidR="00194174" w:rsidRPr="00563C2F" w:rsidRDefault="00194174" w:rsidP="00194174">
                <w:pPr>
                  <w:rPr>
                    <w:rFonts w:ascii="Times" w:hAnsi="Times"/>
                  </w:rPr>
                </w:pPr>
                <w:sdt>
                  <w:sdtPr>
                    <w:rPr>
                      <w:rFonts w:ascii="Times" w:hAnsi="Times"/>
                    </w:rPr>
                    <w:id w:val="1285465139"/>
                    <w:citation/>
                  </w:sdtPr>
                  <w:sdtContent>
                    <w:r>
                      <w:rPr>
                        <w:rFonts w:ascii="Times" w:hAnsi="Times"/>
                      </w:rPr>
                      <w:fldChar w:fldCharType="begin"/>
                    </w:r>
                    <w:r>
                      <w:rPr>
                        <w:rFonts w:ascii="Times" w:hAnsi="Times"/>
                        <w:lang w:val="en-US"/>
                      </w:rPr>
                      <w:instrText xml:space="preserve"> CITATION Saa99 \l 1033 </w:instrText>
                    </w:r>
                    <w:r>
                      <w:rPr>
                        <w:rFonts w:ascii="Times" w:hAnsi="Times"/>
                      </w:rPr>
                      <w:fldChar w:fldCharType="separate"/>
                    </w:r>
                    <w:r w:rsidRPr="00194174">
                      <w:rPr>
                        <w:rFonts w:ascii="Times" w:hAnsi="Times"/>
                        <w:noProof/>
                        <w:lang w:val="en-US"/>
                      </w:rPr>
                      <w:t>(Saavedra, Manuel Enriquez)</w:t>
                    </w:r>
                    <w:r>
                      <w:rPr>
                        <w:rFonts w:ascii="Times" w:hAnsi="Times"/>
                      </w:rPr>
                      <w:fldChar w:fldCharType="end"/>
                    </w:r>
                  </w:sdtContent>
                </w:sdt>
              </w:p>
              <w:p w:rsidR="00194174" w:rsidRDefault="00194174" w:rsidP="00194174">
                <w:pPr>
                  <w:rPr>
                    <w:rFonts w:ascii="Times" w:hAnsi="Times"/>
                  </w:rPr>
                </w:pPr>
                <w:sdt>
                  <w:sdtPr>
                    <w:rPr>
                      <w:rFonts w:ascii="Times" w:hAnsi="Times"/>
                    </w:rPr>
                    <w:id w:val="989759322"/>
                    <w:citation/>
                  </w:sdtPr>
                  <w:sdtContent>
                    <w:r>
                      <w:rPr>
                        <w:rFonts w:ascii="Times" w:hAnsi="Times"/>
                      </w:rPr>
                      <w:fldChar w:fldCharType="begin"/>
                    </w:r>
                    <w:r>
                      <w:rPr>
                        <w:rFonts w:ascii="Times" w:hAnsi="Times"/>
                        <w:lang w:val="en-US"/>
                      </w:rPr>
                      <w:instrText xml:space="preserve"> CITATION Tel10 \l 1033 </w:instrText>
                    </w:r>
                    <w:r>
                      <w:rPr>
                        <w:rFonts w:ascii="Times" w:hAnsi="Times"/>
                      </w:rPr>
                      <w:fldChar w:fldCharType="separate"/>
                    </w:r>
                    <w:r w:rsidRPr="00194174">
                      <w:rPr>
                        <w:rFonts w:ascii="Times" w:hAnsi="Times"/>
                        <w:noProof/>
                        <w:lang w:val="en-US"/>
                      </w:rPr>
                      <w:t>(Tello)</w:t>
                    </w:r>
                    <w:r>
                      <w:rPr>
                        <w:rFonts w:ascii="Times" w:hAnsi="Times"/>
                      </w:rPr>
                      <w:fldChar w:fldCharType="end"/>
                    </w:r>
                  </w:sdtContent>
                </w:sdt>
              </w:p>
              <w:p w:rsidR="00194174" w:rsidRDefault="00194174" w:rsidP="00194174">
                <w:pPr>
                  <w:rPr>
                    <w:rFonts w:ascii="Times" w:hAnsi="Times"/>
                  </w:rPr>
                </w:pPr>
                <w:sdt>
                  <w:sdtPr>
                    <w:rPr>
                      <w:rFonts w:ascii="Times" w:hAnsi="Times"/>
                    </w:rPr>
                    <w:id w:val="-1004822277"/>
                    <w:citation/>
                  </w:sdtPr>
                  <w:sdtContent>
                    <w:r>
                      <w:rPr>
                        <w:rFonts w:ascii="Times" w:hAnsi="Times"/>
                      </w:rPr>
                      <w:fldChar w:fldCharType="begin"/>
                    </w:r>
                    <w:r>
                      <w:rPr>
                        <w:rFonts w:ascii="Times" w:hAnsi="Times"/>
                        <w:lang w:val="en-US"/>
                      </w:rPr>
                      <w:instrText xml:space="preserve"> CITATION Wag85 \l 1033 </w:instrText>
                    </w:r>
                    <w:r>
                      <w:rPr>
                        <w:rFonts w:ascii="Times" w:hAnsi="Times"/>
                      </w:rPr>
                      <w:fldChar w:fldCharType="separate"/>
                    </w:r>
                    <w:r>
                      <w:rPr>
                        <w:rFonts w:ascii="Times" w:hAnsi="Times"/>
                        <w:noProof/>
                        <w:lang w:val="en-US"/>
                      </w:rPr>
                      <w:t xml:space="preserve"> </w:t>
                    </w:r>
                    <w:r w:rsidRPr="00194174">
                      <w:rPr>
                        <w:rFonts w:ascii="Times" w:hAnsi="Times"/>
                        <w:noProof/>
                        <w:lang w:val="en-US"/>
                      </w:rPr>
                      <w:t>(Wagar)</w:t>
                    </w:r>
                    <w:r>
                      <w:rPr>
                        <w:rFonts w:ascii="Times" w:hAnsi="Times"/>
                      </w:rPr>
                      <w:fldChar w:fldCharType="end"/>
                    </w:r>
                  </w:sdtContent>
                </w:sdt>
                <w:bookmarkStart w:id="7" w:name="_GoBack"/>
                <w:bookmarkEnd w:id="7"/>
              </w:p>
              <w:p w:rsidR="003235A7" w:rsidRDefault="00194174" w:rsidP="00FB11DE">
                <w:sdt>
                  <w:sdtPr>
                    <w:id w:val="-717276432"/>
                    <w:citation/>
                  </w:sdtPr>
                  <w:sdtContent>
                    <w:r>
                      <w:fldChar w:fldCharType="begin"/>
                    </w:r>
                    <w:r>
                      <w:rPr>
                        <w:rFonts w:ascii="Times" w:hAnsi="Times"/>
                        <w:lang w:val="en-US"/>
                      </w:rPr>
                      <w:instrText xml:space="preserve"> CITATION Man15 \l 1033 </w:instrText>
                    </w:r>
                    <w:r>
                      <w:fldChar w:fldCharType="separate"/>
                    </w:r>
                    <w:r w:rsidRPr="00194174">
                      <w:rPr>
                        <w:rFonts w:ascii="Times" w:hAnsi="Times"/>
                        <w:noProof/>
                        <w:lang w:val="en-US"/>
                      </w:rPr>
                      <w:t>(Enriquez)</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174" w:rsidRDefault="00194174" w:rsidP="007A0D55">
      <w:pPr>
        <w:spacing w:after="0" w:line="240" w:lineRule="auto"/>
      </w:pPr>
      <w:r>
        <w:separator/>
      </w:r>
    </w:p>
  </w:endnote>
  <w:endnote w:type="continuationSeparator" w:id="0">
    <w:p w:rsidR="00194174" w:rsidRDefault="001941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174" w:rsidRDefault="00194174" w:rsidP="007A0D55">
      <w:pPr>
        <w:spacing w:after="0" w:line="240" w:lineRule="auto"/>
      </w:pPr>
      <w:r>
        <w:separator/>
      </w:r>
    </w:p>
  </w:footnote>
  <w:footnote w:type="continuationSeparator" w:id="0">
    <w:p w:rsidR="00194174" w:rsidRDefault="001941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74" w:rsidRDefault="0019417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194174" w:rsidRDefault="001941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174"/>
    <w:rsid w:val="00032559"/>
    <w:rsid w:val="00052040"/>
    <w:rsid w:val="000B25AE"/>
    <w:rsid w:val="000B55AB"/>
    <w:rsid w:val="000D24DC"/>
    <w:rsid w:val="00101B2E"/>
    <w:rsid w:val="00116FA0"/>
    <w:rsid w:val="0015114C"/>
    <w:rsid w:val="0019417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0B3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41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174"/>
    <w:rPr>
      <w:rFonts w:ascii="Lucida Grande" w:hAnsi="Lucida Grande" w:cs="Lucida Grande"/>
      <w:sz w:val="18"/>
      <w:szCs w:val="18"/>
    </w:rPr>
  </w:style>
  <w:style w:type="paragraph" w:styleId="Caption">
    <w:name w:val="caption"/>
    <w:basedOn w:val="Normal"/>
    <w:next w:val="Normal"/>
    <w:uiPriority w:val="35"/>
    <w:semiHidden/>
    <w:qFormat/>
    <w:rsid w:val="00194174"/>
    <w:pPr>
      <w:spacing w:after="200" w:line="240" w:lineRule="auto"/>
    </w:pPr>
    <w:rPr>
      <w:b/>
      <w:bCs/>
      <w:color w:val="5B9BD5" w:themeColor="accent1"/>
      <w:sz w:val="18"/>
      <w:szCs w:val="18"/>
    </w:rPr>
  </w:style>
  <w:style w:type="character" w:styleId="Hyperlink">
    <w:name w:val="Hyperlink"/>
    <w:basedOn w:val="DefaultParagraphFont"/>
    <w:uiPriority w:val="99"/>
    <w:semiHidden/>
    <w:rsid w:val="0019417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41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174"/>
    <w:rPr>
      <w:rFonts w:ascii="Lucida Grande" w:hAnsi="Lucida Grande" w:cs="Lucida Grande"/>
      <w:sz w:val="18"/>
      <w:szCs w:val="18"/>
    </w:rPr>
  </w:style>
  <w:style w:type="paragraph" w:styleId="Caption">
    <w:name w:val="caption"/>
    <w:basedOn w:val="Normal"/>
    <w:next w:val="Normal"/>
    <w:uiPriority w:val="35"/>
    <w:semiHidden/>
    <w:qFormat/>
    <w:rsid w:val="00194174"/>
    <w:pPr>
      <w:spacing w:after="200" w:line="240" w:lineRule="auto"/>
    </w:pPr>
    <w:rPr>
      <w:b/>
      <w:bCs/>
      <w:color w:val="5B9BD5" w:themeColor="accent1"/>
      <w:sz w:val="18"/>
      <w:szCs w:val="18"/>
    </w:rPr>
  </w:style>
  <w:style w:type="character" w:styleId="Hyperlink">
    <w:name w:val="Hyperlink"/>
    <w:basedOn w:val="DefaultParagraphFont"/>
    <w:uiPriority w:val="99"/>
    <w:semiHidden/>
    <w:rsid w:val="00194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nuelenriquez.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nkedModernisms:Desktop:REM:1_Templated%20Entries:++Stefan: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54C4797BB5D14BBD24AD6BA2A5A705"/>
        <w:category>
          <w:name w:val="General"/>
          <w:gallery w:val="placeholder"/>
        </w:category>
        <w:types>
          <w:type w:val="bbPlcHdr"/>
        </w:types>
        <w:behaviors>
          <w:behavior w:val="content"/>
        </w:behaviors>
        <w:guid w:val="{7ACC09D5-B220-994D-ABA5-21011680663D}"/>
      </w:docPartPr>
      <w:docPartBody>
        <w:p w:rsidR="00000000" w:rsidRDefault="004E117A">
          <w:pPr>
            <w:pStyle w:val="4D54C4797BB5D14BBD24AD6BA2A5A705"/>
          </w:pPr>
          <w:r w:rsidRPr="00CC586D">
            <w:rPr>
              <w:rStyle w:val="PlaceholderText"/>
              <w:b/>
              <w:color w:val="FFFFFF" w:themeColor="background1"/>
            </w:rPr>
            <w:t>[Salutation]</w:t>
          </w:r>
        </w:p>
      </w:docPartBody>
    </w:docPart>
    <w:docPart>
      <w:docPartPr>
        <w:name w:val="484356DFBDAD1942B1F7E578E40E438B"/>
        <w:category>
          <w:name w:val="General"/>
          <w:gallery w:val="placeholder"/>
        </w:category>
        <w:types>
          <w:type w:val="bbPlcHdr"/>
        </w:types>
        <w:behaviors>
          <w:behavior w:val="content"/>
        </w:behaviors>
        <w:guid w:val="{711AD6CB-D529-DD4A-ACFE-ADCC4B7051A6}"/>
      </w:docPartPr>
      <w:docPartBody>
        <w:p w:rsidR="00000000" w:rsidRDefault="004E117A">
          <w:pPr>
            <w:pStyle w:val="484356DFBDAD1942B1F7E578E40E438B"/>
          </w:pPr>
          <w:r>
            <w:rPr>
              <w:rStyle w:val="PlaceholderText"/>
            </w:rPr>
            <w:t>[First name]</w:t>
          </w:r>
        </w:p>
      </w:docPartBody>
    </w:docPart>
    <w:docPart>
      <w:docPartPr>
        <w:name w:val="EE85627F2C7A334ABA58550E62F6008B"/>
        <w:category>
          <w:name w:val="General"/>
          <w:gallery w:val="placeholder"/>
        </w:category>
        <w:types>
          <w:type w:val="bbPlcHdr"/>
        </w:types>
        <w:behaviors>
          <w:behavior w:val="content"/>
        </w:behaviors>
        <w:guid w:val="{023B8724-3B35-7D4D-A59E-D021DC2CDA2A}"/>
      </w:docPartPr>
      <w:docPartBody>
        <w:p w:rsidR="00000000" w:rsidRDefault="004E117A">
          <w:pPr>
            <w:pStyle w:val="EE85627F2C7A334ABA58550E62F6008B"/>
          </w:pPr>
          <w:r>
            <w:rPr>
              <w:rStyle w:val="PlaceholderText"/>
            </w:rPr>
            <w:t>[Middle name]</w:t>
          </w:r>
        </w:p>
      </w:docPartBody>
    </w:docPart>
    <w:docPart>
      <w:docPartPr>
        <w:name w:val="41663B49958D5240BC5AE65307C14DB9"/>
        <w:category>
          <w:name w:val="General"/>
          <w:gallery w:val="placeholder"/>
        </w:category>
        <w:types>
          <w:type w:val="bbPlcHdr"/>
        </w:types>
        <w:behaviors>
          <w:behavior w:val="content"/>
        </w:behaviors>
        <w:guid w:val="{4E9C4086-B0E0-2D49-979E-3A7D41CB5FEC}"/>
      </w:docPartPr>
      <w:docPartBody>
        <w:p w:rsidR="00000000" w:rsidRDefault="004E117A">
          <w:pPr>
            <w:pStyle w:val="41663B49958D5240BC5AE65307C14DB9"/>
          </w:pPr>
          <w:r>
            <w:rPr>
              <w:rStyle w:val="PlaceholderText"/>
            </w:rPr>
            <w:t>[Last name]</w:t>
          </w:r>
        </w:p>
      </w:docPartBody>
    </w:docPart>
    <w:docPart>
      <w:docPartPr>
        <w:name w:val="E5AEFB9AB6A8E44DB4D249636F04EE05"/>
        <w:category>
          <w:name w:val="General"/>
          <w:gallery w:val="placeholder"/>
        </w:category>
        <w:types>
          <w:type w:val="bbPlcHdr"/>
        </w:types>
        <w:behaviors>
          <w:behavior w:val="content"/>
        </w:behaviors>
        <w:guid w:val="{C5D870D4-F8FE-5144-98E8-19F6DDA8BFB1}"/>
      </w:docPartPr>
      <w:docPartBody>
        <w:p w:rsidR="00000000" w:rsidRDefault="004E117A">
          <w:pPr>
            <w:pStyle w:val="E5AEFB9AB6A8E44DB4D249636F04EE05"/>
          </w:pPr>
          <w:r>
            <w:rPr>
              <w:rStyle w:val="PlaceholderText"/>
            </w:rPr>
            <w:t>[Enter your biography]</w:t>
          </w:r>
        </w:p>
      </w:docPartBody>
    </w:docPart>
    <w:docPart>
      <w:docPartPr>
        <w:name w:val="8CA811E4C3654444847E79BF2125AD67"/>
        <w:category>
          <w:name w:val="General"/>
          <w:gallery w:val="placeholder"/>
        </w:category>
        <w:types>
          <w:type w:val="bbPlcHdr"/>
        </w:types>
        <w:behaviors>
          <w:behavior w:val="content"/>
        </w:behaviors>
        <w:guid w:val="{A3BFBF5B-5BA9-0D46-AFFE-15A87B5C3E4A}"/>
      </w:docPartPr>
      <w:docPartBody>
        <w:p w:rsidR="00000000" w:rsidRDefault="004E117A">
          <w:pPr>
            <w:pStyle w:val="8CA811E4C3654444847E79BF2125AD67"/>
          </w:pPr>
          <w:r>
            <w:rPr>
              <w:rStyle w:val="PlaceholderText"/>
            </w:rPr>
            <w:t>[Enter the institution with which you are affiliated]</w:t>
          </w:r>
        </w:p>
      </w:docPartBody>
    </w:docPart>
    <w:docPart>
      <w:docPartPr>
        <w:name w:val="C3B11524B5586D47AB8C4BDC1EDC9A31"/>
        <w:category>
          <w:name w:val="General"/>
          <w:gallery w:val="placeholder"/>
        </w:category>
        <w:types>
          <w:type w:val="bbPlcHdr"/>
        </w:types>
        <w:behaviors>
          <w:behavior w:val="content"/>
        </w:behaviors>
        <w:guid w:val="{639FA51D-D697-3F4A-9C3D-B7CCE1F33F43}"/>
      </w:docPartPr>
      <w:docPartBody>
        <w:p w:rsidR="00000000" w:rsidRDefault="004E117A">
          <w:pPr>
            <w:pStyle w:val="C3B11524B5586D47AB8C4BDC1EDC9A31"/>
          </w:pPr>
          <w:r w:rsidRPr="00EF74F7">
            <w:rPr>
              <w:b/>
              <w:color w:val="808080" w:themeColor="background1" w:themeShade="80"/>
            </w:rPr>
            <w:t>[Enter the headword for your article]</w:t>
          </w:r>
        </w:p>
      </w:docPartBody>
    </w:docPart>
    <w:docPart>
      <w:docPartPr>
        <w:name w:val="BED5718BFD86254B81471FACDE11022B"/>
        <w:category>
          <w:name w:val="General"/>
          <w:gallery w:val="placeholder"/>
        </w:category>
        <w:types>
          <w:type w:val="bbPlcHdr"/>
        </w:types>
        <w:behaviors>
          <w:behavior w:val="content"/>
        </w:behaviors>
        <w:guid w:val="{3AECACFE-9976-C747-9276-DAD3C75B69B7}"/>
      </w:docPartPr>
      <w:docPartBody>
        <w:p w:rsidR="00000000" w:rsidRDefault="004E117A">
          <w:pPr>
            <w:pStyle w:val="BED5718BFD86254B81471FACDE1102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E2D83492D18D4CA646375A4220A9D5"/>
        <w:category>
          <w:name w:val="General"/>
          <w:gallery w:val="placeholder"/>
        </w:category>
        <w:types>
          <w:type w:val="bbPlcHdr"/>
        </w:types>
        <w:behaviors>
          <w:behavior w:val="content"/>
        </w:behaviors>
        <w:guid w:val="{7881DAE6-563F-594C-B6BA-4B6E04B4DBF1}"/>
      </w:docPartPr>
      <w:docPartBody>
        <w:p w:rsidR="00000000" w:rsidRDefault="004E117A">
          <w:pPr>
            <w:pStyle w:val="3CE2D83492D18D4CA646375A4220A9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C5A237A7312A40B329BA7B0CFE87A9"/>
        <w:category>
          <w:name w:val="General"/>
          <w:gallery w:val="placeholder"/>
        </w:category>
        <w:types>
          <w:type w:val="bbPlcHdr"/>
        </w:types>
        <w:behaviors>
          <w:behavior w:val="content"/>
        </w:behaviors>
        <w:guid w:val="{65774DDB-83F2-2844-9EBF-ABCB524B33A3}"/>
      </w:docPartPr>
      <w:docPartBody>
        <w:p w:rsidR="00000000" w:rsidRDefault="004E117A">
          <w:pPr>
            <w:pStyle w:val="9AC5A237A7312A40B329BA7B0CFE87A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54C4797BB5D14BBD24AD6BA2A5A705">
    <w:name w:val="4D54C4797BB5D14BBD24AD6BA2A5A705"/>
  </w:style>
  <w:style w:type="paragraph" w:customStyle="1" w:styleId="484356DFBDAD1942B1F7E578E40E438B">
    <w:name w:val="484356DFBDAD1942B1F7E578E40E438B"/>
  </w:style>
  <w:style w:type="paragraph" w:customStyle="1" w:styleId="EE85627F2C7A334ABA58550E62F6008B">
    <w:name w:val="EE85627F2C7A334ABA58550E62F6008B"/>
  </w:style>
  <w:style w:type="paragraph" w:customStyle="1" w:styleId="41663B49958D5240BC5AE65307C14DB9">
    <w:name w:val="41663B49958D5240BC5AE65307C14DB9"/>
  </w:style>
  <w:style w:type="paragraph" w:customStyle="1" w:styleId="E5AEFB9AB6A8E44DB4D249636F04EE05">
    <w:name w:val="E5AEFB9AB6A8E44DB4D249636F04EE05"/>
  </w:style>
  <w:style w:type="paragraph" w:customStyle="1" w:styleId="8CA811E4C3654444847E79BF2125AD67">
    <w:name w:val="8CA811E4C3654444847E79BF2125AD67"/>
  </w:style>
  <w:style w:type="paragraph" w:customStyle="1" w:styleId="C3B11524B5586D47AB8C4BDC1EDC9A31">
    <w:name w:val="C3B11524B5586D47AB8C4BDC1EDC9A31"/>
  </w:style>
  <w:style w:type="paragraph" w:customStyle="1" w:styleId="BED5718BFD86254B81471FACDE11022B">
    <w:name w:val="BED5718BFD86254B81471FACDE11022B"/>
  </w:style>
  <w:style w:type="paragraph" w:customStyle="1" w:styleId="3CE2D83492D18D4CA646375A4220A9D5">
    <w:name w:val="3CE2D83492D18D4CA646375A4220A9D5"/>
  </w:style>
  <w:style w:type="paragraph" w:customStyle="1" w:styleId="9AC5A237A7312A40B329BA7B0CFE87A9">
    <w:name w:val="9AC5A237A7312A40B329BA7B0CFE87A9"/>
  </w:style>
  <w:style w:type="paragraph" w:customStyle="1" w:styleId="D504DC64DE78DE4A9F37186E84FD7936">
    <w:name w:val="D504DC64DE78DE4A9F37186E84FD79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54C4797BB5D14BBD24AD6BA2A5A705">
    <w:name w:val="4D54C4797BB5D14BBD24AD6BA2A5A705"/>
  </w:style>
  <w:style w:type="paragraph" w:customStyle="1" w:styleId="484356DFBDAD1942B1F7E578E40E438B">
    <w:name w:val="484356DFBDAD1942B1F7E578E40E438B"/>
  </w:style>
  <w:style w:type="paragraph" w:customStyle="1" w:styleId="EE85627F2C7A334ABA58550E62F6008B">
    <w:name w:val="EE85627F2C7A334ABA58550E62F6008B"/>
  </w:style>
  <w:style w:type="paragraph" w:customStyle="1" w:styleId="41663B49958D5240BC5AE65307C14DB9">
    <w:name w:val="41663B49958D5240BC5AE65307C14DB9"/>
  </w:style>
  <w:style w:type="paragraph" w:customStyle="1" w:styleId="E5AEFB9AB6A8E44DB4D249636F04EE05">
    <w:name w:val="E5AEFB9AB6A8E44DB4D249636F04EE05"/>
  </w:style>
  <w:style w:type="paragraph" w:customStyle="1" w:styleId="8CA811E4C3654444847E79BF2125AD67">
    <w:name w:val="8CA811E4C3654444847E79BF2125AD67"/>
  </w:style>
  <w:style w:type="paragraph" w:customStyle="1" w:styleId="C3B11524B5586D47AB8C4BDC1EDC9A31">
    <w:name w:val="C3B11524B5586D47AB8C4BDC1EDC9A31"/>
  </w:style>
  <w:style w:type="paragraph" w:customStyle="1" w:styleId="BED5718BFD86254B81471FACDE11022B">
    <w:name w:val="BED5718BFD86254B81471FACDE11022B"/>
  </w:style>
  <w:style w:type="paragraph" w:customStyle="1" w:styleId="3CE2D83492D18D4CA646375A4220A9D5">
    <w:name w:val="3CE2D83492D18D4CA646375A4220A9D5"/>
  </w:style>
  <w:style w:type="paragraph" w:customStyle="1" w:styleId="9AC5A237A7312A40B329BA7B0CFE87A9">
    <w:name w:val="9AC5A237A7312A40B329BA7B0CFE87A9"/>
  </w:style>
  <w:style w:type="paragraph" w:customStyle="1" w:styleId="D504DC64DE78DE4A9F37186E84FD7936">
    <w:name w:val="D504DC64DE78DE4A9F37186E84FD79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Alc01</b:Tag>
    <b:SourceType>Book</b:SourceType>
    <b:Guid>{994655CC-485E-5C47-BA0D-CA521F0A501C}</b:Guid>
    <b:Author>
      <b:Author>
        <b:NameList>
          <b:Person>
            <b:Last>Alcaraz</b:Last>
            <b:First>J.</b:First>
            <b:Middle>A.</b:Middle>
          </b:Person>
        </b:NameList>
      </b:Author>
    </b:Author>
    <b:Title>Manuel Enriquez: Canciones para un companero de viaje</b:Title>
    <b:City>Mexico City</b:City>
    <b:Publisher>INBA/CENIDIM</b:Publisher>
    <b:Year>2001</b:Year>
    <b:RefOrder>1</b:RefOrder>
  </b:Source>
  <b:Source>
    <b:Tag>Gon82</b:Tag>
    <b:SourceType>Book</b:SourceType>
    <b:Guid>{22C7B5D0-DAAB-304A-BF5C-B40E070FD01C}</b:Guid>
    <b:Author>
      <b:Author>
        <b:NameList>
          <b:Person>
            <b:Last>Gonzalez</b:Last>
            <b:First>M.</b:First>
            <b:Middle>A. and Saavedra, L.</b:Middle>
          </b:Person>
        </b:NameList>
      </b:Author>
    </b:Author>
    <b:Title>Música mexicana contemporánea</b:Title>
    <b:City>Mexico City</b:City>
    <b:Publisher>Fondo de Cultura Economica</b:Publisher>
    <b:Year>1982</b:Year>
    <b:RefOrder>2</b:RefOrder>
  </b:Source>
  <b:Source>
    <b:Tag>Mor96</b:Tag>
    <b:SourceType>Book</b:SourceType>
    <b:Guid>{6FDDD6D1-6BA6-FD4D-9F48-3342AC2648C5}</b:Guid>
    <b:Author>
      <b:Author>
        <b:NameList>
          <b:Person>
            <b:Last>Moreno Rivas</b:Last>
            <b:First>Y.</b:First>
          </b:Person>
        </b:NameList>
      </b:Author>
    </b:Author>
    <b:Title>La composición en México en el siglo XX</b:Title>
    <b:City>Mexico City</b:City>
    <b:Publisher>CONACULTA</b:Publisher>
    <b:Year>1996</b:Year>
    <b:RefOrder>3</b:RefOrder>
  </b:Source>
  <b:Source>
    <b:Tag>Saa79</b:Tag>
    <b:SourceType>Misc</b:SourceType>
    <b:Guid>{9072159C-0FD8-F944-8FA7-FBF7E8251D21}</b:Guid>
    <b:Title>Introduction à l’oeuvre de Manuel Enríquez</b:Title>
    <b:City>Paris</b:City>
    <b:Publisher>Universite de Paris-Sorbonne</b:Publisher>
    <b:Year>1979</b:Year>
    <b:Author>
      <b:Author>
        <b:NameList>
          <b:Person>
            <b:Last>Saavedra</b:Last>
            <b:First>L.</b:First>
          </b:Person>
        </b:NameList>
      </b:Author>
    </b:Author>
    <b:Medium>Thesis</b:Medium>
    <b:RefOrder>4</b:RefOrder>
  </b:Source>
  <b:Source>
    <b:Tag>Saa99</b:Tag>
    <b:SourceType>Misc</b:SourceType>
    <b:Guid>{9702D2A8-E24C-2F4A-A11A-D2937C91469D}</b:Guid>
    <b:Title>Manuel Enriquez</b:Title>
    <b:PublicationTitle>Diccionario de la música española e hispanoamericana</b:PublicationTitle>
    <b:Year>1999</b:Year>
    <b:City>Madrid</b:City>
    <b:Publisher>Instituto Complutense de Ciencias Musicales</b:Publisher>
    <b:Author>
      <b:Author>
        <b:NameList>
          <b:Person>
            <b:Last>Saavedra</b:Last>
            <b:First>L.</b:First>
          </b:Person>
        </b:NameList>
      </b:Author>
      <b:BookAuthor>
        <b:NameList>
          <b:Person>
            <b:Last>hispanoamericana</b:Last>
            <b:First>Diccionario</b:First>
            <b:Middle>de la música española e</b:Middle>
          </b:Person>
        </b:NameList>
      </b:BookAuthor>
    </b:Author>
    <b:RefOrder>5</b:RefOrder>
  </b:Source>
  <b:Source>
    <b:Tag>Tel10</b:Tag>
    <b:SourceType>Book</b:SourceType>
    <b:Guid>{5D575BE1-2731-904C-9D13-BA1DAE016B10}</b:Guid>
    <b:Title>La música en México: Panorama del siglo XX</b:Title>
    <b:Year>2010</b:Year>
    <b:City>Mexico City</b:City>
    <b:Publisher>CONACULTUA/FCE</b:Publisher>
    <b:Author>
      <b:Author>
        <b:NameList>
          <b:Person>
            <b:Last>Tello</b:Last>
            <b:First>A.</b:First>
          </b:Person>
        </b:NameList>
      </b:Author>
    </b:Author>
    <b:RefOrder>6</b:RefOrder>
  </b:Source>
  <b:Source>
    <b:Tag>Wag85</b:Tag>
    <b:SourceType>Misc</b:SourceType>
    <b:Guid>{2A48904A-C552-514A-8E44-3CBB102E1307}</b:Guid>
    <b:Title>Stylistic Tendencies in Three Contemporary Mexican Composers: Manuel Enríquez, Mario Lavista and Alicia Urreta</b:Title>
    <b:City>Stanford, CA</b:City>
    <b:Publisher>Stanford University</b:Publisher>
    <b:Year>1985</b:Year>
    <b:Author>
      <b:Author>
        <b:NameList>
          <b:Person>
            <b:Last>Wagar</b:Last>
            <b:First>J.</b:First>
          </b:Person>
        </b:NameList>
      </b:Author>
    </b:Author>
    <b:Medium>dissertation</b:Medium>
    <b:RefOrder>7</b:RefOrder>
  </b:Source>
  <b:Source>
    <b:Tag>Man15</b:Tag>
    <b:SourceType>InternetSite</b:SourceType>
    <b:Guid>{91CE20F7-AC8A-D847-B4EE-B2DC6DDC4C0D}</b:Guid>
    <b:Title>Manuel Enriquez.com</b:Title>
    <b:Year>2015</b:Year>
    <b:Author>
      <b:Author>
        <b:NameList>
          <b:Person>
            <b:Last>Enriquez</b:Last>
            <b:First>Manuel</b:First>
          </b:Person>
        </b:NameList>
      </b:Author>
    </b:Author>
    <b:URL>http://www.manuelenriquez.com </b:URL>
    <b:YearAccessed>2015</b:YearAccessed>
    <b:MonthAccessed>10</b:MonthAccessed>
    <b:DayAccessed>09</b:DayAccessed>
    <b:RefOrder>8</b:RefOrder>
  </b:Source>
</b:Sources>
</file>

<file path=customXml/itemProps1.xml><?xml version="1.0" encoding="utf-8"?>
<ds:datastoreItem xmlns:ds="http://schemas.openxmlformats.org/officeDocument/2006/customXml" ds:itemID="{4864D414-DA11-2247-A976-1F0B18BD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986</Words>
  <Characters>5750</Characters>
  <Application>Microsoft Macintosh Word</Application>
  <DocSecurity>0</DocSecurity>
  <Lines>140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Novak</dc:creator>
  <cp:keywords/>
  <dc:description/>
  <cp:lastModifiedBy>Stephanie Novak</cp:lastModifiedBy>
  <cp:revision>2</cp:revision>
  <dcterms:created xsi:type="dcterms:W3CDTF">2015-10-09T20:12:00Z</dcterms:created>
  <dcterms:modified xsi:type="dcterms:W3CDTF">2015-10-09T20:12:00Z</dcterms:modified>
</cp:coreProperties>
</file>