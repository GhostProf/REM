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1"/>
        <w:gridCol w:w="2539"/>
        <w:gridCol w:w="2628"/>
      </w:tblGrid>
      <w:tr w:rsidR="00B574C9" w14:paraId="2038D68F" w14:textId="77777777" w:rsidTr="00922950">
        <w:tc>
          <w:tcPr>
            <w:tcW w:w="491" w:type="dxa"/>
            <w:vMerge w:val="restart"/>
            <w:shd w:val="clear" w:color="auto" w:fill="A6A6A6" w:themeFill="background1" w:themeFillShade="A6"/>
            <w:textDirection w:val="btLr"/>
          </w:tcPr>
          <w:p w14:paraId="57F9B44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BC285D09A9604EA085449BDB7D202B"/>
            </w:placeholder>
            <w:showingPlcHdr/>
            <w:dropDownList>
              <w:listItem w:displayText="Dr." w:value="Dr."/>
              <w:listItem w:displayText="Prof." w:value="Prof."/>
            </w:dropDownList>
          </w:sdtPr>
          <w:sdtEndPr/>
          <w:sdtContent>
            <w:tc>
              <w:tcPr>
                <w:tcW w:w="1259" w:type="dxa"/>
              </w:tcPr>
              <w:p w14:paraId="21862FE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718FCAC26C084DAB669CB5477E8741"/>
            </w:placeholder>
            <w15:appearance w15:val="hidden"/>
            <w:text/>
          </w:sdtPr>
          <w:sdtEndPr/>
          <w:sdtContent>
            <w:tc>
              <w:tcPr>
                <w:tcW w:w="2073" w:type="dxa"/>
              </w:tcPr>
              <w:p w14:paraId="33E9AE61" w14:textId="77777777" w:rsidR="00B574C9" w:rsidRDefault="00CE00D5" w:rsidP="00CE00D5">
                <w:r>
                  <w:t>Ed</w:t>
                </w:r>
              </w:p>
            </w:tc>
          </w:sdtContent>
        </w:sdt>
        <w:sdt>
          <w:sdtPr>
            <w:alias w:val="Middle name"/>
            <w:tag w:val="authorMiddleName"/>
            <w:id w:val="-2076034781"/>
            <w:placeholder>
              <w:docPart w:val="19D62EE1454FE348B446F8009848E94A"/>
            </w:placeholder>
            <w:showingPlcHdr/>
            <w15:appearance w15:val="hidden"/>
            <w:text/>
          </w:sdtPr>
          <w:sdtEndPr/>
          <w:sdtContent>
            <w:tc>
              <w:tcPr>
                <w:tcW w:w="2551" w:type="dxa"/>
              </w:tcPr>
              <w:p w14:paraId="26D38ED0" w14:textId="77777777" w:rsidR="00B574C9" w:rsidRDefault="00B574C9" w:rsidP="00922950">
                <w:r>
                  <w:rPr>
                    <w:rStyle w:val="PlaceholderText"/>
                  </w:rPr>
                  <w:t>[Middle name]</w:t>
                </w:r>
              </w:p>
            </w:tc>
          </w:sdtContent>
        </w:sdt>
        <w:sdt>
          <w:sdtPr>
            <w:alias w:val="Last name"/>
            <w:tag w:val="authorLastName"/>
            <w:id w:val="-1088529830"/>
            <w:placeholder>
              <w:docPart w:val="F854D3FA8207ED47B711BDB9D850A4D6"/>
            </w:placeholder>
            <w15:appearance w15:val="hidden"/>
            <w:text/>
          </w:sdtPr>
          <w:sdtEndPr/>
          <w:sdtContent>
            <w:tc>
              <w:tcPr>
                <w:tcW w:w="2642" w:type="dxa"/>
              </w:tcPr>
              <w:p w14:paraId="1D1A97A8" w14:textId="77777777" w:rsidR="00B574C9" w:rsidRDefault="00CE00D5" w:rsidP="00CE00D5">
                <w:r>
                  <w:t>Venn</w:t>
                </w:r>
              </w:p>
            </w:tc>
          </w:sdtContent>
        </w:sdt>
      </w:tr>
      <w:tr w:rsidR="00B574C9" w14:paraId="14898E57" w14:textId="77777777" w:rsidTr="001A6A06">
        <w:trPr>
          <w:trHeight w:val="986"/>
        </w:trPr>
        <w:tc>
          <w:tcPr>
            <w:tcW w:w="491" w:type="dxa"/>
            <w:vMerge/>
            <w:shd w:val="clear" w:color="auto" w:fill="A6A6A6" w:themeFill="background1" w:themeFillShade="A6"/>
          </w:tcPr>
          <w:p w14:paraId="3F8BED36" w14:textId="77777777" w:rsidR="00B574C9" w:rsidRPr="001A6A06" w:rsidRDefault="00B574C9" w:rsidP="00CF1542">
            <w:pPr>
              <w:jc w:val="center"/>
              <w:rPr>
                <w:b/>
                <w:color w:val="FFFFFF" w:themeColor="background1"/>
              </w:rPr>
            </w:pPr>
          </w:p>
        </w:tc>
        <w:sdt>
          <w:sdtPr>
            <w:alias w:val="Biography"/>
            <w:tag w:val="authorBiography"/>
            <w:id w:val="938807824"/>
            <w:placeholder>
              <w:docPart w:val="6E080B19A6B50941B2007EFE01F6D2B4"/>
            </w:placeholder>
            <w:showingPlcHdr/>
            <w15:appearance w15:val="hidden"/>
          </w:sdtPr>
          <w:sdtEndPr/>
          <w:sdtContent>
            <w:tc>
              <w:tcPr>
                <w:tcW w:w="8525" w:type="dxa"/>
                <w:gridSpan w:val="4"/>
              </w:tcPr>
              <w:p w14:paraId="76181278" w14:textId="77777777" w:rsidR="00B574C9" w:rsidRDefault="00B574C9" w:rsidP="00922950">
                <w:r>
                  <w:rPr>
                    <w:rStyle w:val="PlaceholderText"/>
                  </w:rPr>
                  <w:t>[Enter your biography]</w:t>
                </w:r>
              </w:p>
            </w:tc>
          </w:sdtContent>
        </w:sdt>
      </w:tr>
      <w:tr w:rsidR="00B574C9" w14:paraId="6ACA5997" w14:textId="77777777" w:rsidTr="001A6A06">
        <w:trPr>
          <w:trHeight w:val="986"/>
        </w:trPr>
        <w:tc>
          <w:tcPr>
            <w:tcW w:w="491" w:type="dxa"/>
            <w:vMerge/>
            <w:shd w:val="clear" w:color="auto" w:fill="A6A6A6" w:themeFill="background1" w:themeFillShade="A6"/>
          </w:tcPr>
          <w:p w14:paraId="7C26661C" w14:textId="77777777" w:rsidR="00B574C9" w:rsidRPr="001A6A06" w:rsidRDefault="00B574C9" w:rsidP="00CF1542">
            <w:pPr>
              <w:jc w:val="center"/>
              <w:rPr>
                <w:b/>
                <w:color w:val="FFFFFF" w:themeColor="background1"/>
              </w:rPr>
            </w:pPr>
          </w:p>
        </w:tc>
        <w:sdt>
          <w:sdtPr>
            <w:alias w:val="Affiliation"/>
            <w:tag w:val="affiliation"/>
            <w:id w:val="2012937915"/>
            <w:placeholder>
              <w:docPart w:val="4FBAE05DBC9A214E835857761ADC7B6B"/>
            </w:placeholder>
            <w:showingPlcHdr/>
            <w:text/>
          </w:sdtPr>
          <w:sdtEndPr/>
          <w:sdtContent>
            <w:tc>
              <w:tcPr>
                <w:tcW w:w="8525" w:type="dxa"/>
                <w:gridSpan w:val="4"/>
              </w:tcPr>
              <w:p w14:paraId="68283D73" w14:textId="77777777" w:rsidR="00B574C9" w:rsidRDefault="00B574C9" w:rsidP="00B574C9">
                <w:r>
                  <w:rPr>
                    <w:rStyle w:val="PlaceholderText"/>
                  </w:rPr>
                  <w:t>[Enter the institution with which you are affiliated]</w:t>
                </w:r>
              </w:p>
            </w:tc>
          </w:sdtContent>
        </w:sdt>
      </w:tr>
    </w:tbl>
    <w:p w14:paraId="6FDBD6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9C6D80" w14:textId="77777777" w:rsidTr="00244BB0">
        <w:tc>
          <w:tcPr>
            <w:tcW w:w="9016" w:type="dxa"/>
            <w:shd w:val="clear" w:color="auto" w:fill="A6A6A6" w:themeFill="background1" w:themeFillShade="A6"/>
            <w:tcMar>
              <w:top w:w="113" w:type="dxa"/>
              <w:bottom w:w="113" w:type="dxa"/>
            </w:tcMar>
          </w:tcPr>
          <w:p w14:paraId="5FC145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A515E5" w14:textId="77777777" w:rsidTr="003F0D73">
        <w:sdt>
          <w:sdtPr>
            <w:rPr>
              <w:b/>
            </w:rPr>
            <w:alias w:val="Article headword"/>
            <w:tag w:val="articleHeadword"/>
            <w:id w:val="-361440020"/>
            <w:placeholder>
              <w:docPart w:val="5BA0F8B6ADE2A34CB7A2A8FAB57AD5D7"/>
            </w:placeholder>
            <w15:appearance w15:val="hidden"/>
            <w:text/>
          </w:sdtPr>
          <w:sdtContent>
            <w:tc>
              <w:tcPr>
                <w:tcW w:w="9016" w:type="dxa"/>
                <w:tcMar>
                  <w:top w:w="113" w:type="dxa"/>
                  <w:bottom w:w="113" w:type="dxa"/>
                </w:tcMar>
              </w:tcPr>
              <w:p w14:paraId="5021902E" w14:textId="77777777" w:rsidR="003F0D73" w:rsidRPr="00FB589A" w:rsidRDefault="00CE00D5" w:rsidP="00CE00D5">
                <w:pPr>
                  <w:rPr>
                    <w:b/>
                  </w:rPr>
                </w:pPr>
                <w:proofErr w:type="spellStart"/>
                <w:r>
                  <w:rPr>
                    <w:rFonts w:eastAsiaTheme="minorEastAsia"/>
                    <w:b/>
                    <w:sz w:val="24"/>
                    <w:szCs w:val="24"/>
                  </w:rPr>
                  <w:t>Adès</w:t>
                </w:r>
                <w:proofErr w:type="spellEnd"/>
                <w:r>
                  <w:rPr>
                    <w:rFonts w:eastAsiaTheme="minorEastAsia"/>
                    <w:b/>
                    <w:sz w:val="24"/>
                    <w:szCs w:val="24"/>
                  </w:rPr>
                  <w:t>, Thomas (</w:t>
                </w:r>
                <w:r w:rsidRPr="00CE00D5">
                  <w:rPr>
                    <w:rFonts w:eastAsiaTheme="minorEastAsia"/>
                    <w:b/>
                    <w:sz w:val="24"/>
                    <w:szCs w:val="24"/>
                  </w:rPr>
                  <w:t>1971</w:t>
                </w:r>
                <w:r>
                  <w:rPr>
                    <w:rFonts w:eastAsiaTheme="minorEastAsia"/>
                    <w:b/>
                    <w:sz w:val="24"/>
                    <w:szCs w:val="24"/>
                  </w:rPr>
                  <w:t xml:space="preserve"> – )</w:t>
                </w:r>
              </w:p>
            </w:tc>
          </w:sdtContent>
        </w:sdt>
      </w:tr>
      <w:tr w:rsidR="00464699" w14:paraId="48529BDE" w14:textId="77777777" w:rsidTr="007821B0">
        <w:sdt>
          <w:sdtPr>
            <w:alias w:val="Variant headwords"/>
            <w:tag w:val="variantHeadwords"/>
            <w:id w:val="173464402"/>
            <w:placeholder>
              <w:docPart w:val="D670E641DC069646BDA338FA05C78EE9"/>
            </w:placeholder>
            <w15:appearance w15:val="hidden"/>
          </w:sdtPr>
          <w:sdtEndPr/>
          <w:sdtContent>
            <w:tc>
              <w:tcPr>
                <w:tcW w:w="9016" w:type="dxa"/>
                <w:tcMar>
                  <w:top w:w="113" w:type="dxa"/>
                  <w:bottom w:w="113" w:type="dxa"/>
                </w:tcMar>
              </w:tcPr>
              <w:p w14:paraId="0245BC3A" w14:textId="77777777" w:rsidR="00464699" w:rsidRDefault="00CE00D5" w:rsidP="00464699">
                <w:r w:rsidRPr="00CE00D5">
                  <w:rPr>
                    <w:rFonts w:eastAsiaTheme="minorEastAsia"/>
                    <w:b/>
                    <w:sz w:val="24"/>
                    <w:szCs w:val="24"/>
                  </w:rPr>
                  <w:t>Joseph Edmund</w:t>
                </w:r>
              </w:p>
            </w:tc>
          </w:sdtContent>
        </w:sdt>
      </w:tr>
      <w:tr w:rsidR="00E85A05" w14:paraId="62480EAB" w14:textId="77777777" w:rsidTr="003F0D73">
        <w:sdt>
          <w:sdtPr>
            <w:alias w:val="Abstract"/>
            <w:tag w:val="abstract"/>
            <w:id w:val="-635871867"/>
            <w:placeholder>
              <w:docPart w:val="47AD5DCB6D3F1843918A1C56CED3F975"/>
            </w:placeholder>
            <w15:appearance w15:val="hidden"/>
          </w:sdtPr>
          <w:sdtEndPr/>
          <w:sdtContent>
            <w:tc>
              <w:tcPr>
                <w:tcW w:w="9016" w:type="dxa"/>
                <w:tcMar>
                  <w:top w:w="113" w:type="dxa"/>
                  <w:bottom w:w="113" w:type="dxa"/>
                </w:tcMar>
              </w:tcPr>
              <w:p w14:paraId="2432603B" w14:textId="77777777" w:rsidR="00CE00D5" w:rsidRPr="00CE00D5" w:rsidRDefault="00CE00D5" w:rsidP="00CE00D5">
                <w:r w:rsidRPr="00CE00D5">
                  <w:t xml:space="preserve">Thomas </w:t>
                </w:r>
                <w:proofErr w:type="spellStart"/>
                <w:r w:rsidRPr="00CE00D5">
                  <w:t>Adès</w:t>
                </w:r>
                <w:proofErr w:type="spellEnd"/>
                <w:r w:rsidRPr="00CE00D5">
                  <w:t xml:space="preserve"> is one of the leading international composers of his generation. His music builds on twentieth-century developments in rhythm, texture and performing virtuosity, and draws on a wide range of influences both contemporary, ‘classical’ and popular. As a conductor and pianist he specialises in both his own music, that of his contemporaries, and twentieth-century repertoire.</w:t>
                </w:r>
              </w:p>
              <w:p w14:paraId="3BA273FA" w14:textId="77777777" w:rsidR="00E85A05" w:rsidRDefault="00E85A05" w:rsidP="00E85A05"/>
            </w:tc>
          </w:sdtContent>
        </w:sdt>
      </w:tr>
      <w:tr w:rsidR="003F0D73" w14:paraId="10D2BD9A" w14:textId="77777777" w:rsidTr="003F0D73">
        <w:sdt>
          <w:sdtPr>
            <w:alias w:val="Article text"/>
            <w:tag w:val="articleText"/>
            <w:id w:val="634067588"/>
            <w:placeholder>
              <w:docPart w:val="C53851CBE74D7D47BC881243571165FE"/>
            </w:placeholder>
            <w15:appearance w15:val="hidden"/>
          </w:sdtPr>
          <w:sdtEndPr/>
          <w:sdtContent>
            <w:tc>
              <w:tcPr>
                <w:tcW w:w="9016" w:type="dxa"/>
                <w:tcMar>
                  <w:top w:w="113" w:type="dxa"/>
                  <w:bottom w:w="113" w:type="dxa"/>
                </w:tcMar>
              </w:tcPr>
              <w:p w14:paraId="01678F97" w14:textId="77777777" w:rsidR="00CE00D5" w:rsidRPr="00CE00D5" w:rsidRDefault="00CE00D5" w:rsidP="00CE00D5">
                <w:r w:rsidRPr="00CE00D5">
                  <w:t xml:space="preserve">Thomas </w:t>
                </w:r>
                <w:proofErr w:type="spellStart"/>
                <w:r w:rsidRPr="00CE00D5">
                  <w:t>Adès</w:t>
                </w:r>
                <w:proofErr w:type="spellEnd"/>
                <w:r w:rsidRPr="00CE00D5">
                  <w:t xml:space="preserve"> is one of the leading international composers of his generation. His music builds on twentieth-century developments in rhythm, texture and performing virtuosity, and draws on a wide range of influences both contemporary, ‘classical’ and popular. As a conductor and pianist he specialises in both his own music, that of his contemporaries, and twentieth-century repertoire.</w:t>
                </w:r>
              </w:p>
              <w:p w14:paraId="7CFC42AF" w14:textId="77777777" w:rsidR="00CE00D5" w:rsidRPr="00CE00D5" w:rsidRDefault="00CE00D5" w:rsidP="00CE00D5"/>
              <w:p w14:paraId="74972191" w14:textId="3A1D34D9" w:rsidR="00CE00D5" w:rsidRPr="00CE00D5" w:rsidRDefault="00CE00D5" w:rsidP="00CE00D5">
                <w:r w:rsidRPr="00CE00D5">
                  <w:t xml:space="preserve">Born in London, </w:t>
                </w:r>
                <w:proofErr w:type="spellStart"/>
                <w:r w:rsidRPr="00CE00D5">
                  <w:t>Adès</w:t>
                </w:r>
                <w:proofErr w:type="spellEnd"/>
                <w:r w:rsidRPr="00CE00D5">
                  <w:t xml:space="preserve"> is the son of a linguist (and amateur clarinettist) and Dawn </w:t>
                </w:r>
                <w:proofErr w:type="spellStart"/>
                <w:r w:rsidRPr="00CE00D5">
                  <w:t>Adès</w:t>
                </w:r>
                <w:proofErr w:type="spellEnd"/>
                <w:r w:rsidRPr="00CE00D5">
                  <w:t xml:space="preserve">, an expert on surrealism. The artistic opportunities provided by this family background helped shape </w:t>
                </w:r>
                <w:proofErr w:type="spellStart"/>
                <w:r w:rsidRPr="00CE00D5">
                  <w:t>Adès’s</w:t>
                </w:r>
                <w:proofErr w:type="spellEnd"/>
                <w:r w:rsidRPr="00CE00D5">
                  <w:t xml:space="preserve"> own eclectic approach to art in his musical compositions. Yet it was as a pianist that </w:t>
                </w:r>
                <w:proofErr w:type="spellStart"/>
                <w:r w:rsidRPr="00CE00D5">
                  <w:t>Adès</w:t>
                </w:r>
                <w:proofErr w:type="spellEnd"/>
                <w:r w:rsidRPr="00CE00D5">
                  <w:t xml:space="preserve"> first came to attention, reaching the semi-final of the 1990 BBC Young Musician of the Year competition. Work on his opus 1, the </w:t>
                </w:r>
                <w:r w:rsidRPr="00CE00D5">
                  <w:rPr>
                    <w:i/>
                  </w:rPr>
                  <w:t xml:space="preserve">Five Eliot Landscapes </w:t>
                </w:r>
                <w:r w:rsidRPr="00CE00D5">
                  <w:t xml:space="preserve">(1990), followed immediately; this, and other pieces composed whilst studying music at Cambridge University, such as the </w:t>
                </w:r>
                <w:r w:rsidR="0052091C" w:rsidRPr="00CE00D5">
                  <w:rPr>
                    <w:i/>
                  </w:rPr>
                  <w:t>Chamber Symphony</w:t>
                </w:r>
                <w:r w:rsidRPr="00CE00D5">
                  <w:rPr>
                    <w:i/>
                  </w:rPr>
                  <w:t xml:space="preserve"> </w:t>
                </w:r>
                <w:r w:rsidRPr="00CE00D5">
                  <w:t xml:space="preserve">(1990), helped </w:t>
                </w:r>
                <w:proofErr w:type="spellStart"/>
                <w:r w:rsidRPr="00CE00D5">
                  <w:t>Adès</w:t>
                </w:r>
                <w:proofErr w:type="spellEnd"/>
                <w:r w:rsidRPr="00CE00D5">
                  <w:t xml:space="preserve"> secure a prestigious publishing contract with Faber Music. </w:t>
                </w:r>
              </w:p>
              <w:p w14:paraId="64EFB5EE" w14:textId="77777777" w:rsidR="00CE00D5" w:rsidRPr="00CE00D5" w:rsidRDefault="00CE00D5" w:rsidP="00CE00D5"/>
              <w:p w14:paraId="5B2347D9" w14:textId="2B10725C" w:rsidR="00CE00D5" w:rsidRPr="00CE00D5" w:rsidRDefault="00CE00D5" w:rsidP="00CE00D5">
                <w:r w:rsidRPr="00CE00D5">
                  <w:t xml:space="preserve">These works demonstrate many of the musical and technical preoccupations that </w:t>
                </w:r>
                <w:proofErr w:type="spellStart"/>
                <w:r w:rsidRPr="00CE00D5">
                  <w:t>Adès</w:t>
                </w:r>
                <w:proofErr w:type="spellEnd"/>
                <w:r w:rsidRPr="00CE00D5">
                  <w:t xml:space="preserve"> has been developing over the course of his composing career: the </w:t>
                </w:r>
                <w:r w:rsidRPr="00CE00D5">
                  <w:rPr>
                    <w:i/>
                  </w:rPr>
                  <w:t>CHAMBER SYMPHONY</w:t>
                </w:r>
                <w:r w:rsidRPr="00CE00D5">
                  <w:t xml:space="preserve"> reworks both traditional generic expectations as well as </w:t>
                </w:r>
                <w:proofErr w:type="spellStart"/>
                <w:r w:rsidRPr="00CE00D5">
                  <w:t>cadential</w:t>
                </w:r>
                <w:proofErr w:type="spellEnd"/>
                <w:r w:rsidRPr="00CE00D5">
                  <w:t xml:space="preserve"> patterns. Similarly, the </w:t>
                </w:r>
                <w:r w:rsidR="0052091C" w:rsidRPr="00CE00D5">
                  <w:rPr>
                    <w:i/>
                  </w:rPr>
                  <w:t xml:space="preserve">Five Eliot Landscapes </w:t>
                </w:r>
                <w:r w:rsidRPr="00CE00D5">
                  <w:t xml:space="preserve">employ intricately woven musical patterns and textures that have the capacity to evoke traditional classical harmonic functions as well as produce extremely dissonant passages. The quotation of ‘My Curly Headed Baby’ at the end of the first song continues the modernist interest in the quotidian that can be observed throughout the twentieth century, and through much of </w:t>
                </w:r>
                <w:proofErr w:type="spellStart"/>
                <w:r w:rsidRPr="00CE00D5">
                  <w:t>Adès</w:t>
                </w:r>
                <w:proofErr w:type="spellEnd"/>
                <w:r w:rsidRPr="00CE00D5">
                  <w:t xml:space="preserve"> output, most notably in his arrangement of </w:t>
                </w:r>
                <w:r w:rsidR="0052091C" w:rsidRPr="00CE00D5">
                  <w:rPr>
                    <w:i/>
                  </w:rPr>
                  <w:t xml:space="preserve">Cardiac Arrest </w:t>
                </w:r>
                <w:r w:rsidRPr="00CE00D5">
                  <w:t xml:space="preserve">by the pop group Madness (1995). In works such as </w:t>
                </w:r>
                <w:r w:rsidR="0052091C" w:rsidRPr="00CE00D5">
                  <w:rPr>
                    <w:i/>
                  </w:rPr>
                  <w:t xml:space="preserve">Darkness Visible </w:t>
                </w:r>
                <w:r w:rsidRPr="00CE00D5">
                  <w:t xml:space="preserve">(1992) and </w:t>
                </w:r>
                <w:r w:rsidR="0052091C" w:rsidRPr="00CE00D5">
                  <w:rPr>
                    <w:i/>
                  </w:rPr>
                  <w:t xml:space="preserve">Sonata </w:t>
                </w:r>
                <w:proofErr w:type="gramStart"/>
                <w:r w:rsidR="0052091C" w:rsidRPr="00CE00D5">
                  <w:rPr>
                    <w:i/>
                  </w:rPr>
                  <w:t>Da</w:t>
                </w:r>
                <w:proofErr w:type="gramEnd"/>
                <w:r w:rsidR="0052091C" w:rsidRPr="00CE00D5">
                  <w:rPr>
                    <w:i/>
                  </w:rPr>
                  <w:t xml:space="preserve"> </w:t>
                </w:r>
                <w:proofErr w:type="spellStart"/>
                <w:r w:rsidR="0052091C" w:rsidRPr="00CE00D5">
                  <w:rPr>
                    <w:i/>
                  </w:rPr>
                  <w:t>Caccia</w:t>
                </w:r>
                <w:proofErr w:type="spellEnd"/>
                <w:r w:rsidR="0052091C" w:rsidRPr="00CE00D5">
                  <w:t xml:space="preserve"> </w:t>
                </w:r>
                <w:r w:rsidRPr="00CE00D5">
                  <w:t xml:space="preserve">(1993) the neo-classicist tendencies in </w:t>
                </w:r>
                <w:proofErr w:type="spellStart"/>
                <w:r w:rsidRPr="00CE00D5">
                  <w:t>Adès</w:t>
                </w:r>
                <w:proofErr w:type="spellEnd"/>
                <w:r w:rsidRPr="00CE00D5">
                  <w:t xml:space="preserve"> music come to the fore; the former reworks a lute song by John </w:t>
                </w:r>
                <w:proofErr w:type="spellStart"/>
                <w:r w:rsidRPr="00CE00D5">
                  <w:t>Dowland</w:t>
                </w:r>
                <w:proofErr w:type="spellEnd"/>
                <w:r w:rsidRPr="00CE00D5">
                  <w:t xml:space="preserve">, and the latter is a homage to Couperin (a practice continued in the arrangements of Couperin to be found in </w:t>
                </w:r>
                <w:r w:rsidR="0052091C" w:rsidRPr="00CE00D5">
                  <w:rPr>
                    <w:i/>
                  </w:rPr>
                  <w:t xml:space="preserve">Les </w:t>
                </w:r>
                <w:proofErr w:type="spellStart"/>
                <w:r w:rsidR="0052091C" w:rsidRPr="00CE00D5">
                  <w:rPr>
                    <w:i/>
                  </w:rPr>
                  <w:t>Baricades</w:t>
                </w:r>
                <w:proofErr w:type="spellEnd"/>
                <w:r w:rsidR="0052091C" w:rsidRPr="00CE00D5">
                  <w:rPr>
                    <w:i/>
                  </w:rPr>
                  <w:t xml:space="preserve"> </w:t>
                </w:r>
                <w:proofErr w:type="spellStart"/>
                <w:r w:rsidR="0052091C" w:rsidRPr="00CE00D5">
                  <w:rPr>
                    <w:i/>
                  </w:rPr>
                  <w:t>Mistérieuses</w:t>
                </w:r>
                <w:proofErr w:type="spellEnd"/>
                <w:r w:rsidR="0052091C" w:rsidRPr="00CE00D5">
                  <w:rPr>
                    <w:i/>
                  </w:rPr>
                  <w:t xml:space="preserve"> </w:t>
                </w:r>
                <w:r w:rsidRPr="00CE00D5">
                  <w:t xml:space="preserve">(1994) and </w:t>
                </w:r>
                <w:r w:rsidR="0052091C" w:rsidRPr="00CE00D5">
                  <w:rPr>
                    <w:i/>
                  </w:rPr>
                  <w:t xml:space="preserve">Three Studies From Couperin </w:t>
                </w:r>
                <w:r w:rsidRPr="00CE00D5">
                  <w:t>(2006).</w:t>
                </w:r>
              </w:p>
              <w:p w14:paraId="7388283F" w14:textId="77777777" w:rsidR="00CE00D5" w:rsidRPr="00CE00D5" w:rsidRDefault="00CE00D5" w:rsidP="00CE00D5"/>
              <w:p w14:paraId="497CDF9D" w14:textId="60C8AFD6" w:rsidR="00CE00D5" w:rsidRPr="00CE00D5" w:rsidRDefault="00CE00D5" w:rsidP="00CE00D5">
                <w:r w:rsidRPr="00CE00D5">
                  <w:t xml:space="preserve">Much of </w:t>
                </w:r>
                <w:proofErr w:type="spellStart"/>
                <w:r w:rsidRPr="00CE00D5">
                  <w:t>Adès’s</w:t>
                </w:r>
                <w:proofErr w:type="spellEnd"/>
                <w:r w:rsidRPr="00CE00D5">
                  <w:t xml:space="preserve"> music takes its stimulus from </w:t>
                </w:r>
                <w:proofErr w:type="spellStart"/>
                <w:r w:rsidRPr="00CE00D5">
                  <w:t>extramusical</w:t>
                </w:r>
                <w:proofErr w:type="spellEnd"/>
                <w:r w:rsidRPr="00CE00D5">
                  <w:t xml:space="preserve"> sources: </w:t>
                </w:r>
                <w:r w:rsidR="0052091C" w:rsidRPr="00CE00D5">
                  <w:rPr>
                    <w:i/>
                  </w:rPr>
                  <w:t xml:space="preserve">Living Toys </w:t>
                </w:r>
                <w:r w:rsidRPr="00CE00D5">
                  <w:t xml:space="preserve">(1993) is based around an invented story that allows for the inclusion of Spanish rhythms, funk, and allusions to Kubrick’s </w:t>
                </w:r>
                <w:r w:rsidRPr="00CE00D5">
                  <w:rPr>
                    <w:i/>
                  </w:rPr>
                  <w:t xml:space="preserve">2001: </w:t>
                </w:r>
                <w:r w:rsidR="0052091C" w:rsidRPr="00CE00D5">
                  <w:rPr>
                    <w:i/>
                  </w:rPr>
                  <w:t>A Space Odyssey</w:t>
                </w:r>
                <w:r w:rsidR="0052091C" w:rsidRPr="00CE00D5">
                  <w:t xml:space="preserve">. </w:t>
                </w:r>
                <w:proofErr w:type="spellStart"/>
                <w:r w:rsidR="0052091C" w:rsidRPr="00CE00D5">
                  <w:rPr>
                    <w:i/>
                  </w:rPr>
                  <w:t>Arcadiana</w:t>
                </w:r>
                <w:proofErr w:type="spellEnd"/>
                <w:r w:rsidR="0052091C" w:rsidRPr="00CE00D5">
                  <w:rPr>
                    <w:i/>
                  </w:rPr>
                  <w:t xml:space="preserve"> </w:t>
                </w:r>
                <w:r w:rsidRPr="00CE00D5">
                  <w:t xml:space="preserve">(1994) presents idylls both lost and imaginary, and </w:t>
                </w:r>
                <w:r w:rsidRPr="00CE00D5">
                  <w:lastRenderedPageBreak/>
                  <w:t xml:space="preserve">includes </w:t>
                </w:r>
                <w:proofErr w:type="gramStart"/>
                <w:r w:rsidRPr="00CE00D5">
                  <w:t>a</w:t>
                </w:r>
                <w:proofErr w:type="gramEnd"/>
                <w:r w:rsidRPr="00CE00D5">
                  <w:t xml:space="preserve"> homage to Elgar; </w:t>
                </w:r>
                <w:r w:rsidR="0052091C" w:rsidRPr="00CE00D5">
                  <w:rPr>
                    <w:i/>
                  </w:rPr>
                  <w:t xml:space="preserve">The Origin Of The Harp </w:t>
                </w:r>
                <w:r w:rsidRPr="00CE00D5">
                  <w:t xml:space="preserve">(1994), one of a number of works written during </w:t>
                </w:r>
                <w:proofErr w:type="spellStart"/>
                <w:r w:rsidRPr="00CE00D5">
                  <w:t>Adès’s</w:t>
                </w:r>
                <w:proofErr w:type="spellEnd"/>
                <w:r w:rsidRPr="00CE00D5">
                  <w:t xml:space="preserve"> tenure as composer in association with the Halle Orchestra, is based on a painting in Manchester City Art Gallery. </w:t>
                </w:r>
                <w:r w:rsidR="0052091C" w:rsidRPr="00CE00D5">
                  <w:rPr>
                    <w:i/>
                  </w:rPr>
                  <w:t xml:space="preserve">Powder Her Face </w:t>
                </w:r>
                <w:r w:rsidRPr="00CE00D5">
                  <w:t xml:space="preserve">(1995), </w:t>
                </w:r>
                <w:proofErr w:type="spellStart"/>
                <w:r w:rsidRPr="00CE00D5">
                  <w:t>Adès’s</w:t>
                </w:r>
                <w:proofErr w:type="spellEnd"/>
                <w:r w:rsidRPr="00CE00D5">
                  <w:t xml:space="preserve"> first opera, to a libretto by Philip </w:t>
                </w:r>
                <w:proofErr w:type="spellStart"/>
                <w:r w:rsidRPr="00CE00D5">
                  <w:t>Henscher</w:t>
                </w:r>
                <w:proofErr w:type="spellEnd"/>
                <w:r w:rsidRPr="00CE00D5">
                  <w:t>, courts controversy in both subject material—it was based on the life of the Duchess of Argyle—and in content: it features a now-notorious ‘fellatio aria’.</w:t>
                </w:r>
              </w:p>
              <w:p w14:paraId="569B6512" w14:textId="77777777" w:rsidR="00CE00D5" w:rsidRPr="00CE00D5" w:rsidRDefault="00CE00D5" w:rsidP="00CE00D5"/>
              <w:p w14:paraId="228157FB" w14:textId="2A585444" w:rsidR="00CE00D5" w:rsidRPr="00CE00D5" w:rsidRDefault="00CE00D5" w:rsidP="00CE00D5">
                <w:r w:rsidRPr="00CE00D5">
                  <w:t xml:space="preserve">A string of major works followed. </w:t>
                </w:r>
                <w:proofErr w:type="spellStart"/>
                <w:r w:rsidR="0052091C" w:rsidRPr="00CE00D5">
                  <w:rPr>
                    <w:i/>
                  </w:rPr>
                  <w:t>Asyla</w:t>
                </w:r>
                <w:proofErr w:type="spellEnd"/>
                <w:r w:rsidRPr="00CE00D5">
                  <w:rPr>
                    <w:i/>
                  </w:rPr>
                  <w:t xml:space="preserve"> </w:t>
                </w:r>
                <w:r w:rsidRPr="00CE00D5">
                  <w:t xml:space="preserve">(1997), a four-movement work for large symphony orchestra, achieved both popular and critical acclaim, winning for </w:t>
                </w:r>
                <w:proofErr w:type="spellStart"/>
                <w:r w:rsidRPr="00CE00D5">
                  <w:t>Adès</w:t>
                </w:r>
                <w:proofErr w:type="spellEnd"/>
                <w:r w:rsidRPr="00CE00D5">
                  <w:t xml:space="preserve"> the 2000 </w:t>
                </w:r>
                <w:proofErr w:type="spellStart"/>
                <w:r w:rsidRPr="00CE00D5">
                  <w:t>Grawemeyer</w:t>
                </w:r>
                <w:proofErr w:type="spellEnd"/>
                <w:r w:rsidRPr="00CE00D5">
                  <w:t xml:space="preserve"> prize for music composition. Here, </w:t>
                </w:r>
                <w:proofErr w:type="spellStart"/>
                <w:r w:rsidRPr="00CE00D5">
                  <w:t>Adès’s</w:t>
                </w:r>
                <w:proofErr w:type="spellEnd"/>
                <w:r w:rsidRPr="00CE00D5">
                  <w:t xml:space="preserve"> intricate musical language and ear for unusual sonorities is writ large, not least in the rave-inspired third movement, ‘</w:t>
                </w:r>
                <w:proofErr w:type="spellStart"/>
                <w:r w:rsidRPr="00CE00D5">
                  <w:t>Ecstasio</w:t>
                </w:r>
                <w:proofErr w:type="spellEnd"/>
                <w:r w:rsidRPr="00CE00D5">
                  <w:t xml:space="preserve">’. </w:t>
                </w:r>
                <w:r w:rsidR="0052091C" w:rsidRPr="00CE00D5">
                  <w:rPr>
                    <w:i/>
                  </w:rPr>
                  <w:t>America: A Prophecy</w:t>
                </w:r>
                <w:r w:rsidRPr="00CE00D5">
                  <w:rPr>
                    <w:i/>
                  </w:rPr>
                  <w:t xml:space="preserve"> </w:t>
                </w:r>
                <w:r w:rsidRPr="00CE00D5">
                  <w:t xml:space="preserve">(1999), a work commissioned by Kurt </w:t>
                </w:r>
                <w:proofErr w:type="spellStart"/>
                <w:r w:rsidRPr="00CE00D5">
                  <w:t>Masur</w:t>
                </w:r>
                <w:proofErr w:type="spellEnd"/>
                <w:r w:rsidRPr="00CE00D5">
                  <w:t xml:space="preserve"> and the New York Philharmonic for the millennium, is a somewhat </w:t>
                </w:r>
                <w:proofErr w:type="spellStart"/>
                <w:r w:rsidRPr="00CE00D5">
                  <w:t>uncelebratory</w:t>
                </w:r>
                <w:proofErr w:type="spellEnd"/>
                <w:r w:rsidRPr="00CE00D5">
                  <w:t xml:space="preserve"> work recounting the destruction of the Mayan civilisation; after the September 11 attacks in 2001, the piece was received somewhat better. In works such as the </w:t>
                </w:r>
                <w:r w:rsidR="0052091C" w:rsidRPr="00CE00D5">
                  <w:rPr>
                    <w:i/>
                  </w:rPr>
                  <w:t xml:space="preserve">Concerto </w:t>
                </w:r>
                <w:proofErr w:type="spellStart"/>
                <w:r w:rsidR="0052091C" w:rsidRPr="00CE00D5">
                  <w:rPr>
                    <w:i/>
                  </w:rPr>
                  <w:t>Conciso</w:t>
                </w:r>
                <w:proofErr w:type="spellEnd"/>
                <w:r w:rsidR="0052091C" w:rsidRPr="00CE00D5">
                  <w:rPr>
                    <w:i/>
                  </w:rPr>
                  <w:t xml:space="preserve"> </w:t>
                </w:r>
                <w:r w:rsidRPr="00CE00D5">
                  <w:t xml:space="preserve">(1997) and </w:t>
                </w:r>
                <w:r w:rsidR="0052091C" w:rsidRPr="00CE00D5">
                  <w:rPr>
                    <w:i/>
                  </w:rPr>
                  <w:t xml:space="preserve">Piano Quintet </w:t>
                </w:r>
                <w:r w:rsidRPr="00CE00D5">
                  <w:t xml:space="preserve">(2000) complex multi-layered textures come to the fore: in these, as well as much of </w:t>
                </w:r>
                <w:proofErr w:type="spellStart"/>
                <w:r w:rsidRPr="00CE00D5">
                  <w:t>Adès’s</w:t>
                </w:r>
                <w:proofErr w:type="spellEnd"/>
                <w:r w:rsidRPr="00CE00D5">
                  <w:t xml:space="preserve"> output, his admiration for the work of </w:t>
                </w:r>
                <w:r w:rsidR="0052091C" w:rsidRPr="00CE00D5">
                  <w:rPr>
                    <w:i/>
                  </w:rPr>
                  <w:t xml:space="preserve">Conlon </w:t>
                </w:r>
                <w:proofErr w:type="spellStart"/>
                <w:r w:rsidR="0052091C" w:rsidRPr="00CE00D5">
                  <w:rPr>
                    <w:i/>
                  </w:rPr>
                  <w:t>Nancarrow</w:t>
                </w:r>
                <w:proofErr w:type="spellEnd"/>
                <w:r w:rsidR="0052091C" w:rsidRPr="00CE00D5">
                  <w:t xml:space="preserve">, </w:t>
                </w:r>
                <w:r w:rsidR="0052091C" w:rsidRPr="00CE00D5">
                  <w:rPr>
                    <w:i/>
                  </w:rPr>
                  <w:t xml:space="preserve">Charles Ives </w:t>
                </w:r>
                <w:r w:rsidRPr="00CE00D5">
                  <w:t xml:space="preserve">and </w:t>
                </w:r>
                <w:proofErr w:type="spellStart"/>
                <w:r w:rsidR="0052091C" w:rsidRPr="00CE00D5">
                  <w:rPr>
                    <w:i/>
                  </w:rPr>
                  <w:t>György</w:t>
                </w:r>
                <w:proofErr w:type="spellEnd"/>
                <w:r w:rsidR="0052091C" w:rsidRPr="00CE00D5">
                  <w:rPr>
                    <w:i/>
                  </w:rPr>
                  <w:t xml:space="preserve"> </w:t>
                </w:r>
                <w:proofErr w:type="spellStart"/>
                <w:r w:rsidR="0052091C" w:rsidRPr="00CE00D5">
                  <w:rPr>
                    <w:i/>
                  </w:rPr>
                  <w:t>Ligeti</w:t>
                </w:r>
                <w:proofErr w:type="spellEnd"/>
                <w:r w:rsidR="0052091C" w:rsidRPr="00CE00D5">
                  <w:rPr>
                    <w:i/>
                  </w:rPr>
                  <w:t xml:space="preserve"> </w:t>
                </w:r>
                <w:r w:rsidRPr="00CE00D5">
                  <w:t xml:space="preserve">is in evidence. </w:t>
                </w:r>
              </w:p>
              <w:p w14:paraId="5718F600" w14:textId="77777777" w:rsidR="00CE00D5" w:rsidRPr="00CE00D5" w:rsidRDefault="00CE00D5" w:rsidP="00CE00D5"/>
              <w:p w14:paraId="73A23237" w14:textId="77777777" w:rsidR="00CE00D5" w:rsidRPr="00CE00D5" w:rsidRDefault="00CE00D5" w:rsidP="00CE00D5"/>
              <w:p w14:paraId="306D6E7A" w14:textId="4A7003AD" w:rsidR="00CE00D5" w:rsidRPr="00CE00D5" w:rsidRDefault="0052091C" w:rsidP="00CE00D5">
                <w:r w:rsidRPr="00CE00D5">
                  <w:rPr>
                    <w:i/>
                  </w:rPr>
                  <w:t xml:space="preserve">The Tempest </w:t>
                </w:r>
                <w:r w:rsidR="00CE00D5" w:rsidRPr="00CE00D5">
                  <w:t xml:space="preserve">(2004) was commissioned by the Royal Opera House and set to a reworking of Shakespeare’s play by Meredith Oakes. Though in essence no less complex than </w:t>
                </w:r>
                <w:proofErr w:type="spellStart"/>
                <w:r w:rsidR="00CE00D5" w:rsidRPr="00CE00D5">
                  <w:t>Adès’s</w:t>
                </w:r>
                <w:proofErr w:type="spellEnd"/>
                <w:r w:rsidR="00CE00D5" w:rsidRPr="00CE00D5">
                  <w:t xml:space="preserve"> earlier music, the opera is characterised by a new-found emotional directness. This characteristic was developed in further in the orchestral </w:t>
                </w:r>
                <w:r w:rsidRPr="00CE00D5">
                  <w:rPr>
                    <w:i/>
                  </w:rPr>
                  <w:t xml:space="preserve">Violin Concerto </w:t>
                </w:r>
                <w:r w:rsidR="00CE00D5" w:rsidRPr="00CE00D5">
                  <w:t xml:space="preserve">(2005), and </w:t>
                </w:r>
                <w:proofErr w:type="spellStart"/>
                <w:r w:rsidRPr="00CE00D5">
                  <w:rPr>
                    <w:i/>
                  </w:rPr>
                  <w:t>Tevot</w:t>
                </w:r>
                <w:proofErr w:type="spellEnd"/>
                <w:r w:rsidR="00CE00D5" w:rsidRPr="00CE00D5">
                  <w:rPr>
                    <w:i/>
                  </w:rPr>
                  <w:t xml:space="preserve"> </w:t>
                </w:r>
                <w:r w:rsidR="00CE00D5" w:rsidRPr="00CE00D5">
                  <w:t xml:space="preserve">(2007). </w:t>
                </w:r>
                <w:r w:rsidRPr="00CE00D5">
                  <w:rPr>
                    <w:i/>
                  </w:rPr>
                  <w:t xml:space="preserve">In Seven Days </w:t>
                </w:r>
                <w:r w:rsidR="00CE00D5" w:rsidRPr="00CE00D5">
                  <w:t xml:space="preserve">(2008), a ‘piano concerto with moving image’, was composed for performance alongside a video installation by </w:t>
                </w:r>
                <w:proofErr w:type="spellStart"/>
                <w:r w:rsidR="00CE00D5" w:rsidRPr="00CE00D5">
                  <w:t>Adès’s</w:t>
                </w:r>
                <w:proofErr w:type="spellEnd"/>
                <w:r w:rsidR="00CE00D5" w:rsidRPr="00CE00D5">
                  <w:t xml:space="preserve"> civil partner </w:t>
                </w:r>
                <w:r w:rsidRPr="00CE00D5">
                  <w:t xml:space="preserve">Tal </w:t>
                </w:r>
                <w:proofErr w:type="spellStart"/>
                <w:r w:rsidRPr="00CE00D5">
                  <w:t>Rosner</w:t>
                </w:r>
                <w:proofErr w:type="spellEnd"/>
                <w:r w:rsidR="00CE00D5" w:rsidRPr="00CE00D5">
                  <w:t xml:space="preserve">—as was </w:t>
                </w:r>
                <w:r w:rsidR="00CE00D5" w:rsidRPr="00CE00D5">
                  <w:rPr>
                    <w:i/>
                  </w:rPr>
                  <w:t>P</w:t>
                </w:r>
                <w:r w:rsidRPr="00CE00D5">
                  <w:rPr>
                    <w:i/>
                  </w:rPr>
                  <w:t xml:space="preserve">olaris </w:t>
                </w:r>
                <w:r w:rsidR="00CE00D5" w:rsidRPr="00CE00D5">
                  <w:t xml:space="preserve">(2010)—developing a line of enquiry dating back to </w:t>
                </w:r>
                <w:proofErr w:type="spellStart"/>
                <w:r w:rsidR="00CE00D5" w:rsidRPr="00CE00D5">
                  <w:t>Adès’s</w:t>
                </w:r>
                <w:proofErr w:type="spellEnd"/>
                <w:r w:rsidR="00CE00D5" w:rsidRPr="00CE00D5">
                  <w:t xml:space="preserve"> earlier visually inspired works.  </w:t>
                </w:r>
              </w:p>
              <w:p w14:paraId="713419F4" w14:textId="77777777" w:rsidR="00CE00D5" w:rsidRPr="00CE00D5" w:rsidRDefault="00CE00D5" w:rsidP="00CE00D5"/>
              <w:p w14:paraId="76D4AB76" w14:textId="77777777" w:rsidR="00CE00D5" w:rsidRDefault="00CE00D5" w:rsidP="00CE00D5">
                <w:proofErr w:type="spellStart"/>
                <w:r w:rsidRPr="00CE00D5">
                  <w:t>Adès</w:t>
                </w:r>
                <w:proofErr w:type="spellEnd"/>
                <w:r w:rsidRPr="00CE00D5">
                  <w:t xml:space="preserve"> was the music director of the Birmingham Contemporary Music Group (1998-2000), and the director of the Aldeburgh Festival (1998-2008). As both pianist and conductor he has performed with many of the world’s leading ensembles and performers. His music has featured in festivals in both Europe and America, and he was appointed R and B Debs Composer Chair at Carnegie Hall.</w:t>
                </w:r>
              </w:p>
              <w:p w14:paraId="57C2B797" w14:textId="77777777" w:rsidR="00CE00D5" w:rsidRDefault="00CE00D5" w:rsidP="00CE00D5"/>
              <w:p w14:paraId="640A0115" w14:textId="77777777" w:rsidR="00CE00D5" w:rsidRDefault="00CE00D5" w:rsidP="00CE00D5"/>
              <w:p w14:paraId="6ED86BAD" w14:textId="77777777" w:rsidR="00CE00D5" w:rsidRPr="00CE00D5" w:rsidRDefault="00CE00D5" w:rsidP="00CE00D5">
                <w:pPr>
                  <w:pStyle w:val="Heading1"/>
                </w:pPr>
                <w:r w:rsidRPr="00CE00D5">
                  <w:t xml:space="preserve">Chronology </w:t>
                </w:r>
                <w:proofErr w:type="gramStart"/>
                <w:r w:rsidRPr="00CE00D5">
                  <w:t>Of</w:t>
                </w:r>
                <w:proofErr w:type="gramEnd"/>
                <w:r w:rsidRPr="00CE00D5">
                  <w:t xml:space="preserve"> Compositions</w:t>
                </w:r>
              </w:p>
              <w:p w14:paraId="7FA7BF02" w14:textId="77777777" w:rsidR="00CE00D5" w:rsidRPr="00CE00D5" w:rsidRDefault="00CE00D5" w:rsidP="00CE00D5">
                <w:r w:rsidRPr="00CE00D5">
                  <w:t>The Lover in Winter (1989)</w:t>
                </w:r>
              </w:p>
              <w:p w14:paraId="6157B6F8" w14:textId="77777777" w:rsidR="00CE00D5" w:rsidRPr="00CE00D5" w:rsidRDefault="00CE00D5" w:rsidP="00CE00D5">
                <w:r w:rsidRPr="00CE00D5">
                  <w:t>Five Eliot Landscapes (1990)</w:t>
                </w:r>
              </w:p>
              <w:p w14:paraId="7D13430C" w14:textId="77777777" w:rsidR="00CE00D5" w:rsidRPr="00CE00D5" w:rsidRDefault="00CE00D5" w:rsidP="00CE00D5">
                <w:r w:rsidRPr="00CE00D5">
                  <w:t>Chamber Symphony (1990)</w:t>
                </w:r>
              </w:p>
              <w:p w14:paraId="67002655" w14:textId="77777777" w:rsidR="00CE00D5" w:rsidRPr="00CE00D5" w:rsidRDefault="00CE00D5" w:rsidP="00CE00D5">
                <w:r w:rsidRPr="00CE00D5">
                  <w:t>O thou who didst with pitfall and with gin (1990)</w:t>
                </w:r>
              </w:p>
              <w:p w14:paraId="0BCB7834" w14:textId="77777777" w:rsidR="00CE00D5" w:rsidRPr="00CE00D5" w:rsidRDefault="00CE00D5" w:rsidP="00CE00D5">
                <w:proofErr w:type="spellStart"/>
                <w:r w:rsidRPr="00CE00D5">
                  <w:t>Gefriolsae</w:t>
                </w:r>
                <w:proofErr w:type="spellEnd"/>
                <w:r w:rsidRPr="00CE00D5">
                  <w:t xml:space="preserve"> Me (1990)</w:t>
                </w:r>
              </w:p>
              <w:p w14:paraId="17CF16E5" w14:textId="77777777" w:rsidR="00CE00D5" w:rsidRPr="00CE00D5" w:rsidRDefault="00CE00D5" w:rsidP="00CE00D5">
                <w:r w:rsidRPr="00CE00D5">
                  <w:t>Catch (1991)</w:t>
                </w:r>
              </w:p>
              <w:p w14:paraId="7EAE04E9" w14:textId="77777777" w:rsidR="00CE00D5" w:rsidRPr="00CE00D5" w:rsidRDefault="00CE00D5" w:rsidP="00CE00D5">
                <w:proofErr w:type="spellStart"/>
                <w:r w:rsidRPr="00CE00D5">
                  <w:t>Darknesse</w:t>
                </w:r>
                <w:proofErr w:type="spellEnd"/>
                <w:r w:rsidRPr="00CE00D5">
                  <w:t xml:space="preserve"> Visible (1992)</w:t>
                </w:r>
              </w:p>
              <w:p w14:paraId="74FF67E9" w14:textId="77777777" w:rsidR="00CE00D5" w:rsidRPr="00CE00D5" w:rsidRDefault="00CE00D5" w:rsidP="00CE00D5">
                <w:r w:rsidRPr="00CE00D5">
                  <w:t>Fool’s Rhymes (1992)</w:t>
                </w:r>
              </w:p>
              <w:p w14:paraId="05424CDC" w14:textId="77777777" w:rsidR="00CE00D5" w:rsidRPr="00CE00D5" w:rsidRDefault="00CE00D5" w:rsidP="00CE00D5">
                <w:r w:rsidRPr="00CE00D5">
                  <w:t>Under Hamelin Hill (1992)</w:t>
                </w:r>
              </w:p>
              <w:p w14:paraId="5B8B4719" w14:textId="77777777" w:rsidR="00CE00D5" w:rsidRPr="00CE00D5" w:rsidRDefault="00CE00D5" w:rsidP="00CE00D5">
                <w:r w:rsidRPr="00CE00D5">
                  <w:t>Still Sorrowing (1992)</w:t>
                </w:r>
              </w:p>
              <w:p w14:paraId="0933663F" w14:textId="77777777" w:rsidR="00CE00D5" w:rsidRPr="00CE00D5" w:rsidRDefault="00CE00D5" w:rsidP="00CE00D5">
                <w:r w:rsidRPr="00CE00D5">
                  <w:t>Life Story (1993)</w:t>
                </w:r>
              </w:p>
              <w:p w14:paraId="13E64266" w14:textId="77777777" w:rsidR="00CE00D5" w:rsidRPr="00CE00D5" w:rsidRDefault="00CE00D5" w:rsidP="00CE00D5">
                <w:r w:rsidRPr="00CE00D5">
                  <w:t>Living Toys (1993)</w:t>
                </w:r>
              </w:p>
              <w:p w14:paraId="038E0FC9" w14:textId="77777777" w:rsidR="00CE00D5" w:rsidRPr="00CE00D5" w:rsidRDefault="00CE00D5" w:rsidP="00CE00D5">
                <w:r w:rsidRPr="00CE00D5">
                  <w:t>...but all shall be well (1993)</w:t>
                </w:r>
              </w:p>
              <w:p w14:paraId="7C00457E" w14:textId="77777777" w:rsidR="00CE00D5" w:rsidRPr="00CE00D5" w:rsidRDefault="00CE00D5" w:rsidP="00CE00D5">
                <w:r w:rsidRPr="00CE00D5">
                  <w:t xml:space="preserve">Sonata da </w:t>
                </w:r>
                <w:proofErr w:type="spellStart"/>
                <w:r w:rsidRPr="00CE00D5">
                  <w:t>Caccia</w:t>
                </w:r>
                <w:proofErr w:type="spellEnd"/>
                <w:r w:rsidRPr="00CE00D5">
                  <w:t xml:space="preserve"> (1993)</w:t>
                </w:r>
              </w:p>
              <w:p w14:paraId="3176EACF" w14:textId="77777777" w:rsidR="00CE00D5" w:rsidRPr="00CE00D5" w:rsidRDefault="00CE00D5" w:rsidP="00CE00D5">
                <w:proofErr w:type="spellStart"/>
                <w:r w:rsidRPr="00CE00D5">
                  <w:t>Arcadiana</w:t>
                </w:r>
                <w:proofErr w:type="spellEnd"/>
                <w:r w:rsidRPr="00CE00D5">
                  <w:t xml:space="preserve"> (1994)</w:t>
                </w:r>
              </w:p>
              <w:p w14:paraId="3A1AE0BD" w14:textId="77777777" w:rsidR="00CE00D5" w:rsidRPr="00CE00D5" w:rsidRDefault="00CE00D5" w:rsidP="00CE00D5">
                <w:r w:rsidRPr="00CE00D5">
                  <w:t>The Origin of the Harp (1994)</w:t>
                </w:r>
              </w:p>
              <w:p w14:paraId="342C8ED3" w14:textId="77777777" w:rsidR="00CE00D5" w:rsidRPr="00CE00D5" w:rsidRDefault="00CE00D5" w:rsidP="00CE00D5">
                <w:r w:rsidRPr="00CE00D5">
                  <w:t xml:space="preserve">Les </w:t>
                </w:r>
                <w:proofErr w:type="spellStart"/>
                <w:r w:rsidRPr="00CE00D5">
                  <w:t>baricades</w:t>
                </w:r>
                <w:proofErr w:type="spellEnd"/>
                <w:r w:rsidRPr="00CE00D5">
                  <w:t xml:space="preserve"> </w:t>
                </w:r>
                <w:proofErr w:type="spellStart"/>
                <w:r w:rsidRPr="00CE00D5">
                  <w:t>mistérieuses</w:t>
                </w:r>
                <w:proofErr w:type="spellEnd"/>
                <w:r w:rsidRPr="00CE00D5">
                  <w:t xml:space="preserve"> (1994)</w:t>
                </w:r>
              </w:p>
              <w:p w14:paraId="2C6FF82A" w14:textId="77777777" w:rsidR="00CE00D5" w:rsidRPr="00CE00D5" w:rsidRDefault="00CE00D5" w:rsidP="00CE00D5">
                <w:r w:rsidRPr="00CE00D5">
                  <w:lastRenderedPageBreak/>
                  <w:t>Cardiac Arrest (1995)</w:t>
                </w:r>
              </w:p>
              <w:p w14:paraId="5E902FFC" w14:textId="77777777" w:rsidR="00CE00D5" w:rsidRPr="00CE00D5" w:rsidRDefault="00CE00D5" w:rsidP="00CE00D5">
                <w:r w:rsidRPr="00CE00D5">
                  <w:t>Powder her Face (1995)</w:t>
                </w:r>
              </w:p>
              <w:p w14:paraId="5C8DB062" w14:textId="77777777" w:rsidR="00CE00D5" w:rsidRPr="00CE00D5" w:rsidRDefault="00CE00D5" w:rsidP="00CE00D5">
                <w:r w:rsidRPr="00CE00D5">
                  <w:t>Traced Overhead (1996)</w:t>
                </w:r>
              </w:p>
              <w:p w14:paraId="42B497A3" w14:textId="77777777" w:rsidR="00CE00D5" w:rsidRPr="00CE00D5" w:rsidRDefault="00CE00D5" w:rsidP="00CE00D5">
                <w:r w:rsidRPr="00CE00D5">
                  <w:t xml:space="preserve">These Premises </w:t>
                </w:r>
                <w:proofErr w:type="gramStart"/>
                <w:r w:rsidRPr="00CE00D5">
                  <w:t>are</w:t>
                </w:r>
                <w:proofErr w:type="gramEnd"/>
                <w:r w:rsidRPr="00CE00D5">
                  <w:t xml:space="preserve"> Alarmed (1996)</w:t>
                </w:r>
              </w:p>
              <w:p w14:paraId="252A219B" w14:textId="77777777" w:rsidR="00CE00D5" w:rsidRPr="00CE00D5" w:rsidRDefault="00CE00D5" w:rsidP="00CE00D5">
                <w:proofErr w:type="spellStart"/>
                <w:r w:rsidRPr="00CE00D5">
                  <w:t>Asyla</w:t>
                </w:r>
                <w:proofErr w:type="spellEnd"/>
                <w:r w:rsidRPr="00CE00D5">
                  <w:t xml:space="preserve"> (1997)</w:t>
                </w:r>
              </w:p>
              <w:p w14:paraId="5C580588" w14:textId="77777777" w:rsidR="00CE00D5" w:rsidRPr="00CE00D5" w:rsidRDefault="00CE00D5" w:rsidP="00CE00D5">
                <w:r w:rsidRPr="00CE00D5">
                  <w:t xml:space="preserve">Concerto </w:t>
                </w:r>
                <w:proofErr w:type="spellStart"/>
                <w:r w:rsidRPr="00CE00D5">
                  <w:t>Conciso</w:t>
                </w:r>
                <w:proofErr w:type="spellEnd"/>
                <w:r w:rsidRPr="00CE00D5">
                  <w:t xml:space="preserve"> (1997)</w:t>
                </w:r>
              </w:p>
              <w:p w14:paraId="37D92486" w14:textId="77777777" w:rsidR="00CE00D5" w:rsidRPr="00CE00D5" w:rsidRDefault="00CE00D5" w:rsidP="00CE00D5">
                <w:r w:rsidRPr="00CE00D5">
                  <w:t xml:space="preserve">The </w:t>
                </w:r>
                <w:proofErr w:type="spellStart"/>
                <w:r w:rsidRPr="00CE00D5">
                  <w:t>Fayrfax</w:t>
                </w:r>
                <w:proofErr w:type="spellEnd"/>
                <w:r w:rsidRPr="00CE00D5">
                  <w:t xml:space="preserve"> Carol (1997)</w:t>
                </w:r>
              </w:p>
              <w:p w14:paraId="205AF4A9" w14:textId="77777777" w:rsidR="00CE00D5" w:rsidRPr="00CE00D5" w:rsidRDefault="00CE00D5" w:rsidP="00CE00D5">
                <w:r w:rsidRPr="00CE00D5">
                  <w:t>America: A Prophecy (1999)</w:t>
                </w:r>
              </w:p>
              <w:p w14:paraId="5C68B1EA" w14:textId="77777777" w:rsidR="00CE00D5" w:rsidRPr="00CE00D5" w:rsidRDefault="00CE00D5" w:rsidP="00CE00D5">
                <w:r w:rsidRPr="00CE00D5">
                  <w:t>January Writ (1999)</w:t>
                </w:r>
              </w:p>
              <w:p w14:paraId="377E3287" w14:textId="77777777" w:rsidR="00CE00D5" w:rsidRPr="00CE00D5" w:rsidRDefault="00CE00D5" w:rsidP="00CE00D5">
                <w:r w:rsidRPr="00CE00D5">
                  <w:t>Piano Quintet (2000)</w:t>
                </w:r>
              </w:p>
              <w:p w14:paraId="7F653AAF" w14:textId="77777777" w:rsidR="00CE00D5" w:rsidRPr="00CE00D5" w:rsidRDefault="00CE00D5" w:rsidP="00CE00D5">
                <w:r w:rsidRPr="00CE00D5">
                  <w:t>Brahms (2001)</w:t>
                </w:r>
              </w:p>
              <w:p w14:paraId="69893D03" w14:textId="77777777" w:rsidR="00CE00D5" w:rsidRPr="00CE00D5" w:rsidRDefault="00CE00D5" w:rsidP="00CE00D5">
                <w:r w:rsidRPr="00CE00D5">
                  <w:t>The Tempest (2004)</w:t>
                </w:r>
              </w:p>
              <w:p w14:paraId="50F69C97" w14:textId="77777777" w:rsidR="00CE00D5" w:rsidRPr="00CE00D5" w:rsidRDefault="00CE00D5" w:rsidP="00CE00D5">
                <w:r w:rsidRPr="00CE00D5">
                  <w:t>Scenes from the Tempest (2004)</w:t>
                </w:r>
              </w:p>
              <w:p w14:paraId="1FE23A67" w14:textId="77777777" w:rsidR="00CE00D5" w:rsidRPr="00CE00D5" w:rsidRDefault="00CE00D5" w:rsidP="00CE00D5">
                <w:r w:rsidRPr="00CE00D5">
                  <w:t>Court Studies from the Tempest (2005)</w:t>
                </w:r>
              </w:p>
              <w:p w14:paraId="44E74A53" w14:textId="77777777" w:rsidR="00CE00D5" w:rsidRPr="00CE00D5" w:rsidRDefault="00CE00D5" w:rsidP="00CE00D5">
                <w:r w:rsidRPr="00CE00D5">
                  <w:t>Concerto for Violin: Concentric Paths (2005)</w:t>
                </w:r>
              </w:p>
              <w:p w14:paraId="781B21DF" w14:textId="77777777" w:rsidR="00CE00D5" w:rsidRPr="00CE00D5" w:rsidRDefault="00CE00D5" w:rsidP="00CE00D5">
                <w:r w:rsidRPr="00CE00D5">
                  <w:t>Studies from Couperin (2006)</w:t>
                </w:r>
              </w:p>
              <w:p w14:paraId="43EF7268" w14:textId="77777777" w:rsidR="00CE00D5" w:rsidRPr="00CE00D5" w:rsidRDefault="00CE00D5" w:rsidP="00CE00D5">
                <w:proofErr w:type="spellStart"/>
                <w:r w:rsidRPr="00CE00D5">
                  <w:t>Tevot</w:t>
                </w:r>
                <w:proofErr w:type="spellEnd"/>
                <w:r w:rsidRPr="00CE00D5">
                  <w:t xml:space="preserve"> (2007)</w:t>
                </w:r>
              </w:p>
              <w:p w14:paraId="5404C623" w14:textId="77777777" w:rsidR="00CE00D5" w:rsidRPr="00CE00D5" w:rsidRDefault="00CE00D5" w:rsidP="00CE00D5">
                <w:r w:rsidRPr="00CE00D5">
                  <w:t>Overture, Waltz and Finale from Powder her Face (2007)</w:t>
                </w:r>
              </w:p>
              <w:p w14:paraId="56321C0F" w14:textId="77777777" w:rsidR="00CE00D5" w:rsidRPr="00CE00D5" w:rsidRDefault="00CE00D5" w:rsidP="00CE00D5">
                <w:r w:rsidRPr="00CE00D5">
                  <w:t>In Seven Days (2008)</w:t>
                </w:r>
              </w:p>
              <w:p w14:paraId="5B6B4224" w14:textId="77777777" w:rsidR="00CE00D5" w:rsidRPr="00CE00D5" w:rsidRDefault="00CE00D5" w:rsidP="00CE00D5">
                <w:r w:rsidRPr="00CE00D5">
                  <w:t>Three Mazurkas (2009)</w:t>
                </w:r>
              </w:p>
              <w:p w14:paraId="3CD53EFD" w14:textId="77777777" w:rsidR="00CE00D5" w:rsidRPr="00CE00D5" w:rsidRDefault="00CE00D5" w:rsidP="00CE00D5">
                <w:proofErr w:type="spellStart"/>
                <w:r w:rsidRPr="00CE00D5">
                  <w:t>Lieux</w:t>
                </w:r>
                <w:proofErr w:type="spellEnd"/>
                <w:r w:rsidRPr="00CE00D5">
                  <w:t xml:space="preserve"> </w:t>
                </w:r>
                <w:proofErr w:type="spellStart"/>
                <w:r w:rsidRPr="00CE00D5">
                  <w:t>retrouvés</w:t>
                </w:r>
                <w:proofErr w:type="spellEnd"/>
                <w:r w:rsidRPr="00CE00D5">
                  <w:t xml:space="preserve"> (2009)</w:t>
                </w:r>
              </w:p>
              <w:p w14:paraId="5BDE3691" w14:textId="77777777" w:rsidR="00CE00D5" w:rsidRPr="00CE00D5" w:rsidRDefault="00CE00D5" w:rsidP="00CE00D5">
                <w:r w:rsidRPr="00CE00D5">
                  <w:t>Concert Paraphrase on Powder her Face (2009)</w:t>
                </w:r>
              </w:p>
              <w:p w14:paraId="76E03D87" w14:textId="77777777" w:rsidR="00CE00D5" w:rsidRPr="00CE00D5" w:rsidRDefault="00CE00D5" w:rsidP="00CE00D5">
                <w:r w:rsidRPr="00CE00D5">
                  <w:t>Polaris (2010)</w:t>
                </w:r>
              </w:p>
              <w:p w14:paraId="13A5509E" w14:textId="77777777" w:rsidR="00CE00D5" w:rsidRPr="00CE00D5" w:rsidRDefault="00CE00D5" w:rsidP="00CE00D5">
                <w:r w:rsidRPr="00CE00D5">
                  <w:t>The Four Quarters (2010)</w:t>
                </w:r>
              </w:p>
              <w:p w14:paraId="48127884" w14:textId="77777777" w:rsidR="00CE00D5" w:rsidRPr="00CE00D5" w:rsidRDefault="00CE00D5" w:rsidP="00CE00D5"/>
              <w:p w14:paraId="07A645DC" w14:textId="77777777" w:rsidR="003F0D73" w:rsidRDefault="003F0D73" w:rsidP="00C27FAB"/>
            </w:tc>
          </w:sdtContent>
        </w:sdt>
      </w:tr>
      <w:tr w:rsidR="003235A7" w14:paraId="6F4A1AD6" w14:textId="77777777" w:rsidTr="003235A7">
        <w:tc>
          <w:tcPr>
            <w:tcW w:w="9016" w:type="dxa"/>
          </w:tcPr>
          <w:p w14:paraId="7FC064A7" w14:textId="77777777" w:rsidR="003235A7" w:rsidRDefault="003235A7" w:rsidP="008A5B87">
            <w:r w:rsidRPr="0015114C">
              <w:rPr>
                <w:u w:val="single"/>
              </w:rPr>
              <w:lastRenderedPageBreak/>
              <w:t>Further reading</w:t>
            </w:r>
            <w:r>
              <w:t>:</w:t>
            </w:r>
          </w:p>
          <w:p w14:paraId="4649D4EC" w14:textId="7C5AB05E" w:rsidR="0052091C" w:rsidRDefault="0052091C" w:rsidP="008A5B87">
            <w:sdt>
              <w:sdtPr>
                <w:id w:val="-358200027"/>
                <w:citation/>
              </w:sdtPr>
              <w:sdtContent>
                <w:r>
                  <w:fldChar w:fldCharType="begin"/>
                </w:r>
                <w:r>
                  <w:rPr>
                    <w:lang w:val="en-US"/>
                  </w:rPr>
                  <w:instrText xml:space="preserve"> CITATION Fox04 \l 1033 </w:instrText>
                </w:r>
                <w:r>
                  <w:fldChar w:fldCharType="separate"/>
                </w:r>
                <w:r w:rsidRPr="0052091C">
                  <w:rPr>
                    <w:noProof/>
                    <w:lang w:val="en-US"/>
                  </w:rPr>
                  <w:t>(Fox)</w:t>
                </w:r>
                <w:r>
                  <w:fldChar w:fldCharType="end"/>
                </w:r>
              </w:sdtContent>
            </w:sdt>
          </w:p>
          <w:sdt>
            <w:sdtPr>
              <w:alias w:val="Further reading"/>
              <w:tag w:val="furtherReading"/>
              <w:id w:val="-1516217107"/>
              <w:placeholder>
                <w:docPart w:val="B1C6CBA7460F9C478B80B813D5FF396F"/>
              </w:placeholder>
            </w:sdtPr>
            <w:sdtEndPr/>
            <w:sdtContent>
              <w:p w14:paraId="12E26537" w14:textId="6C94F94C" w:rsidR="00CE00D5" w:rsidRDefault="0052091C" w:rsidP="00CE00D5">
                <w:sdt>
                  <w:sdtPr>
                    <w:id w:val="908272766"/>
                    <w:citation/>
                  </w:sdtPr>
                  <w:sdtContent>
                    <w:r>
                      <w:fldChar w:fldCharType="begin"/>
                    </w:r>
                    <w:r>
                      <w:rPr>
                        <w:lang w:val="en-US"/>
                      </w:rPr>
                      <w:instrText xml:space="preserve"> CITATION Roe06 \l 1033 </w:instrText>
                    </w:r>
                    <w:r>
                      <w:fldChar w:fldCharType="separate"/>
                    </w:r>
                    <w:r>
                      <w:rPr>
                        <w:noProof/>
                        <w:lang w:val="en-US"/>
                      </w:rPr>
                      <w:t xml:space="preserve"> </w:t>
                    </w:r>
                    <w:r w:rsidRPr="0052091C">
                      <w:rPr>
                        <w:noProof/>
                        <w:lang w:val="en-US"/>
                      </w:rPr>
                      <w:t>(Roeder)</w:t>
                    </w:r>
                    <w:r>
                      <w:fldChar w:fldCharType="end"/>
                    </w:r>
                  </w:sdtContent>
                </w:sdt>
              </w:p>
              <w:p w14:paraId="0051F6D5" w14:textId="6BB2908E" w:rsidR="0052091C" w:rsidRPr="00CE00D5" w:rsidRDefault="0052091C" w:rsidP="00CE00D5">
                <w:pPr>
                  <w:rPr>
                    <w:lang w:val="en-US"/>
                  </w:rPr>
                </w:pPr>
                <w:sdt>
                  <w:sdtPr>
                    <w:rPr>
                      <w:lang w:val="en-US"/>
                    </w:rPr>
                    <w:id w:val="818608489"/>
                    <w:citation/>
                  </w:sdtPr>
                  <w:sdtContent>
                    <w:r>
                      <w:rPr>
                        <w:lang w:val="en-US"/>
                      </w:rPr>
                      <w:fldChar w:fldCharType="begin"/>
                    </w:r>
                    <w:r>
                      <w:rPr>
                        <w:lang w:val="en-US"/>
                      </w:rPr>
                      <w:instrText xml:space="preserve"> CITATION Roe09 \l 1033 </w:instrText>
                    </w:r>
                    <w:r>
                      <w:rPr>
                        <w:lang w:val="en-US"/>
                      </w:rPr>
                      <w:fldChar w:fldCharType="separate"/>
                    </w:r>
                    <w:r w:rsidRPr="0052091C">
                      <w:rPr>
                        <w:noProof/>
                        <w:lang w:val="en-US"/>
                      </w:rPr>
                      <w:t>(Roeder, ‘A Transformational Space Structuring the Counterpoint in Adès’s “Auf dem Wasser zu singen”')</w:t>
                    </w:r>
                    <w:r>
                      <w:rPr>
                        <w:lang w:val="en-US"/>
                      </w:rPr>
                      <w:fldChar w:fldCharType="end"/>
                    </w:r>
                  </w:sdtContent>
                </w:sdt>
              </w:p>
              <w:p w14:paraId="67539D06" w14:textId="4D41E60B" w:rsidR="0052091C" w:rsidRDefault="0052091C" w:rsidP="00CE00D5">
                <w:pPr>
                  <w:rPr>
                    <w:lang w:val="en-US"/>
                  </w:rPr>
                </w:pPr>
                <w:sdt>
                  <w:sdtPr>
                    <w:rPr>
                      <w:lang w:val="en-US"/>
                    </w:rPr>
                    <w:id w:val="1451516482"/>
                    <w:citation/>
                  </w:sdtPr>
                  <w:sdtContent>
                    <w:r>
                      <w:rPr>
                        <w:lang w:val="en-US"/>
                      </w:rPr>
                      <w:fldChar w:fldCharType="begin"/>
                    </w:r>
                    <w:r>
                      <w:rPr>
                        <w:lang w:val="en-US"/>
                      </w:rPr>
                      <w:instrText xml:space="preserve"> CITATION Tar08 \l 1033 </w:instrText>
                    </w:r>
                    <w:r>
                      <w:rPr>
                        <w:lang w:val="en-US"/>
                      </w:rPr>
                      <w:fldChar w:fldCharType="separate"/>
                    </w:r>
                    <w:r w:rsidRPr="0052091C">
                      <w:rPr>
                        <w:noProof/>
                        <w:lang w:val="en-US"/>
                      </w:rPr>
                      <w:t>(Taruskin)</w:t>
                    </w:r>
                    <w:r>
                      <w:rPr>
                        <w:lang w:val="en-US"/>
                      </w:rPr>
                      <w:fldChar w:fldCharType="end"/>
                    </w:r>
                  </w:sdtContent>
                </w:sdt>
              </w:p>
              <w:p w14:paraId="18480ED6" w14:textId="7D324752" w:rsidR="0052091C" w:rsidRDefault="0052091C" w:rsidP="00CE00D5">
                <w:pPr>
                  <w:rPr>
                    <w:lang w:val="en-US"/>
                  </w:rPr>
                </w:pPr>
                <w:sdt>
                  <w:sdtPr>
                    <w:rPr>
                      <w:lang w:val="en-US"/>
                    </w:rPr>
                    <w:id w:val="-244347980"/>
                    <w:citation/>
                  </w:sdtPr>
                  <w:sdtContent>
                    <w:r>
                      <w:rPr>
                        <w:lang w:val="en-US"/>
                      </w:rPr>
                      <w:fldChar w:fldCharType="begin"/>
                    </w:r>
                    <w:r>
                      <w:rPr>
                        <w:lang w:val="en-US"/>
                      </w:rPr>
                      <w:instrText xml:space="preserve"> CITATION Ven06 \l 1033 </w:instrText>
                    </w:r>
                    <w:r>
                      <w:rPr>
                        <w:lang w:val="en-US"/>
                      </w:rPr>
                      <w:fldChar w:fldCharType="separate"/>
                    </w:r>
                    <w:r w:rsidRPr="0052091C">
                      <w:rPr>
                        <w:noProof/>
                        <w:lang w:val="en-US"/>
                      </w:rPr>
                      <w:t>(Venn)</w:t>
                    </w:r>
                    <w:r>
                      <w:rPr>
                        <w:lang w:val="en-US"/>
                      </w:rPr>
                      <w:fldChar w:fldCharType="end"/>
                    </w:r>
                  </w:sdtContent>
                </w:sdt>
              </w:p>
              <w:p w14:paraId="3A284847" w14:textId="39A8729D" w:rsidR="0052091C" w:rsidRDefault="0052091C" w:rsidP="00CE00D5">
                <w:pPr>
                  <w:rPr>
                    <w:lang w:val="en-US"/>
                  </w:rPr>
                </w:pPr>
                <w:sdt>
                  <w:sdtPr>
                    <w:rPr>
                      <w:lang w:val="en-US"/>
                    </w:rPr>
                    <w:id w:val="-572042428"/>
                    <w:citation/>
                  </w:sdtPr>
                  <w:sdtContent>
                    <w:r>
                      <w:rPr>
                        <w:lang w:val="en-US"/>
                      </w:rPr>
                      <w:fldChar w:fldCharType="begin"/>
                    </w:r>
                    <w:r>
                      <w:rPr>
                        <w:lang w:val="en-US"/>
                      </w:rPr>
                      <w:instrText xml:space="preserve"> CITATION Ven10 \l 1033 </w:instrText>
                    </w:r>
                    <w:r>
                      <w:rPr>
                        <w:lang w:val="en-US"/>
                      </w:rPr>
                      <w:fldChar w:fldCharType="separate"/>
                    </w:r>
                    <w:r w:rsidRPr="0052091C">
                      <w:rPr>
                        <w:noProof/>
                        <w:lang w:val="en-US"/>
                      </w:rPr>
                      <w:t>(Venn, ‘Narrativity in Thomas Adès’s Asyla’)</w:t>
                    </w:r>
                    <w:r>
                      <w:rPr>
                        <w:lang w:val="en-US"/>
                      </w:rPr>
                      <w:fldChar w:fldCharType="end"/>
                    </w:r>
                  </w:sdtContent>
                </w:sdt>
                <w:bookmarkStart w:id="0" w:name="_GoBack"/>
                <w:bookmarkEnd w:id="0"/>
              </w:p>
              <w:p w14:paraId="3669B119" w14:textId="6B0F5B7D" w:rsidR="0052091C" w:rsidRDefault="0052091C" w:rsidP="00CE00D5">
                <w:pPr>
                  <w:rPr>
                    <w:lang w:val="en-US"/>
                  </w:rPr>
                </w:pPr>
                <w:sdt>
                  <w:sdtPr>
                    <w:rPr>
                      <w:lang w:val="en-US"/>
                    </w:rPr>
                    <w:id w:val="1820690462"/>
                    <w:citation/>
                  </w:sdtPr>
                  <w:sdtContent>
                    <w:r>
                      <w:rPr>
                        <w:lang w:val="en-US"/>
                      </w:rPr>
                      <w:fldChar w:fldCharType="begin"/>
                    </w:r>
                    <w:r>
                      <w:rPr>
                        <w:lang w:val="en-US"/>
                      </w:rPr>
                      <w:instrText xml:space="preserve"> CITATION Ven101 \l 1033 </w:instrText>
                    </w:r>
                    <w:r>
                      <w:rPr>
                        <w:lang w:val="en-US"/>
                      </w:rPr>
                      <w:fldChar w:fldCharType="separate"/>
                    </w:r>
                    <w:r w:rsidRPr="0052091C">
                      <w:rPr>
                        <w:noProof/>
                        <w:lang w:val="en-US"/>
                      </w:rPr>
                      <w:t>(Venn, ‘Thomas Adès’)</w:t>
                    </w:r>
                    <w:r>
                      <w:rPr>
                        <w:lang w:val="en-US"/>
                      </w:rPr>
                      <w:fldChar w:fldCharType="end"/>
                    </w:r>
                  </w:sdtContent>
                </w:sdt>
              </w:p>
              <w:p w14:paraId="03F8C1EA" w14:textId="106F505C" w:rsidR="00CE00D5" w:rsidRPr="00CE00D5" w:rsidRDefault="0052091C" w:rsidP="00CE00D5">
                <w:sdt>
                  <w:sdtPr>
                    <w:id w:val="-50312327"/>
                    <w:citation/>
                  </w:sdtPr>
                  <w:sdtContent>
                    <w:r>
                      <w:fldChar w:fldCharType="begin"/>
                    </w:r>
                    <w:r>
                      <w:rPr>
                        <w:lang w:val="en-US"/>
                      </w:rPr>
                      <w:instrText xml:space="preserve"> CITATION Whi03 \l 1033 </w:instrText>
                    </w:r>
                    <w:r>
                      <w:fldChar w:fldCharType="separate"/>
                    </w:r>
                    <w:r w:rsidRPr="0052091C">
                      <w:rPr>
                        <w:noProof/>
                        <w:lang w:val="en-US"/>
                      </w:rPr>
                      <w:t>(Whittall)</w:t>
                    </w:r>
                    <w:r>
                      <w:fldChar w:fldCharType="end"/>
                    </w:r>
                  </w:sdtContent>
                </w:sdt>
              </w:p>
              <w:p w14:paraId="50BC9FC5" w14:textId="77777777" w:rsidR="003235A7" w:rsidRDefault="00644745" w:rsidP="00FB11DE"/>
            </w:sdtContent>
          </w:sdt>
        </w:tc>
      </w:tr>
    </w:tbl>
    <w:p w14:paraId="08F46E8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3AE9C" w14:textId="77777777" w:rsidR="00644745" w:rsidRDefault="00644745" w:rsidP="007A0D55">
      <w:pPr>
        <w:spacing w:after="0" w:line="240" w:lineRule="auto"/>
      </w:pPr>
      <w:r>
        <w:separator/>
      </w:r>
    </w:p>
  </w:endnote>
  <w:endnote w:type="continuationSeparator" w:id="0">
    <w:p w14:paraId="69D683A6" w14:textId="77777777" w:rsidR="00644745" w:rsidRDefault="006447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14275" w14:textId="77777777" w:rsidR="00644745" w:rsidRDefault="00644745" w:rsidP="007A0D55">
      <w:pPr>
        <w:spacing w:after="0" w:line="240" w:lineRule="auto"/>
      </w:pPr>
      <w:r>
        <w:separator/>
      </w:r>
    </w:p>
  </w:footnote>
  <w:footnote w:type="continuationSeparator" w:id="0">
    <w:p w14:paraId="23344010" w14:textId="77777777" w:rsidR="00644745" w:rsidRDefault="006447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A1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089E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80D5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D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091C"/>
    <w:rsid w:val="00534F8F"/>
    <w:rsid w:val="00590035"/>
    <w:rsid w:val="005B177E"/>
    <w:rsid w:val="005B3921"/>
    <w:rsid w:val="005F26D7"/>
    <w:rsid w:val="005F5450"/>
    <w:rsid w:val="0064474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00D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4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CE00D5"/>
    <w:rPr>
      <w:sz w:val="18"/>
      <w:szCs w:val="18"/>
    </w:rPr>
  </w:style>
  <w:style w:type="paragraph" w:styleId="CommentText">
    <w:name w:val="annotation text"/>
    <w:basedOn w:val="Normal"/>
    <w:link w:val="CommentTextChar"/>
    <w:uiPriority w:val="99"/>
    <w:semiHidden/>
    <w:unhideWhenUsed/>
    <w:rsid w:val="00CE00D5"/>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CE00D5"/>
    <w:rPr>
      <w:rFonts w:eastAsiaTheme="minorEastAsia"/>
      <w:sz w:val="24"/>
      <w:szCs w:val="24"/>
    </w:rPr>
  </w:style>
  <w:style w:type="paragraph" w:styleId="BalloonText">
    <w:name w:val="Balloon Text"/>
    <w:basedOn w:val="Normal"/>
    <w:link w:val="BalloonTextChar"/>
    <w:uiPriority w:val="99"/>
    <w:semiHidden/>
    <w:rsid w:val="00CE00D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00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4709">
      <w:bodyDiv w:val="1"/>
      <w:marLeft w:val="0"/>
      <w:marRight w:val="0"/>
      <w:marTop w:val="0"/>
      <w:marBottom w:val="0"/>
      <w:divBdr>
        <w:top w:val="none" w:sz="0" w:space="0" w:color="auto"/>
        <w:left w:val="none" w:sz="0" w:space="0" w:color="auto"/>
        <w:bottom w:val="none" w:sz="0" w:space="0" w:color="auto"/>
        <w:right w:val="none" w:sz="0" w:space="0" w:color="auto"/>
      </w:divBdr>
    </w:div>
    <w:div w:id="216405244">
      <w:bodyDiv w:val="1"/>
      <w:marLeft w:val="0"/>
      <w:marRight w:val="0"/>
      <w:marTop w:val="0"/>
      <w:marBottom w:val="0"/>
      <w:divBdr>
        <w:top w:val="none" w:sz="0" w:space="0" w:color="auto"/>
        <w:left w:val="none" w:sz="0" w:space="0" w:color="auto"/>
        <w:bottom w:val="none" w:sz="0" w:space="0" w:color="auto"/>
        <w:right w:val="none" w:sz="0" w:space="0" w:color="auto"/>
      </w:divBdr>
    </w:div>
    <w:div w:id="239144545">
      <w:bodyDiv w:val="1"/>
      <w:marLeft w:val="0"/>
      <w:marRight w:val="0"/>
      <w:marTop w:val="0"/>
      <w:marBottom w:val="0"/>
      <w:divBdr>
        <w:top w:val="none" w:sz="0" w:space="0" w:color="auto"/>
        <w:left w:val="none" w:sz="0" w:space="0" w:color="auto"/>
        <w:bottom w:val="none" w:sz="0" w:space="0" w:color="auto"/>
        <w:right w:val="none" w:sz="0" w:space="0" w:color="auto"/>
      </w:divBdr>
    </w:div>
    <w:div w:id="426387645">
      <w:bodyDiv w:val="1"/>
      <w:marLeft w:val="0"/>
      <w:marRight w:val="0"/>
      <w:marTop w:val="0"/>
      <w:marBottom w:val="0"/>
      <w:divBdr>
        <w:top w:val="none" w:sz="0" w:space="0" w:color="auto"/>
        <w:left w:val="none" w:sz="0" w:space="0" w:color="auto"/>
        <w:bottom w:val="none" w:sz="0" w:space="0" w:color="auto"/>
        <w:right w:val="none" w:sz="0" w:space="0" w:color="auto"/>
      </w:divBdr>
    </w:div>
    <w:div w:id="707531750">
      <w:bodyDiv w:val="1"/>
      <w:marLeft w:val="0"/>
      <w:marRight w:val="0"/>
      <w:marTop w:val="0"/>
      <w:marBottom w:val="0"/>
      <w:divBdr>
        <w:top w:val="none" w:sz="0" w:space="0" w:color="auto"/>
        <w:left w:val="none" w:sz="0" w:space="0" w:color="auto"/>
        <w:bottom w:val="none" w:sz="0" w:space="0" w:color="auto"/>
        <w:right w:val="none" w:sz="0" w:space="0" w:color="auto"/>
      </w:divBdr>
    </w:div>
    <w:div w:id="1012949218">
      <w:bodyDiv w:val="1"/>
      <w:marLeft w:val="0"/>
      <w:marRight w:val="0"/>
      <w:marTop w:val="0"/>
      <w:marBottom w:val="0"/>
      <w:divBdr>
        <w:top w:val="none" w:sz="0" w:space="0" w:color="auto"/>
        <w:left w:val="none" w:sz="0" w:space="0" w:color="auto"/>
        <w:bottom w:val="none" w:sz="0" w:space="0" w:color="auto"/>
        <w:right w:val="none" w:sz="0" w:space="0" w:color="auto"/>
      </w:divBdr>
    </w:div>
    <w:div w:id="1043094756">
      <w:bodyDiv w:val="1"/>
      <w:marLeft w:val="0"/>
      <w:marRight w:val="0"/>
      <w:marTop w:val="0"/>
      <w:marBottom w:val="0"/>
      <w:divBdr>
        <w:top w:val="none" w:sz="0" w:space="0" w:color="auto"/>
        <w:left w:val="none" w:sz="0" w:space="0" w:color="auto"/>
        <w:bottom w:val="none" w:sz="0" w:space="0" w:color="auto"/>
        <w:right w:val="none" w:sz="0" w:space="0" w:color="auto"/>
      </w:divBdr>
    </w:div>
    <w:div w:id="11946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BC285D09A9604EA085449BDB7D202B"/>
        <w:category>
          <w:name w:val="General"/>
          <w:gallery w:val="placeholder"/>
        </w:category>
        <w:types>
          <w:type w:val="bbPlcHdr"/>
        </w:types>
        <w:behaviors>
          <w:behavior w:val="content"/>
        </w:behaviors>
        <w:guid w:val="{8963AC1F-F8FD-B741-A8F7-17BB9CAD276E}"/>
      </w:docPartPr>
      <w:docPartBody>
        <w:p w:rsidR="00000000" w:rsidRDefault="0084484F">
          <w:pPr>
            <w:pStyle w:val="5FBC285D09A9604EA085449BDB7D202B"/>
          </w:pPr>
          <w:r w:rsidRPr="00CC586D">
            <w:rPr>
              <w:rStyle w:val="PlaceholderText"/>
              <w:b/>
              <w:color w:val="FFFFFF" w:themeColor="background1"/>
            </w:rPr>
            <w:t>[Salutation]</w:t>
          </w:r>
        </w:p>
      </w:docPartBody>
    </w:docPart>
    <w:docPart>
      <w:docPartPr>
        <w:name w:val="3E718FCAC26C084DAB669CB5477E8741"/>
        <w:category>
          <w:name w:val="General"/>
          <w:gallery w:val="placeholder"/>
        </w:category>
        <w:types>
          <w:type w:val="bbPlcHdr"/>
        </w:types>
        <w:behaviors>
          <w:behavior w:val="content"/>
        </w:behaviors>
        <w:guid w:val="{C63BE02F-9A87-DD47-8FEE-C40E3EB03D42}"/>
      </w:docPartPr>
      <w:docPartBody>
        <w:p w:rsidR="00000000" w:rsidRDefault="0084484F">
          <w:pPr>
            <w:pStyle w:val="3E718FCAC26C084DAB669CB5477E8741"/>
          </w:pPr>
          <w:r>
            <w:rPr>
              <w:rStyle w:val="PlaceholderText"/>
            </w:rPr>
            <w:t>[First name]</w:t>
          </w:r>
        </w:p>
      </w:docPartBody>
    </w:docPart>
    <w:docPart>
      <w:docPartPr>
        <w:name w:val="19D62EE1454FE348B446F8009848E94A"/>
        <w:category>
          <w:name w:val="General"/>
          <w:gallery w:val="placeholder"/>
        </w:category>
        <w:types>
          <w:type w:val="bbPlcHdr"/>
        </w:types>
        <w:behaviors>
          <w:behavior w:val="content"/>
        </w:behaviors>
        <w:guid w:val="{E149EB73-272C-C543-B4DF-B83C6494D025}"/>
      </w:docPartPr>
      <w:docPartBody>
        <w:p w:rsidR="00000000" w:rsidRDefault="0084484F">
          <w:pPr>
            <w:pStyle w:val="19D62EE1454FE348B446F8009848E94A"/>
          </w:pPr>
          <w:r>
            <w:rPr>
              <w:rStyle w:val="PlaceholderText"/>
            </w:rPr>
            <w:t>[Middle name]</w:t>
          </w:r>
        </w:p>
      </w:docPartBody>
    </w:docPart>
    <w:docPart>
      <w:docPartPr>
        <w:name w:val="F854D3FA8207ED47B711BDB9D850A4D6"/>
        <w:category>
          <w:name w:val="General"/>
          <w:gallery w:val="placeholder"/>
        </w:category>
        <w:types>
          <w:type w:val="bbPlcHdr"/>
        </w:types>
        <w:behaviors>
          <w:behavior w:val="content"/>
        </w:behaviors>
        <w:guid w:val="{ACBF6130-1AAE-8E46-BAD2-BAD4A890F2DF}"/>
      </w:docPartPr>
      <w:docPartBody>
        <w:p w:rsidR="00000000" w:rsidRDefault="0084484F">
          <w:pPr>
            <w:pStyle w:val="F854D3FA8207ED47B711BDB9D850A4D6"/>
          </w:pPr>
          <w:r>
            <w:rPr>
              <w:rStyle w:val="PlaceholderText"/>
            </w:rPr>
            <w:t>[Last</w:t>
          </w:r>
          <w:r>
            <w:rPr>
              <w:rStyle w:val="PlaceholderText"/>
            </w:rPr>
            <w:t xml:space="preserve"> name]</w:t>
          </w:r>
        </w:p>
      </w:docPartBody>
    </w:docPart>
    <w:docPart>
      <w:docPartPr>
        <w:name w:val="6E080B19A6B50941B2007EFE01F6D2B4"/>
        <w:category>
          <w:name w:val="General"/>
          <w:gallery w:val="placeholder"/>
        </w:category>
        <w:types>
          <w:type w:val="bbPlcHdr"/>
        </w:types>
        <w:behaviors>
          <w:behavior w:val="content"/>
        </w:behaviors>
        <w:guid w:val="{3C7B9BD7-B048-5349-8E02-F4B7DEEADDA5}"/>
      </w:docPartPr>
      <w:docPartBody>
        <w:p w:rsidR="00000000" w:rsidRDefault="0084484F">
          <w:pPr>
            <w:pStyle w:val="6E080B19A6B50941B2007EFE01F6D2B4"/>
          </w:pPr>
          <w:r>
            <w:rPr>
              <w:rStyle w:val="PlaceholderText"/>
            </w:rPr>
            <w:t>[Enter your biography]</w:t>
          </w:r>
        </w:p>
      </w:docPartBody>
    </w:docPart>
    <w:docPart>
      <w:docPartPr>
        <w:name w:val="4FBAE05DBC9A214E835857761ADC7B6B"/>
        <w:category>
          <w:name w:val="General"/>
          <w:gallery w:val="placeholder"/>
        </w:category>
        <w:types>
          <w:type w:val="bbPlcHdr"/>
        </w:types>
        <w:behaviors>
          <w:behavior w:val="content"/>
        </w:behaviors>
        <w:guid w:val="{75FC188F-11D0-0A43-BBC2-6437C454A8D9}"/>
      </w:docPartPr>
      <w:docPartBody>
        <w:p w:rsidR="00000000" w:rsidRDefault="0084484F">
          <w:pPr>
            <w:pStyle w:val="4FBAE05DBC9A214E835857761ADC7B6B"/>
          </w:pPr>
          <w:r>
            <w:rPr>
              <w:rStyle w:val="PlaceholderText"/>
            </w:rPr>
            <w:t>[Enter the institution with which you are affiliated]</w:t>
          </w:r>
        </w:p>
      </w:docPartBody>
    </w:docPart>
    <w:docPart>
      <w:docPartPr>
        <w:name w:val="5BA0F8B6ADE2A34CB7A2A8FAB57AD5D7"/>
        <w:category>
          <w:name w:val="General"/>
          <w:gallery w:val="placeholder"/>
        </w:category>
        <w:types>
          <w:type w:val="bbPlcHdr"/>
        </w:types>
        <w:behaviors>
          <w:behavior w:val="content"/>
        </w:behaviors>
        <w:guid w:val="{DA1DFEC4-7749-BF4D-8627-F1C8AA370F8B}"/>
      </w:docPartPr>
      <w:docPartBody>
        <w:p w:rsidR="00000000" w:rsidRDefault="0084484F">
          <w:pPr>
            <w:pStyle w:val="5BA0F8B6ADE2A34CB7A2A8FAB57AD5D7"/>
          </w:pPr>
          <w:r w:rsidRPr="00EF74F7">
            <w:rPr>
              <w:b/>
              <w:color w:val="808080" w:themeColor="background1" w:themeShade="80"/>
            </w:rPr>
            <w:t>[Enter the headword for your article]</w:t>
          </w:r>
        </w:p>
      </w:docPartBody>
    </w:docPart>
    <w:docPart>
      <w:docPartPr>
        <w:name w:val="D670E641DC069646BDA338FA05C78EE9"/>
        <w:category>
          <w:name w:val="General"/>
          <w:gallery w:val="placeholder"/>
        </w:category>
        <w:types>
          <w:type w:val="bbPlcHdr"/>
        </w:types>
        <w:behaviors>
          <w:behavior w:val="content"/>
        </w:behaviors>
        <w:guid w:val="{21A13636-FF83-A344-9238-BBC774C1E09D}"/>
      </w:docPartPr>
      <w:docPartBody>
        <w:p w:rsidR="00000000" w:rsidRDefault="0084484F">
          <w:pPr>
            <w:pStyle w:val="D670E641DC069646BDA338FA05C78E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AD5DCB6D3F1843918A1C56CED3F975"/>
        <w:category>
          <w:name w:val="General"/>
          <w:gallery w:val="placeholder"/>
        </w:category>
        <w:types>
          <w:type w:val="bbPlcHdr"/>
        </w:types>
        <w:behaviors>
          <w:behavior w:val="content"/>
        </w:behaviors>
        <w:guid w:val="{EF0EC18F-2C23-9C4B-8F30-14EDC265D273}"/>
      </w:docPartPr>
      <w:docPartBody>
        <w:p w:rsidR="00000000" w:rsidRDefault="0084484F">
          <w:pPr>
            <w:pStyle w:val="47AD5DCB6D3F1843918A1C56CED3F9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3851CBE74D7D47BC881243571165FE"/>
        <w:category>
          <w:name w:val="General"/>
          <w:gallery w:val="placeholder"/>
        </w:category>
        <w:types>
          <w:type w:val="bbPlcHdr"/>
        </w:types>
        <w:behaviors>
          <w:behavior w:val="content"/>
        </w:behaviors>
        <w:guid w:val="{9821ECD3-F7F6-924B-97D5-2DE698F4B875}"/>
      </w:docPartPr>
      <w:docPartBody>
        <w:p w:rsidR="00000000" w:rsidRDefault="0084484F">
          <w:pPr>
            <w:pStyle w:val="C53851CBE74D7D47BC881243571165F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4F"/>
    <w:rsid w:val="00844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BC285D09A9604EA085449BDB7D202B">
    <w:name w:val="5FBC285D09A9604EA085449BDB7D202B"/>
  </w:style>
  <w:style w:type="paragraph" w:customStyle="1" w:styleId="3E718FCAC26C084DAB669CB5477E8741">
    <w:name w:val="3E718FCAC26C084DAB669CB5477E8741"/>
  </w:style>
  <w:style w:type="paragraph" w:customStyle="1" w:styleId="19D62EE1454FE348B446F8009848E94A">
    <w:name w:val="19D62EE1454FE348B446F8009848E94A"/>
  </w:style>
  <w:style w:type="paragraph" w:customStyle="1" w:styleId="F854D3FA8207ED47B711BDB9D850A4D6">
    <w:name w:val="F854D3FA8207ED47B711BDB9D850A4D6"/>
  </w:style>
  <w:style w:type="paragraph" w:customStyle="1" w:styleId="6E080B19A6B50941B2007EFE01F6D2B4">
    <w:name w:val="6E080B19A6B50941B2007EFE01F6D2B4"/>
  </w:style>
  <w:style w:type="paragraph" w:customStyle="1" w:styleId="4FBAE05DBC9A214E835857761ADC7B6B">
    <w:name w:val="4FBAE05DBC9A214E835857761ADC7B6B"/>
  </w:style>
  <w:style w:type="paragraph" w:customStyle="1" w:styleId="5BA0F8B6ADE2A34CB7A2A8FAB57AD5D7">
    <w:name w:val="5BA0F8B6ADE2A34CB7A2A8FAB57AD5D7"/>
  </w:style>
  <w:style w:type="paragraph" w:customStyle="1" w:styleId="D670E641DC069646BDA338FA05C78EE9">
    <w:name w:val="D670E641DC069646BDA338FA05C78EE9"/>
  </w:style>
  <w:style w:type="paragraph" w:customStyle="1" w:styleId="47AD5DCB6D3F1843918A1C56CED3F975">
    <w:name w:val="47AD5DCB6D3F1843918A1C56CED3F975"/>
  </w:style>
  <w:style w:type="paragraph" w:customStyle="1" w:styleId="C53851CBE74D7D47BC881243571165FE">
    <w:name w:val="C53851CBE74D7D47BC881243571165FE"/>
  </w:style>
  <w:style w:type="paragraph" w:customStyle="1" w:styleId="B1C6CBA7460F9C478B80B813D5FF396F">
    <w:name w:val="B1C6CBA7460F9C478B80B813D5FF3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Fox04</b:Tag>
    <b:SourceType>JournalArticle</b:SourceType>
    <b:Guid>{C525FDC8-C186-4743-8A3E-B46BA60E5E35}</b:Guid>
    <b:Author>
      <b:Author>
        <b:NameList>
          <b:Person>
            <b:Last>Fox</b:Last>
            <b:First>Christopher</b:First>
          </b:Person>
        </b:NameList>
      </b:Author>
    </b:Author>
    <b:Title>‘Tempestuous Times: The Recent Music of Thomas Adès’</b:Title>
    <b:JournalName>The Musical Times</b:JournalName>
    <b:Year>2004</b:Year>
    <b:Volume>145</b:Volume>
    <b:Issue>1888</b:Issue>
    <b:Pages>41-56</b:Pages>
    <b:RefOrder>1</b:RefOrder>
  </b:Source>
  <b:Source>
    <b:Tag>Roe06</b:Tag>
    <b:SourceType>JournalArticle</b:SourceType>
    <b:Guid>{621581A2-404B-A443-BE36-ACE4D94E2D92}</b:Guid>
    <b:Author>
      <b:Author>
        <b:NameList>
          <b:Person>
            <b:Last>Roeder</b:Last>
            <b:First>John</b:First>
          </b:Person>
        </b:NameList>
      </b:Author>
    </b:Author>
    <b:Title>‘Co-operating Continuities in the Music of Thomas Adès'</b:Title>
    <b:JournalName>Music Analysis </b:JournalName>
    <b:Year>2006</b:Year>
    <b:Volume>25</b:Volume>
    <b:Issue>1-2</b:Issue>
    <b:Pages>125-54</b:Pages>
    <b:RefOrder>2</b:RefOrder>
  </b:Source>
  <b:Source>
    <b:Tag>Roe09</b:Tag>
    <b:SourceType>JournalArticle</b:SourceType>
    <b:Guid>{5B1F54A1-9E17-4141-9B7C-5421527FCCB6}</b:Guid>
    <b:Author>
      <b:Author>
        <b:NameList>
          <b:Person>
            <b:Last>Roeder</b:Last>
            <b:First>John</b:First>
          </b:Person>
        </b:NameList>
      </b:Author>
    </b:Author>
    <b:Title>‘A Transformational Space Structuring the Counterpoint in Adès’s “Auf dem Wasser zu singen”'</b:Title>
    <b:JournalName>Music Theory Online</b:JournalName>
    <b:Year>2009</b:Year>
    <b:Volume>15</b:Volume>
    <b:Issue>1</b:Issue>
    <b:RefOrder>3</b:RefOrder>
  </b:Source>
  <b:Source>
    <b:Tag>Tar08</b:Tag>
    <b:SourceType>BookSection</b:SourceType>
    <b:Guid>{0A1D26E5-8174-C045-B99F-10229526CC90}</b:Guid>
    <b:Title>‘A Surrealist Composer Comes to the Rescue of Modernism’, in  (2008): 144-52. </b:Title>
    <b:Publisher>U of California P</b:Publisher>
    <b:City>Berkeley </b:City>
    <b:Year>2008</b:Year>
    <b:Pages>144-52</b:Pages>
    <b:Author>
      <b:Author>
        <b:NameList>
          <b:Person>
            <b:Last>Taruskin</b:Last>
            <b:First>Richard</b:First>
          </b:Person>
        </b:NameList>
      </b:Author>
      <b:BookAuthor>
        <b:NameList>
          <b:Person>
            <b:Last>Taruskin</b:Last>
            <b:First>Richard</b:First>
          </b:Person>
        </b:NameList>
      </b:BookAuthor>
    </b:Author>
    <b:BookTitle>The Danger of Music and Other Anti-Utopian Essays</b:BookTitle>
    <b:RefOrder>4</b:RefOrder>
  </b:Source>
  <b:Source>
    <b:Tag>Ven06</b:Tag>
    <b:SourceType>JournalArticle</b:SourceType>
    <b:Guid>{F442F817-0FC2-424B-AA33-1DA2C60B59F9}</b:Guid>
    <b:Title>'Asylum gained'? : madness and sanctuary in Thomas Adès's Asyla’</b:Title>
    <b:Year>2006</b:Year>
    <b:Volume>25</b:Volume>
    <b:Pages>89-120</b:Pages>
    <b:Author>
      <b:Author>
        <b:NameList>
          <b:Person>
            <b:Last>Venn</b:Last>
            <b:First>Edward</b:First>
          </b:Person>
        </b:NameList>
      </b:Author>
    </b:Author>
    <b:JournalName>Music Analysis</b:JournalName>
    <b:Issue>1-2</b:Issue>
    <b:RefOrder>5</b:RefOrder>
  </b:Source>
  <b:Source>
    <b:Tag>Ven10</b:Tag>
    <b:SourceType>JournalArticle</b:SourceType>
    <b:Guid>{19ED0623-A422-A144-890B-B528E5C3C3DA}</b:Guid>
    <b:Author>
      <b:Author>
        <b:NameList>
          <b:Person>
            <b:Last>Venn</b:Last>
            <b:First>Edward</b:First>
          </b:Person>
        </b:NameList>
      </b:Author>
    </b:Author>
    <b:Title>‘Narrativity in Thomas Adès’s Asyla’</b:Title>
    <b:JournalName>Res Facta Nova </b:JournalName>
    <b:Year>2010</b:Year>
    <b:Volume>11</b:Volume>
    <b:Issue>20</b:Issue>
    <b:Pages>61-70</b:Pages>
    <b:RefOrder>6</b:RefOrder>
  </b:Source>
  <b:Source>
    <b:Tag>Ven101</b:Tag>
    <b:SourceType>JournalArticle</b:SourceType>
    <b:Guid>{1DEA547C-FDF5-F849-A73B-CCFAD0A0FC4B}</b:Guid>
    <b:Author>
      <b:Author>
        <b:NameList>
          <b:Person>
            <b:Last>Venn</b:Last>
            <b:First>Edward</b:First>
          </b:Person>
        </b:NameList>
      </b:Author>
    </b:Author>
    <b:Title>‘Thomas Adès’</b:Title>
    <b:JournalName>Nowa Muzyka Brytyjska [New British Music]</b:JournalName>
    <b:Year>2010</b:Year>
    <b:Pages>182-201</b:Pages>
    <b:RefOrder>7</b:RefOrder>
  </b:Source>
  <b:Source>
    <b:Tag>Whi03</b:Tag>
    <b:SourceType>BookSection</b:SourceType>
    <b:Guid>{DD240FDA-8EFA-0044-8371-FE3214EF7244}</b:Guid>
    <b:Title>‘James Dillon, Thomas Adès, and the Pleasures of Allusion’  </b:Title>
    <b:Publisher>Routledge</b:Publisher>
    <b:Year>2003</b:Year>
    <b:Pages>3-28</b:Pages>
    <b:Author>
      <b:Author>
        <b:NameList>
          <b:Person>
            <b:Last>Whittall</b:Last>
            <b:First>Arnold</b:First>
          </b:Person>
        </b:NameList>
      </b:Author>
      <b:Editor>
        <b:NameList>
          <b:Person>
            <b:Last>O'Hagan</b:Last>
            <b:First>Peter</b:First>
          </b:Person>
        </b:NameList>
      </b:Editor>
    </b:Author>
    <b:BookTitle>Aspects of British Music of the 1990s</b:BookTitle>
    <b:RefOrder>8</b:RefOrder>
  </b:Source>
</b:Sources>
</file>

<file path=customXml/itemProps1.xml><?xml version="1.0" encoding="utf-8"?>
<ds:datastoreItem xmlns:ds="http://schemas.openxmlformats.org/officeDocument/2006/customXml" ds:itemID="{90B321EE-B018-9541-93D4-E44DA64D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1035</Words>
  <Characters>5900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Tang</dc:creator>
  <cp:keywords/>
  <dc:description/>
  <cp:lastModifiedBy>Amy Tang</cp:lastModifiedBy>
  <cp:revision>2</cp:revision>
  <dcterms:created xsi:type="dcterms:W3CDTF">2016-04-21T05:40:00Z</dcterms:created>
  <dcterms:modified xsi:type="dcterms:W3CDTF">2016-04-21T05:59:00Z</dcterms:modified>
</cp:coreProperties>
</file>