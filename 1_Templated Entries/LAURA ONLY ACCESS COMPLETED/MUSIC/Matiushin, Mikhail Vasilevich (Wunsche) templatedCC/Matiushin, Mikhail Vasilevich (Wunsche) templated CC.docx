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2"/>
        <w:gridCol w:w="1296"/>
        <w:gridCol w:w="2062"/>
        <w:gridCol w:w="2537"/>
        <w:gridCol w:w="2629"/>
      </w:tblGrid>
      <w:tr w:rsidR="00B574C9" w14:paraId="05A0880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17971D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09AB3BAE9A4E0C9C74E73DE48DF15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B11350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rStyle w:val="PlaceholderText"/>
              <w:rFonts w:ascii="Arial" w:hAnsi="Arial" w:cs="Arial"/>
              <w:color w:val="545454"/>
              <w:shd w:val="clear" w:color="auto" w:fill="FFFFFF"/>
            </w:rPr>
            <w:alias w:val="First name"/>
            <w:tag w:val="authorFirstName"/>
            <w:id w:val="581645879"/>
            <w:placeholder>
              <w:docPart w:val="F7E876237C974290A404C53C3B3E422F"/>
            </w:placeholder>
            <w15:appearance w15:val="hidden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073" w:type="dxa"/>
              </w:tcPr>
              <w:p w14:paraId="0E2CF570" w14:textId="77777777" w:rsidR="00B574C9" w:rsidRDefault="00437468" w:rsidP="006F363A">
                <w:r w:rsidRPr="00437468">
                  <w:rPr>
                    <w:rStyle w:val="PlaceholderText"/>
                    <w:rFonts w:ascii="Arial" w:hAnsi="Arial" w:cs="Arial"/>
                    <w:color w:val="545454"/>
                    <w:shd w:val="clear" w:color="auto" w:fill="FFFFFF"/>
                  </w:rPr>
                  <w:t xml:space="preserve">Isabel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22088D7B31F4C568D782595DB873676"/>
            </w:placeholder>
            <w:showingPlcHdr/>
            <w15:appearance w15:val="hidden"/>
            <w:text/>
          </w:sdtPr>
          <w:sdtEndPr/>
          <w:sdtContent>
            <w:tc>
              <w:tcPr>
                <w:tcW w:w="2551" w:type="dxa"/>
              </w:tcPr>
              <w:p w14:paraId="6DD088B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rStyle w:val="PlaceholderText"/>
              <w:rFonts w:ascii="Arial" w:hAnsi="Arial" w:cs="Arial"/>
              <w:color w:val="545454"/>
              <w:shd w:val="clear" w:color="auto" w:fill="FFFFFF"/>
            </w:rPr>
            <w:alias w:val="Last name"/>
            <w:tag w:val="authorLastName"/>
            <w:id w:val="-1088529830"/>
            <w:placeholder>
              <w:docPart w:val="6A178E1601CC4E71B6C78F4F10FC5C77"/>
            </w:placeholder>
            <w15:appearance w15:val="hidden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2642" w:type="dxa"/>
              </w:tcPr>
              <w:p w14:paraId="74193203" w14:textId="77777777" w:rsidR="00B574C9" w:rsidRDefault="00437468" w:rsidP="00922950">
                <w:proofErr w:type="spellStart"/>
                <w:r w:rsidRPr="00437468">
                  <w:rPr>
                    <w:rStyle w:val="PlaceholderText"/>
                    <w:rFonts w:ascii="Arial" w:hAnsi="Arial" w:cs="Arial"/>
                    <w:color w:val="545454"/>
                    <w:shd w:val="clear" w:color="auto" w:fill="FFFFFF"/>
                  </w:rPr>
                  <w:t>Wünsche</w:t>
                </w:r>
                <w:proofErr w:type="spellEnd"/>
              </w:p>
            </w:tc>
          </w:sdtContent>
        </w:sdt>
      </w:tr>
      <w:tr w:rsidR="00B574C9" w14:paraId="5BA156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8EBCB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EBFB1C639E34A19848A77D4374E8702"/>
            </w:placeholder>
            <w:showingPlcHdr/>
            <w15:appearance w15:val="hidden"/>
          </w:sdtPr>
          <w:sdtEndPr/>
          <w:sdtContent>
            <w:tc>
              <w:tcPr>
                <w:tcW w:w="8525" w:type="dxa"/>
                <w:gridSpan w:val="4"/>
              </w:tcPr>
              <w:p w14:paraId="50EAD2A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8400C0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781091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B1A2505917B468F9A267E0117DC38D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C46192A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C19D2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1B19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A53CD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71BAEF7" w14:textId="77777777" w:rsidTr="003F0D73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/>
            </w:rPr>
            <w:alias w:val="Article headword"/>
            <w:tag w:val="articleHeadword"/>
            <w:id w:val="-361440020"/>
            <w:placeholder>
              <w:docPart w:val="C7DEA740211840EC832C338FC7F2E60C"/>
            </w:placeholder>
            <w15:appearance w15:val="hidden"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A4D211" w14:textId="77777777" w:rsidR="003F0D73" w:rsidRPr="00FB589A" w:rsidRDefault="00437468" w:rsidP="003F0D73">
                <w:pPr>
                  <w:rPr>
                    <w:b/>
                  </w:rPr>
                </w:pPr>
                <w:proofErr w:type="spellStart"/>
                <w:r w:rsidRPr="003B26D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Matiushin</w:t>
                </w:r>
                <w:proofErr w:type="spellEnd"/>
                <w:r w:rsidRPr="003B26D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, Mikhail </w:t>
                </w:r>
                <w:proofErr w:type="spellStart"/>
                <w:r w:rsidRPr="003B26D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Vasilevich</w:t>
                </w:r>
                <w:proofErr w:type="spellEnd"/>
                <w:r w:rsidR="003B26D1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(1861-1934)</w:t>
                </w:r>
              </w:p>
            </w:tc>
          </w:sdtContent>
        </w:sdt>
      </w:tr>
      <w:tr w:rsidR="00464699" w14:paraId="7AA6E98B" w14:textId="77777777" w:rsidTr="007821B0">
        <w:sdt>
          <w:sdtPr>
            <w:alias w:val="Variant headwords"/>
            <w:tag w:val="variantHeadwords"/>
            <w:id w:val="173464402"/>
            <w:placeholder>
              <w:docPart w:val="56363D1143C7497CAE7510E0D2B5C4EC"/>
            </w:placeholder>
            <w:showingPlcHdr/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141C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866EFD6" w14:textId="77777777" w:rsidTr="003F0D73">
        <w:sdt>
          <w:sdtPr>
            <w:alias w:val="Abstract"/>
            <w:tag w:val="abstract"/>
            <w:id w:val="-635871867"/>
            <w:placeholder>
              <w:docPart w:val="3D1A57BB07CA45E0BD19C0E5173B56DE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5A68D6" w14:textId="77777777" w:rsidR="00437468" w:rsidRDefault="00437468" w:rsidP="00437468">
                <w:pPr>
                  <w:spacing w:line="360" w:lineRule="auto"/>
                </w:pPr>
                <w:r>
                  <w:t xml:space="preserve">The musician, painter, and theoretician Mikhail </w:t>
                </w:r>
                <w:proofErr w:type="spellStart"/>
                <w:r>
                  <w:t>M</w:t>
                </w:r>
                <w:r w:rsidRPr="000C1ECD">
                  <w:t>atiushin</w:t>
                </w:r>
                <w:proofErr w:type="spellEnd"/>
                <w:r>
                  <w:t xml:space="preserve"> is best known for his music for </w:t>
                </w:r>
                <w:r w:rsidRPr="000C1ECD">
                  <w:t xml:space="preserve">the </w:t>
                </w:r>
                <w:proofErr w:type="spellStart"/>
                <w:r w:rsidRPr="000C1ECD">
                  <w:t>Cubo</w:t>
                </w:r>
                <w:proofErr w:type="spellEnd"/>
                <w:r w:rsidRPr="000C1ECD">
                  <w:t xml:space="preserve">-Futurist opera </w:t>
                </w:r>
                <w:r w:rsidRPr="000C1ECD">
                  <w:rPr>
                    <w:i/>
                  </w:rPr>
                  <w:t xml:space="preserve">Pobeda </w:t>
                </w:r>
                <w:proofErr w:type="spellStart"/>
                <w:r w:rsidRPr="000C1ECD">
                  <w:rPr>
                    <w:i/>
                  </w:rPr>
                  <w:t>nad</w:t>
                </w:r>
                <w:proofErr w:type="spellEnd"/>
                <w:r w:rsidRPr="000C1ECD">
                  <w:rPr>
                    <w:i/>
                  </w:rPr>
                  <w:t xml:space="preserve"> </w:t>
                </w:r>
                <w:proofErr w:type="spellStart"/>
                <w:r w:rsidRPr="000C1ECD">
                  <w:rPr>
                    <w:i/>
                  </w:rPr>
                  <w:t>Solntsem</w:t>
                </w:r>
                <w:proofErr w:type="spellEnd"/>
                <w:r w:rsidR="003B26D1">
                  <w:t xml:space="preserve"> (</w:t>
                </w:r>
                <w:r w:rsidR="003B26D1" w:rsidRPr="003B26D1">
                  <w:rPr>
                    <w:i/>
                  </w:rPr>
                  <w:t>Victory over the Sun</w:t>
                </w:r>
                <w:r w:rsidR="003B26D1">
                  <w:t>)</w:t>
                </w:r>
                <w:r>
                  <w:t xml:space="preserve">, which he wrote in 1913. Together with Elena </w:t>
                </w:r>
                <w:proofErr w:type="spellStart"/>
                <w:r>
                  <w:t>Guro</w:t>
                </w:r>
                <w:proofErr w:type="spellEnd"/>
                <w:r>
                  <w:t xml:space="preserve">, he </w:t>
                </w:r>
                <w:r w:rsidRPr="000C1ECD">
                  <w:t>found</w:t>
                </w:r>
                <w:r>
                  <w:t>ed</w:t>
                </w:r>
                <w:r w:rsidRPr="000C1ECD">
                  <w:t xml:space="preserve"> the artists’ group</w:t>
                </w:r>
                <w:r>
                  <w:t xml:space="preserve"> </w:t>
                </w:r>
                <w:proofErr w:type="spellStart"/>
                <w:r w:rsidRPr="00FE7399">
                  <w:rPr>
                    <w:i/>
                  </w:rPr>
                  <w:t>Soiuz</w:t>
                </w:r>
                <w:proofErr w:type="spellEnd"/>
                <w:r w:rsidRPr="00FE7399">
                  <w:rPr>
                    <w:i/>
                  </w:rPr>
                  <w:t xml:space="preserve"> </w:t>
                </w:r>
                <w:proofErr w:type="spellStart"/>
                <w:r w:rsidRPr="00FE7399">
                  <w:rPr>
                    <w:i/>
                  </w:rPr>
                  <w:t>Molodezhi</w:t>
                </w:r>
                <w:proofErr w:type="spellEnd"/>
                <w:r w:rsidRPr="00FE7399">
                  <w:rPr>
                    <w:i/>
                  </w:rPr>
                  <w:t xml:space="preserve"> </w:t>
                </w:r>
                <w:r w:rsidR="003B26D1">
                  <w:t>(</w:t>
                </w:r>
                <w:r w:rsidRPr="000C1ECD">
                  <w:t>Unio</w:t>
                </w:r>
                <w:r w:rsidR="003B26D1">
                  <w:t>n of Youth)</w:t>
                </w:r>
                <w:r w:rsidRPr="000C1ECD">
                  <w:t>, in December 1909,</w:t>
                </w:r>
                <w:r>
                  <w:t xml:space="preserve"> and was one of the main organizers of the publications, exhibitions, and events of the St. Petersburg avant-garde in 1912-13. </w:t>
                </w:r>
                <w:proofErr w:type="spellStart"/>
                <w:r>
                  <w:t>Matiushin</w:t>
                </w:r>
                <w:proofErr w:type="spellEnd"/>
                <w:r>
                  <w:t xml:space="preserve"> </w:t>
                </w:r>
                <w:r w:rsidRPr="000C1ECD">
                  <w:t xml:space="preserve">stands at the </w:t>
                </w:r>
                <w:proofErr w:type="spellStart"/>
                <w:r w:rsidRPr="000C1ECD">
                  <w:t>center</w:t>
                </w:r>
                <w:proofErr w:type="spellEnd"/>
                <w:r w:rsidRPr="000C1ECD">
                  <w:t xml:space="preserve"> of what we today refer to as the Organic School</w:t>
                </w:r>
                <w:r>
                  <w:t xml:space="preserve"> of the Russian avant-garde.  He developed t</w:t>
                </w:r>
                <w:r w:rsidRPr="000C1ECD">
                  <w:t xml:space="preserve">he concept of </w:t>
                </w:r>
                <w:proofErr w:type="spellStart"/>
                <w:r w:rsidRPr="00414E13">
                  <w:rPr>
                    <w:i/>
                  </w:rPr>
                  <w:t>Organicheskaia</w:t>
                </w:r>
                <w:proofErr w:type="spellEnd"/>
                <w:r w:rsidRPr="00414E13">
                  <w:rPr>
                    <w:i/>
                  </w:rPr>
                  <w:t xml:space="preserve"> </w:t>
                </w:r>
                <w:proofErr w:type="spellStart"/>
                <w:r w:rsidRPr="00414E13">
                  <w:rPr>
                    <w:i/>
                  </w:rPr>
                  <w:t>Kultura</w:t>
                </w:r>
                <w:proofErr w:type="spellEnd"/>
                <w:r>
                  <w:t xml:space="preserve"> </w:t>
                </w:r>
                <w:r w:rsidR="003B26D1">
                  <w:t>(Organic Culture)</w:t>
                </w:r>
                <w:r>
                  <w:t>,</w:t>
                </w:r>
                <w:r w:rsidRPr="000C1ECD">
                  <w:t xml:space="preserve"> first with his students at the </w:t>
                </w:r>
                <w:r>
                  <w:t>reformed Petrograd</w:t>
                </w:r>
                <w:r w:rsidRPr="000C1ECD">
                  <w:t xml:space="preserve"> Art Academy</w:t>
                </w:r>
                <w:r>
                  <w:t xml:space="preserve"> (SVOMAS), from 1918 to 1926, and then</w:t>
                </w:r>
                <w:r w:rsidRPr="000C1ECD">
                  <w:t xml:space="preserve"> in his research groups at the State Institute of Artistic Culture</w:t>
                </w:r>
                <w:r w:rsidR="003B26D1">
                  <w:t xml:space="preserve"> (</w:t>
                </w:r>
                <w:proofErr w:type="spellStart"/>
                <w:r>
                  <w:t>GINKhUK</w:t>
                </w:r>
                <w:proofErr w:type="spellEnd"/>
                <w:r>
                  <w:t>), from 1923 to 1926,</w:t>
                </w:r>
                <w:r w:rsidRPr="000C1ECD">
                  <w:t xml:space="preserve"> and the State Institute of Art History</w:t>
                </w:r>
                <w:r>
                  <w:t xml:space="preserve"> (GIII)</w:t>
                </w:r>
                <w:r w:rsidRPr="000C1ECD">
                  <w:t xml:space="preserve">, </w:t>
                </w:r>
                <w:r>
                  <w:t xml:space="preserve">from 1926 to 1929. In the late 1920s and 1930s he worked on a </w:t>
                </w:r>
                <w:proofErr w:type="spellStart"/>
                <w:r>
                  <w:t>color</w:t>
                </w:r>
                <w:proofErr w:type="spellEnd"/>
                <w:r>
                  <w:t xml:space="preserve"> theory, parts of which were published in 1932 as </w:t>
                </w:r>
                <w:proofErr w:type="spellStart"/>
                <w:r w:rsidRPr="002D4746">
                  <w:rPr>
                    <w:i/>
                  </w:rPr>
                  <w:t>Zakonomernost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izmentaemosti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tsvetovykh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sochetanii</w:t>
                </w:r>
                <w:proofErr w:type="spellEnd"/>
                <w:r w:rsidRPr="002D4746">
                  <w:rPr>
                    <w:i/>
                  </w:rPr>
                  <w:t xml:space="preserve">: </w:t>
                </w:r>
                <w:proofErr w:type="spellStart"/>
                <w:r w:rsidRPr="002D4746">
                  <w:rPr>
                    <w:i/>
                  </w:rPr>
                  <w:t>Spravochnik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po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tsvetu</w:t>
                </w:r>
                <w:proofErr w:type="spellEnd"/>
                <w:r>
                  <w:t xml:space="preserve"> </w:t>
                </w:r>
                <w:r w:rsidR="003B26D1">
                  <w:t>(</w:t>
                </w:r>
                <w:r w:rsidRPr="003B26D1">
                  <w:rPr>
                    <w:i/>
                  </w:rPr>
                  <w:t xml:space="preserve">The Laws Governing the Variability of </w:t>
                </w:r>
                <w:proofErr w:type="spellStart"/>
                <w:r w:rsidRPr="003B26D1">
                  <w:rPr>
                    <w:i/>
                  </w:rPr>
                  <w:t>Color</w:t>
                </w:r>
                <w:proofErr w:type="spellEnd"/>
                <w:r w:rsidRPr="003B26D1">
                  <w:rPr>
                    <w:i/>
                  </w:rPr>
                  <w:t xml:space="preserve"> Combinations: A Handbook of </w:t>
                </w:r>
                <w:proofErr w:type="spellStart"/>
                <w:r w:rsidRPr="003B26D1">
                  <w:rPr>
                    <w:i/>
                  </w:rPr>
                  <w:t>Color</w:t>
                </w:r>
                <w:proofErr w:type="spellEnd"/>
                <w:r w:rsidR="003B26D1">
                  <w:t>)</w:t>
                </w:r>
                <w:r>
                  <w:t xml:space="preserve">. </w:t>
                </w:r>
                <w:proofErr w:type="spellStart"/>
                <w:r>
                  <w:t>Matiushin</w:t>
                </w:r>
                <w:proofErr w:type="spellEnd"/>
                <w:r>
                  <w:t xml:space="preserve"> was an influential teacher; among his students were the Ender siblings, Nikolai </w:t>
                </w:r>
                <w:proofErr w:type="spellStart"/>
                <w:r>
                  <w:t>Grinberg</w:t>
                </w:r>
                <w:proofErr w:type="spellEnd"/>
                <w:r>
                  <w:t xml:space="preserve">, </w:t>
                </w:r>
                <w:proofErr w:type="spellStart"/>
                <w:r w:rsidRPr="000C1ECD">
                  <w:t>Valida</w:t>
                </w:r>
                <w:proofErr w:type="spellEnd"/>
                <w:r w:rsidRPr="000C1ECD">
                  <w:t xml:space="preserve"> </w:t>
                </w:r>
                <w:proofErr w:type="spellStart"/>
                <w:r w:rsidRPr="000C1ECD">
                  <w:t>Delakroa</w:t>
                </w:r>
                <w:proofErr w:type="spellEnd"/>
                <w:r w:rsidRPr="000C1ECD">
                  <w:t xml:space="preserve">, Elena </w:t>
                </w:r>
                <w:proofErr w:type="spellStart"/>
                <w:r w:rsidRPr="000C1ECD">
                  <w:t>Khmelevskaia</w:t>
                </w:r>
                <w:proofErr w:type="spellEnd"/>
                <w:r w:rsidRPr="000C1ECD">
                  <w:t xml:space="preserve">, </w:t>
                </w:r>
                <w:r>
                  <w:t xml:space="preserve">and Nikolai </w:t>
                </w:r>
                <w:proofErr w:type="spellStart"/>
                <w:r>
                  <w:t>Kostrov</w:t>
                </w:r>
                <w:proofErr w:type="spellEnd"/>
                <w:r>
                  <w:t>.</w:t>
                </w:r>
              </w:p>
              <w:p w14:paraId="5774D6F2" w14:textId="77777777" w:rsidR="00E85A05" w:rsidRDefault="00E85A05" w:rsidP="00E85A05"/>
            </w:tc>
          </w:sdtContent>
        </w:sdt>
      </w:tr>
      <w:tr w:rsidR="003F0D73" w14:paraId="47332DAE" w14:textId="77777777" w:rsidTr="003F0D73">
        <w:sdt>
          <w:sdtPr>
            <w:alias w:val="Article text"/>
            <w:tag w:val="articleText"/>
            <w:id w:val="634067588"/>
            <w:placeholder>
              <w:docPart w:val="9B07E956265248A685208CEC584790AC"/>
            </w:placeholder>
            <w15:appearance w15:val="hidden"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00BAA20" w14:textId="77777777" w:rsidR="00437468" w:rsidRDefault="00437468" w:rsidP="00437468">
                <w:pPr>
                  <w:spacing w:line="360" w:lineRule="auto"/>
                </w:pPr>
                <w:r>
                  <w:t xml:space="preserve">The musician, painter, and theoretician Mikhail </w:t>
                </w:r>
                <w:proofErr w:type="spellStart"/>
                <w:r>
                  <w:t>M</w:t>
                </w:r>
                <w:r w:rsidRPr="000C1ECD">
                  <w:t>atiushin</w:t>
                </w:r>
                <w:proofErr w:type="spellEnd"/>
                <w:r>
                  <w:t xml:space="preserve"> is best known for his music for </w:t>
                </w:r>
                <w:r w:rsidRPr="000C1ECD">
                  <w:t xml:space="preserve">the </w:t>
                </w:r>
                <w:proofErr w:type="spellStart"/>
                <w:r w:rsidRPr="000C1ECD">
                  <w:t>Cubo</w:t>
                </w:r>
                <w:proofErr w:type="spellEnd"/>
                <w:r w:rsidRPr="000C1ECD">
                  <w:t xml:space="preserve">-Futurist opera </w:t>
                </w:r>
                <w:r w:rsidRPr="000C1ECD">
                  <w:rPr>
                    <w:i/>
                  </w:rPr>
                  <w:t xml:space="preserve">Pobeda </w:t>
                </w:r>
                <w:proofErr w:type="spellStart"/>
                <w:r w:rsidRPr="000C1ECD">
                  <w:rPr>
                    <w:i/>
                  </w:rPr>
                  <w:t>nad</w:t>
                </w:r>
                <w:proofErr w:type="spellEnd"/>
                <w:r w:rsidRPr="000C1ECD">
                  <w:rPr>
                    <w:i/>
                  </w:rPr>
                  <w:t xml:space="preserve"> </w:t>
                </w:r>
                <w:proofErr w:type="spellStart"/>
                <w:r w:rsidRPr="000C1ECD">
                  <w:rPr>
                    <w:i/>
                  </w:rPr>
                  <w:t>Solntsem</w:t>
                </w:r>
                <w:proofErr w:type="spellEnd"/>
                <w:r w:rsidR="003B26D1">
                  <w:t xml:space="preserve"> (</w:t>
                </w:r>
                <w:r w:rsidR="003B26D1" w:rsidRPr="003B26D1">
                  <w:rPr>
                    <w:i/>
                  </w:rPr>
                  <w:t>Victory over the Sun</w:t>
                </w:r>
                <w:r w:rsidR="003B26D1">
                  <w:t>)</w:t>
                </w:r>
                <w:r>
                  <w:t xml:space="preserve">, which he wrote in 1913. Together with Elena </w:t>
                </w:r>
                <w:proofErr w:type="spellStart"/>
                <w:r>
                  <w:t>Guro</w:t>
                </w:r>
                <w:proofErr w:type="spellEnd"/>
                <w:r>
                  <w:t xml:space="preserve">, he </w:t>
                </w:r>
                <w:r w:rsidRPr="000C1ECD">
                  <w:t>found</w:t>
                </w:r>
                <w:r>
                  <w:t>ed</w:t>
                </w:r>
                <w:r w:rsidRPr="000C1ECD">
                  <w:t xml:space="preserve"> the artists’ group</w:t>
                </w:r>
                <w:r>
                  <w:t xml:space="preserve"> </w:t>
                </w:r>
                <w:proofErr w:type="spellStart"/>
                <w:r w:rsidRPr="00FE7399">
                  <w:rPr>
                    <w:i/>
                  </w:rPr>
                  <w:t>Soiuz</w:t>
                </w:r>
                <w:proofErr w:type="spellEnd"/>
                <w:r w:rsidRPr="00FE7399">
                  <w:rPr>
                    <w:i/>
                  </w:rPr>
                  <w:t xml:space="preserve"> </w:t>
                </w:r>
                <w:proofErr w:type="spellStart"/>
                <w:r w:rsidRPr="00FE7399">
                  <w:rPr>
                    <w:i/>
                  </w:rPr>
                  <w:t>Molodezhi</w:t>
                </w:r>
                <w:proofErr w:type="spellEnd"/>
                <w:r w:rsidRPr="00FE7399">
                  <w:rPr>
                    <w:i/>
                  </w:rPr>
                  <w:t xml:space="preserve"> </w:t>
                </w:r>
                <w:r w:rsidR="003B26D1">
                  <w:t>(</w:t>
                </w:r>
                <w:r w:rsidRPr="000C1ECD">
                  <w:t>Union of Youth</w:t>
                </w:r>
                <w:r w:rsidR="003B26D1">
                  <w:t>)</w:t>
                </w:r>
                <w:r w:rsidRPr="000C1ECD">
                  <w:t>, in December 1909,</w:t>
                </w:r>
                <w:r>
                  <w:t xml:space="preserve"> and was one of the main organizers of the publications, exhibitions, and events of the St. Petersburg avant-garde in 1912-13. </w:t>
                </w:r>
                <w:proofErr w:type="spellStart"/>
                <w:r>
                  <w:t>Matiushin</w:t>
                </w:r>
                <w:proofErr w:type="spellEnd"/>
                <w:r>
                  <w:t xml:space="preserve"> </w:t>
                </w:r>
                <w:r w:rsidRPr="000C1ECD">
                  <w:t xml:space="preserve">stands at the </w:t>
                </w:r>
                <w:proofErr w:type="spellStart"/>
                <w:r w:rsidRPr="000C1ECD">
                  <w:t>center</w:t>
                </w:r>
                <w:proofErr w:type="spellEnd"/>
                <w:r w:rsidRPr="000C1ECD">
                  <w:t xml:space="preserve"> of what we today refer to as the Organic School</w:t>
                </w:r>
                <w:r>
                  <w:t xml:space="preserve"> of the Russian avant-garde.  He developed t</w:t>
                </w:r>
                <w:r w:rsidRPr="000C1ECD">
                  <w:t xml:space="preserve">he concept of </w:t>
                </w:r>
                <w:proofErr w:type="spellStart"/>
                <w:r w:rsidRPr="00414E13">
                  <w:rPr>
                    <w:i/>
                  </w:rPr>
                  <w:t>Organicheskaia</w:t>
                </w:r>
                <w:proofErr w:type="spellEnd"/>
                <w:r w:rsidRPr="00414E13">
                  <w:rPr>
                    <w:i/>
                  </w:rPr>
                  <w:t xml:space="preserve"> </w:t>
                </w:r>
                <w:proofErr w:type="spellStart"/>
                <w:r w:rsidRPr="00414E13">
                  <w:rPr>
                    <w:i/>
                  </w:rPr>
                  <w:t>Kultura</w:t>
                </w:r>
                <w:proofErr w:type="spellEnd"/>
                <w:r>
                  <w:t xml:space="preserve"> </w:t>
                </w:r>
                <w:r w:rsidR="003B26D1">
                  <w:t>(Organic Culture)</w:t>
                </w:r>
                <w:r>
                  <w:t>,</w:t>
                </w:r>
                <w:r w:rsidRPr="000C1ECD">
                  <w:t xml:space="preserve"> first with his students at the </w:t>
                </w:r>
                <w:r>
                  <w:t>reformed Petrograd</w:t>
                </w:r>
                <w:r w:rsidRPr="000C1ECD">
                  <w:t xml:space="preserve"> Art Academy</w:t>
                </w:r>
                <w:r>
                  <w:t xml:space="preserve"> (SVOMAS), from 1918 to 1926, and then</w:t>
                </w:r>
                <w:r w:rsidRPr="000C1ECD">
                  <w:t xml:space="preserve"> in his research groups at the State Institute of </w:t>
                </w:r>
                <w:r w:rsidRPr="000C1ECD">
                  <w:lastRenderedPageBreak/>
                  <w:t>Artistic Culture</w:t>
                </w:r>
                <w:r>
                  <w:t xml:space="preserve"> (</w:t>
                </w:r>
                <w:proofErr w:type="spellStart"/>
                <w:r>
                  <w:t>GINKhUK</w:t>
                </w:r>
                <w:proofErr w:type="spellEnd"/>
                <w:r>
                  <w:t>), from 1923 to 1926,</w:t>
                </w:r>
                <w:r w:rsidRPr="000C1ECD">
                  <w:t xml:space="preserve"> and the State Institute of Art History</w:t>
                </w:r>
                <w:r>
                  <w:t xml:space="preserve"> (GIII)</w:t>
                </w:r>
                <w:r w:rsidRPr="000C1ECD">
                  <w:t xml:space="preserve">, </w:t>
                </w:r>
                <w:r>
                  <w:t xml:space="preserve">from 1926 to 1929. In the late 1920s and 1930s he worked on a </w:t>
                </w:r>
                <w:proofErr w:type="spellStart"/>
                <w:r>
                  <w:t>color</w:t>
                </w:r>
                <w:proofErr w:type="spellEnd"/>
                <w:r>
                  <w:t xml:space="preserve"> theory, parts of which were published in 1932 as </w:t>
                </w:r>
                <w:proofErr w:type="spellStart"/>
                <w:r w:rsidRPr="002D4746">
                  <w:rPr>
                    <w:i/>
                  </w:rPr>
                  <w:t>Zakonomernost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izmentaemosti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tsvetovykh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sochetanii</w:t>
                </w:r>
                <w:proofErr w:type="spellEnd"/>
                <w:r w:rsidRPr="002D4746">
                  <w:rPr>
                    <w:i/>
                  </w:rPr>
                  <w:t xml:space="preserve">: </w:t>
                </w:r>
                <w:proofErr w:type="spellStart"/>
                <w:r w:rsidRPr="002D4746">
                  <w:rPr>
                    <w:i/>
                  </w:rPr>
                  <w:t>Spravochnik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po</w:t>
                </w:r>
                <w:proofErr w:type="spellEnd"/>
                <w:r w:rsidRPr="002D4746">
                  <w:rPr>
                    <w:i/>
                  </w:rPr>
                  <w:t xml:space="preserve"> </w:t>
                </w:r>
                <w:proofErr w:type="spellStart"/>
                <w:r w:rsidRPr="002D4746">
                  <w:rPr>
                    <w:i/>
                  </w:rPr>
                  <w:t>tsvetu</w:t>
                </w:r>
                <w:proofErr w:type="spellEnd"/>
                <w:r>
                  <w:t xml:space="preserve"> </w:t>
                </w:r>
                <w:r w:rsidR="003B26D1">
                  <w:t>(</w:t>
                </w:r>
                <w:r w:rsidRPr="003B26D1">
                  <w:rPr>
                    <w:i/>
                  </w:rPr>
                  <w:t xml:space="preserve">The Laws Governing the Variability of </w:t>
                </w:r>
                <w:proofErr w:type="spellStart"/>
                <w:r w:rsidRPr="003B26D1">
                  <w:rPr>
                    <w:i/>
                  </w:rPr>
                  <w:t>Color</w:t>
                </w:r>
                <w:proofErr w:type="spellEnd"/>
                <w:r w:rsidRPr="003B26D1">
                  <w:rPr>
                    <w:i/>
                  </w:rPr>
                  <w:t xml:space="preserve"> Combinations: A Handbook of </w:t>
                </w:r>
                <w:proofErr w:type="spellStart"/>
                <w:r w:rsidRPr="003B26D1">
                  <w:rPr>
                    <w:i/>
                  </w:rPr>
                  <w:t>Color</w:t>
                </w:r>
                <w:proofErr w:type="spellEnd"/>
                <w:r w:rsidR="003B26D1">
                  <w:t>)</w:t>
                </w:r>
                <w:r>
                  <w:t xml:space="preserve">. </w:t>
                </w:r>
                <w:proofErr w:type="spellStart"/>
                <w:r>
                  <w:t>Matiushin</w:t>
                </w:r>
                <w:proofErr w:type="spellEnd"/>
                <w:r>
                  <w:t xml:space="preserve"> was an influential teacher; among his students were the Ender siblings, Nikolai </w:t>
                </w:r>
                <w:proofErr w:type="spellStart"/>
                <w:r>
                  <w:t>Grinberg</w:t>
                </w:r>
                <w:proofErr w:type="spellEnd"/>
                <w:r>
                  <w:t xml:space="preserve">, </w:t>
                </w:r>
                <w:proofErr w:type="spellStart"/>
                <w:r w:rsidRPr="000C1ECD">
                  <w:t>Valida</w:t>
                </w:r>
                <w:proofErr w:type="spellEnd"/>
                <w:r w:rsidRPr="000C1ECD">
                  <w:t xml:space="preserve"> </w:t>
                </w:r>
                <w:proofErr w:type="spellStart"/>
                <w:r w:rsidRPr="000C1ECD">
                  <w:t>Delakroa</w:t>
                </w:r>
                <w:proofErr w:type="spellEnd"/>
                <w:r w:rsidRPr="000C1ECD">
                  <w:t xml:space="preserve">, Elena </w:t>
                </w:r>
                <w:proofErr w:type="spellStart"/>
                <w:r w:rsidRPr="000C1ECD">
                  <w:t>Khmelevskaia</w:t>
                </w:r>
                <w:proofErr w:type="spellEnd"/>
                <w:r w:rsidRPr="000C1ECD">
                  <w:t xml:space="preserve">, </w:t>
                </w:r>
                <w:r>
                  <w:t xml:space="preserve">and Nikolai </w:t>
                </w:r>
                <w:proofErr w:type="spellStart"/>
                <w:r>
                  <w:t>Kostrov</w:t>
                </w:r>
                <w:proofErr w:type="spellEnd"/>
                <w:r>
                  <w:t>.</w:t>
                </w:r>
              </w:p>
              <w:p w14:paraId="3A8A6F1B" w14:textId="77777777" w:rsidR="00437468" w:rsidRDefault="00437468" w:rsidP="00437468">
                <w:pPr>
                  <w:spacing w:line="360" w:lineRule="auto"/>
                </w:pPr>
              </w:p>
              <w:p w14:paraId="6BD544B5" w14:textId="77777777" w:rsidR="00437468" w:rsidRPr="00F27884" w:rsidRDefault="00437468" w:rsidP="00437468">
                <w:pPr>
                  <w:spacing w:line="360" w:lineRule="auto"/>
                </w:pPr>
                <w:proofErr w:type="spellStart"/>
                <w:r>
                  <w:t>Matiushin</w:t>
                </w:r>
                <w:proofErr w:type="spellEnd"/>
                <w:r>
                  <w:t xml:space="preserve"> </w:t>
                </w:r>
                <w:r w:rsidRPr="000C1ECD">
                  <w:t>initially pursued a musical career,</w:t>
                </w:r>
                <w:r>
                  <w:t xml:space="preserve"> studying violin at </w:t>
                </w:r>
                <w:r w:rsidRPr="000C1ECD">
                  <w:t>the Moscow</w:t>
                </w:r>
                <w:r>
                  <w:t xml:space="preserve"> Conservatory</w:t>
                </w:r>
                <w:r w:rsidRPr="000C1ECD">
                  <w:t xml:space="preserve"> from 1876 to 1881</w:t>
                </w:r>
                <w:r>
                  <w:t xml:space="preserve"> and serving as</w:t>
                </w:r>
                <w:r w:rsidRPr="000C1ECD">
                  <w:t xml:space="preserve"> first violinist </w:t>
                </w:r>
                <w:r>
                  <w:t xml:space="preserve">in </w:t>
                </w:r>
                <w:r w:rsidRPr="000C1ECD">
                  <w:t xml:space="preserve">the St. Petersburg Court </w:t>
                </w:r>
                <w:r>
                  <w:t xml:space="preserve">Orchestra </w:t>
                </w:r>
                <w:r w:rsidRPr="000C1ECD">
                  <w:t>from 1882 to 1913</w:t>
                </w:r>
                <w:r>
                  <w:t>. In the 1890s, he</w:t>
                </w:r>
                <w:r w:rsidRPr="000C1ECD">
                  <w:t xml:space="preserve"> took up drawing and painting and attended classes at the School of the Society for the Encouragement of the Arts in St. Petersburg</w:t>
                </w:r>
                <w:r>
                  <w:t xml:space="preserve">. He was a student of the Impressionist painter </w:t>
                </w:r>
                <w:r w:rsidRPr="00E2603B">
                  <w:rPr>
                    <w:rFonts w:cs="Times-Bold"/>
                    <w:bCs/>
                    <w:szCs w:val="96"/>
                    <w:lang w:bidi="en-US"/>
                  </w:rPr>
                  <w:t xml:space="preserve">Jan </w:t>
                </w:r>
                <w:proofErr w:type="spellStart"/>
                <w:r w:rsidRPr="00E2603B">
                  <w:rPr>
                    <w:rFonts w:cs="Times-Bold"/>
                    <w:bCs/>
                    <w:szCs w:val="96"/>
                    <w:lang w:bidi="en-US"/>
                  </w:rPr>
                  <w:t>Ciągliński</w:t>
                </w:r>
                <w:proofErr w:type="spellEnd"/>
                <w:r>
                  <w:t xml:space="preserve"> in 1903-05 and a member of Nikolai </w:t>
                </w:r>
                <w:proofErr w:type="spellStart"/>
                <w:r w:rsidRPr="000C1ECD">
                  <w:t>Kulbin’s</w:t>
                </w:r>
                <w:proofErr w:type="spellEnd"/>
                <w:r w:rsidRPr="000C1ECD">
                  <w:t xml:space="preserve"> circle of Impressionists and his Tri</w:t>
                </w:r>
                <w:r>
                  <w:t>angle group from</w:t>
                </w:r>
                <w:r w:rsidR="0073174C">
                  <w:t xml:space="preserve"> </w:t>
                </w:r>
                <w:r>
                  <w:t>1908 to 1910. Under his own imprint,</w:t>
                </w:r>
                <w:r w:rsidRPr="000C1ECD">
                  <w:t xml:space="preserve"> </w:t>
                </w:r>
                <w:proofErr w:type="spellStart"/>
                <w:r w:rsidRPr="000C1ECD">
                  <w:rPr>
                    <w:i/>
                  </w:rPr>
                  <w:t>Zhuravl</w:t>
                </w:r>
                <w:proofErr w:type="spellEnd"/>
                <w:r w:rsidR="003B26D1">
                  <w:t xml:space="preserve"> (Crane)</w:t>
                </w:r>
                <w:r>
                  <w:t>, he</w:t>
                </w:r>
                <w:r w:rsidRPr="000C1ECD">
                  <w:t xml:space="preserve"> published his musical compositions, </w:t>
                </w:r>
                <w:proofErr w:type="spellStart"/>
                <w:r>
                  <w:t>Guro’s</w:t>
                </w:r>
                <w:proofErr w:type="spellEnd"/>
                <w:r>
                  <w:t xml:space="preserve"> books, </w:t>
                </w:r>
                <w:r w:rsidRPr="000C1ECD">
                  <w:t>and a series of avant-garde publications.</w:t>
                </w:r>
                <w:r>
                  <w:t xml:space="preserve"> </w:t>
                </w:r>
                <w:proofErr w:type="spellStart"/>
                <w:r>
                  <w:t>Matiushin</w:t>
                </w:r>
                <w:proofErr w:type="spellEnd"/>
                <w:r>
                  <w:t xml:space="preserve"> held a holist worldview; his intense studies of the developmental processes in organic and inorganic nature resulted in his root sculptures of 1910-16 and his crystal portraits of 1914-19. Following the October Revolution, </w:t>
                </w:r>
                <w:proofErr w:type="spellStart"/>
                <w:r>
                  <w:t>Matiushin</w:t>
                </w:r>
                <w:proofErr w:type="spellEnd"/>
                <w:r>
                  <w:t xml:space="preserve"> founded the studio of </w:t>
                </w:r>
                <w:proofErr w:type="spellStart"/>
                <w:r w:rsidRPr="00414E13">
                  <w:rPr>
                    <w:i/>
                  </w:rPr>
                  <w:t>Prostranstvenny</w:t>
                </w:r>
                <w:proofErr w:type="spellEnd"/>
                <w:r w:rsidRPr="00414E13">
                  <w:rPr>
                    <w:i/>
                  </w:rPr>
                  <w:t xml:space="preserve"> </w:t>
                </w:r>
                <w:proofErr w:type="spellStart"/>
                <w:r w:rsidRPr="00414E13">
                  <w:rPr>
                    <w:i/>
                  </w:rPr>
                  <w:t>Realizm</w:t>
                </w:r>
                <w:proofErr w:type="spellEnd"/>
                <w:r w:rsidR="003B26D1">
                  <w:t xml:space="preserve"> (</w:t>
                </w:r>
                <w:r>
                  <w:t>Spatial Realism</w:t>
                </w:r>
                <w:r w:rsidR="003B26D1">
                  <w:t>)</w:t>
                </w:r>
                <w:r>
                  <w:t xml:space="preserve"> at the SVOMAS, in which he explored the perception of universal space in nature and developed the method of </w:t>
                </w:r>
                <w:proofErr w:type="spellStart"/>
                <w:r w:rsidRPr="00414E13">
                  <w:rPr>
                    <w:i/>
                  </w:rPr>
                  <w:t>Razshirennoe</w:t>
                </w:r>
                <w:proofErr w:type="spellEnd"/>
                <w:r w:rsidRPr="00414E13">
                  <w:rPr>
                    <w:i/>
                  </w:rPr>
                  <w:t xml:space="preserve"> </w:t>
                </w:r>
                <w:proofErr w:type="spellStart"/>
                <w:r w:rsidRPr="00414E13">
                  <w:rPr>
                    <w:i/>
                  </w:rPr>
                  <w:t>Zrenie</w:t>
                </w:r>
                <w:proofErr w:type="spellEnd"/>
                <w:r w:rsidR="003B26D1">
                  <w:t xml:space="preserve"> (</w:t>
                </w:r>
                <w:r>
                  <w:t>Extended Viewing</w:t>
                </w:r>
                <w:r w:rsidR="003B26D1">
                  <w:t>)</w:t>
                </w:r>
                <w:r>
                  <w:t xml:space="preserve">. His interest in a synthesis of all sensory experience led him to his concept of </w:t>
                </w:r>
                <w:proofErr w:type="spellStart"/>
                <w:r w:rsidRPr="00414E13">
                  <w:rPr>
                    <w:i/>
                  </w:rPr>
                  <w:t>Zorved</w:t>
                </w:r>
                <w:proofErr w:type="spellEnd"/>
                <w:r w:rsidR="003B26D1">
                  <w:t xml:space="preserve"> (</w:t>
                </w:r>
                <w:r>
                  <w:t>See-Know</w:t>
                </w:r>
                <w:r w:rsidR="003B26D1">
                  <w:t>)</w:t>
                </w:r>
                <w:r>
                  <w:t xml:space="preserve"> and the staging of a number of </w:t>
                </w:r>
                <w:proofErr w:type="spellStart"/>
                <w:r>
                  <w:t>color</w:t>
                </w:r>
                <w:proofErr w:type="spellEnd"/>
                <w:r>
                  <w:t xml:space="preserve">-volume-sound performances in the early 1920s. At the research department of organic culture at the </w:t>
                </w:r>
                <w:proofErr w:type="spellStart"/>
                <w:r>
                  <w:t>GINKhUK</w:t>
                </w:r>
                <w:proofErr w:type="spellEnd"/>
                <w:r>
                  <w:t xml:space="preserve">, </w:t>
                </w:r>
                <w:proofErr w:type="spellStart"/>
                <w:r>
                  <w:t>Matiushin</w:t>
                </w:r>
                <w:proofErr w:type="spellEnd"/>
                <w:r>
                  <w:t xml:space="preserve"> systematically studied the interrelations of </w:t>
                </w:r>
                <w:proofErr w:type="spellStart"/>
                <w:r>
                  <w:t>color</w:t>
                </w:r>
                <w:proofErr w:type="spellEnd"/>
                <w:r>
                  <w:t xml:space="preserve">, form, and sound and their perception. In the 1930s, he particularly focused on </w:t>
                </w:r>
                <w:proofErr w:type="spellStart"/>
                <w:r>
                  <w:t>color</w:t>
                </w:r>
                <w:proofErr w:type="spellEnd"/>
                <w:r>
                  <w:t xml:space="preserve"> perception and the application of </w:t>
                </w:r>
                <w:proofErr w:type="spellStart"/>
                <w:r>
                  <w:t>color</w:t>
                </w:r>
                <w:proofErr w:type="spellEnd"/>
                <w:r>
                  <w:t xml:space="preserve"> in architecture and design.</w:t>
                </w:r>
              </w:p>
              <w:p w14:paraId="6FB9D527" w14:textId="77777777" w:rsidR="003F0D73" w:rsidRDefault="003F0D73" w:rsidP="00C27FAB"/>
            </w:tc>
          </w:sdtContent>
        </w:sdt>
      </w:tr>
      <w:tr w:rsidR="003235A7" w14:paraId="171CBA89" w14:textId="77777777" w:rsidTr="003235A7">
        <w:tc>
          <w:tcPr>
            <w:tcW w:w="9016" w:type="dxa"/>
          </w:tcPr>
          <w:p w14:paraId="116C577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04631465" w14:textId="77777777" w:rsidR="002D5A4F" w:rsidRDefault="002D5A4F" w:rsidP="008A5B87"/>
          <w:p w14:paraId="68121CB6" w14:textId="77777777" w:rsidR="00437468" w:rsidRDefault="000A4667" w:rsidP="008A5B87">
            <w:sdt>
              <w:sdtPr>
                <w:id w:val="2044783209"/>
                <w:citation/>
              </w:sdtPr>
              <w:sdtEndPr/>
              <w:sdtContent>
                <w:r w:rsidR="002D5A4F">
                  <w:fldChar w:fldCharType="begin"/>
                </w:r>
                <w:r w:rsidR="003939E9">
                  <w:instrText xml:space="preserve">CITATION Matiushin13 \l 2057 </w:instrText>
                </w:r>
                <w:r w:rsidR="002D5A4F">
                  <w:fldChar w:fldCharType="separate"/>
                </w:r>
                <w:r w:rsidR="003939E9">
                  <w:rPr>
                    <w:noProof/>
                  </w:rPr>
                  <w:t>(M. Matiushin, O knige Metsanzhe-Gleza 'Du Cubisme')</w:t>
                </w:r>
                <w:r w:rsidR="002D5A4F">
                  <w:fldChar w:fldCharType="end"/>
                </w:r>
              </w:sdtContent>
            </w:sdt>
          </w:p>
          <w:p w14:paraId="19E470E6" w14:textId="77777777" w:rsidR="00437468" w:rsidRDefault="00437468" w:rsidP="00437468"/>
          <w:p w14:paraId="6BCBE7EA" w14:textId="77777777" w:rsidR="00E40223" w:rsidRPr="00E9686C" w:rsidRDefault="000A4667" w:rsidP="00437468">
            <w:sdt>
              <w:sdtPr>
                <w:id w:val="1639384258"/>
                <w:citation/>
              </w:sdtPr>
              <w:sdtEndPr/>
              <w:sdtContent>
                <w:r w:rsidR="000B7BD6">
                  <w:fldChar w:fldCharType="begin"/>
                </w:r>
                <w:r w:rsidR="003939E9">
                  <w:instrText xml:space="preserve">CITATION Mat14 \l 2057 </w:instrText>
                </w:r>
                <w:r w:rsidR="000B7BD6">
                  <w:fldChar w:fldCharType="separate"/>
                </w:r>
                <w:r w:rsidR="003939E9">
                  <w:rPr>
                    <w:noProof/>
                  </w:rPr>
                  <w:t>(M. Matiushin, Futurizm v Peterburge. Spektakli 2, 3, 4 i 5 ogo dekabrja 1913 ogo goda [Futurism in Petersburg: Performances of December 2, 3, 4 and 4, 1913])</w:t>
                </w:r>
                <w:r w:rsidR="000B7BD6">
                  <w:fldChar w:fldCharType="end"/>
                </w:r>
              </w:sdtContent>
            </w:sdt>
          </w:p>
          <w:p w14:paraId="088CFD56" w14:textId="77777777" w:rsidR="00D96F16" w:rsidRDefault="00D96F16" w:rsidP="00437468"/>
          <w:p w14:paraId="23DF9380" w14:textId="77777777" w:rsidR="00437468" w:rsidRDefault="000A4667" w:rsidP="00437468">
            <w:sdt>
              <w:sdtPr>
                <w:id w:val="640543447"/>
                <w:citation/>
              </w:sdtPr>
              <w:sdtEndPr/>
              <w:sdtContent>
                <w:r w:rsidR="003C275F">
                  <w:fldChar w:fldCharType="begin"/>
                </w:r>
                <w:r w:rsidR="003939E9">
                  <w:instrText xml:space="preserve">CITATION Mat15 \l 2057 </w:instrText>
                </w:r>
                <w:r w:rsidR="003C275F">
                  <w:fldChar w:fldCharType="separate"/>
                </w:r>
                <w:r w:rsidR="003939E9">
                  <w:rPr>
                    <w:noProof/>
                  </w:rPr>
                  <w:t>(M. Matiushin, Osennii son. Siuita dlia skripki i pianino [An Autumnal Dream: Suite for Violin and Piano])</w:t>
                </w:r>
                <w:r w:rsidR="003C275F">
                  <w:fldChar w:fldCharType="end"/>
                </w:r>
              </w:sdtContent>
            </w:sdt>
          </w:p>
          <w:p w14:paraId="532A655F" w14:textId="77777777" w:rsidR="003C275F" w:rsidRDefault="003C275F" w:rsidP="00437468"/>
          <w:p w14:paraId="1C7FDF7B" w14:textId="77777777" w:rsidR="00437468" w:rsidRDefault="00437468" w:rsidP="00437468"/>
          <w:p w14:paraId="70AD2FB9" w14:textId="77777777" w:rsidR="00242D8C" w:rsidRDefault="00242D8C" w:rsidP="00437468">
            <w:bookmarkStart w:id="0" w:name="_GoBack"/>
            <w:bookmarkEnd w:id="0"/>
          </w:p>
          <w:p w14:paraId="3F0CB555" w14:textId="77777777" w:rsidR="00242D8C" w:rsidRDefault="000A4667" w:rsidP="00437468">
            <w:sdt>
              <w:sdtPr>
                <w:id w:val="1288242830"/>
                <w:citation/>
              </w:sdtPr>
              <w:sdtEndPr/>
              <w:sdtContent>
                <w:r w:rsidR="000D12B0">
                  <w:fldChar w:fldCharType="begin"/>
                </w:r>
                <w:r w:rsidR="003939E9">
                  <w:instrText xml:space="preserve">CITATION Mat151 \l 2057 </w:instrText>
                </w:r>
                <w:r w:rsidR="000D12B0">
                  <w:fldChar w:fldCharType="separate"/>
                </w:r>
                <w:r w:rsidR="003939E9">
                  <w:rPr>
                    <w:noProof/>
                  </w:rPr>
                  <w:t>(M. Matiushin, Don Kikhot. Siuita dlia pianino [Don Quixote; Suite for Piano])</w:t>
                </w:r>
                <w:r w:rsidR="000D12B0">
                  <w:fldChar w:fldCharType="end"/>
                </w:r>
              </w:sdtContent>
            </w:sdt>
          </w:p>
          <w:p w14:paraId="659551B9" w14:textId="77777777" w:rsidR="00242D8C" w:rsidRDefault="00242D8C" w:rsidP="00437468"/>
          <w:p w14:paraId="2C6D09DD" w14:textId="77777777" w:rsidR="00437468" w:rsidRDefault="000A4667" w:rsidP="00437468">
            <w:sdt>
              <w:sdtPr>
                <w:id w:val="735744755"/>
                <w:citation/>
              </w:sdtPr>
              <w:sdtEndPr/>
              <w:sdtContent>
                <w:r w:rsidR="0063413D">
                  <w:fldChar w:fldCharType="begin"/>
                </w:r>
                <w:r w:rsidR="003939E9">
                  <w:instrText xml:space="preserve">CITATION Mat152 \l 2057 </w:instrText>
                </w:r>
                <w:r w:rsidR="0063413D">
                  <w:fldChar w:fldCharType="separate"/>
                </w:r>
                <w:r w:rsidR="003939E9">
                  <w:rPr>
                    <w:noProof/>
                  </w:rPr>
                  <w:t>(M. Matiushin, Rukovodstvo k isucheni chetvertei tona dlia skripki [Guide to Studying Quarter-Tones for Violin])</w:t>
                </w:r>
                <w:r w:rsidR="0063413D">
                  <w:fldChar w:fldCharType="end"/>
                </w:r>
              </w:sdtContent>
            </w:sdt>
          </w:p>
          <w:p w14:paraId="6E202D16" w14:textId="77777777" w:rsidR="0063413D" w:rsidRDefault="0063413D" w:rsidP="00437468"/>
          <w:p w14:paraId="636EA1F9" w14:textId="77777777" w:rsidR="00437468" w:rsidRDefault="000A4667" w:rsidP="00437468">
            <w:sdt>
              <w:sdtPr>
                <w:id w:val="-687521709"/>
                <w:citation/>
              </w:sdtPr>
              <w:sdtEndPr/>
              <w:sdtContent>
                <w:r w:rsidR="00680EA4">
                  <w:fldChar w:fldCharType="begin"/>
                </w:r>
                <w:r w:rsidR="003939E9">
                  <w:instrText xml:space="preserve">CITATION Mat23 \l 2057 </w:instrText>
                </w:r>
                <w:r w:rsidR="00680EA4">
                  <w:fldChar w:fldCharType="separate"/>
                </w:r>
                <w:r w:rsidR="003939E9">
                  <w:rPr>
                    <w:noProof/>
                  </w:rPr>
                  <w:t>(M. Matiushin, Ne iskusstvo, a zhizn [Not Art but Life])</w:t>
                </w:r>
                <w:r w:rsidR="00680EA4">
                  <w:fldChar w:fldCharType="end"/>
                </w:r>
              </w:sdtContent>
            </w:sdt>
          </w:p>
          <w:p w14:paraId="2648A666" w14:textId="77777777" w:rsidR="00680EA4" w:rsidRDefault="00680EA4" w:rsidP="00437468"/>
          <w:p w14:paraId="4C2461D5" w14:textId="77777777" w:rsidR="00437468" w:rsidRDefault="000A4667" w:rsidP="00437468">
            <w:sdt>
              <w:sdtPr>
                <w:id w:val="-1200707037"/>
                <w:citation/>
              </w:sdtPr>
              <w:sdtEndPr/>
              <w:sdtContent>
                <w:r w:rsidR="00680EA4">
                  <w:fldChar w:fldCharType="begin"/>
                </w:r>
                <w:r w:rsidR="00995208">
                  <w:instrText xml:space="preserve">CITATION Mat28 \l 2057 </w:instrText>
                </w:r>
                <w:r w:rsidR="00680EA4">
                  <w:fldChar w:fldCharType="separate"/>
                </w:r>
                <w:r w:rsidR="00995208">
                  <w:rPr>
                    <w:noProof/>
                  </w:rPr>
                  <w:t>(M. Matiushin, Sproba novogo bidchuttia prostoroni [Attempt of a New Perception of Space])</w:t>
                </w:r>
                <w:r w:rsidR="00680EA4">
                  <w:fldChar w:fldCharType="end"/>
                </w:r>
              </w:sdtContent>
            </w:sdt>
          </w:p>
          <w:p w14:paraId="2ACA0CDC" w14:textId="77777777" w:rsidR="00437468" w:rsidRDefault="00437468" w:rsidP="00437468"/>
          <w:p w14:paraId="245C1DA7" w14:textId="77777777" w:rsidR="00680EA4" w:rsidRPr="00284AF9" w:rsidRDefault="000A4667" w:rsidP="00437468">
            <w:sdt>
              <w:sdtPr>
                <w:id w:val="784004573"/>
                <w:citation/>
              </w:sdtPr>
              <w:sdtEndPr/>
              <w:sdtContent>
                <w:r w:rsidR="00A90633">
                  <w:fldChar w:fldCharType="begin"/>
                </w:r>
                <w:r w:rsidR="00995208">
                  <w:instrText xml:space="preserve">CITATION Mat32 \l 2057 </w:instrText>
                </w:r>
                <w:r w:rsidR="00A90633">
                  <w:fldChar w:fldCharType="separate"/>
                </w:r>
                <w:r w:rsidR="00995208">
                  <w:rPr>
                    <w:noProof/>
                  </w:rPr>
                  <w:t>(M. Matiushin, Zakonomernost izmentaemosti tsvetovykh sochetanii: Spravochnik po tsvetu [The Laws Governing the Variability of Color Combinations: A Handbook of Color])</w:t>
                </w:r>
                <w:r w:rsidR="00A90633">
                  <w:fldChar w:fldCharType="end"/>
                </w:r>
              </w:sdtContent>
            </w:sdt>
          </w:p>
          <w:p w14:paraId="7CEA5F50" w14:textId="77777777" w:rsidR="00437468" w:rsidRDefault="00437468" w:rsidP="00437468"/>
          <w:p w14:paraId="4657837D" w14:textId="77777777" w:rsidR="0007109C" w:rsidRDefault="000A4667" w:rsidP="00437468">
            <w:sdt>
              <w:sdtPr>
                <w:id w:val="-187143326"/>
                <w:citation/>
              </w:sdtPr>
              <w:sdtEndPr/>
              <w:sdtContent>
                <w:r w:rsidR="0007109C">
                  <w:fldChar w:fldCharType="begin"/>
                </w:r>
                <w:r w:rsidR="00E016C5">
                  <w:instrText xml:space="preserve">CITATION Mat76 \l 2057 </w:instrText>
                </w:r>
                <w:r w:rsidR="0007109C">
                  <w:fldChar w:fldCharType="separate"/>
                </w:r>
                <w:r w:rsidR="00E016C5">
                  <w:rPr>
                    <w:noProof/>
                  </w:rPr>
                  <w:t>(M. Matiushin, 'Russkie kubo-futuristy [Russian Cubo-Futurists])</w:t>
                </w:r>
                <w:r w:rsidR="0007109C">
                  <w:fldChar w:fldCharType="end"/>
                </w:r>
              </w:sdtContent>
            </w:sdt>
          </w:p>
          <w:p w14:paraId="265C1CF7" w14:textId="77777777" w:rsidR="00A90633" w:rsidRDefault="00A90633" w:rsidP="00437468"/>
          <w:p w14:paraId="36CFFF4E" w14:textId="77777777" w:rsidR="00437468" w:rsidRDefault="000A4667" w:rsidP="00437468">
            <w:sdt>
              <w:sdtPr>
                <w:id w:val="2146151386"/>
                <w:citation/>
              </w:sdtPr>
              <w:sdtEndPr/>
              <w:sdtContent>
                <w:r w:rsidR="009B28AA">
                  <w:fldChar w:fldCharType="begin"/>
                </w:r>
                <w:r w:rsidR="00E016C5">
                  <w:instrText xml:space="preserve">CITATION Mat761 \l 2057 </w:instrText>
                </w:r>
                <w:r w:rsidR="009B28AA">
                  <w:fldChar w:fldCharType="separate"/>
                </w:r>
                <w:r w:rsidR="00E016C5">
                  <w:rPr>
                    <w:noProof/>
                  </w:rPr>
                  <w:t>(M. Matiushin, Opyt khudozhnika novoi mery [An Artist's Experience of a New Dimension])</w:t>
                </w:r>
                <w:r w:rsidR="009B28AA">
                  <w:fldChar w:fldCharType="end"/>
                </w:r>
              </w:sdtContent>
            </w:sdt>
          </w:p>
          <w:p w14:paraId="6482296D" w14:textId="77777777" w:rsidR="009B28AA" w:rsidRDefault="009B28AA" w:rsidP="00437468"/>
          <w:p w14:paraId="707C2F7C" w14:textId="77777777" w:rsidR="00437468" w:rsidRDefault="000A4667" w:rsidP="00437468">
            <w:sdt>
              <w:sdtPr>
                <w:id w:val="1401566832"/>
                <w:citation/>
              </w:sdtPr>
              <w:sdtEndPr/>
              <w:sdtContent>
                <w:r w:rsidR="001C012F">
                  <w:fldChar w:fldCharType="begin"/>
                </w:r>
                <w:r w:rsidR="001C012F">
                  <w:instrText xml:space="preserve"> CITATION Mat11 \l 2057 </w:instrText>
                </w:r>
                <w:r w:rsidR="001C012F">
                  <w:fldChar w:fldCharType="separate"/>
                </w:r>
                <w:r w:rsidR="001C012F">
                  <w:rPr>
                    <w:noProof/>
                  </w:rPr>
                  <w:t>(M. Matiushin, Tvorchestki put’ khudozhnika: Avtobiografiia [The Artist's Creative Path: Autobiography])</w:t>
                </w:r>
                <w:r w:rsidR="001C012F">
                  <w:fldChar w:fldCharType="end"/>
                </w:r>
              </w:sdtContent>
            </w:sdt>
          </w:p>
          <w:p w14:paraId="67368FAC" w14:textId="77777777" w:rsidR="001C012F" w:rsidRDefault="001C012F" w:rsidP="00437468"/>
          <w:p w14:paraId="33329B6B" w14:textId="77777777" w:rsidR="00437468" w:rsidRPr="00E9686C" w:rsidRDefault="000A4667" w:rsidP="00437468">
            <w:sdt>
              <w:sdtPr>
                <w:id w:val="-2139785819"/>
                <w:citation/>
              </w:sdtPr>
              <w:sdtEndPr/>
              <w:sdtContent>
                <w:r w:rsidR="00DD50F8">
                  <w:fldChar w:fldCharType="begin"/>
                </w:r>
                <w:r w:rsidR="00DD50F8">
                  <w:instrText xml:space="preserve"> CITATION Klo91 \l 2057 </w:instrText>
                </w:r>
                <w:r w:rsidR="00DD50F8">
                  <w:fldChar w:fldCharType="separate"/>
                </w:r>
                <w:r w:rsidR="00DD50F8">
                  <w:rPr>
                    <w:noProof/>
                  </w:rPr>
                  <w:t>(Matjuschin und die Leningrader Avantgarde [Matiushin and the Leningrad Avant-Garde])</w:t>
                </w:r>
                <w:r w:rsidR="00DD50F8">
                  <w:fldChar w:fldCharType="end"/>
                </w:r>
              </w:sdtContent>
            </w:sdt>
          </w:p>
          <w:p w14:paraId="37811ADC" w14:textId="77777777" w:rsidR="00437468" w:rsidRDefault="00437468" w:rsidP="00437468"/>
          <w:p w14:paraId="6EF02C3B" w14:textId="77777777" w:rsidR="009443CE" w:rsidRPr="00E9686C" w:rsidRDefault="000A4667" w:rsidP="00437468">
            <w:sdt>
              <w:sdtPr>
                <w:id w:val="-301078905"/>
                <w:citation/>
              </w:sdtPr>
              <w:sdtEndPr/>
              <w:sdtContent>
                <w:r w:rsidR="009443CE">
                  <w:fldChar w:fldCharType="begin"/>
                </w:r>
                <w:r w:rsidR="009443CE">
                  <w:instrText xml:space="preserve">CITATION Mik05 \l 2057 </w:instrText>
                </w:r>
                <w:r w:rsidR="009443CE">
                  <w:fldChar w:fldCharType="separate"/>
                </w:r>
                <w:r w:rsidR="009443CE">
                  <w:rPr>
                    <w:noProof/>
                  </w:rPr>
                  <w:t>(Mikhail Matiushin 1861-1934)</w:t>
                </w:r>
                <w:r w:rsidR="009443CE">
                  <w:fldChar w:fldCharType="end"/>
                </w:r>
              </w:sdtContent>
            </w:sdt>
          </w:p>
          <w:p w14:paraId="0EDDCA20" w14:textId="77777777" w:rsidR="00437468" w:rsidRPr="009B41EB" w:rsidRDefault="00437468" w:rsidP="00437468">
            <w:pPr>
              <w:rPr>
                <w:lang w:val="de-DE"/>
              </w:rPr>
            </w:pPr>
          </w:p>
          <w:p w14:paraId="6D9FD64F" w14:textId="77777777" w:rsidR="00437468" w:rsidRPr="009B41EB" w:rsidRDefault="000A4667" w:rsidP="00437468">
            <w:sdt>
              <w:sdtPr>
                <w:id w:val="1149013025"/>
                <w:citation/>
              </w:sdtPr>
              <w:sdtEndPr/>
              <w:sdtContent>
                <w:r w:rsidR="009B41EB" w:rsidRPr="009B41EB">
                  <w:fldChar w:fldCharType="begin"/>
                </w:r>
                <w:r w:rsidR="00995208">
                  <w:instrText xml:space="preserve">CITATION Mat32 \l 2057 </w:instrText>
                </w:r>
                <w:r w:rsidR="009B41EB" w:rsidRPr="009B41EB">
                  <w:fldChar w:fldCharType="separate"/>
                </w:r>
                <w:r w:rsidR="00995208">
                  <w:rPr>
                    <w:noProof/>
                  </w:rPr>
                  <w:t>(M. Matiushin, Zakonomernost izmentaemosti tsvetovykh sochetanii: Spravochnik po tsvetu [The Laws Governing the Variability of Color Combinations: A Handbook of Color])</w:t>
                </w:r>
                <w:r w:rsidR="009B41EB" w:rsidRPr="009B41EB">
                  <w:fldChar w:fldCharType="end"/>
                </w:r>
              </w:sdtContent>
            </w:sdt>
          </w:p>
          <w:p w14:paraId="27ED86BE" w14:textId="77777777" w:rsidR="009B41EB" w:rsidRPr="00E9686C" w:rsidRDefault="009B41EB" w:rsidP="00437468"/>
          <w:p w14:paraId="5E56EC2E" w14:textId="77777777" w:rsidR="000425BD" w:rsidRDefault="000A4667" w:rsidP="00437468">
            <w:sdt>
              <w:sdtPr>
                <w:id w:val="2114017049"/>
                <w:citation/>
              </w:sdtPr>
              <w:sdtEndPr/>
              <w:sdtContent>
                <w:r w:rsidR="000425BD">
                  <w:fldChar w:fldCharType="begin"/>
                </w:r>
                <w:r w:rsidR="000425BD">
                  <w:instrText xml:space="preserve"> CITATION Nes07 \l 2057 </w:instrText>
                </w:r>
                <w:r w:rsidR="000425BD">
                  <w:fldChar w:fldCharType="separate"/>
                </w:r>
                <w:r w:rsidR="000425BD">
                  <w:rPr>
                    <w:noProof/>
                  </w:rPr>
                  <w:t>(Nesmelov)</w:t>
                </w:r>
                <w:r w:rsidR="000425BD">
                  <w:fldChar w:fldCharType="end"/>
                </w:r>
              </w:sdtContent>
            </w:sdt>
          </w:p>
          <w:p w14:paraId="47AF93A7" w14:textId="77777777" w:rsidR="00437468" w:rsidRPr="00E9686C" w:rsidRDefault="00437468" w:rsidP="00437468"/>
          <w:p w14:paraId="35C03992" w14:textId="77777777" w:rsidR="00CB32B9" w:rsidRDefault="000A4667" w:rsidP="00437468">
            <w:sdt>
              <w:sdtPr>
                <w:id w:val="1642461210"/>
                <w:citation/>
              </w:sdtPr>
              <w:sdtEndPr/>
              <w:sdtContent>
                <w:r w:rsidR="00CB32B9">
                  <w:fldChar w:fldCharType="begin"/>
                </w:r>
                <w:r w:rsidR="00CB32B9">
                  <w:instrText xml:space="preserve">CITATION Til03 \l 2057 </w:instrText>
                </w:r>
                <w:r w:rsidR="00CB32B9">
                  <w:fldChar w:fldCharType="separate"/>
                </w:r>
                <w:r w:rsidR="00CB32B9">
                  <w:rPr>
                    <w:noProof/>
                  </w:rPr>
                  <w:t>(Tillberg)</w:t>
                </w:r>
                <w:r w:rsidR="00CB32B9">
                  <w:fldChar w:fldCharType="end"/>
                </w:r>
              </w:sdtContent>
            </w:sdt>
          </w:p>
          <w:p w14:paraId="2A6D6FF4" w14:textId="77777777" w:rsidR="00FA6CA8" w:rsidRDefault="00FA6CA8" w:rsidP="00437468"/>
          <w:p w14:paraId="436CBC48" w14:textId="77777777" w:rsidR="00437468" w:rsidRPr="00743F79" w:rsidRDefault="00FA6CA8" w:rsidP="00437468">
            <w:pPr>
              <w:rPr>
                <w:lang w:val="de-DE"/>
              </w:rPr>
            </w:pPr>
            <w:r w:rsidRPr="00D96572">
              <w:rPr>
                <w:lang w:eastAsia="ja-JP"/>
              </w:rPr>
              <w:t xml:space="preserve"> </w:t>
            </w:r>
            <w:r w:rsidR="00437468" w:rsidRPr="00D96572">
              <w:rPr>
                <w:lang w:eastAsia="ja-JP"/>
              </w:rPr>
              <w:t>[</w:t>
            </w:r>
            <w:r w:rsidR="00437468" w:rsidRPr="00D96572">
              <w:t xml:space="preserve">Russian edition: Margareta </w:t>
            </w:r>
            <w:proofErr w:type="spellStart"/>
            <w:r w:rsidR="00437468" w:rsidRPr="00D96572">
              <w:t>Til’berg</w:t>
            </w:r>
            <w:proofErr w:type="spellEnd"/>
            <w:r w:rsidR="00437468" w:rsidRPr="00D96572">
              <w:t xml:space="preserve">, </w:t>
            </w:r>
            <w:proofErr w:type="spellStart"/>
            <w:r w:rsidR="00437468" w:rsidRPr="00D96572">
              <w:rPr>
                <w:i/>
              </w:rPr>
              <w:t>Ts</w:t>
            </w:r>
            <w:r w:rsidR="00437468" w:rsidRPr="00D96572">
              <w:rPr>
                <w:i/>
                <w:iCs/>
              </w:rPr>
              <w:t>vetnaia</w:t>
            </w:r>
            <w:proofErr w:type="spellEnd"/>
            <w:r w:rsidR="00437468" w:rsidRPr="00D96572">
              <w:rPr>
                <w:i/>
                <w:iCs/>
              </w:rPr>
              <w:t xml:space="preserve"> </w:t>
            </w:r>
            <w:proofErr w:type="spellStart"/>
            <w:r w:rsidR="00437468" w:rsidRPr="00D96572">
              <w:rPr>
                <w:i/>
                <w:iCs/>
              </w:rPr>
              <w:t>vselennaia</w:t>
            </w:r>
            <w:proofErr w:type="spellEnd"/>
            <w:r w:rsidR="00437468" w:rsidRPr="00D96572">
              <w:rPr>
                <w:i/>
                <w:iCs/>
              </w:rPr>
              <w:t xml:space="preserve">. </w:t>
            </w:r>
            <w:r w:rsidR="00437468" w:rsidRPr="00743F79">
              <w:rPr>
                <w:i/>
                <w:iCs/>
                <w:lang w:val="de-DE"/>
              </w:rPr>
              <w:t xml:space="preserve">Mikhail </w:t>
            </w:r>
            <w:proofErr w:type="spellStart"/>
            <w:r w:rsidR="00437468" w:rsidRPr="00743F79">
              <w:rPr>
                <w:i/>
                <w:iCs/>
                <w:lang w:val="de-DE"/>
              </w:rPr>
              <w:t>Matiushin</w:t>
            </w:r>
            <w:proofErr w:type="spellEnd"/>
            <w:r w:rsidR="00437468" w:rsidRPr="00743F79">
              <w:rPr>
                <w:i/>
                <w:iCs/>
                <w:lang w:val="de-DE"/>
              </w:rPr>
              <w:t xml:space="preserve"> ob </w:t>
            </w:r>
            <w:proofErr w:type="spellStart"/>
            <w:r w:rsidR="00437468" w:rsidRPr="00743F79">
              <w:rPr>
                <w:i/>
                <w:iCs/>
                <w:lang w:val="de-DE"/>
              </w:rPr>
              <w:t>iskusstve</w:t>
            </w:r>
            <w:proofErr w:type="spellEnd"/>
            <w:r w:rsidR="00437468" w:rsidRPr="00743F79">
              <w:rPr>
                <w:i/>
                <w:iCs/>
                <w:lang w:val="de-DE"/>
              </w:rPr>
              <w:t xml:space="preserve"> i </w:t>
            </w:r>
            <w:proofErr w:type="spellStart"/>
            <w:r w:rsidR="00437468" w:rsidRPr="00743F79">
              <w:rPr>
                <w:i/>
                <w:iCs/>
                <w:lang w:val="de-DE"/>
              </w:rPr>
              <w:t>zrenii</w:t>
            </w:r>
            <w:proofErr w:type="spellEnd"/>
            <w:r w:rsidR="00437468" w:rsidRPr="00743F79">
              <w:rPr>
                <w:lang w:val="de-DE"/>
              </w:rPr>
              <w:t xml:space="preserve">, </w:t>
            </w:r>
            <w:proofErr w:type="spellStart"/>
            <w:r w:rsidR="00437468" w:rsidRPr="00743F79">
              <w:rPr>
                <w:lang w:val="de-DE"/>
              </w:rPr>
              <w:t>Moscow</w:t>
            </w:r>
            <w:proofErr w:type="spellEnd"/>
            <w:r w:rsidR="00437468" w:rsidRPr="00743F79">
              <w:rPr>
                <w:lang w:val="de-DE"/>
              </w:rPr>
              <w:t>:</w:t>
            </w:r>
            <w:r w:rsidR="00437468" w:rsidRPr="00743F79">
              <w:rPr>
                <w:b/>
                <w:lang w:val="de-DE"/>
              </w:rPr>
              <w:t xml:space="preserve"> </w:t>
            </w:r>
            <w:proofErr w:type="spellStart"/>
            <w:r w:rsidR="00437468" w:rsidRPr="00743F79">
              <w:rPr>
                <w:lang w:val="de-DE"/>
              </w:rPr>
              <w:t>Novoe</w:t>
            </w:r>
            <w:proofErr w:type="spellEnd"/>
            <w:r w:rsidR="00437468" w:rsidRPr="00743F79">
              <w:rPr>
                <w:lang w:val="de-DE"/>
              </w:rPr>
              <w:t xml:space="preserve"> </w:t>
            </w:r>
            <w:proofErr w:type="spellStart"/>
            <w:r w:rsidR="00437468" w:rsidRPr="00743F79">
              <w:rPr>
                <w:lang w:val="de-DE"/>
              </w:rPr>
              <w:t>literaturnoe</w:t>
            </w:r>
            <w:proofErr w:type="spellEnd"/>
            <w:r w:rsidR="00437468" w:rsidRPr="00743F79">
              <w:rPr>
                <w:lang w:val="de-DE"/>
              </w:rPr>
              <w:t xml:space="preserve"> </w:t>
            </w:r>
            <w:proofErr w:type="spellStart"/>
            <w:r w:rsidR="00437468" w:rsidRPr="00743F79">
              <w:rPr>
                <w:lang w:val="de-DE"/>
              </w:rPr>
              <w:t>obozreni</w:t>
            </w:r>
            <w:proofErr w:type="spellEnd"/>
            <w:r w:rsidR="00437468" w:rsidRPr="00743F79">
              <w:rPr>
                <w:lang w:val="de-DE"/>
              </w:rPr>
              <w:t>, 2008</w:t>
            </w:r>
            <w:r w:rsidR="00437468" w:rsidRPr="00743F79">
              <w:rPr>
                <w:lang w:val="de-DE" w:eastAsia="ja-JP"/>
              </w:rPr>
              <w:t>].</w:t>
            </w:r>
          </w:p>
          <w:p w14:paraId="3D7FEB6D" w14:textId="77777777" w:rsidR="00437468" w:rsidRDefault="00437468" w:rsidP="00437468">
            <w:pPr>
              <w:rPr>
                <w:lang w:val="de-DE"/>
              </w:rPr>
            </w:pPr>
          </w:p>
          <w:p w14:paraId="6F778332" w14:textId="77777777" w:rsidR="009B41EB" w:rsidRDefault="000A4667" w:rsidP="00437468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-293594097"/>
                <w:citation/>
              </w:sdtPr>
              <w:sdtEndPr/>
              <w:sdtContent>
                <w:r w:rsidR="009B41EB">
                  <w:rPr>
                    <w:lang w:val="de-DE"/>
                  </w:rPr>
                  <w:fldChar w:fldCharType="begin"/>
                </w:r>
                <w:r w:rsidR="009B41EB">
                  <w:instrText xml:space="preserve"> CITATION Wün12 \l 2057 </w:instrText>
                </w:r>
                <w:r w:rsidR="009B41EB">
                  <w:rPr>
                    <w:lang w:val="de-DE"/>
                  </w:rPr>
                  <w:fldChar w:fldCharType="separate"/>
                </w:r>
                <w:r w:rsidR="009B41EB">
                  <w:rPr>
                    <w:noProof/>
                  </w:rPr>
                  <w:t>(Wünsche)</w:t>
                </w:r>
                <w:r w:rsidR="009B41EB">
                  <w:rPr>
                    <w:lang w:val="de-DE"/>
                  </w:rPr>
                  <w:fldChar w:fldCharType="end"/>
                </w:r>
              </w:sdtContent>
            </w:sdt>
          </w:p>
          <w:p w14:paraId="56F103C2" w14:textId="77777777" w:rsidR="009B41EB" w:rsidRDefault="009B41EB" w:rsidP="00437468">
            <w:pPr>
              <w:rPr>
                <w:lang w:val="de-DE"/>
              </w:rPr>
            </w:pPr>
          </w:p>
          <w:p w14:paraId="772A0735" w14:textId="77777777" w:rsidR="009B41EB" w:rsidRDefault="000A4667" w:rsidP="00437468">
            <w:pPr>
              <w:rPr>
                <w:lang w:val="de-DE"/>
              </w:rPr>
            </w:pPr>
            <w:sdt>
              <w:sdtPr>
                <w:rPr>
                  <w:lang w:val="de-DE"/>
                </w:rPr>
                <w:id w:val="508024509"/>
                <w:citation/>
              </w:sdtPr>
              <w:sdtEndPr/>
              <w:sdtContent>
                <w:r w:rsidR="009B41EB">
                  <w:rPr>
                    <w:lang w:val="de-DE"/>
                  </w:rPr>
                  <w:fldChar w:fldCharType="begin"/>
                </w:r>
                <w:r w:rsidR="00C321B7">
                  <w:instrText xml:space="preserve">CITATION Mat18 \l 2057 </w:instrText>
                </w:r>
                <w:r w:rsidR="009B41EB">
                  <w:rPr>
                    <w:lang w:val="de-DE"/>
                  </w:rPr>
                  <w:fldChar w:fldCharType="separate"/>
                </w:r>
                <w:r w:rsidR="00C321B7">
                  <w:rPr>
                    <w:noProof/>
                  </w:rPr>
                  <w:t>(Matiushin, No. 154.78)</w:t>
                </w:r>
                <w:r w:rsidR="009B41EB">
                  <w:rPr>
                    <w:lang w:val="de-DE"/>
                  </w:rPr>
                  <w:fldChar w:fldCharType="end"/>
                </w:r>
              </w:sdtContent>
            </w:sdt>
          </w:p>
          <w:p w14:paraId="22638560" w14:textId="77777777" w:rsidR="00437468" w:rsidRPr="00F21355" w:rsidRDefault="00437468" w:rsidP="00437468"/>
          <w:p w14:paraId="5F0076EF" w14:textId="77777777" w:rsidR="00437468" w:rsidRPr="00743F79" w:rsidRDefault="00437468" w:rsidP="00437468">
            <w:pPr>
              <w:rPr>
                <w:lang w:val="de-DE"/>
              </w:rPr>
            </w:pPr>
          </w:p>
          <w:p w14:paraId="2FDF9E78" w14:textId="77777777" w:rsidR="00437468" w:rsidRDefault="00437468" w:rsidP="008A5B87"/>
          <w:sdt>
            <w:sdtPr>
              <w:alias w:val="Further reading"/>
              <w:tag w:val="furtherReading"/>
              <w:id w:val="-1516217107"/>
              <w:placeholder>
                <w:docPart w:val="4F9FDB3B879B4B24AEAB5BC44BA2EEA7"/>
              </w:placeholder>
              <w:showingPlcHdr/>
            </w:sdtPr>
            <w:sdtEndPr/>
            <w:sdtContent>
              <w:p w14:paraId="30CF2DCC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442CE1ED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EEF1D" w14:textId="77777777" w:rsidR="000A4667" w:rsidRDefault="000A4667" w:rsidP="007A0D55">
      <w:pPr>
        <w:spacing w:after="0" w:line="240" w:lineRule="auto"/>
      </w:pPr>
      <w:r>
        <w:separator/>
      </w:r>
    </w:p>
  </w:endnote>
  <w:endnote w:type="continuationSeparator" w:id="0">
    <w:p w14:paraId="66405B96" w14:textId="77777777" w:rsidR="000A4667" w:rsidRDefault="000A466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Bold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ECFF4" w14:textId="77777777" w:rsidR="000A4667" w:rsidRDefault="000A4667" w:rsidP="007A0D55">
      <w:pPr>
        <w:spacing w:after="0" w:line="240" w:lineRule="auto"/>
      </w:pPr>
      <w:r>
        <w:separator/>
      </w:r>
    </w:p>
  </w:footnote>
  <w:footnote w:type="continuationSeparator" w:id="0">
    <w:p w14:paraId="6DD8ED0C" w14:textId="77777777" w:rsidR="000A4667" w:rsidRDefault="000A466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AF19C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6B3D632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68"/>
    <w:rsid w:val="00032559"/>
    <w:rsid w:val="000425BD"/>
    <w:rsid w:val="00052040"/>
    <w:rsid w:val="0007109C"/>
    <w:rsid w:val="000A4667"/>
    <w:rsid w:val="000B25AE"/>
    <w:rsid w:val="000B55AB"/>
    <w:rsid w:val="000B7BD6"/>
    <w:rsid w:val="000D12B0"/>
    <w:rsid w:val="000D24DC"/>
    <w:rsid w:val="00101B2E"/>
    <w:rsid w:val="00116FA0"/>
    <w:rsid w:val="0015114C"/>
    <w:rsid w:val="00165E9D"/>
    <w:rsid w:val="001A21F3"/>
    <w:rsid w:val="001A2537"/>
    <w:rsid w:val="001A6A06"/>
    <w:rsid w:val="001C012F"/>
    <w:rsid w:val="00210C03"/>
    <w:rsid w:val="002162E2"/>
    <w:rsid w:val="00225C5A"/>
    <w:rsid w:val="00230B10"/>
    <w:rsid w:val="00234353"/>
    <w:rsid w:val="00242D8C"/>
    <w:rsid w:val="00244BB0"/>
    <w:rsid w:val="002A0A0D"/>
    <w:rsid w:val="002B0B37"/>
    <w:rsid w:val="002D5A4F"/>
    <w:rsid w:val="0030662D"/>
    <w:rsid w:val="003235A7"/>
    <w:rsid w:val="003677B6"/>
    <w:rsid w:val="003939E9"/>
    <w:rsid w:val="003B26D1"/>
    <w:rsid w:val="003C275F"/>
    <w:rsid w:val="003D3579"/>
    <w:rsid w:val="003E2795"/>
    <w:rsid w:val="003F0D73"/>
    <w:rsid w:val="00437468"/>
    <w:rsid w:val="00447090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6D00"/>
    <w:rsid w:val="00590035"/>
    <w:rsid w:val="005B177E"/>
    <w:rsid w:val="005B3921"/>
    <w:rsid w:val="005F26D7"/>
    <w:rsid w:val="005F5450"/>
    <w:rsid w:val="0063413D"/>
    <w:rsid w:val="00680EA4"/>
    <w:rsid w:val="006D0412"/>
    <w:rsid w:val="006D05E6"/>
    <w:rsid w:val="006F363A"/>
    <w:rsid w:val="0073174C"/>
    <w:rsid w:val="007411B9"/>
    <w:rsid w:val="00780D95"/>
    <w:rsid w:val="00780DC7"/>
    <w:rsid w:val="007A0D55"/>
    <w:rsid w:val="007B3377"/>
    <w:rsid w:val="007E5F44"/>
    <w:rsid w:val="00821DE3"/>
    <w:rsid w:val="00846CE1"/>
    <w:rsid w:val="00863FE7"/>
    <w:rsid w:val="008A5B87"/>
    <w:rsid w:val="00922950"/>
    <w:rsid w:val="009443CE"/>
    <w:rsid w:val="00995208"/>
    <w:rsid w:val="009A7264"/>
    <w:rsid w:val="009B28AA"/>
    <w:rsid w:val="009B41EB"/>
    <w:rsid w:val="009D1606"/>
    <w:rsid w:val="009E18A1"/>
    <w:rsid w:val="009E73D7"/>
    <w:rsid w:val="00A27D2C"/>
    <w:rsid w:val="00A76FD9"/>
    <w:rsid w:val="00A90633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21B7"/>
    <w:rsid w:val="00C358D4"/>
    <w:rsid w:val="00C6296B"/>
    <w:rsid w:val="00CB32B9"/>
    <w:rsid w:val="00CC586D"/>
    <w:rsid w:val="00CF1542"/>
    <w:rsid w:val="00CF3EC5"/>
    <w:rsid w:val="00D656DA"/>
    <w:rsid w:val="00D83300"/>
    <w:rsid w:val="00D96F16"/>
    <w:rsid w:val="00DC6B48"/>
    <w:rsid w:val="00DD50F8"/>
    <w:rsid w:val="00DF01B0"/>
    <w:rsid w:val="00E016C5"/>
    <w:rsid w:val="00E40223"/>
    <w:rsid w:val="00E5151A"/>
    <w:rsid w:val="00E85A05"/>
    <w:rsid w:val="00E95829"/>
    <w:rsid w:val="00EA606C"/>
    <w:rsid w:val="00EB0C8C"/>
    <w:rsid w:val="00EB51FD"/>
    <w:rsid w:val="00EB77DB"/>
    <w:rsid w:val="00ED139F"/>
    <w:rsid w:val="00EF74F7"/>
    <w:rsid w:val="00F16E2F"/>
    <w:rsid w:val="00F36937"/>
    <w:rsid w:val="00F60F53"/>
    <w:rsid w:val="00FA1925"/>
    <w:rsid w:val="00FA6CA8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63EF"/>
  <w15:chartTrackingRefBased/>
  <w15:docId w15:val="{F486B476-319F-4EA3-8E61-2532EFB2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ina%20Connor\Dropbox\Corrina%20Connor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909AB3BAE9A4E0C9C74E73DE48DF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35C5F-49C4-4236-816A-8670DD72F92E}"/>
      </w:docPartPr>
      <w:docPartBody>
        <w:p w:rsidR="008F54A8" w:rsidRDefault="00D55C5A">
          <w:pPr>
            <w:pStyle w:val="A909AB3BAE9A4E0C9C74E73DE48DF15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7E876237C974290A404C53C3B3E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08375-585E-4887-9906-140233EC76F5}"/>
      </w:docPartPr>
      <w:docPartBody>
        <w:p w:rsidR="008F54A8" w:rsidRDefault="00D55C5A">
          <w:pPr>
            <w:pStyle w:val="F7E876237C974290A404C53C3B3E422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22088D7B31F4C568D782595DB8736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5CC04-C447-42C6-94A4-6F01F6F02E79}"/>
      </w:docPartPr>
      <w:docPartBody>
        <w:p w:rsidR="008F54A8" w:rsidRDefault="00D55C5A">
          <w:pPr>
            <w:pStyle w:val="822088D7B31F4C568D782595DB87367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178E1601CC4E71B6C78F4F10FC5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3F321-AE49-4F69-882F-423D04BE83C9}"/>
      </w:docPartPr>
      <w:docPartBody>
        <w:p w:rsidR="008F54A8" w:rsidRDefault="00D55C5A">
          <w:pPr>
            <w:pStyle w:val="6A178E1601CC4E71B6C78F4F10FC5C7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EBFB1C639E34A19848A77D4374E8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2D7DA-3CAC-4850-B7E8-F96273AC1880}"/>
      </w:docPartPr>
      <w:docPartBody>
        <w:p w:rsidR="008F54A8" w:rsidRDefault="00D55C5A">
          <w:pPr>
            <w:pStyle w:val="AEBFB1C639E34A19848A77D4374E870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B1A2505917B468F9A267E0117DC3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E5DB4-0D35-4348-94B7-A09FA06A6C88}"/>
      </w:docPartPr>
      <w:docPartBody>
        <w:p w:rsidR="008F54A8" w:rsidRDefault="00D55C5A">
          <w:pPr>
            <w:pStyle w:val="6B1A2505917B468F9A267E0117DC38D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7DEA740211840EC832C338FC7F2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291DD-68DF-4414-8FCB-39D32E123A06}"/>
      </w:docPartPr>
      <w:docPartBody>
        <w:p w:rsidR="008F54A8" w:rsidRDefault="00D55C5A">
          <w:pPr>
            <w:pStyle w:val="C7DEA740211840EC832C338FC7F2E60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363D1143C7497CAE7510E0D2B5C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179D-8F20-4484-AC9D-A22D99D410FD}"/>
      </w:docPartPr>
      <w:docPartBody>
        <w:p w:rsidR="008F54A8" w:rsidRDefault="00D55C5A">
          <w:pPr>
            <w:pStyle w:val="56363D1143C7497CAE7510E0D2B5C4E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D1A57BB07CA45E0BD19C0E5173B5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DE715-BF8D-4935-9E3F-58ADF734CC6A}"/>
      </w:docPartPr>
      <w:docPartBody>
        <w:p w:rsidR="008F54A8" w:rsidRDefault="00D55C5A">
          <w:pPr>
            <w:pStyle w:val="3D1A57BB07CA45E0BD19C0E5173B56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B07E956265248A685208CEC58479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82A5B-D7C2-410C-A943-13C2B8FF969A}"/>
      </w:docPartPr>
      <w:docPartBody>
        <w:p w:rsidR="008F54A8" w:rsidRDefault="00D55C5A">
          <w:pPr>
            <w:pStyle w:val="9B07E956265248A685208CEC584790A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Bold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5A"/>
    <w:rsid w:val="00056A3B"/>
    <w:rsid w:val="003A2677"/>
    <w:rsid w:val="006714A5"/>
    <w:rsid w:val="008F54A8"/>
    <w:rsid w:val="0097717B"/>
    <w:rsid w:val="00D5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09AB3BAE9A4E0C9C74E73DE48DF152">
    <w:name w:val="A909AB3BAE9A4E0C9C74E73DE48DF152"/>
  </w:style>
  <w:style w:type="paragraph" w:customStyle="1" w:styleId="F7E876237C974290A404C53C3B3E422F">
    <w:name w:val="F7E876237C974290A404C53C3B3E422F"/>
  </w:style>
  <w:style w:type="paragraph" w:customStyle="1" w:styleId="822088D7B31F4C568D782595DB873676">
    <w:name w:val="822088D7B31F4C568D782595DB873676"/>
  </w:style>
  <w:style w:type="paragraph" w:customStyle="1" w:styleId="6A178E1601CC4E71B6C78F4F10FC5C77">
    <w:name w:val="6A178E1601CC4E71B6C78F4F10FC5C77"/>
  </w:style>
  <w:style w:type="paragraph" w:customStyle="1" w:styleId="AEBFB1C639E34A19848A77D4374E8702">
    <w:name w:val="AEBFB1C639E34A19848A77D4374E8702"/>
  </w:style>
  <w:style w:type="paragraph" w:customStyle="1" w:styleId="6B1A2505917B468F9A267E0117DC38DE">
    <w:name w:val="6B1A2505917B468F9A267E0117DC38DE"/>
  </w:style>
  <w:style w:type="paragraph" w:customStyle="1" w:styleId="C7DEA740211840EC832C338FC7F2E60C">
    <w:name w:val="C7DEA740211840EC832C338FC7F2E60C"/>
  </w:style>
  <w:style w:type="paragraph" w:customStyle="1" w:styleId="56363D1143C7497CAE7510E0D2B5C4EC">
    <w:name w:val="56363D1143C7497CAE7510E0D2B5C4EC"/>
  </w:style>
  <w:style w:type="paragraph" w:customStyle="1" w:styleId="3D1A57BB07CA45E0BD19C0E5173B56DE">
    <w:name w:val="3D1A57BB07CA45E0BD19C0E5173B56DE"/>
  </w:style>
  <w:style w:type="paragraph" w:customStyle="1" w:styleId="9B07E956265248A685208CEC584790AC">
    <w:name w:val="9B07E956265248A685208CEC584790AC"/>
  </w:style>
  <w:style w:type="paragraph" w:customStyle="1" w:styleId="4F9FDB3B879B4B24AEAB5BC44BA2EEA7">
    <w:name w:val="4F9FDB3B879B4B24AEAB5BC44BA2E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Placeholder1</b:Tag>
    <b:SourceType>JournalArticle</b:SourceType>
    <b:Guid>{13CBD916-E5AB-4BCA-A1FB-EA53B5B9FEF2}</b:Guid>
    <b:RefOrder>18</b:RefOrder>
  </b:Source>
  <b:Source>
    <b:Tag>Mat11</b:Tag>
    <b:SourceType>Book</b:SourceType>
    <b:Guid>{7D40BE75-BF95-41E4-8FFE-6DB63A2FDB3B}</b:Guid>
    <b:Title>Tvorchestki put’ khudozhnika: Avtobiografiia [The Artist's Creative Path: Autobiography]</b:Title>
    <b:Year>2011</b:Year>
    <b:City>Koloma</b:City>
    <b:Publisher>Musei Organicheskoi Kul'tury</b:Publisher>
    <b:Author>
      <b:Author>
        <b:NameList>
          <b:Person>
            <b:Last>Matiushin</b:Last>
            <b:First>Mikhail</b:First>
          </b:Person>
        </b:NameList>
      </b:Author>
    </b:Author>
    <b:RefOrder>11</b:RefOrder>
  </b:Source>
  <b:Source>
    <b:Tag>Klo91</b:Tag>
    <b:SourceType>Misc</b:SourceType>
    <b:Guid>{A210FE5C-7403-4D53-B014-D6C8C3517ECC}</b:Guid>
    <b:Title>Matjuschin und die Leningrader Avantgarde [Matiushin and the Leningrad Avant-Garde]</b:Title>
    <b:Year>1991</b:Year>
    <b:City>Karlsruhe; Stuttgart-Munich</b:City>
    <b:Publisher>Oktogon</b:Publisher>
    <b:Medium>Exhibition Cataloque</b:Medium>
    <b:Author>
      <b:Editor>
        <b:NameList>
          <b:Person>
            <b:Last>Klotz</b:Last>
            <b:First>Heinrich</b:First>
          </b:Person>
        </b:NameList>
      </b:Editor>
    </b:Author>
    <b:RefOrder>12</b:RefOrder>
  </b:Source>
  <b:Source>
    <b:Tag>Mik05</b:Tag>
    <b:SourceType>Misc</b:SourceType>
    <b:Guid>{78E6C2EA-DB08-43EF-8024-01B5F4BA03F2}</b:Guid>
    <b:Title>Mikhail Matiushin 1861-1934</b:Title>
    <b:Medium>Exhibition catalogue</b:Medium>
    <b:Year>2005</b:Year>
    <b:City>St Petersburg</b:City>
    <b:Publisher>Dom Matiushina</b:Publisher>
    <b:Author>
      <b:Editor>
        <b:NameList>
          <b:Person>
            <b:Last>Mezerin</b:Last>
            <b:First>Iu.</b:First>
            <b:Middle>V.</b:Middle>
          </b:Person>
        </b:NameList>
      </b:Editor>
    </b:Author>
    <b:RefOrder>13</b:RefOrder>
  </b:Source>
  <b:Source>
    <b:Tag>Wün12</b:Tag>
    <b:SourceType>Book</b:SourceType>
    <b:Guid>{527A8673-4003-48D9-83B8-42B7B9DC878C}</b:Guid>
    <b:Title>Kunst &amp; Leben. Michail Matjuschin und die russischen Avantgarde in St. Petersburg [Art &amp; Life: Mikhail Matiushin and the Russian Avant-Garde in St. Petersburg]</b:Title>
    <b:City>Cologne</b:City>
    <b:Year>2012</b:Year>
    <b:Author>
      <b:Author>
        <b:NameList>
          <b:Person>
            <b:Last>Wünsche</b:Last>
            <b:First>Isabel</b:First>
          </b:Person>
        </b:NameList>
      </b:Author>
    </b:Author>
    <b:Publisher>Böhlau</b:Publisher>
    <b:RefOrder>16</b:RefOrder>
  </b:Source>
  <b:Source>
    <b:Tag>Til03</b:Tag>
    <b:SourceType>Misc</b:SourceType>
    <b:Guid>{CC7FADB4-023D-4E60-8395-FFC82263BB7B}</b:Guid>
    <b:Title>Coloured Universe and the Russian Avant-Garde: Matiushin on Colour Vision in Stalin's Russia 1932</b:Title>
    <b:Year>2003</b:Year>
    <b:Medium>PhD dissertation</b:Medium>
    <b:Author>
      <b:Author>
        <b:NameList>
          <b:Person>
            <b:Last>Tillberg</b:Last>
            <b:First>Margareta</b:First>
          </b:Person>
        </b:NameList>
      </b:Author>
    </b:Author>
    <b:City>Universität Stockholm</b:City>
    <b:RefOrder>15</b:RefOrder>
  </b:Source>
  <b:Source>
    <b:Tag>Til08</b:Tag>
    <b:SourceType>Misc</b:SourceType>
    <b:Guid>{AFEC4A91-5238-4B2D-824C-36674B8B98BB}</b:Guid>
    <b:Title>Tsvetnaia vselennaia. Mikhail Matiushin ob iskusstve i zrenii</b:Title>
    <b:Year>2008</b:Year>
    <b:City>Moscow</b:City>
    <b:Publisher>Novoe literaturnoe obozreni</b:Publisher>
    <b:Author>
      <b:Author>
        <b:NameList>
          <b:Person>
            <b:Last>Til'berg</b:Last>
            <b:First>Margareta</b:First>
          </b:Person>
        </b:NameList>
      </b:Author>
    </b:Author>
    <b:Comments>Russian edition of Coloured Universe and the Russian Avant-Garde: Matiushin on Colour Vision in Stalin's Russia 1932</b:Comments>
    <b:RefOrder>19</b:RefOrder>
  </b:Source>
  <b:Source>
    <b:Tag>Nes07</b:Tag>
    <b:SourceType>Misc</b:SourceType>
    <b:Guid>{25468DD4-0080-4EE5-BBAB-4FA95E2F294F}</b:Guid>
    <b:Author>
      <b:Author>
        <b:NameList>
          <b:Person>
            <b:Last>Nesmelov</b:Last>
          </b:Person>
        </b:NameList>
      </b:Author>
    </b:Author>
    <b:Title>Professor Mikhail Matiushin i ego ucheniki 1922-1926 godov [Professor Mikhail Matiushin and his Students 1922-1926]</b:Title>
    <b:Year>2007</b:Year>
    <b:City>St Petersburg</b:City>
    <b:Publisher>Nauch.-Issl Muzei Russ. Akademii Khudozhestv</b:Publisher>
    <b:RefOrder>14</b:RefOrder>
  </b:Source>
  <b:Source>
    <b:Tag>Matiushin13</b:Tag>
    <b:SourceType>ArticleInAPeriodical</b:SourceType>
    <b:Guid>{58006BBF-8B6A-428C-A55A-4E5EE8829C69}</b:Guid>
    <b:Author>
      <b:Author>
        <b:NameList>
          <b:Person>
            <b:Last>Matiushin</b:Last>
            <b:First>Mikhail</b:First>
          </b:Person>
        </b:NameList>
      </b:Author>
    </b:Author>
    <b:Title>O knige Metsanzhe-Gleza 'Du Cubisme'</b:Title>
    <b:Year>1913</b:Year>
    <b:Pages>25-34</b:Pages>
    <b:PeriodicalTitle>Souiz Molodezhi (Union of Youth)</b:PeriodicalTitle>
    <b:Month>March</b:Month>
    <b:Issue>3</b:Issue>
    <b:RefOrder>1</b:RefOrder>
  </b:Source>
  <b:Source>
    <b:Tag>Mat14</b:Tag>
    <b:SourceType>JournalArticle</b:SourceType>
    <b:Guid>{A9C22FC4-7391-4CDE-A858-4424BF5044D6}</b:Guid>
    <b:Title>Futurizm v Peterburge. Spektakli 2, 3, 4 i 5 ogo dekabrja 1913 ogo goda [Futurism in Petersburg: Performances of December 2, 3, 4 and 4, 1913]</b:Title>
    <b:Year>1914</b:Year>
    <b:City>Moscow</b:City>
    <b:Author>
      <b:Author>
        <b:NameList>
          <b:Person>
            <b:Last>Matiushin</b:Last>
            <b:First>Mikhail</b:First>
          </b:Person>
        </b:NameList>
      </b:Author>
    </b:Author>
    <b:JournalName>Futuristy. Pervyi zhurnal russkikh futuristov [Futurists. First Journal of Russian Futurists]</b:JournalName>
    <b:Pages>153-57</b:Pages>
    <b:Issue>1, 2</b:Issue>
    <b:RefOrder>2</b:RefOrder>
  </b:Source>
  <b:Source>
    <b:Tag>Mat15</b:Tag>
    <b:SourceType>Misc</b:SourceType>
    <b:Guid>{67FEC317-F788-4B08-B892-774D96C13F0A}</b:Guid>
    <b:Title>Osennii son. Siuita dlia skripki i pianino [An Autumnal Dream: Suite for Violin and Piano]</b:Title>
    <b:Year>1915</b:Year>
    <b:Medium>Musical score</b:Medium>
    <b:Author>
      <b:Author>
        <b:NameList>
          <b:Person>
            <b:Last>Matiushin</b:Last>
            <b:First>Mikhail</b:First>
          </b:Person>
        </b:NameList>
      </b:Author>
    </b:Author>
    <b:City>Petrograd</b:City>
    <b:Publisher>Zhuravl</b:Publisher>
    <b:RefOrder>3</b:RefOrder>
  </b:Source>
  <b:Source>
    <b:Tag>Mat151</b:Tag>
    <b:SourceType>Misc</b:SourceType>
    <b:Guid>{AD4F1CE6-B128-41B6-8478-D68F9FE1F0F8}</b:Guid>
    <b:Author>
      <b:Author>
        <b:NameList>
          <b:Person>
            <b:Last>Matiushin</b:Last>
            <b:First>Mikhail</b:First>
          </b:Person>
        </b:NameList>
      </b:Author>
    </b:Author>
    <b:Title>Don Kikhot. Siuita dlia pianino [Don Quixote; Suite for Piano]</b:Title>
    <b:Medium>Musical score</b:Medium>
    <b:Year>1915</b:Year>
    <b:City>Petrograd</b:City>
    <b:Publisher>Zhuravl</b:Publisher>
    <b:RefOrder>4</b:RefOrder>
  </b:Source>
  <b:Source>
    <b:Tag>Mat152</b:Tag>
    <b:SourceType>Misc</b:SourceType>
    <b:Guid>{E96DF72D-1EF2-43BD-9E0F-2AD6356E5D11}</b:Guid>
    <b:Author>
      <b:Author>
        <b:NameList>
          <b:Person>
            <b:Last>Matiushin</b:Last>
            <b:First>Mikhail</b:First>
          </b:Person>
        </b:NameList>
      </b:Author>
    </b:Author>
    <b:Title>Rukovodstvo k isucheni chetvertei tona dlia skripki [Guide to Studying Quarter-Tones for Violin]</b:Title>
    <b:Medium>Musical score</b:Medium>
    <b:Year>1915</b:Year>
    <b:City>Petrograd</b:City>
    <b:Publisher>Zhuravl</b:Publisher>
    <b:RefOrder>5</b:RefOrder>
  </b:Source>
  <b:Source>
    <b:Tag>Mat23</b:Tag>
    <b:SourceType>ArticleInAPeriodical</b:SourceType>
    <b:Guid>{A85A449D-0323-4BA4-96CC-F2CE66E4EFF5}</b:Guid>
    <b:Title>Ne iskusstvo, a zhizn [Not Art but Life]</b:Title>
    <b:Year>1923</b:Year>
    <b:Month>May</b:Month>
    <b:Day>22</b:Day>
    <b:Author>
      <b:Author>
        <b:NameList>
          <b:Person>
            <b:Last>Matiushin</b:Last>
            <b:First>Mikhail</b:First>
          </b:Person>
        </b:NameList>
      </b:Author>
    </b:Author>
    <b:PeriodicalTitle>Zhizn' iskusstva [The Life of Art]</b:PeriodicalTitle>
    <b:Pages>15</b:Pages>
    <b:Issue>20</b:Issue>
    <b:RefOrder>6</b:RefOrder>
  </b:Source>
  <b:Source>
    <b:Tag>Mat28</b:Tag>
    <b:SourceType>ArticleInAPeriodical</b:SourceType>
    <b:Guid>{B51E2318-B044-474B-BEA2-5244EFDC036C}</b:Guid>
    <b:Author>
      <b:Author>
        <b:NameList>
          <b:Person>
            <b:Last>Matiushin</b:Last>
            <b:First>Mikhail</b:First>
          </b:Person>
        </b:NameList>
      </b:Author>
    </b:Author>
    <b:Title>Sproba novogo bidchuttia prostoroni [Attempt of a New Perception of Space]</b:Title>
    <b:PeriodicalTitle>Nova generatsiia [New Generation]</b:PeriodicalTitle>
    <b:Year>1928</b:Year>
    <b:Pages>311-22</b:Pages>
    <b:Issue>11</b:Issue>
    <b:RefOrder>7</b:RefOrder>
  </b:Source>
  <b:Source>
    <b:Tag>Mat32</b:Tag>
    <b:SourceType>Book</b:SourceType>
    <b:Guid>{0AB5708B-F5C7-49F4-85BC-D20B096445D1}</b:Guid>
    <b:Title>Zakonomernost izmentaemosti tsvetovykh sochetanii: Spravochnik po tsvetu [The Laws Governing the Variability of Color Combinations: A Handbook of Color]</b:Title>
    <b:Year>1932</b:Year>
    <b:Author>
      <b:Author>
        <b:NameList>
          <b:Person>
            <b:Last>Matiushin</b:Last>
            <b:First>Mikhail</b:First>
          </b:Person>
        </b:NameList>
      </b:Author>
    </b:Author>
    <b:City>Moscow; Leningrad</b:City>
    <b:Publisher>Promizdat</b:Publisher>
    <b:RefOrder>8</b:RefOrder>
  </b:Source>
  <b:Source>
    <b:Tag>Mat76</b:Tag>
    <b:SourceType>BookSection</b:SourceType>
    <b:Guid>{CB49395E-9FF8-4B44-80A2-AE833682441B}</b:Guid>
    <b:Title>'Russkie kubo-futuristy [Russian Cubo-Futurists]</b:Title>
    <b:Year>1976</b:Year>
    <b:City>Stockholm</b:City>
    <b:Publisher>Almqvist &amp; Wicksell International</b:Publisher>
    <b:Author>
      <b:Author>
        <b:NameList>
          <b:Person>
            <b:Last>Matiushin</b:Last>
            <b:First>Mikhail</b:First>
          </b:Person>
        </b:NameList>
      </b:Author>
      <b:Editor>
        <b:NameList>
          <b:Person>
            <b:Last>Chardžiev</b:Last>
            <b:First>Nikolaj</b:First>
          </b:Person>
        </b:NameList>
      </b:Editor>
    </b:Author>
    <b:BookTitle>K istorii russkogo avangarda [The Russian Avant-Garde]</b:BookTitle>
    <b:Pages>135-58</b:Pages>
    <b:RefOrder>9</b:RefOrder>
  </b:Source>
  <b:Source>
    <b:Tag>Mat761</b:Tag>
    <b:SourceType>BookSection</b:SourceType>
    <b:Guid>{60A240D2-12F4-4FF0-9577-E0BBE3419286}</b:Guid>
    <b:Author>
      <b:Author>
        <b:NameList>
          <b:Person>
            <b:Last>Matiushin</b:Last>
            <b:First>Mikhail</b:First>
          </b:Person>
        </b:NameList>
      </b:Author>
      <b:Editor>
        <b:NameList>
          <b:Person>
            <b:Last>Chardžiev</b:Last>
            <b:First>Nikolaj</b:First>
          </b:Person>
        </b:NameList>
      </b:Editor>
    </b:Author>
    <b:Title>Opyt khudozhnika novoi mery [An Artist's Experience of a New Dimension]</b:Title>
    <b:BookTitle>K istorii russkogo avangarda [The Russian Avant-Garde]</b:BookTitle>
    <b:Year>1976</b:Year>
    <b:Pages>159-87</b:Pages>
    <b:City>Stockholm</b:City>
    <b:Publisher>Almqvist &amp; Wiksell International</b:Publisher>
    <b:RefOrder>10</b:RefOrder>
  </b:Source>
  <b:Source>
    <b:Tag>Mat18</b:Tag>
    <b:SourceType>Art</b:SourceType>
    <b:Guid>{A78D46C5-62F8-47ED-B0C1-2DB223AF6C06}</b:Guid>
    <b:Title>Painterly-Musical Construction</b:Title>
    <b:Medium>Gouache on cardboard</b:Medium>
    <b:Year>1918</b:Year>
    <b:City>Thessaloniki</b:City>
    <b:Author>
      <b:Artist>
        <b:NameList>
          <b:Person>
            <b:Last>Matiushin</b:Last>
            <b:First>Mikhail</b:First>
          </b:Person>
        </b:NameList>
      </b:Artist>
    </b:Author>
    <b:Institution>George Costakis Collection, Museum for Contemporary Art</b:Institution>
    <b:ShortTitle>No. 154.78</b:ShortTitle>
    <b:Comments>51.4 x 63.7</b:Comments>
    <b:RefOrder>17</b:RefOrder>
  </b:Source>
</b:Sources>
</file>

<file path=customXml/itemProps1.xml><?xml version="1.0" encoding="utf-8"?>
<ds:datastoreItem xmlns:ds="http://schemas.openxmlformats.org/officeDocument/2006/customXml" ds:itemID="{FA1787AA-237F-CB45-B931-B9E05B0A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C:\Users\Corrina Connor\Dropbox\Corrina Connor\Routledge Enyclopedia of Modernism Word Template.dotx</Template>
  <TotalTime>127</TotalTime>
  <Pages>3</Pages>
  <Words>977</Words>
  <Characters>5570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Corrina Connor</dc:creator>
  <cp:keywords/>
  <dc:description/>
  <cp:lastModifiedBy>Yan Tang</cp:lastModifiedBy>
  <cp:revision>32</cp:revision>
  <dcterms:created xsi:type="dcterms:W3CDTF">2015-10-07T16:35:00Z</dcterms:created>
  <dcterms:modified xsi:type="dcterms:W3CDTF">2016-01-11T03:19:00Z</dcterms:modified>
</cp:coreProperties>
</file>