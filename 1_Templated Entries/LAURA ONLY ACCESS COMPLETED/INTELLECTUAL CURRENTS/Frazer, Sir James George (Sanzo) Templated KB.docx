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45497C" w14:textId="77777777" w:rsidTr="00922950">
        <w:tc>
          <w:tcPr>
            <w:tcW w:w="491" w:type="dxa"/>
            <w:vMerge w:val="restart"/>
            <w:shd w:val="clear" w:color="auto" w:fill="A6A6A6" w:themeFill="background1" w:themeFillShade="A6"/>
            <w:textDirection w:val="btLr"/>
          </w:tcPr>
          <w:p w14:paraId="7EE08B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74BC4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00BEA58B" w14:textId="77777777" w:rsidR="00B574C9" w:rsidRDefault="005A293A" w:rsidP="005A293A">
                <w:r>
                  <w:rPr>
                    <w:lang w:val="en-US"/>
                  </w:rPr>
                  <w:t>Joseph</w:t>
                </w:r>
              </w:p>
            </w:tc>
          </w:sdtContent>
        </w:sdt>
        <w:sdt>
          <w:sdtPr>
            <w:rPr>
              <w:lang w:val="en-US"/>
            </w:rPr>
            <w:alias w:val="Middle name"/>
            <w:tag w:val="authorMiddleName"/>
            <w:id w:val="-2076034781"/>
            <w:placeholder>
              <w:docPart w:val="59EF40A0DFDC4AE38922C90B917DAAC5"/>
            </w:placeholder>
            <w:text/>
          </w:sdtPr>
          <w:sdtEndPr/>
          <w:sdtContent>
            <w:tc>
              <w:tcPr>
                <w:tcW w:w="2551" w:type="dxa"/>
              </w:tcPr>
              <w:p w14:paraId="2CE171B5" w14:textId="77777777" w:rsidR="00B574C9" w:rsidRDefault="005A293A" w:rsidP="00922950">
                <w:r w:rsidRPr="005A293A">
                  <w:rPr>
                    <w:lang w:val="en-US"/>
                  </w:rPr>
                  <w:t>Emanuel</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5FD3E6AC" w14:textId="77777777" w:rsidR="00B574C9" w:rsidRDefault="005A293A" w:rsidP="00922950">
                <w:proofErr w:type="spellStart"/>
                <w:r w:rsidRPr="005A293A">
                  <w:rPr>
                    <w:lang w:val="en-US"/>
                  </w:rPr>
                  <w:t>Sanzo</w:t>
                </w:r>
                <w:proofErr w:type="spellEnd"/>
              </w:p>
            </w:tc>
          </w:sdtContent>
        </w:sdt>
      </w:tr>
      <w:tr w:rsidR="00B574C9" w14:paraId="058D57C9" w14:textId="77777777" w:rsidTr="001A6A06">
        <w:trPr>
          <w:trHeight w:val="986"/>
        </w:trPr>
        <w:tc>
          <w:tcPr>
            <w:tcW w:w="491" w:type="dxa"/>
            <w:vMerge/>
            <w:shd w:val="clear" w:color="auto" w:fill="A6A6A6" w:themeFill="background1" w:themeFillShade="A6"/>
          </w:tcPr>
          <w:p w14:paraId="0020F8E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BF9B47A" w14:textId="77777777" w:rsidR="00B574C9" w:rsidRDefault="00B574C9" w:rsidP="00922950">
                <w:r>
                  <w:rPr>
                    <w:rStyle w:val="PlaceholderText"/>
                  </w:rPr>
                  <w:t>[Enter your biography]</w:t>
                </w:r>
              </w:p>
            </w:tc>
          </w:sdtContent>
        </w:sdt>
      </w:tr>
      <w:tr w:rsidR="00B574C9" w14:paraId="300C92AC" w14:textId="77777777" w:rsidTr="001A6A06">
        <w:trPr>
          <w:trHeight w:val="986"/>
        </w:trPr>
        <w:tc>
          <w:tcPr>
            <w:tcW w:w="491" w:type="dxa"/>
            <w:vMerge/>
            <w:shd w:val="clear" w:color="auto" w:fill="A6A6A6" w:themeFill="background1" w:themeFillShade="A6"/>
          </w:tcPr>
          <w:p w14:paraId="1A6D6300"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717BA8ED" w14:textId="77777777" w:rsidR="00B574C9" w:rsidRDefault="005A293A" w:rsidP="005A293A">
                <w:r w:rsidRPr="005A293A">
                  <w:rPr>
                    <w:lang w:val="en-US"/>
                  </w:rPr>
                  <w:t>Unive</w:t>
                </w:r>
                <w:r>
                  <w:rPr>
                    <w:lang w:val="en-US"/>
                  </w:rPr>
                  <w:t>rsity of California</w:t>
                </w:r>
              </w:p>
            </w:tc>
          </w:sdtContent>
        </w:sdt>
      </w:tr>
    </w:tbl>
    <w:p w14:paraId="6D638C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D5C27D" w14:textId="77777777" w:rsidTr="00244BB0">
        <w:tc>
          <w:tcPr>
            <w:tcW w:w="9016" w:type="dxa"/>
            <w:shd w:val="clear" w:color="auto" w:fill="A6A6A6" w:themeFill="background1" w:themeFillShade="A6"/>
            <w:tcMar>
              <w:top w:w="113" w:type="dxa"/>
              <w:bottom w:w="113" w:type="dxa"/>
            </w:tcMar>
          </w:tcPr>
          <w:p w14:paraId="1F17B7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D96F44"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29316AC" w14:textId="77777777" w:rsidR="003F0D73" w:rsidRPr="00FB589A" w:rsidRDefault="005A293A" w:rsidP="005A293A">
                <w:pPr>
                  <w:rPr>
                    <w:b/>
                  </w:rPr>
                </w:pPr>
                <w:r>
                  <w:rPr>
                    <w:lang w:val="en-US"/>
                  </w:rPr>
                  <w:t>Frazer</w:t>
                </w:r>
                <w:r w:rsidRPr="005A293A">
                  <w:rPr>
                    <w:lang w:val="en-US"/>
                  </w:rPr>
                  <w:t>, Si</w:t>
                </w:r>
                <w:r w:rsidR="003451DA">
                  <w:rPr>
                    <w:lang w:val="en-US"/>
                  </w:rPr>
                  <w:t>r James George (1 January, 1854–</w:t>
                </w:r>
                <w:r w:rsidRPr="005A293A">
                  <w:rPr>
                    <w:lang w:val="en-US"/>
                  </w:rPr>
                  <w:t>7 May, 1941)</w:t>
                </w:r>
              </w:p>
            </w:tc>
          </w:sdtContent>
        </w:sdt>
      </w:tr>
      <w:tr w:rsidR="00464699" w14:paraId="7BC676B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38E79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73D8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7C4E42F" w14:textId="77777777" w:rsidR="003451DA" w:rsidRDefault="005A293A" w:rsidP="00FB4059">
                <w:r>
                  <w:t xml:space="preserve">James Frazer was a Scottish classicist, social theorist, anthropologist, and historian of religion. He was a Fellow at Trinity College, Cambridge University. In addition to his influential entries in the </w:t>
                </w:r>
                <w:proofErr w:type="spellStart"/>
                <w:r w:rsidRPr="00105EAE">
                  <w:rPr>
                    <w:i/>
                  </w:rPr>
                  <w:t>Encyclopedia</w:t>
                </w:r>
                <w:proofErr w:type="spellEnd"/>
                <w:r w:rsidRPr="00105EAE">
                  <w:rPr>
                    <w:i/>
                  </w:rPr>
                  <w:t xml:space="preserve"> Britannica</w:t>
                </w:r>
                <w:r>
                  <w:t xml:space="preserve"> (e.g., </w:t>
                </w:r>
                <w:r w:rsidR="00FB4059">
                  <w:t>‘</w:t>
                </w:r>
                <w:r>
                  <w:t>Taboo</w:t>
                </w:r>
                <w:r w:rsidR="003451DA">
                  <w:t>’,</w:t>
                </w:r>
                <w:r>
                  <w:t xml:space="preserve"> </w:t>
                </w:r>
                <w:r w:rsidR="00FB4059">
                  <w:t>‘</w:t>
                </w:r>
                <w:r>
                  <w:t>Totem</w:t>
                </w:r>
                <w:r w:rsidR="00FB4059">
                  <w:t>’</w:t>
                </w:r>
                <w:r>
                  <w:t xml:space="preserve">), Frazer published voluminous translations, editions, and monographs in the fields of classics (e.g., </w:t>
                </w:r>
                <w:r>
                  <w:rPr>
                    <w:i/>
                  </w:rPr>
                  <w:t>Pausanias’s Description of Greece</w:t>
                </w:r>
                <w:r>
                  <w:t xml:space="preserve"> [1898], an edition of Ovid’s </w:t>
                </w:r>
                <w:proofErr w:type="spellStart"/>
                <w:r w:rsidRPr="00CF70B1">
                  <w:rPr>
                    <w:i/>
                  </w:rPr>
                  <w:t>Fasti</w:t>
                </w:r>
                <w:proofErr w:type="spellEnd"/>
                <w:r>
                  <w:t xml:space="preserve"> [1929]), religion (e.g., </w:t>
                </w:r>
                <w:r>
                  <w:rPr>
                    <w:i/>
                  </w:rPr>
                  <w:t>Lectures on the Early History of the Kingship</w:t>
                </w:r>
                <w:r>
                  <w:t xml:space="preserve"> [1905], </w:t>
                </w:r>
                <w:proofErr w:type="spellStart"/>
                <w:r>
                  <w:rPr>
                    <w:i/>
                  </w:rPr>
                  <w:t>Totemism</w:t>
                </w:r>
                <w:proofErr w:type="spellEnd"/>
                <w:r>
                  <w:rPr>
                    <w:i/>
                  </w:rPr>
                  <w:t xml:space="preserve"> and Exogamy</w:t>
                </w:r>
                <w:r>
                  <w:t xml:space="preserve"> [1910]), and biblical studies (e.g., </w:t>
                </w:r>
                <w:r>
                  <w:rPr>
                    <w:i/>
                  </w:rPr>
                  <w:t>Folk-Lore in the Old Testament</w:t>
                </w:r>
                <w:r>
                  <w:t xml:space="preserve"> [1918]).</w:t>
                </w:r>
                <w:r>
                  <w:tab/>
                </w:r>
              </w:p>
              <w:p w14:paraId="27729E3E" w14:textId="77777777" w:rsidR="003451DA" w:rsidRDefault="003451DA" w:rsidP="00FB4059"/>
              <w:p w14:paraId="732D68B8" w14:textId="77777777" w:rsidR="00E85A05" w:rsidRDefault="003451DA" w:rsidP="00FB4059">
                <w:r>
                  <w:t xml:space="preserve">Frazer is best known for his massive enterprise in comparative religion and mythology, </w:t>
                </w:r>
                <w:r>
                  <w:rPr>
                    <w:i/>
                  </w:rPr>
                  <w:t>The Golden Bough</w:t>
                </w:r>
                <w:r>
                  <w:t xml:space="preserve"> (</w:t>
                </w:r>
                <w:r w:rsidRPr="003A76F6">
                  <w:rPr>
                    <w:i/>
                  </w:rPr>
                  <w:t>GB</w:t>
                </w:r>
                <w:r>
                  <w:t xml:space="preserve">). Although it was originally published in two volumes (1890), </w:t>
                </w:r>
                <w:r w:rsidRPr="003A76F6">
                  <w:rPr>
                    <w:i/>
                  </w:rPr>
                  <w:t>GB</w:t>
                </w:r>
                <w:r>
                  <w:t xml:space="preserve"> subsequently expanded into three volumes (2</w:t>
                </w:r>
                <w:r w:rsidRPr="00DA4FD6">
                  <w:rPr>
                    <w:vertAlign w:val="superscript"/>
                  </w:rPr>
                  <w:t>nd</w:t>
                </w:r>
                <w:r>
                  <w:t xml:space="preserve"> ed., 1900), and then into twelve volumes (3</w:t>
                </w:r>
                <w:r w:rsidRPr="00DA4FD6">
                  <w:rPr>
                    <w:vertAlign w:val="superscript"/>
                  </w:rPr>
                  <w:t>rd</w:t>
                </w:r>
                <w:r>
                  <w:t xml:space="preserve"> ed., 1911–19</w:t>
                </w:r>
                <w:r>
                  <w:t>15). An abridged volume was published in 1922 and a thirteenth volume (</w:t>
                </w:r>
                <w:r>
                  <w:rPr>
                    <w:i/>
                  </w:rPr>
                  <w:t>Aftermath</w:t>
                </w:r>
                <w:r>
                  <w:t xml:space="preserve">) appeared in 1936. Although </w:t>
                </w:r>
                <w:r w:rsidRPr="003A76F6">
                  <w:rPr>
                    <w:i/>
                  </w:rPr>
                  <w:t>GB</w:t>
                </w:r>
                <w:r>
                  <w:t xml:space="preserve"> is marked by copious data woven into numerous digressions and excursions, it revolves around the ritual slaying of the priest of Diana who kept watch over the sacred tree in the grove of </w:t>
                </w:r>
                <w:proofErr w:type="spellStart"/>
                <w:r>
                  <w:t>Nemi</w:t>
                </w:r>
                <w:proofErr w:type="spellEnd"/>
                <w:r>
                  <w:t>.</w:t>
                </w:r>
              </w:p>
            </w:tc>
          </w:sdtContent>
        </w:sdt>
      </w:tr>
      <w:tr w:rsidR="003F0D73" w14:paraId="5B6ECAC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6A02010" w14:textId="77777777" w:rsidR="005A293A" w:rsidRDefault="005A293A" w:rsidP="00FB4059">
                <w:r>
                  <w:t xml:space="preserve">James Frazer was a Scottish classicist, social theorist, anthropologist, and historian of religion. He was a Fellow at Trinity College, Cambridge University. In addition to his influential entries in the </w:t>
                </w:r>
                <w:proofErr w:type="spellStart"/>
                <w:r w:rsidRPr="00105EAE">
                  <w:rPr>
                    <w:i/>
                  </w:rPr>
                  <w:t>Encyclopedia</w:t>
                </w:r>
                <w:proofErr w:type="spellEnd"/>
                <w:r w:rsidRPr="00105EAE">
                  <w:rPr>
                    <w:i/>
                  </w:rPr>
                  <w:t xml:space="preserve"> Britannica</w:t>
                </w:r>
                <w:r>
                  <w:t xml:space="preserve"> (e.g., </w:t>
                </w:r>
                <w:r w:rsidR="00FB4059">
                  <w:t>‘</w:t>
                </w:r>
                <w:r>
                  <w:t>Taboo</w:t>
                </w:r>
                <w:r w:rsidR="003451DA">
                  <w:t>’,</w:t>
                </w:r>
                <w:r>
                  <w:t xml:space="preserve"> </w:t>
                </w:r>
                <w:r w:rsidR="00FB4059">
                  <w:t>‘</w:t>
                </w:r>
                <w:r>
                  <w:t>Totem</w:t>
                </w:r>
                <w:r w:rsidR="00FB4059">
                  <w:t>’</w:t>
                </w:r>
                <w:r>
                  <w:t xml:space="preserve">), Frazer published voluminous translations, editions, and monographs in the fields of classics (e.g., </w:t>
                </w:r>
                <w:r>
                  <w:rPr>
                    <w:i/>
                  </w:rPr>
                  <w:t>Pausanias’s Description of Greece</w:t>
                </w:r>
                <w:r>
                  <w:t xml:space="preserve"> [1898], an edition of Ovid’s </w:t>
                </w:r>
                <w:proofErr w:type="spellStart"/>
                <w:r w:rsidRPr="00CF70B1">
                  <w:rPr>
                    <w:i/>
                  </w:rPr>
                  <w:t>Fasti</w:t>
                </w:r>
                <w:proofErr w:type="spellEnd"/>
                <w:r>
                  <w:t xml:space="preserve"> [1929]), religion (e.g., </w:t>
                </w:r>
                <w:r>
                  <w:rPr>
                    <w:i/>
                  </w:rPr>
                  <w:t>Lectures on the Early History of the Kingship</w:t>
                </w:r>
                <w:r>
                  <w:t xml:space="preserve"> [1905], </w:t>
                </w:r>
                <w:proofErr w:type="spellStart"/>
                <w:r>
                  <w:rPr>
                    <w:i/>
                  </w:rPr>
                  <w:t>Totemism</w:t>
                </w:r>
                <w:proofErr w:type="spellEnd"/>
                <w:r>
                  <w:rPr>
                    <w:i/>
                  </w:rPr>
                  <w:t xml:space="preserve"> and Exogamy</w:t>
                </w:r>
                <w:r>
                  <w:t xml:space="preserve"> [1910]), and biblical studies (e.g., </w:t>
                </w:r>
                <w:r>
                  <w:rPr>
                    <w:i/>
                  </w:rPr>
                  <w:t>Folk-Lore in the Old Testament</w:t>
                </w:r>
                <w:r>
                  <w:t xml:space="preserve"> [1918]).</w:t>
                </w:r>
                <w:r>
                  <w:tab/>
                </w:r>
              </w:p>
              <w:p w14:paraId="47FACC3F" w14:textId="77777777" w:rsidR="005A293A" w:rsidRDefault="005A293A" w:rsidP="00FB4059"/>
              <w:p w14:paraId="7B7A5CD5" w14:textId="77777777" w:rsidR="005A293A" w:rsidRDefault="005A293A" w:rsidP="00FB4059">
                <w:r>
                  <w:t xml:space="preserve">Frazer is best known for his massive enterprise in comparative religion and mythology, </w:t>
                </w:r>
                <w:r>
                  <w:rPr>
                    <w:i/>
                  </w:rPr>
                  <w:t>The Golden Bough</w:t>
                </w:r>
                <w:r>
                  <w:t xml:space="preserve"> (</w:t>
                </w:r>
                <w:r w:rsidRPr="003A76F6">
                  <w:rPr>
                    <w:i/>
                  </w:rPr>
                  <w:t>GB</w:t>
                </w:r>
                <w:r>
                  <w:t xml:space="preserve">). Although it was originally published in two volumes (1890), </w:t>
                </w:r>
                <w:r w:rsidRPr="003A76F6">
                  <w:rPr>
                    <w:i/>
                  </w:rPr>
                  <w:t>GB</w:t>
                </w:r>
                <w:r>
                  <w:t xml:space="preserve"> subsequently expanded into three volumes (2</w:t>
                </w:r>
                <w:r w:rsidRPr="00DA4FD6">
                  <w:rPr>
                    <w:vertAlign w:val="superscript"/>
                  </w:rPr>
                  <w:t>nd</w:t>
                </w:r>
                <w:r>
                  <w:t xml:space="preserve"> ed., 1900), and then into twelve volumes (3</w:t>
                </w:r>
                <w:r w:rsidRPr="00DA4FD6">
                  <w:rPr>
                    <w:vertAlign w:val="superscript"/>
                  </w:rPr>
                  <w:t>rd</w:t>
                </w:r>
                <w:r w:rsidR="003451DA">
                  <w:t xml:space="preserve"> ed., 1911–19</w:t>
                </w:r>
                <w:r>
                  <w:t>15). An abridged volume was published in 1922 and a thirteenth volume (</w:t>
                </w:r>
                <w:r>
                  <w:rPr>
                    <w:i/>
                  </w:rPr>
                  <w:t>Aftermath</w:t>
                </w:r>
                <w:r>
                  <w:t xml:space="preserve">) appeared in 1936. Although </w:t>
                </w:r>
                <w:r w:rsidRPr="003A76F6">
                  <w:rPr>
                    <w:i/>
                  </w:rPr>
                  <w:t>GB</w:t>
                </w:r>
                <w:r>
                  <w:t xml:space="preserve"> is marked by copious data woven into numerous digressions and excursions, it revolves around the ritual slaying of the priest of Diana who kept watch over the sacred tree in the grove of </w:t>
                </w:r>
                <w:proofErr w:type="spellStart"/>
                <w:r>
                  <w:t>Nemi</w:t>
                </w:r>
                <w:proofErr w:type="spellEnd"/>
                <w:r>
                  <w:t>. In this tradition, if a runaway slave broke off a branch of the sacred tree</w:t>
                </w:r>
                <w:r w:rsidR="003451DA">
                  <w:t xml:space="preserve"> </w:t>
                </w:r>
                <w:r>
                  <w:t xml:space="preserve">—which Frazer identified both with the golden bough mentioned in Virgil’s </w:t>
                </w:r>
                <w:r w:rsidRPr="006F42F9">
                  <w:rPr>
                    <w:i/>
                  </w:rPr>
                  <w:t>Aeneid</w:t>
                </w:r>
                <w:r>
                  <w:t xml:space="preserve"> and the mistletoe plant</w:t>
                </w:r>
                <w:r w:rsidR="003451DA">
                  <w:t xml:space="preserve"> </w:t>
                </w:r>
                <w:r>
                  <w:t>—</w:t>
                </w:r>
                <w:r w:rsidR="003451DA">
                  <w:t xml:space="preserve"> </w:t>
                </w:r>
                <w:r>
                  <w:t xml:space="preserve">and killed the priest, that slave would become the priest until he himself was slain. Frazer understood the priest as a king who represented the god </w:t>
                </w:r>
                <w:proofErr w:type="spellStart"/>
                <w:r>
                  <w:t>Virbius</w:t>
                </w:r>
                <w:proofErr w:type="spellEnd"/>
                <w:r>
                  <w:t xml:space="preserve"> and embodied the well-being of the community. As a </w:t>
                </w:r>
                <w:r w:rsidRPr="00D35E3A">
                  <w:t>comparatist</w:t>
                </w:r>
                <w:r>
                  <w:t xml:space="preserve"> in the tradition of Adolf Bastian, Frazer suggested the regicidal </w:t>
                </w:r>
                <w:r>
                  <w:lastRenderedPageBreak/>
                  <w:t xml:space="preserve">rite at </w:t>
                </w:r>
                <w:proofErr w:type="spellStart"/>
                <w:r>
                  <w:t>Nemi</w:t>
                </w:r>
                <w:proofErr w:type="spellEnd"/>
                <w:r>
                  <w:t xml:space="preserve"> was a salient example of the broader </w:t>
                </w:r>
                <w:r w:rsidR="00FB4059">
                  <w:t>‘</w:t>
                </w:r>
                <w:r>
                  <w:t>primitive</w:t>
                </w:r>
                <w:r w:rsidR="00FB4059">
                  <w:t>’</w:t>
                </w:r>
                <w:r>
                  <w:t xml:space="preserve"> association of death with resurrection and fertility. </w:t>
                </w:r>
              </w:p>
              <w:p w14:paraId="20485051" w14:textId="77777777" w:rsidR="005A293A" w:rsidRDefault="005A293A" w:rsidP="00FB4059"/>
              <w:p w14:paraId="113DED80" w14:textId="77777777" w:rsidR="005A293A" w:rsidRDefault="005A293A" w:rsidP="00FB4059">
                <w:r>
                  <w:t xml:space="preserve">Frazer’s ahistorical comparative method, paired with his acceptance of social evolutionism, accommodated his British colonial presuppositions. He used these analytical tools to classify, interpret, and malign the </w:t>
                </w:r>
                <w:r w:rsidR="00FB4059">
                  <w:t>‘</w:t>
                </w:r>
                <w:r>
                  <w:t>primitives</w:t>
                </w:r>
                <w:r w:rsidR="00FB4059">
                  <w:t>’</w:t>
                </w:r>
                <w:r>
                  <w:t xml:space="preserve"> in peasant Europe and in the British colonies. Drawing inspiration from </w:t>
                </w:r>
                <w:proofErr w:type="spellStart"/>
                <w:r>
                  <w:t>Auguste</w:t>
                </w:r>
                <w:proofErr w:type="spellEnd"/>
                <w:r>
                  <w:t xml:space="preserve"> Comte, E. B. Tylor, and William Robertson Smith, among others, Frazer postulated a uniform progression of human intellectual development from </w:t>
                </w:r>
                <w:r w:rsidR="00FB4059">
                  <w:t>‘</w:t>
                </w:r>
                <w:r>
                  <w:t>magic</w:t>
                </w:r>
                <w:r w:rsidR="00FB4059">
                  <w:t>’</w:t>
                </w:r>
                <w:r>
                  <w:t xml:space="preserve"> to </w:t>
                </w:r>
                <w:r w:rsidR="00FB4059">
                  <w:t>‘</w:t>
                </w:r>
                <w:r>
                  <w:t>religion</w:t>
                </w:r>
                <w:r w:rsidR="00FB4059">
                  <w:t>’</w:t>
                </w:r>
                <w:r>
                  <w:t xml:space="preserve"> to </w:t>
                </w:r>
                <w:r w:rsidR="00FB4059">
                  <w:t>‘</w:t>
                </w:r>
                <w:r>
                  <w:t>science</w:t>
                </w:r>
                <w:r w:rsidR="003451DA">
                  <w:t>’.</w:t>
                </w:r>
                <w:r>
                  <w:t xml:space="preserve"> In Frazer’s estimation, both </w:t>
                </w:r>
                <w:r w:rsidR="00FB4059">
                  <w:t>‘</w:t>
                </w:r>
                <w:r>
                  <w:t>magic</w:t>
                </w:r>
                <w:r w:rsidR="00FB4059">
                  <w:t>’</w:t>
                </w:r>
                <w:r>
                  <w:t xml:space="preserve"> and </w:t>
                </w:r>
                <w:r w:rsidR="00FB4059">
                  <w:t>‘</w:t>
                </w:r>
                <w:r>
                  <w:t>science</w:t>
                </w:r>
                <w:r w:rsidR="00FB4059">
                  <w:t>’</w:t>
                </w:r>
                <w:r>
                  <w:t xml:space="preserve"> presumed that impersonal and unconscious forces governed the universe. Yet </w:t>
                </w:r>
                <w:r w:rsidR="00FB4059">
                  <w:t>‘</w:t>
                </w:r>
                <w:r>
                  <w:t>magic</w:t>
                </w:r>
                <w:r w:rsidR="00FB4059">
                  <w:t>’</w:t>
                </w:r>
                <w:r>
                  <w:t xml:space="preserve"> was a pseudoscience since it tried to manipulate those forces based on associative fallacies. Frazer maintained that </w:t>
                </w:r>
                <w:r w:rsidR="00FB4059">
                  <w:t>‘</w:t>
                </w:r>
                <w:r>
                  <w:t>religion</w:t>
                </w:r>
                <w:r w:rsidR="00FB4059">
                  <w:t>’</w:t>
                </w:r>
                <w:r>
                  <w:t xml:space="preserve"> was inferior to </w:t>
                </w:r>
                <w:r w:rsidR="00FB4059">
                  <w:t>‘</w:t>
                </w:r>
                <w:r>
                  <w:t>science</w:t>
                </w:r>
                <w:r w:rsidR="00FB4059">
                  <w:t>’</w:t>
                </w:r>
                <w:r>
                  <w:t xml:space="preserve"> because it operated on the faulty assumption that conscious and personal forces controlled the universe. Thus, for Frazer, European elites stood at the acme of human social development because they had embraced </w:t>
                </w:r>
                <w:r w:rsidR="00FB4059">
                  <w:t>‘</w:t>
                </w:r>
                <w:r>
                  <w:t>science</w:t>
                </w:r>
                <w:r w:rsidR="003451DA">
                  <w:t>’.</w:t>
                </w:r>
                <w:r>
                  <w:t xml:space="preserve"> By contrast, </w:t>
                </w:r>
                <w:r w:rsidR="00FB4059">
                  <w:t>‘</w:t>
                </w:r>
                <w:r>
                  <w:t>primitives</w:t>
                </w:r>
                <w:r w:rsidR="00FB4059">
                  <w:t>’</w:t>
                </w:r>
                <w:r>
                  <w:t xml:space="preserve"> organized their lives around the less developed principles of </w:t>
                </w:r>
                <w:r w:rsidR="00FB4059">
                  <w:t>‘</w:t>
                </w:r>
                <w:r>
                  <w:t>magic</w:t>
                </w:r>
                <w:r w:rsidR="00FB4059">
                  <w:t>’</w:t>
                </w:r>
                <w:r>
                  <w:t xml:space="preserve"> and </w:t>
                </w:r>
                <w:r w:rsidR="00FB4059">
                  <w:t>‘</w:t>
                </w:r>
                <w:r>
                  <w:t>religion</w:t>
                </w:r>
                <w:r w:rsidR="00FB4059">
                  <w:t>’</w:t>
                </w:r>
                <w:r>
                  <w:t xml:space="preserve"> and, hence, were culturally inferior. </w:t>
                </w:r>
              </w:p>
              <w:p w14:paraId="0FCCF236" w14:textId="77777777" w:rsidR="005A293A" w:rsidRDefault="005A293A" w:rsidP="00FB4059"/>
              <w:p w14:paraId="4474C9A0" w14:textId="77777777" w:rsidR="005A293A" w:rsidRDefault="005A293A" w:rsidP="00FB4059">
                <w:r>
                  <w:t xml:space="preserve">Comparison and social evolution also facilitated Frazer’s veiled criticism of his childhood faith, Christianity. Although Jesus is not explicitly mentioned alongside the death and resurrection narratives discussed in </w:t>
                </w:r>
                <w:r w:rsidRPr="003A76F6">
                  <w:rPr>
                    <w:i/>
                  </w:rPr>
                  <w:t>GB</w:t>
                </w:r>
                <w:r>
                  <w:t xml:space="preserve">, most scholars have appropriately intuited here an implicit criticism of Christianity as a vestige of the </w:t>
                </w:r>
                <w:r w:rsidR="00FB4059">
                  <w:t>‘</w:t>
                </w:r>
                <w:r>
                  <w:t>primitive mind</w:t>
                </w:r>
                <w:r w:rsidR="003451DA">
                  <w:t>’.</w:t>
                </w:r>
                <w:r>
                  <w:t xml:space="preserve"> Despite the fierce criticism of his work during his life and posthumously, Frazer influenced notable figures in anthropology (</w:t>
                </w:r>
                <w:proofErr w:type="spellStart"/>
                <w:r>
                  <w:t>Bronislaw</w:t>
                </w:r>
                <w:proofErr w:type="spellEnd"/>
                <w:r>
                  <w:t xml:space="preserve"> Malinowski), psychology (Sigmund Freud), and literary criticism (T. S. Eliot).</w:t>
                </w:r>
              </w:p>
              <w:p w14:paraId="4F67C7F4" w14:textId="77777777" w:rsidR="003F0D73" w:rsidRDefault="003F0D73" w:rsidP="003451DA"/>
            </w:tc>
          </w:sdtContent>
        </w:sdt>
      </w:tr>
      <w:tr w:rsidR="003235A7" w14:paraId="5B9C9D5D" w14:textId="77777777" w:rsidTr="003235A7">
        <w:tc>
          <w:tcPr>
            <w:tcW w:w="9016" w:type="dxa"/>
          </w:tcPr>
          <w:p w14:paraId="44655C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F9F5265" w14:textId="77777777" w:rsidR="005A293A" w:rsidRDefault="003451DA" w:rsidP="00FB4059">
                <w:sdt>
                  <w:sdtPr>
                    <w:id w:val="2014408608"/>
                    <w:citation/>
                  </w:sdtPr>
                  <w:sdtEndPr/>
                  <w:sdtContent>
                    <w:r w:rsidR="005A293A">
                      <w:fldChar w:fldCharType="begin"/>
                    </w:r>
                    <w:r>
                      <w:rPr>
                        <w:lang w:val="en-CA"/>
                      </w:rPr>
                      <w:instrText xml:space="preserve">CITATION Ackerman87 \l 4105 </w:instrText>
                    </w:r>
                    <w:r w:rsidR="005A293A">
                      <w:fldChar w:fldCharType="separate"/>
                    </w:r>
                    <w:r>
                      <w:rPr>
                        <w:noProof/>
                        <w:lang w:val="en-CA"/>
                      </w:rPr>
                      <w:t xml:space="preserve"> </w:t>
                    </w:r>
                    <w:r w:rsidRPr="003451DA">
                      <w:rPr>
                        <w:noProof/>
                        <w:lang w:val="en-CA"/>
                      </w:rPr>
                      <w:t>(Ackerman)</w:t>
                    </w:r>
                    <w:r w:rsidR="005A293A">
                      <w:fldChar w:fldCharType="end"/>
                    </w:r>
                  </w:sdtContent>
                </w:sdt>
              </w:p>
              <w:p w14:paraId="1E28D897" w14:textId="77777777" w:rsidR="003451DA" w:rsidRDefault="003451DA" w:rsidP="00FB4059">
                <w:sdt>
                  <w:sdtPr>
                    <w:id w:val="1356233179"/>
                    <w:citation/>
                  </w:sdtPr>
                  <w:sdtContent>
                    <w:r>
                      <w:fldChar w:fldCharType="begin"/>
                    </w:r>
                    <w:r>
                      <w:rPr>
                        <w:lang w:val="en-US"/>
                      </w:rPr>
                      <w:instrText xml:space="preserve"> CITATION Bes34 \l 1033 </w:instrText>
                    </w:r>
                    <w:r>
                      <w:fldChar w:fldCharType="separate"/>
                    </w:r>
                    <w:r>
                      <w:rPr>
                        <w:noProof/>
                        <w:lang w:val="en-US"/>
                      </w:rPr>
                      <w:t>(Besterman)</w:t>
                    </w:r>
                    <w:r>
                      <w:fldChar w:fldCharType="end"/>
                    </w:r>
                  </w:sdtContent>
                </w:sdt>
              </w:p>
              <w:p w14:paraId="2009E1EA" w14:textId="77777777" w:rsidR="005A293A" w:rsidRDefault="003451DA" w:rsidP="00FB4059">
                <w:sdt>
                  <w:sdtPr>
                    <w:id w:val="1143014850"/>
                    <w:citation/>
                  </w:sdtPr>
                  <w:sdtEndPr/>
                  <w:sdtContent>
                    <w:r w:rsidR="005A293A">
                      <w:fldChar w:fldCharType="begin"/>
                    </w:r>
                    <w:r>
                      <w:rPr>
                        <w:lang w:val="en-CA"/>
                      </w:rPr>
                      <w:instrText xml:space="preserve">CITATION Frazer90 \l 4105 </w:instrText>
                    </w:r>
                    <w:r w:rsidR="005A293A">
                      <w:fldChar w:fldCharType="separate"/>
                    </w:r>
                    <w:r w:rsidRPr="003451DA">
                      <w:rPr>
                        <w:noProof/>
                        <w:lang w:val="en-CA"/>
                      </w:rPr>
                      <w:t>(Frazer)</w:t>
                    </w:r>
                    <w:r w:rsidR="005A293A">
                      <w:fldChar w:fldCharType="end"/>
                    </w:r>
                  </w:sdtContent>
                </w:sdt>
              </w:p>
              <w:p w14:paraId="362C854E" w14:textId="77777777" w:rsidR="005A293A" w:rsidRDefault="003451DA" w:rsidP="00FB4059">
                <w:sdt>
                  <w:sdtPr>
                    <w:id w:val="-59634876"/>
                    <w:citation/>
                  </w:sdtPr>
                  <w:sdtEndPr/>
                  <w:sdtContent>
                    <w:r w:rsidR="005A293A">
                      <w:fldChar w:fldCharType="begin"/>
                    </w:r>
                    <w:r>
                      <w:rPr>
                        <w:lang w:val="en-CA"/>
                      </w:rPr>
                      <w:instrText xml:space="preserve">CITATION Leach61 \l 4105 </w:instrText>
                    </w:r>
                    <w:r w:rsidR="005A293A">
                      <w:fldChar w:fldCharType="separate"/>
                    </w:r>
                    <w:r w:rsidRPr="003451DA">
                      <w:rPr>
                        <w:noProof/>
                        <w:lang w:val="en-CA"/>
                      </w:rPr>
                      <w:t>(Leach)</w:t>
                    </w:r>
                    <w:r w:rsidR="005A293A">
                      <w:fldChar w:fldCharType="end"/>
                    </w:r>
                  </w:sdtContent>
                </w:sdt>
              </w:p>
              <w:p w14:paraId="6502DD1F" w14:textId="77777777" w:rsidR="00FB4059" w:rsidRDefault="003451DA" w:rsidP="00FB4059">
                <w:sdt>
                  <w:sdtPr>
                    <w:id w:val="1114943450"/>
                    <w:citation/>
                  </w:sdtPr>
                  <w:sdtEndPr/>
                  <w:sdtContent>
                    <w:r w:rsidR="00FB4059">
                      <w:fldChar w:fldCharType="begin"/>
                    </w:r>
                    <w:r>
                      <w:rPr>
                        <w:lang w:val="en-CA"/>
                      </w:rPr>
                      <w:instrText xml:space="preserve">CITATION Smith73 \l 4105 </w:instrText>
                    </w:r>
                    <w:r w:rsidR="00FB4059">
                      <w:fldChar w:fldCharType="separate"/>
                    </w:r>
                    <w:r w:rsidRPr="003451DA">
                      <w:rPr>
                        <w:noProof/>
                        <w:lang w:val="en-CA"/>
                      </w:rPr>
                      <w:t>(Smith)</w:t>
                    </w:r>
                    <w:r w:rsidR="00FB4059">
                      <w:fldChar w:fldCharType="end"/>
                    </w:r>
                  </w:sdtContent>
                </w:sdt>
              </w:p>
              <w:p w14:paraId="39E9DBA8" w14:textId="77777777" w:rsidR="003235A7" w:rsidRDefault="003451DA" w:rsidP="00FB4059">
                <w:sdt>
                  <w:sdtPr>
                    <w:id w:val="-1132792374"/>
                    <w:citation/>
                  </w:sdtPr>
                  <w:sdtEndPr/>
                  <w:sdtContent>
                    <w:bookmarkStart w:id="0" w:name="_GoBack"/>
                    <w:r w:rsidR="00FB4059">
                      <w:fldChar w:fldCharType="begin"/>
                    </w:r>
                    <w:r>
                      <w:rPr>
                        <w:lang w:val="en-CA"/>
                      </w:rPr>
                      <w:instrText xml:space="preserve">CITATION Vickery73 \l 4105 </w:instrText>
                    </w:r>
                    <w:r w:rsidR="00FB4059">
                      <w:fldChar w:fldCharType="separate"/>
                    </w:r>
                    <w:r w:rsidRPr="003451DA">
                      <w:rPr>
                        <w:noProof/>
                        <w:lang w:val="en-CA"/>
                      </w:rPr>
                      <w:t>(Vickery)</w:t>
                    </w:r>
                    <w:r w:rsidR="00FB4059">
                      <w:fldChar w:fldCharType="end"/>
                    </w:r>
                    <w:bookmarkEnd w:id="0"/>
                  </w:sdtContent>
                </w:sdt>
              </w:p>
            </w:sdtContent>
          </w:sdt>
        </w:tc>
      </w:tr>
    </w:tbl>
    <w:p w14:paraId="224DD0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8EA77" w14:textId="77777777" w:rsidR="003D010D" w:rsidRDefault="003D010D" w:rsidP="007A0D55">
      <w:pPr>
        <w:spacing w:after="0" w:line="240" w:lineRule="auto"/>
      </w:pPr>
      <w:r>
        <w:separator/>
      </w:r>
    </w:p>
  </w:endnote>
  <w:endnote w:type="continuationSeparator" w:id="0">
    <w:p w14:paraId="49CCD166" w14:textId="77777777" w:rsidR="003D010D" w:rsidRDefault="003D01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E3908" w14:textId="77777777" w:rsidR="003D010D" w:rsidRDefault="003D010D" w:rsidP="007A0D55">
      <w:pPr>
        <w:spacing w:after="0" w:line="240" w:lineRule="auto"/>
      </w:pPr>
      <w:r>
        <w:separator/>
      </w:r>
    </w:p>
  </w:footnote>
  <w:footnote w:type="continuationSeparator" w:id="0">
    <w:p w14:paraId="15AB83A9" w14:textId="77777777" w:rsidR="003D010D" w:rsidRDefault="003D01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8EF0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6604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451DA"/>
    <w:rsid w:val="003677B6"/>
    <w:rsid w:val="003D010D"/>
    <w:rsid w:val="003D3579"/>
    <w:rsid w:val="003E2795"/>
    <w:rsid w:val="003F0D73"/>
    <w:rsid w:val="00462DBE"/>
    <w:rsid w:val="00464699"/>
    <w:rsid w:val="00483379"/>
    <w:rsid w:val="00487BC5"/>
    <w:rsid w:val="00496888"/>
    <w:rsid w:val="004A7476"/>
    <w:rsid w:val="004E5896"/>
    <w:rsid w:val="00513EE6"/>
    <w:rsid w:val="00534F8F"/>
    <w:rsid w:val="00590035"/>
    <w:rsid w:val="005A293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4059"/>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60F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60F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60F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60F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60F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60F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60F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60F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60F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60F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60F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60F0"/>
    <w:rsid w:val="0057546F"/>
    <w:rsid w:val="006B13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Bes34</b:Tag>
    <b:SourceType>Book</b:SourceType>
    <b:Guid>{ED59010B-858B-F64E-A46E-C3FCD0415D49}</b:Guid>
    <b:Author>
      <b:Author>
        <b:NameList>
          <b:Person>
            <b:Last>Besterman</b:Last>
            <b:First>Theodore</b:First>
          </b:Person>
        </b:NameList>
      </b:Author>
    </b:Author>
    <b:Title>A Bibliography of Sir James George Grazer O. M. </b:Title>
    <b:City>London</b:City>
    <b:Publisher>Macmillan</b:Publisher>
    <b:Year>1934</b:Year>
    <b:Comments>Repr. (1968) London: Dawsons of Pall Mall; supplemented by Ackerman 1987: 309–310</b:Comments>
    <b:RefOrder>2</b:RefOrder>
  </b:Source>
  <b:Source>
    <b:Tag>Ackerman87</b:Tag>
    <b:SourceType>Book</b:SourceType>
    <b:Guid>{6994578C-67D3-074A-A5CA-72B1E77D40B4}</b:Guid>
    <b:Author>
      <b:Author>
        <b:NameList>
          <b:Person>
            <b:Last>Ackerman</b:Last>
            <b:First>Robert</b:First>
          </b:Person>
        </b:NameList>
      </b:Author>
    </b:Author>
    <b:Title>J. G. Frazer: His Life and Work</b:Title>
    <b:Year>1987</b:Year>
    <b:City>Cambridge</b:City>
    <b:Publisher>Cambridge UP</b:Publisher>
    <b:Medium>Print</b:Medium>
    <b:RefOrder>1</b:RefOrder>
  </b:Source>
  <b:Source>
    <b:Tag>Frazer90</b:Tag>
    <b:SourceType>Book</b:SourceType>
    <b:Guid>{B3E52781-7B16-9742-8336-B685131D42AE}</b:Guid>
    <b:Author>
      <b:Editor>
        <b:NameList>
          <b:Person>
            <b:Last>Frazer</b:Last>
            <b:First>Robert</b:First>
          </b:Person>
        </b:NameList>
      </b:Editor>
    </b:Author>
    <b:Title>Sir James Frazer and the Literary Imagination</b:Title>
    <b:Year>1990</b:Year>
    <b:City>London</b:City>
    <b:Publisher>Palgrave Macmillan</b:Publisher>
    <b:Medium>Print</b:Medium>
    <b:RefOrder>3</b:RefOrder>
  </b:Source>
  <b:Source>
    <b:Tag>Leach61</b:Tag>
    <b:SourceType>JournalArticle</b:SourceType>
    <b:Guid>{937E714A-CFE0-D642-9459-50BCA77B7E45}</b:Guid>
    <b:Author>
      <b:Author>
        <b:NameList>
          <b:Person>
            <b:Last>Leach</b:Last>
            <b:First>E.</b:First>
            <b:Middle>R.</b:Middle>
          </b:Person>
        </b:NameList>
      </b:Author>
    </b:Author>
    <b:Title>Golden Bough or Gilded Twig?</b:Title>
    <b:Year>1961</b:Year>
    <b:Medium>Article</b:Medium>
    <b:JournalName>Daedalus</b:JournalName>
    <b:Pages>371-387</b:Pages>
    <b:Volume>90</b:Volume>
    <b:RefOrder>4</b:RefOrder>
  </b:Source>
  <b:Source>
    <b:Tag>Smith73</b:Tag>
    <b:SourceType>JournalArticle</b:SourceType>
    <b:Guid>{F567FC69-4E41-FD46-BC8A-4224F07F50FA}</b:Guid>
    <b:Author>
      <b:Author>
        <b:NameList>
          <b:Person>
            <b:Last>Smith</b:Last>
            <b:First>J.</b:First>
            <b:Middle>Z.</b:Middle>
          </b:Person>
        </b:NameList>
      </b:Author>
    </b:Author>
    <b:Title>When the Bough Breaks</b:Title>
    <b:JournalName>History of Religions</b:JournalName>
    <b:Year>1973</b:Year>
    <b:Pages>342-371</b:Pages>
    <b:Medium>Print</b:Medium>
    <b:Volume>12</b:Volume>
    <b:Issue>4</b:Issue>
    <b:RefOrder>5</b:RefOrder>
  </b:Source>
  <b:Source>
    <b:Tag>Vickery73</b:Tag>
    <b:SourceType>Book</b:SourceType>
    <b:Guid>{2EB03069-2596-E94F-9BC1-AA2063C4553C}</b:Guid>
    <b:Author>
      <b:Author>
        <b:NameList>
          <b:Person>
            <b:Last>Vickery</b:Last>
            <b:First>John</b:First>
            <b:Middle>B.</b:Middle>
          </b:Person>
        </b:NameList>
      </b:Author>
    </b:Author>
    <b:Title>The Literary Impact of 'The Golden Bough'</b:Title>
    <b:Year>1973</b:Year>
    <b:Medium>Print</b:Medium>
    <b:City>Princeton</b:City>
    <b:Publisher>Princeton UP</b:Publisher>
    <b:RefOrder>6</b:RefOrder>
  </b:Source>
</b:Sources>
</file>

<file path=customXml/itemProps1.xml><?xml version="1.0" encoding="utf-8"?>
<ds:datastoreItem xmlns:ds="http://schemas.openxmlformats.org/officeDocument/2006/customXml" ds:itemID="{D0354E80-ADB0-AE48-AD86-E7A1ED28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2</Pages>
  <Words>771</Words>
  <Characters>4399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2016-01-05T09:51:00Z</dcterms:created>
  <dcterms:modified xsi:type="dcterms:W3CDTF">2016-03-31T05:42:00Z</dcterms:modified>
</cp:coreProperties>
</file>