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8417F" w:rsidRPr="0098417F" w14:paraId="6B6B39DD" w14:textId="77777777" w:rsidTr="0098417F">
        <w:tc>
          <w:tcPr>
            <w:tcW w:w="491" w:type="dxa"/>
            <w:vMerge w:val="restart"/>
            <w:shd w:val="clear" w:color="auto" w:fill="A6A6A6"/>
            <w:textDirection w:val="btLr"/>
          </w:tcPr>
          <w:p w14:paraId="42613058" w14:textId="77777777" w:rsidR="00B574C9" w:rsidRPr="0098417F" w:rsidRDefault="00B574C9" w:rsidP="0098417F">
            <w:pPr>
              <w:spacing w:after="0" w:line="240" w:lineRule="auto"/>
              <w:jc w:val="center"/>
              <w:rPr>
                <w:b/>
                <w:color w:val="FFFFFF"/>
              </w:rPr>
            </w:pPr>
            <w:r w:rsidRPr="0098417F">
              <w:rPr>
                <w:b/>
                <w:color w:val="FFFFFF"/>
              </w:rPr>
              <w:t>About you</w:t>
            </w:r>
          </w:p>
        </w:tc>
        <w:tc>
          <w:tcPr>
            <w:tcW w:w="1259" w:type="dxa"/>
            <w:shd w:val="clear" w:color="auto" w:fill="auto"/>
          </w:tcPr>
          <w:p w14:paraId="258888DF" w14:textId="77777777" w:rsidR="00B574C9" w:rsidRPr="0098417F" w:rsidRDefault="00B574C9" w:rsidP="0098417F">
            <w:pPr>
              <w:spacing w:after="0" w:line="240" w:lineRule="auto"/>
              <w:jc w:val="center"/>
              <w:rPr>
                <w:b/>
                <w:color w:val="FFFFFF"/>
              </w:rPr>
            </w:pPr>
            <w:r w:rsidRPr="0098417F">
              <w:rPr>
                <w:rStyle w:val="PlaceholderText"/>
                <w:b/>
                <w:color w:val="FFFFFF"/>
              </w:rPr>
              <w:t>[Salutation]</w:t>
            </w:r>
          </w:p>
        </w:tc>
        <w:tc>
          <w:tcPr>
            <w:tcW w:w="2073" w:type="dxa"/>
            <w:shd w:val="clear" w:color="auto" w:fill="auto"/>
          </w:tcPr>
          <w:p w14:paraId="01F791E1" w14:textId="77777777" w:rsidR="00B574C9" w:rsidRPr="0098417F" w:rsidRDefault="0098417F" w:rsidP="0098417F">
            <w:pPr>
              <w:spacing w:after="0" w:line="240" w:lineRule="auto"/>
            </w:pPr>
            <w:r>
              <w:rPr>
                <w:rStyle w:val="PlaceholderText"/>
              </w:rPr>
              <w:t>Dale</w:t>
            </w:r>
          </w:p>
        </w:tc>
        <w:tc>
          <w:tcPr>
            <w:tcW w:w="2551" w:type="dxa"/>
            <w:shd w:val="clear" w:color="auto" w:fill="auto"/>
          </w:tcPr>
          <w:p w14:paraId="11A4276D" w14:textId="77777777" w:rsidR="00B574C9" w:rsidRPr="0098417F" w:rsidRDefault="0098417F" w:rsidP="0098417F">
            <w:pPr>
              <w:spacing w:after="0" w:line="240" w:lineRule="auto"/>
            </w:pPr>
            <w:r>
              <w:rPr>
                <w:rStyle w:val="PlaceholderText"/>
              </w:rPr>
              <w:t>M.</w:t>
            </w:r>
          </w:p>
        </w:tc>
        <w:tc>
          <w:tcPr>
            <w:tcW w:w="2642" w:type="dxa"/>
            <w:shd w:val="clear" w:color="auto" w:fill="auto"/>
          </w:tcPr>
          <w:p w14:paraId="61894D66" w14:textId="77777777" w:rsidR="00B574C9" w:rsidRPr="0098417F" w:rsidRDefault="0098417F" w:rsidP="0098417F">
            <w:pPr>
              <w:spacing w:after="0" w:line="240" w:lineRule="auto"/>
            </w:pPr>
            <w:commentRangeStart w:id="0"/>
            <w:r>
              <w:rPr>
                <w:rStyle w:val="PlaceholderText"/>
              </w:rPr>
              <w:t>Smith</w:t>
            </w:r>
            <w:commentRangeEnd w:id="0"/>
            <w:r w:rsidR="001F63A8">
              <w:rPr>
                <w:rStyle w:val="CommentReference"/>
              </w:rPr>
              <w:commentReference w:id="0"/>
            </w:r>
          </w:p>
        </w:tc>
      </w:tr>
      <w:tr w:rsidR="0098417F" w:rsidRPr="0098417F" w14:paraId="7E11BFEB" w14:textId="77777777" w:rsidTr="0098417F">
        <w:trPr>
          <w:trHeight w:val="986"/>
        </w:trPr>
        <w:tc>
          <w:tcPr>
            <w:tcW w:w="491" w:type="dxa"/>
            <w:vMerge/>
            <w:shd w:val="clear" w:color="auto" w:fill="A6A6A6"/>
          </w:tcPr>
          <w:p w14:paraId="0B97BE23" w14:textId="77777777" w:rsidR="00B574C9" w:rsidRPr="0098417F" w:rsidRDefault="00B574C9" w:rsidP="0098417F">
            <w:pPr>
              <w:spacing w:after="0" w:line="240" w:lineRule="auto"/>
              <w:jc w:val="center"/>
              <w:rPr>
                <w:b/>
                <w:color w:val="FFFFFF"/>
              </w:rPr>
            </w:pPr>
          </w:p>
        </w:tc>
        <w:tc>
          <w:tcPr>
            <w:tcW w:w="8525" w:type="dxa"/>
            <w:gridSpan w:val="4"/>
            <w:shd w:val="clear" w:color="auto" w:fill="auto"/>
          </w:tcPr>
          <w:p w14:paraId="5765F917" w14:textId="77777777" w:rsidR="00B574C9" w:rsidRPr="0098417F" w:rsidRDefault="00B574C9" w:rsidP="0098417F">
            <w:pPr>
              <w:spacing w:after="0" w:line="240" w:lineRule="auto"/>
            </w:pPr>
            <w:r w:rsidRPr="0098417F">
              <w:rPr>
                <w:rStyle w:val="PlaceholderText"/>
              </w:rPr>
              <w:t>[Enter your biography]</w:t>
            </w:r>
          </w:p>
        </w:tc>
      </w:tr>
      <w:tr w:rsidR="0098417F" w:rsidRPr="0098417F" w14:paraId="079C9E01" w14:textId="77777777" w:rsidTr="0098417F">
        <w:trPr>
          <w:trHeight w:val="986"/>
        </w:trPr>
        <w:tc>
          <w:tcPr>
            <w:tcW w:w="491" w:type="dxa"/>
            <w:vMerge/>
            <w:shd w:val="clear" w:color="auto" w:fill="A6A6A6"/>
          </w:tcPr>
          <w:p w14:paraId="09FC8F0A" w14:textId="77777777" w:rsidR="00B574C9" w:rsidRPr="0098417F" w:rsidRDefault="00B574C9" w:rsidP="0098417F">
            <w:pPr>
              <w:spacing w:after="0" w:line="240" w:lineRule="auto"/>
              <w:jc w:val="center"/>
              <w:rPr>
                <w:b/>
                <w:color w:val="FFFFFF"/>
              </w:rPr>
            </w:pPr>
          </w:p>
        </w:tc>
        <w:tc>
          <w:tcPr>
            <w:tcW w:w="8525" w:type="dxa"/>
            <w:gridSpan w:val="4"/>
            <w:shd w:val="clear" w:color="auto" w:fill="auto"/>
          </w:tcPr>
          <w:p w14:paraId="39081F11" w14:textId="77777777" w:rsidR="00B574C9" w:rsidRPr="0098417F" w:rsidRDefault="0098417F" w:rsidP="0098417F">
            <w:pPr>
              <w:spacing w:after="0" w:line="240" w:lineRule="auto"/>
            </w:pPr>
            <w:r>
              <w:rPr>
                <w:rStyle w:val="PlaceholderText"/>
              </w:rPr>
              <w:t>Ryerson University</w:t>
            </w:r>
          </w:p>
        </w:tc>
      </w:tr>
    </w:tbl>
    <w:p w14:paraId="1E66432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8417F" w:rsidRPr="0098417F" w14:paraId="79C19ADE" w14:textId="77777777" w:rsidTr="0098417F">
        <w:tc>
          <w:tcPr>
            <w:tcW w:w="9016" w:type="dxa"/>
            <w:shd w:val="clear" w:color="auto" w:fill="A6A6A6"/>
            <w:tcMar>
              <w:top w:w="113" w:type="dxa"/>
              <w:bottom w:w="113" w:type="dxa"/>
            </w:tcMar>
          </w:tcPr>
          <w:p w14:paraId="542A6716" w14:textId="77777777" w:rsidR="00244BB0" w:rsidRPr="0098417F" w:rsidRDefault="00244BB0" w:rsidP="0098417F">
            <w:pPr>
              <w:spacing w:after="0" w:line="240" w:lineRule="auto"/>
              <w:jc w:val="center"/>
              <w:rPr>
                <w:b/>
                <w:color w:val="FFFFFF"/>
              </w:rPr>
            </w:pPr>
            <w:r w:rsidRPr="0098417F">
              <w:rPr>
                <w:b/>
                <w:color w:val="FFFFFF"/>
              </w:rPr>
              <w:t>Your article</w:t>
            </w:r>
          </w:p>
        </w:tc>
      </w:tr>
      <w:tr w:rsidR="003F0D73" w:rsidRPr="0098417F" w14:paraId="4782F276" w14:textId="77777777" w:rsidTr="0098417F">
        <w:tc>
          <w:tcPr>
            <w:tcW w:w="9016" w:type="dxa"/>
            <w:shd w:val="clear" w:color="auto" w:fill="auto"/>
            <w:tcMar>
              <w:top w:w="113" w:type="dxa"/>
              <w:bottom w:w="113" w:type="dxa"/>
            </w:tcMar>
          </w:tcPr>
          <w:p w14:paraId="135F3BB9" w14:textId="77777777" w:rsidR="003F0D73" w:rsidRPr="0098417F" w:rsidRDefault="0098417F" w:rsidP="001F63A8">
            <w:r w:rsidRPr="001F4E81">
              <w:t>Harrison, Jane (1850</w:t>
            </w:r>
            <w:r w:rsidR="001F63A8">
              <w:t>–</w:t>
            </w:r>
            <w:r w:rsidRPr="001F4E81">
              <w:t>1928)</w:t>
            </w:r>
          </w:p>
        </w:tc>
      </w:tr>
      <w:tr w:rsidR="00464699" w:rsidRPr="0098417F" w14:paraId="5DF1FB09" w14:textId="77777777" w:rsidTr="0098417F">
        <w:tc>
          <w:tcPr>
            <w:tcW w:w="9016" w:type="dxa"/>
            <w:shd w:val="clear" w:color="auto" w:fill="auto"/>
            <w:tcMar>
              <w:top w:w="113" w:type="dxa"/>
              <w:bottom w:w="113" w:type="dxa"/>
            </w:tcMar>
          </w:tcPr>
          <w:p w14:paraId="059C72EF" w14:textId="77777777" w:rsidR="00464699" w:rsidRPr="0098417F" w:rsidRDefault="00464699" w:rsidP="0098417F">
            <w:pPr>
              <w:spacing w:after="0" w:line="240" w:lineRule="auto"/>
            </w:pPr>
            <w:r w:rsidRPr="0098417F">
              <w:rPr>
                <w:rStyle w:val="PlaceholderText"/>
                <w:b/>
              </w:rPr>
              <w:t xml:space="preserve">[Enter any </w:t>
            </w:r>
            <w:r w:rsidRPr="0098417F">
              <w:rPr>
                <w:rStyle w:val="PlaceholderText"/>
                <w:b/>
                <w:i/>
              </w:rPr>
              <w:t>variant forms</w:t>
            </w:r>
            <w:r w:rsidRPr="0098417F">
              <w:rPr>
                <w:rStyle w:val="PlaceholderText"/>
                <w:b/>
              </w:rPr>
              <w:t xml:space="preserve"> of your headword – OPTIONAL]</w:t>
            </w:r>
          </w:p>
        </w:tc>
      </w:tr>
      <w:tr w:rsidR="00E85A05" w:rsidRPr="0098417F" w14:paraId="3CECD1BE" w14:textId="77777777" w:rsidTr="0098417F">
        <w:tc>
          <w:tcPr>
            <w:tcW w:w="9016" w:type="dxa"/>
            <w:shd w:val="clear" w:color="auto" w:fill="auto"/>
            <w:tcMar>
              <w:top w:w="113" w:type="dxa"/>
              <w:bottom w:w="113" w:type="dxa"/>
            </w:tcMar>
          </w:tcPr>
          <w:p w14:paraId="27387BA9" w14:textId="77777777" w:rsidR="00E85A05" w:rsidRPr="0098417F" w:rsidRDefault="001F63A8" w:rsidP="001F63A8">
            <w:r w:rsidRPr="001F4E81">
              <w:t xml:space="preserve">Jane </w:t>
            </w:r>
            <w:r>
              <w:t xml:space="preserve">Ellen </w:t>
            </w:r>
            <w:r w:rsidRPr="001F4E81">
              <w:t xml:space="preserve">Harrison was a classicist </w:t>
            </w:r>
            <w:r>
              <w:t>credited with</w:t>
            </w:r>
            <w:r w:rsidRPr="001F4E81">
              <w:t xml:space="preserve"> be</w:t>
            </w:r>
            <w:r>
              <w:t>ing</w:t>
            </w:r>
            <w:r w:rsidRPr="001F4E81">
              <w:t xml:space="preserve"> the first woman to obtain a post in England as a </w:t>
            </w:r>
            <w:r>
              <w:t>‘career</w:t>
            </w:r>
            <w:r w:rsidRPr="001F4E81">
              <w:t xml:space="preserve"> academic</w:t>
            </w:r>
            <w:r>
              <w:t>’.</w:t>
            </w:r>
            <w:r w:rsidRPr="001F4E81">
              <w:t xml:space="preserve"> Her scholarship combined archaeological research with mythology to understand the religious rituals and social practices represented in the art and literature of ancient Greece. Born in Yorkshire, Harrison was among the first students to attend Cambridge University’s newly created school for women, </w:t>
            </w:r>
            <w:proofErr w:type="spellStart"/>
            <w:r w:rsidRPr="001F4E81">
              <w:t>Newnham</w:t>
            </w:r>
            <w:proofErr w:type="spellEnd"/>
            <w:r w:rsidRPr="001F4E81">
              <w:t xml:space="preserve"> College. She later studied with Charles Newton</w:t>
            </w:r>
            <w:r>
              <w:t xml:space="preserve"> (1816–1894)</w:t>
            </w:r>
            <w:r w:rsidRPr="001F4E81">
              <w:t xml:space="preserve"> in the Department of Antiquities of the British Museum and began a career as a speaker on archaeology and classical art before her appointment to </w:t>
            </w:r>
            <w:proofErr w:type="spellStart"/>
            <w:r w:rsidRPr="001F4E81">
              <w:t>Newnham</w:t>
            </w:r>
            <w:proofErr w:type="spellEnd"/>
            <w:r w:rsidRPr="001F4E81">
              <w:t xml:space="preserve"> as a lecturer in 1898. Her frequent travels to Greece, </w:t>
            </w:r>
            <w:r>
              <w:t xml:space="preserve">as well as </w:t>
            </w:r>
            <w:r w:rsidRPr="001F4E81">
              <w:t>friendships and correspondences with classicists Gilbert Murray</w:t>
            </w:r>
            <w:r>
              <w:t xml:space="preserve"> (1866–1957)</w:t>
            </w:r>
            <w:r w:rsidRPr="001F4E81">
              <w:t xml:space="preserve">, F. M. </w:t>
            </w:r>
            <w:proofErr w:type="spellStart"/>
            <w:r w:rsidRPr="001F4E81">
              <w:t>Cornford</w:t>
            </w:r>
            <w:proofErr w:type="spellEnd"/>
            <w:r w:rsidRPr="001F4E81">
              <w:t xml:space="preserve"> </w:t>
            </w:r>
            <w:r>
              <w:t xml:space="preserve">(1874–1943) </w:t>
            </w:r>
            <w:r w:rsidRPr="001F4E81">
              <w:t xml:space="preserve">and other Cambridge </w:t>
            </w:r>
            <w:proofErr w:type="spellStart"/>
            <w:r w:rsidRPr="001F4E81">
              <w:t>Ritualists</w:t>
            </w:r>
            <w:proofErr w:type="spellEnd"/>
            <w:r>
              <w:t>,</w:t>
            </w:r>
            <w:r w:rsidRPr="001F4E81">
              <w:t xml:space="preserve"> prepared Harrison for her two most well-known books, </w:t>
            </w:r>
            <w:r w:rsidRPr="001F4E81">
              <w:rPr>
                <w:i/>
              </w:rPr>
              <w:t>Prolegomena To The Study Of Greek Religion</w:t>
            </w:r>
            <w:r w:rsidRPr="001F4E81">
              <w:t xml:space="preserve"> (1903) and </w:t>
            </w:r>
            <w:r w:rsidRPr="001F4E81">
              <w:rPr>
                <w:i/>
              </w:rPr>
              <w:t>A Study Of The Social Origins Of Greek Religion</w:t>
            </w:r>
            <w:r w:rsidRPr="001F4E81">
              <w:t xml:space="preserve"> (1912). Both received widespread acclaim and criticism and remain in print today. Associations with Virginia Woolf</w:t>
            </w:r>
            <w:r>
              <w:t xml:space="preserve"> </w:t>
            </w:r>
            <w:r w:rsidRPr="001F4E81">
              <w:t>and the Bloomsbury Group significantly shaped her influence on the literary culture of twentieth-century England, where she was considered an outspoken and controversial figure.</w:t>
            </w:r>
          </w:p>
        </w:tc>
      </w:tr>
      <w:tr w:rsidR="003F0D73" w:rsidRPr="0098417F" w14:paraId="79466638" w14:textId="77777777" w:rsidTr="0098417F">
        <w:tc>
          <w:tcPr>
            <w:tcW w:w="9016" w:type="dxa"/>
            <w:shd w:val="clear" w:color="auto" w:fill="auto"/>
            <w:tcMar>
              <w:top w:w="113" w:type="dxa"/>
              <w:bottom w:w="113" w:type="dxa"/>
            </w:tcMar>
          </w:tcPr>
          <w:p w14:paraId="64374D93" w14:textId="77777777" w:rsidR="003F0D73" w:rsidRDefault="00C4306E" w:rsidP="001F63A8">
            <w:r w:rsidRPr="001F4E81">
              <w:t xml:space="preserve">Jane </w:t>
            </w:r>
            <w:r>
              <w:t xml:space="preserve">Ellen </w:t>
            </w:r>
            <w:r w:rsidRPr="001F4E81">
              <w:t xml:space="preserve">Harrison was a classicist </w:t>
            </w:r>
            <w:r>
              <w:t>credited with</w:t>
            </w:r>
            <w:r w:rsidRPr="001F4E81">
              <w:t xml:space="preserve"> be</w:t>
            </w:r>
            <w:r>
              <w:t>ing</w:t>
            </w:r>
            <w:r w:rsidRPr="001F4E81">
              <w:t xml:space="preserve"> the first woman to obtain a post in England as a </w:t>
            </w:r>
            <w:r>
              <w:t>‘career</w:t>
            </w:r>
            <w:r w:rsidRPr="001F4E81">
              <w:t xml:space="preserve"> academic</w:t>
            </w:r>
            <w:r>
              <w:t>’.</w:t>
            </w:r>
            <w:r w:rsidRPr="001F4E81">
              <w:t xml:space="preserve"> Her scholarship combined archaeological research with mythology to understand the religious rituals and social practices represented in the art and literature of ancient Greece. Born in Yorkshire, Harrison was among the first students to attend Cambridge University’s newly created school for women, Newnham College. She later studied with Charles Newton</w:t>
            </w:r>
            <w:r w:rsidR="001F63A8">
              <w:t xml:space="preserve"> (1816–</w:t>
            </w:r>
            <w:r>
              <w:t>1894)</w:t>
            </w:r>
            <w:r w:rsidRPr="001F4E81">
              <w:t xml:space="preserve"> in the Department of Antiquities of the British Museum and began a career as a speaker on archaeology and classical art before her appointment to Newnham as a lecturer in 1898. Her frequent travels to Greece, </w:t>
            </w:r>
            <w:r>
              <w:t xml:space="preserve">as well as </w:t>
            </w:r>
            <w:r w:rsidRPr="001F4E81">
              <w:t>friendships and correspondences with classicists Gilbert Murray</w:t>
            </w:r>
            <w:r w:rsidR="001F63A8">
              <w:t xml:space="preserve"> (1866–</w:t>
            </w:r>
            <w:r>
              <w:t>1957)</w:t>
            </w:r>
            <w:r w:rsidRPr="001F4E81">
              <w:t xml:space="preserve">, F. M. Cornford </w:t>
            </w:r>
            <w:r w:rsidR="001F63A8">
              <w:t>(1874–</w:t>
            </w:r>
            <w:r>
              <w:t xml:space="preserve">1943) </w:t>
            </w:r>
            <w:r w:rsidRPr="001F4E81">
              <w:t>and other Cambridge Ritualists</w:t>
            </w:r>
            <w:r>
              <w:t>,</w:t>
            </w:r>
            <w:r w:rsidRPr="001F4E81">
              <w:t xml:space="preserve"> prepared Harrison for her two most well-known books, </w:t>
            </w:r>
            <w:r w:rsidRPr="001F4E81">
              <w:rPr>
                <w:i/>
              </w:rPr>
              <w:t>Prolegomena To The Study Of Greek Religion</w:t>
            </w:r>
            <w:r w:rsidRPr="001F4E81">
              <w:t xml:space="preserve"> (1903) and </w:t>
            </w:r>
            <w:r w:rsidRPr="001F4E81">
              <w:rPr>
                <w:i/>
              </w:rPr>
              <w:t>A Study Of The Social Origins Of Greek Religion</w:t>
            </w:r>
            <w:r w:rsidRPr="001F4E81">
              <w:t xml:space="preserve"> (1912). Both received widespread acclaim and criticism and remain in print today. Associations with Virginia Woolf</w:t>
            </w:r>
            <w:r>
              <w:t xml:space="preserve"> </w:t>
            </w:r>
            <w:r w:rsidRPr="001F4E81">
              <w:t xml:space="preserve">and the Bloomsbury Group significantly shaped her influence on the literary culture of twentieth-century England, where she was considered an outspoken and controversial figure. The American poet Charles Olson </w:t>
            </w:r>
            <w:r w:rsidR="001F63A8">
              <w:t>(1910–</w:t>
            </w:r>
            <w:r>
              <w:t xml:space="preserve">1970) </w:t>
            </w:r>
            <w:r w:rsidRPr="001F4E81">
              <w:t xml:space="preserve">advocated for Harrison’s research in ancient culture and promoted the psychological and anthropological readings of antiquity she helped establish as an </w:t>
            </w:r>
            <w:r w:rsidRPr="001F4E81">
              <w:lastRenderedPageBreak/>
              <w:t>example for his own historical-poetic investigations of place.</w:t>
            </w:r>
          </w:p>
          <w:p w14:paraId="38A7DB4B" w14:textId="77777777" w:rsidR="00764AAC" w:rsidRDefault="00764AAC" w:rsidP="001F63A8">
            <w:pPr>
              <w:pStyle w:val="Heading1"/>
            </w:pPr>
            <w:r>
              <w:t>List of works</w:t>
            </w:r>
          </w:p>
          <w:p w14:paraId="1A948C63" w14:textId="77777777" w:rsidR="00764AAC" w:rsidRPr="001F4E81" w:rsidRDefault="00764AAC" w:rsidP="001F63A8">
            <w:pPr>
              <w:rPr>
                <w:b/>
              </w:rPr>
            </w:pPr>
            <w:r w:rsidRPr="001F4E81">
              <w:rPr>
                <w:i/>
              </w:rPr>
              <w:t xml:space="preserve">Prolegomena </w:t>
            </w:r>
            <w:r>
              <w:rPr>
                <w:i/>
              </w:rPr>
              <w:t>t</w:t>
            </w:r>
            <w:r w:rsidRPr="001F4E81">
              <w:rPr>
                <w:i/>
              </w:rPr>
              <w:t xml:space="preserve">o </w:t>
            </w:r>
            <w:r>
              <w:rPr>
                <w:i/>
              </w:rPr>
              <w:t>t</w:t>
            </w:r>
            <w:r w:rsidRPr="001F4E81">
              <w:rPr>
                <w:i/>
              </w:rPr>
              <w:t xml:space="preserve">he Study </w:t>
            </w:r>
            <w:r>
              <w:rPr>
                <w:i/>
              </w:rPr>
              <w:t>o</w:t>
            </w:r>
            <w:r w:rsidRPr="001F4E81">
              <w:rPr>
                <w:i/>
              </w:rPr>
              <w:t xml:space="preserve">f Greek Religion, </w:t>
            </w:r>
            <w:r w:rsidRPr="001F4E81">
              <w:t>Cambridge: The University Press.</w:t>
            </w:r>
            <w:r w:rsidR="001F63A8">
              <w:t xml:space="preserve"> </w:t>
            </w:r>
            <w:r w:rsidR="001F63A8" w:rsidRPr="001F4E81">
              <w:t>(1903)</w:t>
            </w:r>
          </w:p>
          <w:p w14:paraId="4FDA7806" w14:textId="77777777" w:rsidR="00764AAC" w:rsidRPr="001F4E81" w:rsidRDefault="00764AAC" w:rsidP="001F63A8">
            <w:r w:rsidRPr="001F4E81">
              <w:t>‘</w:t>
            </w:r>
            <w:proofErr w:type="spellStart"/>
            <w:r w:rsidRPr="001F4E81">
              <w:t>Mystica</w:t>
            </w:r>
            <w:proofErr w:type="spellEnd"/>
            <w:r w:rsidRPr="001F4E81">
              <w:t xml:space="preserve"> </w:t>
            </w:r>
            <w:proofErr w:type="spellStart"/>
            <w:r w:rsidRPr="001F4E81">
              <w:t>Vannus</w:t>
            </w:r>
            <w:proofErr w:type="spellEnd"/>
            <w:r w:rsidRPr="001F4E81">
              <w:t xml:space="preserve"> </w:t>
            </w:r>
            <w:proofErr w:type="spellStart"/>
            <w:r w:rsidRPr="001F4E81">
              <w:t>Iacchi</w:t>
            </w:r>
            <w:proofErr w:type="spellEnd"/>
            <w:r w:rsidRPr="001F4E81">
              <w:t xml:space="preserve">’, </w:t>
            </w:r>
            <w:r>
              <w:rPr>
                <w:i/>
              </w:rPr>
              <w:t>The Journal o</w:t>
            </w:r>
            <w:r w:rsidRPr="001F4E81">
              <w:rPr>
                <w:i/>
              </w:rPr>
              <w:t>f Hellenic Studies</w:t>
            </w:r>
            <w:r w:rsidRPr="001F4E81">
              <w:t xml:space="preserve"> 23: 292-324.</w:t>
            </w:r>
            <w:r w:rsidR="001F63A8">
              <w:t xml:space="preserve"> </w:t>
            </w:r>
            <w:r w:rsidR="001F63A8" w:rsidRPr="001F4E81">
              <w:t>(1904)</w:t>
            </w:r>
            <w:r w:rsidRPr="001F4E81">
              <w:br/>
              <w:t>‘</w:t>
            </w:r>
            <w:proofErr w:type="spellStart"/>
            <w:r w:rsidRPr="001F4E81">
              <w:t>Mystica</w:t>
            </w:r>
            <w:proofErr w:type="spellEnd"/>
            <w:r w:rsidRPr="001F4E81">
              <w:t xml:space="preserve"> </w:t>
            </w:r>
            <w:proofErr w:type="spellStart"/>
            <w:r w:rsidRPr="001F4E81">
              <w:t>Vannus</w:t>
            </w:r>
            <w:proofErr w:type="spellEnd"/>
            <w:r w:rsidRPr="001F4E81">
              <w:t xml:space="preserve"> </w:t>
            </w:r>
            <w:proofErr w:type="spellStart"/>
            <w:r w:rsidRPr="001F4E81">
              <w:t>Iacchi</w:t>
            </w:r>
            <w:proofErr w:type="spellEnd"/>
            <w:r w:rsidRPr="001F4E81">
              <w:t xml:space="preserve"> (Continued)’, </w:t>
            </w:r>
            <w:r>
              <w:rPr>
                <w:i/>
              </w:rPr>
              <w:t>The Journal o</w:t>
            </w:r>
            <w:r w:rsidRPr="001F4E81">
              <w:rPr>
                <w:i/>
              </w:rPr>
              <w:t>f Hellenic Studies</w:t>
            </w:r>
            <w:r w:rsidRPr="001F4E81">
              <w:t xml:space="preserve"> 24: 241-254.</w:t>
            </w:r>
            <w:r w:rsidR="001F63A8">
              <w:t xml:space="preserve"> </w:t>
            </w:r>
            <w:r w:rsidR="001F63A8" w:rsidRPr="001F4E81">
              <w:t>(1904)</w:t>
            </w:r>
          </w:p>
          <w:p w14:paraId="0B3B51A7" w14:textId="77777777" w:rsidR="00764AAC" w:rsidRPr="001F4E81" w:rsidRDefault="00764AAC" w:rsidP="001F63A8">
            <w:r>
              <w:rPr>
                <w:i/>
              </w:rPr>
              <w:t>The Religion o</w:t>
            </w:r>
            <w:r w:rsidRPr="001F4E81">
              <w:rPr>
                <w:i/>
              </w:rPr>
              <w:t xml:space="preserve">f Ancient Greece, </w:t>
            </w:r>
            <w:r w:rsidRPr="001F4E81">
              <w:t>Chicago: The Open Court Publishing Company.</w:t>
            </w:r>
            <w:r w:rsidR="001F63A8">
              <w:t xml:space="preserve"> </w:t>
            </w:r>
            <w:r w:rsidR="001F63A8" w:rsidRPr="001F4E81">
              <w:t>(1908)</w:t>
            </w:r>
          </w:p>
          <w:p w14:paraId="7DB8347A" w14:textId="77777777" w:rsidR="00764AAC" w:rsidRPr="001F4E81" w:rsidRDefault="00764AAC" w:rsidP="001F63A8">
            <w:r w:rsidRPr="001F4E81">
              <w:t xml:space="preserve">‘Modern Greek Folklore and Ancient Greek Religion’, </w:t>
            </w:r>
            <w:r w:rsidRPr="001F4E81">
              <w:rPr>
                <w:i/>
              </w:rPr>
              <w:t>The Classical Review</w:t>
            </w:r>
            <w:r w:rsidRPr="001F4E81">
              <w:t xml:space="preserve"> 24 (6): 181-183.</w:t>
            </w:r>
            <w:r w:rsidR="001F63A8">
              <w:t xml:space="preserve"> </w:t>
            </w:r>
            <w:r w:rsidR="001F63A8" w:rsidRPr="001F4E81">
              <w:t>(1910)</w:t>
            </w:r>
          </w:p>
          <w:p w14:paraId="1EC23118" w14:textId="77777777" w:rsidR="00764AAC" w:rsidRPr="001F4E81" w:rsidRDefault="00764AAC" w:rsidP="001F63A8">
            <w:r>
              <w:rPr>
                <w:i/>
              </w:rPr>
              <w:t>Themis: A Study of The Social Origins o</w:t>
            </w:r>
            <w:r w:rsidRPr="001F4E81">
              <w:rPr>
                <w:i/>
              </w:rPr>
              <w:t xml:space="preserve">f Greek Religion, </w:t>
            </w:r>
            <w:r w:rsidRPr="001F4E81">
              <w:t xml:space="preserve">Cambridge: The University Press. </w:t>
            </w:r>
            <w:r w:rsidR="001F63A8" w:rsidRPr="001F4E81">
              <w:t>(1912)</w:t>
            </w:r>
          </w:p>
          <w:p w14:paraId="1AE23A77" w14:textId="77777777" w:rsidR="00764AAC" w:rsidRPr="001F4E81" w:rsidRDefault="00764AAC" w:rsidP="001F63A8">
            <w:r>
              <w:rPr>
                <w:i/>
              </w:rPr>
              <w:t>Ancient Art a</w:t>
            </w:r>
            <w:r w:rsidRPr="001F4E81">
              <w:rPr>
                <w:i/>
              </w:rPr>
              <w:t>nd Ritual</w:t>
            </w:r>
            <w:r w:rsidRPr="001F4E81">
              <w:t>, Cambridge: The University Press.</w:t>
            </w:r>
            <w:r w:rsidR="001F63A8">
              <w:t xml:space="preserve"> </w:t>
            </w:r>
            <w:r w:rsidR="001F63A8" w:rsidRPr="001F4E81">
              <w:t>(1913)</w:t>
            </w:r>
          </w:p>
          <w:p w14:paraId="73E9AB6A" w14:textId="77777777" w:rsidR="004D48B9" w:rsidRDefault="00764AAC" w:rsidP="001F63A8">
            <w:proofErr w:type="spellStart"/>
            <w:r w:rsidRPr="001F4E81">
              <w:rPr>
                <w:i/>
              </w:rPr>
              <w:t>Epil</w:t>
            </w:r>
            <w:r>
              <w:rPr>
                <w:i/>
              </w:rPr>
              <w:t>egomena</w:t>
            </w:r>
            <w:proofErr w:type="spellEnd"/>
            <w:r>
              <w:rPr>
                <w:i/>
              </w:rPr>
              <w:t xml:space="preserve"> To t</w:t>
            </w:r>
            <w:r w:rsidRPr="001F4E81">
              <w:rPr>
                <w:i/>
              </w:rPr>
              <w:t xml:space="preserve">he Study </w:t>
            </w:r>
            <w:r>
              <w:rPr>
                <w:i/>
              </w:rPr>
              <w:t>of Greek Religions and Themis a Study of t</w:t>
            </w:r>
            <w:r w:rsidRPr="001F4E81">
              <w:rPr>
                <w:i/>
              </w:rPr>
              <w:t xml:space="preserve">he Social Origins </w:t>
            </w:r>
            <w:r>
              <w:rPr>
                <w:i/>
              </w:rPr>
              <w:t>o</w:t>
            </w:r>
            <w:r w:rsidRPr="001F4E81">
              <w:rPr>
                <w:i/>
              </w:rPr>
              <w:t xml:space="preserve">f Greek Religion, </w:t>
            </w:r>
            <w:r w:rsidRPr="001F4E81">
              <w:t>Cambridge: The University Press.</w:t>
            </w:r>
            <w:r w:rsidR="001F63A8" w:rsidRPr="001F4E81">
              <w:t xml:space="preserve"> </w:t>
            </w:r>
            <w:r w:rsidR="001F63A8" w:rsidRPr="001F4E81">
              <w:t>(1921)</w:t>
            </w:r>
          </w:p>
          <w:p w14:paraId="6661E696" w14:textId="77777777" w:rsidR="00764AAC" w:rsidRPr="001F4E81" w:rsidRDefault="00764AAC" w:rsidP="001F63A8">
            <w:r w:rsidRPr="001F4E81">
              <w:rPr>
                <w:i/>
              </w:rPr>
              <w:t>Mythology</w:t>
            </w:r>
            <w:r w:rsidRPr="001F4E81">
              <w:t>, Norwood: The Plimpton Press.</w:t>
            </w:r>
            <w:r w:rsidR="001F63A8" w:rsidRPr="001F4E81">
              <w:t xml:space="preserve"> </w:t>
            </w:r>
            <w:r w:rsidR="001F63A8" w:rsidRPr="001F4E81">
              <w:t>(1924)</w:t>
            </w:r>
          </w:p>
          <w:p w14:paraId="54D7E3AE" w14:textId="77777777" w:rsidR="00764AAC" w:rsidRPr="0098417F" w:rsidRDefault="00764AAC" w:rsidP="001F63A8">
            <w:r>
              <w:rPr>
                <w:i/>
              </w:rPr>
              <w:t>Reminiscences o</w:t>
            </w:r>
            <w:r w:rsidRPr="001F4E81">
              <w:rPr>
                <w:i/>
              </w:rPr>
              <w:t xml:space="preserve">f </w:t>
            </w:r>
            <w:r>
              <w:rPr>
                <w:i/>
              </w:rPr>
              <w:t>a Student’</w:t>
            </w:r>
            <w:r w:rsidRPr="001F4E81">
              <w:rPr>
                <w:i/>
              </w:rPr>
              <w:t>s Life</w:t>
            </w:r>
            <w:r w:rsidRPr="001F4E81">
              <w:t>, London: Hogarth Press</w:t>
            </w:r>
            <w:r w:rsidR="001F63A8">
              <w:t xml:space="preserve">. </w:t>
            </w:r>
            <w:r w:rsidR="001F63A8" w:rsidRPr="001F4E81">
              <w:t>(1925)</w:t>
            </w:r>
            <w:bookmarkStart w:id="1" w:name="_GoBack"/>
            <w:bookmarkEnd w:id="1"/>
          </w:p>
        </w:tc>
      </w:tr>
      <w:tr w:rsidR="003235A7" w:rsidRPr="0098417F" w14:paraId="03B8F95E" w14:textId="77777777" w:rsidTr="0098417F">
        <w:tc>
          <w:tcPr>
            <w:tcW w:w="9016" w:type="dxa"/>
            <w:shd w:val="clear" w:color="auto" w:fill="auto"/>
          </w:tcPr>
          <w:p w14:paraId="1CCC74A6" w14:textId="77777777" w:rsidR="003235A7" w:rsidRPr="0098417F" w:rsidRDefault="003235A7" w:rsidP="001F63A8">
            <w:r w:rsidRPr="0098417F">
              <w:rPr>
                <w:u w:val="single"/>
              </w:rPr>
              <w:lastRenderedPageBreak/>
              <w:t>Further reading</w:t>
            </w:r>
            <w:r w:rsidRPr="0098417F">
              <w:t>:</w:t>
            </w:r>
          </w:p>
          <w:p w14:paraId="6AA3B2FC" w14:textId="77777777" w:rsidR="004D48B9" w:rsidRDefault="001F63A8" w:rsidP="001F63A8">
            <w:sdt>
              <w:sdtPr>
                <w:id w:val="1125274115"/>
                <w:citation/>
              </w:sdtPr>
              <w:sdtEndPr/>
              <w:sdtContent>
                <w:r w:rsidR="003F0421">
                  <w:fldChar w:fldCharType="begin"/>
                </w:r>
                <w:r w:rsidR="004C776D">
                  <w:rPr>
                    <w:lang w:val="en-CA"/>
                  </w:rPr>
                  <w:instrText xml:space="preserve">CITATION ADo09 \l 4105 </w:instrText>
                </w:r>
                <w:r w:rsidR="003F0421">
                  <w:fldChar w:fldCharType="separate"/>
                </w:r>
                <w:r w:rsidRPr="001F63A8">
                  <w:rPr>
                    <w:noProof/>
                    <w:lang w:val="en-CA"/>
                  </w:rPr>
                  <w:t>(Beard, A Don's Life)</w:t>
                </w:r>
                <w:r w:rsidR="003F0421">
                  <w:fldChar w:fldCharType="end"/>
                </w:r>
              </w:sdtContent>
            </w:sdt>
          </w:p>
          <w:p w14:paraId="25164D9B" w14:textId="77777777" w:rsidR="004D48B9" w:rsidRDefault="001F63A8" w:rsidP="001F63A8">
            <w:pPr>
              <w:rPr>
                <w:b/>
              </w:rPr>
            </w:pPr>
            <w:sdt>
              <w:sdtPr>
                <w:id w:val="1989215093"/>
                <w:citation/>
              </w:sdtPr>
              <w:sdtEndPr/>
              <w:sdtContent>
                <w:r w:rsidR="004C776D">
                  <w:fldChar w:fldCharType="begin"/>
                </w:r>
                <w:r>
                  <w:rPr>
                    <w:lang w:val="en-CA"/>
                  </w:rPr>
                  <w:instrText xml:space="preserve">CITATION Bea00 \l 4105 </w:instrText>
                </w:r>
                <w:r w:rsidR="004C776D">
                  <w:fldChar w:fldCharType="separate"/>
                </w:r>
                <w:r w:rsidRPr="001F63A8">
                  <w:rPr>
                    <w:noProof/>
                    <w:lang w:val="en-CA"/>
                  </w:rPr>
                  <w:t>(Beard, The Invention of Jane Harrison)</w:t>
                </w:r>
                <w:r w:rsidR="004C776D">
                  <w:fldChar w:fldCharType="end"/>
                </w:r>
              </w:sdtContent>
            </w:sdt>
          </w:p>
          <w:p w14:paraId="63AC07E7" w14:textId="77777777" w:rsidR="004C776D" w:rsidRDefault="001F63A8" w:rsidP="001F63A8">
            <w:sdt>
              <w:sdtPr>
                <w:id w:val="-1211267069"/>
                <w:citation/>
              </w:sdtPr>
              <w:sdtEndPr/>
              <w:sdtContent>
                <w:r w:rsidR="004C776D">
                  <w:fldChar w:fldCharType="begin"/>
                </w:r>
                <w:r>
                  <w:rPr>
                    <w:b/>
                    <w:lang w:val="en-CA"/>
                  </w:rPr>
                  <w:instrText xml:space="preserve">CITATION Pea88 \l 4105 </w:instrText>
                </w:r>
                <w:r w:rsidR="004C776D">
                  <w:fldChar w:fldCharType="separate"/>
                </w:r>
                <w:r w:rsidRPr="001F63A8">
                  <w:rPr>
                    <w:noProof/>
                    <w:lang w:val="en-CA"/>
                  </w:rPr>
                  <w:t>(Peacock)</w:t>
                </w:r>
                <w:r w:rsidR="004C776D">
                  <w:fldChar w:fldCharType="end"/>
                </w:r>
              </w:sdtContent>
            </w:sdt>
          </w:p>
          <w:p w14:paraId="59B80587" w14:textId="77777777" w:rsidR="003235A7" w:rsidRPr="0098417F" w:rsidRDefault="001F63A8" w:rsidP="001F63A8">
            <w:sdt>
              <w:sdtPr>
                <w:id w:val="1185401995"/>
                <w:citation/>
              </w:sdtPr>
              <w:sdtEndPr/>
              <w:sdtContent>
                <w:r w:rsidR="004C776D">
                  <w:fldChar w:fldCharType="begin"/>
                </w:r>
                <w:r>
                  <w:rPr>
                    <w:lang w:val="en-CA"/>
                  </w:rPr>
                  <w:instrText xml:space="preserve">CITATION Rob02 \l 4105 </w:instrText>
                </w:r>
                <w:r w:rsidR="004C776D">
                  <w:fldChar w:fldCharType="separate"/>
                </w:r>
                <w:r w:rsidRPr="001F63A8">
                  <w:rPr>
                    <w:noProof/>
                    <w:lang w:val="en-CA"/>
                  </w:rPr>
                  <w:t>(Robinson)</w:t>
                </w:r>
                <w:r w:rsidR="004C776D">
                  <w:fldChar w:fldCharType="end"/>
                </w:r>
              </w:sdtContent>
            </w:sdt>
          </w:p>
        </w:tc>
      </w:tr>
    </w:tbl>
    <w:p w14:paraId="6A433F2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04T21:52:00Z" w:initials="CW">
    <w:p w14:paraId="30DA70E5" w14:textId="77777777" w:rsidR="001F63A8" w:rsidRDefault="001F63A8">
      <w:pPr>
        <w:pStyle w:val="CommentText"/>
      </w:pPr>
      <w:r>
        <w:rPr>
          <w:rStyle w:val="CommentReference"/>
        </w:rPr>
        <w:annotationRef/>
      </w:r>
      <w:r>
        <w:t>Styles not sticking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56AFE" w14:textId="77777777" w:rsidR="00E951C0" w:rsidRDefault="00E951C0" w:rsidP="007A0D55">
      <w:pPr>
        <w:spacing w:after="0" w:line="240" w:lineRule="auto"/>
      </w:pPr>
      <w:r>
        <w:separator/>
      </w:r>
    </w:p>
  </w:endnote>
  <w:endnote w:type="continuationSeparator" w:id="0">
    <w:p w14:paraId="42058021" w14:textId="77777777" w:rsidR="00E951C0" w:rsidRDefault="00E951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0A625" w14:textId="77777777" w:rsidR="00E951C0" w:rsidRDefault="00E951C0" w:rsidP="007A0D55">
      <w:pPr>
        <w:spacing w:after="0" w:line="240" w:lineRule="auto"/>
      </w:pPr>
      <w:r>
        <w:separator/>
      </w:r>
    </w:p>
  </w:footnote>
  <w:footnote w:type="continuationSeparator" w:id="0">
    <w:p w14:paraId="4B264379" w14:textId="77777777" w:rsidR="00E951C0" w:rsidRDefault="00E951C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DB9B1" w14:textId="77777777" w:rsidR="007A0D55" w:rsidRDefault="007A0D55">
    <w:pPr>
      <w:pStyle w:val="Header"/>
    </w:pPr>
    <w:r w:rsidRPr="0098417F">
      <w:rPr>
        <w:b/>
        <w:color w:val="7F7F7F"/>
      </w:rPr>
      <w:t>Taylor &amp; Francis</w:t>
    </w:r>
    <w:r w:rsidRPr="0098417F">
      <w:rPr>
        <w:color w:val="7F7F7F"/>
      </w:rPr>
      <w:t xml:space="preserve"> – </w:t>
    </w:r>
    <w:proofErr w:type="spellStart"/>
    <w:r w:rsidRPr="0098417F">
      <w:rPr>
        <w:i/>
        <w:color w:val="7F7F7F"/>
      </w:rPr>
      <w:t>Encyclopedia</w:t>
    </w:r>
    <w:proofErr w:type="spellEnd"/>
    <w:r w:rsidRPr="0098417F">
      <w:rPr>
        <w:i/>
        <w:color w:val="7F7F7F"/>
      </w:rPr>
      <w:t xml:space="preserve"> of Modernism</w:t>
    </w:r>
  </w:p>
  <w:p w14:paraId="2D09C7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17F"/>
    <w:rsid w:val="00032559"/>
    <w:rsid w:val="00052040"/>
    <w:rsid w:val="000B25AE"/>
    <w:rsid w:val="000B55AB"/>
    <w:rsid w:val="000D24DC"/>
    <w:rsid w:val="00101B2E"/>
    <w:rsid w:val="00116FA0"/>
    <w:rsid w:val="0015114C"/>
    <w:rsid w:val="001A21F3"/>
    <w:rsid w:val="001A2537"/>
    <w:rsid w:val="001A6A06"/>
    <w:rsid w:val="001F63A8"/>
    <w:rsid w:val="00210C03"/>
    <w:rsid w:val="002162E2"/>
    <w:rsid w:val="00225C5A"/>
    <w:rsid w:val="00230B10"/>
    <w:rsid w:val="00234353"/>
    <w:rsid w:val="00244BB0"/>
    <w:rsid w:val="002A0A0D"/>
    <w:rsid w:val="002B0B37"/>
    <w:rsid w:val="0030662D"/>
    <w:rsid w:val="003235A7"/>
    <w:rsid w:val="003677B6"/>
    <w:rsid w:val="003D3579"/>
    <w:rsid w:val="003E2795"/>
    <w:rsid w:val="003F0421"/>
    <w:rsid w:val="003F0D73"/>
    <w:rsid w:val="00462DBE"/>
    <w:rsid w:val="00464699"/>
    <w:rsid w:val="00483379"/>
    <w:rsid w:val="00487BC5"/>
    <w:rsid w:val="00496888"/>
    <w:rsid w:val="004A7476"/>
    <w:rsid w:val="004C776D"/>
    <w:rsid w:val="004D48B9"/>
    <w:rsid w:val="004E5896"/>
    <w:rsid w:val="00513EE6"/>
    <w:rsid w:val="00534F8F"/>
    <w:rsid w:val="00590035"/>
    <w:rsid w:val="005B177E"/>
    <w:rsid w:val="005B3921"/>
    <w:rsid w:val="005F26D7"/>
    <w:rsid w:val="005F5450"/>
    <w:rsid w:val="006A2CB4"/>
    <w:rsid w:val="006D0412"/>
    <w:rsid w:val="007411B9"/>
    <w:rsid w:val="00764AAC"/>
    <w:rsid w:val="00780D95"/>
    <w:rsid w:val="00780DC7"/>
    <w:rsid w:val="007A0D55"/>
    <w:rsid w:val="007B3377"/>
    <w:rsid w:val="007E5F44"/>
    <w:rsid w:val="00821DE3"/>
    <w:rsid w:val="00846CE1"/>
    <w:rsid w:val="008A5B87"/>
    <w:rsid w:val="00922950"/>
    <w:rsid w:val="0098417F"/>
    <w:rsid w:val="009A7264"/>
    <w:rsid w:val="009D1606"/>
    <w:rsid w:val="009E18A1"/>
    <w:rsid w:val="009E73D7"/>
    <w:rsid w:val="009F7745"/>
    <w:rsid w:val="00A27D2C"/>
    <w:rsid w:val="00A76FD9"/>
    <w:rsid w:val="00AB436D"/>
    <w:rsid w:val="00AD2F24"/>
    <w:rsid w:val="00AD4844"/>
    <w:rsid w:val="00B219AE"/>
    <w:rsid w:val="00B33145"/>
    <w:rsid w:val="00B574C9"/>
    <w:rsid w:val="00BC39C9"/>
    <w:rsid w:val="00BE5BF7"/>
    <w:rsid w:val="00BF40E1"/>
    <w:rsid w:val="00C27FAB"/>
    <w:rsid w:val="00C358D4"/>
    <w:rsid w:val="00C4306E"/>
    <w:rsid w:val="00C6296B"/>
    <w:rsid w:val="00CC586D"/>
    <w:rsid w:val="00CF1542"/>
    <w:rsid w:val="00CF3EC5"/>
    <w:rsid w:val="00D656DA"/>
    <w:rsid w:val="00D83300"/>
    <w:rsid w:val="00DC6B48"/>
    <w:rsid w:val="00DF01B0"/>
    <w:rsid w:val="00E85A05"/>
    <w:rsid w:val="00E951C0"/>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1F63A8"/>
    <w:rPr>
      <w:sz w:val="18"/>
      <w:szCs w:val="18"/>
    </w:rPr>
  </w:style>
  <w:style w:type="paragraph" w:styleId="CommentText">
    <w:name w:val="annotation text"/>
    <w:basedOn w:val="Normal"/>
    <w:link w:val="CommentTextChar"/>
    <w:uiPriority w:val="99"/>
    <w:semiHidden/>
    <w:rsid w:val="001F63A8"/>
    <w:pPr>
      <w:spacing w:line="240" w:lineRule="auto"/>
    </w:pPr>
    <w:rPr>
      <w:sz w:val="24"/>
      <w:szCs w:val="24"/>
    </w:rPr>
  </w:style>
  <w:style w:type="character" w:customStyle="1" w:styleId="CommentTextChar">
    <w:name w:val="Comment Text Char"/>
    <w:basedOn w:val="DefaultParagraphFont"/>
    <w:link w:val="CommentText"/>
    <w:uiPriority w:val="99"/>
    <w:semiHidden/>
    <w:rsid w:val="001F63A8"/>
    <w:rPr>
      <w:sz w:val="24"/>
      <w:szCs w:val="24"/>
      <w:lang w:val="en-GB" w:eastAsia="en-US"/>
    </w:rPr>
  </w:style>
  <w:style w:type="paragraph" w:styleId="CommentSubject">
    <w:name w:val="annotation subject"/>
    <w:basedOn w:val="CommentText"/>
    <w:next w:val="CommentText"/>
    <w:link w:val="CommentSubjectChar"/>
    <w:uiPriority w:val="99"/>
    <w:semiHidden/>
    <w:rsid w:val="001F63A8"/>
    <w:rPr>
      <w:b/>
      <w:bCs/>
      <w:sz w:val="20"/>
      <w:szCs w:val="20"/>
    </w:rPr>
  </w:style>
  <w:style w:type="character" w:customStyle="1" w:styleId="CommentSubjectChar">
    <w:name w:val="Comment Subject Char"/>
    <w:basedOn w:val="CommentTextChar"/>
    <w:link w:val="CommentSubject"/>
    <w:uiPriority w:val="99"/>
    <w:semiHidden/>
    <w:rsid w:val="001F63A8"/>
    <w:rPr>
      <w:b/>
      <w:bCs/>
      <w:sz w:val="24"/>
      <w:szCs w:val="24"/>
      <w:lang w:val="en-GB" w:eastAsia="en-US"/>
    </w:rPr>
  </w:style>
  <w:style w:type="paragraph" w:styleId="BalloonText">
    <w:name w:val="Balloon Text"/>
    <w:basedOn w:val="Normal"/>
    <w:link w:val="BalloonTextChar"/>
    <w:uiPriority w:val="99"/>
    <w:semiHidden/>
    <w:rsid w:val="001F63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3A8"/>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1F63A8"/>
    <w:rPr>
      <w:sz w:val="18"/>
      <w:szCs w:val="18"/>
    </w:rPr>
  </w:style>
  <w:style w:type="paragraph" w:styleId="CommentText">
    <w:name w:val="annotation text"/>
    <w:basedOn w:val="Normal"/>
    <w:link w:val="CommentTextChar"/>
    <w:uiPriority w:val="99"/>
    <w:semiHidden/>
    <w:rsid w:val="001F63A8"/>
    <w:pPr>
      <w:spacing w:line="240" w:lineRule="auto"/>
    </w:pPr>
    <w:rPr>
      <w:sz w:val="24"/>
      <w:szCs w:val="24"/>
    </w:rPr>
  </w:style>
  <w:style w:type="character" w:customStyle="1" w:styleId="CommentTextChar">
    <w:name w:val="Comment Text Char"/>
    <w:basedOn w:val="DefaultParagraphFont"/>
    <w:link w:val="CommentText"/>
    <w:uiPriority w:val="99"/>
    <w:semiHidden/>
    <w:rsid w:val="001F63A8"/>
    <w:rPr>
      <w:sz w:val="24"/>
      <w:szCs w:val="24"/>
      <w:lang w:val="en-GB" w:eastAsia="en-US"/>
    </w:rPr>
  </w:style>
  <w:style w:type="paragraph" w:styleId="CommentSubject">
    <w:name w:val="annotation subject"/>
    <w:basedOn w:val="CommentText"/>
    <w:next w:val="CommentText"/>
    <w:link w:val="CommentSubjectChar"/>
    <w:uiPriority w:val="99"/>
    <w:semiHidden/>
    <w:rsid w:val="001F63A8"/>
    <w:rPr>
      <w:b/>
      <w:bCs/>
      <w:sz w:val="20"/>
      <w:szCs w:val="20"/>
    </w:rPr>
  </w:style>
  <w:style w:type="character" w:customStyle="1" w:styleId="CommentSubjectChar">
    <w:name w:val="Comment Subject Char"/>
    <w:basedOn w:val="CommentTextChar"/>
    <w:link w:val="CommentSubject"/>
    <w:uiPriority w:val="99"/>
    <w:semiHidden/>
    <w:rsid w:val="001F63A8"/>
    <w:rPr>
      <w:b/>
      <w:bCs/>
      <w:sz w:val="24"/>
      <w:szCs w:val="24"/>
      <w:lang w:val="en-GB" w:eastAsia="en-US"/>
    </w:rPr>
  </w:style>
  <w:style w:type="paragraph" w:styleId="BalloonText">
    <w:name w:val="Balloon Text"/>
    <w:basedOn w:val="Normal"/>
    <w:link w:val="BalloonTextChar"/>
    <w:uiPriority w:val="99"/>
    <w:semiHidden/>
    <w:rsid w:val="001F63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3A8"/>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6037">
      <w:bodyDiv w:val="1"/>
      <w:marLeft w:val="0"/>
      <w:marRight w:val="0"/>
      <w:marTop w:val="0"/>
      <w:marBottom w:val="0"/>
      <w:divBdr>
        <w:top w:val="none" w:sz="0" w:space="0" w:color="auto"/>
        <w:left w:val="none" w:sz="0" w:space="0" w:color="auto"/>
        <w:bottom w:val="none" w:sz="0" w:space="0" w:color="auto"/>
        <w:right w:val="none" w:sz="0" w:space="0" w:color="auto"/>
      </w:divBdr>
    </w:div>
    <w:div w:id="407071820">
      <w:bodyDiv w:val="1"/>
      <w:marLeft w:val="0"/>
      <w:marRight w:val="0"/>
      <w:marTop w:val="0"/>
      <w:marBottom w:val="0"/>
      <w:divBdr>
        <w:top w:val="none" w:sz="0" w:space="0" w:color="auto"/>
        <w:left w:val="none" w:sz="0" w:space="0" w:color="auto"/>
        <w:bottom w:val="none" w:sz="0" w:space="0" w:color="auto"/>
        <w:right w:val="none" w:sz="0" w:space="0" w:color="auto"/>
      </w:divBdr>
    </w:div>
    <w:div w:id="780805854">
      <w:bodyDiv w:val="1"/>
      <w:marLeft w:val="0"/>
      <w:marRight w:val="0"/>
      <w:marTop w:val="0"/>
      <w:marBottom w:val="0"/>
      <w:divBdr>
        <w:top w:val="none" w:sz="0" w:space="0" w:color="auto"/>
        <w:left w:val="none" w:sz="0" w:space="0" w:color="auto"/>
        <w:bottom w:val="none" w:sz="0" w:space="0" w:color="auto"/>
        <w:right w:val="none" w:sz="0" w:space="0" w:color="auto"/>
      </w:divBdr>
    </w:div>
    <w:div w:id="1171724607">
      <w:bodyDiv w:val="1"/>
      <w:marLeft w:val="0"/>
      <w:marRight w:val="0"/>
      <w:marTop w:val="0"/>
      <w:marBottom w:val="0"/>
      <w:divBdr>
        <w:top w:val="none" w:sz="0" w:space="0" w:color="auto"/>
        <w:left w:val="none" w:sz="0" w:space="0" w:color="auto"/>
        <w:bottom w:val="none" w:sz="0" w:space="0" w:color="auto"/>
        <w:right w:val="none" w:sz="0" w:space="0" w:color="auto"/>
      </w:divBdr>
    </w:div>
    <w:div w:id="1957254869">
      <w:bodyDiv w:val="1"/>
      <w:marLeft w:val="0"/>
      <w:marRight w:val="0"/>
      <w:marTop w:val="0"/>
      <w:marBottom w:val="0"/>
      <w:divBdr>
        <w:top w:val="none" w:sz="0" w:space="0" w:color="auto"/>
        <w:left w:val="none" w:sz="0" w:space="0" w:color="auto"/>
        <w:bottom w:val="none" w:sz="0" w:space="0" w:color="auto"/>
        <w:right w:val="none" w:sz="0" w:space="0" w:color="auto"/>
      </w:divBdr>
    </w:div>
    <w:div w:id="20400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ADo09</b:Tag>
    <b:SourceType>InternetSite</b:SourceType>
    <b:Guid>{8D0533DC-1D8F-4D83-B537-C4095A9270F3}</b:Guid>
    <b:Title>A Don's Life</b:Title>
    <b:Year>2009</b:Year>
    <b:YearAccessed>2015</b:YearAccessed>
    <b:MonthAccessed>January</b:MonthAccessed>
    <b:DayAccessed>23</b:DayAccessed>
    <b:InternetSiteTitle>Times Literary Supplement</b:InternetSiteTitle>
    <b:URL>http://timesonline.typepad.com/dons_life/2009/05/living-with-jane-harrison.html</b:URL>
    <b:Author>
      <b:Author>
        <b:NameList>
          <b:Person>
            <b:Last>Beard</b:Last>
            <b:First>M.</b:First>
          </b:Person>
        </b:NameList>
      </b:Author>
    </b:Author>
    <b:RefOrder>1</b:RefOrder>
  </b:Source>
  <b:Source>
    <b:Tag>Bea00</b:Tag>
    <b:SourceType>Book</b:SourceType>
    <b:Guid>{ABB3F1F6-BD55-3646-9479-B16C0EA4613F}</b:Guid>
    <b:Author>
      <b:Author>
        <b:NameList>
          <b:Person>
            <b:Last>Beard</b:Last>
            <b:First>M.</b:First>
          </b:Person>
        </b:NameList>
      </b:Author>
    </b:Author>
    <b:Title>The Invention of Jane Harrison</b:Title>
    <b:Year>2000</b:Year>
    <b:City>Cambridge</b:City>
    <b:Publisher>Harvard UP</b:Publisher>
    <b:RefOrder>2</b:RefOrder>
  </b:Source>
  <b:Source>
    <b:Tag>Pea88</b:Tag>
    <b:SourceType>Book</b:SourceType>
    <b:Guid>{284D2C73-1797-7A4C-B0FC-B91CCD30ADAB}</b:Guid>
    <b:Author>
      <b:Author>
        <b:NameList>
          <b:Person>
            <b:Last>Peacock</b:Last>
            <b:First>S.</b:First>
          </b:Person>
        </b:NameList>
      </b:Author>
    </b:Author>
    <b:Title>Jane Ellen Harrison</b:Title>
    <b:Year>1988</b:Year>
    <b:City>New Haven</b:City>
    <b:Publisher>Yale UP</b:Publisher>
    <b:RefOrder>3</b:RefOrder>
  </b:Source>
  <b:Source>
    <b:Tag>Rob02</b:Tag>
    <b:SourceType>Book</b:SourceType>
    <b:Guid>{3FFACFA2-2C55-4847-A96C-9745FB0109B3}</b:Guid>
    <b:Author>
      <b:Author>
        <b:NameList>
          <b:Person>
            <b:Last>Robinson</b:Last>
            <b:First>Annabel</b:First>
          </b:Person>
        </b:NameList>
      </b:Author>
    </b:Author>
    <b:Title>The Life and Work of Jane Harrison</b:Title>
    <b:Year>2002</b:Year>
    <b:City>Oxford</b:City>
    <b:Publisher>Oxford UP</b:Publisher>
    <b:RefOrder>4</b:RefOrder>
  </b:Source>
</b:Sources>
</file>

<file path=customXml/itemProps1.xml><?xml version="1.0" encoding="utf-8"?>
<ds:datastoreItem xmlns:ds="http://schemas.openxmlformats.org/officeDocument/2006/customXml" ds:itemID="{7424615B-720E-CA43-8D37-0E22F8A10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11</TotalTime>
  <Pages>2</Pages>
  <Words>613</Words>
  <Characters>3499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4</cp:revision>
  <dcterms:created xsi:type="dcterms:W3CDTF">2016-01-23T20:18:00Z</dcterms:created>
  <dcterms:modified xsi:type="dcterms:W3CDTF">2016-04-05T04:56:00Z</dcterms:modified>
</cp:coreProperties>
</file>