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C5138" w14:paraId="332BFD9C" w14:textId="77777777" w:rsidTr="00922950">
        <w:tc>
          <w:tcPr>
            <w:tcW w:w="491" w:type="dxa"/>
            <w:vMerge w:val="restart"/>
            <w:shd w:val="clear" w:color="auto" w:fill="A6A6A6" w:themeFill="background1" w:themeFillShade="A6"/>
            <w:textDirection w:val="btLr"/>
          </w:tcPr>
          <w:p w14:paraId="2B59860C" w14:textId="77777777" w:rsidR="00B574C9" w:rsidRPr="00BC5138" w:rsidRDefault="00B574C9" w:rsidP="00CC586D">
            <w:pPr>
              <w:jc w:val="center"/>
              <w:rPr>
                <w:b/>
                <w:color w:val="FFFFFF" w:themeColor="background1"/>
              </w:rPr>
            </w:pPr>
            <w:r w:rsidRPr="00BC5138">
              <w:rPr>
                <w:b/>
                <w:color w:val="FFFFFF" w:themeColor="background1"/>
              </w:rPr>
              <w:t>About you</w:t>
            </w:r>
          </w:p>
        </w:tc>
        <w:sdt>
          <w:sdtPr>
            <w:rPr>
              <w:b/>
              <w:color w:val="FFFFFF" w:themeColor="background1"/>
            </w:rPr>
            <w:alias w:val="Salutation"/>
            <w:tag w:val="salutation"/>
            <w:id w:val="-1659997262"/>
            <w:placeholder>
              <w:docPart w:val="7AE0B85B3BDB5F4F8CE36939940A6F87"/>
            </w:placeholder>
            <w:showingPlcHdr/>
            <w:dropDownList>
              <w:listItem w:displayText="Dr." w:value="Dr."/>
              <w:listItem w:displayText="Prof." w:value="Prof."/>
            </w:dropDownList>
          </w:sdtPr>
          <w:sdtEndPr/>
          <w:sdtContent>
            <w:tc>
              <w:tcPr>
                <w:tcW w:w="1259" w:type="dxa"/>
              </w:tcPr>
              <w:p w14:paraId="24783734" w14:textId="77777777" w:rsidR="00B574C9" w:rsidRPr="00BC5138" w:rsidRDefault="00B574C9" w:rsidP="00CC586D">
                <w:pPr>
                  <w:jc w:val="center"/>
                  <w:rPr>
                    <w:b/>
                    <w:color w:val="FFFFFF" w:themeColor="background1"/>
                  </w:rPr>
                </w:pPr>
                <w:r w:rsidRPr="00BC5138">
                  <w:rPr>
                    <w:rStyle w:val="PlaceholderText"/>
                    <w:b/>
                    <w:color w:val="FFFFFF" w:themeColor="background1"/>
                  </w:rPr>
                  <w:t>[Salutation]</w:t>
                </w:r>
              </w:p>
            </w:tc>
          </w:sdtContent>
        </w:sdt>
        <w:sdt>
          <w:sdtPr>
            <w:alias w:val="First name"/>
            <w:tag w:val="authorFirstName"/>
            <w:id w:val="581645879"/>
            <w:placeholder>
              <w:docPart w:val="8A75D2A7A3CFC046879A9A2522E4AB15"/>
            </w:placeholder>
            <w:text/>
          </w:sdtPr>
          <w:sdtEndPr/>
          <w:sdtContent>
            <w:tc>
              <w:tcPr>
                <w:tcW w:w="2073" w:type="dxa"/>
              </w:tcPr>
              <w:p w14:paraId="32EA8C40" w14:textId="77777777" w:rsidR="00B574C9" w:rsidRPr="00BC5138" w:rsidRDefault="00BC5138" w:rsidP="00BC5138">
                <w:r w:rsidRPr="00BC5138">
                  <w:t>Rachel</w:t>
                </w:r>
              </w:p>
            </w:tc>
          </w:sdtContent>
        </w:sdt>
        <w:sdt>
          <w:sdtPr>
            <w:alias w:val="Middle name"/>
            <w:tag w:val="authorMiddleName"/>
            <w:id w:val="-2076034781"/>
            <w:placeholder>
              <w:docPart w:val="C4AA36494FA2C544B78C4AB8579676CC"/>
            </w:placeholder>
            <w:showingPlcHdr/>
            <w:text/>
          </w:sdtPr>
          <w:sdtEndPr/>
          <w:sdtContent>
            <w:tc>
              <w:tcPr>
                <w:tcW w:w="2551" w:type="dxa"/>
              </w:tcPr>
              <w:p w14:paraId="6B133C3A" w14:textId="77777777" w:rsidR="00B574C9" w:rsidRPr="00BC5138" w:rsidRDefault="00B574C9" w:rsidP="00922950">
                <w:r w:rsidRPr="00BC5138">
                  <w:rPr>
                    <w:rStyle w:val="PlaceholderText"/>
                  </w:rPr>
                  <w:t>[Middle name]</w:t>
                </w:r>
              </w:p>
            </w:tc>
          </w:sdtContent>
        </w:sdt>
        <w:sdt>
          <w:sdtPr>
            <w:alias w:val="Last name"/>
            <w:tag w:val="authorLastName"/>
            <w:id w:val="-1088529830"/>
            <w:placeholder>
              <w:docPart w:val="6D242B38C23A114CBB03A48DB7AE2E08"/>
            </w:placeholder>
            <w:text/>
          </w:sdtPr>
          <w:sdtEndPr/>
          <w:sdtContent>
            <w:tc>
              <w:tcPr>
                <w:tcW w:w="2642" w:type="dxa"/>
              </w:tcPr>
              <w:p w14:paraId="5BFA7A20" w14:textId="77777777" w:rsidR="00B574C9" w:rsidRPr="00BC5138" w:rsidRDefault="00BC5138" w:rsidP="00BC5138">
                <w:r w:rsidRPr="00BC5138">
                  <w:t>McArthur</w:t>
                </w:r>
              </w:p>
            </w:tc>
          </w:sdtContent>
        </w:sdt>
      </w:tr>
      <w:tr w:rsidR="00B574C9" w:rsidRPr="00BC5138" w14:paraId="48E4B98D" w14:textId="77777777" w:rsidTr="001A6A06">
        <w:trPr>
          <w:trHeight w:val="986"/>
        </w:trPr>
        <w:tc>
          <w:tcPr>
            <w:tcW w:w="491" w:type="dxa"/>
            <w:vMerge/>
            <w:shd w:val="clear" w:color="auto" w:fill="A6A6A6" w:themeFill="background1" w:themeFillShade="A6"/>
          </w:tcPr>
          <w:p w14:paraId="39AD174C" w14:textId="77777777" w:rsidR="00B574C9" w:rsidRPr="00BC5138" w:rsidRDefault="00B574C9" w:rsidP="00CF1542">
            <w:pPr>
              <w:jc w:val="center"/>
              <w:rPr>
                <w:b/>
                <w:color w:val="FFFFFF" w:themeColor="background1"/>
              </w:rPr>
            </w:pPr>
          </w:p>
        </w:tc>
        <w:sdt>
          <w:sdtPr>
            <w:alias w:val="Biography"/>
            <w:tag w:val="authorBiography"/>
            <w:id w:val="938807824"/>
            <w:placeholder>
              <w:docPart w:val="F0EA52235F3CFB4B91B535CC2D466695"/>
            </w:placeholder>
            <w:showingPlcHdr/>
          </w:sdtPr>
          <w:sdtEndPr/>
          <w:sdtContent>
            <w:tc>
              <w:tcPr>
                <w:tcW w:w="8525" w:type="dxa"/>
                <w:gridSpan w:val="4"/>
              </w:tcPr>
              <w:p w14:paraId="40639F58" w14:textId="77777777" w:rsidR="00B574C9" w:rsidRPr="00BC5138" w:rsidRDefault="00B574C9" w:rsidP="00922950">
                <w:r w:rsidRPr="00BC5138">
                  <w:rPr>
                    <w:rStyle w:val="PlaceholderText"/>
                  </w:rPr>
                  <w:t>[Enter your biography]</w:t>
                </w:r>
              </w:p>
            </w:tc>
          </w:sdtContent>
        </w:sdt>
      </w:tr>
      <w:tr w:rsidR="00B574C9" w:rsidRPr="00BC5138" w14:paraId="35A76F88" w14:textId="77777777" w:rsidTr="001A6A06">
        <w:trPr>
          <w:trHeight w:val="986"/>
        </w:trPr>
        <w:tc>
          <w:tcPr>
            <w:tcW w:w="491" w:type="dxa"/>
            <w:vMerge/>
            <w:shd w:val="clear" w:color="auto" w:fill="A6A6A6" w:themeFill="background1" w:themeFillShade="A6"/>
          </w:tcPr>
          <w:p w14:paraId="09AF341D" w14:textId="77777777" w:rsidR="00B574C9" w:rsidRPr="00BC5138" w:rsidRDefault="00B574C9" w:rsidP="00CF1542">
            <w:pPr>
              <w:jc w:val="center"/>
              <w:rPr>
                <w:b/>
                <w:color w:val="FFFFFF" w:themeColor="background1"/>
              </w:rPr>
            </w:pPr>
          </w:p>
        </w:tc>
        <w:sdt>
          <w:sdtPr>
            <w:alias w:val="Affiliation"/>
            <w:tag w:val="affiliation"/>
            <w:id w:val="2012937915"/>
            <w:placeholder>
              <w:docPart w:val="25521CF30AB7CB41A70E15F93FF42714"/>
            </w:placeholder>
            <w:text/>
          </w:sdtPr>
          <w:sdtEndPr/>
          <w:sdtContent>
            <w:tc>
              <w:tcPr>
                <w:tcW w:w="8525" w:type="dxa"/>
                <w:gridSpan w:val="4"/>
              </w:tcPr>
              <w:p w14:paraId="216EE081" w14:textId="77777777" w:rsidR="00B574C9" w:rsidRPr="00BC5138" w:rsidRDefault="00BC5138" w:rsidP="00BC5138">
                <w:r w:rsidRPr="00BC5138">
                  <w:t>University of Toronto</w:t>
                </w:r>
              </w:p>
            </w:tc>
          </w:sdtContent>
        </w:sdt>
      </w:tr>
    </w:tbl>
    <w:p w14:paraId="736E96DC" w14:textId="77777777" w:rsidR="003D3579" w:rsidRPr="00BC513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C5138" w14:paraId="7C4950D6" w14:textId="77777777" w:rsidTr="00244BB0">
        <w:tc>
          <w:tcPr>
            <w:tcW w:w="9016" w:type="dxa"/>
            <w:shd w:val="clear" w:color="auto" w:fill="A6A6A6" w:themeFill="background1" w:themeFillShade="A6"/>
            <w:tcMar>
              <w:top w:w="113" w:type="dxa"/>
              <w:bottom w:w="113" w:type="dxa"/>
            </w:tcMar>
          </w:tcPr>
          <w:p w14:paraId="749E69AF" w14:textId="77777777" w:rsidR="00244BB0" w:rsidRPr="00BC5138" w:rsidRDefault="00244BB0" w:rsidP="00244BB0">
            <w:pPr>
              <w:jc w:val="center"/>
              <w:rPr>
                <w:b/>
                <w:color w:val="FFFFFF" w:themeColor="background1"/>
              </w:rPr>
            </w:pPr>
            <w:r w:rsidRPr="00BC5138">
              <w:rPr>
                <w:b/>
                <w:color w:val="FFFFFF" w:themeColor="background1"/>
              </w:rPr>
              <w:t>Your article</w:t>
            </w:r>
          </w:p>
        </w:tc>
      </w:tr>
      <w:tr w:rsidR="003F0D73" w:rsidRPr="00BC5138" w14:paraId="10BBD268" w14:textId="77777777" w:rsidTr="003F0D73">
        <w:sdt>
          <w:sdtPr>
            <w:rPr>
              <w:b/>
            </w:rPr>
            <w:alias w:val="Article headword"/>
            <w:tag w:val="articleHeadword"/>
            <w:id w:val="-361440020"/>
            <w:placeholder>
              <w:docPart w:val="0ADE2F7A49076C439EFB5D0C243533EF"/>
            </w:placeholder>
            <w:text/>
          </w:sdtPr>
          <w:sdtEndPr/>
          <w:sdtContent>
            <w:tc>
              <w:tcPr>
                <w:tcW w:w="9016" w:type="dxa"/>
                <w:tcMar>
                  <w:top w:w="113" w:type="dxa"/>
                  <w:bottom w:w="113" w:type="dxa"/>
                </w:tcMar>
              </w:tcPr>
              <w:p w14:paraId="23AF2219" w14:textId="77777777" w:rsidR="003F0D73" w:rsidRPr="00BC5138" w:rsidRDefault="00BC5138" w:rsidP="00BC5138">
                <w:pPr>
                  <w:rPr>
                    <w:b/>
                  </w:rPr>
                </w:pPr>
                <w:proofErr w:type="spellStart"/>
                <w:r w:rsidRPr="00BC5138">
                  <w:rPr>
                    <w:rFonts w:eastAsiaTheme="minorEastAsia"/>
                    <w:lang w:val="en-US"/>
                  </w:rPr>
                  <w:t>Co</w:t>
                </w:r>
                <w:r w:rsidR="004F1217">
                  <w:rPr>
                    <w:rFonts w:eastAsiaTheme="minorEastAsia"/>
                    <w:lang w:val="en-US"/>
                  </w:rPr>
                  <w:t>rnford</w:t>
                </w:r>
                <w:proofErr w:type="spellEnd"/>
                <w:r w:rsidR="004F1217">
                  <w:rPr>
                    <w:rFonts w:eastAsiaTheme="minorEastAsia"/>
                    <w:lang w:val="en-US"/>
                  </w:rPr>
                  <w:t>, Francis Macdonald (1874–</w:t>
                </w:r>
                <w:r w:rsidRPr="00BC5138">
                  <w:rPr>
                    <w:rFonts w:eastAsiaTheme="minorEastAsia"/>
                    <w:lang w:val="en-US"/>
                  </w:rPr>
                  <w:t>1943)</w:t>
                </w:r>
              </w:p>
            </w:tc>
          </w:sdtContent>
        </w:sdt>
      </w:tr>
      <w:tr w:rsidR="00464699" w:rsidRPr="00BC5138" w14:paraId="2272FFA0" w14:textId="77777777" w:rsidTr="007821B0">
        <w:sdt>
          <w:sdtPr>
            <w:alias w:val="Variant headwords"/>
            <w:tag w:val="variantHeadwords"/>
            <w:id w:val="173464402"/>
            <w:placeholder>
              <w:docPart w:val="BB7579ADC91AB649B31E2D586020F9B0"/>
            </w:placeholder>
            <w:showingPlcHdr/>
          </w:sdtPr>
          <w:sdtEndPr/>
          <w:sdtContent>
            <w:tc>
              <w:tcPr>
                <w:tcW w:w="9016" w:type="dxa"/>
                <w:tcMar>
                  <w:top w:w="113" w:type="dxa"/>
                  <w:bottom w:w="113" w:type="dxa"/>
                </w:tcMar>
              </w:tcPr>
              <w:p w14:paraId="10839189" w14:textId="77777777" w:rsidR="00464699" w:rsidRPr="00BC5138" w:rsidRDefault="00464699" w:rsidP="00464699">
                <w:r w:rsidRPr="00BC5138">
                  <w:rPr>
                    <w:rStyle w:val="PlaceholderText"/>
                    <w:b/>
                  </w:rPr>
                  <w:t xml:space="preserve">[Enter any </w:t>
                </w:r>
                <w:r w:rsidRPr="00BC5138">
                  <w:rPr>
                    <w:rStyle w:val="PlaceholderText"/>
                    <w:b/>
                    <w:i/>
                  </w:rPr>
                  <w:t>variant forms</w:t>
                </w:r>
                <w:r w:rsidRPr="00BC5138">
                  <w:rPr>
                    <w:rStyle w:val="PlaceholderText"/>
                    <w:b/>
                  </w:rPr>
                  <w:t xml:space="preserve"> of your headword – OPTIONAL]</w:t>
                </w:r>
              </w:p>
            </w:tc>
          </w:sdtContent>
        </w:sdt>
      </w:tr>
      <w:tr w:rsidR="00E85A05" w:rsidRPr="00BC5138" w14:paraId="1F55773A" w14:textId="77777777" w:rsidTr="003F0D73">
        <w:sdt>
          <w:sdtPr>
            <w:alias w:val="Abstract"/>
            <w:tag w:val="abstract"/>
            <w:id w:val="-635871867"/>
            <w:placeholder>
              <w:docPart w:val="502504834842744598412FD5EC43D41A"/>
            </w:placeholder>
          </w:sdtPr>
          <w:sdtEndPr/>
          <w:sdtContent>
            <w:tc>
              <w:tcPr>
                <w:tcW w:w="9016" w:type="dxa"/>
                <w:tcMar>
                  <w:top w:w="113" w:type="dxa"/>
                  <w:bottom w:w="113" w:type="dxa"/>
                </w:tcMar>
              </w:tcPr>
              <w:p w14:paraId="30C56236" w14:textId="77777777" w:rsidR="00E85A05" w:rsidRPr="00BC5138" w:rsidRDefault="00BC5138" w:rsidP="004F1217">
                <w:r w:rsidRPr="00BC5138">
                  <w:t xml:space="preserve">Francis Macdonald </w:t>
                </w:r>
                <w:proofErr w:type="spellStart"/>
                <w:r w:rsidRPr="00BC5138">
                  <w:t>Cornford</w:t>
                </w:r>
                <w:proofErr w:type="spellEnd"/>
                <w:r w:rsidRPr="00BC5138">
                  <w:t xml:space="preserve"> was a British Classical scholar associated with the Cambridge </w:t>
                </w:r>
                <w:proofErr w:type="spellStart"/>
                <w:r w:rsidRPr="00BC5138">
                  <w:t>Ritualists</w:t>
                </w:r>
                <w:proofErr w:type="spellEnd"/>
                <w:r w:rsidRPr="00BC5138">
                  <w:t xml:space="preserve"> group. Drawing on J. G. Frazer’s </w:t>
                </w:r>
                <w:r w:rsidRPr="00BC5138">
                  <w:rPr>
                    <w:i/>
                  </w:rPr>
                  <w:t>The Golden Bough</w:t>
                </w:r>
                <w:r w:rsidR="004F1217">
                  <w:t xml:space="preserve"> (1890</w:t>
                </w:r>
                <w:r w:rsidR="004F1217">
                  <w:softHyphen/>
                  <w:t>–</w:t>
                </w:r>
                <w:r w:rsidRPr="00BC5138">
                  <w:t xml:space="preserve">1915), the </w:t>
                </w:r>
                <w:proofErr w:type="spellStart"/>
                <w:r w:rsidRPr="00BC5138">
                  <w:t>Ritualists</w:t>
                </w:r>
                <w:proofErr w:type="spellEnd"/>
                <w:r w:rsidRPr="00BC5138">
                  <w:t xml:space="preserve"> examined ancient Greek literature and culture to reconstruct its origins in ritual. </w:t>
                </w:r>
                <w:r w:rsidRPr="00BC5138">
                  <w:rPr>
                    <w:rStyle w:val="italic"/>
                    <w:rFonts w:eastAsia="Times New Roman" w:cs="Times New Roman"/>
                    <w:i/>
                  </w:rPr>
                  <w:t>The Origin of Attic Comedy</w:t>
                </w:r>
                <w:r w:rsidRPr="00BC5138">
                  <w:rPr>
                    <w:rStyle w:val="italic"/>
                    <w:rFonts w:eastAsia="Times New Roman" w:cs="Times New Roman"/>
                  </w:rPr>
                  <w:t xml:space="preserve"> (1914), for example, posits that </w:t>
                </w:r>
                <w:r w:rsidRPr="004F1217">
                  <w:t>the</w:t>
                </w:r>
                <w:r w:rsidRPr="00BC5138">
                  <w:rPr>
                    <w:rStyle w:val="italic"/>
                    <w:rFonts w:eastAsia="Times New Roman" w:cs="Times New Roman"/>
                  </w:rPr>
                  <w:t xml:space="preserve"> closing marriage procession in Old Comedy, which he sees as unmotivated by either the plot or the structure of the play preceding it, derives from ancient fertility rites. Similarly, his chapter on the Olympic games in Jane Harrison’s </w:t>
                </w:r>
                <w:r w:rsidRPr="00BC5138">
                  <w:rPr>
                    <w:rStyle w:val="italic"/>
                    <w:rFonts w:eastAsia="Times New Roman" w:cs="Times New Roman"/>
                    <w:i/>
                  </w:rPr>
                  <w:t xml:space="preserve">Themis </w:t>
                </w:r>
                <w:r w:rsidRPr="00BC5138">
                  <w:rPr>
                    <w:rStyle w:val="italic"/>
                    <w:rFonts w:eastAsia="Times New Roman" w:cs="Times New Roman"/>
                  </w:rPr>
                  <w:t xml:space="preserve">(1912) argues that the triumphal procession was, in fact, the </w:t>
                </w:r>
                <w:r w:rsidR="004F1217">
                  <w:rPr>
                    <w:rStyle w:val="italic"/>
                    <w:rFonts w:eastAsia="Times New Roman" w:cs="Times New Roman"/>
                  </w:rPr>
                  <w:t>‘</w:t>
                </w:r>
                <w:r w:rsidRPr="00BC5138">
                  <w:rPr>
                    <w:rStyle w:val="italic"/>
                    <w:rFonts w:eastAsia="Times New Roman" w:cs="Times New Roman"/>
                  </w:rPr>
                  <w:t>central rite,</w:t>
                </w:r>
                <w:r w:rsidR="004F1217">
                  <w:rPr>
                    <w:rStyle w:val="italic"/>
                    <w:rFonts w:eastAsia="Times New Roman" w:cs="Times New Roman"/>
                  </w:rPr>
                  <w:t>’</w:t>
                </w:r>
                <w:r w:rsidRPr="00BC5138">
                  <w:rPr>
                    <w:rStyle w:val="italic"/>
                    <w:rFonts w:eastAsia="Times New Roman" w:cs="Times New Roman"/>
                  </w:rPr>
                  <w:t xml:space="preserve"> with the athletic competition having originally been a </w:t>
                </w:r>
                <w:r w:rsidR="004F1217">
                  <w:rPr>
                    <w:rStyle w:val="italic"/>
                    <w:rFonts w:eastAsia="Times New Roman" w:cs="Times New Roman"/>
                  </w:rPr>
                  <w:t>‘</w:t>
                </w:r>
                <w:r w:rsidRPr="00BC5138">
                  <w:rPr>
                    <w:rStyle w:val="italic"/>
                    <w:rFonts w:eastAsia="Times New Roman" w:cs="Times New Roman"/>
                  </w:rPr>
                  <w:t>mere preliminary</w:t>
                </w:r>
                <w:r w:rsidR="004F1217">
                  <w:rPr>
                    <w:rStyle w:val="italic"/>
                    <w:rFonts w:eastAsia="Times New Roman" w:cs="Times New Roman"/>
                  </w:rPr>
                  <w:t>’</w:t>
                </w:r>
                <w:r w:rsidRPr="00BC5138">
                  <w:rPr>
                    <w:rStyle w:val="italic"/>
                    <w:rFonts w:eastAsia="Times New Roman" w:cs="Times New Roman"/>
                  </w:rPr>
                  <w:t xml:space="preserve"> to it.</w:t>
                </w:r>
                <w:r w:rsidRPr="00BC5138">
                  <w:t xml:space="preserve"> </w:t>
                </w:r>
                <w:proofErr w:type="spellStart"/>
                <w:r w:rsidRPr="00BC5138">
                  <w:t>Cornford’s</w:t>
                </w:r>
                <w:proofErr w:type="spellEnd"/>
                <w:r w:rsidRPr="00BC5138">
                  <w:t xml:space="preserve"> work also owed a specific debt to Nietzsche, whose distinction in </w:t>
                </w:r>
                <w:r w:rsidRPr="00BC5138">
                  <w:rPr>
                    <w:i/>
                  </w:rPr>
                  <w:t xml:space="preserve">The Birth of Tragedy </w:t>
                </w:r>
                <w:r w:rsidRPr="00BC5138">
                  <w:t xml:space="preserve">(1872) between Dionysus, the mystery god, and Apollo, the Olympian deity, was central to the narrative of </w:t>
                </w:r>
                <w:r w:rsidRPr="00BC5138">
                  <w:rPr>
                    <w:i/>
                  </w:rPr>
                  <w:t>From Religion to Philosophy</w:t>
                </w:r>
                <w:r w:rsidRPr="00BC5138">
                  <w:t xml:space="preserve"> (1912). </w:t>
                </w:r>
                <w:r w:rsidRPr="00BC5138">
                  <w:rPr>
                    <w:rStyle w:val="italic"/>
                    <w:rFonts w:eastAsia="Times New Roman" w:cs="Times New Roman"/>
                  </w:rPr>
                  <w:t xml:space="preserve">In the 1920s, he turned his intellectual attention to Classical philosophy exclusively, and published a number of commentaries on and translations of Platonic dialogues, including a well-known version of the </w:t>
                </w:r>
                <w:r w:rsidRPr="00BC5138">
                  <w:rPr>
                    <w:rStyle w:val="italic"/>
                    <w:rFonts w:eastAsia="Times New Roman" w:cs="Times New Roman"/>
                    <w:i/>
                  </w:rPr>
                  <w:t xml:space="preserve">Republic </w:t>
                </w:r>
                <w:r w:rsidRPr="00BC5138">
                  <w:rPr>
                    <w:rStyle w:val="italic"/>
                    <w:rFonts w:eastAsia="Times New Roman" w:cs="Times New Roman"/>
                  </w:rPr>
                  <w:t xml:space="preserve">(1941). </w:t>
                </w:r>
                <w:r w:rsidRPr="00BC5138">
                  <w:t xml:space="preserve">Educated and subsequently appointed to a teaching post at Trinity College, </w:t>
                </w:r>
                <w:proofErr w:type="spellStart"/>
                <w:r w:rsidRPr="00BC5138">
                  <w:t>Cornford</w:t>
                </w:r>
                <w:proofErr w:type="spellEnd"/>
                <w:r w:rsidRPr="00BC5138">
                  <w:t xml:space="preserve"> spent the majority of his adult life, except for the First World War, at Cambridge. Deeply invested in the academic, political, and social life of the university, he also maintained a long-standing connection with the Working Men’s College. Although best known for his scholarly work, </w:t>
                </w:r>
                <w:proofErr w:type="spellStart"/>
                <w:r w:rsidRPr="00BC5138">
                  <w:t>Cornford</w:t>
                </w:r>
                <w:proofErr w:type="spellEnd"/>
                <w:r w:rsidRPr="00BC5138">
                  <w:t xml:space="preserve"> was also a poet and satirist. His </w:t>
                </w:r>
                <w:proofErr w:type="spellStart"/>
                <w:r w:rsidRPr="00BC5138">
                  <w:rPr>
                    <w:rStyle w:val="italic"/>
                    <w:rFonts w:eastAsia="Times New Roman" w:cs="Times New Roman"/>
                    <w:i/>
                  </w:rPr>
                  <w:t>Microcosmographia</w:t>
                </w:r>
                <w:proofErr w:type="spellEnd"/>
                <w:r w:rsidRPr="00BC5138">
                  <w:rPr>
                    <w:rStyle w:val="italic"/>
                    <w:rFonts w:eastAsia="Times New Roman" w:cs="Times New Roman"/>
                    <w:i/>
                  </w:rPr>
                  <w:t xml:space="preserve"> </w:t>
                </w:r>
                <w:proofErr w:type="spellStart"/>
                <w:r w:rsidRPr="00BC5138">
                  <w:rPr>
                    <w:rStyle w:val="italic"/>
                    <w:rFonts w:eastAsia="Times New Roman" w:cs="Times New Roman"/>
                    <w:i/>
                  </w:rPr>
                  <w:t>Academica</w:t>
                </w:r>
                <w:proofErr w:type="spellEnd"/>
                <w:r w:rsidRPr="00BC5138">
                  <w:rPr>
                    <w:rStyle w:val="italic"/>
                    <w:rFonts w:eastAsia="Times New Roman" w:cs="Times New Roman"/>
                  </w:rPr>
                  <w:t xml:space="preserve"> (1908) is a touchstone of the university satire genre.</w:t>
                </w:r>
              </w:p>
            </w:tc>
          </w:sdtContent>
        </w:sdt>
      </w:tr>
      <w:tr w:rsidR="003F0D73" w:rsidRPr="00BC5138" w14:paraId="1EFBBE43" w14:textId="77777777" w:rsidTr="003F0D73">
        <w:sdt>
          <w:sdtPr>
            <w:alias w:val="Article text"/>
            <w:tag w:val="articleText"/>
            <w:id w:val="634067588"/>
            <w:placeholder>
              <w:docPart w:val="B0408A011113154CBDD721B8294A5F41"/>
            </w:placeholder>
          </w:sdtPr>
          <w:sdtEndPr/>
          <w:sdtContent>
            <w:tc>
              <w:tcPr>
                <w:tcW w:w="9016" w:type="dxa"/>
                <w:tcMar>
                  <w:top w:w="113" w:type="dxa"/>
                  <w:bottom w:w="113" w:type="dxa"/>
                </w:tcMar>
              </w:tcPr>
              <w:p w14:paraId="2CCBBC18" w14:textId="77777777" w:rsidR="003F0D73" w:rsidRPr="00BC5138" w:rsidRDefault="00BC5138" w:rsidP="00C27FAB">
                <w:r w:rsidRPr="00BC5138">
                  <w:t xml:space="preserve">Francis Macdonald </w:t>
                </w:r>
                <w:proofErr w:type="spellStart"/>
                <w:r w:rsidRPr="00BC5138">
                  <w:t>Cornford</w:t>
                </w:r>
                <w:proofErr w:type="spellEnd"/>
                <w:r w:rsidRPr="00BC5138">
                  <w:t xml:space="preserve"> was a British Classical scholar associated with the Cambridge </w:t>
                </w:r>
                <w:proofErr w:type="spellStart"/>
                <w:r w:rsidRPr="00BC5138">
                  <w:t>Ritualists</w:t>
                </w:r>
                <w:proofErr w:type="spellEnd"/>
                <w:r w:rsidRPr="00BC5138">
                  <w:t xml:space="preserve"> group. Drawing on J. G. Frazer’s </w:t>
                </w:r>
                <w:r w:rsidRPr="00BC5138">
                  <w:rPr>
                    <w:i/>
                  </w:rPr>
                  <w:t>The Golden Bough</w:t>
                </w:r>
                <w:r w:rsidR="004F1217">
                  <w:t xml:space="preserve"> (1890–</w:t>
                </w:r>
                <w:r w:rsidRPr="00BC5138">
                  <w:t xml:space="preserve">1915), the </w:t>
                </w:r>
                <w:proofErr w:type="spellStart"/>
                <w:r w:rsidRPr="00BC5138">
                  <w:t>Ritualists</w:t>
                </w:r>
                <w:proofErr w:type="spellEnd"/>
                <w:r w:rsidRPr="00BC5138">
                  <w:t xml:space="preserve"> examined ancient Greek literature and culture to reconstruct its origins in ritual. </w:t>
                </w:r>
                <w:r w:rsidRPr="00BC5138">
                  <w:rPr>
                    <w:rStyle w:val="italic"/>
                    <w:rFonts w:eastAsia="Times New Roman" w:cs="Times New Roman"/>
                    <w:i/>
                  </w:rPr>
                  <w:t>The Origin of Attic Comedy</w:t>
                </w:r>
                <w:r w:rsidRPr="00BC5138">
                  <w:rPr>
                    <w:rStyle w:val="italic"/>
                    <w:rFonts w:eastAsia="Times New Roman" w:cs="Times New Roman"/>
                  </w:rPr>
                  <w:t xml:space="preserve"> (1914), for example, posits that the closing marriage procession in Old Comedy, which he sees as unmotivated by either the plot or the structure of the play preceding it, derives from ancient fertility rites. Similarly, his chapter on the Olympic games in Jane Harrison’s </w:t>
                </w:r>
                <w:r w:rsidRPr="00BC5138">
                  <w:rPr>
                    <w:rStyle w:val="italic"/>
                    <w:rFonts w:eastAsia="Times New Roman" w:cs="Times New Roman"/>
                    <w:i/>
                  </w:rPr>
                  <w:t xml:space="preserve">Themis </w:t>
                </w:r>
                <w:r w:rsidRPr="00BC5138">
                  <w:rPr>
                    <w:rStyle w:val="italic"/>
                    <w:rFonts w:eastAsia="Times New Roman" w:cs="Times New Roman"/>
                  </w:rPr>
                  <w:t xml:space="preserve">(1912) argues that the triumphal procession was, in fact, the </w:t>
                </w:r>
                <w:r w:rsidR="004F1217">
                  <w:rPr>
                    <w:rStyle w:val="italic"/>
                    <w:rFonts w:eastAsia="Times New Roman" w:cs="Times New Roman"/>
                  </w:rPr>
                  <w:t>‘</w:t>
                </w:r>
                <w:r w:rsidRPr="00BC5138">
                  <w:rPr>
                    <w:rStyle w:val="italic"/>
                    <w:rFonts w:eastAsia="Times New Roman" w:cs="Times New Roman"/>
                  </w:rPr>
                  <w:t>central rite,</w:t>
                </w:r>
                <w:r w:rsidR="004F1217">
                  <w:rPr>
                    <w:rStyle w:val="italic"/>
                    <w:rFonts w:eastAsia="Times New Roman" w:cs="Times New Roman"/>
                  </w:rPr>
                  <w:t>’</w:t>
                </w:r>
                <w:r w:rsidRPr="00BC5138">
                  <w:rPr>
                    <w:rStyle w:val="italic"/>
                    <w:rFonts w:eastAsia="Times New Roman" w:cs="Times New Roman"/>
                  </w:rPr>
                  <w:t xml:space="preserve"> with the athletic competition having originally been a </w:t>
                </w:r>
                <w:r w:rsidR="004F1217">
                  <w:rPr>
                    <w:rStyle w:val="italic"/>
                    <w:rFonts w:eastAsia="Times New Roman" w:cs="Times New Roman"/>
                  </w:rPr>
                  <w:t>‘</w:t>
                </w:r>
                <w:r w:rsidRPr="00BC5138">
                  <w:rPr>
                    <w:rStyle w:val="italic"/>
                    <w:rFonts w:eastAsia="Times New Roman" w:cs="Times New Roman"/>
                  </w:rPr>
                  <w:t>mere preliminary</w:t>
                </w:r>
                <w:r w:rsidR="004F1217">
                  <w:rPr>
                    <w:rStyle w:val="italic"/>
                    <w:rFonts w:eastAsia="Times New Roman" w:cs="Times New Roman"/>
                  </w:rPr>
                  <w:t>’</w:t>
                </w:r>
                <w:r w:rsidRPr="00BC5138">
                  <w:rPr>
                    <w:rStyle w:val="italic"/>
                    <w:rFonts w:eastAsia="Times New Roman" w:cs="Times New Roman"/>
                  </w:rPr>
                  <w:t xml:space="preserve"> to it.</w:t>
                </w:r>
                <w:r w:rsidRPr="00BC5138">
                  <w:t xml:space="preserve"> </w:t>
                </w:r>
                <w:proofErr w:type="spellStart"/>
                <w:r w:rsidRPr="00BC5138">
                  <w:t>Cornford’s</w:t>
                </w:r>
                <w:proofErr w:type="spellEnd"/>
                <w:r w:rsidRPr="00BC5138">
                  <w:t xml:space="preserve"> work also owed a specific debt to Nietzsche, whose distinction in </w:t>
                </w:r>
                <w:r w:rsidRPr="00BC5138">
                  <w:rPr>
                    <w:i/>
                  </w:rPr>
                  <w:t xml:space="preserve">The Birth of Tragedy </w:t>
                </w:r>
                <w:r w:rsidRPr="00BC5138">
                  <w:t xml:space="preserve">(1872) between Dionysus, the mystery god, and Apollo, the Olympian deity, was central to the narrative of </w:t>
                </w:r>
                <w:r w:rsidRPr="00BC5138">
                  <w:rPr>
                    <w:i/>
                  </w:rPr>
                  <w:t>From Religion to Philosophy</w:t>
                </w:r>
                <w:r w:rsidRPr="00BC5138">
                  <w:t xml:space="preserve"> (1912). </w:t>
                </w:r>
                <w:r w:rsidRPr="00BC5138">
                  <w:rPr>
                    <w:rStyle w:val="italic"/>
                    <w:rFonts w:eastAsia="Times New Roman" w:cs="Times New Roman"/>
                  </w:rPr>
                  <w:t xml:space="preserve">In the 1920s, he turned his intellectual attention to Classical philosophy exclusively, and published a number of commentaries on and translations of Platonic dialogues, including a well-known version of the </w:t>
                </w:r>
                <w:r w:rsidRPr="00BC5138">
                  <w:rPr>
                    <w:rStyle w:val="italic"/>
                    <w:rFonts w:eastAsia="Times New Roman" w:cs="Times New Roman"/>
                    <w:i/>
                  </w:rPr>
                  <w:t xml:space="preserve">Republic </w:t>
                </w:r>
                <w:r w:rsidRPr="00BC5138">
                  <w:rPr>
                    <w:rStyle w:val="italic"/>
                    <w:rFonts w:eastAsia="Times New Roman" w:cs="Times New Roman"/>
                  </w:rPr>
                  <w:t xml:space="preserve">(1941). </w:t>
                </w:r>
                <w:r w:rsidRPr="00BC5138">
                  <w:t xml:space="preserve">Educated and subsequently appointed to a teaching post at Trinity College, </w:t>
                </w:r>
                <w:proofErr w:type="spellStart"/>
                <w:r w:rsidRPr="00BC5138">
                  <w:t>Cornford</w:t>
                </w:r>
                <w:proofErr w:type="spellEnd"/>
                <w:r w:rsidRPr="00BC5138">
                  <w:t xml:space="preserve"> spent the majority of his adult life, except for the First World War, at Cambridge. Deeply invested in the academic, political, and social life of the university, he also maintained a long-standing connection with the Working Men’s College. Although best known for </w:t>
                </w:r>
                <w:r w:rsidRPr="00BC5138">
                  <w:lastRenderedPageBreak/>
                  <w:t xml:space="preserve">his scholarly work, </w:t>
                </w:r>
                <w:proofErr w:type="spellStart"/>
                <w:r w:rsidRPr="00BC5138">
                  <w:t>Cornford</w:t>
                </w:r>
                <w:proofErr w:type="spellEnd"/>
                <w:r w:rsidRPr="00BC5138">
                  <w:t xml:space="preserve"> was also a poet and satirist. His </w:t>
                </w:r>
                <w:proofErr w:type="spellStart"/>
                <w:r w:rsidRPr="00BC5138">
                  <w:rPr>
                    <w:rStyle w:val="italic"/>
                    <w:rFonts w:eastAsia="Times New Roman" w:cs="Times New Roman"/>
                    <w:i/>
                  </w:rPr>
                  <w:t>Microcosmographia</w:t>
                </w:r>
                <w:proofErr w:type="spellEnd"/>
                <w:r w:rsidRPr="00BC5138">
                  <w:rPr>
                    <w:rStyle w:val="italic"/>
                    <w:rFonts w:eastAsia="Times New Roman" w:cs="Times New Roman"/>
                    <w:i/>
                  </w:rPr>
                  <w:t xml:space="preserve"> </w:t>
                </w:r>
                <w:proofErr w:type="spellStart"/>
                <w:r w:rsidRPr="00BC5138">
                  <w:rPr>
                    <w:rStyle w:val="italic"/>
                    <w:rFonts w:eastAsia="Times New Roman" w:cs="Times New Roman"/>
                    <w:i/>
                  </w:rPr>
                  <w:t>Academica</w:t>
                </w:r>
                <w:proofErr w:type="spellEnd"/>
                <w:r w:rsidRPr="00BC5138">
                  <w:rPr>
                    <w:rStyle w:val="italic"/>
                    <w:rFonts w:eastAsia="Times New Roman" w:cs="Times New Roman"/>
                  </w:rPr>
                  <w:t xml:space="preserve"> (1908) is a touchstone of the university satire genre.</w:t>
                </w:r>
              </w:p>
            </w:tc>
          </w:sdtContent>
        </w:sdt>
      </w:tr>
      <w:tr w:rsidR="003235A7" w:rsidRPr="00BC5138" w14:paraId="1C630CF8" w14:textId="77777777" w:rsidTr="003235A7">
        <w:tc>
          <w:tcPr>
            <w:tcW w:w="9016" w:type="dxa"/>
          </w:tcPr>
          <w:p w14:paraId="3ABEC624" w14:textId="77777777" w:rsidR="003235A7" w:rsidRPr="00BC5138" w:rsidRDefault="003235A7" w:rsidP="008A5B87">
            <w:r w:rsidRPr="00BC5138">
              <w:rPr>
                <w:u w:val="single"/>
              </w:rPr>
              <w:lastRenderedPageBreak/>
              <w:t>Further reading</w:t>
            </w:r>
            <w:r w:rsidRPr="00BC5138">
              <w:t>:</w:t>
            </w:r>
          </w:p>
          <w:sdt>
            <w:sdtPr>
              <w:alias w:val="Further reading"/>
              <w:tag w:val="furtherReading"/>
              <w:id w:val="-1516217107"/>
              <w:placeholder>
                <w:docPart w:val="4BE6C335FB63EE438F5A81D8FA0832FD"/>
              </w:placeholder>
            </w:sdtPr>
            <w:sdtEndPr/>
            <w:sdtContent>
              <w:p w14:paraId="43C41697" w14:textId="77777777" w:rsidR="00BC5138" w:rsidRPr="00BC5138" w:rsidRDefault="00BC5138" w:rsidP="00BC5138"/>
              <w:p w14:paraId="54A36B95" w14:textId="77777777" w:rsidR="003235A7" w:rsidRPr="00BC5138" w:rsidRDefault="004F1217" w:rsidP="00BC5138">
                <w:sdt>
                  <w:sdtPr>
                    <w:id w:val="347142447"/>
                    <w:citation/>
                  </w:sdtPr>
                  <w:sdtEndPr/>
                  <w:sdtContent>
                    <w:r w:rsidR="00BC5138" w:rsidRPr="00BC5138">
                      <w:fldChar w:fldCharType="begin"/>
                    </w:r>
                    <w:r w:rsidR="00BC5138" w:rsidRPr="00BC5138">
                      <w:rPr>
                        <w:lang w:val="en-US"/>
                      </w:rPr>
                      <w:instrText xml:space="preserve"> CITATION Arl901 \l 1033 </w:instrText>
                    </w:r>
                    <w:r w:rsidR="00BC5138" w:rsidRPr="00BC5138">
                      <w:fldChar w:fldCharType="separate"/>
                    </w:r>
                    <w:r w:rsidR="00BC5138" w:rsidRPr="00BC5138">
                      <w:rPr>
                        <w:noProof/>
                        <w:lang w:val="en-US"/>
                      </w:rPr>
                      <w:t>(</w:t>
                    </w:r>
                    <w:bookmarkStart w:id="0" w:name="_GoBack"/>
                    <w:r w:rsidR="00BC5138" w:rsidRPr="00BC5138">
                      <w:rPr>
                        <w:noProof/>
                        <w:lang w:val="en-US"/>
                      </w:rPr>
                      <w:t>Arlen</w:t>
                    </w:r>
                    <w:bookmarkEnd w:id="0"/>
                    <w:r w:rsidR="00BC5138" w:rsidRPr="00BC5138">
                      <w:rPr>
                        <w:noProof/>
                        <w:lang w:val="en-US"/>
                      </w:rPr>
                      <w:t>)</w:t>
                    </w:r>
                    <w:r w:rsidR="00BC5138" w:rsidRPr="00BC5138">
                      <w:fldChar w:fldCharType="end"/>
                    </w:r>
                  </w:sdtContent>
                </w:sdt>
              </w:p>
            </w:sdtContent>
          </w:sdt>
        </w:tc>
      </w:tr>
    </w:tbl>
    <w:p w14:paraId="1EF557C5" w14:textId="77777777" w:rsidR="00C27FAB" w:rsidRPr="00BC5138" w:rsidRDefault="00C27FAB" w:rsidP="00B33145"/>
    <w:sectPr w:rsidR="00C27FAB" w:rsidRPr="00BC513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0CC77" w14:textId="77777777" w:rsidR="00BC5138" w:rsidRDefault="00BC5138" w:rsidP="007A0D55">
      <w:pPr>
        <w:spacing w:after="0" w:line="240" w:lineRule="auto"/>
      </w:pPr>
      <w:r>
        <w:separator/>
      </w:r>
    </w:p>
  </w:endnote>
  <w:endnote w:type="continuationSeparator" w:id="0">
    <w:p w14:paraId="68F1A4B0" w14:textId="77777777" w:rsidR="00BC5138" w:rsidRDefault="00BC51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4D398" w14:textId="77777777" w:rsidR="00BC5138" w:rsidRDefault="00BC5138" w:rsidP="007A0D55">
      <w:pPr>
        <w:spacing w:after="0" w:line="240" w:lineRule="auto"/>
      </w:pPr>
      <w:r>
        <w:separator/>
      </w:r>
    </w:p>
  </w:footnote>
  <w:footnote w:type="continuationSeparator" w:id="0">
    <w:p w14:paraId="0269AD2C" w14:textId="77777777" w:rsidR="00BC5138" w:rsidRDefault="00BC51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CF2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6D1B54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3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1217"/>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138"/>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D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1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138"/>
    <w:rPr>
      <w:rFonts w:ascii="Lucida Grande" w:hAnsi="Lucida Grande" w:cs="Lucida Grande"/>
      <w:sz w:val="18"/>
      <w:szCs w:val="18"/>
    </w:rPr>
  </w:style>
  <w:style w:type="character" w:customStyle="1" w:styleId="italic">
    <w:name w:val="italic"/>
    <w:basedOn w:val="DefaultParagraphFont"/>
    <w:rsid w:val="00BC51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1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138"/>
    <w:rPr>
      <w:rFonts w:ascii="Lucida Grande" w:hAnsi="Lucida Grande" w:cs="Lucida Grande"/>
      <w:sz w:val="18"/>
      <w:szCs w:val="18"/>
    </w:rPr>
  </w:style>
  <w:style w:type="character" w:customStyle="1" w:styleId="italic">
    <w:name w:val="italic"/>
    <w:basedOn w:val="DefaultParagraphFont"/>
    <w:rsid w:val="00BC5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E0B85B3BDB5F4F8CE36939940A6F87"/>
        <w:category>
          <w:name w:val="General"/>
          <w:gallery w:val="placeholder"/>
        </w:category>
        <w:types>
          <w:type w:val="bbPlcHdr"/>
        </w:types>
        <w:behaviors>
          <w:behavior w:val="content"/>
        </w:behaviors>
        <w:guid w:val="{E949EAE7-39D1-6D46-89CA-3E4CDEE182C5}"/>
      </w:docPartPr>
      <w:docPartBody>
        <w:p w:rsidR="00F362DA" w:rsidRDefault="00F362DA">
          <w:pPr>
            <w:pStyle w:val="7AE0B85B3BDB5F4F8CE36939940A6F87"/>
          </w:pPr>
          <w:r w:rsidRPr="00CC586D">
            <w:rPr>
              <w:rStyle w:val="PlaceholderText"/>
              <w:b/>
              <w:color w:val="FFFFFF" w:themeColor="background1"/>
            </w:rPr>
            <w:t>[Salutation]</w:t>
          </w:r>
        </w:p>
      </w:docPartBody>
    </w:docPart>
    <w:docPart>
      <w:docPartPr>
        <w:name w:val="8A75D2A7A3CFC046879A9A2522E4AB15"/>
        <w:category>
          <w:name w:val="General"/>
          <w:gallery w:val="placeholder"/>
        </w:category>
        <w:types>
          <w:type w:val="bbPlcHdr"/>
        </w:types>
        <w:behaviors>
          <w:behavior w:val="content"/>
        </w:behaviors>
        <w:guid w:val="{8CFCF6AA-449B-074D-B8D0-B789A4BEEB92}"/>
      </w:docPartPr>
      <w:docPartBody>
        <w:p w:rsidR="00F362DA" w:rsidRDefault="00F362DA">
          <w:pPr>
            <w:pStyle w:val="8A75D2A7A3CFC046879A9A2522E4AB15"/>
          </w:pPr>
          <w:r>
            <w:rPr>
              <w:rStyle w:val="PlaceholderText"/>
            </w:rPr>
            <w:t>[First name]</w:t>
          </w:r>
        </w:p>
      </w:docPartBody>
    </w:docPart>
    <w:docPart>
      <w:docPartPr>
        <w:name w:val="C4AA36494FA2C544B78C4AB8579676CC"/>
        <w:category>
          <w:name w:val="General"/>
          <w:gallery w:val="placeholder"/>
        </w:category>
        <w:types>
          <w:type w:val="bbPlcHdr"/>
        </w:types>
        <w:behaviors>
          <w:behavior w:val="content"/>
        </w:behaviors>
        <w:guid w:val="{49353458-478A-964A-B540-DD5F03E1E7D2}"/>
      </w:docPartPr>
      <w:docPartBody>
        <w:p w:rsidR="00F362DA" w:rsidRDefault="00F362DA">
          <w:pPr>
            <w:pStyle w:val="C4AA36494FA2C544B78C4AB8579676CC"/>
          </w:pPr>
          <w:r>
            <w:rPr>
              <w:rStyle w:val="PlaceholderText"/>
            </w:rPr>
            <w:t>[Middle name]</w:t>
          </w:r>
        </w:p>
      </w:docPartBody>
    </w:docPart>
    <w:docPart>
      <w:docPartPr>
        <w:name w:val="6D242B38C23A114CBB03A48DB7AE2E08"/>
        <w:category>
          <w:name w:val="General"/>
          <w:gallery w:val="placeholder"/>
        </w:category>
        <w:types>
          <w:type w:val="bbPlcHdr"/>
        </w:types>
        <w:behaviors>
          <w:behavior w:val="content"/>
        </w:behaviors>
        <w:guid w:val="{80E70093-A03B-9145-989C-31434FD059A9}"/>
      </w:docPartPr>
      <w:docPartBody>
        <w:p w:rsidR="00F362DA" w:rsidRDefault="00F362DA">
          <w:pPr>
            <w:pStyle w:val="6D242B38C23A114CBB03A48DB7AE2E08"/>
          </w:pPr>
          <w:r>
            <w:rPr>
              <w:rStyle w:val="PlaceholderText"/>
            </w:rPr>
            <w:t>[Last name]</w:t>
          </w:r>
        </w:p>
      </w:docPartBody>
    </w:docPart>
    <w:docPart>
      <w:docPartPr>
        <w:name w:val="F0EA52235F3CFB4B91B535CC2D466695"/>
        <w:category>
          <w:name w:val="General"/>
          <w:gallery w:val="placeholder"/>
        </w:category>
        <w:types>
          <w:type w:val="bbPlcHdr"/>
        </w:types>
        <w:behaviors>
          <w:behavior w:val="content"/>
        </w:behaviors>
        <w:guid w:val="{35EE300F-57F3-E340-BABF-66D73FC259E1}"/>
      </w:docPartPr>
      <w:docPartBody>
        <w:p w:rsidR="00F362DA" w:rsidRDefault="00F362DA">
          <w:pPr>
            <w:pStyle w:val="F0EA52235F3CFB4B91B535CC2D466695"/>
          </w:pPr>
          <w:r>
            <w:rPr>
              <w:rStyle w:val="PlaceholderText"/>
            </w:rPr>
            <w:t>[Enter your biography]</w:t>
          </w:r>
        </w:p>
      </w:docPartBody>
    </w:docPart>
    <w:docPart>
      <w:docPartPr>
        <w:name w:val="25521CF30AB7CB41A70E15F93FF42714"/>
        <w:category>
          <w:name w:val="General"/>
          <w:gallery w:val="placeholder"/>
        </w:category>
        <w:types>
          <w:type w:val="bbPlcHdr"/>
        </w:types>
        <w:behaviors>
          <w:behavior w:val="content"/>
        </w:behaviors>
        <w:guid w:val="{CDDFB1A7-3714-C14A-A2C6-763380C9BAAA}"/>
      </w:docPartPr>
      <w:docPartBody>
        <w:p w:rsidR="00F362DA" w:rsidRDefault="00F362DA">
          <w:pPr>
            <w:pStyle w:val="25521CF30AB7CB41A70E15F93FF42714"/>
          </w:pPr>
          <w:r>
            <w:rPr>
              <w:rStyle w:val="PlaceholderText"/>
            </w:rPr>
            <w:t>[Enter the institution with which you are affiliated]</w:t>
          </w:r>
        </w:p>
      </w:docPartBody>
    </w:docPart>
    <w:docPart>
      <w:docPartPr>
        <w:name w:val="0ADE2F7A49076C439EFB5D0C243533EF"/>
        <w:category>
          <w:name w:val="General"/>
          <w:gallery w:val="placeholder"/>
        </w:category>
        <w:types>
          <w:type w:val="bbPlcHdr"/>
        </w:types>
        <w:behaviors>
          <w:behavior w:val="content"/>
        </w:behaviors>
        <w:guid w:val="{5259F298-A4BF-394F-B688-3CCECB87D226}"/>
      </w:docPartPr>
      <w:docPartBody>
        <w:p w:rsidR="00F362DA" w:rsidRDefault="00F362DA">
          <w:pPr>
            <w:pStyle w:val="0ADE2F7A49076C439EFB5D0C243533EF"/>
          </w:pPr>
          <w:r w:rsidRPr="00EF74F7">
            <w:rPr>
              <w:b/>
              <w:color w:val="808080" w:themeColor="background1" w:themeShade="80"/>
            </w:rPr>
            <w:t>[Enter the headword for your article]</w:t>
          </w:r>
        </w:p>
      </w:docPartBody>
    </w:docPart>
    <w:docPart>
      <w:docPartPr>
        <w:name w:val="BB7579ADC91AB649B31E2D586020F9B0"/>
        <w:category>
          <w:name w:val="General"/>
          <w:gallery w:val="placeholder"/>
        </w:category>
        <w:types>
          <w:type w:val="bbPlcHdr"/>
        </w:types>
        <w:behaviors>
          <w:behavior w:val="content"/>
        </w:behaviors>
        <w:guid w:val="{69FB0D95-DB7F-5D44-BDDA-FF50B1207D8C}"/>
      </w:docPartPr>
      <w:docPartBody>
        <w:p w:rsidR="00F362DA" w:rsidRDefault="00F362DA">
          <w:pPr>
            <w:pStyle w:val="BB7579ADC91AB649B31E2D586020F9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2504834842744598412FD5EC43D41A"/>
        <w:category>
          <w:name w:val="General"/>
          <w:gallery w:val="placeholder"/>
        </w:category>
        <w:types>
          <w:type w:val="bbPlcHdr"/>
        </w:types>
        <w:behaviors>
          <w:behavior w:val="content"/>
        </w:behaviors>
        <w:guid w:val="{68CCC74F-58A0-EC4E-84F3-E51E730DCF41}"/>
      </w:docPartPr>
      <w:docPartBody>
        <w:p w:rsidR="00F362DA" w:rsidRDefault="00F362DA">
          <w:pPr>
            <w:pStyle w:val="502504834842744598412FD5EC43D4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0408A011113154CBDD721B8294A5F41"/>
        <w:category>
          <w:name w:val="General"/>
          <w:gallery w:val="placeholder"/>
        </w:category>
        <w:types>
          <w:type w:val="bbPlcHdr"/>
        </w:types>
        <w:behaviors>
          <w:behavior w:val="content"/>
        </w:behaviors>
        <w:guid w:val="{C2DA4E10-B197-DB4B-ABB1-C96CE07ACE45}"/>
      </w:docPartPr>
      <w:docPartBody>
        <w:p w:rsidR="00F362DA" w:rsidRDefault="00F362DA">
          <w:pPr>
            <w:pStyle w:val="B0408A011113154CBDD721B8294A5F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E6C335FB63EE438F5A81D8FA0832FD"/>
        <w:category>
          <w:name w:val="General"/>
          <w:gallery w:val="placeholder"/>
        </w:category>
        <w:types>
          <w:type w:val="bbPlcHdr"/>
        </w:types>
        <w:behaviors>
          <w:behavior w:val="content"/>
        </w:behaviors>
        <w:guid w:val="{F4DE3A87-3E9B-9249-BC3E-C956E923B37F}"/>
      </w:docPartPr>
      <w:docPartBody>
        <w:p w:rsidR="00F362DA" w:rsidRDefault="00F362DA">
          <w:pPr>
            <w:pStyle w:val="4BE6C335FB63EE438F5A81D8FA0832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DA"/>
    <w:rsid w:val="00F362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E0B85B3BDB5F4F8CE36939940A6F87">
    <w:name w:val="7AE0B85B3BDB5F4F8CE36939940A6F87"/>
  </w:style>
  <w:style w:type="paragraph" w:customStyle="1" w:styleId="8A75D2A7A3CFC046879A9A2522E4AB15">
    <w:name w:val="8A75D2A7A3CFC046879A9A2522E4AB15"/>
  </w:style>
  <w:style w:type="paragraph" w:customStyle="1" w:styleId="C4AA36494FA2C544B78C4AB8579676CC">
    <w:name w:val="C4AA36494FA2C544B78C4AB8579676CC"/>
  </w:style>
  <w:style w:type="paragraph" w:customStyle="1" w:styleId="6D242B38C23A114CBB03A48DB7AE2E08">
    <w:name w:val="6D242B38C23A114CBB03A48DB7AE2E08"/>
  </w:style>
  <w:style w:type="paragraph" w:customStyle="1" w:styleId="F0EA52235F3CFB4B91B535CC2D466695">
    <w:name w:val="F0EA52235F3CFB4B91B535CC2D466695"/>
  </w:style>
  <w:style w:type="paragraph" w:customStyle="1" w:styleId="25521CF30AB7CB41A70E15F93FF42714">
    <w:name w:val="25521CF30AB7CB41A70E15F93FF42714"/>
  </w:style>
  <w:style w:type="paragraph" w:customStyle="1" w:styleId="0ADE2F7A49076C439EFB5D0C243533EF">
    <w:name w:val="0ADE2F7A49076C439EFB5D0C243533EF"/>
  </w:style>
  <w:style w:type="paragraph" w:customStyle="1" w:styleId="BB7579ADC91AB649B31E2D586020F9B0">
    <w:name w:val="BB7579ADC91AB649B31E2D586020F9B0"/>
  </w:style>
  <w:style w:type="paragraph" w:customStyle="1" w:styleId="502504834842744598412FD5EC43D41A">
    <w:name w:val="502504834842744598412FD5EC43D41A"/>
  </w:style>
  <w:style w:type="paragraph" w:customStyle="1" w:styleId="B0408A011113154CBDD721B8294A5F41">
    <w:name w:val="B0408A011113154CBDD721B8294A5F41"/>
  </w:style>
  <w:style w:type="paragraph" w:customStyle="1" w:styleId="4BE6C335FB63EE438F5A81D8FA0832FD">
    <w:name w:val="4BE6C335FB63EE438F5A81D8FA0832F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E0B85B3BDB5F4F8CE36939940A6F87">
    <w:name w:val="7AE0B85B3BDB5F4F8CE36939940A6F87"/>
  </w:style>
  <w:style w:type="paragraph" w:customStyle="1" w:styleId="8A75D2A7A3CFC046879A9A2522E4AB15">
    <w:name w:val="8A75D2A7A3CFC046879A9A2522E4AB15"/>
  </w:style>
  <w:style w:type="paragraph" w:customStyle="1" w:styleId="C4AA36494FA2C544B78C4AB8579676CC">
    <w:name w:val="C4AA36494FA2C544B78C4AB8579676CC"/>
  </w:style>
  <w:style w:type="paragraph" w:customStyle="1" w:styleId="6D242B38C23A114CBB03A48DB7AE2E08">
    <w:name w:val="6D242B38C23A114CBB03A48DB7AE2E08"/>
  </w:style>
  <w:style w:type="paragraph" w:customStyle="1" w:styleId="F0EA52235F3CFB4B91B535CC2D466695">
    <w:name w:val="F0EA52235F3CFB4B91B535CC2D466695"/>
  </w:style>
  <w:style w:type="paragraph" w:customStyle="1" w:styleId="25521CF30AB7CB41A70E15F93FF42714">
    <w:name w:val="25521CF30AB7CB41A70E15F93FF42714"/>
  </w:style>
  <w:style w:type="paragraph" w:customStyle="1" w:styleId="0ADE2F7A49076C439EFB5D0C243533EF">
    <w:name w:val="0ADE2F7A49076C439EFB5D0C243533EF"/>
  </w:style>
  <w:style w:type="paragraph" w:customStyle="1" w:styleId="BB7579ADC91AB649B31E2D586020F9B0">
    <w:name w:val="BB7579ADC91AB649B31E2D586020F9B0"/>
  </w:style>
  <w:style w:type="paragraph" w:customStyle="1" w:styleId="502504834842744598412FD5EC43D41A">
    <w:name w:val="502504834842744598412FD5EC43D41A"/>
  </w:style>
  <w:style w:type="paragraph" w:customStyle="1" w:styleId="B0408A011113154CBDD721B8294A5F41">
    <w:name w:val="B0408A011113154CBDD721B8294A5F41"/>
  </w:style>
  <w:style w:type="paragraph" w:customStyle="1" w:styleId="4BE6C335FB63EE438F5A81D8FA0832FD">
    <w:name w:val="4BE6C335FB63EE438F5A81D8FA083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Arl901</b:Tag>
    <b:SourceType>Book</b:SourceType>
    <b:Guid>{AE4097A5-0102-5E4D-B3F2-27547A6AF774}</b:Guid>
    <b:Author>
      <b:Author>
        <b:NameList>
          <b:Person>
            <b:Last>Arlen</b:Last>
            <b:First>Shelley</b:First>
          </b:Person>
        </b:NameList>
      </b:Author>
    </b:Author>
    <b:Title>The Cambridge Ritualists: An Annotated Bibliography of  the Works by and About Jane Ellen Harrison, Gilbert Murray, Francis M. Cornford and Arthur Bernard Cook</b:Title>
    <b:City>Metuchen</b:City>
    <b:StateProvince>NJ</b:StateProvince>
    <b:Publisher>Scarecrow Press</b:Publisher>
    <b:Year>1990</b:Year>
    <b:RefOrder>1</b:RefOrder>
  </b:Source>
</b:Sources>
</file>

<file path=customXml/itemProps1.xml><?xml version="1.0" encoding="utf-8"?>
<ds:datastoreItem xmlns:ds="http://schemas.openxmlformats.org/officeDocument/2006/customXml" ds:itemID="{BEEDD822-9D77-EC49-8167-37392955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547</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Caroline Winter</cp:lastModifiedBy>
  <cp:revision>2</cp:revision>
  <dcterms:created xsi:type="dcterms:W3CDTF">2016-01-08T01:26:00Z</dcterms:created>
  <dcterms:modified xsi:type="dcterms:W3CDTF">2016-03-10T05:47:00Z</dcterms:modified>
</cp:coreProperties>
</file>