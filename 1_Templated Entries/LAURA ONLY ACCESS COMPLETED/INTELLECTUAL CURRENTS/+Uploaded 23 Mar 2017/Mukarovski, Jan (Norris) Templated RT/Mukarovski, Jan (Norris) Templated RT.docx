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6"/>
        <w:gridCol w:w="2537"/>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D3F53" w:rsidP="00837FE7">
            <w:pPr>
              <w:spacing w:after="0" w:line="240" w:lineRule="auto"/>
            </w:pPr>
            <w:r>
              <w:rPr>
                <w:rStyle w:val="PlaceholderText"/>
              </w:rPr>
              <w:t>Christopher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D3F53" w:rsidP="00837FE7">
            <w:pPr>
              <w:spacing w:after="0" w:line="240" w:lineRule="auto"/>
            </w:pPr>
            <w:r>
              <w:rPr>
                <w:rStyle w:val="PlaceholderText"/>
              </w:rPr>
              <w:t>Norris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D3F53" w:rsidP="00837FE7">
            <w:pPr>
              <w:spacing w:after="0" w:line="240" w:lineRule="auto"/>
            </w:pPr>
            <w:r>
              <w:rPr>
                <w:rStyle w:val="PlaceholderText"/>
              </w:rPr>
              <w:t>Cardiff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D3F53" w:rsidP="00837FE7">
            <w:pPr>
              <w:spacing w:after="0" w:line="240" w:lineRule="auto"/>
              <w:rPr>
                <w:b/>
                <w:color w:val="000000"/>
              </w:rPr>
            </w:pPr>
            <w:r w:rsidRPr="00BD3F53">
              <w:rPr>
                <w:b/>
                <w:bCs/>
                <w:color w:val="000000"/>
              </w:rPr>
              <w:t>Mukařovský</w:t>
            </w:r>
            <w:r w:rsidRPr="00BD3F53">
              <w:rPr>
                <w:b/>
                <w:color w:val="000000"/>
              </w:rPr>
              <w:t>, Jan (1891-1975)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BD3F53" w:rsidP="00837FE7">
            <w:pPr>
              <w:spacing w:after="0" w:line="240" w:lineRule="auto"/>
              <w:rPr>
                <w:color w:val="000000"/>
              </w:rPr>
            </w:pPr>
            <w:r w:rsidRPr="00BD3F53">
              <w:rPr>
                <w:color w:val="000000"/>
              </w:rPr>
              <w:t xml:space="preserve">Czech linguist and literary theorist Jan </w:t>
            </w:r>
            <w:r w:rsidRPr="00BD3F53">
              <w:rPr>
                <w:bCs/>
                <w:color w:val="000000"/>
              </w:rPr>
              <w:t>Mukařovský</w:t>
            </w:r>
            <w:r w:rsidRPr="00BD3F53">
              <w:rPr>
                <w:color w:val="000000"/>
              </w:rPr>
              <w:t xml:space="preserve"> was a leading member of the Prague Linguistic Circle and a prominent contributor to the project of structuralist poetics. Building on ideas first developed by the Russian formalist school, Mukařovský set out to analyse the characteristic features – or devices – that typified literary (especially poetic) language, as opposed to prosaic or quotidian discourse. Like his colleague Roman Jakobson (1896-1982)</w:t>
            </w:r>
            <w:r w:rsidR="00A540DA">
              <w:rPr>
                <w:color w:val="000000"/>
              </w:rPr>
              <w:t xml:space="preserve"> </w:t>
            </w:r>
            <w:r w:rsidRPr="00BD3F53">
              <w:rPr>
                <w:color w:val="000000"/>
              </w:rPr>
              <w:t>he sought to specify just how it was that poetry and art required or encouraged the reader/viewer to focus on just those distinctive traits that marked the aesthetic function in its various manifestations.</w:t>
            </w:r>
          </w:p>
        </w:tc>
      </w:tr>
      <w:tr w:rsidR="003F0D73" w:rsidRPr="00837FE7" w:rsidTr="00837FE7">
        <w:tc>
          <w:tcPr>
            <w:tcW w:w="9016" w:type="dxa"/>
            <w:shd w:val="clear" w:color="auto" w:fill="auto"/>
            <w:tcMar>
              <w:top w:w="113" w:type="dxa"/>
              <w:bottom w:w="113" w:type="dxa"/>
            </w:tcMar>
          </w:tcPr>
          <w:p w:rsidR="003F0D73" w:rsidRDefault="00BD3F53" w:rsidP="00837FE7">
            <w:pPr>
              <w:spacing w:after="0" w:line="240" w:lineRule="auto"/>
              <w:rPr>
                <w:color w:val="000000"/>
              </w:rPr>
            </w:pPr>
            <w:r w:rsidRPr="00BD3F53">
              <w:rPr>
                <w:color w:val="000000"/>
              </w:rPr>
              <w:t xml:space="preserve">Czech linguist and literary theorist Jan </w:t>
            </w:r>
            <w:r w:rsidRPr="00BD3F53">
              <w:rPr>
                <w:bCs/>
                <w:color w:val="000000"/>
              </w:rPr>
              <w:t>Mukařovský</w:t>
            </w:r>
            <w:r w:rsidRPr="00BD3F53">
              <w:rPr>
                <w:color w:val="000000"/>
              </w:rPr>
              <w:t xml:space="preserve"> was a leading member of the Prague Linguistic Circle and a prominent contributor to the project of structuralist poetics. Building on ideas first developed by the Russian formalist school, Mukařovský set out to analyse the characteristic features – or devices – that typified literary (especially poetic) language, as opposed to prosaic or quotidian discourse. Like his colleague Roman Jakobson (1896-1982)</w:t>
            </w:r>
            <w:r w:rsidR="00A540DA">
              <w:rPr>
                <w:color w:val="000000"/>
              </w:rPr>
              <w:t xml:space="preserve"> </w:t>
            </w:r>
            <w:r w:rsidRPr="00BD3F53">
              <w:rPr>
                <w:color w:val="000000"/>
              </w:rPr>
              <w:t>he sought to specify just how it was that poetry and art required or encouraged the reader/viewer to focus on just those distinctive traits that marked the aesthetic function in its various manifestations. Early structuralists were much preoccupied with this quest for the criterion of ‘literarity’ or ‘literariness’, although it later came under fire from post-structuralists as a throwback to ‘essentialist’ habits of thought. However, Mukařovský was also a historian of Czech literature and hence alert to such charges. Indeed</w:t>
            </w:r>
            <w:r w:rsidR="00A540DA">
              <w:rPr>
                <w:color w:val="000000"/>
              </w:rPr>
              <w:t>,</w:t>
            </w:r>
            <w:r w:rsidRPr="00BD3F53">
              <w:rPr>
                <w:color w:val="000000"/>
              </w:rPr>
              <w:t xml:space="preserve"> his theory of literary language as a ‘secondary modelling system’ in relation to everyday-communicative language was in part designed to justify his claim that literature did not passively reflect the dominant ideological structures of its time but took up a critical distance from them. In this respect Mukařovský’s thinking took a lead from the Russian f</w:t>
            </w:r>
            <w:r w:rsidR="00BB4F2B">
              <w:rPr>
                <w:color w:val="000000"/>
              </w:rPr>
              <w:t>ormalist Viktor Shklovsky</w:t>
            </w:r>
            <w:r w:rsidRPr="00BD3F53">
              <w:rPr>
                <w:color w:val="000000"/>
              </w:rPr>
              <w:t xml:space="preserve"> (1893-1984) and his concept of poetic ‘defamiliarization’.</w:t>
            </w:r>
          </w:p>
          <w:p w:rsidR="00BD3F53" w:rsidRDefault="00BD3F53" w:rsidP="00837FE7">
            <w:pPr>
              <w:spacing w:after="0" w:line="240" w:lineRule="auto"/>
              <w:rPr>
                <w:color w:val="000000"/>
              </w:rPr>
            </w:pPr>
          </w:p>
          <w:p w:rsidR="00BD3F53" w:rsidRPr="00BD3F53" w:rsidRDefault="00BD3F53" w:rsidP="00BD3F53">
            <w:pPr>
              <w:pStyle w:val="Heading1"/>
              <w:spacing w:after="0"/>
            </w:pPr>
            <w:r>
              <w:t>List of W</w:t>
            </w:r>
            <w:r w:rsidRPr="00BD3F53">
              <w:t>orks</w:t>
            </w:r>
          </w:p>
          <w:p w:rsidR="00BD3F53" w:rsidRPr="00BD3F53" w:rsidRDefault="00BD3F53" w:rsidP="00BD3F53">
            <w:pPr>
              <w:spacing w:after="0" w:line="240" w:lineRule="auto"/>
              <w:rPr>
                <w:color w:val="000000"/>
              </w:rPr>
            </w:pPr>
            <w:r w:rsidRPr="00BD3F53">
              <w:rPr>
                <w:color w:val="000000"/>
              </w:rPr>
              <w:t>(1977)</w:t>
            </w:r>
            <w:r w:rsidRPr="00BD3F53">
              <w:rPr>
                <w:i/>
                <w:color w:val="000000"/>
              </w:rPr>
              <w:t xml:space="preserve"> The World and Verbal Art:</w:t>
            </w:r>
            <w:r w:rsidRPr="00BD3F53">
              <w:rPr>
                <w:color w:val="000000"/>
              </w:rPr>
              <w:t xml:space="preserve"> </w:t>
            </w:r>
            <w:r w:rsidRPr="00BD3F53">
              <w:rPr>
                <w:i/>
                <w:color w:val="000000"/>
              </w:rPr>
              <w:t xml:space="preserve">Selected Essays by Jan </w:t>
            </w:r>
            <w:r w:rsidRPr="00BD3F53">
              <w:rPr>
                <w:i/>
                <w:iCs/>
                <w:color w:val="000000"/>
              </w:rPr>
              <w:t>Mukarovsky</w:t>
            </w:r>
            <w:r>
              <w:rPr>
                <w:color w:val="000000"/>
              </w:rPr>
              <w:t xml:space="preserve">. </w:t>
            </w:r>
            <w:r w:rsidRPr="00BD3F53">
              <w:rPr>
                <w:color w:val="000000"/>
              </w:rPr>
              <w:t>ed. and trans. P. Steiner and J. Burbank, New Haven: Yale University Press.</w:t>
            </w:r>
          </w:p>
          <w:p w:rsidR="00BD3F53" w:rsidRPr="00E06B87" w:rsidRDefault="00BD3F53" w:rsidP="00BD3F53">
            <w:pPr>
              <w:spacing w:after="0" w:line="240" w:lineRule="auto"/>
              <w:rPr>
                <w:color w:val="000000"/>
              </w:rPr>
            </w:pPr>
            <w:r w:rsidRPr="00BD3F53">
              <w:rPr>
                <w:color w:val="000000"/>
              </w:rPr>
              <w:t xml:space="preserve">(1978) </w:t>
            </w:r>
            <w:r w:rsidRPr="00BD3F53">
              <w:rPr>
                <w:i/>
                <w:color w:val="000000"/>
              </w:rPr>
              <w:t>Structure, Sign and Function:</w:t>
            </w:r>
            <w:r w:rsidRPr="00BD3F53">
              <w:rPr>
                <w:color w:val="000000"/>
              </w:rPr>
              <w:t xml:space="preserve"> </w:t>
            </w:r>
            <w:r w:rsidRPr="00BD3F53">
              <w:rPr>
                <w:i/>
                <w:color w:val="000000"/>
              </w:rPr>
              <w:t>Selected Essays by Jan Mukařovský</w:t>
            </w:r>
            <w:r>
              <w:rPr>
                <w:color w:val="000000"/>
              </w:rPr>
              <w:t xml:space="preserve">. </w:t>
            </w:r>
            <w:r w:rsidRPr="00BD3F53">
              <w:rPr>
                <w:color w:val="000000"/>
              </w:rPr>
              <w:t>ed. and trans. P. Steiner and J. Burbank, New Haven: Yale University Press.</w:t>
            </w:r>
          </w:p>
        </w:tc>
      </w:tr>
      <w:tr w:rsidR="003235A7" w:rsidRPr="00837FE7" w:rsidTr="00A540DA">
        <w:trPr>
          <w:trHeight w:val="620"/>
        </w:trPr>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A540DA" w:rsidRPr="00A540DA" w:rsidRDefault="00BB4F2B" w:rsidP="00A540DA">
            <w:pPr>
              <w:spacing w:after="0" w:line="240" w:lineRule="auto"/>
              <w:rPr>
                <w:color w:val="000000"/>
              </w:rPr>
            </w:pPr>
            <w:sdt>
              <w:sdtPr>
                <w:rPr>
                  <w:color w:val="000000"/>
                </w:rPr>
                <w:id w:val="-113836470"/>
                <w:citation/>
              </w:sdtPr>
              <w:sdtContent>
                <w:r>
                  <w:rPr>
                    <w:color w:val="000000"/>
                  </w:rPr>
                  <w:fldChar w:fldCharType="begin"/>
                </w:r>
                <w:r>
                  <w:rPr>
                    <w:color w:val="000000"/>
                    <w:lang w:val="en-CA"/>
                  </w:rPr>
                  <w:instrText xml:space="preserve"> CITATION van72 \l 4105 </w:instrText>
                </w:r>
                <w:r>
                  <w:rPr>
                    <w:color w:val="000000"/>
                  </w:rPr>
                  <w:fldChar w:fldCharType="separate"/>
                </w:r>
                <w:r w:rsidRPr="00BB4F2B">
                  <w:rPr>
                    <w:noProof/>
                    <w:color w:val="000000"/>
                    <w:lang w:val="en-CA"/>
                  </w:rPr>
                  <w:t>(To Honour the Eightieth Birthday of Jan Mukarovsky)</w:t>
                </w:r>
                <w:r>
                  <w:rPr>
                    <w:color w:val="000000"/>
                  </w:rPr>
                  <w:fldChar w:fldCharType="end"/>
                </w:r>
              </w:sdtContent>
            </w:sdt>
          </w:p>
          <w:p w:rsidR="003235A7" w:rsidRPr="00E06B87" w:rsidRDefault="00BB4F2B" w:rsidP="00A540DA">
            <w:pPr>
              <w:spacing w:after="0" w:line="240" w:lineRule="auto"/>
              <w:rPr>
                <w:color w:val="000000"/>
              </w:rPr>
            </w:pPr>
            <w:sdt>
              <w:sdtPr>
                <w:rPr>
                  <w:color w:val="000000"/>
                </w:rPr>
                <w:id w:val="-1017926472"/>
                <w:citation/>
              </w:sdtPr>
              <w:sdtContent>
                <w:r>
                  <w:rPr>
                    <w:color w:val="000000"/>
                  </w:rPr>
                  <w:fldChar w:fldCharType="begin"/>
                </w:r>
                <w:r>
                  <w:rPr>
                    <w:color w:val="000000"/>
                    <w:lang w:val="en-CA"/>
                  </w:rPr>
                  <w:instrText xml:space="preserve"> CITATION Yas10 \l 4105 </w:instrText>
                </w:r>
                <w:r>
                  <w:rPr>
                    <w:color w:val="000000"/>
                  </w:rPr>
                  <w:fldChar w:fldCharType="separate"/>
                </w:r>
                <w:r w:rsidRPr="00BB4F2B">
                  <w:rPr>
                    <w:noProof/>
                    <w:color w:val="000000"/>
                    <w:lang w:val="en-CA"/>
                  </w:rPr>
                  <w:t>(Yashtremski)</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500" w:rsidRDefault="00F52500" w:rsidP="007A0D55">
      <w:pPr>
        <w:spacing w:after="0" w:line="240" w:lineRule="auto"/>
      </w:pPr>
      <w:r>
        <w:separator/>
      </w:r>
    </w:p>
  </w:endnote>
  <w:endnote w:type="continuationSeparator" w:id="0">
    <w:p w:rsidR="00F52500" w:rsidRDefault="00F525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500" w:rsidRDefault="00F52500" w:rsidP="007A0D55">
      <w:pPr>
        <w:spacing w:after="0" w:line="240" w:lineRule="auto"/>
      </w:pPr>
      <w:r>
        <w:separator/>
      </w:r>
    </w:p>
  </w:footnote>
  <w:footnote w:type="continuationSeparator" w:id="0">
    <w:p w:rsidR="00F52500" w:rsidRDefault="00F5250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53"/>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540DA"/>
    <w:rsid w:val="00A76FD9"/>
    <w:rsid w:val="00AB436D"/>
    <w:rsid w:val="00AD2F24"/>
    <w:rsid w:val="00AD4844"/>
    <w:rsid w:val="00B219AE"/>
    <w:rsid w:val="00B33145"/>
    <w:rsid w:val="00B574C9"/>
    <w:rsid w:val="00BB4F2B"/>
    <w:rsid w:val="00BC39C9"/>
    <w:rsid w:val="00BD3F53"/>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5250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81B2"/>
  <w15:chartTrackingRefBased/>
  <w15:docId w15:val="{FF4463BF-7902-409C-A1A9-D8C176F3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877779">
      <w:bodyDiv w:val="1"/>
      <w:marLeft w:val="0"/>
      <w:marRight w:val="0"/>
      <w:marTop w:val="0"/>
      <w:marBottom w:val="0"/>
      <w:divBdr>
        <w:top w:val="none" w:sz="0" w:space="0" w:color="auto"/>
        <w:left w:val="none" w:sz="0" w:space="0" w:color="auto"/>
        <w:bottom w:val="none" w:sz="0" w:space="0" w:color="auto"/>
        <w:right w:val="none" w:sz="0" w:space="0" w:color="auto"/>
      </w:divBdr>
    </w:div>
    <w:div w:id="18417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van72</b:Tag>
    <b:SourceType>JournalArticle</b:SourceType>
    <b:Guid>{6614871B-FD93-4774-A9AC-33323C6E3AC5}</b:Guid>
    <b:Title>To Honour the Eightieth Birthday of Jan Mukarovsky</b:Title>
    <b:Year>1972</b:Year>
    <b:Author>
      <b:Editor>
        <b:NameList>
          <b:Person>
            <b:Last>van Dijk</b:Last>
            <b:First>T.</b:First>
            <b:Middle>A.</b:Middle>
          </b:Person>
        </b:NameList>
      </b:Editor>
    </b:Author>
    <b:BookTitle>Poetics: international review for the theory of literature, The Hague: Mouton.</b:BookTitle>
    <b:JournalName>Poetics: International Review for the Theory of Literature</b:JournalName>
    <b:RefOrder>1</b:RefOrder>
  </b:Source>
  <b:Source>
    <b:Tag>Yas10</b:Tag>
    <b:SourceType>BookSection</b:SourceType>
    <b:Guid>{34E03CDA-6E4F-475A-B2B0-B87EAE01709F}</b:Guid>
    <b:Title>Mukarovsky, Jan</b:Title>
    <b:Year>2010</b:Year>
    <b:Pages>461-462</b:Pages>
    <b:City>New York</b:City>
    <b:Publisher>Wiley</b:Publisher>
    <b:Author>
      <b:Author>
        <b:NameList>
          <b:Person>
            <b:Last>Yashtremski</b:Last>
            <b:First>S.</b:First>
            <b:Middle>I.</b:Middle>
          </b:Person>
        </b:NameList>
      </b:Author>
      <b:Editor>
        <b:NameList>
          <b:Person>
            <b:Last>Payne</b:Last>
            <b:First>Michael</b:First>
          </b:Person>
        </b:NameList>
      </b:Editor>
    </b:Author>
    <b:BookTitle>A Dictionary of Cultural and Critical Theory</b:BookTitle>
    <b:RefOrder>2</b:RefOrder>
  </b:Source>
</b:Sources>
</file>

<file path=customXml/itemProps1.xml><?xml version="1.0" encoding="utf-8"?>
<ds:datastoreItem xmlns:ds="http://schemas.openxmlformats.org/officeDocument/2006/customXml" ds:itemID="{6C07FA17-6466-4D80-A790-43810584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2016-08-01T19:35:00Z</dcterms:created>
  <dcterms:modified xsi:type="dcterms:W3CDTF">2016-08-01T19:41:00Z</dcterms:modified>
</cp:coreProperties>
</file>