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7"/>
        <w:gridCol w:w="2629"/>
      </w:tblGrid>
      <w:tr w:rsidR="00837FE7" w:rsidRPr="00837FE7" w14:paraId="67DF62C8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52CD52A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9E7BAE3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39F96C7C" w14:textId="77777777" w:rsidR="00B574C9" w:rsidRPr="00837FE7" w:rsidRDefault="00FF17F0" w:rsidP="00837FE7">
            <w:pPr>
              <w:spacing w:after="0" w:line="240" w:lineRule="auto"/>
            </w:pPr>
            <w:r>
              <w:rPr>
                <w:rStyle w:val="PlaceholderText"/>
              </w:rPr>
              <w:t>Patrick</w:t>
            </w:r>
          </w:p>
        </w:tc>
        <w:tc>
          <w:tcPr>
            <w:tcW w:w="2551" w:type="dxa"/>
            <w:shd w:val="clear" w:color="auto" w:fill="auto"/>
          </w:tcPr>
          <w:p w14:paraId="30C3989B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5AC237B1" w14:textId="77777777" w:rsidR="00B574C9" w:rsidRPr="00837FE7" w:rsidRDefault="00FF17F0" w:rsidP="00837FE7">
            <w:pPr>
              <w:spacing w:after="0" w:line="240" w:lineRule="auto"/>
            </w:pPr>
            <w:r>
              <w:rPr>
                <w:rStyle w:val="PlaceholderText"/>
              </w:rPr>
              <w:t>McGowan</w:t>
            </w:r>
          </w:p>
        </w:tc>
      </w:tr>
      <w:tr w:rsidR="00837FE7" w:rsidRPr="00837FE7" w14:paraId="7BD2180F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FDD788E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E66E0FC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503E587B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5F1E2AC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B91B7A0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14:paraId="02D53B22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3E135BF6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494A2FAA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4759CBD3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7BBB6A0" w14:textId="77777777" w:rsidR="003F0D73" w:rsidRPr="00E06B87" w:rsidRDefault="00FF17F0" w:rsidP="00837FE7">
            <w:pPr>
              <w:spacing w:after="0" w:line="240" w:lineRule="auto"/>
              <w:rPr>
                <w:b/>
                <w:color w:val="000000"/>
              </w:rPr>
            </w:pPr>
            <w:r w:rsidRPr="00FF17F0">
              <w:rPr>
                <w:b/>
                <w:bCs/>
                <w:color w:val="000000"/>
                <w:lang w:val="en-US"/>
              </w:rPr>
              <w:t>Reed, John (1887-1920)</w:t>
            </w:r>
          </w:p>
        </w:tc>
      </w:tr>
      <w:tr w:rsidR="00464699" w:rsidRPr="00837FE7" w14:paraId="5B5F5875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AED443A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45B10388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3D17637" w14:textId="77777777" w:rsidR="00E85A05" w:rsidRPr="00E06B87" w:rsidRDefault="006954EF" w:rsidP="00837FE7">
            <w:pPr>
              <w:spacing w:after="0" w:line="240" w:lineRule="auto"/>
              <w:rPr>
                <w:color w:val="000000"/>
              </w:rPr>
            </w:pPr>
            <w:r w:rsidRPr="00FF17F0">
              <w:rPr>
                <w:color w:val="000000"/>
                <w:lang w:val="en-US"/>
              </w:rPr>
              <w:t xml:space="preserve">Born in Portland, Oregon in 1887, John Reed was a radical American journalist known for his depictions of Early-Twentieth Century </w:t>
            </w:r>
            <w:proofErr w:type="spellStart"/>
            <w:r w:rsidRPr="00FF17F0">
              <w:rPr>
                <w:color w:val="000000"/>
                <w:lang w:val="en-US"/>
              </w:rPr>
              <w:t>labour</w:t>
            </w:r>
            <w:proofErr w:type="spellEnd"/>
            <w:r w:rsidRPr="00FF17F0">
              <w:rPr>
                <w:color w:val="000000"/>
                <w:lang w:val="en-US"/>
              </w:rPr>
              <w:t xml:space="preserve"> politics and political revolutions. Reed's influential works include </w:t>
            </w: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(1914), an impressionistic account of the Mexican Revolution which draws upon Reed's experiences as a reporter embedded with revolutionary general </w:t>
            </w:r>
            <w:proofErr w:type="spellStart"/>
            <w:r w:rsidRPr="00FF17F0">
              <w:rPr>
                <w:color w:val="000000"/>
                <w:lang w:val="en-US"/>
              </w:rPr>
              <w:t>Pancho</w:t>
            </w:r>
            <w:proofErr w:type="spellEnd"/>
            <w:r w:rsidRPr="00FF17F0">
              <w:rPr>
                <w:color w:val="000000"/>
                <w:lang w:val="en-US"/>
              </w:rPr>
              <w:t xml:space="preserve"> Villa, and </w:t>
            </w: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(1919), a </w:t>
            </w:r>
            <w:bookmarkStart w:id="0" w:name="_GoBack"/>
            <w:bookmarkEnd w:id="0"/>
            <w:r w:rsidRPr="00FF17F0">
              <w:rPr>
                <w:color w:val="000000"/>
                <w:lang w:val="en-US"/>
              </w:rPr>
              <w:t xml:space="preserve">firsthand portrait of Russia's Bolshevik Revolution of 1917. Both books, like Reed's shorter pieces published in </w:t>
            </w:r>
            <w:r w:rsidRPr="00FF17F0">
              <w:rPr>
                <w:i/>
                <w:iCs/>
                <w:color w:val="000000"/>
                <w:lang w:val="en-US"/>
              </w:rPr>
              <w:t>The Masses</w:t>
            </w:r>
            <w:r w:rsidRPr="00FF17F0">
              <w:rPr>
                <w:color w:val="000000"/>
                <w:lang w:val="en-US"/>
              </w:rPr>
              <w:t xml:space="preserve"> and </w:t>
            </w:r>
            <w:r w:rsidRPr="00FF17F0">
              <w:rPr>
                <w:i/>
                <w:iCs/>
                <w:color w:val="000000"/>
                <w:lang w:val="en-US"/>
              </w:rPr>
              <w:t>The Metropolitan</w:t>
            </w:r>
            <w:r w:rsidRPr="00FF17F0">
              <w:rPr>
                <w:color w:val="000000"/>
                <w:lang w:val="en-US"/>
              </w:rPr>
              <w:t>, utilized objective reporting, first person perspective, and literary embellishment.</w:t>
            </w:r>
          </w:p>
        </w:tc>
      </w:tr>
      <w:tr w:rsidR="003F0D73" w:rsidRPr="00837FE7" w14:paraId="10D29CA0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E15372" w14:textId="77777777"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color w:val="000000"/>
                <w:lang w:val="en-US"/>
              </w:rPr>
              <w:t xml:space="preserve">Born in Portland, Oregon in 1887, John Reed was a radical American journalist known for his depictions of Early-Twentieth Century </w:t>
            </w:r>
            <w:proofErr w:type="spellStart"/>
            <w:r w:rsidRPr="00FF17F0">
              <w:rPr>
                <w:color w:val="000000"/>
                <w:lang w:val="en-US"/>
              </w:rPr>
              <w:t>labour</w:t>
            </w:r>
            <w:proofErr w:type="spellEnd"/>
            <w:r w:rsidRPr="00FF17F0">
              <w:rPr>
                <w:color w:val="000000"/>
                <w:lang w:val="en-US"/>
              </w:rPr>
              <w:t xml:space="preserve"> politics and political revolutions. Reed's influential works include </w:t>
            </w: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(1914), an impressionistic account of the Mexican Revolution which draws upon Reed's experiences as a reporter embedded with revolutionary general </w:t>
            </w:r>
            <w:proofErr w:type="spellStart"/>
            <w:r w:rsidRPr="00FF17F0">
              <w:rPr>
                <w:color w:val="000000"/>
                <w:lang w:val="en-US"/>
              </w:rPr>
              <w:t>Pancho</w:t>
            </w:r>
            <w:proofErr w:type="spellEnd"/>
            <w:r w:rsidRPr="00FF17F0">
              <w:rPr>
                <w:color w:val="000000"/>
                <w:lang w:val="en-US"/>
              </w:rPr>
              <w:t xml:space="preserve"> Villa, and </w:t>
            </w: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(1919), a firsthand portrait of Russia's Bolshevik Revolution of 1917. Both books, like Reed's shorter pieces published in </w:t>
            </w:r>
            <w:r w:rsidRPr="00FF17F0">
              <w:rPr>
                <w:i/>
                <w:iCs/>
                <w:color w:val="000000"/>
                <w:lang w:val="en-US"/>
              </w:rPr>
              <w:t>The Masses</w:t>
            </w:r>
            <w:r w:rsidRPr="00FF17F0">
              <w:rPr>
                <w:color w:val="000000"/>
                <w:lang w:val="en-US"/>
              </w:rPr>
              <w:t xml:space="preserve"> and </w:t>
            </w:r>
            <w:r w:rsidRPr="00FF17F0">
              <w:rPr>
                <w:i/>
                <w:iCs/>
                <w:color w:val="000000"/>
                <w:lang w:val="en-US"/>
              </w:rPr>
              <w:t>The Metropolitan</w:t>
            </w:r>
            <w:r w:rsidRPr="00FF17F0">
              <w:rPr>
                <w:color w:val="000000"/>
                <w:lang w:val="en-US"/>
              </w:rPr>
              <w:t xml:space="preserve">, utilized objective reporting, first person perspective, and literary embellishment. </w:t>
            </w:r>
          </w:p>
          <w:p w14:paraId="094B0A7E" w14:textId="77777777"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1EDE4197" w14:textId="77777777" w:rsidR="003F0D73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color w:val="000000"/>
                <w:lang w:val="en-US"/>
              </w:rPr>
              <w:t>An aspiring poet early in his career, Reed was attracted to New York's bohemian Greenwich Village, where he became interested in left-wing politics and activist journalism. He married the journalist Louise Bryant in 1916 and worked on behalf of the Bolshevik government before his death in 1920.</w:t>
            </w:r>
          </w:p>
          <w:p w14:paraId="4F871213" w14:textId="77777777" w:rsidR="00B25B2B" w:rsidRDefault="00B25B2B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BCD430A" w14:textId="77777777" w:rsidR="00B25B2B" w:rsidRDefault="00B25B2B" w:rsidP="00B25B2B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Reed.jpg</w:t>
            </w:r>
          </w:p>
          <w:p w14:paraId="5C918BD5" w14:textId="77777777" w:rsidR="00B25B2B" w:rsidRDefault="00B25B2B" w:rsidP="00B25B2B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14:paraId="56AE42DE" w14:textId="77777777" w:rsidR="00B25B2B" w:rsidRDefault="00B25B2B" w:rsidP="00FF17F0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Source: </w:t>
            </w:r>
            <w:hyperlink r:id="rId8" w:history="1">
              <w:r w:rsidR="004948FD" w:rsidRPr="00ED27F0">
                <w:rPr>
                  <w:rStyle w:val="Hyperlink"/>
                  <w:lang w:val="en-US"/>
                </w:rPr>
                <w:t>http://www.loc.gov/pictures/item/ggb2005</w:t>
              </w:r>
              <w:r w:rsidR="004948FD" w:rsidRPr="00ED27F0">
                <w:rPr>
                  <w:rStyle w:val="Hyperlink"/>
                  <w:lang w:val="en-US"/>
                </w:rPr>
                <w:t>0</w:t>
              </w:r>
              <w:r w:rsidR="004948FD" w:rsidRPr="00ED27F0">
                <w:rPr>
                  <w:rStyle w:val="Hyperlink"/>
                  <w:lang w:val="en-US"/>
                </w:rPr>
                <w:t>19352/</w:t>
              </w:r>
            </w:hyperlink>
          </w:p>
          <w:p w14:paraId="76482C57" w14:textId="77777777" w:rsidR="004948FD" w:rsidRDefault="004948FD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49DA02CF" w14:textId="77777777" w:rsid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4BAAAD1E" w14:textId="77777777" w:rsidR="00FF17F0" w:rsidRPr="00FF17F0" w:rsidRDefault="00FF17F0" w:rsidP="006954EF">
            <w:pPr>
              <w:pStyle w:val="Heading1"/>
              <w:spacing w:after="0"/>
              <w:rPr>
                <w:lang w:val="en-US"/>
              </w:rPr>
            </w:pPr>
            <w:r w:rsidRPr="00FF17F0">
              <w:rPr>
                <w:lang w:val="en-US"/>
              </w:rPr>
              <w:t>List of Works</w:t>
            </w:r>
          </w:p>
          <w:p w14:paraId="6DC043A5" w14:textId="77777777" w:rsidR="00FF17F0" w:rsidRPr="00FF17F0" w:rsidRDefault="00FF17F0" w:rsidP="00FF17F0">
            <w:pPr>
              <w:spacing w:after="0" w:line="240" w:lineRule="auto"/>
              <w:rPr>
                <w:color w:val="000000"/>
                <w:lang w:val="en-US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Ten Days That Shook the World</w:t>
            </w:r>
            <w:r w:rsidRPr="00FF17F0">
              <w:rPr>
                <w:color w:val="000000"/>
                <w:lang w:val="en-US"/>
              </w:rPr>
              <w:t xml:space="preserve"> (1919)</w:t>
            </w:r>
          </w:p>
          <w:p w14:paraId="03EFF26D" w14:textId="77777777" w:rsidR="00FF17F0" w:rsidRPr="00FF17F0" w:rsidRDefault="00FF17F0" w:rsidP="00FF17F0">
            <w:pPr>
              <w:spacing w:after="0" w:line="240" w:lineRule="auto"/>
              <w:rPr>
                <w:i/>
                <w:iCs/>
                <w:color w:val="000000"/>
                <w:lang w:val="en-US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The War in Eastern Europe (1916)</w:t>
            </w:r>
          </w:p>
          <w:p w14:paraId="2733FF37" w14:textId="77777777" w:rsidR="00FF17F0" w:rsidRPr="00E06B87" w:rsidRDefault="00FF17F0" w:rsidP="00FF17F0">
            <w:pPr>
              <w:spacing w:after="0" w:line="240" w:lineRule="auto"/>
              <w:rPr>
                <w:color w:val="000000"/>
              </w:rPr>
            </w:pPr>
            <w:r w:rsidRPr="00FF17F0">
              <w:rPr>
                <w:i/>
                <w:iCs/>
                <w:color w:val="000000"/>
                <w:lang w:val="en-US"/>
              </w:rPr>
              <w:t>Insurgent Mexico</w:t>
            </w:r>
            <w:r w:rsidRPr="00FF17F0">
              <w:rPr>
                <w:color w:val="000000"/>
                <w:lang w:val="en-US"/>
              </w:rPr>
              <w:t xml:space="preserve"> (1914)</w:t>
            </w:r>
          </w:p>
        </w:tc>
      </w:tr>
      <w:tr w:rsidR="003235A7" w:rsidRPr="00837FE7" w14:paraId="61F2B8FB" w14:textId="77777777" w:rsidTr="00837FE7">
        <w:tc>
          <w:tcPr>
            <w:tcW w:w="9016" w:type="dxa"/>
            <w:shd w:val="clear" w:color="auto" w:fill="auto"/>
          </w:tcPr>
          <w:p w14:paraId="7ACF7013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14:paraId="030B93D3" w14:textId="77777777" w:rsidR="00FF17F0" w:rsidRPr="00FF17F0" w:rsidRDefault="006145F9" w:rsidP="00FF17F0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13685399"/>
                <w:citation/>
              </w:sdtPr>
              <w:sdtEndPr/>
              <w:sdtContent>
                <w:r w:rsidR="00F322FF">
                  <w:rPr>
                    <w:color w:val="000000"/>
                    <w:lang w:val="en-US"/>
                  </w:rPr>
                  <w:fldChar w:fldCharType="begin"/>
                </w:r>
                <w:r w:rsidR="00F322FF">
                  <w:rPr>
                    <w:noProof/>
                    <w:color w:val="000000"/>
                    <w:lang w:val="en-CA"/>
                  </w:rPr>
                  <w:instrText xml:space="preserve"> CITATION Gel73 \l 4105 </w:instrText>
                </w:r>
                <w:r w:rsidR="00F322FF">
                  <w:rPr>
                    <w:color w:val="000000"/>
                    <w:lang w:val="en-US"/>
                  </w:rPr>
                  <w:fldChar w:fldCharType="separate"/>
                </w:r>
                <w:r w:rsidR="00F322FF" w:rsidRPr="00F322FF">
                  <w:rPr>
                    <w:noProof/>
                    <w:color w:val="000000"/>
                    <w:lang w:val="en-CA"/>
                  </w:rPr>
                  <w:t>(Gelb)</w:t>
                </w:r>
                <w:r w:rsidR="00F322FF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6E32B022" w14:textId="77777777" w:rsidR="00FF17F0" w:rsidRPr="00FF17F0" w:rsidRDefault="006145F9" w:rsidP="00FF17F0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877392594"/>
                <w:citation/>
              </w:sdtPr>
              <w:sdtEndPr/>
              <w:sdtContent>
                <w:r w:rsidR="00F322FF">
                  <w:rPr>
                    <w:color w:val="000000"/>
                    <w:lang w:val="en-US"/>
                  </w:rPr>
                  <w:fldChar w:fldCharType="begin"/>
                </w:r>
                <w:r w:rsidR="00F322FF">
                  <w:rPr>
                    <w:noProof/>
                    <w:color w:val="000000"/>
                    <w:lang w:val="en-CA"/>
                  </w:rPr>
                  <w:instrText xml:space="preserve"> CITATION Hom90 \l 4105 </w:instrText>
                </w:r>
                <w:r w:rsidR="00F322FF">
                  <w:rPr>
                    <w:color w:val="000000"/>
                    <w:lang w:val="en-US"/>
                  </w:rPr>
                  <w:fldChar w:fldCharType="separate"/>
                </w:r>
                <w:r w:rsidR="00F322FF" w:rsidRPr="00F322FF">
                  <w:rPr>
                    <w:noProof/>
                    <w:color w:val="000000"/>
                    <w:lang w:val="en-CA"/>
                  </w:rPr>
                  <w:t>(Homberger)</w:t>
                </w:r>
                <w:r w:rsidR="00F322FF"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14:paraId="299C082F" w14:textId="77777777" w:rsidR="003235A7" w:rsidRPr="00E06B87" w:rsidRDefault="006145F9" w:rsidP="00FF17F0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318468708"/>
                <w:citation/>
              </w:sdtPr>
              <w:sdtEndPr/>
              <w:sdtContent>
                <w:r w:rsidR="00F322FF">
                  <w:rPr>
                    <w:color w:val="000000"/>
                  </w:rPr>
                  <w:fldChar w:fldCharType="begin"/>
                </w:r>
                <w:r w:rsidR="00F322FF">
                  <w:rPr>
                    <w:noProof/>
                    <w:color w:val="000000"/>
                    <w:lang w:val="en-CA"/>
                  </w:rPr>
                  <w:instrText xml:space="preserve"> CITATION Leh02 \l 4105 </w:instrText>
                </w:r>
                <w:r w:rsidR="00F322FF">
                  <w:rPr>
                    <w:color w:val="000000"/>
                  </w:rPr>
                  <w:fldChar w:fldCharType="separate"/>
                </w:r>
                <w:r w:rsidR="00F322FF" w:rsidRPr="00F322FF">
                  <w:rPr>
                    <w:noProof/>
                    <w:color w:val="000000"/>
                    <w:lang w:val="en-CA"/>
                  </w:rPr>
                  <w:t>(Lehman)</w:t>
                </w:r>
                <w:r w:rsidR="00F322FF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37AF611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E0111" w14:textId="77777777" w:rsidR="006145F9" w:rsidRDefault="006145F9" w:rsidP="007A0D55">
      <w:pPr>
        <w:spacing w:after="0" w:line="240" w:lineRule="auto"/>
      </w:pPr>
      <w:r>
        <w:separator/>
      </w:r>
    </w:p>
  </w:endnote>
  <w:endnote w:type="continuationSeparator" w:id="0">
    <w:p w14:paraId="5362D43B" w14:textId="77777777" w:rsidR="006145F9" w:rsidRDefault="006145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BACA1" w14:textId="77777777" w:rsidR="006145F9" w:rsidRDefault="006145F9" w:rsidP="007A0D55">
      <w:pPr>
        <w:spacing w:after="0" w:line="240" w:lineRule="auto"/>
      </w:pPr>
      <w:r>
        <w:separator/>
      </w:r>
    </w:p>
  </w:footnote>
  <w:footnote w:type="continuationSeparator" w:id="0">
    <w:p w14:paraId="4E846116" w14:textId="77777777" w:rsidR="006145F9" w:rsidRDefault="006145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02A24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3BDD9DD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48FD"/>
    <w:rsid w:val="00496888"/>
    <w:rsid w:val="004A7476"/>
    <w:rsid w:val="004E1DDC"/>
    <w:rsid w:val="004E5896"/>
    <w:rsid w:val="00513EE6"/>
    <w:rsid w:val="00534F8F"/>
    <w:rsid w:val="00590035"/>
    <w:rsid w:val="005B177E"/>
    <w:rsid w:val="005B3921"/>
    <w:rsid w:val="005F26D7"/>
    <w:rsid w:val="005F5450"/>
    <w:rsid w:val="006145F9"/>
    <w:rsid w:val="006954EF"/>
    <w:rsid w:val="006D0412"/>
    <w:rsid w:val="007411B9"/>
    <w:rsid w:val="00780D95"/>
    <w:rsid w:val="00780DC7"/>
    <w:rsid w:val="007A0D55"/>
    <w:rsid w:val="007B3377"/>
    <w:rsid w:val="007D6FA9"/>
    <w:rsid w:val="007E5F44"/>
    <w:rsid w:val="00821DE3"/>
    <w:rsid w:val="00837FE7"/>
    <w:rsid w:val="00846CE1"/>
    <w:rsid w:val="008A5B87"/>
    <w:rsid w:val="008D53A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5B2B"/>
    <w:rsid w:val="00B33145"/>
    <w:rsid w:val="00B574C9"/>
    <w:rsid w:val="00BC39C9"/>
    <w:rsid w:val="00BE5BF7"/>
    <w:rsid w:val="00BF40E1"/>
    <w:rsid w:val="00C27FAB"/>
    <w:rsid w:val="00C358D4"/>
    <w:rsid w:val="00C45314"/>
    <w:rsid w:val="00C6296B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22FF"/>
    <w:rsid w:val="00F36937"/>
    <w:rsid w:val="00F60F53"/>
    <w:rsid w:val="00FA1925"/>
    <w:rsid w:val="00FB11DE"/>
    <w:rsid w:val="00FB589A"/>
    <w:rsid w:val="00FB7317"/>
    <w:rsid w:val="00FF17F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D823"/>
  <w15:chartTrackingRefBased/>
  <w15:docId w15:val="{248FB7E6-6FC2-4411-9F5F-5556047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B25B2B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25B2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94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oc.gov/pictures/item/ggb2005019352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Leh02</b:Tag>
    <b:SourceType>Book</b:SourceType>
    <b:Guid>{192444DF-0AA4-4C75-AF5C-4DB277710132}</b:Guid>
    <b:Author>
      <b:Author>
        <b:NameList>
          <b:Person>
            <b:Last>Lehman</b:Last>
            <b:First>Daniel</b:First>
            <b:Middle>W.</b:Middle>
          </b:Person>
        </b:NameList>
      </b:Author>
    </b:Author>
    <b:Title>John Reed and the Writing of Revolution</b:Title>
    <b:Year>2002</b:Year>
    <b:City>Athens</b:City>
    <b:Publisher>Ohio University Press</b:Publisher>
    <b:RefOrder>3</b:RefOrder>
  </b:Source>
  <b:Source>
    <b:Tag>Hom90</b:Tag>
    <b:SourceType>Book</b:SourceType>
    <b:Guid>{29A2F437-1D80-4D1C-AFE6-5DB9870B7BB2}</b:Guid>
    <b:Author>
      <b:Author>
        <b:NameList>
          <b:Person>
            <b:Last>Homberger</b:Last>
            <b:First>E.</b:First>
          </b:Person>
        </b:NameList>
      </b:Author>
    </b:Author>
    <b:Title>John Reed</b:Title>
    <b:Year>1990</b:Year>
    <b:City>Manchester</b:City>
    <b:Publisher>Manchester University Press</b:Publisher>
    <b:RefOrder>2</b:RefOrder>
  </b:Source>
  <b:Source>
    <b:Tag>Gel73</b:Tag>
    <b:SourceType>Book</b:SourceType>
    <b:Guid>{919DA149-3832-41A4-9023-F90925BC58B0}</b:Guid>
    <b:Author>
      <b:Author>
        <b:NameList>
          <b:Person>
            <b:Last>Gelb</b:Last>
            <b:First>B.</b:First>
          </b:Person>
        </b:NameList>
      </b:Author>
    </b:Author>
    <b:Title>So Short a Time: A Biography of John Reed and Louise Bryant</b:Title>
    <b:Year>1973</b:Year>
    <b:City>New York</b:City>
    <b:Publisher>Norton</b:Publisher>
    <b:RefOrder>1</b:RefOrder>
  </b:Source>
</b:Sources>
</file>

<file path=customXml/itemProps1.xml><?xml version="1.0" encoding="utf-8"?>
<ds:datastoreItem xmlns:ds="http://schemas.openxmlformats.org/officeDocument/2006/customXml" ds:itemID="{45FD0737-E49E-184D-B1FD-F8A1C5C1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4</TotalTime>
  <Pages>1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6</cp:revision>
  <dcterms:created xsi:type="dcterms:W3CDTF">2016-07-07T00:00:00Z</dcterms:created>
  <dcterms:modified xsi:type="dcterms:W3CDTF">2016-08-09T05:53:00Z</dcterms:modified>
</cp:coreProperties>
</file>