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4110CF" w:rsidP="00837FE7">
            <w:pPr>
              <w:spacing w:after="0" w:line="240" w:lineRule="auto"/>
            </w:pPr>
            <w:r>
              <w:rPr>
                <w:rStyle w:val="PlaceholderText"/>
              </w:rPr>
              <w:t>Edward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4110CF" w:rsidP="00837FE7">
            <w:pPr>
              <w:spacing w:after="0" w:line="240" w:lineRule="auto"/>
            </w:pPr>
            <w:r>
              <w:rPr>
                <w:rStyle w:val="PlaceholderText"/>
              </w:rPr>
              <w:t>Chauca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4110CF" w:rsidP="00837FE7">
            <w:pPr>
              <w:spacing w:after="0" w:line="240" w:lineRule="auto"/>
            </w:pPr>
            <w:r>
              <w:rPr>
                <w:rStyle w:val="PlaceholderText"/>
              </w:rPr>
              <w:t>West Virginia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4110CF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Mariategui, José Carlos (</w:t>
            </w:r>
            <w:r w:rsidRPr="004110CF">
              <w:rPr>
                <w:b/>
                <w:color w:val="000000"/>
                <w:lang w:val="en-US"/>
              </w:rPr>
              <w:t>1894</w:t>
            </w:r>
            <w:r>
              <w:rPr>
                <w:b/>
                <w:color w:val="000000"/>
                <w:lang w:val="en-US"/>
              </w:rPr>
              <w:t>-1930)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5C21A3" w:rsidP="00837FE7">
            <w:pPr>
              <w:spacing w:after="0" w:line="240" w:lineRule="auto"/>
              <w:rPr>
                <w:color w:val="000000"/>
              </w:rPr>
            </w:pPr>
            <w:r w:rsidRPr="004110CF">
              <w:rPr>
                <w:color w:val="000000"/>
                <w:lang w:val="en-US"/>
              </w:rPr>
              <w:t>Jos</w:t>
            </w:r>
            <w:r w:rsidRPr="004110CF">
              <w:rPr>
                <w:color w:val="000000"/>
                <w:lang w:val="es-ES_tradnl"/>
              </w:rPr>
              <w:t>é Carlos Mariátegui</w:t>
            </w:r>
            <w:r w:rsidRPr="004110CF">
              <w:rPr>
                <w:color w:val="000000"/>
                <w:lang w:val="en-US"/>
              </w:rPr>
              <w:t xml:space="preserve"> was the most influential Latin American Marxist of the twentieth century. From 1914 to 1920 he worked as a journalist in Lima, Peru. Persecuted by the government, he traveled to Europe in 1920, where he studied Marxism in depth as a result of contact with socialist artists and intellectuals. In 1923 he returned to Peru persuaded of the importance of implementing socialism in the country. However, rather than following a European pattern, he developed a national variant of socialism that combined Marx’s ideas with the communal collectivism of indigenous culture.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4110CF" w:rsidP="00837FE7">
            <w:pPr>
              <w:spacing w:after="0" w:line="240" w:lineRule="auto"/>
              <w:rPr>
                <w:color w:val="000000"/>
              </w:rPr>
            </w:pPr>
            <w:r w:rsidRPr="004110CF">
              <w:rPr>
                <w:color w:val="000000"/>
                <w:lang w:val="en-US"/>
              </w:rPr>
              <w:t>Jos</w:t>
            </w:r>
            <w:r w:rsidRPr="004110CF">
              <w:rPr>
                <w:color w:val="000000"/>
                <w:lang w:val="es-ES_tradnl"/>
              </w:rPr>
              <w:t>é Carlos Mariátegui</w:t>
            </w:r>
            <w:r w:rsidRPr="004110CF">
              <w:rPr>
                <w:color w:val="000000"/>
                <w:lang w:val="en-US"/>
              </w:rPr>
              <w:t xml:space="preserve"> was the most influential Latin American Marxist of the twentieth century. From 1914 to 1920 he worked as a journalist in Lima, Peru. Persecuted by the government, he traveled to Europe in 1920, where he studied Marxism in depth as a result of contact with socialist artists and intellectuals. In 1923 he returned to Peru persuaded of the importance of implementing socialism in the country. However, rather than following a European pattern, he developed a national variant of socialism that combined Marx’s ideas with the communal collectivism of indigenous culture. He saw in Andean collectivism a form of primitive communism useful for developing a Marxist revolution in a region with a small proletariat. His journal </w:t>
            </w:r>
            <w:r w:rsidRPr="004110CF">
              <w:rPr>
                <w:i/>
                <w:color w:val="000000"/>
                <w:lang w:val="en-US"/>
              </w:rPr>
              <w:t>Amauta</w:t>
            </w:r>
            <w:r w:rsidRPr="004110CF">
              <w:rPr>
                <w:color w:val="000000"/>
                <w:lang w:val="en-US"/>
              </w:rPr>
              <w:t xml:space="preserve"> (1926-1930) was key for spreading his ideas as well as for opening a debate on socialism and culture in Peru and other countries. His most influential work, </w:t>
            </w:r>
            <w:r w:rsidRPr="004110CF">
              <w:rPr>
                <w:i/>
                <w:color w:val="000000"/>
                <w:lang w:val="en-US"/>
              </w:rPr>
              <w:t>Seven Interpretative Essays on Peruvian Reality</w:t>
            </w:r>
            <w:r w:rsidRPr="004110CF">
              <w:rPr>
                <w:color w:val="000000"/>
                <w:lang w:val="en-US"/>
              </w:rPr>
              <w:t xml:space="preserve"> (1928), is a materialist study of Peruvian society considered a fundamental text of </w:t>
            </w:r>
            <w:r w:rsidRPr="004110CF">
              <w:rPr>
                <w:i/>
                <w:color w:val="000000"/>
                <w:lang w:val="en-US"/>
              </w:rPr>
              <w:t>Indigenismo</w:t>
            </w:r>
            <w:r w:rsidRPr="004110CF">
              <w:rPr>
                <w:color w:val="000000"/>
                <w:lang w:val="en-US"/>
              </w:rPr>
              <w:t>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BA04ED" w:rsidP="00837FE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224612614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Mar071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BA04ED">
                  <w:rPr>
                    <w:noProof/>
                    <w:color w:val="000000"/>
                    <w:lang w:val="en-CA"/>
                  </w:rPr>
                  <w:t>(Mariátegui)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85" w:rsidRDefault="00B95285" w:rsidP="007A0D55">
      <w:pPr>
        <w:spacing w:after="0" w:line="240" w:lineRule="auto"/>
      </w:pPr>
      <w:r>
        <w:separator/>
      </w:r>
    </w:p>
  </w:endnote>
  <w:endnote w:type="continuationSeparator" w:id="0">
    <w:p w:rsidR="00B95285" w:rsidRDefault="00B952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85" w:rsidRDefault="00B95285" w:rsidP="007A0D55">
      <w:pPr>
        <w:spacing w:after="0" w:line="240" w:lineRule="auto"/>
      </w:pPr>
      <w:r>
        <w:separator/>
      </w:r>
    </w:p>
  </w:footnote>
  <w:footnote w:type="continuationSeparator" w:id="0">
    <w:p w:rsidR="00B95285" w:rsidRDefault="00B952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CF"/>
    <w:rsid w:val="00032559"/>
    <w:rsid w:val="00052040"/>
    <w:rsid w:val="00096FA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BE6"/>
    <w:rsid w:val="003F0D73"/>
    <w:rsid w:val="004110CF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90035"/>
    <w:rsid w:val="005B177E"/>
    <w:rsid w:val="005B3921"/>
    <w:rsid w:val="005C21A3"/>
    <w:rsid w:val="005F26D7"/>
    <w:rsid w:val="005F5450"/>
    <w:rsid w:val="006D0412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5285"/>
    <w:rsid w:val="00BA04E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DDC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94E"/>
  <w15:chartTrackingRefBased/>
  <w15:docId w15:val="{E95D20F7-8265-47BA-B74E-B73D1EAE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Mar071</b:Tag>
    <b:SourceType>Book</b:SourceType>
    <b:Guid>{3CF75EEB-D613-4F0D-B873-330F80AC3105}</b:Guid>
    <b:Title>7 ensayos de interpretación de la realidad peruana</b:Title>
    <b:Year>2007</b:Year>
    <b:City>Caracas</b:City>
    <b:Publisher>Fundación Biblioteca Ayacucho</b:Publisher>
    <b:Author>
      <b:Author>
        <b:NameList>
          <b:Person>
            <b:Last>Mariátegui</b:Last>
            <b:First>José</b:First>
            <b:Middle>Carlos</b:Middle>
          </b:Person>
        </b:NameList>
      </b:Author>
    </b:Autho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02494F90-9D4D-4234-A646-ADFFC7EF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2016-08-01T23:39:00Z</dcterms:created>
  <dcterms:modified xsi:type="dcterms:W3CDTF">2016-08-01T23:42:00Z</dcterms:modified>
</cp:coreProperties>
</file>