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7A207E" w:rsidRPr="007A207E" w14:paraId="54B55C00" w14:textId="77777777" w:rsidTr="007A207E">
        <w:tc>
          <w:tcPr>
            <w:tcW w:w="491" w:type="dxa"/>
            <w:vMerge w:val="restart"/>
            <w:shd w:val="clear" w:color="auto" w:fill="A6A6A6"/>
            <w:textDirection w:val="btLr"/>
          </w:tcPr>
          <w:p w14:paraId="30B9D7F1" w14:textId="77777777"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A207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649DF444" w14:textId="77777777"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A207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1AB0CBFE" w14:textId="77777777" w:rsidR="00B574C9" w:rsidRPr="007A207E" w:rsidRDefault="007A207E" w:rsidP="00FA3728">
            <w:r>
              <w:rPr>
                <w:rStyle w:val="PlaceholderText"/>
              </w:rPr>
              <w:t>Derek</w:t>
            </w:r>
          </w:p>
        </w:tc>
        <w:tc>
          <w:tcPr>
            <w:tcW w:w="2551" w:type="dxa"/>
            <w:shd w:val="clear" w:color="auto" w:fill="auto"/>
          </w:tcPr>
          <w:p w14:paraId="0B8E8959" w14:textId="77777777" w:rsidR="00B574C9" w:rsidRPr="007A207E" w:rsidRDefault="00B574C9" w:rsidP="007A207E">
            <w:pPr>
              <w:spacing w:after="0" w:line="240" w:lineRule="auto"/>
            </w:pPr>
            <w:r w:rsidRPr="007A207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7637C60A" w14:textId="77777777" w:rsidR="00B574C9" w:rsidRPr="007A207E" w:rsidRDefault="007A207E" w:rsidP="00FA3728">
            <w:r>
              <w:rPr>
                <w:rStyle w:val="PlaceholderText"/>
              </w:rPr>
              <w:t>La Shot</w:t>
            </w:r>
          </w:p>
        </w:tc>
      </w:tr>
      <w:tr w:rsidR="007A207E" w:rsidRPr="007A207E" w14:paraId="283D6A6A" w14:textId="77777777" w:rsidTr="007A207E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C975B45" w14:textId="77777777"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59535CA" w14:textId="77777777" w:rsidR="00B574C9" w:rsidRPr="007A207E" w:rsidRDefault="00B574C9" w:rsidP="007A207E">
            <w:pPr>
              <w:spacing w:after="0" w:line="240" w:lineRule="auto"/>
            </w:pPr>
            <w:r w:rsidRPr="007A207E">
              <w:rPr>
                <w:rStyle w:val="PlaceholderText"/>
              </w:rPr>
              <w:t>[Enter your biography]</w:t>
            </w:r>
          </w:p>
        </w:tc>
      </w:tr>
      <w:tr w:rsidR="007A207E" w:rsidRPr="007A207E" w14:paraId="4E12404A" w14:textId="77777777" w:rsidTr="007A207E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7282ACA" w14:textId="77777777"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AFE6FC2" w14:textId="77777777" w:rsidR="00B574C9" w:rsidRPr="007A207E" w:rsidRDefault="007A207E" w:rsidP="00FA3728">
            <w:r>
              <w:rPr>
                <w:rStyle w:val="PlaceholderText"/>
              </w:rPr>
              <w:t>University of Oklahoma</w:t>
            </w:r>
          </w:p>
        </w:tc>
      </w:tr>
    </w:tbl>
    <w:p w14:paraId="2D39366B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7A207E" w:rsidRPr="007A207E" w14:paraId="44A2D2D1" w14:textId="77777777" w:rsidTr="007A207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6E9710E" w14:textId="77777777" w:rsidR="00244BB0" w:rsidRPr="007A207E" w:rsidRDefault="00244BB0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A207E">
              <w:rPr>
                <w:b/>
                <w:color w:val="FFFFFF"/>
              </w:rPr>
              <w:t>Your article</w:t>
            </w:r>
          </w:p>
        </w:tc>
      </w:tr>
      <w:tr w:rsidR="003F0D73" w:rsidRPr="007A207E" w14:paraId="51FF74C7" w14:textId="77777777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57E86A0" w14:textId="77777777" w:rsidR="003F0D73" w:rsidRPr="007A207E" w:rsidRDefault="007A207E" w:rsidP="00FA3728">
            <w:r>
              <w:t>Evolutionism</w:t>
            </w:r>
          </w:p>
        </w:tc>
      </w:tr>
      <w:tr w:rsidR="00464699" w:rsidRPr="007A207E" w14:paraId="5445260D" w14:textId="77777777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02FC92A" w14:textId="77777777" w:rsidR="00464699" w:rsidRPr="007A207E" w:rsidRDefault="00464699" w:rsidP="007A207E">
            <w:pPr>
              <w:spacing w:after="0" w:line="240" w:lineRule="auto"/>
            </w:pPr>
            <w:r w:rsidRPr="007A207E">
              <w:rPr>
                <w:rStyle w:val="PlaceholderText"/>
                <w:b/>
              </w:rPr>
              <w:t xml:space="preserve">[Enter any </w:t>
            </w:r>
            <w:r w:rsidRPr="007A207E">
              <w:rPr>
                <w:rStyle w:val="PlaceholderText"/>
                <w:b/>
                <w:i/>
              </w:rPr>
              <w:t>variant forms</w:t>
            </w:r>
            <w:r w:rsidRPr="007A207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7A207E" w14:paraId="3303B968" w14:textId="77777777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BD199BC" w14:textId="77777777" w:rsidR="00E85A05" w:rsidRPr="007A207E" w:rsidRDefault="00FA3728" w:rsidP="00FA3728">
            <w:r>
              <w:t>Evolutionism</w:t>
            </w:r>
            <w:r w:rsidRPr="009D2B3E">
              <w:t xml:space="preserve"> refers to the notion that basic life forms increase in complexity over time due to environmental adaptation. While commonly attributed to Charles Darwin, the notion that life</w:t>
            </w:r>
            <w:r>
              <w:t xml:space="preserve"> </w:t>
            </w:r>
            <w:r w:rsidRPr="009D2B3E">
              <w:t xml:space="preserve">forms varied over time had long been posited before his </w:t>
            </w:r>
            <w:r w:rsidRPr="009D2B3E">
              <w:rPr>
                <w:i/>
                <w:iCs/>
              </w:rPr>
              <w:t>Origin of the Species</w:t>
            </w:r>
            <w:r>
              <w:t>.</w:t>
            </w:r>
            <w:r w:rsidRPr="009D2B3E">
              <w:t xml:space="preserve"> Jean Baptiste Lamarck’s organic evolution, for instance, </w:t>
            </w:r>
            <w:r>
              <w:t xml:space="preserve">had </w:t>
            </w:r>
            <w:r w:rsidRPr="009D2B3E">
              <w:t>posited that life</w:t>
            </w:r>
            <w:r>
              <w:t xml:space="preserve"> </w:t>
            </w:r>
            <w:r w:rsidRPr="009D2B3E">
              <w:t>forms could directly pass on traits to their progeny after environmental exposure</w:t>
            </w:r>
            <w:r>
              <w:t>. Though discredited today, Lamarck’s claim</w:t>
            </w:r>
            <w:r w:rsidRPr="009D2B3E">
              <w:t xml:space="preserve"> held widespread currency even after </w:t>
            </w:r>
            <w:proofErr w:type="spellStart"/>
            <w:r w:rsidRPr="009D2B3E">
              <w:t>Me</w:t>
            </w:r>
            <w:r>
              <w:t>ndelian</w:t>
            </w:r>
            <w:proofErr w:type="spellEnd"/>
            <w:r>
              <w:t xml:space="preserve"> genetics falsified it. </w:t>
            </w:r>
            <w:r w:rsidRPr="009D2B3E">
              <w:t>After Dar</w:t>
            </w:r>
            <w:r>
              <w:t>win, numerous thinkers took his</w:t>
            </w:r>
            <w:r w:rsidRPr="009D2B3E">
              <w:t xml:space="preserve"> basic premise </w:t>
            </w:r>
            <w:r>
              <w:t xml:space="preserve">of natural selection </w:t>
            </w:r>
            <w:r w:rsidRPr="009D2B3E">
              <w:t>and used it sociologica</w:t>
            </w:r>
            <w:r>
              <w:t>lly to explain human behaviour, arguing</w:t>
            </w:r>
            <w:r w:rsidRPr="009D2B3E">
              <w:t xml:space="preserve"> for a genetic teleology. Darwin’s cousin, Sir Francis Galton, founded th</w:t>
            </w:r>
            <w:r>
              <w:t xml:space="preserve">e field of eugenics, which argued that </w:t>
            </w:r>
            <w:r w:rsidRPr="009D2B3E">
              <w:t>evolutionary sexua</w:t>
            </w:r>
            <w:r>
              <w:t>l selection, applied to</w:t>
            </w:r>
            <w:r w:rsidRPr="009D2B3E">
              <w:t xml:space="preserve"> human breeding</w:t>
            </w:r>
            <w:r>
              <w:t>,</w:t>
            </w:r>
            <w:r w:rsidRPr="009D2B3E">
              <w:t xml:space="preserve"> could produce improved characteristics in later offspring. Correspondingly, the genetically unfit</w:t>
            </w:r>
            <w:r>
              <w:t xml:space="preserve"> </w:t>
            </w:r>
            <w:r w:rsidRPr="009D2B3E">
              <w:t>—</w:t>
            </w:r>
            <w:r>
              <w:t xml:space="preserve"> </w:t>
            </w:r>
            <w:r w:rsidRPr="009D2B3E">
              <w:t xml:space="preserve">the inept, indolent </w:t>
            </w:r>
            <w:r>
              <w:t>or physically handicapped</w:t>
            </w:r>
            <w:r>
              <w:t xml:space="preserve"> </w:t>
            </w:r>
            <w:r>
              <w:t>—</w:t>
            </w:r>
            <w:r>
              <w:t xml:space="preserve"> </w:t>
            </w:r>
            <w:r>
              <w:t>would be prevented from further breeding</w:t>
            </w:r>
            <w:r w:rsidRPr="009D2B3E">
              <w:t>. Though often attrib</w:t>
            </w:r>
            <w:r>
              <w:t xml:space="preserve">uted to Darwin, the phrase </w:t>
            </w:r>
            <w:r>
              <w:t>‘</w:t>
            </w:r>
            <w:r w:rsidRPr="009D2B3E">
              <w:t>survival of the fittest</w:t>
            </w:r>
            <w:r>
              <w:t>’</w:t>
            </w:r>
            <w:r w:rsidRPr="009D2B3E">
              <w:t xml:space="preserve"> was actually coined</w:t>
            </w:r>
            <w:r>
              <w:t xml:space="preserve"> in 1864 </w:t>
            </w:r>
            <w:r w:rsidRPr="009D2B3E">
              <w:t>by Herbert Spencer</w:t>
            </w:r>
            <w:r>
              <w:t xml:space="preserve"> (Darwin borrowed it in 1869). Spencer then</w:t>
            </w:r>
            <w:r w:rsidRPr="009D2B3E">
              <w:t xml:space="preserve"> used evolutionism’s tenets to convey a broad philosophy of human behaviour and institutional progress. Today, the term serves as the theoretical basis </w:t>
            </w:r>
            <w:r>
              <w:t>for many fields, both cultural and scientific</w:t>
            </w:r>
            <w:r w:rsidRPr="009D2B3E">
              <w:t>.</w:t>
            </w:r>
          </w:p>
        </w:tc>
      </w:tr>
      <w:tr w:rsidR="003F0D73" w:rsidRPr="007A207E" w14:paraId="02712E0F" w14:textId="77777777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0ECAB37" w14:textId="77777777" w:rsidR="003F0D73" w:rsidRPr="007A207E" w:rsidRDefault="007A207E" w:rsidP="00FA3728">
            <w:r>
              <w:t>Evolutionism</w:t>
            </w:r>
            <w:r w:rsidRPr="009D2B3E">
              <w:t xml:space="preserve"> refers to the notion that basic life forms increase in complexity over time due to environmental adaptation. While commonly attributed to Charles Darwin, the notion that life</w:t>
            </w:r>
            <w:r>
              <w:t xml:space="preserve"> </w:t>
            </w:r>
            <w:r w:rsidRPr="009D2B3E">
              <w:t xml:space="preserve">forms varied over time had long been posited before his </w:t>
            </w:r>
            <w:r w:rsidRPr="009D2B3E">
              <w:rPr>
                <w:i/>
                <w:iCs/>
              </w:rPr>
              <w:t>Origin of the Species</w:t>
            </w:r>
            <w:r>
              <w:t>.</w:t>
            </w:r>
            <w:r w:rsidRPr="009D2B3E">
              <w:t xml:space="preserve"> Jean Baptiste Lamarck’s organic evolution, for instance, </w:t>
            </w:r>
            <w:r>
              <w:t xml:space="preserve">had </w:t>
            </w:r>
            <w:r w:rsidRPr="009D2B3E">
              <w:t>posited that life</w:t>
            </w:r>
            <w:r>
              <w:t xml:space="preserve"> </w:t>
            </w:r>
            <w:r w:rsidRPr="009D2B3E">
              <w:t>forms could directly pass on traits to their progeny after environmental exposure</w:t>
            </w:r>
            <w:r>
              <w:t>. Though discredited today, Lamarck’s claim</w:t>
            </w:r>
            <w:r w:rsidRPr="009D2B3E">
              <w:t xml:space="preserve"> held widespread currency even after Me</w:t>
            </w:r>
            <w:r>
              <w:t xml:space="preserve">ndelian genetics falsified it. </w:t>
            </w:r>
            <w:r w:rsidRPr="009D2B3E">
              <w:t>After Dar</w:t>
            </w:r>
            <w:r>
              <w:t>win, numerous thinkers took his</w:t>
            </w:r>
            <w:r w:rsidRPr="009D2B3E">
              <w:t xml:space="preserve"> basic premise </w:t>
            </w:r>
            <w:r>
              <w:t xml:space="preserve">of natural selection </w:t>
            </w:r>
            <w:r w:rsidRPr="009D2B3E">
              <w:t>and used it sociologica</w:t>
            </w:r>
            <w:r>
              <w:t>lly to explain human behaviour, arguing</w:t>
            </w:r>
            <w:r w:rsidRPr="009D2B3E">
              <w:t xml:space="preserve"> for a genetic teleology. Darwin’s cousin, Sir Francis Galton, founded th</w:t>
            </w:r>
            <w:r>
              <w:t xml:space="preserve">e field of eugenics, which argued that </w:t>
            </w:r>
            <w:r w:rsidRPr="009D2B3E">
              <w:t>evolutionary sexua</w:t>
            </w:r>
            <w:r>
              <w:t>l selection, applied to</w:t>
            </w:r>
            <w:r w:rsidRPr="009D2B3E">
              <w:t xml:space="preserve"> human breeding</w:t>
            </w:r>
            <w:r>
              <w:t>,</w:t>
            </w:r>
            <w:r w:rsidRPr="009D2B3E">
              <w:t xml:space="preserve"> could produce improved characteristics in later offspring. Correspondingly, the genetically unfit</w:t>
            </w:r>
            <w:r w:rsidR="00FA3728">
              <w:t xml:space="preserve"> </w:t>
            </w:r>
            <w:r w:rsidRPr="009D2B3E">
              <w:t>—</w:t>
            </w:r>
            <w:r w:rsidR="00FA3728">
              <w:t xml:space="preserve"> </w:t>
            </w:r>
            <w:r w:rsidRPr="009D2B3E">
              <w:t xml:space="preserve">the inept, indolent </w:t>
            </w:r>
            <w:r>
              <w:t>or physically handicapped</w:t>
            </w:r>
            <w:r w:rsidR="00FA3728">
              <w:t xml:space="preserve"> </w:t>
            </w:r>
            <w:r>
              <w:t>—</w:t>
            </w:r>
            <w:r w:rsidR="00FA3728">
              <w:t xml:space="preserve"> </w:t>
            </w:r>
            <w:r>
              <w:t>would be prevented from further breeding</w:t>
            </w:r>
            <w:r w:rsidRPr="009D2B3E">
              <w:t>. Though often attrib</w:t>
            </w:r>
            <w:r>
              <w:t xml:space="preserve">uted to Darwin, the phrase </w:t>
            </w:r>
            <w:r w:rsidR="00FA3728">
              <w:t>‘</w:t>
            </w:r>
            <w:r w:rsidRPr="009D2B3E">
              <w:t>survival of the fittest</w:t>
            </w:r>
            <w:r w:rsidR="00FA3728">
              <w:t>’</w:t>
            </w:r>
            <w:r w:rsidRPr="009D2B3E">
              <w:t xml:space="preserve"> was actually coined</w:t>
            </w:r>
            <w:r>
              <w:t xml:space="preserve"> in 1864 </w:t>
            </w:r>
            <w:r w:rsidRPr="009D2B3E">
              <w:t>by Herbert Spencer</w:t>
            </w:r>
            <w:r>
              <w:t xml:space="preserve"> (Darwin borrowed it in 1869). Spencer then</w:t>
            </w:r>
            <w:r w:rsidRPr="009D2B3E">
              <w:t xml:space="preserve"> used evolutionism’s tenets to convey a broad philosophy of human behaviour and institutional progress. Today, the term serves as the </w:t>
            </w:r>
            <w:r w:rsidRPr="009D2B3E">
              <w:lastRenderedPageBreak/>
              <w:t xml:space="preserve">theoretical basis </w:t>
            </w:r>
            <w:r>
              <w:t>for many fields, both cultural and scientific</w:t>
            </w:r>
            <w:r w:rsidRPr="009D2B3E">
              <w:t>.</w:t>
            </w:r>
          </w:p>
        </w:tc>
      </w:tr>
      <w:tr w:rsidR="003235A7" w:rsidRPr="007A207E" w14:paraId="5A6CCCFB" w14:textId="77777777" w:rsidTr="007A207E">
        <w:tc>
          <w:tcPr>
            <w:tcW w:w="9016" w:type="dxa"/>
            <w:shd w:val="clear" w:color="auto" w:fill="auto"/>
          </w:tcPr>
          <w:p w14:paraId="4B009717" w14:textId="77777777" w:rsidR="003235A7" w:rsidRPr="007A207E" w:rsidRDefault="003235A7" w:rsidP="007A207E">
            <w:pPr>
              <w:spacing w:after="0" w:line="240" w:lineRule="auto"/>
            </w:pPr>
            <w:r w:rsidRPr="007A207E">
              <w:rPr>
                <w:u w:val="single"/>
              </w:rPr>
              <w:lastRenderedPageBreak/>
              <w:t>Further reading</w:t>
            </w:r>
            <w:r w:rsidRPr="007A207E">
              <w:t>:</w:t>
            </w:r>
          </w:p>
          <w:p w14:paraId="70B13C8C" w14:textId="77777777" w:rsidR="003235A7" w:rsidRPr="007A207E" w:rsidRDefault="00FA3728" w:rsidP="00FA3728">
            <w:pPr>
              <w:spacing w:after="0" w:line="240" w:lineRule="auto"/>
            </w:pPr>
            <w:sdt>
              <w:sdtPr>
                <w:id w:val="122996086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Lar04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(Larson)</w:t>
                </w:r>
                <w:r>
                  <w:fldChar w:fldCharType="end"/>
                </w:r>
              </w:sdtContent>
            </w:sdt>
          </w:p>
        </w:tc>
      </w:tr>
    </w:tbl>
    <w:p w14:paraId="1B00986C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B170A" w14:textId="77777777" w:rsidR="000C4673" w:rsidRDefault="000C4673" w:rsidP="007A0D55">
      <w:pPr>
        <w:spacing w:after="0" w:line="240" w:lineRule="auto"/>
      </w:pPr>
      <w:r>
        <w:separator/>
      </w:r>
    </w:p>
  </w:endnote>
  <w:endnote w:type="continuationSeparator" w:id="0">
    <w:p w14:paraId="4C5FA862" w14:textId="77777777" w:rsidR="000C4673" w:rsidRDefault="000C467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4158B" w14:textId="77777777" w:rsidR="000C4673" w:rsidRDefault="000C4673" w:rsidP="007A0D55">
      <w:pPr>
        <w:spacing w:after="0" w:line="240" w:lineRule="auto"/>
      </w:pPr>
      <w:r>
        <w:separator/>
      </w:r>
    </w:p>
  </w:footnote>
  <w:footnote w:type="continuationSeparator" w:id="0">
    <w:p w14:paraId="33755952" w14:textId="77777777" w:rsidR="000C4673" w:rsidRDefault="000C467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60D63" w14:textId="77777777" w:rsidR="007A0D55" w:rsidRDefault="007A0D55">
    <w:pPr>
      <w:pStyle w:val="Header"/>
    </w:pPr>
    <w:r w:rsidRPr="007A207E">
      <w:rPr>
        <w:b/>
        <w:color w:val="7F7F7F"/>
      </w:rPr>
      <w:t>Taylor &amp; Francis</w:t>
    </w:r>
    <w:r w:rsidRPr="007A207E">
      <w:rPr>
        <w:color w:val="7F7F7F"/>
      </w:rPr>
      <w:t xml:space="preserve"> – </w:t>
    </w:r>
    <w:proofErr w:type="spellStart"/>
    <w:r w:rsidRPr="007A207E">
      <w:rPr>
        <w:i/>
        <w:color w:val="7F7F7F"/>
      </w:rPr>
      <w:t>Encyclopedia</w:t>
    </w:r>
    <w:proofErr w:type="spellEnd"/>
    <w:r w:rsidRPr="007A207E">
      <w:rPr>
        <w:i/>
        <w:color w:val="7F7F7F"/>
      </w:rPr>
      <w:t xml:space="preserve"> of Modernism</w:t>
    </w:r>
  </w:p>
  <w:p w14:paraId="151C944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7E"/>
    <w:rsid w:val="00032559"/>
    <w:rsid w:val="00052040"/>
    <w:rsid w:val="000B25AE"/>
    <w:rsid w:val="000B55AB"/>
    <w:rsid w:val="000C467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207E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372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50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7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28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7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28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Lar04</b:Tag>
    <b:SourceType>Book</b:SourceType>
    <b:Guid>{19D272A3-273A-4F70-9F8F-498630A459E6}</b:Guid>
    <b:Author>
      <b:Author>
        <b:NameList>
          <b:Person>
            <b:Last>Larson</b:Last>
            <b:First>Edward</b:First>
            <b:Middle>J.</b:Middle>
          </b:Person>
        </b:NameList>
      </b:Author>
    </b:Author>
    <b:Title>Evolutionism: The Remarkable History of a Scientific Theory</b:Title>
    <b:Year>2004</b:Year>
    <b:City>New York</b:City>
    <b:Publisher>Modern Library</b:Publisher>
    <b:RefOrder>1</b:RefOrder>
  </b:Source>
</b:Sources>
</file>

<file path=customXml/itemProps1.xml><?xml version="1.0" encoding="utf-8"?>
<ds:datastoreItem xmlns:ds="http://schemas.openxmlformats.org/officeDocument/2006/customXml" ds:itemID="{6ABEA9E5-18F7-CC41-B487-417E366A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3</TotalTime>
  <Pages>2</Pages>
  <Words>436</Words>
  <Characters>2605</Characters>
  <Application>Microsoft Macintosh Word</Application>
  <DocSecurity>0</DocSecurity>
  <Lines>72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2</cp:revision>
  <dcterms:created xsi:type="dcterms:W3CDTF">2016-03-06T02:24:00Z</dcterms:created>
  <dcterms:modified xsi:type="dcterms:W3CDTF">2016-03-17T17:54:00Z</dcterms:modified>
</cp:coreProperties>
</file>