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049E3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9A3F0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73C624C0BF8740B730A740F9EEB7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0F6B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C705DF25162304689BB5E02A5E42E9B"/>
            </w:placeholder>
            <w:text/>
          </w:sdtPr>
          <w:sdtEndPr/>
          <w:sdtContent>
            <w:tc>
              <w:tcPr>
                <w:tcW w:w="2073" w:type="dxa"/>
              </w:tcPr>
              <w:p w14:paraId="29B59809" w14:textId="77777777" w:rsidR="00B574C9" w:rsidRDefault="009170E9" w:rsidP="009170E9">
                <w:proofErr w:type="spellStart"/>
                <w:r>
                  <w:t>Priya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3B90CC2DD2AA46A184A759F5DE527B"/>
            </w:placeholder>
            <w:text/>
          </w:sdtPr>
          <w:sdtEndPr/>
          <w:sdtContent>
            <w:tc>
              <w:tcPr>
                <w:tcW w:w="2551" w:type="dxa"/>
              </w:tcPr>
              <w:p w14:paraId="3696502C" w14:textId="06D8F374" w:rsidR="00B574C9" w:rsidRDefault="009170E9" w:rsidP="009170E9">
                <w:r>
                  <w:t>A</w:t>
                </w:r>
                <w:r w:rsidR="00860702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47D5DC68143949B29075930E7EF231"/>
            </w:placeholder>
            <w:text/>
          </w:sdtPr>
          <w:sdtEndPr/>
          <w:sdtContent>
            <w:tc>
              <w:tcPr>
                <w:tcW w:w="2642" w:type="dxa"/>
              </w:tcPr>
              <w:p w14:paraId="3F8E8156" w14:textId="77777777" w:rsidR="00B574C9" w:rsidRDefault="009170E9" w:rsidP="009170E9">
                <w:r>
                  <w:t>Thomas</w:t>
                </w:r>
              </w:p>
            </w:tc>
          </w:sdtContent>
        </w:sdt>
      </w:tr>
      <w:tr w:rsidR="00B574C9" w14:paraId="5C58E12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602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12B4BD78385B49921DD8F74183636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FFEC85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D56C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C2D2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E49C90C7AD64EB7DA3CEE7E43DE1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504664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ABB72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B9F71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33C2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278FD6" w14:textId="77777777" w:rsidTr="003F0D73">
        <w:sdt>
          <w:sdtPr>
            <w:alias w:val="Article headword"/>
            <w:tag w:val="articleHeadword"/>
            <w:id w:val="-361440020"/>
            <w:placeholder>
              <w:docPart w:val="347041D02D5AEB4BACA8323493B2DD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488BCA" w14:textId="77777777" w:rsidR="003F0D73" w:rsidRPr="00FB589A" w:rsidRDefault="009170E9" w:rsidP="009170E9">
                <w:pPr>
                  <w:rPr>
                    <w:b/>
                  </w:rPr>
                </w:pPr>
                <w:r w:rsidRPr="00F050B4">
                  <w:t>Yoga</w:t>
                </w:r>
              </w:p>
            </w:tc>
          </w:sdtContent>
        </w:sdt>
      </w:tr>
      <w:tr w:rsidR="00464699" w14:paraId="4077719F" w14:textId="77777777" w:rsidTr="007821B0">
        <w:sdt>
          <w:sdtPr>
            <w:alias w:val="Variant headwords"/>
            <w:tag w:val="variantHeadwords"/>
            <w:id w:val="173464402"/>
            <w:placeholder>
              <w:docPart w:val="E487724E947BB44CB232AE9B36DF17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C5DB3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53E364" w14:textId="77777777" w:rsidTr="003F0D73">
        <w:sdt>
          <w:sdtPr>
            <w:alias w:val="Abstract"/>
            <w:tag w:val="abstract"/>
            <w:id w:val="-635871867"/>
            <w:placeholder>
              <w:docPart w:val="F7F48A2205359F43A9CA76690A017C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EB3C8" w14:textId="21D4F1F2" w:rsidR="00E85A05" w:rsidRPr="009170E9" w:rsidRDefault="009170E9" w:rsidP="009170E9">
                <w:pPr>
                  <w:rPr>
                    <w:b/>
                    <w:szCs w:val="24"/>
                  </w:rPr>
                </w:pPr>
                <w:r w:rsidRPr="009170E9">
                  <w:t>The term yoga refers to a heterogeneous matrix of philosophies and practices that originated in India and developed into a school of thought sometime between 150 and 500 C.E. Reinterpreted and redacted in multiple religious traditions over the course of its 2000-year history, yoga’s dynamic and discontinuous textual and performance traditions are far fr</w:t>
                </w:r>
                <w:r w:rsidR="00860702">
                  <w:t xml:space="preserve">om monolithic. Modern yoga – a </w:t>
                </w:r>
                <w:r w:rsidRPr="009170E9">
                  <w:t xml:space="preserve">predominantly corporeal practice of postures and breathing techniques – developed in India in the 1920s and is not considered to be a direct successor of yoga’s classical or medieval traditions. Rather, modern yoga’s physical reinventions are emblematic of the accretions and innovations that attended India’s colonial and postcolonial relationship to transnational </w:t>
                </w:r>
                <w:proofErr w:type="spellStart"/>
                <w:r w:rsidRPr="009170E9">
                  <w:t>modernities</w:t>
                </w:r>
                <w:proofErr w:type="spellEnd"/>
                <w:r w:rsidRPr="009170E9">
                  <w:t xml:space="preserve">. A reconfiguration of existing indigenous traditions vis-à-vis transnational influences, modern yoga is the embodiment of hybrid discourses including but not limited to: the international physical culture movement; the growth of scientific and </w:t>
                </w:r>
                <w:proofErr w:type="spellStart"/>
                <w:r w:rsidRPr="009170E9">
                  <w:t>medicalized</w:t>
                </w:r>
                <w:proofErr w:type="spellEnd"/>
                <w:r w:rsidRPr="009170E9">
                  <w:t xml:space="preserve"> discourses of the body; secularism; the doctrine of progress; esotericism both in the East and West; and transnational mobility and migrations of diaspora. In this way, modern yoga’s encounter with multiple </w:t>
                </w:r>
                <w:proofErr w:type="spellStart"/>
                <w:r w:rsidRPr="009170E9">
                  <w:t>modernities</w:t>
                </w:r>
                <w:proofErr w:type="spellEnd"/>
                <w:r w:rsidRPr="009170E9">
                  <w:t xml:space="preserve"> reshaped its theoretical and corporeal dispositions, forging a performance practice based on the individual accumulation of physical techniques for psychosomatic health, fitness, and personal development.</w:t>
                </w:r>
                <w:r w:rsidRPr="009170E9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3F0D73" w14:paraId="0A6C1EF7" w14:textId="77777777" w:rsidTr="003F0D73">
        <w:sdt>
          <w:sdtPr>
            <w:alias w:val="Article text"/>
            <w:tag w:val="articleText"/>
            <w:id w:val="634067588"/>
            <w:placeholder>
              <w:docPart w:val="50D593C2969ADC458963A0FCB04DAA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471DBD" w14:textId="77777777" w:rsidR="009170E9" w:rsidRPr="009170E9" w:rsidRDefault="009170E9" w:rsidP="009170E9">
                <w:pPr>
                  <w:rPr>
                    <w:rStyle w:val="Heading1Char"/>
                  </w:rPr>
                </w:pPr>
                <w:r w:rsidRPr="009170E9">
                  <w:rPr>
                    <w:rStyle w:val="Heading1Char"/>
                  </w:rPr>
                  <w:t>Summary</w:t>
                </w:r>
              </w:p>
              <w:p w14:paraId="6DDA7500" w14:textId="77777777" w:rsidR="009E05D1" w:rsidRDefault="009E05D1" w:rsidP="009170E9"/>
              <w:p w14:paraId="774CAE28" w14:textId="70C714BC" w:rsidR="009170E9" w:rsidRPr="009E39B0" w:rsidRDefault="009170E9" w:rsidP="009170E9">
                <w:r w:rsidRPr="009E39B0">
                  <w:t xml:space="preserve">The term yoga refers to a heterogeneous matrix of philosophies </w:t>
                </w:r>
                <w:r>
                  <w:t>and practices that originated</w:t>
                </w:r>
                <w:r w:rsidRPr="009E39B0">
                  <w:t xml:space="preserve"> in India </w:t>
                </w:r>
                <w:r>
                  <w:t xml:space="preserve">and developed into a school of thought sometime </w:t>
                </w:r>
                <w:r w:rsidRPr="009E39B0">
                  <w:t xml:space="preserve">between 150 and 500 C.E. Reinterpreted and redacted in </w:t>
                </w:r>
                <w:r>
                  <w:t>multiple</w:t>
                </w:r>
                <w:r w:rsidRPr="009E39B0">
                  <w:t xml:space="preserve"> </w:t>
                </w:r>
                <w:r>
                  <w:t>religious traditions</w:t>
                </w:r>
                <w:r w:rsidRPr="009E39B0">
                  <w:t xml:space="preserve"> over the course of its 2000-year history, yoga’s </w:t>
                </w:r>
                <w:r>
                  <w:t xml:space="preserve">dynamic and </w:t>
                </w:r>
                <w:r w:rsidRPr="009E39B0">
                  <w:t xml:space="preserve">discontinuous </w:t>
                </w:r>
                <w:r>
                  <w:t xml:space="preserve">textual and performance </w:t>
                </w:r>
                <w:r w:rsidRPr="009E39B0">
                  <w:t>traditions are far from monolithic. M</w:t>
                </w:r>
                <w:r>
                  <w:t xml:space="preserve">odern </w:t>
                </w:r>
                <w:r w:rsidRPr="009E39B0">
                  <w:t>yoga</w:t>
                </w:r>
                <w:r w:rsidR="00860702">
                  <w:t xml:space="preserve"> – a </w:t>
                </w:r>
                <w:r>
                  <w:t>predominantly corporeal practice of postures and breathing techniques – developed in India in the 1920</w:t>
                </w:r>
                <w:r w:rsidRPr="009E39B0">
                  <w:t xml:space="preserve">s and is not considered to be a direct successor of yoga’s classical or medieval traditions. Rather, modern yoga’s </w:t>
                </w:r>
                <w:r>
                  <w:t>physical</w:t>
                </w:r>
                <w:r w:rsidRPr="009E39B0">
                  <w:t xml:space="preserve"> reinvention</w:t>
                </w:r>
                <w:r>
                  <w:t>s</w:t>
                </w:r>
                <w:r w:rsidRPr="009E39B0">
                  <w:t xml:space="preserve"> </w:t>
                </w:r>
                <w:r>
                  <w:t>are</w:t>
                </w:r>
                <w:r w:rsidRPr="009E39B0">
                  <w:t xml:space="preserve"> emblematic of the accretions and innovations that attended India’s colonial and postcolonial relationship to transnational </w:t>
                </w:r>
                <w:proofErr w:type="spellStart"/>
                <w:r w:rsidRPr="009E39B0">
                  <w:t>modernities</w:t>
                </w:r>
                <w:proofErr w:type="spellEnd"/>
                <w:r w:rsidRPr="009E39B0">
                  <w:t>. A reconfiguration of existing indigenous traditions vis</w:t>
                </w:r>
                <w:r>
                  <w:t>-à-</w:t>
                </w:r>
                <w:r w:rsidRPr="009E39B0">
                  <w:t xml:space="preserve">vis </w:t>
                </w:r>
                <w:r>
                  <w:rPr>
                    <w:lang w:val="en-US"/>
                  </w:rPr>
                  <w:t xml:space="preserve">transnational </w:t>
                </w:r>
                <w:r w:rsidRPr="009E39B0">
                  <w:t xml:space="preserve">influences, modern yoga </w:t>
                </w:r>
                <w:r>
                  <w:t xml:space="preserve">is the embodiment of hybrid </w:t>
                </w:r>
                <w:r w:rsidRPr="009E39B0">
                  <w:t xml:space="preserve">discourses including but not limited to: the international physical culture movement; the growth of scientific and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discourses of the body; secularism; the doctrine of progress; esotericism both</w:t>
                </w:r>
                <w:r>
                  <w:t xml:space="preserve"> in the</w:t>
                </w:r>
                <w:r w:rsidRPr="009E39B0">
                  <w:t xml:space="preserve"> </w:t>
                </w:r>
                <w:r>
                  <w:t>E</w:t>
                </w:r>
                <w:r w:rsidRPr="009E39B0">
                  <w:t xml:space="preserve">ast and </w:t>
                </w:r>
                <w:r>
                  <w:t>W</w:t>
                </w:r>
                <w:r w:rsidRPr="009E39B0">
                  <w:t xml:space="preserve">est; </w:t>
                </w:r>
                <w:r>
                  <w:t xml:space="preserve">and transnational mobility and </w:t>
                </w:r>
                <w:r w:rsidRPr="009E39B0">
                  <w:t xml:space="preserve">migrations of diaspora. In this way, modern yoga’s encounter with </w:t>
                </w:r>
                <w:r>
                  <w:t xml:space="preserve">multiple </w:t>
                </w:r>
                <w:proofErr w:type="spellStart"/>
                <w:r>
                  <w:t>modernities</w:t>
                </w:r>
                <w:proofErr w:type="spellEnd"/>
                <w:r w:rsidRPr="009E39B0">
                  <w:t xml:space="preserve"> reshaped its theoretical and corporeal dispositions, forging a performance practice based on the individual accumulation of physical techniques for psychosomatic health, fitness, and personal development. </w:t>
                </w:r>
              </w:p>
              <w:p w14:paraId="53C224D9" w14:textId="77777777" w:rsidR="009170E9" w:rsidRDefault="009170E9" w:rsidP="009170E9"/>
              <w:p w14:paraId="5A0C7D76" w14:textId="77777777" w:rsidR="009170E9" w:rsidRPr="009170E9" w:rsidRDefault="009170E9" w:rsidP="009170E9">
                <w:pPr>
                  <w:pStyle w:val="Heading1"/>
                  <w:outlineLvl w:val="0"/>
                </w:pPr>
                <w:r>
                  <w:t xml:space="preserve">The </w:t>
                </w:r>
                <w:r w:rsidRPr="00114AAA">
                  <w:t>History of Modern Yoga</w:t>
                </w:r>
              </w:p>
              <w:p w14:paraId="2C35EF89" w14:textId="77777777" w:rsidR="009170E9" w:rsidRPr="009E39B0" w:rsidRDefault="009170E9" w:rsidP="009170E9">
                <w:r w:rsidRPr="009E39B0">
                  <w:t xml:space="preserve">The word yoga (Sanskrit </w:t>
                </w:r>
                <w:r>
                  <w:t xml:space="preserve"> ‘</w:t>
                </w:r>
                <w:r w:rsidRPr="009E39B0">
                  <w:t>to yoke</w:t>
                </w:r>
                <w:r>
                  <w:t>‘</w:t>
                </w:r>
                <w:r w:rsidRPr="009E39B0">
                  <w:t xml:space="preserve">, </w:t>
                </w:r>
                <w:r>
                  <w:t>‘</w:t>
                </w:r>
                <w:r w:rsidRPr="009E39B0">
                  <w:t>to join</w:t>
                </w:r>
                <w:r>
                  <w:t>’</w:t>
                </w:r>
                <w:r w:rsidRPr="009E39B0">
                  <w:t>)</w:t>
                </w:r>
                <w:r>
                  <w:t>,</w:t>
                </w:r>
                <w:r w:rsidRPr="009E39B0">
                  <w:t xml:space="preserve"> broadly speaking, refers to a network of disparate though related philosophies, theoretical precepts</w:t>
                </w:r>
                <w:r>
                  <w:t>,</w:t>
                </w:r>
                <w:r w:rsidRPr="009E39B0">
                  <w:t xml:space="preserve"> and performance practices that originated in India and crystallized into a school of thought sometime between 150 and 500 C.E.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1"/>
                </w:r>
                <w:r w:rsidRPr="009E39B0">
                  <w:t xml:space="preserve"> At once capable of referring to philosophical frameworks, methods</w:t>
                </w:r>
                <w:r>
                  <w:t>,</w:t>
                </w:r>
                <w:r w:rsidRPr="009E39B0">
                  <w:t xml:space="preserve"> and aims of practice, the semantic range and function of the word yoga</w:t>
                </w:r>
                <w:r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2"/>
                </w:r>
                <w:r w:rsidRPr="009E39B0">
                  <w:t xml:space="preserve"> is marked by a similar plasticity and polyvalence </w:t>
                </w:r>
                <w:r>
                  <w:t>that</w:t>
                </w:r>
                <w:r w:rsidRPr="009E39B0">
                  <w:t xml:space="preserve"> characterizes its </w:t>
                </w:r>
                <w:r>
                  <w:t xml:space="preserve">syncretic </w:t>
                </w:r>
                <w:r w:rsidRPr="009E39B0">
                  <w:t xml:space="preserve">textual history and performance practices. Reinterpreted and redacted in several different countries and </w:t>
                </w:r>
                <w:r>
                  <w:t xml:space="preserve">through several </w:t>
                </w:r>
                <w:r w:rsidRPr="009E39B0">
                  <w:t>religious traditions in greater Asia</w:t>
                </w:r>
                <w:r>
                  <w:t xml:space="preserve"> </w:t>
                </w:r>
                <w:r w:rsidRPr="009E39B0">
                  <w:t>(Hinduism, Buddhism, Jainism, Sikhism</w:t>
                </w:r>
                <w:r>
                  <w:t>,</w:t>
                </w:r>
                <w:r w:rsidRPr="009E39B0">
                  <w:t xml:space="preserve"> and Islam)</w:t>
                </w:r>
                <w:r>
                  <w:t>,</w:t>
                </w:r>
                <w:r w:rsidRPr="009E39B0">
                  <w:t xml:space="preserve"> </w:t>
                </w:r>
                <w:r>
                  <w:t xml:space="preserve">the </w:t>
                </w:r>
                <w:r w:rsidRPr="009E39B0">
                  <w:t xml:space="preserve">philosophies and practices </w:t>
                </w:r>
                <w:r>
                  <w:t xml:space="preserve">of classical yoga are </w:t>
                </w:r>
                <w:r w:rsidRPr="009E39B0">
                  <w:t>characterized by a common soteriology: the release of the human self from suffering existence through knowledge of ultimate reality.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3"/>
                </w:r>
                <w:r w:rsidRPr="009E39B0">
                  <w:t xml:space="preserve"> </w:t>
                </w:r>
              </w:p>
              <w:p w14:paraId="2C33222D" w14:textId="77777777" w:rsidR="009170E9" w:rsidRPr="009E39B0" w:rsidRDefault="009170E9" w:rsidP="009170E9"/>
              <w:p w14:paraId="40B2F628" w14:textId="77777777" w:rsidR="009170E9" w:rsidRPr="009E39B0" w:rsidRDefault="009170E9" w:rsidP="009170E9">
                <w:r w:rsidRPr="009E39B0">
                  <w:t>Modern yoga, as a discrete field of study,</w:t>
                </w:r>
                <w:r>
                  <w:t xml:space="preserve"> emerged in the 1990</w:t>
                </w:r>
                <w:r w:rsidRPr="009E39B0">
                  <w:t xml:space="preserve">s. </w:t>
                </w:r>
                <w:r>
                  <w:t>Although the</w:t>
                </w:r>
                <w:r w:rsidRPr="009E39B0">
                  <w:t xml:space="preserve"> typology</w:t>
                </w:r>
                <w:r>
                  <w:t xml:space="preserve"> remains </w:t>
                </w:r>
                <w:r w:rsidRPr="009E39B0">
                  <w:t>problematic, scholars nonetheless generally agree that the term modern yoga, as a provisional category,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4"/>
                </w:r>
                <w:r w:rsidRPr="009E39B0">
                  <w:t xml:space="preserve"> is useful in demarcating a predominantly postural form of yoga that gained ascendancy</w:t>
                </w:r>
                <w:r>
                  <w:t xml:space="preserve"> between the late nineteenth and mid-twentieth centuries from preceding forms of classical or medieval yoga</w:t>
                </w:r>
                <w:r w:rsidRPr="009E39B0">
                  <w:t xml:space="preserve">. A transnational form of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physical </w:t>
                </w:r>
                <w:proofErr w:type="gramStart"/>
                <w:r w:rsidRPr="009E39B0">
                  <w:t>culture,</w:t>
                </w:r>
                <w:proofErr w:type="gramEnd"/>
                <w:r w:rsidRPr="009E39B0">
                  <w:t xml:space="preserve"> modern yoga is characterized by a pronounced emphasis on the performance of </w:t>
                </w:r>
                <w:proofErr w:type="spellStart"/>
                <w:r w:rsidRPr="009E39B0">
                  <w:t>āsana</w:t>
                </w:r>
                <w:proofErr w:type="spellEnd"/>
                <w:r w:rsidRPr="009E39B0">
                  <w:t xml:space="preserve"> (postures) and breathing techniques. </w:t>
                </w:r>
              </w:p>
              <w:p w14:paraId="2C9A4642" w14:textId="77777777" w:rsidR="009170E9" w:rsidRPr="009E39B0" w:rsidRDefault="009170E9" w:rsidP="009170E9"/>
              <w:p w14:paraId="358610C4" w14:textId="77777777" w:rsidR="009170E9" w:rsidRPr="009E39B0" w:rsidRDefault="009170E9" w:rsidP="009170E9">
                <w:r w:rsidRPr="009E39B0">
                  <w:t xml:space="preserve">Though modern yoga is commonly thought to derive either from a lineage of ancient yoga treatises such as the </w:t>
                </w:r>
                <w:r w:rsidRPr="009E39B0">
                  <w:rPr>
                    <w:i/>
                  </w:rPr>
                  <w:t xml:space="preserve">Yoga </w:t>
                </w:r>
                <w:proofErr w:type="spellStart"/>
                <w:r w:rsidRPr="009E39B0">
                  <w:rPr>
                    <w:i/>
                  </w:rPr>
                  <w:t>Sūtra</w:t>
                </w:r>
                <w:proofErr w:type="spellEnd"/>
                <w:r w:rsidRPr="009E39B0">
                  <w:t xml:space="preserve"> (attributed to </w:t>
                </w:r>
                <w:proofErr w:type="spellStart"/>
                <w:r w:rsidRPr="009E39B0">
                  <w:t>Patañ</w:t>
                </w:r>
                <w:r>
                  <w:t>jali</w:t>
                </w:r>
                <w:proofErr w:type="spellEnd"/>
                <w:r>
                  <w:t xml:space="preserve"> ca. </w:t>
                </w:r>
                <w:r w:rsidRPr="009E39B0">
                  <w:t xml:space="preserve">second to third century C.E.), or </w:t>
                </w:r>
                <w:r>
                  <w:t xml:space="preserve">texts associated with the medieval </w:t>
                </w:r>
                <w:proofErr w:type="spellStart"/>
                <w:r w:rsidRPr="009E39B0">
                  <w:t>Ha</w:t>
                </w:r>
                <w:r w:rsidRPr="009E39B0">
                  <w:rPr>
                    <w:rFonts w:ascii="Microsoft Sans Serif" w:hAnsi="Microsoft Sans Serif" w:cs="Microsoft Sans Serif"/>
                  </w:rPr>
                  <w:t>ṭ</w:t>
                </w:r>
                <w:r w:rsidRPr="009E39B0">
                  <w:t>ha</w:t>
                </w:r>
                <w:proofErr w:type="spellEnd"/>
                <w:r w:rsidRPr="009E39B0">
                  <w:t xml:space="preserve"> yoga</w:t>
                </w:r>
                <w:r>
                  <w:t xml:space="preserve"> tradition</w:t>
                </w:r>
                <w:r w:rsidRPr="009E39B0">
                  <w:t xml:space="preserve"> (</w:t>
                </w:r>
                <w:r>
                  <w:t>‘</w:t>
                </w:r>
                <w:r w:rsidRPr="009E39B0">
                  <w:t>yoga of forceful exertion</w:t>
                </w:r>
                <w:r>
                  <w:t>’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5"/>
                </w:r>
                <w:r w:rsidRPr="009E39B0">
                  <w:t xml:space="preserve"> </w:t>
                </w:r>
                <w:r>
                  <w:t>of</w:t>
                </w:r>
                <w:r w:rsidRPr="009E39B0">
                  <w:t xml:space="preserve"> the tenth and eleventh</w:t>
                </w:r>
                <w:r>
                  <w:t xml:space="preserve"> centuries</w:t>
                </w:r>
                <w:r w:rsidRPr="009E39B0">
                  <w:t xml:space="preserve"> C.E.), very few of modern yoga’s physical practices date from before the twelfth century.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6"/>
                </w:r>
                <w:r w:rsidRPr="009E39B0">
                  <w:t xml:space="preserve"> </w:t>
                </w:r>
                <w:r>
                  <w:t>Rather</w:t>
                </w:r>
                <w:r w:rsidRPr="009E39B0">
                  <w:t xml:space="preserve">, </w:t>
                </w:r>
                <w:r>
                  <w:t>modern yoga’s postural foundations are rooted in nineteenth century</w:t>
                </w:r>
                <w:r w:rsidRPr="009E39B0">
                  <w:t xml:space="preserve"> </w:t>
                </w:r>
                <w:r>
                  <w:t xml:space="preserve">redactions of </w:t>
                </w:r>
                <w:r>
                  <w:rPr>
                    <w:lang w:val="en-US"/>
                  </w:rPr>
                  <w:t>classical</w:t>
                </w:r>
                <w:r>
                  <w:t xml:space="preserve"> yoga traditions, </w:t>
                </w:r>
                <w:r w:rsidRPr="009E39B0">
                  <w:t xml:space="preserve">as well as a miscellany of </w:t>
                </w:r>
                <w:r>
                  <w:t xml:space="preserve">esoteric </w:t>
                </w:r>
                <w:r w:rsidRPr="009E39B0">
                  <w:t>preoccupations and physical practices cul</w:t>
                </w:r>
                <w:r>
                  <w:t xml:space="preserve">led from both east and west between 1860 and 1930. </w:t>
                </w:r>
                <w:r w:rsidRPr="009E39B0">
                  <w:t xml:space="preserve">Nonetheless, </w:t>
                </w:r>
                <w:proofErr w:type="spellStart"/>
                <w:r w:rsidRPr="009E39B0">
                  <w:t>Ha</w:t>
                </w:r>
                <w:r w:rsidRPr="009E39B0">
                  <w:rPr>
                    <w:rFonts w:ascii="Microsoft Sans Serif" w:hAnsi="Microsoft Sans Serif" w:cs="Microsoft Sans Serif"/>
                  </w:rPr>
                  <w:t>ṭ</w:t>
                </w:r>
                <w:r w:rsidRPr="009E39B0">
                  <w:t>ha</w:t>
                </w:r>
                <w:proofErr w:type="spellEnd"/>
                <w:r w:rsidRPr="009E39B0">
                  <w:t xml:space="preserve"> y</w:t>
                </w:r>
                <w:r>
                  <w:t xml:space="preserve">oga’s medieval frameworks have bestowed modern yoga </w:t>
                </w:r>
                <w:r w:rsidRPr="009E39B0">
                  <w:t>with</w:t>
                </w:r>
                <w:r>
                  <w:t xml:space="preserve"> the</w:t>
                </w:r>
                <w:r w:rsidRPr="009E39B0">
                  <w:t xml:space="preserve"> </w:t>
                </w:r>
                <w:r>
                  <w:t xml:space="preserve">corporeal mechanics of </w:t>
                </w:r>
                <w:proofErr w:type="spellStart"/>
                <w:r w:rsidRPr="009E39B0">
                  <w:t>prā</w:t>
                </w:r>
                <w:r w:rsidRPr="009E39B0">
                  <w:rPr>
                    <w:rFonts w:ascii="Microsoft Sans Serif" w:hAnsi="Microsoft Sans Serif" w:cs="Microsoft Sans Serif"/>
                  </w:rPr>
                  <w:t>ṇ</w:t>
                </w:r>
                <w:r w:rsidRPr="009E39B0">
                  <w:t>āyāma</w:t>
                </w:r>
                <w:proofErr w:type="spellEnd"/>
                <w:r w:rsidRPr="009E39B0">
                  <w:t xml:space="preserve"> (breath control techniques), </w:t>
                </w:r>
                <w:proofErr w:type="spellStart"/>
                <w:r w:rsidRPr="009E39B0">
                  <w:t>āsana</w:t>
                </w:r>
                <w:proofErr w:type="spellEnd"/>
                <w:r w:rsidRPr="009E39B0">
                  <w:t xml:space="preserve"> (fixed postures), </w:t>
                </w:r>
                <w:proofErr w:type="spellStart"/>
                <w:r w:rsidRPr="009E39B0">
                  <w:t>bandha</w:t>
                </w:r>
                <w:proofErr w:type="spellEnd"/>
                <w:r w:rsidRPr="009E39B0">
                  <w:t xml:space="preserve"> (locks) and </w:t>
                </w:r>
                <w:proofErr w:type="spellStart"/>
                <w:r w:rsidRPr="009E39B0">
                  <w:t>mudrā</w:t>
                </w:r>
                <w:proofErr w:type="spellEnd"/>
                <w:r w:rsidRPr="009E39B0">
                  <w:t xml:space="preserve"> (seals)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7"/>
                </w:r>
                <w:r w:rsidRPr="009E39B0">
                  <w:t xml:space="preserve">. </w:t>
                </w:r>
              </w:p>
              <w:p w14:paraId="733E1148" w14:textId="77777777" w:rsidR="009170E9" w:rsidRPr="009E39B0" w:rsidRDefault="009170E9" w:rsidP="009170E9"/>
              <w:p w14:paraId="2F29EE72" w14:textId="5F86C3F4" w:rsidR="009170E9" w:rsidRPr="009E39B0" w:rsidRDefault="009170E9" w:rsidP="009170E9">
                <w:r w:rsidRPr="009E39B0">
                  <w:t xml:space="preserve">The birth of modern postural yoga is associated with the work of several key individuals: South Indian </w:t>
                </w:r>
                <w:proofErr w:type="spellStart"/>
                <w:r w:rsidRPr="009E39B0">
                  <w:t>Tirumalai</w:t>
                </w:r>
                <w:proofErr w:type="spellEnd"/>
                <w:r w:rsidRPr="009E39B0">
                  <w:t xml:space="preserve"> </w:t>
                </w:r>
                <w:proofErr w:type="spellStart"/>
                <w:r w:rsidRPr="009E39B0">
                  <w:t>Krishnama</w:t>
                </w:r>
                <w:r w:rsidR="00860702">
                  <w:t>carya</w:t>
                </w:r>
                <w:proofErr w:type="spellEnd"/>
                <w:r w:rsidR="00860702">
                  <w:t xml:space="preserve"> (1888–</w:t>
                </w:r>
                <w:r>
                  <w:t>1989), his disciples</w:t>
                </w:r>
                <w:r w:rsidRPr="009E39B0">
                  <w:t>, and contemporaneous p</w:t>
                </w:r>
                <w:r w:rsidR="00860702">
                  <w:t xml:space="preserve">ractitioners Sri </w:t>
                </w:r>
                <w:proofErr w:type="spellStart"/>
                <w:r w:rsidR="00860702">
                  <w:t>Yogendra</w:t>
                </w:r>
                <w:proofErr w:type="spellEnd"/>
                <w:r w:rsidR="00860702">
                  <w:t xml:space="preserve"> (1897–</w:t>
                </w:r>
                <w:r w:rsidRPr="009E39B0">
                  <w:t>1989</w:t>
                </w:r>
                <w:r w:rsidR="00860702">
                  <w:t xml:space="preserve">) and Swami </w:t>
                </w:r>
                <w:proofErr w:type="spellStart"/>
                <w:r w:rsidR="00860702">
                  <w:t>Kuvalayananda</w:t>
                </w:r>
                <w:proofErr w:type="spellEnd"/>
                <w:r w:rsidR="00860702">
                  <w:t xml:space="preserve"> (1883–</w:t>
                </w:r>
                <w:r w:rsidRPr="009E39B0">
                  <w:t xml:space="preserve">1966). </w:t>
                </w:r>
                <w:r>
                  <w:t>Mobilized in India in the 1920</w:t>
                </w:r>
                <w:r w:rsidRPr="009E39B0">
                  <w:t xml:space="preserve">s by T. </w:t>
                </w:r>
                <w:proofErr w:type="spellStart"/>
                <w:r w:rsidRPr="009E39B0">
                  <w:t>Krishnamacarya</w:t>
                </w:r>
                <w:proofErr w:type="spellEnd"/>
                <w:r w:rsidRPr="009E39B0">
                  <w:t xml:space="preserve"> and his contemporaries, the development of modern yoga’s postural forms was an innovative reinvention that reconfigured indigenous physical traditions </w:t>
                </w:r>
                <w:proofErr w:type="spellStart"/>
                <w:r w:rsidRPr="009E39B0">
                  <w:t>vis</w:t>
                </w:r>
                <w:proofErr w:type="spellEnd"/>
                <w:r>
                  <w:t>-á-</w:t>
                </w:r>
                <w:proofErr w:type="spellStart"/>
                <w:r w:rsidRPr="009E39B0">
                  <w:t>vis</w:t>
                </w:r>
                <w:proofErr w:type="spellEnd"/>
                <w:r w:rsidRPr="009E39B0">
                  <w:t xml:space="preserve"> modernity and its attending influences: i.e. the internat</w:t>
                </w:r>
                <w:r>
                  <w:t>ional physical culture movement;</w:t>
                </w:r>
                <w:r w:rsidRPr="009E39B0">
                  <w:t xml:space="preserve"> the growth of scientific and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discourses of the</w:t>
                </w:r>
                <w:r>
                  <w:t xml:space="preserve"> body; secularism; the doctrine of progress; esotericism in both the East and West;</w:t>
                </w:r>
                <w:r w:rsidRPr="009E39B0">
                  <w:t xml:space="preserve"> and an increase in transnational mobility and migrations of diaspora.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8"/>
                </w:r>
                <w:r w:rsidRPr="009E39B0">
                  <w:t xml:space="preserve"> </w:t>
                </w:r>
                <w:r>
                  <w:t>Vivekananda's</w:t>
                </w:r>
                <w:r w:rsidRPr="009E39B0">
                  <w:t xml:space="preserve"> influential publication</w:t>
                </w:r>
                <w:r>
                  <w:t>,</w:t>
                </w:r>
                <w:r w:rsidRPr="009E39B0">
                  <w:t xml:space="preserve"> </w:t>
                </w:r>
                <w:proofErr w:type="spellStart"/>
                <w:r w:rsidRPr="009E39B0">
                  <w:rPr>
                    <w:i/>
                  </w:rPr>
                  <w:t>Rāja</w:t>
                </w:r>
                <w:proofErr w:type="spellEnd"/>
                <w:r w:rsidRPr="009E39B0">
                  <w:rPr>
                    <w:i/>
                  </w:rPr>
                  <w:t xml:space="preserve"> Yoga</w:t>
                </w:r>
                <w:r>
                  <w:rPr>
                    <w:i/>
                  </w:rPr>
                  <w:t xml:space="preserve"> </w:t>
                </w:r>
                <w:r w:rsidRPr="009238F4">
                  <w:t>(</w:t>
                </w:r>
                <w:r w:rsidRPr="009E39B0">
                  <w:t>1896</w:t>
                </w:r>
                <w:r>
                  <w:t xml:space="preserve">), is emblematic of many of these historical shifts and </w:t>
                </w:r>
                <w:r w:rsidRPr="009E39B0">
                  <w:t xml:space="preserve">remains a seminal contribution to modern yoga’s </w:t>
                </w:r>
                <w:r>
                  <w:t>secular and scientific</w:t>
                </w:r>
                <w:r w:rsidRPr="009E39B0">
                  <w:t xml:space="preserve"> </w:t>
                </w:r>
                <w:r>
                  <w:t>orientation;</w:t>
                </w:r>
                <w:r w:rsidRPr="009E39B0">
                  <w:t xml:space="preserve"> its psychosomatic formulations of yoga were reiterated through a number of schools that actively propagated his teachings in Europe and North America in the twentieth century.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9"/>
                </w:r>
                <w:r>
                  <w:t xml:space="preserve"> </w:t>
                </w:r>
              </w:p>
              <w:p w14:paraId="76AD457B" w14:textId="77777777" w:rsidR="009170E9" w:rsidRPr="009E39B0" w:rsidRDefault="009170E9" w:rsidP="009170E9"/>
              <w:p w14:paraId="704F771E" w14:textId="77777777" w:rsidR="009170E9" w:rsidRPr="009E39B0" w:rsidRDefault="009170E9" w:rsidP="009170E9">
                <w:r w:rsidRPr="009E39B0">
                  <w:t>In the 1960s and 70s, modern yoga amassed and consolidated its transnational following, further syncretizing the preoccupations of wider influences including transpersonal psychology, the counter-culture hippie movement of the 1960s and the New Age movement</w:t>
                </w:r>
                <w:r>
                  <w:t xml:space="preserve"> of the 1970s</w:t>
                </w:r>
                <w:r w:rsidRPr="009E39B0">
                  <w:t>. By the second half of twentieth century, postural practices had proliferated exponentially</w:t>
                </w:r>
                <w:r>
                  <w:t>, and the yoga boom of the 1990</w:t>
                </w:r>
                <w:r w:rsidRPr="009E39B0">
                  <w:t>s demarcated an era of commodification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10"/>
                </w:r>
                <w:r w:rsidRPr="009E39B0">
                  <w:t xml:space="preserve"> in which studio-run yoga functioned both as </w:t>
                </w:r>
                <w:r>
                  <w:t xml:space="preserve">a </w:t>
                </w:r>
                <w:r w:rsidRPr="009E39B0">
                  <w:t>fitness regime and as</w:t>
                </w:r>
                <w:r>
                  <w:t xml:space="preserve"> a healing modality</w:t>
                </w:r>
                <w:r w:rsidRPr="009E39B0">
                  <w:t xml:space="preserve"> intended for psychosomatic integration and </w:t>
                </w:r>
                <w:r w:rsidRPr="009E39B0">
                  <w:lastRenderedPageBreak/>
                  <w:t>personal development. By the latter part of the twentieth century, modern yoga (associated primarily with urban, Anglophone milieus) was being practiced in cities through North, South</w:t>
                </w:r>
                <w:r>
                  <w:t>,</w:t>
                </w:r>
                <w:r w:rsidRPr="009E39B0">
                  <w:t xml:space="preserve"> and Central America, Europe, the Middle East</w:t>
                </w:r>
                <w:r>
                  <w:t>,</w:t>
                </w:r>
                <w:r w:rsidRPr="009E39B0">
                  <w:t xml:space="preserve"> and Asia.</w:t>
                </w:r>
              </w:p>
              <w:p w14:paraId="3399A86B" w14:textId="77777777" w:rsidR="009170E9" w:rsidRPr="009E39B0" w:rsidRDefault="009170E9" w:rsidP="009170E9"/>
              <w:p w14:paraId="28DEE7B7" w14:textId="77777777" w:rsidR="003F0D73" w:rsidRPr="009170E9" w:rsidRDefault="009170E9" w:rsidP="009170E9">
                <w:r w:rsidRPr="009E39B0">
                  <w:t xml:space="preserve">In </w:t>
                </w:r>
                <w:r>
                  <w:t>expressing</w:t>
                </w:r>
                <w:r w:rsidRPr="009E39B0">
                  <w:t xml:space="preserve"> the tensions of its encounters with colonial and postcolonial </w:t>
                </w:r>
                <w:proofErr w:type="spellStart"/>
                <w:r w:rsidRPr="009E39B0">
                  <w:t>modernities</w:t>
                </w:r>
                <w:proofErr w:type="spellEnd"/>
                <w:r w:rsidRPr="009E39B0">
                  <w:t xml:space="preserve">, modern yoga </w:t>
                </w:r>
                <w:r>
                  <w:t>embodies</w:t>
                </w:r>
                <w:r w:rsidRPr="009E39B0">
                  <w:t xml:space="preserve"> the colossal dexterity</w:t>
                </w:r>
                <w:r>
                  <w:t xml:space="preserve"> of</w:t>
                </w:r>
                <w:r w:rsidRPr="009E39B0">
                  <w:t xml:space="preserve"> the many traditions it claims to succeed. Flourishing despite disparate and often incongruous philosophical discourses, modern yoga manifests remarkable adaptability and bears the hallmarks of modernity’s legacies: pragmatism and progress, materialism and science, esotericism and vibrant experimentation. In this way, modern yoga’s ideals and practices have left their mark on countless visual and performing artists including </w:t>
                </w:r>
                <w:proofErr w:type="spellStart"/>
                <w:r w:rsidRPr="009E39B0">
                  <w:t>Wassily</w:t>
                </w:r>
                <w:proofErr w:type="spellEnd"/>
                <w:r w:rsidRPr="009E39B0">
                  <w:t xml:space="preserve"> Kandinsky, Rudolf von Laban, Paul Klee, Nicholas Roerich, Rudolf Steiner, </w:t>
                </w:r>
                <w:r>
                  <w:t xml:space="preserve">Piet Mondrian, </w:t>
                </w:r>
                <w:proofErr w:type="spellStart"/>
                <w:r w:rsidRPr="009E39B0">
                  <w:t>Constantin</w:t>
                </w:r>
                <w:proofErr w:type="spellEnd"/>
                <w:r w:rsidRPr="009E39B0">
                  <w:t xml:space="preserve"> Stanislavsky, Ruth St</w:t>
                </w:r>
                <w:r>
                  <w:t>.</w:t>
                </w:r>
                <w:r w:rsidRPr="009E39B0">
                  <w:t xml:space="preserve"> Denis, </w:t>
                </w:r>
                <w:proofErr w:type="spellStart"/>
                <w:r w:rsidRPr="009E39B0">
                  <w:t>Merce</w:t>
                </w:r>
                <w:proofErr w:type="spellEnd"/>
                <w:r w:rsidRPr="009E39B0">
                  <w:t xml:space="preserve"> Cunningham, John Cage, Genevieve S</w:t>
                </w:r>
                <w:r>
                  <w:t xml:space="preserve">tebbins, </w:t>
                </w:r>
                <w:r w:rsidRPr="009E39B0">
                  <w:t xml:space="preserve">and </w:t>
                </w:r>
                <w:proofErr w:type="spellStart"/>
                <w:r w:rsidRPr="009E39B0">
                  <w:t>Chandralekha</w:t>
                </w:r>
                <w:proofErr w:type="spellEnd"/>
                <w:r w:rsidRPr="009E39B0">
                  <w:t>.</w:t>
                </w:r>
              </w:p>
            </w:tc>
          </w:sdtContent>
        </w:sdt>
      </w:tr>
      <w:tr w:rsidR="003235A7" w14:paraId="453BDC3D" w14:textId="77777777" w:rsidTr="003235A7">
        <w:tc>
          <w:tcPr>
            <w:tcW w:w="9016" w:type="dxa"/>
          </w:tcPr>
          <w:p w14:paraId="70ECA82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D3D2F8A61D7F4896EC16D9A37CDD11"/>
              </w:placeholder>
            </w:sdtPr>
            <w:sdtEndPr/>
            <w:sdtContent>
              <w:p w14:paraId="059BCDD8" w14:textId="58448EE3" w:rsidR="009170E9" w:rsidRDefault="00860702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</w:pPr>
                <w:sdt>
                  <w:sdtPr>
                    <w:id w:val="-1780635708"/>
                    <w:citation/>
                  </w:sdtPr>
                  <w:sdtEndPr/>
                  <w:sdtContent>
                    <w:r w:rsidR="009E05D1"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Alt04 \l 1033 </w:instrText>
                    </w:r>
                    <w:r w:rsidR="009E05D1">
                      <w:fldChar w:fldCharType="separate"/>
                    </w:r>
                    <w:r w:rsidR="009E05D1">
                      <w:rPr>
                        <w:noProof/>
                        <w:szCs w:val="24"/>
                        <w:lang w:val="en-US" w:eastAsia="ja-JP"/>
                      </w:rPr>
                      <w:t xml:space="preserve"> </w:t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(Alter)</w:t>
                    </w:r>
                    <w:r w:rsidR="009E05D1">
                      <w:fldChar w:fldCharType="end"/>
                    </w:r>
                  </w:sdtContent>
                </w:sdt>
              </w:p>
              <w:p w14:paraId="42681C94" w14:textId="77777777" w:rsidR="00F050B4" w:rsidRPr="009E39B0" w:rsidRDefault="00F050B4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</w:p>
              <w:p w14:paraId="25601306" w14:textId="77777777" w:rsidR="009E05D1" w:rsidRDefault="00860702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976493615"/>
                    <w:citation/>
                  </w:sdtPr>
                  <w:sdtEndPr/>
                  <w:sdtContent>
                    <w:r w:rsidR="009E05D1">
                      <w:rPr>
                        <w:szCs w:val="24"/>
                        <w:lang w:eastAsia="ja-JP"/>
                      </w:rPr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DeM05 \l 1033 </w:instrTex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(De Michelis)</w: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6FEF1E8C" w14:textId="77777777" w:rsidR="00F050B4" w:rsidRDefault="00F050B4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</w:p>
              <w:p w14:paraId="0BE370CB" w14:textId="77777777" w:rsidR="009E05D1" w:rsidRDefault="00860702" w:rsidP="009170E9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1674442852"/>
                    <w:citation/>
                  </w:sdtPr>
                  <w:sdtEndPr/>
                  <w:sdtContent>
                    <w:r w:rsidR="009E05D1">
                      <w:rPr>
                        <w:szCs w:val="24"/>
                        <w:lang w:eastAsia="ja-JP"/>
                      </w:rPr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Sin10 \l 1033 </w:instrTex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(Singleton)</w: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757AB6DD" w14:textId="77777777" w:rsidR="00F050B4" w:rsidRDefault="00F050B4" w:rsidP="009170E9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</w:p>
              <w:p w14:paraId="704C2E60" w14:textId="77777777" w:rsidR="009E05D1" w:rsidRDefault="00860702" w:rsidP="009170E9">
                <w:pPr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1180780589"/>
                    <w:citation/>
                  </w:sdtPr>
                  <w:sdtEndPr/>
                  <w:sdtContent>
                    <w:r w:rsidR="009E05D1">
                      <w:rPr>
                        <w:szCs w:val="24"/>
                        <w:lang w:eastAsia="ja-JP"/>
                      </w:rPr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Sjo99 \l 1033 </w:instrTex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(Sjoman)</w: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05AF6DE3" w14:textId="77777777" w:rsidR="00F050B4" w:rsidRDefault="00F050B4" w:rsidP="009170E9">
                <w:pPr>
                  <w:rPr>
                    <w:szCs w:val="24"/>
                    <w:lang w:eastAsia="ja-JP"/>
                  </w:rPr>
                </w:pPr>
              </w:p>
              <w:p w14:paraId="25F50E8C" w14:textId="54B3A025" w:rsidR="003235A7" w:rsidRDefault="00860702" w:rsidP="00FB11DE">
                <w:sdt>
                  <w:sdtPr>
                    <w:id w:val="-399838726"/>
                    <w:citation/>
                  </w:sdtPr>
                  <w:sdtEndPr/>
                  <w:sdtContent>
                    <w:r w:rsidR="009E05D1">
                      <w:fldChar w:fldCharType="begin"/>
                    </w:r>
                    <w:r>
                      <w:rPr>
                        <w:szCs w:val="24"/>
                        <w:lang w:val="en-US" w:eastAsia="ja-JP"/>
                      </w:rPr>
                      <w:instrText xml:space="preserve">CITATION Whi11 \l 1033 </w:instrText>
                    </w:r>
                    <w:r w:rsidR="009E05D1">
                      <w:fldChar w:fldCharType="separate"/>
                    </w:r>
                    <w:r w:rsidRPr="00860702">
                      <w:rPr>
                        <w:noProof/>
                        <w:szCs w:val="24"/>
                        <w:lang w:val="en-US" w:eastAsia="ja-JP"/>
                      </w:rPr>
                      <w:t>(White)</w:t>
                    </w:r>
                    <w:r w:rsidR="009E05D1">
                      <w:fldChar w:fldCharType="end"/>
                    </w:r>
                  </w:sdtContent>
                </w:sdt>
              </w:p>
            </w:sdtContent>
          </w:sdt>
        </w:tc>
      </w:tr>
    </w:tbl>
    <w:p w14:paraId="247CDF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885EA" w14:textId="77777777" w:rsidR="001444A1" w:rsidRDefault="001444A1" w:rsidP="007A0D55">
      <w:pPr>
        <w:spacing w:after="0" w:line="240" w:lineRule="auto"/>
      </w:pPr>
      <w:r>
        <w:separator/>
      </w:r>
    </w:p>
  </w:endnote>
  <w:endnote w:type="continuationSeparator" w:id="0">
    <w:p w14:paraId="6DF22804" w14:textId="77777777" w:rsidR="001444A1" w:rsidRDefault="001444A1" w:rsidP="007A0D55">
      <w:pPr>
        <w:spacing w:after="0" w:line="240" w:lineRule="auto"/>
      </w:pPr>
      <w:r>
        <w:continuationSeparator/>
      </w:r>
    </w:p>
  </w:endnote>
  <w:endnote w:id="1">
    <w:p w14:paraId="66CABD0F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sz w:val="22"/>
          <w:szCs w:val="22"/>
          <w:lang w:eastAsia="ja-JP"/>
        </w:rPr>
        <w:t xml:space="preserve">Joseph S. Alter, </w:t>
      </w:r>
      <w:r w:rsidRPr="00F050B4">
        <w:rPr>
          <w:rFonts w:ascii="Calibri" w:hAnsi="Calibri"/>
          <w:i/>
          <w:iCs/>
          <w:sz w:val="22"/>
          <w:szCs w:val="22"/>
          <w:lang w:eastAsia="ja-JP"/>
        </w:rPr>
        <w:t>Yoga in Modern India: The Body Between Science and Philosophy</w:t>
      </w:r>
      <w:r w:rsidRPr="00F050B4">
        <w:rPr>
          <w:rFonts w:ascii="Calibri" w:hAnsi="Calibri"/>
          <w:sz w:val="22"/>
          <w:szCs w:val="22"/>
          <w:lang w:eastAsia="ja-JP"/>
        </w:rPr>
        <w:t>. (Princeton: Princeton University Press, 2004)</w:t>
      </w:r>
      <w:proofErr w:type="gramStart"/>
      <w:r w:rsidRPr="00F050B4">
        <w:rPr>
          <w:rFonts w:ascii="Calibri" w:hAnsi="Calibri"/>
          <w:sz w:val="22"/>
          <w:szCs w:val="22"/>
          <w:lang w:eastAsia="ja-JP"/>
        </w:rPr>
        <w:t>, 4.</w:t>
      </w:r>
      <w:proofErr w:type="gramEnd"/>
    </w:p>
  </w:endnote>
  <w:endnote w:id="2">
    <w:p w14:paraId="0AC3C464" w14:textId="77777777" w:rsidR="009170E9" w:rsidRPr="00F050B4" w:rsidRDefault="009170E9" w:rsidP="009170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rFonts w:ascii="Calibri" w:hAnsi="Calibri"/>
          <w:i/>
          <w:iCs/>
          <w:lang w:eastAsia="ja-JP"/>
        </w:rPr>
      </w:pPr>
      <w:r w:rsidRPr="00F050B4">
        <w:rPr>
          <w:rStyle w:val="EndnoteReference"/>
          <w:rFonts w:ascii="Calibri" w:hAnsi="Calibri"/>
        </w:rPr>
        <w:endnoteRef/>
      </w:r>
      <w:r w:rsidRPr="00F050B4">
        <w:rPr>
          <w:rFonts w:ascii="Calibri" w:hAnsi="Calibri"/>
        </w:rPr>
        <w:t xml:space="preserve"> </w:t>
      </w:r>
      <w:bookmarkStart w:id="0" w:name="_GoBack"/>
      <w:bookmarkEnd w:id="0"/>
      <w:r w:rsidRPr="00F050B4">
        <w:rPr>
          <w:rFonts w:ascii="Calibri" w:hAnsi="Calibri"/>
          <w:lang w:eastAsia="ja-JP"/>
        </w:rPr>
        <w:t xml:space="preserve">David G. White, ed. </w:t>
      </w:r>
      <w:r w:rsidRPr="00F050B4">
        <w:rPr>
          <w:rFonts w:ascii="Calibri" w:hAnsi="Calibri"/>
          <w:i/>
          <w:iCs/>
          <w:lang w:eastAsia="ja-JP"/>
        </w:rPr>
        <w:t>Yoga in Practice.</w:t>
      </w:r>
      <w:r w:rsidRPr="00F050B4">
        <w:rPr>
          <w:rFonts w:ascii="Calibri" w:hAnsi="Calibri"/>
          <w:lang w:eastAsia="ja-JP"/>
        </w:rPr>
        <w:t xml:space="preserve"> (Princeton: Princeton University Press, 2011)</w:t>
      </w:r>
      <w:proofErr w:type="gramStart"/>
      <w:r w:rsidRPr="00F050B4">
        <w:rPr>
          <w:rFonts w:ascii="Calibri" w:hAnsi="Calibri"/>
          <w:lang w:eastAsia="ja-JP"/>
        </w:rPr>
        <w:t>, 2.</w:t>
      </w:r>
      <w:proofErr w:type="gramEnd"/>
    </w:p>
  </w:endnote>
  <w:endnote w:id="3">
    <w:p w14:paraId="1351DEF0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Ibid.</w:t>
      </w:r>
    </w:p>
  </w:endnote>
  <w:endnote w:id="4">
    <w:p w14:paraId="46E24FEA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sz w:val="22"/>
          <w:szCs w:val="22"/>
          <w:lang w:eastAsia="ja-JP"/>
        </w:rPr>
        <w:t xml:space="preserve">Elizabeth De </w:t>
      </w:r>
      <w:proofErr w:type="spellStart"/>
      <w:r w:rsidRPr="00F050B4">
        <w:rPr>
          <w:rFonts w:ascii="Calibri" w:hAnsi="Calibri"/>
          <w:sz w:val="22"/>
          <w:szCs w:val="22"/>
          <w:lang w:eastAsia="ja-JP"/>
        </w:rPr>
        <w:t>Michelis</w:t>
      </w:r>
      <w:proofErr w:type="spellEnd"/>
      <w:r w:rsidRPr="00F050B4">
        <w:rPr>
          <w:rFonts w:ascii="Calibri" w:hAnsi="Calibri"/>
          <w:sz w:val="22"/>
          <w:szCs w:val="22"/>
          <w:lang w:eastAsia="ja-JP"/>
        </w:rPr>
        <w:t xml:space="preserve">, </w:t>
      </w:r>
      <w:r w:rsidRPr="00F050B4">
        <w:rPr>
          <w:rFonts w:ascii="Calibri" w:hAnsi="Calibri"/>
          <w:i/>
          <w:iCs/>
          <w:sz w:val="22"/>
          <w:szCs w:val="22"/>
          <w:lang w:eastAsia="ja-JP"/>
        </w:rPr>
        <w:t xml:space="preserve">A History of Modern Yoga: </w:t>
      </w:r>
      <w:proofErr w:type="spellStart"/>
      <w:r w:rsidRPr="00F050B4">
        <w:rPr>
          <w:rFonts w:ascii="Calibri" w:hAnsi="Calibri"/>
          <w:i/>
          <w:iCs/>
          <w:sz w:val="22"/>
          <w:szCs w:val="22"/>
          <w:lang w:eastAsia="ja-JP"/>
        </w:rPr>
        <w:t>Patañjali</w:t>
      </w:r>
      <w:proofErr w:type="spellEnd"/>
      <w:r w:rsidRPr="00F050B4">
        <w:rPr>
          <w:rFonts w:ascii="Calibri" w:hAnsi="Calibri"/>
          <w:i/>
          <w:iCs/>
          <w:sz w:val="22"/>
          <w:szCs w:val="22"/>
          <w:lang w:eastAsia="ja-JP"/>
        </w:rPr>
        <w:t xml:space="preserve"> and Western Esotericism</w:t>
      </w:r>
      <w:r w:rsidRPr="00F050B4">
        <w:rPr>
          <w:rFonts w:ascii="Calibri" w:hAnsi="Calibri"/>
          <w:sz w:val="22"/>
          <w:szCs w:val="22"/>
          <w:lang w:eastAsia="ja-JP"/>
        </w:rPr>
        <w:t>. (London: Continuum, 2005)</w:t>
      </w:r>
      <w:proofErr w:type="gramStart"/>
      <w:r w:rsidRPr="00F050B4">
        <w:rPr>
          <w:rFonts w:ascii="Calibri" w:hAnsi="Calibri"/>
          <w:sz w:val="22"/>
          <w:szCs w:val="22"/>
          <w:lang w:eastAsia="ja-JP"/>
        </w:rPr>
        <w:t>, 7.</w:t>
      </w:r>
      <w:proofErr w:type="gramEnd"/>
      <w:r w:rsidRPr="00F050B4">
        <w:rPr>
          <w:rFonts w:ascii="Calibri" w:hAnsi="Calibri"/>
          <w:sz w:val="22"/>
          <w:szCs w:val="22"/>
          <w:lang w:eastAsia="ja-JP"/>
        </w:rPr>
        <w:t xml:space="preserve"> De </w:t>
      </w:r>
      <w:proofErr w:type="spellStart"/>
      <w:r w:rsidRPr="00F050B4">
        <w:rPr>
          <w:rFonts w:ascii="Calibri" w:hAnsi="Calibri"/>
          <w:sz w:val="22"/>
          <w:szCs w:val="22"/>
          <w:lang w:eastAsia="ja-JP"/>
        </w:rPr>
        <w:t>Michelis</w:t>
      </w:r>
      <w:proofErr w:type="spellEnd"/>
      <w:r w:rsidRPr="00F050B4">
        <w:rPr>
          <w:rFonts w:ascii="Calibri" w:hAnsi="Calibri"/>
          <w:sz w:val="22"/>
          <w:szCs w:val="22"/>
          <w:lang w:eastAsia="ja-JP"/>
        </w:rPr>
        <w:t xml:space="preserve">, while noting the shortcomings of the category ‘modern yoga’, nevertheless articulates its provisional necessity in describing the basic differences between postural forms of contemporary yoga and preceding forms of classical/medieval theory and praxis. </w:t>
      </w:r>
    </w:p>
  </w:endnote>
  <w:endnote w:id="5">
    <w:p w14:paraId="73209CB8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sz w:val="22"/>
          <w:szCs w:val="22"/>
          <w:lang w:eastAsia="ja-JP"/>
        </w:rPr>
        <w:t>David G. White, ed. Op. Cit.,</w:t>
      </w:r>
      <w:r w:rsidRPr="00F050B4">
        <w:rPr>
          <w:rFonts w:ascii="Calibri" w:hAnsi="Calibri"/>
          <w:sz w:val="22"/>
          <w:szCs w:val="22"/>
        </w:rPr>
        <w:t xml:space="preserve"> 15.</w:t>
      </w:r>
    </w:p>
  </w:endnote>
  <w:endnote w:id="6">
    <w:p w14:paraId="45294172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Ibid</w:t>
      </w:r>
      <w:proofErr w:type="gramStart"/>
      <w:r w:rsidRPr="00F050B4">
        <w:rPr>
          <w:rFonts w:ascii="Calibri" w:hAnsi="Calibri"/>
          <w:sz w:val="22"/>
          <w:szCs w:val="22"/>
        </w:rPr>
        <w:t>.,</w:t>
      </w:r>
      <w:proofErr w:type="gramEnd"/>
      <w:r w:rsidRPr="00F050B4">
        <w:rPr>
          <w:rFonts w:ascii="Calibri" w:hAnsi="Calibri"/>
          <w:sz w:val="22"/>
          <w:szCs w:val="22"/>
        </w:rPr>
        <w:t xml:space="preserve"> 2.</w:t>
      </w:r>
    </w:p>
  </w:endnote>
  <w:endnote w:id="7">
    <w:p w14:paraId="5AC07CF7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Ibid</w:t>
      </w:r>
      <w:proofErr w:type="gramStart"/>
      <w:r w:rsidRPr="00F050B4">
        <w:rPr>
          <w:rFonts w:ascii="Calibri" w:hAnsi="Calibri"/>
          <w:sz w:val="22"/>
          <w:szCs w:val="22"/>
        </w:rPr>
        <w:t>.,</w:t>
      </w:r>
      <w:proofErr w:type="gramEnd"/>
      <w:r w:rsidRPr="00F050B4">
        <w:rPr>
          <w:rFonts w:ascii="Calibri" w:hAnsi="Calibri"/>
          <w:sz w:val="22"/>
          <w:szCs w:val="22"/>
        </w:rPr>
        <w:t xml:space="preserve"> 15.</w:t>
      </w:r>
    </w:p>
  </w:endnote>
  <w:endnote w:id="8">
    <w:p w14:paraId="258705AB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proofErr w:type="spellStart"/>
      <w:r w:rsidRPr="00F050B4">
        <w:rPr>
          <w:rFonts w:ascii="Calibri" w:hAnsi="Calibri"/>
          <w:sz w:val="22"/>
          <w:szCs w:val="22"/>
        </w:rPr>
        <w:t>Sjoman</w:t>
      </w:r>
      <w:proofErr w:type="spellEnd"/>
      <w:r w:rsidRPr="00F050B4">
        <w:rPr>
          <w:rFonts w:ascii="Calibri" w:hAnsi="Calibri"/>
          <w:sz w:val="22"/>
          <w:szCs w:val="22"/>
        </w:rPr>
        <w:t xml:space="preserve">, Singleton, Alter, De </w:t>
      </w:r>
      <w:proofErr w:type="spellStart"/>
      <w:r w:rsidRPr="00F050B4">
        <w:rPr>
          <w:rFonts w:ascii="Calibri" w:hAnsi="Calibri"/>
          <w:sz w:val="22"/>
          <w:szCs w:val="22"/>
        </w:rPr>
        <w:t>Michelis</w:t>
      </w:r>
      <w:proofErr w:type="spellEnd"/>
      <w:r w:rsidRPr="00F050B4">
        <w:rPr>
          <w:rFonts w:ascii="Calibri" w:hAnsi="Calibri"/>
          <w:sz w:val="22"/>
          <w:szCs w:val="22"/>
        </w:rPr>
        <w:t xml:space="preserve">, </w:t>
      </w:r>
      <w:proofErr w:type="spellStart"/>
      <w:r w:rsidRPr="00F050B4">
        <w:rPr>
          <w:rFonts w:ascii="Calibri" w:hAnsi="Calibri"/>
          <w:sz w:val="22"/>
          <w:szCs w:val="22"/>
        </w:rPr>
        <w:t>Whicher</w:t>
      </w:r>
      <w:proofErr w:type="spellEnd"/>
      <w:r w:rsidRPr="00F050B4">
        <w:rPr>
          <w:rFonts w:ascii="Calibri" w:hAnsi="Calibri"/>
          <w:sz w:val="22"/>
          <w:szCs w:val="22"/>
        </w:rPr>
        <w:t>.</w:t>
      </w:r>
    </w:p>
  </w:endnote>
  <w:endnote w:id="9">
    <w:p w14:paraId="47F14737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De </w:t>
      </w:r>
      <w:proofErr w:type="spellStart"/>
      <w:r w:rsidRPr="00F050B4">
        <w:rPr>
          <w:rFonts w:ascii="Calibri" w:hAnsi="Calibri"/>
          <w:sz w:val="22"/>
          <w:szCs w:val="22"/>
        </w:rPr>
        <w:t>Michelis</w:t>
      </w:r>
      <w:proofErr w:type="spellEnd"/>
      <w:r w:rsidRPr="00F050B4">
        <w:rPr>
          <w:rFonts w:ascii="Calibri" w:hAnsi="Calibri"/>
          <w:sz w:val="22"/>
          <w:szCs w:val="22"/>
        </w:rPr>
        <w:t>, Op. Cit., 127.</w:t>
      </w:r>
    </w:p>
  </w:endnote>
  <w:endnote w:id="10">
    <w:p w14:paraId="0E45D782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iCs/>
          <w:sz w:val="22"/>
          <w:szCs w:val="22"/>
          <w:lang w:eastAsia="ja-JP"/>
        </w:rPr>
        <w:t>Mark Singleton</w:t>
      </w:r>
      <w:r w:rsidRPr="00F050B4">
        <w:rPr>
          <w:rFonts w:ascii="Calibri" w:hAnsi="Calibri"/>
          <w:i/>
          <w:iCs/>
          <w:sz w:val="22"/>
          <w:szCs w:val="22"/>
          <w:lang w:eastAsia="ja-JP"/>
        </w:rPr>
        <w:t>, Yoga Body: The Origins of Modern Posture Practice</w:t>
      </w:r>
      <w:r w:rsidRPr="00F050B4">
        <w:rPr>
          <w:rFonts w:ascii="Calibri" w:hAnsi="Calibri"/>
          <w:sz w:val="22"/>
          <w:szCs w:val="22"/>
          <w:lang w:eastAsia="ja-JP"/>
        </w:rPr>
        <w:t>. (Oxford: Oxford University Press, 2010)</w:t>
      </w:r>
      <w:proofErr w:type="gramStart"/>
      <w:r w:rsidRPr="00F050B4">
        <w:rPr>
          <w:rFonts w:ascii="Calibri" w:hAnsi="Calibri"/>
          <w:sz w:val="22"/>
          <w:szCs w:val="22"/>
          <w:lang w:eastAsia="ja-JP"/>
        </w:rPr>
        <w:t>, 20.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D2584" w14:textId="77777777" w:rsidR="001444A1" w:rsidRDefault="001444A1" w:rsidP="007A0D55">
      <w:pPr>
        <w:spacing w:after="0" w:line="240" w:lineRule="auto"/>
      </w:pPr>
      <w:r>
        <w:separator/>
      </w:r>
    </w:p>
  </w:footnote>
  <w:footnote w:type="continuationSeparator" w:id="0">
    <w:p w14:paraId="3A4A919E" w14:textId="77777777" w:rsidR="001444A1" w:rsidRDefault="001444A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61CE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DEFDB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A1"/>
    <w:rsid w:val="00032559"/>
    <w:rsid w:val="00052040"/>
    <w:rsid w:val="000B25AE"/>
    <w:rsid w:val="000B55AB"/>
    <w:rsid w:val="000D24DC"/>
    <w:rsid w:val="00101B2E"/>
    <w:rsid w:val="00116FA0"/>
    <w:rsid w:val="001444A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E10"/>
    <w:rsid w:val="0030662D"/>
    <w:rsid w:val="003235A7"/>
    <w:rsid w:val="0036653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EE3"/>
    <w:rsid w:val="007A0D55"/>
    <w:rsid w:val="007B3377"/>
    <w:rsid w:val="007E5F44"/>
    <w:rsid w:val="00821DE3"/>
    <w:rsid w:val="00846CE1"/>
    <w:rsid w:val="00860702"/>
    <w:rsid w:val="008A5B87"/>
    <w:rsid w:val="009170E9"/>
    <w:rsid w:val="00922950"/>
    <w:rsid w:val="009A7264"/>
    <w:rsid w:val="009D1606"/>
    <w:rsid w:val="009E05D1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0B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16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44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A1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9170E9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0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0E9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70E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44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A1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9170E9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0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0E9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70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birch-bayley:Desktop:REM%20(Home):Yoga(Thomas)TemplatedNB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3C624C0BF8740B730A740F9EEB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4F26-A60F-DD41-A55E-BFF0DFC7A47D}"/>
      </w:docPartPr>
      <w:docPartBody>
        <w:p w:rsidR="00A219C0" w:rsidRDefault="00A219C0">
          <w:pPr>
            <w:pStyle w:val="A473C624C0BF8740B730A740F9EEB7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C705DF25162304689BB5E02A5E42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36F29-1EC5-B741-BC7F-09527CC47640}"/>
      </w:docPartPr>
      <w:docPartBody>
        <w:p w:rsidR="00A219C0" w:rsidRDefault="00A219C0">
          <w:pPr>
            <w:pStyle w:val="AC705DF25162304689BB5E02A5E42E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3B90CC2DD2AA46A184A759F5DE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E50A6-2CC7-3841-9227-167112EE34E3}"/>
      </w:docPartPr>
      <w:docPartBody>
        <w:p w:rsidR="00A219C0" w:rsidRDefault="00A219C0">
          <w:pPr>
            <w:pStyle w:val="4B3B90CC2DD2AA46A184A759F5DE52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47D5DC68143949B29075930E7EF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4211-9CC5-534B-8885-C636C13C2B36}"/>
      </w:docPartPr>
      <w:docPartBody>
        <w:p w:rsidR="00A219C0" w:rsidRDefault="00A219C0">
          <w:pPr>
            <w:pStyle w:val="6347D5DC68143949B29075930E7EF2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12B4BD78385B49921DD8F74183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AD357-0325-6E43-90B0-27B772701F99}"/>
      </w:docPartPr>
      <w:docPartBody>
        <w:p w:rsidR="00A219C0" w:rsidRDefault="00A219C0">
          <w:pPr>
            <w:pStyle w:val="6D12B4BD78385B49921DD8F74183636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E49C90C7AD64EB7DA3CEE7E43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228D-4F96-054C-BFD3-43B8911193A5}"/>
      </w:docPartPr>
      <w:docPartBody>
        <w:p w:rsidR="00A219C0" w:rsidRDefault="00A219C0">
          <w:pPr>
            <w:pStyle w:val="D32E49C90C7AD64EB7DA3CEE7E43DE1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7041D02D5AEB4BACA8323493B2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0992-6241-8741-AEDD-0246DC63D9CE}"/>
      </w:docPartPr>
      <w:docPartBody>
        <w:p w:rsidR="00A219C0" w:rsidRDefault="00A219C0">
          <w:pPr>
            <w:pStyle w:val="347041D02D5AEB4BACA8323493B2DD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87724E947BB44CB232AE9B36DF1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E25D6-0853-8B47-BA29-B694D6CF3C4F}"/>
      </w:docPartPr>
      <w:docPartBody>
        <w:p w:rsidR="00A219C0" w:rsidRDefault="00A219C0">
          <w:pPr>
            <w:pStyle w:val="E487724E947BB44CB232AE9B36DF17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7F48A2205359F43A9CA76690A017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AB0A6-F7FA-A249-9D24-BDF3B3285CFD}"/>
      </w:docPartPr>
      <w:docPartBody>
        <w:p w:rsidR="00A219C0" w:rsidRDefault="00A219C0">
          <w:pPr>
            <w:pStyle w:val="F7F48A2205359F43A9CA76690A017C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D593C2969ADC458963A0FCB04D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198B-1B5C-104A-AB49-4CB673306DF4}"/>
      </w:docPartPr>
      <w:docPartBody>
        <w:p w:rsidR="00A219C0" w:rsidRDefault="00A219C0">
          <w:pPr>
            <w:pStyle w:val="50D593C2969ADC458963A0FCB04DAA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D3D2F8A61D7F4896EC16D9A37C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B05C-2EA1-6943-ACB3-A8F06A8828AC}"/>
      </w:docPartPr>
      <w:docPartBody>
        <w:p w:rsidR="00A219C0" w:rsidRDefault="00A219C0">
          <w:pPr>
            <w:pStyle w:val="BCD3D2F8A61D7F4896EC16D9A37CDD1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0"/>
    <w:rsid w:val="00A2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73C624C0BF8740B730A740F9EEB7CC">
    <w:name w:val="A473C624C0BF8740B730A740F9EEB7CC"/>
  </w:style>
  <w:style w:type="paragraph" w:customStyle="1" w:styleId="AC705DF25162304689BB5E02A5E42E9B">
    <w:name w:val="AC705DF25162304689BB5E02A5E42E9B"/>
  </w:style>
  <w:style w:type="paragraph" w:customStyle="1" w:styleId="4B3B90CC2DD2AA46A184A759F5DE527B">
    <w:name w:val="4B3B90CC2DD2AA46A184A759F5DE527B"/>
  </w:style>
  <w:style w:type="paragraph" w:customStyle="1" w:styleId="6347D5DC68143949B29075930E7EF231">
    <w:name w:val="6347D5DC68143949B29075930E7EF231"/>
  </w:style>
  <w:style w:type="paragraph" w:customStyle="1" w:styleId="6D12B4BD78385B49921DD8F741836368">
    <w:name w:val="6D12B4BD78385B49921DD8F741836368"/>
  </w:style>
  <w:style w:type="paragraph" w:customStyle="1" w:styleId="D32E49C90C7AD64EB7DA3CEE7E43DE1C">
    <w:name w:val="D32E49C90C7AD64EB7DA3CEE7E43DE1C"/>
  </w:style>
  <w:style w:type="paragraph" w:customStyle="1" w:styleId="347041D02D5AEB4BACA8323493B2DD98">
    <w:name w:val="347041D02D5AEB4BACA8323493B2DD98"/>
  </w:style>
  <w:style w:type="paragraph" w:customStyle="1" w:styleId="E487724E947BB44CB232AE9B36DF17F1">
    <w:name w:val="E487724E947BB44CB232AE9B36DF17F1"/>
  </w:style>
  <w:style w:type="paragraph" w:customStyle="1" w:styleId="F7F48A2205359F43A9CA76690A017CDF">
    <w:name w:val="F7F48A2205359F43A9CA76690A017CDF"/>
  </w:style>
  <w:style w:type="paragraph" w:customStyle="1" w:styleId="50D593C2969ADC458963A0FCB04DAAD1">
    <w:name w:val="50D593C2969ADC458963A0FCB04DAAD1"/>
  </w:style>
  <w:style w:type="paragraph" w:customStyle="1" w:styleId="BCD3D2F8A61D7F4896EC16D9A37CDD11">
    <w:name w:val="BCD3D2F8A61D7F4896EC16D9A37CDD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73C624C0BF8740B730A740F9EEB7CC">
    <w:name w:val="A473C624C0BF8740B730A740F9EEB7CC"/>
  </w:style>
  <w:style w:type="paragraph" w:customStyle="1" w:styleId="AC705DF25162304689BB5E02A5E42E9B">
    <w:name w:val="AC705DF25162304689BB5E02A5E42E9B"/>
  </w:style>
  <w:style w:type="paragraph" w:customStyle="1" w:styleId="4B3B90CC2DD2AA46A184A759F5DE527B">
    <w:name w:val="4B3B90CC2DD2AA46A184A759F5DE527B"/>
  </w:style>
  <w:style w:type="paragraph" w:customStyle="1" w:styleId="6347D5DC68143949B29075930E7EF231">
    <w:name w:val="6347D5DC68143949B29075930E7EF231"/>
  </w:style>
  <w:style w:type="paragraph" w:customStyle="1" w:styleId="6D12B4BD78385B49921DD8F741836368">
    <w:name w:val="6D12B4BD78385B49921DD8F741836368"/>
  </w:style>
  <w:style w:type="paragraph" w:customStyle="1" w:styleId="D32E49C90C7AD64EB7DA3CEE7E43DE1C">
    <w:name w:val="D32E49C90C7AD64EB7DA3CEE7E43DE1C"/>
  </w:style>
  <w:style w:type="paragraph" w:customStyle="1" w:styleId="347041D02D5AEB4BACA8323493B2DD98">
    <w:name w:val="347041D02D5AEB4BACA8323493B2DD98"/>
  </w:style>
  <w:style w:type="paragraph" w:customStyle="1" w:styleId="E487724E947BB44CB232AE9B36DF17F1">
    <w:name w:val="E487724E947BB44CB232AE9B36DF17F1"/>
  </w:style>
  <w:style w:type="paragraph" w:customStyle="1" w:styleId="F7F48A2205359F43A9CA76690A017CDF">
    <w:name w:val="F7F48A2205359F43A9CA76690A017CDF"/>
  </w:style>
  <w:style w:type="paragraph" w:customStyle="1" w:styleId="50D593C2969ADC458963A0FCB04DAAD1">
    <w:name w:val="50D593C2969ADC458963A0FCB04DAAD1"/>
  </w:style>
  <w:style w:type="paragraph" w:customStyle="1" w:styleId="BCD3D2F8A61D7F4896EC16D9A37CDD11">
    <w:name w:val="BCD3D2F8A61D7F4896EC16D9A37CD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Alt04</b:Tag>
    <b:SourceType>Book</b:SourceType>
    <b:Guid>{05293512-50C6-4749-A794-4BADFADC1DF3}</b:Guid>
    <b:Author>
      <b:Author>
        <b:NameList>
          <b:Person>
            <b:Last>Alter</b:Last>
            <b:First>Joseph</b:First>
            <b:Middle>S.</b:Middle>
          </b:Person>
        </b:NameList>
      </b:Author>
    </b:Author>
    <b:Title>Yoga in Modern India: The Body Between Science and Philosophy</b:Title>
    <b:City>Princeton</b:City>
    <b:Publisher>Princeton UP</b:Publisher>
    <b:Year>2004</b:Year>
    <b:RefOrder>1</b:RefOrder>
  </b:Source>
  <b:Source>
    <b:Tag>DeM05</b:Tag>
    <b:SourceType>Book</b:SourceType>
    <b:Guid>{980EC47D-4FC4-2E4A-AEFA-5E155C1D27B7}</b:Guid>
    <b:Author>
      <b:Author>
        <b:NameList>
          <b:Person>
            <b:Last>De Michelis</b:Last>
            <b:First>Elizabeth</b:First>
          </b:Person>
        </b:NameList>
      </b:Author>
    </b:Author>
    <b:Title>A History of Modern Yoga: Patañjali and Western Esotericism</b:Title>
    <b:City>London</b:City>
    <b:Publisher>Continuum</b:Publisher>
    <b:Year>2005</b:Year>
    <b:RefOrder>2</b:RefOrder>
  </b:Source>
  <b:Source>
    <b:Tag>Sin10</b:Tag>
    <b:SourceType>Book</b:SourceType>
    <b:Guid>{458FC980-3297-6840-8424-D5C12BD79DF0}</b:Guid>
    <b:Author>
      <b:Author>
        <b:NameList>
          <b:Person>
            <b:Last>Singleton</b:Last>
            <b:First>Mark</b:First>
          </b:Person>
        </b:NameList>
      </b:Author>
    </b:Author>
    <b:Title>Yoga Body: The Origins of Modern Posture Practice</b:Title>
    <b:City>Oxford</b:City>
    <b:Publisher>Oxford UP</b:Publisher>
    <b:Year>2010</b:Year>
    <b:RefOrder>3</b:RefOrder>
  </b:Source>
  <b:Source>
    <b:Tag>Sjo99</b:Tag>
    <b:SourceType>Book</b:SourceType>
    <b:Guid>{404EA263-5118-B640-BDCA-F6F7E8C8283A}</b:Guid>
    <b:Author>
      <b:Author>
        <b:NameList>
          <b:Person>
            <b:Last>Sjoman</b:Last>
            <b:First>N.</b:First>
            <b:Middle>E.</b:Middle>
          </b:Person>
        </b:NameList>
      </b:Author>
    </b:Author>
    <b:Title>The Yoga Tradition of the Mysore Palace</b:Title>
    <b:City>New Delhi</b:City>
    <b:Publisher>Abhinav Publications</b:Publisher>
    <b:Year>1999</b:Year>
    <b:RefOrder>4</b:RefOrder>
  </b:Source>
  <b:Source>
    <b:Tag>Whi11</b:Tag>
    <b:SourceType>Book</b:SourceType>
    <b:Guid>{12197CA3-5BB6-B043-BE80-ADD3DE5C0CD2}</b:Guid>
    <b:Author>
      <b:Editor>
        <b:NameList>
          <b:Person>
            <b:Last>White</b:Last>
            <b:First>David</b:First>
            <b:Middle>Gordon</b:Middle>
          </b:Person>
        </b:NameList>
      </b:Editor>
    </b:Author>
    <b:Title>Yoga in Practice</b:Title>
    <b:City>Princeton</b:City>
    <b:Publisher>Princeton UP</b:Publisher>
    <b:Year>2011</b:Year>
    <b:RefOrder>5</b:RefOrder>
  </b:Source>
</b:Sources>
</file>

<file path=customXml/itemProps1.xml><?xml version="1.0" encoding="utf-8"?>
<ds:datastoreItem xmlns:ds="http://schemas.openxmlformats.org/officeDocument/2006/customXml" ds:itemID="{D283DE7F-4A67-BC4E-B1C2-2E1E6291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Yoga(Thomas)TemplatedNBB.dotx</Template>
  <TotalTime>10</TotalTime>
  <Pages>3</Pages>
  <Words>1247</Words>
  <Characters>7148</Characters>
  <Application>Microsoft Macintosh Word</Application>
  <DocSecurity>0</DocSecurity>
  <Lines>188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Author</dc:creator>
  <cp:keywords/>
  <dc:description/>
  <cp:lastModifiedBy>Caroline Winter</cp:lastModifiedBy>
  <cp:revision>8</cp:revision>
  <dcterms:created xsi:type="dcterms:W3CDTF">2015-07-02T04:00:00Z</dcterms:created>
  <dcterms:modified xsi:type="dcterms:W3CDTF">2016-03-16T00:07:00Z</dcterms:modified>
</cp:coreProperties>
</file>