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B67AA" w:rsidRPr="008B67AA" w14:paraId="5F128D84" w14:textId="77777777" w:rsidTr="008B67AA">
        <w:tc>
          <w:tcPr>
            <w:tcW w:w="491" w:type="dxa"/>
            <w:vMerge w:val="restart"/>
            <w:shd w:val="clear" w:color="auto" w:fill="A6A6A6"/>
            <w:textDirection w:val="btLr"/>
          </w:tcPr>
          <w:p w14:paraId="1DC71725" w14:textId="77777777" w:rsidR="00B574C9" w:rsidRPr="008B67AA" w:rsidRDefault="00B574C9" w:rsidP="008B67A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B67AA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79CFA9F3" w14:textId="77777777" w:rsidR="00B574C9" w:rsidRPr="008B67AA" w:rsidRDefault="00B574C9" w:rsidP="008B67A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B67AA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2EB7C25E" w14:textId="77777777" w:rsidR="00B574C9" w:rsidRPr="008B67AA" w:rsidRDefault="008B67AA" w:rsidP="008B67AA">
            <w:pPr>
              <w:spacing w:after="0" w:line="240" w:lineRule="auto"/>
            </w:pPr>
            <w:r>
              <w:rPr>
                <w:rStyle w:val="PlaceholderText"/>
              </w:rPr>
              <w:t>John</w:t>
            </w:r>
          </w:p>
        </w:tc>
        <w:tc>
          <w:tcPr>
            <w:tcW w:w="2551" w:type="dxa"/>
            <w:shd w:val="clear" w:color="auto" w:fill="auto"/>
          </w:tcPr>
          <w:p w14:paraId="5AA869FC" w14:textId="77777777" w:rsidR="00B574C9" w:rsidRPr="008B67AA" w:rsidRDefault="00B574C9" w:rsidP="008B67AA">
            <w:pPr>
              <w:spacing w:after="0" w:line="240" w:lineRule="auto"/>
            </w:pPr>
            <w:r w:rsidRPr="008B67AA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09F6E096" w14:textId="77777777" w:rsidR="00B574C9" w:rsidRPr="008B67AA" w:rsidRDefault="008B67AA" w:rsidP="008B67AA">
            <w:pPr>
              <w:spacing w:after="0" w:line="240" w:lineRule="auto"/>
            </w:pPr>
            <w:commentRangeStart w:id="0"/>
            <w:proofErr w:type="spellStart"/>
            <w:r>
              <w:rPr>
                <w:rStyle w:val="PlaceholderText"/>
              </w:rPr>
              <w:t>Caruana</w:t>
            </w:r>
            <w:commentRangeEnd w:id="0"/>
            <w:proofErr w:type="spellEnd"/>
            <w:r w:rsidR="00346A82">
              <w:rPr>
                <w:rStyle w:val="CommentReference"/>
              </w:rPr>
              <w:commentReference w:id="0"/>
            </w:r>
          </w:p>
        </w:tc>
      </w:tr>
      <w:tr w:rsidR="008B67AA" w:rsidRPr="008B67AA" w14:paraId="4011E03A" w14:textId="77777777" w:rsidTr="008B67AA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65CBF58A" w14:textId="77777777" w:rsidR="00B574C9" w:rsidRPr="008B67AA" w:rsidRDefault="00B574C9" w:rsidP="008B67AA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5C97A13F" w14:textId="77777777" w:rsidR="00B574C9" w:rsidRPr="008B67AA" w:rsidRDefault="00B574C9" w:rsidP="008B67AA">
            <w:pPr>
              <w:spacing w:after="0" w:line="240" w:lineRule="auto"/>
            </w:pPr>
            <w:r w:rsidRPr="008B67AA">
              <w:rPr>
                <w:rStyle w:val="PlaceholderText"/>
              </w:rPr>
              <w:t>[Enter your biography]</w:t>
            </w:r>
          </w:p>
        </w:tc>
      </w:tr>
      <w:tr w:rsidR="008B67AA" w:rsidRPr="008B67AA" w14:paraId="0757E48B" w14:textId="77777777" w:rsidTr="008B67AA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08D3F1F5" w14:textId="77777777" w:rsidR="00B574C9" w:rsidRPr="008B67AA" w:rsidRDefault="00B574C9" w:rsidP="008B67AA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5F5F229" w14:textId="77777777" w:rsidR="00B574C9" w:rsidRPr="008B67AA" w:rsidRDefault="008B67AA" w:rsidP="008B67AA">
            <w:pPr>
              <w:spacing w:after="0" w:line="240" w:lineRule="auto"/>
            </w:pPr>
            <w:r>
              <w:rPr>
                <w:rStyle w:val="PlaceholderText"/>
              </w:rPr>
              <w:t>Ryerson University</w:t>
            </w:r>
          </w:p>
        </w:tc>
      </w:tr>
    </w:tbl>
    <w:p w14:paraId="51E74D36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B67AA" w:rsidRPr="008B67AA" w14:paraId="12FA1BEC" w14:textId="77777777" w:rsidTr="008B67AA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3189EA9B" w14:textId="77777777" w:rsidR="00244BB0" w:rsidRPr="008B67AA" w:rsidRDefault="00244BB0" w:rsidP="008B67A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B67AA">
              <w:rPr>
                <w:b/>
                <w:color w:val="FFFFFF"/>
              </w:rPr>
              <w:t>Your article</w:t>
            </w:r>
          </w:p>
        </w:tc>
      </w:tr>
      <w:tr w:rsidR="003F0D73" w:rsidRPr="008B67AA" w14:paraId="4E11D84A" w14:textId="77777777" w:rsidTr="008B67A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00DD785" w14:textId="77777777" w:rsidR="003F0D73" w:rsidRPr="008B67AA" w:rsidRDefault="00346A82" w:rsidP="00346A82">
            <w:r>
              <w:t>Heidegger, Martin (1889–</w:t>
            </w:r>
            <w:r w:rsidR="008B67AA" w:rsidRPr="00E9572F">
              <w:t>1976)</w:t>
            </w:r>
          </w:p>
        </w:tc>
      </w:tr>
      <w:tr w:rsidR="00464699" w:rsidRPr="008B67AA" w14:paraId="238A7523" w14:textId="77777777" w:rsidTr="008B67A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DA379F5" w14:textId="77777777" w:rsidR="00464699" w:rsidRPr="008B67AA" w:rsidRDefault="00464699" w:rsidP="008B67AA">
            <w:pPr>
              <w:spacing w:after="0" w:line="240" w:lineRule="auto"/>
            </w:pPr>
            <w:r w:rsidRPr="008B67AA">
              <w:rPr>
                <w:rStyle w:val="PlaceholderText"/>
                <w:b/>
              </w:rPr>
              <w:t xml:space="preserve">[Enter any </w:t>
            </w:r>
            <w:r w:rsidRPr="008B67AA">
              <w:rPr>
                <w:rStyle w:val="PlaceholderText"/>
                <w:b/>
                <w:i/>
              </w:rPr>
              <w:t>variant forms</w:t>
            </w:r>
            <w:r w:rsidRPr="008B67AA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8B67AA" w14:paraId="5200BB9A" w14:textId="77777777" w:rsidTr="008B67A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1BC7DFC" w14:textId="77777777" w:rsidR="00346A82" w:rsidRDefault="00346A82" w:rsidP="00346A82">
            <w:r>
              <w:t xml:space="preserve">Born in </w:t>
            </w:r>
            <w:proofErr w:type="spellStart"/>
            <w:r>
              <w:t>Meßkirch</w:t>
            </w:r>
            <w:proofErr w:type="spellEnd"/>
            <w:r>
              <w:t xml:space="preserve">, Germany, Martin </w:t>
            </w:r>
            <w:r w:rsidRPr="00F1656A">
              <w:t xml:space="preserve">Heidegger is </w:t>
            </w:r>
            <w:r>
              <w:t xml:space="preserve">renowned as a leading twentieth-century philosopher of existentialism and phenomenology with far-reaching influence in the western world. </w:t>
            </w:r>
            <w:r w:rsidRPr="00F1656A">
              <w:t>He</w:t>
            </w:r>
            <w:r>
              <w:t>idegger</w:t>
            </w:r>
            <w:r w:rsidRPr="00F1656A">
              <w:t xml:space="preserve"> helped </w:t>
            </w:r>
            <w:r>
              <w:t>advance</w:t>
            </w:r>
            <w:r w:rsidRPr="00F1656A">
              <w:t xml:space="preserve"> </w:t>
            </w:r>
            <w:r>
              <w:t xml:space="preserve">– </w:t>
            </w:r>
            <w:r w:rsidRPr="00F1656A">
              <w:t xml:space="preserve">at the same time as he radicalized </w:t>
            </w:r>
            <w:r>
              <w:t>–</w:t>
            </w:r>
            <w:r w:rsidRPr="00F1656A">
              <w:t xml:space="preserve"> the phenomenological project initiated by his mentor, Edmund Husserl. The publication of </w:t>
            </w:r>
            <w:r>
              <w:t xml:space="preserve">his magnum opus, </w:t>
            </w:r>
            <w:proofErr w:type="spellStart"/>
            <w:r>
              <w:rPr>
                <w:i/>
                <w:iCs/>
              </w:rPr>
              <w:t>Sein</w:t>
            </w:r>
            <w:proofErr w:type="spellEnd"/>
            <w:r>
              <w:rPr>
                <w:i/>
                <w:iCs/>
              </w:rPr>
              <w:t xml:space="preserve"> und </w:t>
            </w:r>
            <w:proofErr w:type="spellStart"/>
            <w:r>
              <w:rPr>
                <w:i/>
                <w:iCs/>
              </w:rPr>
              <w:t>Zeit</w:t>
            </w:r>
            <w:proofErr w:type="spellEnd"/>
            <w:r w:rsidRPr="00F1656A">
              <w:t>,</w:t>
            </w:r>
            <w:r>
              <w:t xml:space="preserve"> a work ranked by his student </w:t>
            </w:r>
            <w:r w:rsidRPr="00F1656A">
              <w:t xml:space="preserve">Emmanuel </w:t>
            </w:r>
            <w:proofErr w:type="spellStart"/>
            <w:r w:rsidRPr="00F1656A">
              <w:t>Levinas</w:t>
            </w:r>
            <w:proofErr w:type="spellEnd"/>
            <w:r w:rsidRPr="00F1656A">
              <w:t xml:space="preserve"> as one of the five greatest texts in </w:t>
            </w:r>
            <w:r>
              <w:t xml:space="preserve">the history of </w:t>
            </w:r>
            <w:r w:rsidRPr="00F1656A">
              <w:t>western philosophy</w:t>
            </w:r>
            <w:r>
              <w:t>,</w:t>
            </w:r>
            <w:r w:rsidRPr="00F1656A">
              <w:t xml:space="preserve"> established Heidegger as a major voice in European philosophy. </w:t>
            </w:r>
            <w:r>
              <w:t>De</w:t>
            </w:r>
            <w:r w:rsidRPr="00F1656A">
              <w:t>molish</w:t>
            </w:r>
            <w:r>
              <w:t>ing</w:t>
            </w:r>
            <w:r w:rsidRPr="00F1656A">
              <w:t xml:space="preserve"> the claims and pretensions of the Cartesian subject</w:t>
            </w:r>
            <w:r>
              <w:t xml:space="preserve">, this work also gave expression to the </w:t>
            </w:r>
            <w:r w:rsidRPr="00F1656A">
              <w:t xml:space="preserve">groundless nature of </w:t>
            </w:r>
            <w:proofErr w:type="spellStart"/>
            <w:r w:rsidRPr="000F0CC8">
              <w:rPr>
                <w:i/>
              </w:rPr>
              <w:t>Dasein</w:t>
            </w:r>
            <w:proofErr w:type="spellEnd"/>
            <w:r>
              <w:t xml:space="preserve"> (‘being-there’)</w:t>
            </w:r>
            <w:r w:rsidRPr="00F1656A">
              <w:t>, its inexorable projection towards the nothingness of its being and its struggle for authenticity</w:t>
            </w:r>
            <w:r>
              <w:t xml:space="preserve">, ideas that would shape the work of Alberto </w:t>
            </w:r>
            <w:r w:rsidRPr="00F1656A">
              <w:t xml:space="preserve">Giacometti, </w:t>
            </w:r>
            <w:r>
              <w:t xml:space="preserve">Paul </w:t>
            </w:r>
            <w:proofErr w:type="spellStart"/>
            <w:r>
              <w:t>Celan</w:t>
            </w:r>
            <w:proofErr w:type="spellEnd"/>
            <w:r w:rsidRPr="00F1656A">
              <w:t>, and Jean-Paul Sartre.</w:t>
            </w:r>
          </w:p>
          <w:p w14:paraId="0739DDDA" w14:textId="77777777" w:rsidR="00E85A05" w:rsidRPr="008B67AA" w:rsidRDefault="00346A82" w:rsidP="00346A82">
            <w:r w:rsidRPr="00F1656A">
              <w:t>Heidegger’s relationship to modernism is simultaneously compl</w:t>
            </w:r>
            <w:r>
              <w:t>e</w:t>
            </w:r>
            <w:r w:rsidRPr="00F1656A">
              <w:t xml:space="preserve">mentary and conflicted. </w:t>
            </w:r>
            <w:r>
              <w:t>Fo</w:t>
            </w:r>
            <w:r w:rsidRPr="00F1656A">
              <w:t xml:space="preserve">llowing in the wake of </w:t>
            </w:r>
            <w:r>
              <w:t xml:space="preserve">Friedrich </w:t>
            </w:r>
            <w:r w:rsidRPr="00F1656A">
              <w:t xml:space="preserve">Nietzsche’s sweeping philosophical attack, </w:t>
            </w:r>
            <w:r>
              <w:t xml:space="preserve">Heidegger’s work </w:t>
            </w:r>
            <w:r w:rsidRPr="00F1656A">
              <w:t>looms large as one of the most important philosophical critiques of the western tradition</w:t>
            </w:r>
            <w:r>
              <w:t xml:space="preserve">, inspiring </w:t>
            </w:r>
            <w:r w:rsidRPr="00F1656A">
              <w:t xml:space="preserve">a wide-range of modernist and postmodern artists and theorists. </w:t>
            </w:r>
            <w:r>
              <w:t xml:space="preserve">Yet his </w:t>
            </w:r>
            <w:r w:rsidRPr="00F1656A">
              <w:t xml:space="preserve">mature </w:t>
            </w:r>
            <w:r>
              <w:t xml:space="preserve">work also exhibits </w:t>
            </w:r>
            <w:r w:rsidRPr="00F1656A">
              <w:t xml:space="preserve">a notable conservative streak that runs counter to </w:t>
            </w:r>
            <w:r>
              <w:t xml:space="preserve">some of </w:t>
            </w:r>
            <w:r w:rsidRPr="00F1656A">
              <w:t>the experimental and innovative thrust of modernist culture.</w:t>
            </w:r>
          </w:p>
        </w:tc>
      </w:tr>
      <w:tr w:rsidR="003F0D73" w:rsidRPr="008B67AA" w14:paraId="7360D546" w14:textId="77777777" w:rsidTr="008B67A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129E0C2" w14:textId="77777777" w:rsidR="00D751EB" w:rsidRDefault="00D751EB" w:rsidP="00346A82">
            <w:bookmarkStart w:id="1" w:name="OLE_LINK15"/>
            <w:r>
              <w:t xml:space="preserve">Born in </w:t>
            </w:r>
            <w:proofErr w:type="spellStart"/>
            <w:r>
              <w:t>Meßkirch</w:t>
            </w:r>
            <w:proofErr w:type="spellEnd"/>
            <w:r>
              <w:t xml:space="preserve">, Germany, Martin </w:t>
            </w:r>
            <w:r w:rsidRPr="00F1656A">
              <w:t xml:space="preserve">Heidegger is </w:t>
            </w:r>
            <w:r>
              <w:t xml:space="preserve">renowned as a leading twentieth-century philosopher of existentialism and phenomenology with far-reaching influence in the western world. </w:t>
            </w:r>
            <w:r w:rsidRPr="00F1656A">
              <w:t>He</w:t>
            </w:r>
            <w:r>
              <w:t>idegger</w:t>
            </w:r>
            <w:r w:rsidRPr="00F1656A">
              <w:t xml:space="preserve"> helped </w:t>
            </w:r>
            <w:r>
              <w:t>advance</w:t>
            </w:r>
            <w:r w:rsidRPr="00F1656A">
              <w:t xml:space="preserve"> </w:t>
            </w:r>
            <w:r>
              <w:t xml:space="preserve">– </w:t>
            </w:r>
            <w:r w:rsidRPr="00F1656A">
              <w:t xml:space="preserve">at the same time as he radicalized </w:t>
            </w:r>
            <w:r>
              <w:t>–</w:t>
            </w:r>
            <w:r w:rsidRPr="00F1656A">
              <w:t xml:space="preserve"> the phenomenological project initiated by his mentor, Edmund Husserl. The publication of </w:t>
            </w:r>
            <w:r>
              <w:t xml:space="preserve">his magnum opus, </w:t>
            </w:r>
            <w:r>
              <w:rPr>
                <w:i/>
                <w:iCs/>
              </w:rPr>
              <w:t xml:space="preserve">Sein und </w:t>
            </w:r>
            <w:proofErr w:type="spellStart"/>
            <w:r>
              <w:rPr>
                <w:i/>
                <w:iCs/>
              </w:rPr>
              <w:t>Zeit</w:t>
            </w:r>
            <w:proofErr w:type="spellEnd"/>
            <w:r w:rsidRPr="00F1656A">
              <w:t>,</w:t>
            </w:r>
            <w:r>
              <w:t xml:space="preserve"> a work ranked by his student </w:t>
            </w:r>
            <w:r w:rsidRPr="00F1656A">
              <w:t xml:space="preserve">Emmanuel </w:t>
            </w:r>
            <w:proofErr w:type="spellStart"/>
            <w:r w:rsidRPr="00F1656A">
              <w:t>Levinas</w:t>
            </w:r>
            <w:proofErr w:type="spellEnd"/>
            <w:r w:rsidRPr="00F1656A">
              <w:t xml:space="preserve"> as one of the five greatest texts in </w:t>
            </w:r>
            <w:r>
              <w:t xml:space="preserve">the history of </w:t>
            </w:r>
            <w:r w:rsidRPr="00F1656A">
              <w:t>western philosophy</w:t>
            </w:r>
            <w:r>
              <w:t>,</w:t>
            </w:r>
            <w:r w:rsidRPr="00F1656A">
              <w:t xml:space="preserve"> established Heidegger as a major voice in European philosophy. </w:t>
            </w:r>
            <w:r>
              <w:t>De</w:t>
            </w:r>
            <w:r w:rsidRPr="00F1656A">
              <w:t>molish</w:t>
            </w:r>
            <w:r>
              <w:t>ing</w:t>
            </w:r>
            <w:r w:rsidRPr="00F1656A">
              <w:t xml:space="preserve"> the claims and pretensions of the Cartesian subject</w:t>
            </w:r>
            <w:r>
              <w:t xml:space="preserve">, this work also gave expression to the </w:t>
            </w:r>
            <w:r w:rsidRPr="00F1656A">
              <w:t xml:space="preserve">groundless nature of </w:t>
            </w:r>
            <w:proofErr w:type="spellStart"/>
            <w:r w:rsidRPr="000F0CC8">
              <w:rPr>
                <w:i/>
              </w:rPr>
              <w:t>Dasein</w:t>
            </w:r>
            <w:proofErr w:type="spellEnd"/>
            <w:r>
              <w:t xml:space="preserve"> (‘being-there’)</w:t>
            </w:r>
            <w:r w:rsidRPr="00F1656A">
              <w:t>, its inexorable projection towards the nothingness of its being and its struggle for authenticity</w:t>
            </w:r>
            <w:r>
              <w:t xml:space="preserve">, ideas that would shape the work of Alberto </w:t>
            </w:r>
            <w:r w:rsidRPr="00F1656A">
              <w:t xml:space="preserve">Giacometti, </w:t>
            </w:r>
            <w:r>
              <w:t xml:space="preserve">Paul </w:t>
            </w:r>
            <w:proofErr w:type="spellStart"/>
            <w:r>
              <w:t>Celan</w:t>
            </w:r>
            <w:proofErr w:type="spellEnd"/>
            <w:r w:rsidRPr="00F1656A">
              <w:t>, and Jean-Paul Sartre.</w:t>
            </w:r>
            <w:bookmarkEnd w:id="1"/>
          </w:p>
          <w:p w14:paraId="3EA035D6" w14:textId="77777777" w:rsidR="00D751EB" w:rsidRDefault="00D751EB" w:rsidP="00346A82">
            <w:r w:rsidRPr="00F1656A">
              <w:t>Heidegger’s relationship to modernism is simultaneously compl</w:t>
            </w:r>
            <w:r>
              <w:t>e</w:t>
            </w:r>
            <w:r w:rsidRPr="00F1656A">
              <w:t xml:space="preserve">mentary and conflicted. </w:t>
            </w:r>
            <w:r>
              <w:t>Fo</w:t>
            </w:r>
            <w:r w:rsidRPr="00F1656A">
              <w:t xml:space="preserve">llowing in the wake of </w:t>
            </w:r>
            <w:r>
              <w:t xml:space="preserve">Friedrich </w:t>
            </w:r>
            <w:r w:rsidRPr="00F1656A">
              <w:t xml:space="preserve">Nietzsche’s sweeping philosophical attack, </w:t>
            </w:r>
            <w:r>
              <w:t xml:space="preserve">Heidegger’s work </w:t>
            </w:r>
            <w:r w:rsidRPr="00F1656A">
              <w:t>looms large as one of the most important philosophical critiques of the western tradition</w:t>
            </w:r>
            <w:r>
              <w:t xml:space="preserve">, </w:t>
            </w:r>
            <w:r>
              <w:lastRenderedPageBreak/>
              <w:t xml:space="preserve">inspiring </w:t>
            </w:r>
            <w:r w:rsidRPr="00F1656A">
              <w:t xml:space="preserve">a wide-range of modernist and postmodern artists and theorists. </w:t>
            </w:r>
            <w:r>
              <w:t xml:space="preserve">Yet his </w:t>
            </w:r>
            <w:r w:rsidRPr="00F1656A">
              <w:t xml:space="preserve">mature </w:t>
            </w:r>
            <w:r>
              <w:t xml:space="preserve">work also exhibits </w:t>
            </w:r>
            <w:r w:rsidRPr="00F1656A">
              <w:t xml:space="preserve">a notable conservative streak that runs counter to </w:t>
            </w:r>
            <w:r>
              <w:t xml:space="preserve">some of </w:t>
            </w:r>
            <w:r w:rsidRPr="00F1656A">
              <w:t xml:space="preserve">the experimental and innovative thrust of modernist culture. </w:t>
            </w:r>
            <w:r>
              <w:t>Moreover, d</w:t>
            </w:r>
            <w:r w:rsidRPr="00F1656A">
              <w:t xml:space="preserve">espite its unparalleled creativity and inventiveness, modernism also retained elements of an unquestioned rationalism that Heidegger rigorously rejects. The pronounced </w:t>
            </w:r>
            <w:proofErr w:type="spellStart"/>
            <w:r w:rsidRPr="00F1656A">
              <w:t>Cartesianism</w:t>
            </w:r>
            <w:proofErr w:type="spellEnd"/>
            <w:r w:rsidRPr="00F1656A">
              <w:t xml:space="preserve"> of Le Corbusier and Ludwig </w:t>
            </w:r>
            <w:proofErr w:type="spellStart"/>
            <w:r w:rsidRPr="00F1656A">
              <w:t>Mies</w:t>
            </w:r>
            <w:proofErr w:type="spellEnd"/>
            <w:r w:rsidRPr="00F1656A">
              <w:t xml:space="preserve"> van der </w:t>
            </w:r>
            <w:proofErr w:type="spellStart"/>
            <w:r w:rsidRPr="00F1656A">
              <w:t>Rohe</w:t>
            </w:r>
            <w:proofErr w:type="spellEnd"/>
            <w:r w:rsidRPr="00F1656A">
              <w:t>, as well as the structuralist theories of L</w:t>
            </w:r>
            <w:r>
              <w:t>é</w:t>
            </w:r>
            <w:r w:rsidRPr="00F1656A">
              <w:t>vi</w:t>
            </w:r>
            <w:r>
              <w:t>-</w:t>
            </w:r>
            <w:r w:rsidRPr="00F1656A">
              <w:t xml:space="preserve">Strauss, is indicative of a form of modernist expression that is indelibly marred by essentialist preconceptions. For Heidegger, these modernist </w:t>
            </w:r>
            <w:proofErr w:type="spellStart"/>
            <w:r w:rsidRPr="00F1656A">
              <w:t>endeavours</w:t>
            </w:r>
            <w:proofErr w:type="spellEnd"/>
            <w:r w:rsidRPr="00F1656A">
              <w:t xml:space="preserve"> are uncritically embedded in a philosophical vision </w:t>
            </w:r>
            <w:r>
              <w:t>dating b</w:t>
            </w:r>
            <w:r w:rsidRPr="00F1656A">
              <w:t xml:space="preserve">ack to Plato’s preoccupation with conceiving a timeless intellectual and moral geometry. For Heidegger, the western obsession with order and abstractness reaches its apex with Descartes’ </w:t>
            </w:r>
            <w:proofErr w:type="spellStart"/>
            <w:r w:rsidRPr="00F1656A">
              <w:rPr>
                <w:i/>
                <w:iCs/>
              </w:rPr>
              <w:t>mathesis</w:t>
            </w:r>
            <w:proofErr w:type="spellEnd"/>
            <w:r w:rsidRPr="00F1656A">
              <w:rPr>
                <w:i/>
                <w:iCs/>
              </w:rPr>
              <w:t xml:space="preserve"> </w:t>
            </w:r>
            <w:proofErr w:type="spellStart"/>
            <w:r w:rsidRPr="00F1656A">
              <w:rPr>
                <w:i/>
                <w:iCs/>
              </w:rPr>
              <w:t>universalis</w:t>
            </w:r>
            <w:proofErr w:type="spellEnd"/>
            <w:r w:rsidRPr="00F1656A">
              <w:t xml:space="preserve"> </w:t>
            </w:r>
            <w:r>
              <w:t>–</w:t>
            </w:r>
            <w:r w:rsidRPr="00F1656A">
              <w:t xml:space="preserve"> the consummation of the rationalist dream for a grand unified theory of reality. Certain strands of modernism fail to recognize their own complicity with the western obsession with reason, perfect clarity and certainty.</w:t>
            </w:r>
          </w:p>
          <w:p w14:paraId="233E37E6" w14:textId="77777777" w:rsidR="00D751EB" w:rsidRDefault="00D751EB" w:rsidP="00346A82">
            <w:r w:rsidRPr="00F1656A">
              <w:t xml:space="preserve">As a consequence of his growing interest in mysticism, Heidegger’s reservations with modernity became accentuated over time. What may have begun as a focused critical concern with the Cartesian subject eventually turned into a stronger allergic reaction </w:t>
            </w:r>
            <w:r>
              <w:t xml:space="preserve">against the modern age </w:t>
            </w:r>
            <w:r w:rsidRPr="005562E9">
              <w:rPr>
                <w:i/>
              </w:rPr>
              <w:t xml:space="preserve">in </w:t>
            </w:r>
            <w:proofErr w:type="spellStart"/>
            <w:proofErr w:type="gramStart"/>
            <w:r w:rsidRPr="005562E9">
              <w:rPr>
                <w:i/>
              </w:rPr>
              <w:t>toto</w:t>
            </w:r>
            <w:proofErr w:type="spellEnd"/>
            <w:r>
              <w:t>.</w:t>
            </w:r>
            <w:proofErr w:type="gramEnd"/>
            <w:r>
              <w:t xml:space="preserve"> </w:t>
            </w:r>
            <w:r w:rsidRPr="00F1656A">
              <w:t xml:space="preserve">For the later Heidegger, the constant and incessant search for novelty that characterizes modernism is itself a symptom of an unbridled subjective will. From the 1940s onwards, even Nietzsche’s thought is held up as an example of human assertion and violence towards nature and the earth as a whole. Much of the anti-humanist thrust of the later Heidegger’s legacy left its mark on an entire generation of mostly French post-structuralist thinkers, including Michel Foucault, Jacques Derrida, Jean-Francois </w:t>
            </w:r>
            <w:proofErr w:type="spellStart"/>
            <w:r w:rsidRPr="00F1656A">
              <w:t>Lyotard</w:t>
            </w:r>
            <w:proofErr w:type="spellEnd"/>
            <w:r w:rsidRPr="00F1656A">
              <w:t xml:space="preserve">, Philippe </w:t>
            </w:r>
            <w:proofErr w:type="spellStart"/>
            <w:r w:rsidRPr="00F1656A">
              <w:t>Lacoue-Labarthe</w:t>
            </w:r>
            <w:proofErr w:type="spellEnd"/>
            <w:r w:rsidRPr="00F1656A">
              <w:t xml:space="preserve"> and Jean-Luc Nancy. While embracing certain aspects of his radical critique of western </w:t>
            </w:r>
            <w:r>
              <w:t>thought</w:t>
            </w:r>
            <w:r w:rsidRPr="00F1656A">
              <w:t xml:space="preserve">, </w:t>
            </w:r>
            <w:r>
              <w:t xml:space="preserve">these authors </w:t>
            </w:r>
            <w:r w:rsidRPr="00F1656A">
              <w:t xml:space="preserve">nevertheless </w:t>
            </w:r>
            <w:r>
              <w:t>have</w:t>
            </w:r>
            <w:r w:rsidRPr="00F1656A">
              <w:t xml:space="preserve"> kept </w:t>
            </w:r>
            <w:r>
              <w:t>their</w:t>
            </w:r>
            <w:r w:rsidRPr="00F1656A">
              <w:t xml:space="preserve"> distance from the more deeply conservative undercurrents in Heidegger’s later philosophy</w:t>
            </w:r>
            <w:r>
              <w:t xml:space="preserve"> and have also criticized Heidegger’s quiet complicity with and sympathies for the Nazi regime</w:t>
            </w:r>
            <w:r w:rsidRPr="00F1656A">
              <w:t>.</w:t>
            </w:r>
          </w:p>
          <w:p w14:paraId="24F339BD" w14:textId="77777777" w:rsidR="00D751EB" w:rsidRDefault="00D751EB" w:rsidP="00346A82">
            <w:pPr>
              <w:pStyle w:val="Heading1"/>
            </w:pPr>
            <w:r>
              <w:t>List of works</w:t>
            </w:r>
          </w:p>
          <w:p w14:paraId="21FAD091" w14:textId="77777777" w:rsidR="00D751EB" w:rsidRDefault="00D751EB" w:rsidP="00346A82">
            <w:proofErr w:type="spellStart"/>
            <w:r w:rsidRPr="00E9572F">
              <w:rPr>
                <w:i/>
              </w:rPr>
              <w:t>Sein</w:t>
            </w:r>
            <w:proofErr w:type="spellEnd"/>
            <w:r w:rsidRPr="00E9572F">
              <w:rPr>
                <w:i/>
              </w:rPr>
              <w:t xml:space="preserve"> und </w:t>
            </w:r>
            <w:proofErr w:type="spellStart"/>
            <w:r w:rsidRPr="00E9572F">
              <w:rPr>
                <w:i/>
              </w:rPr>
              <w:t>Zeit</w:t>
            </w:r>
            <w:proofErr w:type="spellEnd"/>
            <w:r>
              <w:t xml:space="preserve">, </w:t>
            </w:r>
            <w:proofErr w:type="spellStart"/>
            <w:r w:rsidRPr="00E9572F">
              <w:rPr>
                <w:bCs/>
              </w:rPr>
              <w:t>Tübingen</w:t>
            </w:r>
            <w:proofErr w:type="spellEnd"/>
            <w:r>
              <w:t>: Max</w:t>
            </w:r>
            <w:r w:rsidRPr="00E9572F">
              <w:t xml:space="preserve"> Niemeyer</w:t>
            </w:r>
            <w:r>
              <w:t xml:space="preserve"> </w:t>
            </w:r>
            <w:proofErr w:type="spellStart"/>
            <w:r>
              <w:t>Verlag</w:t>
            </w:r>
            <w:proofErr w:type="spellEnd"/>
            <w:r w:rsidRPr="00E9572F">
              <w:t xml:space="preserve">; trans. J. </w:t>
            </w:r>
            <w:proofErr w:type="spellStart"/>
            <w:r w:rsidRPr="00E9572F">
              <w:t>Macquarrie</w:t>
            </w:r>
            <w:proofErr w:type="spellEnd"/>
            <w:r w:rsidRPr="00E9572F">
              <w:t xml:space="preserve"> and E.</w:t>
            </w:r>
            <w:r w:rsidRPr="00F1656A">
              <w:t xml:space="preserve"> Robinson</w:t>
            </w:r>
            <w:r>
              <w:t xml:space="preserve"> as</w:t>
            </w:r>
            <w:r w:rsidRPr="00F1656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Being and Time, </w:t>
            </w:r>
            <w:r w:rsidRPr="00F1656A">
              <w:t>Oxford: Blackwell, 1995.</w:t>
            </w:r>
            <w:r w:rsidR="00346A82" w:rsidRPr="00E9572F">
              <w:t xml:space="preserve"> </w:t>
            </w:r>
            <w:r w:rsidR="00346A82" w:rsidRPr="00E9572F">
              <w:t>(1927)</w:t>
            </w:r>
          </w:p>
          <w:p w14:paraId="2E201A67" w14:textId="77777777" w:rsidR="00D751EB" w:rsidRPr="00E9572F" w:rsidRDefault="00D751EB" w:rsidP="00346A82">
            <w:proofErr w:type="spellStart"/>
            <w:r w:rsidRPr="00E9572F">
              <w:rPr>
                <w:bCs/>
                <w:i/>
                <w:iCs/>
              </w:rPr>
              <w:t>Gelassenheit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Cs/>
              </w:rPr>
              <w:t>Pfullingen</w:t>
            </w:r>
            <w:proofErr w:type="spellEnd"/>
            <w:r>
              <w:rPr>
                <w:iCs/>
              </w:rPr>
              <w:t xml:space="preserve">: </w:t>
            </w:r>
            <w:proofErr w:type="spellStart"/>
            <w:r>
              <w:rPr>
                <w:iCs/>
              </w:rPr>
              <w:t>Giinther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Neske</w:t>
            </w:r>
            <w:proofErr w:type="spellEnd"/>
            <w:r>
              <w:rPr>
                <w:iCs/>
              </w:rPr>
              <w:t xml:space="preserve">; trans. </w:t>
            </w:r>
            <w:r w:rsidRPr="00E9572F">
              <w:t>J. M. Anderson and E. H. Freund</w:t>
            </w:r>
            <w:r>
              <w:t xml:space="preserve"> as</w:t>
            </w:r>
            <w:r w:rsidRPr="00E9572F">
              <w:rPr>
                <w:i/>
                <w:iCs/>
              </w:rPr>
              <w:t xml:space="preserve"> Discourse on Thinking,</w:t>
            </w:r>
            <w:r w:rsidRPr="00E9572F">
              <w:t xml:space="preserve"> New York: Harper and Row,</w:t>
            </w:r>
            <w:r w:rsidRPr="00F1656A">
              <w:t xml:space="preserve"> 1966</w:t>
            </w:r>
            <w:r>
              <w:t>.</w:t>
            </w:r>
            <w:r w:rsidR="00346A82">
              <w:t xml:space="preserve"> </w:t>
            </w:r>
            <w:r w:rsidR="00346A82" w:rsidRPr="00E9572F">
              <w:rPr>
                <w:iCs/>
              </w:rPr>
              <w:t>(1959)</w:t>
            </w:r>
          </w:p>
          <w:p w14:paraId="20A19F16" w14:textId="77777777" w:rsidR="003F0D73" w:rsidRPr="00346A82" w:rsidRDefault="00D751EB" w:rsidP="00346A82">
            <w:r w:rsidRPr="00F1656A">
              <w:rPr>
                <w:i/>
                <w:iCs/>
              </w:rPr>
              <w:t>Nietzsche</w:t>
            </w:r>
            <w:r>
              <w:t xml:space="preserve">, </w:t>
            </w:r>
            <w:proofErr w:type="spellStart"/>
            <w:r>
              <w:t>Pfullingen</w:t>
            </w:r>
            <w:proofErr w:type="spellEnd"/>
            <w:r>
              <w:t xml:space="preserve">, </w:t>
            </w:r>
            <w:proofErr w:type="spellStart"/>
            <w:r>
              <w:t>Giinther</w:t>
            </w:r>
            <w:proofErr w:type="spellEnd"/>
            <w:r>
              <w:t xml:space="preserve"> </w:t>
            </w:r>
            <w:proofErr w:type="spellStart"/>
            <w:r>
              <w:t>Neske</w:t>
            </w:r>
            <w:proofErr w:type="spellEnd"/>
            <w:r>
              <w:t xml:space="preserve">, </w:t>
            </w:r>
            <w:proofErr w:type="gramStart"/>
            <w:r>
              <w:t>2</w:t>
            </w:r>
            <w:proofErr w:type="gramEnd"/>
            <w:r>
              <w:t xml:space="preserve"> </w:t>
            </w:r>
            <w:proofErr w:type="spellStart"/>
            <w:r>
              <w:t>vols</w:t>
            </w:r>
            <w:proofErr w:type="spellEnd"/>
            <w:r>
              <w:t xml:space="preserve">, trans. F. </w:t>
            </w:r>
            <w:proofErr w:type="spellStart"/>
            <w:r>
              <w:t>Krell</w:t>
            </w:r>
            <w:proofErr w:type="spellEnd"/>
            <w:r>
              <w:t xml:space="preserve"> as </w:t>
            </w:r>
            <w:r w:rsidRPr="000721F0">
              <w:rPr>
                <w:i/>
              </w:rPr>
              <w:t>Nietzsche</w:t>
            </w:r>
            <w:r>
              <w:t>, New York: Harper and Row, 1991, 4 vols.</w:t>
            </w:r>
            <w:r w:rsidR="00346A82">
              <w:t xml:space="preserve"> </w:t>
            </w:r>
            <w:r w:rsidR="00346A82">
              <w:rPr>
                <w:iCs/>
              </w:rPr>
              <w:t>(1961)</w:t>
            </w:r>
          </w:p>
        </w:tc>
      </w:tr>
      <w:tr w:rsidR="003235A7" w:rsidRPr="008B67AA" w14:paraId="798AEE2C" w14:textId="77777777" w:rsidTr="008B67AA">
        <w:tc>
          <w:tcPr>
            <w:tcW w:w="9016" w:type="dxa"/>
            <w:shd w:val="clear" w:color="auto" w:fill="auto"/>
          </w:tcPr>
          <w:p w14:paraId="64E2C6CE" w14:textId="77777777" w:rsidR="003235A7" w:rsidRPr="008B67AA" w:rsidRDefault="003235A7" w:rsidP="00346A82">
            <w:r w:rsidRPr="008B67AA">
              <w:rPr>
                <w:u w:val="single"/>
              </w:rPr>
              <w:lastRenderedPageBreak/>
              <w:t>Further reading</w:t>
            </w:r>
            <w:r w:rsidRPr="008B67AA">
              <w:t>:</w:t>
            </w:r>
          </w:p>
          <w:p w14:paraId="6AF1A7B9" w14:textId="77777777" w:rsidR="00F314E2" w:rsidRDefault="00346A82" w:rsidP="00346A82">
            <w:sdt>
              <w:sdtPr>
                <w:id w:val="1291869474"/>
                <w:citation/>
              </w:sdtPr>
              <w:sdtEndPr/>
              <w:sdtContent>
                <w:r w:rsidR="00D7598B">
                  <w:fldChar w:fldCharType="begin"/>
                </w:r>
                <w:r>
                  <w:rPr>
                    <w:lang w:val="en-CA"/>
                  </w:rPr>
                  <w:instrText xml:space="preserve">CITATION Pip91 \l 4105 </w:instrText>
                </w:r>
                <w:r w:rsidR="00D7598B">
                  <w:fldChar w:fldCharType="separate"/>
                </w:r>
                <w:r w:rsidRPr="00346A82">
                  <w:rPr>
                    <w:noProof/>
                    <w:lang w:val="en-CA"/>
                  </w:rPr>
                  <w:t>(Pippin)</w:t>
                </w:r>
                <w:r w:rsidR="00D7598B">
                  <w:fldChar w:fldCharType="end"/>
                </w:r>
              </w:sdtContent>
            </w:sdt>
          </w:p>
          <w:p w14:paraId="53BC4AB5" w14:textId="77777777" w:rsidR="003235A7" w:rsidRPr="008B67AA" w:rsidRDefault="00346A82" w:rsidP="00346A82">
            <w:sdt>
              <w:sdtPr>
                <w:id w:val="-1461953090"/>
                <w:citation/>
              </w:sdtPr>
              <w:sdtEndPr/>
              <w:sdtContent>
                <w:bookmarkStart w:id="2" w:name="_GoBack"/>
                <w:r w:rsidR="00F314E2">
                  <w:fldChar w:fldCharType="begin"/>
                </w:r>
                <w:r>
                  <w:rPr>
                    <w:lang w:val="en-CA"/>
                  </w:rPr>
                  <w:instrText xml:space="preserve">CITATION Zim90 \l 4105 </w:instrText>
                </w:r>
                <w:r w:rsidR="00F314E2">
                  <w:fldChar w:fldCharType="separate"/>
                </w:r>
                <w:r w:rsidRPr="00346A82">
                  <w:rPr>
                    <w:noProof/>
                    <w:lang w:val="en-CA"/>
                  </w:rPr>
                  <w:t>(Zimmerman)</w:t>
                </w:r>
                <w:r w:rsidR="00F314E2">
                  <w:fldChar w:fldCharType="end"/>
                </w:r>
                <w:bookmarkEnd w:id="2"/>
              </w:sdtContent>
            </w:sdt>
          </w:p>
        </w:tc>
      </w:tr>
    </w:tbl>
    <w:p w14:paraId="61E007D1" w14:textId="77777777" w:rsidR="00C27FAB" w:rsidRPr="00F36937" w:rsidRDefault="00C27FAB" w:rsidP="00346A82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oline Winter" w:date="2016-04-04T22:14:00Z" w:initials="CW">
    <w:p w14:paraId="6A98C440" w14:textId="77777777" w:rsidR="00346A82" w:rsidRDefault="00346A82">
      <w:pPr>
        <w:pStyle w:val="CommentText"/>
      </w:pPr>
      <w:r>
        <w:rPr>
          <w:rStyle w:val="CommentReference"/>
        </w:rPr>
        <w:annotationRef/>
      </w:r>
      <w:r>
        <w:t>Styles are not sticking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8B7E7" w14:textId="77777777" w:rsidR="004F66C4" w:rsidRDefault="004F66C4" w:rsidP="007A0D55">
      <w:pPr>
        <w:spacing w:after="0" w:line="240" w:lineRule="auto"/>
      </w:pPr>
      <w:r>
        <w:separator/>
      </w:r>
    </w:p>
  </w:endnote>
  <w:endnote w:type="continuationSeparator" w:id="0">
    <w:p w14:paraId="48528BC4" w14:textId="77777777" w:rsidR="004F66C4" w:rsidRDefault="004F66C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93517" w14:textId="77777777" w:rsidR="004F66C4" w:rsidRDefault="004F66C4" w:rsidP="007A0D55">
      <w:pPr>
        <w:spacing w:after="0" w:line="240" w:lineRule="auto"/>
      </w:pPr>
      <w:r>
        <w:separator/>
      </w:r>
    </w:p>
  </w:footnote>
  <w:footnote w:type="continuationSeparator" w:id="0">
    <w:p w14:paraId="5C21E621" w14:textId="77777777" w:rsidR="004F66C4" w:rsidRDefault="004F66C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ACAF5" w14:textId="77777777" w:rsidR="007A0D55" w:rsidRDefault="007A0D55">
    <w:pPr>
      <w:pStyle w:val="Header"/>
    </w:pPr>
    <w:r w:rsidRPr="008B67AA">
      <w:rPr>
        <w:b/>
        <w:color w:val="7F7F7F"/>
      </w:rPr>
      <w:t>Taylor &amp; Francis</w:t>
    </w:r>
    <w:r w:rsidRPr="008B67AA">
      <w:rPr>
        <w:color w:val="7F7F7F"/>
      </w:rPr>
      <w:t xml:space="preserve"> – </w:t>
    </w:r>
    <w:proofErr w:type="spellStart"/>
    <w:r w:rsidRPr="008B67AA">
      <w:rPr>
        <w:i/>
        <w:color w:val="7F7F7F"/>
      </w:rPr>
      <w:t>Encyclopedia</w:t>
    </w:r>
    <w:proofErr w:type="spellEnd"/>
    <w:r w:rsidRPr="008B67AA">
      <w:rPr>
        <w:i/>
        <w:color w:val="7F7F7F"/>
      </w:rPr>
      <w:t xml:space="preserve"> of Modernism</w:t>
    </w:r>
  </w:p>
  <w:p w14:paraId="2F78E59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A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6A82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66C4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2444"/>
    <w:rsid w:val="00780D95"/>
    <w:rsid w:val="00780DC7"/>
    <w:rsid w:val="007A0D55"/>
    <w:rsid w:val="007B3377"/>
    <w:rsid w:val="007E5F44"/>
    <w:rsid w:val="00821DE3"/>
    <w:rsid w:val="00846CE1"/>
    <w:rsid w:val="008A5B87"/>
    <w:rsid w:val="008B67A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6D4F"/>
    <w:rsid w:val="00BC39C9"/>
    <w:rsid w:val="00BE5BF7"/>
    <w:rsid w:val="00BF40E1"/>
    <w:rsid w:val="00C27FAB"/>
    <w:rsid w:val="00C358D4"/>
    <w:rsid w:val="00C6296B"/>
    <w:rsid w:val="00CC586D"/>
    <w:rsid w:val="00CE5CE8"/>
    <w:rsid w:val="00CF1542"/>
    <w:rsid w:val="00CF3EC5"/>
    <w:rsid w:val="00D656DA"/>
    <w:rsid w:val="00D751EB"/>
    <w:rsid w:val="00D7598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14E2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929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NormalWeb">
    <w:name w:val="Normal (Web)"/>
    <w:basedOn w:val="Normal"/>
    <w:uiPriority w:val="99"/>
    <w:unhideWhenUsed/>
    <w:rsid w:val="00D751EB"/>
    <w:pPr>
      <w:spacing w:before="100" w:beforeAutospacing="1" w:after="100" w:afterAutospacing="1" w:line="240" w:lineRule="auto"/>
    </w:pPr>
    <w:rPr>
      <w:rFonts w:ascii="Times" w:eastAsia="MS Mincho" w:hAnsi="Times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346A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46A8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A82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6A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A82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46A8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82"/>
    <w:rPr>
      <w:rFonts w:ascii="Lucida Grande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NormalWeb">
    <w:name w:val="Normal (Web)"/>
    <w:basedOn w:val="Normal"/>
    <w:uiPriority w:val="99"/>
    <w:unhideWhenUsed/>
    <w:rsid w:val="00D751EB"/>
    <w:pPr>
      <w:spacing w:before="100" w:beforeAutospacing="1" w:after="100" w:afterAutospacing="1" w:line="240" w:lineRule="auto"/>
    </w:pPr>
    <w:rPr>
      <w:rFonts w:ascii="Times" w:eastAsia="MS Mincho" w:hAnsi="Times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346A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46A8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A82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6A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A82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46A8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82"/>
    <w:rPr>
      <w:rFonts w:ascii="Lucida Grande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Pip91</b:Tag>
    <b:SourceType>Book</b:SourceType>
    <b:Guid>{9E0B8952-601B-D441-8B57-7FEAD5267C6B}</b:Guid>
    <b:Author>
      <b:Author>
        <b:NameList>
          <b:Person>
            <b:Last>Pippin</b:Last>
            <b:First>Robert</b:First>
            <b:Middle>B.</b:Middle>
          </b:Person>
        </b:NameList>
      </b:Author>
    </b:Author>
    <b:Title>Modernism as a Philosophical Problem: On the Dissatisfactions of European High Culture</b:Title>
    <b:Year>1991</b:Year>
    <b:City>Oxford</b:City>
    <b:Publisher>Basil Blackwell</b:Publisher>
    <b:RefOrder>1</b:RefOrder>
  </b:Source>
  <b:Source>
    <b:Tag>Zim90</b:Tag>
    <b:SourceType>Book</b:SourceType>
    <b:Guid>{1599F15D-9A84-D04F-A977-C30E87E6D9CE}</b:Guid>
    <b:Author>
      <b:Author>
        <b:NameList>
          <b:Person>
            <b:Last>Zimmerman</b:Last>
            <b:First>Michael</b:First>
            <b:Middle>E.</b:Middle>
          </b:Person>
        </b:NameList>
      </b:Author>
    </b:Author>
    <b:Title>Heidegger's Confrontation with Modernity: Technology, Politics, and Art</b:Title>
    <b:Year>1990</b:Year>
    <b:City>Bloomington</b:City>
    <b:Publisher>Indiana UP</b:Publisher>
    <b:RefOrder>2</b:RefOrder>
  </b:Source>
</b:Sources>
</file>

<file path=customXml/itemProps1.xml><?xml version="1.0" encoding="utf-8"?>
<ds:datastoreItem xmlns:ds="http://schemas.openxmlformats.org/officeDocument/2006/customXml" ds:itemID="{E1D2ECA1-793C-784F-938A-DCC208BA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9</TotalTime>
  <Pages>2</Pages>
  <Words>830</Words>
  <Characters>4737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4</cp:revision>
  <dcterms:created xsi:type="dcterms:W3CDTF">2016-01-23T20:58:00Z</dcterms:created>
  <dcterms:modified xsi:type="dcterms:W3CDTF">2016-04-05T05:17:00Z</dcterms:modified>
</cp:coreProperties>
</file>