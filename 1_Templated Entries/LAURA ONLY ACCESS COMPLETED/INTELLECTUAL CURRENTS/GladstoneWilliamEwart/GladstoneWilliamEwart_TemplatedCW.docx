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6C2E54" w14:textId="77777777" w:rsidTr="00922950">
        <w:tc>
          <w:tcPr>
            <w:tcW w:w="491" w:type="dxa"/>
            <w:vMerge w:val="restart"/>
            <w:shd w:val="clear" w:color="auto" w:fill="A6A6A6" w:themeFill="background1" w:themeFillShade="A6"/>
            <w:textDirection w:val="btLr"/>
          </w:tcPr>
          <w:p w14:paraId="059FAF0E"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E42BF44D01C74740B28E09206084F28E"/>
            </w:placeholder>
            <w:showingPlcHdr/>
            <w:dropDownList>
              <w:listItem w:displayText="Dr." w:value="Dr."/>
              <w:listItem w:displayText="Prof." w:value="Prof."/>
            </w:dropDownList>
          </w:sdtPr>
          <w:sdtContent>
            <w:tc>
              <w:tcPr>
                <w:tcW w:w="1259" w:type="dxa"/>
              </w:tcPr>
              <w:p w14:paraId="5A0B53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DF051A84A0C45B8C5B36AC9538EC8"/>
            </w:placeholder>
            <w:text/>
          </w:sdtPr>
          <w:sdtContent>
            <w:tc>
              <w:tcPr>
                <w:tcW w:w="2073" w:type="dxa"/>
              </w:tcPr>
              <w:p w14:paraId="7F9A9D49" w14:textId="77777777" w:rsidR="00B574C9" w:rsidRDefault="000B7FAB" w:rsidP="000B7FAB">
                <w:r>
                  <w:t>Alexandra</w:t>
                </w:r>
              </w:p>
            </w:tc>
          </w:sdtContent>
        </w:sdt>
        <w:sdt>
          <w:sdtPr>
            <w:alias w:val="Middle name"/>
            <w:tag w:val="authorMiddleName"/>
            <w:id w:val="-2076034781"/>
            <w:placeholder>
              <w:docPart w:val="90E5478A74A7284BA9DB3C5D893F554D"/>
            </w:placeholder>
            <w:text/>
          </w:sdtPr>
          <w:sdtContent>
            <w:tc>
              <w:tcPr>
                <w:tcW w:w="2551" w:type="dxa"/>
              </w:tcPr>
              <w:p w14:paraId="6990F41A" w14:textId="77777777" w:rsidR="00B574C9" w:rsidRDefault="000B7FAB" w:rsidP="000B7FAB">
                <w:proofErr w:type="spellStart"/>
                <w:r>
                  <w:t>Gerena</w:t>
                </w:r>
                <w:proofErr w:type="spellEnd"/>
              </w:p>
            </w:tc>
          </w:sdtContent>
        </w:sdt>
        <w:sdt>
          <w:sdtPr>
            <w:alias w:val="Last name"/>
            <w:tag w:val="authorLastName"/>
            <w:id w:val="-1088529830"/>
            <w:placeholder>
              <w:docPart w:val="AA9EE89A6EF9B240BA0B54EA5F62126C"/>
            </w:placeholder>
            <w:text/>
          </w:sdtPr>
          <w:sdtContent>
            <w:tc>
              <w:tcPr>
                <w:tcW w:w="2642" w:type="dxa"/>
              </w:tcPr>
              <w:p w14:paraId="78F16993" w14:textId="77777777" w:rsidR="00B574C9" w:rsidRDefault="000B7FAB" w:rsidP="000B7FAB">
                <w:proofErr w:type="spellStart"/>
                <w:r>
                  <w:t>Cubbon</w:t>
                </w:r>
                <w:proofErr w:type="spellEnd"/>
              </w:p>
            </w:tc>
          </w:sdtContent>
        </w:sdt>
      </w:tr>
      <w:tr w:rsidR="00B574C9" w14:paraId="6B4C3B12" w14:textId="77777777" w:rsidTr="001A6A06">
        <w:trPr>
          <w:trHeight w:val="986"/>
        </w:trPr>
        <w:tc>
          <w:tcPr>
            <w:tcW w:w="491" w:type="dxa"/>
            <w:vMerge/>
            <w:shd w:val="clear" w:color="auto" w:fill="A6A6A6" w:themeFill="background1" w:themeFillShade="A6"/>
          </w:tcPr>
          <w:p w14:paraId="313A2528" w14:textId="77777777" w:rsidR="00B574C9" w:rsidRPr="001A6A06" w:rsidRDefault="00B574C9" w:rsidP="00CF1542">
            <w:pPr>
              <w:jc w:val="center"/>
              <w:rPr>
                <w:b/>
                <w:color w:val="FFFFFF" w:themeColor="background1"/>
              </w:rPr>
            </w:pPr>
          </w:p>
        </w:tc>
        <w:sdt>
          <w:sdtPr>
            <w:alias w:val="Biography"/>
            <w:tag w:val="authorBiography"/>
            <w:id w:val="938807824"/>
            <w:placeholder>
              <w:docPart w:val="772A00595299F04B8384BC49A0C4A118"/>
            </w:placeholder>
            <w:showingPlcHdr/>
          </w:sdtPr>
          <w:sdtContent>
            <w:tc>
              <w:tcPr>
                <w:tcW w:w="8525" w:type="dxa"/>
                <w:gridSpan w:val="4"/>
              </w:tcPr>
              <w:p w14:paraId="1EB044CD" w14:textId="77777777" w:rsidR="00B574C9" w:rsidRDefault="00B574C9" w:rsidP="00922950">
                <w:r>
                  <w:rPr>
                    <w:rStyle w:val="PlaceholderText"/>
                  </w:rPr>
                  <w:t>[Enter your biography]</w:t>
                </w:r>
              </w:p>
            </w:tc>
          </w:sdtContent>
        </w:sdt>
      </w:tr>
      <w:tr w:rsidR="00B574C9" w14:paraId="4AD21CBF" w14:textId="77777777" w:rsidTr="001A6A06">
        <w:trPr>
          <w:trHeight w:val="986"/>
        </w:trPr>
        <w:tc>
          <w:tcPr>
            <w:tcW w:w="491" w:type="dxa"/>
            <w:vMerge/>
            <w:shd w:val="clear" w:color="auto" w:fill="A6A6A6" w:themeFill="background1" w:themeFillShade="A6"/>
          </w:tcPr>
          <w:p w14:paraId="66831022" w14:textId="77777777" w:rsidR="00B574C9" w:rsidRPr="001A6A06" w:rsidRDefault="00B574C9" w:rsidP="00CF1542">
            <w:pPr>
              <w:jc w:val="center"/>
              <w:rPr>
                <w:b/>
                <w:color w:val="FFFFFF" w:themeColor="background1"/>
              </w:rPr>
            </w:pPr>
          </w:p>
        </w:tc>
        <w:sdt>
          <w:sdtPr>
            <w:alias w:val="Affiliation"/>
            <w:tag w:val="affiliation"/>
            <w:id w:val="2012937915"/>
            <w:placeholder>
              <w:docPart w:val="C070894089B55A47A49BE0A0B929A722"/>
            </w:placeholder>
            <w:text/>
          </w:sdtPr>
          <w:sdtContent>
            <w:tc>
              <w:tcPr>
                <w:tcW w:w="8525" w:type="dxa"/>
                <w:gridSpan w:val="4"/>
              </w:tcPr>
              <w:p w14:paraId="4D0EC616" w14:textId="77777777" w:rsidR="00B574C9" w:rsidRDefault="000B7FAB" w:rsidP="000B7FAB">
                <w:r>
                  <w:t>University of California, Los Angeles</w:t>
                </w:r>
              </w:p>
            </w:tc>
          </w:sdtContent>
        </w:sdt>
      </w:tr>
    </w:tbl>
    <w:p w14:paraId="79A5B4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CE4EE4" w14:textId="77777777" w:rsidTr="00244BB0">
        <w:tc>
          <w:tcPr>
            <w:tcW w:w="9016" w:type="dxa"/>
            <w:shd w:val="clear" w:color="auto" w:fill="A6A6A6" w:themeFill="background1" w:themeFillShade="A6"/>
            <w:tcMar>
              <w:top w:w="113" w:type="dxa"/>
              <w:bottom w:w="113" w:type="dxa"/>
            </w:tcMar>
          </w:tcPr>
          <w:p w14:paraId="651099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B7D711" w14:textId="77777777" w:rsidTr="003F0D73">
        <w:sdt>
          <w:sdtPr>
            <w:alias w:val="Article headword"/>
            <w:tag w:val="articleHeadword"/>
            <w:id w:val="-361440020"/>
            <w:placeholder>
              <w:docPart w:val="C8B94209B8811B4EAF05032ABBB22518"/>
            </w:placeholder>
            <w:text/>
          </w:sdtPr>
          <w:sdtContent>
            <w:tc>
              <w:tcPr>
                <w:tcW w:w="9016" w:type="dxa"/>
                <w:tcMar>
                  <w:top w:w="113" w:type="dxa"/>
                  <w:bottom w:w="113" w:type="dxa"/>
                </w:tcMar>
              </w:tcPr>
              <w:p w14:paraId="2DB54F81" w14:textId="77777777" w:rsidR="003F0D73" w:rsidRPr="00FB589A" w:rsidRDefault="000B7FAB" w:rsidP="000B7FAB">
                <w:r>
                  <w:t xml:space="preserve">Gladstone, William </w:t>
                </w:r>
                <w:proofErr w:type="spellStart"/>
                <w:r>
                  <w:t>Ewart</w:t>
                </w:r>
                <w:proofErr w:type="spellEnd"/>
                <w:r>
                  <w:t xml:space="preserve"> (December 29, 1809–May 19, 1898)</w:t>
                </w:r>
              </w:p>
            </w:tc>
          </w:sdtContent>
        </w:sdt>
      </w:tr>
      <w:tr w:rsidR="00464699" w14:paraId="3D13EABA" w14:textId="77777777" w:rsidTr="000B7FAB">
        <w:sdt>
          <w:sdtPr>
            <w:alias w:val="Variant headwords"/>
            <w:tag w:val="variantHeadwords"/>
            <w:id w:val="173464402"/>
            <w:placeholder>
              <w:docPart w:val="64B7D949E92B414195D256FCA0D8BA81"/>
            </w:placeholder>
            <w:showingPlcHdr/>
          </w:sdtPr>
          <w:sdtContent>
            <w:tc>
              <w:tcPr>
                <w:tcW w:w="9016" w:type="dxa"/>
                <w:tcMar>
                  <w:top w:w="113" w:type="dxa"/>
                  <w:bottom w:w="113" w:type="dxa"/>
                </w:tcMar>
              </w:tcPr>
              <w:p w14:paraId="6AC25A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FA5217" w14:textId="77777777" w:rsidTr="003F0D73">
        <w:sdt>
          <w:sdtPr>
            <w:alias w:val="Abstract"/>
            <w:tag w:val="abstract"/>
            <w:id w:val="-635871867"/>
            <w:placeholder>
              <w:docPart w:val="E5C04B771B31F447AC168649B81F98E3"/>
            </w:placeholder>
          </w:sdtPr>
          <w:sdtContent>
            <w:tc>
              <w:tcPr>
                <w:tcW w:w="9016" w:type="dxa"/>
                <w:tcMar>
                  <w:top w:w="113" w:type="dxa"/>
                  <w:bottom w:w="113" w:type="dxa"/>
                </w:tcMar>
              </w:tcPr>
              <w:p w14:paraId="4020C753" w14:textId="77777777" w:rsidR="002E3CF6" w:rsidRDefault="002E3CF6" w:rsidP="002E3CF6">
                <w:r w:rsidRPr="00C94753">
                  <w:t xml:space="preserve">William Gladstone was a British politician who served as Prime Minister four times during his career, his first premiership lasting from 1868 until 1874. He was educated at Eton College and Christ Church, Oxford, from which he graduated in 1831. </w:t>
                </w:r>
              </w:p>
              <w:p w14:paraId="448B8841" w14:textId="77777777" w:rsidR="002E3CF6" w:rsidRDefault="002E3CF6" w:rsidP="002E3CF6"/>
              <w:p w14:paraId="37F6FBEE" w14:textId="77777777" w:rsidR="002E3CF6" w:rsidRDefault="002E3CF6" w:rsidP="002E3CF6">
                <w:r w:rsidRPr="00C94753">
                  <w:t>Gladstone began his political career in Parliament in 1832 as a High Tory, but he became a member of the Libe</w:t>
                </w:r>
                <w:r>
                  <w:t>ral Party in 1859 after being appointed</w:t>
                </w:r>
                <w:r w:rsidRPr="00C94753">
                  <w:t xml:space="preserve"> Chancellor of the Exchequer under Lord </w:t>
                </w:r>
                <w:proofErr w:type="spellStart"/>
                <w:r w:rsidRPr="00C94753">
                  <w:t>Palmerston</w:t>
                </w:r>
                <w:proofErr w:type="spellEnd"/>
                <w:r w:rsidRPr="00C94753">
                  <w:t xml:space="preserve">. His chancellorship resulted in such legislation as the Exchequer and Audit Act of 1866. During the 1860s and 1870s Gladstone’s domestic policies advocated </w:t>
                </w:r>
                <w:r>
                  <w:t>‘</w:t>
                </w:r>
                <w:r w:rsidRPr="00C94753">
                  <w:t>civic individuality</w:t>
                </w:r>
                <w:r>
                  <w:t>’,</w:t>
                </w:r>
                <w:r w:rsidRPr="00C94753">
                  <w:t xml:space="preserve"> while his foreign policy was anti-imperialist and </w:t>
                </w:r>
                <w:proofErr w:type="spellStart"/>
                <w:r w:rsidRPr="00C94753">
                  <w:t>favorable</w:t>
                </w:r>
                <w:proofErr w:type="spellEnd"/>
                <w:r w:rsidRPr="00C94753">
                  <w:t xml:space="preserve"> to</w:t>
                </w:r>
                <w:r>
                  <w:t xml:space="preserve"> Irish</w:t>
                </w:r>
                <w:r w:rsidRPr="00C94753">
                  <w:t xml:space="preserve"> Home Rule. </w:t>
                </w:r>
                <w:r>
                  <w:t>His views on empire stood in stark contrast to those of his political rival, the Conservative Prime Minister Benjamin Disraeli, who supported imperial expansion in the Middle East and Central Asia. Gladstone</w:t>
                </w:r>
                <w:r w:rsidRPr="00C94753">
                  <w:t xml:space="preserve"> famously denounced the Ottoman Empire’s repression of the Bulgarian April uprising in the 1876 pamphlet </w:t>
                </w:r>
                <w:r w:rsidRPr="00C94753">
                  <w:rPr>
                    <w:i/>
                  </w:rPr>
                  <w:t>Bulgarian Horrors and the Question of the East</w:t>
                </w:r>
                <w:r w:rsidRPr="00C94753">
                  <w:t xml:space="preserve">. </w:t>
                </w:r>
              </w:p>
              <w:p w14:paraId="192BBCE5" w14:textId="77777777" w:rsidR="00E85A05" w:rsidRDefault="00E85A05" w:rsidP="00E85A05"/>
            </w:tc>
          </w:sdtContent>
        </w:sdt>
      </w:tr>
      <w:tr w:rsidR="003F0D73" w14:paraId="37786268" w14:textId="77777777" w:rsidTr="003F0D73">
        <w:sdt>
          <w:sdtPr>
            <w:alias w:val="Article text"/>
            <w:tag w:val="articleText"/>
            <w:id w:val="634067588"/>
            <w:placeholder>
              <w:docPart w:val="2F86EC3D32572E4AB7AFAEA0DAB3A571"/>
            </w:placeholder>
          </w:sdtPr>
          <w:sdtContent>
            <w:tc>
              <w:tcPr>
                <w:tcW w:w="9016" w:type="dxa"/>
                <w:tcMar>
                  <w:top w:w="113" w:type="dxa"/>
                  <w:bottom w:w="113" w:type="dxa"/>
                </w:tcMar>
              </w:tcPr>
              <w:p w14:paraId="472C1F56" w14:textId="77777777" w:rsidR="000B7FAB" w:rsidRDefault="000B7FAB" w:rsidP="000B7FAB">
                <w:r w:rsidRPr="00C94753">
                  <w:t xml:space="preserve">William Gladstone was a British politician who served as Prime Minister four times during his career, his first premiership lasting from 1868 until 1874. He was educated at Eton College and Christ Church, Oxford, from which he graduated in 1831. </w:t>
                </w:r>
              </w:p>
              <w:p w14:paraId="02BAFE10" w14:textId="77777777" w:rsidR="000B7FAB" w:rsidRDefault="000B7FAB" w:rsidP="000B7FAB"/>
              <w:p w14:paraId="5AB15ACB" w14:textId="77777777" w:rsidR="000B7FAB" w:rsidRDefault="000B7FAB" w:rsidP="002E3CF6">
                <w:r w:rsidRPr="00C94753">
                  <w:t>Gladstone began his political career in Parliament in 1832 as a High Tory, but he became a member of the Libe</w:t>
                </w:r>
                <w:r>
                  <w:t>ral Party in 1859 after being appointed</w:t>
                </w:r>
                <w:r w:rsidRPr="00C94753">
                  <w:t xml:space="preserve"> Chancellor of the Exchequer under Lord </w:t>
                </w:r>
                <w:proofErr w:type="spellStart"/>
                <w:r w:rsidRPr="00C94753">
                  <w:t>Palmerston</w:t>
                </w:r>
                <w:proofErr w:type="spellEnd"/>
                <w:r w:rsidRPr="00C94753">
                  <w:t xml:space="preserve">. His chancellorship resulted in such legislation as the Exchequer and Audit Act of 1866. During the 1860s and 1870s Gladstone’s domestic policies advocated </w:t>
                </w:r>
                <w:r>
                  <w:t>‘</w:t>
                </w:r>
                <w:r w:rsidRPr="00C94753">
                  <w:t>civic individuality</w:t>
                </w:r>
                <w:r>
                  <w:t>’,</w:t>
                </w:r>
                <w:r w:rsidRPr="00C94753">
                  <w:t xml:space="preserve"> while his foreign policy was anti-imperialist and </w:t>
                </w:r>
                <w:proofErr w:type="spellStart"/>
                <w:r w:rsidRPr="00C94753">
                  <w:t>favorable</w:t>
                </w:r>
                <w:proofErr w:type="spellEnd"/>
                <w:r w:rsidRPr="00C94753">
                  <w:t xml:space="preserve"> to</w:t>
                </w:r>
                <w:r>
                  <w:t xml:space="preserve"> Irish</w:t>
                </w:r>
                <w:r w:rsidRPr="00C94753">
                  <w:t xml:space="preserve"> Home Rule. </w:t>
                </w:r>
                <w:r>
                  <w:t>His views on empire stood in stark contrast to those of his political rival, the Conservative Prime Minister Benjamin Disraeli, who supported imperial expansion in the Middle East and Central Asia. Gladstone</w:t>
                </w:r>
                <w:r w:rsidRPr="00C94753">
                  <w:t xml:space="preserve"> famously denounced the Ottoman Empire’s repression of the Bulgarian April uprising in the 1876 pamphlet </w:t>
                </w:r>
                <w:r w:rsidRPr="00C94753">
                  <w:rPr>
                    <w:i/>
                  </w:rPr>
                  <w:t>Bulgarian Horrors and the Question of the East</w:t>
                </w:r>
                <w:r w:rsidRPr="00C94753">
                  <w:t xml:space="preserve">. </w:t>
                </w:r>
              </w:p>
              <w:p w14:paraId="60F4F351" w14:textId="77777777" w:rsidR="000B7FAB" w:rsidRDefault="000B7FAB" w:rsidP="000B7FAB"/>
              <w:p w14:paraId="3027458A" w14:textId="77777777" w:rsidR="000B7FAB" w:rsidRDefault="000B7FAB" w:rsidP="000B7FAB">
                <w:r w:rsidRPr="00C94753">
                  <w:t>Gladstone resigned from high politics for six years between 1874 and 1880. The Midlothian campaign in 1880 marked his return and the beginning of his second premiership, which ended in 1885. Gladstone’s third premiership spanned February through July 1886 and h</w:t>
                </w:r>
                <w:r>
                  <w:t>is fourth from 1892 until 1894. Throughout his career, a strong evangelical faith underscored his advocacy of progressive policies and liberal economics.</w:t>
                </w:r>
              </w:p>
              <w:p w14:paraId="6DA3942D" w14:textId="77777777" w:rsidR="003F0D73" w:rsidRDefault="003F0D73" w:rsidP="00C27FAB"/>
            </w:tc>
          </w:sdtContent>
        </w:sdt>
      </w:tr>
      <w:tr w:rsidR="003235A7" w14:paraId="1D675D27" w14:textId="77777777" w:rsidTr="003235A7">
        <w:tc>
          <w:tcPr>
            <w:tcW w:w="9016" w:type="dxa"/>
          </w:tcPr>
          <w:p w14:paraId="206404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51401FFDE1536458539CACAC93BD34B"/>
              </w:placeholder>
            </w:sdtPr>
            <w:sdtContent>
              <w:p w14:paraId="380E733B" w14:textId="77777777" w:rsidR="003235A7" w:rsidRDefault="000B7FAB" w:rsidP="000B7FAB">
                <w:sdt>
                  <w:sdtPr>
                    <w:id w:val="956140984"/>
                    <w:citation/>
                  </w:sdtPr>
                  <w:sdtContent>
                    <w:r>
                      <w:fldChar w:fldCharType="begin"/>
                    </w:r>
                    <w:r>
                      <w:rPr>
                        <w:lang w:val="en-US"/>
                      </w:rPr>
                      <w:instrText xml:space="preserve"> CITATION Mat95 \l 1033 </w:instrText>
                    </w:r>
                    <w:r>
                      <w:fldChar w:fldCharType="separate"/>
                    </w:r>
                    <w:r>
                      <w:rPr>
                        <w:noProof/>
                        <w:lang w:val="en-US"/>
                      </w:rPr>
                      <w:t xml:space="preserve"> (Matthew)</w:t>
                    </w:r>
                    <w:r>
                      <w:fldChar w:fldCharType="end"/>
                    </w:r>
                  </w:sdtContent>
                </w:sdt>
              </w:p>
            </w:sdtContent>
          </w:sdt>
        </w:tc>
      </w:tr>
    </w:tbl>
    <w:p w14:paraId="216D55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A2D2" w14:textId="77777777" w:rsidR="000B7FAB" w:rsidRDefault="000B7FAB" w:rsidP="007A0D55">
      <w:pPr>
        <w:spacing w:after="0" w:line="240" w:lineRule="auto"/>
      </w:pPr>
      <w:r>
        <w:separator/>
      </w:r>
    </w:p>
  </w:endnote>
  <w:endnote w:type="continuationSeparator" w:id="0">
    <w:p w14:paraId="211F8494" w14:textId="77777777" w:rsidR="000B7FAB" w:rsidRDefault="000B7F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5ED69" w14:textId="77777777" w:rsidR="000B7FAB" w:rsidRDefault="000B7FAB" w:rsidP="007A0D55">
      <w:pPr>
        <w:spacing w:after="0" w:line="240" w:lineRule="auto"/>
      </w:pPr>
      <w:r>
        <w:separator/>
      </w:r>
    </w:p>
  </w:footnote>
  <w:footnote w:type="continuationSeparator" w:id="0">
    <w:p w14:paraId="1F811E6C" w14:textId="77777777" w:rsidR="000B7FAB" w:rsidRDefault="000B7F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1F88A" w14:textId="77777777" w:rsidR="000B7FAB" w:rsidRDefault="000B7F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68A49E" w14:textId="77777777" w:rsidR="000B7FAB" w:rsidRDefault="000B7F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73"/>
    <w:rsid w:val="00032559"/>
    <w:rsid w:val="00052040"/>
    <w:rsid w:val="000B25AE"/>
    <w:rsid w:val="000B55AB"/>
    <w:rsid w:val="000B7F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CF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A7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0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4A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A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4A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A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2BF44D01C74740B28E09206084F28E"/>
        <w:category>
          <w:name w:val="General"/>
          <w:gallery w:val="placeholder"/>
        </w:category>
        <w:types>
          <w:type w:val="bbPlcHdr"/>
        </w:types>
        <w:behaviors>
          <w:behavior w:val="content"/>
        </w:behaviors>
        <w:guid w:val="{ADD10AB5-932C-644E-A7A4-0CFF0998430A}"/>
      </w:docPartPr>
      <w:docPartBody>
        <w:p w:rsidR="00000000" w:rsidRDefault="004E117A">
          <w:pPr>
            <w:pStyle w:val="E42BF44D01C74740B28E09206084F28E"/>
          </w:pPr>
          <w:r w:rsidRPr="00CC586D">
            <w:rPr>
              <w:rStyle w:val="PlaceholderText"/>
              <w:b/>
              <w:color w:val="FFFFFF" w:themeColor="background1"/>
            </w:rPr>
            <w:t>[Salutation]</w:t>
          </w:r>
        </w:p>
      </w:docPartBody>
    </w:docPart>
    <w:docPart>
      <w:docPartPr>
        <w:name w:val="45BDF051A84A0C45B8C5B36AC9538EC8"/>
        <w:category>
          <w:name w:val="General"/>
          <w:gallery w:val="placeholder"/>
        </w:category>
        <w:types>
          <w:type w:val="bbPlcHdr"/>
        </w:types>
        <w:behaviors>
          <w:behavior w:val="content"/>
        </w:behaviors>
        <w:guid w:val="{8FB4E0BC-E7E6-2E45-A914-AD452ABC4B3F}"/>
      </w:docPartPr>
      <w:docPartBody>
        <w:p w:rsidR="00000000" w:rsidRDefault="004E117A">
          <w:pPr>
            <w:pStyle w:val="45BDF051A84A0C45B8C5B36AC9538EC8"/>
          </w:pPr>
          <w:r>
            <w:rPr>
              <w:rStyle w:val="PlaceholderText"/>
            </w:rPr>
            <w:t>[First name]</w:t>
          </w:r>
        </w:p>
      </w:docPartBody>
    </w:docPart>
    <w:docPart>
      <w:docPartPr>
        <w:name w:val="90E5478A74A7284BA9DB3C5D893F554D"/>
        <w:category>
          <w:name w:val="General"/>
          <w:gallery w:val="placeholder"/>
        </w:category>
        <w:types>
          <w:type w:val="bbPlcHdr"/>
        </w:types>
        <w:behaviors>
          <w:behavior w:val="content"/>
        </w:behaviors>
        <w:guid w:val="{A38E7335-5239-174F-8060-CBB24254F7BD}"/>
      </w:docPartPr>
      <w:docPartBody>
        <w:p w:rsidR="00000000" w:rsidRDefault="004E117A">
          <w:pPr>
            <w:pStyle w:val="90E5478A74A7284BA9DB3C5D893F554D"/>
          </w:pPr>
          <w:r>
            <w:rPr>
              <w:rStyle w:val="PlaceholderText"/>
            </w:rPr>
            <w:t>[Middle name]</w:t>
          </w:r>
        </w:p>
      </w:docPartBody>
    </w:docPart>
    <w:docPart>
      <w:docPartPr>
        <w:name w:val="AA9EE89A6EF9B240BA0B54EA5F62126C"/>
        <w:category>
          <w:name w:val="General"/>
          <w:gallery w:val="placeholder"/>
        </w:category>
        <w:types>
          <w:type w:val="bbPlcHdr"/>
        </w:types>
        <w:behaviors>
          <w:behavior w:val="content"/>
        </w:behaviors>
        <w:guid w:val="{D4D4794B-F694-3D4D-94E5-B13C13D21297}"/>
      </w:docPartPr>
      <w:docPartBody>
        <w:p w:rsidR="00000000" w:rsidRDefault="004E117A">
          <w:pPr>
            <w:pStyle w:val="AA9EE89A6EF9B240BA0B54EA5F62126C"/>
          </w:pPr>
          <w:r>
            <w:rPr>
              <w:rStyle w:val="PlaceholderText"/>
            </w:rPr>
            <w:t>[Last name]</w:t>
          </w:r>
        </w:p>
      </w:docPartBody>
    </w:docPart>
    <w:docPart>
      <w:docPartPr>
        <w:name w:val="772A00595299F04B8384BC49A0C4A118"/>
        <w:category>
          <w:name w:val="General"/>
          <w:gallery w:val="placeholder"/>
        </w:category>
        <w:types>
          <w:type w:val="bbPlcHdr"/>
        </w:types>
        <w:behaviors>
          <w:behavior w:val="content"/>
        </w:behaviors>
        <w:guid w:val="{31D3159C-46A1-0744-B26D-8B230A361511}"/>
      </w:docPartPr>
      <w:docPartBody>
        <w:p w:rsidR="00000000" w:rsidRDefault="004E117A">
          <w:pPr>
            <w:pStyle w:val="772A00595299F04B8384BC49A0C4A118"/>
          </w:pPr>
          <w:r>
            <w:rPr>
              <w:rStyle w:val="PlaceholderText"/>
            </w:rPr>
            <w:t>[Enter your biography]</w:t>
          </w:r>
        </w:p>
      </w:docPartBody>
    </w:docPart>
    <w:docPart>
      <w:docPartPr>
        <w:name w:val="C070894089B55A47A49BE0A0B929A722"/>
        <w:category>
          <w:name w:val="General"/>
          <w:gallery w:val="placeholder"/>
        </w:category>
        <w:types>
          <w:type w:val="bbPlcHdr"/>
        </w:types>
        <w:behaviors>
          <w:behavior w:val="content"/>
        </w:behaviors>
        <w:guid w:val="{DAA9F17F-5BB3-F14A-A076-6B75924B5AD1}"/>
      </w:docPartPr>
      <w:docPartBody>
        <w:p w:rsidR="00000000" w:rsidRDefault="004E117A">
          <w:pPr>
            <w:pStyle w:val="C070894089B55A47A49BE0A0B929A722"/>
          </w:pPr>
          <w:r>
            <w:rPr>
              <w:rStyle w:val="PlaceholderText"/>
            </w:rPr>
            <w:t>[Enter the institution with which you are affiliated]</w:t>
          </w:r>
        </w:p>
      </w:docPartBody>
    </w:docPart>
    <w:docPart>
      <w:docPartPr>
        <w:name w:val="C8B94209B8811B4EAF05032ABBB22518"/>
        <w:category>
          <w:name w:val="General"/>
          <w:gallery w:val="placeholder"/>
        </w:category>
        <w:types>
          <w:type w:val="bbPlcHdr"/>
        </w:types>
        <w:behaviors>
          <w:behavior w:val="content"/>
        </w:behaviors>
        <w:guid w:val="{99F82304-A315-1A43-8EA7-86C7483866BF}"/>
      </w:docPartPr>
      <w:docPartBody>
        <w:p w:rsidR="00000000" w:rsidRDefault="004E117A">
          <w:pPr>
            <w:pStyle w:val="C8B94209B8811B4EAF05032ABBB22518"/>
          </w:pPr>
          <w:r w:rsidRPr="00EF74F7">
            <w:rPr>
              <w:b/>
              <w:color w:val="808080" w:themeColor="background1" w:themeShade="80"/>
            </w:rPr>
            <w:t>[Enter the headword for your article]</w:t>
          </w:r>
        </w:p>
      </w:docPartBody>
    </w:docPart>
    <w:docPart>
      <w:docPartPr>
        <w:name w:val="64B7D949E92B414195D256FCA0D8BA81"/>
        <w:category>
          <w:name w:val="General"/>
          <w:gallery w:val="placeholder"/>
        </w:category>
        <w:types>
          <w:type w:val="bbPlcHdr"/>
        </w:types>
        <w:behaviors>
          <w:behavior w:val="content"/>
        </w:behaviors>
        <w:guid w:val="{BA598E6E-0CB0-2A4E-BEFE-4A8927F10225}"/>
      </w:docPartPr>
      <w:docPartBody>
        <w:p w:rsidR="00000000" w:rsidRDefault="004E117A">
          <w:pPr>
            <w:pStyle w:val="64B7D949E92B414195D256FCA0D8BA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C04B771B31F447AC168649B81F98E3"/>
        <w:category>
          <w:name w:val="General"/>
          <w:gallery w:val="placeholder"/>
        </w:category>
        <w:types>
          <w:type w:val="bbPlcHdr"/>
        </w:types>
        <w:behaviors>
          <w:behavior w:val="content"/>
        </w:behaviors>
        <w:guid w:val="{B630B8CF-E66F-5349-89FD-23C659C6864D}"/>
      </w:docPartPr>
      <w:docPartBody>
        <w:p w:rsidR="00000000" w:rsidRDefault="004E117A">
          <w:pPr>
            <w:pStyle w:val="E5C04B771B31F447AC168649B81F98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86EC3D32572E4AB7AFAEA0DAB3A571"/>
        <w:category>
          <w:name w:val="General"/>
          <w:gallery w:val="placeholder"/>
        </w:category>
        <w:types>
          <w:type w:val="bbPlcHdr"/>
        </w:types>
        <w:behaviors>
          <w:behavior w:val="content"/>
        </w:behaviors>
        <w:guid w:val="{1514F01A-8AEA-8E42-B8C1-779C3A9C3620}"/>
      </w:docPartPr>
      <w:docPartBody>
        <w:p w:rsidR="00000000" w:rsidRDefault="004E117A">
          <w:pPr>
            <w:pStyle w:val="2F86EC3D32572E4AB7AFAEA0DAB3A5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1401FFDE1536458539CACAC93BD34B"/>
        <w:category>
          <w:name w:val="General"/>
          <w:gallery w:val="placeholder"/>
        </w:category>
        <w:types>
          <w:type w:val="bbPlcHdr"/>
        </w:types>
        <w:behaviors>
          <w:behavior w:val="content"/>
        </w:behaviors>
        <w:guid w:val="{180BA119-4C85-F04B-BA53-3378A28EBA05}"/>
      </w:docPartPr>
      <w:docPartBody>
        <w:p w:rsidR="00000000" w:rsidRDefault="004E117A">
          <w:pPr>
            <w:pStyle w:val="E51401FFDE1536458539CACAC93BD3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2BF44D01C74740B28E09206084F28E">
    <w:name w:val="E42BF44D01C74740B28E09206084F28E"/>
  </w:style>
  <w:style w:type="paragraph" w:customStyle="1" w:styleId="45BDF051A84A0C45B8C5B36AC9538EC8">
    <w:name w:val="45BDF051A84A0C45B8C5B36AC9538EC8"/>
  </w:style>
  <w:style w:type="paragraph" w:customStyle="1" w:styleId="90E5478A74A7284BA9DB3C5D893F554D">
    <w:name w:val="90E5478A74A7284BA9DB3C5D893F554D"/>
  </w:style>
  <w:style w:type="paragraph" w:customStyle="1" w:styleId="AA9EE89A6EF9B240BA0B54EA5F62126C">
    <w:name w:val="AA9EE89A6EF9B240BA0B54EA5F62126C"/>
  </w:style>
  <w:style w:type="paragraph" w:customStyle="1" w:styleId="772A00595299F04B8384BC49A0C4A118">
    <w:name w:val="772A00595299F04B8384BC49A0C4A118"/>
  </w:style>
  <w:style w:type="paragraph" w:customStyle="1" w:styleId="C070894089B55A47A49BE0A0B929A722">
    <w:name w:val="C070894089B55A47A49BE0A0B929A722"/>
  </w:style>
  <w:style w:type="paragraph" w:customStyle="1" w:styleId="C8B94209B8811B4EAF05032ABBB22518">
    <w:name w:val="C8B94209B8811B4EAF05032ABBB22518"/>
  </w:style>
  <w:style w:type="paragraph" w:customStyle="1" w:styleId="64B7D949E92B414195D256FCA0D8BA81">
    <w:name w:val="64B7D949E92B414195D256FCA0D8BA81"/>
  </w:style>
  <w:style w:type="paragraph" w:customStyle="1" w:styleId="E5C04B771B31F447AC168649B81F98E3">
    <w:name w:val="E5C04B771B31F447AC168649B81F98E3"/>
  </w:style>
  <w:style w:type="paragraph" w:customStyle="1" w:styleId="2F86EC3D32572E4AB7AFAEA0DAB3A571">
    <w:name w:val="2F86EC3D32572E4AB7AFAEA0DAB3A571"/>
  </w:style>
  <w:style w:type="paragraph" w:customStyle="1" w:styleId="E51401FFDE1536458539CACAC93BD34B">
    <w:name w:val="E51401FFDE1536458539CACAC93BD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2BF44D01C74740B28E09206084F28E">
    <w:name w:val="E42BF44D01C74740B28E09206084F28E"/>
  </w:style>
  <w:style w:type="paragraph" w:customStyle="1" w:styleId="45BDF051A84A0C45B8C5B36AC9538EC8">
    <w:name w:val="45BDF051A84A0C45B8C5B36AC9538EC8"/>
  </w:style>
  <w:style w:type="paragraph" w:customStyle="1" w:styleId="90E5478A74A7284BA9DB3C5D893F554D">
    <w:name w:val="90E5478A74A7284BA9DB3C5D893F554D"/>
  </w:style>
  <w:style w:type="paragraph" w:customStyle="1" w:styleId="AA9EE89A6EF9B240BA0B54EA5F62126C">
    <w:name w:val="AA9EE89A6EF9B240BA0B54EA5F62126C"/>
  </w:style>
  <w:style w:type="paragraph" w:customStyle="1" w:styleId="772A00595299F04B8384BC49A0C4A118">
    <w:name w:val="772A00595299F04B8384BC49A0C4A118"/>
  </w:style>
  <w:style w:type="paragraph" w:customStyle="1" w:styleId="C070894089B55A47A49BE0A0B929A722">
    <w:name w:val="C070894089B55A47A49BE0A0B929A722"/>
  </w:style>
  <w:style w:type="paragraph" w:customStyle="1" w:styleId="C8B94209B8811B4EAF05032ABBB22518">
    <w:name w:val="C8B94209B8811B4EAF05032ABBB22518"/>
  </w:style>
  <w:style w:type="paragraph" w:customStyle="1" w:styleId="64B7D949E92B414195D256FCA0D8BA81">
    <w:name w:val="64B7D949E92B414195D256FCA0D8BA81"/>
  </w:style>
  <w:style w:type="paragraph" w:customStyle="1" w:styleId="E5C04B771B31F447AC168649B81F98E3">
    <w:name w:val="E5C04B771B31F447AC168649B81F98E3"/>
  </w:style>
  <w:style w:type="paragraph" w:customStyle="1" w:styleId="2F86EC3D32572E4AB7AFAEA0DAB3A571">
    <w:name w:val="2F86EC3D32572E4AB7AFAEA0DAB3A571"/>
  </w:style>
  <w:style w:type="paragraph" w:customStyle="1" w:styleId="E51401FFDE1536458539CACAC93BD34B">
    <w:name w:val="E51401FFDE1536458539CACAC93BD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Mat95</b:Tag>
    <b:SourceType>BookSection</b:SourceType>
    <b:Guid>{6FD4E2AC-F0F3-8D45-B42E-4269611BE149}</b:Guid>
    <b:Title>Gladstoniana: A Bibliography of Material Relating to W. E. Gladstone at St. Deiniol's Library</b:Title>
    <b:City>Oxford</b:City>
    <b:Publisher>Clarendon Press</b:Publisher>
    <b:Year>1995</b:Year>
    <b:Author>
      <b:BookAuthor>
        <b:NameList>
          <b:Person>
            <b:Last>Matthew</b:Last>
            <b:First>H.</b:First>
            <b:Middle>C. G.</b:Middle>
          </b:Person>
        </b:NameList>
      </b:BookAuthor>
      <b:Editor>
        <b:NameList>
          <b:Person>
            <b:Last>Dobson</b:Last>
            <b:First>Caroline</b:First>
            <b:Middle>J.</b:Middle>
          </b:Person>
        </b:NameList>
      </b:Editor>
    </b:Author>
    <b:BookTitle>Gladstone, 1875–1898</b:BookTitle>
    <b:RefOrder>1</b:RefOrder>
  </b:Source>
</b:Sources>
</file>

<file path=customXml/itemProps1.xml><?xml version="1.0" encoding="utf-8"?>
<ds:datastoreItem xmlns:ds="http://schemas.openxmlformats.org/officeDocument/2006/customXml" ds:itemID="{799154B4-7F52-864D-834D-882BA49DF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429</Words>
  <Characters>2448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2016-07-12T05:56:00Z</dcterms:created>
  <dcterms:modified xsi:type="dcterms:W3CDTF">2016-07-12T06:09:00Z</dcterms:modified>
</cp:coreProperties>
</file>