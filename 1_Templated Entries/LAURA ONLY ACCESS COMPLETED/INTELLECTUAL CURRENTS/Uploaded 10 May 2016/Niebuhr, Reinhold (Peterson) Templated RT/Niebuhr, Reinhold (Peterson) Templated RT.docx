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393B48" w:rsidRPr="00393B48" w14:paraId="5B4DEE2C" w14:textId="77777777" w:rsidTr="00393B48">
        <w:tc>
          <w:tcPr>
            <w:tcW w:w="491" w:type="dxa"/>
            <w:vMerge w:val="restart"/>
            <w:shd w:val="clear" w:color="auto" w:fill="A6A6A6"/>
            <w:textDirection w:val="btLr"/>
          </w:tcPr>
          <w:p w14:paraId="51665226" w14:textId="77777777"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D6A4C0D" w14:textId="77777777"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51F47D2B" w14:textId="77777777" w:rsidR="00B574C9" w:rsidRPr="00393B48" w:rsidRDefault="00FF0C8D" w:rsidP="00393B48">
            <w:pPr>
              <w:spacing w:after="0" w:line="240" w:lineRule="auto"/>
            </w:pPr>
            <w:r>
              <w:t>Paul</w:t>
            </w:r>
          </w:p>
        </w:tc>
        <w:tc>
          <w:tcPr>
            <w:tcW w:w="2551" w:type="dxa"/>
            <w:shd w:val="clear" w:color="auto" w:fill="auto"/>
          </w:tcPr>
          <w:p w14:paraId="2B72AA6C" w14:textId="77777777" w:rsidR="00B574C9" w:rsidRPr="00393B48" w:rsidRDefault="00FF0C8D" w:rsidP="00393B48">
            <w:pPr>
              <w:spacing w:after="0" w:line="240" w:lineRule="auto"/>
            </w:pPr>
            <w:r>
              <w:t>Silas</w:t>
            </w:r>
          </w:p>
        </w:tc>
        <w:tc>
          <w:tcPr>
            <w:tcW w:w="2642" w:type="dxa"/>
            <w:shd w:val="clear" w:color="auto" w:fill="auto"/>
          </w:tcPr>
          <w:p w14:paraId="6900B5DE" w14:textId="77777777" w:rsidR="00B574C9" w:rsidRPr="00393B48" w:rsidRDefault="00FF0C8D" w:rsidP="00393B48">
            <w:pPr>
              <w:spacing w:after="0" w:line="240" w:lineRule="auto"/>
            </w:pPr>
            <w:r>
              <w:t>Peterson</w:t>
            </w:r>
          </w:p>
        </w:tc>
      </w:tr>
      <w:tr w:rsidR="00393B48" w:rsidRPr="00393B48" w14:paraId="0BC0A8CA" w14:textId="77777777" w:rsidTr="00393B4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7B6F6BC" w14:textId="77777777"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1246197" w14:textId="77777777" w:rsidR="00B574C9" w:rsidRPr="00393B48" w:rsidRDefault="00B574C9" w:rsidP="00393B48">
            <w:pPr>
              <w:spacing w:after="0" w:line="240" w:lineRule="auto"/>
            </w:pPr>
            <w:r w:rsidRPr="00393B48">
              <w:rPr>
                <w:rStyle w:val="PlaceholderText"/>
              </w:rPr>
              <w:t>[Enter your biography]</w:t>
            </w:r>
          </w:p>
        </w:tc>
      </w:tr>
      <w:tr w:rsidR="00393B48" w:rsidRPr="00393B48" w14:paraId="4FD789E0" w14:textId="77777777" w:rsidTr="00393B48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917F312" w14:textId="77777777" w:rsidR="00B574C9" w:rsidRPr="00393B48" w:rsidRDefault="00B574C9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6D4E164" w14:textId="77777777" w:rsidR="00B574C9" w:rsidRPr="00393B48" w:rsidRDefault="00FF0C8D" w:rsidP="00FF0C8D">
            <w:pPr>
              <w:spacing w:after="0" w:line="240" w:lineRule="auto"/>
            </w:pPr>
            <w:r>
              <w:t>University of Tubingen</w:t>
            </w:r>
          </w:p>
        </w:tc>
      </w:tr>
    </w:tbl>
    <w:p w14:paraId="1AD13A55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93B48" w:rsidRPr="00393B48" w14:paraId="07D6DA4D" w14:textId="77777777" w:rsidTr="00393B4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7B78E31" w14:textId="77777777" w:rsidR="00244BB0" w:rsidRPr="00393B48" w:rsidRDefault="00244BB0" w:rsidP="00393B4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93B48">
              <w:rPr>
                <w:b/>
                <w:color w:val="FFFFFF"/>
              </w:rPr>
              <w:t>Your article</w:t>
            </w:r>
          </w:p>
        </w:tc>
      </w:tr>
      <w:tr w:rsidR="003F0D73" w:rsidRPr="00393B48" w14:paraId="78B45F69" w14:textId="77777777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881700C" w14:textId="77777777" w:rsidR="003F0D73" w:rsidRPr="00393B48" w:rsidRDefault="00393B48" w:rsidP="00393B48">
            <w:pPr>
              <w:spacing w:after="0" w:line="240" w:lineRule="auto"/>
              <w:rPr>
                <w:b/>
              </w:rPr>
            </w:pPr>
            <w:r w:rsidRPr="007908CE">
              <w:rPr>
                <w:lang w:val="de-DE"/>
              </w:rPr>
              <w:t xml:space="preserve">Niebuhr, Reinhold </w:t>
            </w:r>
            <w:r w:rsidR="00FF0C8D">
              <w:rPr>
                <w:lang w:val="de-DE"/>
              </w:rPr>
              <w:t>(1892–</w:t>
            </w:r>
            <w:r>
              <w:rPr>
                <w:lang w:val="de-DE"/>
              </w:rPr>
              <w:t>1971)</w:t>
            </w:r>
          </w:p>
        </w:tc>
      </w:tr>
      <w:tr w:rsidR="00464699" w:rsidRPr="00393B48" w14:paraId="09F1C28C" w14:textId="77777777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ABD444B" w14:textId="77777777" w:rsidR="00464699" w:rsidRPr="00393B48" w:rsidRDefault="00464699" w:rsidP="00393B48">
            <w:pPr>
              <w:spacing w:after="0" w:line="240" w:lineRule="auto"/>
            </w:pPr>
            <w:r w:rsidRPr="00393B48">
              <w:rPr>
                <w:rStyle w:val="PlaceholderText"/>
                <w:b/>
              </w:rPr>
              <w:t xml:space="preserve">[Enter any </w:t>
            </w:r>
            <w:r w:rsidRPr="00393B48">
              <w:rPr>
                <w:rStyle w:val="PlaceholderText"/>
                <w:b/>
                <w:i/>
              </w:rPr>
              <w:t>variant forms</w:t>
            </w:r>
            <w:r w:rsidRPr="00393B4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93B48" w14:paraId="7FAB179C" w14:textId="77777777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AC12B69" w14:textId="77777777" w:rsidR="00E85A05" w:rsidRPr="00393B48" w:rsidRDefault="00FF0C8D" w:rsidP="00393B48">
            <w:pPr>
              <w:spacing w:after="0" w:line="240" w:lineRule="auto"/>
            </w:pPr>
            <w:r>
              <w:t xml:space="preserve">Karl Paul Reinhold Niebuhr was an </w:t>
            </w:r>
            <w:r w:rsidRPr="0009325C">
              <w:t>influential</w:t>
            </w:r>
            <w:r>
              <w:t xml:space="preserve"> pastor and theologian in America. His first stage of thought was oriented around liberal pacifism, later he turned to the program of the social gospel and finally to ‘Christian realism’. </w:t>
            </w:r>
            <w:r w:rsidRPr="007D577E">
              <w:t>Niebuhr</w:t>
            </w:r>
            <w:r>
              <w:t>’s father was a German immigrant Protestant pastor; his mother also came from an immigrant pastor’s family. Niebuhr completed his theological education at Eden Theological Seminary (</w:t>
            </w:r>
            <w:r w:rsidRPr="00425684">
              <w:t>Webster Groves, Missouri</w:t>
            </w:r>
            <w:r>
              <w:t>) and Yale Divinity School and was ordained</w:t>
            </w:r>
            <w:r w:rsidRPr="00AF7A0C">
              <w:t xml:space="preserve"> </w:t>
            </w:r>
            <w:r>
              <w:t xml:space="preserve">in 1913. After working as a minister in </w:t>
            </w:r>
            <w:r w:rsidRPr="00433833">
              <w:t>Detroit, Michigan</w:t>
            </w:r>
            <w:r>
              <w:t xml:space="preserve">, in </w:t>
            </w:r>
            <w:r w:rsidRPr="00267ED5">
              <w:t>1928</w:t>
            </w:r>
            <w:r>
              <w:t xml:space="preserve"> he joined the staff of </w:t>
            </w:r>
            <w:r w:rsidRPr="00267ED5">
              <w:t xml:space="preserve">Union Theological </w:t>
            </w:r>
            <w:proofErr w:type="gramStart"/>
            <w:r w:rsidRPr="00267ED5">
              <w:t>Seminary</w:t>
            </w:r>
            <w:r>
              <w:t xml:space="preserve"> which</w:t>
            </w:r>
            <w:proofErr w:type="gramEnd"/>
            <w:r>
              <w:t xml:space="preserve"> became his </w:t>
            </w:r>
            <w:r w:rsidRPr="00742934">
              <w:t>academic home</w:t>
            </w:r>
            <w:r>
              <w:t xml:space="preserve">. </w:t>
            </w:r>
            <w:r w:rsidRPr="009F02E8">
              <w:t xml:space="preserve">In 1930 he started the </w:t>
            </w:r>
            <w:r w:rsidRPr="00F26F1D">
              <w:t xml:space="preserve">Fellowship of Socialist Christians and in 1935 the </w:t>
            </w:r>
            <w:r>
              <w:t>j</w:t>
            </w:r>
            <w:r w:rsidRPr="00F26F1D">
              <w:t xml:space="preserve">ournal </w:t>
            </w:r>
            <w:r w:rsidRPr="00F26F1D">
              <w:rPr>
                <w:i/>
              </w:rPr>
              <w:t>Radical Religion</w:t>
            </w:r>
            <w:r w:rsidRPr="00F26F1D">
              <w:t>. Later he founded and led the</w:t>
            </w:r>
            <w:r>
              <w:t xml:space="preserve"> </w:t>
            </w:r>
            <w:r w:rsidRPr="0018764F">
              <w:t xml:space="preserve">Liberal Party in New York </w:t>
            </w:r>
            <w:r>
              <w:t xml:space="preserve">and the organization </w:t>
            </w:r>
            <w:r w:rsidRPr="0018764F">
              <w:t>Americans for Democratic Action</w:t>
            </w:r>
            <w:r>
              <w:t xml:space="preserve">. In 1941 he founded the journal </w:t>
            </w:r>
            <w:r w:rsidRPr="001706E4">
              <w:rPr>
                <w:i/>
              </w:rPr>
              <w:t>Christianity and Crisis</w:t>
            </w:r>
            <w:r>
              <w:rPr>
                <w:i/>
              </w:rPr>
              <w:t xml:space="preserve">. </w:t>
            </w:r>
            <w:r>
              <w:t xml:space="preserve">Niebuhr addressed many social issues and supported military engagement against Nazi </w:t>
            </w:r>
            <w:r w:rsidRPr="00EA0071">
              <w:t>Germany</w:t>
            </w:r>
            <w:r>
              <w:t xml:space="preserve">. Love, justice, equality and human responsibility formed the central components of his ethics. His </w:t>
            </w:r>
            <w:r w:rsidRPr="00EA0071">
              <w:t xml:space="preserve">Gifford Lectures, </w:t>
            </w:r>
            <w:r w:rsidRPr="00EA0071">
              <w:rPr>
                <w:i/>
              </w:rPr>
              <w:t>The Nature and Destiny of Man</w:t>
            </w:r>
            <w:r>
              <w:rPr>
                <w:i/>
              </w:rPr>
              <w:t xml:space="preserve"> </w:t>
            </w:r>
            <w:r>
              <w:t>(1941), provided an account of human freedom in discourse with theological and philosophical traditions.</w:t>
            </w:r>
          </w:p>
        </w:tc>
      </w:tr>
      <w:tr w:rsidR="003F0D73" w:rsidRPr="00393B48" w14:paraId="11910DBF" w14:textId="77777777" w:rsidTr="00393B4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1B5ABEA" w14:textId="77777777" w:rsidR="003F0D73" w:rsidRPr="00393B48" w:rsidRDefault="00393B48" w:rsidP="00393B48">
            <w:pPr>
              <w:spacing w:after="0" w:line="240" w:lineRule="auto"/>
            </w:pPr>
            <w:r>
              <w:t xml:space="preserve">Karl Paul Reinhold Niebuhr was an </w:t>
            </w:r>
            <w:r w:rsidRPr="0009325C">
              <w:t>influential</w:t>
            </w:r>
            <w:r>
              <w:t xml:space="preserve"> pastor and theologian in America. His first stage of thought was oriented around liberal pacifism, later he turned to the program of the social gospel and finally to ‘Christian realism’. </w:t>
            </w:r>
            <w:r w:rsidRPr="007D577E">
              <w:t>Niebuhr</w:t>
            </w:r>
            <w:r>
              <w:t>’s father was a German immigrant Protestant pastor; his mother also came from an immigrant pastor’s family. Niebuhr completed his theological education at Eden Theological Seminary (</w:t>
            </w:r>
            <w:r w:rsidRPr="00425684">
              <w:t>Webster Groves, Missouri</w:t>
            </w:r>
            <w:r>
              <w:t>) and Yale Divinity School and was ordained</w:t>
            </w:r>
            <w:r w:rsidRPr="00AF7A0C">
              <w:t xml:space="preserve"> </w:t>
            </w:r>
            <w:r>
              <w:t xml:space="preserve">in 1913. After working as a minister in </w:t>
            </w:r>
            <w:r w:rsidRPr="00433833">
              <w:t>Detroit, Michigan</w:t>
            </w:r>
            <w:r>
              <w:t xml:space="preserve">, in </w:t>
            </w:r>
            <w:r w:rsidRPr="00267ED5">
              <w:t>1928</w:t>
            </w:r>
            <w:r>
              <w:t xml:space="preserve"> he joined the staff of </w:t>
            </w:r>
            <w:r w:rsidRPr="00267ED5">
              <w:t>Union Theological Seminary</w:t>
            </w:r>
            <w:r>
              <w:t xml:space="preserve"> which became his </w:t>
            </w:r>
            <w:r w:rsidRPr="00742934">
              <w:t>academic home</w:t>
            </w:r>
            <w:r>
              <w:t xml:space="preserve">. </w:t>
            </w:r>
            <w:r w:rsidRPr="009F02E8">
              <w:t xml:space="preserve">In 1930 he started the </w:t>
            </w:r>
            <w:r w:rsidRPr="00F26F1D">
              <w:t xml:space="preserve">Fellowship of Socialist Christians and in 1935 the </w:t>
            </w:r>
            <w:r>
              <w:t>j</w:t>
            </w:r>
            <w:r w:rsidRPr="00F26F1D">
              <w:t xml:space="preserve">ournal </w:t>
            </w:r>
            <w:r w:rsidRPr="00F26F1D">
              <w:rPr>
                <w:i/>
              </w:rPr>
              <w:t>Radical Religion</w:t>
            </w:r>
            <w:r w:rsidRPr="00F26F1D">
              <w:t>. Later he founded and led the</w:t>
            </w:r>
            <w:r>
              <w:t xml:space="preserve"> </w:t>
            </w:r>
            <w:r w:rsidRPr="0018764F">
              <w:t xml:space="preserve">Liberal Party in New York </w:t>
            </w:r>
            <w:r>
              <w:t xml:space="preserve">and the organization </w:t>
            </w:r>
            <w:r w:rsidRPr="0018764F">
              <w:t>Americans for Democratic Action</w:t>
            </w:r>
            <w:r>
              <w:t xml:space="preserve">. In 1941 he founded the journal </w:t>
            </w:r>
            <w:r w:rsidRPr="001706E4">
              <w:rPr>
                <w:i/>
              </w:rPr>
              <w:t>Christianity and Crisis</w:t>
            </w:r>
            <w:r>
              <w:rPr>
                <w:i/>
              </w:rPr>
              <w:t xml:space="preserve">. </w:t>
            </w:r>
            <w:r>
              <w:t xml:space="preserve">Niebuhr addressed many social issues and supported military engagement against Nazi </w:t>
            </w:r>
            <w:r w:rsidRPr="00EA0071">
              <w:t>Germany</w:t>
            </w:r>
            <w:r>
              <w:t xml:space="preserve">. Love, justice, equality and human responsibility formed the central components of his ethics. His </w:t>
            </w:r>
            <w:r w:rsidRPr="00EA0071">
              <w:t xml:space="preserve">Gifford Lectures, </w:t>
            </w:r>
            <w:r w:rsidRPr="00EA0071">
              <w:rPr>
                <w:i/>
              </w:rPr>
              <w:t>The Nature and Destiny of Man</w:t>
            </w:r>
            <w:r>
              <w:rPr>
                <w:i/>
              </w:rPr>
              <w:t xml:space="preserve"> </w:t>
            </w:r>
            <w:r>
              <w:t>(1941), provided an account of human freedom in discourse with theological and philosophical traditions.</w:t>
            </w:r>
          </w:p>
        </w:tc>
      </w:tr>
      <w:tr w:rsidR="003235A7" w:rsidRPr="00393B48" w14:paraId="730F3F61" w14:textId="77777777" w:rsidTr="00393B48">
        <w:tc>
          <w:tcPr>
            <w:tcW w:w="9016" w:type="dxa"/>
            <w:shd w:val="clear" w:color="auto" w:fill="auto"/>
          </w:tcPr>
          <w:p w14:paraId="04C914C8" w14:textId="77777777" w:rsidR="003235A7" w:rsidRPr="00393B48" w:rsidRDefault="003235A7" w:rsidP="00393B48">
            <w:pPr>
              <w:spacing w:after="0" w:line="240" w:lineRule="auto"/>
            </w:pPr>
            <w:r w:rsidRPr="00393B48">
              <w:rPr>
                <w:u w:val="single"/>
              </w:rPr>
              <w:t>Further reading</w:t>
            </w:r>
            <w:r w:rsidRPr="00393B48">
              <w:t>:</w:t>
            </w:r>
          </w:p>
          <w:p w14:paraId="312EFF92" w14:textId="77777777" w:rsidR="003235A7" w:rsidRPr="00FF0C8D" w:rsidRDefault="00FF0C8D" w:rsidP="00334D00">
            <w:pPr>
              <w:rPr>
                <w:noProof/>
                <w:lang w:val="en-CA"/>
              </w:rPr>
            </w:pPr>
            <w:sdt>
              <w:sdtPr>
                <w:rPr>
                  <w:noProof/>
                  <w:lang w:val="en-CA"/>
                </w:rPr>
                <w:id w:val="-953325517"/>
                <w:citation/>
              </w:sdtPr>
              <w:sdtContent>
                <w:r>
                  <w:rPr>
                    <w:noProof/>
                    <w:lang w:val="en-CA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Fox85 \l 1033 </w:instrText>
                </w:r>
                <w:r>
                  <w:rPr>
                    <w:noProof/>
                    <w:lang w:val="en-CA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(F</w:t>
                </w:r>
                <w:bookmarkStart w:id="0" w:name="_GoBack"/>
                <w:bookmarkEnd w:id="0"/>
                <w:r>
                  <w:rPr>
                    <w:noProof/>
                    <w:lang w:val="en-US"/>
                  </w:rPr>
                  <w:t>ox)</w:t>
                </w:r>
                <w:r>
                  <w:rPr>
                    <w:noProof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2AFF670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25BB9" w14:textId="77777777" w:rsidR="00002E50" w:rsidRDefault="00002E50" w:rsidP="007A0D55">
      <w:pPr>
        <w:spacing w:after="0" w:line="240" w:lineRule="auto"/>
      </w:pPr>
      <w:r>
        <w:separator/>
      </w:r>
    </w:p>
  </w:endnote>
  <w:endnote w:type="continuationSeparator" w:id="0">
    <w:p w14:paraId="63870F5D" w14:textId="77777777" w:rsidR="00002E50" w:rsidRDefault="00002E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1061C" w14:textId="77777777" w:rsidR="00002E50" w:rsidRDefault="00002E50" w:rsidP="007A0D55">
      <w:pPr>
        <w:spacing w:after="0" w:line="240" w:lineRule="auto"/>
      </w:pPr>
      <w:r>
        <w:separator/>
      </w:r>
    </w:p>
  </w:footnote>
  <w:footnote w:type="continuationSeparator" w:id="0">
    <w:p w14:paraId="67D57D19" w14:textId="77777777" w:rsidR="00002E50" w:rsidRDefault="00002E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2A349" w14:textId="77777777" w:rsidR="007A0D55" w:rsidRDefault="007A0D55">
    <w:pPr>
      <w:pStyle w:val="Header"/>
    </w:pPr>
    <w:r w:rsidRPr="00393B48">
      <w:rPr>
        <w:b/>
        <w:color w:val="7F7F7F"/>
      </w:rPr>
      <w:t>Taylor &amp; Francis</w:t>
    </w:r>
    <w:r w:rsidRPr="00393B48">
      <w:rPr>
        <w:color w:val="7F7F7F"/>
      </w:rPr>
      <w:t xml:space="preserve"> – </w:t>
    </w:r>
    <w:proofErr w:type="spellStart"/>
    <w:r w:rsidRPr="00393B48">
      <w:rPr>
        <w:i/>
        <w:color w:val="7F7F7F"/>
      </w:rPr>
      <w:t>Encyclopedia</w:t>
    </w:r>
    <w:proofErr w:type="spellEnd"/>
    <w:r w:rsidRPr="00393B48">
      <w:rPr>
        <w:i/>
        <w:color w:val="7F7F7F"/>
      </w:rPr>
      <w:t xml:space="preserve"> of Modernism</w:t>
    </w:r>
  </w:p>
  <w:p w14:paraId="291F361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48"/>
    <w:rsid w:val="00002E5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4D00"/>
    <w:rsid w:val="003677B6"/>
    <w:rsid w:val="00393B4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D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0C8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D0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C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8D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C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8D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Fox85</b:Tag>
    <b:SourceType>Book</b:SourceType>
    <b:Guid>{A15DCBAA-7B6B-40D7-8926-BEE3712D743D}</b:Guid>
    <b:Author>
      <b:Author>
        <b:NameList>
          <b:Person>
            <b:Last>Fox</b:Last>
            <b:First>Richard</b:First>
            <b:Middle>Wightman</b:Middle>
          </b:Person>
        </b:NameList>
      </b:Author>
    </b:Author>
    <b:Title>Reinhold Niebuhr: A Biography</b:Title>
    <b:Year>1985</b:Year>
    <b:City>New York</b:City>
    <b:Publisher>Pantheon Books</b:Publisher>
    <b:RefOrder>1</b:RefOrder>
  </b:Source>
</b:Sources>
</file>

<file path=customXml/itemProps1.xml><?xml version="1.0" encoding="utf-8"?>
<ds:datastoreItem xmlns:ds="http://schemas.openxmlformats.org/officeDocument/2006/customXml" ds:itemID="{6BC5F715-7FF4-DE4F-85E7-E570EF9B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5</TotalTime>
  <Pages>1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2</cp:revision>
  <dcterms:created xsi:type="dcterms:W3CDTF">2016-03-22T20:45:00Z</dcterms:created>
  <dcterms:modified xsi:type="dcterms:W3CDTF">2016-05-05T05:30:00Z</dcterms:modified>
</cp:coreProperties>
</file>