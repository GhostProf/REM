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AAF0E0" w14:textId="77777777" w:rsidTr="00BD5243">
        <w:tc>
          <w:tcPr>
            <w:tcW w:w="491" w:type="dxa"/>
            <w:vMerge w:val="restart"/>
            <w:shd w:val="clear" w:color="auto" w:fill="A6A6A6" w:themeFill="background1" w:themeFillShade="A6"/>
            <w:textDirection w:val="btLr"/>
          </w:tcPr>
          <w:p w14:paraId="4F61FA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715B44417A014E97B210C1FD7C5FB1"/>
            </w:placeholder>
            <w:showingPlcHdr/>
            <w:dropDownList>
              <w:listItem w:displayText="Dr." w:value="Dr."/>
              <w:listItem w:displayText="Prof." w:value="Prof."/>
            </w:dropDownList>
          </w:sdtPr>
          <w:sdtEndPr/>
          <w:sdtContent>
            <w:tc>
              <w:tcPr>
                <w:tcW w:w="1296" w:type="dxa"/>
              </w:tcPr>
              <w:p w14:paraId="7CCC6C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21C3CA6525F446B4954BDDD4AF3445"/>
            </w:placeholder>
            <w:text/>
          </w:sdtPr>
          <w:sdtEndPr/>
          <w:sdtContent>
            <w:tc>
              <w:tcPr>
                <w:tcW w:w="2073" w:type="dxa"/>
              </w:tcPr>
              <w:p w14:paraId="497CDF0D" w14:textId="1BB59841" w:rsidR="00B574C9" w:rsidRDefault="00BD5243" w:rsidP="00BD5243">
                <w:r>
                  <w:t xml:space="preserve">Karla </w:t>
                </w:r>
              </w:p>
            </w:tc>
          </w:sdtContent>
        </w:sdt>
        <w:sdt>
          <w:sdtPr>
            <w:alias w:val="Middle name"/>
            <w:tag w:val="authorMiddleName"/>
            <w:id w:val="-2076034781"/>
            <w:placeholder>
              <w:docPart w:val="302921BE9797A34AB708B62E45A4F846"/>
            </w:placeholder>
            <w:showingPlcHdr/>
            <w:text/>
          </w:sdtPr>
          <w:sdtEndPr/>
          <w:sdtContent>
            <w:tc>
              <w:tcPr>
                <w:tcW w:w="2551" w:type="dxa"/>
              </w:tcPr>
              <w:p w14:paraId="5685CCDD" w14:textId="77777777" w:rsidR="00B574C9" w:rsidRDefault="00B574C9" w:rsidP="00922950">
                <w:r>
                  <w:rPr>
                    <w:rStyle w:val="PlaceholderText"/>
                  </w:rPr>
                  <w:t>[Middle name]</w:t>
                </w:r>
              </w:p>
            </w:tc>
          </w:sdtContent>
        </w:sdt>
        <w:sdt>
          <w:sdtPr>
            <w:alias w:val="Last name"/>
            <w:tag w:val="authorLastName"/>
            <w:id w:val="-1088529830"/>
            <w:placeholder>
              <w:docPart w:val="905DF339E232FB4681E38510337D9968"/>
            </w:placeholder>
            <w:text/>
          </w:sdtPr>
          <w:sdtEndPr/>
          <w:sdtContent>
            <w:tc>
              <w:tcPr>
                <w:tcW w:w="2642" w:type="dxa"/>
              </w:tcPr>
              <w:p w14:paraId="66111DA3" w14:textId="15EF405C" w:rsidR="00B574C9" w:rsidRDefault="00BD5243" w:rsidP="00BD5243">
                <w:proofErr w:type="spellStart"/>
                <w:r>
                  <w:t>Poewe</w:t>
                </w:r>
                <w:proofErr w:type="spellEnd"/>
              </w:p>
            </w:tc>
          </w:sdtContent>
        </w:sdt>
      </w:tr>
      <w:tr w:rsidR="00B574C9" w14:paraId="312974C3" w14:textId="77777777" w:rsidTr="00BD5243">
        <w:trPr>
          <w:trHeight w:val="986"/>
        </w:trPr>
        <w:tc>
          <w:tcPr>
            <w:tcW w:w="491" w:type="dxa"/>
            <w:vMerge/>
            <w:shd w:val="clear" w:color="auto" w:fill="A6A6A6" w:themeFill="background1" w:themeFillShade="A6"/>
          </w:tcPr>
          <w:p w14:paraId="6DE7821C" w14:textId="77777777" w:rsidR="00B574C9" w:rsidRPr="001A6A06" w:rsidRDefault="00B574C9" w:rsidP="00CF1542">
            <w:pPr>
              <w:jc w:val="center"/>
              <w:rPr>
                <w:b/>
                <w:color w:val="FFFFFF" w:themeColor="background1"/>
              </w:rPr>
            </w:pPr>
          </w:p>
        </w:tc>
        <w:sdt>
          <w:sdtPr>
            <w:alias w:val="Biography"/>
            <w:tag w:val="authorBiography"/>
            <w:id w:val="938807824"/>
            <w:placeholder>
              <w:docPart w:val="B0B6241B9D937B4A87918F0AA23ABE85"/>
            </w:placeholder>
            <w:showingPlcHdr/>
          </w:sdtPr>
          <w:sdtEndPr/>
          <w:sdtContent>
            <w:tc>
              <w:tcPr>
                <w:tcW w:w="8562" w:type="dxa"/>
                <w:gridSpan w:val="4"/>
              </w:tcPr>
              <w:p w14:paraId="657769F9" w14:textId="77777777" w:rsidR="00B574C9" w:rsidRDefault="00B574C9" w:rsidP="00922950">
                <w:r>
                  <w:rPr>
                    <w:rStyle w:val="PlaceholderText"/>
                  </w:rPr>
                  <w:t>[Enter your biography]</w:t>
                </w:r>
              </w:p>
            </w:tc>
          </w:sdtContent>
        </w:sdt>
      </w:tr>
      <w:tr w:rsidR="00B574C9" w14:paraId="6E9FCD77" w14:textId="77777777" w:rsidTr="00BD5243">
        <w:trPr>
          <w:trHeight w:val="986"/>
        </w:trPr>
        <w:tc>
          <w:tcPr>
            <w:tcW w:w="491" w:type="dxa"/>
            <w:vMerge/>
            <w:shd w:val="clear" w:color="auto" w:fill="A6A6A6" w:themeFill="background1" w:themeFillShade="A6"/>
          </w:tcPr>
          <w:p w14:paraId="1E71279F" w14:textId="77777777" w:rsidR="00B574C9" w:rsidRPr="001A6A06" w:rsidRDefault="00B574C9" w:rsidP="00CF1542">
            <w:pPr>
              <w:jc w:val="center"/>
              <w:rPr>
                <w:b/>
                <w:color w:val="FFFFFF" w:themeColor="background1"/>
              </w:rPr>
            </w:pPr>
          </w:p>
        </w:tc>
        <w:sdt>
          <w:sdtPr>
            <w:alias w:val="Affiliation"/>
            <w:tag w:val="affiliation"/>
            <w:id w:val="2012937915"/>
            <w:placeholder>
              <w:docPart w:val="C6DC2E1C83F22C4B9F568E4993B324B9"/>
            </w:placeholder>
            <w:showingPlcHdr/>
            <w:text/>
          </w:sdtPr>
          <w:sdtEndPr/>
          <w:sdtContent>
            <w:tc>
              <w:tcPr>
                <w:tcW w:w="8562" w:type="dxa"/>
                <w:gridSpan w:val="4"/>
              </w:tcPr>
              <w:p w14:paraId="7609BCE0" w14:textId="77777777" w:rsidR="00B574C9" w:rsidRDefault="00B574C9" w:rsidP="00B574C9">
                <w:r>
                  <w:rPr>
                    <w:rStyle w:val="PlaceholderText"/>
                  </w:rPr>
                  <w:t>[Enter the institution with which you are affiliated]</w:t>
                </w:r>
              </w:p>
            </w:tc>
          </w:sdtContent>
        </w:sdt>
      </w:tr>
      <w:tr w:rsidR="00BD5243" w14:paraId="0A141162" w14:textId="77777777" w:rsidTr="00BD5243">
        <w:tc>
          <w:tcPr>
            <w:tcW w:w="491" w:type="dxa"/>
            <w:vMerge w:val="restart"/>
            <w:shd w:val="clear" w:color="auto" w:fill="A6A6A6" w:themeFill="background1" w:themeFillShade="A6"/>
            <w:textDirection w:val="btLr"/>
          </w:tcPr>
          <w:p w14:paraId="3A0F649D" w14:textId="77777777" w:rsidR="00BD5243" w:rsidRPr="00CC586D" w:rsidRDefault="00BD5243" w:rsidP="003B1B5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285928758"/>
            <w:placeholder>
              <w:docPart w:val="280144E82C9635429CA95EC717CAEE2E"/>
            </w:placeholder>
            <w:showingPlcHdr/>
            <w:dropDownList>
              <w:listItem w:displayText="Dr." w:value="Dr."/>
              <w:listItem w:displayText="Prof." w:value="Prof."/>
            </w:dropDownList>
          </w:sdtPr>
          <w:sdtContent>
            <w:tc>
              <w:tcPr>
                <w:tcW w:w="1296" w:type="dxa"/>
              </w:tcPr>
              <w:p w14:paraId="7B93AC54" w14:textId="77777777" w:rsidR="00BD5243" w:rsidRPr="00CC586D" w:rsidRDefault="00BD5243" w:rsidP="003B1B5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1905472"/>
            <w:placeholder>
              <w:docPart w:val="B2008C36ED93254E85E527CB7787AC47"/>
            </w:placeholder>
            <w:text/>
          </w:sdtPr>
          <w:sdtContent>
            <w:tc>
              <w:tcPr>
                <w:tcW w:w="2073" w:type="dxa"/>
              </w:tcPr>
              <w:p w14:paraId="6B4715CA" w14:textId="5A07A030" w:rsidR="00BD5243" w:rsidRDefault="00BD5243" w:rsidP="00BD5243">
                <w:r>
                  <w:t>Irving</w:t>
                </w:r>
              </w:p>
            </w:tc>
          </w:sdtContent>
        </w:sdt>
        <w:sdt>
          <w:sdtPr>
            <w:alias w:val="Middle name"/>
            <w:tag w:val="authorMiddleName"/>
            <w:id w:val="-1533720449"/>
            <w:placeholder>
              <w:docPart w:val="66A9CA781DDFA84290C896A1FBC8B28E"/>
            </w:placeholder>
            <w:showingPlcHdr/>
            <w:text/>
          </w:sdtPr>
          <w:sdtContent>
            <w:tc>
              <w:tcPr>
                <w:tcW w:w="2551" w:type="dxa"/>
              </w:tcPr>
              <w:p w14:paraId="211BC937" w14:textId="77777777" w:rsidR="00BD5243" w:rsidRDefault="00BD5243" w:rsidP="003B1B52">
                <w:r>
                  <w:rPr>
                    <w:rStyle w:val="PlaceholderText"/>
                  </w:rPr>
                  <w:t>[Middle name]</w:t>
                </w:r>
              </w:p>
            </w:tc>
          </w:sdtContent>
        </w:sdt>
        <w:sdt>
          <w:sdtPr>
            <w:alias w:val="Last name"/>
            <w:tag w:val="authorLastName"/>
            <w:id w:val="2068215320"/>
            <w:placeholder>
              <w:docPart w:val="D5B540286D23C0488D826A37291DA479"/>
            </w:placeholder>
            <w:text/>
          </w:sdtPr>
          <w:sdtContent>
            <w:tc>
              <w:tcPr>
                <w:tcW w:w="2642" w:type="dxa"/>
              </w:tcPr>
              <w:p w14:paraId="42030CEF" w14:textId="7199499F" w:rsidR="00BD5243" w:rsidRDefault="00BD5243" w:rsidP="00BD5243">
                <w:r>
                  <w:t>Hexham</w:t>
                </w:r>
              </w:p>
            </w:tc>
          </w:sdtContent>
        </w:sdt>
      </w:tr>
      <w:tr w:rsidR="00BD5243" w14:paraId="7B84F9EA" w14:textId="77777777" w:rsidTr="00BD5243">
        <w:trPr>
          <w:trHeight w:val="986"/>
        </w:trPr>
        <w:tc>
          <w:tcPr>
            <w:tcW w:w="491" w:type="dxa"/>
            <w:vMerge/>
            <w:shd w:val="clear" w:color="auto" w:fill="A6A6A6" w:themeFill="background1" w:themeFillShade="A6"/>
          </w:tcPr>
          <w:p w14:paraId="3EEB86F0" w14:textId="77777777" w:rsidR="00BD5243" w:rsidRPr="001A6A06" w:rsidRDefault="00BD5243" w:rsidP="003B1B52">
            <w:pPr>
              <w:jc w:val="center"/>
              <w:rPr>
                <w:b/>
                <w:color w:val="FFFFFF" w:themeColor="background1"/>
              </w:rPr>
            </w:pPr>
          </w:p>
        </w:tc>
        <w:sdt>
          <w:sdtPr>
            <w:alias w:val="Biography"/>
            <w:tag w:val="authorBiography"/>
            <w:id w:val="-1002500045"/>
            <w:placeholder>
              <w:docPart w:val="E561470460D8744F869C5AC6EF38762E"/>
            </w:placeholder>
            <w:showingPlcHdr/>
          </w:sdtPr>
          <w:sdtContent>
            <w:tc>
              <w:tcPr>
                <w:tcW w:w="8562" w:type="dxa"/>
                <w:gridSpan w:val="4"/>
              </w:tcPr>
              <w:p w14:paraId="6CA470B6" w14:textId="77777777" w:rsidR="00BD5243" w:rsidRDefault="00BD5243" w:rsidP="003B1B52">
                <w:r>
                  <w:rPr>
                    <w:rStyle w:val="PlaceholderText"/>
                  </w:rPr>
                  <w:t>[Enter your biography]</w:t>
                </w:r>
              </w:p>
            </w:tc>
          </w:sdtContent>
        </w:sdt>
      </w:tr>
      <w:tr w:rsidR="00BD5243" w14:paraId="0A646EB3" w14:textId="77777777" w:rsidTr="00BD5243">
        <w:trPr>
          <w:trHeight w:val="986"/>
        </w:trPr>
        <w:tc>
          <w:tcPr>
            <w:tcW w:w="491" w:type="dxa"/>
            <w:vMerge/>
            <w:shd w:val="clear" w:color="auto" w:fill="A6A6A6" w:themeFill="background1" w:themeFillShade="A6"/>
          </w:tcPr>
          <w:p w14:paraId="37747354" w14:textId="77777777" w:rsidR="00BD5243" w:rsidRPr="001A6A06" w:rsidRDefault="00BD5243" w:rsidP="003B1B52">
            <w:pPr>
              <w:jc w:val="center"/>
              <w:rPr>
                <w:b/>
                <w:color w:val="FFFFFF" w:themeColor="background1"/>
              </w:rPr>
            </w:pPr>
          </w:p>
        </w:tc>
        <w:sdt>
          <w:sdtPr>
            <w:alias w:val="Affiliation"/>
            <w:tag w:val="affiliation"/>
            <w:id w:val="-1247038753"/>
            <w:placeholder>
              <w:docPart w:val="2A6CB1E91A88F943B0FCA5AD62547F48"/>
            </w:placeholder>
            <w:showingPlcHdr/>
            <w:text/>
          </w:sdtPr>
          <w:sdtContent>
            <w:tc>
              <w:tcPr>
                <w:tcW w:w="8562" w:type="dxa"/>
                <w:gridSpan w:val="4"/>
              </w:tcPr>
              <w:p w14:paraId="097937F5" w14:textId="77777777" w:rsidR="00BD5243" w:rsidRDefault="00BD5243" w:rsidP="003B1B52">
                <w:r>
                  <w:rPr>
                    <w:rStyle w:val="PlaceholderText"/>
                  </w:rPr>
                  <w:t>[Enter the institution with which you are affiliated]</w:t>
                </w:r>
              </w:p>
            </w:tc>
          </w:sdtContent>
        </w:sdt>
      </w:tr>
    </w:tbl>
    <w:p w14:paraId="039A44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4FB3C5" w14:textId="77777777" w:rsidTr="00244BB0">
        <w:tc>
          <w:tcPr>
            <w:tcW w:w="9016" w:type="dxa"/>
            <w:shd w:val="clear" w:color="auto" w:fill="A6A6A6" w:themeFill="background1" w:themeFillShade="A6"/>
            <w:tcMar>
              <w:top w:w="113" w:type="dxa"/>
              <w:bottom w:w="113" w:type="dxa"/>
            </w:tcMar>
          </w:tcPr>
          <w:p w14:paraId="5038DB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16E657" w14:textId="77777777" w:rsidTr="003F0D73">
        <w:sdt>
          <w:sdtPr>
            <w:alias w:val="Article headword"/>
            <w:tag w:val="articleHeadword"/>
            <w:id w:val="-361440020"/>
            <w:placeholder>
              <w:docPart w:val="6621C05FEAB09E4294AEF6A2EE67CCE9"/>
            </w:placeholder>
            <w:text/>
          </w:sdtPr>
          <w:sdtEndPr/>
          <w:sdtContent>
            <w:tc>
              <w:tcPr>
                <w:tcW w:w="9016" w:type="dxa"/>
                <w:tcMar>
                  <w:top w:w="113" w:type="dxa"/>
                  <w:bottom w:w="113" w:type="dxa"/>
                </w:tcMar>
              </w:tcPr>
              <w:p w14:paraId="7CB04A14" w14:textId="77777777" w:rsidR="003F0D73" w:rsidRPr="00FB589A" w:rsidRDefault="00EB117E" w:rsidP="00BD5243">
                <w:r>
                  <w:t>National Socialism and Fascism</w:t>
                </w:r>
              </w:p>
            </w:tc>
          </w:sdtContent>
        </w:sdt>
      </w:tr>
      <w:tr w:rsidR="00464699" w14:paraId="7EAA0EFB" w14:textId="77777777" w:rsidTr="00790347">
        <w:sdt>
          <w:sdtPr>
            <w:alias w:val="Variant headwords"/>
            <w:tag w:val="variantHeadwords"/>
            <w:id w:val="173464402"/>
            <w:placeholder>
              <w:docPart w:val="69B01692C795604D9344339EC0610A10"/>
            </w:placeholder>
            <w:showingPlcHdr/>
          </w:sdtPr>
          <w:sdtEndPr/>
          <w:sdtContent>
            <w:tc>
              <w:tcPr>
                <w:tcW w:w="9016" w:type="dxa"/>
                <w:tcMar>
                  <w:top w:w="113" w:type="dxa"/>
                  <w:bottom w:w="113" w:type="dxa"/>
                </w:tcMar>
              </w:tcPr>
              <w:p w14:paraId="138F61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8ADE4" w14:textId="77777777" w:rsidTr="003F0D73">
        <w:sdt>
          <w:sdtPr>
            <w:alias w:val="Abstract"/>
            <w:tag w:val="abstract"/>
            <w:id w:val="-635871867"/>
            <w:placeholder>
              <w:docPart w:val="8701AB75204532448C10A4EE6C4D9999"/>
            </w:placeholder>
          </w:sdtPr>
          <w:sdtEndPr/>
          <w:sdtContent>
            <w:tc>
              <w:tcPr>
                <w:tcW w:w="9016" w:type="dxa"/>
                <w:tcMar>
                  <w:top w:w="113" w:type="dxa"/>
                  <w:bottom w:w="113" w:type="dxa"/>
                </w:tcMar>
              </w:tcPr>
              <w:p w14:paraId="5D0DC01F" w14:textId="2BC40C13" w:rsidR="00EB117E" w:rsidRPr="00EB117E" w:rsidRDefault="00EB117E" w:rsidP="00BD5243">
                <w:pPr>
                  <w:rPr>
                    <w:lang w:val="en-US"/>
                  </w:rPr>
                </w:pPr>
                <w:r w:rsidRPr="00EB117E">
                  <w:rPr>
                    <w:lang w:val="en-US"/>
                  </w:rPr>
                  <w:t xml:space="preserve">To appreciate that the various forms of fascism, particularly German National Socialism under Adolf Hitler’s </w:t>
                </w:r>
                <w:proofErr w:type="spellStart"/>
                <w:r w:rsidRPr="00EB117E">
                  <w:rPr>
                    <w:i/>
                    <w:lang w:val="en-US"/>
                  </w:rPr>
                  <w:t>Nationalsozialistische</w:t>
                </w:r>
                <w:proofErr w:type="spellEnd"/>
                <w:r w:rsidRPr="00EB117E">
                  <w:rPr>
                    <w:i/>
                    <w:lang w:val="en-US"/>
                  </w:rPr>
                  <w:t xml:space="preserve"> Deutsche </w:t>
                </w:r>
                <w:proofErr w:type="spellStart"/>
                <w:r w:rsidRPr="00EB117E">
                  <w:rPr>
                    <w:i/>
                    <w:lang w:val="en-US"/>
                  </w:rPr>
                  <w:t>Arbeiterpartei</w:t>
                </w:r>
                <w:proofErr w:type="spellEnd"/>
                <w:r w:rsidRPr="00EB117E">
                  <w:rPr>
                    <w:lang w:val="en-US"/>
                  </w:rPr>
                  <w:t xml:space="preserve"> (NSDAP, </w:t>
                </w:r>
                <w:r w:rsidRPr="00EB117E">
                  <w:rPr>
                    <w:bCs/>
                    <w:lang w:val="en-US"/>
                  </w:rPr>
                  <w:t>National Socialist German Workers' Party</w:t>
                </w:r>
                <w:r w:rsidRPr="00EB117E">
                  <w:rPr>
                    <w:lang w:val="en-US"/>
                  </w:rPr>
                  <w:t xml:space="preserve"> commonl</w:t>
                </w:r>
                <w:r w:rsidR="00BD5243">
                  <w:rPr>
                    <w:lang w:val="en-US"/>
                  </w:rPr>
                  <w:t>y known as the Nazi Party; 1920–</w:t>
                </w:r>
                <w:r w:rsidRPr="00EB117E">
                  <w:rPr>
                    <w:lang w:val="en-US"/>
                  </w:rPr>
                  <w:t xml:space="preserve">1945) and Italian Fascism under Benito Mussolini’s </w:t>
                </w:r>
                <w:proofErr w:type="spellStart"/>
                <w:r w:rsidRPr="00EB117E">
                  <w:rPr>
                    <w:i/>
                    <w:iCs/>
                    <w:lang w:val="en-US"/>
                  </w:rPr>
                  <w:t>Partito</w:t>
                </w:r>
                <w:proofErr w:type="spellEnd"/>
                <w:r w:rsidRPr="00EB117E">
                  <w:rPr>
                    <w:i/>
                    <w:iCs/>
                    <w:lang w:val="en-US"/>
                  </w:rPr>
                  <w:t xml:space="preserve"> </w:t>
                </w:r>
                <w:proofErr w:type="spellStart"/>
                <w:r w:rsidRPr="00EB117E">
                  <w:rPr>
                    <w:i/>
                    <w:iCs/>
                    <w:lang w:val="en-US"/>
                  </w:rPr>
                  <w:t>Nazionale</w:t>
                </w:r>
                <w:proofErr w:type="spellEnd"/>
                <w:r w:rsidRPr="00EB117E">
                  <w:rPr>
                    <w:i/>
                    <w:iCs/>
                    <w:lang w:val="en-US"/>
                  </w:rPr>
                  <w:t xml:space="preserve"> </w:t>
                </w:r>
                <w:proofErr w:type="spellStart"/>
                <w:r w:rsidRPr="00EB117E">
                  <w:rPr>
                    <w:i/>
                    <w:iCs/>
                    <w:lang w:val="en-US"/>
                  </w:rPr>
                  <w:t>Fascista</w:t>
                </w:r>
                <w:proofErr w:type="spellEnd"/>
                <w:r w:rsidRPr="00EB117E">
                  <w:rPr>
                    <w:lang w:val="en-US"/>
                  </w:rPr>
                  <w:t xml:space="preserve"> (PN</w:t>
                </w:r>
                <w:r w:rsidR="00BD5243">
                  <w:rPr>
                    <w:lang w:val="en-US"/>
                  </w:rPr>
                  <w:t>F, National Fascist Party; 1922–</w:t>
                </w:r>
                <w:r w:rsidRPr="00EB117E">
                  <w:rPr>
                    <w:lang w:val="en-US"/>
                  </w:rPr>
                  <w:t>1943), are embedded within modernism, one must first recognize that the reality and horror of the Holocaust has distorted our understanding of Nazism in three significant ways. First, until at least the early 1990’s the crude anti-Semitism of National Sociali</w:t>
                </w:r>
                <w:r w:rsidR="00BD5243">
                  <w:rPr>
                    <w:lang w:val="en-US"/>
                  </w:rPr>
                  <w:t xml:space="preserve">sts like Julius </w:t>
                </w:r>
                <w:proofErr w:type="spellStart"/>
                <w:r w:rsidR="00BD5243">
                  <w:rPr>
                    <w:lang w:val="en-US"/>
                  </w:rPr>
                  <w:t>Streicher</w:t>
                </w:r>
                <w:proofErr w:type="spellEnd"/>
                <w:r w:rsidR="00BD5243">
                  <w:rPr>
                    <w:lang w:val="en-US"/>
                  </w:rPr>
                  <w:t xml:space="preserve"> (1885–</w:t>
                </w:r>
                <w:r w:rsidRPr="00EB117E">
                  <w:rPr>
                    <w:lang w:val="en-US"/>
                  </w:rPr>
                  <w:t>1</w:t>
                </w:r>
                <w:r w:rsidR="00BD5243">
                  <w:rPr>
                    <w:lang w:val="en-US"/>
                  </w:rPr>
                  <w:t>946) and Johann van Leers (1902–</w:t>
                </w:r>
                <w:r w:rsidRPr="00EB117E">
                  <w:rPr>
                    <w:lang w:val="en-US"/>
                  </w:rPr>
                  <w:t>1965) prevented scholars from taking seriously the notion that National Socialism is an ideology that intellectuals helped define. Secondly, because anti-Semitism did not obviously manifest itself among Italian modernists and fascists, it discouraged comparison. Thirdly, starting in the 1950s many surviving National Socialists, who were formerly passionate SS-intell</w:t>
                </w:r>
                <w:r w:rsidR="00BD5243">
                  <w:rPr>
                    <w:lang w:val="en-US"/>
                  </w:rPr>
                  <w:t xml:space="preserve">ectuals like Sigrid </w:t>
                </w:r>
                <w:proofErr w:type="spellStart"/>
                <w:r w:rsidR="00BD5243">
                  <w:rPr>
                    <w:lang w:val="en-US"/>
                  </w:rPr>
                  <w:t>Hunke</w:t>
                </w:r>
                <w:proofErr w:type="spellEnd"/>
                <w:r w:rsidR="00BD5243">
                  <w:rPr>
                    <w:lang w:val="en-US"/>
                  </w:rPr>
                  <w:t xml:space="preserve"> (1913–</w:t>
                </w:r>
                <w:r w:rsidRPr="00EB117E">
                  <w:rPr>
                    <w:lang w:val="en-US"/>
                  </w:rPr>
                  <w:t>1999) (</w:t>
                </w:r>
                <w:proofErr w:type="spellStart"/>
                <w:r w:rsidRPr="00EB117E">
                  <w:rPr>
                    <w:lang w:val="en-US"/>
                  </w:rPr>
                  <w:t>Poewe</w:t>
                </w:r>
                <w:proofErr w:type="spellEnd"/>
                <w:r w:rsidRPr="00EB117E">
                  <w:rPr>
                    <w:lang w:val="en-US"/>
                  </w:rPr>
                  <w:t xml:space="preserve"> 2011) or like the Head of the Press Division of Ribbentrop’s Foreign</w:t>
                </w:r>
                <w:r w:rsidR="00BD5243">
                  <w:rPr>
                    <w:lang w:val="en-US"/>
                  </w:rPr>
                  <w:t xml:space="preserve"> Office Paul Karl Schmidt (1911–</w:t>
                </w:r>
                <w:r w:rsidRPr="00EB117E">
                  <w:rPr>
                    <w:lang w:val="en-US"/>
                  </w:rPr>
                  <w:t>1997) (</w:t>
                </w:r>
                <w:proofErr w:type="spellStart"/>
                <w:r w:rsidRPr="00EB117E">
                  <w:rPr>
                    <w:lang w:val="en-US"/>
                  </w:rPr>
                  <w:t>Plöger</w:t>
                </w:r>
                <w:proofErr w:type="spellEnd"/>
                <w:r w:rsidRPr="00EB117E">
                  <w:rPr>
                    <w:lang w:val="en-US"/>
                  </w:rPr>
                  <w:t xml:space="preserve"> 2009), among many others, re-invented themselves. </w:t>
                </w:r>
              </w:p>
              <w:p w14:paraId="739058B9" w14:textId="77777777" w:rsidR="00E85A05" w:rsidRDefault="00E85A05" w:rsidP="00E85A05"/>
            </w:tc>
          </w:sdtContent>
        </w:sdt>
      </w:tr>
      <w:tr w:rsidR="003F0D73" w14:paraId="1C8DE288" w14:textId="77777777" w:rsidTr="003F0D73">
        <w:sdt>
          <w:sdtPr>
            <w:alias w:val="Article text"/>
            <w:tag w:val="articleText"/>
            <w:id w:val="634067588"/>
            <w:placeholder>
              <w:docPart w:val="78993B04D6B37442B8E546FDC410E1DC"/>
            </w:placeholder>
          </w:sdtPr>
          <w:sdtEndPr/>
          <w:sdtContent>
            <w:tc>
              <w:tcPr>
                <w:tcW w:w="9016" w:type="dxa"/>
                <w:tcMar>
                  <w:top w:w="113" w:type="dxa"/>
                  <w:bottom w:w="113" w:type="dxa"/>
                </w:tcMar>
              </w:tcPr>
              <w:p w14:paraId="7923C0E4" w14:textId="729F0D32" w:rsidR="00EB117E" w:rsidRDefault="00EB117E" w:rsidP="00EB117E">
                <w:pPr>
                  <w:rPr>
                    <w:lang w:val="en-US"/>
                  </w:rPr>
                </w:pPr>
                <w:r w:rsidRPr="00EB117E">
                  <w:rPr>
                    <w:lang w:val="en-US"/>
                  </w:rPr>
                  <w:t xml:space="preserve">To appreciate that the various forms of fascism, particularly German National Socialism under Adolf Hitler’s </w:t>
                </w:r>
                <w:proofErr w:type="spellStart"/>
                <w:r w:rsidRPr="00EB117E">
                  <w:rPr>
                    <w:i/>
                    <w:lang w:val="en-US"/>
                  </w:rPr>
                  <w:t>Nationalsozialistische</w:t>
                </w:r>
                <w:proofErr w:type="spellEnd"/>
                <w:r w:rsidRPr="00EB117E">
                  <w:rPr>
                    <w:i/>
                    <w:lang w:val="en-US"/>
                  </w:rPr>
                  <w:t xml:space="preserve"> Deutsche </w:t>
                </w:r>
                <w:proofErr w:type="spellStart"/>
                <w:r w:rsidRPr="00EB117E">
                  <w:rPr>
                    <w:i/>
                    <w:lang w:val="en-US"/>
                  </w:rPr>
                  <w:t>Arbeiterpartei</w:t>
                </w:r>
                <w:proofErr w:type="spellEnd"/>
                <w:r w:rsidRPr="00EB117E">
                  <w:rPr>
                    <w:lang w:val="en-US"/>
                  </w:rPr>
                  <w:t xml:space="preserve"> (NSDAP, </w:t>
                </w:r>
                <w:r w:rsidRPr="00EB117E">
                  <w:rPr>
                    <w:bCs/>
                    <w:lang w:val="en-US"/>
                  </w:rPr>
                  <w:t>National Socialist German Workers' Party</w:t>
                </w:r>
                <w:r w:rsidRPr="00EB117E">
                  <w:rPr>
                    <w:lang w:val="en-US"/>
                  </w:rPr>
                  <w:t xml:space="preserve"> commonl</w:t>
                </w:r>
                <w:r w:rsidR="00BD5243">
                  <w:rPr>
                    <w:lang w:val="en-US"/>
                  </w:rPr>
                  <w:t>y known as the Nazi Party; 1920–</w:t>
                </w:r>
                <w:r w:rsidRPr="00EB117E">
                  <w:rPr>
                    <w:lang w:val="en-US"/>
                  </w:rPr>
                  <w:t xml:space="preserve">1945) and Italian Fascism under Benito Mussolini’s </w:t>
                </w:r>
                <w:proofErr w:type="spellStart"/>
                <w:r w:rsidRPr="00EB117E">
                  <w:rPr>
                    <w:i/>
                    <w:iCs/>
                    <w:lang w:val="en-US"/>
                  </w:rPr>
                  <w:t>Partito</w:t>
                </w:r>
                <w:proofErr w:type="spellEnd"/>
                <w:r w:rsidRPr="00EB117E">
                  <w:rPr>
                    <w:i/>
                    <w:iCs/>
                    <w:lang w:val="en-US"/>
                  </w:rPr>
                  <w:t xml:space="preserve"> </w:t>
                </w:r>
                <w:proofErr w:type="spellStart"/>
                <w:r w:rsidRPr="00EB117E">
                  <w:rPr>
                    <w:i/>
                    <w:iCs/>
                    <w:lang w:val="en-US"/>
                  </w:rPr>
                  <w:t>Nazionale</w:t>
                </w:r>
                <w:proofErr w:type="spellEnd"/>
                <w:r w:rsidRPr="00EB117E">
                  <w:rPr>
                    <w:i/>
                    <w:iCs/>
                    <w:lang w:val="en-US"/>
                  </w:rPr>
                  <w:t xml:space="preserve"> </w:t>
                </w:r>
                <w:proofErr w:type="spellStart"/>
                <w:r w:rsidRPr="00EB117E">
                  <w:rPr>
                    <w:i/>
                    <w:iCs/>
                    <w:lang w:val="en-US"/>
                  </w:rPr>
                  <w:t>Fascista</w:t>
                </w:r>
                <w:proofErr w:type="spellEnd"/>
                <w:r w:rsidRPr="00EB117E">
                  <w:rPr>
                    <w:lang w:val="en-US"/>
                  </w:rPr>
                  <w:t xml:space="preserve"> (PN</w:t>
                </w:r>
                <w:r w:rsidR="00BD5243">
                  <w:rPr>
                    <w:lang w:val="en-US"/>
                  </w:rPr>
                  <w:t>F, National Fascist Party; 1922–</w:t>
                </w:r>
                <w:r w:rsidRPr="00EB117E">
                  <w:rPr>
                    <w:lang w:val="en-US"/>
                  </w:rPr>
                  <w:t>1943), are embedded within modernism, one must first recognize that the reality and horror of the Holocaust has distorted our understanding of Nazism in three significant ways. First, until at least the early 1990’s the crude anti-Semitism of National Sociali</w:t>
                </w:r>
                <w:r w:rsidR="00BD5243">
                  <w:rPr>
                    <w:lang w:val="en-US"/>
                  </w:rPr>
                  <w:t xml:space="preserve">sts like Julius </w:t>
                </w:r>
                <w:proofErr w:type="spellStart"/>
                <w:r w:rsidR="00BD5243">
                  <w:rPr>
                    <w:lang w:val="en-US"/>
                  </w:rPr>
                  <w:t>Streicher</w:t>
                </w:r>
                <w:proofErr w:type="spellEnd"/>
                <w:r w:rsidR="00BD5243">
                  <w:rPr>
                    <w:lang w:val="en-US"/>
                  </w:rPr>
                  <w:t xml:space="preserve"> (1885–</w:t>
                </w:r>
                <w:r w:rsidRPr="00EB117E">
                  <w:rPr>
                    <w:lang w:val="en-US"/>
                  </w:rPr>
                  <w:t>1</w:t>
                </w:r>
                <w:r w:rsidR="00BD5243">
                  <w:rPr>
                    <w:lang w:val="en-US"/>
                  </w:rPr>
                  <w:t>946) and Johann van Leers (1902–</w:t>
                </w:r>
                <w:r w:rsidRPr="00EB117E">
                  <w:rPr>
                    <w:lang w:val="en-US"/>
                  </w:rPr>
                  <w:t xml:space="preserve">1965) prevented scholars from taking seriously the notion that National Socialism is an ideology that intellectuals helped define. Secondly, because anti-Semitism did not obviously manifest itself among Italian modernists and fascists, it discouraged comparison. Thirdly, starting </w:t>
                </w:r>
                <w:r w:rsidRPr="00EB117E">
                  <w:rPr>
                    <w:lang w:val="en-US"/>
                  </w:rPr>
                  <w:lastRenderedPageBreak/>
                  <w:t>in the 1950s many surviving National Socialists, who were formerly passionate SS-intellect</w:t>
                </w:r>
                <w:r w:rsidR="00BD5243">
                  <w:rPr>
                    <w:lang w:val="en-US"/>
                  </w:rPr>
                  <w:t xml:space="preserve">uals like Sigrid </w:t>
                </w:r>
                <w:proofErr w:type="spellStart"/>
                <w:r w:rsidR="00BD5243">
                  <w:rPr>
                    <w:lang w:val="en-US"/>
                  </w:rPr>
                  <w:t>Hunke</w:t>
                </w:r>
                <w:proofErr w:type="spellEnd"/>
                <w:r w:rsidR="00BD5243">
                  <w:rPr>
                    <w:lang w:val="en-US"/>
                  </w:rPr>
                  <w:t xml:space="preserve"> (1913–</w:t>
                </w:r>
                <w:r w:rsidRPr="00EB117E">
                  <w:rPr>
                    <w:lang w:val="en-US"/>
                  </w:rPr>
                  <w:t>1999) (</w:t>
                </w:r>
                <w:proofErr w:type="spellStart"/>
                <w:r w:rsidRPr="00EB117E">
                  <w:rPr>
                    <w:lang w:val="en-US"/>
                  </w:rPr>
                  <w:t>Poewe</w:t>
                </w:r>
                <w:proofErr w:type="spellEnd"/>
                <w:r w:rsidRPr="00EB117E">
                  <w:rPr>
                    <w:lang w:val="en-US"/>
                  </w:rPr>
                  <w:t xml:space="preserve"> 2011) or like the Head of the Press Division of Ribbentrop’s Foreign</w:t>
                </w:r>
                <w:r w:rsidR="00BD5243">
                  <w:rPr>
                    <w:lang w:val="en-US"/>
                  </w:rPr>
                  <w:t xml:space="preserve"> Office Paul Karl Schmidt (1911–</w:t>
                </w:r>
                <w:r w:rsidRPr="00EB117E">
                  <w:rPr>
                    <w:lang w:val="en-US"/>
                  </w:rPr>
                  <w:t>1997) (</w:t>
                </w:r>
                <w:proofErr w:type="spellStart"/>
                <w:r w:rsidRPr="00EB117E">
                  <w:rPr>
                    <w:lang w:val="en-US"/>
                  </w:rPr>
                  <w:t>Plöger</w:t>
                </w:r>
                <w:proofErr w:type="spellEnd"/>
                <w:r w:rsidRPr="00EB117E">
                  <w:rPr>
                    <w:lang w:val="en-US"/>
                  </w:rPr>
                  <w:t xml:space="preserve"> 2009), among many others, re-invented themselves. They now were anti-</w:t>
                </w:r>
                <w:proofErr w:type="spellStart"/>
                <w:r w:rsidRPr="00EB117E">
                  <w:rPr>
                    <w:lang w:val="en-US"/>
                  </w:rPr>
                  <w:t>Hitlerites</w:t>
                </w:r>
                <w:proofErr w:type="spellEnd"/>
                <w:r w:rsidRPr="00EB117E">
                  <w:rPr>
                    <w:lang w:val="en-US"/>
                  </w:rPr>
                  <w:t xml:space="preserve">, condemned the Holocaust, masqueraded as human rights activists and wrote best-selling books that continued to espouse National Socialist dreams whether in the guise of new sagas describing bonds between medieval Germanic knights and Arabic Islam or revising World War II crimes as heroic episodes. Paul Karl Schmidt, later known as Paul </w:t>
                </w:r>
                <w:proofErr w:type="spellStart"/>
                <w:r w:rsidRPr="00EB117E">
                  <w:rPr>
                    <w:lang w:val="en-US"/>
                  </w:rPr>
                  <w:t>Carell</w:t>
                </w:r>
                <w:proofErr w:type="spellEnd"/>
                <w:r w:rsidRPr="00EB117E">
                  <w:rPr>
                    <w:lang w:val="en-US"/>
                  </w:rPr>
                  <w:t>, who argued, using the pseudonym P. C. Holm, that Egyptian Pharaohs created the foundation of Occidental culture, was also an</w:t>
                </w:r>
                <w:r w:rsidR="00BD5243">
                  <w:rPr>
                    <w:lang w:val="en-US"/>
                  </w:rPr>
                  <w:t xml:space="preserve"> advisor to Axel Springer (1912–</w:t>
                </w:r>
                <w:r w:rsidRPr="00EB117E">
                  <w:rPr>
                    <w:lang w:val="en-US"/>
                  </w:rPr>
                  <w:t xml:space="preserve">1985), one of the most famous German journalists and founder-owner of the Axel Springer Publishing firm. Their activities and motivations remained unnoticed until recently. </w:t>
                </w:r>
              </w:p>
              <w:p w14:paraId="6BABEC74" w14:textId="77777777" w:rsidR="00EB117E" w:rsidRPr="00EB117E" w:rsidRDefault="00EB117E" w:rsidP="00EB117E">
                <w:pPr>
                  <w:rPr>
                    <w:lang w:val="en-US"/>
                  </w:rPr>
                </w:pPr>
              </w:p>
              <w:p w14:paraId="3D9B0145" w14:textId="77777777" w:rsidR="00EB117E" w:rsidRPr="00EB117E" w:rsidRDefault="00EB117E" w:rsidP="00BD5243">
                <w:pPr>
                  <w:pStyle w:val="Heading1"/>
                  <w:rPr>
                    <w:lang w:val="en-US"/>
                  </w:rPr>
                </w:pPr>
                <w:r w:rsidRPr="00EB117E">
                  <w:rPr>
                    <w:lang w:val="en-US"/>
                  </w:rPr>
                  <w:t>Modernity and Destiny Myths</w:t>
                </w:r>
              </w:p>
              <w:p w14:paraId="7E8C99E4" w14:textId="77777777" w:rsidR="00EB117E" w:rsidRPr="00EB117E" w:rsidRDefault="00EB117E" w:rsidP="00EB117E">
                <w:pPr>
                  <w:rPr>
                    <w:lang w:val="en-US"/>
                  </w:rPr>
                </w:pPr>
                <w:r w:rsidRPr="00EB117E">
                  <w:rPr>
                    <w:lang w:val="en-US"/>
                  </w:rPr>
                  <w:t xml:space="preserve">To discuss National Socialism and Fascism as embedded in modernism, one can do no better than to start with Roger Griffin’s (2007) findings based on the method of synoptic historical interpretation whereby he examined large numbers of secondary sources to establish two ideal types and so uncover their deeper structural kinship. The virtue of the quest for a synoptic historical interpretation is that it provides an overarching analytical framework using generic concepts that help locate facts that would otherwise remain distributed in uncountable specific histories and memoirs, making comparison unmanageable. The two ideal types are captured by Griffin’s notion of ‘maximalist definitions of modernism’ and ‘generic fascism’ (339, 349). Maximalist modernism refers to the fact that modernist poetics and literary tropes pertaining to decadence and renewal become </w:t>
                </w:r>
                <w:proofErr w:type="spellStart"/>
                <w:r w:rsidRPr="00EB117E">
                  <w:rPr>
                    <w:lang w:val="en-US"/>
                  </w:rPr>
                  <w:t>palingenetic</w:t>
                </w:r>
                <w:proofErr w:type="spellEnd"/>
                <w:r w:rsidRPr="00EB117E">
                  <w:rPr>
                    <w:lang w:val="en-US"/>
                  </w:rPr>
                  <w:t xml:space="preserve"> (rebirth) myths. The obsession with myths, epics and sagas is correct, but Nazi modernist poets and writers constructed destiny myths. Either way, Griffin is right to argue that these myths provide simultaneously an internally coherent worldview and an ideological rationale for political programs and radical actions in the real world, convincing even the reluctant that their perceived religiously reactionary modernity will be rushed into dying to make room for the grandeur of the new synthesis already at hand (Griffin 339). </w:t>
                </w:r>
              </w:p>
              <w:p w14:paraId="4B7BA14C" w14:textId="77777777" w:rsidR="00BD5243" w:rsidRDefault="00BD5243" w:rsidP="00EB117E">
                <w:pPr>
                  <w:rPr>
                    <w:lang w:val="en-US"/>
                  </w:rPr>
                </w:pPr>
              </w:p>
              <w:p w14:paraId="72F8BA42" w14:textId="41148694" w:rsidR="00EB117E" w:rsidRPr="00EB117E" w:rsidRDefault="00EB117E" w:rsidP="00EB117E">
                <w:pPr>
                  <w:rPr>
                    <w:lang w:val="en-US"/>
                  </w:rPr>
                </w:pPr>
                <w:r w:rsidRPr="00EB117E">
                  <w:rPr>
                    <w:lang w:val="en-US"/>
                  </w:rPr>
                  <w:t>In Nazism specifically these myths and sagas point back to ‘being’ by which is usually meant a primal, mythical or primitive community culture that seeks ‘planetary domination’ of its own specific type or race (Faye 2009: 290). In order to do so, it must jettison Judeo-Christian modernity and create an alternative modernity that is authentically Germanic, Nordic, Indo-Germanic or, as more recently envisioned by an SS mentee, is based on medieval bonds between Germanic knights and those from the world of Arabic Islam (</w:t>
                </w:r>
                <w:proofErr w:type="spellStart"/>
                <w:r w:rsidRPr="00EB117E">
                  <w:rPr>
                    <w:lang w:val="en-US"/>
                  </w:rPr>
                  <w:t>Poewe</w:t>
                </w:r>
                <w:proofErr w:type="spellEnd"/>
                <w:r w:rsidRPr="00EB117E">
                  <w:rPr>
                    <w:lang w:val="en-US"/>
                  </w:rPr>
                  <w:t xml:space="preserve"> 2011). As Roger </w:t>
                </w:r>
                <w:proofErr w:type="spellStart"/>
                <w:r w:rsidRPr="00EB117E">
                  <w:rPr>
                    <w:lang w:val="en-US"/>
                  </w:rPr>
                  <w:t>Eatwell</w:t>
                </w:r>
                <w:proofErr w:type="spellEnd"/>
                <w:r w:rsidRPr="00EB117E">
                  <w:rPr>
                    <w:lang w:val="en-US"/>
                  </w:rPr>
                  <w:t xml:space="preserve"> points out, fascists see the world as divided into nations, ‘though the nation should not necessarily be equated with existing states or ethnic groupings’ (1996, 313).</w:t>
                </w:r>
              </w:p>
              <w:p w14:paraId="6308D9F5" w14:textId="77777777" w:rsidR="00BD5243" w:rsidRDefault="00BD5243" w:rsidP="00EB117E">
                <w:pPr>
                  <w:rPr>
                    <w:lang w:val="en-US"/>
                  </w:rPr>
                </w:pPr>
              </w:p>
              <w:p w14:paraId="4B0E6EB0" w14:textId="33396FA1" w:rsidR="00EB117E" w:rsidRDefault="00EB117E" w:rsidP="00EB117E">
                <w:pPr>
                  <w:rPr>
                    <w:lang w:val="en-US"/>
                  </w:rPr>
                </w:pPr>
                <w:r w:rsidRPr="00EB117E">
                  <w:rPr>
                    <w:lang w:val="en-US"/>
                  </w:rPr>
                  <w:t>Nazism and fascism generally,</w:t>
                </w:r>
                <w:r w:rsidR="00BD5243">
                  <w:rPr>
                    <w:lang w:val="en-US"/>
                  </w:rPr>
                  <w:t xml:space="preserve"> as </w:t>
                </w:r>
                <w:proofErr w:type="spellStart"/>
                <w:r w:rsidR="00BD5243">
                  <w:rPr>
                    <w:lang w:val="en-US"/>
                  </w:rPr>
                  <w:t>Eatwell</w:t>
                </w:r>
                <w:proofErr w:type="spellEnd"/>
                <w:r w:rsidR="00BD5243">
                  <w:rPr>
                    <w:lang w:val="en-US"/>
                  </w:rPr>
                  <w:t xml:space="preserve"> contends (1996, 313–</w:t>
                </w:r>
                <w:r w:rsidRPr="00EB117E">
                  <w:rPr>
                    <w:lang w:val="en-US"/>
                  </w:rPr>
                  <w:t>314), fuse to the point of oneness radical politics and fanatical religion, worker and soldier, spirituality and cathartic violence, metaphysics and science, weapons of destruction and female seclusion, banal killing grounds and havens of birth (</w:t>
                </w:r>
                <w:proofErr w:type="spellStart"/>
                <w:r w:rsidRPr="00EB117E">
                  <w:rPr>
                    <w:i/>
                    <w:lang w:val="en-US"/>
                  </w:rPr>
                  <w:t>Lebensborn</w:t>
                </w:r>
                <w:proofErr w:type="spellEnd"/>
                <w:r w:rsidRPr="00EB117E">
                  <w:rPr>
                    <w:lang w:val="en-US"/>
                  </w:rPr>
                  <w:t xml:space="preserve">). This radicalism of oneness – Karl </w:t>
                </w:r>
                <w:proofErr w:type="spellStart"/>
                <w:r w:rsidRPr="00EB117E">
                  <w:rPr>
                    <w:lang w:val="en-US"/>
                  </w:rPr>
                  <w:t>Löwith’s</w:t>
                </w:r>
                <w:proofErr w:type="spellEnd"/>
                <w:r w:rsidRPr="00EB117E">
                  <w:rPr>
                    <w:lang w:val="en-US"/>
                  </w:rPr>
                  <w:t xml:space="preserve"> ‘pure call’, Ludwig Ferdinand </w:t>
                </w:r>
                <w:proofErr w:type="spellStart"/>
                <w:r w:rsidRPr="00EB117E">
                  <w:rPr>
                    <w:lang w:val="en-US"/>
                  </w:rPr>
                  <w:t>Clauss</w:t>
                </w:r>
                <w:proofErr w:type="spellEnd"/>
                <w:r w:rsidRPr="00EB117E">
                  <w:rPr>
                    <w:lang w:val="en-US"/>
                  </w:rPr>
                  <w:t>’ ‘decisive call of destiny’, Carl Schmitt’s ‘</w:t>
                </w:r>
                <w:proofErr w:type="spellStart"/>
                <w:r w:rsidRPr="00EB117E">
                  <w:rPr>
                    <w:lang w:val="en-US"/>
                  </w:rPr>
                  <w:t>decisionism</w:t>
                </w:r>
                <w:proofErr w:type="spellEnd"/>
                <w:r w:rsidRPr="00EB117E">
                  <w:rPr>
                    <w:lang w:val="en-US"/>
                  </w:rPr>
                  <w:t xml:space="preserve">’ </w:t>
                </w:r>
                <w:r w:rsidRPr="00EB117E">
                  <w:rPr>
                    <w:lang w:val="en-US"/>
                  </w:rPr>
                  <w:softHyphen/>
                </w:r>
                <w:r w:rsidRPr="00EB117E">
                  <w:rPr>
                    <w:lang w:val="en-US"/>
                  </w:rPr>
                  <w:softHyphen/>
                  <w:t>– ‘rejects all discussion and all agreement because it relies solely and exclusively on itself’ (Faye 2009, 9, 19). And the ‘itself’ is the ‘communal destiny of people united by blood’ (ibid: 19).</w:t>
                </w:r>
              </w:p>
              <w:p w14:paraId="03B92165" w14:textId="77777777" w:rsidR="00EB117E" w:rsidRPr="00EB117E" w:rsidRDefault="00EB117E" w:rsidP="00EB117E">
                <w:pPr>
                  <w:rPr>
                    <w:lang w:val="en-US"/>
                  </w:rPr>
                </w:pPr>
              </w:p>
              <w:p w14:paraId="7042CFCB" w14:textId="77777777" w:rsidR="00EB117E" w:rsidRPr="00EB117E" w:rsidRDefault="00EB117E" w:rsidP="00BD5243">
                <w:pPr>
                  <w:pStyle w:val="Heading1"/>
                  <w:rPr>
                    <w:lang w:val="en-US"/>
                  </w:rPr>
                </w:pPr>
                <w:r w:rsidRPr="00EB117E">
                  <w:rPr>
                    <w:lang w:val="en-US"/>
                  </w:rPr>
                  <w:t>Fascism and ‘Organic’ Modernity</w:t>
                </w:r>
              </w:p>
              <w:p w14:paraId="4E2A901D" w14:textId="77777777" w:rsidR="00EB117E" w:rsidRPr="00EB117E" w:rsidRDefault="00EB117E" w:rsidP="00EB117E">
                <w:pPr>
                  <w:rPr>
                    <w:lang w:val="en-US"/>
                  </w:rPr>
                </w:pPr>
                <w:r w:rsidRPr="00EB117E">
                  <w:rPr>
                    <w:lang w:val="en-US"/>
                  </w:rPr>
                  <w:t xml:space="preserve">According to Griffin’s framework, maximalist modernism transcends the division in fascist studies between those who regard fascism as </w:t>
                </w:r>
                <w:r w:rsidRPr="00EB117E">
                  <w:rPr>
                    <w:i/>
                    <w:lang w:val="en-US"/>
                  </w:rPr>
                  <w:t>one form</w:t>
                </w:r>
                <w:r w:rsidRPr="00EB117E">
                  <w:rPr>
                    <w:lang w:val="en-US"/>
                  </w:rPr>
                  <w:t xml:space="preserve"> of political and cultural modernity and those who </w:t>
                </w:r>
                <w:r w:rsidRPr="00EB117E">
                  <w:rPr>
                    <w:lang w:val="en-US"/>
                  </w:rPr>
                  <w:lastRenderedPageBreak/>
                  <w:t xml:space="preserve">see it as a ‘reaction </w:t>
                </w:r>
                <w:r w:rsidRPr="00EB117E">
                  <w:rPr>
                    <w:i/>
                    <w:lang w:val="en-US"/>
                  </w:rPr>
                  <w:t>against</w:t>
                </w:r>
                <w:r w:rsidRPr="00EB117E">
                  <w:rPr>
                    <w:lang w:val="en-US"/>
                  </w:rPr>
                  <w:t xml:space="preserve"> modernity’ (348). Fascism becomes part of a higher synthesis of modernism within which (Italian) Fascism and (German) Nazism are simultaneously specific </w:t>
                </w:r>
                <w:r w:rsidRPr="00EB117E">
                  <w:rPr>
                    <w:i/>
                    <w:lang w:val="en-US"/>
                  </w:rPr>
                  <w:t>forms</w:t>
                </w:r>
                <w:r w:rsidRPr="00EB117E">
                  <w:rPr>
                    <w:lang w:val="en-US"/>
                  </w:rPr>
                  <w:t xml:space="preserve"> as well as particularly radical </w:t>
                </w:r>
                <w:r w:rsidRPr="00EB117E">
                  <w:rPr>
                    <w:i/>
                    <w:lang w:val="en-US"/>
                  </w:rPr>
                  <w:t>reactions</w:t>
                </w:r>
                <w:r w:rsidRPr="00EB117E">
                  <w:rPr>
                    <w:lang w:val="en-US"/>
                  </w:rPr>
                  <w:t xml:space="preserve"> against the stubborn continued existence of modernity that defied both the malaise following, and the caesura of, Europe’s bloody First World War. </w:t>
                </w:r>
              </w:p>
              <w:p w14:paraId="3DF1DCCC" w14:textId="77777777" w:rsidR="00BD5243" w:rsidRDefault="00BD5243" w:rsidP="00EB117E">
                <w:pPr>
                  <w:rPr>
                    <w:lang w:val="en-US"/>
                  </w:rPr>
                </w:pPr>
              </w:p>
              <w:p w14:paraId="51E77BA1" w14:textId="02B047D8" w:rsidR="00EB117E" w:rsidRDefault="00EB117E" w:rsidP="00EB117E">
                <w:pPr>
                  <w:rPr>
                    <w:lang w:val="en-US"/>
                  </w:rPr>
                </w:pPr>
                <w:r w:rsidRPr="00EB117E">
                  <w:rPr>
                    <w:lang w:val="en-US"/>
                  </w:rPr>
                  <w:t xml:space="preserve">To Griffin then ‘the hallmark of fascism … is that it operated as a political form of modernism in the maximalist, </w:t>
                </w:r>
                <w:proofErr w:type="spellStart"/>
                <w:r w:rsidRPr="00EB117E">
                  <w:rPr>
                    <w:lang w:val="en-US"/>
                  </w:rPr>
                  <w:t>primordialist</w:t>
                </w:r>
                <w:proofErr w:type="spellEnd"/>
                <w:r w:rsidRPr="00EB117E">
                  <w:rPr>
                    <w:lang w:val="en-US"/>
                  </w:rPr>
                  <w:t xml:space="preserve"> sense, both as movement (a </w:t>
                </w:r>
                <w:r w:rsidR="00BD5243">
                  <w:rPr>
                    <w:lang w:val="en-US"/>
                  </w:rPr>
                  <w:t xml:space="preserve">– </w:t>
                </w:r>
                <w:r w:rsidRPr="00EB117E">
                  <w:rPr>
                    <w:lang w:val="en-US"/>
                  </w:rPr>
                  <w:t>revitalization movement</w:t>
                </w:r>
                <w:r w:rsidR="00BD5243">
                  <w:rPr>
                    <w:lang w:val="en-US"/>
                  </w:rPr>
                  <w:t>’</w:t>
                </w:r>
                <w:r w:rsidRPr="00EB117E">
                  <w:rPr>
                    <w:lang w:val="en-US"/>
                  </w:rPr>
                  <w:t xml:space="preserve">) and regime (a </w:t>
                </w:r>
                <w:r w:rsidR="00BD5243">
                  <w:rPr>
                    <w:lang w:val="en-US"/>
                  </w:rPr>
                  <w:t>‘</w:t>
                </w:r>
                <w:r w:rsidRPr="00EB117E">
                  <w:rPr>
                    <w:lang w:val="en-US"/>
                  </w:rPr>
                  <w:t>modernist state</w:t>
                </w:r>
                <w:r w:rsidR="00BD5243">
                  <w:rPr>
                    <w:lang w:val="en-US"/>
                  </w:rPr>
                  <w:t>’</w:t>
                </w:r>
                <w:r w:rsidRPr="00EB117E">
                  <w:rPr>
                    <w:lang w:val="en-US"/>
                  </w:rPr>
                  <w:t>), based explicitly on an organic conceptions of nation’ (348). To drive home the point that fascism is a genuine ideology (</w:t>
                </w:r>
                <w:proofErr w:type="spellStart"/>
                <w:r w:rsidRPr="00EB117E">
                  <w:rPr>
                    <w:lang w:val="en-US"/>
                  </w:rPr>
                  <w:t>Eatwell</w:t>
                </w:r>
                <w:proofErr w:type="spellEnd"/>
                <w:r w:rsidRPr="00EB117E">
                  <w:rPr>
                    <w:lang w:val="en-US"/>
                  </w:rPr>
                  <w:t xml:space="preserve"> 1996, 303), two concepts in Griffin’s one sentence definition deserve a closer look, namely ‘organic’ and ‘primordial’. The organic notion was particularly popular in Nazi literature. It was found in the early writing of Hans </w:t>
                </w:r>
                <w:proofErr w:type="spellStart"/>
                <w:r w:rsidRPr="00EB117E">
                  <w:rPr>
                    <w:lang w:val="en-US"/>
                  </w:rPr>
                  <w:t>Naumann</w:t>
                </w:r>
                <w:proofErr w:type="spellEnd"/>
                <w:r w:rsidRPr="00EB117E">
                  <w:rPr>
                    <w:lang w:val="en-US"/>
                  </w:rPr>
                  <w:t xml:space="preserve"> (1921) as well as the later work of Martin Heidegger (Faye 2009). The basic Nazi slogans, namely, </w:t>
                </w:r>
                <w:r w:rsidRPr="00EB117E">
                  <w:rPr>
                    <w:i/>
                    <w:lang w:val="en-US"/>
                  </w:rPr>
                  <w:t>Volk</w:t>
                </w:r>
                <w:r w:rsidRPr="00EB117E">
                  <w:rPr>
                    <w:lang w:val="en-US"/>
                  </w:rPr>
                  <w:t xml:space="preserve">, </w:t>
                </w:r>
                <w:r w:rsidRPr="00EB117E">
                  <w:rPr>
                    <w:i/>
                    <w:lang w:val="en-US"/>
                  </w:rPr>
                  <w:t>Führer</w:t>
                </w:r>
                <w:r w:rsidRPr="00EB117E">
                  <w:rPr>
                    <w:lang w:val="en-US"/>
                  </w:rPr>
                  <w:t xml:space="preserve">, </w:t>
                </w:r>
                <w:proofErr w:type="spellStart"/>
                <w:r w:rsidRPr="00EB117E">
                  <w:rPr>
                    <w:i/>
                    <w:lang w:val="en-US"/>
                  </w:rPr>
                  <w:t>Volksgemeinschaft</w:t>
                </w:r>
                <w:proofErr w:type="spellEnd"/>
                <w:r w:rsidRPr="00EB117E">
                  <w:rPr>
                    <w:lang w:val="en-US"/>
                  </w:rPr>
                  <w:t xml:space="preserve"> (‘community of one people’) and </w:t>
                </w:r>
                <w:proofErr w:type="spellStart"/>
                <w:r w:rsidRPr="00EB117E">
                  <w:rPr>
                    <w:i/>
                    <w:lang w:val="en-US"/>
                  </w:rPr>
                  <w:t>Schicksalsgemeinschaft</w:t>
                </w:r>
                <w:proofErr w:type="spellEnd"/>
                <w:r w:rsidRPr="00EB117E">
                  <w:rPr>
                    <w:lang w:val="en-US"/>
                  </w:rPr>
                  <w:t xml:space="preserve"> (‘community of one destiny’) are crude reductions of Hans </w:t>
                </w:r>
                <w:proofErr w:type="spellStart"/>
                <w:r w:rsidRPr="00EB117E">
                  <w:rPr>
                    <w:lang w:val="en-US"/>
                  </w:rPr>
                  <w:t>Naumann’s</w:t>
                </w:r>
                <w:proofErr w:type="spellEnd"/>
                <w:r w:rsidRPr="00EB117E">
                  <w:rPr>
                    <w:lang w:val="en-US"/>
                  </w:rPr>
                  <w:t xml:space="preserve"> ‘anthropological’ theory about primitive (in the sense of primordial) community culture. He contrasts the latter with popular or mass culture and with high culture or civilization. Organic holism refers to the natural growth of such a primordial community culture without external enhancements – no fertilizers or pesticides if one thinks of plants. As said earlier, for Nazis to move forward they must first go back to a time of pre-modernity, pre-history or pre-civilization. And pre-civilization has two meanings. First, since civilization refers to having ‘covered over’ basic human existence (Adamson 1990, 366), it is a form (</w:t>
                </w:r>
                <w:r w:rsidRPr="00EB117E">
                  <w:rPr>
                    <w:i/>
                    <w:lang w:val="en-US"/>
                  </w:rPr>
                  <w:t>Art)</w:t>
                </w:r>
                <w:r w:rsidRPr="00EB117E">
                  <w:rPr>
                    <w:lang w:val="en-US"/>
                  </w:rPr>
                  <w:t xml:space="preserve"> of modernity that is foreign and imposed</w:t>
                </w:r>
                <w:proofErr w:type="gramStart"/>
                <w:r w:rsidRPr="00EB117E">
                  <w:rPr>
                    <w:lang w:val="en-US"/>
                  </w:rPr>
                  <w:t>;</w:t>
                </w:r>
                <w:proofErr w:type="gramEnd"/>
                <w:r w:rsidRPr="00EB117E">
                  <w:rPr>
                    <w:lang w:val="en-US"/>
                  </w:rPr>
                  <w:t xml:space="preserve"> to return to pre-civilization means removing the enemy of race-specific growth.  But secondly, pre-civilization also refers to the sense that Nazis have of themselves as being the source of civilization, so that Nazism is simultaneously a primordial, Manichaean, and elitist form of bio-cultural nationalism.  </w:t>
                </w:r>
              </w:p>
              <w:p w14:paraId="387EBA30" w14:textId="77777777" w:rsidR="00EB117E" w:rsidRPr="00EB117E" w:rsidRDefault="00EB117E" w:rsidP="00EB117E">
                <w:pPr>
                  <w:rPr>
                    <w:lang w:val="en-US"/>
                  </w:rPr>
                </w:pPr>
              </w:p>
              <w:p w14:paraId="70B99016" w14:textId="77777777" w:rsidR="00EB117E" w:rsidRPr="00EB117E" w:rsidRDefault="00EB117E" w:rsidP="00BD5243">
                <w:pPr>
                  <w:pStyle w:val="Heading1"/>
                  <w:rPr>
                    <w:lang w:val="en-US"/>
                  </w:rPr>
                </w:pPr>
                <w:r w:rsidRPr="00EB117E">
                  <w:rPr>
                    <w:lang w:val="en-US"/>
                  </w:rPr>
                  <w:t xml:space="preserve">‘Great’ or Charismatic Personalities </w:t>
                </w:r>
              </w:p>
              <w:p w14:paraId="19D9953B" w14:textId="77777777" w:rsidR="00EB117E" w:rsidRDefault="00EB117E" w:rsidP="00EB117E">
                <w:proofErr w:type="spellStart"/>
                <w:r w:rsidRPr="00EB117E">
                  <w:rPr>
                    <w:lang w:val="en-US"/>
                  </w:rPr>
                  <w:t>Naumann’s</w:t>
                </w:r>
                <w:proofErr w:type="spellEnd"/>
                <w:r w:rsidRPr="00EB117E">
                  <w:rPr>
                    <w:lang w:val="en-US"/>
                  </w:rPr>
                  <w:t xml:space="preserve"> notion of </w:t>
                </w:r>
                <w:r w:rsidRPr="00EB117E">
                  <w:t xml:space="preserve">primitive community culture, recoded first as </w:t>
                </w:r>
                <w:r w:rsidRPr="00EB117E">
                  <w:rPr>
                    <w:i/>
                  </w:rPr>
                  <w:t>Reich</w:t>
                </w:r>
                <w:r w:rsidRPr="00EB117E">
                  <w:t xml:space="preserve"> then as nation, followed by Indo-Germanic, after the war by ‘Europe as Nation’ or </w:t>
                </w:r>
                <w:r w:rsidRPr="00EB117E">
                  <w:rPr>
                    <w:i/>
                  </w:rPr>
                  <w:t>Nation Europa</w:t>
                </w:r>
                <w:r w:rsidRPr="00EB117E">
                  <w:t xml:space="preserve">, was important because it preserved, while continuously growing, an eternal cultural treasure left behind by ancient great leaders and past elites. In </w:t>
                </w:r>
                <w:proofErr w:type="spellStart"/>
                <w:r w:rsidRPr="00EB117E">
                  <w:t>Naumann’s</w:t>
                </w:r>
                <w:proofErr w:type="spellEnd"/>
                <w:r w:rsidRPr="00EB117E">
                  <w:t xml:space="preserve"> thinking, this cultural treasure becomes a source of sacred power when brilliant personalities tap into it to move their people forward. In other words, great personalities, conscience and intellect are the product of elites at the same time that they produce them. What is important, therefore, is not democracy but a tone setting ‘aristocracy’ led by its style-specific ‘charismatic personality’ so that between them leadership issues are settled. And this is similar in Italian Fascism (Adamson 1990, 366). More fascinating, this eternal return of elites and charismatic leaders from and to the one primordial community culture excludes Judeo-Christianity without having to say so explicitly. Rather, the community is its own religion and, simultaneously, a religious political force.</w:t>
                </w:r>
              </w:p>
              <w:p w14:paraId="4B3EA803" w14:textId="77777777" w:rsidR="00EB117E" w:rsidRPr="00EB117E" w:rsidRDefault="00EB117E" w:rsidP="00EB117E"/>
              <w:p w14:paraId="3DC0620B" w14:textId="77777777" w:rsidR="00EB117E" w:rsidRPr="00EB117E" w:rsidRDefault="00EB117E" w:rsidP="00BD5243">
                <w:pPr>
                  <w:pStyle w:val="Heading1"/>
                </w:pPr>
                <w:r w:rsidRPr="00EB117E">
                  <w:t xml:space="preserve">Race Theories and Monistic Thinking </w:t>
                </w:r>
              </w:p>
              <w:p w14:paraId="187E0981" w14:textId="451873C7" w:rsidR="00EB117E" w:rsidRPr="00EB117E" w:rsidRDefault="00EB117E" w:rsidP="00EB117E">
                <w:pPr>
                  <w:rPr>
                    <w:lang w:val="en-US"/>
                  </w:rPr>
                </w:pPr>
                <w:r w:rsidRPr="00EB117E">
                  <w:t>Thus</w:t>
                </w:r>
                <w:r w:rsidRPr="00EB117E">
                  <w:rPr>
                    <w:lang w:val="en-US"/>
                  </w:rPr>
                  <w:t xml:space="preserve"> the lewd anti-Semitic and anti-Christian propaganda of Johann von Leers, once welcomed as slogans, largely disappeared after 1938 – although von Leers carried on after the war. Instead, emphasis shifted to </w:t>
                </w:r>
                <w:r w:rsidR="00BD5243">
                  <w:rPr>
                    <w:lang w:val="en-US"/>
                  </w:rPr>
                  <w:t xml:space="preserve">Ludwig Ferdinand </w:t>
                </w:r>
                <w:proofErr w:type="spellStart"/>
                <w:r w:rsidR="00BD5243">
                  <w:rPr>
                    <w:lang w:val="en-US"/>
                  </w:rPr>
                  <w:t>Clauss’s</w:t>
                </w:r>
                <w:proofErr w:type="spellEnd"/>
                <w:r w:rsidR="00BD5243">
                  <w:rPr>
                    <w:lang w:val="en-US"/>
                  </w:rPr>
                  <w:t xml:space="preserve"> (1892–</w:t>
                </w:r>
                <w:r w:rsidRPr="00EB117E">
                  <w:rPr>
                    <w:lang w:val="en-US"/>
                  </w:rPr>
                  <w:t>1974) racial psychology</w:t>
                </w:r>
                <w:r w:rsidR="00BD5243">
                  <w:rPr>
                    <w:lang w:val="en-US"/>
                  </w:rPr>
                  <w:t xml:space="preserve">, Stengel von </w:t>
                </w:r>
                <w:proofErr w:type="spellStart"/>
                <w:r w:rsidR="00BD5243">
                  <w:rPr>
                    <w:lang w:val="en-US"/>
                  </w:rPr>
                  <w:t>Rutkowski’s</w:t>
                </w:r>
                <w:proofErr w:type="spellEnd"/>
                <w:r w:rsidR="00BD5243">
                  <w:rPr>
                    <w:lang w:val="en-US"/>
                  </w:rPr>
                  <w:t xml:space="preserve"> (1908–</w:t>
                </w:r>
                <w:r w:rsidRPr="00EB117E">
                  <w:rPr>
                    <w:lang w:val="en-US"/>
                  </w:rPr>
                  <w:t>1992) bio-cultural appr</w:t>
                </w:r>
                <w:r w:rsidR="00BD5243">
                  <w:rPr>
                    <w:lang w:val="en-US"/>
                  </w:rPr>
                  <w:t xml:space="preserve">oach, Hans F. K </w:t>
                </w:r>
                <w:proofErr w:type="spellStart"/>
                <w:r w:rsidR="00BD5243">
                  <w:rPr>
                    <w:lang w:val="en-US"/>
                  </w:rPr>
                  <w:t>Günther’s</w:t>
                </w:r>
                <w:proofErr w:type="spellEnd"/>
                <w:r w:rsidR="00BD5243">
                  <w:rPr>
                    <w:lang w:val="en-US"/>
                  </w:rPr>
                  <w:t xml:space="preserve"> (1891–</w:t>
                </w:r>
                <w:r w:rsidRPr="00EB117E">
                  <w:rPr>
                    <w:lang w:val="en-US"/>
                  </w:rPr>
                  <w:t xml:space="preserve">1968) </w:t>
                </w:r>
                <w:proofErr w:type="spellStart"/>
                <w:r w:rsidRPr="00EB117E">
                  <w:rPr>
                    <w:lang w:val="en-US"/>
                  </w:rPr>
                  <w:t>raceology</w:t>
                </w:r>
                <w:proofErr w:type="spellEnd"/>
                <w:r w:rsidRPr="00EB117E">
                  <w:rPr>
                    <w:lang w:val="en-US"/>
                  </w:rPr>
                  <w:t xml:space="preserve"> and the imagined ‘hard science’ approach to race hygiene and human heredity studies of the </w:t>
                </w:r>
                <w:proofErr w:type="spellStart"/>
                <w:r w:rsidRPr="00EB117E">
                  <w:rPr>
                    <w:lang w:val="en-US"/>
                  </w:rPr>
                  <w:t>Baur</w:t>
                </w:r>
                <w:proofErr w:type="spellEnd"/>
                <w:r w:rsidRPr="00EB117E">
                  <w:rPr>
                    <w:lang w:val="en-US"/>
                  </w:rPr>
                  <w:t xml:space="preserve">-Fischer-Lenz texts published by the J. F. Lehmann firm starting in 1922. </w:t>
                </w:r>
              </w:p>
              <w:p w14:paraId="561E75C1" w14:textId="77777777" w:rsidR="00BD5243" w:rsidRDefault="00BD5243" w:rsidP="00EB117E">
                <w:pPr>
                  <w:rPr>
                    <w:lang w:val="en-US"/>
                  </w:rPr>
                </w:pPr>
              </w:p>
              <w:p w14:paraId="363F549C" w14:textId="49A5814E" w:rsidR="00EB117E" w:rsidRPr="00EB117E" w:rsidRDefault="00EB117E" w:rsidP="00EB117E">
                <w:proofErr w:type="spellStart"/>
                <w:r w:rsidRPr="00EB117E">
                  <w:rPr>
                    <w:lang w:val="en-US"/>
                  </w:rPr>
                  <w:t>Rutkowski</w:t>
                </w:r>
                <w:proofErr w:type="spellEnd"/>
                <w:r w:rsidRPr="00EB117E">
                  <w:rPr>
                    <w:lang w:val="en-US"/>
                  </w:rPr>
                  <w:t>, one of the SS-</w:t>
                </w:r>
                <w:proofErr w:type="spellStart"/>
                <w:r w:rsidRPr="00EB117E">
                  <w:rPr>
                    <w:i/>
                    <w:lang w:val="en-US"/>
                  </w:rPr>
                  <w:t>Ahnenerbe</w:t>
                </w:r>
                <w:proofErr w:type="spellEnd"/>
                <w:r w:rsidRPr="00EB117E">
                  <w:rPr>
                    <w:lang w:val="en-US"/>
                  </w:rPr>
                  <w:t xml:space="preserve"> intellectuals, called his perspective ‘culture-biological’ (1943a, 11). Arguing that races are ‘not constant’, he pinpointed his difference with </w:t>
                </w:r>
                <w:proofErr w:type="spellStart"/>
                <w:r w:rsidRPr="00EB117E">
                  <w:rPr>
                    <w:lang w:val="en-US"/>
                  </w:rPr>
                  <w:t>Clauss</w:t>
                </w:r>
                <w:proofErr w:type="spellEnd"/>
                <w:r w:rsidRPr="00EB117E">
                  <w:rPr>
                    <w:lang w:val="en-US"/>
                  </w:rPr>
                  <w:t xml:space="preserve"> as </w:t>
                </w:r>
                <w:r w:rsidRPr="00EB117E">
                  <w:rPr>
                    <w:lang w:val="en-US"/>
                  </w:rPr>
                  <w:lastRenderedPageBreak/>
                  <w:t xml:space="preserve">follows: ‘Race is exactly not a once and for all firm </w:t>
                </w:r>
                <w:r w:rsidR="00BD5243">
                  <w:rPr>
                    <w:lang w:val="en-US"/>
                  </w:rPr>
                  <w:t>‘</w:t>
                </w:r>
                <w:r w:rsidRPr="00EB117E">
                  <w:rPr>
                    <w:lang w:val="en-US"/>
                  </w:rPr>
                  <w:t>Gestalt</w:t>
                </w:r>
                <w:r w:rsidR="00BD5243">
                  <w:rPr>
                    <w:lang w:val="en-US"/>
                  </w:rPr>
                  <w:t>’</w:t>
                </w:r>
                <w:r w:rsidRPr="00EB117E">
                  <w:rPr>
                    <w:lang w:val="en-US"/>
                  </w:rPr>
                  <w:t xml:space="preserve">, as the phenomenologist and psychologist Ludwig Ferdinand </w:t>
                </w:r>
                <w:proofErr w:type="spellStart"/>
                <w:r w:rsidRPr="00EB117E">
                  <w:rPr>
                    <w:lang w:val="en-US"/>
                  </w:rPr>
                  <w:t>Clauss</w:t>
                </w:r>
                <w:proofErr w:type="spellEnd"/>
                <w:r w:rsidRPr="00EB117E">
                  <w:rPr>
                    <w:lang w:val="en-US"/>
                  </w:rPr>
                  <w:t xml:space="preserve"> claims, but is a carefully bred (</w:t>
                </w:r>
                <w:proofErr w:type="spellStart"/>
                <w:r w:rsidRPr="00EB117E">
                  <w:rPr>
                    <w:i/>
                    <w:lang w:val="en-US"/>
                  </w:rPr>
                  <w:t>herausgezüchtete</w:t>
                </w:r>
                <w:proofErr w:type="spellEnd"/>
                <w:r w:rsidRPr="00EB117E">
                  <w:rPr>
                    <w:lang w:val="en-US"/>
                  </w:rPr>
                  <w:t>) community of characteristic hereditary disposition’ (</w:t>
                </w:r>
                <w:proofErr w:type="spellStart"/>
                <w:r w:rsidRPr="00EB117E">
                  <w:rPr>
                    <w:lang w:val="en-US"/>
                  </w:rPr>
                  <w:t>Rutkowski</w:t>
                </w:r>
                <w:proofErr w:type="spellEnd"/>
                <w:r w:rsidRPr="00EB117E">
                  <w:rPr>
                    <w:lang w:val="en-US"/>
                  </w:rPr>
                  <w:t xml:space="preserve"> 35). According to </w:t>
                </w:r>
                <w:proofErr w:type="spellStart"/>
                <w:r w:rsidRPr="00EB117E">
                  <w:rPr>
                    <w:lang w:val="en-US"/>
                  </w:rPr>
                  <w:t>Rutkowski</w:t>
                </w:r>
                <w:proofErr w:type="spellEnd"/>
                <w:r w:rsidRPr="00EB117E">
                  <w:rPr>
                    <w:lang w:val="en-US"/>
                  </w:rPr>
                  <w:t xml:space="preserve">, race, </w:t>
                </w:r>
                <w:r w:rsidRPr="00EB117E">
                  <w:rPr>
                    <w:i/>
                    <w:lang w:val="en-US"/>
                  </w:rPr>
                  <w:t>Volk</w:t>
                </w:r>
                <w:r w:rsidRPr="00EB117E">
                  <w:rPr>
                    <w:lang w:val="en-US"/>
                  </w:rPr>
                  <w:t xml:space="preserve">, space and idea or Geist were united in that race is the biological substance of Volk; space is the natural environment of Volk; and Geist is the Volk’s artistic, historical-cultural and traditional expression. </w:t>
                </w:r>
                <w:r w:rsidRPr="00EB117E">
                  <w:t xml:space="preserve">According to him, the Nazi issue was ‘this revision of the humanities’ into a </w:t>
                </w:r>
                <w:proofErr w:type="spellStart"/>
                <w:r w:rsidRPr="00EB117E">
                  <w:t>Haeckelian</w:t>
                </w:r>
                <w:proofErr w:type="spellEnd"/>
                <w:r w:rsidRPr="00EB117E">
                  <w:t xml:space="preserve"> solely biological-monistic world picture (</w:t>
                </w:r>
                <w:proofErr w:type="spellStart"/>
                <w:r w:rsidRPr="00EB117E">
                  <w:t>Rutkowski</w:t>
                </w:r>
                <w:proofErr w:type="spellEnd"/>
                <w:r w:rsidRPr="00EB117E">
                  <w:t xml:space="preserve"> 98). </w:t>
                </w:r>
                <w:r w:rsidRPr="00EB117E">
                  <w:rPr>
                    <w:bCs/>
                  </w:rPr>
                  <w:t>Thus monism here</w:t>
                </w:r>
                <w:r w:rsidRPr="00EB117E">
                  <w:rPr>
                    <w:lang w:val="en-US"/>
                  </w:rPr>
                  <w:t xml:space="preserve"> means ‘seeing unity (</w:t>
                </w:r>
                <w:proofErr w:type="spellStart"/>
                <w:r w:rsidRPr="00EB117E">
                  <w:rPr>
                    <w:i/>
                    <w:lang w:val="en-US"/>
                  </w:rPr>
                  <w:t>Einheit</w:t>
                </w:r>
                <w:proofErr w:type="spellEnd"/>
                <w:r w:rsidRPr="00EB117E">
                  <w:rPr>
                    <w:lang w:val="en-US"/>
                  </w:rPr>
                  <w:t>) and being (</w:t>
                </w:r>
                <w:proofErr w:type="spellStart"/>
                <w:r w:rsidRPr="00EB117E">
                  <w:rPr>
                    <w:i/>
                    <w:lang w:val="en-US"/>
                  </w:rPr>
                  <w:t>Wesen</w:t>
                </w:r>
                <w:proofErr w:type="spellEnd"/>
                <w:r w:rsidRPr="00EB117E">
                  <w:rPr>
                    <w:lang w:val="en-US"/>
                  </w:rPr>
                  <w:t xml:space="preserve">) as simply serving life’ in opposition to seeing a ‘multiplicity of forms serving the constitution of a state’. In </w:t>
                </w:r>
                <w:proofErr w:type="spellStart"/>
                <w:r w:rsidRPr="00EB117E">
                  <w:rPr>
                    <w:lang w:val="en-US"/>
                  </w:rPr>
                  <w:t>Rutkowski’s</w:t>
                </w:r>
                <w:proofErr w:type="spellEnd"/>
                <w:r w:rsidRPr="00EB117E">
                  <w:rPr>
                    <w:lang w:val="en-US"/>
                  </w:rPr>
                  <w:t xml:space="preserve"> thinking, democrats ask about ‘the milieu, citizenship, and votes’ instead of ‘predisposition or nature, </w:t>
                </w:r>
                <w:proofErr w:type="spellStart"/>
                <w:r w:rsidRPr="00EB117E">
                  <w:rPr>
                    <w:lang w:val="en-US"/>
                  </w:rPr>
                  <w:t>völkisch</w:t>
                </w:r>
                <w:proofErr w:type="spellEnd"/>
                <w:r w:rsidRPr="00EB117E">
                  <w:rPr>
                    <w:lang w:val="en-US"/>
                  </w:rPr>
                  <w:t xml:space="preserve"> or racial being, and inner entitlement or authorization’ (1943b, 12).</w:t>
                </w:r>
                <w:r w:rsidRPr="00EB117E">
                  <w:t xml:space="preserve"> </w:t>
                </w:r>
              </w:p>
              <w:p w14:paraId="69984C7F" w14:textId="77777777" w:rsidR="00BD5243" w:rsidRDefault="00BD5243" w:rsidP="00EB117E">
                <w:pPr>
                  <w:rPr>
                    <w:lang w:val="en-US"/>
                  </w:rPr>
                </w:pPr>
              </w:p>
              <w:p w14:paraId="369DA7BC" w14:textId="41DB47BB" w:rsidR="00EB117E" w:rsidRPr="00EB117E" w:rsidRDefault="00EB117E" w:rsidP="00EB117E">
                <w:proofErr w:type="gramStart"/>
                <w:r w:rsidRPr="00EB117E">
                  <w:rPr>
                    <w:lang w:val="en-US"/>
                  </w:rPr>
                  <w:t>That Hitler’s view of religion and race was also based on Ernst Haeckel’s monism is bro</w:t>
                </w:r>
                <w:r w:rsidR="00BD5243">
                  <w:rPr>
                    <w:lang w:val="en-US"/>
                  </w:rPr>
                  <w:t xml:space="preserve">ught out by </w:t>
                </w:r>
                <w:proofErr w:type="spellStart"/>
                <w:r w:rsidR="00BD5243">
                  <w:rPr>
                    <w:lang w:val="en-US"/>
                  </w:rPr>
                  <w:t>Voegelin</w:t>
                </w:r>
                <w:proofErr w:type="spellEnd"/>
                <w:proofErr w:type="gramEnd"/>
                <w:r w:rsidR="00BD5243">
                  <w:rPr>
                    <w:lang w:val="en-US"/>
                  </w:rPr>
                  <w:t xml:space="preserve"> (1990, 124–</w:t>
                </w:r>
                <w:r w:rsidRPr="00EB117E">
                  <w:rPr>
                    <w:lang w:val="en-US"/>
                  </w:rPr>
                  <w:t xml:space="preserve">129). Likewise, this monistic or unifying tendency also underpins Italian and Romanian fascism so that medical, cultural, political and national merge into an overarching radical </w:t>
                </w:r>
                <w:proofErr w:type="spellStart"/>
                <w:r w:rsidRPr="00EB117E">
                  <w:rPr>
                    <w:lang w:val="en-US"/>
                  </w:rPr>
                  <w:t>biocultural</w:t>
                </w:r>
                <w:proofErr w:type="spellEnd"/>
                <w:r w:rsidRPr="00EB117E">
                  <w:rPr>
                    <w:lang w:val="en-US"/>
                  </w:rPr>
                  <w:t xml:space="preserve"> perspective, and indeed, a radical </w:t>
                </w:r>
                <w:proofErr w:type="spellStart"/>
                <w:r w:rsidRPr="00EB117E">
                  <w:rPr>
                    <w:lang w:val="en-US"/>
                  </w:rPr>
                  <w:t>biopolitics</w:t>
                </w:r>
                <w:proofErr w:type="spellEnd"/>
                <w:r w:rsidRPr="00EB117E">
                  <w:rPr>
                    <w:lang w:val="en-US"/>
                  </w:rPr>
                  <w:t xml:space="preserve"> embracing a totalitarian state and ethnic supremacy (</w:t>
                </w:r>
                <w:proofErr w:type="spellStart"/>
                <w:r w:rsidRPr="00EB117E">
                  <w:rPr>
                    <w:lang w:val="en-US"/>
                  </w:rPr>
                  <w:t>Turda</w:t>
                </w:r>
                <w:proofErr w:type="spellEnd"/>
                <w:r w:rsidRPr="00EB117E">
                  <w:rPr>
                    <w:lang w:val="en-US"/>
                  </w:rPr>
                  <w:t xml:space="preserve"> 2009).</w:t>
                </w:r>
              </w:p>
              <w:p w14:paraId="145BB0EB" w14:textId="77777777" w:rsidR="00BD5243" w:rsidRDefault="00BD5243" w:rsidP="00EB117E">
                <w:pPr>
                  <w:rPr>
                    <w:lang w:val="en-US"/>
                  </w:rPr>
                </w:pPr>
              </w:p>
              <w:p w14:paraId="5938A093" w14:textId="77777777" w:rsidR="00EB117E" w:rsidRDefault="00EB117E" w:rsidP="00EB117E">
                <w:pPr>
                  <w:rPr>
                    <w:lang w:val="en-US"/>
                  </w:rPr>
                </w:pPr>
                <w:r w:rsidRPr="00EB117E">
                  <w:rPr>
                    <w:lang w:val="en-US"/>
                  </w:rPr>
                  <w:t xml:space="preserve">Fascism, and specifically Nazism, as </w:t>
                </w:r>
                <w:proofErr w:type="spellStart"/>
                <w:r w:rsidRPr="00EB117E">
                  <w:rPr>
                    <w:lang w:val="en-US"/>
                  </w:rPr>
                  <w:t>Eatwell</w:t>
                </w:r>
                <w:proofErr w:type="spellEnd"/>
                <w:r w:rsidRPr="00EB117E">
                  <w:rPr>
                    <w:lang w:val="en-US"/>
                  </w:rPr>
                  <w:t xml:space="preserve"> (1996), Griffin (2007) and Faye (2009) note, is first and foremost primordial ‘being’ bred to high achievement within a homogenous community of destiny. SS-intellectuals understood this to mean that the </w:t>
                </w:r>
                <w:r w:rsidRPr="00EB117E">
                  <w:rPr>
                    <w:i/>
                    <w:lang w:val="en-US"/>
                  </w:rPr>
                  <w:t>Third Way</w:t>
                </w:r>
                <w:r w:rsidRPr="00EB117E">
                  <w:rPr>
                    <w:lang w:val="en-US"/>
                  </w:rPr>
                  <w:t xml:space="preserve"> that they actively sought to construct is, following Haeckel and Spengler, monistic. After the war, surviving SS-intellectuals recoded it into being Unitarian (</w:t>
                </w:r>
                <w:proofErr w:type="spellStart"/>
                <w:r w:rsidRPr="00EB117E">
                  <w:rPr>
                    <w:lang w:val="en-US"/>
                  </w:rPr>
                  <w:t>Poewe</w:t>
                </w:r>
                <w:proofErr w:type="spellEnd"/>
                <w:r w:rsidRPr="00EB117E">
                  <w:rPr>
                    <w:lang w:val="en-US"/>
                  </w:rPr>
                  <w:t xml:space="preserve"> 2011). Consequently, race was simultaneously myth and science, biology and cultural expression. Herman Wirth’s </w:t>
                </w:r>
                <w:r w:rsidRPr="00EB117E">
                  <w:rPr>
                    <w:i/>
                    <w:lang w:val="en-US"/>
                  </w:rPr>
                  <w:t xml:space="preserve">Die </w:t>
                </w:r>
                <w:proofErr w:type="spellStart"/>
                <w:r w:rsidRPr="00EB117E">
                  <w:rPr>
                    <w:i/>
                    <w:lang w:val="en-US"/>
                  </w:rPr>
                  <w:t>Ura</w:t>
                </w:r>
                <w:proofErr w:type="spellEnd"/>
                <w:r w:rsidRPr="00EB117E">
                  <w:rPr>
                    <w:i/>
                    <w:lang w:val="en-US"/>
                  </w:rPr>
                  <w:t xml:space="preserve"> Linda </w:t>
                </w:r>
                <w:proofErr w:type="spellStart"/>
                <w:r w:rsidRPr="00EB117E">
                  <w:rPr>
                    <w:i/>
                    <w:lang w:val="en-US"/>
                  </w:rPr>
                  <w:t>Chronik</w:t>
                </w:r>
                <w:proofErr w:type="spellEnd"/>
                <w:r w:rsidRPr="00EB117E">
                  <w:rPr>
                    <w:lang w:val="en-US"/>
                  </w:rPr>
                  <w:t xml:space="preserve"> (1934) was as history of Nordic antiquity a forgery but as mythology, it was Himmler’s Nordic bible that served, moreover, as a blueprint for routine ‘scientific’ (</w:t>
                </w:r>
                <w:proofErr w:type="spellStart"/>
                <w:r w:rsidRPr="00EB117E">
                  <w:rPr>
                    <w:i/>
                    <w:lang w:val="en-US"/>
                  </w:rPr>
                  <w:t>wissenschaftlich</w:t>
                </w:r>
                <w:proofErr w:type="spellEnd"/>
                <w:r w:rsidRPr="00EB117E">
                  <w:rPr>
                    <w:lang w:val="en-US"/>
                  </w:rPr>
                  <w:t xml:space="preserve">) research involving biology, race, eugenics, weather, geography, art, language, </w:t>
                </w:r>
                <w:proofErr w:type="spellStart"/>
                <w:r w:rsidRPr="00EB117E">
                  <w:rPr>
                    <w:lang w:val="en-US"/>
                  </w:rPr>
                  <w:t>Gemanic</w:t>
                </w:r>
                <w:proofErr w:type="spellEnd"/>
                <w:r w:rsidRPr="00EB117E">
                  <w:rPr>
                    <w:lang w:val="en-US"/>
                  </w:rPr>
                  <w:t xml:space="preserve"> pre-history and the humanities generally and of the social sciences </w:t>
                </w:r>
                <w:proofErr w:type="spellStart"/>
                <w:r w:rsidRPr="00EB117E">
                  <w:rPr>
                    <w:i/>
                    <w:lang w:val="en-US"/>
                  </w:rPr>
                  <w:t>Volkskunde</w:t>
                </w:r>
                <w:proofErr w:type="spellEnd"/>
                <w:r w:rsidRPr="00EB117E">
                  <w:rPr>
                    <w:lang w:val="en-US"/>
                  </w:rPr>
                  <w:t xml:space="preserve"> (especially, research of sagas), psychology and anthropology (</w:t>
                </w:r>
                <w:proofErr w:type="spellStart"/>
                <w:r w:rsidRPr="00EB117E">
                  <w:rPr>
                    <w:lang w:val="en-US"/>
                  </w:rPr>
                  <w:t>Longerich</w:t>
                </w:r>
                <w:proofErr w:type="spellEnd"/>
                <w:r w:rsidRPr="00EB117E">
                  <w:rPr>
                    <w:lang w:val="en-US"/>
                  </w:rPr>
                  <w:t xml:space="preserve"> 2008).</w:t>
                </w:r>
              </w:p>
              <w:p w14:paraId="6C7519F7" w14:textId="77777777" w:rsidR="00EB117E" w:rsidRPr="00EB117E" w:rsidRDefault="00EB117E" w:rsidP="00EB117E">
                <w:pPr>
                  <w:rPr>
                    <w:lang w:val="en-US"/>
                  </w:rPr>
                </w:pPr>
              </w:p>
              <w:p w14:paraId="63720E84" w14:textId="77777777" w:rsidR="00EB117E" w:rsidRPr="00EB117E" w:rsidRDefault="00EB117E" w:rsidP="00BD5243">
                <w:pPr>
                  <w:pStyle w:val="Heading1"/>
                  <w:rPr>
                    <w:lang w:val="en-US"/>
                  </w:rPr>
                </w:pPr>
                <w:proofErr w:type="spellStart"/>
                <w:r w:rsidRPr="00EB117E">
                  <w:rPr>
                    <w:i/>
                    <w:lang w:val="en-US"/>
                  </w:rPr>
                  <w:t>Aufbruch</w:t>
                </w:r>
                <w:proofErr w:type="spellEnd"/>
                <w:r w:rsidRPr="00EB117E">
                  <w:rPr>
                    <w:i/>
                    <w:lang w:val="en-US"/>
                  </w:rPr>
                  <w:t xml:space="preserve"> </w:t>
                </w:r>
                <w:r w:rsidRPr="00EB117E">
                  <w:rPr>
                    <w:lang w:val="en-US"/>
                  </w:rPr>
                  <w:t xml:space="preserve">and Futurism </w:t>
                </w:r>
              </w:p>
              <w:p w14:paraId="29A3CC79" w14:textId="10509DB6" w:rsidR="00EB117E" w:rsidRPr="00EB117E" w:rsidRDefault="00EB117E" w:rsidP="00EB117E">
                <w:pPr>
                  <w:rPr>
                    <w:lang w:val="en-US"/>
                  </w:rPr>
                </w:pPr>
                <w:r w:rsidRPr="00EB117E">
                  <w:rPr>
                    <w:lang w:val="en-US"/>
                  </w:rPr>
                  <w:t>Part of the destructive power unleashed when Nazis and other Fascist movements put their constructions to practical use lay with their rec</w:t>
                </w:r>
                <w:r w:rsidR="00BD5243">
                  <w:rPr>
                    <w:lang w:val="en-US"/>
                  </w:rPr>
                  <w:t>ognition, as Griffin’s (2007, 9–</w:t>
                </w:r>
                <w:r w:rsidRPr="00EB117E">
                  <w:rPr>
                    <w:lang w:val="en-US"/>
                  </w:rPr>
                  <w:t xml:space="preserve">11) work shows, that a mere break with historical modernity would simply continue the process of countervailing modernism, making Nazism or Fascism but one of many countercultural sub-currents. Instead, the Nazi idea was that of </w:t>
                </w:r>
                <w:proofErr w:type="spellStart"/>
                <w:r w:rsidRPr="00EB117E">
                  <w:rPr>
                    <w:i/>
                    <w:lang w:val="en-US"/>
                  </w:rPr>
                  <w:t>Aufbruch</w:t>
                </w:r>
                <w:proofErr w:type="spellEnd"/>
                <w:r w:rsidRPr="00EB117E">
                  <w:rPr>
                    <w:lang w:val="en-US"/>
                  </w:rPr>
                  <w:t xml:space="preserve">, meaning uprooting the shattered world of yesterday (Griffin 9). </w:t>
                </w:r>
                <w:proofErr w:type="spellStart"/>
                <w:r w:rsidRPr="00EB117E">
                  <w:rPr>
                    <w:i/>
                    <w:lang w:val="en-US"/>
                  </w:rPr>
                  <w:t>Aufbruch</w:t>
                </w:r>
                <w:proofErr w:type="spellEnd"/>
                <w:r w:rsidRPr="00EB117E">
                  <w:rPr>
                    <w:lang w:val="en-US"/>
                  </w:rPr>
                  <w:t>, not only as mood but also as will, announces the intention to</w:t>
                </w:r>
                <w:r w:rsidRPr="00EB117E">
                  <w:rPr>
                    <w:i/>
                    <w:lang w:val="en-US"/>
                  </w:rPr>
                  <w:t xml:space="preserve"> uproot</w:t>
                </w:r>
                <w:r w:rsidRPr="00EB117E">
                  <w:rPr>
                    <w:lang w:val="en-US"/>
                  </w:rPr>
                  <w:t xml:space="preserve"> </w:t>
                </w:r>
                <w:r w:rsidRPr="00EB117E">
                  <w:rPr>
                    <w:i/>
                    <w:lang w:val="en-US"/>
                  </w:rPr>
                  <w:t>and destroy</w:t>
                </w:r>
                <w:r w:rsidRPr="00EB117E">
                  <w:rPr>
                    <w:lang w:val="en-US"/>
                  </w:rPr>
                  <w:t xml:space="preserve"> the existing (foreign) historical lineage of modernity altogether and replace it with another. To the SS</w:t>
                </w:r>
                <w:r w:rsidRPr="00EB117E">
                  <w:rPr>
                    <w:i/>
                    <w:lang w:val="en-US"/>
                  </w:rPr>
                  <w:t>-</w:t>
                </w:r>
                <w:r w:rsidRPr="00EB117E">
                  <w:rPr>
                    <w:lang w:val="en-US"/>
                  </w:rPr>
                  <w:t xml:space="preserve">intellectuals of Himmler’s think tank </w:t>
                </w:r>
                <w:proofErr w:type="spellStart"/>
                <w:r w:rsidRPr="00EB117E">
                  <w:rPr>
                    <w:i/>
                    <w:lang w:val="en-US"/>
                  </w:rPr>
                  <w:t>Ahnenerbe</w:t>
                </w:r>
                <w:proofErr w:type="spellEnd"/>
                <w:r w:rsidRPr="00EB117E">
                  <w:rPr>
                    <w:lang w:val="en-US"/>
                  </w:rPr>
                  <w:t xml:space="preserve"> (Ancestral Heritage), it meant replacing the entire Judeo-Christian tradition </w:t>
                </w:r>
                <w:r w:rsidRPr="00EB117E">
                  <w:rPr>
                    <w:lang w:val="en-US"/>
                  </w:rPr>
                  <w:softHyphen/>
                  <w:t xml:space="preserve">– that in their view engendered and nourished the decadent modernity </w:t>
                </w:r>
                <w:r w:rsidRPr="00EB117E">
                  <w:rPr>
                    <w:lang w:val="en-US"/>
                  </w:rPr>
                  <w:softHyphen/>
                  <w:t>–with an alternative</w:t>
                </w:r>
                <w:r w:rsidRPr="00EB117E">
                  <w:rPr>
                    <w:i/>
                    <w:lang w:val="en-US"/>
                  </w:rPr>
                  <w:t xml:space="preserve"> </w:t>
                </w:r>
                <w:r w:rsidRPr="00EB117E">
                  <w:rPr>
                    <w:lang w:val="en-US"/>
                  </w:rPr>
                  <w:t xml:space="preserve">one rooted in an assumed distinct primordial monistic tradition and heeding their destiny to be creators or ‘founders’ of all ‘human culture’ (ibid: 316). </w:t>
                </w:r>
              </w:p>
              <w:p w14:paraId="7FBF0D74" w14:textId="77777777" w:rsidR="00BD5243" w:rsidRDefault="00BD5243" w:rsidP="00EB117E">
                <w:pPr>
                  <w:rPr>
                    <w:lang w:val="en-US"/>
                  </w:rPr>
                </w:pPr>
              </w:p>
              <w:p w14:paraId="0BE814BA" w14:textId="50D4618B" w:rsidR="00EB117E" w:rsidRPr="00EB117E" w:rsidRDefault="00EB117E" w:rsidP="00EB117E">
                <w:pPr>
                  <w:rPr>
                    <w:lang w:val="en-US"/>
                  </w:rPr>
                </w:pPr>
                <w:r w:rsidRPr="00EB117E">
                  <w:rPr>
                    <w:lang w:val="en-US"/>
                  </w:rPr>
                  <w:t>Because Fascism works with specific national cultures, it is not difficult to note differences within the similarities. Th</w:t>
                </w:r>
                <w:r w:rsidR="00BD5243">
                  <w:rPr>
                    <w:lang w:val="en-US"/>
                  </w:rPr>
                  <w:t>us while Benito Mussolini (1883–</w:t>
                </w:r>
                <w:r w:rsidRPr="00EB117E">
                  <w:rPr>
                    <w:lang w:val="en-US"/>
                  </w:rPr>
                  <w:t xml:space="preserve">1945) recognized and solicited ideas from intellectuals and writers organized in cultural groups and around journals, like </w:t>
                </w:r>
                <w:r w:rsidRPr="00EB117E">
                  <w:rPr>
                    <w:i/>
                    <w:lang w:val="en-US"/>
                  </w:rPr>
                  <w:t>La Voce</w:t>
                </w:r>
                <w:r w:rsidR="00BD5243">
                  <w:rPr>
                    <w:lang w:val="en-US"/>
                  </w:rPr>
                  <w:t xml:space="preserve"> in Italy, Himmler (1900–1945) and Rosenberg (1893–</w:t>
                </w:r>
                <w:r w:rsidRPr="00EB117E">
                  <w:rPr>
                    <w:lang w:val="en-US"/>
                  </w:rPr>
                  <w:t xml:space="preserve">1946) established numerous think tanks to do the same. And while Italy worked with the Roman archetype and Nazism hearkened back to what was alternately called Germanic or Nordic tradition, both espoused elements of Futurism, intending to destroy Judeo-Christianity in order to replace it with an alternative modernity. What we hear here </w:t>
                </w:r>
                <w:r w:rsidRPr="00EB117E">
                  <w:rPr>
                    <w:lang w:val="en-US"/>
                  </w:rPr>
                  <w:lastRenderedPageBreak/>
                  <w:t>are the wor</w:t>
                </w:r>
                <w:r w:rsidR="00BD5243">
                  <w:rPr>
                    <w:lang w:val="en-US"/>
                  </w:rPr>
                  <w:t>ds of Friedrich Nietzsche (1844–</w:t>
                </w:r>
                <w:r w:rsidRPr="00EB117E">
                  <w:rPr>
                    <w:lang w:val="en-US"/>
                  </w:rPr>
                  <w:t xml:space="preserve">1900): ‘negating </w:t>
                </w:r>
                <w:r w:rsidRPr="00EB117E">
                  <w:rPr>
                    <w:i/>
                    <w:lang w:val="en-US"/>
                  </w:rPr>
                  <w:t>and destroying</w:t>
                </w:r>
                <w:r w:rsidRPr="00EB117E">
                  <w:rPr>
                    <w:lang w:val="en-US"/>
                  </w:rPr>
                  <w:t xml:space="preserve"> are conditions of saying Yes’ (</w:t>
                </w:r>
                <w:proofErr w:type="spellStart"/>
                <w:r w:rsidRPr="00EB117E">
                  <w:rPr>
                    <w:lang w:val="en-US"/>
                  </w:rPr>
                  <w:t>qtd</w:t>
                </w:r>
                <w:proofErr w:type="spellEnd"/>
                <w:r w:rsidRPr="00EB117E">
                  <w:rPr>
                    <w:lang w:val="en-US"/>
                  </w:rPr>
                  <w:t xml:space="preserve"> in Griffin 2007, 60). Radical fascists ran with it.</w:t>
                </w:r>
              </w:p>
              <w:p w14:paraId="616FE415" w14:textId="77777777" w:rsidR="003F0D73" w:rsidRDefault="003F0D73" w:rsidP="00C27FAB"/>
            </w:tc>
          </w:sdtContent>
        </w:sdt>
      </w:tr>
      <w:tr w:rsidR="003235A7" w14:paraId="126B9DB3" w14:textId="77777777" w:rsidTr="003235A7">
        <w:tc>
          <w:tcPr>
            <w:tcW w:w="9016" w:type="dxa"/>
          </w:tcPr>
          <w:p w14:paraId="0A383A4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9439E5D60D664AA2B14CFBA3E034CF"/>
              </w:placeholder>
            </w:sdtPr>
            <w:sdtEndPr/>
            <w:sdtContent>
              <w:p w14:paraId="2A20521E" w14:textId="2BDB9860" w:rsidR="00790347" w:rsidRDefault="0021097C" w:rsidP="00EB117E">
                <w:sdt>
                  <w:sdtPr>
                    <w:id w:val="-1231604735"/>
                    <w:citation/>
                  </w:sdtPr>
                  <w:sdtEndPr/>
                  <w:sdtContent>
                    <w:r w:rsidR="00790347">
                      <w:fldChar w:fldCharType="begin"/>
                    </w:r>
                    <w:r>
                      <w:rPr>
                        <w:lang w:val="en-US"/>
                      </w:rPr>
                      <w:instrText xml:space="preserve">CITATION Ada90 \l 1033 </w:instrText>
                    </w:r>
                    <w:r w:rsidR="00790347">
                      <w:fldChar w:fldCharType="separate"/>
                    </w:r>
                    <w:r>
                      <w:rPr>
                        <w:noProof/>
                        <w:lang w:val="en-US"/>
                      </w:rPr>
                      <w:t xml:space="preserve"> (Adamson)</w:t>
                    </w:r>
                    <w:r w:rsidR="00790347">
                      <w:fldChar w:fldCharType="end"/>
                    </w:r>
                  </w:sdtContent>
                </w:sdt>
              </w:p>
              <w:p w14:paraId="34FB15B3" w14:textId="73CC8C26" w:rsidR="00790347" w:rsidRDefault="0021097C" w:rsidP="00EB117E">
                <w:pPr>
                  <w:rPr>
                    <w:lang w:val="en-US"/>
                  </w:rPr>
                </w:pPr>
                <w:sdt>
                  <w:sdtPr>
                    <w:rPr>
                      <w:lang w:val="en-US"/>
                    </w:rPr>
                    <w:id w:val="1852842720"/>
                    <w:citation/>
                  </w:sdtPr>
                  <w:sdtEndPr/>
                  <w:sdtContent>
                    <w:r w:rsidR="00790347">
                      <w:rPr>
                        <w:lang w:val="en-US"/>
                      </w:rPr>
                      <w:fldChar w:fldCharType="begin"/>
                    </w:r>
                    <w:r>
                      <w:rPr>
                        <w:lang w:val="en-US"/>
                      </w:rPr>
                      <w:instrText xml:space="preserve">CITATION Eat96 \l 1033 </w:instrText>
                    </w:r>
                    <w:r w:rsidR="00790347">
                      <w:rPr>
                        <w:lang w:val="en-US"/>
                      </w:rPr>
                      <w:fldChar w:fldCharType="separate"/>
                    </w:r>
                    <w:r>
                      <w:rPr>
                        <w:noProof/>
                        <w:lang w:val="en-US"/>
                      </w:rPr>
                      <w:t>(Eatwell)</w:t>
                    </w:r>
                    <w:r w:rsidR="00790347">
                      <w:rPr>
                        <w:lang w:val="en-US"/>
                      </w:rPr>
                      <w:fldChar w:fldCharType="end"/>
                    </w:r>
                  </w:sdtContent>
                </w:sdt>
              </w:p>
              <w:p w14:paraId="1F7C54D6" w14:textId="5AF1B3F6" w:rsidR="00790347" w:rsidRDefault="0021097C" w:rsidP="00EB117E">
                <w:pPr>
                  <w:rPr>
                    <w:lang w:val="en-US"/>
                  </w:rPr>
                </w:pPr>
                <w:sdt>
                  <w:sdtPr>
                    <w:rPr>
                      <w:lang w:val="en-US"/>
                    </w:rPr>
                    <w:id w:val="852295233"/>
                    <w:citation/>
                  </w:sdtPr>
                  <w:sdtEndPr/>
                  <w:sdtContent>
                    <w:r w:rsidR="00790347">
                      <w:rPr>
                        <w:lang w:val="en-US"/>
                      </w:rPr>
                      <w:fldChar w:fldCharType="begin"/>
                    </w:r>
                    <w:r>
                      <w:rPr>
                        <w:lang w:val="en-US"/>
                      </w:rPr>
                      <w:instrText xml:space="preserve">CITATION Fay09 \l 1033 </w:instrText>
                    </w:r>
                    <w:r w:rsidR="00790347">
                      <w:rPr>
                        <w:lang w:val="en-US"/>
                      </w:rPr>
                      <w:fldChar w:fldCharType="separate"/>
                    </w:r>
                    <w:r>
                      <w:rPr>
                        <w:noProof/>
                        <w:lang w:val="en-US"/>
                      </w:rPr>
                      <w:t>(Faye)</w:t>
                    </w:r>
                    <w:r w:rsidR="00790347">
                      <w:rPr>
                        <w:lang w:val="en-US"/>
                      </w:rPr>
                      <w:fldChar w:fldCharType="end"/>
                    </w:r>
                  </w:sdtContent>
                </w:sdt>
              </w:p>
              <w:p w14:paraId="7FCF634A" w14:textId="553A7D91" w:rsidR="00CC66D9" w:rsidRDefault="0021097C" w:rsidP="00EB117E">
                <w:pPr>
                  <w:rPr>
                    <w:lang w:val="de-DE"/>
                  </w:rPr>
                </w:pPr>
                <w:sdt>
                  <w:sdtPr>
                    <w:rPr>
                      <w:lang w:val="de-DE"/>
                    </w:rPr>
                    <w:id w:val="-145812746"/>
                    <w:citation/>
                  </w:sdtPr>
                  <w:sdtEndPr/>
                  <w:sdtContent>
                    <w:r w:rsidR="00790347">
                      <w:rPr>
                        <w:lang w:val="de-DE"/>
                      </w:rPr>
                      <w:fldChar w:fldCharType="begin"/>
                    </w:r>
                    <w:r>
                      <w:rPr>
                        <w:lang w:val="en-US"/>
                      </w:rPr>
                      <w:instrText xml:space="preserve">CITATION Gri07 \l 1033 </w:instrText>
                    </w:r>
                    <w:r w:rsidR="00790347">
                      <w:rPr>
                        <w:lang w:val="de-DE"/>
                      </w:rPr>
                      <w:fldChar w:fldCharType="separate"/>
                    </w:r>
                    <w:r>
                      <w:rPr>
                        <w:noProof/>
                        <w:lang w:val="en-US"/>
                      </w:rPr>
                      <w:t>(Griffin)</w:t>
                    </w:r>
                    <w:r w:rsidR="00790347">
                      <w:rPr>
                        <w:lang w:val="de-DE"/>
                      </w:rPr>
                      <w:fldChar w:fldCharType="end"/>
                    </w:r>
                  </w:sdtContent>
                </w:sdt>
              </w:p>
              <w:p w14:paraId="52210E02" w14:textId="4F6EB894" w:rsidR="00CC66D9" w:rsidRDefault="0021097C" w:rsidP="00EB117E">
                <w:pPr>
                  <w:rPr>
                    <w:lang w:val="de-DE"/>
                  </w:rPr>
                </w:pPr>
                <w:sdt>
                  <w:sdtPr>
                    <w:rPr>
                      <w:lang w:val="de-DE"/>
                    </w:rPr>
                    <w:id w:val="1212161578"/>
                    <w:citation/>
                  </w:sdtPr>
                  <w:sdtEndPr/>
                  <w:sdtContent>
                    <w:r w:rsidR="00CC66D9">
                      <w:rPr>
                        <w:lang w:val="de-DE"/>
                      </w:rPr>
                      <w:fldChar w:fldCharType="begin"/>
                    </w:r>
                    <w:r>
                      <w:rPr>
                        <w:lang w:val="en-US"/>
                      </w:rPr>
                      <w:instrText xml:space="preserve">CITATION Gün34 \l 1033 </w:instrText>
                    </w:r>
                    <w:r w:rsidR="00CC66D9">
                      <w:rPr>
                        <w:lang w:val="de-DE"/>
                      </w:rPr>
                      <w:fldChar w:fldCharType="separate"/>
                    </w:r>
                    <w:r>
                      <w:rPr>
                        <w:noProof/>
                        <w:lang w:val="en-US"/>
                      </w:rPr>
                      <w:t>(Günther)</w:t>
                    </w:r>
                    <w:r w:rsidR="00CC66D9">
                      <w:rPr>
                        <w:lang w:val="de-DE"/>
                      </w:rPr>
                      <w:fldChar w:fldCharType="end"/>
                    </w:r>
                  </w:sdtContent>
                </w:sdt>
              </w:p>
              <w:p w14:paraId="592353F1" w14:textId="114D9F12" w:rsidR="00CC66D9" w:rsidRDefault="0021097C" w:rsidP="00EB117E">
                <w:pPr>
                  <w:rPr>
                    <w:lang w:val="de-DE"/>
                  </w:rPr>
                </w:pPr>
                <w:sdt>
                  <w:sdtPr>
                    <w:rPr>
                      <w:lang w:val="de-DE"/>
                    </w:rPr>
                    <w:id w:val="-1498038946"/>
                    <w:citation/>
                  </w:sdtPr>
                  <w:sdtEndPr/>
                  <w:sdtContent>
                    <w:r w:rsidR="00CC66D9">
                      <w:rPr>
                        <w:lang w:val="de-DE"/>
                      </w:rPr>
                      <w:fldChar w:fldCharType="begin"/>
                    </w:r>
                    <w:r>
                      <w:rPr>
                        <w:lang w:val="en-US"/>
                      </w:rPr>
                      <w:instrText xml:space="preserve">CITATION Lon \l 1033 </w:instrText>
                    </w:r>
                    <w:r w:rsidR="00CC66D9">
                      <w:rPr>
                        <w:lang w:val="de-DE"/>
                      </w:rPr>
                      <w:fldChar w:fldCharType="separate"/>
                    </w:r>
                    <w:r>
                      <w:rPr>
                        <w:noProof/>
                        <w:lang w:val="en-US"/>
                      </w:rPr>
                      <w:t>(Longerich)</w:t>
                    </w:r>
                    <w:r w:rsidR="00CC66D9">
                      <w:rPr>
                        <w:lang w:val="de-DE"/>
                      </w:rPr>
                      <w:fldChar w:fldCharType="end"/>
                    </w:r>
                  </w:sdtContent>
                </w:sdt>
              </w:p>
              <w:p w14:paraId="3B583000" w14:textId="77777777" w:rsidR="00CC66D9" w:rsidRDefault="0021097C" w:rsidP="00EB117E">
                <w:pPr>
                  <w:rPr>
                    <w:lang w:val="en-US"/>
                  </w:rPr>
                </w:pPr>
                <w:sdt>
                  <w:sdtPr>
                    <w:rPr>
                      <w:lang w:val="en-US"/>
                    </w:rPr>
                    <w:id w:val="1533377522"/>
                    <w:citation/>
                  </w:sdtPr>
                  <w:sdtEndPr/>
                  <w:sdtContent>
                    <w:r w:rsidR="00CC66D9">
                      <w:rPr>
                        <w:lang w:val="en-US"/>
                      </w:rPr>
                      <w:fldChar w:fldCharType="begin"/>
                    </w:r>
                    <w:r w:rsidR="00CC66D9">
                      <w:rPr>
                        <w:lang w:val="en-US"/>
                      </w:rPr>
                      <w:instrText xml:space="preserve"> CITATION Plö09 \l 1033 </w:instrText>
                    </w:r>
                    <w:r w:rsidR="00CC66D9">
                      <w:rPr>
                        <w:lang w:val="en-US"/>
                      </w:rPr>
                      <w:fldChar w:fldCharType="separate"/>
                    </w:r>
                    <w:r w:rsidR="00CC66D9">
                      <w:rPr>
                        <w:noProof/>
                        <w:lang w:val="en-US"/>
                      </w:rPr>
                      <w:t>(Plöger)</w:t>
                    </w:r>
                    <w:r w:rsidR="00CC66D9">
                      <w:rPr>
                        <w:lang w:val="en-US"/>
                      </w:rPr>
                      <w:fldChar w:fldCharType="end"/>
                    </w:r>
                  </w:sdtContent>
                </w:sdt>
              </w:p>
              <w:p w14:paraId="4136359C" w14:textId="36645606" w:rsidR="00CC66D9" w:rsidRDefault="0021097C" w:rsidP="00EB117E">
                <w:pPr>
                  <w:rPr>
                    <w:lang w:val="en-US"/>
                  </w:rPr>
                </w:pPr>
                <w:sdt>
                  <w:sdtPr>
                    <w:rPr>
                      <w:lang w:val="en-US"/>
                    </w:rPr>
                    <w:id w:val="-1820873432"/>
                    <w:citation/>
                  </w:sdtPr>
                  <w:sdtEndPr/>
                  <w:sdtContent>
                    <w:r w:rsidR="00CC66D9">
                      <w:rPr>
                        <w:lang w:val="en-US"/>
                      </w:rPr>
                      <w:fldChar w:fldCharType="begin"/>
                    </w:r>
                    <w:r>
                      <w:rPr>
                        <w:lang w:val="en-US"/>
                      </w:rPr>
                      <w:instrText xml:space="preserve">CITATION Poe06 \l 1033 </w:instrText>
                    </w:r>
                    <w:r w:rsidR="00CC66D9">
                      <w:rPr>
                        <w:lang w:val="en-US"/>
                      </w:rPr>
                      <w:fldChar w:fldCharType="separate"/>
                    </w:r>
                    <w:r>
                      <w:rPr>
                        <w:noProof/>
                        <w:lang w:val="en-US"/>
                      </w:rPr>
                      <w:t>(K. O. Poewe)</w:t>
                    </w:r>
                    <w:r w:rsidR="00CC66D9">
                      <w:rPr>
                        <w:lang w:val="en-US"/>
                      </w:rPr>
                      <w:fldChar w:fldCharType="end"/>
                    </w:r>
                  </w:sdtContent>
                </w:sdt>
              </w:p>
              <w:p w14:paraId="57B371B2" w14:textId="2605A1E3" w:rsidR="00CC66D9" w:rsidRDefault="0021097C" w:rsidP="00EB117E">
                <w:pPr>
                  <w:rPr>
                    <w:lang w:val="de-DE"/>
                  </w:rPr>
                </w:pPr>
                <w:sdt>
                  <w:sdtPr>
                    <w:rPr>
                      <w:lang w:val="de-DE"/>
                    </w:rPr>
                    <w:id w:val="110940706"/>
                    <w:citation/>
                  </w:sdtPr>
                  <w:sdtEndPr/>
                  <w:sdtContent>
                    <w:r w:rsidR="00CC66D9">
                      <w:rPr>
                        <w:lang w:val="de-DE"/>
                      </w:rPr>
                      <w:fldChar w:fldCharType="begin"/>
                    </w:r>
                    <w:r>
                      <w:rPr>
                        <w:lang w:val="en-US"/>
                      </w:rPr>
                      <w:instrText xml:space="preserve">CITATION Poe11 \l 1033 </w:instrText>
                    </w:r>
                    <w:r w:rsidR="00CC66D9">
                      <w:rPr>
                        <w:lang w:val="de-DE"/>
                      </w:rPr>
                      <w:fldChar w:fldCharType="separate"/>
                    </w:r>
                    <w:r>
                      <w:rPr>
                        <w:noProof/>
                        <w:lang w:val="en-US"/>
                      </w:rPr>
                      <w:t>(K. Poewe)</w:t>
                    </w:r>
                    <w:r w:rsidR="00CC66D9">
                      <w:rPr>
                        <w:lang w:val="de-DE"/>
                      </w:rPr>
                      <w:fldChar w:fldCharType="end"/>
                    </w:r>
                  </w:sdtContent>
                </w:sdt>
              </w:p>
              <w:p w14:paraId="1A1D9335" w14:textId="24906B1C" w:rsidR="00CC66D9" w:rsidRDefault="0021097C" w:rsidP="00EB117E">
                <w:pPr>
                  <w:rPr>
                    <w:lang w:val="de-DE"/>
                  </w:rPr>
                </w:pPr>
                <w:sdt>
                  <w:sdtPr>
                    <w:rPr>
                      <w:lang w:val="de-DE"/>
                    </w:rPr>
                    <w:id w:val="1949120147"/>
                    <w:citation/>
                  </w:sdtPr>
                  <w:sdtEndPr/>
                  <w:sdtContent>
                    <w:r w:rsidR="00CC66D9">
                      <w:rPr>
                        <w:lang w:val="de-DE"/>
                      </w:rPr>
                      <w:fldChar w:fldCharType="begin"/>
                    </w:r>
                    <w:r>
                      <w:rPr>
                        <w:lang w:val="en-US"/>
                      </w:rPr>
                      <w:instrText xml:space="preserve">CITATION Rut3a \l 1033 </w:instrText>
                    </w:r>
                    <w:r w:rsidR="00CC66D9">
                      <w:rPr>
                        <w:lang w:val="de-DE"/>
                      </w:rPr>
                      <w:fldChar w:fldCharType="separate"/>
                    </w:r>
                    <w:r>
                      <w:rPr>
                        <w:noProof/>
                        <w:lang w:val="en-US"/>
                      </w:rPr>
                      <w:t>(S. v. Rutkowski)</w:t>
                    </w:r>
                    <w:r w:rsidR="00CC66D9">
                      <w:rPr>
                        <w:lang w:val="de-DE"/>
                      </w:rPr>
                      <w:fldChar w:fldCharType="end"/>
                    </w:r>
                  </w:sdtContent>
                </w:sdt>
              </w:p>
              <w:p w14:paraId="7BA50E0D" w14:textId="1AE33391" w:rsidR="00FE789F" w:rsidRDefault="0021097C" w:rsidP="00EB117E">
                <w:pPr>
                  <w:rPr>
                    <w:lang w:val="en-US"/>
                  </w:rPr>
                </w:pPr>
                <w:sdt>
                  <w:sdtPr>
                    <w:rPr>
                      <w:lang w:val="en-US"/>
                    </w:rPr>
                    <w:id w:val="-2092533927"/>
                    <w:citation/>
                  </w:sdtPr>
                  <w:sdtEndPr/>
                  <w:sdtContent>
                    <w:r w:rsidR="00CC66D9">
                      <w:rPr>
                        <w:lang w:val="en-US"/>
                      </w:rPr>
                      <w:fldChar w:fldCharType="begin"/>
                    </w:r>
                    <w:r>
                      <w:rPr>
                        <w:lang w:val="en-US"/>
                      </w:rPr>
                      <w:instrText xml:space="preserve">CITATION Rut3b \l 1033 </w:instrText>
                    </w:r>
                    <w:r w:rsidR="00CC66D9">
                      <w:rPr>
                        <w:lang w:val="en-US"/>
                      </w:rPr>
                      <w:fldChar w:fldCharType="separate"/>
                    </w:r>
                    <w:r>
                      <w:rPr>
                        <w:noProof/>
                        <w:lang w:val="en-US"/>
                      </w:rPr>
                      <w:t>(S. v. Rutkowski)</w:t>
                    </w:r>
                    <w:r w:rsidR="00CC66D9">
                      <w:rPr>
                        <w:lang w:val="en-US"/>
                      </w:rPr>
                      <w:fldChar w:fldCharType="end"/>
                    </w:r>
                  </w:sdtContent>
                </w:sdt>
              </w:p>
              <w:p w14:paraId="0618F29A" w14:textId="56929E7B" w:rsidR="00FE789F" w:rsidRDefault="0021097C" w:rsidP="00EB117E">
                <w:sdt>
                  <w:sdtPr>
                    <w:id w:val="455225439"/>
                    <w:citation/>
                  </w:sdtPr>
                  <w:sdtEndPr/>
                  <w:sdtContent>
                    <w:r w:rsidR="00FE789F">
                      <w:fldChar w:fldCharType="begin"/>
                    </w:r>
                    <w:r>
                      <w:rPr>
                        <w:lang w:val="en-US"/>
                      </w:rPr>
                      <w:instrText xml:space="preserve">CITATION Tur09 \l 1033 </w:instrText>
                    </w:r>
                    <w:r w:rsidR="00FE789F">
                      <w:fldChar w:fldCharType="separate"/>
                    </w:r>
                    <w:r>
                      <w:rPr>
                        <w:noProof/>
                        <w:lang w:val="en-US"/>
                      </w:rPr>
                      <w:t>(Turda)</w:t>
                    </w:r>
                    <w:r w:rsidR="00FE789F">
                      <w:fldChar w:fldCharType="end"/>
                    </w:r>
                  </w:sdtContent>
                </w:sdt>
              </w:p>
              <w:p w14:paraId="061FA463" w14:textId="53C3B3E3" w:rsidR="00FE789F" w:rsidRDefault="0021097C" w:rsidP="00EB117E">
                <w:sdt>
                  <w:sdtPr>
                    <w:id w:val="-485089084"/>
                    <w:citation/>
                  </w:sdtPr>
                  <w:sdtEndPr/>
                  <w:sdtContent>
                    <w:bookmarkStart w:id="0" w:name="_GoBack"/>
                    <w:r w:rsidR="00FE789F">
                      <w:fldChar w:fldCharType="begin"/>
                    </w:r>
                    <w:r>
                      <w:rPr>
                        <w:lang w:val="en-US"/>
                      </w:rPr>
                      <w:instrText xml:space="preserve">CITATION Voe90 \l 1033 </w:instrText>
                    </w:r>
                    <w:r w:rsidR="00FE789F">
                      <w:fldChar w:fldCharType="separate"/>
                    </w:r>
                    <w:r>
                      <w:rPr>
                        <w:noProof/>
                        <w:lang w:val="en-US"/>
                      </w:rPr>
                      <w:t>(Voegelin)</w:t>
                    </w:r>
                    <w:r w:rsidR="00FE789F">
                      <w:fldChar w:fldCharType="end"/>
                    </w:r>
                    <w:bookmarkEnd w:id="0"/>
                  </w:sdtContent>
                </w:sdt>
              </w:p>
              <w:p w14:paraId="06F2246A" w14:textId="77777777" w:rsidR="003235A7" w:rsidRDefault="0021097C" w:rsidP="00EB117E"/>
            </w:sdtContent>
          </w:sdt>
        </w:tc>
      </w:tr>
    </w:tbl>
    <w:p w14:paraId="458D8F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44886" w14:textId="77777777" w:rsidR="00CC66D9" w:rsidRDefault="00CC66D9" w:rsidP="007A0D55">
      <w:pPr>
        <w:spacing w:after="0" w:line="240" w:lineRule="auto"/>
      </w:pPr>
      <w:r>
        <w:separator/>
      </w:r>
    </w:p>
  </w:endnote>
  <w:endnote w:type="continuationSeparator" w:id="0">
    <w:p w14:paraId="5C461510" w14:textId="77777777" w:rsidR="00CC66D9" w:rsidRDefault="00CC66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39AA" w14:textId="77777777" w:rsidR="00CC66D9" w:rsidRDefault="00CC66D9" w:rsidP="007A0D55">
      <w:pPr>
        <w:spacing w:after="0" w:line="240" w:lineRule="auto"/>
      </w:pPr>
      <w:r>
        <w:separator/>
      </w:r>
    </w:p>
  </w:footnote>
  <w:footnote w:type="continuationSeparator" w:id="0">
    <w:p w14:paraId="1A1480EB" w14:textId="77777777" w:rsidR="00CC66D9" w:rsidRDefault="00CC66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13231" w14:textId="77777777" w:rsidR="00CC66D9" w:rsidRDefault="00CC66D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4F40BF" w14:textId="77777777" w:rsidR="00CC66D9" w:rsidRDefault="00CC6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7E"/>
    <w:rsid w:val="00032559"/>
    <w:rsid w:val="00052040"/>
    <w:rsid w:val="000B25AE"/>
    <w:rsid w:val="000B55AB"/>
    <w:rsid w:val="000D24DC"/>
    <w:rsid w:val="00101B2E"/>
    <w:rsid w:val="00116FA0"/>
    <w:rsid w:val="0015114C"/>
    <w:rsid w:val="001A21F3"/>
    <w:rsid w:val="001A2537"/>
    <w:rsid w:val="001A6A06"/>
    <w:rsid w:val="0021097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034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243"/>
    <w:rsid w:val="00BE5BF7"/>
    <w:rsid w:val="00BF40E1"/>
    <w:rsid w:val="00C27FAB"/>
    <w:rsid w:val="00C358D4"/>
    <w:rsid w:val="00C6296B"/>
    <w:rsid w:val="00CC586D"/>
    <w:rsid w:val="00CC66D9"/>
    <w:rsid w:val="00CF1542"/>
    <w:rsid w:val="00CF3EC5"/>
    <w:rsid w:val="00D656DA"/>
    <w:rsid w:val="00D83300"/>
    <w:rsid w:val="00DC6B48"/>
    <w:rsid w:val="00DF01B0"/>
    <w:rsid w:val="00E85A05"/>
    <w:rsid w:val="00E95829"/>
    <w:rsid w:val="00EA606C"/>
    <w:rsid w:val="00EB0C8C"/>
    <w:rsid w:val="00EB117E"/>
    <w:rsid w:val="00EB51FD"/>
    <w:rsid w:val="00EB77DB"/>
    <w:rsid w:val="00ED139F"/>
    <w:rsid w:val="00EF74F7"/>
    <w:rsid w:val="00F36937"/>
    <w:rsid w:val="00F60F53"/>
    <w:rsid w:val="00FA1925"/>
    <w:rsid w:val="00FB11DE"/>
    <w:rsid w:val="00FB589A"/>
    <w:rsid w:val="00FB7317"/>
    <w:rsid w:val="00FE789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1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17E"/>
    <w:rPr>
      <w:rFonts w:ascii="Lucida Grande" w:hAnsi="Lucida Grande" w:cs="Lucida Grande"/>
      <w:sz w:val="18"/>
      <w:szCs w:val="18"/>
    </w:rPr>
  </w:style>
  <w:style w:type="paragraph" w:styleId="Bibliography">
    <w:name w:val="Bibliography"/>
    <w:basedOn w:val="Normal"/>
    <w:next w:val="Normal"/>
    <w:uiPriority w:val="37"/>
    <w:unhideWhenUsed/>
    <w:rsid w:val="00FE78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1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17E"/>
    <w:rPr>
      <w:rFonts w:ascii="Lucida Grande" w:hAnsi="Lucida Grande" w:cs="Lucida Grande"/>
      <w:sz w:val="18"/>
      <w:szCs w:val="18"/>
    </w:rPr>
  </w:style>
  <w:style w:type="paragraph" w:styleId="Bibliography">
    <w:name w:val="Bibliography"/>
    <w:basedOn w:val="Normal"/>
    <w:next w:val="Normal"/>
    <w:uiPriority w:val="37"/>
    <w:unhideWhenUsed/>
    <w:rsid w:val="00FE7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715B44417A014E97B210C1FD7C5FB1"/>
        <w:category>
          <w:name w:val="General"/>
          <w:gallery w:val="placeholder"/>
        </w:category>
        <w:types>
          <w:type w:val="bbPlcHdr"/>
        </w:types>
        <w:behaviors>
          <w:behavior w:val="content"/>
        </w:behaviors>
        <w:guid w:val="{D2D3A062-B76F-7742-8FD5-59DDFA702BF8}"/>
      </w:docPartPr>
      <w:docPartBody>
        <w:p w:rsidR="00060DE7" w:rsidRDefault="00060DE7">
          <w:pPr>
            <w:pStyle w:val="AD715B44417A014E97B210C1FD7C5FB1"/>
          </w:pPr>
          <w:r w:rsidRPr="00CC586D">
            <w:rPr>
              <w:rStyle w:val="PlaceholderText"/>
              <w:b/>
              <w:color w:val="FFFFFF" w:themeColor="background1"/>
            </w:rPr>
            <w:t>[Salutation]</w:t>
          </w:r>
        </w:p>
      </w:docPartBody>
    </w:docPart>
    <w:docPart>
      <w:docPartPr>
        <w:name w:val="AA21C3CA6525F446B4954BDDD4AF3445"/>
        <w:category>
          <w:name w:val="General"/>
          <w:gallery w:val="placeholder"/>
        </w:category>
        <w:types>
          <w:type w:val="bbPlcHdr"/>
        </w:types>
        <w:behaviors>
          <w:behavior w:val="content"/>
        </w:behaviors>
        <w:guid w:val="{D60E3DE8-025D-4542-A812-1226A1D43638}"/>
      </w:docPartPr>
      <w:docPartBody>
        <w:p w:rsidR="00060DE7" w:rsidRDefault="00060DE7">
          <w:pPr>
            <w:pStyle w:val="AA21C3CA6525F446B4954BDDD4AF3445"/>
          </w:pPr>
          <w:r>
            <w:rPr>
              <w:rStyle w:val="PlaceholderText"/>
            </w:rPr>
            <w:t>[First name]</w:t>
          </w:r>
        </w:p>
      </w:docPartBody>
    </w:docPart>
    <w:docPart>
      <w:docPartPr>
        <w:name w:val="302921BE9797A34AB708B62E45A4F846"/>
        <w:category>
          <w:name w:val="General"/>
          <w:gallery w:val="placeholder"/>
        </w:category>
        <w:types>
          <w:type w:val="bbPlcHdr"/>
        </w:types>
        <w:behaviors>
          <w:behavior w:val="content"/>
        </w:behaviors>
        <w:guid w:val="{65DB383B-BC1F-774E-9665-B9E621DD3C14}"/>
      </w:docPartPr>
      <w:docPartBody>
        <w:p w:rsidR="00060DE7" w:rsidRDefault="00060DE7">
          <w:pPr>
            <w:pStyle w:val="302921BE9797A34AB708B62E45A4F846"/>
          </w:pPr>
          <w:r>
            <w:rPr>
              <w:rStyle w:val="PlaceholderText"/>
            </w:rPr>
            <w:t>[Middle name]</w:t>
          </w:r>
        </w:p>
      </w:docPartBody>
    </w:docPart>
    <w:docPart>
      <w:docPartPr>
        <w:name w:val="905DF339E232FB4681E38510337D9968"/>
        <w:category>
          <w:name w:val="General"/>
          <w:gallery w:val="placeholder"/>
        </w:category>
        <w:types>
          <w:type w:val="bbPlcHdr"/>
        </w:types>
        <w:behaviors>
          <w:behavior w:val="content"/>
        </w:behaviors>
        <w:guid w:val="{05673F64-820A-F84B-969D-3C110B0B3876}"/>
      </w:docPartPr>
      <w:docPartBody>
        <w:p w:rsidR="00060DE7" w:rsidRDefault="00060DE7">
          <w:pPr>
            <w:pStyle w:val="905DF339E232FB4681E38510337D9968"/>
          </w:pPr>
          <w:r>
            <w:rPr>
              <w:rStyle w:val="PlaceholderText"/>
            </w:rPr>
            <w:t>[Last name]</w:t>
          </w:r>
        </w:p>
      </w:docPartBody>
    </w:docPart>
    <w:docPart>
      <w:docPartPr>
        <w:name w:val="B0B6241B9D937B4A87918F0AA23ABE85"/>
        <w:category>
          <w:name w:val="General"/>
          <w:gallery w:val="placeholder"/>
        </w:category>
        <w:types>
          <w:type w:val="bbPlcHdr"/>
        </w:types>
        <w:behaviors>
          <w:behavior w:val="content"/>
        </w:behaviors>
        <w:guid w:val="{4EC8D260-DC3A-E146-A5A2-65E31108104F}"/>
      </w:docPartPr>
      <w:docPartBody>
        <w:p w:rsidR="00060DE7" w:rsidRDefault="00060DE7">
          <w:pPr>
            <w:pStyle w:val="B0B6241B9D937B4A87918F0AA23ABE85"/>
          </w:pPr>
          <w:r>
            <w:rPr>
              <w:rStyle w:val="PlaceholderText"/>
            </w:rPr>
            <w:t>[Enter your biography]</w:t>
          </w:r>
        </w:p>
      </w:docPartBody>
    </w:docPart>
    <w:docPart>
      <w:docPartPr>
        <w:name w:val="C6DC2E1C83F22C4B9F568E4993B324B9"/>
        <w:category>
          <w:name w:val="General"/>
          <w:gallery w:val="placeholder"/>
        </w:category>
        <w:types>
          <w:type w:val="bbPlcHdr"/>
        </w:types>
        <w:behaviors>
          <w:behavior w:val="content"/>
        </w:behaviors>
        <w:guid w:val="{AE98405A-F2BF-264E-99CF-061A6CDC21FE}"/>
      </w:docPartPr>
      <w:docPartBody>
        <w:p w:rsidR="00060DE7" w:rsidRDefault="00060DE7">
          <w:pPr>
            <w:pStyle w:val="C6DC2E1C83F22C4B9F568E4993B324B9"/>
          </w:pPr>
          <w:r>
            <w:rPr>
              <w:rStyle w:val="PlaceholderText"/>
            </w:rPr>
            <w:t>[Enter the institution with which you are affiliated]</w:t>
          </w:r>
        </w:p>
      </w:docPartBody>
    </w:docPart>
    <w:docPart>
      <w:docPartPr>
        <w:name w:val="6621C05FEAB09E4294AEF6A2EE67CCE9"/>
        <w:category>
          <w:name w:val="General"/>
          <w:gallery w:val="placeholder"/>
        </w:category>
        <w:types>
          <w:type w:val="bbPlcHdr"/>
        </w:types>
        <w:behaviors>
          <w:behavior w:val="content"/>
        </w:behaviors>
        <w:guid w:val="{92791163-F2F8-0D44-B710-1BAB6BE8F3B1}"/>
      </w:docPartPr>
      <w:docPartBody>
        <w:p w:rsidR="00060DE7" w:rsidRDefault="00060DE7">
          <w:pPr>
            <w:pStyle w:val="6621C05FEAB09E4294AEF6A2EE67CCE9"/>
          </w:pPr>
          <w:r w:rsidRPr="00EF74F7">
            <w:rPr>
              <w:b/>
              <w:color w:val="808080" w:themeColor="background1" w:themeShade="80"/>
            </w:rPr>
            <w:t>[Enter the headword for your article]</w:t>
          </w:r>
        </w:p>
      </w:docPartBody>
    </w:docPart>
    <w:docPart>
      <w:docPartPr>
        <w:name w:val="69B01692C795604D9344339EC0610A10"/>
        <w:category>
          <w:name w:val="General"/>
          <w:gallery w:val="placeholder"/>
        </w:category>
        <w:types>
          <w:type w:val="bbPlcHdr"/>
        </w:types>
        <w:behaviors>
          <w:behavior w:val="content"/>
        </w:behaviors>
        <w:guid w:val="{44D12018-1943-A74E-AC00-E0E66FFD82D2}"/>
      </w:docPartPr>
      <w:docPartBody>
        <w:p w:rsidR="00060DE7" w:rsidRDefault="00060DE7">
          <w:pPr>
            <w:pStyle w:val="69B01692C795604D9344339EC0610A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01AB75204532448C10A4EE6C4D9999"/>
        <w:category>
          <w:name w:val="General"/>
          <w:gallery w:val="placeholder"/>
        </w:category>
        <w:types>
          <w:type w:val="bbPlcHdr"/>
        </w:types>
        <w:behaviors>
          <w:behavior w:val="content"/>
        </w:behaviors>
        <w:guid w:val="{0A3DE69F-C5C3-4445-841D-B89A38AAC08E}"/>
      </w:docPartPr>
      <w:docPartBody>
        <w:p w:rsidR="00060DE7" w:rsidRDefault="00060DE7">
          <w:pPr>
            <w:pStyle w:val="8701AB75204532448C10A4EE6C4D99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993B04D6B37442B8E546FDC410E1DC"/>
        <w:category>
          <w:name w:val="General"/>
          <w:gallery w:val="placeholder"/>
        </w:category>
        <w:types>
          <w:type w:val="bbPlcHdr"/>
        </w:types>
        <w:behaviors>
          <w:behavior w:val="content"/>
        </w:behaviors>
        <w:guid w:val="{7D35D9DE-0D80-3E49-BD40-43416170116D}"/>
      </w:docPartPr>
      <w:docPartBody>
        <w:p w:rsidR="00060DE7" w:rsidRDefault="00060DE7">
          <w:pPr>
            <w:pStyle w:val="78993B04D6B37442B8E546FDC410E1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9439E5D60D664AA2B14CFBA3E034CF"/>
        <w:category>
          <w:name w:val="General"/>
          <w:gallery w:val="placeholder"/>
        </w:category>
        <w:types>
          <w:type w:val="bbPlcHdr"/>
        </w:types>
        <w:behaviors>
          <w:behavior w:val="content"/>
        </w:behaviors>
        <w:guid w:val="{FE63B5C9-A139-0F48-8343-ABB12A3AB115}"/>
      </w:docPartPr>
      <w:docPartBody>
        <w:p w:rsidR="00060DE7" w:rsidRDefault="00060DE7">
          <w:pPr>
            <w:pStyle w:val="539439E5D60D664AA2B14CFBA3E034CF"/>
          </w:pPr>
          <w:r>
            <w:rPr>
              <w:rStyle w:val="PlaceholderText"/>
            </w:rPr>
            <w:t>[Enter citations for further reading here]</w:t>
          </w:r>
        </w:p>
      </w:docPartBody>
    </w:docPart>
    <w:docPart>
      <w:docPartPr>
        <w:name w:val="280144E82C9635429CA95EC717CAEE2E"/>
        <w:category>
          <w:name w:val="General"/>
          <w:gallery w:val="placeholder"/>
        </w:category>
        <w:types>
          <w:type w:val="bbPlcHdr"/>
        </w:types>
        <w:behaviors>
          <w:behavior w:val="content"/>
        </w:behaviors>
        <w:guid w:val="{771A0058-E109-7149-B227-55BC52ACFE99}"/>
      </w:docPartPr>
      <w:docPartBody>
        <w:p w:rsidR="00000000" w:rsidRDefault="00060DE7" w:rsidP="00060DE7">
          <w:pPr>
            <w:pStyle w:val="280144E82C9635429CA95EC717CAEE2E"/>
          </w:pPr>
          <w:r w:rsidRPr="00CC586D">
            <w:rPr>
              <w:rStyle w:val="PlaceholderText"/>
              <w:b/>
              <w:color w:val="FFFFFF" w:themeColor="background1"/>
            </w:rPr>
            <w:t>[Salutation]</w:t>
          </w:r>
        </w:p>
      </w:docPartBody>
    </w:docPart>
    <w:docPart>
      <w:docPartPr>
        <w:name w:val="B2008C36ED93254E85E527CB7787AC47"/>
        <w:category>
          <w:name w:val="General"/>
          <w:gallery w:val="placeholder"/>
        </w:category>
        <w:types>
          <w:type w:val="bbPlcHdr"/>
        </w:types>
        <w:behaviors>
          <w:behavior w:val="content"/>
        </w:behaviors>
        <w:guid w:val="{5237910E-78B9-DC41-8A33-CC8FBAEE2DDB}"/>
      </w:docPartPr>
      <w:docPartBody>
        <w:p w:rsidR="00000000" w:rsidRDefault="00060DE7" w:rsidP="00060DE7">
          <w:pPr>
            <w:pStyle w:val="B2008C36ED93254E85E527CB7787AC47"/>
          </w:pPr>
          <w:r>
            <w:rPr>
              <w:rStyle w:val="PlaceholderText"/>
            </w:rPr>
            <w:t>[First name]</w:t>
          </w:r>
        </w:p>
      </w:docPartBody>
    </w:docPart>
    <w:docPart>
      <w:docPartPr>
        <w:name w:val="66A9CA781DDFA84290C896A1FBC8B28E"/>
        <w:category>
          <w:name w:val="General"/>
          <w:gallery w:val="placeholder"/>
        </w:category>
        <w:types>
          <w:type w:val="bbPlcHdr"/>
        </w:types>
        <w:behaviors>
          <w:behavior w:val="content"/>
        </w:behaviors>
        <w:guid w:val="{E91C6BC0-6E54-A640-96F7-13BE4061AD06}"/>
      </w:docPartPr>
      <w:docPartBody>
        <w:p w:rsidR="00000000" w:rsidRDefault="00060DE7" w:rsidP="00060DE7">
          <w:pPr>
            <w:pStyle w:val="66A9CA781DDFA84290C896A1FBC8B28E"/>
          </w:pPr>
          <w:r>
            <w:rPr>
              <w:rStyle w:val="PlaceholderText"/>
            </w:rPr>
            <w:t>[Middle name]</w:t>
          </w:r>
        </w:p>
      </w:docPartBody>
    </w:docPart>
    <w:docPart>
      <w:docPartPr>
        <w:name w:val="D5B540286D23C0488D826A37291DA479"/>
        <w:category>
          <w:name w:val="General"/>
          <w:gallery w:val="placeholder"/>
        </w:category>
        <w:types>
          <w:type w:val="bbPlcHdr"/>
        </w:types>
        <w:behaviors>
          <w:behavior w:val="content"/>
        </w:behaviors>
        <w:guid w:val="{565FC5CC-32C7-BB41-A96C-F3B6D3C2CF47}"/>
      </w:docPartPr>
      <w:docPartBody>
        <w:p w:rsidR="00000000" w:rsidRDefault="00060DE7" w:rsidP="00060DE7">
          <w:pPr>
            <w:pStyle w:val="D5B540286D23C0488D826A37291DA479"/>
          </w:pPr>
          <w:r>
            <w:rPr>
              <w:rStyle w:val="PlaceholderText"/>
            </w:rPr>
            <w:t>[Last name]</w:t>
          </w:r>
        </w:p>
      </w:docPartBody>
    </w:docPart>
    <w:docPart>
      <w:docPartPr>
        <w:name w:val="E561470460D8744F869C5AC6EF38762E"/>
        <w:category>
          <w:name w:val="General"/>
          <w:gallery w:val="placeholder"/>
        </w:category>
        <w:types>
          <w:type w:val="bbPlcHdr"/>
        </w:types>
        <w:behaviors>
          <w:behavior w:val="content"/>
        </w:behaviors>
        <w:guid w:val="{9DB7C889-C626-B048-A61C-4B8C538321CD}"/>
      </w:docPartPr>
      <w:docPartBody>
        <w:p w:rsidR="00000000" w:rsidRDefault="00060DE7" w:rsidP="00060DE7">
          <w:pPr>
            <w:pStyle w:val="E561470460D8744F869C5AC6EF38762E"/>
          </w:pPr>
          <w:r>
            <w:rPr>
              <w:rStyle w:val="PlaceholderText"/>
            </w:rPr>
            <w:t>[Enter your biography]</w:t>
          </w:r>
        </w:p>
      </w:docPartBody>
    </w:docPart>
    <w:docPart>
      <w:docPartPr>
        <w:name w:val="2A6CB1E91A88F943B0FCA5AD62547F48"/>
        <w:category>
          <w:name w:val="General"/>
          <w:gallery w:val="placeholder"/>
        </w:category>
        <w:types>
          <w:type w:val="bbPlcHdr"/>
        </w:types>
        <w:behaviors>
          <w:behavior w:val="content"/>
        </w:behaviors>
        <w:guid w:val="{504B76DC-6518-C74B-863F-70637A0E67AC}"/>
      </w:docPartPr>
      <w:docPartBody>
        <w:p w:rsidR="00000000" w:rsidRDefault="00060DE7" w:rsidP="00060DE7">
          <w:pPr>
            <w:pStyle w:val="2A6CB1E91A88F943B0FCA5AD62547F48"/>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E7"/>
    <w:rsid w:val="00060D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DE7"/>
    <w:rPr>
      <w:color w:val="808080"/>
    </w:rPr>
  </w:style>
  <w:style w:type="paragraph" w:customStyle="1" w:styleId="AD715B44417A014E97B210C1FD7C5FB1">
    <w:name w:val="AD715B44417A014E97B210C1FD7C5FB1"/>
  </w:style>
  <w:style w:type="paragraph" w:customStyle="1" w:styleId="AA21C3CA6525F446B4954BDDD4AF3445">
    <w:name w:val="AA21C3CA6525F446B4954BDDD4AF3445"/>
  </w:style>
  <w:style w:type="paragraph" w:customStyle="1" w:styleId="302921BE9797A34AB708B62E45A4F846">
    <w:name w:val="302921BE9797A34AB708B62E45A4F846"/>
  </w:style>
  <w:style w:type="paragraph" w:customStyle="1" w:styleId="905DF339E232FB4681E38510337D9968">
    <w:name w:val="905DF339E232FB4681E38510337D9968"/>
  </w:style>
  <w:style w:type="paragraph" w:customStyle="1" w:styleId="B0B6241B9D937B4A87918F0AA23ABE85">
    <w:name w:val="B0B6241B9D937B4A87918F0AA23ABE85"/>
  </w:style>
  <w:style w:type="paragraph" w:customStyle="1" w:styleId="C6DC2E1C83F22C4B9F568E4993B324B9">
    <w:name w:val="C6DC2E1C83F22C4B9F568E4993B324B9"/>
  </w:style>
  <w:style w:type="paragraph" w:customStyle="1" w:styleId="6621C05FEAB09E4294AEF6A2EE67CCE9">
    <w:name w:val="6621C05FEAB09E4294AEF6A2EE67CCE9"/>
  </w:style>
  <w:style w:type="paragraph" w:customStyle="1" w:styleId="69B01692C795604D9344339EC0610A10">
    <w:name w:val="69B01692C795604D9344339EC0610A10"/>
  </w:style>
  <w:style w:type="paragraph" w:customStyle="1" w:styleId="8701AB75204532448C10A4EE6C4D9999">
    <w:name w:val="8701AB75204532448C10A4EE6C4D9999"/>
  </w:style>
  <w:style w:type="paragraph" w:customStyle="1" w:styleId="78993B04D6B37442B8E546FDC410E1DC">
    <w:name w:val="78993B04D6B37442B8E546FDC410E1DC"/>
  </w:style>
  <w:style w:type="paragraph" w:customStyle="1" w:styleId="539439E5D60D664AA2B14CFBA3E034CF">
    <w:name w:val="539439E5D60D664AA2B14CFBA3E034CF"/>
  </w:style>
  <w:style w:type="paragraph" w:customStyle="1" w:styleId="280144E82C9635429CA95EC717CAEE2E">
    <w:name w:val="280144E82C9635429CA95EC717CAEE2E"/>
    <w:rsid w:val="00060DE7"/>
  </w:style>
  <w:style w:type="paragraph" w:customStyle="1" w:styleId="B2008C36ED93254E85E527CB7787AC47">
    <w:name w:val="B2008C36ED93254E85E527CB7787AC47"/>
    <w:rsid w:val="00060DE7"/>
  </w:style>
  <w:style w:type="paragraph" w:customStyle="1" w:styleId="66A9CA781DDFA84290C896A1FBC8B28E">
    <w:name w:val="66A9CA781DDFA84290C896A1FBC8B28E"/>
    <w:rsid w:val="00060DE7"/>
  </w:style>
  <w:style w:type="paragraph" w:customStyle="1" w:styleId="D5B540286D23C0488D826A37291DA479">
    <w:name w:val="D5B540286D23C0488D826A37291DA479"/>
    <w:rsid w:val="00060DE7"/>
  </w:style>
  <w:style w:type="paragraph" w:customStyle="1" w:styleId="E561470460D8744F869C5AC6EF38762E">
    <w:name w:val="E561470460D8744F869C5AC6EF38762E"/>
    <w:rsid w:val="00060DE7"/>
  </w:style>
  <w:style w:type="paragraph" w:customStyle="1" w:styleId="2A6CB1E91A88F943B0FCA5AD62547F48">
    <w:name w:val="2A6CB1E91A88F943B0FCA5AD62547F48"/>
    <w:rsid w:val="00060D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DE7"/>
    <w:rPr>
      <w:color w:val="808080"/>
    </w:rPr>
  </w:style>
  <w:style w:type="paragraph" w:customStyle="1" w:styleId="AD715B44417A014E97B210C1FD7C5FB1">
    <w:name w:val="AD715B44417A014E97B210C1FD7C5FB1"/>
  </w:style>
  <w:style w:type="paragraph" w:customStyle="1" w:styleId="AA21C3CA6525F446B4954BDDD4AF3445">
    <w:name w:val="AA21C3CA6525F446B4954BDDD4AF3445"/>
  </w:style>
  <w:style w:type="paragraph" w:customStyle="1" w:styleId="302921BE9797A34AB708B62E45A4F846">
    <w:name w:val="302921BE9797A34AB708B62E45A4F846"/>
  </w:style>
  <w:style w:type="paragraph" w:customStyle="1" w:styleId="905DF339E232FB4681E38510337D9968">
    <w:name w:val="905DF339E232FB4681E38510337D9968"/>
  </w:style>
  <w:style w:type="paragraph" w:customStyle="1" w:styleId="B0B6241B9D937B4A87918F0AA23ABE85">
    <w:name w:val="B0B6241B9D937B4A87918F0AA23ABE85"/>
  </w:style>
  <w:style w:type="paragraph" w:customStyle="1" w:styleId="C6DC2E1C83F22C4B9F568E4993B324B9">
    <w:name w:val="C6DC2E1C83F22C4B9F568E4993B324B9"/>
  </w:style>
  <w:style w:type="paragraph" w:customStyle="1" w:styleId="6621C05FEAB09E4294AEF6A2EE67CCE9">
    <w:name w:val="6621C05FEAB09E4294AEF6A2EE67CCE9"/>
  </w:style>
  <w:style w:type="paragraph" w:customStyle="1" w:styleId="69B01692C795604D9344339EC0610A10">
    <w:name w:val="69B01692C795604D9344339EC0610A10"/>
  </w:style>
  <w:style w:type="paragraph" w:customStyle="1" w:styleId="8701AB75204532448C10A4EE6C4D9999">
    <w:name w:val="8701AB75204532448C10A4EE6C4D9999"/>
  </w:style>
  <w:style w:type="paragraph" w:customStyle="1" w:styleId="78993B04D6B37442B8E546FDC410E1DC">
    <w:name w:val="78993B04D6B37442B8E546FDC410E1DC"/>
  </w:style>
  <w:style w:type="paragraph" w:customStyle="1" w:styleId="539439E5D60D664AA2B14CFBA3E034CF">
    <w:name w:val="539439E5D60D664AA2B14CFBA3E034CF"/>
  </w:style>
  <w:style w:type="paragraph" w:customStyle="1" w:styleId="280144E82C9635429CA95EC717CAEE2E">
    <w:name w:val="280144E82C9635429CA95EC717CAEE2E"/>
    <w:rsid w:val="00060DE7"/>
  </w:style>
  <w:style w:type="paragraph" w:customStyle="1" w:styleId="B2008C36ED93254E85E527CB7787AC47">
    <w:name w:val="B2008C36ED93254E85E527CB7787AC47"/>
    <w:rsid w:val="00060DE7"/>
  </w:style>
  <w:style w:type="paragraph" w:customStyle="1" w:styleId="66A9CA781DDFA84290C896A1FBC8B28E">
    <w:name w:val="66A9CA781DDFA84290C896A1FBC8B28E"/>
    <w:rsid w:val="00060DE7"/>
  </w:style>
  <w:style w:type="paragraph" w:customStyle="1" w:styleId="D5B540286D23C0488D826A37291DA479">
    <w:name w:val="D5B540286D23C0488D826A37291DA479"/>
    <w:rsid w:val="00060DE7"/>
  </w:style>
  <w:style w:type="paragraph" w:customStyle="1" w:styleId="E561470460D8744F869C5AC6EF38762E">
    <w:name w:val="E561470460D8744F869C5AC6EF38762E"/>
    <w:rsid w:val="00060DE7"/>
  </w:style>
  <w:style w:type="paragraph" w:customStyle="1" w:styleId="2A6CB1E91A88F943B0FCA5AD62547F48">
    <w:name w:val="2A6CB1E91A88F943B0FCA5AD62547F48"/>
    <w:rsid w:val="00060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Plö09</b:Tag>
    <b:SourceType>Book</b:SourceType>
    <b:Guid>{BE9533B4-3ED5-F345-BAF1-AD852BE6B7E4}</b:Guid>
    <b:Author>
      <b:Author>
        <b:NameList>
          <b:Person>
            <b:Last>Plöger</b:Last>
            <b:First>C</b:First>
          </b:Person>
        </b:NameList>
      </b:Author>
    </b:Author>
    <b:Title>Von Ribbentrop zu Springer: Zu Leben und Wirken von Paul Karl Schmidt alias Paul Carel</b:Title>
    <b:City>Marburg</b:City>
    <b:Publisher>Tectum Verlag</b:Publisher>
    <b:Year>2009</b:Year>
    <b:RefOrder>7</b:RefOrder>
  </b:Source>
  <b:Source>
    <b:Tag>Ada90</b:Tag>
    <b:SourceType>JournalArticle</b:SourceType>
    <b:Guid>{593C9017-D944-9742-A9D5-9B498A171C43}</b:Guid>
    <b:Author>
      <b:Author>
        <b:NameList>
          <b:Person>
            <b:Last>Adamson</b:Last>
            <b:First>Walter</b:First>
            <b:Middle>L.</b:Middle>
          </b:Person>
        </b:NameList>
      </b:Author>
    </b:Author>
    <b:Title>Modernism and Fascism: The Politics of Culture in Italy, 1903-1922</b:Title>
    <b:Year>1990</b:Year>
    <b:Volume>95</b:Volume>
    <b:Pages>359-390</b:Pages>
    <b:JournalName>American Historical Review</b:JournalName>
    <b:Issue>2</b:Issue>
    <b:RefOrder>1</b:RefOrder>
  </b:Source>
  <b:Source>
    <b:Tag>Eat96</b:Tag>
    <b:SourceType>JournalArticle</b:SourceType>
    <b:Guid>{90E87B6D-690D-E045-9311-99A42DFC90AE}</b:Guid>
    <b:Author>
      <b:Author>
        <b:NameList>
          <b:Person>
            <b:Last>Eatwell</b:Last>
            <b:First>Roger</b:First>
          </b:Person>
        </b:NameList>
      </b:Author>
    </b:Author>
    <b:Title>On defining the "Fascist Minimum": The centrality of ideology</b:Title>
    <b:JournalName>Journal of Political Ideologies</b:JournalName>
    <b:Year>1996</b:Year>
    <b:Volume>1</b:Volume>
    <b:Issue>3</b:Issue>
    <b:Pages>303-319</b:Pages>
    <b:RefOrder>2</b:RefOrder>
  </b:Source>
  <b:Source>
    <b:Tag>Fay09</b:Tag>
    <b:SourceType>Book</b:SourceType>
    <b:Guid>{C5D56917-8645-3A43-AC3D-B0DFD1DC4237}</b:Guid>
    <b:Author>
      <b:Author>
        <b:NameList>
          <b:Person>
            <b:Last>Faye</b:Last>
            <b:First>Emmanuel</b:First>
          </b:Person>
        </b:NameList>
      </b:Author>
      <b:Translator>
        <b:NameList>
          <b:Person>
            <b:Last>Smith</b:Last>
            <b:First>M.B</b:First>
          </b:Person>
        </b:NameList>
      </b:Translator>
    </b:Author>
    <b:Title>Heidegger: The Introduction of Nazism into Philosophy in Light of the Unpublished Seminars of 1933-1935</b:Title>
    <b:Publisher>Yale University Press</b:Publisher>
    <b:City>New Haven</b:City>
    <b:Year>2009</b:Year>
    <b:RefOrder>3</b:RefOrder>
  </b:Source>
  <b:Source>
    <b:Tag>Gri07</b:Tag>
    <b:SourceType>Book</b:SourceType>
    <b:Guid>{4AD616BF-9963-E443-BA8D-6EB1C9EEFD93}</b:Guid>
    <b:Author>
      <b:Author>
        <b:NameList>
          <b:Person>
            <b:Last>Griffin</b:Last>
            <b:First>Roger</b:First>
          </b:Person>
        </b:NameList>
      </b:Author>
    </b:Author>
    <b:Title>Modernism and Fascism: The Sense of a Beginning under Mussolini and Hitler</b:Title>
    <b:City>Houndmills; Basingstoke; Hampshire</b:City>
    <b:Publisher>Palgrave</b:Publisher>
    <b:Year>2007</b:Year>
    <b:RefOrder>4</b:RefOrder>
  </b:Source>
  <b:Source>
    <b:Tag>Gün34</b:Tag>
    <b:SourceType>Book</b:SourceType>
    <b:Guid>{A9B3E132-6AE1-F143-BA46-034E53C7D133}</b:Guid>
    <b:Author>
      <b:Author>
        <b:NameList>
          <b:Person>
            <b:Last>Günther</b:Last>
            <b:First>Hans</b:First>
            <b:Middle>F. K</b:Middle>
          </b:Person>
        </b:NameList>
      </b:Author>
    </b:Author>
    <b:Title>Die Nordische Rasse bei den Indogermanen Asiens</b:Title>
    <b:City>München</b:City>
    <b:Publisher>J. F. Lehmanns</b:Publisher>
    <b:Year>1934</b:Year>
    <b:RefOrder>5</b:RefOrder>
  </b:Source>
  <b:Source>
    <b:Tag>Lon</b:Tag>
    <b:SourceType>Book</b:SourceType>
    <b:Guid>{EF6D08C9-84DB-914E-B8B4-A82E74A2DAC8}</b:Guid>
    <b:Author>
      <b:Author>
        <b:NameList>
          <b:Person>
            <b:Last>Longerich</b:Last>
            <b:First>Peter</b:First>
          </b:Person>
        </b:NameList>
      </b:Author>
    </b:Author>
    <b:Title>Heinrich Himmler Biographie</b:Title>
    <b:City>München</b:City>
    <b:Publisher>Siedler Verlag</b:Publisher>
    <b:Year>2008</b:Year>
    <b:RefOrder>6</b:RefOrder>
  </b:Source>
  <b:Source>
    <b:Tag>Poe06</b:Tag>
    <b:SourceType>Book</b:SourceType>
    <b:Guid>{D3978CD0-0BD2-3949-9C27-8BFA15C4DA9F}</b:Guid>
    <b:Author>
      <b:Author>
        <b:NameList>
          <b:Person>
            <b:Last>Poewe</b:Last>
            <b:First>Karla</b:First>
            <b:Middle>O.</b:Middle>
          </b:Person>
        </b:NameList>
      </b:Author>
    </b:Author>
    <b:Title>New Religions and the Nazis</b:Title>
    <b:City>New York; London</b:City>
    <b:Publisher>Routledge</b:Publisher>
    <b:Year>2006</b:Year>
    <b:RefOrder>8</b:RefOrder>
  </b:Source>
  <b:Source>
    <b:Tag>Poe11</b:Tag>
    <b:SourceType>Misc</b:SourceType>
    <b:Guid>{9DB12A58-1F88-8A42-BACA-AB565ACC6F7C}</b:Guid>
    <b:Author>
      <b:Author>
        <b:NameList>
          <b:Person>
            <b:Last>Poewe</b:Last>
            <b:First>Karla</b:First>
          </b:Person>
        </b:NameList>
      </b:Author>
    </b:Author>
    <b:Title>Sigrid Hunke’s 'Allahs Sonne': from völkisch Nazism to Arabic Islam</b:Title>
    <b:City>Grenoble</b:City>
    <b:CountryRegion>France</b:CountryRegion>
    <b:Year>2011</b:Year>
    <b:PublicationTitle>Extrémismes Ouest-Européens et Monde Arabo-Musulman</b:PublicationTitle>
    <b:Medium>Colloque international</b:Medium>
    <b:Month>September</b:Month>
    <b:Day>29</b:Day>
    <b:ConferenceName>Poewe, K. (2011) ‘Sigrid Hunke’s “Allahs Sonne”: from völkisch Nazism to Arabic Islam’, Colloque international, Extrémismes Ouest-Européens et Monde Arabo-Musulman, 29 septembre, Grenoble, France. </b:ConferenceName>
    <b:RefOrder>9</b:RefOrder>
  </b:Source>
  <b:Source>
    <b:Tag>Rut3a</b:Tag>
    <b:SourceType>Book</b:SourceType>
    <b:Guid>{58E6E6EE-4FE1-BA46-BBE5-03BA13230D0C}</b:Guid>
    <b:Author>
      <b:Author>
        <b:NameList>
          <b:Person>
            <b:Last>Rutkowski</b:Last>
            <b:First>Stengal</b:First>
            <b:Middle>von</b:Middle>
          </b:Person>
        </b:NameList>
      </b:Author>
    </b:Author>
    <b:Title>Was ist ein Volk? Der biologische Volksbegriff</b:Title>
    <b:Publisher>Verlag Kurt Stenger</b:Publisher>
    <b:City>Erfurt</b:City>
    <b:Year>1943a</b:Year>
    <b:RefOrder>10</b:RefOrder>
  </b:Source>
  <b:Source>
    <b:Tag>Rut3b</b:Tag>
    <b:SourceType>Book</b:SourceType>
    <b:Guid>{C1B5C0B6-2A34-1E47-A5C0-FFE554D17DE0}</b:Guid>
    <b:Author>
      <b:Author>
        <b:NameList>
          <b:Person>
            <b:Last>Rutkowski</b:Last>
            <b:First>Stengel</b:First>
            <b:Middle>von</b:Middle>
          </b:Person>
        </b:NameList>
      </b:Author>
    </b:Author>
    <b:Title>Das naturgesetzliche Weltbild der Gegenwart</b:Title>
    <b:City>Berlin</b:City>
    <b:Publisher>Nordland Verlag</b:Publisher>
    <b:Year>1943b</b:Year>
    <b:RefOrder>11</b:RefOrder>
  </b:Source>
  <b:Source>
    <b:Tag>Tur09</b:Tag>
    <b:SourceType>JournalArticle</b:SourceType>
    <b:Guid>{62AA68CF-9C28-7B4C-BD66-6AADE9EFD845}</b:Guid>
    <b:Title>'To End the Degeneration of a Nation': Debates on Eugenic Sterilization in Inter-War Romania’</b:Title>
    <b:Year>2009</b:Year>
    <b:Volume>53</b:Volume>
    <b:Pages>77-104</b:Pages>
    <b:Author>
      <b:Author>
        <b:NameList>
          <b:Person>
            <b:Last>Turda</b:Last>
            <b:First>Marius</b:First>
          </b:Person>
        </b:NameList>
      </b:Author>
    </b:Author>
    <b:JournalName>Medical History</b:JournalName>
    <b:Issue>1</b:Issue>
    <b:InternetSiteTitle>NCBI </b:InternetSiteTitle>
    <b:URL>http://www.ncbi.nlm.nih.gov/pmc/articles/PMC2629178</b:URL>
    <b:Comments>http://www.ncbi.nlm.nih.gov/pmc/articles/PMC2629178</b:Comments>
    <b:RefOrder>12</b:RefOrder>
  </b:Source>
  <b:Source>
    <b:Tag>Voe90</b:Tag>
    <b:SourceType>Book</b:SourceType>
    <b:Guid>{0C4B0626-FDF3-E64C-8B1C-EB2652A600BD}</b:Guid>
    <b:Author>
      <b:Author>
        <b:NameList>
          <b:Person>
            <b:Last>Voegelin</b:Last>
            <b:First>Eric</b:First>
          </b:Person>
        </b:NameList>
      </b:Author>
    </b:Author>
    <b:Title>Hitler and the Germans</b:Title>
    <b:Publisher>University of Missouri Press</b:Publisher>
    <b:City>Columbia</b:City>
    <b:Year>1990</b:Year>
    <b:RefOrder>13</b:RefOrder>
  </b:Source>
</b:Sources>
</file>

<file path=customXml/itemProps1.xml><?xml version="1.0" encoding="utf-8"?>
<ds:datastoreItem xmlns:ds="http://schemas.openxmlformats.org/officeDocument/2006/customXml" ds:itemID="{43640ABA-1228-A54D-92B6-484EBE9E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5</Pages>
  <Words>2338</Words>
  <Characters>13327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Caroline Winter</cp:lastModifiedBy>
  <cp:revision>4</cp:revision>
  <dcterms:created xsi:type="dcterms:W3CDTF">2016-03-27T00:22:00Z</dcterms:created>
  <dcterms:modified xsi:type="dcterms:W3CDTF">2016-03-29T05:05:00Z</dcterms:modified>
</cp:coreProperties>
</file>