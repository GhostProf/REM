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59"/>
        <w:gridCol w:w="2073"/>
        <w:gridCol w:w="2551"/>
        <w:gridCol w:w="2642"/>
      </w:tblGrid>
      <w:tr w:rsidR="00B574C9" w:rsidRPr="008C3049" w14:paraId="64DD65A2" w14:textId="77777777" w:rsidTr="00922950">
        <w:tc>
          <w:tcPr>
            <w:tcW w:w="491" w:type="dxa"/>
            <w:vMerge w:val="restart"/>
            <w:shd w:val="clear" w:color="auto" w:fill="A6A6A6" w:themeFill="background1" w:themeFillShade="A6"/>
            <w:textDirection w:val="btLr"/>
          </w:tcPr>
          <w:p w14:paraId="2C02BAD2" w14:textId="77777777" w:rsidR="00B574C9" w:rsidRPr="008C3049" w:rsidRDefault="00B574C9" w:rsidP="008C3049">
            <w:pPr>
              <w:jc w:val="center"/>
              <w:rPr>
                <w:color w:val="FFFFFF" w:themeColor="background1"/>
              </w:rPr>
            </w:pPr>
            <w:r w:rsidRPr="008C3049">
              <w:rPr>
                <w:color w:val="FFFFFF" w:themeColor="background1"/>
              </w:rPr>
              <w:t>About you</w:t>
            </w:r>
          </w:p>
        </w:tc>
        <w:sdt>
          <w:sdtPr>
            <w:rPr>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7FC5C242" w14:textId="77777777" w:rsidR="00B574C9" w:rsidRPr="008C3049" w:rsidRDefault="00B574C9" w:rsidP="008C3049">
                <w:pPr>
                  <w:jc w:val="center"/>
                  <w:rPr>
                    <w:color w:val="FFFFFF" w:themeColor="background1"/>
                  </w:rPr>
                </w:pPr>
                <w:r w:rsidRPr="008C3049">
                  <w:rPr>
                    <w:rStyle w:val="PlaceholderText"/>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60BA521D" w14:textId="77777777" w:rsidR="00B574C9" w:rsidRPr="008C3049" w:rsidRDefault="00C26CAA" w:rsidP="008C3049">
                <w:proofErr w:type="spellStart"/>
                <w:r w:rsidRPr="008C3049">
                  <w:t>Hikmet</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14:paraId="66ED115A" w14:textId="77777777" w:rsidR="00B574C9" w:rsidRPr="008C3049" w:rsidRDefault="00B574C9" w:rsidP="008C3049">
                <w:r w:rsidRPr="008C3049">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2FBF9C56" w14:textId="77777777" w:rsidR="00B574C9" w:rsidRPr="008C3049" w:rsidRDefault="00C26CAA" w:rsidP="008C3049">
                <w:proofErr w:type="spellStart"/>
                <w:r w:rsidRPr="008C3049">
                  <w:t>Kocamaner</w:t>
                </w:r>
                <w:proofErr w:type="spellEnd"/>
              </w:p>
            </w:tc>
          </w:sdtContent>
        </w:sdt>
      </w:tr>
      <w:tr w:rsidR="00B574C9" w:rsidRPr="008C3049" w14:paraId="493147AF" w14:textId="77777777" w:rsidTr="001A6A06">
        <w:trPr>
          <w:trHeight w:val="986"/>
        </w:trPr>
        <w:tc>
          <w:tcPr>
            <w:tcW w:w="491" w:type="dxa"/>
            <w:vMerge/>
            <w:shd w:val="clear" w:color="auto" w:fill="A6A6A6" w:themeFill="background1" w:themeFillShade="A6"/>
          </w:tcPr>
          <w:p w14:paraId="1C90E241" w14:textId="77777777" w:rsidR="00B574C9" w:rsidRPr="008C3049" w:rsidRDefault="00B574C9" w:rsidP="008C3049">
            <w:pPr>
              <w:jc w:val="center"/>
              <w:rPr>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D448863" w14:textId="77777777" w:rsidR="00B574C9" w:rsidRPr="008C3049" w:rsidRDefault="00B574C9" w:rsidP="008C3049">
                <w:r w:rsidRPr="008C3049">
                  <w:rPr>
                    <w:rStyle w:val="PlaceholderText"/>
                  </w:rPr>
                  <w:t>[Enter your biography]</w:t>
                </w:r>
              </w:p>
            </w:tc>
          </w:sdtContent>
        </w:sdt>
      </w:tr>
      <w:tr w:rsidR="00B574C9" w:rsidRPr="008C3049" w14:paraId="7D8EA7F9" w14:textId="77777777" w:rsidTr="001A6A06">
        <w:trPr>
          <w:trHeight w:val="986"/>
        </w:trPr>
        <w:tc>
          <w:tcPr>
            <w:tcW w:w="491" w:type="dxa"/>
            <w:vMerge/>
            <w:shd w:val="clear" w:color="auto" w:fill="A6A6A6" w:themeFill="background1" w:themeFillShade="A6"/>
          </w:tcPr>
          <w:p w14:paraId="0297D906" w14:textId="77777777" w:rsidR="00B574C9" w:rsidRPr="008C3049" w:rsidRDefault="00B574C9" w:rsidP="008C3049">
            <w:pPr>
              <w:jc w:val="center"/>
              <w:rPr>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166D637E" w14:textId="77777777" w:rsidR="00B574C9" w:rsidRPr="008C3049" w:rsidRDefault="00C26CAA" w:rsidP="008C3049">
                <w:r w:rsidRPr="008C3049">
                  <w:t>University of Arizona</w:t>
                </w:r>
              </w:p>
            </w:tc>
          </w:sdtContent>
        </w:sdt>
      </w:tr>
    </w:tbl>
    <w:p w14:paraId="64CEEC13" w14:textId="77777777" w:rsidR="003D3579" w:rsidRPr="008C3049" w:rsidRDefault="003D3579" w:rsidP="008C304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C3049" w14:paraId="4307C02E" w14:textId="77777777" w:rsidTr="00244BB0">
        <w:tc>
          <w:tcPr>
            <w:tcW w:w="9016" w:type="dxa"/>
            <w:shd w:val="clear" w:color="auto" w:fill="A6A6A6" w:themeFill="background1" w:themeFillShade="A6"/>
            <w:tcMar>
              <w:top w:w="113" w:type="dxa"/>
              <w:bottom w:w="113" w:type="dxa"/>
            </w:tcMar>
          </w:tcPr>
          <w:p w14:paraId="71436F0A" w14:textId="77777777" w:rsidR="00244BB0" w:rsidRPr="008C3049" w:rsidRDefault="00244BB0" w:rsidP="008C3049">
            <w:pPr>
              <w:jc w:val="center"/>
              <w:rPr>
                <w:color w:val="FFFFFF" w:themeColor="background1"/>
              </w:rPr>
            </w:pPr>
            <w:r w:rsidRPr="008C3049">
              <w:rPr>
                <w:color w:val="FFFFFF" w:themeColor="background1"/>
              </w:rPr>
              <w:t>Your article</w:t>
            </w:r>
          </w:p>
        </w:tc>
      </w:tr>
      <w:tr w:rsidR="003F0D73" w:rsidRPr="008C3049" w14:paraId="76D3D5DC" w14:textId="77777777" w:rsidTr="003F0D73">
        <w:sdt>
          <w:sdtPr>
            <w:rPr>
              <w:rFonts w:eastAsia="ヒラギノ角ゴ Pro W3" w:cs="Times New Roman"/>
              <w:color w:val="2C0032"/>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1B646DC5" w14:textId="77777777" w:rsidR="003F0D73" w:rsidRPr="008C3049" w:rsidRDefault="008C3049" w:rsidP="008C3049">
                <w:r w:rsidRPr="008C3049">
                  <w:rPr>
                    <w:rFonts w:eastAsia="ヒラギノ角ゴ Pro W3" w:cs="Times New Roman"/>
                    <w:color w:val="2C0032"/>
                    <w:lang w:val="en-US"/>
                  </w:rPr>
                  <w:t>Atatürk</w:t>
                </w:r>
                <w:r w:rsidR="00C26CAA" w:rsidRPr="008C3049">
                  <w:rPr>
                    <w:rFonts w:eastAsia="ヒラギノ角ゴ Pro W3" w:cs="Times New Roman"/>
                    <w:color w:val="2C0032"/>
                    <w:lang w:val="en-US"/>
                  </w:rPr>
                  <w:t>, Mustafa Kemal (1881–1938)</w:t>
                </w:r>
              </w:p>
            </w:tc>
          </w:sdtContent>
        </w:sdt>
      </w:tr>
      <w:tr w:rsidR="00464699" w:rsidRPr="008C3049" w14:paraId="6972AF02"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37C05B13" w14:textId="77777777" w:rsidR="00464699" w:rsidRPr="008C3049" w:rsidRDefault="00464699" w:rsidP="008C3049">
                <w:r w:rsidRPr="008C3049">
                  <w:rPr>
                    <w:rStyle w:val="PlaceholderText"/>
                  </w:rPr>
                  <w:t xml:space="preserve">[Enter any </w:t>
                </w:r>
                <w:r w:rsidRPr="008C3049">
                  <w:rPr>
                    <w:rStyle w:val="PlaceholderText"/>
                    <w:i/>
                  </w:rPr>
                  <w:t>variant forms</w:t>
                </w:r>
                <w:r w:rsidRPr="008C3049">
                  <w:rPr>
                    <w:rStyle w:val="PlaceholderText"/>
                  </w:rPr>
                  <w:t xml:space="preserve"> of your headword – OPTIONAL]</w:t>
                </w:r>
              </w:p>
            </w:tc>
          </w:sdtContent>
        </w:sdt>
      </w:tr>
      <w:tr w:rsidR="00E85A05" w:rsidRPr="008C3049" w14:paraId="6BF68863"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FB0C806" w14:textId="77777777" w:rsidR="00E85A05" w:rsidRPr="008C3049" w:rsidRDefault="00C26CAA" w:rsidP="008C3049">
                <w:r w:rsidRPr="008C3049">
                  <w:t>A military officer in the Ottoman army, Mustafa Kemal Atatürk was the leader of the Turkish national resistance movement and the founder and first president of the Republic of Turkey. After the Allies defeated the Ottoman Empire in World War I and started partitioning its territories, he came to lead a national resistance movement in Anatolia in 1919. In 1920, he organized a provisional national assembly in Ankara, functioning independently from the Ottoman administration. Having successfully liberated Anatolia and eastern Thrace from foreign occupation as a result of the Turkish War of Independence (1919–19</w:t>
                </w:r>
                <w:bookmarkStart w:id="0" w:name="_GoBack"/>
                <w:bookmarkEnd w:id="0"/>
                <w:r w:rsidRPr="008C3049">
                  <w:t xml:space="preserve">23), he founded the Republic of Turkey (1923) with himself elected by the assembly as its first president (1923–38). He institutionalized political, economic, social, legal and educational reforms aimed at modernizing and secularizing Turkey and forging a new national identity. These included the abolishment of the caliphate (1924), the secularization and nationalization of education (1924), the adoption of new civil, commercial, and penal codes based on European models (1926), and the replacing of Arabic script with Latin alphabet (1928). The principles of his </w:t>
                </w:r>
                <w:proofErr w:type="gramStart"/>
                <w:r w:rsidRPr="008C3049">
                  <w:t>reforms,</w:t>
                </w:r>
                <w:proofErr w:type="gramEnd"/>
                <w:r w:rsidRPr="008C3049">
                  <w:t xml:space="preserve"> commonly referred to as </w:t>
                </w:r>
                <w:proofErr w:type="spellStart"/>
                <w:r w:rsidRPr="008C3049">
                  <w:t>Kemalism</w:t>
                </w:r>
                <w:proofErr w:type="spellEnd"/>
                <w:r w:rsidRPr="008C3049">
                  <w:t xml:space="preserve">, have defined the fundamental characteristics of the Republic throughout most of its history: republicanism, nationalism, populism, secularism, </w:t>
                </w:r>
                <w:proofErr w:type="spellStart"/>
                <w:r w:rsidRPr="008C3049">
                  <w:t>statism</w:t>
                </w:r>
                <w:proofErr w:type="spellEnd"/>
                <w:r w:rsidRPr="008C3049">
                  <w:t xml:space="preserve">, and </w:t>
                </w:r>
                <w:proofErr w:type="spellStart"/>
                <w:r w:rsidRPr="008C3049">
                  <w:t>revolutionism</w:t>
                </w:r>
                <w:proofErr w:type="spellEnd"/>
                <w:r w:rsidRPr="008C3049">
                  <w:t>.</w:t>
                </w:r>
              </w:p>
            </w:tc>
          </w:sdtContent>
        </w:sdt>
      </w:tr>
      <w:tr w:rsidR="003F0D73" w:rsidRPr="008C3049" w14:paraId="50A87A83"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6BDB21B1" w14:textId="77777777" w:rsidR="003F0D73" w:rsidRPr="008C3049" w:rsidRDefault="00C26CAA" w:rsidP="008C3049">
                <w:r w:rsidRPr="008C3049">
                  <w:t xml:space="preserve">A military officer in the Ottoman army, Mustafa Kemal Atatürk was the leader of the Turkish national resistance movement and the founder and first president of the Republic of Turkey. After the Allies defeated the Ottoman Empire in World War I and started partitioning its territories, he came to lead a national resistance movement in Anatolia in 1919. In 1920, he organized a provisional national assembly in Ankara, functioning independently from the Ottoman administration. Having successfully liberated Anatolia and eastern Thrace from foreign occupation as a result of the Turkish War of Independence (1919–1923), he founded the Republic of Turkey (1923) with himself elected by the assembly as its first president (1923–38). He institutionalized political, economic, social, legal and educational reforms aimed at modernizing and secularizing Turkey and forging a new national identity. These included the abolishment of the caliphate (1924), the secularization and nationalization of education (1924), the adoption of new civil, commercial, and penal codes based on European models (1926), and the replacing of Arabic script with Latin alphabet (1928). The principles of his </w:t>
                </w:r>
                <w:proofErr w:type="gramStart"/>
                <w:r w:rsidRPr="008C3049">
                  <w:t>reforms,</w:t>
                </w:r>
                <w:proofErr w:type="gramEnd"/>
                <w:r w:rsidRPr="008C3049">
                  <w:t xml:space="preserve"> commonly referred to as </w:t>
                </w:r>
                <w:proofErr w:type="spellStart"/>
                <w:r w:rsidRPr="008C3049">
                  <w:t>Kemalism</w:t>
                </w:r>
                <w:proofErr w:type="spellEnd"/>
                <w:r w:rsidRPr="008C3049">
                  <w:t xml:space="preserve">, have defined the fundamental characteristics of the Republic throughout most of its history: republicanism, nationalism, populism, secularism, </w:t>
                </w:r>
                <w:proofErr w:type="spellStart"/>
                <w:r w:rsidRPr="008C3049">
                  <w:t>statism</w:t>
                </w:r>
                <w:proofErr w:type="spellEnd"/>
                <w:r w:rsidRPr="008C3049">
                  <w:t xml:space="preserve">, and </w:t>
                </w:r>
                <w:proofErr w:type="spellStart"/>
                <w:r w:rsidRPr="008C3049">
                  <w:t>revolutionism</w:t>
                </w:r>
                <w:proofErr w:type="spellEnd"/>
                <w:r w:rsidRPr="008C3049">
                  <w:t>.</w:t>
                </w:r>
              </w:p>
            </w:tc>
          </w:sdtContent>
        </w:sdt>
      </w:tr>
      <w:tr w:rsidR="003235A7" w:rsidRPr="008C3049" w14:paraId="620866AD" w14:textId="77777777" w:rsidTr="003235A7">
        <w:tc>
          <w:tcPr>
            <w:tcW w:w="9016" w:type="dxa"/>
          </w:tcPr>
          <w:p w14:paraId="6A70CD20" w14:textId="77777777" w:rsidR="003235A7" w:rsidRPr="008C3049" w:rsidRDefault="003235A7" w:rsidP="008C3049">
            <w:r w:rsidRPr="008C3049">
              <w:rPr>
                <w:u w:val="single"/>
              </w:rPr>
              <w:t>Further reading</w:t>
            </w:r>
            <w:r w:rsidRPr="008C3049">
              <w:t>:</w:t>
            </w:r>
          </w:p>
          <w:sdt>
            <w:sdtPr>
              <w:alias w:val="Further reading"/>
              <w:tag w:val="furtherReading"/>
              <w:id w:val="-1516217107"/>
              <w:placeholder>
                <w:docPart w:val="EE020CC6EF1144059DB56B6DBA1EE70C"/>
              </w:placeholder>
            </w:sdtPr>
            <w:sdtEndPr/>
            <w:sdtContent>
              <w:p w14:paraId="047A4727" w14:textId="77777777" w:rsidR="003235A7" w:rsidRPr="008C3049" w:rsidRDefault="008C3049" w:rsidP="008C3049">
                <w:sdt>
                  <w:sdtPr>
                    <w:id w:val="-1698229294"/>
                    <w:citation/>
                  </w:sdtPr>
                  <w:sdtEndPr/>
                  <w:sdtContent>
                    <w:r w:rsidR="00C1642B" w:rsidRPr="008C3049">
                      <w:fldChar w:fldCharType="begin"/>
                    </w:r>
                    <w:r w:rsidR="00C1642B" w:rsidRPr="008C3049">
                      <w:rPr>
                        <w:lang w:val="en-CA"/>
                      </w:rPr>
                      <w:instrText xml:space="preserve"> CITATION Mango99 \l 4105 </w:instrText>
                    </w:r>
                    <w:r w:rsidR="00C1642B" w:rsidRPr="008C3049">
                      <w:fldChar w:fldCharType="separate"/>
                    </w:r>
                    <w:r w:rsidR="00C1642B" w:rsidRPr="008C3049">
                      <w:rPr>
                        <w:noProof/>
                        <w:lang w:val="en-CA"/>
                      </w:rPr>
                      <w:t xml:space="preserve"> (Mango)</w:t>
                    </w:r>
                    <w:r w:rsidR="00C1642B" w:rsidRPr="008C3049">
                      <w:fldChar w:fldCharType="end"/>
                    </w:r>
                  </w:sdtContent>
                </w:sdt>
              </w:p>
            </w:sdtContent>
          </w:sdt>
        </w:tc>
      </w:tr>
    </w:tbl>
    <w:p w14:paraId="7757EDEF" w14:textId="77777777" w:rsidR="00C27FAB" w:rsidRPr="008C3049" w:rsidRDefault="00C27FAB" w:rsidP="008C3049">
      <w:pPr>
        <w:spacing w:after="0" w:line="240" w:lineRule="auto"/>
      </w:pPr>
    </w:p>
    <w:sectPr w:rsidR="00C27FAB" w:rsidRPr="008C304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D9F7E9" w14:textId="77777777" w:rsidR="00803BAA" w:rsidRDefault="00803BAA" w:rsidP="007A0D55">
      <w:pPr>
        <w:spacing w:after="0" w:line="240" w:lineRule="auto"/>
      </w:pPr>
      <w:r>
        <w:separator/>
      </w:r>
    </w:p>
  </w:endnote>
  <w:endnote w:type="continuationSeparator" w:id="0">
    <w:p w14:paraId="5356E408" w14:textId="77777777" w:rsidR="00803BAA" w:rsidRDefault="00803BA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4FEA08" w14:textId="77777777" w:rsidR="00803BAA" w:rsidRDefault="00803BAA" w:rsidP="007A0D55">
      <w:pPr>
        <w:spacing w:after="0" w:line="240" w:lineRule="auto"/>
      </w:pPr>
      <w:r>
        <w:separator/>
      </w:r>
    </w:p>
  </w:footnote>
  <w:footnote w:type="continuationSeparator" w:id="0">
    <w:p w14:paraId="2D96573F" w14:textId="77777777" w:rsidR="00803BAA" w:rsidRDefault="00803B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67E1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DD13E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3BAA"/>
    <w:rsid w:val="00821DE3"/>
    <w:rsid w:val="00846CE1"/>
    <w:rsid w:val="008A5B87"/>
    <w:rsid w:val="008C304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642B"/>
    <w:rsid w:val="00C26CAA"/>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1B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F20A9"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F20A9"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F20A9"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F20A9"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F20A9"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F20A9"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F20A9"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F20A9"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F20A9"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F20A9"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F20A9"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F20A9"/>
    <w:rsid w:val="0057546F"/>
    <w:rsid w:val="00FE39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Mango99</b:Tag>
    <b:SourceType>Book</b:SourceType>
    <b:Guid>{F282B415-4B1F-40FE-8AB3-9261DA7F976D}</b:Guid>
    <b:Author>
      <b:Author>
        <b:NameList>
          <b:Person>
            <b:Last>Mango</b:Last>
            <b:First>Andrew</b:First>
          </b:Person>
        </b:NameList>
      </b:Author>
    </b:Author>
    <b:Title>Atatürk</b:Title>
    <b:Year>1999</b:Year>
    <b:City>London</b:City>
    <b:Publisher>John Murray</b:Publisher>
    <b:Medium>Print</b:Medium>
    <b:RefOrder>1</b:RefOrder>
  </b:Source>
</b:Sources>
</file>

<file path=customXml/itemProps1.xml><?xml version="1.0" encoding="utf-8"?>
<ds:datastoreItem xmlns:ds="http://schemas.openxmlformats.org/officeDocument/2006/customXml" ds:itemID="{59E785D7-AE60-5F4D-AF65-3EC109C13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1</Pages>
  <Words>460</Words>
  <Characters>2627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2015-08-27T18:53:00Z</dcterms:created>
  <dcterms:modified xsi:type="dcterms:W3CDTF">2015-09-22T01:00:00Z</dcterms:modified>
</cp:coreProperties>
</file>