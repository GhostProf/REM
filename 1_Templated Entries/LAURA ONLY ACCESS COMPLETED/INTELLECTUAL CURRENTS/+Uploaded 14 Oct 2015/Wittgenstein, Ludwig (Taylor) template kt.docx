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EFC6744" w14:textId="77777777" w:rsidTr="00922950">
        <w:tc>
          <w:tcPr>
            <w:tcW w:w="491" w:type="dxa"/>
            <w:vMerge w:val="restart"/>
            <w:shd w:val="clear" w:color="auto" w:fill="A6A6A6" w:themeFill="background1" w:themeFillShade="A6"/>
            <w:textDirection w:val="btLr"/>
          </w:tcPr>
          <w:p w14:paraId="6C8870C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727736395258548B6597AE312D40DC5"/>
            </w:placeholder>
            <w:showingPlcHdr/>
            <w:dropDownList>
              <w:listItem w:displayText="Dr." w:value="Dr."/>
              <w:listItem w:displayText="Prof." w:value="Prof."/>
            </w:dropDownList>
          </w:sdtPr>
          <w:sdtEndPr/>
          <w:sdtContent>
            <w:tc>
              <w:tcPr>
                <w:tcW w:w="1259" w:type="dxa"/>
              </w:tcPr>
              <w:p w14:paraId="495AC2E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B19BBE0034FAC449C65A302EB18BEC9"/>
            </w:placeholder>
            <w:text/>
          </w:sdtPr>
          <w:sdtEndPr/>
          <w:sdtContent>
            <w:tc>
              <w:tcPr>
                <w:tcW w:w="2073" w:type="dxa"/>
              </w:tcPr>
              <w:p w14:paraId="39F3FEA5" w14:textId="77777777" w:rsidR="00B574C9" w:rsidRDefault="00454E69" w:rsidP="00454E69">
                <w:r>
                  <w:t>Tatum</w:t>
                </w:r>
              </w:p>
            </w:tc>
          </w:sdtContent>
        </w:sdt>
        <w:sdt>
          <w:sdtPr>
            <w:alias w:val="Middle name"/>
            <w:tag w:val="authorMiddleName"/>
            <w:id w:val="-2076034781"/>
            <w:placeholder>
              <w:docPart w:val="907B30B307A3C148BB8BAA02780F37CE"/>
            </w:placeholder>
            <w:showingPlcHdr/>
            <w:text/>
          </w:sdtPr>
          <w:sdtEndPr/>
          <w:sdtContent>
            <w:tc>
              <w:tcPr>
                <w:tcW w:w="2551" w:type="dxa"/>
              </w:tcPr>
              <w:p w14:paraId="607CDAE7" w14:textId="77777777" w:rsidR="00B574C9" w:rsidRDefault="00B574C9" w:rsidP="00922950">
                <w:r>
                  <w:rPr>
                    <w:rStyle w:val="PlaceholderText"/>
                  </w:rPr>
                  <w:t>[Middle name]</w:t>
                </w:r>
              </w:p>
            </w:tc>
          </w:sdtContent>
        </w:sdt>
        <w:sdt>
          <w:sdtPr>
            <w:alias w:val="Last name"/>
            <w:tag w:val="authorLastName"/>
            <w:id w:val="-1088529830"/>
            <w:placeholder>
              <w:docPart w:val="E799847A58490645863D8A2D9A604ED9"/>
            </w:placeholder>
            <w:text/>
          </w:sdtPr>
          <w:sdtEndPr/>
          <w:sdtContent>
            <w:tc>
              <w:tcPr>
                <w:tcW w:w="2642" w:type="dxa"/>
              </w:tcPr>
              <w:p w14:paraId="30E6BD64" w14:textId="77777777" w:rsidR="00B574C9" w:rsidRDefault="00454E69" w:rsidP="00454E69">
                <w:r>
                  <w:t>Taylor</w:t>
                </w:r>
              </w:p>
            </w:tc>
          </w:sdtContent>
        </w:sdt>
      </w:tr>
      <w:tr w:rsidR="00B574C9" w14:paraId="6CCE5EC1" w14:textId="77777777" w:rsidTr="001A6A06">
        <w:trPr>
          <w:trHeight w:val="986"/>
        </w:trPr>
        <w:tc>
          <w:tcPr>
            <w:tcW w:w="491" w:type="dxa"/>
            <w:vMerge/>
            <w:shd w:val="clear" w:color="auto" w:fill="A6A6A6" w:themeFill="background1" w:themeFillShade="A6"/>
          </w:tcPr>
          <w:p w14:paraId="54126F8C" w14:textId="77777777" w:rsidR="00B574C9" w:rsidRPr="001A6A06" w:rsidRDefault="00B574C9" w:rsidP="00CF1542">
            <w:pPr>
              <w:jc w:val="center"/>
              <w:rPr>
                <w:b/>
                <w:color w:val="FFFFFF" w:themeColor="background1"/>
              </w:rPr>
            </w:pPr>
          </w:p>
        </w:tc>
        <w:sdt>
          <w:sdtPr>
            <w:alias w:val="Biography"/>
            <w:tag w:val="authorBiography"/>
            <w:id w:val="938807824"/>
            <w:placeholder>
              <w:docPart w:val="F6AEED3791552B4B8A2E460BA65E3D62"/>
            </w:placeholder>
            <w:showingPlcHdr/>
          </w:sdtPr>
          <w:sdtEndPr/>
          <w:sdtContent>
            <w:tc>
              <w:tcPr>
                <w:tcW w:w="8525" w:type="dxa"/>
                <w:gridSpan w:val="4"/>
              </w:tcPr>
              <w:p w14:paraId="624E3183" w14:textId="77777777" w:rsidR="00B574C9" w:rsidRDefault="00B574C9" w:rsidP="00922950">
                <w:r>
                  <w:rPr>
                    <w:rStyle w:val="PlaceholderText"/>
                  </w:rPr>
                  <w:t>[Enter your biography]</w:t>
                </w:r>
              </w:p>
            </w:tc>
          </w:sdtContent>
        </w:sdt>
      </w:tr>
      <w:tr w:rsidR="00B574C9" w14:paraId="5049F22C" w14:textId="77777777" w:rsidTr="001A6A06">
        <w:trPr>
          <w:trHeight w:val="986"/>
        </w:trPr>
        <w:tc>
          <w:tcPr>
            <w:tcW w:w="491" w:type="dxa"/>
            <w:vMerge/>
            <w:shd w:val="clear" w:color="auto" w:fill="A6A6A6" w:themeFill="background1" w:themeFillShade="A6"/>
          </w:tcPr>
          <w:p w14:paraId="44160F18" w14:textId="77777777" w:rsidR="00B574C9" w:rsidRPr="001A6A06" w:rsidRDefault="00B574C9" w:rsidP="00CF1542">
            <w:pPr>
              <w:jc w:val="center"/>
              <w:rPr>
                <w:b/>
                <w:color w:val="FFFFFF" w:themeColor="background1"/>
              </w:rPr>
            </w:pPr>
          </w:p>
        </w:tc>
        <w:sdt>
          <w:sdtPr>
            <w:alias w:val="Affiliation"/>
            <w:tag w:val="affiliation"/>
            <w:id w:val="2012937915"/>
            <w:placeholder>
              <w:docPart w:val="CE298F419AC768469C1DC148500AA56C"/>
            </w:placeholder>
            <w:text/>
          </w:sdtPr>
          <w:sdtEndPr/>
          <w:sdtContent>
            <w:tc>
              <w:tcPr>
                <w:tcW w:w="8525" w:type="dxa"/>
                <w:gridSpan w:val="4"/>
              </w:tcPr>
              <w:p w14:paraId="1D4DE4A9" w14:textId="77777777" w:rsidR="00B574C9" w:rsidRDefault="00454E69" w:rsidP="00454E69">
                <w:r>
                  <w:t>Columbia University</w:t>
                </w:r>
              </w:p>
            </w:tc>
          </w:sdtContent>
        </w:sdt>
      </w:tr>
    </w:tbl>
    <w:p w14:paraId="3FDC667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61F2903" w14:textId="77777777" w:rsidTr="00244BB0">
        <w:tc>
          <w:tcPr>
            <w:tcW w:w="9016" w:type="dxa"/>
            <w:shd w:val="clear" w:color="auto" w:fill="A6A6A6" w:themeFill="background1" w:themeFillShade="A6"/>
            <w:tcMar>
              <w:top w:w="113" w:type="dxa"/>
              <w:bottom w:w="113" w:type="dxa"/>
            </w:tcMar>
          </w:tcPr>
          <w:p w14:paraId="0553ACF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544A182" w14:textId="77777777" w:rsidTr="003F0D73">
        <w:sdt>
          <w:sdtPr>
            <w:alias w:val="Article headword"/>
            <w:tag w:val="articleHeadword"/>
            <w:id w:val="-361440020"/>
            <w:placeholder>
              <w:docPart w:val="22861B287DF4AB48A03A108EDC13B635"/>
            </w:placeholder>
            <w:text/>
          </w:sdtPr>
          <w:sdtEndPr/>
          <w:sdtContent>
            <w:tc>
              <w:tcPr>
                <w:tcW w:w="9016" w:type="dxa"/>
                <w:tcMar>
                  <w:top w:w="113" w:type="dxa"/>
                  <w:bottom w:w="113" w:type="dxa"/>
                </w:tcMar>
              </w:tcPr>
              <w:p w14:paraId="24755B84" w14:textId="77777777" w:rsidR="003F0D73" w:rsidRPr="00454E69" w:rsidRDefault="00454E69" w:rsidP="00454E69">
                <w:pPr>
                  <w:rPr>
                    <w:b/>
                  </w:rPr>
                </w:pPr>
                <w:r w:rsidRPr="00454E69">
                  <w:rPr>
                    <w:rFonts w:eastAsiaTheme="minorEastAsia"/>
                    <w:lang w:val="en-CA" w:eastAsia="ja-JP"/>
                  </w:rPr>
                  <w:t>Ludwig Wittgenstein (1889-1951)</w:t>
                </w:r>
              </w:p>
            </w:tc>
          </w:sdtContent>
        </w:sdt>
      </w:tr>
      <w:tr w:rsidR="00464699" w14:paraId="6DA1D990" w14:textId="77777777" w:rsidTr="007821B0">
        <w:sdt>
          <w:sdtPr>
            <w:alias w:val="Variant headwords"/>
            <w:tag w:val="variantHeadwords"/>
            <w:id w:val="173464402"/>
            <w:placeholder>
              <w:docPart w:val="FDCFA5997EA2D545802BF04B279C61E1"/>
            </w:placeholder>
            <w:showingPlcHdr/>
          </w:sdtPr>
          <w:sdtEndPr/>
          <w:sdtContent>
            <w:tc>
              <w:tcPr>
                <w:tcW w:w="9016" w:type="dxa"/>
                <w:tcMar>
                  <w:top w:w="113" w:type="dxa"/>
                  <w:bottom w:w="113" w:type="dxa"/>
                </w:tcMar>
              </w:tcPr>
              <w:p w14:paraId="74F4C7CC" w14:textId="77777777" w:rsidR="00464699" w:rsidRPr="00454E69" w:rsidRDefault="00464699" w:rsidP="00464699">
                <w:r w:rsidRPr="00454E69">
                  <w:rPr>
                    <w:rStyle w:val="PlaceholderText"/>
                    <w:b/>
                  </w:rPr>
                  <w:t xml:space="preserve">[Enter any </w:t>
                </w:r>
                <w:r w:rsidRPr="00454E69">
                  <w:rPr>
                    <w:rStyle w:val="PlaceholderText"/>
                    <w:b/>
                    <w:i/>
                  </w:rPr>
                  <w:t>variant forms</w:t>
                </w:r>
                <w:r w:rsidRPr="00454E69">
                  <w:rPr>
                    <w:rStyle w:val="PlaceholderText"/>
                    <w:b/>
                  </w:rPr>
                  <w:t xml:space="preserve"> of your headword – OPTIONAL]</w:t>
                </w:r>
              </w:p>
            </w:tc>
          </w:sdtContent>
        </w:sdt>
      </w:tr>
      <w:tr w:rsidR="00E85A05" w14:paraId="0F41921A" w14:textId="77777777" w:rsidTr="003F0D73">
        <w:sdt>
          <w:sdtPr>
            <w:alias w:val="Abstract"/>
            <w:tag w:val="abstract"/>
            <w:id w:val="-635871867"/>
            <w:placeholder>
              <w:docPart w:val="25E45AE83A86BD42BAC7D46703DF816D"/>
            </w:placeholder>
          </w:sdtPr>
          <w:sdtEndPr/>
          <w:sdtContent>
            <w:tc>
              <w:tcPr>
                <w:tcW w:w="9016" w:type="dxa"/>
                <w:tcMar>
                  <w:top w:w="113" w:type="dxa"/>
                  <w:bottom w:w="113" w:type="dxa"/>
                </w:tcMar>
              </w:tcPr>
              <w:p w14:paraId="75245E46" w14:textId="77777777" w:rsidR="00E85A05" w:rsidRPr="00454E69" w:rsidRDefault="00454E69" w:rsidP="00E85A05">
                <w:r w:rsidRPr="00454E69">
                  <w:t xml:space="preserve">Ludwig Josef Johann Wittgenstein was an Austrian philosopher whose work, largely on the philosophy of language, had far-reaching implications for modernist intellectual history and for enduring scholarly debate. In </w:t>
                </w:r>
                <w:proofErr w:type="spellStart"/>
                <w:r w:rsidRPr="00454E69">
                  <w:rPr>
                    <w:rStyle w:val="Emphasis"/>
                  </w:rPr>
                  <w:t>Logisch-Philosophische</w:t>
                </w:r>
                <w:proofErr w:type="spellEnd"/>
                <w:r w:rsidRPr="00454E69">
                  <w:rPr>
                    <w:rStyle w:val="Emphasis"/>
                  </w:rPr>
                  <w:t xml:space="preserve"> </w:t>
                </w:r>
                <w:proofErr w:type="spellStart"/>
                <w:r w:rsidRPr="00454E69">
                  <w:rPr>
                    <w:rStyle w:val="Emphasis"/>
                  </w:rPr>
                  <w:t>Abhandlung</w:t>
                </w:r>
                <w:proofErr w:type="spellEnd"/>
                <w:r w:rsidRPr="00454E69">
                  <w:t xml:space="preserve"> (1921; </w:t>
                </w:r>
                <w:proofErr w:type="spellStart"/>
                <w:r w:rsidRPr="00454E69">
                  <w:rPr>
                    <w:i/>
                  </w:rPr>
                  <w:t>Tractatus</w:t>
                </w:r>
                <w:proofErr w:type="spellEnd"/>
                <w:r w:rsidRPr="00454E69">
                  <w:rPr>
                    <w:i/>
                  </w:rPr>
                  <w:t xml:space="preserve"> </w:t>
                </w:r>
                <w:proofErr w:type="spellStart"/>
                <w:r w:rsidRPr="00454E69">
                  <w:rPr>
                    <w:i/>
                  </w:rPr>
                  <w:t>Logico-Philosophicus</w:t>
                </w:r>
                <w:proofErr w:type="spellEnd"/>
                <w:r w:rsidRPr="00454E69">
                  <w:t>), the only book-length work published in his lifetime, Wittgenstein examined logic and ethics, as well as the nature of language and the boundaries of sense. The work earned him significant recogn</w:t>
                </w:r>
                <w:bookmarkStart w:id="0" w:name="_GoBack"/>
                <w:bookmarkEnd w:id="0"/>
                <w:r w:rsidRPr="00454E69">
                  <w:t xml:space="preserve">ition, particularly among the group of scientists and logicians of the Vienna Circle. Wittgenstein’s early understanding of language was based on its relationship with – and more specifically, representation of – meaning and reality. According to the </w:t>
                </w:r>
                <w:proofErr w:type="spellStart"/>
                <w:r w:rsidRPr="00454E69">
                  <w:rPr>
                    <w:i/>
                  </w:rPr>
                  <w:t>Tractatus</w:t>
                </w:r>
                <w:proofErr w:type="spellEnd"/>
                <w:r w:rsidRPr="00454E69">
                  <w:t xml:space="preserve">, every word is the name of an object and that object is the word’s meaning. He held that complex words and meanings could be condensed to absolutely simple elements with definite meaning. These ‘simple names’ represented similarly fixed and permanent ‘simple objects’, and thus there was for Wittgenstein an eternal world of objects, a fixed substance beneath the changing surface appearances of the world.  In his posthumously published </w:t>
                </w:r>
                <w:proofErr w:type="spellStart"/>
                <w:r w:rsidRPr="00454E69">
                  <w:rPr>
                    <w:i/>
                    <w:iCs/>
                  </w:rPr>
                  <w:t>Philosophische</w:t>
                </w:r>
                <w:proofErr w:type="spellEnd"/>
                <w:r w:rsidRPr="00454E69">
                  <w:rPr>
                    <w:i/>
                    <w:iCs/>
                  </w:rPr>
                  <w:t xml:space="preserve"> </w:t>
                </w:r>
                <w:proofErr w:type="spellStart"/>
                <w:r w:rsidRPr="00454E69">
                  <w:rPr>
                    <w:i/>
                    <w:iCs/>
                  </w:rPr>
                  <w:t>Untersuchungen</w:t>
                </w:r>
                <w:proofErr w:type="spellEnd"/>
                <w:r w:rsidRPr="00454E69">
                  <w:rPr>
                    <w:i/>
                    <w:iCs/>
                  </w:rPr>
                  <w:t xml:space="preserve"> </w:t>
                </w:r>
                <w:r w:rsidRPr="00454E69">
                  <w:t xml:space="preserve">(1953; </w:t>
                </w:r>
                <w:r w:rsidRPr="00454E69">
                  <w:rPr>
                    <w:i/>
                  </w:rPr>
                  <w:t>Philosophical Investigations</w:t>
                </w:r>
                <w:r w:rsidRPr="00454E69">
                  <w:t>), Wittgenstein appeared to repudiate many of his prior claims. He placed new emphasis on the context in which words are used, referring to different contexts of language-use as ‘language-games’ that render his previous notions of simple and complex objects relative.</w:t>
                </w:r>
              </w:p>
            </w:tc>
          </w:sdtContent>
        </w:sdt>
      </w:tr>
      <w:tr w:rsidR="003F0D73" w14:paraId="6CC2982E" w14:textId="77777777" w:rsidTr="003F0D73">
        <w:sdt>
          <w:sdtPr>
            <w:rPr>
              <w:b/>
              <w:color w:val="385623" w:themeColor="accent6" w:themeShade="80"/>
            </w:rPr>
            <w:alias w:val="Article text"/>
            <w:tag w:val="articleText"/>
            <w:id w:val="634067588"/>
            <w:placeholder>
              <w:docPart w:val="A8D12188E674094BBF17F2099207E2A7"/>
            </w:placeholder>
          </w:sdtPr>
          <w:sdtEndPr>
            <w:rPr>
              <w:b w:val="0"/>
              <w:color w:val="auto"/>
            </w:rPr>
          </w:sdtEndPr>
          <w:sdtContent>
            <w:tc>
              <w:tcPr>
                <w:tcW w:w="9016" w:type="dxa"/>
                <w:tcMar>
                  <w:top w:w="113" w:type="dxa"/>
                  <w:bottom w:w="113" w:type="dxa"/>
                </w:tcMar>
              </w:tcPr>
              <w:p w14:paraId="618EADDC" w14:textId="77777777" w:rsidR="00454E69" w:rsidRPr="00454E69" w:rsidRDefault="00454E69" w:rsidP="00454E69">
                <w:pPr>
                  <w:contextualSpacing/>
                </w:pPr>
                <w:r w:rsidRPr="00454E69">
                  <w:t xml:space="preserve">Ludwig Josef Johann Wittgenstein was an Austrian philosopher whose work, largely on the philosophy of language, had far-reaching implications for modernist intellectual history and for enduring scholarly debate. In </w:t>
                </w:r>
                <w:proofErr w:type="spellStart"/>
                <w:r w:rsidRPr="00454E69">
                  <w:rPr>
                    <w:rStyle w:val="Emphasis"/>
                  </w:rPr>
                  <w:t>Logisch-Philosophische</w:t>
                </w:r>
                <w:proofErr w:type="spellEnd"/>
                <w:r w:rsidRPr="00454E69">
                  <w:rPr>
                    <w:rStyle w:val="Emphasis"/>
                  </w:rPr>
                  <w:t xml:space="preserve"> </w:t>
                </w:r>
                <w:proofErr w:type="spellStart"/>
                <w:r w:rsidRPr="00454E69">
                  <w:rPr>
                    <w:rStyle w:val="Emphasis"/>
                  </w:rPr>
                  <w:t>Abhandlung</w:t>
                </w:r>
                <w:proofErr w:type="spellEnd"/>
                <w:r w:rsidRPr="00454E69">
                  <w:t xml:space="preserve"> (1921; </w:t>
                </w:r>
                <w:proofErr w:type="spellStart"/>
                <w:r w:rsidRPr="00454E69">
                  <w:rPr>
                    <w:i/>
                  </w:rPr>
                  <w:t>Tractatus</w:t>
                </w:r>
                <w:proofErr w:type="spellEnd"/>
                <w:r w:rsidRPr="00454E69">
                  <w:rPr>
                    <w:i/>
                  </w:rPr>
                  <w:t xml:space="preserve"> </w:t>
                </w:r>
                <w:proofErr w:type="spellStart"/>
                <w:r w:rsidRPr="00454E69">
                  <w:rPr>
                    <w:i/>
                  </w:rPr>
                  <w:t>Logico-Philosophicus</w:t>
                </w:r>
                <w:proofErr w:type="spellEnd"/>
                <w:r w:rsidRPr="00454E69">
                  <w:t xml:space="preserve">), the only book-length work published in his lifetime, Wittgenstein examined logic and ethics, as well as the nature of language and the boundaries of sense. The work earned him significant recognition, particularly among the group of scientists and logicians of the Vienna Circle. Wittgenstein’s early understanding of language was based on its relationship with – and more specifically, representation of – meaning and reality. According to the </w:t>
                </w:r>
                <w:proofErr w:type="spellStart"/>
                <w:r w:rsidRPr="00454E69">
                  <w:rPr>
                    <w:i/>
                  </w:rPr>
                  <w:t>Tractatus</w:t>
                </w:r>
                <w:proofErr w:type="spellEnd"/>
                <w:r w:rsidRPr="00454E69">
                  <w:t xml:space="preserve">, every word is the name of an object and that object is the word’s meaning. He held that complex words and meanings could be condensed to absolutely simple elements with definite meaning. These ‘simple names’ represented similarly fixed and permanent ‘simple objects’, and thus there was for Wittgenstein an eternal world of objects, a fixed substance beneath the changing surface appearances of the world.  In his posthumously published </w:t>
                </w:r>
                <w:proofErr w:type="spellStart"/>
                <w:r w:rsidRPr="00454E69">
                  <w:rPr>
                    <w:i/>
                    <w:iCs/>
                  </w:rPr>
                  <w:t>Philosophische</w:t>
                </w:r>
                <w:proofErr w:type="spellEnd"/>
                <w:r w:rsidRPr="00454E69">
                  <w:rPr>
                    <w:i/>
                    <w:iCs/>
                  </w:rPr>
                  <w:t xml:space="preserve"> </w:t>
                </w:r>
                <w:proofErr w:type="spellStart"/>
                <w:r w:rsidRPr="00454E69">
                  <w:rPr>
                    <w:i/>
                    <w:iCs/>
                  </w:rPr>
                  <w:t>Untersuchungen</w:t>
                </w:r>
                <w:proofErr w:type="spellEnd"/>
                <w:r w:rsidRPr="00454E69">
                  <w:rPr>
                    <w:i/>
                    <w:iCs/>
                  </w:rPr>
                  <w:t xml:space="preserve"> </w:t>
                </w:r>
                <w:r w:rsidRPr="00454E69">
                  <w:t xml:space="preserve">(1953; </w:t>
                </w:r>
                <w:r w:rsidRPr="00454E69">
                  <w:rPr>
                    <w:i/>
                  </w:rPr>
                  <w:t>Philosophical Investigations</w:t>
                </w:r>
                <w:r w:rsidRPr="00454E69">
                  <w:t xml:space="preserve">), Wittgenstein appeared to repudiate many of his prior claims. He placed new emphasis on the context in which words are used, referring to different contexts of language-use as ‘language-games’ that render his previous notions of simple and complex objects relative. As with the </w:t>
                </w:r>
                <w:proofErr w:type="spellStart"/>
                <w:r w:rsidRPr="00454E69">
                  <w:rPr>
                    <w:i/>
                  </w:rPr>
                  <w:t>Tractatus</w:t>
                </w:r>
                <w:proofErr w:type="spellEnd"/>
                <w:r w:rsidRPr="00454E69">
                  <w:t xml:space="preserve">, Wittgenstein believed that he had excavated and explicated the </w:t>
                </w:r>
                <w:r w:rsidRPr="00454E69">
                  <w:lastRenderedPageBreak/>
                  <w:t xml:space="preserve">root of many other philosophical problems, though he warned that philosophy arose from a ‘bewitchment of language’, dependent on removing language from its ordinary context. The two philosophies represented by the </w:t>
                </w:r>
                <w:proofErr w:type="spellStart"/>
                <w:r w:rsidRPr="00454E69">
                  <w:rPr>
                    <w:i/>
                  </w:rPr>
                  <w:t>Tractatus</w:t>
                </w:r>
                <w:proofErr w:type="spellEnd"/>
                <w:r w:rsidRPr="00454E69">
                  <w:t xml:space="preserve"> and </w:t>
                </w:r>
                <w:r w:rsidRPr="00454E69">
                  <w:rPr>
                    <w:i/>
                  </w:rPr>
                  <w:t>Philosophical Investigations</w:t>
                </w:r>
                <w:r w:rsidRPr="00454E69">
                  <w:t xml:space="preserve">, alternately deemed contradictory and complementary, are referred to as ‘early Wittgenstein’ and ‘late Wittgenstein’. This dichotomy renders his legacy especially unusual among philosophers. </w:t>
                </w:r>
              </w:p>
              <w:p w14:paraId="39B0B686" w14:textId="77777777" w:rsidR="00454E69" w:rsidRPr="00454E69" w:rsidRDefault="00454E69" w:rsidP="00454E69">
                <w:pPr>
                  <w:contextualSpacing/>
                </w:pPr>
              </w:p>
              <w:p w14:paraId="4B571835" w14:textId="77777777" w:rsidR="00454E69" w:rsidRPr="00454E69" w:rsidRDefault="00454E69" w:rsidP="00454E69">
                <w:pPr>
                  <w:contextualSpacing/>
                </w:pPr>
                <w:r w:rsidRPr="00454E69">
                  <w:t xml:space="preserve">Another of Wittgenstein’s enduring bequests to modernist culture was the </w:t>
                </w:r>
                <w:proofErr w:type="spellStart"/>
                <w:r w:rsidRPr="00454E69">
                  <w:t>Haus</w:t>
                </w:r>
                <w:proofErr w:type="spellEnd"/>
                <w:r w:rsidRPr="00454E69">
                  <w:t xml:space="preserve"> Wittgenstein in Vienna, a house for his sister that he designed in collaboration with architect Paul Engelmann (1891-1965). He engrossed himself in the project from 1926 to 1929, moving it away from the influence of Engelmann’s mentor, Adolf Loos, although maintaining a </w:t>
                </w:r>
                <w:proofErr w:type="spellStart"/>
                <w:r w:rsidRPr="00454E69">
                  <w:t>Loosian</w:t>
                </w:r>
                <w:proofErr w:type="spellEnd"/>
                <w:r w:rsidRPr="00454E69">
                  <w:t xml:space="preserve"> rejection of the Viennese penchant for ornament, thereby contributing to modernist architecture while simultaneously diverging from it. According to Bernhard </w:t>
                </w:r>
                <w:proofErr w:type="spellStart"/>
                <w:r w:rsidRPr="00454E69">
                  <w:t>Leitner</w:t>
                </w:r>
                <w:proofErr w:type="spellEnd"/>
                <w:r w:rsidRPr="00454E69">
                  <w:t xml:space="preserve">, a scholar of Wittgenstein’s architecture, ‘There is little connecting Wittgenstein to modern architecture. Glass, transparency, metal. Yet he demands a processing of metal, a </w:t>
                </w:r>
                <w:proofErr w:type="spellStart"/>
                <w:r w:rsidRPr="00454E69">
                  <w:t>millimeter</w:t>
                </w:r>
                <w:proofErr w:type="spellEnd"/>
                <w:r w:rsidRPr="00454E69">
                  <w:t xml:space="preserve"> precision in construction, that was almost impossible to attain with the means of his period’ (</w:t>
                </w:r>
                <w:proofErr w:type="spellStart"/>
                <w:r w:rsidRPr="00454E69">
                  <w:t>Leitner</w:t>
                </w:r>
                <w:proofErr w:type="spellEnd"/>
                <w:r w:rsidRPr="00454E69">
                  <w:t xml:space="preserve"> vii). Similarly, while </w:t>
                </w:r>
                <w:proofErr w:type="gramStart"/>
                <w:r w:rsidRPr="00454E69">
                  <w:t>early Wittgenstein was influenced to a degree by such philosophers</w:t>
                </w:r>
                <w:proofErr w:type="gramEnd"/>
                <w:r w:rsidRPr="00454E69">
                  <w:t xml:space="preserve"> as Bertrand Russell, his mentor at Cambridge, Wittgenstein ultimately forged a break with the thinking of his predecessors and contemporaries. In a sense, this very deviation is an essential element of his philosophical modernism.  </w:t>
                </w:r>
              </w:p>
              <w:p w14:paraId="674887D0" w14:textId="77777777" w:rsidR="00454E69" w:rsidRPr="00454E69" w:rsidRDefault="00454E69" w:rsidP="00C27FAB"/>
              <w:p w14:paraId="648F193E" w14:textId="77777777" w:rsidR="00454E69" w:rsidRPr="00454E69" w:rsidRDefault="00B13F82" w:rsidP="00B13F82">
                <w:pPr>
                  <w:pStyle w:val="Heading1"/>
                </w:pPr>
                <w:r>
                  <w:t>List of W</w:t>
                </w:r>
                <w:r w:rsidR="00454E69" w:rsidRPr="00454E69">
                  <w:t>orks</w:t>
                </w:r>
                <w:r>
                  <w:t>:</w:t>
                </w:r>
                <w:r w:rsidR="00454E69" w:rsidRPr="00454E69">
                  <w:t xml:space="preserve"> </w:t>
                </w:r>
              </w:p>
              <w:p w14:paraId="60C841D4" w14:textId="77777777" w:rsidR="00454E69" w:rsidRDefault="00454E69" w:rsidP="00B13F82">
                <w:pPr>
                  <w:rPr>
                    <w:rStyle w:val="Emphasis"/>
                  </w:rPr>
                </w:pPr>
                <w:r w:rsidRPr="00454E69">
                  <w:t xml:space="preserve">Wittgenstein, L. (1984) </w:t>
                </w:r>
                <w:proofErr w:type="spellStart"/>
                <w:r w:rsidRPr="00454E69">
                  <w:rPr>
                    <w:rStyle w:val="Emphasis"/>
                  </w:rPr>
                  <w:t>Werkausgabe</w:t>
                </w:r>
                <w:proofErr w:type="spellEnd"/>
                <w:r w:rsidRPr="00454E69">
                  <w:rPr>
                    <w:rStyle w:val="Emphasis"/>
                  </w:rPr>
                  <w:t xml:space="preserve"> in 8 </w:t>
                </w:r>
                <w:proofErr w:type="spellStart"/>
                <w:r w:rsidRPr="00454E69">
                  <w:rPr>
                    <w:rStyle w:val="Emphasis"/>
                  </w:rPr>
                  <w:t>Bänden</w:t>
                </w:r>
                <w:proofErr w:type="spellEnd"/>
                <w:r w:rsidRPr="00454E69">
                  <w:rPr>
                    <w:rStyle w:val="Emphasis"/>
                  </w:rPr>
                  <w:t xml:space="preserve">, ed. </w:t>
                </w:r>
                <w:r w:rsidRPr="00454E69">
                  <w:t xml:space="preserve">R. </w:t>
                </w:r>
                <w:proofErr w:type="spellStart"/>
                <w:r w:rsidRPr="00454E69">
                  <w:t>Rhees</w:t>
                </w:r>
                <w:proofErr w:type="spellEnd"/>
                <w:r w:rsidRPr="00454E69">
                  <w:t xml:space="preserve">, B. F. </w:t>
                </w:r>
                <w:proofErr w:type="spellStart"/>
                <w:r w:rsidRPr="00454E69">
                  <w:t>McGuinness</w:t>
                </w:r>
                <w:proofErr w:type="spellEnd"/>
                <w:r w:rsidRPr="00454E69">
                  <w:t xml:space="preserve">, G. E. M. </w:t>
                </w:r>
                <w:proofErr w:type="spellStart"/>
                <w:r w:rsidRPr="00454E69">
                  <w:t>Anscombe</w:t>
                </w:r>
                <w:proofErr w:type="spellEnd"/>
                <w:r w:rsidRPr="00454E69">
                  <w:t>, G. H. von Wright and H. Nyman,</w:t>
                </w:r>
                <w:r w:rsidRPr="00454E69">
                  <w:rPr>
                    <w:rStyle w:val="Emphasis"/>
                  </w:rPr>
                  <w:t xml:space="preserve"> </w:t>
                </w:r>
                <w:r w:rsidRPr="00454E69">
                  <w:rPr>
                    <w:rStyle w:val="st"/>
                  </w:rPr>
                  <w:t xml:space="preserve">Frankfurt am Main: </w:t>
                </w:r>
                <w:proofErr w:type="spellStart"/>
                <w:r w:rsidRPr="00454E69">
                  <w:rPr>
                    <w:rStyle w:val="Emphasis"/>
                  </w:rPr>
                  <w:t>Suhrkamp</w:t>
                </w:r>
                <w:proofErr w:type="spellEnd"/>
                <w:r w:rsidRPr="00454E69">
                  <w:rPr>
                    <w:rStyle w:val="Emphasis"/>
                  </w:rPr>
                  <w:t xml:space="preserve"> </w:t>
                </w:r>
                <w:proofErr w:type="spellStart"/>
                <w:r w:rsidRPr="00454E69">
                  <w:rPr>
                    <w:rStyle w:val="Emphasis"/>
                  </w:rPr>
                  <w:t>Verlag</w:t>
                </w:r>
                <w:proofErr w:type="spellEnd"/>
                <w:r w:rsidRPr="00454E69">
                  <w:rPr>
                    <w:rStyle w:val="Emphasis"/>
                  </w:rPr>
                  <w:t>, 8 vols.</w:t>
                </w:r>
              </w:p>
              <w:p w14:paraId="7D9247D7" w14:textId="77777777" w:rsidR="00B13F82" w:rsidRPr="00454E69" w:rsidRDefault="00B13F82" w:rsidP="00B13F82"/>
              <w:p w14:paraId="6FDAFD89" w14:textId="77777777" w:rsidR="00454E69" w:rsidRDefault="00454E69" w:rsidP="00B13F82">
                <w:pPr>
                  <w:rPr>
                    <w:rFonts w:eastAsia="Calibri"/>
                  </w:rPr>
                </w:pPr>
                <w:r w:rsidRPr="00454E69">
                  <w:rPr>
                    <w:rFonts w:eastAsia="Calibri"/>
                  </w:rPr>
                  <w:t xml:space="preserve">------ (1921) </w:t>
                </w:r>
                <w:proofErr w:type="spellStart"/>
                <w:r w:rsidRPr="00454E69">
                  <w:rPr>
                    <w:rStyle w:val="Emphasis"/>
                  </w:rPr>
                  <w:t>Logisch-Philosophische</w:t>
                </w:r>
                <w:proofErr w:type="spellEnd"/>
                <w:r w:rsidRPr="00454E69">
                  <w:rPr>
                    <w:rStyle w:val="Emphasis"/>
                  </w:rPr>
                  <w:t xml:space="preserve"> </w:t>
                </w:r>
                <w:proofErr w:type="spellStart"/>
                <w:r w:rsidRPr="00454E69">
                  <w:rPr>
                    <w:rStyle w:val="Emphasis"/>
                  </w:rPr>
                  <w:t>Abhandlung</w:t>
                </w:r>
                <w:proofErr w:type="spellEnd"/>
                <w:r w:rsidRPr="00454E69">
                  <w:rPr>
                    <w:rFonts w:eastAsia="Calibri"/>
                    <w:i/>
                  </w:rPr>
                  <w:t xml:space="preserve">, </w:t>
                </w:r>
                <w:r w:rsidRPr="00454E69">
                  <w:rPr>
                    <w:iCs/>
                  </w:rPr>
                  <w:t xml:space="preserve">trans. </w:t>
                </w:r>
                <w:r w:rsidRPr="00454E69">
                  <w:t xml:space="preserve">C. K. Ogden, </w:t>
                </w:r>
                <w:proofErr w:type="gramStart"/>
                <w:r w:rsidRPr="00454E69">
                  <w:t>London</w:t>
                </w:r>
                <w:proofErr w:type="gramEnd"/>
                <w:r w:rsidRPr="00454E69">
                  <w:t xml:space="preserve">: </w:t>
                </w:r>
                <w:proofErr w:type="spellStart"/>
                <w:r w:rsidRPr="00454E69">
                  <w:t>Routledge</w:t>
                </w:r>
                <w:proofErr w:type="spellEnd"/>
                <w:r w:rsidRPr="00454E69">
                  <w:t xml:space="preserve"> &amp; </w:t>
                </w:r>
                <w:proofErr w:type="spellStart"/>
                <w:r w:rsidRPr="00454E69">
                  <w:t>Kegan</w:t>
                </w:r>
                <w:proofErr w:type="spellEnd"/>
                <w:r w:rsidRPr="00454E69">
                  <w:t xml:space="preserve"> Paul</w:t>
                </w:r>
                <w:r w:rsidRPr="00454E69">
                  <w:rPr>
                    <w:rFonts w:eastAsia="Calibri"/>
                  </w:rPr>
                  <w:t>.</w:t>
                </w:r>
              </w:p>
              <w:p w14:paraId="3F3D697B" w14:textId="77777777" w:rsidR="00B13F82" w:rsidRPr="00454E69" w:rsidRDefault="00B13F82" w:rsidP="00B13F82">
                <w:pPr>
                  <w:rPr>
                    <w:rFonts w:eastAsia="Calibri"/>
                  </w:rPr>
                </w:pPr>
              </w:p>
              <w:p w14:paraId="32045F23" w14:textId="77777777" w:rsidR="003F0D73" w:rsidRPr="00454E69" w:rsidRDefault="00454E69" w:rsidP="00B13F82">
                <w:r w:rsidRPr="00454E69">
                  <w:rPr>
                    <w:rFonts w:eastAsia="Calibri"/>
                  </w:rPr>
                  <w:t xml:space="preserve">------ (1953) </w:t>
                </w:r>
                <w:proofErr w:type="spellStart"/>
                <w:r w:rsidRPr="00454E69">
                  <w:rPr>
                    <w:rStyle w:val="Emphasis"/>
                  </w:rPr>
                  <w:t>Philosophische</w:t>
                </w:r>
                <w:proofErr w:type="spellEnd"/>
                <w:r w:rsidRPr="00454E69">
                  <w:rPr>
                    <w:rStyle w:val="Emphasis"/>
                  </w:rPr>
                  <w:t xml:space="preserve"> </w:t>
                </w:r>
                <w:proofErr w:type="spellStart"/>
                <w:r w:rsidRPr="00454E69">
                  <w:rPr>
                    <w:rStyle w:val="Emphasis"/>
                  </w:rPr>
                  <w:t>Untersuchungen</w:t>
                </w:r>
                <w:proofErr w:type="spellEnd"/>
                <w:r w:rsidRPr="00454E69">
                  <w:rPr>
                    <w:rStyle w:val="Emphasis"/>
                  </w:rPr>
                  <w:t xml:space="preserve">, trans. </w:t>
                </w:r>
                <w:r w:rsidRPr="00454E69">
                  <w:t xml:space="preserve">G. E. M. </w:t>
                </w:r>
                <w:proofErr w:type="spellStart"/>
                <w:r w:rsidRPr="00454E69">
                  <w:t>Anscombe</w:t>
                </w:r>
                <w:proofErr w:type="spellEnd"/>
                <w:r w:rsidRPr="00454E69">
                  <w:t xml:space="preserve">, P. M. S. Hacker and J. Schulte as </w:t>
                </w:r>
                <w:r w:rsidRPr="00454E69">
                  <w:rPr>
                    <w:i/>
                  </w:rPr>
                  <w:t>Philosophical Investigations</w:t>
                </w:r>
                <w:r w:rsidRPr="00454E69">
                  <w:t>, Oxford: Wiley-Blackwell, 2009.</w:t>
                </w:r>
              </w:p>
            </w:tc>
          </w:sdtContent>
        </w:sdt>
      </w:tr>
      <w:tr w:rsidR="003235A7" w14:paraId="690A9862" w14:textId="77777777" w:rsidTr="003235A7">
        <w:tc>
          <w:tcPr>
            <w:tcW w:w="9016" w:type="dxa"/>
          </w:tcPr>
          <w:p w14:paraId="00550E1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1810CC6F945DE4D84276FD73B7DA42A"/>
              </w:placeholder>
            </w:sdtPr>
            <w:sdtEndPr/>
            <w:sdtContent>
              <w:p w14:paraId="5A09E85C" w14:textId="77777777" w:rsidR="00454E69" w:rsidRDefault="00B13F82" w:rsidP="00454E69">
                <w:sdt>
                  <w:sdtPr>
                    <w:id w:val="-1837143238"/>
                    <w:citation/>
                  </w:sdtPr>
                  <w:sdtEndPr/>
                  <w:sdtContent>
                    <w:r w:rsidR="00454E69">
                      <w:fldChar w:fldCharType="begin"/>
                    </w:r>
                    <w:r w:rsidR="00454E69">
                      <w:rPr>
                        <w:lang w:val="en-US"/>
                      </w:rPr>
                      <w:instrText xml:space="preserve"> CITATION Gak09 \l 1033 </w:instrText>
                    </w:r>
                    <w:r w:rsidR="00454E69">
                      <w:fldChar w:fldCharType="separate"/>
                    </w:r>
                    <w:r w:rsidR="00454E69">
                      <w:rPr>
                        <w:noProof/>
                        <w:lang w:val="en-US"/>
                      </w:rPr>
                      <w:t>(Gakis)</w:t>
                    </w:r>
                    <w:r w:rsidR="00454E69">
                      <w:fldChar w:fldCharType="end"/>
                    </w:r>
                  </w:sdtContent>
                </w:sdt>
              </w:p>
              <w:p w14:paraId="4923FC1F" w14:textId="77777777" w:rsidR="00454E69" w:rsidRDefault="00454E69" w:rsidP="00454E69"/>
              <w:p w14:paraId="048C0C4E" w14:textId="77777777" w:rsidR="00454E69" w:rsidRDefault="00B13F82" w:rsidP="00454E69">
                <w:sdt>
                  <w:sdtPr>
                    <w:id w:val="-1946139636"/>
                    <w:citation/>
                  </w:sdtPr>
                  <w:sdtEndPr/>
                  <w:sdtContent>
                    <w:r w:rsidR="00454E69">
                      <w:fldChar w:fldCharType="begin"/>
                    </w:r>
                    <w:r w:rsidR="00454E69">
                      <w:rPr>
                        <w:lang w:val="en-US"/>
                      </w:rPr>
                      <w:instrText xml:space="preserve"> CITATION Lei00 \l 1033 </w:instrText>
                    </w:r>
                    <w:r w:rsidR="00454E69">
                      <w:fldChar w:fldCharType="separate"/>
                    </w:r>
                    <w:r w:rsidR="00454E69">
                      <w:rPr>
                        <w:noProof/>
                        <w:lang w:val="en-US"/>
                      </w:rPr>
                      <w:t>(Leitner)</w:t>
                    </w:r>
                    <w:r w:rsidR="00454E69">
                      <w:fldChar w:fldCharType="end"/>
                    </w:r>
                  </w:sdtContent>
                </w:sdt>
              </w:p>
              <w:p w14:paraId="0BC0B40D" w14:textId="77777777" w:rsidR="00454E69" w:rsidRDefault="00454E69" w:rsidP="00454E69"/>
              <w:p w14:paraId="7AC81489" w14:textId="77777777" w:rsidR="00454E69" w:rsidRDefault="00B13F82" w:rsidP="00454E69">
                <w:sdt>
                  <w:sdtPr>
                    <w:id w:val="1839033518"/>
                    <w:citation/>
                  </w:sdtPr>
                  <w:sdtEndPr/>
                  <w:sdtContent>
                    <w:r w:rsidR="00454E69">
                      <w:fldChar w:fldCharType="begin"/>
                    </w:r>
                    <w:r w:rsidR="00454E69">
                      <w:rPr>
                        <w:lang w:val="en-US"/>
                      </w:rPr>
                      <w:instrText xml:space="preserve"> CITATION Mac11 \l 1033 </w:instrText>
                    </w:r>
                    <w:r w:rsidR="00454E69">
                      <w:fldChar w:fldCharType="separate"/>
                    </w:r>
                    <w:r w:rsidR="00454E69">
                      <w:rPr>
                        <w:noProof/>
                        <w:lang w:val="en-US"/>
                      </w:rPr>
                      <w:t>(MacFarlane)</w:t>
                    </w:r>
                    <w:r w:rsidR="00454E69">
                      <w:fldChar w:fldCharType="end"/>
                    </w:r>
                  </w:sdtContent>
                </w:sdt>
              </w:p>
              <w:p w14:paraId="68C8C65A" w14:textId="77777777" w:rsidR="00454E69" w:rsidRDefault="00454E69" w:rsidP="00454E69"/>
              <w:p w14:paraId="796E4AD3" w14:textId="77777777" w:rsidR="00454E69" w:rsidRDefault="00B13F82" w:rsidP="00454E69">
                <w:sdt>
                  <w:sdtPr>
                    <w:id w:val="-1220514103"/>
                    <w:citation/>
                  </w:sdtPr>
                  <w:sdtEndPr/>
                  <w:sdtContent>
                    <w:r w:rsidR="00454E69">
                      <w:fldChar w:fldCharType="begin"/>
                    </w:r>
                    <w:r w:rsidR="00454E69">
                      <w:rPr>
                        <w:lang w:val="en-US"/>
                      </w:rPr>
                      <w:instrText xml:space="preserve"> CITATION Mon90 \l 1033 </w:instrText>
                    </w:r>
                    <w:r w:rsidR="00454E69">
                      <w:fldChar w:fldCharType="separate"/>
                    </w:r>
                    <w:r w:rsidR="00454E69">
                      <w:rPr>
                        <w:noProof/>
                        <w:lang w:val="en-US"/>
                      </w:rPr>
                      <w:t>(Monk)</w:t>
                    </w:r>
                    <w:r w:rsidR="00454E69">
                      <w:fldChar w:fldCharType="end"/>
                    </w:r>
                  </w:sdtContent>
                </w:sdt>
              </w:p>
              <w:p w14:paraId="17398295" w14:textId="77777777" w:rsidR="00454E69" w:rsidRDefault="00454E69" w:rsidP="00454E69"/>
              <w:p w14:paraId="14534069" w14:textId="77777777" w:rsidR="00454E69" w:rsidRDefault="00B13F82" w:rsidP="00454E69">
                <w:sdt>
                  <w:sdtPr>
                    <w:id w:val="-654611452"/>
                    <w:citation/>
                  </w:sdtPr>
                  <w:sdtEndPr/>
                  <w:sdtContent>
                    <w:r w:rsidR="00454E69">
                      <w:fldChar w:fldCharType="begin"/>
                    </w:r>
                    <w:r w:rsidR="00454E69">
                      <w:rPr>
                        <w:lang w:val="en-US"/>
                      </w:rPr>
                      <w:instrText xml:space="preserve">CITATION Pet99 \l 1033 </w:instrText>
                    </w:r>
                    <w:r w:rsidR="00454E69">
                      <w:fldChar w:fldCharType="separate"/>
                    </w:r>
                    <w:r w:rsidR="00454E69">
                      <w:rPr>
                        <w:noProof/>
                        <w:lang w:val="en-US"/>
                      </w:rPr>
                      <w:t>(Peters and Marshall)</w:t>
                    </w:r>
                    <w:r w:rsidR="00454E69">
                      <w:fldChar w:fldCharType="end"/>
                    </w:r>
                  </w:sdtContent>
                </w:sdt>
              </w:p>
              <w:p w14:paraId="58DAAB0C" w14:textId="77777777" w:rsidR="00454E69" w:rsidRDefault="00454E69" w:rsidP="00454E69"/>
              <w:p w14:paraId="57E0E052" w14:textId="77777777" w:rsidR="003235A7" w:rsidRDefault="00B13F82" w:rsidP="00454E69">
                <w:sdt>
                  <w:sdtPr>
                    <w:id w:val="123211629"/>
                    <w:citation/>
                  </w:sdtPr>
                  <w:sdtEndPr/>
                  <w:sdtContent>
                    <w:r w:rsidR="00454E69">
                      <w:fldChar w:fldCharType="begin"/>
                    </w:r>
                    <w:r w:rsidR="00454E69">
                      <w:rPr>
                        <w:lang w:val="en-US"/>
                      </w:rPr>
                      <w:instrText xml:space="preserve"> CITATION Sch06 \l 1033 </w:instrText>
                    </w:r>
                    <w:r w:rsidR="00454E69">
                      <w:fldChar w:fldCharType="separate"/>
                    </w:r>
                    <w:r w:rsidR="00454E69">
                      <w:rPr>
                        <w:noProof/>
                        <w:lang w:val="en-US"/>
                      </w:rPr>
                      <w:t>(Schroeder)</w:t>
                    </w:r>
                    <w:r w:rsidR="00454E69">
                      <w:fldChar w:fldCharType="end"/>
                    </w:r>
                  </w:sdtContent>
                </w:sdt>
              </w:p>
            </w:sdtContent>
          </w:sdt>
        </w:tc>
      </w:tr>
    </w:tbl>
    <w:p w14:paraId="5684C55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E59DC0" w14:textId="77777777" w:rsidR="00454E69" w:rsidRDefault="00454E69" w:rsidP="007A0D55">
      <w:pPr>
        <w:spacing w:after="0" w:line="240" w:lineRule="auto"/>
      </w:pPr>
      <w:r>
        <w:separator/>
      </w:r>
    </w:p>
  </w:endnote>
  <w:endnote w:type="continuationSeparator" w:id="0">
    <w:p w14:paraId="7B350AAC" w14:textId="77777777" w:rsidR="00454E69" w:rsidRDefault="00454E6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935700" w14:textId="77777777" w:rsidR="00454E69" w:rsidRDefault="00454E69" w:rsidP="007A0D55">
      <w:pPr>
        <w:spacing w:after="0" w:line="240" w:lineRule="auto"/>
      </w:pPr>
      <w:r>
        <w:separator/>
      </w:r>
    </w:p>
  </w:footnote>
  <w:footnote w:type="continuationSeparator" w:id="0">
    <w:p w14:paraId="2588955A" w14:textId="77777777" w:rsidR="00454E69" w:rsidRDefault="00454E6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C69A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53DD95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E6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4E69"/>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13F82"/>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A50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54E6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54E69"/>
    <w:rPr>
      <w:rFonts w:ascii="Lucida Grande" w:hAnsi="Lucida Grande"/>
      <w:sz w:val="18"/>
      <w:szCs w:val="18"/>
    </w:rPr>
  </w:style>
  <w:style w:type="character" w:styleId="Emphasis">
    <w:name w:val="Emphasis"/>
    <w:basedOn w:val="DefaultParagraphFont"/>
    <w:uiPriority w:val="20"/>
    <w:qFormat/>
    <w:rsid w:val="00454E69"/>
    <w:rPr>
      <w:i/>
      <w:iCs/>
    </w:rPr>
  </w:style>
  <w:style w:type="character" w:customStyle="1" w:styleId="st">
    <w:name w:val="st"/>
    <w:basedOn w:val="DefaultParagraphFont"/>
    <w:rsid w:val="00454E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54E6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54E69"/>
    <w:rPr>
      <w:rFonts w:ascii="Lucida Grande" w:hAnsi="Lucida Grande"/>
      <w:sz w:val="18"/>
      <w:szCs w:val="18"/>
    </w:rPr>
  </w:style>
  <w:style w:type="character" w:styleId="Emphasis">
    <w:name w:val="Emphasis"/>
    <w:basedOn w:val="DefaultParagraphFont"/>
    <w:uiPriority w:val="20"/>
    <w:qFormat/>
    <w:rsid w:val="00454E69"/>
    <w:rPr>
      <w:i/>
      <w:iCs/>
    </w:rPr>
  </w:style>
  <w:style w:type="character" w:customStyle="1" w:styleId="st">
    <w:name w:val="st"/>
    <w:basedOn w:val="DefaultParagraphFont"/>
    <w:rsid w:val="00454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27736395258548B6597AE312D40DC5"/>
        <w:category>
          <w:name w:val="General"/>
          <w:gallery w:val="placeholder"/>
        </w:category>
        <w:types>
          <w:type w:val="bbPlcHdr"/>
        </w:types>
        <w:behaviors>
          <w:behavior w:val="content"/>
        </w:behaviors>
        <w:guid w:val="{97344CAC-2719-6245-8CB4-27306D1DB2E3}"/>
      </w:docPartPr>
      <w:docPartBody>
        <w:p w:rsidR="002C1CAF" w:rsidRDefault="002C1CAF">
          <w:pPr>
            <w:pStyle w:val="2727736395258548B6597AE312D40DC5"/>
          </w:pPr>
          <w:r w:rsidRPr="00CC586D">
            <w:rPr>
              <w:rStyle w:val="PlaceholderText"/>
              <w:b/>
              <w:color w:val="FFFFFF" w:themeColor="background1"/>
            </w:rPr>
            <w:t>[Salutation]</w:t>
          </w:r>
        </w:p>
      </w:docPartBody>
    </w:docPart>
    <w:docPart>
      <w:docPartPr>
        <w:name w:val="EB19BBE0034FAC449C65A302EB18BEC9"/>
        <w:category>
          <w:name w:val="General"/>
          <w:gallery w:val="placeholder"/>
        </w:category>
        <w:types>
          <w:type w:val="bbPlcHdr"/>
        </w:types>
        <w:behaviors>
          <w:behavior w:val="content"/>
        </w:behaviors>
        <w:guid w:val="{226A85D5-0CDC-0746-8E79-FD4F407DC9C2}"/>
      </w:docPartPr>
      <w:docPartBody>
        <w:p w:rsidR="002C1CAF" w:rsidRDefault="002C1CAF">
          <w:pPr>
            <w:pStyle w:val="EB19BBE0034FAC449C65A302EB18BEC9"/>
          </w:pPr>
          <w:r>
            <w:rPr>
              <w:rStyle w:val="PlaceholderText"/>
            </w:rPr>
            <w:t>[First name]</w:t>
          </w:r>
        </w:p>
      </w:docPartBody>
    </w:docPart>
    <w:docPart>
      <w:docPartPr>
        <w:name w:val="907B30B307A3C148BB8BAA02780F37CE"/>
        <w:category>
          <w:name w:val="General"/>
          <w:gallery w:val="placeholder"/>
        </w:category>
        <w:types>
          <w:type w:val="bbPlcHdr"/>
        </w:types>
        <w:behaviors>
          <w:behavior w:val="content"/>
        </w:behaviors>
        <w:guid w:val="{8EC52EA5-A775-1F4D-92A7-4FBF1EA2ED44}"/>
      </w:docPartPr>
      <w:docPartBody>
        <w:p w:rsidR="002C1CAF" w:rsidRDefault="002C1CAF">
          <w:pPr>
            <w:pStyle w:val="907B30B307A3C148BB8BAA02780F37CE"/>
          </w:pPr>
          <w:r>
            <w:rPr>
              <w:rStyle w:val="PlaceholderText"/>
            </w:rPr>
            <w:t>[Middle name]</w:t>
          </w:r>
        </w:p>
      </w:docPartBody>
    </w:docPart>
    <w:docPart>
      <w:docPartPr>
        <w:name w:val="E799847A58490645863D8A2D9A604ED9"/>
        <w:category>
          <w:name w:val="General"/>
          <w:gallery w:val="placeholder"/>
        </w:category>
        <w:types>
          <w:type w:val="bbPlcHdr"/>
        </w:types>
        <w:behaviors>
          <w:behavior w:val="content"/>
        </w:behaviors>
        <w:guid w:val="{8C95150F-1375-3741-A5B4-EB00EFDF50B3}"/>
      </w:docPartPr>
      <w:docPartBody>
        <w:p w:rsidR="002C1CAF" w:rsidRDefault="002C1CAF">
          <w:pPr>
            <w:pStyle w:val="E799847A58490645863D8A2D9A604ED9"/>
          </w:pPr>
          <w:r>
            <w:rPr>
              <w:rStyle w:val="PlaceholderText"/>
            </w:rPr>
            <w:t>[Last name]</w:t>
          </w:r>
        </w:p>
      </w:docPartBody>
    </w:docPart>
    <w:docPart>
      <w:docPartPr>
        <w:name w:val="F6AEED3791552B4B8A2E460BA65E3D62"/>
        <w:category>
          <w:name w:val="General"/>
          <w:gallery w:val="placeholder"/>
        </w:category>
        <w:types>
          <w:type w:val="bbPlcHdr"/>
        </w:types>
        <w:behaviors>
          <w:behavior w:val="content"/>
        </w:behaviors>
        <w:guid w:val="{16CD0FD1-5897-2F45-B751-FB67202141AF}"/>
      </w:docPartPr>
      <w:docPartBody>
        <w:p w:rsidR="002C1CAF" w:rsidRDefault="002C1CAF">
          <w:pPr>
            <w:pStyle w:val="F6AEED3791552B4B8A2E460BA65E3D62"/>
          </w:pPr>
          <w:r>
            <w:rPr>
              <w:rStyle w:val="PlaceholderText"/>
            </w:rPr>
            <w:t>[Enter your biography]</w:t>
          </w:r>
        </w:p>
      </w:docPartBody>
    </w:docPart>
    <w:docPart>
      <w:docPartPr>
        <w:name w:val="CE298F419AC768469C1DC148500AA56C"/>
        <w:category>
          <w:name w:val="General"/>
          <w:gallery w:val="placeholder"/>
        </w:category>
        <w:types>
          <w:type w:val="bbPlcHdr"/>
        </w:types>
        <w:behaviors>
          <w:behavior w:val="content"/>
        </w:behaviors>
        <w:guid w:val="{C430BDCF-F120-E749-BE90-605083217DA8}"/>
      </w:docPartPr>
      <w:docPartBody>
        <w:p w:rsidR="002C1CAF" w:rsidRDefault="002C1CAF">
          <w:pPr>
            <w:pStyle w:val="CE298F419AC768469C1DC148500AA56C"/>
          </w:pPr>
          <w:r>
            <w:rPr>
              <w:rStyle w:val="PlaceholderText"/>
            </w:rPr>
            <w:t>[Enter the institution with which you are affiliated]</w:t>
          </w:r>
        </w:p>
      </w:docPartBody>
    </w:docPart>
    <w:docPart>
      <w:docPartPr>
        <w:name w:val="22861B287DF4AB48A03A108EDC13B635"/>
        <w:category>
          <w:name w:val="General"/>
          <w:gallery w:val="placeholder"/>
        </w:category>
        <w:types>
          <w:type w:val="bbPlcHdr"/>
        </w:types>
        <w:behaviors>
          <w:behavior w:val="content"/>
        </w:behaviors>
        <w:guid w:val="{1A0827CD-4DDC-A94B-8C3F-222B1709AF97}"/>
      </w:docPartPr>
      <w:docPartBody>
        <w:p w:rsidR="002C1CAF" w:rsidRDefault="002C1CAF">
          <w:pPr>
            <w:pStyle w:val="22861B287DF4AB48A03A108EDC13B635"/>
          </w:pPr>
          <w:r w:rsidRPr="00EF74F7">
            <w:rPr>
              <w:b/>
              <w:color w:val="808080" w:themeColor="background1" w:themeShade="80"/>
            </w:rPr>
            <w:t>[Enter the headword for your article]</w:t>
          </w:r>
        </w:p>
      </w:docPartBody>
    </w:docPart>
    <w:docPart>
      <w:docPartPr>
        <w:name w:val="FDCFA5997EA2D545802BF04B279C61E1"/>
        <w:category>
          <w:name w:val="General"/>
          <w:gallery w:val="placeholder"/>
        </w:category>
        <w:types>
          <w:type w:val="bbPlcHdr"/>
        </w:types>
        <w:behaviors>
          <w:behavior w:val="content"/>
        </w:behaviors>
        <w:guid w:val="{D916B30C-A3C8-B54A-892C-4884D97D76C4}"/>
      </w:docPartPr>
      <w:docPartBody>
        <w:p w:rsidR="002C1CAF" w:rsidRDefault="002C1CAF">
          <w:pPr>
            <w:pStyle w:val="FDCFA5997EA2D545802BF04B279C61E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5E45AE83A86BD42BAC7D46703DF816D"/>
        <w:category>
          <w:name w:val="General"/>
          <w:gallery w:val="placeholder"/>
        </w:category>
        <w:types>
          <w:type w:val="bbPlcHdr"/>
        </w:types>
        <w:behaviors>
          <w:behavior w:val="content"/>
        </w:behaviors>
        <w:guid w:val="{C31C96D7-C2A0-7F45-80C0-D16A37FA9C51}"/>
      </w:docPartPr>
      <w:docPartBody>
        <w:p w:rsidR="002C1CAF" w:rsidRDefault="002C1CAF">
          <w:pPr>
            <w:pStyle w:val="25E45AE83A86BD42BAC7D46703DF816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8D12188E674094BBF17F2099207E2A7"/>
        <w:category>
          <w:name w:val="General"/>
          <w:gallery w:val="placeholder"/>
        </w:category>
        <w:types>
          <w:type w:val="bbPlcHdr"/>
        </w:types>
        <w:behaviors>
          <w:behavior w:val="content"/>
        </w:behaviors>
        <w:guid w:val="{F098E0F7-3348-2942-95A5-3EE831D38D0A}"/>
      </w:docPartPr>
      <w:docPartBody>
        <w:p w:rsidR="002C1CAF" w:rsidRDefault="002C1CAF">
          <w:pPr>
            <w:pStyle w:val="A8D12188E674094BBF17F2099207E2A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1810CC6F945DE4D84276FD73B7DA42A"/>
        <w:category>
          <w:name w:val="General"/>
          <w:gallery w:val="placeholder"/>
        </w:category>
        <w:types>
          <w:type w:val="bbPlcHdr"/>
        </w:types>
        <w:behaviors>
          <w:behavior w:val="content"/>
        </w:behaviors>
        <w:guid w:val="{A9D3CF01-6F61-7549-A5B6-857AFE21257D}"/>
      </w:docPartPr>
      <w:docPartBody>
        <w:p w:rsidR="002C1CAF" w:rsidRDefault="002C1CAF">
          <w:pPr>
            <w:pStyle w:val="01810CC6F945DE4D84276FD73B7DA42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CAF"/>
    <w:rsid w:val="002C1CA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27736395258548B6597AE312D40DC5">
    <w:name w:val="2727736395258548B6597AE312D40DC5"/>
  </w:style>
  <w:style w:type="paragraph" w:customStyle="1" w:styleId="EB19BBE0034FAC449C65A302EB18BEC9">
    <w:name w:val="EB19BBE0034FAC449C65A302EB18BEC9"/>
  </w:style>
  <w:style w:type="paragraph" w:customStyle="1" w:styleId="907B30B307A3C148BB8BAA02780F37CE">
    <w:name w:val="907B30B307A3C148BB8BAA02780F37CE"/>
  </w:style>
  <w:style w:type="paragraph" w:customStyle="1" w:styleId="E799847A58490645863D8A2D9A604ED9">
    <w:name w:val="E799847A58490645863D8A2D9A604ED9"/>
  </w:style>
  <w:style w:type="paragraph" w:customStyle="1" w:styleId="F6AEED3791552B4B8A2E460BA65E3D62">
    <w:name w:val="F6AEED3791552B4B8A2E460BA65E3D62"/>
  </w:style>
  <w:style w:type="paragraph" w:customStyle="1" w:styleId="CE298F419AC768469C1DC148500AA56C">
    <w:name w:val="CE298F419AC768469C1DC148500AA56C"/>
  </w:style>
  <w:style w:type="paragraph" w:customStyle="1" w:styleId="22861B287DF4AB48A03A108EDC13B635">
    <w:name w:val="22861B287DF4AB48A03A108EDC13B635"/>
  </w:style>
  <w:style w:type="paragraph" w:customStyle="1" w:styleId="FDCFA5997EA2D545802BF04B279C61E1">
    <w:name w:val="FDCFA5997EA2D545802BF04B279C61E1"/>
  </w:style>
  <w:style w:type="paragraph" w:customStyle="1" w:styleId="25E45AE83A86BD42BAC7D46703DF816D">
    <w:name w:val="25E45AE83A86BD42BAC7D46703DF816D"/>
  </w:style>
  <w:style w:type="paragraph" w:customStyle="1" w:styleId="A8D12188E674094BBF17F2099207E2A7">
    <w:name w:val="A8D12188E674094BBF17F2099207E2A7"/>
  </w:style>
  <w:style w:type="paragraph" w:customStyle="1" w:styleId="01810CC6F945DE4D84276FD73B7DA42A">
    <w:name w:val="01810CC6F945DE4D84276FD73B7DA42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27736395258548B6597AE312D40DC5">
    <w:name w:val="2727736395258548B6597AE312D40DC5"/>
  </w:style>
  <w:style w:type="paragraph" w:customStyle="1" w:styleId="EB19BBE0034FAC449C65A302EB18BEC9">
    <w:name w:val="EB19BBE0034FAC449C65A302EB18BEC9"/>
  </w:style>
  <w:style w:type="paragraph" w:customStyle="1" w:styleId="907B30B307A3C148BB8BAA02780F37CE">
    <w:name w:val="907B30B307A3C148BB8BAA02780F37CE"/>
  </w:style>
  <w:style w:type="paragraph" w:customStyle="1" w:styleId="E799847A58490645863D8A2D9A604ED9">
    <w:name w:val="E799847A58490645863D8A2D9A604ED9"/>
  </w:style>
  <w:style w:type="paragraph" w:customStyle="1" w:styleId="F6AEED3791552B4B8A2E460BA65E3D62">
    <w:name w:val="F6AEED3791552B4B8A2E460BA65E3D62"/>
  </w:style>
  <w:style w:type="paragraph" w:customStyle="1" w:styleId="CE298F419AC768469C1DC148500AA56C">
    <w:name w:val="CE298F419AC768469C1DC148500AA56C"/>
  </w:style>
  <w:style w:type="paragraph" w:customStyle="1" w:styleId="22861B287DF4AB48A03A108EDC13B635">
    <w:name w:val="22861B287DF4AB48A03A108EDC13B635"/>
  </w:style>
  <w:style w:type="paragraph" w:customStyle="1" w:styleId="FDCFA5997EA2D545802BF04B279C61E1">
    <w:name w:val="FDCFA5997EA2D545802BF04B279C61E1"/>
  </w:style>
  <w:style w:type="paragraph" w:customStyle="1" w:styleId="25E45AE83A86BD42BAC7D46703DF816D">
    <w:name w:val="25E45AE83A86BD42BAC7D46703DF816D"/>
  </w:style>
  <w:style w:type="paragraph" w:customStyle="1" w:styleId="A8D12188E674094BBF17F2099207E2A7">
    <w:name w:val="A8D12188E674094BBF17F2099207E2A7"/>
  </w:style>
  <w:style w:type="paragraph" w:customStyle="1" w:styleId="01810CC6F945DE4D84276FD73B7DA42A">
    <w:name w:val="01810CC6F945DE4D84276FD73B7DA4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Gak09</b:Tag>
    <b:SourceType>BookSection</b:SourceType>
    <b:Guid>{E80F0BC1-F981-9C48-B571-0FE90AFBA3B4}</b:Guid>
    <b:Title>Aspects of Modernism and Modernity in Wittgenstein’s Early Thought</b:Title>
    <b:BookTitle>Language and world: Papers of the 32nd International Wittgenstein Symposium Vol. XVII. </b:BookTitle>
    <b:Publisher>Kirchberg am Wechsel: Austrian Ludwig Wittgenstein Society</b:Publisher>
    <b:Year>2009</b:Year>
    <b:Pages>148-150</b:Pages>
    <b:Author>
      <b:Author>
        <b:NameList>
          <b:Person>
            <b:Last>Gakis</b:Last>
            <b:First>D.</b:First>
          </b:Person>
        </b:NameList>
      </b:Author>
      <b:Editor>
        <b:NameList>
          <b:Person>
            <b:Last>Munz</b:Last>
            <b:First>V.</b:First>
            <b:Middle>A.</b:Middle>
          </b:Person>
          <b:Person>
            <b:Last>Puhl</b:Last>
            <b:First>K.</b:First>
          </b:Person>
          <b:Person>
            <b:Last>J.</b:Last>
            <b:First>Wang</b:First>
          </b:Person>
        </b:NameList>
      </b:Editor>
    </b:Author>
    <b:RefOrder>1</b:RefOrder>
  </b:Source>
  <b:Source>
    <b:Tag>Lei00</b:Tag>
    <b:SourceType>Book</b:SourceType>
    <b:Guid>{8EAF81A0-E5FB-7D4B-B138-03CD0AD40AF4}</b:Guid>
    <b:Title>The Wittgenstein House</b:Title>
    <b:City>New York</b:City>
    <b:Publisher>Princeton Architectural Press</b:Publisher>
    <b:Year>2000</b:Year>
    <b:Author>
      <b:Author>
        <b:NameList>
          <b:Person>
            <b:Last>Leitner</b:Last>
            <b:First>B.</b:First>
          </b:Person>
        </b:NameList>
      </b:Author>
    </b:Author>
    <b:RefOrder>2</b:RefOrder>
  </b:Source>
  <b:Source>
    <b:Tag>Mac11</b:Tag>
    <b:SourceType>JournalArticle</b:SourceType>
    <b:Guid>{123C5B6B-D161-DD4E-BE01-B6B6487D34FB}</b:Guid>
    <b:Title>Ludwig Wittgenstein (1889-1951)</b:Title>
    <b:Year>2011</b:Year>
    <b:Volume>87</b:Volume>
    <b:Pages>11-12</b:Pages>
    <b:Author>
      <b:Author>
        <b:NameList>
          <b:Person>
            <b:Last>MacFarlane</b:Last>
            <b:First>A.</b:First>
          </b:Person>
        </b:NameList>
      </b:Author>
    </b:Author>
    <b:JournalName>Philosophy Now</b:JournalName>
    <b:RefOrder>3</b:RefOrder>
  </b:Source>
  <b:Source>
    <b:Tag>Mon90</b:Tag>
    <b:SourceType>Book</b:SourceType>
    <b:Guid>{2557ACCF-489B-DA48-9988-4F5C67A8CA9F}</b:Guid>
    <b:Title>Ludwig Wittgenstein: The Duty of Genius</b:Title>
    <b:Publisher>Free Press</b:Publisher>
    <b:City>Detroit</b:City>
    <b:Year>1990</b:Year>
    <b:Author>
      <b:Author>
        <b:NameList>
          <b:Person>
            <b:Last>Monk</b:Last>
            <b:First>R.</b:First>
          </b:Person>
        </b:NameList>
      </b:Author>
    </b:Author>
    <b:RefOrder>4</b:RefOrder>
  </b:Source>
  <b:Source>
    <b:Tag>Pet99</b:Tag>
    <b:SourceType>BookSection</b:SourceType>
    <b:Guid>{6DE2CCB9-CE2A-7F49-936E-A51B56C9FD38}</b:Guid>
    <b:Author>
      <b:Author>
        <b:NameList>
          <b:Person>
            <b:Last>Peters</b:Last>
            <b:First>M.</b:First>
          </b:Person>
          <b:Person>
            <b:Last>Marshall</b:Last>
            <b:First>J.</b:First>
          </b:Person>
        </b:NameList>
      </b:Author>
    </b:Author>
    <b:Title>Wittgenstein as Modernist Philosopher</b:Title>
    <b:City>Westport</b:City>
    <b:Publisher>Bergin and Garvey</b:Publisher>
    <b:Year>1999</b:Year>
    <b:BookTitle>Wittgensin: Philosophy, Postmodernism, Pedagogy</b:BookTitle>
    <b:RefOrder>5</b:RefOrder>
  </b:Source>
  <b:Source>
    <b:Tag>Sch06</b:Tag>
    <b:SourceType>Book</b:SourceType>
    <b:Guid>{C6C642A2-4236-704D-B84D-066CC6128E24}</b:Guid>
    <b:Title>The Way Out of the Fly-Bottle</b:Title>
    <b:City>Cambridge</b:City>
    <b:Publisher>Polity Press</b:Publisher>
    <b:Year>2006</b:Year>
    <b:Author>
      <b:Author>
        <b:NameList>
          <b:Person>
            <b:Last>Schroeder</b:Last>
            <b:First>S.</b:First>
          </b:Person>
        </b:NameList>
      </b:Author>
    </b:Author>
    <b:RefOrder>6</b:RefOrder>
  </b:Source>
</b:Sources>
</file>

<file path=customXml/itemProps1.xml><?xml version="1.0" encoding="utf-8"?>
<ds:datastoreItem xmlns:ds="http://schemas.openxmlformats.org/officeDocument/2006/customXml" ds:itemID="{5F03FCB2-F4F4-724D-8947-0F06D5FB9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2</Pages>
  <Words>844</Words>
  <Characters>4813</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2</cp:revision>
  <dcterms:created xsi:type="dcterms:W3CDTF">2015-09-23T16:35:00Z</dcterms:created>
  <dcterms:modified xsi:type="dcterms:W3CDTF">2015-10-12T12:27:00Z</dcterms:modified>
</cp:coreProperties>
</file>