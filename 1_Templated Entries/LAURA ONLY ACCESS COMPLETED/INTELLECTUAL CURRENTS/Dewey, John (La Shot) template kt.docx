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96D4C" w14:paraId="0EFB78E7" w14:textId="77777777" w:rsidTr="00922950">
        <w:tc>
          <w:tcPr>
            <w:tcW w:w="491" w:type="dxa"/>
            <w:vMerge w:val="restart"/>
            <w:shd w:val="clear" w:color="auto" w:fill="A6A6A6" w:themeFill="background1" w:themeFillShade="A6"/>
            <w:textDirection w:val="btLr"/>
          </w:tcPr>
          <w:p w14:paraId="74435507" w14:textId="77777777" w:rsidR="00B574C9" w:rsidRPr="00196D4C" w:rsidRDefault="00B574C9" w:rsidP="00CC586D">
            <w:pPr>
              <w:jc w:val="center"/>
              <w:rPr>
                <w:b/>
                <w:color w:val="FFFFFF" w:themeColor="background1"/>
              </w:rPr>
            </w:pPr>
            <w:r w:rsidRPr="00196D4C">
              <w:rPr>
                <w:b/>
                <w:color w:val="FFFFFF" w:themeColor="background1"/>
              </w:rPr>
              <w:t>About you</w:t>
            </w:r>
          </w:p>
        </w:tc>
        <w:sdt>
          <w:sdtPr>
            <w:rPr>
              <w:b/>
              <w:color w:val="FFFFFF" w:themeColor="background1"/>
            </w:rPr>
            <w:alias w:val="Salutation"/>
            <w:tag w:val="salutation"/>
            <w:id w:val="-1659997262"/>
            <w:placeholder>
              <w:docPart w:val="7CB700BB214FB143A6B7A45EEC2312A3"/>
            </w:placeholder>
            <w:showingPlcHdr/>
            <w:dropDownList>
              <w:listItem w:displayText="Dr." w:value="Dr."/>
              <w:listItem w:displayText="Prof." w:value="Prof."/>
            </w:dropDownList>
          </w:sdtPr>
          <w:sdtEndPr/>
          <w:sdtContent>
            <w:tc>
              <w:tcPr>
                <w:tcW w:w="1259" w:type="dxa"/>
              </w:tcPr>
              <w:p w14:paraId="5621F649" w14:textId="77777777" w:rsidR="00B574C9" w:rsidRPr="00196D4C" w:rsidRDefault="00B574C9" w:rsidP="00CC586D">
                <w:pPr>
                  <w:jc w:val="center"/>
                  <w:rPr>
                    <w:b/>
                    <w:color w:val="FFFFFF" w:themeColor="background1"/>
                  </w:rPr>
                </w:pPr>
                <w:r w:rsidRPr="00196D4C">
                  <w:rPr>
                    <w:rStyle w:val="PlaceholderText"/>
                    <w:b/>
                    <w:color w:val="FFFFFF" w:themeColor="background1"/>
                  </w:rPr>
                  <w:t>[Salutation]</w:t>
                </w:r>
              </w:p>
            </w:tc>
          </w:sdtContent>
        </w:sdt>
        <w:sdt>
          <w:sdtPr>
            <w:alias w:val="First name"/>
            <w:tag w:val="authorFirstName"/>
            <w:id w:val="581645879"/>
            <w:placeholder>
              <w:docPart w:val="2F4D586EFB439C42AE7FD2D6A3700FA1"/>
            </w:placeholder>
            <w:text/>
          </w:sdtPr>
          <w:sdtEndPr/>
          <w:sdtContent>
            <w:tc>
              <w:tcPr>
                <w:tcW w:w="2073" w:type="dxa"/>
              </w:tcPr>
              <w:p w14:paraId="6FF23B63" w14:textId="77777777" w:rsidR="00B574C9" w:rsidRPr="00196D4C" w:rsidRDefault="00196D4C" w:rsidP="00196D4C">
                <w:r>
                  <w:t>Derek</w:t>
                </w:r>
              </w:p>
            </w:tc>
          </w:sdtContent>
        </w:sdt>
        <w:sdt>
          <w:sdtPr>
            <w:alias w:val="Middle name"/>
            <w:tag w:val="authorMiddleName"/>
            <w:id w:val="-2076034781"/>
            <w:placeholder>
              <w:docPart w:val="E8EF8D7023765042925D3DE77E964CFF"/>
            </w:placeholder>
            <w:showingPlcHdr/>
            <w:text/>
          </w:sdtPr>
          <w:sdtEndPr/>
          <w:sdtContent>
            <w:tc>
              <w:tcPr>
                <w:tcW w:w="2551" w:type="dxa"/>
              </w:tcPr>
              <w:p w14:paraId="3ADD423F" w14:textId="77777777" w:rsidR="00B574C9" w:rsidRPr="00196D4C" w:rsidRDefault="00B574C9" w:rsidP="00922950">
                <w:r w:rsidRPr="00196D4C">
                  <w:rPr>
                    <w:rStyle w:val="PlaceholderText"/>
                  </w:rPr>
                  <w:t>[Middle name]</w:t>
                </w:r>
              </w:p>
            </w:tc>
          </w:sdtContent>
        </w:sdt>
        <w:sdt>
          <w:sdtPr>
            <w:alias w:val="Last name"/>
            <w:tag w:val="authorLastName"/>
            <w:id w:val="-1088529830"/>
            <w:placeholder>
              <w:docPart w:val="754FE672D93DD24AA525741146E1F03C"/>
            </w:placeholder>
            <w:text/>
          </w:sdtPr>
          <w:sdtEndPr/>
          <w:sdtContent>
            <w:tc>
              <w:tcPr>
                <w:tcW w:w="2642" w:type="dxa"/>
              </w:tcPr>
              <w:p w14:paraId="55433956" w14:textId="77777777" w:rsidR="00B574C9" w:rsidRPr="00196D4C" w:rsidRDefault="00196D4C" w:rsidP="00196D4C">
                <w:r>
                  <w:t>La Shot</w:t>
                </w:r>
              </w:p>
            </w:tc>
          </w:sdtContent>
        </w:sdt>
      </w:tr>
      <w:tr w:rsidR="00B574C9" w:rsidRPr="00196D4C" w14:paraId="41A66076" w14:textId="77777777" w:rsidTr="001A6A06">
        <w:trPr>
          <w:trHeight w:val="986"/>
        </w:trPr>
        <w:tc>
          <w:tcPr>
            <w:tcW w:w="491" w:type="dxa"/>
            <w:vMerge/>
            <w:shd w:val="clear" w:color="auto" w:fill="A6A6A6" w:themeFill="background1" w:themeFillShade="A6"/>
          </w:tcPr>
          <w:p w14:paraId="6059F588" w14:textId="77777777" w:rsidR="00B574C9" w:rsidRPr="00196D4C" w:rsidRDefault="00B574C9" w:rsidP="00CF1542">
            <w:pPr>
              <w:jc w:val="center"/>
              <w:rPr>
                <w:b/>
                <w:color w:val="FFFFFF" w:themeColor="background1"/>
              </w:rPr>
            </w:pPr>
          </w:p>
        </w:tc>
        <w:sdt>
          <w:sdtPr>
            <w:alias w:val="Biography"/>
            <w:tag w:val="authorBiography"/>
            <w:id w:val="938807824"/>
            <w:placeholder>
              <w:docPart w:val="875335F11034E74AA4665C0FFF6424F8"/>
            </w:placeholder>
            <w:showingPlcHdr/>
          </w:sdtPr>
          <w:sdtEndPr/>
          <w:sdtContent>
            <w:tc>
              <w:tcPr>
                <w:tcW w:w="8525" w:type="dxa"/>
                <w:gridSpan w:val="4"/>
              </w:tcPr>
              <w:p w14:paraId="762D4469" w14:textId="77777777" w:rsidR="00B574C9" w:rsidRPr="00196D4C" w:rsidRDefault="00B574C9" w:rsidP="00922950">
                <w:r w:rsidRPr="00196D4C">
                  <w:rPr>
                    <w:rStyle w:val="PlaceholderText"/>
                  </w:rPr>
                  <w:t>[Enter your biography]</w:t>
                </w:r>
              </w:p>
            </w:tc>
          </w:sdtContent>
        </w:sdt>
      </w:tr>
      <w:tr w:rsidR="00B574C9" w:rsidRPr="00196D4C" w14:paraId="1EA1F43F" w14:textId="77777777" w:rsidTr="001A6A06">
        <w:trPr>
          <w:trHeight w:val="986"/>
        </w:trPr>
        <w:tc>
          <w:tcPr>
            <w:tcW w:w="491" w:type="dxa"/>
            <w:vMerge/>
            <w:shd w:val="clear" w:color="auto" w:fill="A6A6A6" w:themeFill="background1" w:themeFillShade="A6"/>
          </w:tcPr>
          <w:p w14:paraId="26CF737F" w14:textId="77777777" w:rsidR="00B574C9" w:rsidRPr="00196D4C" w:rsidRDefault="00B574C9" w:rsidP="00CF1542">
            <w:pPr>
              <w:jc w:val="center"/>
              <w:rPr>
                <w:b/>
                <w:color w:val="FFFFFF" w:themeColor="background1"/>
              </w:rPr>
            </w:pPr>
          </w:p>
        </w:tc>
        <w:sdt>
          <w:sdtPr>
            <w:alias w:val="Affiliation"/>
            <w:tag w:val="affiliation"/>
            <w:id w:val="2012937915"/>
            <w:placeholder>
              <w:docPart w:val="D7B30475F0022D43B7A3AA1AE76381A5"/>
            </w:placeholder>
            <w:text/>
          </w:sdtPr>
          <w:sdtEndPr/>
          <w:sdtContent>
            <w:tc>
              <w:tcPr>
                <w:tcW w:w="8525" w:type="dxa"/>
                <w:gridSpan w:val="4"/>
              </w:tcPr>
              <w:p w14:paraId="7F8EA6CD" w14:textId="77777777" w:rsidR="00B574C9" w:rsidRPr="00196D4C" w:rsidRDefault="00196D4C" w:rsidP="00196D4C">
                <w:r>
                  <w:t>University of Oklahoma</w:t>
                </w:r>
              </w:p>
            </w:tc>
          </w:sdtContent>
        </w:sdt>
      </w:tr>
    </w:tbl>
    <w:p w14:paraId="4623CC69" w14:textId="77777777" w:rsidR="003D3579" w:rsidRPr="00196D4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96D4C" w14:paraId="6416DCFD" w14:textId="77777777" w:rsidTr="00244BB0">
        <w:tc>
          <w:tcPr>
            <w:tcW w:w="9016" w:type="dxa"/>
            <w:shd w:val="clear" w:color="auto" w:fill="A6A6A6" w:themeFill="background1" w:themeFillShade="A6"/>
            <w:tcMar>
              <w:top w:w="113" w:type="dxa"/>
              <w:bottom w:w="113" w:type="dxa"/>
            </w:tcMar>
          </w:tcPr>
          <w:p w14:paraId="6665A279" w14:textId="77777777" w:rsidR="00244BB0" w:rsidRPr="00196D4C" w:rsidRDefault="00244BB0" w:rsidP="00244BB0">
            <w:pPr>
              <w:jc w:val="center"/>
              <w:rPr>
                <w:b/>
                <w:color w:val="FFFFFF" w:themeColor="background1"/>
              </w:rPr>
            </w:pPr>
            <w:r w:rsidRPr="00196D4C">
              <w:rPr>
                <w:b/>
                <w:color w:val="FFFFFF" w:themeColor="background1"/>
              </w:rPr>
              <w:t>Your article</w:t>
            </w:r>
          </w:p>
        </w:tc>
      </w:tr>
      <w:tr w:rsidR="003F0D73" w:rsidRPr="00196D4C" w14:paraId="2135BB8D" w14:textId="77777777" w:rsidTr="003F0D73">
        <w:sdt>
          <w:sdtPr>
            <w:rPr>
              <w:b/>
            </w:rPr>
            <w:alias w:val="Article headword"/>
            <w:tag w:val="articleHeadword"/>
            <w:id w:val="-361440020"/>
            <w:placeholder>
              <w:docPart w:val="DD3F516F74D1B645BD6EF4BA274CAFB0"/>
            </w:placeholder>
            <w:text/>
          </w:sdtPr>
          <w:sdtEndPr/>
          <w:sdtContent>
            <w:tc>
              <w:tcPr>
                <w:tcW w:w="9016" w:type="dxa"/>
                <w:tcMar>
                  <w:top w:w="113" w:type="dxa"/>
                  <w:bottom w:w="113" w:type="dxa"/>
                </w:tcMar>
              </w:tcPr>
              <w:p w14:paraId="5C28B85D" w14:textId="77777777" w:rsidR="003F0D73" w:rsidRPr="00196D4C" w:rsidRDefault="00196D4C" w:rsidP="00196D4C">
                <w:pPr>
                  <w:rPr>
                    <w:b/>
                  </w:rPr>
                </w:pPr>
                <w:r w:rsidRPr="00196D4C">
                  <w:rPr>
                    <w:rFonts w:eastAsia="Cochin" w:cs="Times New Roman"/>
                    <w:lang w:val="en-CA" w:eastAsia="ja-JP"/>
                  </w:rPr>
                  <w:t>Dewey, John (1859-1952)</w:t>
                </w:r>
              </w:p>
            </w:tc>
          </w:sdtContent>
        </w:sdt>
      </w:tr>
      <w:tr w:rsidR="00464699" w:rsidRPr="00196D4C" w14:paraId="42CEB1AB" w14:textId="77777777" w:rsidTr="007821B0">
        <w:sdt>
          <w:sdtPr>
            <w:alias w:val="Variant headwords"/>
            <w:tag w:val="variantHeadwords"/>
            <w:id w:val="173464402"/>
            <w:placeholder>
              <w:docPart w:val="6427C8F153C5204A92997BAD1D30755F"/>
            </w:placeholder>
            <w:showingPlcHdr/>
          </w:sdtPr>
          <w:sdtEndPr/>
          <w:sdtContent>
            <w:tc>
              <w:tcPr>
                <w:tcW w:w="9016" w:type="dxa"/>
                <w:tcMar>
                  <w:top w:w="113" w:type="dxa"/>
                  <w:bottom w:w="113" w:type="dxa"/>
                </w:tcMar>
              </w:tcPr>
              <w:p w14:paraId="2568DC0D" w14:textId="77777777" w:rsidR="00464699" w:rsidRPr="00196D4C" w:rsidRDefault="00464699" w:rsidP="00464699">
                <w:r w:rsidRPr="00196D4C">
                  <w:rPr>
                    <w:rStyle w:val="PlaceholderText"/>
                    <w:b/>
                  </w:rPr>
                  <w:t xml:space="preserve">[Enter any </w:t>
                </w:r>
                <w:r w:rsidRPr="00196D4C">
                  <w:rPr>
                    <w:rStyle w:val="PlaceholderText"/>
                    <w:b/>
                    <w:i/>
                  </w:rPr>
                  <w:t>variant forms</w:t>
                </w:r>
                <w:r w:rsidRPr="00196D4C">
                  <w:rPr>
                    <w:rStyle w:val="PlaceholderText"/>
                    <w:b/>
                  </w:rPr>
                  <w:t xml:space="preserve"> of your headword – OPTIONAL]</w:t>
                </w:r>
              </w:p>
            </w:tc>
          </w:sdtContent>
        </w:sdt>
      </w:tr>
      <w:tr w:rsidR="00E85A05" w:rsidRPr="00196D4C" w14:paraId="4A87B7FF" w14:textId="77777777" w:rsidTr="003F0D73">
        <w:sdt>
          <w:sdtPr>
            <w:alias w:val="Abstract"/>
            <w:tag w:val="abstract"/>
            <w:id w:val="-635871867"/>
            <w:placeholder>
              <w:docPart w:val="4B3544C451A9F0459B7557ADE85ADA34"/>
            </w:placeholder>
          </w:sdtPr>
          <w:sdtEndPr/>
          <w:sdtContent>
            <w:tc>
              <w:tcPr>
                <w:tcW w:w="9016" w:type="dxa"/>
                <w:tcMar>
                  <w:top w:w="113" w:type="dxa"/>
                  <w:bottom w:w="113" w:type="dxa"/>
                </w:tcMar>
              </w:tcPr>
              <w:p w14:paraId="0E82C9E3" w14:textId="77777777" w:rsidR="00E85A05" w:rsidRPr="00196D4C" w:rsidRDefault="00196D4C" w:rsidP="00E85A05">
                <w:r w:rsidRPr="00196D4C">
                  <w:rPr>
                    <w:rFonts w:eastAsia="Cochin" w:cs="Times New Roman"/>
                  </w:rPr>
                  <w:t>John Dewey was an American philosopher, educational theorist, and one of the three major pragmatists, along with William James and Charles Saunders Peirce. After obtaining a doctorate at Johns Hopkins, he began his academic career at the University of Michigan, where he established a psychology laboratory that studied stimulus reflexes. Later, at the University of Chicago, he turned to the reform of primary and secondary education and founded programs that could better integrate immigrants into American culture. He defended democracy, envisioning it as a sense of community in which the individual interests of all could eventually be understood. Individualism necessitated the appeal to mutual dependence and institutions, which were tested and constantly changed over time for the greater good, were a kind of perpetual scientific experiment. Central to his thinking on education was the notion of experience. Knowledge, he held, was always obtained after reflection upon concrete experiences. In this model, called the “Dewey flux,” one generates abstractions (mental ideas) after having concrete experiences. These abstractions in turn then have to be rendered material—Dewey’s version of the “hermeneutic circle.” The mission of progressive education, for Dewey, was to get students to become conscious of this perpetual “flux” between concrete experiences and abstractions.</w:t>
                </w:r>
              </w:p>
            </w:tc>
          </w:sdtContent>
        </w:sdt>
      </w:tr>
      <w:tr w:rsidR="003F0D73" w:rsidRPr="00196D4C" w14:paraId="4F8D8650" w14:textId="77777777" w:rsidTr="003F0D73">
        <w:sdt>
          <w:sdtPr>
            <w:alias w:val="Article text"/>
            <w:tag w:val="articleText"/>
            <w:id w:val="634067588"/>
            <w:placeholder>
              <w:docPart w:val="A166EBC6B546E74CB2B9D88D6A2C7069"/>
            </w:placeholder>
          </w:sdtPr>
          <w:sdtEndPr/>
          <w:sdtContent>
            <w:sdt>
              <w:sdtPr>
                <w:alias w:val="Abstract"/>
                <w:tag w:val="abstract"/>
                <w:id w:val="-281654367"/>
                <w:placeholder>
                  <w:docPart w:val="79E3FB9C2EE49A4CB3E1680388AD39EE"/>
                </w:placeholder>
              </w:sdtPr>
              <w:sdtEndPr/>
              <w:sdtContent>
                <w:tc>
                  <w:tcPr>
                    <w:tcW w:w="9016" w:type="dxa"/>
                    <w:tcMar>
                      <w:top w:w="113" w:type="dxa"/>
                      <w:bottom w:w="113" w:type="dxa"/>
                    </w:tcMar>
                  </w:tcPr>
                  <w:p w14:paraId="53AA83C2" w14:textId="77777777" w:rsidR="003F0D73" w:rsidRPr="00196D4C" w:rsidRDefault="00196D4C" w:rsidP="00C27FAB">
                    <w:r w:rsidRPr="00196D4C">
                      <w:rPr>
                        <w:rFonts w:eastAsia="Cochin" w:cs="Times New Roman"/>
                      </w:rPr>
                      <w:t>John Dewey was an American philosopher, educational theorist, and one of the three major pragmatists, along with William James and Charles Saunders Peirce. After obtaining a doctorate at Johns Hopkins, he began his academic career at the University of Michigan, where he established a psychology laboratory that studied stimulus reflexes. Later, at the University of Chicago, he turned to the reform of primary and secondary education and founded programs that could better integrate immigrants into American culture. He defended democracy, envisioning it as a sense of community in which the individual interests of all could eventually be understood. Individualism necessitated the appeal to mutual dependence and institutions, which were tested and constantly changed over time for the greater good, were a kind of perpetual scientific experiment. Central to his thinking on education was the notion of experience. Knowledge, he held, was always obtained after reflection up</w:t>
                    </w:r>
                    <w:bookmarkStart w:id="0" w:name="_GoBack"/>
                    <w:bookmarkEnd w:id="0"/>
                    <w:r w:rsidRPr="00196D4C">
                      <w:rPr>
                        <w:rFonts w:eastAsia="Cochin" w:cs="Times New Roman"/>
                      </w:rPr>
                      <w:t>on concrete experiences. In this model, called the “Dewey flux,” one generates abstractions (mental ideas) after having concrete experiences. These abstractions in turn then have to be rendered material—Dewey’s version of the “hermeneutic circle.” The mission of progressive education, for Dewey, was to get students to become conscious of this perpetual “flux” between concrete experiences and abstractions.</w:t>
                    </w:r>
                  </w:p>
                </w:tc>
              </w:sdtContent>
            </w:sdt>
          </w:sdtContent>
        </w:sdt>
      </w:tr>
      <w:tr w:rsidR="003235A7" w:rsidRPr="00196D4C" w14:paraId="3673C196" w14:textId="77777777" w:rsidTr="003235A7">
        <w:tc>
          <w:tcPr>
            <w:tcW w:w="9016" w:type="dxa"/>
          </w:tcPr>
          <w:p w14:paraId="036686EE" w14:textId="77777777" w:rsidR="003235A7" w:rsidRPr="00196D4C" w:rsidRDefault="003235A7" w:rsidP="008A5B87">
            <w:r w:rsidRPr="00196D4C">
              <w:rPr>
                <w:u w:val="single"/>
              </w:rPr>
              <w:t>Further reading</w:t>
            </w:r>
            <w:r w:rsidRPr="00196D4C">
              <w:t>:</w:t>
            </w:r>
          </w:p>
          <w:sdt>
            <w:sdtPr>
              <w:alias w:val="Further reading"/>
              <w:tag w:val="furtherReading"/>
              <w:id w:val="-1516217107"/>
              <w:placeholder>
                <w:docPart w:val="818DCDA44F804343ACF718D72B4C1F26"/>
              </w:placeholder>
            </w:sdtPr>
            <w:sdtEndPr/>
            <w:sdtContent>
              <w:p w14:paraId="0F53001A" w14:textId="77777777" w:rsidR="00196D4C" w:rsidRDefault="00196D4C" w:rsidP="00196D4C"/>
              <w:p w14:paraId="7E379C4A" w14:textId="77777777" w:rsidR="003235A7" w:rsidRPr="00196D4C" w:rsidRDefault="00B56B39" w:rsidP="00196D4C">
                <w:sdt>
                  <w:sdtPr>
                    <w:id w:val="-1776628060"/>
                    <w:citation/>
                  </w:sdtPr>
                  <w:sdtEndPr/>
                  <w:sdtContent>
                    <w:r w:rsidR="00196D4C">
                      <w:fldChar w:fldCharType="begin"/>
                    </w:r>
                    <w:r w:rsidR="00196D4C">
                      <w:rPr>
                        <w:lang w:val="en-US"/>
                      </w:rPr>
                      <w:instrText xml:space="preserve"> CITATION Boi98 \l 1033 </w:instrText>
                    </w:r>
                    <w:r w:rsidR="00196D4C">
                      <w:fldChar w:fldCharType="separate"/>
                    </w:r>
                    <w:r w:rsidR="00736BD8" w:rsidRPr="00736BD8">
                      <w:rPr>
                        <w:noProof/>
                        <w:lang w:val="en-US"/>
                      </w:rPr>
                      <w:t>(Boisvert)</w:t>
                    </w:r>
                    <w:r w:rsidR="00196D4C">
                      <w:fldChar w:fldCharType="end"/>
                    </w:r>
                  </w:sdtContent>
                </w:sdt>
              </w:p>
            </w:sdtContent>
          </w:sdt>
        </w:tc>
      </w:tr>
    </w:tbl>
    <w:p w14:paraId="11D67754" w14:textId="77777777" w:rsidR="00C27FAB" w:rsidRPr="00196D4C" w:rsidRDefault="00C27FAB" w:rsidP="00B33145"/>
    <w:sectPr w:rsidR="00C27FAB" w:rsidRPr="00196D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3EB6F" w14:textId="77777777" w:rsidR="00B56B39" w:rsidRDefault="00B56B39" w:rsidP="007A0D55">
      <w:pPr>
        <w:spacing w:after="0" w:line="240" w:lineRule="auto"/>
      </w:pPr>
      <w:r>
        <w:separator/>
      </w:r>
    </w:p>
  </w:endnote>
  <w:endnote w:type="continuationSeparator" w:id="0">
    <w:p w14:paraId="10B0BB82" w14:textId="77777777" w:rsidR="00B56B39" w:rsidRDefault="00B56B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B0447" w14:textId="77777777" w:rsidR="00B56B39" w:rsidRDefault="00B56B39" w:rsidP="007A0D55">
      <w:pPr>
        <w:spacing w:after="0" w:line="240" w:lineRule="auto"/>
      </w:pPr>
      <w:r>
        <w:separator/>
      </w:r>
    </w:p>
  </w:footnote>
  <w:footnote w:type="continuationSeparator" w:id="0">
    <w:p w14:paraId="02DCB50C" w14:textId="77777777" w:rsidR="00B56B39" w:rsidRDefault="00B56B3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EF31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F8182D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D4C"/>
    <w:rsid w:val="00032559"/>
    <w:rsid w:val="00052040"/>
    <w:rsid w:val="000B25AE"/>
    <w:rsid w:val="000B55AB"/>
    <w:rsid w:val="000D24DC"/>
    <w:rsid w:val="00101B2E"/>
    <w:rsid w:val="00116FA0"/>
    <w:rsid w:val="0015114C"/>
    <w:rsid w:val="00196D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BD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6B39"/>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806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96D4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96D4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1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B700BB214FB143A6B7A45EEC2312A3"/>
        <w:category>
          <w:name w:val="General"/>
          <w:gallery w:val="placeholder"/>
        </w:category>
        <w:types>
          <w:type w:val="bbPlcHdr"/>
        </w:types>
        <w:behaviors>
          <w:behavior w:val="content"/>
        </w:behaviors>
        <w:guid w:val="{6D2FEACF-12FB-5B41-B271-9B32EDAD8F28}"/>
      </w:docPartPr>
      <w:docPartBody>
        <w:p w:rsidR="00355828" w:rsidRDefault="004B633C">
          <w:pPr>
            <w:pStyle w:val="7CB700BB214FB143A6B7A45EEC2312A3"/>
          </w:pPr>
          <w:r w:rsidRPr="00CC586D">
            <w:rPr>
              <w:rStyle w:val="PlaceholderText"/>
              <w:b/>
              <w:color w:val="FFFFFF" w:themeColor="background1"/>
            </w:rPr>
            <w:t>[Salutation]</w:t>
          </w:r>
        </w:p>
      </w:docPartBody>
    </w:docPart>
    <w:docPart>
      <w:docPartPr>
        <w:name w:val="2F4D586EFB439C42AE7FD2D6A3700FA1"/>
        <w:category>
          <w:name w:val="General"/>
          <w:gallery w:val="placeholder"/>
        </w:category>
        <w:types>
          <w:type w:val="bbPlcHdr"/>
        </w:types>
        <w:behaviors>
          <w:behavior w:val="content"/>
        </w:behaviors>
        <w:guid w:val="{B61F27FC-BF6D-2040-95C8-B8D8D45C90DB}"/>
      </w:docPartPr>
      <w:docPartBody>
        <w:p w:rsidR="00355828" w:rsidRDefault="004B633C">
          <w:pPr>
            <w:pStyle w:val="2F4D586EFB439C42AE7FD2D6A3700FA1"/>
          </w:pPr>
          <w:r>
            <w:rPr>
              <w:rStyle w:val="PlaceholderText"/>
            </w:rPr>
            <w:t>[First name]</w:t>
          </w:r>
        </w:p>
      </w:docPartBody>
    </w:docPart>
    <w:docPart>
      <w:docPartPr>
        <w:name w:val="E8EF8D7023765042925D3DE77E964CFF"/>
        <w:category>
          <w:name w:val="General"/>
          <w:gallery w:val="placeholder"/>
        </w:category>
        <w:types>
          <w:type w:val="bbPlcHdr"/>
        </w:types>
        <w:behaviors>
          <w:behavior w:val="content"/>
        </w:behaviors>
        <w:guid w:val="{E7A30969-BBCF-C44C-908A-E513A680EF68}"/>
      </w:docPartPr>
      <w:docPartBody>
        <w:p w:rsidR="00355828" w:rsidRDefault="004B633C">
          <w:pPr>
            <w:pStyle w:val="E8EF8D7023765042925D3DE77E964CFF"/>
          </w:pPr>
          <w:r>
            <w:rPr>
              <w:rStyle w:val="PlaceholderText"/>
            </w:rPr>
            <w:t>[Middle name]</w:t>
          </w:r>
        </w:p>
      </w:docPartBody>
    </w:docPart>
    <w:docPart>
      <w:docPartPr>
        <w:name w:val="754FE672D93DD24AA525741146E1F03C"/>
        <w:category>
          <w:name w:val="General"/>
          <w:gallery w:val="placeholder"/>
        </w:category>
        <w:types>
          <w:type w:val="bbPlcHdr"/>
        </w:types>
        <w:behaviors>
          <w:behavior w:val="content"/>
        </w:behaviors>
        <w:guid w:val="{5D80C95A-EF69-4747-8ED7-050DED92F025}"/>
      </w:docPartPr>
      <w:docPartBody>
        <w:p w:rsidR="00355828" w:rsidRDefault="004B633C">
          <w:pPr>
            <w:pStyle w:val="754FE672D93DD24AA525741146E1F03C"/>
          </w:pPr>
          <w:r>
            <w:rPr>
              <w:rStyle w:val="PlaceholderText"/>
            </w:rPr>
            <w:t>[Last name]</w:t>
          </w:r>
        </w:p>
      </w:docPartBody>
    </w:docPart>
    <w:docPart>
      <w:docPartPr>
        <w:name w:val="875335F11034E74AA4665C0FFF6424F8"/>
        <w:category>
          <w:name w:val="General"/>
          <w:gallery w:val="placeholder"/>
        </w:category>
        <w:types>
          <w:type w:val="bbPlcHdr"/>
        </w:types>
        <w:behaviors>
          <w:behavior w:val="content"/>
        </w:behaviors>
        <w:guid w:val="{8A96DC6A-1CD9-2B47-9F36-2D7303E67A3B}"/>
      </w:docPartPr>
      <w:docPartBody>
        <w:p w:rsidR="00355828" w:rsidRDefault="004B633C">
          <w:pPr>
            <w:pStyle w:val="875335F11034E74AA4665C0FFF6424F8"/>
          </w:pPr>
          <w:r>
            <w:rPr>
              <w:rStyle w:val="PlaceholderText"/>
            </w:rPr>
            <w:t>[Enter your biography]</w:t>
          </w:r>
        </w:p>
      </w:docPartBody>
    </w:docPart>
    <w:docPart>
      <w:docPartPr>
        <w:name w:val="D7B30475F0022D43B7A3AA1AE76381A5"/>
        <w:category>
          <w:name w:val="General"/>
          <w:gallery w:val="placeholder"/>
        </w:category>
        <w:types>
          <w:type w:val="bbPlcHdr"/>
        </w:types>
        <w:behaviors>
          <w:behavior w:val="content"/>
        </w:behaviors>
        <w:guid w:val="{D564468F-7E3C-364C-A70B-071FC22EF3C7}"/>
      </w:docPartPr>
      <w:docPartBody>
        <w:p w:rsidR="00355828" w:rsidRDefault="004B633C">
          <w:pPr>
            <w:pStyle w:val="D7B30475F0022D43B7A3AA1AE76381A5"/>
          </w:pPr>
          <w:r>
            <w:rPr>
              <w:rStyle w:val="PlaceholderText"/>
            </w:rPr>
            <w:t>[Enter the institution with which you are affiliated]</w:t>
          </w:r>
        </w:p>
      </w:docPartBody>
    </w:docPart>
    <w:docPart>
      <w:docPartPr>
        <w:name w:val="DD3F516F74D1B645BD6EF4BA274CAFB0"/>
        <w:category>
          <w:name w:val="General"/>
          <w:gallery w:val="placeholder"/>
        </w:category>
        <w:types>
          <w:type w:val="bbPlcHdr"/>
        </w:types>
        <w:behaviors>
          <w:behavior w:val="content"/>
        </w:behaviors>
        <w:guid w:val="{1458D6AF-619B-CE4F-ADA4-01E7518A5B6E}"/>
      </w:docPartPr>
      <w:docPartBody>
        <w:p w:rsidR="00355828" w:rsidRDefault="004B633C">
          <w:pPr>
            <w:pStyle w:val="DD3F516F74D1B645BD6EF4BA274CAFB0"/>
          </w:pPr>
          <w:r w:rsidRPr="00EF74F7">
            <w:rPr>
              <w:b/>
              <w:color w:val="808080" w:themeColor="background1" w:themeShade="80"/>
            </w:rPr>
            <w:t>[Enter the headword for your article]</w:t>
          </w:r>
        </w:p>
      </w:docPartBody>
    </w:docPart>
    <w:docPart>
      <w:docPartPr>
        <w:name w:val="6427C8F153C5204A92997BAD1D30755F"/>
        <w:category>
          <w:name w:val="General"/>
          <w:gallery w:val="placeholder"/>
        </w:category>
        <w:types>
          <w:type w:val="bbPlcHdr"/>
        </w:types>
        <w:behaviors>
          <w:behavior w:val="content"/>
        </w:behaviors>
        <w:guid w:val="{D2906DE0-6F0E-474D-A78D-93733BB5C89A}"/>
      </w:docPartPr>
      <w:docPartBody>
        <w:p w:rsidR="00355828" w:rsidRDefault="004B633C">
          <w:pPr>
            <w:pStyle w:val="6427C8F153C5204A92997BAD1D30755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3544C451A9F0459B7557ADE85ADA34"/>
        <w:category>
          <w:name w:val="General"/>
          <w:gallery w:val="placeholder"/>
        </w:category>
        <w:types>
          <w:type w:val="bbPlcHdr"/>
        </w:types>
        <w:behaviors>
          <w:behavior w:val="content"/>
        </w:behaviors>
        <w:guid w:val="{26788EE4-7425-9540-97F5-646B387B7A93}"/>
      </w:docPartPr>
      <w:docPartBody>
        <w:p w:rsidR="00355828" w:rsidRDefault="004B633C">
          <w:pPr>
            <w:pStyle w:val="4B3544C451A9F0459B7557ADE85ADA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166EBC6B546E74CB2B9D88D6A2C7069"/>
        <w:category>
          <w:name w:val="General"/>
          <w:gallery w:val="placeholder"/>
        </w:category>
        <w:types>
          <w:type w:val="bbPlcHdr"/>
        </w:types>
        <w:behaviors>
          <w:behavior w:val="content"/>
        </w:behaviors>
        <w:guid w:val="{82D350B3-52B5-C845-A1EE-EEBCBE1F522C}"/>
      </w:docPartPr>
      <w:docPartBody>
        <w:p w:rsidR="00355828" w:rsidRDefault="004B633C">
          <w:pPr>
            <w:pStyle w:val="A166EBC6B546E74CB2B9D88D6A2C70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8DCDA44F804343ACF718D72B4C1F26"/>
        <w:category>
          <w:name w:val="General"/>
          <w:gallery w:val="placeholder"/>
        </w:category>
        <w:types>
          <w:type w:val="bbPlcHdr"/>
        </w:types>
        <w:behaviors>
          <w:behavior w:val="content"/>
        </w:behaviors>
        <w:guid w:val="{68814773-7BE8-5842-BEAD-B597A91C7237}"/>
      </w:docPartPr>
      <w:docPartBody>
        <w:p w:rsidR="00355828" w:rsidRDefault="004B633C">
          <w:pPr>
            <w:pStyle w:val="818DCDA44F804343ACF718D72B4C1F26"/>
          </w:pPr>
          <w:r>
            <w:rPr>
              <w:rStyle w:val="PlaceholderText"/>
            </w:rPr>
            <w:t>[Enter citations for further reading here]</w:t>
          </w:r>
        </w:p>
      </w:docPartBody>
    </w:docPart>
    <w:docPart>
      <w:docPartPr>
        <w:name w:val="79E3FB9C2EE49A4CB3E1680388AD39EE"/>
        <w:category>
          <w:name w:val="General"/>
          <w:gallery w:val="placeholder"/>
        </w:category>
        <w:types>
          <w:type w:val="bbPlcHdr"/>
        </w:types>
        <w:behaviors>
          <w:behavior w:val="content"/>
        </w:behaviors>
        <w:guid w:val="{30CA62FF-E4BD-534B-BBDA-2F61BA3F165B}"/>
      </w:docPartPr>
      <w:docPartBody>
        <w:p w:rsidR="00355828" w:rsidRDefault="004B633C" w:rsidP="004B633C">
          <w:pPr>
            <w:pStyle w:val="79E3FB9C2EE49A4CB3E1680388AD39E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3C"/>
    <w:rsid w:val="0015587A"/>
    <w:rsid w:val="00355828"/>
    <w:rsid w:val="004B63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3C"/>
    <w:rPr>
      <w:color w:val="808080"/>
    </w:rPr>
  </w:style>
  <w:style w:type="paragraph" w:customStyle="1" w:styleId="7CB700BB214FB143A6B7A45EEC2312A3">
    <w:name w:val="7CB700BB214FB143A6B7A45EEC2312A3"/>
  </w:style>
  <w:style w:type="paragraph" w:customStyle="1" w:styleId="2F4D586EFB439C42AE7FD2D6A3700FA1">
    <w:name w:val="2F4D586EFB439C42AE7FD2D6A3700FA1"/>
  </w:style>
  <w:style w:type="paragraph" w:customStyle="1" w:styleId="E8EF8D7023765042925D3DE77E964CFF">
    <w:name w:val="E8EF8D7023765042925D3DE77E964CFF"/>
  </w:style>
  <w:style w:type="paragraph" w:customStyle="1" w:styleId="754FE672D93DD24AA525741146E1F03C">
    <w:name w:val="754FE672D93DD24AA525741146E1F03C"/>
  </w:style>
  <w:style w:type="paragraph" w:customStyle="1" w:styleId="875335F11034E74AA4665C0FFF6424F8">
    <w:name w:val="875335F11034E74AA4665C0FFF6424F8"/>
  </w:style>
  <w:style w:type="paragraph" w:customStyle="1" w:styleId="D7B30475F0022D43B7A3AA1AE76381A5">
    <w:name w:val="D7B30475F0022D43B7A3AA1AE76381A5"/>
  </w:style>
  <w:style w:type="paragraph" w:customStyle="1" w:styleId="DD3F516F74D1B645BD6EF4BA274CAFB0">
    <w:name w:val="DD3F516F74D1B645BD6EF4BA274CAFB0"/>
  </w:style>
  <w:style w:type="paragraph" w:customStyle="1" w:styleId="6427C8F153C5204A92997BAD1D30755F">
    <w:name w:val="6427C8F153C5204A92997BAD1D30755F"/>
  </w:style>
  <w:style w:type="paragraph" w:customStyle="1" w:styleId="4B3544C451A9F0459B7557ADE85ADA34">
    <w:name w:val="4B3544C451A9F0459B7557ADE85ADA34"/>
  </w:style>
  <w:style w:type="paragraph" w:customStyle="1" w:styleId="A166EBC6B546E74CB2B9D88D6A2C7069">
    <w:name w:val="A166EBC6B546E74CB2B9D88D6A2C7069"/>
  </w:style>
  <w:style w:type="paragraph" w:customStyle="1" w:styleId="818DCDA44F804343ACF718D72B4C1F26">
    <w:name w:val="818DCDA44F804343ACF718D72B4C1F26"/>
  </w:style>
  <w:style w:type="paragraph" w:customStyle="1" w:styleId="79E3FB9C2EE49A4CB3E1680388AD39EE">
    <w:name w:val="79E3FB9C2EE49A4CB3E1680388AD39EE"/>
    <w:rsid w:val="004B6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Boi98</b:Tag>
    <b:SourceType>Book</b:SourceType>
    <b:Guid>{A9063A48-EE2E-9C48-805E-A15B343E3D02}</b:Guid>
    <b:Author>
      <b:Author>
        <b:NameList>
          <b:Person>
            <b:Last>Boisvert</b:Last>
            <b:First>Raymond</b:First>
            <b:Middle>D.</b:Middle>
          </b:Person>
        </b:NameList>
      </b:Author>
    </b:Author>
    <b:Title>John Dewey: Rethinking Our Time</b:Title>
    <b:City>Albany</b:City>
    <b:Publisher>SUNY Press</b:Publisher>
    <b:Year>1998</b:Year>
    <b:RefOrder>1</b:RefOrder>
  </b:Source>
</b:Sources>
</file>

<file path=customXml/itemProps1.xml><?xml version="1.0" encoding="utf-8"?>
<ds:datastoreItem xmlns:ds="http://schemas.openxmlformats.org/officeDocument/2006/customXml" ds:itemID="{5E986858-B687-2E46-9D40-60197DD1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TotalTime>
  <Pages>1</Pages>
  <Words>455</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2015-10-25T00:28:00Z</dcterms:created>
  <dcterms:modified xsi:type="dcterms:W3CDTF">2015-12-20T03:48:00Z</dcterms:modified>
</cp:coreProperties>
</file>