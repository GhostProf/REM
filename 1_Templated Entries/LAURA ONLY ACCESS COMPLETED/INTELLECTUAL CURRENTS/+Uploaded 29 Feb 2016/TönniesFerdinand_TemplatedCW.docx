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DA8657" w14:textId="77777777" w:rsidTr="00F63E50">
        <w:trPr>
          <w:trHeight w:val="354"/>
        </w:trPr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8B55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33205F629959468A5D2C4093B1881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948C2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EC6C7AE46FBF47AD87A4513E673AF3"/>
            </w:placeholder>
            <w:text/>
          </w:sdtPr>
          <w:sdtEndPr/>
          <w:sdtContent>
            <w:tc>
              <w:tcPr>
                <w:tcW w:w="2073" w:type="dxa"/>
              </w:tcPr>
              <w:p w14:paraId="17654E12" w14:textId="77777777" w:rsidR="00B574C9" w:rsidRDefault="00DD2939" w:rsidP="00DD2939">
                <w:r>
                  <w:t>P.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751F060080D0D4B8DE80F950C1C8682"/>
            </w:placeholder>
            <w:text/>
          </w:sdtPr>
          <w:sdtEndPr/>
          <w:sdtContent>
            <w:tc>
              <w:tcPr>
                <w:tcW w:w="2551" w:type="dxa"/>
              </w:tcPr>
              <w:p w14:paraId="2470D318" w14:textId="77777777" w:rsidR="00B574C9" w:rsidRDefault="00DD2939" w:rsidP="00DD2939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F7D41FFB60E040886B81AA3605CB90"/>
            </w:placeholder>
            <w:text/>
          </w:sdtPr>
          <w:sdtEndPr/>
          <w:sdtContent>
            <w:tc>
              <w:tcPr>
                <w:tcW w:w="2642" w:type="dxa"/>
              </w:tcPr>
              <w:p w14:paraId="175F0F4C" w14:textId="77777777" w:rsidR="00B574C9" w:rsidRDefault="00DD2939" w:rsidP="00DD2939">
                <w:r>
                  <w:t>Moore</w:t>
                </w:r>
              </w:p>
            </w:tc>
          </w:sdtContent>
        </w:sdt>
      </w:tr>
      <w:tr w:rsidR="00B574C9" w14:paraId="2354E1A6" w14:textId="77777777" w:rsidTr="00F63E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A850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D378131FE0E54AA0CABDC4703D4283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97F4A5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B777EB" w14:textId="77777777" w:rsidTr="00F63E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616D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A9B8DA062C2D46834409C88A626D1E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6B4A8AA" w14:textId="1C4816F7" w:rsidR="00B574C9" w:rsidRDefault="00F63E50" w:rsidP="00F63E50">
                <w:r>
                  <w:t>Ryerson University</w:t>
                </w:r>
              </w:p>
            </w:tc>
          </w:sdtContent>
        </w:sdt>
      </w:tr>
      <w:tr w:rsidR="00F63E50" w14:paraId="28F2DB35" w14:textId="77777777" w:rsidTr="00F63E50">
        <w:tc>
          <w:tcPr>
            <w:tcW w:w="491" w:type="dxa"/>
            <w:vMerge/>
            <w:shd w:val="clear" w:color="auto" w:fill="A6A6A6" w:themeFill="background1" w:themeFillShade="A6"/>
            <w:textDirection w:val="btLr"/>
          </w:tcPr>
          <w:p w14:paraId="6412F62E" w14:textId="77777777" w:rsidR="00F63E50" w:rsidRPr="00CC586D" w:rsidRDefault="00F63E50" w:rsidP="00BC4BFF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296" w:type="dxa"/>
          </w:tcPr>
          <w:p w14:paraId="467B1C40" w14:textId="77777777" w:rsidR="00F63E50" w:rsidRDefault="00F63E50" w:rsidP="00BC4BFF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073" w:type="dxa"/>
          </w:tcPr>
          <w:p w14:paraId="7BF79F69" w14:textId="77777777" w:rsidR="00F63E50" w:rsidRDefault="00F63E50" w:rsidP="00BC4BFF">
            <w:r>
              <w:t xml:space="preserve">A. </w:t>
            </w:r>
          </w:p>
        </w:tc>
        <w:tc>
          <w:tcPr>
            <w:tcW w:w="2551" w:type="dxa"/>
          </w:tcPr>
          <w:p w14:paraId="65AB6904" w14:textId="77777777" w:rsidR="00F63E50" w:rsidRDefault="00F63E50" w:rsidP="00BC4BFF">
            <w:r>
              <w:t xml:space="preserve">J. </w:t>
            </w:r>
          </w:p>
        </w:tc>
        <w:tc>
          <w:tcPr>
            <w:tcW w:w="2642" w:type="dxa"/>
          </w:tcPr>
          <w:p w14:paraId="7BE8B19D" w14:textId="77777777" w:rsidR="00F63E50" w:rsidRDefault="00F63E50" w:rsidP="00BC4BFF">
            <w:proofErr w:type="spellStart"/>
            <w:r>
              <w:t>Paravantes</w:t>
            </w:r>
            <w:proofErr w:type="spellEnd"/>
          </w:p>
        </w:tc>
      </w:tr>
      <w:tr w:rsidR="00F63E50" w14:paraId="55BB2BA6" w14:textId="77777777" w:rsidTr="00F63E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D04DCF" w14:textId="77777777" w:rsidR="00F63E50" w:rsidRPr="001A6A06" w:rsidRDefault="00F63E50" w:rsidP="00BC4B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8727133"/>
            <w:placeholder>
              <w:docPart w:val="74EA420DE4F37744B5DDDFB96F02C9A1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D45B199" w14:textId="77777777" w:rsidR="00F63E50" w:rsidRDefault="00F63E50" w:rsidP="00BC4BF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F63E50" w14:paraId="0E362092" w14:textId="77777777" w:rsidTr="00F63E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865CD2" w14:textId="77777777" w:rsidR="00F63E50" w:rsidRPr="001A6A06" w:rsidRDefault="00F63E50" w:rsidP="00BC4B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971580480"/>
            <w:placeholder>
              <w:docPart w:val="33EA88D998C96A42A4B4AD3FD62307A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5A38BC7" w14:textId="1BB71F47" w:rsidR="00F63E50" w:rsidRDefault="00F63E50" w:rsidP="00F63E50">
                <w:r>
                  <w:t>York University</w:t>
                </w:r>
              </w:p>
            </w:tc>
          </w:sdtContent>
        </w:sdt>
      </w:tr>
    </w:tbl>
    <w:p w14:paraId="78805D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1AFA4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8AC7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A6320C" w14:textId="77777777" w:rsidTr="003F0D73">
        <w:sdt>
          <w:sdtPr>
            <w:alias w:val="Article headword"/>
            <w:tag w:val="articleHeadword"/>
            <w:id w:val="-361440020"/>
            <w:placeholder>
              <w:docPart w:val="39EF9AE8915EF245859519C82C6B797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18709" w14:textId="77777777" w:rsidR="003F0D73" w:rsidRPr="00FB589A" w:rsidRDefault="00DD2939" w:rsidP="00DB60AE">
                <w:proofErr w:type="spellStart"/>
                <w:r>
                  <w:t>Tönnies</w:t>
                </w:r>
                <w:proofErr w:type="spellEnd"/>
                <w:r>
                  <w:t>, Ferdinand (1855–1936)</w:t>
                </w:r>
              </w:p>
            </w:tc>
          </w:sdtContent>
        </w:sdt>
      </w:tr>
      <w:tr w:rsidR="00464699" w14:paraId="71D16475" w14:textId="77777777" w:rsidTr="00DD2939">
        <w:sdt>
          <w:sdtPr>
            <w:alias w:val="Variant headwords"/>
            <w:tag w:val="variantHeadwords"/>
            <w:id w:val="173464402"/>
            <w:placeholder>
              <w:docPart w:val="5E633376AB870C4BB2F191886866951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DABEA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9AD0DD" w14:textId="77777777" w:rsidTr="003F0D73">
        <w:sdt>
          <w:sdtPr>
            <w:alias w:val="Abstract"/>
            <w:tag w:val="abstract"/>
            <w:id w:val="-635871867"/>
            <w:placeholder>
              <w:docPart w:val="DF28F2F5B6DD074F85854DA2912B3E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07E181" w14:textId="77777777" w:rsidR="00DB60AE" w:rsidRDefault="00DB60AE" w:rsidP="00DB60AE">
                <w:r>
                  <w:t xml:space="preserve">Ferdinand </w:t>
                </w:r>
                <w:proofErr w:type="spellStart"/>
                <w:r>
                  <w:t>Tönnies</w:t>
                </w:r>
                <w:proofErr w:type="spellEnd"/>
                <w:r>
                  <w:t xml:space="preserve"> was central to the professionalization of European sociology, co-founding the </w:t>
                </w:r>
                <w:r w:rsidRPr="00FD3C12">
                  <w:rPr>
                    <w:rStyle w:val="st"/>
                    <w:i/>
                  </w:rPr>
                  <w:t xml:space="preserve">Deutsche </w:t>
                </w:r>
                <w:proofErr w:type="spellStart"/>
                <w:r w:rsidRPr="00FD3C12">
                  <w:rPr>
                    <w:rStyle w:val="st"/>
                    <w:i/>
                  </w:rPr>
                  <w:t>Gesellschaft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für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Soziologie</w:t>
                </w:r>
                <w:proofErr w:type="spellEnd"/>
                <w:r w:rsidRPr="00FD3C12">
                  <w:t xml:space="preserve"> </w:t>
                </w:r>
                <w:r>
                  <w:t xml:space="preserve">(German Society for Sociology) in 1909, along with Max Weber and Georg </w:t>
                </w:r>
                <w:proofErr w:type="spellStart"/>
                <w:r>
                  <w:t>Simmel</w:t>
                </w:r>
                <w:proofErr w:type="spellEnd"/>
                <w:r>
                  <w:t xml:space="preserve"> (Adair-</w:t>
                </w:r>
                <w:proofErr w:type="spellStart"/>
                <w:r>
                  <w:t>Toteff</w:t>
                </w:r>
                <w:proofErr w:type="spellEnd"/>
                <w:r>
                  <w:t xml:space="preserve"> 2005). He was born in 1855 in rural Schleswig (present-day Germany) to a family of Lutheran pastors and cattle breeders; he died in urban Kiel, Germany, in 1936. He is best known for proposing that </w:t>
                </w:r>
                <w:proofErr w:type="spellStart"/>
                <w:r>
                  <w:rPr>
                    <w:i/>
                    <w:iCs/>
                  </w:rPr>
                  <w:t>Gemeinschaft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Pr="00F54782">
                  <w:rPr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Gesellschaft</w:t>
                </w:r>
                <w:proofErr w:type="spellEnd"/>
                <w:r>
                  <w:t xml:space="preserve"> form a constitutive binary of modernity (</w:t>
                </w:r>
                <w:proofErr w:type="spellStart"/>
                <w:r>
                  <w:t>Tönnies</w:t>
                </w:r>
                <w:proofErr w:type="spellEnd"/>
                <w:r>
                  <w:t xml:space="preserve"> 1957).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(community) is an organic social form typified by village life historically and family life generally, where people are bound in mutual dependency, custom, and shared experience. In contrast,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(society) is an artificial social form where individuals enter and exit associations frequently and voluntarily; the city-dweller is famously freed from obligations of blood and tradition, which restrict and support the villager.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argued that such freedoms carry a cost to the city-dweller, who is prone to atomization and alienation. </w:t>
                </w:r>
                <w:proofErr w:type="spellStart"/>
                <w:r>
                  <w:t>Tönnies</w:t>
                </w:r>
                <w:proofErr w:type="spellEnd"/>
                <w:r>
                  <w:t xml:space="preserve">’ portrait of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served to highlight the shortcomings, even pathological attributes, of modern society (</w:t>
                </w:r>
                <w:proofErr w:type="spellStart"/>
                <w:r>
                  <w:t>Löwy</w:t>
                </w:r>
                <w:proofErr w:type="spellEnd"/>
                <w:r>
                  <w:t xml:space="preserve"> and Sayre 2001).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believed that the movement from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to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was historically inevitable – the human values of village life were doomed to disappear. </w:t>
                </w:r>
                <w:bookmarkStart w:id="0" w:name="_GoBack"/>
                <w:bookmarkEnd w:id="0"/>
              </w:p>
              <w:p w14:paraId="0E62D53A" w14:textId="77777777" w:rsidR="00E85A05" w:rsidRDefault="00E85A05" w:rsidP="00E85A05"/>
            </w:tc>
          </w:sdtContent>
        </w:sdt>
      </w:tr>
      <w:tr w:rsidR="003F0D73" w14:paraId="2BA4C0A2" w14:textId="77777777" w:rsidTr="003F0D73">
        <w:sdt>
          <w:sdtPr>
            <w:alias w:val="Article text"/>
            <w:tag w:val="articleText"/>
            <w:id w:val="634067588"/>
            <w:placeholder>
              <w:docPart w:val="246A39FBB447F040A5A861A13EFC28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4B6A01" w14:textId="77777777" w:rsidR="00DD2939" w:rsidRDefault="00DD2939" w:rsidP="00DB60AE">
                <w:r>
                  <w:t xml:space="preserve">Ferdinand </w:t>
                </w:r>
                <w:proofErr w:type="spellStart"/>
                <w:r>
                  <w:t>Tönnies</w:t>
                </w:r>
                <w:proofErr w:type="spellEnd"/>
                <w:r>
                  <w:t xml:space="preserve"> was central to the professionalization of European sociology, co-founding the </w:t>
                </w:r>
                <w:r w:rsidRPr="00FD3C12">
                  <w:rPr>
                    <w:rStyle w:val="st"/>
                    <w:i/>
                  </w:rPr>
                  <w:t xml:space="preserve">Deutsche </w:t>
                </w:r>
                <w:proofErr w:type="spellStart"/>
                <w:r w:rsidRPr="00FD3C12">
                  <w:rPr>
                    <w:rStyle w:val="st"/>
                    <w:i/>
                  </w:rPr>
                  <w:t>Gesellschaft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für</w:t>
                </w:r>
                <w:proofErr w:type="spellEnd"/>
                <w:r w:rsidRPr="00FD3C12">
                  <w:rPr>
                    <w:rStyle w:val="st"/>
                    <w:i/>
                  </w:rPr>
                  <w:t xml:space="preserve"> </w:t>
                </w:r>
                <w:proofErr w:type="spellStart"/>
                <w:r w:rsidRPr="00FD3C12">
                  <w:rPr>
                    <w:rStyle w:val="st"/>
                    <w:i/>
                  </w:rPr>
                  <w:t>Soziologie</w:t>
                </w:r>
                <w:proofErr w:type="spellEnd"/>
                <w:r w:rsidRPr="00FD3C12">
                  <w:t xml:space="preserve"> </w:t>
                </w:r>
                <w:r>
                  <w:t xml:space="preserve">(German Society for Sociology) in 1909, along with Max Weber and Georg </w:t>
                </w:r>
                <w:proofErr w:type="spellStart"/>
                <w:r>
                  <w:t>Simmel</w:t>
                </w:r>
                <w:proofErr w:type="spellEnd"/>
                <w:r>
                  <w:t xml:space="preserve"> (Adair-</w:t>
                </w:r>
                <w:proofErr w:type="spellStart"/>
                <w:r>
                  <w:t>Toteff</w:t>
                </w:r>
                <w:proofErr w:type="spellEnd"/>
                <w:r>
                  <w:t xml:space="preserve"> 2005). He was born in 1855 in rural Schleswig (present-day Germany) to a family of Lutheran pastors and cattle breeders; he died in urban Kiel, Germany, in 1936. He is best known for proposing that </w:t>
                </w:r>
                <w:proofErr w:type="spellStart"/>
                <w:r>
                  <w:rPr>
                    <w:i/>
                    <w:iCs/>
                  </w:rPr>
                  <w:t>Gemeinschaft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Pr="00F54782">
                  <w:rPr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</w:rPr>
                  <w:t>Gesellschaft</w:t>
                </w:r>
                <w:proofErr w:type="spellEnd"/>
                <w:r>
                  <w:t xml:space="preserve"> form a constitutive binary of modernity (</w:t>
                </w:r>
                <w:proofErr w:type="spellStart"/>
                <w:r>
                  <w:t>Tönnies</w:t>
                </w:r>
                <w:proofErr w:type="spellEnd"/>
                <w:r>
                  <w:t xml:space="preserve"> 1957).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(community) is an organic social form typified by village life historically and family life generally, where people are bound in mutual dependency, custom, and shared experience. In contrast,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(society) is an artificial social form where individuals enter and exit associations frequently and voluntarily; the city-dweller is famously </w:t>
                </w:r>
                <w:r>
                  <w:lastRenderedPageBreak/>
                  <w:t xml:space="preserve">freed from obligations of blood and tradition, which restrict and support the villager.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argued that such freedoms carry a cost to the city-dweller, who is prone to atomization and alienation. </w:t>
                </w:r>
                <w:proofErr w:type="spellStart"/>
                <w:r>
                  <w:t>Tönnies</w:t>
                </w:r>
                <w:proofErr w:type="spellEnd"/>
                <w:r>
                  <w:t xml:space="preserve">’ portrait of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served to highlight the shortcomings, even pathological attributes, of modern society (</w:t>
                </w:r>
                <w:proofErr w:type="spellStart"/>
                <w:r>
                  <w:t>Löwy</w:t>
                </w:r>
                <w:proofErr w:type="spellEnd"/>
                <w:r>
                  <w:t xml:space="preserve"> and Sayre 2001). </w:t>
                </w:r>
                <w:proofErr w:type="spellStart"/>
                <w:r>
                  <w:t>Tönnies</w:t>
                </w:r>
                <w:proofErr w:type="spellEnd"/>
                <w:r>
                  <w:t xml:space="preserve"> believed that the movement from </w:t>
                </w:r>
                <w:proofErr w:type="spellStart"/>
                <w:r>
                  <w:rPr>
                    <w:i/>
                  </w:rPr>
                  <w:t>Gemeinschaft</w:t>
                </w:r>
                <w:proofErr w:type="spellEnd"/>
                <w:r>
                  <w:t xml:space="preserve"> to </w:t>
                </w:r>
                <w:proofErr w:type="spellStart"/>
                <w:r>
                  <w:rPr>
                    <w:i/>
                  </w:rPr>
                  <w:t>Gesellschaft</w:t>
                </w:r>
                <w:proofErr w:type="spellEnd"/>
                <w:r>
                  <w:t xml:space="preserve"> was historically inevitable – the human values of village life were doomed to disappear. </w:t>
                </w:r>
              </w:p>
              <w:p w14:paraId="3E2E794A" w14:textId="77777777" w:rsidR="00DB60AE" w:rsidRDefault="00DB60AE" w:rsidP="00DB60AE"/>
              <w:p w14:paraId="17EFD16B" w14:textId="77777777" w:rsidR="00DD2939" w:rsidRDefault="00DD2939" w:rsidP="00DB60AE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6641BEED" w14:textId="77777777" w:rsidR="00DD2939" w:rsidRDefault="00DD2939" w:rsidP="00DB60AE">
                <w:proofErr w:type="spellStart"/>
                <w:r>
                  <w:t>Tönnies</w:t>
                </w:r>
                <w:proofErr w:type="spellEnd"/>
                <w:r>
                  <w:t xml:space="preserve">, F. (1957 [1887]) </w:t>
                </w:r>
                <w:r w:rsidRPr="001513B7">
                  <w:rPr>
                    <w:i/>
                  </w:rPr>
                  <w:t xml:space="preserve">Community and Society </w:t>
                </w:r>
                <w:r>
                  <w:rPr>
                    <w:i/>
                  </w:rPr>
                  <w:t>(</w:t>
                </w:r>
                <w:proofErr w:type="spellStart"/>
                <w:r w:rsidRPr="001513B7">
                  <w:rPr>
                    <w:i/>
                    <w:iCs/>
                  </w:rPr>
                  <w:t>Gemeinschaft</w:t>
                </w:r>
                <w:proofErr w:type="spellEnd"/>
                <w:r w:rsidRPr="001513B7">
                  <w:rPr>
                    <w:i/>
                    <w:iCs/>
                  </w:rPr>
                  <w:t xml:space="preserve"> und </w:t>
                </w:r>
                <w:proofErr w:type="spellStart"/>
                <w:r w:rsidRPr="001513B7">
                  <w:rPr>
                    <w:i/>
                    <w:iCs/>
                  </w:rPr>
                  <w:t>Gesellschaft</w:t>
                </w:r>
                <w:proofErr w:type="spellEnd"/>
                <w:r>
                  <w:rPr>
                    <w:i/>
                    <w:iCs/>
                  </w:rPr>
                  <w:t>)</w:t>
                </w:r>
                <w:r>
                  <w:rPr>
                    <w:iCs/>
                  </w:rPr>
                  <w:t xml:space="preserve">, ed. and trans. </w:t>
                </w:r>
                <w:r>
                  <w:t>C. P. Loomis, East Lansing: Michigan State University Press.</w:t>
                </w:r>
              </w:p>
              <w:p w14:paraId="034667C3" w14:textId="77777777" w:rsidR="00DD2939" w:rsidRDefault="00DD2939" w:rsidP="00DB60AE">
                <w:pPr>
                  <w:rPr>
                    <w:iCs/>
                  </w:rPr>
                </w:pPr>
                <w:r>
                  <w:rPr>
                    <w:iCs/>
                  </w:rPr>
                  <w:t xml:space="preserve">------ (1961 [1909]) </w:t>
                </w:r>
                <w:r w:rsidRPr="001B3C73">
                  <w:rPr>
                    <w:i/>
                    <w:iCs/>
                  </w:rPr>
                  <w:t>Custom: An Essay on Social Codes</w:t>
                </w:r>
                <w:r>
                  <w:rPr>
                    <w:iCs/>
                  </w:rPr>
                  <w:t xml:space="preserve">, trans. A. Farrell </w:t>
                </w:r>
                <w:proofErr w:type="spellStart"/>
                <w:r>
                  <w:rPr>
                    <w:iCs/>
                  </w:rPr>
                  <w:t>Borenstein</w:t>
                </w:r>
                <w:proofErr w:type="spellEnd"/>
                <w:r>
                  <w:rPr>
                    <w:iCs/>
                  </w:rPr>
                  <w:t xml:space="preserve">, New York: Free Press. </w:t>
                </w:r>
              </w:p>
              <w:p w14:paraId="3F075944" w14:textId="77777777" w:rsidR="00DD2939" w:rsidRDefault="00DD2939" w:rsidP="00DB60AE">
                <w:pPr>
                  <w:rPr>
                    <w:iCs/>
                  </w:rPr>
                </w:pPr>
                <w:r>
                  <w:rPr>
                    <w:iCs/>
                  </w:rPr>
                  <w:t xml:space="preserve">------ (1974) </w:t>
                </w:r>
                <w:r w:rsidRPr="00A869A6">
                  <w:rPr>
                    <w:i/>
                    <w:iCs/>
                  </w:rPr>
                  <w:t>On Social Ideas and Ideologies</w:t>
                </w:r>
                <w:r>
                  <w:rPr>
                    <w:iCs/>
                  </w:rPr>
                  <w:t>, trans. and ed. E. G. Jacoby, New York: Harper &amp; Row.</w:t>
                </w:r>
              </w:p>
              <w:p w14:paraId="17F84CBE" w14:textId="77777777" w:rsidR="003F0D73" w:rsidRDefault="003F0D73" w:rsidP="00C27FAB"/>
            </w:tc>
          </w:sdtContent>
        </w:sdt>
      </w:tr>
      <w:tr w:rsidR="003235A7" w14:paraId="5D362254" w14:textId="77777777" w:rsidTr="003235A7">
        <w:tc>
          <w:tcPr>
            <w:tcW w:w="9016" w:type="dxa"/>
          </w:tcPr>
          <w:p w14:paraId="6A7ED5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EE76C54811364FBED046E781EDD92E"/>
              </w:placeholder>
            </w:sdtPr>
            <w:sdtEndPr/>
            <w:sdtContent>
              <w:p w14:paraId="1EDB0ADB" w14:textId="77777777" w:rsidR="00DD2939" w:rsidRDefault="00235E74" w:rsidP="00DD2939">
                <w:sdt>
                  <w:sdtPr>
                    <w:id w:val="1653179539"/>
                    <w:citation/>
                  </w:sdtPr>
                  <w:sdtEndPr/>
                  <w:sdtContent>
                    <w:r w:rsidR="00DD2939">
                      <w:fldChar w:fldCharType="begin"/>
                    </w:r>
                    <w:r w:rsidR="00DD2939">
                      <w:rPr>
                        <w:lang w:val="en-US"/>
                      </w:rPr>
                      <w:instrText xml:space="preserve"> CITATION Ada05 \l 1033 </w:instrText>
                    </w:r>
                    <w:r w:rsidR="00DD2939">
                      <w:fldChar w:fldCharType="separate"/>
                    </w:r>
                    <w:r w:rsidR="00DD2939">
                      <w:rPr>
                        <w:noProof/>
                        <w:lang w:val="en-US"/>
                      </w:rPr>
                      <w:t xml:space="preserve"> (Adair-Toteff)</w:t>
                    </w:r>
                    <w:r w:rsidR="00DD2939">
                      <w:fldChar w:fldCharType="end"/>
                    </w:r>
                  </w:sdtContent>
                </w:sdt>
              </w:p>
              <w:p w14:paraId="543C40CF" w14:textId="77777777" w:rsidR="00DD2939" w:rsidRDefault="00235E74" w:rsidP="00DD2939">
                <w:sdt>
                  <w:sdtPr>
                    <w:id w:val="2063511138"/>
                    <w:citation/>
                  </w:sdtPr>
                  <w:sdtEndPr/>
                  <w:sdtContent>
                    <w:r w:rsidR="00DD2939">
                      <w:fldChar w:fldCharType="begin"/>
                    </w:r>
                    <w:r w:rsidR="00DD2939">
                      <w:rPr>
                        <w:lang w:val="en-US"/>
                      </w:rPr>
                      <w:instrText xml:space="preserve"> CITATION Lie88 \l 1033 </w:instrText>
                    </w:r>
                    <w:r w:rsidR="00DD2939">
                      <w:fldChar w:fldCharType="separate"/>
                    </w:r>
                    <w:r w:rsidR="00DD2939">
                      <w:rPr>
                        <w:noProof/>
                        <w:lang w:val="en-US"/>
                      </w:rPr>
                      <w:t>(Liebersohn)</w:t>
                    </w:r>
                    <w:r w:rsidR="00DD2939">
                      <w:fldChar w:fldCharType="end"/>
                    </w:r>
                  </w:sdtContent>
                </w:sdt>
              </w:p>
              <w:p w14:paraId="268F2975" w14:textId="77777777" w:rsidR="003235A7" w:rsidRDefault="00235E74" w:rsidP="00DB60AE">
                <w:sdt>
                  <w:sdtPr>
                    <w:id w:val="-1708865247"/>
                    <w:citation/>
                  </w:sdtPr>
                  <w:sdtEndPr/>
                  <w:sdtContent>
                    <w:r w:rsidR="00DD2939">
                      <w:fldChar w:fldCharType="begin"/>
                    </w:r>
                    <w:r w:rsidR="00DD2939">
                      <w:rPr>
                        <w:lang w:val="en-US"/>
                      </w:rPr>
                      <w:instrText xml:space="preserve"> CITATION Löw01 \l 1033 </w:instrText>
                    </w:r>
                    <w:r w:rsidR="00DD2939">
                      <w:fldChar w:fldCharType="separate"/>
                    </w:r>
                    <w:r w:rsidR="00DD2939">
                      <w:rPr>
                        <w:noProof/>
                        <w:lang w:val="en-US"/>
                      </w:rPr>
                      <w:t>(Löwy)</w:t>
                    </w:r>
                    <w:r w:rsidR="00DD2939">
                      <w:fldChar w:fldCharType="end"/>
                    </w:r>
                  </w:sdtContent>
                </w:sdt>
              </w:p>
            </w:sdtContent>
          </w:sdt>
        </w:tc>
      </w:tr>
    </w:tbl>
    <w:p w14:paraId="00CFCC8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64DE1" w14:textId="77777777" w:rsidR="00235E74" w:rsidRDefault="00235E74" w:rsidP="007A0D55">
      <w:pPr>
        <w:spacing w:after="0" w:line="240" w:lineRule="auto"/>
      </w:pPr>
      <w:r>
        <w:separator/>
      </w:r>
    </w:p>
  </w:endnote>
  <w:endnote w:type="continuationSeparator" w:id="0">
    <w:p w14:paraId="33297867" w14:textId="77777777" w:rsidR="00235E74" w:rsidRDefault="00235E7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1B6DC" w14:textId="77777777" w:rsidR="00235E74" w:rsidRDefault="00235E74" w:rsidP="007A0D55">
      <w:pPr>
        <w:spacing w:after="0" w:line="240" w:lineRule="auto"/>
      </w:pPr>
      <w:r>
        <w:separator/>
      </w:r>
    </w:p>
  </w:footnote>
  <w:footnote w:type="continuationSeparator" w:id="0">
    <w:p w14:paraId="73F201D5" w14:textId="77777777" w:rsidR="00235E74" w:rsidRDefault="00235E7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6966B" w14:textId="77777777" w:rsidR="00DD2939" w:rsidRDefault="00DD29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7569C6" w14:textId="77777777" w:rsidR="00DD2939" w:rsidRDefault="00DD29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1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5E74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2A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60AE"/>
    <w:rsid w:val="00DC6B48"/>
    <w:rsid w:val="00DD2939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3E5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DB2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2A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12"/>
    <w:rPr>
      <w:rFonts w:ascii="Lucida Grande" w:hAnsi="Lucida Grande" w:cs="Lucida Grande"/>
      <w:sz w:val="18"/>
      <w:szCs w:val="18"/>
    </w:rPr>
  </w:style>
  <w:style w:type="character" w:customStyle="1" w:styleId="st">
    <w:name w:val="st"/>
    <w:rsid w:val="00DD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33205F629959468A5D2C4093B18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5D72-32BB-604E-90A0-7D4BF4CF4D3C}"/>
      </w:docPartPr>
      <w:docPartBody>
        <w:p w:rsidR="00462AA3" w:rsidRDefault="00FC764B">
          <w:pPr>
            <w:pStyle w:val="E233205F629959468A5D2C4093B1881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EC6C7AE46FBF47AD87A4513E67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7B4F-4B36-C945-80EE-C6C64BD6B9D9}"/>
      </w:docPartPr>
      <w:docPartBody>
        <w:p w:rsidR="00462AA3" w:rsidRDefault="00FC764B">
          <w:pPr>
            <w:pStyle w:val="22EC6C7AE46FBF47AD87A4513E673AF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751F060080D0D4B8DE80F950C1C8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4E95D-EC21-1640-81DD-1EE1BC7E0519}"/>
      </w:docPartPr>
      <w:docPartBody>
        <w:p w:rsidR="00462AA3" w:rsidRDefault="00FC764B">
          <w:pPr>
            <w:pStyle w:val="8751F060080D0D4B8DE80F950C1C86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F7D41FFB60E040886B81AA3605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9777-01A2-C04F-9077-08B98971DAE1}"/>
      </w:docPartPr>
      <w:docPartBody>
        <w:p w:rsidR="00462AA3" w:rsidRDefault="00FC764B">
          <w:pPr>
            <w:pStyle w:val="47F7D41FFB60E040886B81AA3605C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D378131FE0E54AA0CABDC4703D4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6ACE3-8B7B-724C-8B0F-B7E7BF7CC6A4}"/>
      </w:docPartPr>
      <w:docPartBody>
        <w:p w:rsidR="00462AA3" w:rsidRDefault="00FC764B">
          <w:pPr>
            <w:pStyle w:val="FAD378131FE0E54AA0CABDC4703D42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A9B8DA062C2D46834409C88A62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1BA7-1EE2-C441-8B68-31BF6C4EA642}"/>
      </w:docPartPr>
      <w:docPartBody>
        <w:p w:rsidR="00462AA3" w:rsidRDefault="00FC764B">
          <w:pPr>
            <w:pStyle w:val="E5A9B8DA062C2D46834409C88A626D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EF9AE8915EF245859519C82C6B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F1664-F3CA-D746-9411-C2771C4B1C39}"/>
      </w:docPartPr>
      <w:docPartBody>
        <w:p w:rsidR="00462AA3" w:rsidRDefault="00FC764B">
          <w:pPr>
            <w:pStyle w:val="39EF9AE8915EF245859519C82C6B797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633376AB870C4BB2F191886866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800B-329D-3B40-A7E6-123394E77D6A}"/>
      </w:docPartPr>
      <w:docPartBody>
        <w:p w:rsidR="00462AA3" w:rsidRDefault="00FC764B">
          <w:pPr>
            <w:pStyle w:val="5E633376AB870C4BB2F191886866951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28F2F5B6DD074F85854DA2912B3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797F-72B2-CD48-A4FF-D387BF58957F}"/>
      </w:docPartPr>
      <w:docPartBody>
        <w:p w:rsidR="00462AA3" w:rsidRDefault="00FC764B">
          <w:pPr>
            <w:pStyle w:val="DF28F2F5B6DD074F85854DA2912B3E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46A39FBB447F040A5A861A13EFC2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A54A-8467-0A49-9232-B727E90C326E}"/>
      </w:docPartPr>
      <w:docPartBody>
        <w:p w:rsidR="00462AA3" w:rsidRDefault="00FC764B">
          <w:pPr>
            <w:pStyle w:val="246A39FBB447F040A5A861A13EFC28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EE76C54811364FBED046E781EDD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F632-E6EF-5044-99D9-E6BCC3712B41}"/>
      </w:docPartPr>
      <w:docPartBody>
        <w:p w:rsidR="00462AA3" w:rsidRDefault="00FC764B">
          <w:pPr>
            <w:pStyle w:val="2DEE76C54811364FBED046E781EDD92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4EA420DE4F37744B5DDDFB96F02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67CF7-A438-F545-A77F-AF7904C01C7A}"/>
      </w:docPartPr>
      <w:docPartBody>
        <w:p w:rsidR="00000000" w:rsidRDefault="00462AA3" w:rsidP="00462AA3">
          <w:pPr>
            <w:pStyle w:val="74EA420DE4F37744B5DDDFB96F02C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A88D998C96A42A4B4AD3FD6230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18CE-4126-1641-81E6-4C7F9265428C}"/>
      </w:docPartPr>
      <w:docPartBody>
        <w:p w:rsidR="00000000" w:rsidRDefault="00462AA3" w:rsidP="00462AA3">
          <w:pPr>
            <w:pStyle w:val="33EA88D998C96A42A4B4AD3FD62307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A3"/>
    <w:rsid w:val="00462AA3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AA3"/>
    <w:rPr>
      <w:color w:val="808080"/>
    </w:rPr>
  </w:style>
  <w:style w:type="paragraph" w:customStyle="1" w:styleId="E233205F629959468A5D2C4093B1881B">
    <w:name w:val="E233205F629959468A5D2C4093B1881B"/>
  </w:style>
  <w:style w:type="paragraph" w:customStyle="1" w:styleId="22EC6C7AE46FBF47AD87A4513E673AF3">
    <w:name w:val="22EC6C7AE46FBF47AD87A4513E673AF3"/>
  </w:style>
  <w:style w:type="paragraph" w:customStyle="1" w:styleId="8751F060080D0D4B8DE80F950C1C8682">
    <w:name w:val="8751F060080D0D4B8DE80F950C1C8682"/>
  </w:style>
  <w:style w:type="paragraph" w:customStyle="1" w:styleId="47F7D41FFB60E040886B81AA3605CB90">
    <w:name w:val="47F7D41FFB60E040886B81AA3605CB90"/>
  </w:style>
  <w:style w:type="paragraph" w:customStyle="1" w:styleId="FAD378131FE0E54AA0CABDC4703D4283">
    <w:name w:val="FAD378131FE0E54AA0CABDC4703D4283"/>
  </w:style>
  <w:style w:type="paragraph" w:customStyle="1" w:styleId="E5A9B8DA062C2D46834409C88A626D1E">
    <w:name w:val="E5A9B8DA062C2D46834409C88A626D1E"/>
  </w:style>
  <w:style w:type="paragraph" w:customStyle="1" w:styleId="39EF9AE8915EF245859519C82C6B7979">
    <w:name w:val="39EF9AE8915EF245859519C82C6B7979"/>
  </w:style>
  <w:style w:type="paragraph" w:customStyle="1" w:styleId="5E633376AB870C4BB2F191886866951B">
    <w:name w:val="5E633376AB870C4BB2F191886866951B"/>
  </w:style>
  <w:style w:type="paragraph" w:customStyle="1" w:styleId="DF28F2F5B6DD074F85854DA2912B3E7D">
    <w:name w:val="DF28F2F5B6DD074F85854DA2912B3E7D"/>
  </w:style>
  <w:style w:type="paragraph" w:customStyle="1" w:styleId="246A39FBB447F040A5A861A13EFC28B1">
    <w:name w:val="246A39FBB447F040A5A861A13EFC28B1"/>
  </w:style>
  <w:style w:type="paragraph" w:customStyle="1" w:styleId="2DEE76C54811364FBED046E781EDD92E">
    <w:name w:val="2DEE76C54811364FBED046E781EDD92E"/>
  </w:style>
  <w:style w:type="paragraph" w:customStyle="1" w:styleId="756F151B0A89A34099F48A229DE7C31E">
    <w:name w:val="756F151B0A89A34099F48A229DE7C31E"/>
    <w:rsid w:val="00462AA3"/>
    <w:rPr>
      <w:lang w:val="en-US" w:eastAsia="zh-CN"/>
    </w:rPr>
  </w:style>
  <w:style w:type="paragraph" w:customStyle="1" w:styleId="88C29763A87CA343975EFC9161D52867">
    <w:name w:val="88C29763A87CA343975EFC9161D52867"/>
    <w:rsid w:val="00462AA3"/>
    <w:rPr>
      <w:lang w:val="en-US" w:eastAsia="zh-CN"/>
    </w:rPr>
  </w:style>
  <w:style w:type="paragraph" w:customStyle="1" w:styleId="B0351451D9457A4B8375572FA942601E">
    <w:name w:val="B0351451D9457A4B8375572FA942601E"/>
    <w:rsid w:val="00462AA3"/>
    <w:rPr>
      <w:lang w:val="en-US" w:eastAsia="zh-CN"/>
    </w:rPr>
  </w:style>
  <w:style w:type="paragraph" w:customStyle="1" w:styleId="43CD0FBCE4B75442BA6E102D15BBD59D">
    <w:name w:val="43CD0FBCE4B75442BA6E102D15BBD59D"/>
    <w:rsid w:val="00462AA3"/>
    <w:rPr>
      <w:lang w:val="en-US" w:eastAsia="zh-CN"/>
    </w:rPr>
  </w:style>
  <w:style w:type="paragraph" w:customStyle="1" w:styleId="74EA420DE4F37744B5DDDFB96F02C9A1">
    <w:name w:val="74EA420DE4F37744B5DDDFB96F02C9A1"/>
    <w:rsid w:val="00462AA3"/>
    <w:rPr>
      <w:lang w:val="en-US" w:eastAsia="zh-CN"/>
    </w:rPr>
  </w:style>
  <w:style w:type="paragraph" w:customStyle="1" w:styleId="33EA88D998C96A42A4B4AD3FD62307A2">
    <w:name w:val="33EA88D998C96A42A4B4AD3FD62307A2"/>
    <w:rsid w:val="00462AA3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Ada05</b:Tag>
    <b:SourceType>Book</b:SourceType>
    <b:Guid>{4C52B05B-AA80-4347-BD13-B3719AACEC90}</b:Guid>
    <b:Author>
      <b:Author>
        <b:NameList>
          <b:Person>
            <b:Last>Adair-Toteff</b:Last>
            <b:First>Christopher</b:First>
          </b:Person>
        </b:NameList>
      </b:Author>
    </b:Author>
    <b:Title>Sociological Beginnings: The First Conference of the German Society for Sociology</b:Title>
    <b:Year>2005</b:Year>
    <b:City>Liverpool</b:City>
    <b:Publisher>Liverpool UP</b:Publisher>
    <b:RefOrder>1</b:RefOrder>
  </b:Source>
  <b:Source>
    <b:Tag>Lie88</b:Tag>
    <b:SourceType>Book</b:SourceType>
    <b:Guid>{3AF2C85D-0EBF-3C42-B602-7A6049AAC58C}</b:Guid>
    <b:Author>
      <b:Author>
        <b:NameList>
          <b:Person>
            <b:Last>Liebersohn</b:Last>
            <b:First>Harry</b:First>
          </b:Person>
        </b:NameList>
      </b:Author>
    </b:Author>
    <b:Title>Fate and Utopia and German Sociology, 1870–1923</b:Title>
    <b:City>Cambridge</b:City>
    <b:Publisher>MIT Press</b:Publisher>
    <b:Year>1988</b:Year>
    <b:RefOrder>2</b:RefOrder>
  </b:Source>
  <b:Source>
    <b:Tag>Löw01</b:Tag>
    <b:SourceType>Book</b:SourceType>
    <b:Guid>{4F25EF40-F969-2247-8032-B69834F33727}</b:Guid>
    <b:Author>
      <b:Author>
        <b:NameList>
          <b:Person>
            <b:Last>Löwy</b:Last>
            <b:First>Michael</b:First>
            <b:Middle>and Sayre, Robert</b:Middle>
          </b:Person>
        </b:NameList>
      </b:Author>
      <b:Translator>
        <b:NameList>
          <b:Person>
            <b:Last>Porter</b:Last>
            <b:First>C.</b:First>
          </b:Person>
        </b:NameList>
      </b:Translator>
    </b:Author>
    <b:Title>Révolte et mélancolie: le romantism à contre-courant de la modernité [Romanticism Against the Tide of Modernity]</b:Title>
    <b:City>Durham</b:City>
    <b:Publisher>Duke UP</b:Publisher>
    <b:Year>2001</b:Year>
    <b:RefOrder>3</b:RefOrder>
  </b:Source>
</b:Sources>
</file>

<file path=customXml/itemProps1.xml><?xml version="1.0" encoding="utf-8"?>
<ds:datastoreItem xmlns:ds="http://schemas.openxmlformats.org/officeDocument/2006/customXml" ds:itemID="{07805DBE-E006-DF43-B886-00A6D06E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9</TotalTime>
  <Pages>2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2016-01-23T01:05:00Z</dcterms:created>
  <dcterms:modified xsi:type="dcterms:W3CDTF">2016-02-28T08:01:00Z</dcterms:modified>
</cp:coreProperties>
</file>