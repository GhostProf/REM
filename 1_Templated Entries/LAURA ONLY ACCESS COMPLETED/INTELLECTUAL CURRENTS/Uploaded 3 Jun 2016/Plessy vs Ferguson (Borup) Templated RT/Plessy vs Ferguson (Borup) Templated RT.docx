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40440" w:rsidRPr="00B40440" w:rsidTr="00B40440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B40440" w:rsidRDefault="00B574C9" w:rsidP="00B4044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40440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B40440" w:rsidRDefault="00B574C9" w:rsidP="00B4044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40440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B40440" w:rsidRDefault="008F2620" w:rsidP="008F2620">
            <w:pPr>
              <w:spacing w:after="0" w:line="240" w:lineRule="auto"/>
            </w:pPr>
            <w:r>
              <w:rPr>
                <w:rStyle w:val="PlaceholderText"/>
              </w:rPr>
              <w:t>Whitney</w:t>
            </w:r>
          </w:p>
        </w:tc>
        <w:tc>
          <w:tcPr>
            <w:tcW w:w="2551" w:type="dxa"/>
            <w:shd w:val="clear" w:color="auto" w:fill="auto"/>
          </w:tcPr>
          <w:p w:rsidR="00B574C9" w:rsidRPr="00B40440" w:rsidRDefault="00B574C9" w:rsidP="00B40440">
            <w:pPr>
              <w:spacing w:after="0" w:line="240" w:lineRule="auto"/>
            </w:pPr>
            <w:r w:rsidRPr="00B40440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B40440" w:rsidRDefault="008F2620" w:rsidP="00B40440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Borup</w:t>
            </w:r>
            <w:proofErr w:type="spellEnd"/>
          </w:p>
        </w:tc>
      </w:tr>
      <w:tr w:rsidR="00B40440" w:rsidRPr="00B40440" w:rsidTr="00B4044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40440" w:rsidRDefault="00B574C9" w:rsidP="00B40440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40440" w:rsidRDefault="00B574C9" w:rsidP="00B40440">
            <w:pPr>
              <w:spacing w:after="0" w:line="240" w:lineRule="auto"/>
            </w:pPr>
            <w:r w:rsidRPr="00B40440">
              <w:rPr>
                <w:rStyle w:val="PlaceholderText"/>
              </w:rPr>
              <w:t>[Enter your biography]</w:t>
            </w:r>
          </w:p>
        </w:tc>
      </w:tr>
      <w:tr w:rsidR="00B40440" w:rsidRPr="00B40440" w:rsidTr="00B40440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B40440" w:rsidRDefault="00B574C9" w:rsidP="00B40440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B40440" w:rsidRDefault="008F2620" w:rsidP="00B40440">
            <w:pPr>
              <w:spacing w:after="0" w:line="240" w:lineRule="auto"/>
            </w:pPr>
            <w:r>
              <w:t>University of Utah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B40440" w:rsidRPr="00B40440" w:rsidTr="00B40440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B40440" w:rsidRDefault="00244BB0" w:rsidP="00B40440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B40440">
              <w:rPr>
                <w:b/>
                <w:color w:val="FFFFFF"/>
              </w:rPr>
              <w:t>Your article</w:t>
            </w:r>
          </w:p>
        </w:tc>
      </w:tr>
      <w:tr w:rsidR="003F0D73" w:rsidRPr="00B40440" w:rsidTr="00B4044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B40440" w:rsidRDefault="008F2620" w:rsidP="00B40440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Plessy vs. Ferguson</w:t>
            </w:r>
          </w:p>
        </w:tc>
      </w:tr>
      <w:tr w:rsidR="00464699" w:rsidRPr="00B40440" w:rsidTr="00B4044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B40440" w:rsidRDefault="00464699" w:rsidP="00B40440">
            <w:pPr>
              <w:spacing w:after="0" w:line="240" w:lineRule="auto"/>
            </w:pPr>
            <w:r w:rsidRPr="00B40440">
              <w:rPr>
                <w:rStyle w:val="PlaceholderText"/>
                <w:b/>
              </w:rPr>
              <w:t xml:space="preserve">[Enter any </w:t>
            </w:r>
            <w:r w:rsidRPr="00B40440">
              <w:rPr>
                <w:rStyle w:val="PlaceholderText"/>
                <w:b/>
                <w:i/>
              </w:rPr>
              <w:t>variant forms</w:t>
            </w:r>
            <w:r w:rsidRPr="00B40440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B40440" w:rsidTr="00B4044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B40440" w:rsidRDefault="008F2620" w:rsidP="00B40440">
            <w:pPr>
              <w:spacing w:after="0" w:line="240" w:lineRule="auto"/>
            </w:pPr>
            <w:r>
              <w:rPr>
                <w:i/>
              </w:rPr>
              <w:t>Plessy v. Ferguson</w:t>
            </w:r>
            <w:r>
              <w:t xml:space="preserve"> is a legal decision made by the United States Supreme Court upho</w:t>
            </w:r>
            <w:r w:rsidR="00D21774">
              <w:t>lding the constitutionality of ‘separate but equal’</w:t>
            </w:r>
            <w:r>
              <w:t xml:space="preserve"> laws popular in the post-Civil War South. In June 1892 Homer Plessy, a man with one-eighth African blood, was arre</w:t>
            </w:r>
            <w:r w:rsidR="00D21774">
              <w:t>sted for violating Louisiana’s ‘equal but separate’</w:t>
            </w:r>
            <w:r>
              <w:t xml:space="preserve"> clause when he sat in a railway car designated for white passengers. Louisiana district court judge, Justice John Howard Ferguson upheld the arrest, claiming a state had the legal power to regulate railroads operating within its borders.</w:t>
            </w:r>
          </w:p>
        </w:tc>
      </w:tr>
      <w:tr w:rsidR="003F0D73" w:rsidRPr="00B40440" w:rsidTr="00B40440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D21774" w:rsidRDefault="008F2620" w:rsidP="00D21774">
            <w:pPr>
              <w:spacing w:after="0" w:line="240" w:lineRule="auto"/>
              <w:jc w:val="both"/>
            </w:pPr>
            <w:r>
              <w:rPr>
                <w:i/>
              </w:rPr>
              <w:t>Plessy v. Ferguson</w:t>
            </w:r>
            <w:r>
              <w:t xml:space="preserve"> is a legal decision made by the United States Supreme Court upho</w:t>
            </w:r>
            <w:r w:rsidR="00D21774">
              <w:t>lding the constitutionality of ‘separate but equal’</w:t>
            </w:r>
            <w:r>
              <w:t xml:space="preserve"> laws popular in the post-Civil War South. In June 1892 Homer Plessy, a man with one-eighth African blood, was arre</w:t>
            </w:r>
            <w:r w:rsidR="00D21774">
              <w:t>sted for violating Louisiana’s ‘equal but separate’</w:t>
            </w:r>
            <w:r>
              <w:t xml:space="preserve"> clause when he sat in a railway car designated for white passengers. Louisiana district court judge, Justice John Howard Ferguson upheld the arrest, claiming a state had the legal power to regulate railroads operating within its borders. Plessy’s lawyer, Albion </w:t>
            </w:r>
            <w:proofErr w:type="spellStart"/>
            <w:r>
              <w:t>Winegar</w:t>
            </w:r>
            <w:proofErr w:type="spellEnd"/>
            <w:r>
              <w:t xml:space="preserve"> </w:t>
            </w:r>
            <w:proofErr w:type="spellStart"/>
            <w:r>
              <w:t>Tourgée</w:t>
            </w:r>
            <w:proofErr w:type="spellEnd"/>
            <w:r>
              <w:t>, claimed that such separate but equal laws violated the 13</w:t>
            </w:r>
            <w:r w:rsidRPr="00597C5B">
              <w:rPr>
                <w:vertAlign w:val="superscript"/>
              </w:rPr>
              <w:t>th</w:t>
            </w:r>
            <w:r>
              <w:t xml:space="preserve"> and 14</w:t>
            </w:r>
            <w:r w:rsidRPr="00597C5B">
              <w:rPr>
                <w:vertAlign w:val="superscript"/>
              </w:rPr>
              <w:t>th</w:t>
            </w:r>
            <w:r>
              <w:t xml:space="preserve"> amendments. On May 18, 1896 the Supreme Court decided that enforced segregation laws were constitutional and subject t</w:t>
            </w:r>
            <w:r w:rsidR="00D21774">
              <w:t>o the discretion of the state.</w:t>
            </w:r>
          </w:p>
          <w:p w:rsidR="00D21774" w:rsidRDefault="00D21774" w:rsidP="00D21774">
            <w:pPr>
              <w:spacing w:after="0" w:line="240" w:lineRule="auto"/>
              <w:jc w:val="both"/>
              <w:rPr>
                <w:i/>
              </w:rPr>
            </w:pPr>
          </w:p>
          <w:p w:rsidR="003F0D73" w:rsidRPr="00B40440" w:rsidRDefault="008F2620" w:rsidP="00D21774">
            <w:pPr>
              <w:spacing w:after="0" w:line="240" w:lineRule="auto"/>
              <w:jc w:val="both"/>
            </w:pPr>
            <w:r>
              <w:rPr>
                <w:i/>
              </w:rPr>
              <w:t>Plessy v. Ferguson</w:t>
            </w:r>
            <w:r>
              <w:t xml:space="preserve"> created precedent for a set of enforced segregation laws that regulated the lives of blacks and whites in the South throughout the first half of the 20</w:t>
            </w:r>
            <w:r w:rsidRPr="00597C5B">
              <w:rPr>
                <w:vertAlign w:val="superscript"/>
              </w:rPr>
              <w:t>th</w:t>
            </w:r>
            <w:r>
              <w:t xml:space="preserve"> century. The ruling played a role in the formation of the NAACP (National Association for the Advancement of </w:t>
            </w:r>
            <w:proofErr w:type="spellStart"/>
            <w:r>
              <w:t>Colored</w:t>
            </w:r>
            <w:proofErr w:type="spellEnd"/>
            <w:r>
              <w:t xml:space="preserve"> People), which focused on overturning legally mandated segregation in the United States. In 1954 the Supreme Court overturned the results of </w:t>
            </w:r>
            <w:r>
              <w:rPr>
                <w:i/>
              </w:rPr>
              <w:t>Plessy v. Ferguson</w:t>
            </w:r>
            <w:r>
              <w:t xml:space="preserve"> in </w:t>
            </w:r>
            <w:r>
              <w:rPr>
                <w:i/>
              </w:rPr>
              <w:t>Brown v. Board of Education</w:t>
            </w:r>
            <w:r>
              <w:t>.</w:t>
            </w:r>
          </w:p>
        </w:tc>
      </w:tr>
      <w:tr w:rsidR="003235A7" w:rsidRPr="00B40440" w:rsidTr="00B40440">
        <w:tc>
          <w:tcPr>
            <w:tcW w:w="9016" w:type="dxa"/>
            <w:shd w:val="clear" w:color="auto" w:fill="auto"/>
          </w:tcPr>
          <w:p w:rsidR="003235A7" w:rsidRPr="00B40440" w:rsidRDefault="003235A7" w:rsidP="00B40440">
            <w:pPr>
              <w:spacing w:after="0" w:line="240" w:lineRule="auto"/>
            </w:pPr>
            <w:r w:rsidRPr="00B40440">
              <w:rPr>
                <w:u w:val="single"/>
              </w:rPr>
              <w:t>Further reading</w:t>
            </w:r>
            <w:r w:rsidRPr="00B40440">
              <w:t>:</w:t>
            </w:r>
          </w:p>
          <w:p w:rsidR="003235A7" w:rsidRPr="00B40440" w:rsidRDefault="000D3388" w:rsidP="000D3388">
            <w:pPr>
              <w:spacing w:after="0" w:line="240" w:lineRule="auto"/>
            </w:pPr>
            <w:bookmarkStart w:id="0" w:name="_GoBack"/>
            <w:bookmarkEnd w:id="0"/>
            <w:r w:rsidRPr="000D3388">
              <w:rPr>
                <w:noProof/>
                <w:lang w:val="en-CA"/>
              </w:rPr>
              <w:t>(Thomas)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DC6" w:rsidRDefault="00AA5DC6" w:rsidP="007A0D55">
      <w:pPr>
        <w:spacing w:after="0" w:line="240" w:lineRule="auto"/>
      </w:pPr>
      <w:r>
        <w:separator/>
      </w:r>
    </w:p>
  </w:endnote>
  <w:endnote w:type="continuationSeparator" w:id="0">
    <w:p w:rsidR="00AA5DC6" w:rsidRDefault="00AA5DC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DC6" w:rsidRDefault="00AA5DC6" w:rsidP="007A0D55">
      <w:pPr>
        <w:spacing w:after="0" w:line="240" w:lineRule="auto"/>
      </w:pPr>
      <w:r>
        <w:separator/>
      </w:r>
    </w:p>
  </w:footnote>
  <w:footnote w:type="continuationSeparator" w:id="0">
    <w:p w:rsidR="00AA5DC6" w:rsidRDefault="00AA5DC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B40440">
      <w:rPr>
        <w:b/>
        <w:color w:val="7F7F7F"/>
      </w:rPr>
      <w:t>Taylor &amp; Francis</w:t>
    </w:r>
    <w:r w:rsidRPr="00B40440">
      <w:rPr>
        <w:color w:val="7F7F7F"/>
      </w:rPr>
      <w:t xml:space="preserve"> – </w:t>
    </w:r>
    <w:proofErr w:type="spellStart"/>
    <w:r w:rsidRPr="00B40440">
      <w:rPr>
        <w:i/>
        <w:color w:val="7F7F7F"/>
      </w:rPr>
      <w:t>Encyclopedia</w:t>
    </w:r>
    <w:proofErr w:type="spellEnd"/>
    <w:r w:rsidRPr="00B40440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40"/>
    <w:rsid w:val="00032559"/>
    <w:rsid w:val="00052040"/>
    <w:rsid w:val="000B25AE"/>
    <w:rsid w:val="000B55AB"/>
    <w:rsid w:val="000D24DC"/>
    <w:rsid w:val="000D338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2620"/>
    <w:rsid w:val="00922950"/>
    <w:rsid w:val="009A7264"/>
    <w:rsid w:val="009D1606"/>
    <w:rsid w:val="009E18A1"/>
    <w:rsid w:val="009E73D7"/>
    <w:rsid w:val="00A27D2C"/>
    <w:rsid w:val="00A76FD9"/>
    <w:rsid w:val="00AA5DC6"/>
    <w:rsid w:val="00AB436D"/>
    <w:rsid w:val="00AD2F24"/>
    <w:rsid w:val="00AD4844"/>
    <w:rsid w:val="00B219AE"/>
    <w:rsid w:val="00B33145"/>
    <w:rsid w:val="00B40440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1774"/>
    <w:rsid w:val="00D656DA"/>
    <w:rsid w:val="00D83300"/>
    <w:rsid w:val="00DC6B48"/>
    <w:rsid w:val="00DE5069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84F43-CAE5-49F1-987E-5BBBEFC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Tho97</b:Tag>
    <b:SourceType>Book</b:SourceType>
    <b:Guid>{B5AD7A8F-DF28-4E43-AEE9-899D19206A06}</b:Guid>
    <b:Author>
      <b:Author>
        <b:NameList>
          <b:Person>
            <b:Last>Thomas</b:Last>
            <b:First>Brook</b:First>
          </b:Person>
        </b:NameList>
      </b:Author>
    </b:Author>
    <b:Title>Plessy vs. Ferguson: A Brief History with Documents</b:Title>
    <b:Year>1997</b:Year>
    <b:City>Boston</b:City>
    <b:Publisher>Bedford Books</b:Publisher>
    <b:RefOrder>1</b:RefOrder>
  </b:Source>
</b:Sources>
</file>

<file path=customXml/itemProps1.xml><?xml version="1.0" encoding="utf-8"?>
<ds:datastoreItem xmlns:ds="http://schemas.openxmlformats.org/officeDocument/2006/customXml" ds:itemID="{EE33D929-AAEA-4D26-B4E0-E5DE476C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2016-03-13T08:27:00Z</dcterms:created>
  <dcterms:modified xsi:type="dcterms:W3CDTF">2016-03-13T08:40:00Z</dcterms:modified>
</cp:coreProperties>
</file>