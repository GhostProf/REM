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2D1B335" w14:textId="77777777" w:rsidTr="00922950">
        <w:tc>
          <w:tcPr>
            <w:tcW w:w="491" w:type="dxa"/>
            <w:vMerge w:val="restart"/>
            <w:shd w:val="clear" w:color="auto" w:fill="A6A6A6" w:themeFill="background1" w:themeFillShade="A6"/>
            <w:textDirection w:val="btLr"/>
          </w:tcPr>
          <w:p w14:paraId="304A15FF"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C832521FC0897D4DA6B40A76018C4C43"/>
            </w:placeholder>
            <w:showingPlcHdr/>
            <w:dropDownList>
              <w:listItem w:displayText="Dr." w:value="Dr."/>
              <w:listItem w:displayText="Prof." w:value="Prof."/>
            </w:dropDownList>
          </w:sdtPr>
          <w:sdtEndPr/>
          <w:sdtContent>
            <w:tc>
              <w:tcPr>
                <w:tcW w:w="1259" w:type="dxa"/>
              </w:tcPr>
              <w:p w14:paraId="253AA3D8"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CF87A706F1C8394BA879D07817613FF8"/>
            </w:placeholder>
            <w:text/>
          </w:sdtPr>
          <w:sdtEndPr/>
          <w:sdtContent>
            <w:tc>
              <w:tcPr>
                <w:tcW w:w="2073" w:type="dxa"/>
              </w:tcPr>
              <w:p w14:paraId="55AC4A08" w14:textId="77777777" w:rsidR="00B574C9" w:rsidRDefault="00BE3AE5" w:rsidP="00BE3AE5">
                <w:r>
                  <w:t>Lisa</w:t>
                </w:r>
              </w:p>
            </w:tc>
          </w:sdtContent>
        </w:sdt>
        <w:sdt>
          <w:sdtPr>
            <w:alias w:val="Middle name"/>
            <w:tag w:val="authorMiddleName"/>
            <w:id w:val="-2076034781"/>
            <w:placeholder>
              <w:docPart w:val="76FB47791817A14F95CD32CEBB152227"/>
            </w:placeholder>
            <w:showingPlcHdr/>
            <w:text/>
          </w:sdtPr>
          <w:sdtEndPr/>
          <w:sdtContent>
            <w:tc>
              <w:tcPr>
                <w:tcW w:w="2551" w:type="dxa"/>
              </w:tcPr>
              <w:p w14:paraId="4DA0EBB6" w14:textId="77777777" w:rsidR="00B574C9" w:rsidRDefault="00B574C9" w:rsidP="00922950">
                <w:r>
                  <w:rPr>
                    <w:rStyle w:val="PlaceholderText"/>
                  </w:rPr>
                  <w:t>[Middle name]</w:t>
                </w:r>
              </w:p>
            </w:tc>
          </w:sdtContent>
        </w:sdt>
        <w:sdt>
          <w:sdtPr>
            <w:alias w:val="Last name"/>
            <w:tag w:val="authorLastName"/>
            <w:id w:val="-1088529830"/>
            <w:placeholder>
              <w:docPart w:val="DBC2AB5EEF7B2E4190F12D8E24496045"/>
            </w:placeholder>
            <w:text/>
          </w:sdtPr>
          <w:sdtEndPr/>
          <w:sdtContent>
            <w:tc>
              <w:tcPr>
                <w:tcW w:w="2642" w:type="dxa"/>
              </w:tcPr>
              <w:p w14:paraId="317F7C56" w14:textId="77777777" w:rsidR="00B574C9" w:rsidRDefault="00BE3AE5" w:rsidP="00BE3AE5">
                <w:proofErr w:type="spellStart"/>
                <w:r>
                  <w:t>Weihman</w:t>
                </w:r>
                <w:proofErr w:type="spellEnd"/>
              </w:p>
            </w:tc>
          </w:sdtContent>
        </w:sdt>
      </w:tr>
      <w:tr w:rsidR="00B574C9" w14:paraId="3EA22CCE" w14:textId="77777777" w:rsidTr="001A6A06">
        <w:trPr>
          <w:trHeight w:val="986"/>
        </w:trPr>
        <w:tc>
          <w:tcPr>
            <w:tcW w:w="491" w:type="dxa"/>
            <w:vMerge/>
            <w:shd w:val="clear" w:color="auto" w:fill="A6A6A6" w:themeFill="background1" w:themeFillShade="A6"/>
          </w:tcPr>
          <w:p w14:paraId="41D4A210" w14:textId="77777777" w:rsidR="00B574C9" w:rsidRPr="001A6A06" w:rsidRDefault="00B574C9" w:rsidP="00CF1542">
            <w:pPr>
              <w:jc w:val="center"/>
              <w:rPr>
                <w:b/>
                <w:color w:val="FFFFFF" w:themeColor="background1"/>
              </w:rPr>
            </w:pPr>
          </w:p>
        </w:tc>
        <w:sdt>
          <w:sdtPr>
            <w:alias w:val="Biography"/>
            <w:tag w:val="authorBiography"/>
            <w:id w:val="938807824"/>
            <w:placeholder>
              <w:docPart w:val="B391A3714161C04585786AEEE33DF4D8"/>
            </w:placeholder>
            <w:showingPlcHdr/>
          </w:sdtPr>
          <w:sdtEndPr/>
          <w:sdtContent>
            <w:tc>
              <w:tcPr>
                <w:tcW w:w="8525" w:type="dxa"/>
                <w:gridSpan w:val="4"/>
              </w:tcPr>
              <w:p w14:paraId="155A274B" w14:textId="77777777" w:rsidR="00B574C9" w:rsidRDefault="00B574C9" w:rsidP="00922950">
                <w:r>
                  <w:rPr>
                    <w:rStyle w:val="PlaceholderText"/>
                  </w:rPr>
                  <w:t>[Enter your biography]</w:t>
                </w:r>
              </w:p>
            </w:tc>
          </w:sdtContent>
        </w:sdt>
      </w:tr>
      <w:tr w:rsidR="00B574C9" w14:paraId="2A72BC85" w14:textId="77777777" w:rsidTr="001A6A06">
        <w:trPr>
          <w:trHeight w:val="986"/>
        </w:trPr>
        <w:tc>
          <w:tcPr>
            <w:tcW w:w="491" w:type="dxa"/>
            <w:vMerge/>
            <w:shd w:val="clear" w:color="auto" w:fill="A6A6A6" w:themeFill="background1" w:themeFillShade="A6"/>
          </w:tcPr>
          <w:p w14:paraId="6E9DBC64" w14:textId="77777777" w:rsidR="00B574C9" w:rsidRPr="001A6A06" w:rsidRDefault="00B574C9" w:rsidP="00CF1542">
            <w:pPr>
              <w:jc w:val="center"/>
              <w:rPr>
                <w:b/>
                <w:color w:val="FFFFFF" w:themeColor="background1"/>
              </w:rPr>
            </w:pPr>
          </w:p>
        </w:tc>
        <w:sdt>
          <w:sdtPr>
            <w:alias w:val="Affiliation"/>
            <w:tag w:val="affiliation"/>
            <w:id w:val="2012937915"/>
            <w:placeholder>
              <w:docPart w:val="8FF431BB7607A94695119D6129C2E839"/>
            </w:placeholder>
            <w:text/>
          </w:sdtPr>
          <w:sdtEndPr/>
          <w:sdtContent>
            <w:tc>
              <w:tcPr>
                <w:tcW w:w="8525" w:type="dxa"/>
                <w:gridSpan w:val="4"/>
              </w:tcPr>
              <w:p w14:paraId="34513533" w14:textId="77777777" w:rsidR="00B574C9" w:rsidRDefault="00BE3AE5" w:rsidP="00BE3AE5">
                <w:r>
                  <w:t>West Virginia University</w:t>
                </w:r>
              </w:p>
            </w:tc>
          </w:sdtContent>
        </w:sdt>
      </w:tr>
    </w:tbl>
    <w:p w14:paraId="0EB70FBD"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51280BA" w14:textId="77777777" w:rsidTr="00244BB0">
        <w:tc>
          <w:tcPr>
            <w:tcW w:w="9016" w:type="dxa"/>
            <w:shd w:val="clear" w:color="auto" w:fill="A6A6A6" w:themeFill="background1" w:themeFillShade="A6"/>
            <w:tcMar>
              <w:top w:w="113" w:type="dxa"/>
              <w:bottom w:w="113" w:type="dxa"/>
            </w:tcMar>
          </w:tcPr>
          <w:p w14:paraId="1FE37BD6"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ED638A9" w14:textId="77777777" w:rsidTr="003F0D73">
        <w:sdt>
          <w:sdtPr>
            <w:alias w:val="Article headword"/>
            <w:tag w:val="articleHeadword"/>
            <w:id w:val="-361440020"/>
            <w:placeholder>
              <w:docPart w:val="F8F007C5D0D92C46A480A08E59D46183"/>
            </w:placeholder>
            <w:text/>
          </w:sdtPr>
          <w:sdtEndPr/>
          <w:sdtContent>
            <w:tc>
              <w:tcPr>
                <w:tcW w:w="9016" w:type="dxa"/>
                <w:tcMar>
                  <w:top w:w="113" w:type="dxa"/>
                  <w:bottom w:w="113" w:type="dxa"/>
                </w:tcMar>
              </w:tcPr>
              <w:p w14:paraId="61E1646B" w14:textId="77777777" w:rsidR="003F0D73" w:rsidRPr="00FB589A" w:rsidRDefault="000A082D" w:rsidP="003F0D73">
                <w:pPr>
                  <w:rPr>
                    <w:b/>
                  </w:rPr>
                </w:pPr>
                <w:r w:rsidRPr="000A082D">
                  <w:t>Pankhurst</w:t>
                </w:r>
                <w:r w:rsidR="00BE3AE5" w:rsidRPr="000A082D">
                  <w:t xml:space="preserve">, </w:t>
                </w:r>
                <w:proofErr w:type="spellStart"/>
                <w:r w:rsidR="00BE3AE5" w:rsidRPr="000A082D">
                  <w:t>Emmeline</w:t>
                </w:r>
                <w:proofErr w:type="spellEnd"/>
                <w:r w:rsidR="00BE3AE5" w:rsidRPr="000A082D">
                  <w:t xml:space="preserve"> (1858-1928)</w:t>
                </w:r>
              </w:p>
            </w:tc>
          </w:sdtContent>
        </w:sdt>
      </w:tr>
      <w:tr w:rsidR="00464699" w14:paraId="455AA0EE" w14:textId="77777777" w:rsidTr="007821B0">
        <w:sdt>
          <w:sdtPr>
            <w:alias w:val="Variant headwords"/>
            <w:tag w:val="variantHeadwords"/>
            <w:id w:val="173464402"/>
            <w:placeholder>
              <w:docPart w:val="1FC5F49B18BD434DB9BAD14919A91778"/>
            </w:placeholder>
            <w:showingPlcHdr/>
          </w:sdtPr>
          <w:sdtEndPr/>
          <w:sdtContent>
            <w:tc>
              <w:tcPr>
                <w:tcW w:w="9016" w:type="dxa"/>
                <w:tcMar>
                  <w:top w:w="113" w:type="dxa"/>
                  <w:bottom w:w="113" w:type="dxa"/>
                </w:tcMar>
              </w:tcPr>
              <w:p w14:paraId="1B48726E"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B5012E0" w14:textId="77777777" w:rsidTr="003F0D73">
        <w:sdt>
          <w:sdtPr>
            <w:alias w:val="Abstract"/>
            <w:tag w:val="abstract"/>
            <w:id w:val="-635871867"/>
            <w:placeholder>
              <w:docPart w:val="7161F61F2C57BC4AA944C5D01700AE8B"/>
            </w:placeholder>
          </w:sdtPr>
          <w:sdtEndPr/>
          <w:sdtContent>
            <w:tc>
              <w:tcPr>
                <w:tcW w:w="9016" w:type="dxa"/>
                <w:tcMar>
                  <w:top w:w="113" w:type="dxa"/>
                  <w:bottom w:w="113" w:type="dxa"/>
                </w:tcMar>
              </w:tcPr>
              <w:p w14:paraId="40DCA26D" w14:textId="55A190CD" w:rsidR="00E85A05" w:rsidRDefault="00BE3AE5" w:rsidP="00BE3AE5">
                <w:proofErr w:type="spellStart"/>
                <w:r w:rsidRPr="00A23843">
                  <w:t>Emmeline</w:t>
                </w:r>
                <w:proofErr w:type="spellEnd"/>
                <w:r w:rsidRPr="00A23843">
                  <w:t xml:space="preserve"> Pankhurst</w:t>
                </w:r>
                <w:r w:rsidRPr="00FD120F">
                  <w:t xml:space="preserve"> was born </w:t>
                </w:r>
                <w:proofErr w:type="spellStart"/>
                <w:r w:rsidRPr="00FD120F">
                  <w:t>Emmeline</w:t>
                </w:r>
                <w:proofErr w:type="spellEnd"/>
                <w:r w:rsidRPr="00FD120F">
                  <w:t xml:space="preserve"> </w:t>
                </w:r>
                <w:proofErr w:type="spellStart"/>
                <w:r w:rsidRPr="00FD120F">
                  <w:t>Goulden</w:t>
                </w:r>
                <w:proofErr w:type="spellEnd"/>
                <w:r w:rsidRPr="00FD120F">
                  <w:t xml:space="preserve"> in Manchester, England</w:t>
                </w:r>
                <w:r w:rsidR="007009B0">
                  <w:t xml:space="preserve">. </w:t>
                </w:r>
                <w:r w:rsidRPr="00FD120F">
                  <w:t>One of the most prominent activists in the suffrage movement, Pankhurst founded both the Women’s Franchise League (1883)</w:t>
                </w:r>
                <w:r>
                  <w:t>,</w:t>
                </w:r>
                <w:r w:rsidRPr="00FD120F">
                  <w:t xml:space="preserve"> and the Women’s Social and Political Union (WSPU, 1903). She married Richard Pankhurst (1834-1898), a barrister, in 1879, and had five children: </w:t>
                </w:r>
                <w:proofErr w:type="spellStart"/>
                <w:r w:rsidRPr="00FD120F">
                  <w:t>Christabel</w:t>
                </w:r>
                <w:proofErr w:type="spellEnd"/>
                <w:r w:rsidRPr="00FD120F">
                  <w:t xml:space="preserve"> (1880-1958); Sylvia (1882-1960); Francis Henry (1884-1888); Adela (1885-1961); and Henry Francis (1889-1910)</w:t>
                </w:r>
                <w:bookmarkStart w:id="0" w:name="_GoBack"/>
                <w:bookmarkEnd w:id="0"/>
                <w:r w:rsidR="007009B0">
                  <w:t xml:space="preserve">. </w:t>
                </w:r>
                <w:r w:rsidRPr="00FD120F">
                  <w:t>All three of the Pankhurst daughters became political activists in socialist and suffrage organizations</w:t>
                </w:r>
                <w:r>
                  <w:t>.</w:t>
                </w:r>
                <w:r w:rsidRPr="00FD120F">
                  <w:t xml:space="preserve"> </w:t>
                </w:r>
                <w:r w:rsidR="000A082D" w:rsidRPr="00FD120F">
                  <w:t xml:space="preserve">In her autobiography, </w:t>
                </w:r>
                <w:r w:rsidR="000A082D" w:rsidRPr="00FD120F">
                  <w:rPr>
                    <w:i/>
                  </w:rPr>
                  <w:t>My Own Story</w:t>
                </w:r>
                <w:r w:rsidR="000A082D" w:rsidRPr="00FD120F">
                  <w:t xml:space="preserve">, Pankhurst writes, </w:t>
                </w:r>
                <w:r w:rsidR="000A082D">
                  <w:t>‘</w:t>
                </w:r>
                <w:r w:rsidR="000A082D" w:rsidRPr="00FD120F">
                  <w:t>Men make the moral code and they expect women to accept it. They have decided that it is entirely right and proper for men to fight for their liberties and their rights, but that it is not right and proper for women to fight for theirs</w:t>
                </w:r>
                <w:r w:rsidR="000A082D">
                  <w:t>’</w:t>
                </w:r>
                <w:r w:rsidR="000A082D" w:rsidRPr="00FD120F">
                  <w:t xml:space="preserve"> (268). Pankhurst’s work connected her with many of the leading socialist, </w:t>
                </w:r>
                <w:proofErr w:type="spellStart"/>
                <w:r w:rsidR="000A082D" w:rsidRPr="00FD120F">
                  <w:t>labor</w:t>
                </w:r>
                <w:proofErr w:type="spellEnd"/>
                <w:r w:rsidR="000A082D" w:rsidRPr="00FD120F">
                  <w:t xml:space="preserve"> and suffrage activists of her day, including Annie Besant, </w:t>
                </w:r>
                <w:proofErr w:type="spellStart"/>
                <w:r w:rsidR="000A082D" w:rsidRPr="00FD120F">
                  <w:t>Keir</w:t>
                </w:r>
                <w:proofErr w:type="spellEnd"/>
                <w:r w:rsidR="000A082D" w:rsidRPr="00FD120F">
                  <w:t xml:space="preserve"> </w:t>
                </w:r>
                <w:proofErr w:type="spellStart"/>
                <w:r w:rsidR="000A082D" w:rsidRPr="00FD120F">
                  <w:t>Hardie</w:t>
                </w:r>
                <w:proofErr w:type="spellEnd"/>
                <w:r w:rsidR="000A082D" w:rsidRPr="00FD120F">
                  <w:t xml:space="preserve">, William </w:t>
                </w:r>
                <w:proofErr w:type="gramStart"/>
                <w:r w:rsidR="000A082D" w:rsidRPr="00FD120F">
                  <w:t>Morris ,</w:t>
                </w:r>
                <w:proofErr w:type="gramEnd"/>
                <w:r w:rsidR="000A082D" w:rsidRPr="00FD120F">
                  <w:t xml:space="preserve"> Eleanor Marx, and </w:t>
                </w:r>
                <w:proofErr w:type="spellStart"/>
                <w:r w:rsidR="000A082D" w:rsidRPr="00FD120F">
                  <w:t>Emmeline</w:t>
                </w:r>
                <w:proofErr w:type="spellEnd"/>
                <w:r w:rsidR="000A082D" w:rsidRPr="00FD120F">
                  <w:t xml:space="preserve"> </w:t>
                </w:r>
                <w:proofErr w:type="spellStart"/>
                <w:r w:rsidR="000A082D" w:rsidRPr="00FD120F">
                  <w:t>Pethick</w:t>
                </w:r>
                <w:proofErr w:type="spellEnd"/>
                <w:r w:rsidR="000A082D" w:rsidRPr="00FD120F">
                  <w:t xml:space="preserve">-Lawrence. In 1894, Pankhurst investigated conditions at the </w:t>
                </w:r>
                <w:proofErr w:type="spellStart"/>
                <w:r w:rsidR="000A082D" w:rsidRPr="00FD120F">
                  <w:t>Chorlton</w:t>
                </w:r>
                <w:proofErr w:type="spellEnd"/>
                <w:r w:rsidR="000A082D" w:rsidRPr="00FD120F">
                  <w:t xml:space="preserve"> Workhouse, which galvanized her activism.</w:t>
                </w:r>
                <w:r w:rsidR="000A082D" w:rsidRPr="00FD120F">
                  <w:rPr>
                    <w:b/>
                  </w:rPr>
                  <w:t xml:space="preserve"> </w:t>
                </w:r>
                <w:r w:rsidR="000A082D">
                  <w:t>‘</w:t>
                </w:r>
                <w:r w:rsidR="000A082D" w:rsidRPr="00FD120F">
                  <w:t>I thought I had been a suffragist before I became a Poor Law Guardian, but now I began to think about the vote in women’s hands not only as a right but as a desperate necessity</w:t>
                </w:r>
                <w:r w:rsidR="000A082D">
                  <w:t>’</w:t>
                </w:r>
                <w:r w:rsidR="000A082D" w:rsidRPr="00FD120F">
                  <w:t xml:space="preserve"> (28). </w:t>
                </w:r>
              </w:p>
            </w:tc>
          </w:sdtContent>
        </w:sdt>
      </w:tr>
      <w:tr w:rsidR="003F0D73" w14:paraId="6D01D7D8" w14:textId="77777777" w:rsidTr="003F0D73">
        <w:sdt>
          <w:sdtPr>
            <w:alias w:val="Article text"/>
            <w:tag w:val="articleText"/>
            <w:id w:val="634067588"/>
            <w:placeholder>
              <w:docPart w:val="8FE7F8ED18ED8F429110836B8F7620D8"/>
            </w:placeholder>
          </w:sdtPr>
          <w:sdtEndPr/>
          <w:sdtContent>
            <w:tc>
              <w:tcPr>
                <w:tcW w:w="9016" w:type="dxa"/>
                <w:tcMar>
                  <w:top w:w="113" w:type="dxa"/>
                  <w:bottom w:w="113" w:type="dxa"/>
                </w:tcMar>
              </w:tcPr>
              <w:p w14:paraId="79F10F10" w14:textId="07EDE5E0" w:rsidR="00BE3AE5" w:rsidRPr="00FD120F" w:rsidRDefault="00BE3AE5" w:rsidP="00BE3AE5">
                <w:proofErr w:type="spellStart"/>
                <w:r w:rsidRPr="00A23843">
                  <w:t>Emmeline</w:t>
                </w:r>
                <w:proofErr w:type="spellEnd"/>
                <w:r w:rsidRPr="00A23843">
                  <w:t xml:space="preserve"> Pankhurst</w:t>
                </w:r>
                <w:r w:rsidRPr="00FD120F">
                  <w:t xml:space="preserve"> was born </w:t>
                </w:r>
                <w:proofErr w:type="spellStart"/>
                <w:r w:rsidRPr="00FD120F">
                  <w:t>Emmeline</w:t>
                </w:r>
                <w:proofErr w:type="spellEnd"/>
                <w:r w:rsidRPr="00FD120F">
                  <w:t xml:space="preserve"> </w:t>
                </w:r>
                <w:proofErr w:type="spellStart"/>
                <w:r w:rsidRPr="00FD120F">
                  <w:t>Goulden</w:t>
                </w:r>
                <w:proofErr w:type="spellEnd"/>
                <w:r w:rsidRPr="00FD120F">
                  <w:t xml:space="preserve"> in Manchester, England</w:t>
                </w:r>
                <w:r w:rsidR="007009B0">
                  <w:t xml:space="preserve">. </w:t>
                </w:r>
                <w:r w:rsidRPr="00FD120F">
                  <w:t>One of the most prominent activists in the suffrage movement, Pankhurst founded both the Women’s Franchise League (1883)</w:t>
                </w:r>
                <w:r>
                  <w:t>,</w:t>
                </w:r>
                <w:r w:rsidRPr="00FD120F">
                  <w:t xml:space="preserve"> and the Women’s Social and Political Union (WSPU, 1903). She married Richard Pankhurst (1834-1898), a barrister, in 1879, and had five children: </w:t>
                </w:r>
                <w:proofErr w:type="spellStart"/>
                <w:r w:rsidRPr="00FD120F">
                  <w:t>Christabel</w:t>
                </w:r>
                <w:proofErr w:type="spellEnd"/>
                <w:r w:rsidRPr="00FD120F">
                  <w:t xml:space="preserve"> (1880-1958); Sylvia (1882-1960); Francis Henry (1884-1888); Adela (1885-1961); and Henry Francis (1889-1910)</w:t>
                </w:r>
                <w:r w:rsidR="007009B0">
                  <w:t xml:space="preserve">. </w:t>
                </w:r>
                <w:r w:rsidRPr="00FD120F">
                  <w:t>All three of the Pankhurst daughters became political activists in socialist and suffrage organizations</w:t>
                </w:r>
                <w:r>
                  <w:t>.</w:t>
                </w:r>
                <w:r w:rsidRPr="00FD120F">
                  <w:t xml:space="preserve"> </w:t>
                </w:r>
              </w:p>
              <w:p w14:paraId="2FDBC409" w14:textId="77777777" w:rsidR="00BE3AE5" w:rsidRDefault="00BE3AE5" w:rsidP="00BE3AE5">
                <w:r w:rsidRPr="00FD120F">
                  <w:t xml:space="preserve">In her autobiography, </w:t>
                </w:r>
                <w:r w:rsidRPr="00FD120F">
                  <w:rPr>
                    <w:i/>
                  </w:rPr>
                  <w:t>My Own Story</w:t>
                </w:r>
                <w:r w:rsidRPr="00FD120F">
                  <w:t xml:space="preserve">, Pankhurst writes, </w:t>
                </w:r>
                <w:r w:rsidR="000A082D">
                  <w:t>‘</w:t>
                </w:r>
                <w:r w:rsidRPr="00FD120F">
                  <w:t>Men make the moral code and they expect women to accept it. They have decided that it is entirely right and proper for men to fight for their liberties and their rights, but that it is not right and proper for women to fight for theirs</w:t>
                </w:r>
                <w:r w:rsidR="000A082D">
                  <w:t>’</w:t>
                </w:r>
                <w:r w:rsidRPr="00FD120F">
                  <w:t xml:space="preserve"> (268). Pankhurst’s work connected her with many of the leading socialist, </w:t>
                </w:r>
                <w:proofErr w:type="spellStart"/>
                <w:r w:rsidRPr="00FD120F">
                  <w:t>labor</w:t>
                </w:r>
                <w:proofErr w:type="spellEnd"/>
                <w:r w:rsidRPr="00FD120F">
                  <w:t xml:space="preserve"> and suffrage activists of her day, including Annie Besant, </w:t>
                </w:r>
                <w:proofErr w:type="spellStart"/>
                <w:r w:rsidRPr="00FD120F">
                  <w:t>Keir</w:t>
                </w:r>
                <w:proofErr w:type="spellEnd"/>
                <w:r w:rsidRPr="00FD120F">
                  <w:t xml:space="preserve"> </w:t>
                </w:r>
                <w:proofErr w:type="spellStart"/>
                <w:r w:rsidRPr="00FD120F">
                  <w:t>Hardie</w:t>
                </w:r>
                <w:proofErr w:type="spellEnd"/>
                <w:r w:rsidRPr="00FD120F">
                  <w:t xml:space="preserve">, William </w:t>
                </w:r>
                <w:proofErr w:type="gramStart"/>
                <w:r w:rsidRPr="00FD120F">
                  <w:t>Morris ,</w:t>
                </w:r>
                <w:proofErr w:type="gramEnd"/>
                <w:r w:rsidRPr="00FD120F">
                  <w:t xml:space="preserve"> Eleanor Marx, and </w:t>
                </w:r>
                <w:proofErr w:type="spellStart"/>
                <w:r w:rsidRPr="00FD120F">
                  <w:t>Emmeline</w:t>
                </w:r>
                <w:proofErr w:type="spellEnd"/>
                <w:r w:rsidRPr="00FD120F">
                  <w:t xml:space="preserve"> </w:t>
                </w:r>
                <w:proofErr w:type="spellStart"/>
                <w:r w:rsidRPr="00FD120F">
                  <w:t>Pethick</w:t>
                </w:r>
                <w:proofErr w:type="spellEnd"/>
                <w:r w:rsidRPr="00FD120F">
                  <w:t xml:space="preserve">-Lawrence. In 1894, Pankhurst investigated conditions at the </w:t>
                </w:r>
                <w:proofErr w:type="spellStart"/>
                <w:r w:rsidRPr="00FD120F">
                  <w:t>Chorlton</w:t>
                </w:r>
                <w:proofErr w:type="spellEnd"/>
                <w:r w:rsidRPr="00FD120F">
                  <w:t xml:space="preserve"> Workhouse, which galvanized her activism.</w:t>
                </w:r>
                <w:r w:rsidRPr="00FD120F">
                  <w:rPr>
                    <w:b/>
                  </w:rPr>
                  <w:t xml:space="preserve"> </w:t>
                </w:r>
                <w:r w:rsidR="000A082D">
                  <w:t>‘</w:t>
                </w:r>
                <w:r w:rsidRPr="00FD120F">
                  <w:t>I thought I had been a suffragist before I became a Poor Law Guardian, but now I began to think about the vote in women’s hands not only as a right but as a desperate necessity</w:t>
                </w:r>
                <w:r w:rsidR="000A082D">
                  <w:t>’</w:t>
                </w:r>
                <w:r w:rsidRPr="00FD120F">
                  <w:t xml:space="preserve"> (28). </w:t>
                </w:r>
              </w:p>
              <w:p w14:paraId="1CFC646A" w14:textId="77777777" w:rsidR="000A082D" w:rsidRPr="00FD120F" w:rsidRDefault="000A082D" w:rsidP="00BE3AE5"/>
              <w:p w14:paraId="19A4F381" w14:textId="77777777" w:rsidR="00BE3AE5" w:rsidRPr="00FD120F" w:rsidRDefault="00BE3AE5" w:rsidP="00BE3AE5">
                <w:r w:rsidRPr="00FD120F">
                  <w:t xml:space="preserve">Founded in 1903, the Women’s Social and Political Union became the most militant organization campaigning for women’s suffrage. The WSPU’s slogan, </w:t>
                </w:r>
                <w:r w:rsidR="000A082D">
                  <w:t>‘</w:t>
                </w:r>
                <w:r>
                  <w:t>d</w:t>
                </w:r>
                <w:r w:rsidRPr="00FD120F">
                  <w:t>eeds, not words</w:t>
                </w:r>
                <w:r>
                  <w:t>,</w:t>
                </w:r>
                <w:r w:rsidR="000A082D">
                  <w:t>’</w:t>
                </w:r>
                <w:r w:rsidRPr="00FD120F">
                  <w:t xml:space="preserve"> inspired highly publicized demonstrations, window smashing campaigns and arson, which shocked both </w:t>
                </w:r>
                <w:r>
                  <w:lastRenderedPageBreak/>
                  <w:t>p</w:t>
                </w:r>
                <w:r w:rsidRPr="00FD120F">
                  <w:t xml:space="preserve">arliament and the public. </w:t>
                </w:r>
                <w:proofErr w:type="spellStart"/>
                <w:r w:rsidRPr="00FD120F">
                  <w:t>Emmeline</w:t>
                </w:r>
                <w:proofErr w:type="spellEnd"/>
                <w:r w:rsidRPr="00FD120F">
                  <w:t xml:space="preserve"> Pankhurst and fellow suffragettes were frequently arrested in the years leading up to the First World War, often going on prison hunger strikes that were met with violent force feedings</w:t>
                </w:r>
                <w:r>
                  <w:t>,</w:t>
                </w:r>
                <w:r w:rsidRPr="00FD120F">
                  <w:t xml:space="preserve"> and the passage of the Prisoner’s Health Act of 1913 (the </w:t>
                </w:r>
                <w:r w:rsidR="000A082D">
                  <w:t>‘</w:t>
                </w:r>
                <w:r w:rsidRPr="00FD120F">
                  <w:t>Cat and Mouse Act</w:t>
                </w:r>
                <w:r w:rsidR="000A082D">
                  <w:t>’</w:t>
                </w:r>
                <w:r w:rsidRPr="00FD120F">
                  <w:t xml:space="preserve">), which released near-death prisoners until they recovered and could be re-arrested. </w:t>
                </w:r>
              </w:p>
              <w:p w14:paraId="681E49CB" w14:textId="12244465" w:rsidR="003F0D73" w:rsidRDefault="00BE3AE5" w:rsidP="00BE3AE5">
                <w:r w:rsidRPr="00FD120F">
                  <w:t>The outbreak of the First World War ended the WSPU’s campaigns and marked a conservative political turn for Pankhurst</w:t>
                </w:r>
                <w:r w:rsidR="007009B0">
                  <w:t xml:space="preserve">. </w:t>
                </w:r>
                <w:r w:rsidRPr="00FD120F">
                  <w:t xml:space="preserve">All suffragettes were released from prison in August 1914, and the WSPU pledged to help the war effort. The Representation of the People Act of 1918 gave women over age 30 the right to vote. </w:t>
                </w:r>
                <w:proofErr w:type="spellStart"/>
                <w:r w:rsidRPr="00FD120F">
                  <w:t>Emmeline</w:t>
                </w:r>
                <w:proofErr w:type="spellEnd"/>
                <w:r w:rsidRPr="00FD120F">
                  <w:t xml:space="preserve"> Pankhurst died in </w:t>
                </w:r>
                <w:proofErr w:type="gramStart"/>
                <w:r w:rsidRPr="00FD120F">
                  <w:t>June,</w:t>
                </w:r>
                <w:proofErr w:type="gramEnd"/>
                <w:r w:rsidRPr="00FD120F">
                  <w:t xml:space="preserve"> 1928, just weeks before the government extended the right to vote to all citizens over the age of 21.</w:t>
                </w:r>
              </w:p>
            </w:tc>
          </w:sdtContent>
        </w:sdt>
      </w:tr>
      <w:tr w:rsidR="003235A7" w14:paraId="5E77BF60" w14:textId="77777777" w:rsidTr="003235A7">
        <w:tc>
          <w:tcPr>
            <w:tcW w:w="9016" w:type="dxa"/>
          </w:tcPr>
          <w:p w14:paraId="7AC27745"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04547894E34B234ABC0BD36EB88F3B37"/>
              </w:placeholder>
            </w:sdtPr>
            <w:sdtEndPr/>
            <w:sdtContent>
              <w:p w14:paraId="1166915F" w14:textId="77777777" w:rsidR="000A082D" w:rsidRDefault="000A082D" w:rsidP="00BE3AE5">
                <w:sdt>
                  <w:sdtPr>
                    <w:id w:val="892086922"/>
                    <w:citation/>
                  </w:sdtPr>
                  <w:sdtContent>
                    <w:r>
                      <w:fldChar w:fldCharType="begin"/>
                    </w:r>
                    <w:r>
                      <w:rPr>
                        <w:lang w:val="en-US"/>
                      </w:rPr>
                      <w:instrText xml:space="preserve"> CITATION Pan14 \l 1033 </w:instrText>
                    </w:r>
                    <w:r>
                      <w:fldChar w:fldCharType="separate"/>
                    </w:r>
                    <w:r>
                      <w:rPr>
                        <w:noProof/>
                        <w:lang w:val="en-US"/>
                      </w:rPr>
                      <w:t xml:space="preserve"> (Pankhurst)</w:t>
                    </w:r>
                    <w:r>
                      <w:fldChar w:fldCharType="end"/>
                    </w:r>
                  </w:sdtContent>
                </w:sdt>
              </w:p>
              <w:p w14:paraId="26E3B45E" w14:textId="77777777" w:rsidR="000A082D" w:rsidRPr="00FD120F" w:rsidRDefault="000A082D" w:rsidP="00BE3AE5"/>
              <w:p w14:paraId="088B3F3C" w14:textId="77777777" w:rsidR="000A082D" w:rsidRDefault="000A082D" w:rsidP="00BE3AE5">
                <w:sdt>
                  <w:sdtPr>
                    <w:id w:val="1539308440"/>
                    <w:citation/>
                  </w:sdtPr>
                  <w:sdtContent>
                    <w:r>
                      <w:fldChar w:fldCharType="begin"/>
                    </w:r>
                    <w:r>
                      <w:rPr>
                        <w:lang w:val="en-US"/>
                      </w:rPr>
                      <w:instrText xml:space="preserve"> CITATION Pur04 \l 1033 </w:instrText>
                    </w:r>
                    <w:r>
                      <w:fldChar w:fldCharType="separate"/>
                    </w:r>
                    <w:r>
                      <w:rPr>
                        <w:noProof/>
                        <w:lang w:val="en-US"/>
                      </w:rPr>
                      <w:t>(Purvis)</w:t>
                    </w:r>
                    <w:r>
                      <w:fldChar w:fldCharType="end"/>
                    </w:r>
                  </w:sdtContent>
                </w:sdt>
              </w:p>
              <w:p w14:paraId="6105A667" w14:textId="77777777" w:rsidR="000A082D" w:rsidRPr="00FD120F" w:rsidRDefault="000A082D" w:rsidP="00BE3AE5"/>
              <w:p w14:paraId="30CDB3CE" w14:textId="77777777" w:rsidR="003235A7" w:rsidRPr="00BE3AE5" w:rsidRDefault="000A082D" w:rsidP="00BE3AE5">
                <w:sdt>
                  <w:sdtPr>
                    <w:id w:val="1385913415"/>
                    <w:citation/>
                  </w:sdtPr>
                  <w:sdtContent>
                    <w:r>
                      <w:fldChar w:fldCharType="begin"/>
                    </w:r>
                    <w:r>
                      <w:rPr>
                        <w:lang w:val="en-US"/>
                      </w:rPr>
                      <w:instrText xml:space="preserve"> CITATION Smi07 \l 1033 </w:instrText>
                    </w:r>
                    <w:r>
                      <w:fldChar w:fldCharType="separate"/>
                    </w:r>
                    <w:r>
                      <w:rPr>
                        <w:noProof/>
                        <w:lang w:val="en-US"/>
                      </w:rPr>
                      <w:t>(Smith)</w:t>
                    </w:r>
                    <w:r>
                      <w:fldChar w:fldCharType="end"/>
                    </w:r>
                  </w:sdtContent>
                </w:sdt>
              </w:p>
            </w:sdtContent>
          </w:sdt>
        </w:tc>
      </w:tr>
    </w:tbl>
    <w:p w14:paraId="32F5A20A"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CF4F86" w14:textId="77777777" w:rsidR="00BE3AE5" w:rsidRDefault="00BE3AE5" w:rsidP="007A0D55">
      <w:pPr>
        <w:spacing w:after="0" w:line="240" w:lineRule="auto"/>
      </w:pPr>
      <w:r>
        <w:separator/>
      </w:r>
    </w:p>
  </w:endnote>
  <w:endnote w:type="continuationSeparator" w:id="0">
    <w:p w14:paraId="15C5B109" w14:textId="77777777" w:rsidR="00BE3AE5" w:rsidRDefault="00BE3AE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561D25" w14:textId="77777777" w:rsidR="00BE3AE5" w:rsidRDefault="00BE3AE5" w:rsidP="007A0D55">
      <w:pPr>
        <w:spacing w:after="0" w:line="240" w:lineRule="auto"/>
      </w:pPr>
      <w:r>
        <w:separator/>
      </w:r>
    </w:p>
  </w:footnote>
  <w:footnote w:type="continuationSeparator" w:id="0">
    <w:p w14:paraId="57D30876" w14:textId="77777777" w:rsidR="00BE3AE5" w:rsidRDefault="00BE3AE5"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9F9BA4"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D22B2FA"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3AE5"/>
    <w:rsid w:val="00032559"/>
    <w:rsid w:val="00052040"/>
    <w:rsid w:val="000A082D"/>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009B0"/>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3AE5"/>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B380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E3AE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E3AE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E3AE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E3AE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sophiepinkoski:Desktop:REM:++Templated%20Entries:++Pinkoski%20Template%20Draf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832521FC0897D4DA6B40A76018C4C43"/>
        <w:category>
          <w:name w:val="General"/>
          <w:gallery w:val="placeholder"/>
        </w:category>
        <w:types>
          <w:type w:val="bbPlcHdr"/>
        </w:types>
        <w:behaviors>
          <w:behavior w:val="content"/>
        </w:behaviors>
        <w:guid w:val="{FE72C93E-39CF-C946-B82A-70188ADA458C}"/>
      </w:docPartPr>
      <w:docPartBody>
        <w:p w:rsidR="00A01BB5" w:rsidRDefault="00A01BB5">
          <w:pPr>
            <w:pStyle w:val="C832521FC0897D4DA6B40A76018C4C43"/>
          </w:pPr>
          <w:r w:rsidRPr="00CC586D">
            <w:rPr>
              <w:rStyle w:val="PlaceholderText"/>
              <w:b/>
              <w:color w:val="FFFFFF" w:themeColor="background1"/>
            </w:rPr>
            <w:t>[Salutation]</w:t>
          </w:r>
        </w:p>
      </w:docPartBody>
    </w:docPart>
    <w:docPart>
      <w:docPartPr>
        <w:name w:val="CF87A706F1C8394BA879D07817613FF8"/>
        <w:category>
          <w:name w:val="General"/>
          <w:gallery w:val="placeholder"/>
        </w:category>
        <w:types>
          <w:type w:val="bbPlcHdr"/>
        </w:types>
        <w:behaviors>
          <w:behavior w:val="content"/>
        </w:behaviors>
        <w:guid w:val="{D79CDB3C-33A0-D248-B7C7-73CC1D8252E2}"/>
      </w:docPartPr>
      <w:docPartBody>
        <w:p w:rsidR="00A01BB5" w:rsidRDefault="00A01BB5">
          <w:pPr>
            <w:pStyle w:val="CF87A706F1C8394BA879D07817613FF8"/>
          </w:pPr>
          <w:r>
            <w:rPr>
              <w:rStyle w:val="PlaceholderText"/>
            </w:rPr>
            <w:t>[First name]</w:t>
          </w:r>
        </w:p>
      </w:docPartBody>
    </w:docPart>
    <w:docPart>
      <w:docPartPr>
        <w:name w:val="76FB47791817A14F95CD32CEBB152227"/>
        <w:category>
          <w:name w:val="General"/>
          <w:gallery w:val="placeholder"/>
        </w:category>
        <w:types>
          <w:type w:val="bbPlcHdr"/>
        </w:types>
        <w:behaviors>
          <w:behavior w:val="content"/>
        </w:behaviors>
        <w:guid w:val="{68E5182F-9809-CA41-AE88-B0789C4D52C6}"/>
      </w:docPartPr>
      <w:docPartBody>
        <w:p w:rsidR="00A01BB5" w:rsidRDefault="00A01BB5">
          <w:pPr>
            <w:pStyle w:val="76FB47791817A14F95CD32CEBB152227"/>
          </w:pPr>
          <w:r>
            <w:rPr>
              <w:rStyle w:val="PlaceholderText"/>
            </w:rPr>
            <w:t>[Middle name]</w:t>
          </w:r>
        </w:p>
      </w:docPartBody>
    </w:docPart>
    <w:docPart>
      <w:docPartPr>
        <w:name w:val="DBC2AB5EEF7B2E4190F12D8E24496045"/>
        <w:category>
          <w:name w:val="General"/>
          <w:gallery w:val="placeholder"/>
        </w:category>
        <w:types>
          <w:type w:val="bbPlcHdr"/>
        </w:types>
        <w:behaviors>
          <w:behavior w:val="content"/>
        </w:behaviors>
        <w:guid w:val="{2A601EE5-CBF2-A742-983F-438171E9368C}"/>
      </w:docPartPr>
      <w:docPartBody>
        <w:p w:rsidR="00A01BB5" w:rsidRDefault="00A01BB5">
          <w:pPr>
            <w:pStyle w:val="DBC2AB5EEF7B2E4190F12D8E24496045"/>
          </w:pPr>
          <w:r>
            <w:rPr>
              <w:rStyle w:val="PlaceholderText"/>
            </w:rPr>
            <w:t>[Last name]</w:t>
          </w:r>
        </w:p>
      </w:docPartBody>
    </w:docPart>
    <w:docPart>
      <w:docPartPr>
        <w:name w:val="B391A3714161C04585786AEEE33DF4D8"/>
        <w:category>
          <w:name w:val="General"/>
          <w:gallery w:val="placeholder"/>
        </w:category>
        <w:types>
          <w:type w:val="bbPlcHdr"/>
        </w:types>
        <w:behaviors>
          <w:behavior w:val="content"/>
        </w:behaviors>
        <w:guid w:val="{29DF31C0-C80A-F743-A67A-93647E69C46F}"/>
      </w:docPartPr>
      <w:docPartBody>
        <w:p w:rsidR="00A01BB5" w:rsidRDefault="00A01BB5">
          <w:pPr>
            <w:pStyle w:val="B391A3714161C04585786AEEE33DF4D8"/>
          </w:pPr>
          <w:r>
            <w:rPr>
              <w:rStyle w:val="PlaceholderText"/>
            </w:rPr>
            <w:t>[Enter your biography]</w:t>
          </w:r>
        </w:p>
      </w:docPartBody>
    </w:docPart>
    <w:docPart>
      <w:docPartPr>
        <w:name w:val="8FF431BB7607A94695119D6129C2E839"/>
        <w:category>
          <w:name w:val="General"/>
          <w:gallery w:val="placeholder"/>
        </w:category>
        <w:types>
          <w:type w:val="bbPlcHdr"/>
        </w:types>
        <w:behaviors>
          <w:behavior w:val="content"/>
        </w:behaviors>
        <w:guid w:val="{08E73960-7C7C-EF49-B517-C88285B9FF14}"/>
      </w:docPartPr>
      <w:docPartBody>
        <w:p w:rsidR="00A01BB5" w:rsidRDefault="00A01BB5">
          <w:pPr>
            <w:pStyle w:val="8FF431BB7607A94695119D6129C2E839"/>
          </w:pPr>
          <w:r>
            <w:rPr>
              <w:rStyle w:val="PlaceholderText"/>
            </w:rPr>
            <w:t>[Enter the institution with which you are affiliated]</w:t>
          </w:r>
        </w:p>
      </w:docPartBody>
    </w:docPart>
    <w:docPart>
      <w:docPartPr>
        <w:name w:val="F8F007C5D0D92C46A480A08E59D46183"/>
        <w:category>
          <w:name w:val="General"/>
          <w:gallery w:val="placeholder"/>
        </w:category>
        <w:types>
          <w:type w:val="bbPlcHdr"/>
        </w:types>
        <w:behaviors>
          <w:behavior w:val="content"/>
        </w:behaviors>
        <w:guid w:val="{C810C634-2DE5-EC4D-AEB8-27884BCF3DDD}"/>
      </w:docPartPr>
      <w:docPartBody>
        <w:p w:rsidR="00A01BB5" w:rsidRDefault="00A01BB5">
          <w:pPr>
            <w:pStyle w:val="F8F007C5D0D92C46A480A08E59D46183"/>
          </w:pPr>
          <w:r w:rsidRPr="00EF74F7">
            <w:rPr>
              <w:b/>
              <w:color w:val="808080" w:themeColor="background1" w:themeShade="80"/>
            </w:rPr>
            <w:t>[Enter the headword for your article]</w:t>
          </w:r>
        </w:p>
      </w:docPartBody>
    </w:docPart>
    <w:docPart>
      <w:docPartPr>
        <w:name w:val="1FC5F49B18BD434DB9BAD14919A91778"/>
        <w:category>
          <w:name w:val="General"/>
          <w:gallery w:val="placeholder"/>
        </w:category>
        <w:types>
          <w:type w:val="bbPlcHdr"/>
        </w:types>
        <w:behaviors>
          <w:behavior w:val="content"/>
        </w:behaviors>
        <w:guid w:val="{5D9CFF11-BC46-444B-AA8C-1D7296BA91E9}"/>
      </w:docPartPr>
      <w:docPartBody>
        <w:p w:rsidR="00A01BB5" w:rsidRDefault="00A01BB5">
          <w:pPr>
            <w:pStyle w:val="1FC5F49B18BD434DB9BAD14919A9177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161F61F2C57BC4AA944C5D01700AE8B"/>
        <w:category>
          <w:name w:val="General"/>
          <w:gallery w:val="placeholder"/>
        </w:category>
        <w:types>
          <w:type w:val="bbPlcHdr"/>
        </w:types>
        <w:behaviors>
          <w:behavior w:val="content"/>
        </w:behaviors>
        <w:guid w:val="{2C42B72A-B413-5C4D-9BDB-17BC55186D54}"/>
      </w:docPartPr>
      <w:docPartBody>
        <w:p w:rsidR="00A01BB5" w:rsidRDefault="00A01BB5">
          <w:pPr>
            <w:pStyle w:val="7161F61F2C57BC4AA944C5D01700AE8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FE7F8ED18ED8F429110836B8F7620D8"/>
        <w:category>
          <w:name w:val="General"/>
          <w:gallery w:val="placeholder"/>
        </w:category>
        <w:types>
          <w:type w:val="bbPlcHdr"/>
        </w:types>
        <w:behaviors>
          <w:behavior w:val="content"/>
        </w:behaviors>
        <w:guid w:val="{261B6DA2-2DF4-5A43-800E-3F8E5DD068CF}"/>
      </w:docPartPr>
      <w:docPartBody>
        <w:p w:rsidR="00A01BB5" w:rsidRDefault="00A01BB5">
          <w:pPr>
            <w:pStyle w:val="8FE7F8ED18ED8F429110836B8F7620D8"/>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04547894E34B234ABC0BD36EB88F3B37"/>
        <w:category>
          <w:name w:val="General"/>
          <w:gallery w:val="placeholder"/>
        </w:category>
        <w:types>
          <w:type w:val="bbPlcHdr"/>
        </w:types>
        <w:behaviors>
          <w:behavior w:val="content"/>
        </w:behaviors>
        <w:guid w:val="{B22483CD-CE75-A641-B34C-9DD1372FAA3A}"/>
      </w:docPartPr>
      <w:docPartBody>
        <w:p w:rsidR="00A01BB5" w:rsidRDefault="00A01BB5">
          <w:pPr>
            <w:pStyle w:val="04547894E34B234ABC0BD36EB88F3B37"/>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1BB5"/>
    <w:rsid w:val="00A01B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832521FC0897D4DA6B40A76018C4C43">
    <w:name w:val="C832521FC0897D4DA6B40A76018C4C43"/>
  </w:style>
  <w:style w:type="paragraph" w:customStyle="1" w:styleId="CF87A706F1C8394BA879D07817613FF8">
    <w:name w:val="CF87A706F1C8394BA879D07817613FF8"/>
  </w:style>
  <w:style w:type="paragraph" w:customStyle="1" w:styleId="76FB47791817A14F95CD32CEBB152227">
    <w:name w:val="76FB47791817A14F95CD32CEBB152227"/>
  </w:style>
  <w:style w:type="paragraph" w:customStyle="1" w:styleId="DBC2AB5EEF7B2E4190F12D8E24496045">
    <w:name w:val="DBC2AB5EEF7B2E4190F12D8E24496045"/>
  </w:style>
  <w:style w:type="paragraph" w:customStyle="1" w:styleId="B391A3714161C04585786AEEE33DF4D8">
    <w:name w:val="B391A3714161C04585786AEEE33DF4D8"/>
  </w:style>
  <w:style w:type="paragraph" w:customStyle="1" w:styleId="8FF431BB7607A94695119D6129C2E839">
    <w:name w:val="8FF431BB7607A94695119D6129C2E839"/>
  </w:style>
  <w:style w:type="paragraph" w:customStyle="1" w:styleId="F8F007C5D0D92C46A480A08E59D46183">
    <w:name w:val="F8F007C5D0D92C46A480A08E59D46183"/>
  </w:style>
  <w:style w:type="paragraph" w:customStyle="1" w:styleId="1FC5F49B18BD434DB9BAD14919A91778">
    <w:name w:val="1FC5F49B18BD434DB9BAD14919A91778"/>
  </w:style>
  <w:style w:type="paragraph" w:customStyle="1" w:styleId="7161F61F2C57BC4AA944C5D01700AE8B">
    <w:name w:val="7161F61F2C57BC4AA944C5D01700AE8B"/>
  </w:style>
  <w:style w:type="paragraph" w:customStyle="1" w:styleId="8FE7F8ED18ED8F429110836B8F7620D8">
    <w:name w:val="8FE7F8ED18ED8F429110836B8F7620D8"/>
  </w:style>
  <w:style w:type="paragraph" w:customStyle="1" w:styleId="04547894E34B234ABC0BD36EB88F3B37">
    <w:name w:val="04547894E34B234ABC0BD36EB88F3B37"/>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832521FC0897D4DA6B40A76018C4C43">
    <w:name w:val="C832521FC0897D4DA6B40A76018C4C43"/>
  </w:style>
  <w:style w:type="paragraph" w:customStyle="1" w:styleId="CF87A706F1C8394BA879D07817613FF8">
    <w:name w:val="CF87A706F1C8394BA879D07817613FF8"/>
  </w:style>
  <w:style w:type="paragraph" w:customStyle="1" w:styleId="76FB47791817A14F95CD32CEBB152227">
    <w:name w:val="76FB47791817A14F95CD32CEBB152227"/>
  </w:style>
  <w:style w:type="paragraph" w:customStyle="1" w:styleId="DBC2AB5EEF7B2E4190F12D8E24496045">
    <w:name w:val="DBC2AB5EEF7B2E4190F12D8E24496045"/>
  </w:style>
  <w:style w:type="paragraph" w:customStyle="1" w:styleId="B391A3714161C04585786AEEE33DF4D8">
    <w:name w:val="B391A3714161C04585786AEEE33DF4D8"/>
  </w:style>
  <w:style w:type="paragraph" w:customStyle="1" w:styleId="8FF431BB7607A94695119D6129C2E839">
    <w:name w:val="8FF431BB7607A94695119D6129C2E839"/>
  </w:style>
  <w:style w:type="paragraph" w:customStyle="1" w:styleId="F8F007C5D0D92C46A480A08E59D46183">
    <w:name w:val="F8F007C5D0D92C46A480A08E59D46183"/>
  </w:style>
  <w:style w:type="paragraph" w:customStyle="1" w:styleId="1FC5F49B18BD434DB9BAD14919A91778">
    <w:name w:val="1FC5F49B18BD434DB9BAD14919A91778"/>
  </w:style>
  <w:style w:type="paragraph" w:customStyle="1" w:styleId="7161F61F2C57BC4AA944C5D01700AE8B">
    <w:name w:val="7161F61F2C57BC4AA944C5D01700AE8B"/>
  </w:style>
  <w:style w:type="paragraph" w:customStyle="1" w:styleId="8FE7F8ED18ED8F429110836B8F7620D8">
    <w:name w:val="8FE7F8ED18ED8F429110836B8F7620D8"/>
  </w:style>
  <w:style w:type="paragraph" w:customStyle="1" w:styleId="04547894E34B234ABC0BD36EB88F3B37">
    <w:name w:val="04547894E34B234ABC0BD36EB88F3B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Pan14</b:Tag>
    <b:SourceType>InternetSite</b:SourceType>
    <b:Guid>{BFB81990-0ADD-7443-9204-F6753359E6B7}</b:Guid>
    <b:Author>
      <b:Author>
        <b:NameList>
          <b:Person>
            <b:Last>Pankhurst</b:Last>
            <b:First>Emmeline</b:First>
          </b:Person>
        </b:NameList>
      </b:Author>
    </b:Author>
    <b:Title>My Own Story</b:Title>
    <b:InternetSiteTitle>Project Gutenberg</b:InternetSiteTitle>
    <b:Year>1914</b:Year>
    <b:RefOrder>1</b:RefOrder>
  </b:Source>
  <b:Source>
    <b:Tag>Pur04</b:Tag>
    <b:SourceType>Book</b:SourceType>
    <b:Guid>{31FAFF7C-9C6E-4243-998E-B06EA87FEB0D}</b:Guid>
    <b:Title>Emmeline Pankhurst: A Biography</b:Title>
    <b:Year>2004</b:Year>
    <b:Author>
      <b:Author>
        <b:NameList>
          <b:Person>
            <b:Last>Purvis</b:Last>
            <b:First>June</b:First>
          </b:Person>
        </b:NameList>
      </b:Author>
    </b:Author>
    <b:City>London</b:City>
    <b:Publisher>Routledge</b:Publisher>
    <b:RefOrder>2</b:RefOrder>
  </b:Source>
  <b:Source>
    <b:Tag>Smi07</b:Tag>
    <b:SourceType>Book</b:SourceType>
    <b:Guid>{FFB54844-74F3-1147-A458-DF68F4AD0B7E}</b:Guid>
    <b:Author>
      <b:Author>
        <b:NameList>
          <b:Person>
            <b:Last>Smith</b:Last>
            <b:First>Harold</b:First>
          </b:Person>
        </b:NameList>
      </b:Author>
    </b:Author>
    <b:Title>The British Women's Suffrage Campaign: 1866-1928</b:Title>
    <b:City>Harlow</b:City>
    <b:Publisher>Pearson</b:Publisher>
    <b:Year>2007</b:Year>
    <b:RefOrder>3</b:RefOrder>
  </b:Source>
</b:Sources>
</file>

<file path=customXml/itemProps1.xml><?xml version="1.0" encoding="utf-8"?>
<ds:datastoreItem xmlns:ds="http://schemas.openxmlformats.org/officeDocument/2006/customXml" ds:itemID="{9408FB44-9446-6A48-AB9F-8E3DBB8877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6</TotalTime>
  <Pages>2</Pages>
  <Words>623</Words>
  <Characters>3555</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Pinkoski</dc:creator>
  <cp:keywords/>
  <dc:description/>
  <cp:lastModifiedBy>Laura Dosky</cp:lastModifiedBy>
  <cp:revision>3</cp:revision>
  <dcterms:created xsi:type="dcterms:W3CDTF">2014-03-17T21:15:00Z</dcterms:created>
  <dcterms:modified xsi:type="dcterms:W3CDTF">2015-09-27T17:03:00Z</dcterms:modified>
</cp:coreProperties>
</file>