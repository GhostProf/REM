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132564" w14:textId="77777777" w:rsidTr="00922950">
        <w:tc>
          <w:tcPr>
            <w:tcW w:w="491" w:type="dxa"/>
            <w:vMerge w:val="restart"/>
            <w:shd w:val="clear" w:color="auto" w:fill="A6A6A6" w:themeFill="background1" w:themeFillShade="A6"/>
            <w:textDirection w:val="btLr"/>
          </w:tcPr>
          <w:p w14:paraId="5E23DC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ED7BEF9E9F914A8F003C0D83F73F30"/>
            </w:placeholder>
            <w:showingPlcHdr/>
            <w:dropDownList>
              <w:listItem w:displayText="Dr." w:value="Dr."/>
              <w:listItem w:displayText="Prof." w:value="Prof."/>
            </w:dropDownList>
          </w:sdtPr>
          <w:sdtEndPr/>
          <w:sdtContent>
            <w:tc>
              <w:tcPr>
                <w:tcW w:w="1259" w:type="dxa"/>
              </w:tcPr>
              <w:p w14:paraId="20DA49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34634AD7D0E054BA0AFCC7EAEE21A04"/>
            </w:placeholder>
            <w:text/>
          </w:sdtPr>
          <w:sdtEndPr/>
          <w:sdtContent>
            <w:tc>
              <w:tcPr>
                <w:tcW w:w="2073" w:type="dxa"/>
              </w:tcPr>
              <w:p w14:paraId="7136906C" w14:textId="77777777" w:rsidR="00B574C9" w:rsidRDefault="00BC656D" w:rsidP="00BC656D">
                <w:r>
                  <w:t>Alison</w:t>
                </w:r>
              </w:p>
            </w:tc>
          </w:sdtContent>
        </w:sdt>
        <w:sdt>
          <w:sdtPr>
            <w:alias w:val="Middle name"/>
            <w:tag w:val="authorMiddleName"/>
            <w:id w:val="-2076034781"/>
            <w:placeholder>
              <w:docPart w:val="CDEF0531056E0D428B20BC924B4DB98F"/>
            </w:placeholder>
            <w:showingPlcHdr/>
            <w:text/>
          </w:sdtPr>
          <w:sdtEndPr/>
          <w:sdtContent>
            <w:tc>
              <w:tcPr>
                <w:tcW w:w="2551" w:type="dxa"/>
              </w:tcPr>
              <w:p w14:paraId="554F8535" w14:textId="77777777" w:rsidR="00B574C9" w:rsidRDefault="00B574C9" w:rsidP="00922950">
                <w:r>
                  <w:rPr>
                    <w:rStyle w:val="PlaceholderText"/>
                  </w:rPr>
                  <w:t>[Middle name]</w:t>
                </w:r>
              </w:p>
            </w:tc>
          </w:sdtContent>
        </w:sdt>
        <w:sdt>
          <w:sdtPr>
            <w:alias w:val="Last name"/>
            <w:tag w:val="authorLastName"/>
            <w:id w:val="-1088529830"/>
            <w:placeholder>
              <w:docPart w:val="BBC36DD96D9A48499FD5D7EDDAC3776B"/>
            </w:placeholder>
            <w:text/>
          </w:sdtPr>
          <w:sdtEndPr/>
          <w:sdtContent>
            <w:tc>
              <w:tcPr>
                <w:tcW w:w="2642" w:type="dxa"/>
              </w:tcPr>
              <w:p w14:paraId="66B61366" w14:textId="77777777" w:rsidR="00B574C9" w:rsidRDefault="00BC656D" w:rsidP="00BC656D">
                <w:proofErr w:type="spellStart"/>
                <w:r>
                  <w:t>Groppe</w:t>
                </w:r>
                <w:proofErr w:type="spellEnd"/>
              </w:p>
            </w:tc>
          </w:sdtContent>
        </w:sdt>
      </w:tr>
      <w:tr w:rsidR="00B574C9" w14:paraId="0E702F5D" w14:textId="77777777" w:rsidTr="001A6A06">
        <w:trPr>
          <w:trHeight w:val="986"/>
        </w:trPr>
        <w:tc>
          <w:tcPr>
            <w:tcW w:w="491" w:type="dxa"/>
            <w:vMerge/>
            <w:shd w:val="clear" w:color="auto" w:fill="A6A6A6" w:themeFill="background1" w:themeFillShade="A6"/>
          </w:tcPr>
          <w:p w14:paraId="638E5866" w14:textId="77777777" w:rsidR="00B574C9" w:rsidRPr="001A6A06" w:rsidRDefault="00B574C9" w:rsidP="00CF1542">
            <w:pPr>
              <w:jc w:val="center"/>
              <w:rPr>
                <w:b/>
                <w:color w:val="FFFFFF" w:themeColor="background1"/>
              </w:rPr>
            </w:pPr>
          </w:p>
        </w:tc>
        <w:sdt>
          <w:sdtPr>
            <w:alias w:val="Biography"/>
            <w:tag w:val="authorBiography"/>
            <w:id w:val="938807824"/>
            <w:placeholder>
              <w:docPart w:val="CDBE2638A296314BAA850882E8CC37B7"/>
            </w:placeholder>
            <w:showingPlcHdr/>
          </w:sdtPr>
          <w:sdtEndPr/>
          <w:sdtContent>
            <w:tc>
              <w:tcPr>
                <w:tcW w:w="8525" w:type="dxa"/>
                <w:gridSpan w:val="4"/>
              </w:tcPr>
              <w:p w14:paraId="66E2309F" w14:textId="77777777" w:rsidR="00B574C9" w:rsidRDefault="00B574C9" w:rsidP="00922950">
                <w:r>
                  <w:rPr>
                    <w:rStyle w:val="PlaceholderText"/>
                  </w:rPr>
                  <w:t>[Enter your biography]</w:t>
                </w:r>
              </w:p>
            </w:tc>
          </w:sdtContent>
        </w:sdt>
      </w:tr>
      <w:tr w:rsidR="00B574C9" w14:paraId="61125FAA" w14:textId="77777777" w:rsidTr="001A6A06">
        <w:trPr>
          <w:trHeight w:val="986"/>
        </w:trPr>
        <w:tc>
          <w:tcPr>
            <w:tcW w:w="491" w:type="dxa"/>
            <w:vMerge/>
            <w:shd w:val="clear" w:color="auto" w:fill="A6A6A6" w:themeFill="background1" w:themeFillShade="A6"/>
          </w:tcPr>
          <w:p w14:paraId="00D5AFF9" w14:textId="77777777" w:rsidR="00B574C9" w:rsidRPr="001A6A06" w:rsidRDefault="00B574C9" w:rsidP="00CF1542">
            <w:pPr>
              <w:jc w:val="center"/>
              <w:rPr>
                <w:b/>
                <w:color w:val="FFFFFF" w:themeColor="background1"/>
              </w:rPr>
            </w:pPr>
          </w:p>
        </w:tc>
        <w:sdt>
          <w:sdtPr>
            <w:alias w:val="Affiliation"/>
            <w:tag w:val="affiliation"/>
            <w:id w:val="2012937915"/>
            <w:placeholder>
              <w:docPart w:val="E06F2664354498408240967A8A0B2677"/>
            </w:placeholder>
            <w:text/>
          </w:sdtPr>
          <w:sdtEndPr/>
          <w:sdtContent>
            <w:tc>
              <w:tcPr>
                <w:tcW w:w="8525" w:type="dxa"/>
                <w:gridSpan w:val="4"/>
              </w:tcPr>
              <w:p w14:paraId="20CC84E1" w14:textId="77777777" w:rsidR="00B574C9" w:rsidRDefault="002D11C6" w:rsidP="002D11C6">
                <w:r>
                  <w:t>University of Oregon</w:t>
                </w:r>
              </w:p>
            </w:tc>
          </w:sdtContent>
        </w:sdt>
      </w:tr>
    </w:tbl>
    <w:p w14:paraId="18ECDD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41FF2C" w14:textId="77777777" w:rsidTr="00244BB0">
        <w:tc>
          <w:tcPr>
            <w:tcW w:w="9016" w:type="dxa"/>
            <w:shd w:val="clear" w:color="auto" w:fill="A6A6A6" w:themeFill="background1" w:themeFillShade="A6"/>
            <w:tcMar>
              <w:top w:w="113" w:type="dxa"/>
              <w:bottom w:w="113" w:type="dxa"/>
            </w:tcMar>
          </w:tcPr>
          <w:p w14:paraId="51F5A1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DD0B66" w14:textId="77777777" w:rsidTr="003F0D73">
        <w:sdt>
          <w:sdtPr>
            <w:rPr>
              <w:rFonts w:ascii="Calibri" w:hAnsi="Calibri"/>
              <w:b/>
            </w:rPr>
            <w:alias w:val="Article headword"/>
            <w:tag w:val="articleHeadword"/>
            <w:id w:val="-361440020"/>
            <w:placeholder>
              <w:docPart w:val="DBC85CE89EEFD54FBD81C0A7208D5327"/>
            </w:placeholder>
            <w:text/>
          </w:sdtPr>
          <w:sdtEndPr/>
          <w:sdtContent>
            <w:tc>
              <w:tcPr>
                <w:tcW w:w="9016" w:type="dxa"/>
                <w:tcMar>
                  <w:top w:w="113" w:type="dxa"/>
                  <w:bottom w:w="113" w:type="dxa"/>
                </w:tcMar>
              </w:tcPr>
              <w:p w14:paraId="19E719FF" w14:textId="77777777" w:rsidR="003F0D73" w:rsidRPr="00FB589A" w:rsidRDefault="00BC656D" w:rsidP="003F0D73">
                <w:pPr>
                  <w:rPr>
                    <w:b/>
                  </w:rPr>
                </w:pPr>
                <w:r w:rsidRPr="002D11C6">
                  <w:rPr>
                    <w:rFonts w:ascii="Calibri" w:eastAsia="Times New Roman" w:hAnsi="Calibri" w:cs="Times New Roman"/>
                    <w:color w:val="000000"/>
                    <w:lang w:val="en-BZ"/>
                  </w:rPr>
                  <w:t>Yongping</w:t>
                </w:r>
                <w:r w:rsidR="005419CC" w:rsidRPr="002D11C6">
                  <w:rPr>
                    <w:rFonts w:ascii="Calibri" w:eastAsia="Times New Roman" w:hAnsi="Calibri" w:cs="Times New Roman"/>
                    <w:color w:val="000000"/>
                    <w:lang w:val="en-BZ"/>
                  </w:rPr>
                  <w:t>, Li</w:t>
                </w:r>
                <w:r w:rsidRPr="002D11C6">
                  <w:rPr>
                    <w:rFonts w:ascii="Calibri" w:eastAsia="Times New Roman" w:hAnsi="Calibri" w:cs="Times New Roman"/>
                    <w:color w:val="000000"/>
                    <w:lang w:val="en-BZ"/>
                  </w:rPr>
                  <w:t xml:space="preserve"> </w:t>
                </w:r>
                <w:r w:rsidRPr="002D11C6">
                  <w:rPr>
                    <w:rFonts w:ascii="Baoli SC Regular" w:eastAsia="Times New Roman" w:hAnsi="Baoli SC Regular" w:cs="Baoli SC Regular"/>
                    <w:color w:val="000000"/>
                    <w:lang w:val="en-BZ"/>
                  </w:rPr>
                  <w:t>李永平</w:t>
                </w:r>
                <w:r w:rsidR="002D11C6" w:rsidRPr="002D11C6">
                  <w:rPr>
                    <w:rFonts w:ascii="Calibri" w:eastAsia="Times New Roman" w:hAnsi="Calibri" w:cs="Times New Roman"/>
                    <w:color w:val="000000"/>
                    <w:lang w:val="en-BZ"/>
                  </w:rPr>
                  <w:t xml:space="preserve"> (1947--</w:t>
                </w:r>
                <w:r w:rsidRPr="002D11C6">
                  <w:rPr>
                    <w:rFonts w:ascii="Calibri" w:eastAsia="Times New Roman" w:hAnsi="Calibri" w:cs="Times New Roman"/>
                    <w:color w:val="000000"/>
                    <w:lang w:val="en-BZ"/>
                  </w:rPr>
                  <w:t>)</w:t>
                </w:r>
              </w:p>
            </w:tc>
          </w:sdtContent>
        </w:sdt>
      </w:tr>
      <w:tr w:rsidR="00464699" w14:paraId="517019B6" w14:textId="77777777" w:rsidTr="00BC656D">
        <w:sdt>
          <w:sdtPr>
            <w:alias w:val="Variant headwords"/>
            <w:tag w:val="variantHeadwords"/>
            <w:id w:val="173464402"/>
            <w:placeholder>
              <w:docPart w:val="8EE809AE535F034D9CC74E8A48E8CFAB"/>
            </w:placeholder>
            <w:showingPlcHdr/>
          </w:sdtPr>
          <w:sdtEndPr/>
          <w:sdtContent>
            <w:tc>
              <w:tcPr>
                <w:tcW w:w="9016" w:type="dxa"/>
                <w:tcMar>
                  <w:top w:w="113" w:type="dxa"/>
                  <w:bottom w:w="113" w:type="dxa"/>
                </w:tcMar>
              </w:tcPr>
              <w:p w14:paraId="280B38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8F38E3" w14:textId="77777777" w:rsidTr="003F0D73">
        <w:sdt>
          <w:sdtPr>
            <w:alias w:val="Abstract"/>
            <w:tag w:val="abstract"/>
            <w:id w:val="-635871867"/>
            <w:placeholder>
              <w:docPart w:val="B7DC22B92F55F84B80C73F324952464E"/>
            </w:placeholder>
          </w:sdtPr>
          <w:sdtEndPr/>
          <w:sdtContent>
            <w:tc>
              <w:tcPr>
                <w:tcW w:w="9016" w:type="dxa"/>
                <w:tcMar>
                  <w:top w:w="113" w:type="dxa"/>
                  <w:bottom w:w="113" w:type="dxa"/>
                </w:tcMar>
              </w:tcPr>
              <w:p w14:paraId="5497406B" w14:textId="77777777" w:rsidR="00E85A05" w:rsidRPr="00BC656D"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color w:val="000000"/>
                    <w:sz w:val="24"/>
                    <w:szCs w:val="24"/>
                    <w:lang w:val="en-BZ"/>
                  </w:rPr>
                </w:pPr>
                <w:r w:rsidRPr="002D11C6">
                  <w:rPr>
                    <w:color w:val="000000"/>
                    <w:lang w:val="en-BZ"/>
                  </w:rPr>
                  <w:t xml:space="preserve">Li Yongping is a Taiwan author who rose to literary fame for a collection of inter-related short stories called </w:t>
                </w:r>
                <w:r w:rsidRPr="002D11C6">
                  <w:rPr>
                    <w:i/>
                    <w:iCs/>
                    <w:color w:val="000000"/>
                    <w:lang w:val="en-BZ"/>
                  </w:rPr>
                  <w:t xml:space="preserve">Retribution: The Jiling Chronicles </w:t>
                </w:r>
                <w:r w:rsidRPr="002D11C6">
                  <w:rPr>
                    <w:color w:val="000000"/>
                    <w:lang w:val="en-BZ"/>
                  </w:rPr>
                  <w:t>(</w:t>
                </w:r>
                <w:r w:rsidRPr="002D11C6">
                  <w:rPr>
                    <w:rFonts w:ascii="Apple LiSung Light" w:eastAsia="Apple LiSung Light" w:hAnsi="新細明體" w:cs="新細明體" w:hint="eastAsia"/>
                    <w:color w:val="000000"/>
                    <w:lang w:val="zh-TW"/>
                  </w:rPr>
                  <w:t>吉陵春秋</w:t>
                </w:r>
                <w:r w:rsidRPr="002D11C6">
                  <w:rPr>
                    <w:color w:val="000000"/>
                    <w:lang w:val="en-BZ"/>
                  </w:rPr>
                  <w:t xml:space="preserve">, 1986), considered among the works exemplifying the best of Taiwan modernism. Now a citizen of the Republic of China (Taiwan), Li was born in Kuching, a city in the East Malaysian state of Sarawak, in northwest Borneo. Sarawak became a British crown colony in 1946, and then joined the independent Federation of Malaysia in 1963. Li left Kuching in 1967 to pursue university education in Taiwan, following a route that was and has remained popular with many Chinese Malaysians who, like Li himself, had received some Chinese-language education in Malaysia. Li graduated from National Taiwan University in 1971 and later received postgraduate degrees in the United States. Li relinquished his Malaysian citizenship in 1987. Over the course of his career, Li has published several long novels and collections </w:t>
                </w:r>
                <w:bookmarkStart w:id="0" w:name="_GoBack"/>
                <w:bookmarkEnd w:id="0"/>
                <w:r w:rsidRPr="002D11C6">
                  <w:rPr>
                    <w:color w:val="000000"/>
                    <w:lang w:val="en-BZ"/>
                  </w:rPr>
                  <w:t>of short stories and essays; he has also worked as an editor, translator and professor.</w:t>
                </w:r>
              </w:p>
            </w:tc>
          </w:sdtContent>
        </w:sdt>
      </w:tr>
      <w:tr w:rsidR="003F0D73" w14:paraId="27483477" w14:textId="77777777" w:rsidTr="003F0D73">
        <w:sdt>
          <w:sdtPr>
            <w:alias w:val="Article text"/>
            <w:tag w:val="articleText"/>
            <w:id w:val="634067588"/>
            <w:placeholder>
              <w:docPart w:val="19F0D77FAB7823488C0CDD0DF786986E"/>
            </w:placeholder>
          </w:sdtPr>
          <w:sdtEndPr>
            <w:rPr>
              <w:rFonts w:ascii="Calibri" w:hAnsi="Calibri"/>
            </w:rPr>
          </w:sdtEndPr>
          <w:sdtContent>
            <w:tc>
              <w:tcPr>
                <w:tcW w:w="9016" w:type="dxa"/>
                <w:tcMar>
                  <w:top w:w="113" w:type="dxa"/>
                  <w:bottom w:w="113" w:type="dxa"/>
                </w:tcMar>
              </w:tcPr>
              <w:p w14:paraId="16864B83" w14:textId="77777777" w:rsidR="00BC656D" w:rsidRPr="002D11C6"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00"/>
                    <w:lang w:val="en-BZ"/>
                  </w:rPr>
                </w:pPr>
                <w:r w:rsidRPr="002D11C6">
                  <w:rPr>
                    <w:rFonts w:ascii="Calibri" w:hAnsi="Calibri"/>
                    <w:color w:val="000000"/>
                    <w:lang w:val="en-BZ"/>
                  </w:rPr>
                  <w:t xml:space="preserve">Li Yongping is a Taiwan author who rose to literary fame for a collection of inter-related short stories called </w:t>
                </w:r>
                <w:r w:rsidRPr="002D11C6">
                  <w:rPr>
                    <w:rFonts w:ascii="Calibri" w:hAnsi="Calibri"/>
                    <w:i/>
                    <w:iCs/>
                    <w:color w:val="000000"/>
                    <w:lang w:val="en-BZ"/>
                  </w:rPr>
                  <w:t xml:space="preserve">Retribution: The Jiling Chronicles </w:t>
                </w:r>
                <w:r w:rsidRPr="002D11C6">
                  <w:rPr>
                    <w:rFonts w:ascii="Calibri" w:hAnsi="Calibri"/>
                    <w:color w:val="000000"/>
                    <w:lang w:val="en-BZ"/>
                  </w:rPr>
                  <w:t>(</w:t>
                </w:r>
                <w:r w:rsidRPr="002D11C6">
                  <w:rPr>
                    <w:rFonts w:ascii="Calibri" w:eastAsia="Apple LiSung Light" w:hAnsi="Calibri" w:cs="新細明體"/>
                    <w:color w:val="000000"/>
                    <w:lang w:val="zh-TW"/>
                  </w:rPr>
                  <w:t>吉陵春秋</w:t>
                </w:r>
                <w:r w:rsidRPr="002D11C6">
                  <w:rPr>
                    <w:rFonts w:ascii="Calibri" w:hAnsi="Calibri"/>
                    <w:color w:val="000000"/>
                    <w:lang w:val="en-BZ"/>
                  </w:rPr>
                  <w:t>, 1986), considered among the works exemplifying the best of Taiwan modernism. Now a citizen of the Republic of China (Taiwan), Li was born in Kuching, a city in the East Malaysian state of Sarawak, in northwest Borneo. Sarawak became a British crown colony in 1946, and then joined the independent Federation of Malaysia in 1963. Li left Kuching in 1967 to pursue university education in Taiwan, following a route that was and has remained popular with many Chinese Malaysians who, like Li himself, had received some Chinese-language education in Malaysia. Li graduated from National Taiwan University in 1971 and later received postgraduate degrees in the United States. Li relinquished his Malaysian citizenship in 1987. Over the course of his career, Li has published several long novels and collections of short stories and essays; he has also worked as an editor, translator and professor.</w:t>
                </w:r>
              </w:p>
              <w:p w14:paraId="390B9B69" w14:textId="77777777" w:rsidR="00BC656D" w:rsidRPr="002D11C6"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00"/>
                    <w:lang w:val="en-BZ"/>
                  </w:rPr>
                </w:pPr>
              </w:p>
              <w:p w14:paraId="0D55D52D" w14:textId="77777777" w:rsidR="00BC656D" w:rsidRPr="002D11C6"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00"/>
                    <w:lang w:val="en-BZ"/>
                  </w:rPr>
                </w:pPr>
                <w:r w:rsidRPr="002D11C6">
                  <w:rPr>
                    <w:rFonts w:ascii="Calibri" w:hAnsi="Calibri"/>
                    <w:color w:val="000000"/>
                    <w:lang w:val="en-BZ"/>
                  </w:rPr>
                  <w:t xml:space="preserve">The </w:t>
                </w:r>
                <w:r w:rsidRPr="002D11C6">
                  <w:rPr>
                    <w:rFonts w:ascii="Calibri" w:hAnsi="Calibri"/>
                    <w:i/>
                    <w:color w:val="000000"/>
                    <w:lang w:val="en-BZ"/>
                  </w:rPr>
                  <w:t>Retribution</w:t>
                </w:r>
                <w:r w:rsidRPr="002D11C6">
                  <w:rPr>
                    <w:rFonts w:ascii="Calibri" w:hAnsi="Calibri"/>
                    <w:color w:val="000000"/>
                    <w:lang w:val="en-BZ"/>
                  </w:rPr>
                  <w:t xml:space="preserve"> stories revolve around crime and retribution in the fictional town of Jiling. In the first story, “In Great Blessings Lane” (</w:t>
                </w:r>
                <w:r w:rsidRPr="002D11C6">
                  <w:rPr>
                    <w:rFonts w:ascii="Calibri" w:eastAsia="Apple LiSung Light" w:hAnsi="Calibri" w:cs="新細明體"/>
                    <w:color w:val="000000"/>
                    <w:lang w:val="zh-TW"/>
                  </w:rPr>
                  <w:t>萬福巷里</w:t>
                </w:r>
                <w:r w:rsidRPr="002D11C6">
                  <w:rPr>
                    <w:rFonts w:ascii="Calibri" w:hAnsi="Calibri"/>
                    <w:color w:val="000000"/>
                    <w:lang w:val="en-BZ"/>
                  </w:rPr>
                  <w:t xml:space="preserve">), the lovely young wife of a coffin-maker is raped by a local thug and then hangs herself; her husband kills the wife and mistress of the rapist in revenge. The following stories revisit these events by focusing on other town residents as they recall and gossip about them in subsequent years. The stories offer unflinching depictions of the coexistence of generative and destructive impulses in the human spirit while weaving a complex history of morality and transgression among Jiling’s residents. The collection has earned a ranking of 40th on </w:t>
                </w:r>
                <w:r w:rsidRPr="002D11C6">
                  <w:rPr>
                    <w:rFonts w:ascii="Calibri" w:hAnsi="Calibri"/>
                    <w:i/>
                    <w:iCs/>
                    <w:color w:val="000000"/>
                    <w:lang w:val="en-BZ"/>
                  </w:rPr>
                  <w:t>Asia Weekly</w:t>
                </w:r>
                <w:r w:rsidRPr="002D11C6">
                  <w:rPr>
                    <w:rFonts w:ascii="Calibri" w:hAnsi="Calibri"/>
                    <w:color w:val="000000"/>
                    <w:lang w:val="en-BZ"/>
                  </w:rPr>
                  <w:t>’s (</w:t>
                </w:r>
                <w:r w:rsidRPr="002D11C6">
                  <w:rPr>
                    <w:rFonts w:ascii="Calibri" w:eastAsia="Apple LiSung Light" w:hAnsi="Calibri" w:cs="新細明體"/>
                    <w:color w:val="000000"/>
                    <w:lang w:val="zh-TW"/>
                  </w:rPr>
                  <w:t>亞洲週刊</w:t>
                </w:r>
                <w:r w:rsidRPr="002D11C6">
                  <w:rPr>
                    <w:rFonts w:ascii="Calibri" w:hAnsi="Calibri"/>
                    <w:color w:val="000000"/>
                    <w:lang w:val="en-BZ"/>
                  </w:rPr>
                  <w:t>) “100 Best-loved Chinese Novels of the 20th century.”</w:t>
                </w:r>
              </w:p>
              <w:p w14:paraId="30DFE482" w14:textId="77777777" w:rsidR="00BC656D" w:rsidRPr="002D11C6"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00"/>
                    <w:lang w:val="en-BZ"/>
                  </w:rPr>
                </w:pPr>
              </w:p>
              <w:p w14:paraId="184E1BCE" w14:textId="77777777" w:rsidR="00BC656D" w:rsidRPr="002D11C6"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00"/>
                    <w:lang w:val="en-BZ"/>
                  </w:rPr>
                </w:pPr>
                <w:r w:rsidRPr="002D11C6">
                  <w:rPr>
                    <w:rFonts w:ascii="Calibri" w:hAnsi="Calibri"/>
                    <w:color w:val="000000"/>
                    <w:lang w:val="en-BZ"/>
                  </w:rPr>
                  <w:t xml:space="preserve">Critics of the </w:t>
                </w:r>
                <w:r w:rsidRPr="002D11C6">
                  <w:rPr>
                    <w:rFonts w:ascii="Calibri" w:hAnsi="Calibri"/>
                    <w:i/>
                    <w:iCs/>
                    <w:color w:val="000000"/>
                    <w:lang w:val="en-BZ"/>
                  </w:rPr>
                  <w:t xml:space="preserve">Retribution </w:t>
                </w:r>
                <w:r w:rsidRPr="002D11C6">
                  <w:rPr>
                    <w:rFonts w:ascii="Calibri" w:hAnsi="Calibri"/>
                    <w:iCs/>
                    <w:color w:val="000000"/>
                    <w:lang w:val="en-BZ"/>
                  </w:rPr>
                  <w:t xml:space="preserve">stories </w:t>
                </w:r>
                <w:r w:rsidRPr="002D11C6">
                  <w:rPr>
                    <w:rFonts w:ascii="Calibri" w:hAnsi="Calibri"/>
                    <w:color w:val="000000"/>
                    <w:lang w:val="en-BZ"/>
                  </w:rPr>
                  <w:t xml:space="preserve">have concentrated on narratorial style, distinctive literary </w:t>
                </w:r>
                <w:r w:rsidRPr="002D11C6">
                  <w:rPr>
                    <w:rFonts w:ascii="Calibri" w:hAnsi="Calibri"/>
                    <w:color w:val="000000"/>
                    <w:lang w:val="en-BZ"/>
                  </w:rPr>
                  <w:lastRenderedPageBreak/>
                  <w:t>language, and setting. Particularly the first two stories feature a narration that resembles a video camera in that it emphasizes occurrences that can be discerned visually or aurally. This deprives readers access to the characters’ inner states and compels them to experience violence in a way that tests the limits of their compassion. The stories’ literary language is remarkable for how it has been carefully adapted from that primarily used in traditional Chinese novels. In terms of setting, for some critics, the stories’ language and cultural references evoke an atmosphere of traditional China. Others draw upon the author’s background and the stories’ climate references to place Jiling in Southeast Asia or link it to Kuching.</w:t>
                </w:r>
              </w:p>
              <w:p w14:paraId="078D79BE" w14:textId="77777777" w:rsidR="00BC656D" w:rsidRPr="002D11C6" w:rsidRDefault="00BC656D" w:rsidP="002D1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00"/>
                    <w:lang w:val="en-BZ"/>
                  </w:rPr>
                </w:pPr>
              </w:p>
              <w:p w14:paraId="59842193" w14:textId="77777777" w:rsidR="00BC656D" w:rsidRPr="002D11C6" w:rsidRDefault="00BC656D" w:rsidP="002D11C6">
                <w:pPr>
                  <w:rPr>
                    <w:rFonts w:ascii="Calibri" w:hAnsi="Calibri"/>
                    <w:lang w:val="en-BZ"/>
                  </w:rPr>
                </w:pPr>
                <w:r w:rsidRPr="002D11C6">
                  <w:rPr>
                    <w:rFonts w:ascii="Calibri" w:hAnsi="Calibri"/>
                    <w:lang w:val="en-BZ"/>
                  </w:rPr>
                  <w:t xml:space="preserve">For many, situating Jiling geographically is unimportant; Li’s affinity for the Chinese language and literary tradition is more noteworthy. In other works, Li fascinatingly combines mapping and narration. In a collection of autobiographical short stories called </w:t>
                </w:r>
                <w:r w:rsidRPr="002D11C6">
                  <w:rPr>
                    <w:rFonts w:ascii="Calibri" w:hAnsi="Calibri"/>
                    <w:i/>
                    <w:iCs/>
                    <w:lang w:val="en-BZ"/>
                  </w:rPr>
                  <w:t xml:space="preserve">The Snow Falls in Clouds: Recollections of a Borneo Childhood </w:t>
                </w:r>
                <w:r w:rsidRPr="002D11C6">
                  <w:rPr>
                    <w:rFonts w:ascii="Calibri" w:hAnsi="Calibri"/>
                    <w:lang w:val="en-BZ"/>
                  </w:rPr>
                  <w:t>(</w:t>
                </w:r>
                <w:r w:rsidRPr="002D11C6">
                  <w:rPr>
                    <w:rFonts w:ascii="Calibri" w:eastAsia="Apple LiSung Light" w:hAnsi="Calibri" w:cs="新細明體"/>
                    <w:lang w:val="zh-TW"/>
                  </w:rPr>
                  <w:t>雨雪霏霏：婆羅洲童年記事</w:t>
                </w:r>
                <w:r w:rsidRPr="002D11C6">
                  <w:rPr>
                    <w:rFonts w:ascii="Calibri" w:hAnsi="Calibri"/>
                    <w:lang w:val="en-BZ"/>
                  </w:rPr>
                  <w:t xml:space="preserve">, 2002), Li presents memories of growing up in Borneo and moving to and living in Taipei. The stories emerge in the form of a conversation with a young girl named Zhu Ling, who also appears in two earlier novels by Li, </w:t>
                </w:r>
                <w:r w:rsidRPr="002D11C6">
                  <w:rPr>
                    <w:rFonts w:ascii="Calibri" w:hAnsi="Calibri"/>
                    <w:i/>
                    <w:iCs/>
                    <w:lang w:val="en-BZ"/>
                  </w:rPr>
                  <w:t xml:space="preserve">The Giant Eagle </w:t>
                </w:r>
                <w:r w:rsidRPr="002D11C6">
                  <w:rPr>
                    <w:rFonts w:ascii="Calibri" w:hAnsi="Calibri"/>
                    <w:iCs/>
                    <w:lang w:val="en-BZ"/>
                  </w:rPr>
                  <w:t>(</w:t>
                </w:r>
                <w:r w:rsidRPr="002D11C6">
                  <w:rPr>
                    <w:rFonts w:ascii="Calibri" w:eastAsia="Apple LiSung Light" w:hAnsi="Calibri" w:cs="ヒラギノ角ゴ StdN W8"/>
                    <w:lang w:val="en-BZ"/>
                  </w:rPr>
                  <w:t>海東青</w:t>
                </w:r>
                <w:r w:rsidRPr="002D11C6">
                  <w:rPr>
                    <w:rFonts w:ascii="Calibri" w:eastAsia="Apple LiSung Light" w:hAnsi="Calibri" w:cs="ヒラギノ角ゴ StdN W8"/>
                    <w:lang w:val="en-BZ"/>
                  </w:rPr>
                  <w:t>, 1992</w:t>
                </w:r>
                <w:r w:rsidRPr="002D11C6">
                  <w:rPr>
                    <w:rFonts w:ascii="Calibri" w:hAnsi="Calibri"/>
                    <w:iCs/>
                    <w:lang w:val="en-BZ"/>
                  </w:rPr>
                  <w:t xml:space="preserve">) </w:t>
                </w:r>
                <w:r w:rsidRPr="002D11C6">
                  <w:rPr>
                    <w:rFonts w:ascii="Calibri" w:hAnsi="Calibri"/>
                    <w:lang w:val="en-BZ"/>
                  </w:rPr>
                  <w:t xml:space="preserve">and </w:t>
                </w:r>
                <w:r w:rsidRPr="002D11C6">
                  <w:rPr>
                    <w:rFonts w:ascii="Calibri" w:hAnsi="Calibri"/>
                    <w:i/>
                    <w:iCs/>
                    <w:lang w:val="en-BZ"/>
                  </w:rPr>
                  <w:t xml:space="preserve">Zhu Ling’s Wanderings through Wonderland </w:t>
                </w:r>
                <w:r w:rsidRPr="002D11C6">
                  <w:rPr>
                    <w:rFonts w:ascii="Calibri" w:hAnsi="Calibri"/>
                    <w:lang w:val="en-BZ"/>
                  </w:rPr>
                  <w:t>(</w:t>
                </w:r>
                <w:r w:rsidRPr="002D11C6">
                  <w:rPr>
                    <w:rFonts w:ascii="Calibri" w:eastAsia="Apple LiSung Light" w:hAnsi="Calibri" w:cs="新細明體"/>
                    <w:lang w:val="zh-TW"/>
                  </w:rPr>
                  <w:t>朱鴒漫遊仙境</w:t>
                </w:r>
                <w:r w:rsidRPr="002D11C6">
                  <w:rPr>
                    <w:rFonts w:ascii="Calibri" w:hAnsi="Calibri"/>
                    <w:lang w:val="en-BZ"/>
                  </w:rPr>
                  <w:t xml:space="preserve">, </w:t>
                </w:r>
                <w:r w:rsidRPr="002D11C6">
                  <w:rPr>
                    <w:rFonts w:ascii="Calibri" w:hAnsi="Calibri"/>
                    <w:lang w:val="zh-HK"/>
                  </w:rPr>
                  <w:t>1998</w:t>
                </w:r>
                <w:r w:rsidRPr="002D11C6">
                  <w:rPr>
                    <w:rFonts w:ascii="Calibri" w:hAnsi="Calibri"/>
                    <w:lang w:val="en-BZ"/>
                  </w:rPr>
                  <w:t xml:space="preserve">). In </w:t>
                </w:r>
                <w:r w:rsidRPr="002D11C6">
                  <w:rPr>
                    <w:rFonts w:ascii="Calibri" w:hAnsi="Calibri"/>
                    <w:i/>
                    <w:lang w:val="en-BZ"/>
                  </w:rPr>
                  <w:t>The Snow Falls in Clouds</w:t>
                </w:r>
                <w:r w:rsidRPr="002D11C6">
                  <w:rPr>
                    <w:rFonts w:ascii="Calibri" w:hAnsi="Calibri"/>
                    <w:lang w:val="en-BZ"/>
                  </w:rPr>
                  <w:t xml:space="preserve">, Zhu Ling becomes both confidante and muse to Li’s first-person narrator, “Li Yongping,” as they wander through Taipei at night. The confessional tone suggests that the collection represents the narrator’s pursuit of absolution for youthful misdeeds, as if only this could render him fit to return, though no physical homecoming occurs. In his more recent, award-winning long novel, </w:t>
                </w:r>
                <w:r w:rsidRPr="002D11C6">
                  <w:rPr>
                    <w:rFonts w:ascii="Calibri" w:hAnsi="Calibri"/>
                    <w:i/>
                    <w:iCs/>
                    <w:lang w:val="en-BZ"/>
                  </w:rPr>
                  <w:t xml:space="preserve">The End of the River </w:t>
                </w:r>
                <w:r w:rsidRPr="002D11C6">
                  <w:rPr>
                    <w:rFonts w:ascii="Calibri" w:hAnsi="Calibri"/>
                    <w:lang w:val="en-BZ"/>
                  </w:rPr>
                  <w:t>(</w:t>
                </w:r>
                <w:r w:rsidRPr="002D11C6">
                  <w:rPr>
                    <w:rFonts w:ascii="Calibri" w:eastAsia="Apple LiSung Light" w:hAnsi="Calibri" w:cs="新細明體"/>
                    <w:lang w:val="zh-TW"/>
                  </w:rPr>
                  <w:t>大河盡頭</w:t>
                </w:r>
                <w:r w:rsidRPr="002D11C6">
                  <w:rPr>
                    <w:rFonts w:ascii="Calibri" w:hAnsi="Calibri"/>
                    <w:lang w:val="en-BZ"/>
                  </w:rPr>
                  <w:t>, 2008-2010), Li Yongping has achieved another remarkable literary homecoming.</w:t>
                </w:r>
              </w:p>
              <w:p w14:paraId="3D08DD0B" w14:textId="77777777" w:rsidR="00BC656D" w:rsidRPr="002D11C6" w:rsidRDefault="00BC656D" w:rsidP="002D11C6">
                <w:pPr>
                  <w:rPr>
                    <w:rFonts w:ascii="Calibri" w:hAnsi="Calibri"/>
                    <w:lang w:val="en-BZ"/>
                  </w:rPr>
                </w:pPr>
              </w:p>
              <w:p w14:paraId="1814C444" w14:textId="77777777" w:rsidR="00BC656D" w:rsidRPr="002D11C6" w:rsidRDefault="002D11C6" w:rsidP="002D11C6">
                <w:pPr>
                  <w:pStyle w:val="Heading1"/>
                  <w:outlineLvl w:val="0"/>
                  <w:rPr>
                    <w:lang w:val="en-BZ"/>
                  </w:rPr>
                </w:pPr>
                <w:r>
                  <w:rPr>
                    <w:lang w:val="en-BZ"/>
                  </w:rPr>
                  <w:t xml:space="preserve">List of </w:t>
                </w:r>
                <w:r w:rsidR="00BC656D" w:rsidRPr="002D11C6">
                  <w:rPr>
                    <w:lang w:val="en-BZ"/>
                  </w:rPr>
                  <w:t>Works</w:t>
                </w:r>
                <w:r>
                  <w:rPr>
                    <w:lang w:val="en-BZ"/>
                  </w:rPr>
                  <w:t>:</w:t>
                </w:r>
              </w:p>
              <w:p w14:paraId="6FBA334D" w14:textId="77777777" w:rsidR="00BC656D" w:rsidRPr="002D11C6" w:rsidRDefault="00BC656D" w:rsidP="002D11C6">
                <w:pPr>
                  <w:rPr>
                    <w:rFonts w:ascii="Calibri" w:eastAsiaTheme="minorEastAsia" w:hAnsi="Calibri" w:cs="TimesNewRomanPSMT"/>
                    <w:lang w:val="en-BZ" w:eastAsia="ja-JP"/>
                  </w:rPr>
                </w:pPr>
                <w:r w:rsidRPr="002D11C6">
                  <w:rPr>
                    <w:rFonts w:ascii="Calibri" w:eastAsiaTheme="minorEastAsia" w:hAnsi="Calibri" w:cs="TimesNewRomanPSMT"/>
                    <w:lang w:val="en-BZ" w:eastAsia="ja-JP"/>
                  </w:rPr>
                  <w:t xml:space="preserve">Li, Yongping </w:t>
                </w:r>
                <w:r w:rsidRPr="002D11C6">
                  <w:rPr>
                    <w:rFonts w:ascii="Calibri" w:eastAsiaTheme="minorEastAsia" w:hAnsi="Calibri" w:cs="TimesNewRomanPSMT"/>
                    <w:lang w:val="en-BZ" w:eastAsia="ja-JP"/>
                  </w:rPr>
                  <w:t>李永平</w:t>
                </w:r>
                <w:r w:rsidRPr="002D11C6">
                  <w:rPr>
                    <w:rFonts w:ascii="Calibri" w:eastAsiaTheme="minorEastAsia" w:hAnsi="Calibri" w:cs="TimesNewRomanPSMT"/>
                    <w:lang w:val="en-BZ" w:eastAsia="ja-JP"/>
                  </w:rPr>
                  <w:t xml:space="preserve">. 2008-2010. </w:t>
                </w:r>
                <w:r w:rsidRPr="002D11C6">
                  <w:rPr>
                    <w:rFonts w:ascii="Calibri" w:eastAsiaTheme="minorEastAsia" w:hAnsi="Calibri" w:cs="TimesNewRomanPS-ItalicMT"/>
                    <w:i/>
                    <w:lang w:val="en-BZ" w:eastAsia="ja-JP"/>
                  </w:rPr>
                  <w:t>Da he jin tou</w:t>
                </w:r>
                <w:r w:rsidRPr="002D11C6">
                  <w:rPr>
                    <w:rFonts w:ascii="Calibri" w:eastAsiaTheme="minorEastAsia" w:hAnsi="Calibri" w:cs="TimesNewRomanPS-ItalicMT"/>
                    <w:lang w:val="en-BZ" w:eastAsia="ja-JP"/>
                  </w:rPr>
                  <w:t xml:space="preserve"> </w:t>
                </w:r>
                <w:r w:rsidRPr="002D11C6">
                  <w:rPr>
                    <w:rFonts w:ascii="Calibri" w:eastAsiaTheme="minorEastAsia" w:hAnsi="Calibri" w:cs="TimesNewRomanPS-ItalicMT"/>
                    <w:lang w:val="en-BZ" w:eastAsia="ja-JP"/>
                  </w:rPr>
                  <w:t>大河盡頭</w:t>
                </w:r>
                <w:r w:rsidRPr="002D11C6">
                  <w:rPr>
                    <w:rFonts w:ascii="Calibri" w:eastAsiaTheme="minorEastAsia" w:hAnsi="Calibri" w:cs="TimesNewRomanPS-ItalicMT"/>
                    <w:lang w:val="en-BZ" w:eastAsia="ja-JP"/>
                  </w:rPr>
                  <w:t xml:space="preserve"> (The end of the river)</w:t>
                </w:r>
                <w:r w:rsidRPr="002D11C6">
                  <w:rPr>
                    <w:rFonts w:ascii="Calibri" w:eastAsiaTheme="minorEastAsia" w:hAnsi="Calibri" w:cs="TimesNewRomanPSMT"/>
                    <w:lang w:val="en-BZ" w:eastAsia="ja-JP"/>
                  </w:rPr>
                  <w:t xml:space="preserve">. Taipei: Maitian. </w:t>
                </w:r>
                <w:r w:rsidRPr="002D11C6">
                  <w:rPr>
                    <w:rFonts w:ascii="Calibri" w:hAnsi="Calibri"/>
                    <w:lang w:val="en-BZ"/>
                  </w:rPr>
                  <w:t>(In Chinese)</w:t>
                </w:r>
              </w:p>
              <w:p w14:paraId="554EFF91" w14:textId="77777777" w:rsidR="00BC656D" w:rsidRPr="002D11C6" w:rsidRDefault="00BC656D" w:rsidP="002D11C6">
                <w:pPr>
                  <w:rPr>
                    <w:rFonts w:ascii="Calibri" w:hAnsi="Calibri"/>
                    <w:lang w:val="en-BZ"/>
                  </w:rPr>
                </w:pPr>
                <w:r w:rsidRPr="002D11C6">
                  <w:rPr>
                    <w:rFonts w:ascii="Calibri" w:hAnsi="Calibri"/>
                    <w:lang w:val="en-BZ"/>
                  </w:rPr>
                  <w:t xml:space="preserve">—. 1992. </w:t>
                </w:r>
                <w:r w:rsidRPr="002D11C6">
                  <w:rPr>
                    <w:rFonts w:ascii="Calibri" w:hAnsi="Calibri"/>
                    <w:i/>
                    <w:iCs/>
                    <w:lang w:val="en-BZ"/>
                  </w:rPr>
                  <w:t xml:space="preserve">Haidong qing: Taipei de yize yuyan </w:t>
                </w:r>
                <w:r w:rsidRPr="002D11C6">
                  <w:rPr>
                    <w:rFonts w:ascii="Calibri" w:eastAsia="Apple LiSung Light" w:hAnsi="Calibri" w:cs="ヒラギノ角ゴ StdN W8"/>
                    <w:lang w:val="en-BZ"/>
                  </w:rPr>
                  <w:t>海東青</w:t>
                </w:r>
                <w:r w:rsidRPr="002D11C6">
                  <w:rPr>
                    <w:rFonts w:ascii="Calibri" w:eastAsia="Apple LiSung Light" w:hAnsi="Calibri" w:cs="Microsoft Tai Le"/>
                    <w:lang w:val="en-BZ"/>
                  </w:rPr>
                  <w:t>：</w:t>
                </w:r>
                <w:r w:rsidRPr="002D11C6">
                  <w:rPr>
                    <w:rFonts w:ascii="Calibri" w:eastAsia="Apple LiSung Light" w:hAnsi="Calibri" w:cs="ヒラギノ角ゴ StdN W8"/>
                    <w:lang w:val="en-BZ"/>
                  </w:rPr>
                  <w:t>台北的一則寓言</w:t>
                </w:r>
                <w:r w:rsidRPr="002D11C6">
                  <w:rPr>
                    <w:rFonts w:ascii="Calibri" w:hAnsi="Calibri" w:cs="Apple LiGothic"/>
                    <w:lang w:val="en-BZ"/>
                  </w:rPr>
                  <w:t xml:space="preserve"> </w:t>
                </w:r>
                <w:r w:rsidRPr="002D11C6">
                  <w:rPr>
                    <w:rFonts w:ascii="Calibri" w:hAnsi="Calibri"/>
                    <w:i/>
                    <w:iCs/>
                    <w:lang w:val="en-BZ"/>
                  </w:rPr>
                  <w:t>(The giant eagle: a fable of Taipei)</w:t>
                </w:r>
                <w:r w:rsidRPr="002D11C6">
                  <w:rPr>
                    <w:rFonts w:ascii="Calibri" w:hAnsi="Calibri"/>
                    <w:lang w:val="en-BZ"/>
                  </w:rPr>
                  <w:t>. Taipei: Lianhe wenxue. (In Chinese)</w:t>
                </w:r>
              </w:p>
              <w:p w14:paraId="52AF3B69" w14:textId="77777777" w:rsidR="00BC656D" w:rsidRPr="002D11C6" w:rsidRDefault="00BC656D" w:rsidP="002D11C6">
                <w:pPr>
                  <w:rPr>
                    <w:rFonts w:ascii="Calibri" w:hAnsi="Calibri"/>
                    <w:lang w:val="en-BZ"/>
                  </w:rPr>
                </w:pPr>
                <w:r w:rsidRPr="002D11C6">
                  <w:rPr>
                    <w:rFonts w:ascii="Calibri" w:hAnsi="Calibri"/>
                    <w:lang w:val="en-BZ"/>
                  </w:rPr>
                  <w:t xml:space="preserve">—. 1986. </w:t>
                </w:r>
                <w:r w:rsidRPr="002D11C6">
                  <w:rPr>
                    <w:rFonts w:ascii="Calibri" w:hAnsi="Calibri"/>
                    <w:i/>
                    <w:iCs/>
                    <w:lang w:val="en-BZ"/>
                  </w:rPr>
                  <w:t xml:space="preserve">Jiling chunqiu </w:t>
                </w:r>
                <w:r w:rsidRPr="002D11C6">
                  <w:rPr>
                    <w:rFonts w:ascii="Calibri" w:eastAsia="Apple LiSung Light" w:hAnsi="Calibri" w:cs="ヒラギノ角ゴ StdN W8"/>
                    <w:lang w:val="en-BZ"/>
                  </w:rPr>
                  <w:t>吉陵春秋</w:t>
                </w:r>
                <w:r w:rsidRPr="002D11C6">
                  <w:rPr>
                    <w:rFonts w:ascii="Calibri" w:hAnsi="Calibri" w:cs="Apple LiGothic"/>
                    <w:lang w:val="en-BZ"/>
                  </w:rPr>
                  <w:t xml:space="preserve"> </w:t>
                </w:r>
                <w:r w:rsidRPr="002D11C6">
                  <w:rPr>
                    <w:rFonts w:ascii="Calibri" w:hAnsi="Calibri"/>
                    <w:i/>
                    <w:iCs/>
                    <w:lang w:val="en-BZ"/>
                  </w:rPr>
                  <w:t>(Chronicles of Jiling)</w:t>
                </w:r>
                <w:r w:rsidRPr="002D11C6">
                  <w:rPr>
                    <w:rFonts w:ascii="Calibri" w:hAnsi="Calibri"/>
                    <w:lang w:val="en-BZ"/>
                  </w:rPr>
                  <w:t>. Taipei: Hongfan. (In Chinese)</w:t>
                </w:r>
              </w:p>
              <w:p w14:paraId="27870DE7" w14:textId="77777777" w:rsidR="00BC656D" w:rsidRPr="002D11C6" w:rsidRDefault="00BC656D" w:rsidP="002D11C6">
                <w:pPr>
                  <w:rPr>
                    <w:rFonts w:ascii="Calibri" w:hAnsi="Calibri"/>
                    <w:lang w:val="en-BZ"/>
                  </w:rPr>
                </w:pPr>
                <w:r w:rsidRPr="002D11C6">
                  <w:rPr>
                    <w:rFonts w:ascii="Calibri" w:hAnsi="Calibri"/>
                    <w:lang w:val="en-BZ"/>
                  </w:rPr>
                  <w:t xml:space="preserve">Li, Yongping </w:t>
                </w:r>
                <w:r w:rsidRPr="002D11C6">
                  <w:rPr>
                    <w:rFonts w:ascii="Calibri" w:eastAsia="Apple LiSung Light" w:hAnsi="Calibri" w:cs="ヒラギノ角ゴ StdN W8"/>
                    <w:lang w:val="en-BZ"/>
                  </w:rPr>
                  <w:t>李永平</w:t>
                </w:r>
                <w:r w:rsidRPr="002D11C6">
                  <w:rPr>
                    <w:rFonts w:ascii="Calibri" w:hAnsi="Calibri"/>
                    <w:lang w:val="en-BZ"/>
                  </w:rPr>
                  <w:t xml:space="preserve">. 1968. </w:t>
                </w:r>
                <w:r w:rsidRPr="002D11C6">
                  <w:rPr>
                    <w:rFonts w:ascii="Calibri" w:hAnsi="Calibri"/>
                    <w:i/>
                    <w:iCs/>
                    <w:lang w:val="en-BZ"/>
                  </w:rPr>
                  <w:t xml:space="preserve">Poluozhou zhi zi </w:t>
                </w:r>
                <w:r w:rsidRPr="002D11C6">
                  <w:rPr>
                    <w:rFonts w:ascii="Calibri" w:eastAsia="Apple LiSung Light" w:hAnsi="Calibri" w:cs="ヒラギノ角ゴ StdN W8"/>
                    <w:lang w:val="en-BZ"/>
                  </w:rPr>
                  <w:t>婆羅洲之子</w:t>
                </w:r>
                <w:r w:rsidRPr="002D11C6">
                  <w:rPr>
                    <w:rFonts w:ascii="Calibri" w:hAnsi="Calibri" w:cs="Apple LiGothic"/>
                    <w:lang w:val="en-BZ"/>
                  </w:rPr>
                  <w:t xml:space="preserve"> </w:t>
                </w:r>
                <w:r w:rsidRPr="002D11C6">
                  <w:rPr>
                    <w:rFonts w:ascii="Calibri" w:hAnsi="Calibri"/>
                    <w:i/>
                    <w:iCs/>
                    <w:lang w:val="en-BZ"/>
                  </w:rPr>
                  <w:t>(Son of Borneo)</w:t>
                </w:r>
                <w:r w:rsidRPr="002D11C6">
                  <w:rPr>
                    <w:rFonts w:ascii="Calibri" w:hAnsi="Calibri"/>
                    <w:lang w:val="en-BZ"/>
                  </w:rPr>
                  <w:t>. Kuching, Sarawak: Borneo Cultural Section. (In Chinese)</w:t>
                </w:r>
              </w:p>
              <w:p w14:paraId="032D19D5" w14:textId="77777777" w:rsidR="00BC656D" w:rsidRPr="002D11C6" w:rsidRDefault="00BC656D" w:rsidP="002D11C6">
                <w:pPr>
                  <w:rPr>
                    <w:rFonts w:ascii="Calibri" w:hAnsi="Calibri"/>
                    <w:lang w:val="en-BZ"/>
                  </w:rPr>
                </w:pPr>
                <w:r w:rsidRPr="002D11C6">
                  <w:rPr>
                    <w:rFonts w:ascii="Calibri" w:hAnsi="Calibri"/>
                    <w:lang w:val="en-BZ"/>
                  </w:rPr>
                  <w:t xml:space="preserve">—. 2002. </w:t>
                </w:r>
                <w:r w:rsidRPr="002D11C6">
                  <w:rPr>
                    <w:rFonts w:ascii="Calibri" w:hAnsi="Calibri"/>
                    <w:i/>
                    <w:iCs/>
                    <w:lang w:val="en-BZ"/>
                  </w:rPr>
                  <w:t xml:space="preserve">Yuxue feifei: Poluozhou tongnian jishi </w:t>
                </w:r>
                <w:r w:rsidRPr="002D11C6">
                  <w:rPr>
                    <w:rFonts w:ascii="Calibri" w:eastAsia="Apple LiSung Light" w:hAnsi="Calibri" w:cs="ヒラギノ角ゴ StdN W8"/>
                    <w:lang w:val="en-BZ"/>
                  </w:rPr>
                  <w:t>雨雪霏霏</w:t>
                </w:r>
                <w:r w:rsidRPr="002D11C6">
                  <w:rPr>
                    <w:rFonts w:ascii="Calibri" w:eastAsia="Apple LiSung Light" w:hAnsi="Calibri" w:cs="Microsoft Tai Le"/>
                    <w:lang w:val="en-BZ"/>
                  </w:rPr>
                  <w:t>：</w:t>
                </w:r>
                <w:r w:rsidRPr="002D11C6">
                  <w:rPr>
                    <w:rFonts w:ascii="Calibri" w:eastAsia="Apple LiSung Light" w:hAnsi="Calibri" w:cs="ヒラギノ角ゴ StdN W8"/>
                    <w:lang w:val="en-BZ"/>
                  </w:rPr>
                  <w:t>婆羅洲童年記事</w:t>
                </w:r>
                <w:r w:rsidRPr="002D11C6">
                  <w:rPr>
                    <w:rFonts w:ascii="Calibri" w:hAnsi="Calibri" w:cs="Apple LiGothic"/>
                    <w:lang w:val="en-BZ"/>
                  </w:rPr>
                  <w:t xml:space="preserve"> </w:t>
                </w:r>
                <w:r w:rsidRPr="002D11C6">
                  <w:rPr>
                    <w:rFonts w:ascii="Calibri" w:hAnsi="Calibri"/>
                    <w:i/>
                    <w:iCs/>
                    <w:lang w:val="en-BZ"/>
                  </w:rPr>
                  <w:t>(The snow falls in clouds: recollections of a Borneo childhood)</w:t>
                </w:r>
                <w:r w:rsidRPr="002D11C6">
                  <w:rPr>
                    <w:rFonts w:ascii="Calibri" w:hAnsi="Calibri"/>
                    <w:lang w:val="en-BZ"/>
                  </w:rPr>
                  <w:t>. Taipei: Tianxia yuanjian. (In Chinese)</w:t>
                </w:r>
              </w:p>
              <w:p w14:paraId="7444BBB8" w14:textId="77777777" w:rsidR="00BC656D" w:rsidRPr="002D11C6" w:rsidRDefault="00BC656D" w:rsidP="002D11C6">
                <w:pPr>
                  <w:rPr>
                    <w:rFonts w:ascii="Calibri" w:hAnsi="Calibri"/>
                    <w:lang w:val="en-BZ"/>
                  </w:rPr>
                </w:pPr>
                <w:r w:rsidRPr="002D11C6">
                  <w:rPr>
                    <w:rFonts w:ascii="Calibri" w:hAnsi="Calibri"/>
                    <w:lang w:val="en-BZ"/>
                  </w:rPr>
                  <w:t xml:space="preserve">Li, Yung-p’ing [Li Yongping]. 2003. </w:t>
                </w:r>
                <w:r w:rsidRPr="002D11C6">
                  <w:rPr>
                    <w:rFonts w:ascii="Calibri" w:hAnsi="Calibri"/>
                    <w:i/>
                    <w:iCs/>
                    <w:lang w:val="en-BZ"/>
                  </w:rPr>
                  <w:t>Retribution: the Jiling Chronicles</w:t>
                </w:r>
                <w:r w:rsidRPr="002D11C6">
                  <w:rPr>
                    <w:rFonts w:ascii="Calibri" w:hAnsi="Calibri"/>
                    <w:lang w:val="en-BZ"/>
                  </w:rPr>
                  <w:t>. Translated by Howard Goldblatt, and Sylvia Li-chun Lin. New York: Columbia University Press.</w:t>
                </w:r>
              </w:p>
              <w:p w14:paraId="0BE27CA8" w14:textId="77777777" w:rsidR="00BC656D" w:rsidRPr="002D11C6" w:rsidRDefault="00BC656D" w:rsidP="002D11C6">
                <w:pPr>
                  <w:rPr>
                    <w:rFonts w:ascii="Calibri" w:hAnsi="Calibri"/>
                    <w:lang w:val="en-BZ"/>
                  </w:rPr>
                </w:pPr>
                <w:r w:rsidRPr="002D11C6">
                  <w:rPr>
                    <w:rFonts w:ascii="Calibri" w:hAnsi="Calibri"/>
                    <w:lang w:val="en-BZ"/>
                  </w:rPr>
                  <w:t xml:space="preserve">Li, Yongping </w:t>
                </w:r>
                <w:r w:rsidRPr="002D11C6">
                  <w:rPr>
                    <w:rFonts w:ascii="Calibri" w:eastAsia="Apple LiSung Light" w:hAnsi="Calibri" w:cs="ヒラギノ角ゴ StdN W8"/>
                    <w:lang w:val="en-BZ"/>
                  </w:rPr>
                  <w:t>李永平</w:t>
                </w:r>
                <w:r w:rsidRPr="002D11C6">
                  <w:rPr>
                    <w:rFonts w:ascii="Calibri" w:hAnsi="Calibri"/>
                    <w:lang w:val="en-BZ"/>
                  </w:rPr>
                  <w:t xml:space="preserve">. 2003. </w:t>
                </w:r>
                <w:r w:rsidRPr="002D11C6">
                  <w:rPr>
                    <w:rFonts w:ascii="Calibri" w:hAnsi="Calibri"/>
                    <w:i/>
                    <w:iCs/>
                    <w:lang w:val="en-BZ"/>
                  </w:rPr>
                  <w:t xml:space="preserve">Zhi tu [Titto]: Li Yongping zi xuan ji, 1968-2002 </w:t>
                </w:r>
                <w:r w:rsidRPr="002D11C6">
                  <w:rPr>
                    <w:rFonts w:ascii="Calibri" w:hAnsi="Calibri" w:cs="Untitled"/>
                    <w:lang w:val="en-BZ"/>
                  </w:rPr>
                  <w:t>FE</w:t>
                </w:r>
                <w:r w:rsidRPr="002D11C6">
                  <w:rPr>
                    <w:rFonts w:ascii="Calibri" w:hAnsi="Calibri" w:cs="Microsoft Tai Le"/>
                    <w:lang w:val="en-BZ"/>
                  </w:rPr>
                  <w:t>：</w:t>
                </w:r>
                <w:r w:rsidRPr="002D11C6">
                  <w:rPr>
                    <w:rFonts w:ascii="Calibri" w:eastAsia="Apple LiSung Light" w:hAnsi="Calibri" w:cs="ヒラギノ角ゴ StdN W8"/>
                    <w:lang w:val="en-BZ"/>
                  </w:rPr>
                  <w:t>李永平自選集</w:t>
                </w:r>
                <w:r w:rsidRPr="002D11C6">
                  <w:rPr>
                    <w:rFonts w:ascii="Calibri" w:hAnsi="Calibri" w:cs="Lucida Grande"/>
                    <w:lang w:val="en-BZ"/>
                  </w:rPr>
                  <w:t xml:space="preserve">. </w:t>
                </w:r>
                <w:r w:rsidRPr="002D11C6">
                  <w:rPr>
                    <w:rFonts w:ascii="Calibri" w:hAnsi="Calibri"/>
                    <w:lang w:val="en-BZ"/>
                  </w:rPr>
                  <w:t>(Wandering: A self-selected anthology of Li Yongping’s writings, 1968-2002). Taipei: Maitian. (In Chinese)</w:t>
                </w:r>
              </w:p>
              <w:p w14:paraId="0AD4F859" w14:textId="77777777" w:rsidR="003F0D73" w:rsidRPr="00BC656D" w:rsidRDefault="00BC656D" w:rsidP="002D11C6">
                <w:pPr>
                  <w:rPr>
                    <w:lang w:val="en-BZ"/>
                  </w:rPr>
                </w:pPr>
                <w:r w:rsidRPr="002D11C6">
                  <w:rPr>
                    <w:rFonts w:ascii="Calibri" w:hAnsi="Calibri"/>
                    <w:lang w:val="en-BZ"/>
                  </w:rPr>
                  <w:t xml:space="preserve">—. 1998. </w:t>
                </w:r>
                <w:r w:rsidRPr="002D11C6">
                  <w:rPr>
                    <w:rFonts w:ascii="Calibri" w:hAnsi="Calibri"/>
                    <w:i/>
                    <w:iCs/>
                    <w:lang w:val="en-BZ"/>
                  </w:rPr>
                  <w:t>Zhu Ling manyou xianjing</w:t>
                </w:r>
                <w:r w:rsidRPr="002D11C6">
                  <w:rPr>
                    <w:rFonts w:ascii="Calibri" w:eastAsia="Apple LiSung Light" w:hAnsi="Calibri"/>
                    <w:i/>
                    <w:iCs/>
                    <w:lang w:val="en-BZ"/>
                  </w:rPr>
                  <w:t xml:space="preserve"> </w:t>
                </w:r>
                <w:r w:rsidRPr="002D11C6">
                  <w:rPr>
                    <w:rFonts w:ascii="Calibri" w:eastAsia="Apple LiSung Light" w:hAnsi="Calibri" w:cs="ヒラギノ角ゴ StdN W8"/>
                    <w:lang w:val="en-BZ"/>
                  </w:rPr>
                  <w:t>朱鴒漫遊仙境</w:t>
                </w:r>
                <w:r w:rsidRPr="002D11C6">
                  <w:rPr>
                    <w:rFonts w:ascii="Calibri" w:hAnsi="Calibri" w:cs="Apple LiGothic"/>
                    <w:lang w:val="en-BZ"/>
                  </w:rPr>
                  <w:t xml:space="preserve"> </w:t>
                </w:r>
                <w:r w:rsidRPr="002D11C6">
                  <w:rPr>
                    <w:rFonts w:ascii="Calibri" w:hAnsi="Calibri"/>
                    <w:i/>
                    <w:iCs/>
                    <w:lang w:val="en-BZ"/>
                  </w:rPr>
                  <w:t>(Zhu Ling’s adventures in wonderland)</w:t>
                </w:r>
                <w:r w:rsidRPr="002D11C6">
                  <w:rPr>
                    <w:rFonts w:ascii="Calibri" w:hAnsi="Calibri"/>
                    <w:lang w:val="en-BZ"/>
                  </w:rPr>
                  <w:t>. Taipei: Lianhe wenxue. (In Chinese)</w:t>
                </w:r>
              </w:p>
            </w:tc>
          </w:sdtContent>
        </w:sdt>
      </w:tr>
      <w:tr w:rsidR="003235A7" w14:paraId="379CD768" w14:textId="77777777" w:rsidTr="003235A7">
        <w:tc>
          <w:tcPr>
            <w:tcW w:w="9016" w:type="dxa"/>
          </w:tcPr>
          <w:p w14:paraId="181193A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EA9E0576F15C4D8538825D3B0EA320"/>
              </w:placeholder>
            </w:sdtPr>
            <w:sdtEndPr/>
            <w:sdtContent>
              <w:p w14:paraId="755AEA2C" w14:textId="77777777" w:rsidR="005419CC" w:rsidRDefault="002D11C6" w:rsidP="005419CC">
                <w:sdt>
                  <w:sdtPr>
                    <w:id w:val="-720519061"/>
                    <w:citation/>
                  </w:sdtPr>
                  <w:sdtEndPr/>
                  <w:sdtContent>
                    <w:r w:rsidR="005419CC">
                      <w:fldChar w:fldCharType="begin"/>
                    </w:r>
                    <w:r w:rsidR="005419CC">
                      <w:rPr>
                        <w:lang w:val="en-US"/>
                      </w:rPr>
                      <w:instrText xml:space="preserve"> CITATION Cha93 \l 1033 </w:instrText>
                    </w:r>
                    <w:r w:rsidR="005419CC">
                      <w:fldChar w:fldCharType="separate"/>
                    </w:r>
                    <w:r w:rsidR="005419CC">
                      <w:rPr>
                        <w:noProof/>
                        <w:lang w:val="en-US"/>
                      </w:rPr>
                      <w:t xml:space="preserve"> </w:t>
                    </w:r>
                    <w:r w:rsidR="005419CC" w:rsidRPr="005419CC">
                      <w:rPr>
                        <w:noProof/>
                        <w:lang w:val="en-US"/>
                      </w:rPr>
                      <w:t>(Chang)</w:t>
                    </w:r>
                    <w:r w:rsidR="005419CC">
                      <w:fldChar w:fldCharType="end"/>
                    </w:r>
                  </w:sdtContent>
                </w:sdt>
              </w:p>
              <w:p w14:paraId="3BD69F22" w14:textId="77777777" w:rsidR="002D11C6" w:rsidRDefault="002D11C6" w:rsidP="005419CC"/>
              <w:p w14:paraId="33A3ACA6" w14:textId="77777777" w:rsidR="005419CC" w:rsidRDefault="002D11C6" w:rsidP="005419CC">
                <w:sdt>
                  <w:sdtPr>
                    <w:id w:val="-455403647"/>
                    <w:citation/>
                  </w:sdtPr>
                  <w:sdtEndPr/>
                  <w:sdtContent>
                    <w:r w:rsidR="005419CC">
                      <w:fldChar w:fldCharType="begin"/>
                    </w:r>
                    <w:r w:rsidR="005419CC">
                      <w:rPr>
                        <w:lang w:val="en-US"/>
                      </w:rPr>
                      <w:instrText xml:space="preserve"> CITATION Chi08 \l 1033 </w:instrText>
                    </w:r>
                    <w:r w:rsidR="005419CC">
                      <w:fldChar w:fldCharType="separate"/>
                    </w:r>
                    <w:r w:rsidR="005419CC" w:rsidRPr="005419CC">
                      <w:rPr>
                        <w:noProof/>
                        <w:lang w:val="en-US"/>
                      </w:rPr>
                      <w:t>(Chiu)</w:t>
                    </w:r>
                    <w:r w:rsidR="005419CC">
                      <w:fldChar w:fldCharType="end"/>
                    </w:r>
                  </w:sdtContent>
                </w:sdt>
              </w:p>
              <w:p w14:paraId="29233938" w14:textId="77777777" w:rsidR="002D11C6" w:rsidRDefault="002D11C6" w:rsidP="005419CC"/>
              <w:p w14:paraId="4756D5D0" w14:textId="77777777" w:rsidR="005419CC" w:rsidRDefault="002D11C6" w:rsidP="005419CC">
                <w:sdt>
                  <w:sdtPr>
                    <w:id w:val="-2091997630"/>
                    <w:citation/>
                  </w:sdtPr>
                  <w:sdtEndPr/>
                  <w:sdtContent>
                    <w:r w:rsidR="005419CC">
                      <w:fldChar w:fldCharType="begin"/>
                    </w:r>
                    <w:r w:rsidR="005419CC">
                      <w:rPr>
                        <w:lang w:val="en-US"/>
                      </w:rPr>
                      <w:instrText xml:space="preserve"> CITATION Con15 \l 1033 </w:instrText>
                    </w:r>
                    <w:r w:rsidR="005419CC">
                      <w:fldChar w:fldCharType="separate"/>
                    </w:r>
                    <w:r w:rsidR="005419CC" w:rsidRPr="005419CC">
                      <w:rPr>
                        <w:noProof/>
                        <w:lang w:val="en-US"/>
                      </w:rPr>
                      <w:t>(Contemporary Chinese Writers)</w:t>
                    </w:r>
                    <w:r w:rsidR="005419CC">
                      <w:fldChar w:fldCharType="end"/>
                    </w:r>
                  </w:sdtContent>
                </w:sdt>
              </w:p>
              <w:p w14:paraId="69555671" w14:textId="77777777" w:rsidR="002D11C6" w:rsidRDefault="002D11C6" w:rsidP="005419CC"/>
              <w:p w14:paraId="09E20AA4" w14:textId="77777777" w:rsidR="005419CC" w:rsidRDefault="002D11C6" w:rsidP="005419CC">
                <w:sdt>
                  <w:sdtPr>
                    <w:id w:val="-400061530"/>
                    <w:citation/>
                  </w:sdtPr>
                  <w:sdtEndPr/>
                  <w:sdtContent>
                    <w:r w:rsidR="005419CC">
                      <w:fldChar w:fldCharType="begin"/>
                    </w:r>
                    <w:r w:rsidR="005419CC">
                      <w:rPr>
                        <w:lang w:val="en-US"/>
                      </w:rPr>
                      <w:instrText xml:space="preserve"> CITATION Gro13 \l 1033 </w:instrText>
                    </w:r>
                    <w:r w:rsidR="005419CC">
                      <w:fldChar w:fldCharType="separate"/>
                    </w:r>
                    <w:r w:rsidR="005419CC" w:rsidRPr="005419CC">
                      <w:rPr>
                        <w:noProof/>
                        <w:lang w:val="en-US"/>
                      </w:rPr>
                      <w:t>(Groppe)</w:t>
                    </w:r>
                    <w:r w:rsidR="005419CC">
                      <w:fldChar w:fldCharType="end"/>
                    </w:r>
                  </w:sdtContent>
                </w:sdt>
              </w:p>
              <w:p w14:paraId="3FBEE409" w14:textId="77777777" w:rsidR="002D11C6" w:rsidRDefault="002D11C6" w:rsidP="005419CC"/>
              <w:p w14:paraId="193EF86D" w14:textId="77777777" w:rsidR="005419CC" w:rsidRDefault="002D11C6" w:rsidP="005419CC">
                <w:sdt>
                  <w:sdtPr>
                    <w:id w:val="2022279315"/>
                    <w:citation/>
                  </w:sdtPr>
                  <w:sdtEndPr/>
                  <w:sdtContent>
                    <w:r w:rsidR="005419CC">
                      <w:fldChar w:fldCharType="begin"/>
                    </w:r>
                    <w:r w:rsidR="005419CC">
                      <w:rPr>
                        <w:lang w:val="en-US"/>
                      </w:rPr>
                      <w:instrText xml:space="preserve"> CITATION Roj08 \l 1033 </w:instrText>
                    </w:r>
                    <w:r w:rsidR="005419CC">
                      <w:fldChar w:fldCharType="separate"/>
                    </w:r>
                    <w:r w:rsidR="005419CC" w:rsidRPr="005419CC">
                      <w:rPr>
                        <w:noProof/>
                        <w:lang w:val="en-US"/>
                      </w:rPr>
                      <w:t>(Rojas)</w:t>
                    </w:r>
                    <w:r w:rsidR="005419CC">
                      <w:fldChar w:fldCharType="end"/>
                    </w:r>
                  </w:sdtContent>
                </w:sdt>
              </w:p>
              <w:p w14:paraId="1FCD2832" w14:textId="77777777" w:rsidR="002D11C6" w:rsidRDefault="002D11C6" w:rsidP="005419CC"/>
              <w:p w14:paraId="1C8BBB4A" w14:textId="77777777" w:rsidR="003235A7" w:rsidRDefault="002D11C6" w:rsidP="005419CC">
                <w:sdt>
                  <w:sdtPr>
                    <w:id w:val="-1115669321"/>
                    <w:citation/>
                  </w:sdtPr>
                  <w:sdtEndPr/>
                  <w:sdtContent>
                    <w:r w:rsidR="005419CC">
                      <w:fldChar w:fldCharType="begin"/>
                    </w:r>
                    <w:r w:rsidR="005419CC">
                      <w:rPr>
                        <w:lang w:val="en-US"/>
                      </w:rPr>
                      <w:instrText xml:space="preserve"> CITATION Tsu10 \l 1033 </w:instrText>
                    </w:r>
                    <w:r w:rsidR="005419CC">
                      <w:fldChar w:fldCharType="separate"/>
                    </w:r>
                    <w:r w:rsidR="005419CC" w:rsidRPr="005419CC">
                      <w:rPr>
                        <w:noProof/>
                        <w:lang w:val="en-US"/>
                      </w:rPr>
                      <w:t>(Tsu)</w:t>
                    </w:r>
                    <w:r w:rsidR="005419CC">
                      <w:fldChar w:fldCharType="end"/>
                    </w:r>
                  </w:sdtContent>
                </w:sdt>
              </w:p>
            </w:sdtContent>
          </w:sdt>
        </w:tc>
      </w:tr>
    </w:tbl>
    <w:p w14:paraId="17007C3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8E03E" w14:textId="77777777" w:rsidR="00BC656D" w:rsidRDefault="00BC656D" w:rsidP="007A0D55">
      <w:pPr>
        <w:spacing w:after="0" w:line="240" w:lineRule="auto"/>
      </w:pPr>
      <w:r>
        <w:separator/>
      </w:r>
    </w:p>
  </w:endnote>
  <w:endnote w:type="continuationSeparator" w:id="0">
    <w:p w14:paraId="50C7561A" w14:textId="77777777" w:rsidR="00BC656D" w:rsidRDefault="00BC65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pple LiSung Light">
    <w:panose1 w:val="02000500000000000000"/>
    <w:charset w:val="51"/>
    <w:family w:val="auto"/>
    <w:pitch w:val="variable"/>
    <w:sig w:usb0="00000001" w:usb1="08080000" w:usb2="00000010" w:usb3="00000000" w:csb0="00100000" w:csb1="00000000"/>
  </w:font>
  <w:font w:name="新細明體">
    <w:charset w:val="51"/>
    <w:family w:val="auto"/>
    <w:pitch w:val="variable"/>
    <w:sig w:usb0="A00002FF" w:usb1="28CFFCFA" w:usb2="00000016" w:usb3="00000000" w:csb0="00100001" w:csb1="00000000"/>
  </w:font>
  <w:font w:name="ヒラギノ角ゴ StdN W8">
    <w:charset w:val="4E"/>
    <w:family w:val="auto"/>
    <w:pitch w:val="variable"/>
    <w:sig w:usb0="800002CF" w:usb1="6AC7FCFC" w:usb2="00000012" w:usb3="00000000" w:csb0="0002000D" w:csb1="00000000"/>
  </w:font>
  <w:font w:name="ＭＳ 明朝">
    <w:charset w:val="4E"/>
    <w:family w:val="auto"/>
    <w:pitch w:val="variable"/>
    <w:sig w:usb0="E00002FF" w:usb1="6AC7FDFB" w:usb2="00000012" w:usb3="00000000" w:csb0="000200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NewRomanPS-ItalicMT">
    <w:altName w:val="Cambria"/>
    <w:panose1 w:val="00000000000000000000"/>
    <w:charset w:val="4D"/>
    <w:family w:val="auto"/>
    <w:notTrueType/>
    <w:pitch w:val="default"/>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Apple LiGothic">
    <w:altName w:val="Times New Roman"/>
    <w:panose1 w:val="00000000000000000000"/>
    <w:charset w:val="4D"/>
    <w:family w:val="auto"/>
    <w:notTrueType/>
    <w:pitch w:val="default"/>
    <w:sig w:usb0="00000003" w:usb1="00000000" w:usb2="00000000" w:usb3="00000000" w:csb0="00000001" w:csb1="00000000"/>
  </w:font>
  <w:font w:name="Untitle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AE045" w14:textId="77777777" w:rsidR="00BC656D" w:rsidRDefault="00BC656D" w:rsidP="007A0D55">
      <w:pPr>
        <w:spacing w:after="0" w:line="240" w:lineRule="auto"/>
      </w:pPr>
      <w:r>
        <w:separator/>
      </w:r>
    </w:p>
  </w:footnote>
  <w:footnote w:type="continuationSeparator" w:id="0">
    <w:p w14:paraId="714D01C6" w14:textId="77777777" w:rsidR="00BC656D" w:rsidRDefault="00BC65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CE867" w14:textId="77777777" w:rsidR="00BC656D" w:rsidRDefault="00BC65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BC94C8" w14:textId="77777777" w:rsidR="00BC656D" w:rsidRDefault="00BC65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1C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9C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656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F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65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65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ED7BEF9E9F914A8F003C0D83F73F30"/>
        <w:category>
          <w:name w:val="General"/>
          <w:gallery w:val="placeholder"/>
        </w:category>
        <w:types>
          <w:type w:val="bbPlcHdr"/>
        </w:types>
        <w:behaviors>
          <w:behavior w:val="content"/>
        </w:behaviors>
        <w:guid w:val="{C85C0356-9B60-1D43-908E-A2F9235DD40A}"/>
      </w:docPartPr>
      <w:docPartBody>
        <w:p w:rsidR="00DA0E6F" w:rsidRDefault="00DA0E6F">
          <w:pPr>
            <w:pStyle w:val="68ED7BEF9E9F914A8F003C0D83F73F30"/>
          </w:pPr>
          <w:r w:rsidRPr="00CC586D">
            <w:rPr>
              <w:rStyle w:val="PlaceholderText"/>
              <w:b/>
              <w:color w:val="FFFFFF" w:themeColor="background1"/>
            </w:rPr>
            <w:t>[Salutation]</w:t>
          </w:r>
        </w:p>
      </w:docPartBody>
    </w:docPart>
    <w:docPart>
      <w:docPartPr>
        <w:name w:val="334634AD7D0E054BA0AFCC7EAEE21A04"/>
        <w:category>
          <w:name w:val="General"/>
          <w:gallery w:val="placeholder"/>
        </w:category>
        <w:types>
          <w:type w:val="bbPlcHdr"/>
        </w:types>
        <w:behaviors>
          <w:behavior w:val="content"/>
        </w:behaviors>
        <w:guid w:val="{06627850-895E-BA44-B982-60D123B06319}"/>
      </w:docPartPr>
      <w:docPartBody>
        <w:p w:rsidR="00DA0E6F" w:rsidRDefault="00DA0E6F">
          <w:pPr>
            <w:pStyle w:val="334634AD7D0E054BA0AFCC7EAEE21A04"/>
          </w:pPr>
          <w:r>
            <w:rPr>
              <w:rStyle w:val="PlaceholderText"/>
            </w:rPr>
            <w:t>[First name]</w:t>
          </w:r>
        </w:p>
      </w:docPartBody>
    </w:docPart>
    <w:docPart>
      <w:docPartPr>
        <w:name w:val="CDEF0531056E0D428B20BC924B4DB98F"/>
        <w:category>
          <w:name w:val="General"/>
          <w:gallery w:val="placeholder"/>
        </w:category>
        <w:types>
          <w:type w:val="bbPlcHdr"/>
        </w:types>
        <w:behaviors>
          <w:behavior w:val="content"/>
        </w:behaviors>
        <w:guid w:val="{6A006308-E452-AF4A-BF21-BEA11E9A54B6}"/>
      </w:docPartPr>
      <w:docPartBody>
        <w:p w:rsidR="00DA0E6F" w:rsidRDefault="00DA0E6F">
          <w:pPr>
            <w:pStyle w:val="CDEF0531056E0D428B20BC924B4DB98F"/>
          </w:pPr>
          <w:r>
            <w:rPr>
              <w:rStyle w:val="PlaceholderText"/>
            </w:rPr>
            <w:t>[Middle name]</w:t>
          </w:r>
        </w:p>
      </w:docPartBody>
    </w:docPart>
    <w:docPart>
      <w:docPartPr>
        <w:name w:val="BBC36DD96D9A48499FD5D7EDDAC3776B"/>
        <w:category>
          <w:name w:val="General"/>
          <w:gallery w:val="placeholder"/>
        </w:category>
        <w:types>
          <w:type w:val="bbPlcHdr"/>
        </w:types>
        <w:behaviors>
          <w:behavior w:val="content"/>
        </w:behaviors>
        <w:guid w:val="{C47A6620-DCEF-214D-BDED-597B19D8EAE3}"/>
      </w:docPartPr>
      <w:docPartBody>
        <w:p w:rsidR="00DA0E6F" w:rsidRDefault="00DA0E6F">
          <w:pPr>
            <w:pStyle w:val="BBC36DD96D9A48499FD5D7EDDAC3776B"/>
          </w:pPr>
          <w:r>
            <w:rPr>
              <w:rStyle w:val="PlaceholderText"/>
            </w:rPr>
            <w:t>[Last name]</w:t>
          </w:r>
        </w:p>
      </w:docPartBody>
    </w:docPart>
    <w:docPart>
      <w:docPartPr>
        <w:name w:val="CDBE2638A296314BAA850882E8CC37B7"/>
        <w:category>
          <w:name w:val="General"/>
          <w:gallery w:val="placeholder"/>
        </w:category>
        <w:types>
          <w:type w:val="bbPlcHdr"/>
        </w:types>
        <w:behaviors>
          <w:behavior w:val="content"/>
        </w:behaviors>
        <w:guid w:val="{3CC5F773-0EDE-BD48-A51A-B83273797F76}"/>
      </w:docPartPr>
      <w:docPartBody>
        <w:p w:rsidR="00DA0E6F" w:rsidRDefault="00DA0E6F">
          <w:pPr>
            <w:pStyle w:val="CDBE2638A296314BAA850882E8CC37B7"/>
          </w:pPr>
          <w:r>
            <w:rPr>
              <w:rStyle w:val="PlaceholderText"/>
            </w:rPr>
            <w:t>[Enter your biography]</w:t>
          </w:r>
        </w:p>
      </w:docPartBody>
    </w:docPart>
    <w:docPart>
      <w:docPartPr>
        <w:name w:val="E06F2664354498408240967A8A0B2677"/>
        <w:category>
          <w:name w:val="General"/>
          <w:gallery w:val="placeholder"/>
        </w:category>
        <w:types>
          <w:type w:val="bbPlcHdr"/>
        </w:types>
        <w:behaviors>
          <w:behavior w:val="content"/>
        </w:behaviors>
        <w:guid w:val="{3FB4D0AA-2D5E-AF43-82EB-C5A89799B736}"/>
      </w:docPartPr>
      <w:docPartBody>
        <w:p w:rsidR="00DA0E6F" w:rsidRDefault="00DA0E6F">
          <w:pPr>
            <w:pStyle w:val="E06F2664354498408240967A8A0B2677"/>
          </w:pPr>
          <w:r>
            <w:rPr>
              <w:rStyle w:val="PlaceholderText"/>
            </w:rPr>
            <w:t>[Enter the institution with which you are affiliated]</w:t>
          </w:r>
        </w:p>
      </w:docPartBody>
    </w:docPart>
    <w:docPart>
      <w:docPartPr>
        <w:name w:val="DBC85CE89EEFD54FBD81C0A7208D5327"/>
        <w:category>
          <w:name w:val="General"/>
          <w:gallery w:val="placeholder"/>
        </w:category>
        <w:types>
          <w:type w:val="bbPlcHdr"/>
        </w:types>
        <w:behaviors>
          <w:behavior w:val="content"/>
        </w:behaviors>
        <w:guid w:val="{CFF9AFA8-A8E3-AC4B-96FD-F3A88360DEA0}"/>
      </w:docPartPr>
      <w:docPartBody>
        <w:p w:rsidR="00DA0E6F" w:rsidRDefault="00DA0E6F">
          <w:pPr>
            <w:pStyle w:val="DBC85CE89EEFD54FBD81C0A7208D5327"/>
          </w:pPr>
          <w:r w:rsidRPr="00EF74F7">
            <w:rPr>
              <w:b/>
              <w:color w:val="808080" w:themeColor="background1" w:themeShade="80"/>
            </w:rPr>
            <w:t>[Enter the headword for your article]</w:t>
          </w:r>
        </w:p>
      </w:docPartBody>
    </w:docPart>
    <w:docPart>
      <w:docPartPr>
        <w:name w:val="8EE809AE535F034D9CC74E8A48E8CFAB"/>
        <w:category>
          <w:name w:val="General"/>
          <w:gallery w:val="placeholder"/>
        </w:category>
        <w:types>
          <w:type w:val="bbPlcHdr"/>
        </w:types>
        <w:behaviors>
          <w:behavior w:val="content"/>
        </w:behaviors>
        <w:guid w:val="{83110F05-F127-C24C-A7E6-8CF984FC5C1A}"/>
      </w:docPartPr>
      <w:docPartBody>
        <w:p w:rsidR="00DA0E6F" w:rsidRDefault="00DA0E6F">
          <w:pPr>
            <w:pStyle w:val="8EE809AE535F034D9CC74E8A48E8CF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DC22B92F55F84B80C73F324952464E"/>
        <w:category>
          <w:name w:val="General"/>
          <w:gallery w:val="placeholder"/>
        </w:category>
        <w:types>
          <w:type w:val="bbPlcHdr"/>
        </w:types>
        <w:behaviors>
          <w:behavior w:val="content"/>
        </w:behaviors>
        <w:guid w:val="{B71DE16D-7F0F-CC43-9368-850A95BF0A4A}"/>
      </w:docPartPr>
      <w:docPartBody>
        <w:p w:rsidR="00DA0E6F" w:rsidRDefault="00DA0E6F">
          <w:pPr>
            <w:pStyle w:val="B7DC22B92F55F84B80C73F32495246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F0D77FAB7823488C0CDD0DF786986E"/>
        <w:category>
          <w:name w:val="General"/>
          <w:gallery w:val="placeholder"/>
        </w:category>
        <w:types>
          <w:type w:val="bbPlcHdr"/>
        </w:types>
        <w:behaviors>
          <w:behavior w:val="content"/>
        </w:behaviors>
        <w:guid w:val="{796899DE-24F9-A548-AE0F-031871052F2D}"/>
      </w:docPartPr>
      <w:docPartBody>
        <w:p w:rsidR="00DA0E6F" w:rsidRDefault="00DA0E6F">
          <w:pPr>
            <w:pStyle w:val="19F0D77FAB7823488C0CDD0DF78698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EA9E0576F15C4D8538825D3B0EA320"/>
        <w:category>
          <w:name w:val="General"/>
          <w:gallery w:val="placeholder"/>
        </w:category>
        <w:types>
          <w:type w:val="bbPlcHdr"/>
        </w:types>
        <w:behaviors>
          <w:behavior w:val="content"/>
        </w:behaviors>
        <w:guid w:val="{6152062F-CFBC-A94D-9C2A-53F1C38FF16C}"/>
      </w:docPartPr>
      <w:docPartBody>
        <w:p w:rsidR="00DA0E6F" w:rsidRDefault="00DA0E6F">
          <w:pPr>
            <w:pStyle w:val="FCEA9E0576F15C4D8538825D3B0EA3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pple LiSung Light">
    <w:panose1 w:val="02000500000000000000"/>
    <w:charset w:val="51"/>
    <w:family w:val="auto"/>
    <w:pitch w:val="variable"/>
    <w:sig w:usb0="00000001" w:usb1="08080000" w:usb2="00000010" w:usb3="00000000" w:csb0="00100000" w:csb1="00000000"/>
  </w:font>
  <w:font w:name="新細明體">
    <w:charset w:val="51"/>
    <w:family w:val="auto"/>
    <w:pitch w:val="variable"/>
    <w:sig w:usb0="A00002FF" w:usb1="28CFFCFA" w:usb2="00000016" w:usb3="00000000" w:csb0="00100001" w:csb1="00000000"/>
  </w:font>
  <w:font w:name="ヒラギノ角ゴ StdN W8">
    <w:charset w:val="4E"/>
    <w:family w:val="auto"/>
    <w:pitch w:val="variable"/>
    <w:sig w:usb0="800002CF" w:usb1="6AC7FCFC" w:usb2="00000012" w:usb3="00000000" w:csb0="0002000D" w:csb1="00000000"/>
  </w:font>
  <w:font w:name="ＭＳ 明朝">
    <w:charset w:val="4E"/>
    <w:family w:val="auto"/>
    <w:pitch w:val="variable"/>
    <w:sig w:usb0="E00002FF" w:usb1="6AC7FDFB" w:usb2="00000012" w:usb3="00000000" w:csb0="000200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NewRomanPS-ItalicMT">
    <w:altName w:val="Cambria"/>
    <w:panose1 w:val="00000000000000000000"/>
    <w:charset w:val="4D"/>
    <w:family w:val="auto"/>
    <w:notTrueType/>
    <w:pitch w:val="default"/>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Apple LiGothic">
    <w:altName w:val="Times New Roman"/>
    <w:panose1 w:val="00000000000000000000"/>
    <w:charset w:val="4D"/>
    <w:family w:val="auto"/>
    <w:notTrueType/>
    <w:pitch w:val="default"/>
    <w:sig w:usb0="00000003" w:usb1="00000000" w:usb2="00000000" w:usb3="00000000" w:csb0="00000001" w:csb1="00000000"/>
  </w:font>
  <w:font w:name="Untitle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E6F"/>
    <w:rsid w:val="00DA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ED7BEF9E9F914A8F003C0D83F73F30">
    <w:name w:val="68ED7BEF9E9F914A8F003C0D83F73F30"/>
  </w:style>
  <w:style w:type="paragraph" w:customStyle="1" w:styleId="334634AD7D0E054BA0AFCC7EAEE21A04">
    <w:name w:val="334634AD7D0E054BA0AFCC7EAEE21A04"/>
  </w:style>
  <w:style w:type="paragraph" w:customStyle="1" w:styleId="CDEF0531056E0D428B20BC924B4DB98F">
    <w:name w:val="CDEF0531056E0D428B20BC924B4DB98F"/>
  </w:style>
  <w:style w:type="paragraph" w:customStyle="1" w:styleId="BBC36DD96D9A48499FD5D7EDDAC3776B">
    <w:name w:val="BBC36DD96D9A48499FD5D7EDDAC3776B"/>
  </w:style>
  <w:style w:type="paragraph" w:customStyle="1" w:styleId="CDBE2638A296314BAA850882E8CC37B7">
    <w:name w:val="CDBE2638A296314BAA850882E8CC37B7"/>
  </w:style>
  <w:style w:type="paragraph" w:customStyle="1" w:styleId="E06F2664354498408240967A8A0B2677">
    <w:name w:val="E06F2664354498408240967A8A0B2677"/>
  </w:style>
  <w:style w:type="paragraph" w:customStyle="1" w:styleId="DBC85CE89EEFD54FBD81C0A7208D5327">
    <w:name w:val="DBC85CE89EEFD54FBD81C0A7208D5327"/>
  </w:style>
  <w:style w:type="paragraph" w:customStyle="1" w:styleId="8EE809AE535F034D9CC74E8A48E8CFAB">
    <w:name w:val="8EE809AE535F034D9CC74E8A48E8CFAB"/>
  </w:style>
  <w:style w:type="paragraph" w:customStyle="1" w:styleId="B7DC22B92F55F84B80C73F324952464E">
    <w:name w:val="B7DC22B92F55F84B80C73F324952464E"/>
  </w:style>
  <w:style w:type="paragraph" w:customStyle="1" w:styleId="19F0D77FAB7823488C0CDD0DF786986E">
    <w:name w:val="19F0D77FAB7823488C0CDD0DF786986E"/>
  </w:style>
  <w:style w:type="paragraph" w:customStyle="1" w:styleId="FCEA9E0576F15C4D8538825D3B0EA320">
    <w:name w:val="FCEA9E0576F15C4D8538825D3B0EA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ED7BEF9E9F914A8F003C0D83F73F30">
    <w:name w:val="68ED7BEF9E9F914A8F003C0D83F73F30"/>
  </w:style>
  <w:style w:type="paragraph" w:customStyle="1" w:styleId="334634AD7D0E054BA0AFCC7EAEE21A04">
    <w:name w:val="334634AD7D0E054BA0AFCC7EAEE21A04"/>
  </w:style>
  <w:style w:type="paragraph" w:customStyle="1" w:styleId="CDEF0531056E0D428B20BC924B4DB98F">
    <w:name w:val="CDEF0531056E0D428B20BC924B4DB98F"/>
  </w:style>
  <w:style w:type="paragraph" w:customStyle="1" w:styleId="BBC36DD96D9A48499FD5D7EDDAC3776B">
    <w:name w:val="BBC36DD96D9A48499FD5D7EDDAC3776B"/>
  </w:style>
  <w:style w:type="paragraph" w:customStyle="1" w:styleId="CDBE2638A296314BAA850882E8CC37B7">
    <w:name w:val="CDBE2638A296314BAA850882E8CC37B7"/>
  </w:style>
  <w:style w:type="paragraph" w:customStyle="1" w:styleId="E06F2664354498408240967A8A0B2677">
    <w:name w:val="E06F2664354498408240967A8A0B2677"/>
  </w:style>
  <w:style w:type="paragraph" w:customStyle="1" w:styleId="DBC85CE89EEFD54FBD81C0A7208D5327">
    <w:name w:val="DBC85CE89EEFD54FBD81C0A7208D5327"/>
  </w:style>
  <w:style w:type="paragraph" w:customStyle="1" w:styleId="8EE809AE535F034D9CC74E8A48E8CFAB">
    <w:name w:val="8EE809AE535F034D9CC74E8A48E8CFAB"/>
  </w:style>
  <w:style w:type="paragraph" w:customStyle="1" w:styleId="B7DC22B92F55F84B80C73F324952464E">
    <w:name w:val="B7DC22B92F55F84B80C73F324952464E"/>
  </w:style>
  <w:style w:type="paragraph" w:customStyle="1" w:styleId="19F0D77FAB7823488C0CDD0DF786986E">
    <w:name w:val="19F0D77FAB7823488C0CDD0DF786986E"/>
  </w:style>
  <w:style w:type="paragraph" w:customStyle="1" w:styleId="FCEA9E0576F15C4D8538825D3B0EA320">
    <w:name w:val="FCEA9E0576F15C4D8538825D3B0EA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Con15</b:Tag>
    <b:SourceType>InternetSite</b:SourceType>
    <b:Guid>{52E3AA1F-1A0B-9142-9CD0-463D25A73F16}</b:Guid>
    <b:Title>Li Yongping</b:Title>
    <b:Author>
      <b:Author>
        <b:Corporate>Contemporary Chinese Writers</b:Corporate>
      </b:Author>
    </b:Author>
    <b:InternetSiteTitle>Contemporary Chinese Writers</b:InternetSiteTitle>
    <b:URL>http://web.mit.edu/ccw/li-yongping/index.shtml </b:URL>
    <b:YearAccessed>2015</b:YearAccessed>
    <b:MonthAccessed>03</b:MonthAccessed>
    <b:DayAccessed>11</b:DayAccessed>
    <b:RefOrder>3</b:RefOrder>
  </b:Source>
  <b:Source>
    <b:Tag>Cha93</b:Tag>
    <b:SourceType>BookSection</b:SourceType>
    <b:Guid>{55C0F23E-8E5E-B443-8463-5A47A9EE3F4D}</b:Guid>
    <b:Title>Appropriations of Literary Modernism</b:Title>
    <b:Year>1993</b:Year>
    <b:BookTitle>Modernism and the Nativist Resistance: Contemporary Chinese Fiction from Taiwan</b:BookTitle>
    <b:City>Durham</b:City>
    <b:Publisher>Duke UP</b:Publisher>
    <b:Pages>50-87</b:Pages>
    <b:Author>
      <b:Author>
        <b:NameList>
          <b:Person>
            <b:Last>Chang</b:Last>
            <b:First>Sung-Sheng Yvonne</b:First>
          </b:Person>
        </b:NameList>
      </b:Author>
      <b:BookAuthor>
        <b:NameList>
          <b:Person>
            <b:Last>Chang</b:Last>
            <b:First>Sung-sheng</b:First>
          </b:Person>
        </b:NameList>
      </b:BookAuthor>
    </b:Author>
    <b:RefOrder>1</b:RefOrder>
  </b:Source>
  <b:Source>
    <b:Tag>Chi08</b:Tag>
    <b:SourceType>JournalArticle</b:SourceType>
    <b:Guid>{394AFBAB-DC4E-7A4B-8419-BBB7AA398105}</b:Guid>
    <b:Title>Empire of the Chinese Sign: the Question of Chinese Diasporic Imagination in Transnational Literary Production</b:Title>
    <b:Year>2008</b:Year>
    <b:Volume>67</b:Volume>
    <b:Pages>593-620</b:Pages>
    <b:Author>
      <b:Author>
        <b:NameList>
          <b:Person>
            <b:Last>Chiu</b:Last>
            <b:First>Kuei-Fen</b:First>
          </b:Person>
        </b:NameList>
      </b:Author>
    </b:Author>
    <b:JournalName>Journal of Asian Studies</b:JournalName>
    <b:Issue>2</b:Issue>
    <b:RefOrder>2</b:RefOrder>
  </b:Source>
  <b:Source>
    <b:Tag>Gro13</b:Tag>
    <b:SourceType>Book</b:SourceType>
    <b:Guid>{E17A6E56-4B5D-8748-ACE4-AF410E851EB6}</b:Guid>
    <b:Title>Sinophone Malaysian Literature: Not Made in China</b:Title>
    <b:Publisher>Cambria Press</b:Publisher>
    <b:City>Amherst</b:City>
    <b:Year>2013</b:Year>
    <b:Author>
      <b:Author>
        <b:NameList>
          <b:Person>
            <b:Last>Groppe</b:Last>
            <b:Middle>M.</b:Middle>
            <b:First>Alison</b:First>
          </b:Person>
        </b:NameList>
      </b:Author>
    </b:Author>
    <b:RefOrder>4</b:RefOrder>
  </b:Source>
  <b:Source>
    <b:Tag>Roj08</b:Tag>
    <b:SourceType>BookSection</b:SourceType>
    <b:Guid>{BF4D4587-1246-AE43-AA6D-CFEB9EADC299}</b:Guid>
    <b:Title>Li Yung-p'ing and Spectral Cartography</b:Title>
    <b:City>Cambridge</b:City>
    <b:Publisher>Harvard University Asia Center; Harvard UP</b:Publisher>
    <b:Year>2008</b:Year>
    <b:Pages>187-212</b:Pages>
    <b:BookTitle>The Naked Gaze: Reflections on Chinese Modernity</b:BookTitle>
    <b:Author>
      <b:Author>
        <b:NameList>
          <b:Person>
            <b:Last>Rojas</b:Last>
            <b:First>Carlos</b:First>
          </b:Person>
        </b:NameList>
      </b:Author>
      <b:BookAuthor>
        <b:NameList>
          <b:Person>
            <b:Last>Rojas</b:Last>
            <b:First>Carlos</b:First>
          </b:Person>
        </b:NameList>
      </b:BookAuthor>
    </b:Author>
    <b:RefOrder>5</b:RefOrder>
  </b:Source>
  <b:Source>
    <b:Tag>Tsu10</b:Tag>
    <b:SourceType>Book</b:SourceType>
    <b:Guid>{A1DDE769-E78F-5B43-9472-85FAF595D11E}</b:Guid>
    <b:Title>Sound and Script in Chinese Diaspora</b:Title>
    <b:City>Cambridge</b:City>
    <b:Publisher>Harvard UP</b:Publisher>
    <b:Year>2010</b:Year>
    <b:Author>
      <b:Author>
        <b:NameList>
          <b:Person>
            <b:Last>Tsu</b:Last>
            <b:First>Jing</b:First>
          </b:Person>
        </b:NameList>
      </b:Author>
    </b:Author>
    <b:RefOrder>6</b:RefOrder>
  </b:Source>
</b:Sources>
</file>

<file path=customXml/itemProps1.xml><?xml version="1.0" encoding="utf-8"?>
<ds:datastoreItem xmlns:ds="http://schemas.openxmlformats.org/officeDocument/2006/customXml" ds:itemID="{BF095F3C-441E-E440-9EB7-2964A0DD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961</Words>
  <Characters>5479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cp:revision>
  <dcterms:created xsi:type="dcterms:W3CDTF">2015-03-11T18:19:00Z</dcterms:created>
  <dcterms:modified xsi:type="dcterms:W3CDTF">2015-10-26T01:22:00Z</dcterms:modified>
</cp:coreProperties>
</file>