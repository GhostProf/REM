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D2171B" w14:textId="77777777" w:rsidTr="00922950">
        <w:tc>
          <w:tcPr>
            <w:tcW w:w="491" w:type="dxa"/>
            <w:vMerge w:val="restart"/>
            <w:shd w:val="clear" w:color="auto" w:fill="A6A6A6" w:themeFill="background1" w:themeFillShade="A6"/>
            <w:textDirection w:val="btLr"/>
          </w:tcPr>
          <w:p w14:paraId="003F87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8A7C5B2FACDB4CA1BE715BACA36DB5"/>
            </w:placeholder>
            <w:showingPlcHdr/>
            <w:dropDownList>
              <w:listItem w:displayText="Dr." w:value="Dr."/>
              <w:listItem w:displayText="Prof." w:value="Prof."/>
            </w:dropDownList>
          </w:sdtPr>
          <w:sdtContent>
            <w:tc>
              <w:tcPr>
                <w:tcW w:w="1259" w:type="dxa"/>
              </w:tcPr>
              <w:p w14:paraId="204DE3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2BD0E1C6C95148A273BD936014FC07"/>
            </w:placeholder>
            <w:text/>
          </w:sdtPr>
          <w:sdtContent>
            <w:tc>
              <w:tcPr>
                <w:tcW w:w="2073" w:type="dxa"/>
              </w:tcPr>
              <w:p w14:paraId="6715E783" w14:textId="77777777" w:rsidR="00B574C9" w:rsidRDefault="00D56C80" w:rsidP="00D56C80">
                <w:r>
                  <w:t>Sören</w:t>
                </w:r>
              </w:p>
            </w:tc>
          </w:sdtContent>
        </w:sdt>
        <w:sdt>
          <w:sdtPr>
            <w:alias w:val="Middle name"/>
            <w:tag w:val="authorMiddleName"/>
            <w:id w:val="-2076034781"/>
            <w:placeholder>
              <w:docPart w:val="A266854110EBC547A10451400AAAE649"/>
            </w:placeholder>
            <w:showingPlcHdr/>
            <w:text/>
          </w:sdtPr>
          <w:sdtContent>
            <w:tc>
              <w:tcPr>
                <w:tcW w:w="2551" w:type="dxa"/>
              </w:tcPr>
              <w:p w14:paraId="4E5F77B3" w14:textId="77777777" w:rsidR="00B574C9" w:rsidRDefault="00B574C9" w:rsidP="00922950">
                <w:r>
                  <w:rPr>
                    <w:rStyle w:val="PlaceholderText"/>
                  </w:rPr>
                  <w:t>[Middle name]</w:t>
                </w:r>
              </w:p>
            </w:tc>
          </w:sdtContent>
        </w:sdt>
        <w:sdt>
          <w:sdtPr>
            <w:alias w:val="Last name"/>
            <w:tag w:val="authorLastName"/>
            <w:id w:val="-1088529830"/>
            <w:placeholder>
              <w:docPart w:val="D59CB18387CFBB468DA4F27527D0F7CE"/>
            </w:placeholder>
            <w:text/>
          </w:sdtPr>
          <w:sdtContent>
            <w:tc>
              <w:tcPr>
                <w:tcW w:w="2642" w:type="dxa"/>
              </w:tcPr>
              <w:p w14:paraId="3F7FEDC9" w14:textId="77777777" w:rsidR="00B574C9" w:rsidRDefault="00D56C80" w:rsidP="00D56C80">
                <w:r>
                  <w:t>Frölich</w:t>
                </w:r>
              </w:p>
            </w:tc>
          </w:sdtContent>
        </w:sdt>
      </w:tr>
      <w:tr w:rsidR="00B574C9" w14:paraId="346D632B" w14:textId="77777777" w:rsidTr="001A6A06">
        <w:trPr>
          <w:trHeight w:val="986"/>
        </w:trPr>
        <w:tc>
          <w:tcPr>
            <w:tcW w:w="491" w:type="dxa"/>
            <w:vMerge/>
            <w:shd w:val="clear" w:color="auto" w:fill="A6A6A6" w:themeFill="background1" w:themeFillShade="A6"/>
          </w:tcPr>
          <w:p w14:paraId="7BCD2D8A" w14:textId="77777777" w:rsidR="00B574C9" w:rsidRPr="001A6A06" w:rsidRDefault="00B574C9" w:rsidP="00CF1542">
            <w:pPr>
              <w:jc w:val="center"/>
              <w:rPr>
                <w:b/>
                <w:color w:val="FFFFFF" w:themeColor="background1"/>
              </w:rPr>
            </w:pPr>
          </w:p>
        </w:tc>
        <w:sdt>
          <w:sdtPr>
            <w:alias w:val="Biography"/>
            <w:tag w:val="authorBiography"/>
            <w:id w:val="938807824"/>
            <w:placeholder>
              <w:docPart w:val="F4FA1FB365A88B46831D49159191BFB5"/>
            </w:placeholder>
            <w:showingPlcHdr/>
          </w:sdtPr>
          <w:sdtContent>
            <w:tc>
              <w:tcPr>
                <w:tcW w:w="8525" w:type="dxa"/>
                <w:gridSpan w:val="4"/>
              </w:tcPr>
              <w:p w14:paraId="0958F2F5" w14:textId="77777777" w:rsidR="00B574C9" w:rsidRDefault="00B574C9" w:rsidP="00922950">
                <w:r>
                  <w:rPr>
                    <w:rStyle w:val="PlaceholderText"/>
                  </w:rPr>
                  <w:t>[Enter your biography]</w:t>
                </w:r>
              </w:p>
            </w:tc>
          </w:sdtContent>
        </w:sdt>
      </w:tr>
      <w:tr w:rsidR="00B574C9" w14:paraId="321E61BF" w14:textId="77777777" w:rsidTr="001A6A06">
        <w:trPr>
          <w:trHeight w:val="986"/>
        </w:trPr>
        <w:tc>
          <w:tcPr>
            <w:tcW w:w="491" w:type="dxa"/>
            <w:vMerge/>
            <w:shd w:val="clear" w:color="auto" w:fill="A6A6A6" w:themeFill="background1" w:themeFillShade="A6"/>
          </w:tcPr>
          <w:p w14:paraId="63822B01" w14:textId="77777777" w:rsidR="00B574C9" w:rsidRPr="001A6A06" w:rsidRDefault="00B574C9" w:rsidP="00CF1542">
            <w:pPr>
              <w:jc w:val="center"/>
              <w:rPr>
                <w:b/>
                <w:color w:val="FFFFFF" w:themeColor="background1"/>
              </w:rPr>
            </w:pPr>
          </w:p>
        </w:tc>
        <w:sdt>
          <w:sdtPr>
            <w:alias w:val="Affiliation"/>
            <w:tag w:val="affiliation"/>
            <w:id w:val="2012937915"/>
            <w:placeholder>
              <w:docPart w:val="87F0E04A6479E443A243EE67E4853352"/>
            </w:placeholder>
            <w:text/>
          </w:sdtPr>
          <w:sdtContent>
            <w:tc>
              <w:tcPr>
                <w:tcW w:w="8525" w:type="dxa"/>
                <w:gridSpan w:val="4"/>
              </w:tcPr>
              <w:p w14:paraId="13B8C305" w14:textId="77777777" w:rsidR="00B574C9" w:rsidRDefault="00D56C80" w:rsidP="00D56C80">
                <w:r>
                  <w:t>University of California, San Diego</w:t>
                </w:r>
              </w:p>
            </w:tc>
          </w:sdtContent>
        </w:sdt>
      </w:tr>
    </w:tbl>
    <w:p w14:paraId="5298A8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EE5688" w14:textId="77777777" w:rsidTr="00244BB0">
        <w:tc>
          <w:tcPr>
            <w:tcW w:w="9016" w:type="dxa"/>
            <w:shd w:val="clear" w:color="auto" w:fill="A6A6A6" w:themeFill="background1" w:themeFillShade="A6"/>
            <w:tcMar>
              <w:top w:w="113" w:type="dxa"/>
              <w:bottom w:w="113" w:type="dxa"/>
            </w:tcMar>
          </w:tcPr>
          <w:p w14:paraId="4582B8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F79E28" w14:textId="77777777" w:rsidTr="003F0D73">
        <w:sdt>
          <w:sdtPr>
            <w:alias w:val="Article headword"/>
            <w:tag w:val="articleHeadword"/>
            <w:id w:val="-361440020"/>
            <w:placeholder>
              <w:docPart w:val="F65FC7727C4DF24D8BB480442A1B248F"/>
            </w:placeholder>
            <w:text/>
          </w:sdtPr>
          <w:sdtContent>
            <w:tc>
              <w:tcPr>
                <w:tcW w:w="9016" w:type="dxa"/>
                <w:tcMar>
                  <w:top w:w="113" w:type="dxa"/>
                  <w:bottom w:w="113" w:type="dxa"/>
                </w:tcMar>
              </w:tcPr>
              <w:p w14:paraId="4C7A756C" w14:textId="77777777" w:rsidR="003F0D73" w:rsidRPr="00D56C80" w:rsidRDefault="00D56C80" w:rsidP="00D56C80">
                <w:pPr>
                  <w:tabs>
                    <w:tab w:val="left" w:pos="4800"/>
                  </w:tabs>
                </w:pPr>
                <w:r w:rsidRPr="00D56C80">
                  <w:t>McKay, Festus Claudius “Claude” (1889-1948)</w:t>
                </w:r>
                <w:r w:rsidRPr="00D56C80">
                  <w:tab/>
                </w:r>
              </w:p>
            </w:tc>
          </w:sdtContent>
        </w:sdt>
      </w:tr>
      <w:tr w:rsidR="00464699" w14:paraId="3E03D77D" w14:textId="77777777" w:rsidTr="00D56C80">
        <w:sdt>
          <w:sdtPr>
            <w:alias w:val="Variant headwords"/>
            <w:tag w:val="variantHeadwords"/>
            <w:id w:val="173464402"/>
            <w:placeholder>
              <w:docPart w:val="B6FC92AF32B50442BFF37101D8B24E85"/>
            </w:placeholder>
            <w:showingPlcHdr/>
          </w:sdtPr>
          <w:sdtContent>
            <w:tc>
              <w:tcPr>
                <w:tcW w:w="9016" w:type="dxa"/>
                <w:tcMar>
                  <w:top w:w="113" w:type="dxa"/>
                  <w:bottom w:w="113" w:type="dxa"/>
                </w:tcMar>
              </w:tcPr>
              <w:p w14:paraId="067B29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3B241A" w14:textId="77777777" w:rsidTr="003F0D73">
        <w:sdt>
          <w:sdtPr>
            <w:alias w:val="Abstract"/>
            <w:tag w:val="abstract"/>
            <w:id w:val="-635871867"/>
            <w:placeholder>
              <w:docPart w:val="2B869D513DF28146A02AAD7B956FE49D"/>
            </w:placeholder>
          </w:sdtPr>
          <w:sdtContent>
            <w:tc>
              <w:tcPr>
                <w:tcW w:w="9016" w:type="dxa"/>
                <w:tcMar>
                  <w:top w:w="113" w:type="dxa"/>
                  <w:bottom w:w="113" w:type="dxa"/>
                </w:tcMar>
              </w:tcPr>
              <w:p w14:paraId="346EBC50" w14:textId="77777777" w:rsidR="00E85A05" w:rsidRPr="00D56C80" w:rsidRDefault="00D56C80" w:rsidP="00E85A05">
                <w:pPr>
                  <w:rPr>
                    <w:color w:val="000000" w:themeColor="text1"/>
                  </w:rPr>
                </w:pPr>
                <w:r w:rsidRPr="003E7A66">
                  <w:rPr>
                    <w:color w:val="000000" w:themeColor="text1"/>
                  </w:rPr>
                  <w:t xml:space="preserve">Claude McKay was a Jamaican poet, novelist, essayist, activist, and editor. He is best known for his involvement in the New Negro movement of the early twentieth century </w:t>
                </w:r>
                <w:r>
                  <w:rPr>
                    <w:color w:val="000000" w:themeColor="text1"/>
                  </w:rPr>
                  <w:t xml:space="preserve">(also known as </w:t>
                </w:r>
                <w:r w:rsidRPr="003E7A66">
                  <w:rPr>
                    <w:color w:val="000000" w:themeColor="text1"/>
                  </w:rPr>
                  <w:t>the Harlem Renaissance</w:t>
                </w:r>
                <w:r>
                  <w:rPr>
                    <w:color w:val="000000" w:themeColor="text1"/>
                  </w:rPr>
                  <w:t>)</w:t>
                </w:r>
                <w:r w:rsidRPr="003E7A66">
                  <w:rPr>
                    <w:color w:val="000000" w:themeColor="text1"/>
                  </w:rPr>
                  <w:t xml:space="preserve">. He helped introduce radical politics </w:t>
                </w:r>
                <w:r>
                  <w:rPr>
                    <w:color w:val="000000" w:themeColor="text1"/>
                  </w:rPr>
                  <w:t xml:space="preserve">and </w:t>
                </w:r>
                <w:r w:rsidRPr="003E7A66">
                  <w:rPr>
                    <w:color w:val="000000" w:themeColor="text1"/>
                  </w:rPr>
                  <w:t>a sophisticated use of Primitivism into African-American literature</w:t>
                </w:r>
                <w:r>
                  <w:rPr>
                    <w:color w:val="000000" w:themeColor="text1"/>
                  </w:rPr>
                  <w:t xml:space="preserve"> and</w:t>
                </w:r>
                <w:r w:rsidRPr="003E7A66">
                  <w:rPr>
                    <w:color w:val="000000" w:themeColor="text1"/>
                  </w:rPr>
                  <w:t xml:space="preserve"> wrote important political poems like “If We Must Die</w:t>
                </w:r>
                <w:r>
                  <w:rPr>
                    <w:color w:val="000000" w:themeColor="text1"/>
                  </w:rPr>
                  <w:t>.</w:t>
                </w:r>
                <w:r w:rsidRPr="003E7A66">
                  <w:rPr>
                    <w:color w:val="000000" w:themeColor="text1"/>
                  </w:rPr>
                  <w:t xml:space="preserve">” </w:t>
                </w:r>
                <w:r>
                  <w:rPr>
                    <w:color w:val="000000" w:themeColor="text1"/>
                  </w:rPr>
                  <w:t>T</w:t>
                </w:r>
                <w:r w:rsidRPr="003E7A66">
                  <w:rPr>
                    <w:color w:val="000000" w:themeColor="text1"/>
                  </w:rPr>
                  <w:t xml:space="preserve">oday </w:t>
                </w:r>
                <w:r>
                  <w:rPr>
                    <w:color w:val="000000" w:themeColor="text1"/>
                  </w:rPr>
                  <w:t xml:space="preserve">McKay </w:t>
                </w:r>
                <w:r w:rsidRPr="003E7A66">
                  <w:rPr>
                    <w:color w:val="000000" w:themeColor="text1"/>
                  </w:rPr>
                  <w:t xml:space="preserve">is best known for his 1928 novel </w:t>
                </w:r>
                <w:r w:rsidRPr="003E7A66">
                  <w:rPr>
                    <w:i/>
                    <w:color w:val="000000" w:themeColor="text1"/>
                  </w:rPr>
                  <w:t>Home to Harlem</w:t>
                </w:r>
                <w:r w:rsidRPr="003E7A66">
                  <w:rPr>
                    <w:color w:val="000000" w:themeColor="text1"/>
                  </w:rPr>
                  <w:t xml:space="preserve">. A lifelong traveler, </w:t>
                </w:r>
                <w:r>
                  <w:rPr>
                    <w:color w:val="000000" w:themeColor="text1"/>
                  </w:rPr>
                  <w:t>he</w:t>
                </w:r>
                <w:r w:rsidRPr="003E7A66">
                  <w:rPr>
                    <w:color w:val="000000" w:themeColor="text1"/>
                  </w:rPr>
                  <w:t xml:space="preserve"> provided crucial connections between U.S. racism and international struggles. He </w:t>
                </w:r>
                <w:r>
                  <w:rPr>
                    <w:color w:val="000000" w:themeColor="text1"/>
                  </w:rPr>
                  <w:t xml:space="preserve">also </w:t>
                </w:r>
                <w:r w:rsidRPr="003E7A66">
                  <w:rPr>
                    <w:color w:val="000000" w:themeColor="text1"/>
                  </w:rPr>
                  <w:t xml:space="preserve">was an avid Marxist and associated with the Communist Party until late in life, when he converted to Catholicism. </w:t>
                </w:r>
                <w:r>
                  <w:rPr>
                    <w:color w:val="000000" w:themeColor="text1"/>
                  </w:rPr>
                  <w:t xml:space="preserve">He angered and alienated writers, critics, and even friends with his aversion to the black elites and genteel literary critics. </w:t>
                </w:r>
                <w:r w:rsidRPr="003E7A66">
                  <w:rPr>
                    <w:color w:val="000000" w:themeColor="text1"/>
                  </w:rPr>
                  <w:t xml:space="preserve">Long valued as an exponent of Primitivism in the Harlem Renaissance, </w:t>
                </w:r>
                <w:r>
                  <w:rPr>
                    <w:color w:val="000000" w:themeColor="text1"/>
                  </w:rPr>
                  <w:t xml:space="preserve">in </w:t>
                </w:r>
                <w:r w:rsidRPr="003E7A66">
                  <w:rPr>
                    <w:color w:val="000000" w:themeColor="text1"/>
                  </w:rPr>
                  <w:t>recent scholarship</w:t>
                </w:r>
                <w:r>
                  <w:rPr>
                    <w:color w:val="000000" w:themeColor="text1"/>
                  </w:rPr>
                  <w:t xml:space="preserve"> he has been</w:t>
                </w:r>
                <w:r w:rsidRPr="003E7A66">
                  <w:rPr>
                    <w:color w:val="000000" w:themeColor="text1"/>
                  </w:rPr>
                  <w:t xml:space="preserve"> recognize</w:t>
                </w:r>
                <w:r>
                  <w:rPr>
                    <w:color w:val="000000" w:themeColor="text1"/>
                  </w:rPr>
                  <w:t>d for</w:t>
                </w:r>
                <w:r w:rsidRPr="003E7A66">
                  <w:rPr>
                    <w:color w:val="000000" w:themeColor="text1"/>
                  </w:rPr>
                  <w:t xml:space="preserve"> his radical poetry, his writings in Jamaican </w:t>
                </w:r>
                <w:r w:rsidRPr="003E7A66">
                  <w:rPr>
                    <w:i/>
                    <w:color w:val="000000" w:themeColor="text1"/>
                  </w:rPr>
                  <w:t>Patois</w:t>
                </w:r>
                <w:r w:rsidRPr="003E7A66">
                  <w:rPr>
                    <w:color w:val="000000" w:themeColor="text1"/>
                  </w:rPr>
                  <w:t xml:space="preserve">, his international efforts, and his theoretical considerations of race and gender to political struggles of black working people across and beyond the U.S. </w:t>
                </w:r>
              </w:p>
            </w:tc>
          </w:sdtContent>
        </w:sdt>
      </w:tr>
      <w:tr w:rsidR="003F0D73" w14:paraId="0C57FD16" w14:textId="77777777" w:rsidTr="003F0D73">
        <w:sdt>
          <w:sdtPr>
            <w:alias w:val="Article text"/>
            <w:tag w:val="articleText"/>
            <w:id w:val="634067588"/>
            <w:placeholder>
              <w:docPart w:val="2F08724D288D704CB9C9D6EC9837D801"/>
            </w:placeholder>
          </w:sdtPr>
          <w:sdtContent>
            <w:tc>
              <w:tcPr>
                <w:tcW w:w="9016" w:type="dxa"/>
                <w:tcMar>
                  <w:top w:w="113" w:type="dxa"/>
                  <w:bottom w:w="113" w:type="dxa"/>
                </w:tcMar>
              </w:tcPr>
              <w:p w14:paraId="52E4C785" w14:textId="77777777" w:rsidR="00D56C80" w:rsidRPr="00D56C80" w:rsidRDefault="00D56C80" w:rsidP="00D56C80">
                <w:pPr>
                  <w:rPr>
                    <w:color w:val="000000" w:themeColor="text1"/>
                  </w:rPr>
                </w:pPr>
                <w:r w:rsidRPr="00D56C80">
                  <w:rPr>
                    <w:color w:val="000000" w:themeColor="text1"/>
                  </w:rPr>
                  <w:t xml:space="preserve">Claude McKay was a Jamaican poet, novelist, essayist, activist, and editor. He is best known for his involvement in the New Negro movement of the early twentieth century (also known as the Harlem Renaissance). He helped introduce radical politics and a sophisticated use of Primitivism into African-American literature and wrote important political poems like “If We Must Die.” Today McKay is best known for his 1928 novel </w:t>
                </w:r>
                <w:r w:rsidRPr="00D56C80">
                  <w:rPr>
                    <w:i/>
                    <w:color w:val="000000" w:themeColor="text1"/>
                  </w:rPr>
                  <w:t>Home to Harlem</w:t>
                </w:r>
                <w:r w:rsidRPr="00D56C80">
                  <w:rPr>
                    <w:color w:val="000000" w:themeColor="text1"/>
                  </w:rPr>
                  <w:t xml:space="preserve">. A lifelong traveler, he provided crucial connections between U.S. racism and international struggles. He also was an avid Marxist and associated with the Communist Party until late in life, when he converted to Catholicism. He angered and alienated writers, critics, and even friends with his aversion to the black elites and genteel literary critics. Long valued as an exponent of Primitivism in the Harlem Renaissance, in recent scholarship he has been recognized for his radical poetry, his writings in Jamaican </w:t>
                </w:r>
                <w:r w:rsidRPr="00D56C80">
                  <w:rPr>
                    <w:i/>
                    <w:color w:val="000000" w:themeColor="text1"/>
                  </w:rPr>
                  <w:t>Patois</w:t>
                </w:r>
                <w:r w:rsidRPr="00D56C80">
                  <w:rPr>
                    <w:color w:val="000000" w:themeColor="text1"/>
                  </w:rPr>
                  <w:t xml:space="preserve">, his international efforts, and his theoretical considerations of race and gender to political struggles of black working people across and beyond the U.S. </w:t>
                </w:r>
              </w:p>
              <w:p w14:paraId="2DC71D7F" w14:textId="77777777" w:rsidR="00D56C80" w:rsidRDefault="00D56C80" w:rsidP="00D56C80">
                <w:pPr>
                  <w:rPr>
                    <w:color w:val="000000" w:themeColor="text1"/>
                  </w:rPr>
                </w:pPr>
              </w:p>
              <w:p w14:paraId="4AC3655B" w14:textId="77777777" w:rsidR="00D56C80" w:rsidRDefault="00D56C80" w:rsidP="00D56C80">
                <w:pPr>
                  <w:rPr>
                    <w:color w:val="000000" w:themeColor="text1"/>
                  </w:rPr>
                </w:pPr>
                <w:r>
                  <w:rPr>
                    <w:color w:val="000000" w:themeColor="text1"/>
                  </w:rPr>
                  <w:t>File: DowntownKingston.jpg</w:t>
                </w:r>
              </w:p>
              <w:p w14:paraId="45143431" w14:textId="77777777" w:rsidR="00D56C80" w:rsidRPr="00D56C80" w:rsidRDefault="00D56C80" w:rsidP="00D56C80">
                <w:pPr>
                  <w:pStyle w:val="Caption"/>
                  <w:rPr>
                    <w:rFonts w:asciiTheme="minorHAnsi" w:hAnsiTheme="minorHAnsi"/>
                  </w:rPr>
                </w:pPr>
                <w:r w:rsidRPr="00D56C80">
                  <w:rPr>
                    <w:rFonts w:asciiTheme="minorHAnsi" w:hAnsiTheme="minorHAnsi"/>
                  </w:rPr>
                  <w:t xml:space="preserve">Figure </w:t>
                </w:r>
                <w:r w:rsidRPr="00D56C80">
                  <w:rPr>
                    <w:rFonts w:asciiTheme="minorHAnsi" w:hAnsiTheme="minorHAnsi"/>
                  </w:rPr>
                  <w:fldChar w:fldCharType="begin"/>
                </w:r>
                <w:r w:rsidRPr="00D56C80">
                  <w:rPr>
                    <w:rFonts w:asciiTheme="minorHAnsi" w:hAnsiTheme="minorHAnsi"/>
                  </w:rPr>
                  <w:instrText xml:space="preserve"> SEQ Figure \* ARABIC </w:instrText>
                </w:r>
                <w:r w:rsidRPr="00D56C80">
                  <w:rPr>
                    <w:rFonts w:asciiTheme="minorHAnsi" w:hAnsiTheme="minorHAnsi"/>
                  </w:rPr>
                  <w:fldChar w:fldCharType="separate"/>
                </w:r>
                <w:r w:rsidR="00386B8D">
                  <w:rPr>
                    <w:rFonts w:asciiTheme="minorHAnsi" w:hAnsiTheme="minorHAnsi"/>
                    <w:noProof/>
                  </w:rPr>
                  <w:t>1</w:t>
                </w:r>
                <w:r w:rsidRPr="00D56C80">
                  <w:rPr>
                    <w:rFonts w:asciiTheme="minorHAnsi" w:hAnsiTheme="minorHAnsi"/>
                  </w:rPr>
                  <w:fldChar w:fldCharType="end"/>
                </w:r>
                <w:r w:rsidRPr="00D56C80">
                  <w:rPr>
                    <w:rFonts w:asciiTheme="minorHAnsi" w:hAnsiTheme="minorHAnsi"/>
                  </w:rPr>
                  <w:t xml:space="preserve"> Downtown Kingston, Jamaica, in the 1890's.</w:t>
                </w:r>
              </w:p>
              <w:p w14:paraId="3323175D" w14:textId="77777777" w:rsidR="00D56C80" w:rsidRDefault="00D56C80" w:rsidP="00D56C80">
                <w:pPr>
                  <w:rPr>
                    <w:color w:val="000000" w:themeColor="text1"/>
                  </w:rPr>
                </w:pPr>
                <w:r>
                  <w:rPr>
                    <w:color w:val="000000" w:themeColor="text1"/>
                  </w:rPr>
                  <w:t xml:space="preserve">Source: </w:t>
                </w:r>
                <w:r w:rsidRPr="008819F6">
                  <w:rPr>
                    <w:color w:val="000000" w:themeColor="text1"/>
                  </w:rPr>
                  <w:t>http://jamaica-gleaner.com/gleaner/20130719/news/news7.html</w:t>
                </w:r>
              </w:p>
              <w:p w14:paraId="64442346" w14:textId="77777777" w:rsidR="00D56C80" w:rsidRDefault="00D56C80" w:rsidP="00D56C80">
                <w:pPr>
                  <w:rPr>
                    <w:color w:val="000000" w:themeColor="text1"/>
                  </w:rPr>
                </w:pPr>
              </w:p>
              <w:p w14:paraId="250A2220" w14:textId="77777777" w:rsidR="00D56C80" w:rsidRPr="00D56C80" w:rsidRDefault="00D56C80" w:rsidP="00D56C80">
                <w:pPr>
                  <w:rPr>
                    <w:color w:val="000000" w:themeColor="text1"/>
                  </w:rPr>
                </w:pPr>
                <w:r w:rsidRPr="00D56C80">
                  <w:rPr>
                    <w:color w:val="000000" w:themeColor="text1"/>
                  </w:rPr>
                  <w:t xml:space="preserve">Claude McKay was born in Sunny Ville, Jamaica. The youngest of Baptist middle-class farmers Thomas Francis McKay and Hannah Ann Elizabeth Edwards’ eleven children, he attended church schools and received additional training in classical English literature, science, philosophy, and theology. </w:t>
                </w:r>
              </w:p>
              <w:p w14:paraId="10CBFC78" w14:textId="77777777" w:rsidR="00D56C80" w:rsidRDefault="00D56C80" w:rsidP="00D56C80">
                <w:pPr>
                  <w:rPr>
                    <w:color w:val="000000" w:themeColor="text1"/>
                  </w:rPr>
                </w:pPr>
              </w:p>
              <w:p w14:paraId="7CA14F12" w14:textId="77777777" w:rsidR="00D56C80" w:rsidRDefault="00D56C80" w:rsidP="00D56C80">
                <w:pPr>
                  <w:rPr>
                    <w:color w:val="000000" w:themeColor="text1"/>
                  </w:rPr>
                </w:pPr>
                <w:r w:rsidRPr="00D56C80">
                  <w:rPr>
                    <w:color w:val="000000" w:themeColor="text1"/>
                  </w:rPr>
                  <w:t xml:space="preserve">At 18 his white mentor, a folklorist and critic of modernism named Walter Jekyll, encouraged McKay to write poems in Jamaican </w:t>
                </w:r>
                <w:r w:rsidRPr="00D56C80">
                  <w:rPr>
                    <w:i/>
                    <w:color w:val="000000" w:themeColor="text1"/>
                  </w:rPr>
                  <w:t>Patois</w:t>
                </w:r>
                <w:r w:rsidRPr="00D56C80">
                  <w:rPr>
                    <w:color w:val="000000" w:themeColor="text1"/>
                  </w:rPr>
                  <w:t xml:space="preserve">, which appeared as </w:t>
                </w:r>
                <w:r w:rsidRPr="00D56C80">
                  <w:rPr>
                    <w:i/>
                    <w:color w:val="000000" w:themeColor="text1"/>
                  </w:rPr>
                  <w:t>Songs of Jamaica</w:t>
                </w:r>
                <w:r w:rsidRPr="00D56C80">
                  <w:rPr>
                    <w:color w:val="000000" w:themeColor="text1"/>
                  </w:rPr>
                  <w:t xml:space="preserve">, a positive remembrance of his childhood in the Clarendon mountains, and </w:t>
                </w:r>
                <w:r w:rsidRPr="00D56C80">
                  <w:rPr>
                    <w:i/>
                    <w:color w:val="000000" w:themeColor="text1"/>
                  </w:rPr>
                  <w:t>Constab Ballads</w:t>
                </w:r>
                <w:r w:rsidRPr="00D56C80">
                  <w:rPr>
                    <w:color w:val="000000" w:themeColor="text1"/>
                  </w:rPr>
                  <w:t xml:space="preserve">, an expression of McKay’s disillusionment with Kingston’s caste systems. </w:t>
                </w:r>
              </w:p>
              <w:p w14:paraId="536370AE" w14:textId="77777777" w:rsidR="00D56C80" w:rsidRDefault="00D56C80" w:rsidP="00D56C80">
                <w:pPr>
                  <w:rPr>
                    <w:color w:val="000000" w:themeColor="text1"/>
                  </w:rPr>
                </w:pPr>
              </w:p>
              <w:p w14:paraId="28E6A8E4" w14:textId="77777777" w:rsidR="00D56C80" w:rsidRDefault="00D56C80" w:rsidP="00D56C80">
                <w:pPr>
                  <w:rPr>
                    <w:color w:val="000000" w:themeColor="text1"/>
                  </w:rPr>
                </w:pPr>
                <w:r>
                  <w:rPr>
                    <w:color w:val="000000" w:themeColor="text1"/>
                  </w:rPr>
                  <w:t>File: McKayInPoliceUniform.jpg</w:t>
                </w:r>
              </w:p>
              <w:p w14:paraId="33E9F8F6" w14:textId="77777777" w:rsidR="00D56C80" w:rsidRPr="00D56C80" w:rsidRDefault="00D56C80" w:rsidP="00D56C80">
                <w:pPr>
                  <w:pStyle w:val="Caption"/>
                  <w:rPr>
                    <w:rFonts w:asciiTheme="minorHAnsi" w:hAnsiTheme="minorHAnsi"/>
                  </w:rPr>
                </w:pPr>
                <w:r w:rsidRPr="00D56C80">
                  <w:rPr>
                    <w:rFonts w:asciiTheme="minorHAnsi" w:hAnsiTheme="minorHAnsi"/>
                  </w:rPr>
                  <w:t xml:space="preserve">Figure </w:t>
                </w:r>
                <w:r w:rsidRPr="00D56C80">
                  <w:rPr>
                    <w:rFonts w:asciiTheme="minorHAnsi" w:hAnsiTheme="minorHAnsi"/>
                  </w:rPr>
                  <w:fldChar w:fldCharType="begin"/>
                </w:r>
                <w:r w:rsidRPr="00D56C80">
                  <w:rPr>
                    <w:rFonts w:asciiTheme="minorHAnsi" w:hAnsiTheme="minorHAnsi"/>
                  </w:rPr>
                  <w:instrText xml:space="preserve"> SEQ Figure \* ARABIC </w:instrText>
                </w:r>
                <w:r w:rsidRPr="00D56C80">
                  <w:rPr>
                    <w:rFonts w:asciiTheme="minorHAnsi" w:hAnsiTheme="minorHAnsi"/>
                  </w:rPr>
                  <w:fldChar w:fldCharType="separate"/>
                </w:r>
                <w:r w:rsidR="00386B8D">
                  <w:rPr>
                    <w:rFonts w:asciiTheme="minorHAnsi" w:hAnsiTheme="minorHAnsi"/>
                    <w:noProof/>
                  </w:rPr>
                  <w:t>2</w:t>
                </w:r>
                <w:r w:rsidRPr="00D56C80">
                  <w:rPr>
                    <w:rFonts w:asciiTheme="minorHAnsi" w:hAnsiTheme="minorHAnsi"/>
                  </w:rPr>
                  <w:fldChar w:fldCharType="end"/>
                </w:r>
                <w:r w:rsidRPr="00D56C80">
                  <w:rPr>
                    <w:rFonts w:asciiTheme="minorHAnsi" w:hAnsiTheme="minorHAnsi"/>
                  </w:rPr>
                  <w:t xml:space="preserve"> Claude McKay in his police uniform, ca. 1912, from </w:t>
                </w:r>
                <w:r w:rsidRPr="00D56C80">
                  <w:rPr>
                    <w:rFonts w:asciiTheme="minorHAnsi" w:hAnsiTheme="minorHAnsi"/>
                    <w:i/>
                  </w:rPr>
                  <w:t>Constab Ballads</w:t>
                </w:r>
                <w:r w:rsidRPr="00D56C80">
                  <w:rPr>
                    <w:rFonts w:asciiTheme="minorHAnsi" w:hAnsiTheme="minorHAnsi"/>
                  </w:rPr>
                  <w:t>.</w:t>
                </w:r>
              </w:p>
              <w:p w14:paraId="3200CFCF" w14:textId="77777777" w:rsidR="00D56C80" w:rsidRDefault="00D56C80" w:rsidP="00D56C80">
                <w:pPr>
                  <w:rPr>
                    <w:color w:val="000000" w:themeColor="text1"/>
                  </w:rPr>
                </w:pPr>
                <w:r>
                  <w:rPr>
                    <w:color w:val="000000" w:themeColor="text1"/>
                  </w:rPr>
                  <w:t xml:space="preserve">Source: </w:t>
                </w:r>
                <w:r w:rsidRPr="007800CD">
                  <w:rPr>
                    <w:color w:val="000000" w:themeColor="text1"/>
                  </w:rPr>
                  <w:t>http://digitalcollections.nypl.org/items/8e0aac3d-a587-b26d-e040-e00a1806380e</w:t>
                </w:r>
              </w:p>
              <w:p w14:paraId="6430F4E4" w14:textId="77777777" w:rsidR="00D56C80" w:rsidRPr="00D56C80" w:rsidRDefault="00D56C80" w:rsidP="00D56C80">
                <w:pPr>
                  <w:rPr>
                    <w:color w:val="000000" w:themeColor="text1"/>
                  </w:rPr>
                </w:pPr>
              </w:p>
              <w:p w14:paraId="452FAD9D" w14:textId="77777777" w:rsidR="00D56C80" w:rsidRDefault="00D56C80" w:rsidP="00D56C80">
                <w:pPr>
                  <w:rPr>
                    <w:color w:val="000000" w:themeColor="text1"/>
                  </w:rPr>
                </w:pPr>
                <w:r w:rsidRPr="00D56C80">
                  <w:rPr>
                    <w:color w:val="000000" w:themeColor="text1"/>
                  </w:rPr>
                  <w:t xml:space="preserve">In 1912, McKay used the stipend from his national medal for poetry to move to the U.S. After some months at Tuskegee Institute and two years at Kansas State College, he left for New York, where he lived in Harlem and Greenwich Village. There, he worked odd jobs and wrote poetry, some under pseudonyms like Eli Edwards and Leon Lopez. The large city and its rough lack of classical rhythms inspired McKay in his search for artistic and bodily freedom, while at the same time providing a contrast to the nostalgia for his Jamaican childhood. </w:t>
                </w:r>
              </w:p>
              <w:p w14:paraId="51243142" w14:textId="77777777" w:rsidR="00D56C80" w:rsidRDefault="00D56C80" w:rsidP="00D56C80">
                <w:pPr>
                  <w:rPr>
                    <w:color w:val="000000" w:themeColor="text1"/>
                  </w:rPr>
                </w:pPr>
              </w:p>
              <w:p w14:paraId="748286EB" w14:textId="77777777" w:rsidR="00D56C80" w:rsidRDefault="00D56C80" w:rsidP="00D56C80">
                <w:pPr>
                  <w:rPr>
                    <w:color w:val="000000" w:themeColor="text1"/>
                  </w:rPr>
                </w:pPr>
                <w:r>
                  <w:rPr>
                    <w:color w:val="000000" w:themeColor="text1"/>
                  </w:rPr>
                  <w:t>File: McKay&amp;VonFreytag-Loringhoven.jpg</w:t>
                </w:r>
              </w:p>
              <w:p w14:paraId="4E7ECC52" w14:textId="77777777" w:rsidR="00D56C80" w:rsidRPr="00D56C80" w:rsidRDefault="00D56C80" w:rsidP="00D56C80">
                <w:pPr>
                  <w:pStyle w:val="Caption"/>
                  <w:rPr>
                    <w:rFonts w:asciiTheme="minorHAnsi" w:hAnsiTheme="minorHAnsi"/>
                  </w:rPr>
                </w:pPr>
                <w:r w:rsidRPr="00D56C80">
                  <w:rPr>
                    <w:rFonts w:asciiTheme="minorHAnsi" w:hAnsiTheme="minorHAnsi"/>
                  </w:rPr>
                  <w:t xml:space="preserve">Figure </w:t>
                </w:r>
                <w:r w:rsidRPr="00D56C80">
                  <w:rPr>
                    <w:rFonts w:asciiTheme="minorHAnsi" w:hAnsiTheme="minorHAnsi"/>
                  </w:rPr>
                  <w:fldChar w:fldCharType="begin"/>
                </w:r>
                <w:r w:rsidRPr="00D56C80">
                  <w:rPr>
                    <w:rFonts w:asciiTheme="minorHAnsi" w:hAnsiTheme="minorHAnsi"/>
                  </w:rPr>
                  <w:instrText xml:space="preserve"> SEQ Figure \* ARABIC </w:instrText>
                </w:r>
                <w:r w:rsidRPr="00D56C80">
                  <w:rPr>
                    <w:rFonts w:asciiTheme="minorHAnsi" w:hAnsiTheme="minorHAnsi"/>
                  </w:rPr>
                  <w:fldChar w:fldCharType="separate"/>
                </w:r>
                <w:r w:rsidR="00386B8D">
                  <w:rPr>
                    <w:rFonts w:asciiTheme="minorHAnsi" w:hAnsiTheme="minorHAnsi"/>
                    <w:noProof/>
                  </w:rPr>
                  <w:t>3</w:t>
                </w:r>
                <w:r w:rsidRPr="00D56C80">
                  <w:rPr>
                    <w:rFonts w:asciiTheme="minorHAnsi" w:hAnsiTheme="minorHAnsi"/>
                  </w:rPr>
                  <w:fldChar w:fldCharType="end"/>
                </w:r>
                <w:r w:rsidRPr="00D56C80">
                  <w:rPr>
                    <w:rFonts w:asciiTheme="minorHAnsi" w:hAnsiTheme="minorHAnsi"/>
                  </w:rPr>
                  <w:t xml:space="preserve"> Claude McKay and the Dadaist poet Elsa von Freytag-Loringhoven, 1920's.</w:t>
                </w:r>
              </w:p>
              <w:p w14:paraId="717155CE" w14:textId="77777777" w:rsidR="00D56C80" w:rsidRPr="00D56C80" w:rsidRDefault="00D56C80" w:rsidP="00D56C80">
                <w:pPr>
                  <w:rPr>
                    <w:color w:val="000000" w:themeColor="text1"/>
                  </w:rPr>
                </w:pPr>
                <w:r>
                  <w:rPr>
                    <w:color w:val="000000" w:themeColor="text1"/>
                  </w:rPr>
                  <w:t xml:space="preserve">Source: </w:t>
                </w:r>
                <w:r w:rsidRPr="00BB641B">
                  <w:rPr>
                    <w:color w:val="000000" w:themeColor="text1"/>
                  </w:rPr>
                  <w:t>http://www.loc.gov</w:t>
                </w:r>
                <w:r>
                  <w:rPr>
                    <w:color w:val="000000" w:themeColor="text1"/>
                  </w:rPr>
                  <w:t>/pictures/resource/ggbain.33941</w:t>
                </w:r>
              </w:p>
              <w:p w14:paraId="23F5AEE2" w14:textId="77777777" w:rsidR="00D56C80" w:rsidRPr="00D56C80" w:rsidRDefault="00D56C80" w:rsidP="00D56C80">
                <w:pPr>
                  <w:rPr>
                    <w:color w:val="000000" w:themeColor="text1"/>
                  </w:rPr>
                </w:pPr>
              </w:p>
              <w:p w14:paraId="2342CF12" w14:textId="77777777" w:rsidR="00D56C80" w:rsidRPr="00D56C80" w:rsidRDefault="00D56C80" w:rsidP="00D56C80">
                <w:pPr>
                  <w:rPr>
                    <w:color w:val="000000" w:themeColor="text1"/>
                  </w:rPr>
                </w:pPr>
                <w:r w:rsidRPr="00D56C80">
                  <w:rPr>
                    <w:color w:val="000000" w:themeColor="text1"/>
                  </w:rPr>
                  <w:t xml:space="preserve">He joined the Industrial Workers of the World in July 1919 and would later be investigated by the FBI. That same summer he wrote his famous outcry against the wide-spread violence against black people, expressed through his thorough training in classical English literature. His sonnet “If We Must Die” became a poetic anthem for many black writers and an example of his careful politicization of both poetics and content. It illustrates his struggle to represent authenticity in a literary market divided along lines of class and race, most famously by never directly referring to the speaker’s race. This success, published in </w:t>
                </w:r>
                <w:r w:rsidRPr="00D56C80">
                  <w:rPr>
                    <w:i/>
                    <w:color w:val="000000" w:themeColor="text1"/>
                  </w:rPr>
                  <w:t>The Liberator</w:t>
                </w:r>
                <w:r w:rsidRPr="00D56C80">
                  <w:rPr>
                    <w:color w:val="000000" w:themeColor="text1"/>
                  </w:rPr>
                  <w:t xml:space="preserve">, led to a connection with its editor Max Eastman, and later to McKay’s associate and co-editorship of the paper.  </w:t>
                </w:r>
              </w:p>
              <w:p w14:paraId="550EBD81" w14:textId="77777777" w:rsidR="00D56C80" w:rsidRDefault="00D56C80" w:rsidP="00D56C80">
                <w:pPr>
                  <w:rPr>
                    <w:color w:val="000000" w:themeColor="text1"/>
                  </w:rPr>
                </w:pPr>
              </w:p>
              <w:p w14:paraId="3188E125" w14:textId="77777777" w:rsidR="00D56C80" w:rsidRDefault="00D56C80" w:rsidP="00D56C80">
                <w:pPr>
                  <w:rPr>
                    <w:color w:val="000000" w:themeColor="text1"/>
                  </w:rPr>
                </w:pPr>
                <w:r>
                  <w:rPr>
                    <w:color w:val="000000" w:themeColor="text1"/>
                  </w:rPr>
                  <w:t xml:space="preserve">File: </w:t>
                </w:r>
                <w:r w:rsidR="002E2844">
                  <w:rPr>
                    <w:color w:val="000000" w:themeColor="text1"/>
                  </w:rPr>
                  <w:t>McKay&amp;Eastman.jpg</w:t>
                </w:r>
              </w:p>
              <w:p w14:paraId="6B3215C4" w14:textId="77777777" w:rsidR="002E2844" w:rsidRPr="002E2844" w:rsidRDefault="002E2844" w:rsidP="002E2844">
                <w:pPr>
                  <w:pStyle w:val="Caption"/>
                  <w:rPr>
                    <w:rFonts w:asciiTheme="minorHAnsi" w:hAnsiTheme="minorHAnsi"/>
                  </w:rPr>
                </w:pPr>
                <w:r w:rsidRPr="002E2844">
                  <w:rPr>
                    <w:rFonts w:asciiTheme="minorHAnsi" w:hAnsiTheme="minorHAnsi"/>
                  </w:rPr>
                  <w:t xml:space="preserve">Figure </w:t>
                </w:r>
                <w:r w:rsidRPr="002E2844">
                  <w:rPr>
                    <w:rFonts w:asciiTheme="minorHAnsi" w:hAnsiTheme="minorHAnsi"/>
                  </w:rPr>
                  <w:fldChar w:fldCharType="begin"/>
                </w:r>
                <w:r w:rsidRPr="002E2844">
                  <w:rPr>
                    <w:rFonts w:asciiTheme="minorHAnsi" w:hAnsiTheme="minorHAnsi"/>
                  </w:rPr>
                  <w:instrText xml:space="preserve"> SEQ Figure \* ARABIC </w:instrText>
                </w:r>
                <w:r w:rsidRPr="002E2844">
                  <w:rPr>
                    <w:rFonts w:asciiTheme="minorHAnsi" w:hAnsiTheme="minorHAnsi"/>
                  </w:rPr>
                  <w:fldChar w:fldCharType="separate"/>
                </w:r>
                <w:r w:rsidR="00386B8D">
                  <w:rPr>
                    <w:rFonts w:asciiTheme="minorHAnsi" w:hAnsiTheme="minorHAnsi"/>
                    <w:noProof/>
                  </w:rPr>
                  <w:t>4</w:t>
                </w:r>
                <w:r w:rsidRPr="002E2844">
                  <w:rPr>
                    <w:rFonts w:asciiTheme="minorHAnsi" w:hAnsiTheme="minorHAnsi"/>
                  </w:rPr>
                  <w:fldChar w:fldCharType="end"/>
                </w:r>
                <w:r w:rsidRPr="002E2844">
                  <w:rPr>
                    <w:rFonts w:asciiTheme="minorHAnsi" w:hAnsiTheme="minorHAnsi"/>
                  </w:rPr>
                  <w:t xml:space="preserve"> Claude McKay and Max Eastman in Moscow, 1923.</w:t>
                </w:r>
              </w:p>
              <w:p w14:paraId="7B79EB6C" w14:textId="77777777" w:rsidR="002E2844" w:rsidRDefault="002E2844" w:rsidP="00D56C80">
                <w:pPr>
                  <w:rPr>
                    <w:color w:val="000000" w:themeColor="text1"/>
                  </w:rPr>
                </w:pPr>
                <w:r>
                  <w:rPr>
                    <w:color w:val="000000" w:themeColor="text1"/>
                  </w:rPr>
                  <w:t>Source: Wide World Photos</w:t>
                </w:r>
              </w:p>
              <w:p w14:paraId="0F498BBE" w14:textId="77777777" w:rsidR="00D56C80" w:rsidRPr="00D56C80" w:rsidRDefault="00D56C80" w:rsidP="00D56C80">
                <w:pPr>
                  <w:rPr>
                    <w:color w:val="000000" w:themeColor="text1"/>
                  </w:rPr>
                </w:pPr>
              </w:p>
              <w:p w14:paraId="1382B518" w14:textId="77777777" w:rsidR="00D56C80" w:rsidRDefault="00D56C80" w:rsidP="00D56C80">
                <w:pPr>
                  <w:rPr>
                    <w:color w:val="000000" w:themeColor="text1"/>
                  </w:rPr>
                </w:pPr>
                <w:r w:rsidRPr="00D56C80">
                  <w:rPr>
                    <w:color w:val="000000" w:themeColor="text1"/>
                  </w:rPr>
                  <w:t xml:space="preserve">McKay was always an international poet. Beyond his West Indian upbringing, he traveled extensively during the 1920s and 30s, staying and working in England, Holland, Belgium, Russia, France, Germany, Spain, and Morocco. He became a member of English socialist literary scene in 1919-21, where he worked for </w:t>
                </w:r>
                <w:r w:rsidRPr="00D56C80">
                  <w:t xml:space="preserve">Sylvia Pankhurst’s </w:t>
                </w:r>
                <w:r w:rsidRPr="00D56C80">
                  <w:rPr>
                    <w:i/>
                    <w:iCs/>
                  </w:rPr>
                  <w:t xml:space="preserve">Workers’ Dreadnought </w:t>
                </w:r>
                <w:r w:rsidRPr="00D56C80">
                  <w:t>in London. He</w:t>
                </w:r>
                <w:r w:rsidRPr="00D56C80">
                  <w:rPr>
                    <w:color w:val="000000" w:themeColor="text1"/>
                  </w:rPr>
                  <w:t xml:space="preserve"> traveled to Soviet Russia in November 1922-3. There he met Leon Trotsky and Nikolai Bukharin during the Fourth Congress of the Third International in Moscow in December, and Alain Locke in Germany in 1923.  Locke later included McKay’s poetry in his anthology </w:t>
                </w:r>
                <w:r w:rsidRPr="00D56C80">
                  <w:rPr>
                    <w:i/>
                    <w:color w:val="000000" w:themeColor="text1"/>
                  </w:rPr>
                  <w:t>The New Negro</w:t>
                </w:r>
                <w:r w:rsidRPr="00D56C80">
                  <w:rPr>
                    <w:color w:val="000000" w:themeColor="text1"/>
                  </w:rPr>
                  <w:t xml:space="preserve"> (1925).</w:t>
                </w:r>
              </w:p>
              <w:p w14:paraId="186A0E9F" w14:textId="77777777" w:rsidR="00057633" w:rsidRDefault="00057633" w:rsidP="00D56C80">
                <w:pPr>
                  <w:rPr>
                    <w:color w:val="000000" w:themeColor="text1"/>
                  </w:rPr>
                </w:pPr>
              </w:p>
              <w:p w14:paraId="37BFA661" w14:textId="77777777" w:rsidR="00057633" w:rsidRDefault="00057633" w:rsidP="00D56C80">
                <w:pPr>
                  <w:rPr>
                    <w:color w:val="000000" w:themeColor="text1"/>
                  </w:rPr>
                </w:pPr>
                <w:r>
                  <w:rPr>
                    <w:color w:val="000000" w:themeColor="text1"/>
                  </w:rPr>
                  <w:t>File: McKayAddressesComintern.jpg</w:t>
                </w:r>
              </w:p>
              <w:p w14:paraId="4E5EAF0E" w14:textId="77777777" w:rsidR="00057633" w:rsidRPr="00386B8D" w:rsidRDefault="00057633" w:rsidP="00057633">
                <w:pPr>
                  <w:pStyle w:val="Caption"/>
                  <w:rPr>
                    <w:rFonts w:asciiTheme="minorHAnsi" w:hAnsiTheme="minorHAnsi"/>
                  </w:rPr>
                </w:pPr>
                <w:r w:rsidRPr="00386B8D">
                  <w:rPr>
                    <w:rFonts w:asciiTheme="minorHAnsi" w:hAnsiTheme="minorHAnsi"/>
                  </w:rPr>
                  <w:t xml:space="preserve">Figure </w:t>
                </w:r>
                <w:r w:rsidRPr="00386B8D">
                  <w:rPr>
                    <w:rFonts w:asciiTheme="minorHAnsi" w:hAnsiTheme="minorHAnsi"/>
                  </w:rPr>
                  <w:fldChar w:fldCharType="begin"/>
                </w:r>
                <w:r w:rsidRPr="00386B8D">
                  <w:rPr>
                    <w:rFonts w:asciiTheme="minorHAnsi" w:hAnsiTheme="minorHAnsi"/>
                  </w:rPr>
                  <w:instrText xml:space="preserve"> SEQ Figure \* ARABIC </w:instrText>
                </w:r>
                <w:r w:rsidRPr="00386B8D">
                  <w:rPr>
                    <w:rFonts w:asciiTheme="minorHAnsi" w:hAnsiTheme="minorHAnsi"/>
                  </w:rPr>
                  <w:fldChar w:fldCharType="separate"/>
                </w:r>
                <w:r w:rsidR="00386B8D" w:rsidRPr="00386B8D">
                  <w:rPr>
                    <w:rFonts w:asciiTheme="minorHAnsi" w:hAnsiTheme="minorHAnsi"/>
                    <w:noProof/>
                  </w:rPr>
                  <w:t>5</w:t>
                </w:r>
                <w:r w:rsidRPr="00386B8D">
                  <w:rPr>
                    <w:rFonts w:asciiTheme="minorHAnsi" w:hAnsiTheme="minorHAnsi"/>
                  </w:rPr>
                  <w:fldChar w:fldCharType="end"/>
                </w:r>
                <w:r w:rsidRPr="00386B8D">
                  <w:rPr>
                    <w:rFonts w:asciiTheme="minorHAnsi" w:hAnsiTheme="minorHAnsi"/>
                  </w:rPr>
                  <w:t xml:space="preserve"> Claude McKay addresses Comintern, 1923.</w:t>
                </w:r>
              </w:p>
              <w:p w14:paraId="216E816E" w14:textId="77777777" w:rsidR="00057633" w:rsidRPr="00D56C80" w:rsidRDefault="00057633" w:rsidP="00D56C80">
                <w:pPr>
                  <w:rPr>
                    <w:color w:val="000000" w:themeColor="text1"/>
                  </w:rPr>
                </w:pPr>
                <w:r>
                  <w:rPr>
                    <w:color w:val="000000" w:themeColor="text1"/>
                  </w:rPr>
                  <w:t>Source: “</w:t>
                </w:r>
                <w:r w:rsidRPr="00CB2E97">
                  <w:rPr>
                    <w:color w:val="000000" w:themeColor="text1"/>
                  </w:rPr>
                  <w:t>Mr. McKay Speaking in the Throne Room of the Kremlin</w:t>
                </w:r>
                <w:r>
                  <w:rPr>
                    <w:color w:val="000000" w:themeColor="text1"/>
                  </w:rPr>
                  <w:t>”</w:t>
                </w:r>
                <w:r w:rsidRPr="00CB2E97">
                  <w:rPr>
                    <w:color w:val="000000" w:themeColor="text1"/>
                  </w:rPr>
                  <w:t xml:space="preserve"> from Claude McKay's article </w:t>
                </w:r>
                <w:r>
                  <w:rPr>
                    <w:color w:val="000000" w:themeColor="text1"/>
                  </w:rPr>
                  <w:t>“Soviet Russia and the Negro,”</w:t>
                </w:r>
                <w:r w:rsidRPr="00CB2E97">
                  <w:rPr>
                    <w:color w:val="000000" w:themeColor="text1"/>
                  </w:rPr>
                  <w:t xml:space="preserve"> </w:t>
                </w:r>
                <w:r w:rsidRPr="00060456">
                  <w:rPr>
                    <w:i/>
                    <w:color w:val="000000" w:themeColor="text1"/>
                  </w:rPr>
                  <w:t>The Crisis</w:t>
                </w:r>
                <w:r w:rsidRPr="00CB2E97">
                  <w:rPr>
                    <w:color w:val="000000" w:themeColor="text1"/>
                  </w:rPr>
                  <w:t>, December 1923.</w:t>
                </w:r>
              </w:p>
              <w:p w14:paraId="27682E88" w14:textId="77777777" w:rsidR="00D56C80" w:rsidRPr="00D56C80" w:rsidRDefault="00D56C80" w:rsidP="00D56C80">
                <w:pPr>
                  <w:rPr>
                    <w:color w:val="000000" w:themeColor="text1"/>
                  </w:rPr>
                </w:pPr>
              </w:p>
              <w:p w14:paraId="62CDDB84" w14:textId="77777777" w:rsidR="00D56C80" w:rsidRDefault="00D56C80" w:rsidP="00D56C80">
                <w:pPr>
                  <w:rPr>
                    <w:color w:val="000000" w:themeColor="text1"/>
                  </w:rPr>
                </w:pPr>
                <w:r w:rsidRPr="00D56C80">
                  <w:rPr>
                    <w:color w:val="000000" w:themeColor="text1"/>
                  </w:rPr>
                  <w:t xml:space="preserve">McKay’s poetry also appeared in </w:t>
                </w:r>
                <w:r w:rsidRPr="00D56C80">
                  <w:rPr>
                    <w:i/>
                    <w:color w:val="000000" w:themeColor="text1"/>
                  </w:rPr>
                  <w:t>The</w:t>
                </w:r>
                <w:r w:rsidRPr="00D56C80">
                  <w:rPr>
                    <w:color w:val="000000" w:themeColor="text1"/>
                  </w:rPr>
                  <w:t xml:space="preserve"> </w:t>
                </w:r>
                <w:r w:rsidRPr="00D56C80">
                  <w:rPr>
                    <w:i/>
                    <w:color w:val="000000" w:themeColor="text1"/>
                  </w:rPr>
                  <w:t>Crisis</w:t>
                </w:r>
                <w:r w:rsidRPr="00D56C80">
                  <w:rPr>
                    <w:color w:val="000000" w:themeColor="text1"/>
                  </w:rPr>
                  <w:t xml:space="preserve">, </w:t>
                </w:r>
                <w:r w:rsidRPr="00D56C80">
                  <w:rPr>
                    <w:i/>
                    <w:color w:val="000000" w:themeColor="text1"/>
                  </w:rPr>
                  <w:t>Opportunity</w:t>
                </w:r>
                <w:r w:rsidRPr="00D56C80">
                  <w:rPr>
                    <w:color w:val="000000" w:themeColor="text1"/>
                  </w:rPr>
                  <w:t xml:space="preserve">, and The </w:t>
                </w:r>
                <w:r w:rsidRPr="00D56C80">
                  <w:rPr>
                    <w:i/>
                    <w:color w:val="000000" w:themeColor="text1"/>
                  </w:rPr>
                  <w:t>Nation</w:t>
                </w:r>
                <w:r w:rsidRPr="00D56C80">
                  <w:rPr>
                    <w:color w:val="000000" w:themeColor="text1"/>
                  </w:rPr>
                  <w:t xml:space="preserve">. Often classical in form </w:t>
                </w:r>
                <w:r w:rsidRPr="00D56C80">
                  <w:rPr>
                    <w:color w:val="000000" w:themeColor="text1"/>
                  </w:rPr>
                  <w:lastRenderedPageBreak/>
                  <w:t xml:space="preserve">and radical in content, it simultaneously pushed back against the promise of both Harlem and genteel critics by examining the sonnet’s colonial roots in the USA. McKay frustrated many of his contemporaries with his emphasis on personal taste and his consistent emphasis on the international dimension of racism. McKay stressed that the USA was a new imperial power and tried to place Jim Crow racism in an international context. He connected racist discrimination to workers’ uprisings and later directly contrasted the racist exploitation of African Americans with the freedom he experienced in Soviet Russia. His acclaimed </w:t>
                </w:r>
                <w:r w:rsidRPr="00D56C80">
                  <w:rPr>
                    <w:i/>
                    <w:color w:val="000000" w:themeColor="text1"/>
                  </w:rPr>
                  <w:t>Harlem Shadows</w:t>
                </w:r>
                <w:r w:rsidRPr="00D56C80">
                  <w:rPr>
                    <w:color w:val="000000" w:themeColor="text1"/>
                  </w:rPr>
                  <w:t xml:space="preserve"> (1922) gathered many of his poems, but not some of his most aggressive, political ones. The collected poems discuss racist and sexual violence, the pressure of white money on black communities, the commodification of art, and McKay’s nostalgia for his Jamaican home. </w:t>
                </w:r>
              </w:p>
              <w:p w14:paraId="0E6B3511" w14:textId="77777777" w:rsidR="00057633" w:rsidRDefault="00057633" w:rsidP="00D56C80">
                <w:pPr>
                  <w:rPr>
                    <w:color w:val="000000" w:themeColor="text1"/>
                  </w:rPr>
                </w:pPr>
              </w:p>
              <w:p w14:paraId="41DF860C" w14:textId="77777777" w:rsidR="00057633" w:rsidRDefault="00057633" w:rsidP="00D56C80">
                <w:pPr>
                  <w:rPr>
                    <w:color w:val="000000" w:themeColor="text1"/>
                  </w:rPr>
                </w:pPr>
                <w:r>
                  <w:rPr>
                    <w:color w:val="000000" w:themeColor="text1"/>
                  </w:rPr>
                  <w:t>File: McKayHomeToHarlemPromo.jpg</w:t>
                </w:r>
              </w:p>
              <w:p w14:paraId="37264F07" w14:textId="77777777" w:rsidR="00057633" w:rsidRPr="00386B8D" w:rsidRDefault="00057633" w:rsidP="00057633">
                <w:pPr>
                  <w:pStyle w:val="Caption"/>
                  <w:rPr>
                    <w:rFonts w:asciiTheme="minorHAnsi" w:hAnsiTheme="minorHAnsi"/>
                  </w:rPr>
                </w:pPr>
                <w:r w:rsidRPr="00386B8D">
                  <w:rPr>
                    <w:rFonts w:asciiTheme="minorHAnsi" w:hAnsiTheme="minorHAnsi"/>
                  </w:rPr>
                  <w:t xml:space="preserve">Figure </w:t>
                </w:r>
                <w:r w:rsidRPr="00386B8D">
                  <w:rPr>
                    <w:rFonts w:asciiTheme="minorHAnsi" w:hAnsiTheme="minorHAnsi"/>
                  </w:rPr>
                  <w:fldChar w:fldCharType="begin"/>
                </w:r>
                <w:r w:rsidRPr="00386B8D">
                  <w:rPr>
                    <w:rFonts w:asciiTheme="minorHAnsi" w:hAnsiTheme="minorHAnsi"/>
                  </w:rPr>
                  <w:instrText xml:space="preserve"> SEQ Figure \* ARABIC </w:instrText>
                </w:r>
                <w:r w:rsidRPr="00386B8D">
                  <w:rPr>
                    <w:rFonts w:asciiTheme="minorHAnsi" w:hAnsiTheme="minorHAnsi"/>
                  </w:rPr>
                  <w:fldChar w:fldCharType="separate"/>
                </w:r>
                <w:r w:rsidR="00386B8D" w:rsidRPr="00386B8D">
                  <w:rPr>
                    <w:rFonts w:asciiTheme="minorHAnsi" w:hAnsiTheme="minorHAnsi"/>
                    <w:noProof/>
                  </w:rPr>
                  <w:t>6</w:t>
                </w:r>
                <w:r w:rsidRPr="00386B8D">
                  <w:rPr>
                    <w:rFonts w:asciiTheme="minorHAnsi" w:hAnsiTheme="minorHAnsi"/>
                  </w:rPr>
                  <w:fldChar w:fldCharType="end"/>
                </w:r>
                <w:r w:rsidRPr="00386B8D">
                  <w:rPr>
                    <w:rFonts w:asciiTheme="minorHAnsi" w:hAnsiTheme="minorHAnsi"/>
                  </w:rPr>
                  <w:t xml:space="preserve"> McKay in 1928, promotional photograph for </w:t>
                </w:r>
                <w:r w:rsidRPr="00386B8D">
                  <w:rPr>
                    <w:rFonts w:asciiTheme="minorHAnsi" w:hAnsiTheme="minorHAnsi"/>
                    <w:i/>
                  </w:rPr>
                  <w:t>Home to Harlem</w:t>
                </w:r>
                <w:r w:rsidRPr="00386B8D">
                  <w:rPr>
                    <w:rFonts w:asciiTheme="minorHAnsi" w:hAnsiTheme="minorHAnsi"/>
                  </w:rPr>
                  <w:t>.</w:t>
                </w:r>
              </w:p>
              <w:p w14:paraId="53B2A31F" w14:textId="77777777" w:rsidR="00057633" w:rsidRPr="00D56C80" w:rsidRDefault="00057633" w:rsidP="00D56C80">
                <w:pPr>
                  <w:rPr>
                    <w:color w:val="000000" w:themeColor="text1"/>
                  </w:rPr>
                </w:pPr>
                <w:r>
                  <w:rPr>
                    <w:color w:val="000000" w:themeColor="text1"/>
                  </w:rPr>
                  <w:t xml:space="preserve">Source: Harry Ransom Center, U of Texas, Austin, </w:t>
                </w:r>
                <w:r w:rsidRPr="005F3311">
                  <w:rPr>
                    <w:color w:val="000000" w:themeColor="text1"/>
                  </w:rPr>
                  <w:t>William A. Bradley Literary Agency Records</w:t>
                </w:r>
              </w:p>
              <w:p w14:paraId="0728C577" w14:textId="77777777" w:rsidR="00D56C80" w:rsidRPr="00D56C80" w:rsidRDefault="00D56C80" w:rsidP="00D56C80">
                <w:pPr>
                  <w:rPr>
                    <w:color w:val="000000" w:themeColor="text1"/>
                  </w:rPr>
                </w:pPr>
              </w:p>
              <w:p w14:paraId="422C1A9B" w14:textId="77777777" w:rsidR="00D56C80" w:rsidRDefault="00D56C80" w:rsidP="00D56C80">
                <w:pPr>
                  <w:rPr>
                    <w:color w:val="000000" w:themeColor="text1"/>
                  </w:rPr>
                </w:pPr>
                <w:r w:rsidRPr="00D56C80">
                  <w:rPr>
                    <w:color w:val="000000" w:themeColor="text1"/>
                  </w:rPr>
                  <w:t xml:space="preserve">Even though McKay was no Harlem native, and though he was abroad at the time, he wrote his most famous piece about Harlem during these years. </w:t>
                </w:r>
                <w:r w:rsidRPr="00D56C80">
                  <w:rPr>
                    <w:i/>
                    <w:color w:val="000000" w:themeColor="text1"/>
                  </w:rPr>
                  <w:t>Home to Harlem</w:t>
                </w:r>
                <w:r w:rsidRPr="00D56C80">
                  <w:rPr>
                    <w:color w:val="000000" w:themeColor="text1"/>
                  </w:rPr>
                  <w:t xml:space="preserve">, originally conceived as a short story, was published in 1928 and won the Harmon Gold Award that year. Here McKay dives deep into the urban scene, nightlife, language, and social problems of working black Americans. Depicting a search for a common black culture and a home in a diasporic black world, the novel focuses on a deserter veteran of World War I, Jake Brown, whose proletarian perspective McKay contrasts with the more pessimistic perspective of Ray, an educated Haitian immigrant and advocate of black pride. Famously, Brown embraces a vital scene of burlesque, spectacular sensuality in bohemian Harlem, but it also criticizes black elites. McKay’s affairs with both black and white women and men, and his aversion to black bourgeois politics of racial uplift also led to clashes with elite literary circles and genteel authors and critics. Genteel black critics were offended by what they took to be McKay’s primitivism and decried his portrayal of the black working class and urban poor as a step back in uplift efforts. Prominent figures such as W.E.B. DuBois warned that McKay would ultimately only confirm white stereotypes and amplify racist prejudice. </w:t>
                </w:r>
              </w:p>
              <w:p w14:paraId="310584E0" w14:textId="77777777" w:rsidR="00D56C80" w:rsidRPr="00D56C80" w:rsidRDefault="00D56C80" w:rsidP="00D56C80">
                <w:pPr>
                  <w:rPr>
                    <w:color w:val="000000" w:themeColor="text1"/>
                  </w:rPr>
                </w:pPr>
              </w:p>
              <w:p w14:paraId="3BC753AD" w14:textId="77777777" w:rsidR="00D56C80" w:rsidRDefault="00D56C80" w:rsidP="00D56C80">
                <w:pPr>
                  <w:rPr>
                    <w:color w:val="000000" w:themeColor="text1"/>
                  </w:rPr>
                </w:pPr>
                <w:r w:rsidRPr="00D56C80">
                  <w:rPr>
                    <w:color w:val="000000" w:themeColor="text1"/>
                  </w:rPr>
                  <w:t xml:space="preserve">McKay saw the natural beauty of black communities as aesthetically and socially revolutionary. His acceptance of black workers confronted racist stereotypes by stressing the natural vitality underlying black communities as an antidote against the corrupting influence of white civilization, its racist materialism, and its formulaic modernism. </w:t>
                </w:r>
              </w:p>
              <w:p w14:paraId="68E1E691" w14:textId="77777777" w:rsidR="00D56C80" w:rsidRPr="00D56C80" w:rsidRDefault="00D56C80" w:rsidP="00D56C80">
                <w:pPr>
                  <w:rPr>
                    <w:color w:val="000000" w:themeColor="text1"/>
                  </w:rPr>
                </w:pPr>
              </w:p>
              <w:p w14:paraId="3D5736E5" w14:textId="77777777" w:rsidR="00D56C80" w:rsidRPr="00D56C80" w:rsidRDefault="00D56C80" w:rsidP="00D56C80">
                <w:pPr>
                  <w:rPr>
                    <w:color w:val="000000" w:themeColor="text1"/>
                  </w:rPr>
                </w:pPr>
                <w:r w:rsidRPr="00D56C80">
                  <w:rPr>
                    <w:color w:val="000000" w:themeColor="text1"/>
                  </w:rPr>
                  <w:t xml:space="preserve">Published the following year, </w:t>
                </w:r>
                <w:r w:rsidRPr="00D56C80">
                  <w:rPr>
                    <w:i/>
                    <w:color w:val="000000" w:themeColor="text1"/>
                  </w:rPr>
                  <w:t>Banjo</w:t>
                </w:r>
                <w:r w:rsidRPr="00D56C80">
                  <w:rPr>
                    <w:color w:val="000000" w:themeColor="text1"/>
                  </w:rPr>
                  <w:t xml:space="preserve"> follows Ray to the red-light district of Marseilles and its poor proletarians. More than a sequel to </w:t>
                </w:r>
                <w:r w:rsidRPr="00D56C80">
                  <w:rPr>
                    <w:i/>
                    <w:color w:val="000000" w:themeColor="text1"/>
                  </w:rPr>
                  <w:t>Home to Harlem</w:t>
                </w:r>
                <w:r w:rsidRPr="00D56C80">
                  <w:rPr>
                    <w:color w:val="000000" w:themeColor="text1"/>
                  </w:rPr>
                  <w:t xml:space="preserve">, </w:t>
                </w:r>
                <w:r w:rsidRPr="00D56C80">
                  <w:rPr>
                    <w:i/>
                    <w:color w:val="000000" w:themeColor="text1"/>
                  </w:rPr>
                  <w:t>Banjo</w:t>
                </w:r>
                <w:r w:rsidRPr="00D56C80">
                  <w:rPr>
                    <w:color w:val="000000" w:themeColor="text1"/>
                  </w:rPr>
                  <w:t xml:space="preserve"> explodes the confines of racism in Harlem in a “story without a plot,” which follows Ray from the U.S. into the company of a rowdy cast of characters around the beach musician Banjo. McKay’s characters are no primitivist figures. He leverages their spontaneity, transience, international culture, creative complexity, and vivacious energy against French colonial rule and racism—a quality Aimé Césaire valued in </w:t>
                </w:r>
                <w:r w:rsidRPr="00D56C80">
                  <w:rPr>
                    <w:i/>
                    <w:color w:val="000000" w:themeColor="text1"/>
                  </w:rPr>
                  <w:t>Banjo</w:t>
                </w:r>
                <w:r w:rsidRPr="00D56C80">
                  <w:rPr>
                    <w:color w:val="000000" w:themeColor="text1"/>
                  </w:rPr>
                  <w:t xml:space="preserve">. Though never published, the shorter </w:t>
                </w:r>
                <w:r w:rsidRPr="00D56C80">
                  <w:rPr>
                    <w:i/>
                    <w:color w:val="000000" w:themeColor="text1"/>
                  </w:rPr>
                  <w:t>Romance in Marseilles</w:t>
                </w:r>
                <w:r w:rsidRPr="00D56C80">
                  <w:rPr>
                    <w:color w:val="000000" w:themeColor="text1"/>
                  </w:rPr>
                  <w:t xml:space="preserve"> stays with this scene and indicates that McKay also considered non-normative sexuality as itself radical and anti-reactionary. </w:t>
                </w:r>
              </w:p>
              <w:p w14:paraId="55E1D073" w14:textId="77777777" w:rsidR="00D56C80" w:rsidRDefault="00D56C80" w:rsidP="00D56C80">
                <w:pPr>
                  <w:rPr>
                    <w:color w:val="000000" w:themeColor="text1"/>
                  </w:rPr>
                </w:pPr>
                <w:r w:rsidRPr="00D56C80">
                  <w:rPr>
                    <w:color w:val="000000" w:themeColor="text1"/>
                  </w:rPr>
                  <w:t xml:space="preserve">McKay stressed that the lives and desires of black people are part of a shared experience and that the struggle against racism is the same. He set the twelve short stories collected in </w:t>
                </w:r>
                <w:r w:rsidRPr="00D56C80">
                  <w:rPr>
                    <w:i/>
                    <w:color w:val="000000" w:themeColor="text1"/>
                  </w:rPr>
                  <w:t>Ginger Town</w:t>
                </w:r>
                <w:r w:rsidRPr="00D56C80">
                  <w:rPr>
                    <w:color w:val="000000" w:themeColor="text1"/>
                  </w:rPr>
                  <w:t xml:space="preserve"> (1932) in Harlem, Jamaica, the Mediterranean, and North Africa. His third novel </w:t>
                </w:r>
                <w:r w:rsidRPr="00D56C80">
                  <w:rPr>
                    <w:i/>
                    <w:color w:val="000000" w:themeColor="text1"/>
                  </w:rPr>
                  <w:t>Banana Bottom</w:t>
                </w:r>
                <w:r w:rsidRPr="00D56C80">
                  <w:rPr>
                    <w:color w:val="000000" w:themeColor="text1"/>
                  </w:rPr>
                  <w:t xml:space="preserve"> (1933) returns to this theme, the rejection of racist imperialism at home, in McKay’s imagined rural Jamaica. As the protagonist Bita Plant loses her Christian church mission and returns to the folk culture of her native village, she finds liberation in the assertion of her folk identity—an </w:t>
                </w:r>
                <w:r w:rsidRPr="00D56C80">
                  <w:rPr>
                    <w:color w:val="000000" w:themeColor="text1"/>
                  </w:rPr>
                  <w:lastRenderedPageBreak/>
                  <w:t>identity that, while idealized and romanticized, nevertheless manages to place Jamaican peasants in a global, proletarian struggle.</w:t>
                </w:r>
              </w:p>
              <w:p w14:paraId="53069CC6" w14:textId="77777777" w:rsidR="00D56C80" w:rsidRPr="00D56C80" w:rsidRDefault="00D56C80" w:rsidP="00D56C80">
                <w:pPr>
                  <w:rPr>
                    <w:color w:val="000000" w:themeColor="text1"/>
                  </w:rPr>
                </w:pPr>
              </w:p>
              <w:p w14:paraId="3FB93F55" w14:textId="77777777" w:rsidR="00D56C80" w:rsidRDefault="00D56C80" w:rsidP="00D56C80">
                <w:pPr>
                  <w:rPr>
                    <w:color w:val="000000" w:themeColor="text1"/>
                  </w:rPr>
                </w:pPr>
                <w:r w:rsidRPr="00D56C80">
                  <w:rPr>
                    <w:color w:val="000000" w:themeColor="text1"/>
                  </w:rPr>
                  <w:t xml:space="preserve"> McKay returned to the USA in 1934, at the end of the Depression, and to a ruined market for African-American literature. He wrote </w:t>
                </w:r>
                <w:r w:rsidRPr="00D56C80">
                  <w:rPr>
                    <w:i/>
                    <w:color w:val="000000" w:themeColor="text1"/>
                  </w:rPr>
                  <w:t>A Long Way from Home</w:t>
                </w:r>
                <w:r w:rsidRPr="00D56C80">
                  <w:rPr>
                    <w:color w:val="000000" w:themeColor="text1"/>
                  </w:rPr>
                  <w:t xml:space="preserve">, an autobiographical account of his travels that focuses on his artistic struggle with self, race, and class. It also forms the conclusion to his growing disillusionment with white orthodox Communism and a break with the Communist Party. Inspired by his friend Ellen Tarry, McKay increasingly turned to Catholicism after 1938. His collection of essays </w:t>
                </w:r>
                <w:r w:rsidRPr="00D56C80">
                  <w:rPr>
                    <w:i/>
                    <w:color w:val="000000" w:themeColor="text1"/>
                  </w:rPr>
                  <w:t>Harlem: Negro Metropolis</w:t>
                </w:r>
                <w:r w:rsidRPr="00D56C80">
                  <w:rPr>
                    <w:color w:val="000000" w:themeColor="text1"/>
                  </w:rPr>
                  <w:t xml:space="preserve"> is perhaps the most systematic treatment of Harlem history. It details the history of real estate, and of prominent religious leaders, especially Father Divine. The collection also examines political leaders—including Marcus Garvey, with whom McKay had a falling-out in the early 1920s—occult figures, immigrants, Prohibition smugglers and numbers racketeers, and labor organizers like Sufi Abdul Hamid. </w:t>
                </w:r>
              </w:p>
              <w:p w14:paraId="40BF6CD5" w14:textId="77777777" w:rsidR="00386B8D" w:rsidRDefault="00386B8D" w:rsidP="00D56C80">
                <w:pPr>
                  <w:rPr>
                    <w:color w:val="000000" w:themeColor="text1"/>
                  </w:rPr>
                </w:pPr>
              </w:p>
              <w:p w14:paraId="0ABEEFC3" w14:textId="77777777" w:rsidR="00386B8D" w:rsidRDefault="00386B8D" w:rsidP="00D56C80">
                <w:pPr>
                  <w:rPr>
                    <w:color w:val="000000" w:themeColor="text1"/>
                  </w:rPr>
                </w:pPr>
                <w:r>
                  <w:rPr>
                    <w:color w:val="000000" w:themeColor="text1"/>
                  </w:rPr>
                  <w:t>File: McKay1941.jpg</w:t>
                </w:r>
              </w:p>
              <w:p w14:paraId="5A00D126" w14:textId="77777777" w:rsidR="00386B8D" w:rsidRPr="00386B8D" w:rsidRDefault="00386B8D" w:rsidP="00386B8D">
                <w:pPr>
                  <w:pStyle w:val="Caption"/>
                  <w:rPr>
                    <w:rFonts w:asciiTheme="minorHAnsi" w:hAnsiTheme="minorHAnsi"/>
                  </w:rPr>
                </w:pPr>
                <w:r w:rsidRPr="00386B8D">
                  <w:rPr>
                    <w:rFonts w:asciiTheme="minorHAnsi" w:hAnsiTheme="minorHAnsi"/>
                  </w:rPr>
                  <w:t xml:space="preserve">Figure </w:t>
                </w:r>
                <w:r w:rsidRPr="00386B8D">
                  <w:rPr>
                    <w:rFonts w:asciiTheme="minorHAnsi" w:hAnsiTheme="minorHAnsi"/>
                  </w:rPr>
                  <w:fldChar w:fldCharType="begin"/>
                </w:r>
                <w:r w:rsidRPr="00386B8D">
                  <w:rPr>
                    <w:rFonts w:asciiTheme="minorHAnsi" w:hAnsiTheme="minorHAnsi"/>
                  </w:rPr>
                  <w:instrText xml:space="preserve"> SEQ Figure \* ARABIC </w:instrText>
                </w:r>
                <w:r w:rsidRPr="00386B8D">
                  <w:rPr>
                    <w:rFonts w:asciiTheme="minorHAnsi" w:hAnsiTheme="minorHAnsi"/>
                  </w:rPr>
                  <w:fldChar w:fldCharType="separate"/>
                </w:r>
                <w:r w:rsidRPr="00386B8D">
                  <w:rPr>
                    <w:rFonts w:asciiTheme="minorHAnsi" w:hAnsiTheme="minorHAnsi"/>
                    <w:noProof/>
                  </w:rPr>
                  <w:t>7</w:t>
                </w:r>
                <w:r w:rsidRPr="00386B8D">
                  <w:rPr>
                    <w:rFonts w:asciiTheme="minorHAnsi" w:hAnsiTheme="minorHAnsi"/>
                  </w:rPr>
                  <w:fldChar w:fldCharType="end"/>
                </w:r>
                <w:r w:rsidRPr="00386B8D">
                  <w:rPr>
                    <w:rFonts w:asciiTheme="minorHAnsi" w:hAnsiTheme="minorHAnsi"/>
                  </w:rPr>
                  <w:t xml:space="preserve"> Claude McKay, 1941. Photograph taken by Carl van Vechten.</w:t>
                </w:r>
              </w:p>
              <w:p w14:paraId="6C647951" w14:textId="77777777" w:rsidR="00386B8D" w:rsidRPr="00D56C80" w:rsidRDefault="00386B8D" w:rsidP="00D56C80">
                <w:pPr>
                  <w:rPr>
                    <w:color w:val="000000" w:themeColor="text1"/>
                  </w:rPr>
                </w:pPr>
                <w:r>
                  <w:rPr>
                    <w:color w:val="000000" w:themeColor="text1"/>
                  </w:rPr>
                  <w:t xml:space="preserve">Source: </w:t>
                </w:r>
                <w:r w:rsidRPr="007800CD">
                  <w:t>http://www.iapublication.com/2012/10/02/cedar-rapids-2/</w:t>
                </w:r>
                <w:r>
                  <w:rPr>
                    <w:color w:val="000000" w:themeColor="text1"/>
                  </w:rPr>
                  <w:t>]</w:t>
                </w:r>
              </w:p>
              <w:p w14:paraId="658F0273" w14:textId="77777777" w:rsidR="00D56C80" w:rsidRPr="00D56C80" w:rsidRDefault="00D56C80" w:rsidP="00D56C80">
                <w:pPr>
                  <w:rPr>
                    <w:color w:val="000000" w:themeColor="text1"/>
                  </w:rPr>
                </w:pPr>
              </w:p>
              <w:p w14:paraId="3A5DD084" w14:textId="77777777" w:rsidR="00D56C80" w:rsidRDefault="00D56C80" w:rsidP="00D56C80">
                <w:pPr>
                  <w:rPr>
                    <w:color w:val="000000" w:themeColor="text1"/>
                  </w:rPr>
                </w:pPr>
                <w:r w:rsidRPr="00D56C80">
                  <w:rPr>
                    <w:color w:val="000000" w:themeColor="text1"/>
                  </w:rPr>
                  <w:t xml:space="preserve">McKay continued to suffer from life-long financial problems. His conflicts with the NAACP and Communist Party probably cost him his work with the Federal Writers Project. The life-long atheist converted to Catholicism and moved in 1944 to Chicago, where he worked with the Catholic Youth Organization under the progressive, pro-labor Bishop Bernard Sheil. The often blunt and argumentative McKay grew isolated and ill as he watched with concern the postwar rise to power of the USA. Two years before his death he completed his second autobiography, </w:t>
                </w:r>
                <w:r w:rsidRPr="00D56C80">
                  <w:rPr>
                    <w:i/>
                    <w:color w:val="000000" w:themeColor="text1"/>
                  </w:rPr>
                  <w:t>My Green Hills of Jamaica</w:t>
                </w:r>
                <w:r w:rsidRPr="00D56C80">
                  <w:rPr>
                    <w:color w:val="000000" w:themeColor="text1"/>
                  </w:rPr>
                  <w:t xml:space="preserve">, containing a reverie of a pastoral, Edenic Jamaican childhood devoid of racism and abjection, along with an abbreviated defense of his conversion. Claude McKay died in Chicago on May 22, 1948. He was fifty-nine years old. His final collection of poems, </w:t>
                </w:r>
                <w:r w:rsidRPr="00D56C80">
                  <w:rPr>
                    <w:i/>
                    <w:color w:val="000000" w:themeColor="text1"/>
                  </w:rPr>
                  <w:t>Selected Poems</w:t>
                </w:r>
                <w:r w:rsidRPr="00D56C80">
                  <w:rPr>
                    <w:color w:val="000000" w:themeColor="text1"/>
                  </w:rPr>
                  <w:t>, appeared posthumously in 1953.</w:t>
                </w:r>
              </w:p>
              <w:p w14:paraId="3C153085" w14:textId="77777777" w:rsidR="00D56C80" w:rsidRPr="00D56C80" w:rsidRDefault="00D56C80" w:rsidP="00D56C80">
                <w:pPr>
                  <w:rPr>
                    <w:color w:val="000000" w:themeColor="text1"/>
                  </w:rPr>
                </w:pPr>
              </w:p>
              <w:p w14:paraId="13F32C9F" w14:textId="77777777" w:rsidR="00D56C80" w:rsidRPr="00D56C80" w:rsidRDefault="00D56C80" w:rsidP="00D56C80">
                <w:pPr>
                  <w:rPr>
                    <w:color w:val="000000" w:themeColor="text1"/>
                  </w:rPr>
                </w:pPr>
                <w:r w:rsidRPr="00D56C80">
                  <w:rPr>
                    <w:color w:val="000000" w:themeColor="text1"/>
                  </w:rPr>
                  <w:t xml:space="preserve">Claude McKay was one of the first authors to capture and express the lives of the black working class and to politicize and connect their struggles in the USA to broader, international questions. Yet he never truly settled, literally or metaphorically, on an issue or a locale. A fierce defender of a shared humanity and the value of black culture, the self-described “vagabond poet” never abandoned his principled distrust of white elite modernism and refused to compromise his anti-racism and anti-imperialism. Until his death he refused to be labeled, controlled, or classified as part of the status quo. </w:t>
                </w:r>
              </w:p>
              <w:p w14:paraId="73037C1E" w14:textId="77777777" w:rsidR="00D56C80" w:rsidRPr="00D56C80" w:rsidRDefault="00D56C80" w:rsidP="00D56C80">
                <w:pPr>
                  <w:rPr>
                    <w:color w:val="000000" w:themeColor="text1"/>
                  </w:rPr>
                </w:pPr>
              </w:p>
              <w:p w14:paraId="67BD791E" w14:textId="77777777" w:rsidR="00D56C80" w:rsidRPr="00D56C80" w:rsidRDefault="00D56C80" w:rsidP="00D56C80">
                <w:pPr>
                  <w:pStyle w:val="Heading1"/>
                  <w:outlineLvl w:val="0"/>
                </w:pPr>
                <w:r w:rsidRPr="00D56C80">
                  <w:t>List of Works</w:t>
                </w:r>
              </w:p>
              <w:p w14:paraId="6ADC553A" w14:textId="77777777" w:rsidR="00D56C80" w:rsidRPr="00D56C80" w:rsidRDefault="00D56C80" w:rsidP="00D56C80">
                <w:pPr>
                  <w:rPr>
                    <w:color w:val="000000" w:themeColor="text1"/>
                  </w:rPr>
                </w:pPr>
              </w:p>
              <w:p w14:paraId="21BE9067" w14:textId="77777777" w:rsidR="00D56C80" w:rsidRPr="00D56C80" w:rsidRDefault="00D56C80" w:rsidP="00D56C80">
                <w:pPr>
                  <w:pStyle w:val="Heading2"/>
                  <w:outlineLvl w:val="1"/>
                </w:pPr>
                <w:r w:rsidRPr="00D56C80">
                  <w:t>Poetry</w:t>
                </w:r>
              </w:p>
              <w:p w14:paraId="26B67C7D" w14:textId="77777777" w:rsidR="00D56C80" w:rsidRPr="00D56C80" w:rsidRDefault="00D56C80" w:rsidP="00D56C80">
                <w:pPr>
                  <w:pStyle w:val="NormalfollowingH2"/>
                  <w:rPr>
                    <w:color w:val="000000" w:themeColor="text1"/>
                  </w:rPr>
                </w:pPr>
                <w:r w:rsidRPr="00D56C80">
                  <w:rPr>
                    <w:i/>
                    <w:color w:val="000000" w:themeColor="text1"/>
                  </w:rPr>
                  <w:t>Songs of Jamaica</w:t>
                </w:r>
                <w:r w:rsidRPr="00D56C80">
                  <w:rPr>
                    <w:color w:val="000000" w:themeColor="text1"/>
                  </w:rPr>
                  <w:t xml:space="preserve"> (1912)</w:t>
                </w:r>
              </w:p>
              <w:p w14:paraId="41D27C4F" w14:textId="77777777" w:rsidR="00D56C80" w:rsidRPr="00D56C80" w:rsidRDefault="00D56C80" w:rsidP="00D56C80">
                <w:pPr>
                  <w:pStyle w:val="NormalfollowingH2"/>
                  <w:rPr>
                    <w:color w:val="000000" w:themeColor="text1"/>
                  </w:rPr>
                </w:pPr>
                <w:r w:rsidRPr="00D56C80">
                  <w:rPr>
                    <w:i/>
                    <w:color w:val="000000" w:themeColor="text1"/>
                  </w:rPr>
                  <w:t>Constab Ballads</w:t>
                </w:r>
                <w:r w:rsidRPr="00D56C80">
                  <w:rPr>
                    <w:color w:val="000000" w:themeColor="text1"/>
                  </w:rPr>
                  <w:t xml:space="preserve"> (1912)</w:t>
                </w:r>
              </w:p>
              <w:p w14:paraId="42F7C5AE" w14:textId="77777777" w:rsidR="00D56C80" w:rsidRPr="00D56C80" w:rsidRDefault="00D56C80" w:rsidP="00D56C80">
                <w:pPr>
                  <w:pStyle w:val="NormalfollowingH2"/>
                  <w:rPr>
                    <w:color w:val="000000" w:themeColor="text1"/>
                  </w:rPr>
                </w:pPr>
                <w:r w:rsidRPr="00D56C80">
                  <w:rPr>
                    <w:i/>
                    <w:color w:val="000000" w:themeColor="text1"/>
                  </w:rPr>
                  <w:t>Spring in New Hampshire, and Other Poems</w:t>
                </w:r>
                <w:r w:rsidRPr="00D56C80">
                  <w:rPr>
                    <w:color w:val="000000" w:themeColor="text1"/>
                  </w:rPr>
                  <w:t xml:space="preserve"> (1920)</w:t>
                </w:r>
              </w:p>
              <w:p w14:paraId="36677C07" w14:textId="77777777" w:rsidR="00D56C80" w:rsidRPr="00D56C80" w:rsidRDefault="00D56C80" w:rsidP="00D56C80">
                <w:pPr>
                  <w:pStyle w:val="NormalfollowingH2"/>
                  <w:rPr>
                    <w:color w:val="000000" w:themeColor="text1"/>
                  </w:rPr>
                </w:pPr>
                <w:r w:rsidRPr="00D56C80">
                  <w:rPr>
                    <w:i/>
                    <w:color w:val="000000" w:themeColor="text1"/>
                  </w:rPr>
                  <w:t>Harlem Shadows: The Poems of Claude McKay</w:t>
                </w:r>
                <w:r w:rsidRPr="00D56C80">
                  <w:rPr>
                    <w:color w:val="000000" w:themeColor="text1"/>
                  </w:rPr>
                  <w:t xml:space="preserve"> (1922)</w:t>
                </w:r>
              </w:p>
              <w:p w14:paraId="3B0DEDE3" w14:textId="77777777" w:rsidR="00D56C80" w:rsidRPr="00D56C80" w:rsidRDefault="00D56C80" w:rsidP="00D56C80">
                <w:pPr>
                  <w:pStyle w:val="NormalfollowingH2"/>
                  <w:rPr>
                    <w:color w:val="000000" w:themeColor="text1"/>
                  </w:rPr>
                </w:pPr>
                <w:r w:rsidRPr="00D56C80">
                  <w:rPr>
                    <w:i/>
                    <w:color w:val="000000" w:themeColor="text1"/>
                  </w:rPr>
                  <w:t>Selected Poems</w:t>
                </w:r>
                <w:r w:rsidRPr="00D56C80">
                  <w:rPr>
                    <w:color w:val="000000" w:themeColor="text1"/>
                  </w:rPr>
                  <w:t xml:space="preserve"> (1953)</w:t>
                </w:r>
              </w:p>
              <w:p w14:paraId="206BF309" w14:textId="77777777" w:rsidR="00D56C80" w:rsidRPr="00D56C80" w:rsidRDefault="00D56C80" w:rsidP="00D56C80">
                <w:pPr>
                  <w:pStyle w:val="NormalfollowingH2"/>
                  <w:rPr>
                    <w:color w:val="000000" w:themeColor="text1"/>
                  </w:rPr>
                </w:pPr>
                <w:r w:rsidRPr="00D56C80">
                  <w:rPr>
                    <w:i/>
                    <w:color w:val="000000" w:themeColor="text1"/>
                  </w:rPr>
                  <w:t>Complete Poems.</w:t>
                </w:r>
                <w:r w:rsidRPr="00D56C80">
                  <w:rPr>
                    <w:color w:val="000000" w:themeColor="text1"/>
                  </w:rPr>
                  <w:t xml:space="preserve"> Ed. William J. Maxwell. (2004) </w:t>
                </w:r>
              </w:p>
              <w:p w14:paraId="68576461" w14:textId="77777777" w:rsidR="00D56C80" w:rsidRPr="00D56C80" w:rsidRDefault="00D56C80" w:rsidP="00D56C80">
                <w:pPr>
                  <w:rPr>
                    <w:color w:val="000000" w:themeColor="text1"/>
                  </w:rPr>
                </w:pPr>
              </w:p>
              <w:p w14:paraId="7BB2BB58" w14:textId="77777777" w:rsidR="00D56C80" w:rsidRPr="00D56C80" w:rsidRDefault="00D56C80" w:rsidP="00D56C80">
                <w:pPr>
                  <w:pStyle w:val="Heading2"/>
                  <w:outlineLvl w:val="1"/>
                </w:pPr>
                <w:r w:rsidRPr="00D56C80">
                  <w:t>Selected Essays</w:t>
                </w:r>
              </w:p>
              <w:p w14:paraId="12CA2492" w14:textId="77777777" w:rsidR="00D56C80" w:rsidRPr="00D56C80" w:rsidRDefault="00D56C80" w:rsidP="00D56C80">
                <w:pPr>
                  <w:pStyle w:val="NormalfollowingH2"/>
                  <w:rPr>
                    <w:color w:val="000000" w:themeColor="text1"/>
                  </w:rPr>
                </w:pPr>
                <w:r w:rsidRPr="00D56C80">
                  <w:rPr>
                    <w:color w:val="000000" w:themeColor="text1"/>
                  </w:rPr>
                  <w:lastRenderedPageBreak/>
                  <w:t xml:space="preserve">“Soviet Russia and the Negro” </w:t>
                </w:r>
                <w:r w:rsidRPr="00D56C80">
                  <w:rPr>
                    <w:i/>
                    <w:color w:val="000000" w:themeColor="text1"/>
                  </w:rPr>
                  <w:t>Crisis</w:t>
                </w:r>
                <w:r w:rsidRPr="00D56C80">
                  <w:rPr>
                    <w:color w:val="000000" w:themeColor="text1"/>
                  </w:rPr>
                  <w:t xml:space="preserve"> (1923/24)</w:t>
                </w:r>
              </w:p>
              <w:p w14:paraId="6FE9A36B" w14:textId="77777777" w:rsidR="00D56C80" w:rsidRPr="00D56C80" w:rsidRDefault="00D56C80" w:rsidP="00D56C80">
                <w:pPr>
                  <w:pStyle w:val="NormalfollowingH2"/>
                  <w:rPr>
                    <w:color w:val="000000" w:themeColor="text1"/>
                  </w:rPr>
                </w:pPr>
                <w:r w:rsidRPr="00D56C80">
                  <w:rPr>
                    <w:color w:val="000000" w:themeColor="text1"/>
                  </w:rPr>
                  <w:t xml:space="preserve"> “Negry v Amerike” (1923). This was published as “The Negroes in America,” edited by Alan L. McLeod (1977).</w:t>
                </w:r>
              </w:p>
              <w:p w14:paraId="712F2A6B" w14:textId="77777777" w:rsidR="00D56C80" w:rsidRPr="00D56C80" w:rsidRDefault="00D56C80" w:rsidP="00D56C80">
                <w:pPr>
                  <w:pStyle w:val="NormalfollowingH2"/>
                  <w:rPr>
                    <w:color w:val="000000" w:themeColor="text1"/>
                  </w:rPr>
                </w:pPr>
                <w:r w:rsidRPr="00D56C80">
                  <w:rPr>
                    <w:color w:val="000000" w:themeColor="text1"/>
                  </w:rPr>
                  <w:t>“Sudom Lincha” (1925). This was published as “Trial by Lynching: Stories about Negro Life in North America,” edited by Alan L. McLeod (1977).</w:t>
                </w:r>
              </w:p>
              <w:p w14:paraId="397B301A" w14:textId="77777777" w:rsidR="00D56C80" w:rsidRPr="00D56C80" w:rsidRDefault="00D56C80" w:rsidP="00D56C80">
                <w:pPr>
                  <w:pStyle w:val="NormalfollowingH2"/>
                  <w:rPr>
                    <w:color w:val="000000" w:themeColor="text1"/>
                  </w:rPr>
                </w:pPr>
                <w:r w:rsidRPr="00D56C80">
                  <w:rPr>
                    <w:color w:val="000000" w:themeColor="text1"/>
                  </w:rPr>
                  <w:t>“A Negro to  His Critics” (1932)</w:t>
                </w:r>
              </w:p>
              <w:p w14:paraId="45F11835" w14:textId="77777777" w:rsidR="00D56C80" w:rsidRPr="00D56C80" w:rsidRDefault="00D56C80" w:rsidP="00D56C80">
                <w:pPr>
                  <w:pStyle w:val="NormalfollowingH2"/>
                  <w:rPr>
                    <w:color w:val="000000" w:themeColor="text1"/>
                  </w:rPr>
                </w:pPr>
                <w:r w:rsidRPr="00D56C80">
                  <w:rPr>
                    <w:i/>
                    <w:color w:val="000000" w:themeColor="text1"/>
                  </w:rPr>
                  <w:t>Harlem: Negro Metropolis</w:t>
                </w:r>
                <w:r w:rsidRPr="00D56C80">
                  <w:rPr>
                    <w:color w:val="000000" w:themeColor="text1"/>
                  </w:rPr>
                  <w:t xml:space="preserve"> (1940)</w:t>
                </w:r>
              </w:p>
              <w:p w14:paraId="4D3A7D06" w14:textId="77777777" w:rsidR="00D56C80" w:rsidRPr="00D56C80" w:rsidRDefault="00D56C80" w:rsidP="00D56C80">
                <w:pPr>
                  <w:pStyle w:val="NormalfollowingH2"/>
                  <w:rPr>
                    <w:color w:val="000000" w:themeColor="text1"/>
                  </w:rPr>
                </w:pPr>
                <w:r w:rsidRPr="00D56C80">
                  <w:rPr>
                    <w:color w:val="000000" w:themeColor="text1"/>
                  </w:rPr>
                  <w:t>“Why I Became a Catholic”  (1946)</w:t>
                </w:r>
              </w:p>
              <w:p w14:paraId="57DB2BDD" w14:textId="77777777" w:rsidR="00D56C80" w:rsidRPr="00D56C80" w:rsidRDefault="00D56C80" w:rsidP="00D56C80">
                <w:pPr>
                  <w:rPr>
                    <w:color w:val="000000" w:themeColor="text1"/>
                  </w:rPr>
                </w:pPr>
              </w:p>
              <w:p w14:paraId="0E2EB194" w14:textId="77777777" w:rsidR="00D56C80" w:rsidRPr="00D56C80" w:rsidRDefault="00D56C80" w:rsidP="00D56C80">
                <w:pPr>
                  <w:pStyle w:val="Heading2"/>
                  <w:outlineLvl w:val="1"/>
                </w:pPr>
                <w:r w:rsidRPr="00D56C80">
                  <w:t>Novels</w:t>
                </w:r>
              </w:p>
              <w:p w14:paraId="305F2AA5" w14:textId="77777777" w:rsidR="00D56C80" w:rsidRPr="00D56C80" w:rsidRDefault="00D56C80" w:rsidP="00D56C80">
                <w:pPr>
                  <w:pStyle w:val="NormalfollowingH2"/>
                  <w:rPr>
                    <w:color w:val="000000" w:themeColor="text1"/>
                  </w:rPr>
                </w:pPr>
                <w:r w:rsidRPr="00D56C80">
                  <w:rPr>
                    <w:i/>
                    <w:color w:val="000000" w:themeColor="text1"/>
                  </w:rPr>
                  <w:t>Home to Harlem</w:t>
                </w:r>
                <w:r w:rsidRPr="00D56C80">
                  <w:rPr>
                    <w:color w:val="000000" w:themeColor="text1"/>
                  </w:rPr>
                  <w:t xml:space="preserve"> (1928),</w:t>
                </w:r>
              </w:p>
              <w:p w14:paraId="4DF3D867" w14:textId="77777777" w:rsidR="00D56C80" w:rsidRPr="00D56C80" w:rsidRDefault="00D56C80" w:rsidP="00D56C80">
                <w:pPr>
                  <w:pStyle w:val="NormalfollowingH2"/>
                  <w:rPr>
                    <w:color w:val="000000" w:themeColor="text1"/>
                  </w:rPr>
                </w:pPr>
                <w:r w:rsidRPr="00D56C80">
                  <w:rPr>
                    <w:i/>
                    <w:color w:val="000000" w:themeColor="text1"/>
                  </w:rPr>
                  <w:t xml:space="preserve">Banjo: A Story Without a Plot </w:t>
                </w:r>
                <w:r w:rsidRPr="00D56C80">
                  <w:rPr>
                    <w:color w:val="000000" w:themeColor="text1"/>
                  </w:rPr>
                  <w:t>(1929)</w:t>
                </w:r>
              </w:p>
              <w:p w14:paraId="1EC1C6CE" w14:textId="77777777" w:rsidR="00D56C80" w:rsidRPr="00D56C80" w:rsidRDefault="00D56C80" w:rsidP="00D56C80">
                <w:pPr>
                  <w:pStyle w:val="NormalfollowingH2"/>
                  <w:rPr>
                    <w:color w:val="000000" w:themeColor="text1"/>
                  </w:rPr>
                </w:pPr>
                <w:r w:rsidRPr="00D56C80">
                  <w:rPr>
                    <w:i/>
                    <w:color w:val="000000" w:themeColor="text1"/>
                  </w:rPr>
                  <w:t>Banana Bottom</w:t>
                </w:r>
                <w:r w:rsidRPr="00D56C80">
                  <w:rPr>
                    <w:color w:val="000000" w:themeColor="text1"/>
                  </w:rPr>
                  <w:t xml:space="preserve"> (1933)</w:t>
                </w:r>
              </w:p>
              <w:p w14:paraId="0AF48915" w14:textId="77777777" w:rsidR="00D56C80" w:rsidRPr="00D56C80" w:rsidRDefault="00D56C80" w:rsidP="00D56C80">
                <w:pPr>
                  <w:pStyle w:val="NormalfollowingH2"/>
                  <w:rPr>
                    <w:color w:val="000000" w:themeColor="text1"/>
                  </w:rPr>
                </w:pPr>
                <w:r w:rsidRPr="00D56C80">
                  <w:rPr>
                    <w:i/>
                    <w:color w:val="000000" w:themeColor="text1"/>
                  </w:rPr>
                  <w:t>Romance in Marseilles</w:t>
                </w:r>
                <w:r w:rsidRPr="00D56C80">
                  <w:rPr>
                    <w:color w:val="000000" w:themeColor="text1"/>
                  </w:rPr>
                  <w:t xml:space="preserve"> (1929-32, unpublished)</w:t>
                </w:r>
              </w:p>
              <w:p w14:paraId="623B9F9A" w14:textId="77777777" w:rsidR="00D56C80" w:rsidRPr="00D56C80" w:rsidRDefault="00D56C80" w:rsidP="00D56C80">
                <w:pPr>
                  <w:rPr>
                    <w:color w:val="000000" w:themeColor="text1"/>
                  </w:rPr>
                </w:pPr>
              </w:p>
              <w:p w14:paraId="2466C0E5" w14:textId="77777777" w:rsidR="00D56C80" w:rsidRPr="00D56C80" w:rsidRDefault="00D56C80" w:rsidP="00D56C80">
                <w:pPr>
                  <w:pStyle w:val="Heading2"/>
                  <w:outlineLvl w:val="1"/>
                </w:pPr>
                <w:r w:rsidRPr="00D56C80">
                  <w:t>Short Stories</w:t>
                </w:r>
              </w:p>
              <w:p w14:paraId="1502E4E4" w14:textId="77777777" w:rsidR="00D56C80" w:rsidRPr="00D56C80" w:rsidRDefault="00D56C80" w:rsidP="00D56C80">
                <w:pPr>
                  <w:pStyle w:val="NormalfollowingH2"/>
                  <w:rPr>
                    <w:color w:val="000000" w:themeColor="text1"/>
                  </w:rPr>
                </w:pPr>
                <w:r w:rsidRPr="00D56C80">
                  <w:rPr>
                    <w:i/>
                    <w:color w:val="000000" w:themeColor="text1"/>
                  </w:rPr>
                  <w:t>Gingertown</w:t>
                </w:r>
                <w:r w:rsidRPr="00D56C80">
                  <w:rPr>
                    <w:color w:val="000000" w:themeColor="text1"/>
                  </w:rPr>
                  <w:t xml:space="preserve"> (1932)</w:t>
                </w:r>
              </w:p>
              <w:p w14:paraId="2B13AE2F" w14:textId="77777777" w:rsidR="00D56C80" w:rsidRPr="00D56C80" w:rsidRDefault="00D56C80" w:rsidP="00D56C80">
                <w:pPr>
                  <w:rPr>
                    <w:color w:val="000000" w:themeColor="text1"/>
                  </w:rPr>
                </w:pPr>
              </w:p>
              <w:p w14:paraId="2D0E131F" w14:textId="77777777" w:rsidR="00D56C80" w:rsidRPr="00D56C80" w:rsidRDefault="00D56C80" w:rsidP="00D56C80">
                <w:pPr>
                  <w:pStyle w:val="Heading2"/>
                  <w:outlineLvl w:val="1"/>
                </w:pPr>
                <w:r w:rsidRPr="00D56C80">
                  <w:t>Autobiography</w:t>
                </w:r>
              </w:p>
              <w:p w14:paraId="10006222" w14:textId="77777777" w:rsidR="00D56C80" w:rsidRPr="00D56C80" w:rsidRDefault="00D56C80" w:rsidP="00D56C80">
                <w:pPr>
                  <w:pStyle w:val="NormalfollowingH2"/>
                  <w:rPr>
                    <w:color w:val="000000" w:themeColor="text1"/>
                  </w:rPr>
                </w:pPr>
                <w:r w:rsidRPr="00D56C80">
                  <w:rPr>
                    <w:i/>
                    <w:color w:val="000000" w:themeColor="text1"/>
                  </w:rPr>
                  <w:t>A Long Way from Home</w:t>
                </w:r>
                <w:r w:rsidRPr="00D56C80">
                  <w:rPr>
                    <w:color w:val="000000" w:themeColor="text1"/>
                  </w:rPr>
                  <w:t xml:space="preserve"> (1937) </w:t>
                </w:r>
              </w:p>
              <w:p w14:paraId="79C16BF8" w14:textId="77777777" w:rsidR="003F0D73" w:rsidRPr="00D56C80" w:rsidRDefault="00D56C80" w:rsidP="00D56C80">
                <w:pPr>
                  <w:pStyle w:val="NormalfollowingH2"/>
                </w:pPr>
                <w:r w:rsidRPr="00D56C80">
                  <w:rPr>
                    <w:i/>
                    <w:color w:val="000000" w:themeColor="text1"/>
                  </w:rPr>
                  <w:t>My Green Hills of Jamaica</w:t>
                </w:r>
                <w:r w:rsidRPr="00D56C80">
                  <w:rPr>
                    <w:color w:val="000000" w:themeColor="text1"/>
                  </w:rPr>
                  <w:t xml:space="preserve"> (1979)</w:t>
                </w:r>
              </w:p>
            </w:tc>
          </w:sdtContent>
        </w:sdt>
      </w:tr>
      <w:tr w:rsidR="003235A7" w14:paraId="3D3A93EC" w14:textId="77777777" w:rsidTr="003235A7">
        <w:tc>
          <w:tcPr>
            <w:tcW w:w="9016" w:type="dxa"/>
          </w:tcPr>
          <w:p w14:paraId="2694EF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60D70207F51542A5259B103B54649C"/>
              </w:placeholder>
            </w:sdtPr>
            <w:sdtContent>
              <w:p w14:paraId="3AAF895E" w14:textId="77777777" w:rsidR="00D56C80" w:rsidRDefault="00D56C80" w:rsidP="00D56C80"/>
              <w:p w14:paraId="7B35B908" w14:textId="77777777" w:rsidR="00D56C80" w:rsidRDefault="00D56C80" w:rsidP="00D56C80">
                <w:sdt>
                  <w:sdtPr>
                    <w:id w:val="280155571"/>
                    <w:citation/>
                  </w:sdtPr>
                  <w:sdtContent>
                    <w:r>
                      <w:fldChar w:fldCharType="begin"/>
                    </w:r>
                    <w:r>
                      <w:rPr>
                        <w:lang w:val="en-US"/>
                      </w:rPr>
                      <w:instrText xml:space="preserve"> CITATION Bal02 \l 1033 </w:instrText>
                    </w:r>
                    <w:r>
                      <w:fldChar w:fldCharType="separate"/>
                    </w:r>
                    <w:r>
                      <w:rPr>
                        <w:noProof/>
                        <w:lang w:val="en-US"/>
                      </w:rPr>
                      <w:t>(Baldwin)</w:t>
                    </w:r>
                    <w:r>
                      <w:fldChar w:fldCharType="end"/>
                    </w:r>
                  </w:sdtContent>
                </w:sdt>
              </w:p>
              <w:p w14:paraId="57085899" w14:textId="77777777" w:rsidR="00D56C80" w:rsidRDefault="00D56C80" w:rsidP="00D56C80"/>
              <w:p w14:paraId="763BC69C" w14:textId="77777777" w:rsidR="00D56C80" w:rsidRDefault="00D56C80" w:rsidP="00D56C80">
                <w:sdt>
                  <w:sdtPr>
                    <w:id w:val="329802604"/>
                    <w:citation/>
                  </w:sdtPr>
                  <w:sdtContent>
                    <w:r>
                      <w:fldChar w:fldCharType="begin"/>
                    </w:r>
                    <w:r>
                      <w:rPr>
                        <w:lang w:val="en-US"/>
                      </w:rPr>
                      <w:instrText xml:space="preserve"> CITATION Coo87 \l 1033 </w:instrText>
                    </w:r>
                    <w:r>
                      <w:fldChar w:fldCharType="separate"/>
                    </w:r>
                    <w:r>
                      <w:rPr>
                        <w:noProof/>
                        <w:lang w:val="en-US"/>
                      </w:rPr>
                      <w:t>(Cooper)</w:t>
                    </w:r>
                    <w:r>
                      <w:fldChar w:fldCharType="end"/>
                    </w:r>
                  </w:sdtContent>
                </w:sdt>
              </w:p>
              <w:p w14:paraId="6E3F577D" w14:textId="77777777" w:rsidR="00D56C80" w:rsidRDefault="00D56C80" w:rsidP="00D56C80"/>
              <w:p w14:paraId="0F0C4A54" w14:textId="77777777" w:rsidR="00D56C80" w:rsidRDefault="00D56C80" w:rsidP="00D56C80">
                <w:sdt>
                  <w:sdtPr>
                    <w:id w:val="-1638484725"/>
                    <w:citation/>
                  </w:sdtPr>
                  <w:sdtContent>
                    <w:r>
                      <w:fldChar w:fldCharType="begin"/>
                    </w:r>
                    <w:r>
                      <w:rPr>
                        <w:lang w:val="en-US"/>
                      </w:rPr>
                      <w:instrText xml:space="preserve"> CITATION Gos06 \l 1033 </w:instrText>
                    </w:r>
                    <w:r>
                      <w:fldChar w:fldCharType="separate"/>
                    </w:r>
                    <w:r>
                      <w:rPr>
                        <w:noProof/>
                        <w:lang w:val="en-US"/>
                      </w:rPr>
                      <w:t>(Gosciak)</w:t>
                    </w:r>
                    <w:r>
                      <w:fldChar w:fldCharType="end"/>
                    </w:r>
                  </w:sdtContent>
                </w:sdt>
              </w:p>
              <w:p w14:paraId="658C2BFD" w14:textId="77777777" w:rsidR="00D56C80" w:rsidRDefault="00D56C80" w:rsidP="00D56C80"/>
              <w:p w14:paraId="4D8080F2" w14:textId="77777777" w:rsidR="00D56C80" w:rsidRDefault="00D56C80" w:rsidP="00D56C80">
                <w:sdt>
                  <w:sdtPr>
                    <w:id w:val="-1572737770"/>
                    <w:citation/>
                  </w:sdtPr>
                  <w:sdtContent>
                    <w:r>
                      <w:fldChar w:fldCharType="begin"/>
                    </w:r>
                    <w:r>
                      <w:rPr>
                        <w:lang w:val="en-US"/>
                      </w:rPr>
                      <w:instrText xml:space="preserve"> CITATION Hol07 \l 1033 </w:instrText>
                    </w:r>
                    <w:r>
                      <w:fldChar w:fldCharType="separate"/>
                    </w:r>
                    <w:r>
                      <w:rPr>
                        <w:noProof/>
                        <w:lang w:val="en-US"/>
                      </w:rPr>
                      <w:t>(Holcomb)</w:t>
                    </w:r>
                    <w:r>
                      <w:fldChar w:fldCharType="end"/>
                    </w:r>
                  </w:sdtContent>
                </w:sdt>
              </w:p>
              <w:p w14:paraId="55DF9D4D" w14:textId="77777777" w:rsidR="00D56C80" w:rsidRDefault="00D56C80" w:rsidP="00D56C80"/>
              <w:p w14:paraId="7EA2878F" w14:textId="77777777" w:rsidR="00D56C80" w:rsidRDefault="00D56C80" w:rsidP="00D56C80">
                <w:sdt>
                  <w:sdtPr>
                    <w:id w:val="1450057858"/>
                    <w:citation/>
                  </w:sdtPr>
                  <w:sdtContent>
                    <w:r>
                      <w:fldChar w:fldCharType="begin"/>
                    </w:r>
                    <w:r>
                      <w:rPr>
                        <w:lang w:val="en-US"/>
                      </w:rPr>
                      <w:instrText xml:space="preserve"> CITATION Jam00 \l 1033 </w:instrText>
                    </w:r>
                    <w:r>
                      <w:fldChar w:fldCharType="separate"/>
                    </w:r>
                    <w:r>
                      <w:rPr>
                        <w:noProof/>
                        <w:lang w:val="en-US"/>
                      </w:rPr>
                      <w:t>(James)</w:t>
                    </w:r>
                    <w:r>
                      <w:fldChar w:fldCharType="end"/>
                    </w:r>
                  </w:sdtContent>
                </w:sdt>
              </w:p>
              <w:p w14:paraId="3C376B11" w14:textId="77777777" w:rsidR="00D56C80" w:rsidRDefault="00D56C80" w:rsidP="00D56C80"/>
              <w:p w14:paraId="3513373B" w14:textId="77777777" w:rsidR="003235A7" w:rsidRDefault="00D56C80" w:rsidP="00386B8D">
                <w:sdt>
                  <w:sdtPr>
                    <w:id w:val="-701014554"/>
                    <w:citation/>
                  </w:sdtPr>
                  <w:sdtContent>
                    <w:r>
                      <w:fldChar w:fldCharType="begin"/>
                    </w:r>
                    <w:r>
                      <w:rPr>
                        <w:lang w:val="en-US"/>
                      </w:rPr>
                      <w:instrText xml:space="preserve"> CITATION Til92 \l 1033 </w:instrText>
                    </w:r>
                    <w:r>
                      <w:fldChar w:fldCharType="separate"/>
                    </w:r>
                    <w:r>
                      <w:rPr>
                        <w:noProof/>
                        <w:lang w:val="en-US"/>
                      </w:rPr>
                      <w:t>(Tillery)</w:t>
                    </w:r>
                    <w:r>
                      <w:fldChar w:fldCharType="end"/>
                    </w:r>
                  </w:sdtContent>
                </w:sdt>
              </w:p>
              <w:bookmarkStart w:id="0" w:name="_GoBack" w:displacedByCustomXml="next"/>
              <w:bookmarkEnd w:id="0" w:displacedByCustomXml="next"/>
            </w:sdtContent>
          </w:sdt>
        </w:tc>
      </w:tr>
    </w:tbl>
    <w:p w14:paraId="0B499523" w14:textId="77777777" w:rsidR="00C27FAB" w:rsidRPr="00F36937" w:rsidRDefault="00C27FAB" w:rsidP="00386B8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288A0" w14:textId="77777777" w:rsidR="00057633" w:rsidRDefault="00057633" w:rsidP="007A0D55">
      <w:pPr>
        <w:spacing w:after="0" w:line="240" w:lineRule="auto"/>
      </w:pPr>
      <w:r>
        <w:separator/>
      </w:r>
    </w:p>
  </w:endnote>
  <w:endnote w:type="continuationSeparator" w:id="0">
    <w:p w14:paraId="684B108F" w14:textId="77777777" w:rsidR="00057633" w:rsidRDefault="000576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B0F5F" w14:textId="77777777" w:rsidR="00057633" w:rsidRDefault="00057633" w:rsidP="007A0D55">
      <w:pPr>
        <w:spacing w:after="0" w:line="240" w:lineRule="auto"/>
      </w:pPr>
      <w:r>
        <w:separator/>
      </w:r>
    </w:p>
  </w:footnote>
  <w:footnote w:type="continuationSeparator" w:id="0">
    <w:p w14:paraId="0A19B2ED" w14:textId="77777777" w:rsidR="00057633" w:rsidRDefault="000576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6EC5D" w14:textId="77777777" w:rsidR="00057633" w:rsidRDefault="0005763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868FAA" w14:textId="77777777" w:rsidR="00057633" w:rsidRDefault="000576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49"/>
    <w:rsid w:val="00032559"/>
    <w:rsid w:val="00052040"/>
    <w:rsid w:val="0005763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844"/>
    <w:rsid w:val="0030662D"/>
    <w:rsid w:val="003235A7"/>
    <w:rsid w:val="003677B6"/>
    <w:rsid w:val="00386B8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074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6C8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6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7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749"/>
    <w:rPr>
      <w:rFonts w:ascii="Lucida Grande" w:hAnsi="Lucida Grande" w:cs="Lucida Grande"/>
      <w:sz w:val="18"/>
      <w:szCs w:val="18"/>
    </w:rPr>
  </w:style>
  <w:style w:type="paragraph" w:styleId="Caption">
    <w:name w:val="caption"/>
    <w:basedOn w:val="Normal"/>
    <w:next w:val="Normal"/>
    <w:uiPriority w:val="35"/>
    <w:unhideWhenUsed/>
    <w:qFormat/>
    <w:rsid w:val="00D56C80"/>
    <w:pPr>
      <w:spacing w:after="200" w:line="240" w:lineRule="auto"/>
    </w:pPr>
    <w:rPr>
      <w:rFonts w:ascii="Times New Roman" w:hAnsi="Times New Roman"/>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7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749"/>
    <w:rPr>
      <w:rFonts w:ascii="Lucida Grande" w:hAnsi="Lucida Grande" w:cs="Lucida Grande"/>
      <w:sz w:val="18"/>
      <w:szCs w:val="18"/>
    </w:rPr>
  </w:style>
  <w:style w:type="paragraph" w:styleId="Caption">
    <w:name w:val="caption"/>
    <w:basedOn w:val="Normal"/>
    <w:next w:val="Normal"/>
    <w:uiPriority w:val="35"/>
    <w:unhideWhenUsed/>
    <w:qFormat/>
    <w:rsid w:val="00D56C80"/>
    <w:pPr>
      <w:spacing w:after="200" w:line="240" w:lineRule="auto"/>
    </w:pPr>
    <w:rPr>
      <w:rFonts w:ascii="Times New Roman" w:hAnsi="Times New Roman"/>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8A7C5B2FACDB4CA1BE715BACA36DB5"/>
        <w:category>
          <w:name w:val="General"/>
          <w:gallery w:val="placeholder"/>
        </w:category>
        <w:types>
          <w:type w:val="bbPlcHdr"/>
        </w:types>
        <w:behaviors>
          <w:behavior w:val="content"/>
        </w:behaviors>
        <w:guid w:val="{3AB630A4-0234-BB46-9D2C-752DB7B358C4}"/>
      </w:docPartPr>
      <w:docPartBody>
        <w:p w:rsidR="00000000" w:rsidRDefault="004E117A">
          <w:pPr>
            <w:pStyle w:val="588A7C5B2FACDB4CA1BE715BACA36DB5"/>
          </w:pPr>
          <w:r w:rsidRPr="00CC586D">
            <w:rPr>
              <w:rStyle w:val="PlaceholderText"/>
              <w:b/>
              <w:color w:val="FFFFFF" w:themeColor="background1"/>
            </w:rPr>
            <w:t>[Salutation]</w:t>
          </w:r>
        </w:p>
      </w:docPartBody>
    </w:docPart>
    <w:docPart>
      <w:docPartPr>
        <w:name w:val="6D2BD0E1C6C95148A273BD936014FC07"/>
        <w:category>
          <w:name w:val="General"/>
          <w:gallery w:val="placeholder"/>
        </w:category>
        <w:types>
          <w:type w:val="bbPlcHdr"/>
        </w:types>
        <w:behaviors>
          <w:behavior w:val="content"/>
        </w:behaviors>
        <w:guid w:val="{9941426F-633F-2D46-A855-A15F30C8E707}"/>
      </w:docPartPr>
      <w:docPartBody>
        <w:p w:rsidR="00000000" w:rsidRDefault="004E117A">
          <w:pPr>
            <w:pStyle w:val="6D2BD0E1C6C95148A273BD936014FC07"/>
          </w:pPr>
          <w:r>
            <w:rPr>
              <w:rStyle w:val="PlaceholderText"/>
            </w:rPr>
            <w:t>[First name]</w:t>
          </w:r>
        </w:p>
      </w:docPartBody>
    </w:docPart>
    <w:docPart>
      <w:docPartPr>
        <w:name w:val="A266854110EBC547A10451400AAAE649"/>
        <w:category>
          <w:name w:val="General"/>
          <w:gallery w:val="placeholder"/>
        </w:category>
        <w:types>
          <w:type w:val="bbPlcHdr"/>
        </w:types>
        <w:behaviors>
          <w:behavior w:val="content"/>
        </w:behaviors>
        <w:guid w:val="{069ABD67-ECC7-0143-8599-FCAFB05EF10D}"/>
      </w:docPartPr>
      <w:docPartBody>
        <w:p w:rsidR="00000000" w:rsidRDefault="004E117A">
          <w:pPr>
            <w:pStyle w:val="A266854110EBC547A10451400AAAE649"/>
          </w:pPr>
          <w:r>
            <w:rPr>
              <w:rStyle w:val="PlaceholderText"/>
            </w:rPr>
            <w:t>[Middle name]</w:t>
          </w:r>
        </w:p>
      </w:docPartBody>
    </w:docPart>
    <w:docPart>
      <w:docPartPr>
        <w:name w:val="D59CB18387CFBB468DA4F27527D0F7CE"/>
        <w:category>
          <w:name w:val="General"/>
          <w:gallery w:val="placeholder"/>
        </w:category>
        <w:types>
          <w:type w:val="bbPlcHdr"/>
        </w:types>
        <w:behaviors>
          <w:behavior w:val="content"/>
        </w:behaviors>
        <w:guid w:val="{E8921E9E-6BA7-9A48-B6C5-10C682C143E0}"/>
      </w:docPartPr>
      <w:docPartBody>
        <w:p w:rsidR="00000000" w:rsidRDefault="004E117A">
          <w:pPr>
            <w:pStyle w:val="D59CB18387CFBB468DA4F27527D0F7CE"/>
          </w:pPr>
          <w:r>
            <w:rPr>
              <w:rStyle w:val="PlaceholderText"/>
            </w:rPr>
            <w:t>[Last name]</w:t>
          </w:r>
        </w:p>
      </w:docPartBody>
    </w:docPart>
    <w:docPart>
      <w:docPartPr>
        <w:name w:val="F4FA1FB365A88B46831D49159191BFB5"/>
        <w:category>
          <w:name w:val="General"/>
          <w:gallery w:val="placeholder"/>
        </w:category>
        <w:types>
          <w:type w:val="bbPlcHdr"/>
        </w:types>
        <w:behaviors>
          <w:behavior w:val="content"/>
        </w:behaviors>
        <w:guid w:val="{957A8B4B-481D-9D41-A708-A4C6CB3B1651}"/>
      </w:docPartPr>
      <w:docPartBody>
        <w:p w:rsidR="00000000" w:rsidRDefault="004E117A">
          <w:pPr>
            <w:pStyle w:val="F4FA1FB365A88B46831D49159191BFB5"/>
          </w:pPr>
          <w:r>
            <w:rPr>
              <w:rStyle w:val="PlaceholderText"/>
            </w:rPr>
            <w:t>[Enter your biography]</w:t>
          </w:r>
        </w:p>
      </w:docPartBody>
    </w:docPart>
    <w:docPart>
      <w:docPartPr>
        <w:name w:val="87F0E04A6479E443A243EE67E4853352"/>
        <w:category>
          <w:name w:val="General"/>
          <w:gallery w:val="placeholder"/>
        </w:category>
        <w:types>
          <w:type w:val="bbPlcHdr"/>
        </w:types>
        <w:behaviors>
          <w:behavior w:val="content"/>
        </w:behaviors>
        <w:guid w:val="{B1B232DD-9A25-864A-A14F-1626D85A4FB8}"/>
      </w:docPartPr>
      <w:docPartBody>
        <w:p w:rsidR="00000000" w:rsidRDefault="004E117A">
          <w:pPr>
            <w:pStyle w:val="87F0E04A6479E443A243EE67E4853352"/>
          </w:pPr>
          <w:r>
            <w:rPr>
              <w:rStyle w:val="PlaceholderText"/>
            </w:rPr>
            <w:t>[Enter the institution with which you are affiliated]</w:t>
          </w:r>
        </w:p>
      </w:docPartBody>
    </w:docPart>
    <w:docPart>
      <w:docPartPr>
        <w:name w:val="F65FC7727C4DF24D8BB480442A1B248F"/>
        <w:category>
          <w:name w:val="General"/>
          <w:gallery w:val="placeholder"/>
        </w:category>
        <w:types>
          <w:type w:val="bbPlcHdr"/>
        </w:types>
        <w:behaviors>
          <w:behavior w:val="content"/>
        </w:behaviors>
        <w:guid w:val="{CE1BB367-58FB-6F49-A6FC-F8FAADBF8CCF}"/>
      </w:docPartPr>
      <w:docPartBody>
        <w:p w:rsidR="00000000" w:rsidRDefault="004E117A">
          <w:pPr>
            <w:pStyle w:val="F65FC7727C4DF24D8BB480442A1B248F"/>
          </w:pPr>
          <w:r w:rsidRPr="00EF74F7">
            <w:rPr>
              <w:b/>
              <w:color w:val="808080" w:themeColor="background1" w:themeShade="80"/>
            </w:rPr>
            <w:t>[Enter the headword for your article]</w:t>
          </w:r>
        </w:p>
      </w:docPartBody>
    </w:docPart>
    <w:docPart>
      <w:docPartPr>
        <w:name w:val="B6FC92AF32B50442BFF37101D8B24E85"/>
        <w:category>
          <w:name w:val="General"/>
          <w:gallery w:val="placeholder"/>
        </w:category>
        <w:types>
          <w:type w:val="bbPlcHdr"/>
        </w:types>
        <w:behaviors>
          <w:behavior w:val="content"/>
        </w:behaviors>
        <w:guid w:val="{8295F3A5-399A-A14B-80E2-1DEC0F90EEB5}"/>
      </w:docPartPr>
      <w:docPartBody>
        <w:p w:rsidR="00000000" w:rsidRDefault="004E117A">
          <w:pPr>
            <w:pStyle w:val="B6FC92AF32B50442BFF37101D8B24E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869D513DF28146A02AAD7B956FE49D"/>
        <w:category>
          <w:name w:val="General"/>
          <w:gallery w:val="placeholder"/>
        </w:category>
        <w:types>
          <w:type w:val="bbPlcHdr"/>
        </w:types>
        <w:behaviors>
          <w:behavior w:val="content"/>
        </w:behaviors>
        <w:guid w:val="{3A398C7C-0BEB-F149-B836-C2BC170ACF23}"/>
      </w:docPartPr>
      <w:docPartBody>
        <w:p w:rsidR="00000000" w:rsidRDefault="004E117A">
          <w:pPr>
            <w:pStyle w:val="2B869D513DF28146A02AAD7B956FE4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8724D288D704CB9C9D6EC9837D801"/>
        <w:category>
          <w:name w:val="General"/>
          <w:gallery w:val="placeholder"/>
        </w:category>
        <w:types>
          <w:type w:val="bbPlcHdr"/>
        </w:types>
        <w:behaviors>
          <w:behavior w:val="content"/>
        </w:behaviors>
        <w:guid w:val="{FAC156CA-4935-5043-B378-64EBA16CB64D}"/>
      </w:docPartPr>
      <w:docPartBody>
        <w:p w:rsidR="00000000" w:rsidRDefault="004E117A">
          <w:pPr>
            <w:pStyle w:val="2F08724D288D704CB9C9D6EC9837D8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60D70207F51542A5259B103B54649C"/>
        <w:category>
          <w:name w:val="General"/>
          <w:gallery w:val="placeholder"/>
        </w:category>
        <w:types>
          <w:type w:val="bbPlcHdr"/>
        </w:types>
        <w:behaviors>
          <w:behavior w:val="content"/>
        </w:behaviors>
        <w:guid w:val="{BD8211CE-504B-EA4A-A8AE-B3290140B5B4}"/>
      </w:docPartPr>
      <w:docPartBody>
        <w:p w:rsidR="00000000" w:rsidRDefault="004E117A">
          <w:pPr>
            <w:pStyle w:val="B360D70207F51542A5259B103B5464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8A7C5B2FACDB4CA1BE715BACA36DB5">
    <w:name w:val="588A7C5B2FACDB4CA1BE715BACA36DB5"/>
  </w:style>
  <w:style w:type="paragraph" w:customStyle="1" w:styleId="6D2BD0E1C6C95148A273BD936014FC07">
    <w:name w:val="6D2BD0E1C6C95148A273BD936014FC07"/>
  </w:style>
  <w:style w:type="paragraph" w:customStyle="1" w:styleId="A266854110EBC547A10451400AAAE649">
    <w:name w:val="A266854110EBC547A10451400AAAE649"/>
  </w:style>
  <w:style w:type="paragraph" w:customStyle="1" w:styleId="D59CB18387CFBB468DA4F27527D0F7CE">
    <w:name w:val="D59CB18387CFBB468DA4F27527D0F7CE"/>
  </w:style>
  <w:style w:type="paragraph" w:customStyle="1" w:styleId="F4FA1FB365A88B46831D49159191BFB5">
    <w:name w:val="F4FA1FB365A88B46831D49159191BFB5"/>
  </w:style>
  <w:style w:type="paragraph" w:customStyle="1" w:styleId="87F0E04A6479E443A243EE67E4853352">
    <w:name w:val="87F0E04A6479E443A243EE67E4853352"/>
  </w:style>
  <w:style w:type="paragraph" w:customStyle="1" w:styleId="F65FC7727C4DF24D8BB480442A1B248F">
    <w:name w:val="F65FC7727C4DF24D8BB480442A1B248F"/>
  </w:style>
  <w:style w:type="paragraph" w:customStyle="1" w:styleId="B6FC92AF32B50442BFF37101D8B24E85">
    <w:name w:val="B6FC92AF32B50442BFF37101D8B24E85"/>
  </w:style>
  <w:style w:type="paragraph" w:customStyle="1" w:styleId="2B869D513DF28146A02AAD7B956FE49D">
    <w:name w:val="2B869D513DF28146A02AAD7B956FE49D"/>
  </w:style>
  <w:style w:type="paragraph" w:customStyle="1" w:styleId="2F08724D288D704CB9C9D6EC9837D801">
    <w:name w:val="2F08724D288D704CB9C9D6EC9837D801"/>
  </w:style>
  <w:style w:type="paragraph" w:customStyle="1" w:styleId="B360D70207F51542A5259B103B54649C">
    <w:name w:val="B360D70207F51542A5259B103B5464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8A7C5B2FACDB4CA1BE715BACA36DB5">
    <w:name w:val="588A7C5B2FACDB4CA1BE715BACA36DB5"/>
  </w:style>
  <w:style w:type="paragraph" w:customStyle="1" w:styleId="6D2BD0E1C6C95148A273BD936014FC07">
    <w:name w:val="6D2BD0E1C6C95148A273BD936014FC07"/>
  </w:style>
  <w:style w:type="paragraph" w:customStyle="1" w:styleId="A266854110EBC547A10451400AAAE649">
    <w:name w:val="A266854110EBC547A10451400AAAE649"/>
  </w:style>
  <w:style w:type="paragraph" w:customStyle="1" w:styleId="D59CB18387CFBB468DA4F27527D0F7CE">
    <w:name w:val="D59CB18387CFBB468DA4F27527D0F7CE"/>
  </w:style>
  <w:style w:type="paragraph" w:customStyle="1" w:styleId="F4FA1FB365A88B46831D49159191BFB5">
    <w:name w:val="F4FA1FB365A88B46831D49159191BFB5"/>
  </w:style>
  <w:style w:type="paragraph" w:customStyle="1" w:styleId="87F0E04A6479E443A243EE67E4853352">
    <w:name w:val="87F0E04A6479E443A243EE67E4853352"/>
  </w:style>
  <w:style w:type="paragraph" w:customStyle="1" w:styleId="F65FC7727C4DF24D8BB480442A1B248F">
    <w:name w:val="F65FC7727C4DF24D8BB480442A1B248F"/>
  </w:style>
  <w:style w:type="paragraph" w:customStyle="1" w:styleId="B6FC92AF32B50442BFF37101D8B24E85">
    <w:name w:val="B6FC92AF32B50442BFF37101D8B24E85"/>
  </w:style>
  <w:style w:type="paragraph" w:customStyle="1" w:styleId="2B869D513DF28146A02AAD7B956FE49D">
    <w:name w:val="2B869D513DF28146A02AAD7B956FE49D"/>
  </w:style>
  <w:style w:type="paragraph" w:customStyle="1" w:styleId="2F08724D288D704CB9C9D6EC9837D801">
    <w:name w:val="2F08724D288D704CB9C9D6EC9837D801"/>
  </w:style>
  <w:style w:type="paragraph" w:customStyle="1" w:styleId="B360D70207F51542A5259B103B54649C">
    <w:name w:val="B360D70207F51542A5259B103B546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Coo87</b:Tag>
    <b:SourceType>Book</b:SourceType>
    <b:Guid>{3F81DDC4-283F-6143-AD3B-54A69E7A3334}</b:Guid>
    <b:Author>
      <b:Author>
        <b:NameList>
          <b:Person>
            <b:Last>Cooper</b:Last>
            <b:First>Wayne</b:First>
            <b:Middle>F.</b:Middle>
          </b:Person>
        </b:NameList>
      </b:Author>
    </b:Author>
    <b:Title>Claude McKay: Rebel Sojourner in the Harlem Renaissance: A Biography</b:Title>
    <b:City>Baton Rouge</b:City>
    <b:Publisher>Louisiana State University Press</b:Publisher>
    <b:Year>1987</b:Year>
    <b:RefOrder>2</b:RefOrder>
  </b:Source>
  <b:Source>
    <b:Tag>Til92</b:Tag>
    <b:SourceType>Book</b:SourceType>
    <b:Guid>{E639D932-8514-8C49-B940-C111D6E91D7B}</b:Guid>
    <b:Author>
      <b:Author>
        <b:NameList>
          <b:Person>
            <b:Last>Tillery</b:Last>
            <b:First>Tyrone</b:First>
          </b:Person>
        </b:NameList>
      </b:Author>
    </b:Author>
    <b:Title>Claude McKay: A Black Poet’s Struggle for Identity</b:Title>
    <b:City>Amherst</b:City>
    <b:Publisher>University of Massachusetts Press</b:Publisher>
    <b:Year>1992</b:Year>
    <b:RefOrder>6</b:RefOrder>
  </b:Source>
  <b:Source>
    <b:Tag>Jam00</b:Tag>
    <b:SourceType>Book</b:SourceType>
    <b:Guid>{5878906C-0C5F-294F-9CB1-0CDF9A7B9222}</b:Guid>
    <b:Author>
      <b:Author>
        <b:NameList>
          <b:Person>
            <b:Last>James</b:Last>
            <b:First>Winston</b:First>
          </b:Person>
        </b:NameList>
      </b:Author>
    </b:Author>
    <b:Title>A Fierce Hatred of Injustice: Claude McKay’s Jamaican Poetry of Rebellion</b:Title>
    <b:City>London</b:City>
    <b:Publisher>Verso</b:Publisher>
    <b:Year>2000</b:Year>
    <b:RefOrder>5</b:RefOrder>
  </b:Source>
  <b:Source>
    <b:Tag>Gos06</b:Tag>
    <b:SourceType>Book</b:SourceType>
    <b:Guid>{C4CE1DC9-1D24-6641-971A-EF216025ECAA}</b:Guid>
    <b:Author>
      <b:Author>
        <b:NameList>
          <b:Person>
            <b:Last>Gosciak</b:Last>
            <b:First>Josh</b:First>
          </b:Person>
        </b:NameList>
      </b:Author>
    </b:Author>
    <b:Title>The Shadowed Country: Claude McKay and the Romance of the Victorians</b:Title>
    <b:City>New Brunswick</b:City>
    <b:Publisher>Rutgers University Press</b:Publisher>
    <b:Year>2006</b:Year>
    <b:RefOrder>3</b:RefOrder>
  </b:Source>
  <b:Source>
    <b:Tag>Hol07</b:Tag>
    <b:SourceType>Book</b:SourceType>
    <b:Guid>{B4B054EC-4DAC-3A4B-BC04-813BDB219CAC}</b:Guid>
    <b:Author>
      <b:Author>
        <b:NameList>
          <b:Person>
            <b:Last>Holcomb</b:Last>
            <b:First>Gary</b:First>
            <b:Middle>Edward</b:Middle>
          </b:Person>
        </b:NameList>
      </b:Author>
    </b:Author>
    <b:Title>Claude McKay, Codename Sasha: Queer Black Marxism and the Harlem Renaissance</b:Title>
    <b:City>Gainesville</b:City>
    <b:Publisher>University of Florida Press</b:Publisher>
    <b:Year>2007</b:Year>
    <b:RefOrder>4</b:RefOrder>
  </b:Source>
  <b:Source>
    <b:Tag>Bal02</b:Tag>
    <b:SourceType>Book</b:SourceType>
    <b:Guid>{1CD91D04-0B7E-A448-A92E-438ED4FEF9B0}</b:Guid>
    <b:Author>
      <b:Author>
        <b:NameList>
          <b:Person>
            <b:Last>Baldwin</b:Last>
            <b:First>Kate</b:First>
          </b:Person>
        </b:NameList>
      </b:Author>
    </b:Author>
    <b:Title>Beyond the Color Line and Iron Curtain: Reading Encounters between Black and Red, 1922-1963</b:Title>
    <b:City>Durham</b:City>
    <b:Publisher>Duke University Press</b:Publisher>
    <b:Year>2002</b:Year>
    <b:RefOrder>1</b:RefOrder>
  </b:Source>
</b:Sources>
</file>

<file path=customXml/itemProps1.xml><?xml version="1.0" encoding="utf-8"?>
<ds:datastoreItem xmlns:ds="http://schemas.openxmlformats.org/officeDocument/2006/customXml" ds:itemID="{CC90A3FE-7801-774C-8B22-D20FB501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2215</Words>
  <Characters>11965</Characters>
  <Application>Microsoft Macintosh Word</Application>
  <DocSecurity>0</DocSecurity>
  <Lines>234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2016-02-28T04:16:00Z</dcterms:created>
  <dcterms:modified xsi:type="dcterms:W3CDTF">2016-02-28T05:12:00Z</dcterms:modified>
</cp:coreProperties>
</file>