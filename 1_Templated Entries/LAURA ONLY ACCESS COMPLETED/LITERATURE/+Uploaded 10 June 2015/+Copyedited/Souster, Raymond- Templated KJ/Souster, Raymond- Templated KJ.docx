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DE066D1" w14:textId="77777777" w:rsidTr="00D25135">
        <w:tc>
          <w:tcPr>
            <w:tcW w:w="491" w:type="dxa"/>
            <w:vMerge w:val="restart"/>
            <w:shd w:val="clear" w:color="auto" w:fill="A6A6A6" w:themeFill="background1" w:themeFillShade="A6"/>
            <w:textDirection w:val="btLr"/>
          </w:tcPr>
          <w:p w14:paraId="1DD5241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5C3CC1DFBDEB84CB7D5CBFA3F51EB0A"/>
            </w:placeholder>
            <w:showingPlcHdr/>
            <w:dropDownList>
              <w:listItem w:displayText="Dr." w:value="Dr."/>
              <w:listItem w:displayText="Prof." w:value="Prof."/>
            </w:dropDownList>
          </w:sdtPr>
          <w:sdtEndPr/>
          <w:sdtContent>
            <w:tc>
              <w:tcPr>
                <w:tcW w:w="1296" w:type="dxa"/>
              </w:tcPr>
              <w:p w14:paraId="14D7403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C82186DB07B834D933528C6737ACC6A"/>
            </w:placeholder>
            <w:text/>
          </w:sdtPr>
          <w:sdtEndPr/>
          <w:sdtContent>
            <w:tc>
              <w:tcPr>
                <w:tcW w:w="2073" w:type="dxa"/>
              </w:tcPr>
              <w:p w14:paraId="20C7ED27" w14:textId="3C3208E5" w:rsidR="00B574C9" w:rsidRDefault="009D5523" w:rsidP="009D5523">
                <w:r>
                  <w:t>Conrad</w:t>
                </w:r>
              </w:p>
            </w:tc>
          </w:sdtContent>
        </w:sdt>
        <w:sdt>
          <w:sdtPr>
            <w:alias w:val="Middle name"/>
            <w:tag w:val="authorMiddleName"/>
            <w:id w:val="-2076034781"/>
            <w:placeholder>
              <w:docPart w:val="30C9C689BAB28B418A8ED6C91DA365B7"/>
            </w:placeholder>
            <w:showingPlcHdr/>
            <w:text/>
          </w:sdtPr>
          <w:sdtEndPr/>
          <w:sdtContent>
            <w:tc>
              <w:tcPr>
                <w:tcW w:w="2551" w:type="dxa"/>
              </w:tcPr>
              <w:p w14:paraId="30E1C337" w14:textId="77777777" w:rsidR="00B574C9" w:rsidRDefault="00B574C9" w:rsidP="00922950">
                <w:r>
                  <w:rPr>
                    <w:rStyle w:val="PlaceholderText"/>
                  </w:rPr>
                  <w:t>[Middle name]</w:t>
                </w:r>
              </w:p>
            </w:tc>
          </w:sdtContent>
        </w:sdt>
        <w:sdt>
          <w:sdtPr>
            <w:alias w:val="Last name"/>
            <w:tag w:val="authorLastName"/>
            <w:id w:val="-1088529830"/>
            <w:placeholder>
              <w:docPart w:val="DFF50AD26E447743ADAAE9AE05C721F8"/>
            </w:placeholder>
            <w:text/>
          </w:sdtPr>
          <w:sdtEndPr/>
          <w:sdtContent>
            <w:tc>
              <w:tcPr>
                <w:tcW w:w="2642" w:type="dxa"/>
              </w:tcPr>
              <w:p w14:paraId="600AEAD9" w14:textId="27F39DDF" w:rsidR="00B574C9" w:rsidRDefault="009D5523" w:rsidP="009D5523">
                <w:r>
                  <w:t>Scott</w:t>
                </w:r>
              </w:p>
            </w:tc>
          </w:sdtContent>
        </w:sdt>
      </w:tr>
      <w:tr w:rsidR="00B574C9" w14:paraId="034B2F97" w14:textId="77777777" w:rsidTr="00D25135">
        <w:trPr>
          <w:trHeight w:val="986"/>
        </w:trPr>
        <w:tc>
          <w:tcPr>
            <w:tcW w:w="491" w:type="dxa"/>
            <w:vMerge/>
            <w:shd w:val="clear" w:color="auto" w:fill="A6A6A6" w:themeFill="background1" w:themeFillShade="A6"/>
          </w:tcPr>
          <w:p w14:paraId="44D52D8D" w14:textId="77777777" w:rsidR="00B574C9" w:rsidRPr="001A6A06" w:rsidRDefault="00B574C9" w:rsidP="00CF1542">
            <w:pPr>
              <w:jc w:val="center"/>
              <w:rPr>
                <w:b/>
                <w:color w:val="FFFFFF" w:themeColor="background1"/>
              </w:rPr>
            </w:pPr>
          </w:p>
        </w:tc>
        <w:sdt>
          <w:sdtPr>
            <w:alias w:val="Biography"/>
            <w:tag w:val="authorBiography"/>
            <w:id w:val="938807824"/>
            <w:placeholder>
              <w:docPart w:val="1E6058F63E0A4B408E52A67C45012B62"/>
            </w:placeholder>
            <w:showingPlcHdr/>
          </w:sdtPr>
          <w:sdtEndPr/>
          <w:sdtContent>
            <w:tc>
              <w:tcPr>
                <w:tcW w:w="8562" w:type="dxa"/>
                <w:gridSpan w:val="4"/>
              </w:tcPr>
              <w:p w14:paraId="41415AF5" w14:textId="77777777" w:rsidR="00B574C9" w:rsidRDefault="00B574C9" w:rsidP="00922950">
                <w:r>
                  <w:rPr>
                    <w:rStyle w:val="PlaceholderText"/>
                  </w:rPr>
                  <w:t>[Enter your biography]</w:t>
                </w:r>
              </w:p>
            </w:tc>
          </w:sdtContent>
        </w:sdt>
      </w:tr>
      <w:tr w:rsidR="00B574C9" w14:paraId="1B49DCCA" w14:textId="77777777" w:rsidTr="00D25135">
        <w:trPr>
          <w:trHeight w:val="986"/>
        </w:trPr>
        <w:tc>
          <w:tcPr>
            <w:tcW w:w="491" w:type="dxa"/>
            <w:vMerge/>
            <w:shd w:val="clear" w:color="auto" w:fill="A6A6A6" w:themeFill="background1" w:themeFillShade="A6"/>
          </w:tcPr>
          <w:p w14:paraId="766D6B60" w14:textId="77777777" w:rsidR="00B574C9" w:rsidRPr="001A6A06" w:rsidRDefault="00B574C9" w:rsidP="00CF1542">
            <w:pPr>
              <w:jc w:val="center"/>
              <w:rPr>
                <w:b/>
                <w:color w:val="FFFFFF" w:themeColor="background1"/>
              </w:rPr>
            </w:pPr>
          </w:p>
        </w:tc>
        <w:sdt>
          <w:sdtPr>
            <w:alias w:val="Affiliation"/>
            <w:tag w:val="affiliation"/>
            <w:id w:val="2012937915"/>
            <w:placeholder>
              <w:docPart w:val="194371E388144A4FA9052B887A142F77"/>
            </w:placeholder>
            <w:text/>
          </w:sdtPr>
          <w:sdtEndPr/>
          <w:sdtContent>
            <w:tc>
              <w:tcPr>
                <w:tcW w:w="8562" w:type="dxa"/>
                <w:gridSpan w:val="4"/>
              </w:tcPr>
              <w:p w14:paraId="5EBD3291" w14:textId="698573E8" w:rsidR="00B574C9" w:rsidRDefault="00D25135" w:rsidP="009D5523">
                <w:r w:rsidRPr="000335B1">
                  <w:t>University of Alberta</w:t>
                </w:r>
              </w:p>
            </w:tc>
          </w:sdtContent>
        </w:sdt>
      </w:tr>
    </w:tbl>
    <w:p w14:paraId="7BA7EB6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6AFA62B" w14:textId="77777777" w:rsidTr="00244BB0">
        <w:tc>
          <w:tcPr>
            <w:tcW w:w="9016" w:type="dxa"/>
            <w:shd w:val="clear" w:color="auto" w:fill="A6A6A6" w:themeFill="background1" w:themeFillShade="A6"/>
            <w:tcMar>
              <w:top w:w="113" w:type="dxa"/>
              <w:bottom w:w="113" w:type="dxa"/>
            </w:tcMar>
          </w:tcPr>
          <w:p w14:paraId="73FDB25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9ED252B" w14:textId="77777777" w:rsidTr="003F0D73">
        <w:sdt>
          <w:sdtPr>
            <w:alias w:val="Article headword"/>
            <w:tag w:val="articleHeadword"/>
            <w:id w:val="-361440020"/>
            <w:placeholder>
              <w:docPart w:val="E232FE27EE7D7F45949ABC3BC03F3D4A"/>
            </w:placeholder>
            <w:text/>
          </w:sdtPr>
          <w:sdtEndPr/>
          <w:sdtContent>
            <w:tc>
              <w:tcPr>
                <w:tcW w:w="9016" w:type="dxa"/>
                <w:tcMar>
                  <w:top w:w="113" w:type="dxa"/>
                  <w:bottom w:w="113" w:type="dxa"/>
                </w:tcMar>
              </w:tcPr>
              <w:p w14:paraId="7B86B57B" w14:textId="77777777" w:rsidR="003F0D73" w:rsidRPr="00FB589A" w:rsidRDefault="00D25135" w:rsidP="00D25135">
                <w:r w:rsidRPr="009D5523">
                  <w:t>S</w:t>
                </w:r>
                <w:r w:rsidRPr="009D5523">
                  <w:rPr>
                    <w:lang w:val="en-US"/>
                  </w:rPr>
                  <w:t>ouster, Raymond (1921-2012)</w:t>
                </w:r>
              </w:p>
            </w:tc>
          </w:sdtContent>
        </w:sdt>
      </w:tr>
      <w:tr w:rsidR="00464699" w14:paraId="3D7196D1" w14:textId="77777777" w:rsidTr="004928A2">
        <w:sdt>
          <w:sdtPr>
            <w:alias w:val="Variant headwords"/>
            <w:tag w:val="variantHeadwords"/>
            <w:id w:val="173464402"/>
            <w:placeholder>
              <w:docPart w:val="6B4A46F967586745AF163276045E1A8E"/>
            </w:placeholder>
          </w:sdtPr>
          <w:sdtEndPr/>
          <w:sdtContent>
            <w:tc>
              <w:tcPr>
                <w:tcW w:w="9016" w:type="dxa"/>
                <w:tcMar>
                  <w:top w:w="113" w:type="dxa"/>
                  <w:bottom w:w="113" w:type="dxa"/>
                </w:tcMar>
              </w:tcPr>
              <w:p w14:paraId="19B7DBA2" w14:textId="5540D723" w:rsidR="00464699" w:rsidRDefault="00D25135" w:rsidP="00D25135">
                <w:r w:rsidRPr="009D5523">
                  <w:t>Raymond Holmes</w:t>
                </w:r>
              </w:p>
            </w:tc>
          </w:sdtContent>
        </w:sdt>
      </w:tr>
      <w:tr w:rsidR="00E85A05" w14:paraId="098AD826" w14:textId="77777777" w:rsidTr="003F0D73">
        <w:sdt>
          <w:sdtPr>
            <w:alias w:val="Abstract"/>
            <w:tag w:val="abstract"/>
            <w:id w:val="-635871867"/>
            <w:placeholder>
              <w:docPart w:val="9746E4094D1AF84E8267607163FC70B3"/>
            </w:placeholder>
          </w:sdtPr>
          <w:sdtEndPr/>
          <w:sdtContent>
            <w:tc>
              <w:tcPr>
                <w:tcW w:w="9016" w:type="dxa"/>
                <w:tcMar>
                  <w:top w:w="113" w:type="dxa"/>
                  <w:bottom w:w="113" w:type="dxa"/>
                </w:tcMar>
              </w:tcPr>
              <w:p w14:paraId="49B395E9" w14:textId="1763A455" w:rsidR="00E85A05" w:rsidRPr="00D25135" w:rsidRDefault="00D25135" w:rsidP="00E85A05">
                <w:pPr>
                  <w:rPr>
                    <w:rFonts w:ascii="Calibri" w:hAnsi="Calibri"/>
                  </w:rPr>
                </w:pPr>
                <w:r w:rsidRPr="00D25135">
                  <w:rPr>
                    <w:rFonts w:ascii="Calibri" w:hAnsi="Calibri"/>
                  </w:rPr>
                  <w:t xml:space="preserve">Raymond </w:t>
                </w:r>
                <w:r w:rsidRPr="00D25135">
                  <w:rPr>
                    <w:rFonts w:ascii="Calibri" w:hAnsi="Calibri"/>
                    <w:lang w:val="en-CA"/>
                  </w:rPr>
                  <w:t>Holmes</w:t>
                </w:r>
                <w:r w:rsidRPr="00D25135">
                  <w:rPr>
                    <w:rFonts w:ascii="Calibri" w:hAnsi="Calibri"/>
                  </w:rPr>
                  <w:t xml:space="preserve"> Souster has been described as a poet of place who invests Toronto, the city of his lifelong residence</w:t>
                </w:r>
                <w:r>
                  <w:rPr>
                    <w:rFonts w:ascii="Calibri" w:hAnsi="Calibri"/>
                  </w:rPr>
                  <w:t xml:space="preserve">, deeply </w:t>
                </w:r>
                <w:r w:rsidRPr="00D25135">
                  <w:rPr>
                    <w:rFonts w:ascii="Calibri" w:hAnsi="Calibri"/>
                  </w:rPr>
                  <w:t xml:space="preserve">into his writing. Having </w:t>
                </w:r>
                <w:r>
                  <w:rPr>
                    <w:rFonts w:ascii="Calibri" w:hAnsi="Calibri"/>
                  </w:rPr>
                  <w:t>worked for some forty-five</w:t>
                </w:r>
                <w:r w:rsidRPr="00D25135">
                  <w:rPr>
                    <w:rFonts w:ascii="Calibri" w:hAnsi="Calibri"/>
                  </w:rPr>
                  <w:t xml:space="preserve"> years at the downtown Canadian Imperial Bank of Commerce, Souster's immersion in a particular place certainly informed his poetic output</w:t>
                </w:r>
                <w:r w:rsidR="009D5523">
                  <w:rPr>
                    <w:rFonts w:ascii="Calibri" w:hAnsi="Calibri"/>
                  </w:rPr>
                  <w:t>;</w:t>
                </w:r>
                <w:r>
                  <w:rPr>
                    <w:rFonts w:ascii="Calibri" w:hAnsi="Calibri"/>
                  </w:rPr>
                  <w:t xml:space="preserve"> however,</w:t>
                </w:r>
                <w:r w:rsidRPr="00D25135">
                  <w:rPr>
                    <w:rFonts w:ascii="Calibri" w:hAnsi="Calibri"/>
                  </w:rPr>
                  <w:t xml:space="preserve"> Souster the poet also ponders the human condition. On the one hand, he writes from a basis of experience</w:t>
                </w:r>
                <w:r>
                  <w:rPr>
                    <w:rFonts w:ascii="Calibri" w:hAnsi="Calibri"/>
                  </w:rPr>
                  <w:t>:</w:t>
                </w:r>
                <w:r w:rsidRPr="00D25135">
                  <w:rPr>
                    <w:rFonts w:ascii="Calibri" w:hAnsi="Calibri"/>
                  </w:rPr>
                  <w:t xml:space="preserve"> the destruction of war and the changes imposed by</w:t>
                </w:r>
                <w:r w:rsidR="009D5523">
                  <w:rPr>
                    <w:rFonts w:ascii="Calibri" w:hAnsi="Calibri"/>
                  </w:rPr>
                  <w:t xml:space="preserve"> the</w:t>
                </w:r>
                <w:r w:rsidRPr="00D25135">
                  <w:rPr>
                    <w:rFonts w:ascii="Calibri" w:hAnsi="Calibri"/>
                  </w:rPr>
                  <w:t xml:space="preserve"> rise of the modern era. On the other, his work seeks out and highlights that which is still precious despite the weight of the world he feels. Moreover, he clearly values poetry as a salve to the cacophonous imposition of modernity, and continually encourages poetic development: in addition to his substantial body of work, he has supported Canadian poetry by editing several anthologies, and as a creator </w:t>
                </w:r>
                <w:r w:rsidRPr="00D25135">
                  <w:rPr>
                    <w:rFonts w:ascii="Calibri" w:hAnsi="Calibri"/>
                    <w:lang w:val="en-CA"/>
                  </w:rPr>
                  <w:t xml:space="preserve">of </w:t>
                </w:r>
                <w:r w:rsidRPr="00D25135">
                  <w:rPr>
                    <w:rFonts w:ascii="Calibri" w:hAnsi="Calibri"/>
                    <w:i/>
                    <w:lang w:val="en-CA"/>
                  </w:rPr>
                  <w:t>Direction</w:t>
                </w:r>
                <w:r w:rsidR="009D5523">
                  <w:rPr>
                    <w:rFonts w:ascii="Calibri" w:hAnsi="Calibri"/>
                    <w:lang w:val="en-CA"/>
                  </w:rPr>
                  <w:t xml:space="preserve"> (editor 1943-</w:t>
                </w:r>
                <w:r w:rsidRPr="00D25135">
                  <w:rPr>
                    <w:rFonts w:ascii="Calibri" w:hAnsi="Calibri"/>
                    <w:lang w:val="en-CA"/>
                  </w:rPr>
                  <w:t xml:space="preserve">46); </w:t>
                </w:r>
                <w:r w:rsidRPr="00D25135">
                  <w:rPr>
                    <w:rFonts w:ascii="Calibri" w:hAnsi="Calibri"/>
                  </w:rPr>
                  <w:t xml:space="preserve">a founder of </w:t>
                </w:r>
                <w:r w:rsidRPr="00D25135">
                  <w:rPr>
                    <w:rFonts w:ascii="Calibri" w:hAnsi="Calibri"/>
                    <w:i/>
                  </w:rPr>
                  <w:t>Contact</w:t>
                </w:r>
                <w:r w:rsidRPr="00D25135">
                  <w:rPr>
                    <w:rFonts w:ascii="Calibri" w:hAnsi="Calibri"/>
                  </w:rPr>
                  <w:t xml:space="preserve"> (editor</w:t>
                </w:r>
                <w:r w:rsidR="009D5523">
                  <w:rPr>
                    <w:rFonts w:ascii="Calibri" w:hAnsi="Calibri"/>
                    <w:lang w:val="en-CA"/>
                  </w:rPr>
                  <w:t xml:space="preserve"> 1952-</w:t>
                </w:r>
                <w:r w:rsidRPr="00D25135">
                  <w:rPr>
                    <w:rFonts w:ascii="Calibri" w:hAnsi="Calibri"/>
                    <w:lang w:val="en-CA"/>
                  </w:rPr>
                  <w:t>54</w:t>
                </w:r>
                <w:r w:rsidRPr="00D25135">
                  <w:rPr>
                    <w:rFonts w:ascii="Calibri" w:hAnsi="Calibri"/>
                  </w:rPr>
                  <w:t>)</w:t>
                </w:r>
                <w:r w:rsidRPr="00D25135">
                  <w:rPr>
                    <w:rFonts w:ascii="Calibri" w:hAnsi="Calibri"/>
                    <w:lang w:val="en-CA"/>
                  </w:rPr>
                  <w:t xml:space="preserve">; an editor of </w:t>
                </w:r>
                <w:r w:rsidRPr="00D25135">
                  <w:rPr>
                    <w:rFonts w:ascii="Calibri" w:hAnsi="Calibri"/>
                    <w:i/>
                    <w:lang w:val="en-CA"/>
                  </w:rPr>
                  <w:t>Combustion</w:t>
                </w:r>
                <w:r w:rsidR="009D5523">
                  <w:rPr>
                    <w:rFonts w:ascii="Calibri" w:hAnsi="Calibri"/>
                    <w:lang w:val="en-CA"/>
                  </w:rPr>
                  <w:t xml:space="preserve"> (1957-</w:t>
                </w:r>
                <w:r w:rsidRPr="00D25135">
                  <w:rPr>
                    <w:rFonts w:ascii="Calibri" w:hAnsi="Calibri"/>
                    <w:lang w:val="en-CA"/>
                  </w:rPr>
                  <w:t xml:space="preserve">60); </w:t>
                </w:r>
                <w:r w:rsidRPr="00D25135">
                  <w:rPr>
                    <w:rFonts w:ascii="Calibri" w:hAnsi="Calibri"/>
                  </w:rPr>
                  <w:t xml:space="preserve">and a founding member of the League of Canadian Poets (president </w:t>
                </w:r>
                <w:r w:rsidR="009D5523">
                  <w:rPr>
                    <w:rFonts w:ascii="Calibri" w:hAnsi="Calibri"/>
                    <w:lang w:val="en-CA"/>
                  </w:rPr>
                  <w:t>1967-</w:t>
                </w:r>
                <w:r w:rsidRPr="00D25135">
                  <w:rPr>
                    <w:rFonts w:ascii="Calibri" w:hAnsi="Calibri"/>
                    <w:lang w:val="en-CA"/>
                  </w:rPr>
                  <w:t>71)</w:t>
                </w:r>
                <w:r w:rsidRPr="00D25135">
                  <w:rPr>
                    <w:rFonts w:ascii="Calibri" w:hAnsi="Calibri"/>
                  </w:rPr>
                  <w:t xml:space="preserve">. </w:t>
                </w:r>
              </w:p>
            </w:tc>
          </w:sdtContent>
        </w:sdt>
      </w:tr>
      <w:tr w:rsidR="003F0D73" w:rsidRPr="00D25135" w14:paraId="76088A5A" w14:textId="77777777" w:rsidTr="003F0D73">
        <w:sdt>
          <w:sdtPr>
            <w:rPr>
              <w:rFonts w:ascii="Calibri" w:hAnsi="Calibri"/>
            </w:rPr>
            <w:alias w:val="Article text"/>
            <w:tag w:val="articleText"/>
            <w:id w:val="634067588"/>
            <w:placeholder>
              <w:docPart w:val="A9FDE4E138DF0E4A882D957B975C1E15"/>
            </w:placeholder>
          </w:sdtPr>
          <w:sdtEndPr/>
          <w:sdtContent>
            <w:tc>
              <w:tcPr>
                <w:tcW w:w="9016" w:type="dxa"/>
                <w:tcMar>
                  <w:top w:w="113" w:type="dxa"/>
                  <w:bottom w:w="113" w:type="dxa"/>
                </w:tcMar>
              </w:tcPr>
              <w:sdt>
                <w:sdtPr>
                  <w:alias w:val="Abstract"/>
                  <w:tag w:val="abstract"/>
                  <w:id w:val="-2033557194"/>
                  <w:placeholder>
                    <w:docPart w:val="87264C65C8AD6D498B1362F4E81796A7"/>
                  </w:placeholder>
                </w:sdtPr>
                <w:sdtEndPr/>
                <w:sdtContent>
                  <w:p w14:paraId="55DDA6B2" w14:textId="56AD8F24" w:rsidR="00D25135" w:rsidRDefault="009D5523" w:rsidP="00D25135">
                    <w:r w:rsidRPr="00D25135">
                      <w:rPr>
                        <w:rFonts w:ascii="Calibri" w:hAnsi="Calibri"/>
                      </w:rPr>
                      <w:t xml:space="preserve">Raymond </w:t>
                    </w:r>
                    <w:r w:rsidRPr="00D25135">
                      <w:rPr>
                        <w:rFonts w:ascii="Calibri" w:hAnsi="Calibri"/>
                        <w:lang w:val="en-CA"/>
                      </w:rPr>
                      <w:t>Holmes</w:t>
                    </w:r>
                    <w:r w:rsidRPr="00D25135">
                      <w:rPr>
                        <w:rFonts w:ascii="Calibri" w:hAnsi="Calibri"/>
                      </w:rPr>
                      <w:t xml:space="preserve"> Souster has been described as a poet of place who invests Toronto, the city of his lifelong residence</w:t>
                    </w:r>
                    <w:r>
                      <w:rPr>
                        <w:rFonts w:ascii="Calibri" w:hAnsi="Calibri"/>
                      </w:rPr>
                      <w:t xml:space="preserve">, deeply </w:t>
                    </w:r>
                    <w:r w:rsidRPr="00D25135">
                      <w:rPr>
                        <w:rFonts w:ascii="Calibri" w:hAnsi="Calibri"/>
                      </w:rPr>
                      <w:t xml:space="preserve">into his writing. Having </w:t>
                    </w:r>
                    <w:r>
                      <w:rPr>
                        <w:rFonts w:ascii="Calibri" w:hAnsi="Calibri"/>
                      </w:rPr>
                      <w:t>worked for some forty-five</w:t>
                    </w:r>
                    <w:r w:rsidRPr="00D25135">
                      <w:rPr>
                        <w:rFonts w:ascii="Calibri" w:hAnsi="Calibri"/>
                      </w:rPr>
                      <w:t xml:space="preserve"> years at the downtown Canadian Imperial Bank of Commerce, Souster's immersion in a particular place certainly informed his poetic output</w:t>
                    </w:r>
                    <w:r>
                      <w:rPr>
                        <w:rFonts w:ascii="Calibri" w:hAnsi="Calibri"/>
                      </w:rPr>
                      <w:t>; however,</w:t>
                    </w:r>
                    <w:r w:rsidRPr="00D25135">
                      <w:rPr>
                        <w:rFonts w:ascii="Calibri" w:hAnsi="Calibri"/>
                      </w:rPr>
                      <w:t xml:space="preserve"> Souster the poet also ponders the human condition. On the one hand, he writes from a basis of experience</w:t>
                    </w:r>
                    <w:r>
                      <w:rPr>
                        <w:rFonts w:ascii="Calibri" w:hAnsi="Calibri"/>
                      </w:rPr>
                      <w:t>:</w:t>
                    </w:r>
                    <w:r w:rsidRPr="00D25135">
                      <w:rPr>
                        <w:rFonts w:ascii="Calibri" w:hAnsi="Calibri"/>
                      </w:rPr>
                      <w:t xml:space="preserve"> the destruction of war and the changes imposed by</w:t>
                    </w:r>
                    <w:r>
                      <w:rPr>
                        <w:rFonts w:ascii="Calibri" w:hAnsi="Calibri"/>
                      </w:rPr>
                      <w:t xml:space="preserve"> the</w:t>
                    </w:r>
                    <w:r w:rsidRPr="00D25135">
                      <w:rPr>
                        <w:rFonts w:ascii="Calibri" w:hAnsi="Calibri"/>
                      </w:rPr>
                      <w:t xml:space="preserve"> rise of the modern era. On the other, his work seeks out and highlights that which is still precious despite the weight of the world he feels. Moreover, he clearly values poetry as a salve to the cacophonous imposition of modernity, and continually encourages poetic development: in addition to his substantial body of work, he has supported Canadian poetry by editing several anthologies, and as a creator </w:t>
                    </w:r>
                    <w:r w:rsidRPr="00D25135">
                      <w:rPr>
                        <w:rFonts w:ascii="Calibri" w:hAnsi="Calibri"/>
                        <w:lang w:val="en-CA"/>
                      </w:rPr>
                      <w:t xml:space="preserve">of </w:t>
                    </w:r>
                    <w:r w:rsidRPr="00D25135">
                      <w:rPr>
                        <w:rFonts w:ascii="Calibri" w:hAnsi="Calibri"/>
                        <w:i/>
                        <w:lang w:val="en-CA"/>
                      </w:rPr>
                      <w:t>Direction</w:t>
                    </w:r>
                    <w:r>
                      <w:rPr>
                        <w:rFonts w:ascii="Calibri" w:hAnsi="Calibri"/>
                        <w:lang w:val="en-CA"/>
                      </w:rPr>
                      <w:t xml:space="preserve"> (editor 1943-</w:t>
                    </w:r>
                    <w:r w:rsidRPr="00D25135">
                      <w:rPr>
                        <w:rFonts w:ascii="Calibri" w:hAnsi="Calibri"/>
                        <w:lang w:val="en-CA"/>
                      </w:rPr>
                      <w:t xml:space="preserve">46); </w:t>
                    </w:r>
                    <w:r w:rsidRPr="00D25135">
                      <w:rPr>
                        <w:rFonts w:ascii="Calibri" w:hAnsi="Calibri"/>
                      </w:rPr>
                      <w:t xml:space="preserve">a founder of </w:t>
                    </w:r>
                    <w:r w:rsidRPr="00D25135">
                      <w:rPr>
                        <w:rFonts w:ascii="Calibri" w:hAnsi="Calibri"/>
                        <w:i/>
                      </w:rPr>
                      <w:t>Contact</w:t>
                    </w:r>
                    <w:r w:rsidRPr="00D25135">
                      <w:rPr>
                        <w:rFonts w:ascii="Calibri" w:hAnsi="Calibri"/>
                      </w:rPr>
                      <w:t xml:space="preserve"> (editor</w:t>
                    </w:r>
                    <w:r>
                      <w:rPr>
                        <w:rFonts w:ascii="Calibri" w:hAnsi="Calibri"/>
                        <w:lang w:val="en-CA"/>
                      </w:rPr>
                      <w:t xml:space="preserve"> 1952-</w:t>
                    </w:r>
                    <w:r w:rsidRPr="00D25135">
                      <w:rPr>
                        <w:rFonts w:ascii="Calibri" w:hAnsi="Calibri"/>
                        <w:lang w:val="en-CA"/>
                      </w:rPr>
                      <w:t>54</w:t>
                    </w:r>
                    <w:r w:rsidRPr="00D25135">
                      <w:rPr>
                        <w:rFonts w:ascii="Calibri" w:hAnsi="Calibri"/>
                      </w:rPr>
                      <w:t>)</w:t>
                    </w:r>
                    <w:r w:rsidRPr="00D25135">
                      <w:rPr>
                        <w:rFonts w:ascii="Calibri" w:hAnsi="Calibri"/>
                        <w:lang w:val="en-CA"/>
                      </w:rPr>
                      <w:t xml:space="preserve">; an editor of </w:t>
                    </w:r>
                    <w:r w:rsidRPr="00D25135">
                      <w:rPr>
                        <w:rFonts w:ascii="Calibri" w:hAnsi="Calibri"/>
                        <w:i/>
                        <w:lang w:val="en-CA"/>
                      </w:rPr>
                      <w:t>Combustion</w:t>
                    </w:r>
                    <w:r>
                      <w:rPr>
                        <w:rFonts w:ascii="Calibri" w:hAnsi="Calibri"/>
                        <w:lang w:val="en-CA"/>
                      </w:rPr>
                      <w:t xml:space="preserve"> (1957-</w:t>
                    </w:r>
                    <w:r w:rsidRPr="00D25135">
                      <w:rPr>
                        <w:rFonts w:ascii="Calibri" w:hAnsi="Calibri"/>
                        <w:lang w:val="en-CA"/>
                      </w:rPr>
                      <w:t xml:space="preserve">60); </w:t>
                    </w:r>
                    <w:r w:rsidRPr="00D25135">
                      <w:rPr>
                        <w:rFonts w:ascii="Calibri" w:hAnsi="Calibri"/>
                      </w:rPr>
                      <w:t xml:space="preserve">and a founding member of the League of Canadian Poets (president </w:t>
                    </w:r>
                    <w:r>
                      <w:rPr>
                        <w:rFonts w:ascii="Calibri" w:hAnsi="Calibri"/>
                        <w:lang w:val="en-CA"/>
                      </w:rPr>
                      <w:t>1967-</w:t>
                    </w:r>
                    <w:r w:rsidRPr="00D25135">
                      <w:rPr>
                        <w:rFonts w:ascii="Calibri" w:hAnsi="Calibri"/>
                        <w:lang w:val="en-CA"/>
                      </w:rPr>
                      <w:t>71)</w:t>
                    </w:r>
                    <w:r w:rsidRPr="00D25135">
                      <w:rPr>
                        <w:rFonts w:ascii="Calibri" w:hAnsi="Calibri"/>
                      </w:rPr>
                      <w:t xml:space="preserve">. </w:t>
                    </w:r>
                  </w:p>
                </w:sdtContent>
              </w:sdt>
              <w:p w14:paraId="1538ECF7" w14:textId="77777777" w:rsidR="009D5523" w:rsidRDefault="009D5523" w:rsidP="00D25135">
                <w:pPr>
                  <w:rPr>
                    <w:rFonts w:ascii="Calibri" w:hAnsi="Calibri"/>
                  </w:rPr>
                </w:pPr>
              </w:p>
              <w:p w14:paraId="33D28349" w14:textId="65BB98BF" w:rsidR="00C507C8" w:rsidRDefault="00C507C8" w:rsidP="00D25135">
                <w:pPr>
                  <w:rPr>
                    <w:rFonts w:ascii="Calibri" w:hAnsi="Calibri"/>
                  </w:rPr>
                </w:pPr>
                <w:r>
                  <w:rPr>
                    <w:rFonts w:ascii="Calibri" w:hAnsi="Calibri"/>
                  </w:rPr>
                  <w:t>File: souster.jpg</w:t>
                </w:r>
                <w:bookmarkStart w:id="0" w:name="_GoBack"/>
                <w:bookmarkEnd w:id="0"/>
              </w:p>
              <w:p w14:paraId="3350D2EE" w14:textId="77777777" w:rsidR="004928A2" w:rsidRDefault="004928A2" w:rsidP="00D25135">
                <w:pPr>
                  <w:rPr>
                    <w:rFonts w:ascii="Calibri" w:hAnsi="Calibri"/>
                  </w:rPr>
                </w:pPr>
                <w:r>
                  <w:rPr>
                    <w:rFonts w:ascii="Calibri" w:hAnsi="Calibri"/>
                  </w:rPr>
                  <w:t>Fig: Raymond Souster</w:t>
                </w:r>
              </w:p>
              <w:p w14:paraId="3EB8CD40" w14:textId="77777777" w:rsidR="004928A2" w:rsidRPr="004928A2" w:rsidRDefault="004928A2" w:rsidP="004928A2">
                <w:pPr>
                  <w:rPr>
                    <w:color w:val="5B9BD5" w:themeColor="accent1"/>
                    <w:sz w:val="20"/>
                    <w:szCs w:val="20"/>
                  </w:rPr>
                </w:pPr>
                <w:r w:rsidRPr="004928A2">
                  <w:rPr>
                    <w:color w:val="5B9BD5" w:themeColor="accent1"/>
                    <w:sz w:val="20"/>
                    <w:szCs w:val="20"/>
                  </w:rPr>
                  <w:t>Photo Credit: Sheldon Grimson</w:t>
                </w:r>
                <w:r w:rsidRPr="004928A2">
                  <w:rPr>
                    <w:color w:val="5B9BD5" w:themeColor="accent1"/>
                    <w:sz w:val="20"/>
                    <w:szCs w:val="20"/>
                  </w:rPr>
                  <w:tab/>
                </w:r>
              </w:p>
              <w:p w14:paraId="52A6F374" w14:textId="77777777" w:rsidR="004928A2" w:rsidRPr="00D25135" w:rsidRDefault="004928A2" w:rsidP="00D25135">
                <w:pPr>
                  <w:rPr>
                    <w:rFonts w:ascii="Calibri" w:hAnsi="Calibri"/>
                  </w:rPr>
                </w:pPr>
              </w:p>
              <w:p w14:paraId="69D695DC" w14:textId="70A7C19A" w:rsidR="00D25135" w:rsidRPr="00D25135" w:rsidRDefault="00D25135" w:rsidP="00D25135">
                <w:pPr>
                  <w:rPr>
                    <w:rFonts w:ascii="Calibri" w:eastAsia="Times New Roman" w:hAnsi="Calibri"/>
                    <w:lang w:eastAsia="en-CA"/>
                  </w:rPr>
                </w:pPr>
                <w:r w:rsidRPr="00D25135">
                  <w:rPr>
                    <w:rFonts w:ascii="Calibri" w:hAnsi="Calibri"/>
                  </w:rPr>
                  <w:t>B</w:t>
                </w:r>
                <w:r w:rsidRPr="00D25135">
                  <w:rPr>
                    <w:rFonts w:ascii="Calibri" w:eastAsia="Times New Roman" w:hAnsi="Calibri"/>
                    <w:lang w:eastAsia="en-CA"/>
                  </w:rPr>
                  <w:t xml:space="preserve">orn on </w:t>
                </w:r>
                <w:r w:rsidR="009D5523">
                  <w:rPr>
                    <w:rFonts w:ascii="Calibri" w:eastAsia="Times New Roman" w:hAnsi="Calibri"/>
                    <w:lang w:eastAsia="en-CA"/>
                  </w:rPr>
                  <w:t xml:space="preserve">15 January </w:t>
                </w:r>
                <w:r w:rsidRPr="00D25135">
                  <w:rPr>
                    <w:rFonts w:ascii="Calibri" w:eastAsia="Times New Roman" w:hAnsi="Calibri"/>
                    <w:lang w:eastAsia="en-CA"/>
                  </w:rPr>
                  <w:t xml:space="preserve">1921, in Toronto, Ontario, to Austin </w:t>
                </w:r>
                <w:r w:rsidRPr="00D25135">
                  <w:rPr>
                    <w:rFonts w:ascii="Calibri" w:eastAsia="Times New Roman" w:hAnsi="Calibri"/>
                    <w:bCs/>
                    <w:lang w:eastAsia="en-CA"/>
                  </w:rPr>
                  <w:t>Souster</w:t>
                </w:r>
                <w:r w:rsidRPr="00D25135">
                  <w:rPr>
                    <w:rFonts w:ascii="Calibri" w:eastAsia="Times New Roman" w:hAnsi="Calibri"/>
                    <w:lang w:eastAsia="en-CA"/>
                  </w:rPr>
                  <w:t xml:space="preserve"> and (the former) Norma Baker, Raymond Souster grew up in the Humberside area of West Toronto (attending </w:t>
                </w:r>
                <w:r w:rsidRPr="00D25135">
                  <w:rPr>
                    <w:rFonts w:ascii="Calibri" w:eastAsia="Times New Roman" w:hAnsi="Calibri"/>
                    <w:lang w:val="en-CA" w:eastAsia="en-CA"/>
                  </w:rPr>
                  <w:t>Runnymede Public School in the Jane Street neighbourhood where he resided for many years afterwards</w:t>
                </w:r>
                <w:r w:rsidRPr="00D25135">
                  <w:rPr>
                    <w:rFonts w:ascii="Calibri" w:eastAsia="Times New Roman" w:hAnsi="Calibri"/>
                    <w:lang w:eastAsia="en-CA"/>
                  </w:rPr>
                  <w:t xml:space="preserve">) and showed promise in bantam and juvenile baseball leagues as an excellent pitcher. His father was a bank clerk with the Canadian Bank of Commerce, and when Souster graduated from high school, </w:t>
                </w:r>
                <w:r w:rsidRPr="00D25135">
                  <w:rPr>
                    <w:rFonts w:ascii="Calibri" w:eastAsia="Times New Roman" w:hAnsi="Calibri"/>
                    <w:lang w:eastAsia="en-CA"/>
                  </w:rPr>
                  <w:lastRenderedPageBreak/>
                  <w:t>he took a comparable job with the Imperial Bank of Canada</w:t>
                </w:r>
                <w:r w:rsidR="009D5523">
                  <w:rPr>
                    <w:rFonts w:ascii="Calibri" w:eastAsia="Times New Roman" w:hAnsi="Calibri"/>
                    <w:lang w:eastAsia="en-CA"/>
                  </w:rPr>
                  <w:t xml:space="preserve"> </w:t>
                </w:r>
                <w:r w:rsidRPr="00D25135">
                  <w:rPr>
                    <w:rFonts w:ascii="Calibri" w:eastAsia="Times New Roman" w:hAnsi="Calibri"/>
                    <w:lang w:eastAsia="en-CA"/>
                  </w:rPr>
                  <w:t>—</w:t>
                </w:r>
                <w:r w:rsidR="009D5523">
                  <w:rPr>
                    <w:rFonts w:ascii="Calibri" w:eastAsia="Times New Roman" w:hAnsi="Calibri"/>
                    <w:lang w:eastAsia="en-CA"/>
                  </w:rPr>
                  <w:t xml:space="preserve"> </w:t>
                </w:r>
                <w:r w:rsidRPr="00D25135">
                  <w:rPr>
                    <w:rFonts w:ascii="Calibri" w:eastAsia="Times New Roman" w:hAnsi="Calibri"/>
                    <w:lang w:eastAsia="en-CA"/>
                  </w:rPr>
                  <w:t xml:space="preserve">continuing to work in that environment (later with the Canadian Imperial Bank of Commerce) until his retirement in 1985. </w:t>
                </w:r>
              </w:p>
              <w:p w14:paraId="68400843" w14:textId="77777777" w:rsidR="00D25135" w:rsidRPr="00D25135" w:rsidRDefault="00D25135" w:rsidP="00D25135">
                <w:pPr>
                  <w:rPr>
                    <w:rFonts w:ascii="Calibri" w:eastAsia="Times New Roman" w:hAnsi="Calibri"/>
                    <w:lang w:eastAsia="en-CA"/>
                  </w:rPr>
                </w:pPr>
              </w:p>
              <w:p w14:paraId="7B89EF64" w14:textId="2102A2BB" w:rsidR="00D25135" w:rsidRPr="00D25135" w:rsidRDefault="00D25135" w:rsidP="00D25135">
                <w:pPr>
                  <w:rPr>
                    <w:rFonts w:ascii="Calibri" w:eastAsia="Times New Roman" w:hAnsi="Calibri"/>
                    <w:lang w:eastAsia="en-CA"/>
                  </w:rPr>
                </w:pPr>
                <w:r w:rsidRPr="00D25135">
                  <w:rPr>
                    <w:rFonts w:ascii="Calibri" w:eastAsia="Times New Roman" w:hAnsi="Calibri"/>
                    <w:lang w:eastAsia="en-CA"/>
                  </w:rPr>
                  <w:t xml:space="preserve">In 1940, </w:t>
                </w:r>
                <w:r w:rsidR="004928A2" w:rsidRPr="00D25135">
                  <w:rPr>
                    <w:rFonts w:ascii="Calibri" w:eastAsia="Times New Roman" w:hAnsi="Calibri"/>
                    <w:lang w:eastAsia="en-CA"/>
                  </w:rPr>
                  <w:t xml:space="preserve">Earle Birney included </w:t>
                </w:r>
                <w:r w:rsidR="004928A2">
                  <w:rPr>
                    <w:rFonts w:ascii="Calibri" w:eastAsia="Times New Roman" w:hAnsi="Calibri"/>
                    <w:lang w:eastAsia="en-CA"/>
                  </w:rPr>
                  <w:t xml:space="preserve">his poem </w:t>
                </w:r>
                <w:r w:rsidR="009D5523">
                  <w:rPr>
                    <w:rFonts w:ascii="Calibri" w:eastAsia="Times New Roman" w:hAnsi="Calibri"/>
                    <w:lang w:eastAsia="en-CA"/>
                  </w:rPr>
                  <w:t>‘</w:t>
                </w:r>
                <w:r w:rsidR="004928A2" w:rsidRPr="00D25135">
                  <w:rPr>
                    <w:rFonts w:ascii="Calibri" w:eastAsia="Times New Roman" w:hAnsi="Calibri"/>
                    <w:lang w:eastAsia="en-CA"/>
                  </w:rPr>
                  <w:t>Nocturnal</w:t>
                </w:r>
                <w:r w:rsidR="009D5523">
                  <w:rPr>
                    <w:rFonts w:ascii="Calibri" w:eastAsia="Times New Roman" w:hAnsi="Calibri"/>
                    <w:lang w:eastAsia="en-CA"/>
                  </w:rPr>
                  <w:t>’</w:t>
                </w:r>
                <w:r w:rsidR="004928A2" w:rsidRPr="00D25135">
                  <w:rPr>
                    <w:rFonts w:ascii="Calibri" w:eastAsia="Times New Roman" w:hAnsi="Calibri"/>
                    <w:lang w:eastAsia="en-CA"/>
                  </w:rPr>
                  <w:t xml:space="preserve"> in </w:t>
                </w:r>
                <w:r w:rsidR="004928A2" w:rsidRPr="00D25135">
                  <w:rPr>
                    <w:rFonts w:ascii="Calibri" w:eastAsia="Times New Roman" w:hAnsi="Calibri"/>
                    <w:i/>
                    <w:iCs/>
                    <w:lang w:eastAsia="en-CA"/>
                  </w:rPr>
                  <w:t>The Canadian Forum</w:t>
                </w:r>
                <w:r w:rsidR="004928A2">
                  <w:rPr>
                    <w:rFonts w:ascii="Calibri" w:eastAsia="Times New Roman" w:hAnsi="Calibri"/>
                    <w:iCs/>
                    <w:lang w:eastAsia="en-CA"/>
                  </w:rPr>
                  <w:t>, moving</w:t>
                </w:r>
                <w:r w:rsidR="004928A2" w:rsidRPr="00D25135">
                  <w:rPr>
                    <w:rFonts w:ascii="Calibri" w:eastAsia="Times New Roman" w:hAnsi="Calibri"/>
                    <w:lang w:eastAsia="en-CA"/>
                  </w:rPr>
                  <w:t xml:space="preserve"> </w:t>
                </w:r>
                <w:r w:rsidRPr="00D25135">
                  <w:rPr>
                    <w:rFonts w:ascii="Calibri" w:eastAsia="Times New Roman" w:hAnsi="Calibri"/>
                    <w:lang w:eastAsia="en-CA"/>
                  </w:rPr>
                  <w:t>Souster</w:t>
                </w:r>
                <w:r w:rsidR="004928A2">
                  <w:rPr>
                    <w:rFonts w:ascii="Calibri" w:eastAsia="Times New Roman" w:hAnsi="Calibri"/>
                    <w:lang w:eastAsia="en-CA"/>
                  </w:rPr>
                  <w:t xml:space="preserve"> to</w:t>
                </w:r>
                <w:r w:rsidRPr="00D25135">
                  <w:rPr>
                    <w:rFonts w:ascii="Calibri" w:eastAsia="Times New Roman" w:hAnsi="Calibri"/>
                    <w:lang w:eastAsia="en-CA"/>
                  </w:rPr>
                  <w:t xml:space="preserve"> first </w:t>
                </w:r>
                <w:r w:rsidR="004928A2">
                  <w:rPr>
                    <w:rFonts w:ascii="Calibri" w:eastAsia="Times New Roman" w:hAnsi="Calibri"/>
                    <w:lang w:eastAsia="en-CA"/>
                  </w:rPr>
                  <w:t>begi</w:t>
                </w:r>
                <w:r w:rsidRPr="00D25135">
                  <w:rPr>
                    <w:rFonts w:ascii="Calibri" w:eastAsia="Times New Roman" w:hAnsi="Calibri"/>
                    <w:lang w:eastAsia="en-CA"/>
                  </w:rPr>
                  <w:t xml:space="preserve">n publishing the poetry he had been working on since he was a teenager. </w:t>
                </w:r>
                <w:r w:rsidR="004928A2">
                  <w:rPr>
                    <w:rFonts w:ascii="Calibri" w:eastAsia="Times New Roman" w:hAnsi="Calibri"/>
                    <w:lang w:eastAsia="en-CA"/>
                  </w:rPr>
                  <w:t>T</w:t>
                </w:r>
                <w:r w:rsidRPr="00D25135">
                  <w:rPr>
                    <w:rFonts w:ascii="Calibri" w:eastAsia="Times New Roman" w:hAnsi="Calibri"/>
                    <w:lang w:eastAsia="en-CA"/>
                  </w:rPr>
                  <w:t>he next year, Souster began</w:t>
                </w:r>
                <w:r w:rsidR="004928A2">
                  <w:rPr>
                    <w:rFonts w:ascii="Calibri" w:eastAsia="Times New Roman" w:hAnsi="Calibri"/>
                    <w:lang w:eastAsia="en-CA"/>
                  </w:rPr>
                  <w:t xml:space="preserve"> writing</w:t>
                </w:r>
                <w:r w:rsidRPr="00D25135">
                  <w:rPr>
                    <w:rFonts w:ascii="Calibri" w:eastAsia="Times New Roman" w:hAnsi="Calibri"/>
                    <w:lang w:eastAsia="en-CA"/>
                  </w:rPr>
                  <w:t xml:space="preserve"> in earnest when his first professional editor, Winfield Townley Scott, accepted </w:t>
                </w:r>
                <w:r w:rsidR="009D5523">
                  <w:rPr>
                    <w:rFonts w:ascii="Calibri" w:eastAsia="Times New Roman" w:hAnsi="Calibri"/>
                    <w:lang w:eastAsia="en-CA"/>
                  </w:rPr>
                  <w:t>‘</w:t>
                </w:r>
                <w:r w:rsidRPr="00D25135">
                  <w:rPr>
                    <w:rFonts w:ascii="Calibri" w:eastAsia="Times New Roman" w:hAnsi="Calibri"/>
                    <w:lang w:eastAsia="en-CA"/>
                  </w:rPr>
                  <w:t>Twentieth Century</w:t>
                </w:r>
                <w:r w:rsidR="009D5523">
                  <w:rPr>
                    <w:rFonts w:ascii="Calibri" w:eastAsia="Times New Roman" w:hAnsi="Calibri"/>
                    <w:lang w:eastAsia="en-CA"/>
                  </w:rPr>
                  <w:t>’</w:t>
                </w:r>
                <w:r w:rsidRPr="00D25135">
                  <w:rPr>
                    <w:rFonts w:ascii="Calibri" w:eastAsia="Times New Roman" w:hAnsi="Calibri"/>
                    <w:lang w:eastAsia="en-CA"/>
                  </w:rPr>
                  <w:t xml:space="preserve"> for the Providence </w:t>
                </w:r>
                <w:r w:rsidRPr="00D25135">
                  <w:rPr>
                    <w:rFonts w:ascii="Calibri" w:eastAsia="Times New Roman" w:hAnsi="Calibri"/>
                    <w:i/>
                    <w:iCs/>
                    <w:lang w:eastAsia="en-CA"/>
                  </w:rPr>
                  <w:t>Sunday Journal</w:t>
                </w:r>
                <w:r w:rsidRPr="00D25135">
                  <w:rPr>
                    <w:rFonts w:ascii="Calibri" w:eastAsia="Times New Roman" w:hAnsi="Calibri"/>
                    <w:lang w:eastAsia="en-CA"/>
                  </w:rPr>
                  <w:t xml:space="preserve">. Souster also began to put his hand to editing and publishing </w:t>
                </w:r>
                <w:r w:rsidR="004928A2">
                  <w:rPr>
                    <w:rFonts w:ascii="Calibri" w:eastAsia="Times New Roman" w:hAnsi="Calibri"/>
                    <w:lang w:eastAsia="en-CA"/>
                  </w:rPr>
                  <w:t>dur</w:t>
                </w:r>
                <w:r w:rsidRPr="00D25135">
                  <w:rPr>
                    <w:rFonts w:ascii="Calibri" w:eastAsia="Times New Roman" w:hAnsi="Calibri"/>
                    <w:lang w:eastAsia="en-CA"/>
                  </w:rPr>
                  <w:t>in</w:t>
                </w:r>
                <w:r w:rsidR="004928A2">
                  <w:rPr>
                    <w:rFonts w:ascii="Calibri" w:eastAsia="Times New Roman" w:hAnsi="Calibri"/>
                    <w:lang w:eastAsia="en-CA"/>
                  </w:rPr>
                  <w:t>g</w:t>
                </w:r>
                <w:r w:rsidRPr="00D25135">
                  <w:rPr>
                    <w:rFonts w:ascii="Calibri" w:eastAsia="Times New Roman" w:hAnsi="Calibri"/>
                    <w:lang w:eastAsia="en-CA"/>
                  </w:rPr>
                  <w:t xml:space="preserve"> World War II</w:t>
                </w:r>
                <w:r w:rsidR="004928A2">
                  <w:rPr>
                    <w:rFonts w:ascii="Calibri" w:eastAsia="Times New Roman" w:hAnsi="Calibri"/>
                    <w:lang w:eastAsia="en-CA"/>
                  </w:rPr>
                  <w:t>,</w:t>
                </w:r>
                <w:r w:rsidRPr="00D25135">
                  <w:rPr>
                    <w:rFonts w:ascii="Calibri" w:eastAsia="Times New Roman" w:hAnsi="Calibri"/>
                    <w:lang w:eastAsia="en-CA"/>
                  </w:rPr>
                  <w:t xml:space="preserve"> when he served in the Royal Canadian Air Force in the Maritimes and in England. While stationed </w:t>
                </w:r>
                <w:r w:rsidRPr="00D25135">
                  <w:rPr>
                    <w:rFonts w:ascii="Calibri" w:eastAsia="Times New Roman" w:hAnsi="Calibri"/>
                    <w:lang w:val="en-CA" w:eastAsia="en-CA"/>
                  </w:rPr>
                  <w:t>at the Air Force Base outside of Sydney, Nova Scotia</w:t>
                </w:r>
                <w:r w:rsidRPr="00D25135">
                  <w:rPr>
                    <w:rFonts w:ascii="Calibri" w:eastAsia="Times New Roman" w:hAnsi="Calibri"/>
                    <w:lang w:eastAsia="en-CA"/>
                  </w:rPr>
                  <w:t xml:space="preserve">, Souster </w:t>
                </w:r>
                <w:r w:rsidRPr="00D25135">
                  <w:rPr>
                    <w:rFonts w:ascii="Calibri" w:eastAsia="Times New Roman" w:hAnsi="Calibri"/>
                    <w:lang w:val="en-CA" w:eastAsia="en-CA"/>
                  </w:rPr>
                  <w:t xml:space="preserve">mimeographed the </w:t>
                </w:r>
                <w:r w:rsidRPr="00D25135">
                  <w:rPr>
                    <w:rFonts w:ascii="Calibri" w:eastAsia="Times New Roman" w:hAnsi="Calibri"/>
                    <w:lang w:eastAsia="en-CA"/>
                  </w:rPr>
                  <w:t>literary journal</w:t>
                </w:r>
                <w:r w:rsidRPr="00D25135">
                  <w:rPr>
                    <w:rFonts w:ascii="Calibri" w:eastAsia="Times New Roman" w:hAnsi="Calibri"/>
                    <w:lang w:val="en-CA" w:eastAsia="en-CA"/>
                  </w:rPr>
                  <w:t xml:space="preserve"> </w:t>
                </w:r>
                <w:r w:rsidRPr="00D25135">
                  <w:rPr>
                    <w:rFonts w:ascii="Calibri" w:eastAsia="Times New Roman" w:hAnsi="Calibri"/>
                    <w:i/>
                    <w:iCs/>
                    <w:lang w:val="en-CA" w:eastAsia="en-CA"/>
                  </w:rPr>
                  <w:t>Direction</w:t>
                </w:r>
                <w:r w:rsidRPr="00D25135">
                  <w:rPr>
                    <w:rFonts w:ascii="Calibri" w:eastAsia="Times New Roman" w:hAnsi="Calibri"/>
                    <w:lang w:val="en-CA" w:eastAsia="en-CA"/>
                  </w:rPr>
                  <w:t xml:space="preserve"> (1943) on RCAF paper</w:t>
                </w:r>
                <w:r w:rsidR="004928A2">
                  <w:rPr>
                    <w:rFonts w:ascii="Calibri" w:eastAsia="Times New Roman" w:hAnsi="Calibri"/>
                    <w:lang w:val="en-CA" w:eastAsia="en-CA"/>
                  </w:rPr>
                  <w:t>,</w:t>
                </w:r>
                <w:r w:rsidRPr="00D25135">
                  <w:rPr>
                    <w:rFonts w:ascii="Calibri" w:eastAsia="Times New Roman" w:hAnsi="Calibri"/>
                    <w:lang w:val="en-CA" w:eastAsia="en-CA"/>
                  </w:rPr>
                  <w:t xml:space="preserve"> </w:t>
                </w:r>
                <w:r w:rsidRPr="00D25135">
                  <w:rPr>
                    <w:rFonts w:ascii="Calibri" w:eastAsia="Times New Roman" w:hAnsi="Calibri"/>
                    <w:lang w:eastAsia="en-CA"/>
                  </w:rPr>
                  <w:t xml:space="preserve">along with writers </w:t>
                </w:r>
                <w:r w:rsidRPr="00D25135">
                  <w:rPr>
                    <w:rFonts w:ascii="Calibri" w:eastAsia="Times New Roman" w:hAnsi="Calibri"/>
                    <w:lang w:val="en-CA" w:eastAsia="en-CA"/>
                  </w:rPr>
                  <w:t>Bill Goldberg (Irving Layton’s nephew) and David Mullen</w:t>
                </w:r>
                <w:r w:rsidRPr="00D25135">
                  <w:rPr>
                    <w:rFonts w:ascii="Calibri" w:eastAsia="Times New Roman" w:hAnsi="Calibri"/>
                    <w:lang w:eastAsia="en-CA"/>
                  </w:rPr>
                  <w:t xml:space="preserve">. After the war, he married and returned to his bank job, but also became </w:t>
                </w:r>
                <w:r w:rsidRPr="00D25135">
                  <w:rPr>
                    <w:rFonts w:ascii="Calibri" w:eastAsia="Times New Roman" w:hAnsi="Calibri"/>
                    <w:lang w:val="en-CA" w:eastAsia="en-CA"/>
                  </w:rPr>
                  <w:t>a publisher’s distributor for extra income, which allowed him to network with other magazines and editors and ingrained in him the importan</w:t>
                </w:r>
                <w:r w:rsidR="009D5523">
                  <w:rPr>
                    <w:rFonts w:ascii="Calibri" w:eastAsia="Times New Roman" w:hAnsi="Calibri"/>
                    <w:lang w:val="en-CA" w:eastAsia="en-CA"/>
                  </w:rPr>
                  <w:t xml:space="preserve">ce </w:t>
                </w:r>
                <w:r w:rsidRPr="00D25135">
                  <w:rPr>
                    <w:rFonts w:ascii="Calibri" w:eastAsia="Times New Roman" w:hAnsi="Calibri"/>
                    <w:lang w:val="en-CA" w:eastAsia="en-CA"/>
                  </w:rPr>
                  <w:t>of publicity</w:t>
                </w:r>
                <w:r w:rsidRPr="00D25135">
                  <w:rPr>
                    <w:rFonts w:ascii="Calibri" w:eastAsia="Times New Roman" w:hAnsi="Calibri"/>
                    <w:lang w:eastAsia="en-CA"/>
                  </w:rPr>
                  <w:t xml:space="preserve">. Moreover, with the publication of </w:t>
                </w:r>
                <w:r w:rsidR="004928A2">
                  <w:rPr>
                    <w:rFonts w:ascii="Calibri" w:eastAsia="Times New Roman" w:hAnsi="Calibri"/>
                    <w:lang w:val="en-CA" w:eastAsia="en-CA"/>
                  </w:rPr>
                  <w:t>twenty-one</w:t>
                </w:r>
                <w:r w:rsidRPr="00D25135">
                  <w:rPr>
                    <w:rFonts w:ascii="Calibri" w:eastAsia="Times New Roman" w:hAnsi="Calibri"/>
                    <w:lang w:val="en-CA" w:eastAsia="en-CA"/>
                  </w:rPr>
                  <w:t xml:space="preserve"> poems in Ronald Hambleton's anthology, </w:t>
                </w:r>
                <w:r w:rsidRPr="00D25135">
                  <w:rPr>
                    <w:rFonts w:ascii="Calibri" w:eastAsia="Times New Roman" w:hAnsi="Calibri"/>
                    <w:i/>
                    <w:iCs/>
                    <w:lang w:val="en-CA" w:eastAsia="en-CA"/>
                  </w:rPr>
                  <w:t>Unit of Five</w:t>
                </w:r>
                <w:r w:rsidRPr="00D25135">
                  <w:rPr>
                    <w:rFonts w:ascii="Calibri" w:eastAsia="Times New Roman" w:hAnsi="Calibri"/>
                    <w:lang w:val="en-CA" w:eastAsia="en-CA"/>
                  </w:rPr>
                  <w:t xml:space="preserve"> (1944), </w:t>
                </w:r>
                <w:r w:rsidRPr="00D25135">
                  <w:rPr>
                    <w:rFonts w:ascii="Calibri" w:eastAsia="Times New Roman" w:hAnsi="Calibri"/>
                    <w:lang w:eastAsia="en-CA"/>
                  </w:rPr>
                  <w:t>Souster was already deeply committed to poetry as a vocation.</w:t>
                </w:r>
              </w:p>
              <w:p w14:paraId="75B1D599" w14:textId="77777777" w:rsidR="00D25135" w:rsidRPr="00D25135" w:rsidRDefault="00D25135" w:rsidP="00D25135">
                <w:pPr>
                  <w:rPr>
                    <w:rFonts w:ascii="Calibri" w:eastAsia="Times New Roman" w:hAnsi="Calibri"/>
                    <w:lang w:eastAsia="en-CA"/>
                  </w:rPr>
                </w:pPr>
              </w:p>
              <w:p w14:paraId="425C3B9A" w14:textId="5165959C" w:rsidR="00D25135" w:rsidRPr="00D25135" w:rsidRDefault="00D25135" w:rsidP="00D25135">
                <w:pPr>
                  <w:rPr>
                    <w:rFonts w:ascii="Calibri" w:eastAsia="Times New Roman" w:hAnsi="Calibri"/>
                    <w:lang w:eastAsia="en-CA"/>
                  </w:rPr>
                </w:pPr>
                <w:r w:rsidRPr="00D25135">
                  <w:rPr>
                    <w:rFonts w:ascii="Calibri" w:eastAsia="Times New Roman" w:hAnsi="Calibri"/>
                    <w:lang w:eastAsia="en-CA"/>
                  </w:rPr>
                  <w:t>Impressed by</w:t>
                </w:r>
                <w:r w:rsidR="004928A2">
                  <w:rPr>
                    <w:rFonts w:ascii="Calibri" w:eastAsia="Times New Roman" w:hAnsi="Calibri"/>
                    <w:lang w:eastAsia="en-CA"/>
                  </w:rPr>
                  <w:t xml:space="preserve"> John Sutherland, Louis Dudek</w:t>
                </w:r>
                <w:r w:rsidRPr="00D25135">
                  <w:rPr>
                    <w:rFonts w:ascii="Calibri" w:eastAsia="Times New Roman" w:hAnsi="Calibri"/>
                    <w:lang w:eastAsia="en-CA"/>
                  </w:rPr>
                  <w:t xml:space="preserve"> and Irving Layton's modernist journal </w:t>
                </w:r>
                <w:r w:rsidRPr="00D25135">
                  <w:rPr>
                    <w:rFonts w:ascii="Calibri" w:eastAsia="Times New Roman" w:hAnsi="Calibri"/>
                    <w:i/>
                    <w:iCs/>
                    <w:lang w:eastAsia="en-CA"/>
                  </w:rPr>
                  <w:t>First Statement</w:t>
                </w:r>
                <w:r w:rsidRPr="00D25135">
                  <w:rPr>
                    <w:rFonts w:ascii="Calibri" w:eastAsia="Times New Roman" w:hAnsi="Calibri"/>
                    <w:lang w:eastAsia="en-CA"/>
                  </w:rPr>
                  <w:t xml:space="preserve"> (1942)</w:t>
                </w:r>
                <w:r w:rsidR="009D5523">
                  <w:rPr>
                    <w:rFonts w:ascii="Calibri" w:eastAsia="Times New Roman" w:hAnsi="Calibri"/>
                    <w:lang w:eastAsia="en-CA"/>
                  </w:rPr>
                  <w:t xml:space="preserve"> </w:t>
                </w:r>
                <w:r w:rsidRPr="00D25135">
                  <w:rPr>
                    <w:rFonts w:ascii="Calibri" w:eastAsia="Times New Roman" w:hAnsi="Calibri"/>
                    <w:lang w:eastAsia="en-CA"/>
                  </w:rPr>
                  <w:t>—</w:t>
                </w:r>
                <w:r w:rsidR="009D5523">
                  <w:rPr>
                    <w:rFonts w:ascii="Calibri" w:eastAsia="Times New Roman" w:hAnsi="Calibri"/>
                    <w:lang w:eastAsia="en-CA"/>
                  </w:rPr>
                  <w:t xml:space="preserve"> </w:t>
                </w:r>
                <w:r w:rsidRPr="00D25135">
                  <w:rPr>
                    <w:rFonts w:ascii="Calibri" w:eastAsia="Times New Roman" w:hAnsi="Calibri"/>
                    <w:lang w:eastAsia="en-CA"/>
                  </w:rPr>
                  <w:t>Canada’s first truly avant-garde literary magazine</w:t>
                </w:r>
                <w:r w:rsidR="009D5523">
                  <w:rPr>
                    <w:rFonts w:ascii="Calibri" w:eastAsia="Times New Roman" w:hAnsi="Calibri"/>
                    <w:lang w:eastAsia="en-CA"/>
                  </w:rPr>
                  <w:t xml:space="preserve"> </w:t>
                </w:r>
                <w:r w:rsidRPr="00D25135">
                  <w:rPr>
                    <w:rFonts w:ascii="Calibri" w:eastAsia="Times New Roman" w:hAnsi="Calibri"/>
                    <w:lang w:eastAsia="en-CA"/>
                  </w:rPr>
                  <w:t>—</w:t>
                </w:r>
                <w:r w:rsidR="009D5523">
                  <w:rPr>
                    <w:rFonts w:ascii="Calibri" w:eastAsia="Times New Roman" w:hAnsi="Calibri"/>
                    <w:lang w:eastAsia="en-CA"/>
                  </w:rPr>
                  <w:t xml:space="preserve"> </w:t>
                </w:r>
                <w:r w:rsidRPr="00D25135">
                  <w:rPr>
                    <w:rFonts w:ascii="Calibri" w:eastAsia="Times New Roman" w:hAnsi="Calibri"/>
                    <w:lang w:eastAsia="en-CA"/>
                  </w:rPr>
                  <w:t xml:space="preserve">Souster became one-third of the second-generation modernist triumvirate in Canada. Alongside Dudek and Layton, he created </w:t>
                </w:r>
                <w:r w:rsidRPr="00D25135">
                  <w:rPr>
                    <w:rFonts w:ascii="Calibri" w:eastAsia="Times New Roman" w:hAnsi="Calibri"/>
                    <w:i/>
                    <w:iCs/>
                    <w:lang w:eastAsia="en-CA"/>
                  </w:rPr>
                  <w:t>Contact</w:t>
                </w:r>
                <w:r w:rsidRPr="00D25135">
                  <w:rPr>
                    <w:rFonts w:ascii="Calibri" w:eastAsia="Times New Roman" w:hAnsi="Calibri"/>
                    <w:lang w:eastAsia="en-CA"/>
                  </w:rPr>
                  <w:t xml:space="preserve">, a revolutionary magazine and small-press initiative that became a foundation for Canadian poetry in the 1950s and 1960s. With </w:t>
                </w:r>
                <w:r w:rsidRPr="00D25135">
                  <w:rPr>
                    <w:rFonts w:ascii="Calibri" w:eastAsia="Times New Roman" w:hAnsi="Calibri"/>
                    <w:i/>
                    <w:lang w:eastAsia="en-CA"/>
                  </w:rPr>
                  <w:t>Contact</w:t>
                </w:r>
                <w:r w:rsidRPr="00D25135">
                  <w:rPr>
                    <w:rFonts w:ascii="Calibri" w:eastAsia="Times New Roman" w:hAnsi="Calibri"/>
                    <w:lang w:eastAsia="en-CA"/>
                  </w:rPr>
                  <w:t xml:space="preserve">, Souster also created a publication format (out of </w:t>
                </w:r>
                <w:r w:rsidRPr="00D25135">
                  <w:rPr>
                    <w:rFonts w:ascii="Calibri" w:eastAsia="Times New Roman" w:hAnsi="Calibri"/>
                    <w:lang w:val="en-CA" w:eastAsia="en-CA"/>
                  </w:rPr>
                  <w:t xml:space="preserve">financial necessity) that ushered in a new era for small-press publications such as </w:t>
                </w:r>
                <w:r w:rsidRPr="00D25135">
                  <w:rPr>
                    <w:rFonts w:ascii="Calibri" w:eastAsia="Times New Roman" w:hAnsi="Calibri"/>
                    <w:i/>
                    <w:iCs/>
                    <w:lang w:val="en-CA" w:eastAsia="en-CA"/>
                  </w:rPr>
                  <w:t>Tish</w:t>
                </w:r>
                <w:r w:rsidRPr="00D25135">
                  <w:rPr>
                    <w:rFonts w:ascii="Calibri" w:eastAsia="Times New Roman" w:hAnsi="Calibri"/>
                    <w:lang w:val="en-CA" w:eastAsia="en-CA"/>
                  </w:rPr>
                  <w:t xml:space="preserve"> and more than twenty American magazines</w:t>
                </w:r>
                <w:r w:rsidR="004928A2">
                  <w:rPr>
                    <w:rFonts w:ascii="Calibri" w:eastAsia="Times New Roman" w:hAnsi="Calibri"/>
                    <w:lang w:val="en-CA" w:eastAsia="en-CA"/>
                  </w:rPr>
                  <w:t xml:space="preserve">, in which </w:t>
                </w:r>
                <w:r w:rsidRPr="00D25135">
                  <w:rPr>
                    <w:rFonts w:ascii="Calibri" w:eastAsia="Times New Roman" w:hAnsi="Calibri"/>
                    <w:lang w:val="en-CA" w:eastAsia="en-CA"/>
                  </w:rPr>
                  <w:t xml:space="preserve">content </w:t>
                </w:r>
                <w:r w:rsidR="004928A2">
                  <w:rPr>
                    <w:rFonts w:ascii="Calibri" w:eastAsia="Times New Roman" w:hAnsi="Calibri"/>
                    <w:lang w:val="en-CA" w:eastAsia="en-CA"/>
                  </w:rPr>
                  <w:t xml:space="preserve">was </w:t>
                </w:r>
                <w:r w:rsidRPr="00D25135">
                  <w:rPr>
                    <w:rFonts w:ascii="Calibri" w:eastAsia="Times New Roman" w:hAnsi="Calibri"/>
                    <w:lang w:val="en-CA" w:eastAsia="en-CA"/>
                  </w:rPr>
                  <w:t>typed on mimeograph sheets o</w:t>
                </w:r>
                <w:r w:rsidR="004928A2">
                  <w:rPr>
                    <w:rFonts w:ascii="Calibri" w:eastAsia="Times New Roman" w:hAnsi="Calibri"/>
                    <w:lang w:val="en-CA" w:eastAsia="en-CA"/>
                  </w:rPr>
                  <w:t>f legal paper, 9 x 14,</w:t>
                </w:r>
                <w:r w:rsidRPr="00D25135">
                  <w:rPr>
                    <w:rFonts w:ascii="Calibri" w:eastAsia="Times New Roman" w:hAnsi="Calibri"/>
                    <w:lang w:val="en-CA" w:eastAsia="en-CA"/>
                  </w:rPr>
                  <w:t xml:space="preserve"> and </w:t>
                </w:r>
                <w:r w:rsidR="004928A2">
                  <w:rPr>
                    <w:rFonts w:ascii="Calibri" w:eastAsia="Times New Roman" w:hAnsi="Calibri"/>
                    <w:lang w:val="en-CA" w:eastAsia="en-CA"/>
                  </w:rPr>
                  <w:t xml:space="preserve">the </w:t>
                </w:r>
                <w:r w:rsidRPr="00D25135">
                  <w:rPr>
                    <w:rFonts w:ascii="Calibri" w:eastAsia="Times New Roman" w:hAnsi="Calibri"/>
                    <w:lang w:val="en-CA" w:eastAsia="en-CA"/>
                  </w:rPr>
                  <w:t>sheets folded in half with two staples down the middle and the recipient's address on the outside.</w:t>
                </w:r>
              </w:p>
              <w:p w14:paraId="676767DF" w14:textId="77777777" w:rsidR="00D25135" w:rsidRPr="00D25135" w:rsidRDefault="00D25135" w:rsidP="00D25135">
                <w:pPr>
                  <w:rPr>
                    <w:rFonts w:ascii="Calibri" w:eastAsia="Times New Roman" w:hAnsi="Calibri"/>
                    <w:lang w:eastAsia="en-CA"/>
                  </w:rPr>
                </w:pPr>
              </w:p>
              <w:p w14:paraId="0508C98E" w14:textId="05375852" w:rsidR="00D25135" w:rsidRPr="00D25135" w:rsidRDefault="00D25135" w:rsidP="00D25135">
                <w:pPr>
                  <w:rPr>
                    <w:rFonts w:ascii="Calibri" w:eastAsia="Times New Roman" w:hAnsi="Calibri"/>
                    <w:lang w:val="en-CA" w:eastAsia="en-CA"/>
                  </w:rPr>
                </w:pPr>
                <w:r w:rsidRPr="00D25135">
                  <w:rPr>
                    <w:rFonts w:ascii="Calibri" w:eastAsia="Times New Roman" w:hAnsi="Calibri"/>
                    <w:lang w:val="en-CA" w:eastAsia="en-CA"/>
                  </w:rPr>
                  <w:t>In his editorial career, Souster supported and networked many poets</w:t>
                </w:r>
                <w:r w:rsidR="009D5523">
                  <w:rPr>
                    <w:rFonts w:ascii="Calibri" w:eastAsia="Times New Roman" w:hAnsi="Calibri"/>
                    <w:lang w:val="en-CA" w:eastAsia="en-CA"/>
                  </w:rPr>
                  <w:t xml:space="preserve"> </w:t>
                </w:r>
                <w:r w:rsidRPr="00D25135">
                  <w:rPr>
                    <w:rFonts w:ascii="Calibri" w:eastAsia="Times New Roman" w:hAnsi="Calibri"/>
                    <w:lang w:val="en-CA" w:eastAsia="en-CA"/>
                  </w:rPr>
                  <w:t>—</w:t>
                </w:r>
                <w:r w:rsidR="009D5523">
                  <w:rPr>
                    <w:rFonts w:ascii="Calibri" w:eastAsia="Times New Roman" w:hAnsi="Calibri"/>
                    <w:lang w:val="en-CA" w:eastAsia="en-CA"/>
                  </w:rPr>
                  <w:t xml:space="preserve"> </w:t>
                </w:r>
                <w:r w:rsidRPr="00D25135">
                  <w:rPr>
                    <w:rFonts w:ascii="Calibri" w:eastAsia="Times New Roman" w:hAnsi="Calibri"/>
                    <w:lang w:val="en-CA" w:eastAsia="en-CA"/>
                  </w:rPr>
                  <w:t xml:space="preserve">publishing the early work of such poets as Alden Nowlan, Margaret Atwood, </w:t>
                </w:r>
                <w:r w:rsidR="004928A2">
                  <w:rPr>
                    <w:rFonts w:ascii="Calibri" w:hAnsi="Calibri"/>
                  </w:rPr>
                  <w:t>Michael Ondaatje</w:t>
                </w:r>
                <w:r w:rsidR="009D5523">
                  <w:rPr>
                    <w:rFonts w:ascii="Calibri" w:hAnsi="Calibri"/>
                  </w:rPr>
                  <w:t>,</w:t>
                </w:r>
                <w:r w:rsidRPr="00D25135">
                  <w:rPr>
                    <w:rFonts w:ascii="Calibri" w:eastAsia="Times New Roman" w:hAnsi="Calibri"/>
                    <w:lang w:val="en-CA" w:eastAsia="en-CA"/>
                  </w:rPr>
                  <w:t xml:space="preserve"> and Milton Acorn. He also brought many poets to the Toronto public eye through his 1957 to 1962 series at the Isaacs Gallery</w:t>
                </w:r>
                <w:r w:rsidR="009D5523">
                  <w:rPr>
                    <w:rFonts w:ascii="Calibri" w:eastAsia="Times New Roman" w:hAnsi="Calibri"/>
                    <w:lang w:val="en-CA" w:eastAsia="en-CA"/>
                  </w:rPr>
                  <w:t xml:space="preserve"> </w:t>
                </w:r>
                <w:r w:rsidRPr="00D25135">
                  <w:rPr>
                    <w:rFonts w:ascii="Calibri" w:eastAsia="Times New Roman" w:hAnsi="Calibri"/>
                    <w:lang w:val="en-CA" w:eastAsia="en-CA"/>
                  </w:rPr>
                  <w:t>—</w:t>
                </w:r>
                <w:r w:rsidR="009D5523">
                  <w:rPr>
                    <w:rFonts w:ascii="Calibri" w:eastAsia="Times New Roman" w:hAnsi="Calibri"/>
                    <w:lang w:val="en-CA" w:eastAsia="en-CA"/>
                  </w:rPr>
                  <w:t xml:space="preserve"> </w:t>
                </w:r>
                <w:r w:rsidRPr="00D25135">
                  <w:rPr>
                    <w:rFonts w:ascii="Calibri" w:eastAsia="Times New Roman" w:hAnsi="Calibri"/>
                    <w:lang w:val="en-CA" w:eastAsia="en-CA"/>
                  </w:rPr>
                  <w:t>including Leonard Cohen (in his first Toronto ap</w:t>
                </w:r>
                <w:r w:rsidR="004928A2">
                  <w:rPr>
                    <w:rFonts w:ascii="Calibri" w:eastAsia="Times New Roman" w:hAnsi="Calibri"/>
                    <w:lang w:val="en-CA" w:eastAsia="en-CA"/>
                  </w:rPr>
                  <w:t>pearance), Al Purdy, F.</w:t>
                </w:r>
                <w:r w:rsidR="009D5523">
                  <w:rPr>
                    <w:rFonts w:ascii="Calibri" w:eastAsia="Times New Roman" w:hAnsi="Calibri"/>
                    <w:lang w:val="en-CA" w:eastAsia="en-CA"/>
                  </w:rPr>
                  <w:t xml:space="preserve"> </w:t>
                </w:r>
                <w:r w:rsidR="004928A2">
                  <w:rPr>
                    <w:rFonts w:ascii="Calibri" w:eastAsia="Times New Roman" w:hAnsi="Calibri"/>
                    <w:lang w:val="en-CA" w:eastAsia="en-CA"/>
                  </w:rPr>
                  <w:t>R. Scott</w:t>
                </w:r>
                <w:r w:rsidR="009D5523">
                  <w:rPr>
                    <w:rFonts w:ascii="Calibri" w:eastAsia="Times New Roman" w:hAnsi="Calibri"/>
                    <w:lang w:val="en-CA" w:eastAsia="en-CA"/>
                  </w:rPr>
                  <w:t>,</w:t>
                </w:r>
                <w:r w:rsidRPr="00D25135">
                  <w:rPr>
                    <w:rFonts w:ascii="Calibri" w:eastAsia="Times New Roman" w:hAnsi="Calibri"/>
                    <w:lang w:val="en-CA" w:eastAsia="en-CA"/>
                  </w:rPr>
                  <w:t xml:space="preserve"> and James Reaney, a</w:t>
                </w:r>
                <w:r w:rsidR="009D5523">
                  <w:rPr>
                    <w:rFonts w:ascii="Calibri" w:eastAsia="Times New Roman" w:hAnsi="Calibri"/>
                    <w:lang w:val="en-CA" w:eastAsia="en-CA"/>
                  </w:rPr>
                  <w:t>s well as</w:t>
                </w:r>
                <w:r w:rsidRPr="00D25135">
                  <w:rPr>
                    <w:rFonts w:ascii="Calibri" w:eastAsia="Times New Roman" w:hAnsi="Calibri"/>
                    <w:lang w:val="en-CA" w:eastAsia="en-CA"/>
                  </w:rPr>
                  <w:t xml:space="preserve"> American poets like Frank O'Hara and Charles Olson. His editorial work also allowed him to dev</w:t>
                </w:r>
                <w:r w:rsidR="004928A2">
                  <w:rPr>
                    <w:rFonts w:ascii="Calibri" w:eastAsia="Times New Roman" w:hAnsi="Calibri"/>
                    <w:lang w:val="en-CA" w:eastAsia="en-CA"/>
                  </w:rPr>
                  <w:t>elop a dedication for anthologis</w:t>
                </w:r>
                <w:r w:rsidRPr="00D25135">
                  <w:rPr>
                    <w:rFonts w:ascii="Calibri" w:eastAsia="Times New Roman" w:hAnsi="Calibri"/>
                    <w:lang w:val="en-CA" w:eastAsia="en-CA"/>
                  </w:rPr>
                  <w:t xml:space="preserve">ing poetry with such collections for schools as </w:t>
                </w:r>
                <w:r w:rsidRPr="00D25135">
                  <w:rPr>
                    <w:rFonts w:ascii="Calibri" w:eastAsia="Times New Roman" w:hAnsi="Calibri"/>
                    <w:i/>
                    <w:lang w:val="en-CA" w:eastAsia="en-CA"/>
                  </w:rPr>
                  <w:t>Generation Now</w:t>
                </w:r>
                <w:r w:rsidRPr="00D25135">
                  <w:rPr>
                    <w:rFonts w:ascii="Calibri" w:eastAsia="Times New Roman" w:hAnsi="Calibri"/>
                    <w:lang w:val="en-CA" w:eastAsia="en-CA"/>
                  </w:rPr>
                  <w:t xml:space="preserve"> (1970).</w:t>
                </w:r>
              </w:p>
              <w:p w14:paraId="3D290382" w14:textId="77777777" w:rsidR="00D25135" w:rsidRPr="00D25135" w:rsidRDefault="00D25135" w:rsidP="00D25135">
                <w:pPr>
                  <w:rPr>
                    <w:rFonts w:ascii="Calibri" w:eastAsia="Times New Roman" w:hAnsi="Calibri"/>
                    <w:lang w:eastAsia="en-CA"/>
                  </w:rPr>
                </w:pPr>
              </w:p>
              <w:p w14:paraId="69787188" w14:textId="120FBEAE" w:rsidR="00D25135" w:rsidRPr="00D25135" w:rsidRDefault="00D25135" w:rsidP="00D25135">
                <w:pPr>
                  <w:rPr>
                    <w:rFonts w:ascii="Calibri" w:hAnsi="Calibri"/>
                  </w:rPr>
                </w:pPr>
                <w:r w:rsidRPr="00D25135">
                  <w:rPr>
                    <w:rFonts w:ascii="Calibri" w:eastAsia="Times New Roman" w:hAnsi="Calibri"/>
                    <w:lang w:eastAsia="en-CA"/>
                  </w:rPr>
                  <w:t xml:space="preserve">In his own work, Souster has </w:t>
                </w:r>
                <w:r w:rsidR="004928A2">
                  <w:rPr>
                    <w:rFonts w:ascii="Calibri" w:eastAsia="Times New Roman" w:hAnsi="Calibri"/>
                    <w:lang w:eastAsia="en-CA"/>
                  </w:rPr>
                  <w:t>always been most interested in ‘</w:t>
                </w:r>
                <w:r w:rsidRPr="00D25135">
                  <w:rPr>
                    <w:rFonts w:ascii="Calibri" w:eastAsia="Times New Roman" w:hAnsi="Calibri"/>
                    <w:lang w:val="en-CA" w:eastAsia="en-CA"/>
                  </w:rPr>
                  <w:t>ordinariness and human struggle.</w:t>
                </w:r>
                <w:r w:rsidR="004928A2">
                  <w:rPr>
                    <w:rFonts w:ascii="Calibri" w:eastAsia="Times New Roman" w:hAnsi="Calibri"/>
                    <w:lang w:eastAsia="en-CA"/>
                  </w:rPr>
                  <w:t>’</w:t>
                </w:r>
                <w:r w:rsidRPr="00D25135">
                  <w:rPr>
                    <w:rFonts w:ascii="Calibri" w:eastAsia="Times New Roman" w:hAnsi="Calibri"/>
                    <w:lang w:eastAsia="en-CA"/>
                  </w:rPr>
                  <w:t xml:space="preserve"> Poet and editor </w:t>
                </w:r>
                <w:r w:rsidR="004928A2">
                  <w:rPr>
                    <w:rFonts w:ascii="Calibri" w:eastAsia="Times New Roman" w:hAnsi="Calibri"/>
                    <w:lang w:eastAsia="en-CA"/>
                  </w:rPr>
                  <w:t>Gary Geddes has commented that ‘</w:t>
                </w:r>
                <w:r w:rsidRPr="00D25135">
                  <w:rPr>
                    <w:rFonts w:ascii="Calibri" w:eastAsia="Times New Roman" w:hAnsi="Calibri"/>
                    <w:lang w:eastAsia="en-CA"/>
                  </w:rPr>
                  <w:t>Souster's chief concern has been to kee</w:t>
                </w:r>
                <w:r w:rsidR="004928A2">
                  <w:rPr>
                    <w:rFonts w:ascii="Calibri" w:eastAsia="Times New Roman" w:hAnsi="Calibri"/>
                    <w:lang w:eastAsia="en-CA"/>
                  </w:rPr>
                  <w:t>p singing in the face of despair’</w:t>
                </w:r>
                <w:r w:rsidRPr="00D25135">
                  <w:rPr>
                    <w:rFonts w:ascii="Calibri" w:eastAsia="Times New Roman" w:hAnsi="Calibri"/>
                    <w:lang w:eastAsia="en-CA"/>
                  </w:rPr>
                  <w:t xml:space="preserve"> (</w:t>
                </w:r>
                <w:r w:rsidRPr="00D25135">
                  <w:rPr>
                    <w:rFonts w:ascii="Calibri" w:eastAsia="Times New Roman" w:hAnsi="Calibri"/>
                    <w:i/>
                    <w:lang w:eastAsia="en-CA"/>
                  </w:rPr>
                  <w:t>15 Canadian Poets X 3</w:t>
                </w:r>
                <w:r w:rsidRPr="00D25135">
                  <w:rPr>
                    <w:rFonts w:ascii="Calibri" w:eastAsia="Times New Roman" w:hAnsi="Calibri"/>
                    <w:lang w:eastAsia="en-CA"/>
                  </w:rPr>
                  <w:t>, 2001,</w:t>
                </w:r>
                <w:r w:rsidR="009D5523">
                  <w:rPr>
                    <w:rFonts w:ascii="Calibri" w:eastAsia="Times New Roman" w:hAnsi="Calibri"/>
                    <w:lang w:eastAsia="en-CA"/>
                  </w:rPr>
                  <w:t xml:space="preserve"> </w:t>
                </w:r>
                <w:r w:rsidRPr="00D25135">
                  <w:rPr>
                    <w:rFonts w:ascii="Calibri" w:eastAsia="Times New Roman" w:hAnsi="Calibri"/>
                    <w:lang w:eastAsia="en-CA"/>
                  </w:rPr>
                  <w:t>129). Though his poetic beginnings demonstrated the idealism of a working-class youth opposing the moder</w:t>
                </w:r>
                <w:r w:rsidR="004928A2">
                  <w:rPr>
                    <w:rFonts w:ascii="Calibri" w:eastAsia="Times New Roman" w:hAnsi="Calibri"/>
                    <w:lang w:eastAsia="en-CA"/>
                  </w:rPr>
                  <w:t>n forces of cityscape, industry</w:t>
                </w:r>
                <w:r w:rsidR="009D5523">
                  <w:rPr>
                    <w:rFonts w:ascii="Calibri" w:eastAsia="Times New Roman" w:hAnsi="Calibri"/>
                    <w:lang w:eastAsia="en-CA"/>
                  </w:rPr>
                  <w:t>,</w:t>
                </w:r>
                <w:r w:rsidRPr="00D25135">
                  <w:rPr>
                    <w:rFonts w:ascii="Calibri" w:eastAsia="Times New Roman" w:hAnsi="Calibri"/>
                    <w:lang w:eastAsia="en-CA"/>
                  </w:rPr>
                  <w:t xml:space="preserve"> and war, he has since confirmed his colloquial </w:t>
                </w:r>
                <w:r w:rsidR="004928A2">
                  <w:rPr>
                    <w:rFonts w:ascii="Calibri" w:eastAsia="Times New Roman" w:hAnsi="Calibri"/>
                    <w:lang w:eastAsia="en-CA"/>
                  </w:rPr>
                  <w:t xml:space="preserve">voice amidst city imagery and </w:t>
                </w:r>
                <w:r w:rsidRPr="00D25135">
                  <w:rPr>
                    <w:rFonts w:ascii="Calibri" w:eastAsia="Times New Roman" w:hAnsi="Calibri"/>
                    <w:lang w:eastAsia="en-CA"/>
                  </w:rPr>
                  <w:t xml:space="preserve">middle-class nostalgia in </w:t>
                </w:r>
                <w:r w:rsidRPr="00D25135">
                  <w:rPr>
                    <w:rFonts w:ascii="Calibri" w:eastAsia="Times New Roman" w:hAnsi="Calibri"/>
                    <w:i/>
                    <w:iCs/>
                    <w:lang w:val="en-CA" w:eastAsia="en-CA"/>
                  </w:rPr>
                  <w:t>Collected Poems</w:t>
                </w:r>
                <w:r w:rsidRPr="00D25135">
                  <w:rPr>
                    <w:rFonts w:ascii="Calibri" w:eastAsia="Times New Roman" w:hAnsi="Calibri"/>
                    <w:lang w:val="en-CA" w:eastAsia="en-CA"/>
                  </w:rPr>
                  <w:t xml:space="preserve"> (10 volumes). S</w:t>
                </w:r>
                <w:r w:rsidRPr="00D25135">
                  <w:rPr>
                    <w:rFonts w:ascii="Calibri" w:hAnsi="Calibri"/>
                  </w:rPr>
                  <w:t xml:space="preserve">ouster was awarded the </w:t>
                </w:r>
                <w:r w:rsidRPr="00D25135">
                  <w:rPr>
                    <w:rFonts w:ascii="Calibri" w:hAnsi="Calibri"/>
                    <w:lang w:val="en-CA"/>
                  </w:rPr>
                  <w:t xml:space="preserve">Governor General's Award (for </w:t>
                </w:r>
                <w:r w:rsidRPr="00D25135">
                  <w:rPr>
                    <w:rFonts w:ascii="Calibri" w:eastAsia="Times New Roman" w:hAnsi="Calibri"/>
                    <w:i/>
                    <w:iCs/>
                    <w:lang w:eastAsia="en-CA"/>
                  </w:rPr>
                  <w:t>The Colour of the Times</w:t>
                </w:r>
                <w:r w:rsidRPr="00D25135">
                  <w:rPr>
                    <w:rFonts w:ascii="Calibri" w:hAnsi="Calibri"/>
                    <w:lang w:val="en-CA"/>
                  </w:rPr>
                  <w:t>, 1964); the President's Medal (University of Toronto, 1967); the Centennial Medal (1967); the Silver Jubilee Medal (1977); and the City of Toronto Book Award (1979), and was named an Officer of the Order of Canada (1995).</w:t>
                </w:r>
              </w:p>
              <w:p w14:paraId="4CA87068" w14:textId="77777777" w:rsidR="00D25135" w:rsidRPr="00D25135" w:rsidRDefault="00D25135" w:rsidP="00D25135">
                <w:pPr>
                  <w:rPr>
                    <w:rFonts w:ascii="Calibri" w:hAnsi="Calibri"/>
                  </w:rPr>
                </w:pPr>
              </w:p>
              <w:p w14:paraId="74ED253D" w14:textId="77777777" w:rsidR="00D25135" w:rsidRPr="00D25135" w:rsidRDefault="00D25135" w:rsidP="004928A2">
                <w:pPr>
                  <w:pStyle w:val="Heading1"/>
                  <w:outlineLvl w:val="0"/>
                </w:pPr>
                <w:r w:rsidRPr="00D25135">
                  <w:t xml:space="preserve">Chronology of All Works: </w:t>
                </w:r>
                <w:r w:rsidR="004928A2">
                  <w:tab/>
                </w:r>
              </w:p>
              <w:p w14:paraId="48BA7EBC" w14:textId="77777777" w:rsidR="00D25135" w:rsidRPr="00D25135" w:rsidRDefault="00D25135" w:rsidP="004928A2">
                <w:pPr>
                  <w:pStyle w:val="Heading2"/>
                  <w:outlineLvl w:val="1"/>
                  <w:rPr>
                    <w:szCs w:val="22"/>
                  </w:rPr>
                </w:pPr>
                <w:r w:rsidRPr="00D25135">
                  <w:rPr>
                    <w:szCs w:val="22"/>
                    <w:lang w:val="en-CA"/>
                  </w:rPr>
                  <w:t>E</w:t>
                </w:r>
                <w:r w:rsidR="004928A2">
                  <w:rPr>
                    <w:lang w:val="en-CA"/>
                  </w:rPr>
                  <w:t>dited texts</w:t>
                </w:r>
              </w:p>
              <w:p w14:paraId="359CC997" w14:textId="77777777" w:rsidR="00D25135" w:rsidRPr="00D25135" w:rsidRDefault="00D25135" w:rsidP="009D5523">
                <w:pPr>
                  <w:pStyle w:val="NormalfollowingH2"/>
                </w:pPr>
                <w:r w:rsidRPr="00EF1ADF">
                  <w:rPr>
                    <w:i/>
                  </w:rPr>
                  <w:t>Poets 56: Ten Younger English-Canadians</w:t>
                </w:r>
                <w:r w:rsidRPr="00D25135">
                  <w:t xml:space="preserve"> (1956)</w:t>
                </w:r>
              </w:p>
              <w:p w14:paraId="5AEE70C8" w14:textId="77777777" w:rsidR="00D25135" w:rsidRPr="00D25135" w:rsidRDefault="00D25135" w:rsidP="009D5523">
                <w:pPr>
                  <w:pStyle w:val="NormalfollowingH2"/>
                </w:pPr>
                <w:r w:rsidRPr="00EF1ADF">
                  <w:rPr>
                    <w:rFonts w:eastAsia="Times New Roman"/>
                    <w:i/>
                    <w:lang w:eastAsia="en-CA"/>
                  </w:rPr>
                  <w:t>New Wave Canada: The New Explosion in Canadian Poetry</w:t>
                </w:r>
                <w:r w:rsidRPr="00D25135">
                  <w:rPr>
                    <w:rFonts w:eastAsia="Times New Roman"/>
                    <w:lang w:eastAsia="en-CA"/>
                  </w:rPr>
                  <w:t xml:space="preserve"> (1966)</w:t>
                </w:r>
              </w:p>
              <w:p w14:paraId="08699B13" w14:textId="04316FFE" w:rsidR="00D25135" w:rsidRPr="00D25135" w:rsidRDefault="00D25135" w:rsidP="009D5523">
                <w:pPr>
                  <w:pStyle w:val="NormalfollowingH2"/>
                  <w:rPr>
                    <w:color w:val="272727"/>
                  </w:rPr>
                </w:pPr>
                <w:r w:rsidRPr="00EF1ADF">
                  <w:rPr>
                    <w:i/>
                    <w:color w:val="272727"/>
                  </w:rPr>
                  <w:t>New Poems of the Seventies</w:t>
                </w:r>
                <w:r w:rsidRPr="00D25135">
                  <w:rPr>
                    <w:color w:val="272727"/>
                  </w:rPr>
                  <w:t xml:space="preserve"> (</w:t>
                </w:r>
                <w:r w:rsidR="00EF1ADF">
                  <w:rPr>
                    <w:color w:val="272727"/>
                  </w:rPr>
                  <w:t xml:space="preserve">with </w:t>
                </w:r>
                <w:r w:rsidR="00EF1ADF" w:rsidRPr="00D25135">
                  <w:rPr>
                    <w:color w:val="272727"/>
                  </w:rPr>
                  <w:t>Douglas Lochhead</w:t>
                </w:r>
                <w:r w:rsidR="00EF1ADF">
                  <w:rPr>
                    <w:color w:val="272727"/>
                  </w:rPr>
                  <w:t>,</w:t>
                </w:r>
                <w:r w:rsidR="00EF1ADF" w:rsidRPr="00D25135">
                  <w:rPr>
                    <w:color w:val="272727"/>
                  </w:rPr>
                  <w:t xml:space="preserve"> </w:t>
                </w:r>
                <w:r w:rsidRPr="00D25135">
                  <w:rPr>
                    <w:color w:val="272727"/>
                  </w:rPr>
                  <w:t>1970)</w:t>
                </w:r>
              </w:p>
              <w:p w14:paraId="566EE963" w14:textId="26ABE2C7" w:rsidR="00D25135" w:rsidRPr="00D25135" w:rsidRDefault="00EF1ADF" w:rsidP="009D5523">
                <w:pPr>
                  <w:pStyle w:val="NormalfollowingH2"/>
                  <w:rPr>
                    <w:color w:val="272727"/>
                  </w:rPr>
                </w:pPr>
                <w:r w:rsidRPr="00EF1ADF">
                  <w:rPr>
                    <w:i/>
                    <w:color w:val="272727"/>
                  </w:rPr>
                  <w:lastRenderedPageBreak/>
                  <w:t>Made in Canada</w:t>
                </w:r>
                <w:r w:rsidR="00D25135" w:rsidRPr="00D25135">
                  <w:rPr>
                    <w:color w:val="272727"/>
                  </w:rPr>
                  <w:t xml:space="preserve"> (</w:t>
                </w:r>
                <w:r>
                  <w:rPr>
                    <w:color w:val="272727"/>
                  </w:rPr>
                  <w:t xml:space="preserve">with </w:t>
                </w:r>
                <w:r w:rsidRPr="00D25135">
                  <w:rPr>
                    <w:color w:val="272727"/>
                  </w:rPr>
                  <w:t>Douglas Lochhead</w:t>
                </w:r>
                <w:r>
                  <w:rPr>
                    <w:color w:val="272727"/>
                  </w:rPr>
                  <w:t>,</w:t>
                </w:r>
                <w:r w:rsidRPr="00D25135">
                  <w:rPr>
                    <w:color w:val="272727"/>
                  </w:rPr>
                  <w:t xml:space="preserve"> </w:t>
                </w:r>
                <w:r w:rsidR="00D25135" w:rsidRPr="00D25135">
                  <w:rPr>
                    <w:color w:val="272727"/>
                  </w:rPr>
                  <w:t>1970)</w:t>
                </w:r>
              </w:p>
              <w:p w14:paraId="77FC71B9" w14:textId="547D9C8A" w:rsidR="00D25135" w:rsidRPr="00D25135" w:rsidRDefault="00EF1ADF" w:rsidP="009D5523">
                <w:pPr>
                  <w:pStyle w:val="NormalfollowingH2"/>
                  <w:rPr>
                    <w:color w:val="272727"/>
                  </w:rPr>
                </w:pPr>
                <w:r w:rsidRPr="00EF1ADF">
                  <w:rPr>
                    <w:i/>
                    <w:color w:val="272727"/>
                  </w:rPr>
                  <w:t>Generation Now</w:t>
                </w:r>
                <w:r w:rsidR="00D25135" w:rsidRPr="00D25135">
                  <w:rPr>
                    <w:color w:val="272727"/>
                  </w:rPr>
                  <w:t xml:space="preserve"> (</w:t>
                </w:r>
                <w:r>
                  <w:rPr>
                    <w:color w:val="272727"/>
                  </w:rPr>
                  <w:t xml:space="preserve">with </w:t>
                </w:r>
                <w:r w:rsidRPr="00D25135">
                  <w:rPr>
                    <w:color w:val="272727"/>
                  </w:rPr>
                  <w:t>Richard Woollatt</w:t>
                </w:r>
                <w:r>
                  <w:rPr>
                    <w:color w:val="272727"/>
                  </w:rPr>
                  <w:t>,</w:t>
                </w:r>
                <w:r w:rsidRPr="00D25135">
                  <w:rPr>
                    <w:color w:val="272727"/>
                  </w:rPr>
                  <w:t xml:space="preserve"> </w:t>
                </w:r>
                <w:r w:rsidR="00D25135" w:rsidRPr="00D25135">
                  <w:rPr>
                    <w:color w:val="272727"/>
                  </w:rPr>
                  <w:t>1970)</w:t>
                </w:r>
              </w:p>
              <w:p w14:paraId="2AA3C297" w14:textId="7269D93A" w:rsidR="00D25135" w:rsidRPr="00D25135" w:rsidRDefault="00EF1ADF" w:rsidP="009D5523">
                <w:pPr>
                  <w:pStyle w:val="NormalfollowingH2"/>
                  <w:rPr>
                    <w:color w:val="272727"/>
                  </w:rPr>
                </w:pPr>
                <w:r>
                  <w:rPr>
                    <w:color w:val="272727"/>
                  </w:rPr>
                  <w:t>Sights and Sounds</w:t>
                </w:r>
                <w:r w:rsidR="00D25135" w:rsidRPr="00D25135">
                  <w:rPr>
                    <w:color w:val="272727"/>
                  </w:rPr>
                  <w:t xml:space="preserve"> (</w:t>
                </w:r>
                <w:r>
                  <w:rPr>
                    <w:color w:val="272727"/>
                  </w:rPr>
                  <w:t xml:space="preserve">with </w:t>
                </w:r>
                <w:r w:rsidRPr="00D25135">
                  <w:rPr>
                    <w:color w:val="272727"/>
                  </w:rPr>
                  <w:t>Richard Woollatt</w:t>
                </w:r>
                <w:r>
                  <w:rPr>
                    <w:color w:val="272727"/>
                  </w:rPr>
                  <w:t>,</w:t>
                </w:r>
                <w:r w:rsidRPr="00D25135">
                  <w:rPr>
                    <w:color w:val="272727"/>
                  </w:rPr>
                  <w:t xml:space="preserve"> </w:t>
                </w:r>
                <w:r w:rsidR="00D25135" w:rsidRPr="00D25135">
                  <w:rPr>
                    <w:color w:val="272727"/>
                  </w:rPr>
                  <w:t>1973)</w:t>
                </w:r>
              </w:p>
              <w:p w14:paraId="676CE269" w14:textId="00C2A900" w:rsidR="00D25135" w:rsidRPr="00D25135" w:rsidRDefault="00D25135" w:rsidP="009D5523">
                <w:pPr>
                  <w:pStyle w:val="NormalfollowingH2"/>
                  <w:rPr>
                    <w:color w:val="272727"/>
                  </w:rPr>
                </w:pPr>
                <w:r w:rsidRPr="00EF1ADF">
                  <w:rPr>
                    <w:i/>
                    <w:color w:val="272727"/>
                  </w:rPr>
                  <w:t>100 Poe</w:t>
                </w:r>
                <w:r w:rsidR="00EF1ADF" w:rsidRPr="00EF1ADF">
                  <w:rPr>
                    <w:i/>
                    <w:color w:val="272727"/>
                  </w:rPr>
                  <w:t>ms of Nineteenth Century Canada</w:t>
                </w:r>
                <w:r w:rsidRPr="00D25135">
                  <w:rPr>
                    <w:color w:val="272727"/>
                  </w:rPr>
                  <w:t xml:space="preserve"> (</w:t>
                </w:r>
                <w:r w:rsidR="00EF1ADF">
                  <w:rPr>
                    <w:color w:val="272727"/>
                  </w:rPr>
                  <w:t xml:space="preserve">with </w:t>
                </w:r>
                <w:r w:rsidR="00EF1ADF" w:rsidRPr="00D25135">
                  <w:rPr>
                    <w:color w:val="272727"/>
                  </w:rPr>
                  <w:t>Douglas Lochhead</w:t>
                </w:r>
                <w:r w:rsidR="00EF1ADF">
                  <w:rPr>
                    <w:color w:val="272727"/>
                  </w:rPr>
                  <w:t>,</w:t>
                </w:r>
                <w:r w:rsidR="00EF1ADF" w:rsidRPr="00D25135">
                  <w:rPr>
                    <w:color w:val="272727"/>
                  </w:rPr>
                  <w:t xml:space="preserve"> </w:t>
                </w:r>
                <w:r w:rsidRPr="00D25135">
                  <w:rPr>
                    <w:color w:val="272727"/>
                  </w:rPr>
                  <w:t>1974)</w:t>
                </w:r>
              </w:p>
              <w:p w14:paraId="5736C1E4" w14:textId="2BA10816" w:rsidR="00D25135" w:rsidRPr="00D25135" w:rsidRDefault="00EF1ADF" w:rsidP="009D5523">
                <w:pPr>
                  <w:pStyle w:val="NormalfollowingH2"/>
                  <w:rPr>
                    <w:color w:val="272727"/>
                  </w:rPr>
                </w:pPr>
                <w:r w:rsidRPr="00EF1ADF">
                  <w:rPr>
                    <w:i/>
                    <w:color w:val="272727"/>
                  </w:rPr>
                  <w:t>These Loved, these Hated Lands</w:t>
                </w:r>
                <w:r w:rsidR="00D25135" w:rsidRPr="00D25135">
                  <w:rPr>
                    <w:color w:val="272727"/>
                  </w:rPr>
                  <w:t xml:space="preserve"> (</w:t>
                </w:r>
                <w:r>
                  <w:rPr>
                    <w:color w:val="272727"/>
                  </w:rPr>
                  <w:t xml:space="preserve">with </w:t>
                </w:r>
                <w:r w:rsidRPr="00D25135">
                  <w:rPr>
                    <w:color w:val="272727"/>
                  </w:rPr>
                  <w:t>Richard Woollatt</w:t>
                </w:r>
                <w:r>
                  <w:rPr>
                    <w:color w:val="272727"/>
                  </w:rPr>
                  <w:t>,</w:t>
                </w:r>
                <w:r w:rsidRPr="00D25135">
                  <w:rPr>
                    <w:color w:val="272727"/>
                  </w:rPr>
                  <w:t xml:space="preserve"> </w:t>
                </w:r>
                <w:r w:rsidR="00D25135" w:rsidRPr="00D25135">
                  <w:rPr>
                    <w:color w:val="272727"/>
                  </w:rPr>
                  <w:t>1975)</w:t>
                </w:r>
              </w:p>
              <w:p w14:paraId="6AB9294F" w14:textId="77777777" w:rsidR="00D25135" w:rsidRPr="00D25135" w:rsidRDefault="00D25135" w:rsidP="009D5523">
                <w:pPr>
                  <w:pStyle w:val="NormalfollowingH2"/>
                  <w:rPr>
                    <w:color w:val="272727"/>
                  </w:rPr>
                </w:pPr>
                <w:r w:rsidRPr="00EF1ADF">
                  <w:rPr>
                    <w:i/>
                    <w:color w:val="272727"/>
                  </w:rPr>
                  <w:t>Vapour and Blue: Souster Selects Campbell: The Poetry of William Wilfred Campbell</w:t>
                </w:r>
                <w:r w:rsidRPr="00D25135">
                  <w:rPr>
                    <w:color w:val="272727"/>
                  </w:rPr>
                  <w:t xml:space="preserve"> (1978)</w:t>
                </w:r>
              </w:p>
              <w:p w14:paraId="5C72A19A" w14:textId="03B10F43" w:rsidR="00D25135" w:rsidRPr="00D25135" w:rsidRDefault="00EF1ADF" w:rsidP="009D5523">
                <w:pPr>
                  <w:pStyle w:val="NormalfollowingH2"/>
                  <w:rPr>
                    <w:color w:val="272727"/>
                  </w:rPr>
                </w:pPr>
                <w:r w:rsidRPr="00EF1ADF">
                  <w:rPr>
                    <w:i/>
                    <w:color w:val="272727"/>
                  </w:rPr>
                  <w:t>Poems of a Snow-eyed Country</w:t>
                </w:r>
                <w:r w:rsidR="00D25135" w:rsidRPr="00D25135">
                  <w:rPr>
                    <w:color w:val="272727"/>
                  </w:rPr>
                  <w:t xml:space="preserve"> (</w:t>
                </w:r>
                <w:r>
                  <w:rPr>
                    <w:color w:val="272727"/>
                  </w:rPr>
                  <w:t xml:space="preserve">with </w:t>
                </w:r>
                <w:r w:rsidRPr="00D25135">
                  <w:rPr>
                    <w:color w:val="272727"/>
                  </w:rPr>
                  <w:t>Richard Woollatt</w:t>
                </w:r>
                <w:r>
                  <w:rPr>
                    <w:color w:val="272727"/>
                  </w:rPr>
                  <w:t>,</w:t>
                </w:r>
                <w:r w:rsidRPr="00D25135">
                  <w:rPr>
                    <w:color w:val="272727"/>
                  </w:rPr>
                  <w:t xml:space="preserve"> </w:t>
                </w:r>
                <w:r w:rsidR="00D25135" w:rsidRPr="00D25135">
                  <w:rPr>
                    <w:color w:val="272727"/>
                  </w:rPr>
                  <w:t>1980)</w:t>
                </w:r>
              </w:p>
              <w:p w14:paraId="34AE6BFC" w14:textId="4502F402" w:rsidR="00D25135" w:rsidRPr="00D25135" w:rsidRDefault="00D25135" w:rsidP="009D5523">
                <w:pPr>
                  <w:pStyle w:val="NormalfollowingH2"/>
                  <w:rPr>
                    <w:color w:val="272727"/>
                  </w:rPr>
                </w:pPr>
                <w:r w:rsidRPr="00EF1ADF">
                  <w:rPr>
                    <w:i/>
                    <w:color w:val="272727"/>
                  </w:rPr>
                  <w:t>Powassan’s Drum: Selected Poems of Duncan Campbell Scott</w:t>
                </w:r>
                <w:r w:rsidRPr="00D25135">
                  <w:rPr>
                    <w:color w:val="272727"/>
                  </w:rPr>
                  <w:t xml:space="preserve"> (</w:t>
                </w:r>
                <w:r w:rsidR="00EF1ADF">
                  <w:rPr>
                    <w:color w:val="272727"/>
                  </w:rPr>
                  <w:t xml:space="preserve">with </w:t>
                </w:r>
                <w:r w:rsidR="00EF1ADF" w:rsidRPr="00D25135">
                  <w:rPr>
                    <w:color w:val="272727"/>
                  </w:rPr>
                  <w:t>Douglas Lochhead</w:t>
                </w:r>
                <w:r w:rsidR="00EF1ADF">
                  <w:rPr>
                    <w:color w:val="272727"/>
                  </w:rPr>
                  <w:t>,</w:t>
                </w:r>
                <w:r w:rsidR="00EF1ADF" w:rsidRPr="00D25135">
                  <w:rPr>
                    <w:color w:val="272727"/>
                  </w:rPr>
                  <w:t xml:space="preserve"> </w:t>
                </w:r>
                <w:r w:rsidRPr="00D25135">
                  <w:rPr>
                    <w:color w:val="272727"/>
                  </w:rPr>
                  <w:t>1985)</w:t>
                </w:r>
              </w:p>
              <w:p w14:paraId="227170A0" w14:textId="173D6221" w:rsidR="00D25135" w:rsidRPr="00D25135" w:rsidRDefault="00D25135" w:rsidP="009D5523">
                <w:pPr>
                  <w:pStyle w:val="NormalfollowingH2"/>
                  <w:rPr>
                    <w:color w:val="272727"/>
                  </w:rPr>
                </w:pPr>
                <w:r w:rsidRPr="00EF1ADF">
                  <w:rPr>
                    <w:i/>
                    <w:color w:val="272727"/>
                  </w:rPr>
                  <w:t>Windflower:</w:t>
                </w:r>
                <w:r w:rsidR="00EF1ADF" w:rsidRPr="00EF1ADF">
                  <w:rPr>
                    <w:i/>
                    <w:color w:val="272727"/>
                  </w:rPr>
                  <w:t xml:space="preserve"> Selected Poems of Bliss Carman</w:t>
                </w:r>
                <w:r w:rsidRPr="00D25135">
                  <w:rPr>
                    <w:color w:val="272727"/>
                  </w:rPr>
                  <w:t xml:space="preserve"> (</w:t>
                </w:r>
                <w:r w:rsidR="00EF1ADF">
                  <w:rPr>
                    <w:color w:val="272727"/>
                  </w:rPr>
                  <w:t xml:space="preserve">with </w:t>
                </w:r>
                <w:r w:rsidR="00EF1ADF" w:rsidRPr="00D25135">
                  <w:rPr>
                    <w:color w:val="272727"/>
                  </w:rPr>
                  <w:t>Douglas Lochhead</w:t>
                </w:r>
                <w:r w:rsidR="00EF1ADF">
                  <w:rPr>
                    <w:color w:val="272727"/>
                  </w:rPr>
                  <w:t>,</w:t>
                </w:r>
                <w:r w:rsidR="00EF1ADF" w:rsidRPr="00D25135">
                  <w:rPr>
                    <w:color w:val="272727"/>
                  </w:rPr>
                  <w:t xml:space="preserve"> </w:t>
                </w:r>
                <w:r w:rsidRPr="00D25135">
                  <w:rPr>
                    <w:color w:val="272727"/>
                  </w:rPr>
                  <w:t>1985)</w:t>
                </w:r>
              </w:p>
              <w:p w14:paraId="74FA67F0" w14:textId="77777777" w:rsidR="004928A2" w:rsidRDefault="004928A2" w:rsidP="00D25135">
                <w:pPr>
                  <w:rPr>
                    <w:rFonts w:ascii="Calibri" w:hAnsi="Calibri"/>
                    <w:u w:val="single"/>
                  </w:rPr>
                </w:pPr>
              </w:p>
              <w:p w14:paraId="45725CC5" w14:textId="77777777" w:rsidR="00D25135" w:rsidRPr="00D25135" w:rsidRDefault="00D25135" w:rsidP="004928A2">
                <w:pPr>
                  <w:pStyle w:val="Heading2"/>
                  <w:outlineLvl w:val="1"/>
                </w:pPr>
                <w:r w:rsidRPr="00D25135">
                  <w:t>Long Fiction</w:t>
                </w:r>
              </w:p>
              <w:p w14:paraId="4F5DD1B3" w14:textId="171E9E9E" w:rsidR="00D25135" w:rsidRPr="00D25135" w:rsidRDefault="00D25135" w:rsidP="00EF1ADF">
                <w:pPr>
                  <w:pStyle w:val="NormalfollowingH2"/>
                </w:pPr>
                <w:r w:rsidRPr="00D25135">
                  <w:rPr>
                    <w:i/>
                    <w:iCs/>
                    <w:lang w:eastAsia="en-CA"/>
                  </w:rPr>
                  <w:t>The Winter of Time</w:t>
                </w:r>
                <w:r w:rsidRPr="00D25135">
                  <w:rPr>
                    <w:lang w:eastAsia="en-CA"/>
                  </w:rPr>
                  <w:t xml:space="preserve"> (</w:t>
                </w:r>
                <w:r w:rsidR="00EF1ADF" w:rsidRPr="00D25135">
                  <w:rPr>
                    <w:lang w:eastAsia="en-CA"/>
                  </w:rPr>
                  <w:t xml:space="preserve">as </w:t>
                </w:r>
                <w:r w:rsidR="00EF1ADF" w:rsidRPr="00D25135">
                  <w:rPr>
                    <w:bCs/>
                    <w:lang w:eastAsia="en-CA"/>
                  </w:rPr>
                  <w:t>Raymond</w:t>
                </w:r>
                <w:r w:rsidR="00EF1ADF" w:rsidRPr="00D25135">
                  <w:rPr>
                    <w:lang w:eastAsia="en-CA"/>
                  </w:rPr>
                  <w:t xml:space="preserve"> Holmes</w:t>
                </w:r>
                <w:r w:rsidR="00EF1ADF">
                  <w:rPr>
                    <w:lang w:eastAsia="en-CA"/>
                  </w:rPr>
                  <w:t>,</w:t>
                </w:r>
                <w:r w:rsidR="00EF1ADF" w:rsidRPr="00D25135">
                  <w:rPr>
                    <w:lang w:eastAsia="en-CA"/>
                  </w:rPr>
                  <w:t xml:space="preserve"> </w:t>
                </w:r>
                <w:r w:rsidRPr="00D25135">
                  <w:rPr>
                    <w:lang w:eastAsia="en-CA"/>
                  </w:rPr>
                  <w:t>1950)</w:t>
                </w:r>
              </w:p>
              <w:p w14:paraId="5D429B97" w14:textId="41A908E5" w:rsidR="00D25135" w:rsidRPr="00D25135" w:rsidRDefault="00D25135" w:rsidP="00EF1ADF">
                <w:pPr>
                  <w:pStyle w:val="NormalfollowingH2"/>
                </w:pPr>
                <w:r w:rsidRPr="00D25135">
                  <w:rPr>
                    <w:i/>
                    <w:iCs/>
                    <w:lang w:eastAsia="en-CA"/>
                  </w:rPr>
                  <w:t>On Target</w:t>
                </w:r>
                <w:r w:rsidRPr="00D25135">
                  <w:rPr>
                    <w:lang w:eastAsia="en-CA"/>
                  </w:rPr>
                  <w:t xml:space="preserve"> (</w:t>
                </w:r>
                <w:r w:rsidR="00EF1ADF" w:rsidRPr="00D25135">
                  <w:rPr>
                    <w:lang w:eastAsia="en-CA"/>
                  </w:rPr>
                  <w:t>as Holmes</w:t>
                </w:r>
                <w:r w:rsidR="00EF1ADF">
                  <w:rPr>
                    <w:lang w:eastAsia="en-CA"/>
                  </w:rPr>
                  <w:t>,</w:t>
                </w:r>
                <w:r w:rsidR="00EF1ADF" w:rsidRPr="00D25135">
                  <w:rPr>
                    <w:lang w:eastAsia="en-CA"/>
                  </w:rPr>
                  <w:t xml:space="preserve"> </w:t>
                </w:r>
                <w:r w:rsidRPr="00D25135">
                  <w:rPr>
                    <w:lang w:eastAsia="en-CA"/>
                  </w:rPr>
                  <w:t>1973)</w:t>
                </w:r>
              </w:p>
              <w:p w14:paraId="5F57C858" w14:textId="7B2F83A4" w:rsidR="00D25135" w:rsidRPr="00D25135" w:rsidRDefault="00D25135" w:rsidP="00EF1ADF">
                <w:pPr>
                  <w:pStyle w:val="NormalfollowingH2"/>
                </w:pPr>
                <w:r w:rsidRPr="00D25135">
                  <w:rPr>
                    <w:i/>
                    <w:iCs/>
                    <w:lang w:eastAsia="en-CA"/>
                  </w:rPr>
                  <w:t>From Hell to Breakfast</w:t>
                </w:r>
                <w:r w:rsidRPr="00D25135">
                  <w:rPr>
                    <w:lang w:eastAsia="en-CA"/>
                  </w:rPr>
                  <w:t xml:space="preserve"> (</w:t>
                </w:r>
                <w:r w:rsidR="00EF1ADF" w:rsidRPr="00D25135">
                  <w:rPr>
                    <w:lang w:eastAsia="en-CA"/>
                  </w:rPr>
                  <w:t>with Douglas Alcorn</w:t>
                </w:r>
                <w:r w:rsidR="00EF1ADF">
                  <w:rPr>
                    <w:lang w:eastAsia="en-CA"/>
                  </w:rPr>
                  <w:t>,</w:t>
                </w:r>
                <w:r w:rsidR="00EF1ADF" w:rsidRPr="00D25135">
                  <w:rPr>
                    <w:lang w:eastAsia="en-CA"/>
                  </w:rPr>
                  <w:t xml:space="preserve"> </w:t>
                </w:r>
                <w:r w:rsidR="00EF1ADF">
                  <w:rPr>
                    <w:lang w:eastAsia="en-CA"/>
                  </w:rPr>
                  <w:t>1980)</w:t>
                </w:r>
              </w:p>
              <w:p w14:paraId="45ADC5AA" w14:textId="77777777" w:rsidR="00D25135" w:rsidRPr="00D25135" w:rsidRDefault="00D25135" w:rsidP="00D25135">
                <w:pPr>
                  <w:rPr>
                    <w:rFonts w:ascii="Calibri" w:hAnsi="Calibri"/>
                  </w:rPr>
                </w:pPr>
              </w:p>
              <w:p w14:paraId="3684E19A" w14:textId="77777777" w:rsidR="00D25135" w:rsidRPr="00D25135" w:rsidRDefault="00D25135" w:rsidP="004928A2">
                <w:pPr>
                  <w:pStyle w:val="Heading2"/>
                  <w:outlineLvl w:val="1"/>
                </w:pPr>
                <w:r w:rsidRPr="00D25135">
                  <w:t>Poetry</w:t>
                </w:r>
              </w:p>
              <w:p w14:paraId="22CF986E" w14:textId="77777777" w:rsidR="00D25135" w:rsidRPr="00D25135" w:rsidRDefault="00D25135" w:rsidP="00EF1ADF">
                <w:pPr>
                  <w:pStyle w:val="NormalfollowingH2"/>
                </w:pPr>
                <w:r w:rsidRPr="00EF1ADF">
                  <w:rPr>
                    <w:i/>
                    <w:lang w:eastAsia="en-CA"/>
                  </w:rPr>
                  <w:t>When We Are Young</w:t>
                </w:r>
                <w:r w:rsidRPr="00D25135">
                  <w:rPr>
                    <w:lang w:eastAsia="en-CA"/>
                  </w:rPr>
                  <w:t xml:space="preserve"> (1946)</w:t>
                </w:r>
              </w:p>
              <w:p w14:paraId="11177261" w14:textId="77777777" w:rsidR="00D25135" w:rsidRPr="00D25135" w:rsidRDefault="00D25135" w:rsidP="00EF1ADF">
                <w:pPr>
                  <w:pStyle w:val="NormalfollowingH2"/>
                </w:pPr>
                <w:r w:rsidRPr="00EF1ADF">
                  <w:rPr>
                    <w:i/>
                    <w:lang w:eastAsia="en-CA"/>
                  </w:rPr>
                  <w:t>Go to Sleep, World</w:t>
                </w:r>
                <w:r w:rsidRPr="00D25135">
                  <w:rPr>
                    <w:lang w:eastAsia="en-CA"/>
                  </w:rPr>
                  <w:t xml:space="preserve"> (1947)</w:t>
                </w:r>
              </w:p>
              <w:p w14:paraId="4B8BB27A" w14:textId="77777777" w:rsidR="00D25135" w:rsidRPr="00D25135" w:rsidRDefault="00D25135" w:rsidP="00EF1ADF">
                <w:pPr>
                  <w:pStyle w:val="NormalfollowingH2"/>
                </w:pPr>
                <w:r w:rsidRPr="00EF1ADF">
                  <w:rPr>
                    <w:i/>
                    <w:lang w:eastAsia="en-CA"/>
                  </w:rPr>
                  <w:t>City Hall Street</w:t>
                </w:r>
                <w:r w:rsidRPr="00D25135">
                  <w:rPr>
                    <w:lang w:eastAsia="en-CA"/>
                  </w:rPr>
                  <w:t xml:space="preserve"> (1951)</w:t>
                </w:r>
              </w:p>
              <w:p w14:paraId="494AD7D9" w14:textId="05BBD2B8" w:rsidR="00D25135" w:rsidRPr="00D25135" w:rsidRDefault="00D25135" w:rsidP="00EF1ADF">
                <w:pPr>
                  <w:pStyle w:val="NormalfollowingH2"/>
                </w:pPr>
                <w:r w:rsidRPr="00EF1ADF">
                  <w:rPr>
                    <w:i/>
                    <w:lang w:eastAsia="en-CA"/>
                  </w:rPr>
                  <w:t>Cerberus</w:t>
                </w:r>
                <w:r w:rsidRPr="00D25135">
                  <w:rPr>
                    <w:lang w:eastAsia="en-CA"/>
                  </w:rPr>
                  <w:t xml:space="preserve"> (</w:t>
                </w:r>
                <w:r w:rsidR="00EF1ADF" w:rsidRPr="00D25135">
                  <w:rPr>
                    <w:lang w:eastAsia="en-CA"/>
                  </w:rPr>
                  <w:t>with Louis Dudek and Irving Layton</w:t>
                </w:r>
                <w:r w:rsidR="00EF1ADF">
                  <w:rPr>
                    <w:lang w:eastAsia="en-CA"/>
                  </w:rPr>
                  <w:t>,</w:t>
                </w:r>
                <w:r w:rsidR="00EF1ADF" w:rsidRPr="00D25135">
                  <w:rPr>
                    <w:lang w:eastAsia="en-CA"/>
                  </w:rPr>
                  <w:t xml:space="preserve"> </w:t>
                </w:r>
                <w:r w:rsidR="00EF1ADF">
                  <w:rPr>
                    <w:lang w:eastAsia="en-CA"/>
                  </w:rPr>
                  <w:t>1952)</w:t>
                </w:r>
              </w:p>
              <w:p w14:paraId="57477E64" w14:textId="77777777" w:rsidR="00D25135" w:rsidRPr="00D25135" w:rsidRDefault="00D25135" w:rsidP="00EF1ADF">
                <w:pPr>
                  <w:pStyle w:val="NormalfollowingH2"/>
                </w:pPr>
                <w:r w:rsidRPr="00EF1ADF">
                  <w:rPr>
                    <w:i/>
                    <w:lang w:eastAsia="en-CA"/>
                  </w:rPr>
                  <w:t>Shake Hands with the Hangman</w:t>
                </w:r>
                <w:r w:rsidRPr="00D25135">
                  <w:rPr>
                    <w:lang w:eastAsia="en-CA"/>
                  </w:rPr>
                  <w:t xml:space="preserve"> (1953) </w:t>
                </w:r>
              </w:p>
              <w:p w14:paraId="6CC8A502" w14:textId="77777777" w:rsidR="00D25135" w:rsidRPr="00D25135" w:rsidRDefault="00D25135" w:rsidP="00EF1ADF">
                <w:pPr>
                  <w:pStyle w:val="NormalfollowingH2"/>
                </w:pPr>
                <w:r w:rsidRPr="00EF1ADF">
                  <w:rPr>
                    <w:i/>
                    <w:lang w:eastAsia="en-CA"/>
                  </w:rPr>
                  <w:t>A Dream That Is Dying</w:t>
                </w:r>
                <w:r w:rsidRPr="00D25135">
                  <w:rPr>
                    <w:lang w:eastAsia="en-CA"/>
                  </w:rPr>
                  <w:t xml:space="preserve"> (1954) </w:t>
                </w:r>
              </w:p>
              <w:p w14:paraId="686F2008" w14:textId="77777777" w:rsidR="00D25135" w:rsidRPr="00D25135" w:rsidRDefault="00D25135" w:rsidP="00EF1ADF">
                <w:pPr>
                  <w:pStyle w:val="NormalfollowingH2"/>
                </w:pPr>
                <w:r w:rsidRPr="00EF1ADF">
                  <w:rPr>
                    <w:i/>
                    <w:lang w:eastAsia="en-CA"/>
                  </w:rPr>
                  <w:t>Walking Death</w:t>
                </w:r>
                <w:r w:rsidRPr="00D25135">
                  <w:rPr>
                    <w:lang w:eastAsia="en-CA"/>
                  </w:rPr>
                  <w:t xml:space="preserve"> (1954) </w:t>
                </w:r>
              </w:p>
              <w:p w14:paraId="0A2CB8BD" w14:textId="77777777" w:rsidR="00D25135" w:rsidRPr="00D25135" w:rsidRDefault="00D25135" w:rsidP="00EF1ADF">
                <w:pPr>
                  <w:pStyle w:val="NormalfollowingH2"/>
                </w:pPr>
                <w:r w:rsidRPr="00EF1ADF">
                  <w:rPr>
                    <w:i/>
                    <w:lang w:eastAsia="en-CA"/>
                  </w:rPr>
                  <w:t>For What Time Slays</w:t>
                </w:r>
                <w:r w:rsidRPr="00D25135">
                  <w:rPr>
                    <w:lang w:eastAsia="en-CA"/>
                  </w:rPr>
                  <w:t xml:space="preserve"> (1955)</w:t>
                </w:r>
              </w:p>
              <w:p w14:paraId="70B7D85D" w14:textId="77777777" w:rsidR="00D25135" w:rsidRPr="00D25135" w:rsidRDefault="00D25135" w:rsidP="00EF1ADF">
                <w:pPr>
                  <w:pStyle w:val="NormalfollowingH2"/>
                </w:pPr>
                <w:r w:rsidRPr="00EF1ADF">
                  <w:rPr>
                    <w:i/>
                    <w:lang w:val="en"/>
                  </w:rPr>
                  <w:t>Crepe-Hanger's Carnival: Selected Poems 1955-58</w:t>
                </w:r>
                <w:r w:rsidRPr="00D25135">
                  <w:rPr>
                    <w:lang w:val="en"/>
                  </w:rPr>
                  <w:t xml:space="preserve"> (1958</w:t>
                </w:r>
                <w:r w:rsidRPr="00D25135">
                  <w:t>)</w:t>
                </w:r>
              </w:p>
              <w:p w14:paraId="57F46058" w14:textId="77777777" w:rsidR="00D25135" w:rsidRPr="00D25135" w:rsidRDefault="00D25135" w:rsidP="00EF1ADF">
                <w:pPr>
                  <w:pStyle w:val="NormalfollowingH2"/>
                </w:pPr>
                <w:r w:rsidRPr="00EF1ADF">
                  <w:rPr>
                    <w:i/>
                    <w:lang w:eastAsia="en-CA"/>
                  </w:rPr>
                  <w:t>A Local Pride</w:t>
                </w:r>
                <w:r w:rsidRPr="00D25135">
                  <w:rPr>
                    <w:lang w:eastAsia="en-CA"/>
                  </w:rPr>
                  <w:t xml:space="preserve"> (1962) </w:t>
                </w:r>
              </w:p>
              <w:p w14:paraId="5520F3D9" w14:textId="77777777" w:rsidR="00D25135" w:rsidRPr="00D25135" w:rsidRDefault="00D25135" w:rsidP="00EF1ADF">
                <w:pPr>
                  <w:pStyle w:val="NormalfollowingH2"/>
                </w:pPr>
                <w:r w:rsidRPr="00EF1ADF">
                  <w:rPr>
                    <w:i/>
                    <w:lang w:eastAsia="en-CA"/>
                  </w:rPr>
                  <w:t>Place of Meeting: Poems, 1958-60</w:t>
                </w:r>
                <w:r w:rsidRPr="00D25135">
                  <w:rPr>
                    <w:lang w:eastAsia="en-CA"/>
                  </w:rPr>
                  <w:t xml:space="preserve"> (1962) </w:t>
                </w:r>
              </w:p>
              <w:p w14:paraId="6C37AA8A" w14:textId="77777777" w:rsidR="00D25135" w:rsidRPr="00D25135" w:rsidRDefault="00D25135" w:rsidP="00EF1ADF">
                <w:pPr>
                  <w:pStyle w:val="NormalfollowingH2"/>
                </w:pPr>
                <w:r w:rsidRPr="00EF1ADF">
                  <w:rPr>
                    <w:i/>
                    <w:lang w:eastAsia="en-CA"/>
                  </w:rPr>
                  <w:t>The Colour of the Times: The Collected Poems of Raymond Souster</w:t>
                </w:r>
                <w:r w:rsidRPr="00D25135">
                  <w:rPr>
                    <w:lang w:eastAsia="en-CA"/>
                  </w:rPr>
                  <w:t xml:space="preserve"> (1964)</w:t>
                </w:r>
              </w:p>
              <w:p w14:paraId="2E9660C0" w14:textId="77777777" w:rsidR="00D25135" w:rsidRPr="00D25135" w:rsidRDefault="00D25135" w:rsidP="00EF1ADF">
                <w:pPr>
                  <w:pStyle w:val="NormalfollowingH2"/>
                </w:pPr>
                <w:r w:rsidRPr="00EF1ADF">
                  <w:rPr>
                    <w:i/>
                    <w:lang w:eastAsia="en-CA"/>
                  </w:rPr>
                  <w:t>Ten Elephants on Yonge Street</w:t>
                </w:r>
                <w:r w:rsidRPr="00D25135">
                  <w:rPr>
                    <w:lang w:eastAsia="en-CA"/>
                  </w:rPr>
                  <w:t xml:space="preserve"> (1965) </w:t>
                </w:r>
              </w:p>
              <w:p w14:paraId="5A0A7FE3" w14:textId="77777777" w:rsidR="00D25135" w:rsidRPr="00D25135" w:rsidRDefault="00D25135" w:rsidP="00EF1ADF">
                <w:pPr>
                  <w:pStyle w:val="NormalfollowingH2"/>
                </w:pPr>
                <w:r w:rsidRPr="00EF1ADF">
                  <w:rPr>
                    <w:i/>
                    <w:lang w:eastAsia="en-CA"/>
                  </w:rPr>
                  <w:t>As Is</w:t>
                </w:r>
                <w:r w:rsidRPr="00D25135">
                  <w:rPr>
                    <w:lang w:eastAsia="en-CA"/>
                  </w:rPr>
                  <w:t xml:space="preserve"> (1967) </w:t>
                </w:r>
              </w:p>
              <w:p w14:paraId="5FD91502" w14:textId="77777777" w:rsidR="00D25135" w:rsidRPr="00D25135" w:rsidRDefault="00D25135" w:rsidP="00EF1ADF">
                <w:pPr>
                  <w:pStyle w:val="NormalfollowingH2"/>
                </w:pPr>
                <w:r w:rsidRPr="00EF1ADF">
                  <w:rPr>
                    <w:i/>
                    <w:lang w:eastAsia="en-CA"/>
                  </w:rPr>
                  <w:t>Lost and Found: Uncollected Poems, 1945-1965</w:t>
                </w:r>
                <w:r w:rsidRPr="00D25135">
                  <w:rPr>
                    <w:lang w:eastAsia="en-CA"/>
                  </w:rPr>
                  <w:t xml:space="preserve"> (1968) </w:t>
                </w:r>
              </w:p>
              <w:p w14:paraId="2607DCFF" w14:textId="77777777" w:rsidR="00D25135" w:rsidRPr="00D25135" w:rsidRDefault="00D25135" w:rsidP="00EF1ADF">
                <w:pPr>
                  <w:pStyle w:val="NormalfollowingH2"/>
                </w:pPr>
                <w:r w:rsidRPr="00EF1ADF">
                  <w:rPr>
                    <w:i/>
                    <w:lang w:val="en"/>
                  </w:rPr>
                  <w:t>So Far, So Good: Poems, 1938/1968</w:t>
                </w:r>
                <w:r w:rsidRPr="00D25135">
                  <w:rPr>
                    <w:lang w:val="en"/>
                  </w:rPr>
                  <w:t xml:space="preserve"> (1969)</w:t>
                </w:r>
              </w:p>
              <w:p w14:paraId="16B5F25D" w14:textId="77777777" w:rsidR="00D25135" w:rsidRPr="00D25135" w:rsidRDefault="00D25135" w:rsidP="00EF1ADF">
                <w:pPr>
                  <w:pStyle w:val="NormalfollowingH2"/>
                </w:pPr>
                <w:r w:rsidRPr="00EF1ADF">
                  <w:rPr>
                    <w:i/>
                    <w:lang w:eastAsia="en-CA"/>
                  </w:rPr>
                  <w:t>The Years</w:t>
                </w:r>
                <w:r w:rsidRPr="00D25135">
                  <w:rPr>
                    <w:lang w:eastAsia="en-CA"/>
                  </w:rPr>
                  <w:t xml:space="preserve"> (1971) </w:t>
                </w:r>
              </w:p>
              <w:p w14:paraId="5D1F9773" w14:textId="77777777" w:rsidR="00D25135" w:rsidRPr="00D25135" w:rsidRDefault="00D25135" w:rsidP="00EF1ADF">
                <w:pPr>
                  <w:pStyle w:val="NormalfollowingH2"/>
                </w:pPr>
                <w:r w:rsidRPr="00EF1ADF">
                  <w:rPr>
                    <w:i/>
                    <w:lang w:eastAsia="en-CA"/>
                  </w:rPr>
                  <w:t>Change-Up: New Poems</w:t>
                </w:r>
                <w:r w:rsidRPr="00D25135">
                  <w:rPr>
                    <w:lang w:eastAsia="en-CA"/>
                  </w:rPr>
                  <w:t xml:space="preserve"> (1974) </w:t>
                </w:r>
              </w:p>
              <w:p w14:paraId="2002036D" w14:textId="77777777" w:rsidR="00D25135" w:rsidRPr="00D25135" w:rsidRDefault="00D25135" w:rsidP="00EF1ADF">
                <w:pPr>
                  <w:pStyle w:val="NormalfollowingH2"/>
                </w:pPr>
                <w:r w:rsidRPr="00EF1ADF">
                  <w:rPr>
                    <w:i/>
                    <w:lang w:val="en"/>
                  </w:rPr>
                  <w:t>Rain-Check</w:t>
                </w:r>
                <w:r w:rsidRPr="00D25135">
                  <w:rPr>
                    <w:lang w:val="en"/>
                  </w:rPr>
                  <w:t xml:space="preserve"> (1975)</w:t>
                </w:r>
              </w:p>
              <w:p w14:paraId="084A2E9D" w14:textId="77777777" w:rsidR="00D25135" w:rsidRPr="00D25135" w:rsidRDefault="00D25135" w:rsidP="00EF1ADF">
                <w:pPr>
                  <w:pStyle w:val="NormalfollowingH2"/>
                </w:pPr>
                <w:r w:rsidRPr="00EF1ADF">
                  <w:rPr>
                    <w:i/>
                    <w:lang w:val="en"/>
                  </w:rPr>
                  <w:t>To Hell with Poetry</w:t>
                </w:r>
                <w:r w:rsidRPr="00D25135">
                  <w:rPr>
                    <w:lang w:val="en"/>
                  </w:rPr>
                  <w:t xml:space="preserve"> (1976)</w:t>
                </w:r>
              </w:p>
              <w:p w14:paraId="20EAF17D" w14:textId="77777777" w:rsidR="00D25135" w:rsidRPr="00D25135" w:rsidRDefault="00D25135" w:rsidP="00EF1ADF">
                <w:pPr>
                  <w:pStyle w:val="NormalfollowingH2"/>
                </w:pPr>
                <w:r w:rsidRPr="00EF1ADF">
                  <w:rPr>
                    <w:i/>
                    <w:lang w:eastAsia="en-CA"/>
                  </w:rPr>
                  <w:t>Extra Innings: New Poems</w:t>
                </w:r>
                <w:r w:rsidRPr="00D25135">
                  <w:rPr>
                    <w:lang w:eastAsia="en-CA"/>
                  </w:rPr>
                  <w:t xml:space="preserve"> (1977) </w:t>
                </w:r>
              </w:p>
              <w:p w14:paraId="703F0194" w14:textId="77777777" w:rsidR="00D25135" w:rsidRPr="00D25135" w:rsidRDefault="00D25135" w:rsidP="00EF1ADF">
                <w:pPr>
                  <w:pStyle w:val="NormalfollowingH2"/>
                </w:pPr>
                <w:r w:rsidRPr="00EF1ADF">
                  <w:rPr>
                    <w:i/>
                    <w:lang w:eastAsia="en-CA"/>
                  </w:rPr>
                  <w:t>Hanging In: New Poems</w:t>
                </w:r>
                <w:r w:rsidRPr="00D25135">
                  <w:rPr>
                    <w:lang w:eastAsia="en-CA"/>
                  </w:rPr>
                  <w:t xml:space="preserve"> (1979) </w:t>
                </w:r>
              </w:p>
              <w:p w14:paraId="3C2C7B4F" w14:textId="698F9275" w:rsidR="00D25135" w:rsidRPr="00D25135" w:rsidRDefault="00D25135" w:rsidP="00EF1ADF">
                <w:pPr>
                  <w:pStyle w:val="NormalfollowingH2"/>
                </w:pPr>
                <w:r w:rsidRPr="00EF1ADF">
                  <w:rPr>
                    <w:i/>
                    <w:lang w:eastAsia="en-CA"/>
                  </w:rPr>
                  <w:t>The Collected Poems of Raymond Souster</w:t>
                </w:r>
                <w:r w:rsidRPr="00D25135">
                  <w:rPr>
                    <w:lang w:eastAsia="en-CA"/>
                  </w:rPr>
                  <w:t xml:space="preserve"> </w:t>
                </w:r>
                <w:r w:rsidR="00AB65BE" w:rsidRPr="00D25135">
                  <w:rPr>
                    <w:lang w:eastAsia="en-CA"/>
                  </w:rPr>
                  <w:t xml:space="preserve">(7 volumes) </w:t>
                </w:r>
                <w:r w:rsidRPr="00D25135">
                  <w:rPr>
                    <w:lang w:eastAsia="en-CA"/>
                  </w:rPr>
                  <w:t xml:space="preserve">(1980-1994) </w:t>
                </w:r>
              </w:p>
              <w:p w14:paraId="118358F3" w14:textId="77777777" w:rsidR="00D25135" w:rsidRPr="00D25135" w:rsidRDefault="00D25135" w:rsidP="00EF1ADF">
                <w:pPr>
                  <w:pStyle w:val="NormalfollowingH2"/>
                </w:pPr>
                <w:r w:rsidRPr="00EF1ADF">
                  <w:rPr>
                    <w:i/>
                    <w:lang w:eastAsia="en-CA"/>
                  </w:rPr>
                  <w:t>Going the Distance: New Poems, 1979-1982</w:t>
                </w:r>
                <w:r w:rsidRPr="00D25135">
                  <w:rPr>
                    <w:lang w:eastAsia="en-CA"/>
                  </w:rPr>
                  <w:t xml:space="preserve"> (1983) </w:t>
                </w:r>
              </w:p>
              <w:p w14:paraId="76F80E2F" w14:textId="77777777" w:rsidR="00D25135" w:rsidRPr="00D25135" w:rsidRDefault="00D25135" w:rsidP="00EF1ADF">
                <w:pPr>
                  <w:pStyle w:val="NormalfollowingH2"/>
                </w:pPr>
                <w:r w:rsidRPr="00EF1ADF">
                  <w:rPr>
                    <w:i/>
                    <w:lang w:eastAsia="en-CA"/>
                  </w:rPr>
                  <w:t>Jubilee of Death: The Raid on Dieppe</w:t>
                </w:r>
                <w:r w:rsidRPr="00D25135">
                  <w:rPr>
                    <w:lang w:eastAsia="en-CA"/>
                  </w:rPr>
                  <w:t xml:space="preserve"> (1984) </w:t>
                </w:r>
              </w:p>
              <w:p w14:paraId="25450BD9" w14:textId="77777777" w:rsidR="00D25135" w:rsidRPr="00D25135" w:rsidRDefault="00D25135" w:rsidP="00EF1ADF">
                <w:pPr>
                  <w:pStyle w:val="NormalfollowingH2"/>
                </w:pPr>
                <w:r w:rsidRPr="00EF1ADF">
                  <w:rPr>
                    <w:i/>
                    <w:lang w:val="en"/>
                  </w:rPr>
                  <w:t>Queen City</w:t>
                </w:r>
                <w:r w:rsidRPr="00D25135">
                  <w:rPr>
                    <w:lang w:val="en"/>
                  </w:rPr>
                  <w:t xml:space="preserve"> (1984</w:t>
                </w:r>
                <w:r w:rsidRPr="00D25135">
                  <w:t>)</w:t>
                </w:r>
              </w:p>
              <w:p w14:paraId="64E45786" w14:textId="77777777" w:rsidR="00D25135" w:rsidRPr="00D25135" w:rsidRDefault="00D25135" w:rsidP="00EF1ADF">
                <w:pPr>
                  <w:pStyle w:val="NormalfollowingH2"/>
                </w:pPr>
                <w:r w:rsidRPr="00EF1ADF">
                  <w:rPr>
                    <w:i/>
                    <w:lang w:val="en"/>
                  </w:rPr>
                  <w:t>Flight of the Roller-Coaster: Poems for Younger Readers</w:t>
                </w:r>
                <w:r w:rsidRPr="00D25135">
                  <w:rPr>
                    <w:lang w:val="en"/>
                  </w:rPr>
                  <w:t xml:space="preserve"> (1985)</w:t>
                </w:r>
              </w:p>
              <w:p w14:paraId="26FEABC3" w14:textId="2F0A4A98" w:rsidR="00D25135" w:rsidRPr="00D25135" w:rsidRDefault="00D25135" w:rsidP="00EF1ADF">
                <w:pPr>
                  <w:pStyle w:val="NormalfollowingH2"/>
                </w:pPr>
                <w:r w:rsidRPr="00EF1ADF">
                  <w:rPr>
                    <w:i/>
                    <w:lang w:val="en"/>
                  </w:rPr>
                  <w:t>Into This Dark Earth</w:t>
                </w:r>
                <w:r w:rsidRPr="00D25135">
                  <w:rPr>
                    <w:lang w:val="en"/>
                  </w:rPr>
                  <w:t xml:space="preserve"> (</w:t>
                </w:r>
                <w:r w:rsidR="00EF1ADF">
                  <w:rPr>
                    <w:lang w:val="en"/>
                  </w:rPr>
                  <w:t>with</w:t>
                </w:r>
                <w:r w:rsidR="00EF1ADF" w:rsidRPr="00D25135">
                  <w:rPr>
                    <w:lang w:val="en"/>
                  </w:rPr>
                  <w:t xml:space="preserve"> James Deahl</w:t>
                </w:r>
                <w:r w:rsidR="00EF1ADF">
                  <w:rPr>
                    <w:lang w:val="en"/>
                  </w:rPr>
                  <w:t>,</w:t>
                </w:r>
                <w:r w:rsidR="00EF1ADF" w:rsidRPr="00D25135">
                  <w:rPr>
                    <w:lang w:val="en"/>
                  </w:rPr>
                  <w:t xml:space="preserve"> </w:t>
                </w:r>
                <w:r w:rsidRPr="00D25135">
                  <w:rPr>
                    <w:lang w:val="en"/>
                  </w:rPr>
                  <w:t>1985)</w:t>
                </w:r>
              </w:p>
              <w:p w14:paraId="131029E4" w14:textId="77777777" w:rsidR="00D25135" w:rsidRPr="00D25135" w:rsidRDefault="00D25135" w:rsidP="00EF1ADF">
                <w:pPr>
                  <w:pStyle w:val="NormalfollowingH2"/>
                </w:pPr>
                <w:r w:rsidRPr="00EF1ADF">
                  <w:rPr>
                    <w:i/>
                    <w:lang w:eastAsia="en-CA"/>
                  </w:rPr>
                  <w:t>It Takes All Kinds: New Poems</w:t>
                </w:r>
                <w:r w:rsidRPr="00D25135">
                  <w:rPr>
                    <w:lang w:eastAsia="en-CA"/>
                  </w:rPr>
                  <w:t xml:space="preserve"> (1986) </w:t>
                </w:r>
              </w:p>
              <w:p w14:paraId="6E23BF55" w14:textId="77777777" w:rsidR="00D25135" w:rsidRPr="00D25135" w:rsidRDefault="00D25135" w:rsidP="00EF1ADF">
                <w:pPr>
                  <w:pStyle w:val="NormalfollowingH2"/>
                </w:pPr>
                <w:r w:rsidRPr="00EF1ADF">
                  <w:rPr>
                    <w:i/>
                    <w:lang w:val="en"/>
                  </w:rPr>
                  <w:t>The Eyes of Love</w:t>
                </w:r>
                <w:r w:rsidRPr="00D25135">
                  <w:rPr>
                    <w:lang w:val="en"/>
                  </w:rPr>
                  <w:t xml:space="preserve"> (1987)</w:t>
                </w:r>
              </w:p>
              <w:p w14:paraId="6C6FFFDC" w14:textId="77777777" w:rsidR="00D25135" w:rsidRPr="00D25135" w:rsidRDefault="00D25135" w:rsidP="00EF1ADF">
                <w:pPr>
                  <w:pStyle w:val="NormalfollowingH2"/>
                </w:pPr>
                <w:r w:rsidRPr="00EF1ADF">
                  <w:rPr>
                    <w:i/>
                    <w:lang w:eastAsia="en-CA"/>
                  </w:rPr>
                  <w:t>Asking for More</w:t>
                </w:r>
                <w:r w:rsidRPr="00D25135">
                  <w:rPr>
                    <w:lang w:eastAsia="en-CA"/>
                  </w:rPr>
                  <w:t xml:space="preserve"> (1988) </w:t>
                </w:r>
              </w:p>
              <w:p w14:paraId="1FB78EFD" w14:textId="77777777" w:rsidR="00D25135" w:rsidRPr="00D25135" w:rsidRDefault="00D25135" w:rsidP="00EF1ADF">
                <w:pPr>
                  <w:pStyle w:val="NormalfollowingH2"/>
                </w:pPr>
                <w:r w:rsidRPr="00EF1ADF">
                  <w:rPr>
                    <w:i/>
                    <w:lang w:val="en"/>
                  </w:rPr>
                  <w:t>Running Out the Clock</w:t>
                </w:r>
                <w:r w:rsidRPr="00D25135">
                  <w:rPr>
                    <w:lang w:val="en"/>
                  </w:rPr>
                  <w:t xml:space="preserve"> (1991)</w:t>
                </w:r>
              </w:p>
              <w:p w14:paraId="5FF54152" w14:textId="77777777" w:rsidR="00D25135" w:rsidRPr="00D25135" w:rsidRDefault="00D25135" w:rsidP="00EF1ADF">
                <w:pPr>
                  <w:pStyle w:val="NormalfollowingH2"/>
                </w:pPr>
                <w:r w:rsidRPr="00EF1ADF">
                  <w:rPr>
                    <w:i/>
                    <w:lang w:val="en"/>
                  </w:rPr>
                  <w:t>Old Bank Notes</w:t>
                </w:r>
                <w:r w:rsidRPr="00D25135">
                  <w:rPr>
                    <w:lang w:val="en"/>
                  </w:rPr>
                  <w:t xml:space="preserve"> (1993)</w:t>
                </w:r>
              </w:p>
              <w:p w14:paraId="5ED7D695" w14:textId="77777777" w:rsidR="00D25135" w:rsidRPr="00D25135" w:rsidRDefault="00D25135" w:rsidP="00EF1ADF">
                <w:pPr>
                  <w:pStyle w:val="NormalfollowingH2"/>
                  <w:rPr>
                    <w:lang w:val="en"/>
                  </w:rPr>
                </w:pPr>
                <w:r w:rsidRPr="00EF1ADF">
                  <w:rPr>
                    <w:i/>
                    <w:lang w:val="en"/>
                  </w:rPr>
                  <w:lastRenderedPageBreak/>
                  <w:t>Riding the Long Black Horse</w:t>
                </w:r>
                <w:r w:rsidRPr="00D25135">
                  <w:rPr>
                    <w:lang w:val="en"/>
                  </w:rPr>
                  <w:t xml:space="preserve"> (1993)</w:t>
                </w:r>
              </w:p>
              <w:p w14:paraId="194FEC45" w14:textId="77777777" w:rsidR="00D25135" w:rsidRPr="00D25135" w:rsidRDefault="00D25135" w:rsidP="00EF1ADF">
                <w:pPr>
                  <w:pStyle w:val="NormalfollowingH2"/>
                  <w:rPr>
                    <w:lang w:val="en"/>
                  </w:rPr>
                </w:pPr>
                <w:r w:rsidRPr="00EF1ADF">
                  <w:rPr>
                    <w:i/>
                    <w:lang w:val="en"/>
                  </w:rPr>
                  <w:t>No Sad Songs Wanted Here</w:t>
                </w:r>
                <w:r w:rsidRPr="00D25135">
                  <w:rPr>
                    <w:lang w:val="en"/>
                  </w:rPr>
                  <w:t xml:space="preserve"> (1995)</w:t>
                </w:r>
              </w:p>
              <w:p w14:paraId="2A27DA40" w14:textId="77777777" w:rsidR="00D25135" w:rsidRPr="00D25135" w:rsidRDefault="00D25135" w:rsidP="00EF1ADF">
                <w:pPr>
                  <w:pStyle w:val="NormalfollowingH2"/>
                  <w:rPr>
                    <w:lang w:val="en"/>
                  </w:rPr>
                </w:pPr>
                <w:r w:rsidRPr="00EF1ADF">
                  <w:rPr>
                    <w:i/>
                    <w:lang w:val="en"/>
                  </w:rPr>
                  <w:t>Close to Home</w:t>
                </w:r>
                <w:r w:rsidRPr="00D25135">
                  <w:rPr>
                    <w:lang w:val="en"/>
                  </w:rPr>
                  <w:t xml:space="preserve"> (1996)</w:t>
                </w:r>
              </w:p>
              <w:p w14:paraId="55EC9227" w14:textId="77777777" w:rsidR="00D25135" w:rsidRPr="00D25135" w:rsidRDefault="00D25135" w:rsidP="00EF1ADF">
                <w:pPr>
                  <w:pStyle w:val="NormalfollowingH2"/>
                  <w:rPr>
                    <w:lang w:val="en"/>
                  </w:rPr>
                </w:pPr>
                <w:r w:rsidRPr="00EF1ADF">
                  <w:rPr>
                    <w:i/>
                    <w:lang w:val="en"/>
                  </w:rPr>
                  <w:t>Of Time &amp; Toronto</w:t>
                </w:r>
                <w:r w:rsidRPr="00D25135">
                  <w:rPr>
                    <w:lang w:val="en"/>
                  </w:rPr>
                  <w:t xml:space="preserve"> (2000)</w:t>
                </w:r>
              </w:p>
              <w:p w14:paraId="6FAFD841" w14:textId="77777777" w:rsidR="00D25135" w:rsidRPr="00D25135" w:rsidRDefault="00D25135" w:rsidP="00EF1ADF">
                <w:pPr>
                  <w:pStyle w:val="NormalfollowingH2"/>
                  <w:rPr>
                    <w:lang w:val="en"/>
                  </w:rPr>
                </w:pPr>
                <w:r w:rsidRPr="00EF1ADF">
                  <w:rPr>
                    <w:i/>
                    <w:lang w:val="en"/>
                  </w:rPr>
                  <w:t>Take Me Out to the Ballgame</w:t>
                </w:r>
                <w:r w:rsidRPr="00D25135">
                  <w:rPr>
                    <w:lang w:val="en"/>
                  </w:rPr>
                  <w:t xml:space="preserve"> (2002)</w:t>
                </w:r>
              </w:p>
              <w:p w14:paraId="480819A4" w14:textId="77777777" w:rsidR="00D25135" w:rsidRPr="00D25135" w:rsidRDefault="00D25135" w:rsidP="00EF1ADF">
                <w:pPr>
                  <w:pStyle w:val="NormalfollowingH2"/>
                  <w:rPr>
                    <w:lang w:val="en"/>
                  </w:rPr>
                </w:pPr>
                <w:r w:rsidRPr="00EF1ADF">
                  <w:rPr>
                    <w:i/>
                    <w:lang w:val="en"/>
                  </w:rPr>
                  <w:t>Twenty-three New Poems</w:t>
                </w:r>
                <w:r w:rsidRPr="00D25135">
                  <w:rPr>
                    <w:lang w:val="en"/>
                  </w:rPr>
                  <w:t xml:space="preserve"> (2003</w:t>
                </w:r>
                <w:r w:rsidRPr="00D25135">
                  <w:t>)</w:t>
                </w:r>
              </w:p>
              <w:p w14:paraId="79CC954C" w14:textId="77777777" w:rsidR="00D25135" w:rsidRPr="00D25135" w:rsidRDefault="00D25135" w:rsidP="00EF1ADF">
                <w:pPr>
                  <w:pStyle w:val="NormalfollowingH2"/>
                  <w:rPr>
                    <w:lang w:val="en"/>
                  </w:rPr>
                </w:pPr>
                <w:r w:rsidRPr="00EF1ADF">
                  <w:rPr>
                    <w:i/>
                    <w:lang w:val="en"/>
                  </w:rPr>
                  <w:t>Down to Earth</w:t>
                </w:r>
                <w:r w:rsidRPr="00D25135">
                  <w:rPr>
                    <w:lang w:val="en"/>
                  </w:rPr>
                  <w:t xml:space="preserve"> (2006)</w:t>
                </w:r>
              </w:p>
              <w:p w14:paraId="388873F4" w14:textId="77777777" w:rsidR="00D25135" w:rsidRPr="00D25135" w:rsidRDefault="00D25135" w:rsidP="00EF1ADF">
                <w:pPr>
                  <w:pStyle w:val="NormalfollowingH2"/>
                  <w:rPr>
                    <w:lang w:val="en"/>
                  </w:rPr>
                </w:pPr>
                <w:r w:rsidRPr="00EF1ADF">
                  <w:rPr>
                    <w:i/>
                    <w:lang w:val="en"/>
                  </w:rPr>
                  <w:t>Wondrous Wobbly World: Poems for the New Millennium</w:t>
                </w:r>
                <w:r w:rsidRPr="00D25135">
                  <w:rPr>
                    <w:lang w:val="en"/>
                  </w:rPr>
                  <w:t xml:space="preserve"> (2006)</w:t>
                </w:r>
              </w:p>
              <w:p w14:paraId="65D52E7B" w14:textId="77777777" w:rsidR="00D25135" w:rsidRPr="00D25135" w:rsidRDefault="00D25135" w:rsidP="00EF1ADF">
                <w:pPr>
                  <w:pStyle w:val="NormalfollowingH2"/>
                  <w:rPr>
                    <w:lang w:val="en"/>
                  </w:rPr>
                </w:pPr>
                <w:r w:rsidRPr="00EF1ADF">
                  <w:rPr>
                    <w:i/>
                    <w:lang w:val="en"/>
                  </w:rPr>
                  <w:t>Uptown Downtown</w:t>
                </w:r>
                <w:r w:rsidRPr="00D25135">
                  <w:rPr>
                    <w:lang w:val="en"/>
                  </w:rPr>
                  <w:t xml:space="preserve"> (2006)</w:t>
                </w:r>
              </w:p>
              <w:p w14:paraId="6A73C2E4" w14:textId="65B74CF1" w:rsidR="003F0D73" w:rsidRPr="00EF1ADF" w:rsidRDefault="00D25135" w:rsidP="00AB65BE">
                <w:pPr>
                  <w:pStyle w:val="NormalfollowingH2"/>
                  <w:rPr>
                    <w:lang w:val="en"/>
                  </w:rPr>
                </w:pPr>
                <w:r w:rsidRPr="00EF1ADF">
                  <w:rPr>
                    <w:i/>
                    <w:lang w:val="en"/>
                  </w:rPr>
                  <w:t>Collected Poems of Raymond Souster</w:t>
                </w:r>
                <w:r w:rsidR="00AB65BE">
                  <w:rPr>
                    <w:i/>
                    <w:lang w:val="en"/>
                  </w:rPr>
                  <w:t xml:space="preserve"> </w:t>
                </w:r>
                <w:r w:rsidR="00AB65BE">
                  <w:rPr>
                    <w:lang w:val="en"/>
                  </w:rPr>
                  <w:t>(10 vols. covering 1940-</w:t>
                </w:r>
                <w:r w:rsidR="00AB65BE" w:rsidRPr="00D25135">
                  <w:rPr>
                    <w:lang w:val="en"/>
                  </w:rPr>
                  <w:t>2000)</w:t>
                </w:r>
                <w:r w:rsidRPr="00D25135">
                  <w:rPr>
                    <w:lang w:val="en"/>
                  </w:rPr>
                  <w:t xml:space="preserve"> (1980-</w:t>
                </w:r>
                <w:r w:rsidR="00EF1ADF">
                  <w:rPr>
                    <w:lang w:val="en"/>
                  </w:rPr>
                  <w:t xml:space="preserve">2004) </w:t>
                </w:r>
              </w:p>
            </w:tc>
          </w:sdtContent>
        </w:sdt>
      </w:tr>
      <w:tr w:rsidR="003235A7" w:rsidRPr="00D25135" w14:paraId="3A501DC8" w14:textId="77777777" w:rsidTr="003235A7">
        <w:tc>
          <w:tcPr>
            <w:tcW w:w="9016" w:type="dxa"/>
          </w:tcPr>
          <w:p w14:paraId="40B0A39E" w14:textId="77777777" w:rsidR="003235A7" w:rsidRPr="00D25135" w:rsidRDefault="003235A7" w:rsidP="00D25135">
            <w:pPr>
              <w:rPr>
                <w:rFonts w:ascii="Calibri" w:hAnsi="Calibri"/>
              </w:rPr>
            </w:pPr>
            <w:r w:rsidRPr="00D25135">
              <w:rPr>
                <w:rFonts w:ascii="Calibri" w:hAnsi="Calibri"/>
                <w:u w:val="single"/>
              </w:rPr>
              <w:lastRenderedPageBreak/>
              <w:t>Further reading</w:t>
            </w:r>
            <w:r w:rsidRPr="00D25135">
              <w:rPr>
                <w:rFonts w:ascii="Calibri" w:hAnsi="Calibri"/>
              </w:rPr>
              <w:t>:</w:t>
            </w:r>
          </w:p>
          <w:sdt>
            <w:sdtPr>
              <w:rPr>
                <w:rFonts w:ascii="Calibri" w:hAnsi="Calibri"/>
              </w:rPr>
              <w:alias w:val="Further reading"/>
              <w:tag w:val="furtherReading"/>
              <w:id w:val="-1516217107"/>
              <w:placeholder>
                <w:docPart w:val="26B58441ABE8604C80DCD133F3FC1F20"/>
              </w:placeholder>
            </w:sdtPr>
            <w:sdtEndPr/>
            <w:sdtContent>
              <w:p w14:paraId="34C4EC50" w14:textId="5C344ACE" w:rsidR="004928A2" w:rsidRDefault="00C507C8" w:rsidP="004928A2">
                <w:pPr>
                  <w:rPr>
                    <w:rFonts w:ascii="Calibri" w:hAnsi="Calibri"/>
                  </w:rPr>
                </w:pPr>
                <w:sdt>
                  <w:sdtPr>
                    <w:rPr>
                      <w:rFonts w:ascii="Calibri" w:hAnsi="Calibri"/>
                    </w:rPr>
                    <w:id w:val="-1238159573"/>
                    <w:citation/>
                  </w:sdtPr>
                  <w:sdtEndPr/>
                  <w:sdtContent>
                    <w:r w:rsidR="004928A2">
                      <w:rPr>
                        <w:rFonts w:ascii="Calibri" w:hAnsi="Calibri"/>
                      </w:rPr>
                      <w:fldChar w:fldCharType="begin"/>
                    </w:r>
                    <w:r w:rsidR="004928A2">
                      <w:rPr>
                        <w:rFonts w:ascii="Calibri" w:hAnsi="Calibri"/>
                        <w:lang w:val="en-US"/>
                      </w:rPr>
                      <w:instrText xml:space="preserve"> CITATION Dav81 \l 1033 </w:instrText>
                    </w:r>
                    <w:r w:rsidR="004928A2">
                      <w:rPr>
                        <w:rFonts w:ascii="Calibri" w:hAnsi="Calibri"/>
                      </w:rPr>
                      <w:fldChar w:fldCharType="separate"/>
                    </w:r>
                    <w:r w:rsidR="004928A2" w:rsidRPr="004928A2">
                      <w:rPr>
                        <w:rFonts w:ascii="Calibri" w:hAnsi="Calibri"/>
                        <w:noProof/>
                        <w:lang w:val="en-US"/>
                      </w:rPr>
                      <w:t>(Davey)</w:t>
                    </w:r>
                    <w:r w:rsidR="004928A2">
                      <w:rPr>
                        <w:rFonts w:ascii="Calibri" w:hAnsi="Calibri"/>
                      </w:rPr>
                      <w:fldChar w:fldCharType="end"/>
                    </w:r>
                  </w:sdtContent>
                </w:sdt>
              </w:p>
              <w:p w14:paraId="01AA96A7" w14:textId="77777777" w:rsidR="004928A2" w:rsidRDefault="004928A2" w:rsidP="004928A2">
                <w:pPr>
                  <w:rPr>
                    <w:rFonts w:ascii="Calibri" w:hAnsi="Calibri"/>
                  </w:rPr>
                </w:pPr>
              </w:p>
              <w:p w14:paraId="08623321" w14:textId="77777777" w:rsidR="003235A7" w:rsidRPr="00D25135" w:rsidRDefault="00C507C8" w:rsidP="004928A2">
                <w:pPr>
                  <w:rPr>
                    <w:rFonts w:ascii="Calibri" w:hAnsi="Calibri"/>
                  </w:rPr>
                </w:pPr>
                <w:sdt>
                  <w:sdtPr>
                    <w:rPr>
                      <w:rFonts w:ascii="Calibri" w:hAnsi="Calibri"/>
                    </w:rPr>
                    <w:id w:val="-1237163349"/>
                    <w:citation/>
                  </w:sdtPr>
                  <w:sdtEndPr/>
                  <w:sdtContent>
                    <w:r w:rsidR="006067AC">
                      <w:rPr>
                        <w:rFonts w:ascii="Calibri" w:hAnsi="Calibri"/>
                      </w:rPr>
                      <w:fldChar w:fldCharType="begin"/>
                    </w:r>
                    <w:r w:rsidR="006067AC">
                      <w:rPr>
                        <w:rFonts w:ascii="Calibri" w:hAnsi="Calibri"/>
                        <w:lang w:val="en-US"/>
                      </w:rPr>
                      <w:instrText xml:space="preserve"> CITATION Whi84 \l 1033 </w:instrText>
                    </w:r>
                    <w:r w:rsidR="006067AC">
                      <w:rPr>
                        <w:rFonts w:ascii="Calibri" w:hAnsi="Calibri"/>
                      </w:rPr>
                      <w:fldChar w:fldCharType="separate"/>
                    </w:r>
                    <w:r w:rsidR="006067AC" w:rsidRPr="006067AC">
                      <w:rPr>
                        <w:rFonts w:ascii="Calibri" w:hAnsi="Calibri"/>
                        <w:noProof/>
                        <w:lang w:val="en-US"/>
                      </w:rPr>
                      <w:t>(Whiteman)</w:t>
                    </w:r>
                    <w:r w:rsidR="006067AC">
                      <w:rPr>
                        <w:rFonts w:ascii="Calibri" w:hAnsi="Calibri"/>
                      </w:rPr>
                      <w:fldChar w:fldCharType="end"/>
                    </w:r>
                  </w:sdtContent>
                </w:sdt>
              </w:p>
            </w:sdtContent>
          </w:sdt>
        </w:tc>
      </w:tr>
    </w:tbl>
    <w:p w14:paraId="2E93533F" w14:textId="77777777" w:rsidR="00C27FAB" w:rsidRPr="00D25135" w:rsidRDefault="00C27FAB" w:rsidP="00D25135">
      <w:pPr>
        <w:rPr>
          <w:rFonts w:ascii="Calibri" w:hAnsi="Calibri"/>
        </w:rPr>
      </w:pPr>
    </w:p>
    <w:sectPr w:rsidR="00C27FAB" w:rsidRPr="00D2513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D12035" w14:textId="77777777" w:rsidR="009D5523" w:rsidRDefault="009D5523" w:rsidP="007A0D55">
      <w:pPr>
        <w:spacing w:after="0" w:line="240" w:lineRule="auto"/>
      </w:pPr>
      <w:r>
        <w:separator/>
      </w:r>
    </w:p>
  </w:endnote>
  <w:endnote w:type="continuationSeparator" w:id="0">
    <w:p w14:paraId="7B921DE1" w14:textId="77777777" w:rsidR="009D5523" w:rsidRDefault="009D552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altName w:val="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ED5B05" w14:textId="77777777" w:rsidR="009D5523" w:rsidRDefault="009D5523" w:rsidP="007A0D55">
      <w:pPr>
        <w:spacing w:after="0" w:line="240" w:lineRule="auto"/>
      </w:pPr>
      <w:r>
        <w:separator/>
      </w:r>
    </w:p>
  </w:footnote>
  <w:footnote w:type="continuationSeparator" w:id="0">
    <w:p w14:paraId="57A7D50A" w14:textId="77777777" w:rsidR="009D5523" w:rsidRDefault="009D552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AF543" w14:textId="77777777" w:rsidR="009D5523" w:rsidRDefault="009D5523">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E1004DF" w14:textId="77777777" w:rsidR="009D5523" w:rsidRDefault="009D552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2563B29"/>
    <w:multiLevelType w:val="hybridMultilevel"/>
    <w:tmpl w:val="C91CEF52"/>
    <w:lvl w:ilvl="0" w:tplc="EA7AE8F4">
      <w:numFmt w:val="bullet"/>
      <w:lvlText w:val=""/>
      <w:lvlJc w:val="left"/>
      <w:pPr>
        <w:ind w:left="720" w:hanging="360"/>
      </w:pPr>
      <w:rPr>
        <w:rFonts w:ascii="Symbol" w:eastAsia="Cambria"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106E7D4B"/>
    <w:multiLevelType w:val="hybridMultilevel"/>
    <w:tmpl w:val="0E7605A6"/>
    <w:lvl w:ilvl="0" w:tplc="EA7AE8F4">
      <w:numFmt w:val="bullet"/>
      <w:lvlText w:val=""/>
      <w:lvlJc w:val="left"/>
      <w:pPr>
        <w:ind w:left="720" w:hanging="360"/>
      </w:pPr>
      <w:rPr>
        <w:rFonts w:ascii="Symbol" w:eastAsia="Cambria"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44D3084"/>
    <w:multiLevelType w:val="hybridMultilevel"/>
    <w:tmpl w:val="45FEB158"/>
    <w:lvl w:ilvl="0" w:tplc="EA7AE8F4">
      <w:numFmt w:val="bullet"/>
      <w:lvlText w:val=""/>
      <w:lvlJc w:val="left"/>
      <w:pPr>
        <w:ind w:left="720" w:hanging="360"/>
      </w:pPr>
      <w:rPr>
        <w:rFonts w:ascii="Symbol" w:eastAsia="Cambria"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72C07F7D"/>
    <w:multiLevelType w:val="hybridMultilevel"/>
    <w:tmpl w:val="40D24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13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28A2"/>
    <w:rsid w:val="00496888"/>
    <w:rsid w:val="004A7476"/>
    <w:rsid w:val="004E5896"/>
    <w:rsid w:val="00513EE6"/>
    <w:rsid w:val="00534F8F"/>
    <w:rsid w:val="00590035"/>
    <w:rsid w:val="005B177E"/>
    <w:rsid w:val="005B3921"/>
    <w:rsid w:val="005F26D7"/>
    <w:rsid w:val="005F5450"/>
    <w:rsid w:val="006067AC"/>
    <w:rsid w:val="006D0412"/>
    <w:rsid w:val="007411B9"/>
    <w:rsid w:val="00780D95"/>
    <w:rsid w:val="00780DC7"/>
    <w:rsid w:val="007A0D55"/>
    <w:rsid w:val="007B3377"/>
    <w:rsid w:val="007E5F44"/>
    <w:rsid w:val="00821DE3"/>
    <w:rsid w:val="00846CE1"/>
    <w:rsid w:val="008A5B87"/>
    <w:rsid w:val="00922950"/>
    <w:rsid w:val="009A7264"/>
    <w:rsid w:val="009D1606"/>
    <w:rsid w:val="009D5523"/>
    <w:rsid w:val="009E18A1"/>
    <w:rsid w:val="009E73D7"/>
    <w:rsid w:val="00A27D2C"/>
    <w:rsid w:val="00A76FD9"/>
    <w:rsid w:val="00AB436D"/>
    <w:rsid w:val="00AB65BE"/>
    <w:rsid w:val="00AD2F24"/>
    <w:rsid w:val="00AD4844"/>
    <w:rsid w:val="00B219AE"/>
    <w:rsid w:val="00B33145"/>
    <w:rsid w:val="00B574C9"/>
    <w:rsid w:val="00BC39C9"/>
    <w:rsid w:val="00BE5BF7"/>
    <w:rsid w:val="00BF40E1"/>
    <w:rsid w:val="00C27FAB"/>
    <w:rsid w:val="00C358D4"/>
    <w:rsid w:val="00C507C8"/>
    <w:rsid w:val="00C6296B"/>
    <w:rsid w:val="00CC586D"/>
    <w:rsid w:val="00CF1542"/>
    <w:rsid w:val="00CF3EC5"/>
    <w:rsid w:val="00D25135"/>
    <w:rsid w:val="00D656DA"/>
    <w:rsid w:val="00D83300"/>
    <w:rsid w:val="00DC6B48"/>
    <w:rsid w:val="00DF01B0"/>
    <w:rsid w:val="00E85A05"/>
    <w:rsid w:val="00E95829"/>
    <w:rsid w:val="00EA606C"/>
    <w:rsid w:val="00EB0C8C"/>
    <w:rsid w:val="00EB51FD"/>
    <w:rsid w:val="00EB77DB"/>
    <w:rsid w:val="00ED139F"/>
    <w:rsid w:val="00EF1AD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A06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2513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5135"/>
    <w:rPr>
      <w:rFonts w:ascii="Lucida Grande" w:hAnsi="Lucida Grande" w:cs="Lucida Grande"/>
      <w:sz w:val="18"/>
      <w:szCs w:val="18"/>
    </w:rPr>
  </w:style>
  <w:style w:type="paragraph" w:styleId="ListParagraph">
    <w:name w:val="List Paragraph"/>
    <w:basedOn w:val="Normal"/>
    <w:uiPriority w:val="34"/>
    <w:semiHidden/>
    <w:qFormat/>
    <w:rsid w:val="00D2513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2513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5135"/>
    <w:rPr>
      <w:rFonts w:ascii="Lucida Grande" w:hAnsi="Lucida Grande" w:cs="Lucida Grande"/>
      <w:sz w:val="18"/>
      <w:szCs w:val="18"/>
    </w:rPr>
  </w:style>
  <w:style w:type="paragraph" w:styleId="ListParagraph">
    <w:name w:val="List Paragraph"/>
    <w:basedOn w:val="Normal"/>
    <w:uiPriority w:val="34"/>
    <w:semiHidden/>
    <w:qFormat/>
    <w:rsid w:val="00D25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5C3CC1DFBDEB84CB7D5CBFA3F51EB0A"/>
        <w:category>
          <w:name w:val="General"/>
          <w:gallery w:val="placeholder"/>
        </w:category>
        <w:types>
          <w:type w:val="bbPlcHdr"/>
        </w:types>
        <w:behaviors>
          <w:behavior w:val="content"/>
        </w:behaviors>
        <w:guid w:val="{D8F13608-592B-A149-951D-1FDDB985F47D}"/>
      </w:docPartPr>
      <w:docPartBody>
        <w:p w:rsidR="002703A9" w:rsidRDefault="002703A9">
          <w:pPr>
            <w:pStyle w:val="55C3CC1DFBDEB84CB7D5CBFA3F51EB0A"/>
          </w:pPr>
          <w:r w:rsidRPr="00CC586D">
            <w:rPr>
              <w:rStyle w:val="PlaceholderText"/>
              <w:b/>
              <w:color w:val="FFFFFF" w:themeColor="background1"/>
            </w:rPr>
            <w:t>[Salutation]</w:t>
          </w:r>
        </w:p>
      </w:docPartBody>
    </w:docPart>
    <w:docPart>
      <w:docPartPr>
        <w:name w:val="0C82186DB07B834D933528C6737ACC6A"/>
        <w:category>
          <w:name w:val="General"/>
          <w:gallery w:val="placeholder"/>
        </w:category>
        <w:types>
          <w:type w:val="bbPlcHdr"/>
        </w:types>
        <w:behaviors>
          <w:behavior w:val="content"/>
        </w:behaviors>
        <w:guid w:val="{CF8B96A2-BC6F-D449-BD6A-A1F683C26EFA}"/>
      </w:docPartPr>
      <w:docPartBody>
        <w:p w:rsidR="002703A9" w:rsidRDefault="002703A9">
          <w:pPr>
            <w:pStyle w:val="0C82186DB07B834D933528C6737ACC6A"/>
          </w:pPr>
          <w:r>
            <w:rPr>
              <w:rStyle w:val="PlaceholderText"/>
            </w:rPr>
            <w:t>[First name]</w:t>
          </w:r>
        </w:p>
      </w:docPartBody>
    </w:docPart>
    <w:docPart>
      <w:docPartPr>
        <w:name w:val="30C9C689BAB28B418A8ED6C91DA365B7"/>
        <w:category>
          <w:name w:val="General"/>
          <w:gallery w:val="placeholder"/>
        </w:category>
        <w:types>
          <w:type w:val="bbPlcHdr"/>
        </w:types>
        <w:behaviors>
          <w:behavior w:val="content"/>
        </w:behaviors>
        <w:guid w:val="{37332AD9-500B-6644-902A-2C56F5E3653F}"/>
      </w:docPartPr>
      <w:docPartBody>
        <w:p w:rsidR="002703A9" w:rsidRDefault="002703A9">
          <w:pPr>
            <w:pStyle w:val="30C9C689BAB28B418A8ED6C91DA365B7"/>
          </w:pPr>
          <w:r>
            <w:rPr>
              <w:rStyle w:val="PlaceholderText"/>
            </w:rPr>
            <w:t>[Middle name]</w:t>
          </w:r>
        </w:p>
      </w:docPartBody>
    </w:docPart>
    <w:docPart>
      <w:docPartPr>
        <w:name w:val="DFF50AD26E447743ADAAE9AE05C721F8"/>
        <w:category>
          <w:name w:val="General"/>
          <w:gallery w:val="placeholder"/>
        </w:category>
        <w:types>
          <w:type w:val="bbPlcHdr"/>
        </w:types>
        <w:behaviors>
          <w:behavior w:val="content"/>
        </w:behaviors>
        <w:guid w:val="{0AC7AB9B-7E8A-A24E-9A68-EBD40F9E9BA9}"/>
      </w:docPartPr>
      <w:docPartBody>
        <w:p w:rsidR="002703A9" w:rsidRDefault="002703A9">
          <w:pPr>
            <w:pStyle w:val="DFF50AD26E447743ADAAE9AE05C721F8"/>
          </w:pPr>
          <w:r>
            <w:rPr>
              <w:rStyle w:val="PlaceholderText"/>
            </w:rPr>
            <w:t>[Last name]</w:t>
          </w:r>
        </w:p>
      </w:docPartBody>
    </w:docPart>
    <w:docPart>
      <w:docPartPr>
        <w:name w:val="1E6058F63E0A4B408E52A67C45012B62"/>
        <w:category>
          <w:name w:val="General"/>
          <w:gallery w:val="placeholder"/>
        </w:category>
        <w:types>
          <w:type w:val="bbPlcHdr"/>
        </w:types>
        <w:behaviors>
          <w:behavior w:val="content"/>
        </w:behaviors>
        <w:guid w:val="{D727175D-296C-7C48-B8BF-EB9617DC0895}"/>
      </w:docPartPr>
      <w:docPartBody>
        <w:p w:rsidR="002703A9" w:rsidRDefault="002703A9">
          <w:pPr>
            <w:pStyle w:val="1E6058F63E0A4B408E52A67C45012B62"/>
          </w:pPr>
          <w:r>
            <w:rPr>
              <w:rStyle w:val="PlaceholderText"/>
            </w:rPr>
            <w:t>[Enter your biography]</w:t>
          </w:r>
        </w:p>
      </w:docPartBody>
    </w:docPart>
    <w:docPart>
      <w:docPartPr>
        <w:name w:val="194371E388144A4FA9052B887A142F77"/>
        <w:category>
          <w:name w:val="General"/>
          <w:gallery w:val="placeholder"/>
        </w:category>
        <w:types>
          <w:type w:val="bbPlcHdr"/>
        </w:types>
        <w:behaviors>
          <w:behavior w:val="content"/>
        </w:behaviors>
        <w:guid w:val="{0B8EEE8A-1D6E-924C-91BF-8CE51ABDB5A2}"/>
      </w:docPartPr>
      <w:docPartBody>
        <w:p w:rsidR="002703A9" w:rsidRDefault="002703A9">
          <w:pPr>
            <w:pStyle w:val="194371E388144A4FA9052B887A142F77"/>
          </w:pPr>
          <w:r>
            <w:rPr>
              <w:rStyle w:val="PlaceholderText"/>
            </w:rPr>
            <w:t>[Enter the institution with which you are affiliated]</w:t>
          </w:r>
        </w:p>
      </w:docPartBody>
    </w:docPart>
    <w:docPart>
      <w:docPartPr>
        <w:name w:val="E232FE27EE7D7F45949ABC3BC03F3D4A"/>
        <w:category>
          <w:name w:val="General"/>
          <w:gallery w:val="placeholder"/>
        </w:category>
        <w:types>
          <w:type w:val="bbPlcHdr"/>
        </w:types>
        <w:behaviors>
          <w:behavior w:val="content"/>
        </w:behaviors>
        <w:guid w:val="{82AF9F72-6FA5-8D48-A3D6-46197241B749}"/>
      </w:docPartPr>
      <w:docPartBody>
        <w:p w:rsidR="002703A9" w:rsidRDefault="002703A9">
          <w:pPr>
            <w:pStyle w:val="E232FE27EE7D7F45949ABC3BC03F3D4A"/>
          </w:pPr>
          <w:r w:rsidRPr="00EF74F7">
            <w:rPr>
              <w:b/>
              <w:color w:val="808080" w:themeColor="background1" w:themeShade="80"/>
            </w:rPr>
            <w:t>[Enter the headword for your article]</w:t>
          </w:r>
        </w:p>
      </w:docPartBody>
    </w:docPart>
    <w:docPart>
      <w:docPartPr>
        <w:name w:val="6B4A46F967586745AF163276045E1A8E"/>
        <w:category>
          <w:name w:val="General"/>
          <w:gallery w:val="placeholder"/>
        </w:category>
        <w:types>
          <w:type w:val="bbPlcHdr"/>
        </w:types>
        <w:behaviors>
          <w:behavior w:val="content"/>
        </w:behaviors>
        <w:guid w:val="{C2E9FB58-0E21-A243-855F-C8863CE266F4}"/>
      </w:docPartPr>
      <w:docPartBody>
        <w:p w:rsidR="002703A9" w:rsidRDefault="002703A9">
          <w:pPr>
            <w:pStyle w:val="6B4A46F967586745AF163276045E1A8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746E4094D1AF84E8267607163FC70B3"/>
        <w:category>
          <w:name w:val="General"/>
          <w:gallery w:val="placeholder"/>
        </w:category>
        <w:types>
          <w:type w:val="bbPlcHdr"/>
        </w:types>
        <w:behaviors>
          <w:behavior w:val="content"/>
        </w:behaviors>
        <w:guid w:val="{98FE462B-9CF9-1A41-8F4F-98E94878429B}"/>
      </w:docPartPr>
      <w:docPartBody>
        <w:p w:rsidR="002703A9" w:rsidRDefault="002703A9">
          <w:pPr>
            <w:pStyle w:val="9746E4094D1AF84E8267607163FC70B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9FDE4E138DF0E4A882D957B975C1E15"/>
        <w:category>
          <w:name w:val="General"/>
          <w:gallery w:val="placeholder"/>
        </w:category>
        <w:types>
          <w:type w:val="bbPlcHdr"/>
        </w:types>
        <w:behaviors>
          <w:behavior w:val="content"/>
        </w:behaviors>
        <w:guid w:val="{7F0EC259-C7EF-5B47-BC82-80E5CFCB6C40}"/>
      </w:docPartPr>
      <w:docPartBody>
        <w:p w:rsidR="002703A9" w:rsidRDefault="002703A9">
          <w:pPr>
            <w:pStyle w:val="A9FDE4E138DF0E4A882D957B975C1E1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6B58441ABE8604C80DCD133F3FC1F20"/>
        <w:category>
          <w:name w:val="General"/>
          <w:gallery w:val="placeholder"/>
        </w:category>
        <w:types>
          <w:type w:val="bbPlcHdr"/>
        </w:types>
        <w:behaviors>
          <w:behavior w:val="content"/>
        </w:behaviors>
        <w:guid w:val="{D60E60DE-81EF-F148-AD2F-D7890F0C97D7}"/>
      </w:docPartPr>
      <w:docPartBody>
        <w:p w:rsidR="002703A9" w:rsidRDefault="002703A9">
          <w:pPr>
            <w:pStyle w:val="26B58441ABE8604C80DCD133F3FC1F20"/>
          </w:pPr>
          <w:r>
            <w:rPr>
              <w:rStyle w:val="PlaceholderText"/>
            </w:rPr>
            <w:t>[Enter citations for further reading here]</w:t>
          </w:r>
        </w:p>
      </w:docPartBody>
    </w:docPart>
    <w:docPart>
      <w:docPartPr>
        <w:name w:val="87264C65C8AD6D498B1362F4E81796A7"/>
        <w:category>
          <w:name w:val="General"/>
          <w:gallery w:val="placeholder"/>
        </w:category>
        <w:types>
          <w:type w:val="bbPlcHdr"/>
        </w:types>
        <w:behaviors>
          <w:behavior w:val="content"/>
        </w:behaviors>
        <w:guid w:val="{486ED703-FDE5-0B42-8976-4F2556349F97}"/>
      </w:docPartPr>
      <w:docPartBody>
        <w:p w:rsidR="002703A9" w:rsidRDefault="002703A9" w:rsidP="002703A9">
          <w:pPr>
            <w:pStyle w:val="87264C65C8AD6D498B1362F4E81796A7"/>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altName w:val="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3A9"/>
    <w:rsid w:val="002703A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03A9"/>
    <w:rPr>
      <w:color w:val="808080"/>
    </w:rPr>
  </w:style>
  <w:style w:type="paragraph" w:customStyle="1" w:styleId="55C3CC1DFBDEB84CB7D5CBFA3F51EB0A">
    <w:name w:val="55C3CC1DFBDEB84CB7D5CBFA3F51EB0A"/>
  </w:style>
  <w:style w:type="paragraph" w:customStyle="1" w:styleId="0C82186DB07B834D933528C6737ACC6A">
    <w:name w:val="0C82186DB07B834D933528C6737ACC6A"/>
  </w:style>
  <w:style w:type="paragraph" w:customStyle="1" w:styleId="30C9C689BAB28B418A8ED6C91DA365B7">
    <w:name w:val="30C9C689BAB28B418A8ED6C91DA365B7"/>
  </w:style>
  <w:style w:type="paragraph" w:customStyle="1" w:styleId="DFF50AD26E447743ADAAE9AE05C721F8">
    <w:name w:val="DFF50AD26E447743ADAAE9AE05C721F8"/>
  </w:style>
  <w:style w:type="paragraph" w:customStyle="1" w:styleId="1E6058F63E0A4B408E52A67C45012B62">
    <w:name w:val="1E6058F63E0A4B408E52A67C45012B62"/>
  </w:style>
  <w:style w:type="paragraph" w:customStyle="1" w:styleId="194371E388144A4FA9052B887A142F77">
    <w:name w:val="194371E388144A4FA9052B887A142F77"/>
  </w:style>
  <w:style w:type="paragraph" w:customStyle="1" w:styleId="E232FE27EE7D7F45949ABC3BC03F3D4A">
    <w:name w:val="E232FE27EE7D7F45949ABC3BC03F3D4A"/>
  </w:style>
  <w:style w:type="paragraph" w:customStyle="1" w:styleId="6B4A46F967586745AF163276045E1A8E">
    <w:name w:val="6B4A46F967586745AF163276045E1A8E"/>
  </w:style>
  <w:style w:type="paragraph" w:customStyle="1" w:styleId="9746E4094D1AF84E8267607163FC70B3">
    <w:name w:val="9746E4094D1AF84E8267607163FC70B3"/>
  </w:style>
  <w:style w:type="paragraph" w:customStyle="1" w:styleId="A9FDE4E138DF0E4A882D957B975C1E15">
    <w:name w:val="A9FDE4E138DF0E4A882D957B975C1E15"/>
  </w:style>
  <w:style w:type="paragraph" w:customStyle="1" w:styleId="26B58441ABE8604C80DCD133F3FC1F20">
    <w:name w:val="26B58441ABE8604C80DCD133F3FC1F20"/>
  </w:style>
  <w:style w:type="paragraph" w:customStyle="1" w:styleId="87264C65C8AD6D498B1362F4E81796A7">
    <w:name w:val="87264C65C8AD6D498B1362F4E81796A7"/>
    <w:rsid w:val="002703A9"/>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03A9"/>
    <w:rPr>
      <w:color w:val="808080"/>
    </w:rPr>
  </w:style>
  <w:style w:type="paragraph" w:customStyle="1" w:styleId="55C3CC1DFBDEB84CB7D5CBFA3F51EB0A">
    <w:name w:val="55C3CC1DFBDEB84CB7D5CBFA3F51EB0A"/>
  </w:style>
  <w:style w:type="paragraph" w:customStyle="1" w:styleId="0C82186DB07B834D933528C6737ACC6A">
    <w:name w:val="0C82186DB07B834D933528C6737ACC6A"/>
  </w:style>
  <w:style w:type="paragraph" w:customStyle="1" w:styleId="30C9C689BAB28B418A8ED6C91DA365B7">
    <w:name w:val="30C9C689BAB28B418A8ED6C91DA365B7"/>
  </w:style>
  <w:style w:type="paragraph" w:customStyle="1" w:styleId="DFF50AD26E447743ADAAE9AE05C721F8">
    <w:name w:val="DFF50AD26E447743ADAAE9AE05C721F8"/>
  </w:style>
  <w:style w:type="paragraph" w:customStyle="1" w:styleId="1E6058F63E0A4B408E52A67C45012B62">
    <w:name w:val="1E6058F63E0A4B408E52A67C45012B62"/>
  </w:style>
  <w:style w:type="paragraph" w:customStyle="1" w:styleId="194371E388144A4FA9052B887A142F77">
    <w:name w:val="194371E388144A4FA9052B887A142F77"/>
  </w:style>
  <w:style w:type="paragraph" w:customStyle="1" w:styleId="E232FE27EE7D7F45949ABC3BC03F3D4A">
    <w:name w:val="E232FE27EE7D7F45949ABC3BC03F3D4A"/>
  </w:style>
  <w:style w:type="paragraph" w:customStyle="1" w:styleId="6B4A46F967586745AF163276045E1A8E">
    <w:name w:val="6B4A46F967586745AF163276045E1A8E"/>
  </w:style>
  <w:style w:type="paragraph" w:customStyle="1" w:styleId="9746E4094D1AF84E8267607163FC70B3">
    <w:name w:val="9746E4094D1AF84E8267607163FC70B3"/>
  </w:style>
  <w:style w:type="paragraph" w:customStyle="1" w:styleId="A9FDE4E138DF0E4A882D957B975C1E15">
    <w:name w:val="A9FDE4E138DF0E4A882D957B975C1E15"/>
  </w:style>
  <w:style w:type="paragraph" w:customStyle="1" w:styleId="26B58441ABE8604C80DCD133F3FC1F20">
    <w:name w:val="26B58441ABE8604C80DCD133F3FC1F20"/>
  </w:style>
  <w:style w:type="paragraph" w:customStyle="1" w:styleId="87264C65C8AD6D498B1362F4E81796A7">
    <w:name w:val="87264C65C8AD6D498B1362F4E81796A7"/>
    <w:rsid w:val="002703A9"/>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Dav81</b:Tag>
    <b:SourceType>Book</b:SourceType>
    <b:Guid>{85C5517B-0B9B-9D43-B198-6297A9C2FC5C}</b:Guid>
    <b:Author>
      <b:Author>
        <b:NameList>
          <b:Person>
            <b:Last>Davey</b:Last>
            <b:First>Frank</b:First>
          </b:Person>
        </b:NameList>
      </b:Author>
    </b:Author>
    <b:Title>Louis Dudek and Raymond Souster</b:Title>
    <b:City>Vancouver</b:City>
    <b:StateProvince>BC</b:StateProvince>
    <b:CountryRegion>Canada</b:CountryRegion>
    <b:Publisher>Douglas &amp; McIntyre</b:Publisher>
    <b:Year>1981</b:Year>
    <b:RefOrder>1</b:RefOrder>
  </b:Source>
  <b:Source>
    <b:Tag>Whi84</b:Tag>
    <b:SourceType>Book</b:SourceType>
    <b:Guid>{8F9EAAFF-3D87-224E-857E-F013CD1A09AD}</b:Guid>
    <b:Author>
      <b:Author>
        <b:NameList>
          <b:Person>
            <b:Last>Whiteman</b:Last>
            <b:First>Bruce</b:First>
          </b:Person>
        </b:NameList>
      </b:Author>
    </b:Author>
    <b:Title>Raymond Souster and His Works</b:Title>
    <b:City>Toronto</b:City>
    <b:StateProvince>Ontario</b:StateProvince>
    <b:CountryRegion>Canada</b:CountryRegion>
    <b:Publisher>Coach House Press</b:Publisher>
    <b:Year>1984</b:Year>
    <b:RefOrder>2</b:RefOrder>
  </b:Source>
</b:Sources>
</file>

<file path=customXml/itemProps1.xml><?xml version="1.0" encoding="utf-8"?>
<ds:datastoreItem xmlns:ds="http://schemas.openxmlformats.org/officeDocument/2006/customXml" ds:itemID="{77002C71-522D-984B-BFB3-7491113B2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35</TotalTime>
  <Pages>4</Pages>
  <Words>1329</Words>
  <Characters>7581</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Stephen Ross</cp:lastModifiedBy>
  <cp:revision>5</cp:revision>
  <dcterms:created xsi:type="dcterms:W3CDTF">2015-02-05T22:10:00Z</dcterms:created>
  <dcterms:modified xsi:type="dcterms:W3CDTF">2015-09-29T23:02:00Z</dcterms:modified>
</cp:coreProperties>
</file>