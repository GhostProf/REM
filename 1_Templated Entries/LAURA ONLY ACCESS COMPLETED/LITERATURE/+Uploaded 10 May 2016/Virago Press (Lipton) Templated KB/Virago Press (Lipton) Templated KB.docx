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919CB3" w14:textId="77777777" w:rsidTr="00922950">
        <w:tc>
          <w:tcPr>
            <w:tcW w:w="491" w:type="dxa"/>
            <w:vMerge w:val="restart"/>
            <w:shd w:val="clear" w:color="auto" w:fill="A6A6A6" w:themeFill="background1" w:themeFillShade="A6"/>
            <w:textDirection w:val="btLr"/>
          </w:tcPr>
          <w:p w14:paraId="2A3024F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406854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59349A96" w14:textId="77777777" w:rsidR="00B574C9" w:rsidRDefault="008E5861" w:rsidP="005E0090">
                <w:r w:rsidRPr="008E5861">
                  <w:t>Shawna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521B4E7F"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7C9F4E73" w14:textId="77777777" w:rsidR="00B574C9" w:rsidRDefault="008E5861" w:rsidP="008E5861">
                <w:r>
                  <w:t>Lipton</w:t>
                </w:r>
              </w:p>
            </w:tc>
          </w:sdtContent>
        </w:sdt>
      </w:tr>
      <w:tr w:rsidR="00B574C9" w14:paraId="7B1FCE47" w14:textId="77777777" w:rsidTr="001A6A06">
        <w:trPr>
          <w:trHeight w:val="986"/>
        </w:trPr>
        <w:tc>
          <w:tcPr>
            <w:tcW w:w="491" w:type="dxa"/>
            <w:vMerge/>
            <w:shd w:val="clear" w:color="auto" w:fill="A6A6A6" w:themeFill="background1" w:themeFillShade="A6"/>
          </w:tcPr>
          <w:p w14:paraId="1B352984"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6186600D" w14:textId="77777777" w:rsidR="00B574C9" w:rsidRDefault="00B574C9" w:rsidP="00922950">
                <w:r>
                  <w:rPr>
                    <w:rStyle w:val="PlaceholderText"/>
                  </w:rPr>
                  <w:t>[Enter your biography]</w:t>
                </w:r>
              </w:p>
            </w:tc>
          </w:sdtContent>
        </w:sdt>
      </w:tr>
      <w:tr w:rsidR="00B574C9" w14:paraId="437115A8" w14:textId="77777777" w:rsidTr="001A6A06">
        <w:trPr>
          <w:trHeight w:val="986"/>
        </w:trPr>
        <w:tc>
          <w:tcPr>
            <w:tcW w:w="491" w:type="dxa"/>
            <w:vMerge/>
            <w:shd w:val="clear" w:color="auto" w:fill="A6A6A6" w:themeFill="background1" w:themeFillShade="A6"/>
          </w:tcPr>
          <w:p w14:paraId="0E3967CB"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4B4F7CBC" w14:textId="77777777" w:rsidR="00B574C9" w:rsidRDefault="008E5861" w:rsidP="008E5861">
                <w:r>
                  <w:t>University of Wisconsin-Milwaukee</w:t>
                </w:r>
              </w:p>
            </w:tc>
          </w:sdtContent>
        </w:sdt>
      </w:tr>
    </w:tbl>
    <w:p w14:paraId="6458B44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69A7D1" w14:textId="77777777" w:rsidTr="00244BB0">
        <w:tc>
          <w:tcPr>
            <w:tcW w:w="9016" w:type="dxa"/>
            <w:shd w:val="clear" w:color="auto" w:fill="A6A6A6" w:themeFill="background1" w:themeFillShade="A6"/>
            <w:tcMar>
              <w:top w:w="113" w:type="dxa"/>
              <w:bottom w:w="113" w:type="dxa"/>
            </w:tcMar>
          </w:tcPr>
          <w:p w14:paraId="3A0A123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7EBBC02" w14:textId="77777777" w:rsidTr="003F0D73">
        <w:sdt>
          <w:sdtPr>
            <w:rPr>
              <w:noProof/>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0357BC9E" w14:textId="77777777" w:rsidR="003F0D73" w:rsidRPr="00FB589A" w:rsidRDefault="008E5861" w:rsidP="008E5861">
                <w:r w:rsidRPr="008E5861">
                  <w:rPr>
                    <w:noProof/>
                    <w:lang w:val="en-US"/>
                  </w:rPr>
                  <w:t>Virago Press</w:t>
                </w:r>
              </w:p>
            </w:tc>
          </w:sdtContent>
        </w:sdt>
      </w:tr>
      <w:tr w:rsidR="00464699" w14:paraId="3B3036AA"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099884E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134821D"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43ADE4EF" w14:textId="77777777" w:rsidR="00E85A05" w:rsidRDefault="008E5861" w:rsidP="005E0090">
                <w:r>
                  <w:t xml:space="preserve">Virago is a British publishing company founded in 1973 by Carmen </w:t>
                </w:r>
                <w:proofErr w:type="spellStart"/>
                <w:r>
                  <w:t>Callil</w:t>
                </w:r>
                <w:proofErr w:type="spellEnd"/>
                <w:r>
                  <w:t xml:space="preserve">, primarily to endorse women’s writing and increase awareness of women’s literary history. Inspired by the women’s movement, the name Virago and the bitten apple logo suggest the power of courageous, outspoken females, and subversive knowledge. Elaine Showalter’s </w:t>
                </w:r>
                <w:r>
                  <w:rPr>
                    <w:i/>
                  </w:rPr>
                  <w:t xml:space="preserve">A Literature of Their Own </w:t>
                </w:r>
                <w:r>
                  <w:t xml:space="preserve">(1977) influenced the Virago Modern Classics series which reissues books by overlooked or underappreciated writers. Launched in 1978, this series became the hallmark of the brand and a key to its success. The imprint includes Dorothy Richardson, Rebecca West, </w:t>
                </w:r>
                <w:proofErr w:type="spellStart"/>
                <w:r>
                  <w:t>Radclyffe</w:t>
                </w:r>
                <w:proofErr w:type="spellEnd"/>
                <w:r>
                  <w:t xml:space="preserve"> Hall, Vita Sackville-West, H.D., Gertrude Stein, </w:t>
                </w:r>
                <w:proofErr w:type="spellStart"/>
                <w:r>
                  <w:t>Djuna</w:t>
                </w:r>
                <w:proofErr w:type="spellEnd"/>
                <w:r>
                  <w:t xml:space="preserve"> Barnes and other innovators of modernist literature. Virago’s reprints of women’s fiction have contributed to the scholarly reappraisal of the </w:t>
                </w:r>
                <w:r w:rsidR="006811B5">
                  <w:t>‘</w:t>
                </w:r>
                <w:r>
                  <w:t>New Woman</w:t>
                </w:r>
                <w:r w:rsidR="006811B5">
                  <w:t>’</w:t>
                </w:r>
                <w:r>
                  <w:t xml:space="preserve"> and other aspects of gendered modernism, demonstrating the press’s impact on literary criticism and modernist studies.</w:t>
                </w:r>
              </w:p>
            </w:tc>
          </w:sdtContent>
        </w:sdt>
      </w:tr>
      <w:tr w:rsidR="003F0D73" w:rsidRPr="00AE64D7" w14:paraId="4D85FCFA"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sdt>
                  <w:sdtPr>
                    <w:rPr>
                      <w:lang w:val="en-CA"/>
                    </w:rPr>
                    <w:alias w:val="Abstract"/>
                    <w:tag w:val="abstract"/>
                    <w:id w:val="919057658"/>
                    <w:placeholder>
                      <w:docPart w:val="2F7B5C3D59D546D0AE4986A09D6CEF71"/>
                    </w:placeholder>
                  </w:sdtPr>
                  <w:sdtEndPr>
                    <w:rPr>
                      <w:lang w:val="en-GB"/>
                    </w:rPr>
                  </w:sdtEndPr>
                  <w:sdtContent>
                    <w:tc>
                      <w:tcPr>
                        <w:tcW w:w="9016" w:type="dxa"/>
                        <w:tcMar>
                          <w:top w:w="113" w:type="dxa"/>
                          <w:bottom w:w="113" w:type="dxa"/>
                        </w:tcMar>
                      </w:tcPr>
                      <w:p w14:paraId="56704B7B" w14:textId="77777777" w:rsidR="008E5861" w:rsidRDefault="008E5861" w:rsidP="00AE64D7">
                        <w:r>
                          <w:t xml:space="preserve">Virago is a British publishing company founded in 1973 by Carmen </w:t>
                        </w:r>
                        <w:proofErr w:type="spellStart"/>
                        <w:r>
                          <w:t>Callil</w:t>
                        </w:r>
                        <w:proofErr w:type="spellEnd"/>
                        <w:r>
                          <w:t xml:space="preserve">, primarily to endorse women’s writing and increase awareness of women’s literary history. Inspired by the women’s movement, the name Virago and the bitten apple logo suggest the power of courageous, outspoken females, and subversive knowledge. Elaine Showalter’s </w:t>
                        </w:r>
                        <w:r>
                          <w:rPr>
                            <w:i/>
                          </w:rPr>
                          <w:t xml:space="preserve">A Literature of Their Own </w:t>
                        </w:r>
                        <w:r>
                          <w:t xml:space="preserve">(1977) influenced the Virago Modern Classics series which reissues books by overlooked or underappreciated writers. Launched in 1978, this series became the hallmark of the brand and a key to its success. The imprint includes Dorothy Richardson, Rebecca West, </w:t>
                        </w:r>
                        <w:proofErr w:type="spellStart"/>
                        <w:r>
                          <w:t>Radclyffe</w:t>
                        </w:r>
                        <w:proofErr w:type="spellEnd"/>
                        <w:r>
                          <w:t xml:space="preserve"> Hall, Vita Sackville-West, H.D., Gertrude Stein, </w:t>
                        </w:r>
                        <w:proofErr w:type="spellStart"/>
                        <w:r>
                          <w:t>Djuna</w:t>
                        </w:r>
                        <w:proofErr w:type="spellEnd"/>
                        <w:r>
                          <w:t xml:space="preserve"> Barnes and other innovators of modernist literature. Virago’s reprints of women’s fiction have contributed to the scholarly reappraisal of the </w:t>
                        </w:r>
                        <w:r w:rsidR="006811B5">
                          <w:t>‘</w:t>
                        </w:r>
                        <w:r>
                          <w:t>New Woman</w:t>
                        </w:r>
                        <w:r w:rsidR="006811B5">
                          <w:t>’</w:t>
                        </w:r>
                        <w:r>
                          <w:t xml:space="preserve"> and other aspects of gendered modernism, demonstrating the press’s impact on literary criticism and modernist studies.</w:t>
                        </w:r>
                        <w:bookmarkStart w:id="0" w:name="_GoBack"/>
                        <w:bookmarkEnd w:id="0"/>
                      </w:p>
                      <w:p w14:paraId="2D0C8953" w14:textId="77777777" w:rsidR="008E5861" w:rsidRDefault="008E5861" w:rsidP="00AE64D7"/>
                      <w:p w14:paraId="54FCF9B6" w14:textId="77777777" w:rsidR="008E5861" w:rsidRDefault="008E5861" w:rsidP="008E5861">
                        <w:pPr>
                          <w:keepNext/>
                        </w:pPr>
                        <w:r>
                          <w:t>File: Virago Press.jpg</w:t>
                        </w:r>
                      </w:p>
                      <w:p w14:paraId="08049CAD" w14:textId="77777777" w:rsidR="008E5861" w:rsidRDefault="008E5861" w:rsidP="008E5861">
                        <w:pPr>
                          <w:pStyle w:val="Caption"/>
                        </w:pPr>
                        <w:r>
                          <w:t xml:space="preserve">Virago Press </w:t>
                        </w:r>
                        <w:fldSimple w:instr=" SEQ Virago_Press \* ARABIC ">
                          <w:r>
                            <w:rPr>
                              <w:noProof/>
                            </w:rPr>
                            <w:t>1</w:t>
                          </w:r>
                        </w:fldSimple>
                      </w:p>
                      <w:p w14:paraId="33FB5F5B" w14:textId="77777777" w:rsidR="003F0D73" w:rsidRPr="008E5861" w:rsidRDefault="008E5861" w:rsidP="00AE64D7">
                        <w:r>
                          <w:t xml:space="preserve">Source: Early logo for Virago Press. Image can be found at </w:t>
                        </w:r>
                        <w:hyperlink r:id="rId9" w:history="1">
                          <w:r w:rsidRPr="006034C9">
                            <w:rPr>
                              <w:rStyle w:val="Hyperlink"/>
                            </w:rPr>
                            <w:t>https://kaggsysbookishramblings.wordpress.com/tag/all-virago-all-august/</w:t>
                          </w:r>
                        </w:hyperlink>
                      </w:p>
                    </w:tc>
                  </w:sdtContent>
                </w:sdt>
              </w:sdtContent>
            </w:sdt>
          </w:sdtContent>
        </w:sdt>
      </w:tr>
      <w:tr w:rsidR="003235A7" w14:paraId="18289FAF" w14:textId="77777777" w:rsidTr="003235A7">
        <w:tc>
          <w:tcPr>
            <w:tcW w:w="9016" w:type="dxa"/>
          </w:tcPr>
          <w:p w14:paraId="2846D146" w14:textId="77777777"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14:paraId="3FD724B9" w14:textId="77777777" w:rsidR="008E5861" w:rsidRDefault="002E4607" w:rsidP="008E5861">
                <w:sdt>
                  <w:sdtPr>
                    <w:id w:val="1796026389"/>
                    <w:citation/>
                  </w:sdtPr>
                  <w:sdtEndPr/>
                  <w:sdtContent>
                    <w:r w:rsidR="008E5861">
                      <w:fldChar w:fldCharType="begin"/>
                    </w:r>
                    <w:r w:rsidR="008E5861">
                      <w:rPr>
                        <w:lang w:val="en-CA"/>
                      </w:rPr>
                      <w:instrText xml:space="preserve"> CITATION Callil08 \l 4105 </w:instrText>
                    </w:r>
                    <w:r w:rsidR="008E5861">
                      <w:fldChar w:fldCharType="separate"/>
                    </w:r>
                    <w:r>
                      <w:rPr>
                        <w:noProof/>
                        <w:lang w:val="en-CA"/>
                      </w:rPr>
                      <w:t xml:space="preserve"> </w:t>
                    </w:r>
                    <w:r w:rsidRPr="002E4607">
                      <w:rPr>
                        <w:noProof/>
                        <w:lang w:val="en-CA"/>
                      </w:rPr>
                      <w:t>(Callil)</w:t>
                    </w:r>
                    <w:r w:rsidR="008E5861">
                      <w:fldChar w:fldCharType="end"/>
                    </w:r>
                  </w:sdtContent>
                </w:sdt>
              </w:p>
              <w:p w14:paraId="3BA8B32F" w14:textId="77777777" w:rsidR="008E5861" w:rsidRDefault="002E4607" w:rsidP="008E5861">
                <w:sdt>
                  <w:sdtPr>
                    <w:id w:val="-1131021374"/>
                    <w:citation/>
                  </w:sdtPr>
                  <w:sdtEndPr/>
                  <w:sdtContent>
                    <w:r w:rsidR="008E5861">
                      <w:fldChar w:fldCharType="begin"/>
                    </w:r>
                    <w:r w:rsidR="008E5861">
                      <w:rPr>
                        <w:lang w:val="en-CA"/>
                      </w:rPr>
                      <w:instrText xml:space="preserve"> CITATION Murray04 \l 4105 </w:instrText>
                    </w:r>
                    <w:r w:rsidR="008E5861">
                      <w:fldChar w:fldCharType="separate"/>
                    </w:r>
                    <w:r w:rsidRPr="002E4607">
                      <w:rPr>
                        <w:noProof/>
                        <w:lang w:val="en-CA"/>
                      </w:rPr>
                      <w:t>(Murray)</w:t>
                    </w:r>
                    <w:r w:rsidR="008E5861">
                      <w:fldChar w:fldCharType="end"/>
                    </w:r>
                  </w:sdtContent>
                </w:sdt>
              </w:p>
              <w:p w14:paraId="51EEF414" w14:textId="77777777" w:rsidR="008E5861" w:rsidRDefault="002E4607" w:rsidP="008E5861">
                <w:sdt>
                  <w:sdtPr>
                    <w:id w:val="-420956290"/>
                    <w:citation/>
                  </w:sdtPr>
                  <w:sdtEndPr/>
                  <w:sdtContent>
                    <w:r w:rsidR="008E5861">
                      <w:fldChar w:fldCharType="begin"/>
                    </w:r>
                    <w:r w:rsidR="008E5861">
                      <w:rPr>
                        <w:lang w:val="en-CA"/>
                      </w:rPr>
                      <w:instrText xml:space="preserve"> CITATION Showalter09 \l 4105 </w:instrText>
                    </w:r>
                    <w:r w:rsidR="008E5861">
                      <w:fldChar w:fldCharType="separate"/>
                    </w:r>
                    <w:r w:rsidRPr="002E4607">
                      <w:rPr>
                        <w:noProof/>
                        <w:lang w:val="en-CA"/>
                      </w:rPr>
                      <w:t>(Showalter)</w:t>
                    </w:r>
                    <w:r w:rsidR="008E5861">
                      <w:fldChar w:fldCharType="end"/>
                    </w:r>
                  </w:sdtContent>
                </w:sdt>
              </w:p>
              <w:p w14:paraId="57169395" w14:textId="77777777" w:rsidR="003235A7" w:rsidRDefault="002E4607" w:rsidP="008E5861">
                <w:sdt>
                  <w:sdtPr>
                    <w:id w:val="1027141602"/>
                    <w:citation/>
                  </w:sdtPr>
                  <w:sdtEndPr/>
                  <w:sdtContent>
                    <w:r w:rsidR="008E5861">
                      <w:fldChar w:fldCharType="begin"/>
                    </w:r>
                    <w:r>
                      <w:rPr>
                        <w:lang w:val="en-CA"/>
                      </w:rPr>
                      <w:instrText xml:space="preserve">CITATION Virago \l 4105 </w:instrText>
                    </w:r>
                    <w:r w:rsidR="008E5861">
                      <w:fldChar w:fldCharType="separate"/>
                    </w:r>
                    <w:r w:rsidRPr="002E4607">
                      <w:rPr>
                        <w:noProof/>
                        <w:lang w:val="en-CA"/>
                      </w:rPr>
                      <w:t>(Virago)</w:t>
                    </w:r>
                    <w:r w:rsidR="008E5861">
                      <w:fldChar w:fldCharType="end"/>
                    </w:r>
                  </w:sdtContent>
                </w:sdt>
              </w:p>
            </w:sdtContent>
          </w:sdt>
        </w:tc>
      </w:tr>
    </w:tbl>
    <w:p w14:paraId="6982CD4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26A8D" w14:textId="77777777" w:rsidR="00053390" w:rsidRDefault="00053390" w:rsidP="007A0D55">
      <w:pPr>
        <w:spacing w:after="0" w:line="240" w:lineRule="auto"/>
      </w:pPr>
      <w:r>
        <w:separator/>
      </w:r>
    </w:p>
  </w:endnote>
  <w:endnote w:type="continuationSeparator" w:id="0">
    <w:p w14:paraId="4B5E117B" w14:textId="77777777" w:rsidR="00053390" w:rsidRDefault="000533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9C1F5" w14:textId="77777777" w:rsidR="00053390" w:rsidRDefault="00053390" w:rsidP="007A0D55">
      <w:pPr>
        <w:spacing w:after="0" w:line="240" w:lineRule="auto"/>
      </w:pPr>
      <w:r>
        <w:separator/>
      </w:r>
    </w:p>
  </w:footnote>
  <w:footnote w:type="continuationSeparator" w:id="0">
    <w:p w14:paraId="3C3E02EF" w14:textId="77777777" w:rsidR="00053390" w:rsidRDefault="0005339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4442C"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D8437F"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E460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811B5"/>
    <w:rsid w:val="006D0412"/>
    <w:rsid w:val="007411B9"/>
    <w:rsid w:val="00780D95"/>
    <w:rsid w:val="00780DC7"/>
    <w:rsid w:val="007A0D55"/>
    <w:rsid w:val="007B3377"/>
    <w:rsid w:val="007E5F44"/>
    <w:rsid w:val="00821DE3"/>
    <w:rsid w:val="00846CE1"/>
    <w:rsid w:val="008A5B87"/>
    <w:rsid w:val="008E5861"/>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FC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FollowedHyperlink">
    <w:name w:val="FollowedHyperlink"/>
    <w:basedOn w:val="DefaultParagraphFont"/>
    <w:uiPriority w:val="99"/>
    <w:semiHidden/>
    <w:rsid w:val="008E5861"/>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FollowedHyperlink">
    <w:name w:val="FollowedHyperlink"/>
    <w:basedOn w:val="DefaultParagraphFont"/>
    <w:uiPriority w:val="99"/>
    <w:semiHidden/>
    <w:rsid w:val="008E58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kaggsysbookishramblings.wordpress.com/tag/all-virago-all-august/"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F7B5C3D59D546D0AE4986A09D6CEF71"/>
        <w:category>
          <w:name w:val="General"/>
          <w:gallery w:val="placeholder"/>
        </w:category>
        <w:types>
          <w:type w:val="bbPlcHdr"/>
        </w:types>
        <w:behaviors>
          <w:behavior w:val="content"/>
        </w:behaviors>
        <w:guid w:val="{01BA4416-D70D-4CAE-B8D4-4530F1266B97}"/>
      </w:docPartPr>
      <w:docPartBody>
        <w:p w:rsidR="00A21CBA" w:rsidRDefault="00B9331F" w:rsidP="00B9331F">
          <w:pPr>
            <w:pStyle w:val="2F7B5C3D59D546D0AE4986A09D6CEF7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A21CBA"/>
    <w:rsid w:val="00B0741E"/>
    <w:rsid w:val="00B9331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31F"/>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2F7B5C3D59D546D0AE4986A09D6CEF71">
    <w:name w:val="2F7B5C3D59D546D0AE4986A09D6CEF71"/>
    <w:rsid w:val="00B933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31F"/>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2F7B5C3D59D546D0AE4986A09D6CEF71">
    <w:name w:val="2F7B5C3D59D546D0AE4986A09D6CEF71"/>
    <w:rsid w:val="00B933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Callil08</b:Tag>
    <b:SourceType>ArticleInAPeriodical</b:SourceType>
    <b:Guid>{6BB932BF-0446-4EF3-A4F0-BE674F1E8DDF}</b:Guid>
    <b:Title>The Stories of Our Lives: Carmen Callil on Virago</b:Title>
    <b:Medium>Interview with founder</b:Medium>
    <b:Year>2008</b:Year>
    <b:Month>April</b:Month>
    <b:Day>26</b:Day>
    <b:Author>
      <b:Author>
        <b:NameList>
          <b:Person>
            <b:Last>Callil</b:Last>
            <b:First>Carmen</b:First>
          </b:Person>
        </b:NameList>
      </b:Author>
    </b:Author>
    <b:PeriodicalTitle>The Guardian</b:PeriodicalTitle>
    <b:URL>http://www.theguardian.com/books/2008/apr/26/featuresreviews.guardianreview2</b:URL>
    <b:RefOrder>1</b:RefOrder>
  </b:Source>
  <b:Source>
    <b:Tag>Murray04</b:Tag>
    <b:SourceType>Book</b:SourceType>
    <b:Guid>{7D38B24D-BCDA-4A76-9956-5D39C45F3152}</b:Guid>
    <b:Title>Mixed Media: Feminist Presses and Publishing Politics</b:Title>
    <b:Year>2004</b:Year>
    <b:Medium>History and critical response to the press</b:Medium>
    <b:Author>
      <b:Author>
        <b:NameList>
          <b:Person>
            <b:Last>Murray</b:Last>
            <b:First>Simone</b:First>
          </b:Person>
        </b:NameList>
      </b:Author>
    </b:Author>
    <b:City>London</b:City>
    <b:Publisher>Pluto Press</b:Publisher>
    <b:RefOrder>2</b:RefOrder>
  </b:Source>
  <b:Source>
    <b:Tag>Showalter09</b:Tag>
    <b:SourceType>Book</b:SourceType>
    <b:Guid>{E9859C69-AFF5-4303-8A63-2A8C89F793A4}</b:Guid>
    <b:Author>
      <b:Author>
        <b:NameList>
          <b:Person>
            <b:Last>Showalter</b:Last>
            <b:First>Elaine</b:First>
          </b:Person>
        </b:NameList>
      </b:Author>
    </b:Author>
    <b:Title>A Literature of Their Own</b:Title>
    <b:Year>2009</b:Year>
    <b:City>London</b:City>
    <b:Publisher>Virago</b:Publisher>
    <b:Medium>Influential academic study</b:Medium>
    <b:RefOrder>3</b:RefOrder>
  </b:Source>
  <b:Source>
    <b:Tag>Virago</b:Tag>
    <b:SourceType>InternetSite</b:SourceType>
    <b:Guid>{9DFDEF4C-BF48-0A45-A99A-05A39D4551E2}</b:Guid>
    <b:Title>Virago Press: International Publisher of Books by Women</b:Title>
    <b:Medium>http://www.virago.co.uk/</b:Medium>
    <b:Author>
      <b:Author>
        <b:Corporate>Virago</b:Corporate>
      </b:Author>
    </b:Author>
    <b:URL>http://www.virago.co.uk</b:URL>
    <b:RefOrder>4</b:RefOrder>
  </b:Source>
</b:Sources>
</file>

<file path=customXml/itemProps1.xml><?xml version="1.0" encoding="utf-8"?>
<ds:datastoreItem xmlns:ds="http://schemas.openxmlformats.org/officeDocument/2006/customXml" ds:itemID="{4DC34AB0-AEEA-F444-AF9E-E84A87752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TotalTime>
  <Pages>1</Pages>
  <Words>391</Words>
  <Characters>2232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2016-03-17T12:34:00Z</dcterms:created>
  <dcterms:modified xsi:type="dcterms:W3CDTF">2016-05-01T05:12:00Z</dcterms:modified>
</cp:coreProperties>
</file>