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67F5D" w:rsidRPr="00567F5D" w14:paraId="37D151A1" w14:textId="77777777" w:rsidTr="00567F5D">
        <w:tc>
          <w:tcPr>
            <w:tcW w:w="491" w:type="dxa"/>
            <w:vMerge w:val="restart"/>
            <w:shd w:val="clear" w:color="auto" w:fill="A6A6A6"/>
            <w:textDirection w:val="btLr"/>
          </w:tcPr>
          <w:p w14:paraId="7EBE8C7E" w14:textId="77777777" w:rsidR="00B574C9" w:rsidRPr="00567F5D" w:rsidRDefault="00B574C9" w:rsidP="00567F5D">
            <w:pPr>
              <w:spacing w:after="0" w:line="240" w:lineRule="auto"/>
              <w:jc w:val="center"/>
              <w:rPr>
                <w:b/>
                <w:color w:val="FFFFFF"/>
              </w:rPr>
            </w:pPr>
            <w:r w:rsidRPr="00567F5D">
              <w:rPr>
                <w:b/>
                <w:color w:val="FFFFFF"/>
              </w:rPr>
              <w:t>About you</w:t>
            </w:r>
          </w:p>
        </w:tc>
        <w:tc>
          <w:tcPr>
            <w:tcW w:w="1259" w:type="dxa"/>
            <w:shd w:val="clear" w:color="auto" w:fill="auto"/>
          </w:tcPr>
          <w:p w14:paraId="6F20C564" w14:textId="77777777" w:rsidR="00B574C9" w:rsidRPr="00567F5D" w:rsidRDefault="00B574C9" w:rsidP="00567F5D">
            <w:pPr>
              <w:spacing w:after="0" w:line="240" w:lineRule="auto"/>
              <w:jc w:val="center"/>
              <w:rPr>
                <w:b/>
                <w:color w:val="FFFFFF"/>
              </w:rPr>
            </w:pPr>
            <w:r w:rsidRPr="00567F5D">
              <w:rPr>
                <w:rStyle w:val="PlaceholderText"/>
                <w:b/>
                <w:color w:val="FFFFFF"/>
              </w:rPr>
              <w:t>[Salutation]</w:t>
            </w:r>
          </w:p>
        </w:tc>
        <w:tc>
          <w:tcPr>
            <w:tcW w:w="2073" w:type="dxa"/>
            <w:shd w:val="clear" w:color="auto" w:fill="auto"/>
          </w:tcPr>
          <w:p w14:paraId="574184D6" w14:textId="77777777" w:rsidR="00B574C9" w:rsidRPr="00567F5D" w:rsidRDefault="00C526B7" w:rsidP="00C526B7">
            <w:pPr>
              <w:tabs>
                <w:tab w:val="center" w:pos="928"/>
              </w:tabs>
              <w:spacing w:after="0" w:line="240" w:lineRule="auto"/>
            </w:pPr>
            <w:r>
              <w:t>Karen</w:t>
            </w:r>
          </w:p>
        </w:tc>
        <w:tc>
          <w:tcPr>
            <w:tcW w:w="2551" w:type="dxa"/>
            <w:shd w:val="clear" w:color="auto" w:fill="auto"/>
          </w:tcPr>
          <w:p w14:paraId="0791FB29" w14:textId="77777777" w:rsidR="00B574C9" w:rsidRPr="00567F5D" w:rsidRDefault="00B574C9" w:rsidP="00567F5D">
            <w:pPr>
              <w:spacing w:after="0" w:line="240" w:lineRule="auto"/>
            </w:pPr>
            <w:r w:rsidRPr="00567F5D">
              <w:rPr>
                <w:rStyle w:val="PlaceholderText"/>
              </w:rPr>
              <w:t>[Middle name]</w:t>
            </w:r>
          </w:p>
        </w:tc>
        <w:tc>
          <w:tcPr>
            <w:tcW w:w="2642" w:type="dxa"/>
            <w:shd w:val="clear" w:color="auto" w:fill="auto"/>
          </w:tcPr>
          <w:p w14:paraId="065CF936" w14:textId="77777777" w:rsidR="00B574C9" w:rsidRPr="00567F5D" w:rsidRDefault="00C526B7" w:rsidP="00567F5D">
            <w:pPr>
              <w:spacing w:after="0" w:line="240" w:lineRule="auto"/>
            </w:pPr>
            <w:proofErr w:type="spellStart"/>
            <w:r>
              <w:t>Grunberg</w:t>
            </w:r>
            <w:proofErr w:type="spellEnd"/>
          </w:p>
        </w:tc>
      </w:tr>
      <w:tr w:rsidR="00567F5D" w:rsidRPr="00567F5D" w14:paraId="5EDF8B97" w14:textId="77777777" w:rsidTr="00567F5D">
        <w:trPr>
          <w:trHeight w:val="986"/>
        </w:trPr>
        <w:tc>
          <w:tcPr>
            <w:tcW w:w="491" w:type="dxa"/>
            <w:vMerge/>
            <w:shd w:val="clear" w:color="auto" w:fill="A6A6A6"/>
          </w:tcPr>
          <w:p w14:paraId="74354C20" w14:textId="77777777" w:rsidR="00B574C9" w:rsidRPr="00567F5D" w:rsidRDefault="00B574C9" w:rsidP="00567F5D">
            <w:pPr>
              <w:spacing w:after="0" w:line="240" w:lineRule="auto"/>
              <w:jc w:val="center"/>
              <w:rPr>
                <w:b/>
                <w:color w:val="FFFFFF"/>
              </w:rPr>
            </w:pPr>
          </w:p>
        </w:tc>
        <w:tc>
          <w:tcPr>
            <w:tcW w:w="8525" w:type="dxa"/>
            <w:gridSpan w:val="4"/>
            <w:shd w:val="clear" w:color="auto" w:fill="auto"/>
          </w:tcPr>
          <w:p w14:paraId="3BB66222" w14:textId="77777777" w:rsidR="00B574C9" w:rsidRPr="00567F5D" w:rsidRDefault="00B574C9" w:rsidP="00567F5D">
            <w:pPr>
              <w:spacing w:after="0" w:line="240" w:lineRule="auto"/>
            </w:pPr>
            <w:r w:rsidRPr="00567F5D">
              <w:rPr>
                <w:rStyle w:val="PlaceholderText"/>
              </w:rPr>
              <w:t>[Enter your biography]</w:t>
            </w:r>
          </w:p>
        </w:tc>
      </w:tr>
      <w:tr w:rsidR="00567F5D" w:rsidRPr="00567F5D" w14:paraId="1411BEF0" w14:textId="77777777" w:rsidTr="00567F5D">
        <w:trPr>
          <w:trHeight w:val="986"/>
        </w:trPr>
        <w:tc>
          <w:tcPr>
            <w:tcW w:w="491" w:type="dxa"/>
            <w:vMerge/>
            <w:shd w:val="clear" w:color="auto" w:fill="A6A6A6"/>
          </w:tcPr>
          <w:p w14:paraId="40FB0682" w14:textId="77777777" w:rsidR="00B574C9" w:rsidRPr="00567F5D" w:rsidRDefault="00B574C9" w:rsidP="00567F5D">
            <w:pPr>
              <w:spacing w:after="0" w:line="240" w:lineRule="auto"/>
              <w:jc w:val="center"/>
              <w:rPr>
                <w:b/>
                <w:color w:val="FFFFFF"/>
              </w:rPr>
            </w:pPr>
          </w:p>
        </w:tc>
        <w:tc>
          <w:tcPr>
            <w:tcW w:w="8525" w:type="dxa"/>
            <w:gridSpan w:val="4"/>
            <w:shd w:val="clear" w:color="auto" w:fill="auto"/>
          </w:tcPr>
          <w:p w14:paraId="79357D38" w14:textId="77777777" w:rsidR="00B574C9" w:rsidRPr="00567F5D" w:rsidRDefault="00B574C9" w:rsidP="00567F5D">
            <w:pPr>
              <w:spacing w:after="0" w:line="240" w:lineRule="auto"/>
            </w:pPr>
          </w:p>
        </w:tc>
      </w:tr>
    </w:tbl>
    <w:p w14:paraId="07D6BEC1"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A1C42" w:rsidRPr="00567F5D" w14:paraId="1A5E87CC" w14:textId="77777777" w:rsidTr="00567F5D">
        <w:tc>
          <w:tcPr>
            <w:tcW w:w="9016" w:type="dxa"/>
            <w:shd w:val="clear" w:color="auto" w:fill="A6A6A6"/>
            <w:tcMar>
              <w:top w:w="113" w:type="dxa"/>
              <w:bottom w:w="113" w:type="dxa"/>
            </w:tcMar>
          </w:tcPr>
          <w:p w14:paraId="5460A31E" w14:textId="77777777" w:rsidR="00244BB0" w:rsidRPr="00567F5D" w:rsidRDefault="00244BB0" w:rsidP="00567F5D">
            <w:pPr>
              <w:spacing w:after="0" w:line="240" w:lineRule="auto"/>
              <w:jc w:val="center"/>
              <w:rPr>
                <w:b/>
                <w:color w:val="FFFFFF"/>
              </w:rPr>
            </w:pPr>
            <w:r w:rsidRPr="00567F5D">
              <w:rPr>
                <w:b/>
                <w:color w:val="FFFFFF"/>
              </w:rPr>
              <w:t>Your article</w:t>
            </w:r>
          </w:p>
        </w:tc>
      </w:tr>
      <w:tr w:rsidR="003F0D73" w:rsidRPr="00567F5D" w14:paraId="200D18DC" w14:textId="77777777" w:rsidTr="00567F5D">
        <w:tc>
          <w:tcPr>
            <w:tcW w:w="9016" w:type="dxa"/>
            <w:shd w:val="clear" w:color="auto" w:fill="auto"/>
            <w:tcMar>
              <w:top w:w="113" w:type="dxa"/>
              <w:bottom w:w="113" w:type="dxa"/>
            </w:tcMar>
          </w:tcPr>
          <w:p w14:paraId="378C650B" w14:textId="77777777" w:rsidR="003F0D73" w:rsidRPr="00567F5D" w:rsidRDefault="00C526B7" w:rsidP="00C526B7">
            <w:r>
              <w:t xml:space="preserve">Oz, Amos (1939– </w:t>
            </w:r>
            <w:r w:rsidR="00567F5D" w:rsidRPr="00567F5D">
              <w:t>)</w:t>
            </w:r>
          </w:p>
        </w:tc>
      </w:tr>
      <w:tr w:rsidR="00464699" w:rsidRPr="00567F5D" w14:paraId="02E385E4" w14:textId="77777777" w:rsidTr="00567F5D">
        <w:tc>
          <w:tcPr>
            <w:tcW w:w="9016" w:type="dxa"/>
            <w:shd w:val="clear" w:color="auto" w:fill="auto"/>
            <w:tcMar>
              <w:top w:w="113" w:type="dxa"/>
              <w:bottom w:w="113" w:type="dxa"/>
            </w:tcMar>
          </w:tcPr>
          <w:p w14:paraId="317F7CCD" w14:textId="77777777" w:rsidR="00464699" w:rsidRPr="00567F5D" w:rsidRDefault="00464699" w:rsidP="00567F5D">
            <w:pPr>
              <w:spacing w:after="0" w:line="240" w:lineRule="auto"/>
            </w:pPr>
            <w:r w:rsidRPr="00567F5D">
              <w:rPr>
                <w:rStyle w:val="PlaceholderText"/>
                <w:b/>
              </w:rPr>
              <w:t xml:space="preserve">[Enter any </w:t>
            </w:r>
            <w:r w:rsidRPr="00567F5D">
              <w:rPr>
                <w:rStyle w:val="PlaceholderText"/>
                <w:b/>
                <w:i/>
              </w:rPr>
              <w:t>variant forms</w:t>
            </w:r>
            <w:r w:rsidRPr="00567F5D">
              <w:rPr>
                <w:rStyle w:val="PlaceholderText"/>
                <w:b/>
              </w:rPr>
              <w:t xml:space="preserve"> of your headword – OPTIONAL]</w:t>
            </w:r>
          </w:p>
        </w:tc>
      </w:tr>
      <w:tr w:rsidR="00E85A05" w:rsidRPr="00567F5D" w14:paraId="66721155" w14:textId="77777777" w:rsidTr="00567F5D">
        <w:tc>
          <w:tcPr>
            <w:tcW w:w="9016" w:type="dxa"/>
            <w:shd w:val="clear" w:color="auto" w:fill="auto"/>
            <w:tcMar>
              <w:top w:w="113" w:type="dxa"/>
              <w:bottom w:w="113" w:type="dxa"/>
            </w:tcMar>
          </w:tcPr>
          <w:p w14:paraId="6D941EE4" w14:textId="77777777" w:rsidR="00E85A05" w:rsidRPr="00567F5D" w:rsidRDefault="00C526B7" w:rsidP="00C526B7">
            <w:r w:rsidRPr="00567F5D">
              <w:t xml:space="preserve">The Hebrew author Amos Oz (born Amos </w:t>
            </w:r>
            <w:proofErr w:type="spellStart"/>
            <w:r w:rsidRPr="00567F5D">
              <w:t>Klausner</w:t>
            </w:r>
            <w:proofErr w:type="spellEnd"/>
            <w:r w:rsidRPr="00567F5D">
              <w:t xml:space="preserve">), an essayist, a professor of literature at Ben </w:t>
            </w:r>
            <w:proofErr w:type="spellStart"/>
            <w:r w:rsidRPr="00567F5D">
              <w:t>Gurion</w:t>
            </w:r>
            <w:proofErr w:type="spellEnd"/>
            <w:r w:rsidRPr="00567F5D">
              <w:t xml:space="preserve"> University of the Negev, and an active contributor to Israeli and international media on literary and political matters, is best known for his internationally regarded prose fiction. He was born in Jerusalem during the British Mandate period and at the age of 15 left for Kibbutz </w:t>
            </w:r>
            <w:proofErr w:type="spellStart"/>
            <w:r w:rsidRPr="00567F5D">
              <w:t>Hulda</w:t>
            </w:r>
            <w:proofErr w:type="spellEnd"/>
            <w:r w:rsidRPr="00567F5D">
              <w:t xml:space="preserve">, where he lived for three decades before moving to the southern Israeli city of Arad in 1986. His first collection of short stories, </w:t>
            </w:r>
            <w:proofErr w:type="spellStart"/>
            <w:r w:rsidRPr="00567F5D">
              <w:rPr>
                <w:i/>
              </w:rPr>
              <w:t>Artsot</w:t>
            </w:r>
            <w:proofErr w:type="spellEnd"/>
            <w:r w:rsidRPr="00567F5D">
              <w:rPr>
                <w:i/>
              </w:rPr>
              <w:t xml:space="preserve"> ha-tan</w:t>
            </w:r>
            <w:r w:rsidRPr="00567F5D">
              <w:t xml:space="preserve"> (</w:t>
            </w:r>
            <w:r w:rsidRPr="00567F5D">
              <w:rPr>
                <w:i/>
              </w:rPr>
              <w:t>Where the Jackals Howl</w:t>
            </w:r>
            <w:r w:rsidRPr="00567F5D">
              <w:t xml:space="preserve">) was published in 1965. His novels and stories have been translated into over thirty languages and have garnered worldwide acclaim and prestigious literary prizes, including the French Legion </w:t>
            </w:r>
            <w:proofErr w:type="spellStart"/>
            <w:r w:rsidRPr="00567F5D">
              <w:t>d'Honneur</w:t>
            </w:r>
            <w:proofErr w:type="spellEnd"/>
            <w:r w:rsidRPr="00567F5D">
              <w:t xml:space="preserve"> (1997), the German Heinrich Heine Prize (2008), the Italian Primo Levi Prize (2008), the National Jewish Book Award (2006) and every major Israeli literary prize, among them the </w:t>
            </w:r>
            <w:proofErr w:type="spellStart"/>
            <w:r w:rsidRPr="00567F5D">
              <w:t>Bialik</w:t>
            </w:r>
            <w:proofErr w:type="spellEnd"/>
            <w:r w:rsidRPr="00567F5D">
              <w:t xml:space="preserve"> Prize (1986), the Israel Prize (1998), and the Jerusalem-Agnon Prize (2006). An advocate of peace with the Palestinians through a two-state solution and a mainstay of the Zionist Left in Israel, Oz was a founder of the peace organization Shalom </w:t>
            </w:r>
            <w:proofErr w:type="spellStart"/>
            <w:r w:rsidRPr="00567F5D">
              <w:t>Achshav</w:t>
            </w:r>
            <w:proofErr w:type="spellEnd"/>
            <w:r w:rsidRPr="00567F5D">
              <w:t xml:space="preserve"> (Peace Now) and has been its chief spokesperson.</w:t>
            </w:r>
          </w:p>
        </w:tc>
      </w:tr>
      <w:tr w:rsidR="003F0D73" w:rsidRPr="00567F5D" w14:paraId="5574F96F" w14:textId="77777777" w:rsidTr="00567F5D">
        <w:tc>
          <w:tcPr>
            <w:tcW w:w="9016" w:type="dxa"/>
            <w:shd w:val="clear" w:color="auto" w:fill="auto"/>
            <w:tcMar>
              <w:top w:w="113" w:type="dxa"/>
              <w:bottom w:w="113" w:type="dxa"/>
            </w:tcMar>
          </w:tcPr>
          <w:p w14:paraId="410FC810" w14:textId="77777777" w:rsidR="003F0D73" w:rsidRDefault="00567F5D" w:rsidP="00C526B7">
            <w:r w:rsidRPr="00567F5D">
              <w:t xml:space="preserve">The Hebrew author Amos Oz (born Amos </w:t>
            </w:r>
            <w:proofErr w:type="spellStart"/>
            <w:r w:rsidRPr="00567F5D">
              <w:t>Klausner</w:t>
            </w:r>
            <w:proofErr w:type="spellEnd"/>
            <w:r w:rsidRPr="00567F5D">
              <w:t xml:space="preserve">), an essayist, a professor of literature at Ben </w:t>
            </w:r>
            <w:proofErr w:type="spellStart"/>
            <w:r w:rsidRPr="00567F5D">
              <w:t>Gurion</w:t>
            </w:r>
            <w:proofErr w:type="spellEnd"/>
            <w:r w:rsidRPr="00567F5D">
              <w:t xml:space="preserve"> University of the Negev, and an active contributor to Israeli and international media on literary and political matters, is best known for his internationally regarded prose fiction. He was born in Jerusalem during the British Mandate period and at the age of 15 left for Kibbutz </w:t>
            </w:r>
            <w:proofErr w:type="spellStart"/>
            <w:r w:rsidRPr="00567F5D">
              <w:t>Hulda</w:t>
            </w:r>
            <w:proofErr w:type="spellEnd"/>
            <w:r w:rsidRPr="00567F5D">
              <w:t xml:space="preserve">, where he lived for three decades before moving to the southern Israeli city of Arad in 1986. His first collection of short stories, </w:t>
            </w:r>
            <w:proofErr w:type="spellStart"/>
            <w:r w:rsidRPr="00567F5D">
              <w:rPr>
                <w:i/>
              </w:rPr>
              <w:t>Artsot</w:t>
            </w:r>
            <w:proofErr w:type="spellEnd"/>
            <w:r w:rsidRPr="00567F5D">
              <w:rPr>
                <w:i/>
              </w:rPr>
              <w:t xml:space="preserve"> ha-tan</w:t>
            </w:r>
            <w:r w:rsidRPr="00567F5D">
              <w:t xml:space="preserve"> (</w:t>
            </w:r>
            <w:r w:rsidRPr="00567F5D">
              <w:rPr>
                <w:i/>
              </w:rPr>
              <w:t>Where the Jackals Howl</w:t>
            </w:r>
            <w:r w:rsidRPr="00567F5D">
              <w:t xml:space="preserve">) was published in 1965. His novels and stories have been translated into over thirty languages and have garnered worldwide acclaim and prestigious literary prizes, including the French Legion </w:t>
            </w:r>
            <w:proofErr w:type="spellStart"/>
            <w:r w:rsidRPr="00567F5D">
              <w:t>d'Honneur</w:t>
            </w:r>
            <w:proofErr w:type="spellEnd"/>
            <w:r w:rsidRPr="00567F5D">
              <w:t xml:space="preserve"> (1997), the German Heinrich Heine Prize (2008), the Italian Primo Levi Prize (2008), the National Jewish Book Award (2006) and every major Israeli literary prize, among them the </w:t>
            </w:r>
            <w:proofErr w:type="spellStart"/>
            <w:r w:rsidRPr="00567F5D">
              <w:t>Bialik</w:t>
            </w:r>
            <w:proofErr w:type="spellEnd"/>
            <w:r w:rsidRPr="00567F5D">
              <w:t xml:space="preserve"> Prize (1986), the Israel Prize (1998), and the Jerusalem-Agnon Prize (2006). An advocate of peace with the Palestinians through a two-state solution and a mainstay of the Zionist Left in Israel, Oz was a founder of the peace organization Shalom </w:t>
            </w:r>
            <w:proofErr w:type="spellStart"/>
            <w:r w:rsidRPr="00567F5D">
              <w:t>Achshav</w:t>
            </w:r>
            <w:proofErr w:type="spellEnd"/>
            <w:r w:rsidRPr="00567F5D">
              <w:t xml:space="preserve"> (Peace Now) and has been its chief spokesperson.</w:t>
            </w:r>
          </w:p>
          <w:p w14:paraId="157AF405" w14:textId="77777777" w:rsidR="00C526B7" w:rsidRDefault="00C526B7" w:rsidP="00C526B7">
            <w:pPr>
              <w:keepNext/>
            </w:pPr>
            <w:r>
              <w:t>File: oz.jpg</w:t>
            </w:r>
          </w:p>
          <w:p w14:paraId="28F00E01" w14:textId="77777777" w:rsidR="00C526B7" w:rsidRDefault="00C526B7" w:rsidP="00C526B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Amos Oz</w:t>
            </w:r>
          </w:p>
          <w:p w14:paraId="1C55F9F5" w14:textId="77777777" w:rsidR="00C526B7" w:rsidRDefault="00C526B7" w:rsidP="00C526B7">
            <w:pPr>
              <w:pStyle w:val="Authornote"/>
            </w:pPr>
            <w:r>
              <w:t xml:space="preserve"> [[Source: &lt;</w:t>
            </w:r>
            <w:r w:rsidRPr="007C2A03">
              <w:t>http://www.porges.net/Images/Dan_Porges_200707/amos_oz_author-2.jpg</w:t>
            </w:r>
            <w:r>
              <w:t>&gt;]]</w:t>
            </w:r>
          </w:p>
          <w:p w14:paraId="2962EB52" w14:textId="77777777" w:rsidR="00C526B7" w:rsidRDefault="00C526B7" w:rsidP="00C526B7"/>
          <w:p w14:paraId="52EA6EEC" w14:textId="77777777" w:rsidR="00567F5D" w:rsidRPr="00567F5D" w:rsidRDefault="00567F5D" w:rsidP="00C526B7">
            <w:r w:rsidRPr="00567F5D">
              <w:t xml:space="preserve">Oz began publishing his first short stories as a young man in Kibbutz </w:t>
            </w:r>
            <w:proofErr w:type="spellStart"/>
            <w:r w:rsidRPr="00567F5D">
              <w:t>Hulda</w:t>
            </w:r>
            <w:proofErr w:type="spellEnd"/>
            <w:r w:rsidRPr="00567F5D">
              <w:t xml:space="preserve"> in the 1960s. His breakthrough as an author came with the publication of his second novel, </w:t>
            </w:r>
            <w:proofErr w:type="spellStart"/>
            <w:r w:rsidRPr="00567F5D">
              <w:rPr>
                <w:i/>
              </w:rPr>
              <w:t>Mikhael</w:t>
            </w:r>
            <w:proofErr w:type="spellEnd"/>
            <w:r w:rsidRPr="00567F5D">
              <w:rPr>
                <w:i/>
              </w:rPr>
              <w:t xml:space="preserve"> </w:t>
            </w:r>
            <w:proofErr w:type="spellStart"/>
            <w:r w:rsidRPr="00567F5D">
              <w:rPr>
                <w:i/>
              </w:rPr>
              <w:t>sheli</w:t>
            </w:r>
            <w:proofErr w:type="spellEnd"/>
            <w:r w:rsidRPr="00567F5D">
              <w:t xml:space="preserve"> (</w:t>
            </w:r>
            <w:r w:rsidRPr="00567F5D">
              <w:rPr>
                <w:i/>
              </w:rPr>
              <w:t>My Michael</w:t>
            </w:r>
            <w:r w:rsidRPr="00567F5D">
              <w:t xml:space="preserve">, 1968), about an agitated young wife and mother in Mandatory Jerusalem. Oz was hailed as part of a new generation of native-born Israeli authors because of his subject matter, his literary style, and his Hebrew. He names as his greatest literary influences Sherwood Anderson, William Faulkner, Anton Chekhov, Lev Tolstoy, and earlier Hebrew authors such as </w:t>
            </w:r>
            <w:proofErr w:type="spellStart"/>
            <w:r w:rsidRPr="00567F5D">
              <w:t>Michah</w:t>
            </w:r>
            <w:proofErr w:type="spellEnd"/>
            <w:r w:rsidRPr="00567F5D">
              <w:t xml:space="preserve"> Yosef </w:t>
            </w:r>
            <w:proofErr w:type="spellStart"/>
            <w:r w:rsidRPr="00567F5D">
              <w:t>Berdichevsky</w:t>
            </w:r>
            <w:proofErr w:type="spellEnd"/>
            <w:r w:rsidRPr="00567F5D">
              <w:t xml:space="preserve">, Yosef </w:t>
            </w:r>
            <w:proofErr w:type="spellStart"/>
            <w:r w:rsidRPr="00567F5D">
              <w:t>Hayim</w:t>
            </w:r>
            <w:proofErr w:type="spellEnd"/>
            <w:r w:rsidRPr="00567F5D">
              <w:t xml:space="preserve"> Brenner, </w:t>
            </w:r>
            <w:proofErr w:type="spellStart"/>
            <w:r w:rsidRPr="00567F5D">
              <w:t>Gnessin</w:t>
            </w:r>
            <w:proofErr w:type="spellEnd"/>
            <w:r w:rsidRPr="00567F5D">
              <w:t xml:space="preserve">, and S. Y. Agnon. </w:t>
            </w:r>
          </w:p>
          <w:p w14:paraId="06AE2E2D" w14:textId="77777777" w:rsidR="00567F5D" w:rsidRPr="00567F5D" w:rsidRDefault="00567F5D" w:rsidP="00C526B7">
            <w:r w:rsidRPr="00567F5D">
              <w:t xml:space="preserve">The themes that typify Oz's early writings concern a typically modernist preoccupation with a fragmented, discordant world. Particularly in his depictions of the kibbutz and its characters, Oz expressed the disintegration of a Zionist ideology imagined to have been harmonious and whole before it succumbed to human failings. In earlier works, Oz's Hebrew was denser and more </w:t>
            </w:r>
            <w:r w:rsidR="00AD0C14" w:rsidRPr="00567F5D">
              <w:t>multi-layered</w:t>
            </w:r>
            <w:r w:rsidRPr="00567F5D">
              <w:t xml:space="preserve"> than that of his later works, for two reasons: the first is the influence of Agnon, an author known for the multifaceted and labyrinthine nature of his intensely allusive Hebrew; the second is that, as a young author, Oz was writing in a relatively new state using a Hebrew into which he was born, a circumstance that brought with it certain responsibilities. Unlike many of his Hebrew literary precursors, Oz's language was now formally linked to an existing national identity rather than to one that was aspirational, cultural, or religious in nature. </w:t>
            </w:r>
          </w:p>
          <w:p w14:paraId="632E310A" w14:textId="77777777" w:rsidR="00567F5D" w:rsidRPr="00567F5D" w:rsidRDefault="00567F5D" w:rsidP="00C526B7">
            <w:r w:rsidRPr="00567F5D">
              <w:t xml:space="preserve">He produced some of his most acclaimed novels in the 1980s, including </w:t>
            </w:r>
            <w:proofErr w:type="spellStart"/>
            <w:r w:rsidRPr="00567F5D">
              <w:rPr>
                <w:i/>
              </w:rPr>
              <w:t>Menuha</w:t>
            </w:r>
            <w:proofErr w:type="spellEnd"/>
            <w:r w:rsidRPr="00567F5D">
              <w:rPr>
                <w:i/>
              </w:rPr>
              <w:t xml:space="preserve"> </w:t>
            </w:r>
            <w:proofErr w:type="spellStart"/>
            <w:r w:rsidRPr="00567F5D">
              <w:rPr>
                <w:i/>
              </w:rPr>
              <w:t>nekhona</w:t>
            </w:r>
            <w:proofErr w:type="spellEnd"/>
            <w:r w:rsidRPr="00567F5D">
              <w:rPr>
                <w:i/>
              </w:rPr>
              <w:t xml:space="preserve"> </w:t>
            </w:r>
            <w:r w:rsidRPr="00567F5D">
              <w:t>(</w:t>
            </w:r>
            <w:r w:rsidRPr="00567F5D">
              <w:rPr>
                <w:i/>
              </w:rPr>
              <w:t>A Perfect Peace</w:t>
            </w:r>
            <w:r w:rsidRPr="00567F5D">
              <w:t xml:space="preserve">, 1982) and </w:t>
            </w:r>
            <w:proofErr w:type="spellStart"/>
            <w:r w:rsidRPr="00567F5D">
              <w:rPr>
                <w:i/>
              </w:rPr>
              <w:t>Kufsa</w:t>
            </w:r>
            <w:proofErr w:type="spellEnd"/>
            <w:r w:rsidRPr="00567F5D">
              <w:rPr>
                <w:i/>
              </w:rPr>
              <w:t xml:space="preserve"> </w:t>
            </w:r>
            <w:proofErr w:type="spellStart"/>
            <w:r w:rsidRPr="00567F5D">
              <w:rPr>
                <w:i/>
              </w:rPr>
              <w:t>shehora</w:t>
            </w:r>
            <w:proofErr w:type="spellEnd"/>
            <w:r w:rsidRPr="00567F5D">
              <w:rPr>
                <w:i/>
              </w:rPr>
              <w:t xml:space="preserve"> </w:t>
            </w:r>
            <w:r w:rsidRPr="00567F5D">
              <w:t>(</w:t>
            </w:r>
            <w:r w:rsidRPr="00567F5D">
              <w:rPr>
                <w:i/>
              </w:rPr>
              <w:t>Black Box</w:t>
            </w:r>
            <w:r w:rsidRPr="00567F5D">
              <w:t xml:space="preserve">, 1987). Some of his novels from the end of that decade and the 1990s, such as </w:t>
            </w:r>
            <w:proofErr w:type="spellStart"/>
            <w:r w:rsidRPr="00567F5D">
              <w:rPr>
                <w:i/>
              </w:rPr>
              <w:t>Ladaat</w:t>
            </w:r>
            <w:proofErr w:type="spellEnd"/>
            <w:r w:rsidRPr="00567F5D">
              <w:rPr>
                <w:i/>
              </w:rPr>
              <w:t xml:space="preserve"> </w:t>
            </w:r>
            <w:proofErr w:type="spellStart"/>
            <w:r w:rsidRPr="00567F5D">
              <w:rPr>
                <w:i/>
              </w:rPr>
              <w:t>isha</w:t>
            </w:r>
            <w:proofErr w:type="spellEnd"/>
            <w:r w:rsidRPr="00567F5D">
              <w:rPr>
                <w:i/>
              </w:rPr>
              <w:t xml:space="preserve"> </w:t>
            </w:r>
            <w:r w:rsidRPr="00567F5D">
              <w:t>(</w:t>
            </w:r>
            <w:r w:rsidRPr="00567F5D">
              <w:rPr>
                <w:i/>
              </w:rPr>
              <w:t>To Know a Woman</w:t>
            </w:r>
            <w:r w:rsidRPr="00567F5D">
              <w:t xml:space="preserve">, 1989) and </w:t>
            </w:r>
            <w:r w:rsidRPr="00567F5D">
              <w:rPr>
                <w:i/>
              </w:rPr>
              <w:t xml:space="preserve">Al </w:t>
            </w:r>
            <w:proofErr w:type="spellStart"/>
            <w:r w:rsidRPr="00567F5D">
              <w:rPr>
                <w:i/>
              </w:rPr>
              <w:t>tagidi</w:t>
            </w:r>
            <w:proofErr w:type="spellEnd"/>
            <w:r w:rsidRPr="00567F5D">
              <w:rPr>
                <w:i/>
              </w:rPr>
              <w:t xml:space="preserve"> </w:t>
            </w:r>
            <w:proofErr w:type="spellStart"/>
            <w:r w:rsidRPr="00567F5D">
              <w:rPr>
                <w:i/>
              </w:rPr>
              <w:t>laila</w:t>
            </w:r>
            <w:proofErr w:type="spellEnd"/>
            <w:r w:rsidRPr="00567F5D">
              <w:rPr>
                <w:i/>
              </w:rPr>
              <w:t xml:space="preserve"> </w:t>
            </w:r>
            <w:r w:rsidRPr="00567F5D">
              <w:t>(</w:t>
            </w:r>
            <w:r w:rsidRPr="00567F5D">
              <w:rPr>
                <w:i/>
              </w:rPr>
              <w:t>Don't Call It Night</w:t>
            </w:r>
            <w:r w:rsidRPr="00567F5D">
              <w:t xml:space="preserve">, 1994), focused more on individuals leading quiet, mundane private lives, disappointing readers and critics who were accustomed to the more colourful and sweeping scope of his previous novels. His monumental </w:t>
            </w:r>
            <w:proofErr w:type="spellStart"/>
            <w:r w:rsidRPr="00567F5D">
              <w:rPr>
                <w:i/>
              </w:rPr>
              <w:t>Sipur</w:t>
            </w:r>
            <w:proofErr w:type="spellEnd"/>
            <w:r w:rsidRPr="00567F5D">
              <w:rPr>
                <w:i/>
              </w:rPr>
              <w:t xml:space="preserve"> al </w:t>
            </w:r>
            <w:proofErr w:type="spellStart"/>
            <w:r w:rsidRPr="00567F5D">
              <w:rPr>
                <w:i/>
              </w:rPr>
              <w:t>ahava</w:t>
            </w:r>
            <w:proofErr w:type="spellEnd"/>
            <w:r w:rsidRPr="00567F5D">
              <w:rPr>
                <w:i/>
              </w:rPr>
              <w:t xml:space="preserve"> </w:t>
            </w:r>
            <w:proofErr w:type="spellStart"/>
            <w:r w:rsidRPr="00567F5D">
              <w:rPr>
                <w:i/>
              </w:rPr>
              <w:t>ve-hoshekh</w:t>
            </w:r>
            <w:proofErr w:type="spellEnd"/>
            <w:r w:rsidRPr="00567F5D">
              <w:t xml:space="preserve"> (</w:t>
            </w:r>
            <w:r w:rsidRPr="00567F5D">
              <w:rPr>
                <w:i/>
              </w:rPr>
              <w:t>A Tale of Love and Darkness</w:t>
            </w:r>
            <w:r w:rsidRPr="00567F5D">
              <w:t xml:space="preserve">, 2002), a literary autobiography that presents Oz's life as intimately intertwined with the dramatic history of the State of Israel, restored him to the pinnacle of the Israeli literary pantheon and is considered to be one of the most important Hebrew works of the past century. </w:t>
            </w:r>
          </w:p>
          <w:p w14:paraId="7E1C2B6A" w14:textId="77777777" w:rsidR="00567F5D" w:rsidRDefault="00567F5D" w:rsidP="00C526B7">
            <w:r w:rsidRPr="00567F5D">
              <w:t>Many younger Israeli authors rebel against Oz's stylistic and thematic legacy, which they consider outdated and passé, in favo</w:t>
            </w:r>
            <w:r w:rsidR="00AD0C14">
              <w:t>u</w:t>
            </w:r>
            <w:r w:rsidRPr="00567F5D">
              <w:t>r of writing that is either postmodern or more explicitly politically motivated. Nevertheless, Oz remains the most formidable and best-known Hebrew author in the world.</w:t>
            </w:r>
          </w:p>
          <w:p w14:paraId="19BA7919" w14:textId="77777777" w:rsidR="00BA1C42" w:rsidRDefault="00BA1C42" w:rsidP="00567F5D">
            <w:pPr>
              <w:spacing w:after="0" w:line="240" w:lineRule="auto"/>
              <w:rPr>
                <w:rFonts w:ascii="Calibri Light" w:hAnsi="Calibri Light"/>
              </w:rPr>
            </w:pPr>
          </w:p>
          <w:p w14:paraId="21C463AA" w14:textId="77777777" w:rsidR="00BA1C42" w:rsidRPr="00BA1C42" w:rsidRDefault="00BA1C42" w:rsidP="00C526B7">
            <w:pPr>
              <w:pStyle w:val="Heading1"/>
            </w:pPr>
            <w:r w:rsidRPr="00BA1C42">
              <w:t>List of Works</w:t>
            </w:r>
          </w:p>
          <w:p w14:paraId="0630315A" w14:textId="77777777" w:rsidR="00BA1C42" w:rsidRPr="00BA1C42" w:rsidRDefault="00BA1C42" w:rsidP="00C526B7">
            <w:pPr>
              <w:pStyle w:val="Heading2"/>
            </w:pPr>
            <w:r w:rsidRPr="00BA1C42">
              <w:t>Stories/Novellas</w:t>
            </w:r>
          </w:p>
          <w:p w14:paraId="01E1ECD7" w14:textId="77777777" w:rsidR="00BA1C42" w:rsidRPr="00BA1C42" w:rsidRDefault="00BA1C42" w:rsidP="00C526B7">
            <w:pPr>
              <w:pStyle w:val="NormalfollowingH2"/>
              <w:rPr>
                <w:rFonts w:cs="Times"/>
              </w:rPr>
            </w:pPr>
            <w:proofErr w:type="spellStart"/>
            <w:r w:rsidRPr="00BA1C42">
              <w:rPr>
                <w:i/>
              </w:rPr>
              <w:t>Artsot</w:t>
            </w:r>
            <w:proofErr w:type="spellEnd"/>
            <w:r w:rsidRPr="00BA1C42">
              <w:rPr>
                <w:i/>
              </w:rPr>
              <w:t xml:space="preserve"> ha-tan</w:t>
            </w:r>
            <w:r w:rsidRPr="00BA1C42">
              <w:rPr>
                <w:i/>
                <w:iCs/>
              </w:rPr>
              <w:t xml:space="preserve"> </w:t>
            </w:r>
            <w:r w:rsidRPr="00BA1C42">
              <w:t>(</w:t>
            </w:r>
            <w:r w:rsidRPr="00BA1C42">
              <w:rPr>
                <w:i/>
                <w:iCs/>
              </w:rPr>
              <w:t>Where the Jackals Howl</w:t>
            </w:r>
            <w:r w:rsidRPr="00BA1C42">
              <w:t xml:space="preserve">) (1965) Tel Aviv: </w:t>
            </w:r>
            <w:proofErr w:type="spellStart"/>
            <w:r w:rsidRPr="00BA1C42">
              <w:t>Massada</w:t>
            </w:r>
            <w:proofErr w:type="spellEnd"/>
            <w:proofErr w:type="gramStart"/>
            <w:r>
              <w:t>;</w:t>
            </w:r>
            <w:proofErr w:type="gramEnd"/>
            <w:r w:rsidRPr="00BA1C42">
              <w:t xml:space="preserve"> (1976) Tel Aviv: Am Oved.</w:t>
            </w:r>
          </w:p>
          <w:p w14:paraId="5347AED9" w14:textId="77777777" w:rsidR="00BA1C42" w:rsidRPr="00BA1C42" w:rsidRDefault="00BA1C42" w:rsidP="00C526B7">
            <w:pPr>
              <w:pStyle w:val="NormalfollowingH2"/>
              <w:rPr>
                <w:rFonts w:cs="Times"/>
              </w:rPr>
            </w:pPr>
            <w:r w:rsidRPr="00BA1C42">
              <w:rPr>
                <w:i/>
              </w:rPr>
              <w:t xml:space="preserve">Ad </w:t>
            </w:r>
            <w:proofErr w:type="spellStart"/>
            <w:r w:rsidRPr="00BA1C42">
              <w:rPr>
                <w:i/>
              </w:rPr>
              <w:t>mavet</w:t>
            </w:r>
            <w:proofErr w:type="spellEnd"/>
            <w:r w:rsidRPr="00BA1C42">
              <w:rPr>
                <w:i/>
                <w:iCs/>
              </w:rPr>
              <w:t xml:space="preserve"> </w:t>
            </w:r>
            <w:r w:rsidRPr="00BA1C42">
              <w:t>(</w:t>
            </w:r>
            <w:r w:rsidRPr="00BA1C42">
              <w:rPr>
                <w:i/>
                <w:iCs/>
              </w:rPr>
              <w:t>Unto Death</w:t>
            </w:r>
            <w:r w:rsidRPr="00BA1C42">
              <w:t xml:space="preserve">) (1971) Tel Aviv: </w:t>
            </w:r>
            <w:proofErr w:type="spellStart"/>
            <w:r w:rsidRPr="00BA1C42">
              <w:t>Sifriat</w:t>
            </w:r>
            <w:proofErr w:type="spellEnd"/>
            <w:r w:rsidRPr="00BA1C42">
              <w:t xml:space="preserve"> </w:t>
            </w:r>
            <w:proofErr w:type="spellStart"/>
            <w:r w:rsidRPr="00BA1C42">
              <w:t>Poalim</w:t>
            </w:r>
            <w:proofErr w:type="spellEnd"/>
            <w:r w:rsidRPr="00BA1C42">
              <w:t xml:space="preserve">; (1991) Jerusalem: </w:t>
            </w:r>
            <w:proofErr w:type="spellStart"/>
            <w:r w:rsidRPr="00BA1C42">
              <w:t>Keter</w:t>
            </w:r>
            <w:proofErr w:type="spellEnd"/>
            <w:r w:rsidRPr="00BA1C42">
              <w:t>.</w:t>
            </w:r>
          </w:p>
          <w:p w14:paraId="000BA443" w14:textId="77777777" w:rsidR="00BA1C42" w:rsidRPr="00BA1C42" w:rsidRDefault="00BA1C42" w:rsidP="00C526B7">
            <w:pPr>
              <w:pStyle w:val="NormalfollowingH2"/>
              <w:rPr>
                <w:rFonts w:cs="Times"/>
              </w:rPr>
            </w:pPr>
            <w:proofErr w:type="spellStart"/>
            <w:r w:rsidRPr="00BA1C42">
              <w:rPr>
                <w:i/>
              </w:rPr>
              <w:t>Anashim</w:t>
            </w:r>
            <w:proofErr w:type="spellEnd"/>
            <w:r w:rsidRPr="00BA1C42">
              <w:rPr>
                <w:i/>
              </w:rPr>
              <w:t xml:space="preserve"> </w:t>
            </w:r>
            <w:proofErr w:type="spellStart"/>
            <w:r w:rsidRPr="00BA1C42">
              <w:rPr>
                <w:i/>
              </w:rPr>
              <w:t>aherim</w:t>
            </w:r>
            <w:proofErr w:type="spellEnd"/>
            <w:r w:rsidRPr="00BA1C42">
              <w:t xml:space="preserve"> (</w:t>
            </w:r>
            <w:r w:rsidRPr="00BA1C42">
              <w:rPr>
                <w:i/>
                <w:iCs/>
              </w:rPr>
              <w:t>Different People</w:t>
            </w:r>
            <w:r w:rsidRPr="00BA1C42">
              <w:t xml:space="preserve">) (1974) Tel Aviv: </w:t>
            </w:r>
            <w:proofErr w:type="spellStart"/>
            <w:r w:rsidRPr="00BA1C42">
              <w:t>Hakibbutz</w:t>
            </w:r>
            <w:proofErr w:type="spellEnd"/>
            <w:r w:rsidRPr="00BA1C42">
              <w:t xml:space="preserve"> </w:t>
            </w:r>
            <w:proofErr w:type="spellStart"/>
            <w:r w:rsidRPr="00BA1C42">
              <w:t>Hameuchad</w:t>
            </w:r>
            <w:proofErr w:type="spellEnd"/>
            <w:r w:rsidRPr="00BA1C42">
              <w:t>.</w:t>
            </w:r>
          </w:p>
          <w:p w14:paraId="59A95842" w14:textId="77777777" w:rsidR="00BA1C42" w:rsidRPr="00BA1C42" w:rsidRDefault="00BA1C42" w:rsidP="00C526B7">
            <w:pPr>
              <w:pStyle w:val="NormalfollowingH2"/>
              <w:rPr>
                <w:rFonts w:cs="Times"/>
              </w:rPr>
            </w:pPr>
            <w:proofErr w:type="spellStart"/>
            <w:r w:rsidRPr="00BA1C42">
              <w:rPr>
                <w:i/>
              </w:rPr>
              <w:t>Har</w:t>
            </w:r>
            <w:proofErr w:type="spellEnd"/>
            <w:r w:rsidRPr="00BA1C42">
              <w:rPr>
                <w:i/>
              </w:rPr>
              <w:t xml:space="preserve"> ha-</w:t>
            </w:r>
            <w:proofErr w:type="spellStart"/>
            <w:r w:rsidRPr="00BA1C42">
              <w:rPr>
                <w:i/>
              </w:rPr>
              <w:t>etzah</w:t>
            </w:r>
            <w:proofErr w:type="spellEnd"/>
            <w:r w:rsidRPr="00BA1C42">
              <w:rPr>
                <w:i/>
              </w:rPr>
              <w:t xml:space="preserve"> ha-</w:t>
            </w:r>
            <w:proofErr w:type="spellStart"/>
            <w:r w:rsidRPr="00BA1C42">
              <w:rPr>
                <w:i/>
              </w:rPr>
              <w:t>ra'a</w:t>
            </w:r>
            <w:proofErr w:type="spellEnd"/>
            <w:r w:rsidRPr="00BA1C42">
              <w:rPr>
                <w:i/>
                <w:iCs/>
              </w:rPr>
              <w:t xml:space="preserve"> </w:t>
            </w:r>
            <w:r w:rsidRPr="00BA1C42">
              <w:t>(</w:t>
            </w:r>
            <w:r w:rsidRPr="00BA1C42">
              <w:rPr>
                <w:i/>
                <w:iCs/>
              </w:rPr>
              <w:t>The Hill of Evil Counsel</w:t>
            </w:r>
            <w:r w:rsidRPr="00BA1C42">
              <w:t xml:space="preserve">) (1976) Tel Aviv: Am Oved. </w:t>
            </w:r>
          </w:p>
          <w:p w14:paraId="50ABC57A" w14:textId="77777777" w:rsidR="00BA1C42" w:rsidRPr="00BA1C42" w:rsidRDefault="00BA1C42" w:rsidP="00C526B7">
            <w:pPr>
              <w:pStyle w:val="NormalfollowingH2"/>
              <w:rPr>
                <w:rFonts w:cs="Times"/>
              </w:rPr>
            </w:pPr>
            <w:r w:rsidRPr="00BA1C42">
              <w:rPr>
                <w:i/>
              </w:rPr>
              <w:t>Be-or ha-</w:t>
            </w:r>
            <w:proofErr w:type="spellStart"/>
            <w:r w:rsidRPr="00BA1C42">
              <w:rPr>
                <w:i/>
              </w:rPr>
              <w:t>tkhelet</w:t>
            </w:r>
            <w:proofErr w:type="spellEnd"/>
            <w:r w:rsidRPr="00BA1C42">
              <w:rPr>
                <w:i/>
              </w:rPr>
              <w:t xml:space="preserve"> ha-</w:t>
            </w:r>
            <w:proofErr w:type="spellStart"/>
            <w:r w:rsidRPr="00BA1C42">
              <w:rPr>
                <w:i/>
              </w:rPr>
              <w:t>azah</w:t>
            </w:r>
            <w:proofErr w:type="spellEnd"/>
            <w:r w:rsidRPr="00BA1C42">
              <w:rPr>
                <w:i/>
                <w:iCs/>
              </w:rPr>
              <w:t xml:space="preserve"> </w:t>
            </w:r>
            <w:r w:rsidRPr="00BA1C42">
              <w:t>(</w:t>
            </w:r>
            <w:r w:rsidRPr="00BA1C42">
              <w:rPr>
                <w:i/>
                <w:iCs/>
              </w:rPr>
              <w:t>Under this Blazing Light</w:t>
            </w:r>
            <w:r w:rsidRPr="00BA1C42">
              <w:t xml:space="preserve">) (1979) Tel Aviv: </w:t>
            </w:r>
            <w:proofErr w:type="spellStart"/>
            <w:r w:rsidRPr="00BA1C42">
              <w:t>Sifriat</w:t>
            </w:r>
            <w:proofErr w:type="spellEnd"/>
            <w:r w:rsidRPr="00BA1C42">
              <w:t xml:space="preserve"> </w:t>
            </w:r>
            <w:proofErr w:type="spellStart"/>
            <w:r w:rsidRPr="00BA1C42">
              <w:t>Poalim</w:t>
            </w:r>
            <w:proofErr w:type="spellEnd"/>
            <w:r w:rsidRPr="00BA1C42">
              <w:t xml:space="preserve">; (1990) Jerusalem: </w:t>
            </w:r>
            <w:proofErr w:type="spellStart"/>
            <w:r w:rsidRPr="00BA1C42">
              <w:t>Keter</w:t>
            </w:r>
            <w:proofErr w:type="spellEnd"/>
            <w:r w:rsidRPr="00BA1C42">
              <w:t xml:space="preserve">. </w:t>
            </w:r>
          </w:p>
          <w:p w14:paraId="68C3B734" w14:textId="77777777" w:rsidR="00BA1C42" w:rsidRPr="00BA1C42" w:rsidRDefault="00BA1C42" w:rsidP="00C526B7">
            <w:pPr>
              <w:pStyle w:val="NormalfollowingH2"/>
              <w:rPr>
                <w:rFonts w:cs="Times"/>
              </w:rPr>
            </w:pPr>
            <w:proofErr w:type="spellStart"/>
            <w:r w:rsidRPr="00BA1C42">
              <w:rPr>
                <w:i/>
              </w:rPr>
              <w:lastRenderedPageBreak/>
              <w:t>Hafradat</w:t>
            </w:r>
            <w:proofErr w:type="spellEnd"/>
            <w:r w:rsidRPr="00BA1C42">
              <w:rPr>
                <w:i/>
              </w:rPr>
              <w:t xml:space="preserve"> </w:t>
            </w:r>
            <w:proofErr w:type="spellStart"/>
            <w:r w:rsidRPr="00BA1C42">
              <w:rPr>
                <w:i/>
              </w:rPr>
              <w:t>tsva'im</w:t>
            </w:r>
            <w:proofErr w:type="spellEnd"/>
            <w:r w:rsidRPr="00BA1C42">
              <w:t xml:space="preserve"> (</w:t>
            </w:r>
            <w:r w:rsidRPr="00BA1C42">
              <w:rPr>
                <w:i/>
                <w:iCs/>
              </w:rPr>
              <w:t>Colour Separation</w:t>
            </w:r>
            <w:r w:rsidRPr="00BA1C42">
              <w:t>) (1989)</w:t>
            </w:r>
            <w:r>
              <w:t xml:space="preserve"> </w:t>
            </w:r>
            <w:r w:rsidRPr="00BA1C42">
              <w:t>Tel Aviv: Am Oved.</w:t>
            </w:r>
          </w:p>
          <w:p w14:paraId="37583695" w14:textId="77777777" w:rsidR="00BA1C42" w:rsidRPr="00BA1C42" w:rsidRDefault="00BA1C42" w:rsidP="00C526B7">
            <w:pPr>
              <w:pStyle w:val="NormalfollowingH2"/>
            </w:pPr>
            <w:proofErr w:type="spellStart"/>
            <w:r w:rsidRPr="00BA1C42">
              <w:rPr>
                <w:i/>
              </w:rPr>
              <w:t>Tmunot</w:t>
            </w:r>
            <w:proofErr w:type="spellEnd"/>
            <w:r w:rsidRPr="00BA1C42">
              <w:rPr>
                <w:i/>
              </w:rPr>
              <w:t xml:space="preserve"> mi-</w:t>
            </w:r>
            <w:proofErr w:type="spellStart"/>
            <w:r w:rsidRPr="00BA1C42">
              <w:rPr>
                <w:i/>
              </w:rPr>
              <w:t>hayey</w:t>
            </w:r>
            <w:proofErr w:type="spellEnd"/>
            <w:r w:rsidRPr="00BA1C42">
              <w:rPr>
                <w:i/>
              </w:rPr>
              <w:t xml:space="preserve"> ha-</w:t>
            </w:r>
            <w:proofErr w:type="spellStart"/>
            <w:r w:rsidRPr="00BA1C42">
              <w:rPr>
                <w:i/>
              </w:rPr>
              <w:t>kfar</w:t>
            </w:r>
            <w:proofErr w:type="spellEnd"/>
            <w:r w:rsidRPr="00BA1C42">
              <w:t xml:space="preserve"> (</w:t>
            </w:r>
            <w:r w:rsidRPr="00BA1C42">
              <w:rPr>
                <w:i/>
                <w:iCs/>
              </w:rPr>
              <w:t>Scenes From a Village Life</w:t>
            </w:r>
            <w:r w:rsidRPr="00BA1C42">
              <w:t xml:space="preserve">) (2009) Jerusalem: </w:t>
            </w:r>
            <w:proofErr w:type="spellStart"/>
            <w:r w:rsidRPr="00BA1C42">
              <w:t>Keter</w:t>
            </w:r>
            <w:proofErr w:type="spellEnd"/>
            <w:r w:rsidRPr="00BA1C42">
              <w:t>.</w:t>
            </w:r>
          </w:p>
          <w:p w14:paraId="4E32D329" w14:textId="77777777" w:rsidR="00BA1C42" w:rsidRPr="00BA1C42" w:rsidRDefault="00BA1C42" w:rsidP="00C526B7">
            <w:pPr>
              <w:pStyle w:val="NormalfollowingH2"/>
            </w:pPr>
            <w:proofErr w:type="spellStart"/>
            <w:r w:rsidRPr="00BA1C42">
              <w:rPr>
                <w:i/>
              </w:rPr>
              <w:t>Bein</w:t>
            </w:r>
            <w:proofErr w:type="spellEnd"/>
            <w:r w:rsidRPr="00BA1C42">
              <w:rPr>
                <w:i/>
              </w:rPr>
              <w:t xml:space="preserve"> </w:t>
            </w:r>
            <w:proofErr w:type="spellStart"/>
            <w:r w:rsidRPr="00BA1C42">
              <w:rPr>
                <w:i/>
              </w:rPr>
              <w:t>haverim</w:t>
            </w:r>
            <w:proofErr w:type="spellEnd"/>
            <w:r w:rsidRPr="00BA1C42">
              <w:t xml:space="preserve"> (</w:t>
            </w:r>
            <w:r w:rsidRPr="00BA1C42">
              <w:rPr>
                <w:i/>
              </w:rPr>
              <w:t>Between Friends</w:t>
            </w:r>
            <w:r w:rsidRPr="00BA1C42">
              <w:t xml:space="preserve">) (2012) Jerusalem, </w:t>
            </w:r>
            <w:proofErr w:type="spellStart"/>
            <w:r w:rsidRPr="00BA1C42">
              <w:t>Keter</w:t>
            </w:r>
            <w:proofErr w:type="spellEnd"/>
            <w:r w:rsidRPr="00BA1C42">
              <w:t xml:space="preserve">. </w:t>
            </w:r>
          </w:p>
          <w:p w14:paraId="0EDBAE5B" w14:textId="77777777" w:rsidR="00BA1C42" w:rsidRPr="00BA1C42" w:rsidRDefault="00BA1C42" w:rsidP="00BA1C42">
            <w:pPr>
              <w:spacing w:after="0"/>
              <w:rPr>
                <w:rFonts w:ascii="Calibri Light" w:hAnsi="Calibri Light"/>
                <w:b/>
              </w:rPr>
            </w:pPr>
          </w:p>
          <w:p w14:paraId="1CBC8019" w14:textId="77777777" w:rsidR="00BA1C42" w:rsidRPr="00BA1C42" w:rsidRDefault="00BA1C42" w:rsidP="00C526B7">
            <w:pPr>
              <w:pStyle w:val="Heading2"/>
            </w:pPr>
            <w:r w:rsidRPr="00BA1C42">
              <w:t>Novels</w:t>
            </w:r>
          </w:p>
          <w:p w14:paraId="068B0AEA" w14:textId="77777777" w:rsidR="00C526B7" w:rsidRPr="00BA1C42" w:rsidRDefault="00C526B7" w:rsidP="00C526B7">
            <w:pPr>
              <w:pStyle w:val="NormalfollowingH2"/>
              <w:rPr>
                <w:rFonts w:cs="Times"/>
              </w:rPr>
            </w:pPr>
            <w:proofErr w:type="spellStart"/>
            <w:r w:rsidRPr="00BA1C42">
              <w:rPr>
                <w:i/>
              </w:rPr>
              <w:t>Makom</w:t>
            </w:r>
            <w:proofErr w:type="spellEnd"/>
            <w:r w:rsidRPr="00BA1C42">
              <w:rPr>
                <w:i/>
              </w:rPr>
              <w:t xml:space="preserve"> </w:t>
            </w:r>
            <w:proofErr w:type="spellStart"/>
            <w:r w:rsidRPr="00BA1C42">
              <w:rPr>
                <w:i/>
              </w:rPr>
              <w:t>aher</w:t>
            </w:r>
            <w:proofErr w:type="spellEnd"/>
            <w:r w:rsidRPr="00BA1C42">
              <w:rPr>
                <w:i/>
                <w:iCs/>
              </w:rPr>
              <w:t xml:space="preserve"> </w:t>
            </w:r>
            <w:r w:rsidRPr="00BA1C42">
              <w:t>(</w:t>
            </w:r>
            <w:r w:rsidRPr="00BA1C42">
              <w:rPr>
                <w:i/>
                <w:iCs/>
              </w:rPr>
              <w:t>Elsewhere, Perhaps</w:t>
            </w:r>
            <w:r w:rsidRPr="00BA1C42">
              <w:t xml:space="preserve">) (1966) </w:t>
            </w:r>
            <w:proofErr w:type="spellStart"/>
            <w:r w:rsidRPr="00BA1C42">
              <w:t>Merhavia</w:t>
            </w:r>
            <w:proofErr w:type="spellEnd"/>
            <w:r w:rsidRPr="00BA1C42">
              <w:t xml:space="preserve">: </w:t>
            </w:r>
            <w:proofErr w:type="spellStart"/>
            <w:r w:rsidRPr="00BA1C42">
              <w:t>Sifriat</w:t>
            </w:r>
            <w:proofErr w:type="spellEnd"/>
            <w:r w:rsidRPr="00BA1C42">
              <w:t xml:space="preserve"> </w:t>
            </w:r>
            <w:proofErr w:type="spellStart"/>
            <w:r w:rsidRPr="00BA1C42">
              <w:t>Poalim</w:t>
            </w:r>
            <w:proofErr w:type="spellEnd"/>
            <w:r w:rsidRPr="00BA1C42">
              <w:t xml:space="preserve">; (1989) Jerusalem: </w:t>
            </w:r>
            <w:proofErr w:type="spellStart"/>
            <w:r w:rsidRPr="00BA1C42">
              <w:t>Keter</w:t>
            </w:r>
            <w:proofErr w:type="spellEnd"/>
            <w:r w:rsidRPr="00BA1C42">
              <w:t xml:space="preserve">. </w:t>
            </w:r>
          </w:p>
          <w:p w14:paraId="1F2E5F98" w14:textId="77777777" w:rsidR="00C526B7" w:rsidRPr="00BA1C42" w:rsidRDefault="00C526B7" w:rsidP="00C526B7">
            <w:pPr>
              <w:pStyle w:val="NormalfollowingH2"/>
              <w:rPr>
                <w:rFonts w:cs="Times"/>
              </w:rPr>
            </w:pPr>
            <w:proofErr w:type="spellStart"/>
            <w:r w:rsidRPr="00BA1C42">
              <w:rPr>
                <w:i/>
              </w:rPr>
              <w:t>Mikhael</w:t>
            </w:r>
            <w:proofErr w:type="spellEnd"/>
            <w:r w:rsidRPr="00BA1C42">
              <w:rPr>
                <w:i/>
              </w:rPr>
              <w:t xml:space="preserve"> </w:t>
            </w:r>
            <w:proofErr w:type="spellStart"/>
            <w:r w:rsidRPr="00BA1C42">
              <w:rPr>
                <w:i/>
              </w:rPr>
              <w:t>sheli</w:t>
            </w:r>
            <w:proofErr w:type="spellEnd"/>
            <w:r w:rsidRPr="00BA1C42">
              <w:rPr>
                <w:i/>
                <w:iCs/>
              </w:rPr>
              <w:t xml:space="preserve"> </w:t>
            </w:r>
            <w:r w:rsidRPr="00BA1C42">
              <w:t>(</w:t>
            </w:r>
            <w:r w:rsidRPr="00BA1C42">
              <w:rPr>
                <w:i/>
                <w:iCs/>
              </w:rPr>
              <w:t>My Michael</w:t>
            </w:r>
            <w:r w:rsidRPr="00BA1C42">
              <w:t xml:space="preserve">) (1968) Tel Aviv: Am Oved; (1990) Jerusalem: </w:t>
            </w:r>
            <w:proofErr w:type="spellStart"/>
            <w:r w:rsidRPr="00BA1C42">
              <w:t>Keter</w:t>
            </w:r>
            <w:proofErr w:type="spellEnd"/>
            <w:r w:rsidRPr="00BA1C42">
              <w:t xml:space="preserve">; (2008) Jerusalem: </w:t>
            </w:r>
            <w:proofErr w:type="spellStart"/>
            <w:r w:rsidRPr="00BA1C42">
              <w:t>Keter</w:t>
            </w:r>
            <w:proofErr w:type="spellEnd"/>
            <w:r w:rsidRPr="00BA1C42">
              <w:t xml:space="preserve">. </w:t>
            </w:r>
          </w:p>
          <w:p w14:paraId="5116009E" w14:textId="77777777" w:rsidR="00C526B7" w:rsidRPr="00BA1C42" w:rsidRDefault="00C526B7" w:rsidP="00C526B7">
            <w:pPr>
              <w:pStyle w:val="NormalfollowingH2"/>
              <w:rPr>
                <w:i/>
              </w:rPr>
            </w:pPr>
            <w:proofErr w:type="spellStart"/>
            <w:r w:rsidRPr="00BA1C42">
              <w:rPr>
                <w:i/>
              </w:rPr>
              <w:t>Laga'at</w:t>
            </w:r>
            <w:proofErr w:type="spellEnd"/>
            <w:r w:rsidRPr="00BA1C42">
              <w:rPr>
                <w:i/>
              </w:rPr>
              <w:t xml:space="preserve"> </w:t>
            </w:r>
            <w:proofErr w:type="spellStart"/>
            <w:r w:rsidRPr="00BA1C42">
              <w:rPr>
                <w:i/>
              </w:rPr>
              <w:t>ba-mayim</w:t>
            </w:r>
            <w:proofErr w:type="spellEnd"/>
            <w:r w:rsidRPr="00BA1C42">
              <w:rPr>
                <w:i/>
              </w:rPr>
              <w:t xml:space="preserve"> </w:t>
            </w:r>
            <w:proofErr w:type="spellStart"/>
            <w:r w:rsidRPr="00BA1C42">
              <w:rPr>
                <w:i/>
              </w:rPr>
              <w:t>laga'at</w:t>
            </w:r>
            <w:proofErr w:type="spellEnd"/>
            <w:r w:rsidRPr="00BA1C42">
              <w:rPr>
                <w:i/>
              </w:rPr>
              <w:t xml:space="preserve"> </w:t>
            </w:r>
            <w:proofErr w:type="spellStart"/>
            <w:r w:rsidRPr="00BA1C42">
              <w:rPr>
                <w:i/>
              </w:rPr>
              <w:t>ba-ruah</w:t>
            </w:r>
            <w:proofErr w:type="spellEnd"/>
            <w:r w:rsidRPr="00BA1C42">
              <w:rPr>
                <w:i/>
              </w:rPr>
              <w:t xml:space="preserve"> </w:t>
            </w:r>
            <w:r w:rsidRPr="00BA1C42">
              <w:t>(</w:t>
            </w:r>
            <w:r w:rsidRPr="00BA1C42">
              <w:rPr>
                <w:i/>
              </w:rPr>
              <w:t xml:space="preserve">Touch the Water, Touch the </w:t>
            </w:r>
            <w:r w:rsidRPr="00BA1C42">
              <w:t>Wind) (1973) Tel Aviv: Am</w:t>
            </w:r>
            <w:r w:rsidRPr="00BA1C42">
              <w:rPr>
                <w:i/>
              </w:rPr>
              <w:t xml:space="preserve"> </w:t>
            </w:r>
            <w:r w:rsidRPr="00BA1C42">
              <w:t>Oved.</w:t>
            </w:r>
            <w:r w:rsidRPr="00BA1C42">
              <w:rPr>
                <w:i/>
              </w:rPr>
              <w:t xml:space="preserve"> </w:t>
            </w:r>
          </w:p>
          <w:p w14:paraId="5422824B" w14:textId="77777777" w:rsidR="00C526B7" w:rsidRPr="00BA1C42" w:rsidRDefault="00C526B7" w:rsidP="00C526B7">
            <w:pPr>
              <w:pStyle w:val="NormalfollowingH2"/>
              <w:rPr>
                <w:i/>
              </w:rPr>
            </w:pPr>
            <w:proofErr w:type="spellStart"/>
            <w:r w:rsidRPr="00BA1C42">
              <w:rPr>
                <w:i/>
              </w:rPr>
              <w:t>Menuha</w:t>
            </w:r>
            <w:proofErr w:type="spellEnd"/>
            <w:r w:rsidRPr="00BA1C42">
              <w:rPr>
                <w:i/>
              </w:rPr>
              <w:t xml:space="preserve"> </w:t>
            </w:r>
            <w:proofErr w:type="spellStart"/>
            <w:r w:rsidRPr="00BA1C42">
              <w:rPr>
                <w:i/>
              </w:rPr>
              <w:t>nekhona</w:t>
            </w:r>
            <w:proofErr w:type="spellEnd"/>
            <w:r w:rsidRPr="00BA1C42">
              <w:rPr>
                <w:i/>
              </w:rPr>
              <w:t xml:space="preserve"> (A Perfect </w:t>
            </w:r>
            <w:r w:rsidRPr="00BA1C42">
              <w:t xml:space="preserve">Peace) (1982) Tel Aviv: Am Oved; (1992) Jerusalem: </w:t>
            </w:r>
            <w:proofErr w:type="spellStart"/>
            <w:r w:rsidRPr="00BA1C42">
              <w:t>Keter</w:t>
            </w:r>
            <w:proofErr w:type="spellEnd"/>
            <w:r w:rsidRPr="00BA1C42">
              <w:t>.</w:t>
            </w:r>
            <w:r w:rsidRPr="00BA1C42">
              <w:rPr>
                <w:i/>
              </w:rPr>
              <w:t xml:space="preserve"> </w:t>
            </w:r>
          </w:p>
          <w:p w14:paraId="4AED495E" w14:textId="77777777" w:rsidR="00C526B7" w:rsidRPr="00BA1C42" w:rsidRDefault="00C526B7" w:rsidP="00C526B7">
            <w:pPr>
              <w:pStyle w:val="NormalfollowingH2"/>
              <w:rPr>
                <w:i/>
              </w:rPr>
            </w:pPr>
            <w:proofErr w:type="spellStart"/>
            <w:r w:rsidRPr="00BA1C42">
              <w:rPr>
                <w:i/>
              </w:rPr>
              <w:t>Kufsah</w:t>
            </w:r>
            <w:proofErr w:type="spellEnd"/>
            <w:r w:rsidRPr="00BA1C42">
              <w:rPr>
                <w:i/>
              </w:rPr>
              <w:t xml:space="preserve"> </w:t>
            </w:r>
            <w:proofErr w:type="spellStart"/>
            <w:r w:rsidRPr="00BA1C42">
              <w:rPr>
                <w:i/>
              </w:rPr>
              <w:t>shehora</w:t>
            </w:r>
            <w:proofErr w:type="spellEnd"/>
            <w:r w:rsidRPr="00BA1C42">
              <w:rPr>
                <w:i/>
              </w:rPr>
              <w:t xml:space="preserve"> </w:t>
            </w:r>
            <w:r w:rsidRPr="00BA1C42">
              <w:t>(</w:t>
            </w:r>
            <w:r w:rsidRPr="00BA1C42">
              <w:rPr>
                <w:i/>
              </w:rPr>
              <w:t>Black Box</w:t>
            </w:r>
            <w:r w:rsidRPr="00BA1C42">
              <w:t>) (1987) Tel Aviv: Am Oved.</w:t>
            </w:r>
            <w:r w:rsidRPr="00BA1C42">
              <w:rPr>
                <w:i/>
              </w:rPr>
              <w:t xml:space="preserve"> </w:t>
            </w:r>
          </w:p>
          <w:p w14:paraId="0C2477FD" w14:textId="77777777" w:rsidR="00C526B7" w:rsidRPr="00BA1C42" w:rsidRDefault="00C526B7" w:rsidP="00C526B7">
            <w:pPr>
              <w:pStyle w:val="NormalfollowingH2"/>
              <w:rPr>
                <w:i/>
              </w:rPr>
            </w:pPr>
            <w:proofErr w:type="spellStart"/>
            <w:r w:rsidRPr="00BA1C42">
              <w:rPr>
                <w:i/>
              </w:rPr>
              <w:t>Lada'at</w:t>
            </w:r>
            <w:proofErr w:type="spellEnd"/>
            <w:r w:rsidRPr="00BA1C42">
              <w:rPr>
                <w:i/>
              </w:rPr>
              <w:t xml:space="preserve"> </w:t>
            </w:r>
            <w:proofErr w:type="spellStart"/>
            <w:r w:rsidRPr="00BA1C42">
              <w:rPr>
                <w:i/>
              </w:rPr>
              <w:t>isha</w:t>
            </w:r>
            <w:proofErr w:type="spellEnd"/>
            <w:r w:rsidRPr="00BA1C42">
              <w:rPr>
                <w:i/>
              </w:rPr>
              <w:t xml:space="preserve"> </w:t>
            </w:r>
            <w:r w:rsidRPr="00BA1C42">
              <w:t>(</w:t>
            </w:r>
            <w:r w:rsidRPr="00BA1C42">
              <w:rPr>
                <w:i/>
              </w:rPr>
              <w:t>To Know a Woman</w:t>
            </w:r>
            <w:r w:rsidRPr="00BA1C42">
              <w:t xml:space="preserve">) (1989) Tel Aviv: Am Oved; (1989) Jerusalem: </w:t>
            </w:r>
            <w:proofErr w:type="spellStart"/>
            <w:r w:rsidRPr="00BA1C42">
              <w:t>Keter</w:t>
            </w:r>
            <w:proofErr w:type="spellEnd"/>
            <w:r w:rsidRPr="00BA1C42">
              <w:t>.</w:t>
            </w:r>
          </w:p>
          <w:p w14:paraId="6E1BDA68" w14:textId="77777777" w:rsidR="00C526B7" w:rsidRPr="00BA1C42" w:rsidRDefault="00C526B7" w:rsidP="00C526B7">
            <w:pPr>
              <w:pStyle w:val="NormalfollowingH2"/>
              <w:rPr>
                <w:i/>
              </w:rPr>
            </w:pPr>
            <w:r w:rsidRPr="00BA1C42">
              <w:rPr>
                <w:i/>
              </w:rPr>
              <w:t>Ha-</w:t>
            </w:r>
            <w:proofErr w:type="spellStart"/>
            <w:r w:rsidRPr="00BA1C42">
              <w:rPr>
                <w:i/>
              </w:rPr>
              <w:t>matzav</w:t>
            </w:r>
            <w:proofErr w:type="spellEnd"/>
            <w:r w:rsidRPr="00BA1C42">
              <w:rPr>
                <w:i/>
              </w:rPr>
              <w:t xml:space="preserve"> ha-</w:t>
            </w:r>
            <w:proofErr w:type="spellStart"/>
            <w:r w:rsidRPr="00BA1C42">
              <w:rPr>
                <w:i/>
              </w:rPr>
              <w:t>shlishi</w:t>
            </w:r>
            <w:proofErr w:type="spellEnd"/>
            <w:r w:rsidRPr="00BA1C42">
              <w:rPr>
                <w:i/>
              </w:rPr>
              <w:t xml:space="preserve"> </w:t>
            </w:r>
            <w:r w:rsidRPr="00BA1C42">
              <w:t>(</w:t>
            </w:r>
            <w:r w:rsidRPr="00BA1C42">
              <w:rPr>
                <w:i/>
              </w:rPr>
              <w:t>The Third Condition/</w:t>
            </w:r>
            <w:proofErr w:type="spellStart"/>
            <w:r w:rsidRPr="00BA1C42">
              <w:rPr>
                <w:i/>
              </w:rPr>
              <w:t>Fima</w:t>
            </w:r>
            <w:proofErr w:type="spellEnd"/>
            <w:r w:rsidRPr="00BA1C42">
              <w:t xml:space="preserve">) (1991) Jerusalem: </w:t>
            </w:r>
            <w:proofErr w:type="spellStart"/>
            <w:r w:rsidRPr="00BA1C42">
              <w:t>Keter</w:t>
            </w:r>
            <w:proofErr w:type="spellEnd"/>
            <w:r w:rsidRPr="00BA1C42">
              <w:t>.</w:t>
            </w:r>
            <w:r w:rsidRPr="00BA1C42">
              <w:rPr>
                <w:i/>
              </w:rPr>
              <w:t xml:space="preserve"> </w:t>
            </w:r>
          </w:p>
          <w:p w14:paraId="3D96BC25" w14:textId="77777777" w:rsidR="00C526B7" w:rsidRPr="00BA1C42" w:rsidRDefault="00C526B7" w:rsidP="00C526B7">
            <w:pPr>
              <w:pStyle w:val="NormalfollowingH2"/>
              <w:rPr>
                <w:i/>
              </w:rPr>
            </w:pPr>
            <w:r w:rsidRPr="00BA1C42">
              <w:rPr>
                <w:i/>
              </w:rPr>
              <w:t xml:space="preserve">Al </w:t>
            </w:r>
            <w:proofErr w:type="spellStart"/>
            <w:r w:rsidRPr="00BA1C42">
              <w:rPr>
                <w:i/>
              </w:rPr>
              <w:t>tagidi</w:t>
            </w:r>
            <w:proofErr w:type="spellEnd"/>
            <w:r w:rsidRPr="00BA1C42">
              <w:rPr>
                <w:i/>
              </w:rPr>
              <w:t xml:space="preserve"> </w:t>
            </w:r>
            <w:proofErr w:type="spellStart"/>
            <w:r w:rsidRPr="00BA1C42">
              <w:rPr>
                <w:i/>
              </w:rPr>
              <w:t>laila</w:t>
            </w:r>
            <w:proofErr w:type="spellEnd"/>
            <w:r w:rsidRPr="00BA1C42">
              <w:rPr>
                <w:i/>
              </w:rPr>
              <w:t xml:space="preserve"> </w:t>
            </w:r>
            <w:r w:rsidRPr="00BA1C42">
              <w:t>(</w:t>
            </w:r>
            <w:r w:rsidRPr="00BA1C42">
              <w:rPr>
                <w:i/>
              </w:rPr>
              <w:t>Don't Call It Night</w:t>
            </w:r>
            <w:r w:rsidRPr="00BA1C42">
              <w:t xml:space="preserve">) (1994) Jerusalem: </w:t>
            </w:r>
            <w:proofErr w:type="spellStart"/>
            <w:r w:rsidRPr="00BA1C42">
              <w:t>Keter</w:t>
            </w:r>
            <w:proofErr w:type="spellEnd"/>
            <w:r w:rsidRPr="00BA1C42">
              <w:t>.</w:t>
            </w:r>
          </w:p>
          <w:p w14:paraId="5ABCB4BA" w14:textId="77777777" w:rsidR="00C526B7" w:rsidRPr="00BA1C42" w:rsidRDefault="00C526B7" w:rsidP="00C526B7">
            <w:pPr>
              <w:pStyle w:val="NormalfollowingH2"/>
              <w:rPr>
                <w:i/>
              </w:rPr>
            </w:pPr>
            <w:proofErr w:type="spellStart"/>
            <w:r w:rsidRPr="00BA1C42">
              <w:rPr>
                <w:i/>
              </w:rPr>
              <w:t>Panter</w:t>
            </w:r>
            <w:proofErr w:type="spellEnd"/>
            <w:r w:rsidRPr="00BA1C42">
              <w:rPr>
                <w:i/>
              </w:rPr>
              <w:t xml:space="preserve"> </w:t>
            </w:r>
            <w:proofErr w:type="spellStart"/>
            <w:r w:rsidRPr="00BA1C42">
              <w:rPr>
                <w:i/>
              </w:rPr>
              <w:t>ba-martef</w:t>
            </w:r>
            <w:proofErr w:type="spellEnd"/>
            <w:r w:rsidRPr="00BA1C42">
              <w:rPr>
                <w:i/>
              </w:rPr>
              <w:t xml:space="preserve">  </w:t>
            </w:r>
            <w:r w:rsidRPr="00BA1C42">
              <w:t>(</w:t>
            </w:r>
            <w:r w:rsidRPr="00BA1C42">
              <w:rPr>
                <w:i/>
              </w:rPr>
              <w:t>Panther in the Basement</w:t>
            </w:r>
            <w:r w:rsidRPr="00BA1C42">
              <w:t xml:space="preserve">) (1995) Jerusalem: </w:t>
            </w:r>
            <w:proofErr w:type="spellStart"/>
            <w:r w:rsidRPr="00BA1C42">
              <w:t>Keter</w:t>
            </w:r>
            <w:proofErr w:type="spellEnd"/>
            <w:r w:rsidRPr="00BA1C42">
              <w:t>.</w:t>
            </w:r>
            <w:r w:rsidRPr="00BA1C42">
              <w:rPr>
                <w:i/>
              </w:rPr>
              <w:t xml:space="preserve"> </w:t>
            </w:r>
          </w:p>
          <w:p w14:paraId="146E22E2" w14:textId="77777777" w:rsidR="00C526B7" w:rsidRPr="00BA1C42" w:rsidRDefault="00C526B7" w:rsidP="00C526B7">
            <w:pPr>
              <w:pStyle w:val="NormalfollowingH2"/>
              <w:rPr>
                <w:i/>
              </w:rPr>
            </w:pPr>
            <w:proofErr w:type="spellStart"/>
            <w:r w:rsidRPr="00BA1C42">
              <w:rPr>
                <w:i/>
              </w:rPr>
              <w:t>Oto</w:t>
            </w:r>
            <w:proofErr w:type="spellEnd"/>
            <w:r w:rsidRPr="00BA1C42">
              <w:rPr>
                <w:i/>
              </w:rPr>
              <w:t xml:space="preserve"> ha-yam</w:t>
            </w:r>
            <w:r w:rsidRPr="00BA1C42">
              <w:t xml:space="preserve"> (</w:t>
            </w:r>
            <w:r w:rsidRPr="00BA1C42">
              <w:rPr>
                <w:i/>
              </w:rPr>
              <w:t>The Same Sea</w:t>
            </w:r>
            <w:r w:rsidRPr="00BA1C42">
              <w:t xml:space="preserve">) (1999) Jerusalem: </w:t>
            </w:r>
            <w:proofErr w:type="spellStart"/>
            <w:r w:rsidRPr="00BA1C42">
              <w:t>Keter</w:t>
            </w:r>
            <w:proofErr w:type="spellEnd"/>
            <w:r w:rsidRPr="00BA1C42">
              <w:t>.</w:t>
            </w:r>
            <w:r w:rsidRPr="00BA1C42">
              <w:rPr>
                <w:i/>
              </w:rPr>
              <w:t xml:space="preserve"> </w:t>
            </w:r>
          </w:p>
          <w:p w14:paraId="603CED60" w14:textId="77777777" w:rsidR="00C526B7" w:rsidRPr="00BA1C42" w:rsidRDefault="00C526B7" w:rsidP="00C526B7">
            <w:pPr>
              <w:pStyle w:val="NormalfollowingH2"/>
              <w:rPr>
                <w:i/>
              </w:rPr>
            </w:pPr>
            <w:proofErr w:type="spellStart"/>
            <w:r w:rsidRPr="00BA1C42">
              <w:rPr>
                <w:i/>
              </w:rPr>
              <w:t>Sipur</w:t>
            </w:r>
            <w:proofErr w:type="spellEnd"/>
            <w:r w:rsidRPr="00BA1C42">
              <w:rPr>
                <w:i/>
              </w:rPr>
              <w:t xml:space="preserve"> al </w:t>
            </w:r>
            <w:proofErr w:type="spellStart"/>
            <w:r w:rsidRPr="00BA1C42">
              <w:rPr>
                <w:i/>
              </w:rPr>
              <w:t>ahava</w:t>
            </w:r>
            <w:proofErr w:type="spellEnd"/>
            <w:r w:rsidRPr="00BA1C42">
              <w:rPr>
                <w:i/>
              </w:rPr>
              <w:t xml:space="preserve"> </w:t>
            </w:r>
            <w:proofErr w:type="spellStart"/>
            <w:r w:rsidRPr="00BA1C42">
              <w:rPr>
                <w:i/>
              </w:rPr>
              <w:t>ve-hoshekh</w:t>
            </w:r>
            <w:proofErr w:type="spellEnd"/>
            <w:r w:rsidRPr="00BA1C42">
              <w:rPr>
                <w:i/>
              </w:rPr>
              <w:t xml:space="preserve"> </w:t>
            </w:r>
            <w:r w:rsidRPr="00BA1C42">
              <w:t>(</w:t>
            </w:r>
            <w:r w:rsidRPr="00BA1C42">
              <w:rPr>
                <w:i/>
              </w:rPr>
              <w:t>A Tale of Love and Darkness</w:t>
            </w:r>
            <w:r w:rsidRPr="00BA1C42">
              <w:t xml:space="preserve">) (2002, 2005) Jerusalem: </w:t>
            </w:r>
            <w:proofErr w:type="spellStart"/>
            <w:r w:rsidRPr="00BA1C42">
              <w:t>Keter</w:t>
            </w:r>
            <w:proofErr w:type="spellEnd"/>
            <w:r w:rsidRPr="00BA1C42">
              <w:t>.</w:t>
            </w:r>
            <w:r w:rsidRPr="00BA1C42">
              <w:rPr>
                <w:i/>
              </w:rPr>
              <w:t xml:space="preserve"> </w:t>
            </w:r>
          </w:p>
          <w:p w14:paraId="1C6B5B56" w14:textId="77777777" w:rsidR="00C526B7" w:rsidRPr="00BA1C42" w:rsidRDefault="00C526B7" w:rsidP="00C526B7">
            <w:pPr>
              <w:pStyle w:val="NormalfollowingH2"/>
              <w:rPr>
                <w:i/>
              </w:rPr>
            </w:pPr>
            <w:proofErr w:type="spellStart"/>
            <w:r w:rsidRPr="00BA1C42">
              <w:rPr>
                <w:i/>
              </w:rPr>
              <w:t>Haruzey</w:t>
            </w:r>
            <w:proofErr w:type="spellEnd"/>
            <w:r w:rsidRPr="00BA1C42">
              <w:rPr>
                <w:i/>
              </w:rPr>
              <w:t xml:space="preserve"> ha-</w:t>
            </w:r>
            <w:proofErr w:type="spellStart"/>
            <w:r w:rsidRPr="00BA1C42">
              <w:rPr>
                <w:i/>
              </w:rPr>
              <w:t>hayim</w:t>
            </w:r>
            <w:proofErr w:type="spellEnd"/>
            <w:r w:rsidRPr="00BA1C42">
              <w:rPr>
                <w:i/>
              </w:rPr>
              <w:t xml:space="preserve"> </w:t>
            </w:r>
            <w:proofErr w:type="spellStart"/>
            <w:r w:rsidRPr="00BA1C42">
              <w:rPr>
                <w:i/>
              </w:rPr>
              <w:t>ve</w:t>
            </w:r>
            <w:proofErr w:type="spellEnd"/>
            <w:r w:rsidRPr="00BA1C42">
              <w:rPr>
                <w:i/>
              </w:rPr>
              <w:t>-ha-</w:t>
            </w:r>
            <w:proofErr w:type="spellStart"/>
            <w:r w:rsidRPr="00BA1C42">
              <w:rPr>
                <w:i/>
              </w:rPr>
              <w:t>mavet</w:t>
            </w:r>
            <w:proofErr w:type="spellEnd"/>
            <w:r w:rsidRPr="00BA1C42">
              <w:rPr>
                <w:i/>
              </w:rPr>
              <w:t xml:space="preserve"> </w:t>
            </w:r>
            <w:r w:rsidRPr="00BA1C42">
              <w:t>(</w:t>
            </w:r>
            <w:r w:rsidRPr="00BA1C42">
              <w:rPr>
                <w:i/>
              </w:rPr>
              <w:t>Rhyming Life and Death</w:t>
            </w:r>
            <w:r w:rsidRPr="00BA1C42">
              <w:t xml:space="preserve">) (2007) Jerusalem: </w:t>
            </w:r>
            <w:proofErr w:type="spellStart"/>
            <w:r w:rsidRPr="00BA1C42">
              <w:t>Keter</w:t>
            </w:r>
            <w:proofErr w:type="spellEnd"/>
            <w:r w:rsidRPr="00BA1C42">
              <w:t>.</w:t>
            </w:r>
            <w:r w:rsidRPr="00BA1C42">
              <w:rPr>
                <w:i/>
              </w:rPr>
              <w:t xml:space="preserve"> </w:t>
            </w:r>
          </w:p>
          <w:p w14:paraId="5D9BB574" w14:textId="77777777" w:rsidR="00C526B7" w:rsidRPr="00BA1C42" w:rsidRDefault="00C526B7" w:rsidP="00C526B7">
            <w:pPr>
              <w:pStyle w:val="NormalfollowingH2"/>
            </w:pPr>
          </w:p>
          <w:p w14:paraId="398CFA5C" w14:textId="77777777" w:rsidR="00BA1C42" w:rsidRPr="00BA1C42" w:rsidRDefault="00C526B7" w:rsidP="00C526B7">
            <w:pPr>
              <w:pStyle w:val="Heading2"/>
            </w:pPr>
            <w:r>
              <w:t>E</w:t>
            </w:r>
            <w:r w:rsidR="00BA1C42" w:rsidRPr="00BA1C42">
              <w:t>ssays</w:t>
            </w:r>
          </w:p>
          <w:p w14:paraId="706D5F61" w14:textId="77777777" w:rsidR="00BA1C42" w:rsidRPr="00BA1C42" w:rsidRDefault="00BA1C42" w:rsidP="00C526B7">
            <w:pPr>
              <w:pStyle w:val="NormalfollowingH2"/>
              <w:rPr>
                <w:rFonts w:cs="Times"/>
              </w:rPr>
            </w:pPr>
            <w:r w:rsidRPr="00BA1C42">
              <w:t xml:space="preserve">Po </w:t>
            </w:r>
            <w:proofErr w:type="spellStart"/>
            <w:r w:rsidRPr="00BA1C42">
              <w:t>ve</w:t>
            </w:r>
            <w:proofErr w:type="spellEnd"/>
            <w:r w:rsidRPr="00BA1C42">
              <w:t>-sham be-</w:t>
            </w:r>
            <w:proofErr w:type="spellStart"/>
            <w:r w:rsidRPr="00BA1C42">
              <w:t>erets</w:t>
            </w:r>
            <w:proofErr w:type="spellEnd"/>
            <w:r w:rsidRPr="00BA1C42">
              <w:t xml:space="preserve"> </w:t>
            </w:r>
            <w:proofErr w:type="spellStart"/>
            <w:r w:rsidRPr="00BA1C42">
              <w:t>yisrael</w:t>
            </w:r>
            <w:proofErr w:type="spellEnd"/>
            <w:r w:rsidRPr="00BA1C42">
              <w:rPr>
                <w:iCs/>
              </w:rPr>
              <w:t xml:space="preserve"> </w:t>
            </w:r>
            <w:r w:rsidRPr="00BA1C42">
              <w:t>(</w:t>
            </w:r>
            <w:r w:rsidRPr="00BA1C42">
              <w:rPr>
                <w:iCs/>
              </w:rPr>
              <w:t>In the Land of Israel</w:t>
            </w:r>
            <w:r w:rsidRPr="00BA1C42">
              <w:t xml:space="preserve">) (1983) Tel Aviv: Am Oved.  </w:t>
            </w:r>
          </w:p>
          <w:p w14:paraId="2EF102C7" w14:textId="77777777" w:rsidR="00BA1C42" w:rsidRPr="00BA1C42" w:rsidRDefault="00BA1C42" w:rsidP="00C526B7">
            <w:pPr>
              <w:pStyle w:val="NormalfollowingH2"/>
              <w:rPr>
                <w:rFonts w:cs="Times"/>
              </w:rPr>
            </w:pPr>
            <w:proofErr w:type="spellStart"/>
            <w:r w:rsidRPr="00BA1C42">
              <w:t>Mi-mordot</w:t>
            </w:r>
            <w:proofErr w:type="spellEnd"/>
            <w:r w:rsidRPr="00BA1C42">
              <w:t xml:space="preserve"> </w:t>
            </w:r>
            <w:proofErr w:type="spellStart"/>
            <w:r w:rsidRPr="00BA1C42">
              <w:t>Levanon</w:t>
            </w:r>
            <w:proofErr w:type="spellEnd"/>
            <w:r w:rsidRPr="00BA1C42">
              <w:rPr>
                <w:iCs/>
              </w:rPr>
              <w:t xml:space="preserve"> </w:t>
            </w:r>
            <w:r w:rsidRPr="00BA1C42">
              <w:t>(</w:t>
            </w:r>
            <w:r w:rsidRPr="00BA1C42">
              <w:rPr>
                <w:iCs/>
              </w:rPr>
              <w:t>The Slopes of Lebanon</w:t>
            </w:r>
            <w:r w:rsidRPr="00BA1C42">
              <w:t>) (1987) Tel Aviv: Am Oved.</w:t>
            </w:r>
          </w:p>
          <w:p w14:paraId="6F044D8E" w14:textId="77777777" w:rsidR="00BA1C42" w:rsidRPr="00BA1C42" w:rsidRDefault="00BA1C42" w:rsidP="00C526B7">
            <w:pPr>
              <w:pStyle w:val="NormalfollowingH2"/>
              <w:rPr>
                <w:rFonts w:cs="Times"/>
              </w:rPr>
            </w:pPr>
            <w:proofErr w:type="spellStart"/>
            <w:r w:rsidRPr="00BA1C42">
              <w:t>Kol</w:t>
            </w:r>
            <w:proofErr w:type="spellEnd"/>
            <w:r w:rsidRPr="00BA1C42">
              <w:t xml:space="preserve"> ha-</w:t>
            </w:r>
            <w:proofErr w:type="spellStart"/>
            <w:r w:rsidRPr="00BA1C42">
              <w:t>tikvot</w:t>
            </w:r>
            <w:proofErr w:type="spellEnd"/>
            <w:r w:rsidRPr="00BA1C42">
              <w:t xml:space="preserve">: </w:t>
            </w:r>
            <w:proofErr w:type="spellStart"/>
            <w:r w:rsidRPr="00BA1C42">
              <w:t>mahshavot</w:t>
            </w:r>
            <w:proofErr w:type="spellEnd"/>
            <w:r w:rsidRPr="00BA1C42">
              <w:t xml:space="preserve"> al </w:t>
            </w:r>
            <w:proofErr w:type="spellStart"/>
            <w:r w:rsidRPr="00BA1C42">
              <w:t>zehut</w:t>
            </w:r>
            <w:proofErr w:type="spellEnd"/>
            <w:r w:rsidRPr="00BA1C42">
              <w:t xml:space="preserve"> </w:t>
            </w:r>
            <w:proofErr w:type="spellStart"/>
            <w:r w:rsidRPr="00BA1C42">
              <w:t>yisraelit</w:t>
            </w:r>
            <w:proofErr w:type="spellEnd"/>
            <w:r w:rsidRPr="00BA1C42">
              <w:rPr>
                <w:iCs/>
              </w:rPr>
              <w:t xml:space="preserve"> </w:t>
            </w:r>
            <w:r w:rsidRPr="00BA1C42">
              <w:t>(</w:t>
            </w:r>
            <w:r w:rsidRPr="00BA1C42">
              <w:rPr>
                <w:iCs/>
              </w:rPr>
              <w:t>All Our Hopes: Thoughts on Israeli Identity</w:t>
            </w:r>
            <w:r w:rsidRPr="00BA1C42">
              <w:t xml:space="preserve">) (1998) Jerusalem: </w:t>
            </w:r>
            <w:proofErr w:type="spellStart"/>
            <w:r w:rsidRPr="00BA1C42">
              <w:t>Keter</w:t>
            </w:r>
            <w:proofErr w:type="spellEnd"/>
            <w:r w:rsidRPr="00BA1C42">
              <w:t xml:space="preserve">. </w:t>
            </w:r>
          </w:p>
          <w:p w14:paraId="13202272" w14:textId="77777777" w:rsidR="00BA1C42" w:rsidRPr="00BA1C42" w:rsidRDefault="00BA1C42" w:rsidP="00C526B7">
            <w:pPr>
              <w:pStyle w:val="NormalfollowingH2"/>
            </w:pPr>
            <w:proofErr w:type="spellStart"/>
            <w:r w:rsidRPr="00BA1C42">
              <w:t>Be'etsem</w:t>
            </w:r>
            <w:proofErr w:type="spellEnd"/>
            <w:r w:rsidRPr="00BA1C42">
              <w:t xml:space="preserve"> </w:t>
            </w:r>
            <w:proofErr w:type="spellStart"/>
            <w:r w:rsidRPr="00BA1C42">
              <w:t>yesh</w:t>
            </w:r>
            <w:proofErr w:type="spellEnd"/>
            <w:r w:rsidRPr="00BA1C42">
              <w:t xml:space="preserve"> </w:t>
            </w:r>
            <w:proofErr w:type="spellStart"/>
            <w:r w:rsidRPr="00BA1C42">
              <w:t>kan</w:t>
            </w:r>
            <w:proofErr w:type="spellEnd"/>
            <w:r w:rsidRPr="00BA1C42">
              <w:t xml:space="preserve"> </w:t>
            </w:r>
            <w:proofErr w:type="spellStart"/>
            <w:r w:rsidRPr="00BA1C42">
              <w:t>shtey</w:t>
            </w:r>
            <w:proofErr w:type="spellEnd"/>
            <w:r w:rsidRPr="00BA1C42">
              <w:t xml:space="preserve"> </w:t>
            </w:r>
            <w:proofErr w:type="spellStart"/>
            <w:r w:rsidRPr="00BA1C42">
              <w:t>milhamot</w:t>
            </w:r>
            <w:proofErr w:type="spellEnd"/>
            <w:r w:rsidRPr="00BA1C42">
              <w:t xml:space="preserve"> (</w:t>
            </w:r>
            <w:r w:rsidRPr="00BA1C42">
              <w:rPr>
                <w:iCs/>
              </w:rPr>
              <w:t>But These Are Two Different Wars</w:t>
            </w:r>
            <w:r w:rsidRPr="00BA1C42">
              <w:t xml:space="preserve">) (2002) Jerusalem: </w:t>
            </w:r>
            <w:proofErr w:type="spellStart"/>
            <w:r w:rsidRPr="00BA1C42">
              <w:t>Keter</w:t>
            </w:r>
            <w:proofErr w:type="spellEnd"/>
            <w:r w:rsidRPr="00BA1C42">
              <w:t>.</w:t>
            </w:r>
          </w:p>
          <w:p w14:paraId="52D62B95" w14:textId="77777777" w:rsidR="00BA1C42" w:rsidRPr="00BA1C42" w:rsidRDefault="00BA1C42" w:rsidP="00C526B7">
            <w:pPr>
              <w:pStyle w:val="NormalfollowingH2"/>
              <w:rPr>
                <w:rFonts w:cs="Times"/>
              </w:rPr>
            </w:pPr>
            <w:r w:rsidRPr="00BA1C42">
              <w:t xml:space="preserve">Al </w:t>
            </w:r>
            <w:proofErr w:type="spellStart"/>
            <w:r w:rsidRPr="00BA1C42">
              <w:t>midronot</w:t>
            </w:r>
            <w:proofErr w:type="spellEnd"/>
            <w:r w:rsidRPr="00BA1C42">
              <w:t xml:space="preserve"> </w:t>
            </w:r>
            <w:proofErr w:type="spellStart"/>
            <w:r w:rsidRPr="00BA1C42">
              <w:t>har-ga'ash</w:t>
            </w:r>
            <w:proofErr w:type="spellEnd"/>
            <w:r w:rsidRPr="00BA1C42">
              <w:t xml:space="preserve"> (On the Slopes of a Volcano) (2006) Jerusalem: </w:t>
            </w:r>
            <w:proofErr w:type="spellStart"/>
            <w:r w:rsidRPr="00BA1C42">
              <w:t>Keter</w:t>
            </w:r>
            <w:proofErr w:type="spellEnd"/>
            <w:r w:rsidRPr="00BA1C42">
              <w:t>.</w:t>
            </w:r>
          </w:p>
          <w:p w14:paraId="7D52C77F" w14:textId="77777777" w:rsidR="00BA1C42" w:rsidRPr="00BA1C42" w:rsidRDefault="00BA1C42" w:rsidP="00BA1C42">
            <w:pPr>
              <w:spacing w:after="0"/>
              <w:rPr>
                <w:rFonts w:ascii="Calibri Light" w:hAnsi="Calibri Light"/>
                <w:b/>
              </w:rPr>
            </w:pPr>
          </w:p>
          <w:p w14:paraId="6BBC4134" w14:textId="77777777" w:rsidR="00BA1C42" w:rsidRPr="00BA1C42" w:rsidRDefault="00BA1C42" w:rsidP="00C526B7">
            <w:pPr>
              <w:pStyle w:val="Heading2"/>
            </w:pPr>
            <w:r w:rsidRPr="00BA1C42">
              <w:t>Literary Criticism</w:t>
            </w:r>
          </w:p>
          <w:p w14:paraId="301E61A7" w14:textId="77777777" w:rsidR="00C526B7" w:rsidRPr="00BA1C42" w:rsidRDefault="00C526B7" w:rsidP="00C526B7">
            <w:pPr>
              <w:pStyle w:val="NormalfollowingH2"/>
            </w:pPr>
            <w:proofErr w:type="spellStart"/>
            <w:r w:rsidRPr="00BA1C42">
              <w:t>Shtikat</w:t>
            </w:r>
            <w:proofErr w:type="spellEnd"/>
            <w:r w:rsidRPr="00BA1C42">
              <w:t xml:space="preserve"> ha-</w:t>
            </w:r>
            <w:proofErr w:type="spellStart"/>
            <w:r w:rsidRPr="00BA1C42">
              <w:t>shamayim</w:t>
            </w:r>
            <w:proofErr w:type="spellEnd"/>
            <w:r w:rsidRPr="00BA1C42">
              <w:t xml:space="preserve">: Agnon </w:t>
            </w:r>
            <w:proofErr w:type="spellStart"/>
            <w:r w:rsidRPr="00BA1C42">
              <w:t>mishtomem</w:t>
            </w:r>
            <w:proofErr w:type="spellEnd"/>
            <w:r w:rsidRPr="00BA1C42">
              <w:t xml:space="preserve"> al </w:t>
            </w:r>
            <w:proofErr w:type="spellStart"/>
            <w:r w:rsidRPr="00BA1C42">
              <w:t>elohim</w:t>
            </w:r>
            <w:proofErr w:type="spellEnd"/>
            <w:r w:rsidRPr="00BA1C42">
              <w:t xml:space="preserve"> (The Silence of Heaven) (1993) Jerusalem: </w:t>
            </w:r>
            <w:proofErr w:type="spellStart"/>
            <w:r w:rsidRPr="00BA1C42">
              <w:t>Keter</w:t>
            </w:r>
            <w:proofErr w:type="spellEnd"/>
            <w:r w:rsidRPr="00BA1C42">
              <w:t xml:space="preserve">. </w:t>
            </w:r>
          </w:p>
          <w:p w14:paraId="1894FD97" w14:textId="77777777" w:rsidR="00C526B7" w:rsidRPr="00BA1C42" w:rsidRDefault="00C526B7" w:rsidP="00C526B7">
            <w:pPr>
              <w:pStyle w:val="NormalfollowingH2"/>
            </w:pPr>
            <w:proofErr w:type="spellStart"/>
            <w:r w:rsidRPr="00BA1C42">
              <w:rPr>
                <w:rFonts w:cs="Arial"/>
              </w:rPr>
              <w:t>Mathilim</w:t>
            </w:r>
            <w:proofErr w:type="spellEnd"/>
            <w:r w:rsidRPr="00BA1C42">
              <w:rPr>
                <w:rFonts w:cs="Arial"/>
              </w:rPr>
              <w:t xml:space="preserve"> </w:t>
            </w:r>
            <w:proofErr w:type="spellStart"/>
            <w:r w:rsidRPr="00BA1C42">
              <w:rPr>
                <w:rFonts w:cs="Arial"/>
              </w:rPr>
              <w:t>sipur</w:t>
            </w:r>
            <w:proofErr w:type="spellEnd"/>
            <w:r w:rsidRPr="00BA1C42">
              <w:rPr>
                <w:rFonts w:cs="Arial"/>
                <w:iCs/>
              </w:rPr>
              <w:t xml:space="preserve"> </w:t>
            </w:r>
            <w:r w:rsidRPr="00BA1C42">
              <w:rPr>
                <w:rFonts w:cs="Arial"/>
              </w:rPr>
              <w:t>(</w:t>
            </w:r>
            <w:r w:rsidRPr="00BA1C42">
              <w:rPr>
                <w:rFonts w:cs="Arial"/>
                <w:iCs/>
              </w:rPr>
              <w:t>Beginning a Story</w:t>
            </w:r>
            <w:r w:rsidRPr="00BA1C42">
              <w:rPr>
                <w:rFonts w:cs="Arial"/>
              </w:rPr>
              <w:t xml:space="preserve">) (1996) Jerusalem: </w:t>
            </w:r>
            <w:proofErr w:type="spellStart"/>
            <w:r w:rsidRPr="00BA1C42">
              <w:rPr>
                <w:rFonts w:cs="Arial"/>
              </w:rPr>
              <w:t>Keter</w:t>
            </w:r>
            <w:proofErr w:type="spellEnd"/>
            <w:r w:rsidRPr="00BA1C42">
              <w:rPr>
                <w:rFonts w:cs="Arial"/>
              </w:rPr>
              <w:t xml:space="preserve">. </w:t>
            </w:r>
          </w:p>
          <w:p w14:paraId="26D14CFE" w14:textId="77777777" w:rsidR="00C526B7" w:rsidRDefault="00C526B7" w:rsidP="00BA1C42">
            <w:pPr>
              <w:spacing w:after="0"/>
              <w:rPr>
                <w:rFonts w:ascii="Calibri Light" w:hAnsi="Calibri Light"/>
                <w:b/>
              </w:rPr>
            </w:pPr>
          </w:p>
          <w:p w14:paraId="46837C86" w14:textId="77777777" w:rsidR="00C526B7" w:rsidRPr="00BA1C42" w:rsidRDefault="00C526B7" w:rsidP="00C526B7">
            <w:pPr>
              <w:pStyle w:val="Heading2"/>
            </w:pPr>
            <w:r w:rsidRPr="00BA1C42">
              <w:lastRenderedPageBreak/>
              <w:t>Children/Youth</w:t>
            </w:r>
          </w:p>
          <w:p w14:paraId="3D4CE8C3" w14:textId="77777777" w:rsidR="00C526B7" w:rsidRPr="00BA1C42" w:rsidRDefault="00C526B7" w:rsidP="00C526B7">
            <w:pPr>
              <w:pStyle w:val="NormalfollowingH2"/>
            </w:pPr>
            <w:proofErr w:type="spellStart"/>
            <w:r w:rsidRPr="00BA1C42">
              <w:rPr>
                <w:i/>
              </w:rPr>
              <w:t>Soumchi</w:t>
            </w:r>
            <w:proofErr w:type="spellEnd"/>
            <w:r w:rsidRPr="00BA1C42">
              <w:t xml:space="preserve"> (</w:t>
            </w:r>
            <w:proofErr w:type="spellStart"/>
            <w:r w:rsidRPr="00BA1C42">
              <w:rPr>
                <w:i/>
                <w:iCs/>
              </w:rPr>
              <w:t>Soumkhi</w:t>
            </w:r>
            <w:proofErr w:type="spellEnd"/>
            <w:r w:rsidRPr="00BA1C42">
              <w:t xml:space="preserve">) (1978) Tel Aviv: Am Oved; (1990) Jerusalem: </w:t>
            </w:r>
            <w:proofErr w:type="spellStart"/>
            <w:r w:rsidRPr="00BA1C42">
              <w:t>Keter</w:t>
            </w:r>
            <w:proofErr w:type="spellEnd"/>
            <w:r w:rsidRPr="00BA1C42">
              <w:t xml:space="preserve">. </w:t>
            </w:r>
          </w:p>
          <w:p w14:paraId="4A8A50A3" w14:textId="77777777" w:rsidR="00C526B7" w:rsidRDefault="00C526B7" w:rsidP="00C526B7">
            <w:pPr>
              <w:pStyle w:val="NormalfollowingH2"/>
            </w:pPr>
            <w:proofErr w:type="spellStart"/>
            <w:r w:rsidRPr="00BA1C42">
              <w:rPr>
                <w:i/>
              </w:rPr>
              <w:t>Pitom</w:t>
            </w:r>
            <w:proofErr w:type="spellEnd"/>
            <w:r w:rsidRPr="00BA1C42">
              <w:rPr>
                <w:i/>
              </w:rPr>
              <w:t xml:space="preserve"> be-</w:t>
            </w:r>
            <w:proofErr w:type="spellStart"/>
            <w:r w:rsidRPr="00BA1C42">
              <w:rPr>
                <w:i/>
              </w:rPr>
              <w:t>omek</w:t>
            </w:r>
            <w:proofErr w:type="spellEnd"/>
            <w:r w:rsidRPr="00BA1C42">
              <w:rPr>
                <w:i/>
              </w:rPr>
              <w:t xml:space="preserve"> ha-</w:t>
            </w:r>
            <w:proofErr w:type="spellStart"/>
            <w:r w:rsidRPr="00BA1C42">
              <w:rPr>
                <w:i/>
              </w:rPr>
              <w:t>yaar</w:t>
            </w:r>
            <w:proofErr w:type="spellEnd"/>
            <w:r w:rsidRPr="00BA1C42">
              <w:t xml:space="preserve"> (</w:t>
            </w:r>
            <w:r w:rsidRPr="00BA1C42">
              <w:rPr>
                <w:i/>
                <w:iCs/>
              </w:rPr>
              <w:t>Suddenly in the Depth of the Forest</w:t>
            </w:r>
            <w:r w:rsidRPr="00BA1C42">
              <w:t xml:space="preserve">) (2005) Jerusalem: </w:t>
            </w:r>
            <w:proofErr w:type="spellStart"/>
            <w:r w:rsidRPr="00BA1C42">
              <w:t>Keter</w:t>
            </w:r>
            <w:proofErr w:type="spellEnd"/>
            <w:r w:rsidRPr="00BA1C42">
              <w:t>.</w:t>
            </w:r>
          </w:p>
          <w:p w14:paraId="37446837" w14:textId="77777777" w:rsidR="00C526B7" w:rsidRDefault="00C526B7" w:rsidP="00EB036A">
            <w:pPr>
              <w:widowControl w:val="0"/>
              <w:autoSpaceDE w:val="0"/>
              <w:autoSpaceDN w:val="0"/>
              <w:adjustRightInd w:val="0"/>
              <w:spacing w:after="0"/>
              <w:ind w:left="-108"/>
              <w:rPr>
                <w:rFonts w:ascii="Calibri Light" w:hAnsi="Calibri Light" w:cs="Arial"/>
              </w:rPr>
            </w:pPr>
          </w:p>
          <w:p w14:paraId="565EC824" w14:textId="77777777" w:rsidR="00C526B7" w:rsidRPr="007C2A03" w:rsidRDefault="00C526B7" w:rsidP="00C526B7">
            <w:pPr>
              <w:pStyle w:val="Heading2"/>
            </w:pPr>
            <w:r>
              <w:t>Online Resources</w:t>
            </w:r>
          </w:p>
          <w:p w14:paraId="0D30F5D5" w14:textId="77777777" w:rsidR="00C526B7" w:rsidRDefault="00C526B7" w:rsidP="00C526B7">
            <w:pPr>
              <w:pStyle w:val="NormalfollowingH2"/>
            </w:pPr>
            <w:r>
              <w:t xml:space="preserve">Video: </w:t>
            </w:r>
            <w:r w:rsidRPr="00C526B7">
              <w:rPr>
                <w:i/>
              </w:rPr>
              <w:t>Amos Oz: the Nature of Dreams</w:t>
            </w:r>
          </w:p>
          <w:p w14:paraId="2A539D4F" w14:textId="77777777" w:rsidR="00C526B7" w:rsidRDefault="00C526B7" w:rsidP="00C526B7">
            <w:pPr>
              <w:pStyle w:val="NormalfollowingH2"/>
            </w:pPr>
            <w:r>
              <w:t>&lt;</w:t>
            </w:r>
            <w:r w:rsidRPr="00C526B7">
              <w:t>http://tvo.org/programs/amos-oz-the-nature-of-dreams</w:t>
            </w:r>
            <w:r>
              <w:t>&gt;</w:t>
            </w:r>
          </w:p>
          <w:p w14:paraId="64C6AAA0" w14:textId="77777777" w:rsidR="00C526B7" w:rsidRDefault="00C526B7" w:rsidP="00C526B7">
            <w:pPr>
              <w:pStyle w:val="NormalfollowingH2"/>
            </w:pPr>
          </w:p>
          <w:p w14:paraId="348CAE8B" w14:textId="77777777" w:rsidR="00C526B7" w:rsidRDefault="00C526B7" w:rsidP="00C526B7">
            <w:pPr>
              <w:pStyle w:val="NormalfollowingH2"/>
            </w:pPr>
            <w:r>
              <w:t xml:space="preserve">Video: Keynote Speech from </w:t>
            </w:r>
            <w:proofErr w:type="spellStart"/>
            <w:r>
              <w:t>JStreet</w:t>
            </w:r>
            <w:proofErr w:type="spellEnd"/>
            <w:r>
              <w:t xml:space="preserve"> Conference: Making History (2012)</w:t>
            </w:r>
          </w:p>
          <w:p w14:paraId="1410CBFD" w14:textId="77777777" w:rsidR="00C526B7" w:rsidRDefault="00C526B7" w:rsidP="00C526B7">
            <w:pPr>
              <w:pStyle w:val="NormalfollowingH2"/>
            </w:pPr>
            <w:r>
              <w:t>&lt;</w:t>
            </w:r>
            <w:r w:rsidRPr="00BA7A50">
              <w:t>http://www.youtube.com/watch</w:t>
            </w:r>
            <w:proofErr w:type="gramStart"/>
            <w:r w:rsidRPr="00BA7A50">
              <w:t>?v</w:t>
            </w:r>
            <w:proofErr w:type="gramEnd"/>
            <w:r w:rsidRPr="00BA7A50">
              <w:t>=LTlSqYgQ738</w:t>
            </w:r>
            <w:r>
              <w:t>&gt;</w:t>
            </w:r>
          </w:p>
          <w:p w14:paraId="636E52F1" w14:textId="77777777" w:rsidR="00C526B7" w:rsidRDefault="00C526B7" w:rsidP="00C526B7">
            <w:pPr>
              <w:pStyle w:val="NormalfollowingH2"/>
            </w:pPr>
          </w:p>
          <w:p w14:paraId="1A70E3EF" w14:textId="77777777" w:rsidR="00C526B7" w:rsidRDefault="00C526B7" w:rsidP="00C526B7">
            <w:pPr>
              <w:pStyle w:val="NormalfollowingH2"/>
            </w:pPr>
            <w:r>
              <w:t xml:space="preserve">Link: Interview with Terry Gross on Fresh Air (National Public Radio) (2004): </w:t>
            </w:r>
          </w:p>
          <w:p w14:paraId="77E50F61" w14:textId="77777777" w:rsidR="00C526B7" w:rsidRDefault="00C526B7" w:rsidP="00C526B7">
            <w:pPr>
              <w:pStyle w:val="NormalfollowingH2"/>
            </w:pPr>
            <w:r>
              <w:t>&lt;</w:t>
            </w:r>
            <w:r w:rsidRPr="00C762C0">
              <w:t>http://www.npr.org/templates/story/story.php</w:t>
            </w:r>
            <w:proofErr w:type="gramStart"/>
            <w:r w:rsidRPr="00C762C0">
              <w:t>?storyId</w:t>
            </w:r>
            <w:proofErr w:type="gramEnd"/>
            <w:r w:rsidRPr="00C762C0">
              <w:t>=4195061</w:t>
            </w:r>
            <w:r>
              <w:t>&gt;</w:t>
            </w:r>
          </w:p>
          <w:p w14:paraId="298BE7FD" w14:textId="77777777" w:rsidR="00C526B7" w:rsidRDefault="00C526B7" w:rsidP="00C526B7">
            <w:pPr>
              <w:pStyle w:val="NormalfollowingH2"/>
            </w:pPr>
          </w:p>
          <w:p w14:paraId="774F902D" w14:textId="77777777" w:rsidR="00C526B7" w:rsidRDefault="00C526B7" w:rsidP="00C526B7">
            <w:pPr>
              <w:pStyle w:val="NormalfollowingH2"/>
            </w:pPr>
            <w:r>
              <w:t>Video: Interview with Charlie Rose (2011)</w:t>
            </w:r>
          </w:p>
          <w:p w14:paraId="425B0230" w14:textId="77777777" w:rsidR="00C526B7" w:rsidRDefault="00C526B7" w:rsidP="00C526B7">
            <w:pPr>
              <w:pStyle w:val="NormalfollowingH2"/>
            </w:pPr>
            <w:r>
              <w:t>&lt;</w:t>
            </w:r>
            <w:r w:rsidRPr="008D6A9C">
              <w:t>http://www.charlierose.com/view/interview/11968</w:t>
            </w:r>
            <w:r>
              <w:t>&gt;</w:t>
            </w:r>
          </w:p>
          <w:p w14:paraId="386FBE62" w14:textId="77777777" w:rsidR="00C526B7" w:rsidRDefault="00C526B7" w:rsidP="00C526B7">
            <w:pPr>
              <w:pStyle w:val="NormalfollowingH2"/>
            </w:pPr>
          </w:p>
          <w:p w14:paraId="31E7925D" w14:textId="77777777" w:rsidR="00C526B7" w:rsidRDefault="00C526B7" w:rsidP="00C526B7">
            <w:pPr>
              <w:pStyle w:val="NormalfollowingH2"/>
            </w:pPr>
            <w:r>
              <w:t xml:space="preserve">Video: </w:t>
            </w:r>
            <w:r w:rsidR="00DF2EBF">
              <w:t xml:space="preserve">Oration: </w:t>
            </w:r>
            <w:r>
              <w:t>Israel: Peace, War, and Storytelling (2011)</w:t>
            </w:r>
          </w:p>
          <w:p w14:paraId="1BE6CEAE" w14:textId="77777777" w:rsidR="00C526B7" w:rsidRDefault="00C526B7" w:rsidP="00C526B7">
            <w:pPr>
              <w:pStyle w:val="NormalfollowingH2"/>
            </w:pPr>
            <w:r>
              <w:t>&lt;</w:t>
            </w:r>
            <w:r w:rsidRPr="00C526B7">
              <w:t>https://www.youtube.com/watch</w:t>
            </w:r>
            <w:proofErr w:type="gramStart"/>
            <w:r w:rsidRPr="00C526B7">
              <w:t>?v</w:t>
            </w:r>
            <w:proofErr w:type="gramEnd"/>
            <w:r w:rsidRPr="00C526B7">
              <w:t>=oIRXwzPQBbE</w:t>
            </w:r>
            <w:r>
              <w:t>&gt;</w:t>
            </w:r>
          </w:p>
          <w:p w14:paraId="0093BB56" w14:textId="77777777" w:rsidR="00DF2EBF" w:rsidRDefault="00DF2EBF" w:rsidP="00C526B7">
            <w:pPr>
              <w:pStyle w:val="NormalfollowingH2"/>
            </w:pPr>
          </w:p>
          <w:p w14:paraId="3E8688B7" w14:textId="77777777" w:rsidR="00C526B7" w:rsidRDefault="00DF2EBF" w:rsidP="00DF2EBF">
            <w:pPr>
              <w:pStyle w:val="NormalfollowingH2"/>
            </w:pPr>
            <w:r>
              <w:t xml:space="preserve">Link: Interview </w:t>
            </w:r>
            <w:r w:rsidR="00C526B7">
              <w:t>with PBS's Art Beat (2009) on writing and Rhyming Life and Death:</w:t>
            </w:r>
          </w:p>
          <w:p w14:paraId="4A37B058" w14:textId="77777777" w:rsidR="00BA1C42" w:rsidRPr="00567F5D" w:rsidRDefault="00DF2EBF" w:rsidP="00DF2EBF">
            <w:pPr>
              <w:pStyle w:val="NormalfollowingH2"/>
            </w:pPr>
            <w:r>
              <w:t>&lt;</w:t>
            </w:r>
            <w:r w:rsidRPr="00DF2EBF">
              <w:t xml:space="preserve">http://www.pbs.org/newshour/art/conversation-amos-oz/ </w:t>
            </w:r>
            <w:r>
              <w:t>&gt;</w:t>
            </w:r>
          </w:p>
        </w:tc>
      </w:tr>
      <w:tr w:rsidR="003235A7" w:rsidRPr="00567F5D" w14:paraId="64AAE71C" w14:textId="77777777" w:rsidTr="00567F5D">
        <w:tc>
          <w:tcPr>
            <w:tcW w:w="9016" w:type="dxa"/>
            <w:shd w:val="clear" w:color="auto" w:fill="auto"/>
          </w:tcPr>
          <w:p w14:paraId="0391EC86" w14:textId="77777777" w:rsidR="003235A7" w:rsidRDefault="003235A7" w:rsidP="00567F5D">
            <w:pPr>
              <w:spacing w:after="0" w:line="240" w:lineRule="auto"/>
            </w:pPr>
            <w:r w:rsidRPr="00567F5D">
              <w:rPr>
                <w:u w:val="single"/>
              </w:rPr>
              <w:lastRenderedPageBreak/>
              <w:t>Further reading</w:t>
            </w:r>
            <w:r w:rsidRPr="00567F5D">
              <w:t>:</w:t>
            </w:r>
          </w:p>
          <w:p w14:paraId="102B71F3" w14:textId="77777777" w:rsidR="002F2158" w:rsidRDefault="00C526B7" w:rsidP="00DF2EBF">
            <w:sdt>
              <w:sdtPr>
                <w:id w:val="-353344661"/>
                <w:citation/>
              </w:sdtPr>
              <w:sdtContent>
                <w:r w:rsidR="000D5CA8">
                  <w:fldChar w:fldCharType="begin"/>
                </w:r>
                <w:r w:rsidR="000D5CA8">
                  <w:rPr>
                    <w:lang w:val="en-CA"/>
                  </w:rPr>
                  <w:instrText xml:space="preserve"> CITATION Bal86 \l 4105 </w:instrText>
                </w:r>
                <w:r w:rsidR="000D5CA8">
                  <w:fldChar w:fldCharType="separate"/>
                </w:r>
                <w:r w:rsidR="00DF2EBF" w:rsidRPr="00DF2EBF">
                  <w:rPr>
                    <w:noProof/>
                    <w:lang w:val="en-CA"/>
                  </w:rPr>
                  <w:t>(Balaban, Bein el le-haya: iyun bi-yitsrato shel Amos Oz)</w:t>
                </w:r>
                <w:r w:rsidR="000D5CA8">
                  <w:fldChar w:fldCharType="end"/>
                </w:r>
              </w:sdtContent>
            </w:sdt>
          </w:p>
          <w:p w14:paraId="6DBF43A0" w14:textId="77777777" w:rsidR="00A138D7" w:rsidRDefault="00C526B7" w:rsidP="00DF2EBF">
            <w:sdt>
              <w:sdtPr>
                <w:id w:val="388151663"/>
                <w:citation/>
              </w:sdtPr>
              <w:sdtContent>
                <w:r w:rsidR="000D5CA8">
                  <w:fldChar w:fldCharType="begin"/>
                </w:r>
                <w:r w:rsidR="00DF2EBF">
                  <w:rPr>
                    <w:lang w:val="en-CA"/>
                  </w:rPr>
                  <w:instrText xml:space="preserve">CITATION Bal93 \l 4105 </w:instrText>
                </w:r>
                <w:r w:rsidR="000D5CA8">
                  <w:fldChar w:fldCharType="separate"/>
                </w:r>
                <w:r w:rsidR="00DF2EBF" w:rsidRPr="00DF2EBF">
                  <w:rPr>
                    <w:noProof/>
                    <w:lang w:val="en-CA"/>
                  </w:rPr>
                  <w:t>(Balaban, Between God and Beast: An Examination of Amos Oz's Prose)</w:t>
                </w:r>
                <w:r w:rsidR="000D5CA8">
                  <w:fldChar w:fldCharType="end"/>
                </w:r>
              </w:sdtContent>
            </w:sdt>
          </w:p>
          <w:p w14:paraId="5D9254D9" w14:textId="77777777" w:rsidR="00A138D7" w:rsidRDefault="00C526B7" w:rsidP="00DF2EBF">
            <w:sdt>
              <w:sdtPr>
                <w:id w:val="-1807613200"/>
                <w:citation/>
              </w:sdtPr>
              <w:sdtContent>
                <w:r w:rsidR="00A138D7">
                  <w:fldChar w:fldCharType="begin"/>
                </w:r>
                <w:r w:rsidR="00A138D7">
                  <w:rPr>
                    <w:lang w:val="en-CA"/>
                  </w:rPr>
                  <w:instrText xml:space="preserve"> CITATION Ger80 \l 4105 </w:instrText>
                </w:r>
                <w:r w:rsidR="00A138D7">
                  <w:fldChar w:fldCharType="separate"/>
                </w:r>
                <w:r w:rsidR="00DF2EBF" w:rsidRPr="00DF2EBF">
                  <w:rPr>
                    <w:noProof/>
                    <w:lang w:val="en-CA"/>
                  </w:rPr>
                  <w:t>(Gertz, Amos Oz: Monografya)</w:t>
                </w:r>
                <w:r w:rsidR="00A138D7">
                  <w:fldChar w:fldCharType="end"/>
                </w:r>
              </w:sdtContent>
            </w:sdt>
            <w:r w:rsidR="00A138D7">
              <w:t xml:space="preserve"> </w:t>
            </w:r>
          </w:p>
          <w:p w14:paraId="51CDEF42" w14:textId="77777777" w:rsidR="00A138D7" w:rsidRDefault="00C526B7" w:rsidP="00DF2EBF">
            <w:sdt>
              <w:sdtPr>
                <w:id w:val="-392437175"/>
                <w:citation/>
              </w:sdtPr>
              <w:sdtContent>
                <w:r w:rsidR="00A138D7">
                  <w:fldChar w:fldCharType="begin"/>
                </w:r>
                <w:r w:rsidR="00A138D7">
                  <w:rPr>
                    <w:lang w:val="en-CA"/>
                  </w:rPr>
                  <w:instrText xml:space="preserve"> CITATION Ger05 \l 4105 </w:instrText>
                </w:r>
                <w:r w:rsidR="00A138D7">
                  <w:fldChar w:fldCharType="separate"/>
                </w:r>
                <w:r w:rsidR="00DF2EBF" w:rsidRPr="00DF2EBF">
                  <w:rPr>
                    <w:noProof/>
                    <w:lang w:val="en-CA"/>
                  </w:rPr>
                  <w:t>(Gertz and Chazan, Special Issue on Oz's Sipur al ahava ve-hoshekh)</w:t>
                </w:r>
                <w:r w:rsidR="00A138D7">
                  <w:fldChar w:fldCharType="end"/>
                </w:r>
              </w:sdtContent>
            </w:sdt>
          </w:p>
          <w:p w14:paraId="64609C6D" w14:textId="77777777" w:rsidR="00A138D7" w:rsidRDefault="00C526B7" w:rsidP="00DF2EBF">
            <w:pPr>
              <w:rPr>
                <w:rFonts w:eastAsiaTheme="minorEastAsia" w:cstheme="minorBidi"/>
                <w:sz w:val="24"/>
                <w:szCs w:val="24"/>
                <w:lang w:val="en-US" w:eastAsia="ja-JP"/>
              </w:rPr>
            </w:pPr>
            <w:sdt>
              <w:sdtPr>
                <w:id w:val="1315295712"/>
                <w:citation/>
              </w:sdtPr>
              <w:sdtContent>
                <w:r w:rsidR="00A138D7">
                  <w:fldChar w:fldCharType="begin"/>
                </w:r>
                <w:r w:rsidR="00A138D7">
                  <w:rPr>
                    <w:lang w:val="en-CA"/>
                  </w:rPr>
                  <w:instrText xml:space="preserve"> CITATION Kom00 \l 4105 </w:instrText>
                </w:r>
                <w:r w:rsidR="00A138D7">
                  <w:fldChar w:fldCharType="separate"/>
                </w:r>
                <w:r w:rsidR="00DF2EBF" w:rsidRPr="00DF2EBF">
                  <w:rPr>
                    <w:noProof/>
                    <w:lang w:val="en-CA"/>
                  </w:rPr>
                  <w:t>(Komem and Ben-Mordechai)</w:t>
                </w:r>
                <w:r w:rsidR="00A138D7">
                  <w:fldChar w:fldCharType="end"/>
                </w:r>
              </w:sdtContent>
            </w:sdt>
          </w:p>
          <w:p w14:paraId="695DFF8D" w14:textId="77777777" w:rsidR="00A138D7" w:rsidRDefault="00C526B7" w:rsidP="00DF2EBF">
            <w:pPr>
              <w:rPr>
                <w:rFonts w:eastAsiaTheme="minorEastAsia" w:cstheme="minorBidi"/>
                <w:sz w:val="24"/>
                <w:szCs w:val="24"/>
                <w:lang w:val="en-US" w:eastAsia="ja-JP"/>
              </w:rPr>
            </w:pPr>
            <w:sdt>
              <w:sdtPr>
                <w:rPr>
                  <w:rFonts w:eastAsiaTheme="minorEastAsia" w:cstheme="minorBidi"/>
                  <w:sz w:val="24"/>
                  <w:szCs w:val="24"/>
                  <w:lang w:val="en-US" w:eastAsia="ja-JP"/>
                </w:rPr>
                <w:id w:val="-692615546"/>
                <w:citation/>
              </w:sdtPr>
              <w:sdtContent>
                <w:r w:rsidR="00A138D7">
                  <w:rPr>
                    <w:rFonts w:eastAsiaTheme="minorEastAsia" w:cstheme="minorBidi"/>
                    <w:sz w:val="24"/>
                    <w:szCs w:val="24"/>
                    <w:lang w:val="en-US" w:eastAsia="ja-JP"/>
                  </w:rPr>
                  <w:fldChar w:fldCharType="begin"/>
                </w:r>
                <w:r w:rsidR="00A138D7">
                  <w:rPr>
                    <w:rFonts w:eastAsiaTheme="minorEastAsia" w:cstheme="minorBidi"/>
                    <w:sz w:val="24"/>
                    <w:szCs w:val="24"/>
                    <w:lang w:val="en-CA" w:eastAsia="ja-JP"/>
                  </w:rPr>
                  <w:instrText xml:space="preserve"> CITATION Maz98 \l 4105 </w:instrText>
                </w:r>
                <w:r w:rsidR="00A138D7">
                  <w:rPr>
                    <w:rFonts w:eastAsiaTheme="minorEastAsia" w:cstheme="minorBidi"/>
                    <w:sz w:val="24"/>
                    <w:szCs w:val="24"/>
                    <w:lang w:val="en-US" w:eastAsia="ja-JP"/>
                  </w:rPr>
                  <w:fldChar w:fldCharType="separate"/>
                </w:r>
                <w:r w:rsidR="00DF2EBF" w:rsidRPr="00DF2EBF">
                  <w:rPr>
                    <w:rFonts w:eastAsiaTheme="minorEastAsia" w:cstheme="minorBidi"/>
                    <w:noProof/>
                    <w:sz w:val="24"/>
                    <w:szCs w:val="24"/>
                    <w:lang w:val="en-CA" w:eastAsia="ja-JP"/>
                  </w:rPr>
                  <w:t>(Mazor, Lituf ba-afela: al siporet Amos Oz)</w:t>
                </w:r>
                <w:r w:rsidR="00A138D7">
                  <w:rPr>
                    <w:rFonts w:eastAsiaTheme="minorEastAsia" w:cstheme="minorBidi"/>
                    <w:sz w:val="24"/>
                    <w:szCs w:val="24"/>
                    <w:lang w:val="en-US" w:eastAsia="ja-JP"/>
                  </w:rPr>
                  <w:fldChar w:fldCharType="end"/>
                </w:r>
              </w:sdtContent>
            </w:sdt>
          </w:p>
          <w:p w14:paraId="5621AB06" w14:textId="77777777" w:rsidR="003235A7" w:rsidRPr="00567F5D" w:rsidRDefault="00C526B7" w:rsidP="00DF2EBF">
            <w:sdt>
              <w:sdtPr>
                <w:rPr>
                  <w:rFonts w:eastAsiaTheme="minorEastAsia" w:cstheme="minorBidi"/>
                  <w:sz w:val="24"/>
                  <w:szCs w:val="24"/>
                  <w:lang w:val="en-US" w:eastAsia="ja-JP"/>
                </w:rPr>
                <w:id w:val="2037617558"/>
                <w:citation/>
              </w:sdtPr>
              <w:sdtContent>
                <w:r w:rsidR="00A138D7">
                  <w:rPr>
                    <w:rFonts w:eastAsiaTheme="minorEastAsia" w:cstheme="minorBidi"/>
                    <w:sz w:val="24"/>
                    <w:szCs w:val="24"/>
                    <w:lang w:val="en-US" w:eastAsia="ja-JP"/>
                  </w:rPr>
                  <w:fldChar w:fldCharType="begin"/>
                </w:r>
                <w:r w:rsidR="00A138D7">
                  <w:rPr>
                    <w:rFonts w:eastAsiaTheme="minorEastAsia" w:cstheme="minorBidi"/>
                    <w:sz w:val="24"/>
                    <w:szCs w:val="24"/>
                    <w:lang w:val="en-CA" w:eastAsia="ja-JP"/>
                  </w:rPr>
                  <w:instrText xml:space="preserve"> CITATION Maz02 \l 4105 </w:instrText>
                </w:r>
                <w:r w:rsidR="00A138D7">
                  <w:rPr>
                    <w:rFonts w:eastAsiaTheme="minorEastAsia" w:cstheme="minorBidi"/>
                    <w:sz w:val="24"/>
                    <w:szCs w:val="24"/>
                    <w:lang w:val="en-US" w:eastAsia="ja-JP"/>
                  </w:rPr>
                  <w:fldChar w:fldCharType="separate"/>
                </w:r>
                <w:r w:rsidR="00DF2EBF" w:rsidRPr="00DF2EBF">
                  <w:rPr>
                    <w:rFonts w:eastAsiaTheme="minorEastAsia" w:cstheme="minorBidi"/>
                    <w:noProof/>
                    <w:sz w:val="24"/>
                    <w:szCs w:val="24"/>
                    <w:lang w:val="en-CA" w:eastAsia="ja-JP"/>
                  </w:rPr>
                  <w:t xml:space="preserve">(Mazor, Somber Lust: The Art of Amos </w:t>
                </w:r>
                <w:bookmarkStart w:id="0" w:name="_GoBack"/>
                <w:bookmarkEnd w:id="0"/>
                <w:r w:rsidR="00DF2EBF" w:rsidRPr="00DF2EBF">
                  <w:rPr>
                    <w:rFonts w:eastAsiaTheme="minorEastAsia" w:cstheme="minorBidi"/>
                    <w:noProof/>
                    <w:sz w:val="24"/>
                    <w:szCs w:val="24"/>
                    <w:lang w:val="en-CA" w:eastAsia="ja-JP"/>
                  </w:rPr>
                  <w:t>Oz)</w:t>
                </w:r>
                <w:r w:rsidR="00A138D7">
                  <w:rPr>
                    <w:rFonts w:eastAsiaTheme="minorEastAsia" w:cstheme="minorBidi"/>
                    <w:sz w:val="24"/>
                    <w:szCs w:val="24"/>
                    <w:lang w:val="en-US" w:eastAsia="ja-JP"/>
                  </w:rPr>
                  <w:fldChar w:fldCharType="end"/>
                </w:r>
              </w:sdtContent>
            </w:sdt>
          </w:p>
        </w:tc>
      </w:tr>
    </w:tbl>
    <w:p w14:paraId="0B71068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0F06B" w14:textId="77777777" w:rsidR="00C526B7" w:rsidRDefault="00C526B7" w:rsidP="007A0D55">
      <w:pPr>
        <w:spacing w:after="0" w:line="240" w:lineRule="auto"/>
      </w:pPr>
      <w:r>
        <w:separator/>
      </w:r>
    </w:p>
  </w:endnote>
  <w:endnote w:type="continuationSeparator" w:id="0">
    <w:p w14:paraId="549E109B" w14:textId="77777777" w:rsidR="00C526B7" w:rsidRDefault="00C526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404FF" w14:textId="77777777" w:rsidR="00C526B7" w:rsidRDefault="00C526B7" w:rsidP="007A0D55">
      <w:pPr>
        <w:spacing w:after="0" w:line="240" w:lineRule="auto"/>
      </w:pPr>
      <w:r>
        <w:separator/>
      </w:r>
    </w:p>
  </w:footnote>
  <w:footnote w:type="continuationSeparator" w:id="0">
    <w:p w14:paraId="368A40A2" w14:textId="77777777" w:rsidR="00C526B7" w:rsidRDefault="00C526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85FC0" w14:textId="77777777" w:rsidR="00C526B7" w:rsidRDefault="00C526B7">
    <w:pPr>
      <w:pStyle w:val="Header"/>
    </w:pPr>
    <w:r w:rsidRPr="00567F5D">
      <w:rPr>
        <w:b/>
        <w:color w:val="7F7F7F"/>
      </w:rPr>
      <w:t>Taylor &amp; Francis</w:t>
    </w:r>
    <w:r w:rsidRPr="00567F5D">
      <w:rPr>
        <w:color w:val="7F7F7F"/>
      </w:rPr>
      <w:t xml:space="preserve"> – </w:t>
    </w:r>
    <w:proofErr w:type="spellStart"/>
    <w:r w:rsidRPr="00567F5D">
      <w:rPr>
        <w:i/>
        <w:color w:val="7F7F7F"/>
      </w:rPr>
      <w:t>Encyclopedia</w:t>
    </w:r>
    <w:proofErr w:type="spellEnd"/>
    <w:r w:rsidRPr="00567F5D">
      <w:rPr>
        <w:i/>
        <w:color w:val="7F7F7F"/>
      </w:rPr>
      <w:t xml:space="preserve"> of Modernism</w:t>
    </w:r>
  </w:p>
  <w:p w14:paraId="505E43B5" w14:textId="77777777" w:rsidR="00C526B7" w:rsidRDefault="00C526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6945D5E"/>
    <w:multiLevelType w:val="hybridMultilevel"/>
    <w:tmpl w:val="035A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F5D"/>
    <w:rsid w:val="00032559"/>
    <w:rsid w:val="00052040"/>
    <w:rsid w:val="000A317A"/>
    <w:rsid w:val="000B25AE"/>
    <w:rsid w:val="000B55AB"/>
    <w:rsid w:val="000D24DC"/>
    <w:rsid w:val="000D5CA8"/>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21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7F5D"/>
    <w:rsid w:val="00590035"/>
    <w:rsid w:val="005B177E"/>
    <w:rsid w:val="005B3921"/>
    <w:rsid w:val="005F26D7"/>
    <w:rsid w:val="005F5450"/>
    <w:rsid w:val="006D0412"/>
    <w:rsid w:val="007411B9"/>
    <w:rsid w:val="00780D95"/>
    <w:rsid w:val="00780DC7"/>
    <w:rsid w:val="007A0D55"/>
    <w:rsid w:val="007B3377"/>
    <w:rsid w:val="007C2A03"/>
    <w:rsid w:val="007E5F44"/>
    <w:rsid w:val="00821DE3"/>
    <w:rsid w:val="00846CE1"/>
    <w:rsid w:val="008A5B87"/>
    <w:rsid w:val="00922950"/>
    <w:rsid w:val="009A7264"/>
    <w:rsid w:val="009D1606"/>
    <w:rsid w:val="009E18A1"/>
    <w:rsid w:val="009E73D7"/>
    <w:rsid w:val="00A138D7"/>
    <w:rsid w:val="00A27D2C"/>
    <w:rsid w:val="00A76FD9"/>
    <w:rsid w:val="00AB436D"/>
    <w:rsid w:val="00AC0C25"/>
    <w:rsid w:val="00AD0C14"/>
    <w:rsid w:val="00AD2F24"/>
    <w:rsid w:val="00AD4844"/>
    <w:rsid w:val="00B219AE"/>
    <w:rsid w:val="00B33145"/>
    <w:rsid w:val="00B574C9"/>
    <w:rsid w:val="00BA1C42"/>
    <w:rsid w:val="00BC39C9"/>
    <w:rsid w:val="00BE5BF7"/>
    <w:rsid w:val="00BF40E1"/>
    <w:rsid w:val="00C27FAB"/>
    <w:rsid w:val="00C358D4"/>
    <w:rsid w:val="00C526B7"/>
    <w:rsid w:val="00C6296B"/>
    <w:rsid w:val="00CC586D"/>
    <w:rsid w:val="00CF1542"/>
    <w:rsid w:val="00CF3EC5"/>
    <w:rsid w:val="00D656DA"/>
    <w:rsid w:val="00D83300"/>
    <w:rsid w:val="00DC6B48"/>
    <w:rsid w:val="00DF01B0"/>
    <w:rsid w:val="00DF2EBF"/>
    <w:rsid w:val="00E85A05"/>
    <w:rsid w:val="00E95829"/>
    <w:rsid w:val="00EA606C"/>
    <w:rsid w:val="00EB036A"/>
    <w:rsid w:val="00EB0C8C"/>
    <w:rsid w:val="00EB51FD"/>
    <w:rsid w:val="00EB77DB"/>
    <w:rsid w:val="00ED139F"/>
    <w:rsid w:val="00EF74F7"/>
    <w:rsid w:val="00F104D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D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C2A03"/>
    <w:rPr>
      <w:b/>
      <w:bCs/>
      <w:sz w:val="20"/>
      <w:szCs w:val="20"/>
    </w:rPr>
  </w:style>
  <w:style w:type="character" w:styleId="Hyperlink">
    <w:name w:val="Hyperlink"/>
    <w:basedOn w:val="DefaultParagraphFont"/>
    <w:uiPriority w:val="99"/>
    <w:semiHidden/>
    <w:rsid w:val="007C2A03"/>
    <w:rPr>
      <w:color w:val="0563C1" w:themeColor="hyperlink"/>
      <w:u w:val="single"/>
    </w:rPr>
  </w:style>
  <w:style w:type="paragraph" w:styleId="ListParagraph">
    <w:name w:val="List Paragraph"/>
    <w:basedOn w:val="Normal"/>
    <w:uiPriority w:val="34"/>
    <w:qFormat/>
    <w:rsid w:val="000A317A"/>
    <w:pPr>
      <w:spacing w:after="200" w:line="240" w:lineRule="auto"/>
      <w:ind w:left="720"/>
      <w:contextualSpacing/>
    </w:pPr>
    <w:rPr>
      <w:rFonts w:asciiTheme="minorHAnsi" w:eastAsiaTheme="minorEastAsia" w:hAnsiTheme="minorHAnsi" w:cstheme="minorBidi"/>
      <w:sz w:val="24"/>
      <w:szCs w:val="24"/>
      <w:lang w:val="en-US" w:eastAsia="ja-JP"/>
    </w:rPr>
  </w:style>
  <w:style w:type="paragraph" w:styleId="BalloonText">
    <w:name w:val="Balloon Text"/>
    <w:basedOn w:val="Normal"/>
    <w:link w:val="BalloonTextChar"/>
    <w:uiPriority w:val="99"/>
    <w:semiHidden/>
    <w:rsid w:val="00C526B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526B7"/>
    <w:rPr>
      <w:rFonts w:ascii="Lucida Grande" w:hAnsi="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C2A03"/>
    <w:rPr>
      <w:b/>
      <w:bCs/>
      <w:sz w:val="20"/>
      <w:szCs w:val="20"/>
    </w:rPr>
  </w:style>
  <w:style w:type="character" w:styleId="Hyperlink">
    <w:name w:val="Hyperlink"/>
    <w:basedOn w:val="DefaultParagraphFont"/>
    <w:uiPriority w:val="99"/>
    <w:semiHidden/>
    <w:rsid w:val="007C2A03"/>
    <w:rPr>
      <w:color w:val="0563C1" w:themeColor="hyperlink"/>
      <w:u w:val="single"/>
    </w:rPr>
  </w:style>
  <w:style w:type="paragraph" w:styleId="ListParagraph">
    <w:name w:val="List Paragraph"/>
    <w:basedOn w:val="Normal"/>
    <w:uiPriority w:val="34"/>
    <w:qFormat/>
    <w:rsid w:val="000A317A"/>
    <w:pPr>
      <w:spacing w:after="200" w:line="240" w:lineRule="auto"/>
      <w:ind w:left="720"/>
      <w:contextualSpacing/>
    </w:pPr>
    <w:rPr>
      <w:rFonts w:asciiTheme="minorHAnsi" w:eastAsiaTheme="minorEastAsia" w:hAnsiTheme="minorHAnsi" w:cstheme="minorBidi"/>
      <w:sz w:val="24"/>
      <w:szCs w:val="24"/>
      <w:lang w:val="en-US" w:eastAsia="ja-JP"/>
    </w:rPr>
  </w:style>
  <w:style w:type="paragraph" w:styleId="BalloonText">
    <w:name w:val="Balloon Text"/>
    <w:basedOn w:val="Normal"/>
    <w:link w:val="BalloonTextChar"/>
    <w:uiPriority w:val="99"/>
    <w:semiHidden/>
    <w:rsid w:val="00C526B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526B7"/>
    <w:rPr>
      <w:rFonts w:ascii="Lucida Grande" w:hAnsi="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7999">
      <w:bodyDiv w:val="1"/>
      <w:marLeft w:val="0"/>
      <w:marRight w:val="0"/>
      <w:marTop w:val="0"/>
      <w:marBottom w:val="0"/>
      <w:divBdr>
        <w:top w:val="none" w:sz="0" w:space="0" w:color="auto"/>
        <w:left w:val="none" w:sz="0" w:space="0" w:color="auto"/>
        <w:bottom w:val="none" w:sz="0" w:space="0" w:color="auto"/>
        <w:right w:val="none" w:sz="0" w:space="0" w:color="auto"/>
      </w:divBdr>
    </w:div>
    <w:div w:id="127823304">
      <w:bodyDiv w:val="1"/>
      <w:marLeft w:val="0"/>
      <w:marRight w:val="0"/>
      <w:marTop w:val="0"/>
      <w:marBottom w:val="0"/>
      <w:divBdr>
        <w:top w:val="none" w:sz="0" w:space="0" w:color="auto"/>
        <w:left w:val="none" w:sz="0" w:space="0" w:color="auto"/>
        <w:bottom w:val="none" w:sz="0" w:space="0" w:color="auto"/>
        <w:right w:val="none" w:sz="0" w:space="0" w:color="auto"/>
      </w:divBdr>
    </w:div>
    <w:div w:id="419377329">
      <w:bodyDiv w:val="1"/>
      <w:marLeft w:val="0"/>
      <w:marRight w:val="0"/>
      <w:marTop w:val="0"/>
      <w:marBottom w:val="0"/>
      <w:divBdr>
        <w:top w:val="none" w:sz="0" w:space="0" w:color="auto"/>
        <w:left w:val="none" w:sz="0" w:space="0" w:color="auto"/>
        <w:bottom w:val="none" w:sz="0" w:space="0" w:color="auto"/>
        <w:right w:val="none" w:sz="0" w:space="0" w:color="auto"/>
      </w:divBdr>
    </w:div>
    <w:div w:id="464087349">
      <w:bodyDiv w:val="1"/>
      <w:marLeft w:val="0"/>
      <w:marRight w:val="0"/>
      <w:marTop w:val="0"/>
      <w:marBottom w:val="0"/>
      <w:divBdr>
        <w:top w:val="none" w:sz="0" w:space="0" w:color="auto"/>
        <w:left w:val="none" w:sz="0" w:space="0" w:color="auto"/>
        <w:bottom w:val="none" w:sz="0" w:space="0" w:color="auto"/>
        <w:right w:val="none" w:sz="0" w:space="0" w:color="auto"/>
      </w:divBdr>
    </w:div>
    <w:div w:id="777483296">
      <w:bodyDiv w:val="1"/>
      <w:marLeft w:val="0"/>
      <w:marRight w:val="0"/>
      <w:marTop w:val="0"/>
      <w:marBottom w:val="0"/>
      <w:divBdr>
        <w:top w:val="none" w:sz="0" w:space="0" w:color="auto"/>
        <w:left w:val="none" w:sz="0" w:space="0" w:color="auto"/>
        <w:bottom w:val="none" w:sz="0" w:space="0" w:color="auto"/>
        <w:right w:val="none" w:sz="0" w:space="0" w:color="auto"/>
      </w:divBdr>
    </w:div>
    <w:div w:id="905188300">
      <w:bodyDiv w:val="1"/>
      <w:marLeft w:val="0"/>
      <w:marRight w:val="0"/>
      <w:marTop w:val="0"/>
      <w:marBottom w:val="0"/>
      <w:divBdr>
        <w:top w:val="none" w:sz="0" w:space="0" w:color="auto"/>
        <w:left w:val="none" w:sz="0" w:space="0" w:color="auto"/>
        <w:bottom w:val="none" w:sz="0" w:space="0" w:color="auto"/>
        <w:right w:val="none" w:sz="0" w:space="0" w:color="auto"/>
      </w:divBdr>
    </w:div>
    <w:div w:id="203472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Ger05</b:Tag>
    <b:SourceType>JournalArticle</b:SourceType>
    <b:Guid>{D32192AA-E02D-40EA-B21F-36E967E3EE9C}</b:Guid>
    <b:Title>Special Issue on Oz's Sipur al ahava ve-hoshekh</b:Title>
    <b:Year>2005</b:Year>
    <b:Author>
      <b:Author>
        <b:NameList>
          <b:Person>
            <b:Last>Gertz</b:Last>
            <b:First>Nurith</b:First>
          </b:Person>
          <b:Person>
            <b:Last>Chazan</b:Last>
            <b:First>Meir</b:First>
          </b:Person>
        </b:NameList>
      </b:Author>
    </b:Author>
    <b:JournalName>Yisrael: ktav-et le-heker ha-tsiyonut vi-mdinat yisrael</b:JournalName>
    <b:Volume>7</b:Volume>
    <b:RefOrder>4</b:RefOrder>
  </b:Source>
  <b:Source>
    <b:Tag>Kom00</b:Tag>
    <b:SourceType>Book</b:SourceType>
    <b:Guid>{A7837EF3-50B7-4E7C-AEE0-53D93E626BA5}</b:Guid>
    <b:Title>Sefer Amos Oz</b:Title>
    <b:Year>2000</b:Year>
    <b:Author>
      <b:Author>
        <b:NameList>
          <b:Person>
            <b:Last>Komem</b:Last>
            <b:First>Aharon</b:First>
          </b:Person>
          <b:Person>
            <b:Last>Ben-Mordechai</b:Last>
            <b:First>Yitzhak</b:First>
          </b:Person>
        </b:NameList>
      </b:Author>
    </b:Author>
    <b:City>Beer Sheva</b:City>
    <b:Publisher>Ben-Gurion University of the Negev Publishing</b:Publisher>
    <b:RefOrder>5</b:RefOrder>
  </b:Source>
  <b:Source>
    <b:Tag>Maz98</b:Tag>
    <b:SourceType>Book</b:SourceType>
    <b:Guid>{3E708C1A-DCB5-4600-B221-7541C259BAFD}</b:Guid>
    <b:Author>
      <b:Author>
        <b:NameList>
          <b:Person>
            <b:Last>Mazor</b:Last>
            <b:First>Yair</b:First>
          </b:Person>
        </b:NameList>
      </b:Author>
    </b:Author>
    <b:Title>Lituf ba-afela: al siporet Amos Oz</b:Title>
    <b:Year>1998</b:Year>
    <b:City>Jerusalem</b:City>
    <b:Publisher>Keter</b:Publisher>
    <b:RefOrder>6</b:RefOrder>
  </b:Source>
  <b:Source>
    <b:Tag>Maz02</b:Tag>
    <b:SourceType>Book</b:SourceType>
    <b:Guid>{AD739ECE-B816-4C51-8F74-24AA9BCFC183}</b:Guid>
    <b:Author>
      <b:Author>
        <b:NameList>
          <b:Person>
            <b:Last>Mazor</b:Last>
            <b:First>Yair</b:First>
          </b:Person>
        </b:NameList>
      </b:Author>
    </b:Author>
    <b:Title>Somber Lust: The Art of Amos Oz</b:Title>
    <b:Year>2002</b:Year>
    <b:City>Albany</b:City>
    <b:Publisher>State University of New York Press</b:Publisher>
    <b:RefOrder>7</b:RefOrder>
  </b:Source>
  <b:Source>
    <b:Tag>Bal86</b:Tag>
    <b:SourceType>Book</b:SourceType>
    <b:Guid>{3264A194-6CBB-4842-A23E-B899ABE33C52}</b:Guid>
    <b:Author>
      <b:Author>
        <b:NameList>
          <b:Person>
            <b:Last>Balaban</b:Last>
            <b:First>Avraham</b:First>
          </b:Person>
        </b:NameList>
      </b:Author>
    </b:Author>
    <b:Title>Bein el le-haya: iyun bi-yitsrato shel Amos Oz</b:Title>
    <b:Year>1986</b:Year>
    <b:City>Tel Aviv</b:City>
    <b:Publisher>Am Oved</b:Publisher>
    <b:RefOrder>1</b:RefOrder>
  </b:Source>
  <b:Source>
    <b:Tag>Ger80</b:Tag>
    <b:SourceType>Book</b:SourceType>
    <b:Guid>{945E47F5-A77B-4756-BDFD-28CD49FD685A}</b:Guid>
    <b:Author>
      <b:Author>
        <b:NameList>
          <b:Person>
            <b:Last>Gertz</b:Last>
            <b:First>Nurith</b:First>
          </b:Person>
        </b:NameList>
      </b:Author>
    </b:Author>
    <b:Title>Amos Oz: Monografya</b:Title>
    <b:Year>1980</b:Year>
    <b:City>Tel Aviv</b:City>
    <b:Publisher>Sifriyat Poalim</b:Publisher>
    <b:RefOrder>3</b:RefOrder>
  </b:Source>
  <b:Source>
    <b:Tag>Bal93</b:Tag>
    <b:SourceType>Book</b:SourceType>
    <b:Guid>{C279D35D-FAFC-8B47-B532-09440938901E}</b:Guid>
    <b:Author>
      <b:Author>
        <b:NameList>
          <b:Person>
            <b:Last>Balaban</b:Last>
            <b:First>Avraham</b:First>
          </b:Person>
        </b:NameList>
      </b:Author>
    </b:Author>
    <b:Title>Between God and Beast: An Examination of Amos Oz's Prose</b:Title>
    <b:Year>1993</b:Year>
    <b:City>University Park</b:City>
    <b:Publisher>Pennsylvania State UP</b:Publisher>
    <b:RefOrder>2</b:RefOrder>
  </b:Source>
</b:Sources>
</file>

<file path=customXml/itemProps1.xml><?xml version="1.0" encoding="utf-8"?>
<ds:datastoreItem xmlns:ds="http://schemas.openxmlformats.org/officeDocument/2006/customXml" ds:itemID="{8EDE1ED9-D82B-CD49-8942-6DCF4324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24</TotalTime>
  <Pages>4</Pages>
  <Words>1368</Words>
  <Characters>7798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4</cp:revision>
  <dcterms:created xsi:type="dcterms:W3CDTF">2016-03-22T18:07:00Z</dcterms:created>
  <dcterms:modified xsi:type="dcterms:W3CDTF">2016-04-11T16:11:00Z</dcterms:modified>
</cp:coreProperties>
</file>