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A7F735" w14:textId="77777777" w:rsidTr="00922950">
        <w:tc>
          <w:tcPr>
            <w:tcW w:w="491" w:type="dxa"/>
            <w:vMerge w:val="restart"/>
            <w:shd w:val="clear" w:color="auto" w:fill="A6A6A6" w:themeFill="background1" w:themeFillShade="A6"/>
            <w:textDirection w:val="btLr"/>
          </w:tcPr>
          <w:p w14:paraId="79E6C4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C36212FC19654FBA3C3577C59DC67C"/>
            </w:placeholder>
            <w:showingPlcHdr/>
            <w:dropDownList>
              <w:listItem w:displayText="Dr." w:value="Dr."/>
              <w:listItem w:displayText="Prof." w:value="Prof."/>
            </w:dropDownList>
          </w:sdtPr>
          <w:sdtEndPr/>
          <w:sdtContent>
            <w:tc>
              <w:tcPr>
                <w:tcW w:w="1259" w:type="dxa"/>
              </w:tcPr>
              <w:p w14:paraId="251D45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E3657C5C48204096E0DDE7B0AE4ED9"/>
            </w:placeholder>
            <w:text/>
          </w:sdtPr>
          <w:sdtEndPr/>
          <w:sdtContent>
            <w:tc>
              <w:tcPr>
                <w:tcW w:w="2073" w:type="dxa"/>
              </w:tcPr>
              <w:p w14:paraId="6F0079D8" w14:textId="77777777" w:rsidR="00B574C9" w:rsidRDefault="00112E50" w:rsidP="00112E50">
                <w:r>
                  <w:t>Kelly</w:t>
                </w:r>
              </w:p>
            </w:tc>
          </w:sdtContent>
        </w:sdt>
        <w:sdt>
          <w:sdtPr>
            <w:alias w:val="Middle name"/>
            <w:tag w:val="authorMiddleName"/>
            <w:id w:val="-2076034781"/>
            <w:placeholder>
              <w:docPart w:val="D85CC417E81F784AB3015AD538788F98"/>
            </w:placeholder>
            <w:showingPlcHdr/>
            <w:text/>
          </w:sdtPr>
          <w:sdtEndPr/>
          <w:sdtContent>
            <w:tc>
              <w:tcPr>
                <w:tcW w:w="2551" w:type="dxa"/>
              </w:tcPr>
              <w:p w14:paraId="004F49B6" w14:textId="77777777" w:rsidR="00B574C9" w:rsidRDefault="00B574C9" w:rsidP="00922950">
                <w:r>
                  <w:rPr>
                    <w:rStyle w:val="PlaceholderText"/>
                  </w:rPr>
                  <w:t>[Middle name]</w:t>
                </w:r>
              </w:p>
            </w:tc>
          </w:sdtContent>
        </w:sdt>
        <w:sdt>
          <w:sdtPr>
            <w:alias w:val="Last name"/>
            <w:tag w:val="authorLastName"/>
            <w:id w:val="-1088529830"/>
            <w:placeholder>
              <w:docPart w:val="3CAEF99BAB72E94AB60B819F5607F067"/>
            </w:placeholder>
            <w:text/>
          </w:sdtPr>
          <w:sdtEndPr/>
          <w:sdtContent>
            <w:tc>
              <w:tcPr>
                <w:tcW w:w="2642" w:type="dxa"/>
              </w:tcPr>
              <w:p w14:paraId="7CCB7081" w14:textId="77777777" w:rsidR="00B574C9" w:rsidRDefault="00112E50" w:rsidP="00112E50">
                <w:proofErr w:type="spellStart"/>
                <w:r>
                  <w:t>MacPhail</w:t>
                </w:r>
                <w:proofErr w:type="spellEnd"/>
              </w:p>
            </w:tc>
          </w:sdtContent>
        </w:sdt>
      </w:tr>
      <w:tr w:rsidR="00B574C9" w14:paraId="1817126E" w14:textId="77777777" w:rsidTr="001A6A06">
        <w:trPr>
          <w:trHeight w:val="986"/>
        </w:trPr>
        <w:tc>
          <w:tcPr>
            <w:tcW w:w="491" w:type="dxa"/>
            <w:vMerge/>
            <w:shd w:val="clear" w:color="auto" w:fill="A6A6A6" w:themeFill="background1" w:themeFillShade="A6"/>
          </w:tcPr>
          <w:p w14:paraId="7DC37528" w14:textId="77777777" w:rsidR="00B574C9" w:rsidRPr="001A6A06" w:rsidRDefault="00B574C9" w:rsidP="00CF1542">
            <w:pPr>
              <w:jc w:val="center"/>
              <w:rPr>
                <w:b/>
                <w:color w:val="FFFFFF" w:themeColor="background1"/>
              </w:rPr>
            </w:pPr>
          </w:p>
        </w:tc>
        <w:sdt>
          <w:sdtPr>
            <w:alias w:val="Biography"/>
            <w:tag w:val="authorBiography"/>
            <w:id w:val="938807824"/>
            <w:placeholder>
              <w:docPart w:val="9565663F17D5AF4FB4F4FFE4ABBF2FC3"/>
            </w:placeholder>
            <w:showingPlcHdr/>
          </w:sdtPr>
          <w:sdtEndPr/>
          <w:sdtContent>
            <w:tc>
              <w:tcPr>
                <w:tcW w:w="8525" w:type="dxa"/>
                <w:gridSpan w:val="4"/>
              </w:tcPr>
              <w:p w14:paraId="4E72759E" w14:textId="77777777" w:rsidR="00B574C9" w:rsidRDefault="00B574C9" w:rsidP="00922950">
                <w:r>
                  <w:rPr>
                    <w:rStyle w:val="PlaceholderText"/>
                  </w:rPr>
                  <w:t>[Enter your biography]</w:t>
                </w:r>
              </w:p>
            </w:tc>
          </w:sdtContent>
        </w:sdt>
      </w:tr>
      <w:tr w:rsidR="00B574C9" w14:paraId="33E1A85E" w14:textId="77777777" w:rsidTr="001A6A06">
        <w:trPr>
          <w:trHeight w:val="986"/>
        </w:trPr>
        <w:tc>
          <w:tcPr>
            <w:tcW w:w="491" w:type="dxa"/>
            <w:vMerge/>
            <w:shd w:val="clear" w:color="auto" w:fill="A6A6A6" w:themeFill="background1" w:themeFillShade="A6"/>
          </w:tcPr>
          <w:p w14:paraId="482ACC3E" w14:textId="77777777" w:rsidR="00B574C9" w:rsidRPr="001A6A06" w:rsidRDefault="00B574C9" w:rsidP="00CF1542">
            <w:pPr>
              <w:jc w:val="center"/>
              <w:rPr>
                <w:b/>
                <w:color w:val="FFFFFF" w:themeColor="background1"/>
              </w:rPr>
            </w:pPr>
          </w:p>
        </w:tc>
        <w:sdt>
          <w:sdtPr>
            <w:alias w:val="Affiliation"/>
            <w:tag w:val="affiliation"/>
            <w:id w:val="2012937915"/>
            <w:placeholder>
              <w:docPart w:val="F00FC83FD8247A4B89E161153C7236DD"/>
            </w:placeholder>
            <w:text/>
          </w:sdtPr>
          <w:sdtEndPr/>
          <w:sdtContent>
            <w:tc>
              <w:tcPr>
                <w:tcW w:w="8525" w:type="dxa"/>
                <w:gridSpan w:val="4"/>
              </w:tcPr>
              <w:p w14:paraId="2CEA4EE6" w14:textId="77777777" w:rsidR="00B574C9" w:rsidRDefault="00112E50" w:rsidP="00112E50">
                <w:r>
                  <w:t>McGill University</w:t>
                </w:r>
              </w:p>
            </w:tc>
          </w:sdtContent>
        </w:sdt>
      </w:tr>
    </w:tbl>
    <w:p w14:paraId="7304FD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100"/>
      </w:tblGrid>
      <w:tr w:rsidR="00244BB0" w:rsidRPr="00244BB0" w14:paraId="037B7B5D" w14:textId="77777777" w:rsidTr="00244BB0">
        <w:tc>
          <w:tcPr>
            <w:tcW w:w="9016" w:type="dxa"/>
            <w:shd w:val="clear" w:color="auto" w:fill="A6A6A6" w:themeFill="background1" w:themeFillShade="A6"/>
            <w:tcMar>
              <w:top w:w="113" w:type="dxa"/>
              <w:bottom w:w="113" w:type="dxa"/>
            </w:tcMar>
          </w:tcPr>
          <w:p w14:paraId="2184ECC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965314" w14:textId="77777777" w:rsidTr="003F0D73">
        <w:sdt>
          <w:sdtPr>
            <w:alias w:val="Article headword"/>
            <w:tag w:val="articleHeadword"/>
            <w:id w:val="-361440020"/>
            <w:placeholder>
              <w:docPart w:val="BD1AA039073AC24A8FDB5CAE192E25E8"/>
            </w:placeholder>
            <w:text/>
          </w:sdtPr>
          <w:sdtEndPr/>
          <w:sdtContent>
            <w:tc>
              <w:tcPr>
                <w:tcW w:w="9016" w:type="dxa"/>
                <w:tcMar>
                  <w:top w:w="113" w:type="dxa"/>
                  <w:bottom w:w="113" w:type="dxa"/>
                </w:tcMar>
              </w:tcPr>
              <w:p w14:paraId="33384AB2" w14:textId="77777777" w:rsidR="003F0D73" w:rsidRPr="00FB589A" w:rsidRDefault="00112E50" w:rsidP="00112E50">
                <w:pPr>
                  <w:rPr>
                    <w:b/>
                  </w:rPr>
                </w:pPr>
                <w:r w:rsidRPr="00421103">
                  <w:rPr>
                    <w:rFonts w:eastAsiaTheme="minorEastAsia"/>
                    <w:bCs/>
                    <w:lang w:val="en-CA" w:eastAsia="ja-JP"/>
                  </w:rPr>
                  <w:t>Wallace Stevens (1879-1955)</w:t>
                </w:r>
              </w:p>
            </w:tc>
          </w:sdtContent>
        </w:sdt>
      </w:tr>
      <w:tr w:rsidR="00464699" w14:paraId="7AA88A6D" w14:textId="77777777" w:rsidTr="00112E50">
        <w:sdt>
          <w:sdtPr>
            <w:alias w:val="Variant headwords"/>
            <w:tag w:val="variantHeadwords"/>
            <w:id w:val="173464402"/>
            <w:placeholder>
              <w:docPart w:val="E75C2E55341F434F950BA9090DA5CC1B"/>
            </w:placeholder>
            <w:showingPlcHdr/>
          </w:sdtPr>
          <w:sdtEndPr/>
          <w:sdtContent>
            <w:tc>
              <w:tcPr>
                <w:tcW w:w="9016" w:type="dxa"/>
                <w:tcMar>
                  <w:top w:w="113" w:type="dxa"/>
                  <w:bottom w:w="113" w:type="dxa"/>
                </w:tcMar>
              </w:tcPr>
              <w:p w14:paraId="4EFDD3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1AEBA3" w14:textId="77777777" w:rsidTr="003F0D73">
        <w:sdt>
          <w:sdtPr>
            <w:alias w:val="Abstract"/>
            <w:tag w:val="abstract"/>
            <w:id w:val="-635871867"/>
            <w:placeholder>
              <w:docPart w:val="6BE6BA9C0687E54780C821107F97157A"/>
            </w:placeholder>
          </w:sdtPr>
          <w:sdtEndPr/>
          <w:sdtContent>
            <w:tc>
              <w:tcPr>
                <w:tcW w:w="9016" w:type="dxa"/>
                <w:tcMar>
                  <w:top w:w="113" w:type="dxa"/>
                  <w:bottom w:w="113" w:type="dxa"/>
                </w:tcMar>
              </w:tcPr>
              <w:p w14:paraId="2ED37421" w14:textId="77777777" w:rsidR="00E85A05" w:rsidRDefault="00112E50" w:rsidP="00E85A05">
                <w:r>
                  <w:t>Wallace Stevens is recognized as one of America's greatest modernist poets, yet he was not widely celebrated for his poetry until the last years of his life in the early 1950s. Stevens was a private man who was in many ways quite different from his poetic contemporaries and the other great American modernist writers. His unusual trajectory as a poet was circumscribed by the relatively late age at which he began to publish, by his lack of foreign travel, by an at times unhappy marriage, and by his consuming work as an insurance lawyer and vice-president at the Hartford Accident and Indemnity Company. Nonetheless, Stevens' poetic world was immense, and his verse exhibits his preoccupations with the nature of poetry itself and with the co</w:t>
                </w:r>
                <w:bookmarkStart w:id="0" w:name="_GoBack"/>
                <w:bookmarkEnd w:id="0"/>
                <w:r>
                  <w:t xml:space="preserve">mplex relationship of the mind, the imagination, and reality. Stevens published his </w:t>
                </w:r>
                <w:r>
                  <w:rPr>
                    <w:i/>
                    <w:iCs/>
                  </w:rPr>
                  <w:t>Collected Poems</w:t>
                </w:r>
                <w:r>
                  <w:t xml:space="preserve"> in 1954 at the age of 75 to great acclaim and died the following year of stomach cancer.</w:t>
                </w:r>
              </w:p>
            </w:tc>
          </w:sdtContent>
        </w:sdt>
      </w:tr>
      <w:tr w:rsidR="003F0D73" w14:paraId="3A23D575" w14:textId="77777777" w:rsidTr="003F0D73">
        <w:sdt>
          <w:sdtPr>
            <w:alias w:val="Article text"/>
            <w:tag w:val="articleText"/>
            <w:id w:val="634067588"/>
            <w:placeholder>
              <w:docPart w:val="82696BBBFE40F74AB8F7275A7C921543"/>
            </w:placeholder>
          </w:sdtPr>
          <w:sdtEndPr/>
          <w:sdtContent>
            <w:tc>
              <w:tcPr>
                <w:tcW w:w="9016" w:type="dxa"/>
                <w:tcMar>
                  <w:top w:w="113" w:type="dxa"/>
                  <w:bottom w:w="113" w:type="dxa"/>
                </w:tcMar>
              </w:tcPr>
              <w:p w14:paraId="00CE70EF" w14:textId="77777777" w:rsidR="00112E50" w:rsidRDefault="00112E50" w:rsidP="00112E50">
                <w:pPr>
                  <w:spacing w:line="100" w:lineRule="atLeast"/>
                </w:pPr>
                <w:r>
                  <w:t xml:space="preserve">Wallace Stevens is recognized as one of America's greatest modernist poets, yet he was not widely celebrated for his poetry until the last years of his life in the early 1950s. Stevens was a private man who was in many ways quite different from his poetic contemporaries and the other great American modernist writers. His unusual trajectory as a poet was circumscribed by the relatively late age at which he began to publish, by his lack of foreign travel, by an at times unhappy marriage, and by his consuming work as an insurance lawyer and vice-president at the Hartford Accident and Indemnity Company. Nonetheless, Stevens' poetic world was immense, and his verse exhibits his preoccupations with the nature of poetry itself and with the complex relationship of the mind, the imagination, and reality. Stevens published his </w:t>
                </w:r>
                <w:r>
                  <w:rPr>
                    <w:i/>
                    <w:iCs/>
                  </w:rPr>
                  <w:t>Collected Poems</w:t>
                </w:r>
                <w:r>
                  <w:t xml:space="preserve"> in 1954 at the age of 75 to great acclaim and died the following year of stomach cancer.  </w:t>
                </w:r>
              </w:p>
              <w:p w14:paraId="0ACF3474" w14:textId="77777777" w:rsidR="00C506E4" w:rsidRDefault="00C506E4" w:rsidP="00112E50">
                <w:pPr>
                  <w:spacing w:line="100" w:lineRule="atLeast"/>
                </w:pPr>
              </w:p>
              <w:p w14:paraId="4A1C0AE2" w14:textId="77777777" w:rsidR="00C506E4" w:rsidRDefault="00C506E4" w:rsidP="00112E50">
                <w:pPr>
                  <w:spacing w:line="100" w:lineRule="atLeast"/>
                </w:pPr>
                <w:r>
                  <w:t>File: WallaceStevens1948.jpg</w:t>
                </w:r>
              </w:p>
              <w:p w14:paraId="30DA6F45" w14:textId="77777777" w:rsidR="00C506E4" w:rsidRPr="00F36937" w:rsidRDefault="00C506E4" w:rsidP="00C506E4">
                <w:pPr>
                  <w:pStyle w:val="Caption"/>
                </w:pPr>
                <w:r>
                  <w:t xml:space="preserve">Figure </w:t>
                </w:r>
                <w:r w:rsidR="00421103">
                  <w:fldChar w:fldCharType="begin"/>
                </w:r>
                <w:r w:rsidR="00421103">
                  <w:instrText xml:space="preserve"> SEQ Figure \* ARABIC </w:instrText>
                </w:r>
                <w:r w:rsidR="00421103">
                  <w:fldChar w:fldCharType="separate"/>
                </w:r>
                <w:r w:rsidR="002911BD">
                  <w:rPr>
                    <w:noProof/>
                  </w:rPr>
                  <w:t>1</w:t>
                </w:r>
                <w:r w:rsidR="00421103">
                  <w:rPr>
                    <w:noProof/>
                  </w:rPr>
                  <w:fldChar w:fldCharType="end"/>
                </w:r>
                <w:r>
                  <w:t xml:space="preserve"> Wallace Stevens, 1948. Photo by Sylvia </w:t>
                </w:r>
                <w:proofErr w:type="spellStart"/>
                <w:r>
                  <w:t>Salmni</w:t>
                </w:r>
                <w:proofErr w:type="spellEnd"/>
              </w:p>
              <w:p w14:paraId="46EB6B67" w14:textId="77777777" w:rsidR="00C506E4" w:rsidRPr="002A7700" w:rsidRDefault="00C506E4" w:rsidP="00112E50">
                <w:pPr>
                  <w:spacing w:line="100" w:lineRule="atLeast"/>
                </w:pPr>
                <w:r w:rsidRPr="002A7700">
                  <w:t>Source: http://www.english.upenn.edu/~afilreis/Stevens/stevens-photo.html</w:t>
                </w:r>
              </w:p>
              <w:p w14:paraId="5084373E" w14:textId="77777777" w:rsidR="00112E50" w:rsidRDefault="00112E50" w:rsidP="00112E50"/>
              <w:p w14:paraId="7B4823C8" w14:textId="77777777" w:rsidR="00C506E4" w:rsidRDefault="00112E50" w:rsidP="00112E50">
                <w:pPr>
                  <w:rPr>
                    <w:b/>
                    <w:bCs/>
                  </w:rPr>
                </w:pPr>
                <w:r>
                  <w:t xml:space="preserve">Wallace Stevens was born in Reading, Pennsylvania on October 2, 1879 to Garrett </w:t>
                </w:r>
                <w:proofErr w:type="spellStart"/>
                <w:r>
                  <w:t>Barcalow</w:t>
                </w:r>
                <w:proofErr w:type="spellEnd"/>
                <w:r>
                  <w:t xml:space="preserve"> Stevens, a prosperous lawyer, and </w:t>
                </w:r>
                <w:proofErr w:type="spellStart"/>
                <w:r>
                  <w:t>Margaretha</w:t>
                </w:r>
                <w:proofErr w:type="spellEnd"/>
                <w:r>
                  <w:t xml:space="preserve"> Zeller. On both sides of his family, Stevens was able to trace a long and influential American heritage, and through his mother's Dutch origins, he counted himself among the descendants of the first European child born in New Holland. Stevens attended Harvard University for three years as a </w:t>
                </w:r>
                <w:r w:rsidR="00421103">
                  <w:t>‘</w:t>
                </w:r>
                <w:r>
                  <w:t>special student,</w:t>
                </w:r>
                <w:r w:rsidR="00421103">
                  <w:t>’</w:t>
                </w:r>
                <w:r>
                  <w:t xml:space="preserve"> meaning that he did not enrol to receive a degree. At Harvard, Stevens first began to write poetry, which especially in those early stages showed the influence of the Romantics and the Aesthetes. Through his interest in poetry, he also befriended the philosopher George Santayana, who was then teaching at Harvard. After </w:t>
                </w:r>
                <w:r>
                  <w:lastRenderedPageBreak/>
                  <w:t xml:space="preserve">university, Stevens followed his father's wishes and attended the New York Law School. During a visit home to Reading, he met Elsie </w:t>
                </w:r>
                <w:proofErr w:type="spellStart"/>
                <w:r>
                  <w:t>Kachel</w:t>
                </w:r>
                <w:proofErr w:type="spellEnd"/>
                <w:r>
                  <w:t xml:space="preserve"> and was struck by her beauty. His family, however, frowned upon the match because they saw </w:t>
                </w:r>
                <w:proofErr w:type="spellStart"/>
                <w:r>
                  <w:t>Kachel</w:t>
                </w:r>
                <w:proofErr w:type="spellEnd"/>
                <w:r>
                  <w:t xml:space="preserve"> as uneducated and </w:t>
                </w:r>
                <w:proofErr w:type="gramStart"/>
                <w:r>
                  <w:t>lower-class</w:t>
                </w:r>
                <w:proofErr w:type="gramEnd"/>
                <w:r>
                  <w:t xml:space="preserve">. Nonetheless, Stevens married her five years later in 1909, which caused a permanent rift between him and his father, who soon passed away in 1911. The </w:t>
                </w:r>
                <w:proofErr w:type="spellStart"/>
                <w:r>
                  <w:t>Stevenses</w:t>
                </w:r>
                <w:proofErr w:type="spellEnd"/>
                <w:r>
                  <w:t xml:space="preserve"> moved to New York, where Wallace worked first as a journalist and then a lawyer. The young couple rented an apartment from Adolph </w:t>
                </w:r>
                <w:proofErr w:type="spellStart"/>
                <w:r>
                  <w:t>Weinman</w:t>
                </w:r>
                <w:proofErr w:type="spellEnd"/>
                <w:r>
                  <w:t xml:space="preserve">, a sculptor who made a bust of Elsie that was most likely later used as his model for the famous 1916-1945 </w:t>
                </w:r>
                <w:r w:rsidR="00421103">
                  <w:t>‘</w:t>
                </w:r>
                <w:commentRangeStart w:id="1"/>
                <w:r>
                  <w:t xml:space="preserve">Winged </w:t>
                </w:r>
                <w:proofErr w:type="spellStart"/>
                <w:r>
                  <w:t>Mecury</w:t>
                </w:r>
                <w:commentRangeEnd w:id="1"/>
                <w:proofErr w:type="spellEnd"/>
                <w:r w:rsidR="00C506E4">
                  <w:rPr>
                    <w:rStyle w:val="CommentReference"/>
                  </w:rPr>
                  <w:commentReference w:id="1"/>
                </w:r>
                <w:r w:rsidR="00421103">
                  <w:t>‘</w:t>
                </w:r>
                <w:r>
                  <w:t> American dime.</w:t>
                </w:r>
              </w:p>
              <w:p w14:paraId="19919CD4" w14:textId="77777777" w:rsidR="00C506E4" w:rsidRDefault="00C506E4" w:rsidP="00112E50">
                <w:pPr>
                  <w:rPr>
                    <w:b/>
                    <w:bCs/>
                  </w:rPr>
                </w:pPr>
              </w:p>
              <w:p w14:paraId="023A3D86" w14:textId="77777777" w:rsidR="00C506E4" w:rsidRDefault="00C506E4" w:rsidP="00112E50">
                <w:pPr>
                  <w:rPr>
                    <w:bCs/>
                  </w:rPr>
                </w:pPr>
                <w:r>
                  <w:rPr>
                    <w:bCs/>
                  </w:rPr>
                  <w:t>File: MercuryDime.jpg</w:t>
                </w:r>
              </w:p>
              <w:p w14:paraId="0F56DC41" w14:textId="77777777" w:rsidR="00C506E4" w:rsidRPr="00F36937" w:rsidRDefault="00112E50" w:rsidP="00C506E4">
                <w:pPr>
                  <w:pStyle w:val="Caption"/>
                </w:pPr>
                <w:r>
                  <w:t xml:space="preserve"> </w:t>
                </w:r>
                <w:r w:rsidR="00C506E4">
                  <w:t xml:space="preserve">Figure </w:t>
                </w:r>
                <w:r w:rsidR="00421103">
                  <w:fldChar w:fldCharType="begin"/>
                </w:r>
                <w:r w:rsidR="00421103">
                  <w:instrText xml:space="preserve"> SEQ Figure \*</w:instrText>
                </w:r>
                <w:r w:rsidR="00421103">
                  <w:instrText xml:space="preserve"> ARABIC </w:instrText>
                </w:r>
                <w:r w:rsidR="00421103">
                  <w:fldChar w:fldCharType="separate"/>
                </w:r>
                <w:r w:rsidR="002911BD">
                  <w:rPr>
                    <w:noProof/>
                  </w:rPr>
                  <w:t>2</w:t>
                </w:r>
                <w:r w:rsidR="00421103">
                  <w:rPr>
                    <w:noProof/>
                  </w:rPr>
                  <w:fldChar w:fldCharType="end"/>
                </w:r>
                <w:r w:rsidR="00C506E4">
                  <w:t xml:space="preserve"> </w:t>
                </w:r>
                <w:r w:rsidR="00421103">
                  <w:t>‘</w:t>
                </w:r>
                <w:r w:rsidR="00C506E4">
                  <w:t xml:space="preserve">Mercury </w:t>
                </w:r>
                <w:r w:rsidR="00421103">
                  <w:t>‘</w:t>
                </w:r>
                <w:r w:rsidR="00C506E4">
                  <w:t xml:space="preserve"> dime, or </w:t>
                </w:r>
                <w:r w:rsidR="00421103">
                  <w:t>‘</w:t>
                </w:r>
                <w:r w:rsidR="00C506E4">
                  <w:t>Winged Head Liberty</w:t>
                </w:r>
                <w:r w:rsidR="00421103">
                  <w:t>’</w:t>
                </w:r>
                <w:r w:rsidR="00C506E4">
                  <w:t xml:space="preserve"> dime.</w:t>
                </w:r>
              </w:p>
              <w:p w14:paraId="124C614A" w14:textId="77777777" w:rsidR="00112E50" w:rsidRDefault="002A7700" w:rsidP="00112E50">
                <w:r>
                  <w:t xml:space="preserve">Source: </w:t>
                </w:r>
                <w:r w:rsidR="002911BD" w:rsidRPr="002A7700">
                  <w:rPr>
                    <w:szCs w:val="24"/>
                  </w:rPr>
                  <w:t>http://www.ngccoin.com/NGCCoinExplorer/SubCategory.aspx</w:t>
                </w:r>
                <w:proofErr w:type="gramStart"/>
                <w:r w:rsidR="002911BD" w:rsidRPr="002A7700">
                  <w:rPr>
                    <w:szCs w:val="24"/>
                  </w:rPr>
                  <w:t>?SubCatID</w:t>
                </w:r>
                <w:proofErr w:type="gramEnd"/>
                <w:r w:rsidR="002911BD" w:rsidRPr="002A7700">
                  <w:rPr>
                    <w:szCs w:val="24"/>
                  </w:rPr>
                  <w:t>=31&amp;PopSubCat=Mercury-Dimes</w:t>
                </w:r>
              </w:p>
              <w:p w14:paraId="173D1CCA" w14:textId="77777777" w:rsidR="00112E50" w:rsidRDefault="00112E50" w:rsidP="00112E50"/>
              <w:p w14:paraId="1E86411C" w14:textId="77777777" w:rsidR="00112E50" w:rsidRDefault="00112E50" w:rsidP="00112E50">
                <w:pPr>
                  <w:rPr>
                    <w:b/>
                    <w:bCs/>
                  </w:rPr>
                </w:pPr>
                <w:r>
                  <w:t xml:space="preserve">Stevens, now more established, was able to give more of his time to writing poetry, and his first significant publication was four poems in the November 1914 issue of </w:t>
                </w:r>
                <w:r>
                  <w:rPr>
                    <w:i/>
                    <w:iCs/>
                  </w:rPr>
                  <w:t xml:space="preserve">Poetry Magazine </w:t>
                </w:r>
                <w:r>
                  <w:t>when he was thirty-fie years old</w:t>
                </w:r>
                <w:r>
                  <w:rPr>
                    <w:i/>
                    <w:iCs/>
                  </w:rPr>
                  <w:t xml:space="preserve">. </w:t>
                </w:r>
                <w:r>
                  <w:t xml:space="preserve">By 1916, Stevens had moved to Hartford, Connecticut, where he would remain for the rest of his life as an executive and later vice-president of the Hartford Accident and Indemnity Company. </w:t>
                </w:r>
                <w:proofErr w:type="gramStart"/>
                <w:r>
                  <w:t xml:space="preserve">His first book of poetry, </w:t>
                </w:r>
                <w:r>
                  <w:rPr>
                    <w:i/>
                    <w:iCs/>
                  </w:rPr>
                  <w:t>Harmonium,</w:t>
                </w:r>
                <w:r>
                  <w:t xml:space="preserve"> was published in 1923 by Alfred Knopf, who would remain Stevens' main publisher for most of his career</w:t>
                </w:r>
                <w:proofErr w:type="gramEnd"/>
                <w:r>
                  <w:t xml:space="preserve">. This early volume shows Stevens' interest in French Symbolism, pure poetry, Imagism, and abstract painting. </w:t>
                </w:r>
                <w:r>
                  <w:rPr>
                    <w:i/>
                    <w:iCs/>
                  </w:rPr>
                  <w:t>Harmonium</w:t>
                </w:r>
                <w:r>
                  <w:t xml:space="preserve"> came out when Stevens was forty-four years old, an uncommonly advanced age for a serious poet to release a first book. The volume did not sell more than a hundred copies, but it was positively reviewed by Marianne Moore in the </w:t>
                </w:r>
                <w:r>
                  <w:rPr>
                    <w:i/>
                    <w:iCs/>
                  </w:rPr>
                  <w:t xml:space="preserve">Dial </w:t>
                </w:r>
                <w:r>
                  <w:t xml:space="preserve">and contained several poems that are now among Stevens' best known: </w:t>
                </w:r>
                <w:r w:rsidR="00421103">
                  <w:t>‘</w:t>
                </w:r>
                <w:r>
                  <w:t>The Snow Man,</w:t>
                </w:r>
                <w:r w:rsidR="00421103">
                  <w:t>’</w:t>
                </w:r>
                <w:r>
                  <w:t xml:space="preserve"> </w:t>
                </w:r>
                <w:r w:rsidR="00421103">
                  <w:t>‘</w:t>
                </w:r>
                <w:r>
                  <w:t>The Emperor of Ice-Cream,</w:t>
                </w:r>
                <w:r w:rsidR="00421103">
                  <w:t>’</w:t>
                </w:r>
                <w:r>
                  <w:t xml:space="preserve"> </w:t>
                </w:r>
                <w:r w:rsidR="00421103">
                  <w:t>‘</w:t>
                </w:r>
                <w:r>
                  <w:t>Sunday Morning,</w:t>
                </w:r>
                <w:r w:rsidR="00421103">
                  <w:t>’</w:t>
                </w:r>
                <w:r>
                  <w:t xml:space="preserve"> </w:t>
                </w:r>
                <w:r w:rsidR="00421103">
                  <w:t>‘</w:t>
                </w:r>
                <w:r>
                  <w:t>Anecdote of the Jar,</w:t>
                </w:r>
                <w:r w:rsidR="00421103">
                  <w:t>’</w:t>
                </w:r>
                <w:r>
                  <w:t xml:space="preserve"> </w:t>
                </w:r>
                <w:r w:rsidR="00421103">
                  <w:t>‘</w:t>
                </w:r>
                <w:r>
                  <w:t>Peter Quince at the Clavier,</w:t>
                </w:r>
                <w:r w:rsidR="00421103">
                  <w:t>’</w:t>
                </w:r>
                <w:r>
                  <w:t xml:space="preserve"> and </w:t>
                </w:r>
                <w:r w:rsidR="00421103">
                  <w:t>‘</w:t>
                </w:r>
                <w:r>
                  <w:t>Thirteen Ways of Looking at a Blackbird.</w:t>
                </w:r>
                <w:r w:rsidR="00421103">
                  <w:t>’</w:t>
                </w:r>
                <w:r>
                  <w:t xml:space="preserve"> Over the next years, Stevens did not publish any poetry, due mainly to his commitments to the insurance company and to his family, which now included a daughter, Holly Bright, born in 1924. Stevens did not drive, and so he walked 2.5 miles to and from work each day, sometimes composing new poetry as he walked. To commemorate his life in Hartford, there is now an official </w:t>
                </w:r>
                <w:r w:rsidR="00421103">
                  <w:t>‘</w:t>
                </w:r>
                <w:r>
                  <w:t>Wallace Stevens Walk</w:t>
                </w:r>
                <w:r w:rsidR="00421103">
                  <w:t>’</w:t>
                </w:r>
                <w:r>
                  <w:t xml:space="preserve"> in that city that retraces his steps from the insurance company at 690 Asylum Avenue to his former home at 118 Westerly Terrace. Locations of interest along the walk are marked by thirteen Connecticut granite stones, each of which are inscribed with a stanza from </w:t>
                </w:r>
                <w:r w:rsidR="00421103">
                  <w:t>‘</w:t>
                </w:r>
                <w:r>
                  <w:t>Thirteen Ways of Looking at a Blackbird.</w:t>
                </w:r>
                <w:r w:rsidR="00421103">
                  <w:t>’</w:t>
                </w:r>
                <w:r>
                  <w:t xml:space="preserve"> </w:t>
                </w:r>
              </w:p>
              <w:p w14:paraId="1F7C8CD7" w14:textId="77777777" w:rsidR="002911BD" w:rsidRDefault="002911BD" w:rsidP="00112E50">
                <w:pPr>
                  <w:rPr>
                    <w:b/>
                    <w:bCs/>
                  </w:rPr>
                </w:pPr>
              </w:p>
              <w:p w14:paraId="0833DA64" w14:textId="77777777" w:rsidR="002911BD" w:rsidRDefault="002911BD" w:rsidP="00112E50">
                <w:pPr>
                  <w:rPr>
                    <w:bCs/>
                  </w:rPr>
                </w:pPr>
                <w:r w:rsidRPr="002911BD">
                  <w:rPr>
                    <w:bCs/>
                  </w:rPr>
                  <w:t>File:</w:t>
                </w:r>
                <w:r>
                  <w:rPr>
                    <w:bCs/>
                  </w:rPr>
                  <w:t xml:space="preserve"> StevensWalk.jpg</w:t>
                </w:r>
              </w:p>
              <w:p w14:paraId="484DF057" w14:textId="77777777" w:rsidR="002911BD" w:rsidRPr="00F36937" w:rsidRDefault="002911BD" w:rsidP="002911BD">
                <w:pPr>
                  <w:pStyle w:val="Caption"/>
                </w:pPr>
                <w:r>
                  <w:t xml:space="preserve">Figure </w:t>
                </w:r>
                <w:r w:rsidR="00421103">
                  <w:fldChar w:fldCharType="begin"/>
                </w:r>
                <w:r w:rsidR="00421103">
                  <w:instrText xml:space="preserve"> SEQ Figure \* ARABIC </w:instrText>
                </w:r>
                <w:r w:rsidR="00421103">
                  <w:fldChar w:fldCharType="separate"/>
                </w:r>
                <w:r>
                  <w:rPr>
                    <w:noProof/>
                  </w:rPr>
                  <w:t>3</w:t>
                </w:r>
                <w:r w:rsidR="00421103">
                  <w:rPr>
                    <w:noProof/>
                  </w:rPr>
                  <w:fldChar w:fldCharType="end"/>
                </w:r>
                <w:r>
                  <w:t xml:space="preserve"> The Wallace Stevens Walk, in Hartford Connecticut.</w:t>
                </w:r>
              </w:p>
              <w:p w14:paraId="710A146A" w14:textId="77777777" w:rsidR="002911BD" w:rsidRPr="002911BD" w:rsidRDefault="002911BD" w:rsidP="00112E50">
                <w:pPr>
                  <w:rPr>
                    <w:bCs/>
                  </w:rPr>
                </w:pPr>
                <w:r>
                  <w:rPr>
                    <w:bCs/>
                  </w:rPr>
                  <w:t xml:space="preserve">Source: </w:t>
                </w:r>
                <w:r w:rsidRPr="002911BD">
                  <w:rPr>
                    <w:bCs/>
                  </w:rPr>
                  <w:t>http://www.stevenspoetry.org/stevenswalk.htm</w:t>
                </w:r>
              </w:p>
              <w:p w14:paraId="2ABE2C68" w14:textId="77777777" w:rsidR="00112E50" w:rsidRDefault="00112E50" w:rsidP="00112E50">
                <w:pPr>
                  <w:rPr>
                    <w:b/>
                    <w:bCs/>
                  </w:rPr>
                </w:pPr>
              </w:p>
              <w:p w14:paraId="5CBA5C09" w14:textId="77777777" w:rsidR="00112E50" w:rsidRDefault="00112E50" w:rsidP="00112E50">
                <w:r>
                  <w:t xml:space="preserve">When Wallace Stevens </w:t>
                </w:r>
                <w:proofErr w:type="spellStart"/>
                <w:r>
                  <w:t>reemerged</w:t>
                </w:r>
                <w:proofErr w:type="spellEnd"/>
                <w:r>
                  <w:t xml:space="preserve"> as a poet in 1931, he first re-released </w:t>
                </w:r>
                <w:r>
                  <w:rPr>
                    <w:i/>
                    <w:iCs/>
                  </w:rPr>
                  <w:t>Harmonium</w:t>
                </w:r>
                <w:r>
                  <w:t xml:space="preserve"> with the addition of fourteen new poems. In 1936, Stevens published </w:t>
                </w:r>
                <w:r>
                  <w:rPr>
                    <w:i/>
                    <w:iCs/>
                  </w:rPr>
                  <w:t>Ideas of Order</w:t>
                </w:r>
                <w:r>
                  <w:t xml:space="preserve">, which was more successful but at the same time stirred controversy following a negative review in the Marxist journal </w:t>
                </w:r>
                <w:r>
                  <w:rPr>
                    <w:i/>
                    <w:iCs/>
                  </w:rPr>
                  <w:t xml:space="preserve">New Masses </w:t>
                </w:r>
                <w:r>
                  <w:t xml:space="preserve">that charged him with indifference toward the social plight of the working classes during the Great Depression. Stevens was certainly concerned with such social issues, but his poetry in </w:t>
                </w:r>
                <w:r>
                  <w:rPr>
                    <w:i/>
                    <w:iCs/>
                  </w:rPr>
                  <w:t>Ideas of Order</w:t>
                </w:r>
                <w:r>
                  <w:t xml:space="preserve"> was centred on issues of philosophy, perception, the purpose of poetry, and the effects of the loss of religious belief. He did try to reflect the social value of art in his next short collection, </w:t>
                </w:r>
                <w:r>
                  <w:rPr>
                    <w:i/>
                    <w:iCs/>
                  </w:rPr>
                  <w:t xml:space="preserve">Owl's Clover </w:t>
                </w:r>
                <w:r>
                  <w:t xml:space="preserve">(1936), but the attempt was largely unsuccessful and Stevens did not reprint the book. During the mid-1930s, Stevens travelled extensively for work and was </w:t>
                </w:r>
                <w:r>
                  <w:lastRenderedPageBreak/>
                  <w:t xml:space="preserve">especially impressed by the Florida Keys and the small group of American writers who often gathered there, including Robert Frost, Archibald MacLeish, and Elizabeth Bishop. Famously, it was in Key West that he lost a fistfight with Ernest Hemingway in which Hemingway knocked Stevens down several times and Stevens broke his right hand punching Hemingway in the jaw. </w:t>
                </w:r>
              </w:p>
              <w:p w14:paraId="74699F55" w14:textId="77777777" w:rsidR="00112E50" w:rsidRDefault="00112E50" w:rsidP="00112E50">
                <w:r>
                  <w:tab/>
                </w:r>
              </w:p>
              <w:p w14:paraId="13126675" w14:textId="77777777" w:rsidR="00112E50" w:rsidRDefault="00112E50" w:rsidP="00112E50">
                <w:r>
                  <w:t xml:space="preserve">Stevens' next major poetry collections followed in rapid succession: </w:t>
                </w:r>
                <w:r>
                  <w:rPr>
                    <w:i/>
                    <w:iCs/>
                  </w:rPr>
                  <w:t>The Man with the Blue Guitar</w:t>
                </w:r>
                <w:r>
                  <w:t xml:space="preserve"> (1937), </w:t>
                </w:r>
                <w:r>
                  <w:rPr>
                    <w:i/>
                    <w:iCs/>
                  </w:rPr>
                  <w:t xml:space="preserve">Parts of a World </w:t>
                </w:r>
                <w:r>
                  <w:t xml:space="preserve">(1942), and </w:t>
                </w:r>
                <w:r>
                  <w:rPr>
                    <w:i/>
                    <w:iCs/>
                  </w:rPr>
                  <w:t>Transport to Summer</w:t>
                </w:r>
                <w:r>
                  <w:t xml:space="preserve"> (1947), which includes the important long poems </w:t>
                </w:r>
                <w:r w:rsidR="00421103">
                  <w:t>‘</w:t>
                </w:r>
                <w:r>
                  <w:t>Notes Towards a Supreme Fiction</w:t>
                </w:r>
                <w:r w:rsidR="00421103">
                  <w:t>’</w:t>
                </w:r>
                <w:r>
                  <w:t xml:space="preserve"> and </w:t>
                </w:r>
                <w:r w:rsidR="00421103">
                  <w:t>‘</w:t>
                </w:r>
                <w:proofErr w:type="spellStart"/>
                <w:r>
                  <w:t>Esthétique</w:t>
                </w:r>
                <w:proofErr w:type="spellEnd"/>
                <w:r>
                  <w:t xml:space="preserve"> du Mal.</w:t>
                </w:r>
                <w:r w:rsidR="00421103">
                  <w:t>’</w:t>
                </w:r>
                <w:r>
                  <w:t xml:space="preserve"> Stevens' poetry during this period is marked by a much different poetic style than his earlier verse and a greater meditative turn toward philosophical problems of consciousness and perception. He saw poetry as a philosophical vehicle exceptionally well equipped to explore these issues and also to question the nature and purpose of poetry itself in a self-reflexive manner. Critical appreciation for Stevens' skill grew during this period, and he was elected in 1946 to the National Institute of Arts and Letters. In 1950, he released </w:t>
                </w:r>
                <w:r>
                  <w:rPr>
                    <w:i/>
                    <w:iCs/>
                  </w:rPr>
                  <w:t>The Auroras of Autumn</w:t>
                </w:r>
                <w:r>
                  <w:t xml:space="preserve">, which included </w:t>
                </w:r>
                <w:r w:rsidR="00421103">
                  <w:t>‘</w:t>
                </w:r>
                <w:r>
                  <w:t>Large Red Man Reading,</w:t>
                </w:r>
                <w:r w:rsidR="00421103">
                  <w:t>’</w:t>
                </w:r>
                <w:r>
                  <w:t xml:space="preserve"> </w:t>
                </w:r>
                <w:r w:rsidR="00421103">
                  <w:t>‘</w:t>
                </w:r>
                <w:r>
                  <w:t>A Primitive Like an Orb,</w:t>
                </w:r>
                <w:r w:rsidR="00421103">
                  <w:t>’</w:t>
                </w:r>
                <w:r>
                  <w:t xml:space="preserve"> and </w:t>
                </w:r>
                <w:r w:rsidR="00421103">
                  <w:t>‘</w:t>
                </w:r>
                <w:r>
                  <w:t>An Ordinary Evening in New Haven.</w:t>
                </w:r>
                <w:r w:rsidR="00421103">
                  <w:t>’</w:t>
                </w:r>
                <w:r>
                  <w:t xml:space="preserve"> For this volume, Stevens was awarded the second annual </w:t>
                </w:r>
                <w:proofErr w:type="spellStart"/>
                <w:r>
                  <w:t>Bollingen</w:t>
                </w:r>
                <w:proofErr w:type="spellEnd"/>
                <w:r>
                  <w:t xml:space="preserve"> Prize for the year's best work of American poetry, the National Book Award, and the Poetry Society of America's Gold Medal. </w:t>
                </w:r>
              </w:p>
              <w:p w14:paraId="43F1639B" w14:textId="77777777" w:rsidR="00112E50" w:rsidRDefault="00112E50" w:rsidP="00112E50">
                <w:r>
                  <w:tab/>
                </w:r>
              </w:p>
              <w:p w14:paraId="1E8707A1" w14:textId="77777777" w:rsidR="00112E50" w:rsidRDefault="00112E50" w:rsidP="00112E50">
                <w:pPr>
                  <w:rPr>
                    <w:b/>
                    <w:bCs/>
                  </w:rPr>
                </w:pPr>
                <w:r>
                  <w:t xml:space="preserve">In 1951 followed </w:t>
                </w:r>
                <w:r>
                  <w:rPr>
                    <w:i/>
                    <w:iCs/>
                  </w:rPr>
                  <w:t>The Necessary Angel</w:t>
                </w:r>
                <w:r>
                  <w:t xml:space="preserve">, a collection of essays on his central theme of reality and the imagination, and in 1953 Faber and Faber released Stevens' </w:t>
                </w:r>
                <w:r>
                  <w:rPr>
                    <w:i/>
                    <w:iCs/>
                  </w:rPr>
                  <w:t xml:space="preserve">Selected Poems </w:t>
                </w:r>
                <w:r>
                  <w:t xml:space="preserve">in England. The culmination of Stevens' writing career was his </w:t>
                </w:r>
                <w:r>
                  <w:rPr>
                    <w:i/>
                    <w:iCs/>
                  </w:rPr>
                  <w:t>Collected Poems</w:t>
                </w:r>
                <w:r>
                  <w:t xml:space="preserve">, which was published in 1954 by Knopf and included a section of new poetry entitled </w:t>
                </w:r>
                <w:r>
                  <w:rPr>
                    <w:i/>
                    <w:iCs/>
                  </w:rPr>
                  <w:t>The Rock</w:t>
                </w:r>
                <w:r>
                  <w:t xml:space="preserve">. Critical acclaim surrounded the release of the </w:t>
                </w:r>
                <w:r>
                  <w:rPr>
                    <w:i/>
                    <w:iCs/>
                  </w:rPr>
                  <w:t>Collected Poems,</w:t>
                </w:r>
                <w:r>
                  <w:t xml:space="preserve"> and Stevens was invited to read his poetry publicly at several venues. Stevens was awarded the Pulitzer Prize for Poetry and a second National Book Award for the collection, and he received honorary doctorates and even declined an offer from Archibald MacLeish to be the Charles Eliot Norton Professor of Poetry at Harvard for 1955-56. The following year, in 1955, Stevens died of stomach cancer. Even in death, he proved a private and mysterious figure because of claims made by a Catholic priest, Father Arthur </w:t>
                </w:r>
                <w:proofErr w:type="gramStart"/>
                <w:r>
                  <w:t>Hanley, that</w:t>
                </w:r>
                <w:proofErr w:type="gramEnd"/>
                <w:r>
                  <w:t xml:space="preserve"> Stevens converted and was baptized before his death, which was adamantly denied by his daughter Holly. </w:t>
                </w:r>
              </w:p>
              <w:p w14:paraId="3D3C688E" w14:textId="77777777" w:rsidR="00112E50" w:rsidRDefault="00112E50" w:rsidP="00112E50">
                <w:r>
                  <w:tab/>
                </w:r>
              </w:p>
              <w:p w14:paraId="5183EAD9" w14:textId="77777777" w:rsidR="00112E50" w:rsidRDefault="00112E50" w:rsidP="00112E50">
                <w:pPr>
                  <w:rPr>
                    <w:b/>
                    <w:bCs/>
                  </w:rPr>
                </w:pPr>
                <w:r>
                  <w:t xml:space="preserve">Stevens took an intense joy in life and in meditating upon the problems of poetry and our perceptions of the world. His poetry is full of seasons, colours, animals, imagination, symbols, and food. He took pleasure in these things even as he pleasured in art, in the sound of words, and in the importance of poetry. As Stevens argued at the end of his career in his 1955 acceptance speech for the National Book Award for his </w:t>
                </w:r>
                <w:r>
                  <w:rPr>
                    <w:i/>
                    <w:iCs/>
                  </w:rPr>
                  <w:t>Collected Poems</w:t>
                </w:r>
                <w:r>
                  <w:t xml:space="preserve">, </w:t>
                </w:r>
                <w:r w:rsidR="00421103">
                  <w:t>‘</w:t>
                </w:r>
                <w:r>
                  <w:t>We can never have great poetry unless we believe that poetry serves great ends.</w:t>
                </w:r>
                <w:r w:rsidR="00421103">
                  <w:t>’</w:t>
                </w:r>
                <w:r>
                  <w:t xml:space="preserve"> </w:t>
                </w:r>
              </w:p>
              <w:p w14:paraId="4CD569D0" w14:textId="77777777" w:rsidR="00112E50" w:rsidRDefault="00112E50" w:rsidP="00112E50"/>
              <w:p w14:paraId="32492861" w14:textId="77777777" w:rsidR="00112E50" w:rsidRDefault="00421103" w:rsidP="00421103">
                <w:pPr>
                  <w:pStyle w:val="Heading1"/>
                  <w:outlineLvl w:val="0"/>
                </w:pPr>
                <w:r>
                  <w:t>Selected List of Works:</w:t>
                </w:r>
              </w:p>
              <w:p w14:paraId="3B9EE695" w14:textId="77777777" w:rsidR="00112E50" w:rsidRPr="00421103" w:rsidRDefault="00112E50" w:rsidP="00421103">
                <w:pPr>
                  <w:pStyle w:val="Heading2"/>
                  <w:outlineLvl w:val="1"/>
                  <w:rPr>
                    <w:rStyle w:val="HTMLTypewriter"/>
                    <w:bCs/>
                    <w:color w:val="000000"/>
                    <w:szCs w:val="22"/>
                  </w:rPr>
                </w:pPr>
                <w:r w:rsidRPr="00421103">
                  <w:rPr>
                    <w:rStyle w:val="HTMLTypewriter"/>
                    <w:bCs/>
                    <w:color w:val="000000"/>
                    <w:szCs w:val="22"/>
                  </w:rPr>
                  <w:t>Poetry</w:t>
                </w:r>
              </w:p>
              <w:p w14:paraId="5A00B7B2" w14:textId="77777777" w:rsidR="00112E50" w:rsidRPr="00421103" w:rsidRDefault="00112E50" w:rsidP="002911BD">
                <w:pPr>
                  <w:pStyle w:val="NormalfollowingH2"/>
                  <w:rPr>
                    <w:rFonts w:ascii="Calibri" w:hAnsi="Calibri"/>
                  </w:rPr>
                </w:pPr>
                <w:r w:rsidRPr="00421103">
                  <w:rPr>
                    <w:rFonts w:ascii="Calibri" w:hAnsi="Calibri"/>
                    <w:i/>
                    <w:iCs/>
                  </w:rPr>
                  <w:t>Harmonium</w:t>
                </w:r>
                <w:r w:rsidRPr="00421103">
                  <w:rPr>
                    <w:rFonts w:ascii="Calibri" w:hAnsi="Calibri"/>
                  </w:rPr>
                  <w:t xml:space="preserve"> (1923, Revised edition 1931)</w:t>
                </w:r>
              </w:p>
              <w:p w14:paraId="68941223" w14:textId="77777777" w:rsidR="00112E50" w:rsidRPr="00421103" w:rsidRDefault="00112E50" w:rsidP="002911BD">
                <w:pPr>
                  <w:pStyle w:val="NormalfollowingH2"/>
                  <w:rPr>
                    <w:rFonts w:ascii="Calibri" w:hAnsi="Calibri"/>
                  </w:rPr>
                </w:pPr>
                <w:r w:rsidRPr="00421103">
                  <w:rPr>
                    <w:rFonts w:ascii="Calibri" w:hAnsi="Calibri"/>
                    <w:i/>
                    <w:iCs/>
                  </w:rPr>
                  <w:t>Ideas of Order</w:t>
                </w:r>
                <w:r w:rsidRPr="00421103">
                  <w:rPr>
                    <w:rFonts w:ascii="Calibri" w:hAnsi="Calibri"/>
                  </w:rPr>
                  <w:t xml:space="preserve"> (1936)</w:t>
                </w:r>
              </w:p>
              <w:p w14:paraId="1388A6D4" w14:textId="77777777" w:rsidR="00112E50" w:rsidRPr="00421103" w:rsidRDefault="00112E50" w:rsidP="002911BD">
                <w:pPr>
                  <w:pStyle w:val="NormalfollowingH2"/>
                  <w:rPr>
                    <w:rFonts w:ascii="Calibri" w:hAnsi="Calibri"/>
                  </w:rPr>
                </w:pPr>
                <w:r w:rsidRPr="00421103">
                  <w:rPr>
                    <w:rFonts w:ascii="Calibri" w:hAnsi="Calibri"/>
                    <w:i/>
                    <w:iCs/>
                  </w:rPr>
                  <w:t>The Man With the Blue Guitar</w:t>
                </w:r>
                <w:r w:rsidRPr="00421103">
                  <w:rPr>
                    <w:rFonts w:ascii="Calibri" w:hAnsi="Calibri"/>
                  </w:rPr>
                  <w:t xml:space="preserve"> (1937)</w:t>
                </w:r>
              </w:p>
              <w:p w14:paraId="7C74CBE2" w14:textId="77777777" w:rsidR="00112E50" w:rsidRPr="00421103" w:rsidRDefault="00112E50" w:rsidP="002911BD">
                <w:pPr>
                  <w:pStyle w:val="NormalfollowingH2"/>
                  <w:rPr>
                    <w:rFonts w:ascii="Calibri" w:hAnsi="Calibri"/>
                  </w:rPr>
                </w:pPr>
                <w:r w:rsidRPr="00421103">
                  <w:rPr>
                    <w:rFonts w:ascii="Calibri" w:hAnsi="Calibri"/>
                    <w:i/>
                    <w:iCs/>
                  </w:rPr>
                  <w:t>Parts of a World</w:t>
                </w:r>
                <w:r w:rsidRPr="00421103">
                  <w:rPr>
                    <w:rFonts w:ascii="Calibri" w:hAnsi="Calibri"/>
                  </w:rPr>
                  <w:t xml:space="preserve"> (1942)</w:t>
                </w:r>
              </w:p>
              <w:p w14:paraId="27BE9823" w14:textId="77777777" w:rsidR="00112E50" w:rsidRPr="00421103" w:rsidRDefault="00112E50" w:rsidP="002911BD">
                <w:pPr>
                  <w:pStyle w:val="NormalfollowingH2"/>
                  <w:rPr>
                    <w:rFonts w:ascii="Calibri" w:hAnsi="Calibri"/>
                  </w:rPr>
                </w:pPr>
                <w:r w:rsidRPr="00421103">
                  <w:rPr>
                    <w:rFonts w:ascii="Calibri" w:hAnsi="Calibri"/>
                    <w:i/>
                    <w:iCs/>
                  </w:rPr>
                  <w:t>Transport to Summer</w:t>
                </w:r>
                <w:r w:rsidRPr="00421103">
                  <w:rPr>
                    <w:rFonts w:ascii="Calibri" w:hAnsi="Calibri"/>
                  </w:rPr>
                  <w:t xml:space="preserve"> (1947)</w:t>
                </w:r>
              </w:p>
              <w:p w14:paraId="55DF3415" w14:textId="77777777" w:rsidR="00112E50" w:rsidRPr="00421103" w:rsidRDefault="00112E50" w:rsidP="002911BD">
                <w:pPr>
                  <w:pStyle w:val="NormalfollowingH2"/>
                  <w:rPr>
                    <w:rFonts w:ascii="Calibri" w:hAnsi="Calibri"/>
                  </w:rPr>
                </w:pPr>
                <w:r w:rsidRPr="00421103">
                  <w:rPr>
                    <w:rFonts w:ascii="Calibri" w:hAnsi="Calibri"/>
                    <w:i/>
                    <w:iCs/>
                  </w:rPr>
                  <w:t>The Auroras of Autumn</w:t>
                </w:r>
                <w:r w:rsidRPr="00421103">
                  <w:rPr>
                    <w:rFonts w:ascii="Calibri" w:hAnsi="Calibri"/>
                  </w:rPr>
                  <w:t xml:space="preserve"> (1950)</w:t>
                </w:r>
              </w:p>
              <w:p w14:paraId="6EDDDA66" w14:textId="77777777" w:rsidR="00112E50" w:rsidRPr="00421103" w:rsidRDefault="00112E50" w:rsidP="002911BD">
                <w:pPr>
                  <w:pStyle w:val="NormalfollowingH2"/>
                  <w:rPr>
                    <w:rFonts w:ascii="Calibri" w:hAnsi="Calibri"/>
                  </w:rPr>
                </w:pPr>
                <w:r w:rsidRPr="00421103">
                  <w:rPr>
                    <w:rFonts w:ascii="Calibri" w:hAnsi="Calibri"/>
                    <w:i/>
                    <w:iCs/>
                  </w:rPr>
                  <w:t>The Rock</w:t>
                </w:r>
                <w:r w:rsidRPr="00421103">
                  <w:rPr>
                    <w:rFonts w:ascii="Calibri" w:hAnsi="Calibri"/>
                  </w:rPr>
                  <w:t xml:space="preserve"> (1954; published as a section of new poetry in </w:t>
                </w:r>
                <w:r w:rsidRPr="00421103">
                  <w:rPr>
                    <w:rFonts w:ascii="Calibri" w:hAnsi="Calibri"/>
                    <w:i/>
                    <w:iCs/>
                  </w:rPr>
                  <w:t>The Collected Poems</w:t>
                </w:r>
                <w:r w:rsidRPr="00421103">
                  <w:rPr>
                    <w:rFonts w:ascii="Calibri" w:hAnsi="Calibri"/>
                  </w:rPr>
                  <w:t xml:space="preserve">) </w:t>
                </w:r>
              </w:p>
              <w:p w14:paraId="501073EA" w14:textId="77777777" w:rsidR="00112E50" w:rsidRPr="00421103" w:rsidRDefault="00112E50" w:rsidP="002911BD">
                <w:pPr>
                  <w:pStyle w:val="NormalfollowingH2"/>
                  <w:rPr>
                    <w:rFonts w:ascii="Calibri" w:hAnsi="Calibri"/>
                  </w:rPr>
                </w:pPr>
                <w:r w:rsidRPr="00421103">
                  <w:rPr>
                    <w:rFonts w:ascii="Calibri" w:hAnsi="Calibri"/>
                    <w:i/>
                    <w:iCs/>
                  </w:rPr>
                  <w:t>The Collected Poems of Wallace Stevens</w:t>
                </w:r>
                <w:r w:rsidRPr="00421103">
                  <w:rPr>
                    <w:rFonts w:ascii="Calibri" w:hAnsi="Calibri"/>
                  </w:rPr>
                  <w:t xml:space="preserve"> (1954; Knopf edition) </w:t>
                </w:r>
              </w:p>
              <w:p w14:paraId="223BB166" w14:textId="77777777" w:rsidR="00112E50" w:rsidRPr="00421103" w:rsidRDefault="00112E50" w:rsidP="002911BD">
                <w:pPr>
                  <w:pStyle w:val="NormalfollowingH2"/>
                  <w:rPr>
                    <w:rFonts w:ascii="Calibri" w:hAnsi="Calibri"/>
                  </w:rPr>
                </w:pPr>
                <w:r w:rsidRPr="00421103">
                  <w:rPr>
                    <w:rFonts w:ascii="Calibri" w:hAnsi="Calibri"/>
                    <w:i/>
                    <w:iCs/>
                  </w:rPr>
                  <w:t>Opus Posthumous: Poems, Plays, Prose</w:t>
                </w:r>
                <w:r w:rsidRPr="00421103">
                  <w:rPr>
                    <w:rFonts w:ascii="Calibri" w:hAnsi="Calibri"/>
                  </w:rPr>
                  <w:t xml:space="preserve"> (1957; Revised edition 1989) </w:t>
                </w:r>
              </w:p>
              <w:p w14:paraId="67116447" w14:textId="77777777" w:rsidR="00112E50" w:rsidRPr="00421103" w:rsidRDefault="00112E50" w:rsidP="002911BD">
                <w:pPr>
                  <w:pStyle w:val="NormalfollowingH2"/>
                  <w:rPr>
                    <w:rFonts w:ascii="Calibri" w:hAnsi="Calibri"/>
                  </w:rPr>
                </w:pPr>
                <w:r w:rsidRPr="00421103">
                  <w:rPr>
                    <w:rFonts w:ascii="Calibri" w:hAnsi="Calibri"/>
                    <w:i/>
                    <w:iCs/>
                  </w:rPr>
                  <w:t>The Palm at the End of the Mind: Selected Poems and a Play</w:t>
                </w:r>
                <w:r w:rsidRPr="00421103">
                  <w:rPr>
                    <w:rFonts w:ascii="Calibri" w:hAnsi="Calibri"/>
                  </w:rPr>
                  <w:t xml:space="preserve"> (1971)</w:t>
                </w:r>
              </w:p>
              <w:p w14:paraId="2140E9E9" w14:textId="77777777" w:rsidR="00112E50" w:rsidRPr="00421103" w:rsidRDefault="00112E50" w:rsidP="002911BD">
                <w:pPr>
                  <w:pStyle w:val="NormalfollowingH2"/>
                  <w:rPr>
                    <w:rFonts w:ascii="Calibri" w:hAnsi="Calibri"/>
                  </w:rPr>
                </w:pPr>
                <w:r w:rsidRPr="00421103">
                  <w:rPr>
                    <w:rFonts w:ascii="Calibri" w:hAnsi="Calibri"/>
                    <w:i/>
                    <w:iCs/>
                  </w:rPr>
                  <w:lastRenderedPageBreak/>
                  <w:t>Collected Poetry and Prose</w:t>
                </w:r>
                <w:r w:rsidRPr="00421103">
                  <w:rPr>
                    <w:rFonts w:ascii="Calibri" w:hAnsi="Calibri"/>
                  </w:rPr>
                  <w:t xml:space="preserve"> (1997; Library of America edition) </w:t>
                </w:r>
              </w:p>
              <w:p w14:paraId="525A5B9F" w14:textId="77777777" w:rsidR="00112E50" w:rsidRDefault="00112E50" w:rsidP="00112E50">
                <w:pPr>
                  <w:spacing w:line="100" w:lineRule="atLeast"/>
                  <w:ind w:left="716" w:hanging="716"/>
                </w:pPr>
              </w:p>
              <w:p w14:paraId="6F79C3A4" w14:textId="77777777" w:rsidR="00112E50" w:rsidRPr="00421103" w:rsidRDefault="00112E50" w:rsidP="00421103">
                <w:pPr>
                  <w:pStyle w:val="Heading2"/>
                  <w:outlineLvl w:val="1"/>
                  <w:rPr>
                    <w:rStyle w:val="HTMLTypewriter"/>
                    <w:bCs/>
                    <w:color w:val="000000"/>
                    <w:szCs w:val="22"/>
                  </w:rPr>
                </w:pPr>
                <w:r w:rsidRPr="00421103">
                  <w:rPr>
                    <w:rStyle w:val="HTMLTypewriter"/>
                    <w:bCs/>
                    <w:color w:val="000000"/>
                    <w:szCs w:val="22"/>
                  </w:rPr>
                  <w:t>Essays</w:t>
                </w:r>
              </w:p>
              <w:p w14:paraId="2D536576" w14:textId="77777777" w:rsidR="00112E50" w:rsidRPr="00421103" w:rsidRDefault="00112E50" w:rsidP="002911BD">
                <w:pPr>
                  <w:pStyle w:val="NormalfollowingH2"/>
                  <w:rPr>
                    <w:rStyle w:val="HTMLTypewriter"/>
                    <w:color w:val="000000"/>
                  </w:rPr>
                </w:pPr>
                <w:r w:rsidRPr="00421103">
                  <w:rPr>
                    <w:rStyle w:val="HTMLTypewriter"/>
                    <w:i/>
                    <w:iCs/>
                    <w:color w:val="000000"/>
                  </w:rPr>
                  <w:t>The Necessary Angel: Essays on Reality and the Imagination</w:t>
                </w:r>
                <w:r w:rsidRPr="00421103">
                  <w:rPr>
                    <w:rStyle w:val="HTMLTypewriter"/>
                    <w:color w:val="000000"/>
                  </w:rPr>
                  <w:t xml:space="preserve"> (1951) </w:t>
                </w:r>
              </w:p>
              <w:p w14:paraId="73683582" w14:textId="77777777" w:rsidR="00112E50" w:rsidRPr="00421103" w:rsidRDefault="00112E50" w:rsidP="00112E50">
                <w:pPr>
                  <w:spacing w:line="100" w:lineRule="atLeast"/>
                  <w:ind w:left="716" w:hanging="716"/>
                  <w:rPr>
                    <w:b/>
                    <w:bCs/>
                  </w:rPr>
                </w:pPr>
              </w:p>
              <w:p w14:paraId="7FD9ADAA" w14:textId="77777777" w:rsidR="00112E50" w:rsidRPr="00421103" w:rsidRDefault="00112E50" w:rsidP="002911BD">
                <w:pPr>
                  <w:pStyle w:val="Heading2"/>
                  <w:outlineLvl w:val="1"/>
                  <w:rPr>
                    <w:szCs w:val="22"/>
                  </w:rPr>
                </w:pPr>
                <w:r w:rsidRPr="00421103">
                  <w:rPr>
                    <w:szCs w:val="22"/>
                  </w:rPr>
                  <w:t>Letters</w:t>
                </w:r>
              </w:p>
              <w:p w14:paraId="5CE85342" w14:textId="77777777" w:rsidR="00112E50" w:rsidRPr="00421103" w:rsidRDefault="00112E50" w:rsidP="002911BD">
                <w:pPr>
                  <w:pStyle w:val="NormalfollowingH2"/>
                </w:pPr>
                <w:r w:rsidRPr="00421103">
                  <w:rPr>
                    <w:i/>
                    <w:iCs/>
                  </w:rPr>
                  <w:t xml:space="preserve">Letters of Wallace </w:t>
                </w:r>
                <w:r w:rsidRPr="00421103">
                  <w:fldChar w:fldCharType="begin"/>
                </w:r>
                <w:r w:rsidRPr="00421103">
                  <w:instrText xml:space="preserve"> XE "Stevens, Wallace" </w:instrText>
                </w:r>
                <w:r w:rsidRPr="00421103">
                  <w:fldChar w:fldCharType="end"/>
                </w:r>
                <w:r w:rsidRPr="00421103">
                  <w:fldChar w:fldCharType="begin"/>
                </w:r>
                <w:r w:rsidRPr="00421103">
                  <w:instrText xml:space="preserve"> XE "Stevens, Wallace" </w:instrText>
                </w:r>
                <w:r w:rsidRPr="00421103">
                  <w:fldChar w:fldCharType="end"/>
                </w:r>
                <w:r w:rsidRPr="00421103">
                  <w:fldChar w:fldCharType="begin"/>
                </w:r>
                <w:r w:rsidRPr="00421103">
                  <w:instrText xml:space="preserve"> XE "Stevens, Wallace" </w:instrText>
                </w:r>
                <w:r w:rsidRPr="00421103">
                  <w:fldChar w:fldCharType="end"/>
                </w:r>
                <w:r w:rsidRPr="00421103">
                  <w:fldChar w:fldCharType="begin"/>
                </w:r>
                <w:r w:rsidRPr="00421103">
                  <w:instrText xml:space="preserve"> XE "Stevens, Wallace" </w:instrText>
                </w:r>
                <w:r w:rsidRPr="00421103">
                  <w:fldChar w:fldCharType="end"/>
                </w:r>
                <w:r w:rsidRPr="00421103">
                  <w:fldChar w:fldCharType="begin"/>
                </w:r>
                <w:r w:rsidRPr="00421103">
                  <w:instrText xml:space="preserve"> XE "Stevens, Wallace" </w:instrText>
                </w:r>
                <w:r w:rsidRPr="00421103">
                  <w:fldChar w:fldCharType="end"/>
                </w:r>
                <w:r w:rsidRPr="00421103">
                  <w:fldChar w:fldCharType="begin"/>
                </w:r>
                <w:r w:rsidRPr="00421103">
                  <w:instrText xml:space="preserve"> XE "Stevens, Wallace" </w:instrText>
                </w:r>
                <w:r w:rsidRPr="00421103">
                  <w:fldChar w:fldCharType="end"/>
                </w:r>
                <w:r w:rsidRPr="00421103">
                  <w:fldChar w:fldCharType="begin"/>
                </w:r>
                <w:r w:rsidRPr="00421103">
                  <w:instrText xml:space="preserve"> XE "Stevens, Wallace" </w:instrText>
                </w:r>
                <w:r w:rsidRPr="00421103">
                  <w:fldChar w:fldCharType="end"/>
                </w:r>
                <w:r w:rsidRPr="00421103">
                  <w:rPr>
                    <w:i/>
                    <w:iCs/>
                  </w:rPr>
                  <w:t>Stevens</w:t>
                </w:r>
                <w:r w:rsidRPr="00421103">
                  <w:t xml:space="preserve"> (1966) </w:t>
                </w:r>
              </w:p>
              <w:p w14:paraId="57CEF898" w14:textId="77777777" w:rsidR="003F0D73" w:rsidRDefault="00112E50" w:rsidP="002911BD">
                <w:pPr>
                  <w:pStyle w:val="NormalfollowingH2"/>
                </w:pPr>
                <w:r w:rsidRPr="00421103">
                  <w:rPr>
                    <w:i/>
                    <w:iCs/>
                  </w:rPr>
                  <w:t>The Contemplated Spouse: The Letters of Wallace Stevens to Elsie</w:t>
                </w:r>
                <w:r w:rsidRPr="00421103">
                  <w:t xml:space="preserve"> (2006)</w:t>
                </w:r>
              </w:p>
            </w:tc>
          </w:sdtContent>
        </w:sdt>
      </w:tr>
      <w:tr w:rsidR="003235A7" w14:paraId="552E20DD" w14:textId="77777777" w:rsidTr="003235A7">
        <w:tc>
          <w:tcPr>
            <w:tcW w:w="9016" w:type="dxa"/>
          </w:tcPr>
          <w:p w14:paraId="0BC0B51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ABAE3655B77047AF94D883FB18658E"/>
              </w:placeholder>
            </w:sdtPr>
            <w:sdtEndPr/>
            <w:sdtContent>
              <w:p w14:paraId="7AF0B136" w14:textId="77777777" w:rsidR="006C76D3" w:rsidRDefault="00421103" w:rsidP="002911BD">
                <w:pPr>
                  <w:keepNext/>
                </w:pPr>
                <w:sdt>
                  <w:sdtPr>
                    <w:id w:val="-52708376"/>
                    <w:citation/>
                  </w:sdtPr>
                  <w:sdtEndPr/>
                  <w:sdtContent>
                    <w:r w:rsidR="006C76D3">
                      <w:fldChar w:fldCharType="begin"/>
                    </w:r>
                    <w:r w:rsidR="006C76D3">
                      <w:rPr>
                        <w:lang w:val="en-US"/>
                      </w:rPr>
                      <w:instrText xml:space="preserve"> CITATION Bat85 \l 1033 </w:instrText>
                    </w:r>
                    <w:r w:rsidR="006C76D3">
                      <w:fldChar w:fldCharType="separate"/>
                    </w:r>
                    <w:r w:rsidR="006C76D3">
                      <w:rPr>
                        <w:noProof/>
                        <w:lang w:val="en-US"/>
                      </w:rPr>
                      <w:t>(Bates)</w:t>
                    </w:r>
                    <w:r w:rsidR="006C76D3">
                      <w:fldChar w:fldCharType="end"/>
                    </w:r>
                  </w:sdtContent>
                </w:sdt>
              </w:p>
              <w:p w14:paraId="7ECB4DBD" w14:textId="77777777" w:rsidR="006C76D3" w:rsidRDefault="006C76D3" w:rsidP="002911BD">
                <w:pPr>
                  <w:keepNext/>
                </w:pPr>
              </w:p>
              <w:p w14:paraId="587245DE" w14:textId="77777777" w:rsidR="006C76D3" w:rsidRDefault="00421103" w:rsidP="002911BD">
                <w:pPr>
                  <w:keepNext/>
                </w:pPr>
                <w:sdt>
                  <w:sdtPr>
                    <w:id w:val="176243413"/>
                    <w:citation/>
                  </w:sdtPr>
                  <w:sdtEndPr/>
                  <w:sdtContent>
                    <w:r w:rsidR="006C76D3">
                      <w:fldChar w:fldCharType="begin"/>
                    </w:r>
                    <w:r w:rsidR="006C76D3">
                      <w:rPr>
                        <w:lang w:val="en-US"/>
                      </w:rPr>
                      <w:instrText xml:space="preserve"> CITATION Blo76 \l 1033 </w:instrText>
                    </w:r>
                    <w:r w:rsidR="006C76D3">
                      <w:fldChar w:fldCharType="separate"/>
                    </w:r>
                    <w:r w:rsidR="006C76D3">
                      <w:rPr>
                        <w:noProof/>
                        <w:lang w:val="en-US"/>
                      </w:rPr>
                      <w:t>(Bloom)</w:t>
                    </w:r>
                    <w:r w:rsidR="006C76D3">
                      <w:fldChar w:fldCharType="end"/>
                    </w:r>
                  </w:sdtContent>
                </w:sdt>
              </w:p>
              <w:p w14:paraId="32EF3961" w14:textId="77777777" w:rsidR="006C76D3" w:rsidRDefault="006C76D3" w:rsidP="002911BD">
                <w:pPr>
                  <w:keepNext/>
                </w:pPr>
              </w:p>
              <w:p w14:paraId="1E790F03" w14:textId="77777777" w:rsidR="006C76D3" w:rsidRDefault="00421103" w:rsidP="002911BD">
                <w:pPr>
                  <w:keepNext/>
                </w:pPr>
                <w:sdt>
                  <w:sdtPr>
                    <w:id w:val="2132584860"/>
                    <w:citation/>
                  </w:sdtPr>
                  <w:sdtEndPr/>
                  <w:sdtContent>
                    <w:r w:rsidR="006C76D3">
                      <w:fldChar w:fldCharType="begin"/>
                    </w:r>
                    <w:r w:rsidR="006C76D3">
                      <w:rPr>
                        <w:lang w:val="en-US"/>
                      </w:rPr>
                      <w:instrText xml:space="preserve"> CITATION Bra83 \l 1033 </w:instrText>
                    </w:r>
                    <w:r w:rsidR="006C76D3">
                      <w:fldChar w:fldCharType="separate"/>
                    </w:r>
                    <w:r w:rsidR="006C76D3">
                      <w:rPr>
                        <w:noProof/>
                        <w:lang w:val="en-US"/>
                      </w:rPr>
                      <w:t>(Brazeau)</w:t>
                    </w:r>
                    <w:r w:rsidR="006C76D3">
                      <w:fldChar w:fldCharType="end"/>
                    </w:r>
                  </w:sdtContent>
                </w:sdt>
              </w:p>
              <w:p w14:paraId="2541B896" w14:textId="77777777" w:rsidR="006C76D3" w:rsidRDefault="006C76D3" w:rsidP="002911BD">
                <w:pPr>
                  <w:keepNext/>
                </w:pPr>
              </w:p>
              <w:p w14:paraId="65532BCE" w14:textId="77777777" w:rsidR="006C76D3" w:rsidRDefault="00421103" w:rsidP="002911BD">
                <w:pPr>
                  <w:keepNext/>
                </w:pPr>
                <w:sdt>
                  <w:sdtPr>
                    <w:id w:val="1540097075"/>
                    <w:citation/>
                  </w:sdtPr>
                  <w:sdtEndPr/>
                  <w:sdtContent>
                    <w:r w:rsidR="006C76D3">
                      <w:fldChar w:fldCharType="begin"/>
                    </w:r>
                    <w:r w:rsidR="006C76D3">
                      <w:rPr>
                        <w:lang w:val="en-US"/>
                      </w:rPr>
                      <w:instrText xml:space="preserve"> CITATION But67 \l 1033 </w:instrText>
                    </w:r>
                    <w:r w:rsidR="006C76D3">
                      <w:fldChar w:fldCharType="separate"/>
                    </w:r>
                    <w:r w:rsidR="006C76D3">
                      <w:rPr>
                        <w:noProof/>
                        <w:lang w:val="en-US"/>
                      </w:rPr>
                      <w:t>(Buttel)</w:t>
                    </w:r>
                    <w:r w:rsidR="006C76D3">
                      <w:fldChar w:fldCharType="end"/>
                    </w:r>
                  </w:sdtContent>
                </w:sdt>
              </w:p>
              <w:p w14:paraId="42C46B75" w14:textId="77777777" w:rsidR="006C76D3" w:rsidRDefault="006C76D3" w:rsidP="002911BD">
                <w:pPr>
                  <w:keepNext/>
                </w:pPr>
              </w:p>
              <w:p w14:paraId="045B3762" w14:textId="77777777" w:rsidR="006C76D3" w:rsidRDefault="00421103" w:rsidP="002911BD">
                <w:pPr>
                  <w:keepNext/>
                </w:pPr>
                <w:sdt>
                  <w:sdtPr>
                    <w:id w:val="580336886"/>
                    <w:citation/>
                  </w:sdtPr>
                  <w:sdtEndPr/>
                  <w:sdtContent>
                    <w:r w:rsidR="006C76D3">
                      <w:fldChar w:fldCharType="begin"/>
                    </w:r>
                    <w:r w:rsidR="006C76D3">
                      <w:rPr>
                        <w:lang w:val="en-US"/>
                      </w:rPr>
                      <w:instrText xml:space="preserve"> CITATION Coo07 \l 1033 </w:instrText>
                    </w:r>
                    <w:r w:rsidR="006C76D3">
                      <w:fldChar w:fldCharType="separate"/>
                    </w:r>
                    <w:r w:rsidR="006C76D3">
                      <w:rPr>
                        <w:noProof/>
                        <w:lang w:val="en-US"/>
                      </w:rPr>
                      <w:t>(Cook)</w:t>
                    </w:r>
                    <w:r w:rsidR="006C76D3">
                      <w:fldChar w:fldCharType="end"/>
                    </w:r>
                  </w:sdtContent>
                </w:sdt>
              </w:p>
              <w:p w14:paraId="3A684FD7" w14:textId="77777777" w:rsidR="006C76D3" w:rsidRDefault="006C76D3" w:rsidP="002911BD">
                <w:pPr>
                  <w:keepNext/>
                </w:pPr>
              </w:p>
              <w:p w14:paraId="4ECBCF82" w14:textId="77777777" w:rsidR="006C76D3" w:rsidRDefault="00421103" w:rsidP="002911BD">
                <w:pPr>
                  <w:keepNext/>
                </w:pPr>
                <w:sdt>
                  <w:sdtPr>
                    <w:id w:val="-1479225786"/>
                    <w:citation/>
                  </w:sdtPr>
                  <w:sdtEndPr/>
                  <w:sdtContent>
                    <w:r w:rsidR="006C76D3">
                      <w:fldChar w:fldCharType="begin"/>
                    </w:r>
                    <w:r w:rsidR="006C76D3">
                      <w:rPr>
                        <w:lang w:val="en-US"/>
                      </w:rPr>
                      <w:instrText xml:space="preserve"> CITATION Ker60 \l 1033 </w:instrText>
                    </w:r>
                    <w:r w:rsidR="006C76D3">
                      <w:fldChar w:fldCharType="separate"/>
                    </w:r>
                    <w:r w:rsidR="006C76D3">
                      <w:rPr>
                        <w:noProof/>
                        <w:lang w:val="en-US"/>
                      </w:rPr>
                      <w:t>(Kermode)</w:t>
                    </w:r>
                    <w:r w:rsidR="006C76D3">
                      <w:fldChar w:fldCharType="end"/>
                    </w:r>
                  </w:sdtContent>
                </w:sdt>
              </w:p>
              <w:p w14:paraId="7BE49759" w14:textId="77777777" w:rsidR="006C76D3" w:rsidRDefault="006C76D3" w:rsidP="002911BD">
                <w:pPr>
                  <w:keepNext/>
                </w:pPr>
              </w:p>
              <w:p w14:paraId="0B8F2B78" w14:textId="77777777" w:rsidR="006C76D3" w:rsidRDefault="00421103" w:rsidP="002911BD">
                <w:pPr>
                  <w:keepNext/>
                </w:pPr>
                <w:sdt>
                  <w:sdtPr>
                    <w:id w:val="1032390218"/>
                    <w:citation/>
                  </w:sdtPr>
                  <w:sdtEndPr/>
                  <w:sdtContent>
                    <w:r w:rsidR="006C76D3">
                      <w:fldChar w:fldCharType="begin"/>
                    </w:r>
                    <w:r w:rsidR="006C76D3">
                      <w:rPr>
                        <w:lang w:val="en-US"/>
                      </w:rPr>
                      <w:instrText xml:space="preserve"> CITATION Len94 \l 1033 </w:instrText>
                    </w:r>
                    <w:r w:rsidR="006C76D3">
                      <w:fldChar w:fldCharType="separate"/>
                    </w:r>
                    <w:r w:rsidR="006C76D3">
                      <w:rPr>
                        <w:noProof/>
                        <w:lang w:val="en-US"/>
                      </w:rPr>
                      <w:t>(Lentricchia)</w:t>
                    </w:r>
                    <w:r w:rsidR="006C76D3">
                      <w:fldChar w:fldCharType="end"/>
                    </w:r>
                  </w:sdtContent>
                </w:sdt>
              </w:p>
              <w:p w14:paraId="0E835112" w14:textId="77777777" w:rsidR="006C76D3" w:rsidRDefault="006C76D3" w:rsidP="002911BD">
                <w:pPr>
                  <w:keepNext/>
                </w:pPr>
              </w:p>
              <w:p w14:paraId="5EC9D509" w14:textId="77777777" w:rsidR="006C76D3" w:rsidRDefault="00421103" w:rsidP="002911BD">
                <w:pPr>
                  <w:keepNext/>
                </w:pPr>
                <w:sdt>
                  <w:sdtPr>
                    <w:id w:val="1947428310"/>
                    <w:citation/>
                  </w:sdtPr>
                  <w:sdtEndPr/>
                  <w:sdtContent>
                    <w:r w:rsidR="006C76D3">
                      <w:fldChar w:fldCharType="begin"/>
                    </w:r>
                    <w:r w:rsidR="006C76D3">
                      <w:rPr>
                        <w:lang w:val="en-US"/>
                      </w:rPr>
                      <w:instrText xml:space="preserve"> CITATION Mor74 \l 1033 </w:instrText>
                    </w:r>
                    <w:r w:rsidR="006C76D3">
                      <w:fldChar w:fldCharType="separate"/>
                    </w:r>
                    <w:r w:rsidR="006C76D3">
                      <w:rPr>
                        <w:noProof/>
                        <w:lang w:val="en-US"/>
                      </w:rPr>
                      <w:t>(Morris)</w:t>
                    </w:r>
                    <w:r w:rsidR="006C76D3">
                      <w:fldChar w:fldCharType="end"/>
                    </w:r>
                  </w:sdtContent>
                </w:sdt>
              </w:p>
              <w:p w14:paraId="7FFEAEA1" w14:textId="77777777" w:rsidR="006C76D3" w:rsidRDefault="006C76D3" w:rsidP="002911BD">
                <w:pPr>
                  <w:keepNext/>
                </w:pPr>
              </w:p>
              <w:p w14:paraId="687E5A0F" w14:textId="77777777" w:rsidR="006C76D3" w:rsidRDefault="00421103" w:rsidP="002911BD">
                <w:pPr>
                  <w:keepNext/>
                </w:pPr>
                <w:sdt>
                  <w:sdtPr>
                    <w:id w:val="-1841388420"/>
                    <w:citation/>
                  </w:sdtPr>
                  <w:sdtEndPr/>
                  <w:sdtContent>
                    <w:r w:rsidR="006C76D3">
                      <w:fldChar w:fldCharType="begin"/>
                    </w:r>
                    <w:r w:rsidR="006C76D3">
                      <w:rPr>
                        <w:lang w:val="en-US"/>
                      </w:rPr>
                      <w:instrText xml:space="preserve"> CITATION Mor70 \l 1033 </w:instrText>
                    </w:r>
                    <w:r w:rsidR="006C76D3">
                      <w:fldChar w:fldCharType="separate"/>
                    </w:r>
                    <w:r w:rsidR="006C76D3">
                      <w:rPr>
                        <w:noProof/>
                        <w:lang w:val="en-US"/>
                      </w:rPr>
                      <w:t>(Morse)</w:t>
                    </w:r>
                    <w:r w:rsidR="006C76D3">
                      <w:fldChar w:fldCharType="end"/>
                    </w:r>
                  </w:sdtContent>
                </w:sdt>
              </w:p>
              <w:p w14:paraId="5251F027" w14:textId="77777777" w:rsidR="006C76D3" w:rsidRDefault="006C76D3" w:rsidP="002911BD">
                <w:pPr>
                  <w:keepNext/>
                </w:pPr>
              </w:p>
              <w:p w14:paraId="2C76E7EE" w14:textId="77777777" w:rsidR="006C76D3" w:rsidRDefault="00421103" w:rsidP="002911BD">
                <w:pPr>
                  <w:keepNext/>
                </w:pPr>
                <w:sdt>
                  <w:sdtPr>
                    <w:id w:val="-814107995"/>
                    <w:citation/>
                  </w:sdtPr>
                  <w:sdtEndPr/>
                  <w:sdtContent>
                    <w:r w:rsidR="006C76D3">
                      <w:fldChar w:fldCharType="begin"/>
                    </w:r>
                    <w:r w:rsidR="006C76D3">
                      <w:rPr>
                        <w:lang w:val="en-US"/>
                      </w:rPr>
                      <w:instrText xml:space="preserve"> CITATION Ric86 \l 1033 </w:instrText>
                    </w:r>
                    <w:r w:rsidR="006C76D3">
                      <w:fldChar w:fldCharType="separate"/>
                    </w:r>
                    <w:r w:rsidR="006C76D3">
                      <w:rPr>
                        <w:noProof/>
                        <w:lang w:val="en-US"/>
                      </w:rPr>
                      <w:t>(Richardson)</w:t>
                    </w:r>
                    <w:r w:rsidR="006C76D3">
                      <w:fldChar w:fldCharType="end"/>
                    </w:r>
                  </w:sdtContent>
                </w:sdt>
              </w:p>
              <w:p w14:paraId="68AC4E2E" w14:textId="77777777" w:rsidR="006C76D3" w:rsidRDefault="006C76D3" w:rsidP="002911BD">
                <w:pPr>
                  <w:keepNext/>
                </w:pPr>
              </w:p>
              <w:p w14:paraId="354027CF" w14:textId="77777777" w:rsidR="006C76D3" w:rsidRDefault="00421103" w:rsidP="002911BD">
                <w:pPr>
                  <w:keepNext/>
                </w:pPr>
                <w:sdt>
                  <w:sdtPr>
                    <w:id w:val="-471522415"/>
                    <w:citation/>
                  </w:sdtPr>
                  <w:sdtEndPr/>
                  <w:sdtContent>
                    <w:r w:rsidR="006C76D3">
                      <w:fldChar w:fldCharType="begin"/>
                    </w:r>
                    <w:r w:rsidR="006C76D3">
                      <w:rPr>
                        <w:lang w:val="en-US"/>
                      </w:rPr>
                      <w:instrText xml:space="preserve"> CITATION Ric88 \l 1033 </w:instrText>
                    </w:r>
                    <w:r w:rsidR="006C76D3">
                      <w:fldChar w:fldCharType="separate"/>
                    </w:r>
                    <w:r w:rsidR="006C76D3">
                      <w:rPr>
                        <w:noProof/>
                        <w:lang w:val="en-US"/>
                      </w:rPr>
                      <w:t>(Richardson, Wallace Stevens: The Later Years: 1923-1955)</w:t>
                    </w:r>
                    <w:r w:rsidR="006C76D3">
                      <w:fldChar w:fldCharType="end"/>
                    </w:r>
                  </w:sdtContent>
                </w:sdt>
              </w:p>
              <w:p w14:paraId="7943F5A8" w14:textId="77777777" w:rsidR="006C76D3" w:rsidRDefault="006C76D3" w:rsidP="002911BD">
                <w:pPr>
                  <w:keepNext/>
                </w:pPr>
              </w:p>
              <w:p w14:paraId="3F34167B" w14:textId="77777777" w:rsidR="006C76D3" w:rsidRDefault="00421103" w:rsidP="002911BD">
                <w:pPr>
                  <w:keepNext/>
                </w:pPr>
                <w:sdt>
                  <w:sdtPr>
                    <w:id w:val="-1516066720"/>
                    <w:citation/>
                  </w:sdtPr>
                  <w:sdtEndPr/>
                  <w:sdtContent>
                    <w:r w:rsidR="006C76D3">
                      <w:fldChar w:fldCharType="begin"/>
                    </w:r>
                    <w:r w:rsidR="006C76D3">
                      <w:rPr>
                        <w:lang w:val="en-US"/>
                      </w:rPr>
                      <w:instrText xml:space="preserve"> CITATION Rid65 \l 1033 </w:instrText>
                    </w:r>
                    <w:r w:rsidR="006C76D3">
                      <w:fldChar w:fldCharType="separate"/>
                    </w:r>
                    <w:r w:rsidR="006C76D3">
                      <w:rPr>
                        <w:noProof/>
                        <w:lang w:val="en-US"/>
                      </w:rPr>
                      <w:t>(Riddel)</w:t>
                    </w:r>
                    <w:r w:rsidR="006C76D3">
                      <w:fldChar w:fldCharType="end"/>
                    </w:r>
                  </w:sdtContent>
                </w:sdt>
              </w:p>
              <w:p w14:paraId="4C4F4E9D" w14:textId="77777777" w:rsidR="006C76D3" w:rsidRDefault="006C76D3" w:rsidP="002911BD">
                <w:pPr>
                  <w:keepNext/>
                </w:pPr>
              </w:p>
              <w:p w14:paraId="1987C663" w14:textId="77777777" w:rsidR="006C76D3" w:rsidRDefault="00421103" w:rsidP="002911BD">
                <w:pPr>
                  <w:keepNext/>
                </w:pPr>
                <w:sdt>
                  <w:sdtPr>
                    <w:id w:val="-1362813759"/>
                    <w:citation/>
                  </w:sdtPr>
                  <w:sdtEndPr/>
                  <w:sdtContent>
                    <w:r w:rsidR="006C76D3">
                      <w:fldChar w:fldCharType="begin"/>
                    </w:r>
                    <w:r w:rsidR="006C76D3">
                      <w:rPr>
                        <w:lang w:val="en-US"/>
                      </w:rPr>
                      <w:instrText xml:space="preserve"> CITATION Sha00 \l 1033 </w:instrText>
                    </w:r>
                    <w:r w:rsidR="006C76D3">
                      <w:fldChar w:fldCharType="separate"/>
                    </w:r>
                    <w:r w:rsidR="006C76D3">
                      <w:rPr>
                        <w:noProof/>
                        <w:lang w:val="en-US"/>
                      </w:rPr>
                      <w:t>(Sharpe)</w:t>
                    </w:r>
                    <w:r w:rsidR="006C76D3">
                      <w:fldChar w:fldCharType="end"/>
                    </w:r>
                  </w:sdtContent>
                </w:sdt>
              </w:p>
              <w:p w14:paraId="08D28648" w14:textId="77777777" w:rsidR="006C76D3" w:rsidRDefault="006C76D3" w:rsidP="002911BD">
                <w:pPr>
                  <w:keepNext/>
                </w:pPr>
              </w:p>
              <w:p w14:paraId="0F76221F" w14:textId="77777777" w:rsidR="006C76D3" w:rsidRDefault="00421103" w:rsidP="002911BD">
                <w:pPr>
                  <w:keepNext/>
                </w:pPr>
                <w:sdt>
                  <w:sdtPr>
                    <w:id w:val="1420755666"/>
                    <w:citation/>
                  </w:sdtPr>
                  <w:sdtEndPr/>
                  <w:sdtContent>
                    <w:r w:rsidR="006C76D3">
                      <w:fldChar w:fldCharType="begin"/>
                    </w:r>
                    <w:r w:rsidR="006C76D3">
                      <w:rPr>
                        <w:lang w:val="en-US"/>
                      </w:rPr>
                      <w:instrText xml:space="preserve"> CITATION Ste77 \l 1033 </w:instrText>
                    </w:r>
                    <w:r w:rsidR="006C76D3">
                      <w:fldChar w:fldCharType="separate"/>
                    </w:r>
                    <w:r w:rsidR="006C76D3">
                      <w:rPr>
                        <w:noProof/>
                        <w:lang w:val="en-US"/>
                      </w:rPr>
                      <w:t>(Stevens)</w:t>
                    </w:r>
                    <w:r w:rsidR="006C76D3">
                      <w:fldChar w:fldCharType="end"/>
                    </w:r>
                  </w:sdtContent>
                </w:sdt>
              </w:p>
              <w:p w14:paraId="4207A7F3" w14:textId="77777777" w:rsidR="006C76D3" w:rsidRDefault="006C76D3" w:rsidP="002911BD">
                <w:pPr>
                  <w:keepNext/>
                </w:pPr>
              </w:p>
              <w:p w14:paraId="3AC2E0F5" w14:textId="77777777" w:rsidR="006C76D3" w:rsidRDefault="00421103" w:rsidP="002911BD">
                <w:pPr>
                  <w:keepNext/>
                </w:pPr>
                <w:sdt>
                  <w:sdtPr>
                    <w:id w:val="399562092"/>
                    <w:citation/>
                  </w:sdtPr>
                  <w:sdtEndPr/>
                  <w:sdtContent>
                    <w:r w:rsidR="006C76D3">
                      <w:fldChar w:fldCharType="begin"/>
                    </w:r>
                    <w:r w:rsidR="006C76D3">
                      <w:rPr>
                        <w:lang w:val="en-US"/>
                      </w:rPr>
                      <w:instrText xml:space="preserve"> CITATION Ven69 \l 1033 </w:instrText>
                    </w:r>
                    <w:r w:rsidR="006C76D3">
                      <w:fldChar w:fldCharType="separate"/>
                    </w:r>
                    <w:r w:rsidR="006C76D3">
                      <w:rPr>
                        <w:noProof/>
                        <w:lang w:val="en-US"/>
                      </w:rPr>
                      <w:t>(Vendler)</w:t>
                    </w:r>
                    <w:r w:rsidR="006C76D3">
                      <w:fldChar w:fldCharType="end"/>
                    </w:r>
                  </w:sdtContent>
                </w:sdt>
              </w:p>
              <w:p w14:paraId="613CDC03" w14:textId="77777777" w:rsidR="006C76D3" w:rsidRDefault="006C76D3" w:rsidP="002911BD">
                <w:pPr>
                  <w:keepNext/>
                </w:pPr>
              </w:p>
              <w:p w14:paraId="76D14417" w14:textId="77777777" w:rsidR="003235A7" w:rsidRDefault="00421103" w:rsidP="002911BD">
                <w:pPr>
                  <w:keepNext/>
                </w:pPr>
                <w:sdt>
                  <w:sdtPr>
                    <w:id w:val="2085951678"/>
                    <w:citation/>
                  </w:sdtPr>
                  <w:sdtEndPr/>
                  <w:sdtContent>
                    <w:r w:rsidR="006C76D3">
                      <w:fldChar w:fldCharType="begin"/>
                    </w:r>
                    <w:r w:rsidR="006C76D3">
                      <w:rPr>
                        <w:lang w:val="en-US"/>
                      </w:rPr>
                      <w:instrText xml:space="preserve">CITATION Ven86 \l 1033 </w:instrText>
                    </w:r>
                    <w:r w:rsidR="006C76D3">
                      <w:fldChar w:fldCharType="separate"/>
                    </w:r>
                    <w:r w:rsidR="006C76D3">
                      <w:rPr>
                        <w:noProof/>
                        <w:lang w:val="en-US"/>
                      </w:rPr>
                      <w:t>(Vendler, Wallace Stevens)</w:t>
                    </w:r>
                    <w:r w:rsidR="006C76D3">
                      <w:fldChar w:fldCharType="end"/>
                    </w:r>
                  </w:sdtContent>
                </w:sdt>
              </w:p>
            </w:sdtContent>
          </w:sdt>
        </w:tc>
      </w:tr>
    </w:tbl>
    <w:p w14:paraId="65AF9786" w14:textId="77777777" w:rsidR="00C27FAB" w:rsidRPr="00F36937" w:rsidRDefault="00C27FAB" w:rsidP="002911B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evin Tunnicliffe" w:date="2015-09-29T21:01:00Z" w:initials="KT">
    <w:p w14:paraId="1C54D655" w14:textId="77777777" w:rsidR="006C76D3" w:rsidRDefault="006C76D3">
      <w:pPr>
        <w:pStyle w:val="CommentText"/>
      </w:pPr>
      <w:r>
        <w:rPr>
          <w:rStyle w:val="CommentReference"/>
        </w:rPr>
        <w:annotationRef/>
      </w:r>
      <w:r>
        <w:t>This term contradicts the information given on the page that the image comes from. The terms in the caption reflect the article on the source website.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C20A6" w14:textId="77777777" w:rsidR="006C76D3" w:rsidRDefault="006C76D3" w:rsidP="007A0D55">
      <w:pPr>
        <w:spacing w:after="0" w:line="240" w:lineRule="auto"/>
      </w:pPr>
      <w:r>
        <w:separator/>
      </w:r>
    </w:p>
  </w:endnote>
  <w:endnote w:type="continuationSeparator" w:id="0">
    <w:p w14:paraId="39B03880" w14:textId="77777777" w:rsidR="006C76D3" w:rsidRDefault="006C76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1B29A" w14:textId="77777777" w:rsidR="006C76D3" w:rsidRDefault="006C76D3" w:rsidP="007A0D55">
      <w:pPr>
        <w:spacing w:after="0" w:line="240" w:lineRule="auto"/>
      </w:pPr>
      <w:r>
        <w:separator/>
      </w:r>
    </w:p>
  </w:footnote>
  <w:footnote w:type="continuationSeparator" w:id="0">
    <w:p w14:paraId="37313361" w14:textId="77777777" w:rsidR="006C76D3" w:rsidRDefault="006C76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A570" w14:textId="77777777" w:rsidR="006C76D3" w:rsidRDefault="006C76D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9293D4" w14:textId="77777777" w:rsidR="006C76D3" w:rsidRDefault="006C76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E50"/>
    <w:rsid w:val="00032559"/>
    <w:rsid w:val="00052040"/>
    <w:rsid w:val="000B25AE"/>
    <w:rsid w:val="000B55AB"/>
    <w:rsid w:val="000D24DC"/>
    <w:rsid w:val="00101B2E"/>
    <w:rsid w:val="00112E50"/>
    <w:rsid w:val="00116FA0"/>
    <w:rsid w:val="0015114C"/>
    <w:rsid w:val="001A21F3"/>
    <w:rsid w:val="001A2537"/>
    <w:rsid w:val="001A6A06"/>
    <w:rsid w:val="00210C03"/>
    <w:rsid w:val="002162E2"/>
    <w:rsid w:val="00225C5A"/>
    <w:rsid w:val="00230B10"/>
    <w:rsid w:val="00234353"/>
    <w:rsid w:val="00244BB0"/>
    <w:rsid w:val="002911BD"/>
    <w:rsid w:val="002A0A0D"/>
    <w:rsid w:val="002A7700"/>
    <w:rsid w:val="002B0B37"/>
    <w:rsid w:val="0030662D"/>
    <w:rsid w:val="003235A7"/>
    <w:rsid w:val="003677B6"/>
    <w:rsid w:val="003D3579"/>
    <w:rsid w:val="003E2795"/>
    <w:rsid w:val="003F0D73"/>
    <w:rsid w:val="0042110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76D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06E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D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E50"/>
    <w:rPr>
      <w:rFonts w:ascii="Lucida Grande" w:hAnsi="Lucida Grande" w:cs="Lucida Grande"/>
      <w:sz w:val="18"/>
      <w:szCs w:val="18"/>
    </w:rPr>
  </w:style>
  <w:style w:type="character" w:styleId="HTMLTypewriter">
    <w:name w:val="HTML Typewriter"/>
    <w:basedOn w:val="DefaultParagraphFont"/>
    <w:rsid w:val="00112E50"/>
  </w:style>
  <w:style w:type="paragraph" w:styleId="Caption">
    <w:name w:val="caption"/>
    <w:basedOn w:val="Normal"/>
    <w:next w:val="Normal"/>
    <w:uiPriority w:val="35"/>
    <w:semiHidden/>
    <w:qFormat/>
    <w:rsid w:val="00C506E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506E4"/>
    <w:rPr>
      <w:sz w:val="18"/>
      <w:szCs w:val="18"/>
    </w:rPr>
  </w:style>
  <w:style w:type="paragraph" w:styleId="CommentText">
    <w:name w:val="annotation text"/>
    <w:basedOn w:val="Normal"/>
    <w:link w:val="CommentTextChar"/>
    <w:uiPriority w:val="99"/>
    <w:semiHidden/>
    <w:rsid w:val="00C506E4"/>
    <w:pPr>
      <w:spacing w:line="240" w:lineRule="auto"/>
    </w:pPr>
    <w:rPr>
      <w:sz w:val="24"/>
      <w:szCs w:val="24"/>
    </w:rPr>
  </w:style>
  <w:style w:type="character" w:customStyle="1" w:styleId="CommentTextChar">
    <w:name w:val="Comment Text Char"/>
    <w:basedOn w:val="DefaultParagraphFont"/>
    <w:link w:val="CommentText"/>
    <w:uiPriority w:val="99"/>
    <w:semiHidden/>
    <w:rsid w:val="00C506E4"/>
    <w:rPr>
      <w:sz w:val="24"/>
      <w:szCs w:val="24"/>
    </w:rPr>
  </w:style>
  <w:style w:type="paragraph" w:styleId="CommentSubject">
    <w:name w:val="annotation subject"/>
    <w:basedOn w:val="CommentText"/>
    <w:next w:val="CommentText"/>
    <w:link w:val="CommentSubjectChar"/>
    <w:uiPriority w:val="99"/>
    <w:semiHidden/>
    <w:rsid w:val="00C506E4"/>
    <w:rPr>
      <w:b/>
      <w:bCs/>
      <w:sz w:val="20"/>
      <w:szCs w:val="20"/>
    </w:rPr>
  </w:style>
  <w:style w:type="character" w:customStyle="1" w:styleId="CommentSubjectChar">
    <w:name w:val="Comment Subject Char"/>
    <w:basedOn w:val="CommentTextChar"/>
    <w:link w:val="CommentSubject"/>
    <w:uiPriority w:val="99"/>
    <w:semiHidden/>
    <w:rsid w:val="00C506E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2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E50"/>
    <w:rPr>
      <w:rFonts w:ascii="Lucida Grande" w:hAnsi="Lucida Grande" w:cs="Lucida Grande"/>
      <w:sz w:val="18"/>
      <w:szCs w:val="18"/>
    </w:rPr>
  </w:style>
  <w:style w:type="character" w:styleId="HTMLTypewriter">
    <w:name w:val="HTML Typewriter"/>
    <w:basedOn w:val="DefaultParagraphFont"/>
    <w:rsid w:val="00112E50"/>
  </w:style>
  <w:style w:type="paragraph" w:styleId="Caption">
    <w:name w:val="caption"/>
    <w:basedOn w:val="Normal"/>
    <w:next w:val="Normal"/>
    <w:uiPriority w:val="35"/>
    <w:semiHidden/>
    <w:qFormat/>
    <w:rsid w:val="00C506E4"/>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C506E4"/>
    <w:rPr>
      <w:sz w:val="18"/>
      <w:szCs w:val="18"/>
    </w:rPr>
  </w:style>
  <w:style w:type="paragraph" w:styleId="CommentText">
    <w:name w:val="annotation text"/>
    <w:basedOn w:val="Normal"/>
    <w:link w:val="CommentTextChar"/>
    <w:uiPriority w:val="99"/>
    <w:semiHidden/>
    <w:rsid w:val="00C506E4"/>
    <w:pPr>
      <w:spacing w:line="240" w:lineRule="auto"/>
    </w:pPr>
    <w:rPr>
      <w:sz w:val="24"/>
      <w:szCs w:val="24"/>
    </w:rPr>
  </w:style>
  <w:style w:type="character" w:customStyle="1" w:styleId="CommentTextChar">
    <w:name w:val="Comment Text Char"/>
    <w:basedOn w:val="DefaultParagraphFont"/>
    <w:link w:val="CommentText"/>
    <w:uiPriority w:val="99"/>
    <w:semiHidden/>
    <w:rsid w:val="00C506E4"/>
    <w:rPr>
      <w:sz w:val="24"/>
      <w:szCs w:val="24"/>
    </w:rPr>
  </w:style>
  <w:style w:type="paragraph" w:styleId="CommentSubject">
    <w:name w:val="annotation subject"/>
    <w:basedOn w:val="CommentText"/>
    <w:next w:val="CommentText"/>
    <w:link w:val="CommentSubjectChar"/>
    <w:uiPriority w:val="99"/>
    <w:semiHidden/>
    <w:rsid w:val="00C506E4"/>
    <w:rPr>
      <w:b/>
      <w:bCs/>
      <w:sz w:val="20"/>
      <w:szCs w:val="20"/>
    </w:rPr>
  </w:style>
  <w:style w:type="character" w:customStyle="1" w:styleId="CommentSubjectChar">
    <w:name w:val="Comment Subject Char"/>
    <w:basedOn w:val="CommentTextChar"/>
    <w:link w:val="CommentSubject"/>
    <w:uiPriority w:val="99"/>
    <w:semiHidden/>
    <w:rsid w:val="00C50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C36212FC19654FBA3C3577C59DC67C"/>
        <w:category>
          <w:name w:val="General"/>
          <w:gallery w:val="placeholder"/>
        </w:category>
        <w:types>
          <w:type w:val="bbPlcHdr"/>
        </w:types>
        <w:behaviors>
          <w:behavior w:val="content"/>
        </w:behaviors>
        <w:guid w:val="{CDF2299B-7BD1-F54E-B34F-D404D2F0B574}"/>
      </w:docPartPr>
      <w:docPartBody>
        <w:p w:rsidR="00550A31" w:rsidRDefault="00550A31">
          <w:pPr>
            <w:pStyle w:val="C7C36212FC19654FBA3C3577C59DC67C"/>
          </w:pPr>
          <w:r w:rsidRPr="00CC586D">
            <w:rPr>
              <w:rStyle w:val="PlaceholderText"/>
              <w:b/>
              <w:color w:val="FFFFFF" w:themeColor="background1"/>
            </w:rPr>
            <w:t>[Salutation]</w:t>
          </w:r>
        </w:p>
      </w:docPartBody>
    </w:docPart>
    <w:docPart>
      <w:docPartPr>
        <w:name w:val="B1E3657C5C48204096E0DDE7B0AE4ED9"/>
        <w:category>
          <w:name w:val="General"/>
          <w:gallery w:val="placeholder"/>
        </w:category>
        <w:types>
          <w:type w:val="bbPlcHdr"/>
        </w:types>
        <w:behaviors>
          <w:behavior w:val="content"/>
        </w:behaviors>
        <w:guid w:val="{F30DF564-C18E-BA47-AC92-51DBCA9CCE74}"/>
      </w:docPartPr>
      <w:docPartBody>
        <w:p w:rsidR="00550A31" w:rsidRDefault="00550A31">
          <w:pPr>
            <w:pStyle w:val="B1E3657C5C48204096E0DDE7B0AE4ED9"/>
          </w:pPr>
          <w:r>
            <w:rPr>
              <w:rStyle w:val="PlaceholderText"/>
            </w:rPr>
            <w:t>[First name]</w:t>
          </w:r>
        </w:p>
      </w:docPartBody>
    </w:docPart>
    <w:docPart>
      <w:docPartPr>
        <w:name w:val="D85CC417E81F784AB3015AD538788F98"/>
        <w:category>
          <w:name w:val="General"/>
          <w:gallery w:val="placeholder"/>
        </w:category>
        <w:types>
          <w:type w:val="bbPlcHdr"/>
        </w:types>
        <w:behaviors>
          <w:behavior w:val="content"/>
        </w:behaviors>
        <w:guid w:val="{8221EEB8-9E3F-E44E-8C7C-37D66A9692E3}"/>
      </w:docPartPr>
      <w:docPartBody>
        <w:p w:rsidR="00550A31" w:rsidRDefault="00550A31">
          <w:pPr>
            <w:pStyle w:val="D85CC417E81F784AB3015AD538788F98"/>
          </w:pPr>
          <w:r>
            <w:rPr>
              <w:rStyle w:val="PlaceholderText"/>
            </w:rPr>
            <w:t>[Middle name]</w:t>
          </w:r>
        </w:p>
      </w:docPartBody>
    </w:docPart>
    <w:docPart>
      <w:docPartPr>
        <w:name w:val="3CAEF99BAB72E94AB60B819F5607F067"/>
        <w:category>
          <w:name w:val="General"/>
          <w:gallery w:val="placeholder"/>
        </w:category>
        <w:types>
          <w:type w:val="bbPlcHdr"/>
        </w:types>
        <w:behaviors>
          <w:behavior w:val="content"/>
        </w:behaviors>
        <w:guid w:val="{887CB933-D4CD-1243-8816-9EFB83E16B1B}"/>
      </w:docPartPr>
      <w:docPartBody>
        <w:p w:rsidR="00550A31" w:rsidRDefault="00550A31">
          <w:pPr>
            <w:pStyle w:val="3CAEF99BAB72E94AB60B819F5607F067"/>
          </w:pPr>
          <w:r>
            <w:rPr>
              <w:rStyle w:val="PlaceholderText"/>
            </w:rPr>
            <w:t>[Last name]</w:t>
          </w:r>
        </w:p>
      </w:docPartBody>
    </w:docPart>
    <w:docPart>
      <w:docPartPr>
        <w:name w:val="9565663F17D5AF4FB4F4FFE4ABBF2FC3"/>
        <w:category>
          <w:name w:val="General"/>
          <w:gallery w:val="placeholder"/>
        </w:category>
        <w:types>
          <w:type w:val="bbPlcHdr"/>
        </w:types>
        <w:behaviors>
          <w:behavior w:val="content"/>
        </w:behaviors>
        <w:guid w:val="{98278CED-30F2-984B-847F-95A0829F9079}"/>
      </w:docPartPr>
      <w:docPartBody>
        <w:p w:rsidR="00550A31" w:rsidRDefault="00550A31">
          <w:pPr>
            <w:pStyle w:val="9565663F17D5AF4FB4F4FFE4ABBF2FC3"/>
          </w:pPr>
          <w:r>
            <w:rPr>
              <w:rStyle w:val="PlaceholderText"/>
            </w:rPr>
            <w:t>[Enter your biography]</w:t>
          </w:r>
        </w:p>
      </w:docPartBody>
    </w:docPart>
    <w:docPart>
      <w:docPartPr>
        <w:name w:val="F00FC83FD8247A4B89E161153C7236DD"/>
        <w:category>
          <w:name w:val="General"/>
          <w:gallery w:val="placeholder"/>
        </w:category>
        <w:types>
          <w:type w:val="bbPlcHdr"/>
        </w:types>
        <w:behaviors>
          <w:behavior w:val="content"/>
        </w:behaviors>
        <w:guid w:val="{E1ECDBDE-20DB-6648-A5F2-F71C6C0F2911}"/>
      </w:docPartPr>
      <w:docPartBody>
        <w:p w:rsidR="00550A31" w:rsidRDefault="00550A31">
          <w:pPr>
            <w:pStyle w:val="F00FC83FD8247A4B89E161153C7236DD"/>
          </w:pPr>
          <w:r>
            <w:rPr>
              <w:rStyle w:val="PlaceholderText"/>
            </w:rPr>
            <w:t>[Enter the institution with which you are affiliated]</w:t>
          </w:r>
        </w:p>
      </w:docPartBody>
    </w:docPart>
    <w:docPart>
      <w:docPartPr>
        <w:name w:val="BD1AA039073AC24A8FDB5CAE192E25E8"/>
        <w:category>
          <w:name w:val="General"/>
          <w:gallery w:val="placeholder"/>
        </w:category>
        <w:types>
          <w:type w:val="bbPlcHdr"/>
        </w:types>
        <w:behaviors>
          <w:behavior w:val="content"/>
        </w:behaviors>
        <w:guid w:val="{403FBF9F-EA2C-1244-B0CD-34E52F06C89A}"/>
      </w:docPartPr>
      <w:docPartBody>
        <w:p w:rsidR="00550A31" w:rsidRDefault="00550A31">
          <w:pPr>
            <w:pStyle w:val="BD1AA039073AC24A8FDB5CAE192E25E8"/>
          </w:pPr>
          <w:r w:rsidRPr="00EF74F7">
            <w:rPr>
              <w:b/>
              <w:color w:val="808080" w:themeColor="background1" w:themeShade="80"/>
            </w:rPr>
            <w:t>[Enter the headword for your article]</w:t>
          </w:r>
        </w:p>
      </w:docPartBody>
    </w:docPart>
    <w:docPart>
      <w:docPartPr>
        <w:name w:val="E75C2E55341F434F950BA9090DA5CC1B"/>
        <w:category>
          <w:name w:val="General"/>
          <w:gallery w:val="placeholder"/>
        </w:category>
        <w:types>
          <w:type w:val="bbPlcHdr"/>
        </w:types>
        <w:behaviors>
          <w:behavior w:val="content"/>
        </w:behaviors>
        <w:guid w:val="{9CB1FE01-9A61-084B-9B97-20EE014552D5}"/>
      </w:docPartPr>
      <w:docPartBody>
        <w:p w:rsidR="00550A31" w:rsidRDefault="00550A31">
          <w:pPr>
            <w:pStyle w:val="E75C2E55341F434F950BA9090DA5CC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E6BA9C0687E54780C821107F97157A"/>
        <w:category>
          <w:name w:val="General"/>
          <w:gallery w:val="placeholder"/>
        </w:category>
        <w:types>
          <w:type w:val="bbPlcHdr"/>
        </w:types>
        <w:behaviors>
          <w:behavior w:val="content"/>
        </w:behaviors>
        <w:guid w:val="{6DF54EB8-458F-AB47-85E6-79B0336F186E}"/>
      </w:docPartPr>
      <w:docPartBody>
        <w:p w:rsidR="00550A31" w:rsidRDefault="00550A31">
          <w:pPr>
            <w:pStyle w:val="6BE6BA9C0687E54780C821107F9715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696BBBFE40F74AB8F7275A7C921543"/>
        <w:category>
          <w:name w:val="General"/>
          <w:gallery w:val="placeholder"/>
        </w:category>
        <w:types>
          <w:type w:val="bbPlcHdr"/>
        </w:types>
        <w:behaviors>
          <w:behavior w:val="content"/>
        </w:behaviors>
        <w:guid w:val="{FEFF6E13-4028-9F41-89B2-A131D15CD08B}"/>
      </w:docPartPr>
      <w:docPartBody>
        <w:p w:rsidR="00550A31" w:rsidRDefault="00550A31">
          <w:pPr>
            <w:pStyle w:val="82696BBBFE40F74AB8F7275A7C9215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ABAE3655B77047AF94D883FB18658E"/>
        <w:category>
          <w:name w:val="General"/>
          <w:gallery w:val="placeholder"/>
        </w:category>
        <w:types>
          <w:type w:val="bbPlcHdr"/>
        </w:types>
        <w:behaviors>
          <w:behavior w:val="content"/>
        </w:behaviors>
        <w:guid w:val="{56DEAA4E-9F23-F145-8E30-24534CE1210E}"/>
      </w:docPartPr>
      <w:docPartBody>
        <w:p w:rsidR="00550A31" w:rsidRDefault="00550A31">
          <w:pPr>
            <w:pStyle w:val="66ABAE3655B77047AF94D883FB18658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31"/>
    <w:rsid w:val="00550A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36212FC19654FBA3C3577C59DC67C">
    <w:name w:val="C7C36212FC19654FBA3C3577C59DC67C"/>
  </w:style>
  <w:style w:type="paragraph" w:customStyle="1" w:styleId="B1E3657C5C48204096E0DDE7B0AE4ED9">
    <w:name w:val="B1E3657C5C48204096E0DDE7B0AE4ED9"/>
  </w:style>
  <w:style w:type="paragraph" w:customStyle="1" w:styleId="D85CC417E81F784AB3015AD538788F98">
    <w:name w:val="D85CC417E81F784AB3015AD538788F98"/>
  </w:style>
  <w:style w:type="paragraph" w:customStyle="1" w:styleId="3CAEF99BAB72E94AB60B819F5607F067">
    <w:name w:val="3CAEF99BAB72E94AB60B819F5607F067"/>
  </w:style>
  <w:style w:type="paragraph" w:customStyle="1" w:styleId="9565663F17D5AF4FB4F4FFE4ABBF2FC3">
    <w:name w:val="9565663F17D5AF4FB4F4FFE4ABBF2FC3"/>
  </w:style>
  <w:style w:type="paragraph" w:customStyle="1" w:styleId="F00FC83FD8247A4B89E161153C7236DD">
    <w:name w:val="F00FC83FD8247A4B89E161153C7236DD"/>
  </w:style>
  <w:style w:type="paragraph" w:customStyle="1" w:styleId="BD1AA039073AC24A8FDB5CAE192E25E8">
    <w:name w:val="BD1AA039073AC24A8FDB5CAE192E25E8"/>
  </w:style>
  <w:style w:type="paragraph" w:customStyle="1" w:styleId="E75C2E55341F434F950BA9090DA5CC1B">
    <w:name w:val="E75C2E55341F434F950BA9090DA5CC1B"/>
  </w:style>
  <w:style w:type="paragraph" w:customStyle="1" w:styleId="6BE6BA9C0687E54780C821107F97157A">
    <w:name w:val="6BE6BA9C0687E54780C821107F97157A"/>
  </w:style>
  <w:style w:type="paragraph" w:customStyle="1" w:styleId="82696BBBFE40F74AB8F7275A7C921543">
    <w:name w:val="82696BBBFE40F74AB8F7275A7C921543"/>
  </w:style>
  <w:style w:type="paragraph" w:customStyle="1" w:styleId="66ABAE3655B77047AF94D883FB18658E">
    <w:name w:val="66ABAE3655B77047AF94D883FB1865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36212FC19654FBA3C3577C59DC67C">
    <w:name w:val="C7C36212FC19654FBA3C3577C59DC67C"/>
  </w:style>
  <w:style w:type="paragraph" w:customStyle="1" w:styleId="B1E3657C5C48204096E0DDE7B0AE4ED9">
    <w:name w:val="B1E3657C5C48204096E0DDE7B0AE4ED9"/>
  </w:style>
  <w:style w:type="paragraph" w:customStyle="1" w:styleId="D85CC417E81F784AB3015AD538788F98">
    <w:name w:val="D85CC417E81F784AB3015AD538788F98"/>
  </w:style>
  <w:style w:type="paragraph" w:customStyle="1" w:styleId="3CAEF99BAB72E94AB60B819F5607F067">
    <w:name w:val="3CAEF99BAB72E94AB60B819F5607F067"/>
  </w:style>
  <w:style w:type="paragraph" w:customStyle="1" w:styleId="9565663F17D5AF4FB4F4FFE4ABBF2FC3">
    <w:name w:val="9565663F17D5AF4FB4F4FFE4ABBF2FC3"/>
  </w:style>
  <w:style w:type="paragraph" w:customStyle="1" w:styleId="F00FC83FD8247A4B89E161153C7236DD">
    <w:name w:val="F00FC83FD8247A4B89E161153C7236DD"/>
  </w:style>
  <w:style w:type="paragraph" w:customStyle="1" w:styleId="BD1AA039073AC24A8FDB5CAE192E25E8">
    <w:name w:val="BD1AA039073AC24A8FDB5CAE192E25E8"/>
  </w:style>
  <w:style w:type="paragraph" w:customStyle="1" w:styleId="E75C2E55341F434F950BA9090DA5CC1B">
    <w:name w:val="E75C2E55341F434F950BA9090DA5CC1B"/>
  </w:style>
  <w:style w:type="paragraph" w:customStyle="1" w:styleId="6BE6BA9C0687E54780C821107F97157A">
    <w:name w:val="6BE6BA9C0687E54780C821107F97157A"/>
  </w:style>
  <w:style w:type="paragraph" w:customStyle="1" w:styleId="82696BBBFE40F74AB8F7275A7C921543">
    <w:name w:val="82696BBBFE40F74AB8F7275A7C921543"/>
  </w:style>
  <w:style w:type="paragraph" w:customStyle="1" w:styleId="66ABAE3655B77047AF94D883FB18658E">
    <w:name w:val="66ABAE3655B77047AF94D883FB186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Bat85</b:Tag>
    <b:SourceType>Book</b:SourceType>
    <b:Guid>{F57DE7BA-9272-AE40-8240-41009470ABE0}</b:Guid>
    <b:Author>
      <b:Author>
        <b:NameList>
          <b:Person>
            <b:Last>Bates</b:Last>
            <b:First>Milton</b:First>
            <b:Middle>J.</b:Middle>
          </b:Person>
        </b:NameList>
      </b:Author>
    </b:Author>
    <b:Title>Wallace Stevens: A Mythology of Self</b:Title>
    <b:City>Berkeley</b:City>
    <b:Publisher>U of California P</b:Publisher>
    <b:Year>1985</b:Year>
    <b:RefOrder>1</b:RefOrder>
  </b:Source>
  <b:Source>
    <b:Tag>Blo76</b:Tag>
    <b:SourceType>Book</b:SourceType>
    <b:Guid>{BAB91E94-BE50-E543-8F55-7922DFE31F29}</b:Guid>
    <b:Author>
      <b:Author>
        <b:NameList>
          <b:Person>
            <b:Last>Bloom</b:Last>
            <b:First>Harold</b:First>
          </b:Person>
        </b:NameList>
      </b:Author>
    </b:Author>
    <b:Title>Wallace Stevens: The Poems of Our Climate</b:Title>
    <b:City>Ithaca</b:City>
    <b:StateProvince>NY</b:StateProvince>
    <b:Publisher>Cornell UP</b:Publisher>
    <b:Year>1976</b:Year>
    <b:RefOrder>2</b:RefOrder>
  </b:Source>
  <b:Source>
    <b:Tag>Bra83</b:Tag>
    <b:SourceType>Book</b:SourceType>
    <b:Guid>{E05E9CCA-CD90-2A44-90B6-3BD18E81D031}</b:Guid>
    <b:Author>
      <b:Author>
        <b:NameList>
          <b:Person>
            <b:Last>Brazeau</b:Last>
            <b:First>Peter</b:First>
          </b:Person>
        </b:NameList>
      </b:Author>
    </b:Author>
    <b:Title>Parts of a World: Wallace Stevens Remembered: An Oral Biography</b:Title>
    <b:City>New York</b:City>
    <b:Publisher>Random House</b:Publisher>
    <b:Year>1983</b:Year>
    <b:RefOrder>3</b:RefOrder>
  </b:Source>
  <b:Source>
    <b:Tag>But67</b:Tag>
    <b:SourceType>Book</b:SourceType>
    <b:Guid>{89BC0411-D912-024D-92DC-142B4B53FB1B}</b:Guid>
    <b:Author>
      <b:Author>
        <b:NameList>
          <b:Person>
            <b:Last>Buttel</b:Last>
            <b:First>Robert</b:First>
          </b:Person>
        </b:NameList>
      </b:Author>
    </b:Author>
    <b:Title>Wallace Stevens: The Making of Harmonium</b:Title>
    <b:City>Princeton</b:City>
    <b:Publisher>Princeton UP</b:Publisher>
    <b:Year>1967</b:Year>
    <b:RefOrder>4</b:RefOrder>
  </b:Source>
  <b:Source>
    <b:Tag>Coo07</b:Tag>
    <b:SourceType>Book</b:SourceType>
    <b:Guid>{EA1CE68B-CD85-0A4E-9C18-CA5A9985E679}</b:Guid>
    <b:Author>
      <b:Author>
        <b:NameList>
          <b:Person>
            <b:Last>Cook</b:Last>
            <b:First>Eleanor</b:First>
          </b:Person>
        </b:NameList>
      </b:Author>
    </b:Author>
    <b:Title>A Reader's Guide to Wallace Stevens</b:Title>
    <b:City>Princeton</b:City>
    <b:Publisher>Princeton UP</b:Publisher>
    <b:Year>2007</b:Year>
    <b:RefOrder>5</b:RefOrder>
  </b:Source>
  <b:Source>
    <b:Tag>Ker60</b:Tag>
    <b:SourceType>Book</b:SourceType>
    <b:Guid>{39596079-31A1-DD40-82F3-7DD9A1999C66}</b:Guid>
    <b:Author>
      <b:Author>
        <b:NameList>
          <b:Person>
            <b:Last>Kermode</b:Last>
            <b:First>Frank</b:First>
          </b:Person>
        </b:NameList>
      </b:Author>
    </b:Author>
    <b:Title>Wallace Stevens</b:Title>
    <b:City>Edinburgh</b:City>
    <b:Publisher>Oliver and Boyd</b:Publisher>
    <b:Year>1960</b:Year>
    <b:RefOrder>6</b:RefOrder>
  </b:Source>
  <b:Source>
    <b:Tag>Len94</b:Tag>
    <b:SourceType>Book</b:SourceType>
    <b:Guid>{D6920DFD-DAA3-5040-B9CF-2B9EB25D2FF3}</b:Guid>
    <b:Author>
      <b:Author>
        <b:NameList>
          <b:Person>
            <b:Last>Lentricchia</b:Last>
            <b:First>Frank</b:First>
          </b:Person>
        </b:NameList>
      </b:Author>
    </b:Author>
    <b:Title>Modernist Quartet</b:Title>
    <b:City>Cambridge</b:City>
    <b:Publisher>Cambridge UP</b:Publisher>
    <b:Year>1994</b:Year>
    <b:RefOrder>7</b:RefOrder>
  </b:Source>
  <b:Source>
    <b:Tag>Mor74</b:Tag>
    <b:SourceType>Book</b:SourceType>
    <b:Guid>{6844F39A-1F2B-4841-B2F1-F230C072AECE}</b:Guid>
    <b:Author>
      <b:Author>
        <b:NameList>
          <b:Person>
            <b:Last>Morris</b:Last>
            <b:First>Adalaide</b:First>
          </b:Person>
        </b:NameList>
      </b:Author>
    </b:Author>
    <b:Title>Wallace Stevens: Imagination and Faith</b:Title>
    <b:City>Princeton</b:City>
    <b:Publisher>Princeton UP</b:Publisher>
    <b:Year>1974</b:Year>
    <b:RefOrder>8</b:RefOrder>
  </b:Source>
  <b:Source>
    <b:Tag>Mor70</b:Tag>
    <b:SourceType>Book</b:SourceType>
    <b:Guid>{A53A776C-10C4-6B48-A82C-11CD6BF0DECB}</b:Guid>
    <b:Author>
      <b:Author>
        <b:NameList>
          <b:Person>
            <b:Last>Morse</b:Last>
            <b:First>Samuel</b:First>
            <b:Middle>French</b:Middle>
          </b:Person>
        </b:NameList>
      </b:Author>
    </b:Author>
    <b:Title>Wallace Stevens: Poetry as Life</b:Title>
    <b:City>New York</b:City>
    <b:Publisher>Pegasus</b:Publisher>
    <b:Year>1970</b:Year>
    <b:RefOrder>9</b:RefOrder>
  </b:Source>
  <b:Source>
    <b:Tag>Ric86</b:Tag>
    <b:SourceType>Book</b:SourceType>
    <b:Guid>{C3586764-6D02-F94D-9652-889D6ED7DDCC}</b:Guid>
    <b:Author>
      <b:Author>
        <b:NameList>
          <b:Person>
            <b:Last>Richardson</b:Last>
            <b:First>Joan</b:First>
          </b:Person>
        </b:NameList>
      </b:Author>
    </b:Author>
    <b:Title>Wallace Stevens: The Early Years: 1879-1923</b:Title>
    <b:City>New York</b:City>
    <b:Publisher>Beech Tree</b:Publisher>
    <b:Year>1986</b:Year>
    <b:RefOrder>10</b:RefOrder>
  </b:Source>
  <b:Source>
    <b:Tag>Ric88</b:Tag>
    <b:SourceType>Book</b:SourceType>
    <b:Guid>{097BCA05-459A-A843-B34C-5BC2488C5BEF}</b:Guid>
    <b:Author>
      <b:Author>
        <b:NameList>
          <b:Person>
            <b:Last>Richardson</b:Last>
            <b:First>Joan</b:First>
          </b:Person>
        </b:NameList>
      </b:Author>
    </b:Author>
    <b:Title>Wallace Stevens: The Later Years: 1923-1955</b:Title>
    <b:City>New York</b:City>
    <b:Publisher>Beech Tree</b:Publisher>
    <b:Year>1988</b:Year>
    <b:RefOrder>11</b:RefOrder>
  </b:Source>
  <b:Source>
    <b:Tag>Rid65</b:Tag>
    <b:SourceType>Book</b:SourceType>
    <b:Guid>{67A15BAF-FD40-0D46-A097-91CE091FC03B}</b:Guid>
    <b:Author>
      <b:Author>
        <b:NameList>
          <b:Person>
            <b:Last>Riddel</b:Last>
            <b:First>Joseph</b:First>
            <b:Middle>N.</b:Middle>
          </b:Person>
        </b:NameList>
      </b:Author>
    </b:Author>
    <b:Title>The Clairvoyant Eye: The Poetry and Poetics of Wallace Stevens</b:Title>
    <b:City>Baton Rouge</b:City>
    <b:StateProvince>LA</b:StateProvince>
    <b:Publisher>Louisiana State UP</b:Publisher>
    <b:Year>1965</b:Year>
    <b:RefOrder>12</b:RefOrder>
  </b:Source>
  <b:Source>
    <b:Tag>Sha00</b:Tag>
    <b:SourceType>Book</b:SourceType>
    <b:Guid>{896EE378-6EE1-3345-953F-1BFD6514DF4F}</b:Guid>
    <b:Author>
      <b:Author>
        <b:NameList>
          <b:Person>
            <b:Last>Sharpe</b:Last>
            <b:First>Tony</b:First>
          </b:Person>
        </b:NameList>
      </b:Author>
    </b:Author>
    <b:Title>Wallace Stevens: A Literary Life</b:Title>
    <b:City>New York</b:City>
    <b:Publisher>St. Martins’s P</b:Publisher>
    <b:Year>2000</b:Year>
    <b:RefOrder>13</b:RefOrder>
  </b:Source>
  <b:Source>
    <b:Tag>Ste77</b:Tag>
    <b:SourceType>Book</b:SourceType>
    <b:Guid>{0707FFC9-6155-724E-AAD8-699D8DF8E6F6}</b:Guid>
    <b:Author>
      <b:Author>
        <b:NameList>
          <b:Person>
            <b:Last>Stevens</b:Last>
            <b:First>Holly</b:First>
          </b:Person>
        </b:NameList>
      </b:Author>
    </b:Author>
    <b:Title>Souvenirs and Prophecies: The Young Wallace Stevens</b:Title>
    <b:City>New York</b:City>
    <b:Publisher>Knopf</b:Publisher>
    <b:Year>1977</b:Year>
    <b:RefOrder>14</b:RefOrder>
  </b:Source>
  <b:Source>
    <b:Tag>Ven69</b:Tag>
    <b:SourceType>Book</b:SourceType>
    <b:Guid>{C4FB9003-9669-954F-AD40-AAFFB4186AD9}</b:Guid>
    <b:Author>
      <b:Author>
        <b:NameList>
          <b:Person>
            <b:Last>Vendler</b:Last>
            <b:First>Helen</b:First>
            <b:Middle>Hennessy</b:Middle>
          </b:Person>
        </b:NameList>
      </b:Author>
    </b:Author>
    <b:Title>On Extended Wings: Wallace Stevens' Longer Poems</b:Title>
    <b:City>Cambridge</b:City>
    <b:StateProvince>MA</b:StateProvince>
    <b:Publisher>Harvard UP</b:Publisher>
    <b:Year>1969</b:Year>
    <b:RefOrder>15</b:RefOrder>
  </b:Source>
  <b:Source>
    <b:Tag>Ven86</b:Tag>
    <b:SourceType>Book</b:SourceType>
    <b:Guid>{E3EF85C1-9C0B-2545-B973-5DF6D751191A}</b:Guid>
    <b:Author>
      <b:Author>
        <b:NameList>
          <b:Person>
            <b:Last>Vendler</b:Last>
            <b:First>Helen</b:First>
            <b:Middle>Hennessy</b:Middle>
          </b:Person>
        </b:NameList>
      </b:Author>
    </b:Author>
    <b:Title>Wallace Stevens</b:Title>
    <b:City>Cambridge</b:City>
    <b:StateProvince>MA</b:StateProvince>
    <b:Publisher>Harvard UP</b:Publisher>
    <b:Year>1986</b:Year>
    <b:RefOrder>16</b:RefOrder>
  </b:Source>
</b:Sources>
</file>

<file path=customXml/itemProps1.xml><?xml version="1.0" encoding="utf-8"?>
<ds:datastoreItem xmlns:ds="http://schemas.openxmlformats.org/officeDocument/2006/customXml" ds:itemID="{18304A63-5ADA-824E-A7EE-3885CB87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4</Pages>
  <Words>1716</Words>
  <Characters>9782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2015-09-30T03:34:00Z</dcterms:created>
  <dcterms:modified xsi:type="dcterms:W3CDTF">2015-10-03T16:09:00Z</dcterms:modified>
</cp:coreProperties>
</file>