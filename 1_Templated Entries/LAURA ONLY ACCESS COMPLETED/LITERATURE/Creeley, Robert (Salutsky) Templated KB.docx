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31FBA8" w14:textId="77777777" w:rsidTr="00922950">
        <w:tc>
          <w:tcPr>
            <w:tcW w:w="491" w:type="dxa"/>
            <w:vMerge w:val="restart"/>
            <w:shd w:val="clear" w:color="auto" w:fill="A6A6A6" w:themeFill="background1" w:themeFillShade="A6"/>
            <w:textDirection w:val="btLr"/>
          </w:tcPr>
          <w:p w14:paraId="42D1A7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00A5E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8C5FE39" w14:textId="77777777" w:rsidR="00B574C9" w:rsidRDefault="00936B48" w:rsidP="00936B48">
                <w:r>
                  <w:t>Ron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EB695B8"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D9A801F" w14:textId="77777777" w:rsidR="00B574C9" w:rsidRDefault="00936B48" w:rsidP="00936B48">
                <w:proofErr w:type="spellStart"/>
                <w:r>
                  <w:t>Salutsky</w:t>
                </w:r>
                <w:proofErr w:type="spellEnd"/>
              </w:p>
            </w:tc>
          </w:sdtContent>
        </w:sdt>
      </w:tr>
      <w:tr w:rsidR="00B574C9" w14:paraId="702B1DC7" w14:textId="77777777" w:rsidTr="001A6A06">
        <w:trPr>
          <w:trHeight w:val="986"/>
        </w:trPr>
        <w:tc>
          <w:tcPr>
            <w:tcW w:w="491" w:type="dxa"/>
            <w:vMerge/>
            <w:shd w:val="clear" w:color="auto" w:fill="A6A6A6" w:themeFill="background1" w:themeFillShade="A6"/>
          </w:tcPr>
          <w:p w14:paraId="07902012"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F2B0351" w14:textId="77777777" w:rsidR="00B574C9" w:rsidRDefault="00B574C9" w:rsidP="00922950">
                <w:r>
                  <w:rPr>
                    <w:rStyle w:val="PlaceholderText"/>
                  </w:rPr>
                  <w:t>[Enter your biography]</w:t>
                </w:r>
              </w:p>
            </w:tc>
          </w:sdtContent>
        </w:sdt>
      </w:tr>
      <w:tr w:rsidR="00B574C9" w14:paraId="35C46A8D" w14:textId="77777777" w:rsidTr="001A6A06">
        <w:trPr>
          <w:trHeight w:val="986"/>
        </w:trPr>
        <w:tc>
          <w:tcPr>
            <w:tcW w:w="491" w:type="dxa"/>
            <w:vMerge/>
            <w:shd w:val="clear" w:color="auto" w:fill="A6A6A6" w:themeFill="background1" w:themeFillShade="A6"/>
          </w:tcPr>
          <w:p w14:paraId="412255F3"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D483274" w14:textId="77777777" w:rsidR="00B574C9" w:rsidRDefault="00936B48" w:rsidP="00936B48">
                <w:r>
                  <w:t>Florida State University</w:t>
                </w:r>
              </w:p>
            </w:tc>
          </w:sdtContent>
        </w:sdt>
      </w:tr>
    </w:tbl>
    <w:p w14:paraId="4B3877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BF6DDE" w14:textId="77777777" w:rsidTr="00244BB0">
        <w:tc>
          <w:tcPr>
            <w:tcW w:w="9016" w:type="dxa"/>
            <w:shd w:val="clear" w:color="auto" w:fill="A6A6A6" w:themeFill="background1" w:themeFillShade="A6"/>
            <w:tcMar>
              <w:top w:w="113" w:type="dxa"/>
              <w:bottom w:w="113" w:type="dxa"/>
            </w:tcMar>
          </w:tcPr>
          <w:p w14:paraId="505F29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0AA3AC"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3E6DF1F" w14:textId="77777777" w:rsidR="003F0D73" w:rsidRPr="00FB589A" w:rsidRDefault="006A3627" w:rsidP="00936B48">
                <w:pPr>
                  <w:rPr>
                    <w:b/>
                  </w:rPr>
                </w:pPr>
                <w:proofErr w:type="spellStart"/>
                <w:r>
                  <w:rPr>
                    <w:lang w:val="en-US"/>
                  </w:rPr>
                  <w:t>Creeley</w:t>
                </w:r>
                <w:proofErr w:type="spellEnd"/>
                <w:r>
                  <w:rPr>
                    <w:lang w:val="en-US"/>
                  </w:rPr>
                  <w:t>, Robert White (1926–</w:t>
                </w:r>
                <w:r w:rsidR="00936B48" w:rsidRPr="00936B48">
                  <w:rPr>
                    <w:lang w:val="en-US"/>
                  </w:rPr>
                  <w:t>2005)</w:t>
                </w:r>
              </w:p>
            </w:tc>
          </w:sdtContent>
        </w:sdt>
      </w:tr>
      <w:tr w:rsidR="00464699" w14:paraId="71C1344D"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235B72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08AC34"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C0070F3" w14:textId="77777777" w:rsidR="006A3627" w:rsidRDefault="00936B48" w:rsidP="005E0090">
                <w:r>
                  <w:t xml:space="preserve">Robert </w:t>
                </w:r>
                <w:proofErr w:type="spellStart"/>
                <w:r>
                  <w:t>Creeley</w:t>
                </w:r>
                <w:proofErr w:type="spellEnd"/>
                <w:r>
                  <w:t xml:space="preserve"> is a postmodernist American poet whose con</w:t>
                </w:r>
                <w:bookmarkStart w:id="0" w:name="_GoBack"/>
                <w:bookmarkEnd w:id="0"/>
                <w:r>
                  <w:t>cern for the emotional content of the quotidian influenced Deep Image poetry, the Black Mountain School of poets, and Beat poetry.</w:t>
                </w:r>
              </w:p>
              <w:p w14:paraId="57F9E13C" w14:textId="77777777" w:rsidR="006A3627" w:rsidRDefault="006A3627" w:rsidP="005E0090"/>
              <w:p w14:paraId="2842952A" w14:textId="77777777" w:rsidR="006A3627" w:rsidRDefault="006A3627" w:rsidP="006A3627">
                <w:proofErr w:type="spellStart"/>
                <w:r>
                  <w:t>Creeley</w:t>
                </w:r>
                <w:proofErr w:type="spellEnd"/>
                <w:r>
                  <w:t xml:space="preserve"> was born in Arlington, Massachusetts on May 21, 1926. Before the age of five he had lost the use of his left eye in an automobile accident. Following the death of his physician father, </w:t>
                </w:r>
                <w:proofErr w:type="spellStart"/>
                <w:r>
                  <w:t>Creeley</w:t>
                </w:r>
                <w:proofErr w:type="spellEnd"/>
                <w:r>
                  <w:t xml:space="preserve"> moved with his mother and sister to a small farm in West Acton, where he enjoyed spending time in the woods. The relative isolation of his upbringing made him greet even strangers generously, a grace for which </w:t>
                </w:r>
                <w:proofErr w:type="spellStart"/>
                <w:r>
                  <w:t>Creeley</w:t>
                </w:r>
                <w:proofErr w:type="spellEnd"/>
                <w:r>
                  <w:t xml:space="preserve"> was known even after he had achieved literary fame.</w:t>
                </w:r>
              </w:p>
              <w:p w14:paraId="1D6121FC" w14:textId="77777777" w:rsidR="006A3627" w:rsidRDefault="006A3627" w:rsidP="006A3627"/>
              <w:p w14:paraId="32617D17" w14:textId="77777777" w:rsidR="00E85A05" w:rsidRDefault="006A3627" w:rsidP="006A3627">
                <w:r>
                  <w:t xml:space="preserve">Following formative years in the Holderness Academy in Plymouth, New Hampshire, </w:t>
                </w:r>
                <w:proofErr w:type="spellStart"/>
                <w:r>
                  <w:t>Creeley</w:t>
                </w:r>
                <w:proofErr w:type="spellEnd"/>
                <w:r>
                  <w:t xml:space="preserve"> attended Harvard, where he received little support for his writing. In 1944, restless and discontented, </w:t>
                </w:r>
                <w:proofErr w:type="spellStart"/>
                <w:r>
                  <w:t>Creeley</w:t>
                </w:r>
                <w:proofErr w:type="spellEnd"/>
                <w:r>
                  <w:t xml:space="preserve"> was suspended from the university for shenanigans, and subsequently sought relief and adventure in the American Field Service in Burma and India.</w:t>
                </w:r>
                <w:r>
                  <w:t xml:space="preserve"> </w:t>
                </w:r>
                <w:r>
                  <w:t xml:space="preserve">When the war was over, </w:t>
                </w:r>
                <w:proofErr w:type="spellStart"/>
                <w:r>
                  <w:t>Creeley</w:t>
                </w:r>
                <w:proofErr w:type="spellEnd"/>
                <w:r>
                  <w:t xml:space="preserve"> returned to Harvard and helped edit an undergraduate literary magazine, </w:t>
                </w:r>
                <w:r w:rsidRPr="000A444F">
                  <w:rPr>
                    <w:i/>
                  </w:rPr>
                  <w:t>The Wake</w:t>
                </w:r>
                <w:r>
                  <w:t xml:space="preserve">, founded as a counter to the </w:t>
                </w:r>
                <w:proofErr w:type="spellStart"/>
                <w:r>
                  <w:t>Eliotic</w:t>
                </w:r>
                <w:proofErr w:type="spellEnd"/>
                <w:r>
                  <w:t xml:space="preserve">, New Critical bent of Harvard’s </w:t>
                </w:r>
                <w:r w:rsidRPr="003116CB">
                  <w:rPr>
                    <w:i/>
                  </w:rPr>
                  <w:t>The Advocate</w:t>
                </w:r>
                <w:r>
                  <w:t>.</w:t>
                </w:r>
              </w:p>
            </w:tc>
          </w:sdtContent>
        </w:sdt>
      </w:tr>
      <w:tr w:rsidR="003F0D73" w:rsidRPr="00AE64D7" w14:paraId="623A4A7F"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24C3205B" w14:textId="77777777" w:rsidR="00936B48" w:rsidRDefault="00936B48" w:rsidP="00936B48">
                    <w:r>
                      <w:t xml:space="preserve">Robert </w:t>
                    </w:r>
                    <w:proofErr w:type="spellStart"/>
                    <w:r>
                      <w:t>Creeley</w:t>
                    </w:r>
                    <w:proofErr w:type="spellEnd"/>
                    <w:r>
                      <w:t xml:space="preserve"> is a postmodernist American poet whose concern for the emotional content of the quotidian influenced Deep Image poetry, the Black Mountain School of poets, and Beat poetry.</w:t>
                    </w:r>
                  </w:p>
                  <w:p w14:paraId="6CBD1840" w14:textId="77777777" w:rsidR="00936B48" w:rsidRDefault="00936B48" w:rsidP="00936B48"/>
                  <w:p w14:paraId="2D583D3F" w14:textId="77777777" w:rsidR="00936B48" w:rsidRDefault="00936B48" w:rsidP="00936B48">
                    <w:proofErr w:type="spellStart"/>
                    <w:r>
                      <w:t>Creeley</w:t>
                    </w:r>
                    <w:proofErr w:type="spellEnd"/>
                    <w:r>
                      <w:t xml:space="preserve"> was born in Arlington, Massachusetts on May 21, 1926. Before the age of five he had lost the use of his left eye in an automobile accident. Following the death of his physician father, </w:t>
                    </w:r>
                    <w:proofErr w:type="spellStart"/>
                    <w:r>
                      <w:t>Creeley</w:t>
                    </w:r>
                    <w:proofErr w:type="spellEnd"/>
                    <w:r>
                      <w:t xml:space="preserve"> moved with his mother and sister to a small farm in West Acton, where he enjoyed spending time in the woods. The relative isolation of his upbringing made him greet even strangers generously, a grace for which </w:t>
                    </w:r>
                    <w:proofErr w:type="spellStart"/>
                    <w:r>
                      <w:t>Creeley</w:t>
                    </w:r>
                    <w:proofErr w:type="spellEnd"/>
                    <w:r>
                      <w:t xml:space="preserve"> was known even after he had achieved literary fame.</w:t>
                    </w:r>
                  </w:p>
                  <w:p w14:paraId="2D32663D" w14:textId="77777777" w:rsidR="00936B48" w:rsidRDefault="00936B48" w:rsidP="00936B48"/>
                  <w:p w14:paraId="01890F86" w14:textId="77777777" w:rsidR="00936B48" w:rsidRDefault="00936B48" w:rsidP="00936B48">
                    <w:pPr>
                      <w:rPr>
                        <w:rFonts w:cs="Times"/>
                      </w:rPr>
                    </w:pPr>
                    <w:r>
                      <w:t xml:space="preserve">Following formative years in the Holderness Academy in Plymouth, New Hampshire, </w:t>
                    </w:r>
                    <w:proofErr w:type="spellStart"/>
                    <w:r>
                      <w:t>Creeley</w:t>
                    </w:r>
                    <w:proofErr w:type="spellEnd"/>
                    <w:r>
                      <w:t xml:space="preserve"> attended Harvard, where he received little support for his writing. In 1944, restless and discontented, </w:t>
                    </w:r>
                    <w:proofErr w:type="spellStart"/>
                    <w:r>
                      <w:t>Creeley</w:t>
                    </w:r>
                    <w:proofErr w:type="spellEnd"/>
                    <w:r>
                      <w:t xml:space="preserve"> was suspended from the university for shenanigans, and subsequently sought relief and adventure in the American Field Service in Burma and India. When the war was over, </w:t>
                    </w:r>
                    <w:proofErr w:type="spellStart"/>
                    <w:r>
                      <w:t>Creeley</w:t>
                    </w:r>
                    <w:proofErr w:type="spellEnd"/>
                    <w:r>
                      <w:t xml:space="preserve"> returned to Harvard and helped edit an undergraduate literary magazine, </w:t>
                    </w:r>
                    <w:r w:rsidRPr="000A444F">
                      <w:rPr>
                        <w:i/>
                      </w:rPr>
                      <w:t>The Wake</w:t>
                    </w:r>
                    <w:r>
                      <w:t xml:space="preserve">, founded as a counter to the </w:t>
                    </w:r>
                    <w:proofErr w:type="spellStart"/>
                    <w:r>
                      <w:t>Eliotic</w:t>
                    </w:r>
                    <w:proofErr w:type="spellEnd"/>
                    <w:r>
                      <w:t xml:space="preserve">, New Critical bent of Harvard’s </w:t>
                    </w:r>
                    <w:r w:rsidRPr="003116CB">
                      <w:rPr>
                        <w:i/>
                      </w:rPr>
                      <w:t>The Advocate</w:t>
                    </w:r>
                    <w:r>
                      <w:t xml:space="preserve">. Through </w:t>
                    </w:r>
                    <w:r w:rsidRPr="003A5E21">
                      <w:t xml:space="preserve">his earliest publications </w:t>
                    </w:r>
                    <w:r>
                      <w:t xml:space="preserve">in </w:t>
                    </w:r>
                    <w:r w:rsidRPr="003A5E21">
                      <w:rPr>
                        <w:i/>
                      </w:rPr>
                      <w:t>The Wake</w:t>
                    </w:r>
                    <w:r w:rsidRPr="003A5E21">
                      <w:t xml:space="preserve">, </w:t>
                    </w:r>
                    <w:proofErr w:type="spellStart"/>
                    <w:r w:rsidRPr="003A5E21">
                      <w:t>Creeley</w:t>
                    </w:r>
                    <w:proofErr w:type="spellEnd"/>
                    <w:r w:rsidRPr="003A5E21">
                      <w:t xml:space="preserve"> began to </w:t>
                    </w:r>
                    <w:r>
                      <w:t>experiment with the quotidian subjects and diction that ran counter to the rhetorical, analytical style of poets like Eliot and Stevens</w:t>
                    </w:r>
                    <w:r w:rsidRPr="003A5E21">
                      <w:t>.</w:t>
                    </w:r>
                    <w:r>
                      <w:t xml:space="preserve"> In Boston, </w:t>
                    </w:r>
                    <w:proofErr w:type="spellStart"/>
                    <w:r>
                      <w:lastRenderedPageBreak/>
                      <w:t>Creeley</w:t>
                    </w:r>
                    <w:proofErr w:type="spellEnd"/>
                    <w:r>
                      <w:t xml:space="preserve"> found further countercultural influence</w:t>
                    </w:r>
                    <w:r w:rsidRPr="003A5E21">
                      <w:t xml:space="preserve"> </w:t>
                    </w:r>
                    <w:r>
                      <w:t>in</w:t>
                    </w:r>
                    <w:r w:rsidRPr="003A5E21">
                      <w:t xml:space="preserve"> the </w:t>
                    </w:r>
                    <w:r>
                      <w:t xml:space="preserve">local </w:t>
                    </w:r>
                    <w:r w:rsidRPr="003A5E21">
                      <w:t>jazz</w:t>
                    </w:r>
                    <w:r>
                      <w:t xml:space="preserve"> clubs</w:t>
                    </w:r>
                    <w:r w:rsidRPr="003A5E21">
                      <w:t xml:space="preserve">, </w:t>
                    </w:r>
                    <w:r>
                      <w:t>about which he writes: ‘</w:t>
                    </w:r>
                    <w:r w:rsidRPr="003A5E21">
                      <w:rPr>
                        <w:rFonts w:cs="Times"/>
                      </w:rPr>
                      <w:t xml:space="preserve">line-wise, the most complementary sense I have found is that of musicians like Charlie Parker, and Miles Davis. I am interested in how that is done, how </w:t>
                    </w:r>
                    <w:r>
                      <w:rPr>
                        <w:rFonts w:cs="Times"/>
                      </w:rPr>
                      <w:t>‘</w:t>
                    </w:r>
                    <w:r w:rsidRPr="003A5E21">
                      <w:rPr>
                        <w:rFonts w:cs="Times"/>
                      </w:rPr>
                      <w:t>time</w:t>
                    </w:r>
                    <w:r>
                      <w:rPr>
                        <w:rFonts w:cs="Times"/>
                      </w:rPr>
                      <w:t>’</w:t>
                    </w:r>
                    <w:r w:rsidRPr="003A5E21">
                      <w:rPr>
                        <w:rFonts w:cs="Times"/>
                      </w:rPr>
                      <w:t xml:space="preserve"> there is held to a measure peculiarly an evidence (a hand) of the emotion which prompts (drives) the poem in the first place</w:t>
                    </w:r>
                    <w:r w:rsidR="006A3627">
                      <w:rPr>
                        <w:rFonts w:cs="Times"/>
                      </w:rPr>
                      <w:t>’.</w:t>
                    </w:r>
                    <w:r>
                      <w:rPr>
                        <w:rFonts w:cs="Times"/>
                      </w:rPr>
                      <w:t xml:space="preserve"> Still disaffected with Cambridge culture, however, </w:t>
                    </w:r>
                    <w:proofErr w:type="spellStart"/>
                    <w:r>
                      <w:rPr>
                        <w:rFonts w:cs="Times"/>
                      </w:rPr>
                      <w:t>Creeley</w:t>
                    </w:r>
                    <w:proofErr w:type="spellEnd"/>
                    <w:r>
                      <w:rPr>
                        <w:rFonts w:cs="Times"/>
                      </w:rPr>
                      <w:t xml:space="preserve"> married Ann McKinnon</w:t>
                    </w:r>
                    <w:r w:rsidR="00A768C0">
                      <w:rPr>
                        <w:rFonts w:cs="Times"/>
                      </w:rPr>
                      <w:t xml:space="preserve"> in 1946</w:t>
                    </w:r>
                    <w:r>
                      <w:rPr>
                        <w:rFonts w:cs="Times"/>
                      </w:rPr>
                      <w:t xml:space="preserve"> and left Harvard without graduating.</w:t>
                    </w:r>
                  </w:p>
                  <w:p w14:paraId="02254799" w14:textId="77777777" w:rsidR="00936B48" w:rsidRDefault="00936B48" w:rsidP="00936B48">
                    <w:pPr>
                      <w:rPr>
                        <w:rFonts w:cs="Times"/>
                      </w:rPr>
                    </w:pPr>
                  </w:p>
                  <w:p w14:paraId="6B3869BC" w14:textId="77777777" w:rsidR="00936B48" w:rsidRDefault="00936B48" w:rsidP="00936B48">
                    <w:r>
                      <w:rPr>
                        <w:rFonts w:cs="Times"/>
                      </w:rPr>
                      <w:t xml:space="preserve">Much of his poetry written in the later 1940s and early 1950s documents </w:t>
                    </w:r>
                    <w:proofErr w:type="spellStart"/>
                    <w:r>
                      <w:rPr>
                        <w:rFonts w:cs="Times"/>
                      </w:rPr>
                      <w:t>Creeley’s</w:t>
                    </w:r>
                    <w:proofErr w:type="spellEnd"/>
                    <w:r>
                      <w:rPr>
                        <w:rFonts w:cs="Times"/>
                      </w:rPr>
                      <w:t xml:space="preserve"> rough relationship with Ann, their brief stay in Provincetown, Massachusetts, and the couple’s attempt to farm in rural New Hampshire. During this time in New Hampshire, </w:t>
                    </w:r>
                    <w:proofErr w:type="spellStart"/>
                    <w:r>
                      <w:rPr>
                        <w:rFonts w:cs="Times"/>
                      </w:rPr>
                      <w:t>Creeley</w:t>
                    </w:r>
                    <w:proofErr w:type="spellEnd"/>
                    <w:r>
                      <w:rPr>
                        <w:rFonts w:cs="Times"/>
                      </w:rPr>
                      <w:t xml:space="preserve"> began exchanging letters with Charles Olson. Their correspondence would yield a ten-volume series </w:t>
                    </w:r>
                    <w:r w:rsidR="00A768C0">
                      <w:rPr>
                        <w:rFonts w:cs="Times"/>
                      </w:rPr>
                      <w:t>which reveals the poetic developments</w:t>
                    </w:r>
                    <w:r>
                      <w:rPr>
                        <w:rFonts w:cs="Times"/>
                      </w:rPr>
                      <w:t xml:space="preserve"> behind both Olson’s influential </w:t>
                    </w:r>
                    <w:r w:rsidRPr="0076087A">
                      <w:rPr>
                        <w:rFonts w:cs="Times"/>
                        <w:i/>
                      </w:rPr>
                      <w:t>Projective Verse</w:t>
                    </w:r>
                    <w:r>
                      <w:rPr>
                        <w:rFonts w:cs="Times"/>
                      </w:rPr>
                      <w:t xml:space="preserve"> and </w:t>
                    </w:r>
                    <w:proofErr w:type="spellStart"/>
                    <w:r>
                      <w:rPr>
                        <w:rFonts w:cs="Times"/>
                      </w:rPr>
                      <w:t>Creeley’s</w:t>
                    </w:r>
                    <w:proofErr w:type="spellEnd"/>
                    <w:r>
                      <w:rPr>
                        <w:rFonts w:cs="Times"/>
                      </w:rPr>
                      <w:t xml:space="preserve"> immediate, organic style. In a 1951 letter to Olson, </w:t>
                    </w:r>
                    <w:proofErr w:type="spellStart"/>
                    <w:r>
                      <w:rPr>
                        <w:rFonts w:cs="Times"/>
                      </w:rPr>
                      <w:t>Creeley</w:t>
                    </w:r>
                    <w:proofErr w:type="spellEnd"/>
                    <w:r>
                      <w:rPr>
                        <w:rFonts w:cs="Times"/>
                      </w:rPr>
                      <w:t xml:space="preserve"> writes, ‘That is all we can have, and all I want. To be always here, and never a thing of all times, or places, etc. I can’t stand that thought</w:t>
                    </w:r>
                    <w:r w:rsidR="006A3627">
                      <w:rPr>
                        <w:rFonts w:cs="Times"/>
                      </w:rPr>
                      <w:t>’.</w:t>
                    </w:r>
                    <w:r>
                      <w:rPr>
                        <w:rFonts w:cs="Times"/>
                      </w:rPr>
                      <w:t xml:space="preserve"> Such focus away from historical influence reverberates from Ezra Pound’s imagist axiom, ‘An image is that which presents an intellectual and emotional complex in an instant of time</w:t>
                    </w:r>
                    <w:r w:rsidR="006A3627">
                      <w:rPr>
                        <w:rFonts w:cs="Times"/>
                      </w:rPr>
                      <w:t>’,</w:t>
                    </w:r>
                    <w:r>
                      <w:rPr>
                        <w:rFonts w:cs="Times"/>
                      </w:rPr>
                      <w:t xml:space="preserve"> and aligns with the </w:t>
                    </w:r>
                    <w:proofErr w:type="spellStart"/>
                    <w:r>
                      <w:rPr>
                        <w:rFonts w:cs="Times"/>
                      </w:rPr>
                      <w:t>presentist</w:t>
                    </w:r>
                    <w:proofErr w:type="spellEnd"/>
                    <w:r>
                      <w:rPr>
                        <w:rFonts w:cs="Times"/>
                      </w:rPr>
                      <w:t xml:space="preserve"> poetics of William Carlos Williams and Louis </w:t>
                    </w:r>
                    <w:proofErr w:type="spellStart"/>
                    <w:r>
                      <w:rPr>
                        <w:rFonts w:cs="Times"/>
                      </w:rPr>
                      <w:t>Zukofsky</w:t>
                    </w:r>
                    <w:proofErr w:type="spellEnd"/>
                    <w:r>
                      <w:rPr>
                        <w:rFonts w:cs="Times"/>
                      </w:rPr>
                      <w:t xml:space="preserve">. </w:t>
                    </w:r>
                  </w:p>
                  <w:p w14:paraId="6E3D3CA0" w14:textId="77777777" w:rsidR="00936B48" w:rsidRDefault="00936B48" w:rsidP="00936B48"/>
                  <w:p w14:paraId="3E4BCA39" w14:textId="77777777" w:rsidR="00936B48" w:rsidRDefault="00936B48" w:rsidP="00936B48">
                    <w:r>
                      <w:t xml:space="preserve">From 1951-55 </w:t>
                    </w:r>
                    <w:proofErr w:type="spellStart"/>
                    <w:r>
                      <w:t>Creeley</w:t>
                    </w:r>
                    <w:proofErr w:type="spellEnd"/>
                    <w:r>
                      <w:t xml:space="preserve"> lived on the Spanish island of Mallorca and started Divers Press, which published works by Olson, Paul Blackburn, and Robert Duncan. His only novel, </w:t>
                    </w:r>
                    <w:r w:rsidRPr="00CE57AC">
                      <w:rPr>
                        <w:i/>
                      </w:rPr>
                      <w:t>The Island</w:t>
                    </w:r>
                    <w:r>
                      <w:t xml:space="preserve"> (published 1962), concerns this time in the Mediterranean, and shows in his prose the same favor for personal content that occupies his poetry and that influenced the confessional impulse in post-World War II American poetry. In 1954, while </w:t>
                    </w:r>
                    <w:proofErr w:type="spellStart"/>
                    <w:r>
                      <w:t>Creeley</w:t>
                    </w:r>
                    <w:proofErr w:type="spellEnd"/>
                    <w:r>
                      <w:t xml:space="preserve"> and family yet resided on Mallorca, Olson convinced </w:t>
                    </w:r>
                    <w:proofErr w:type="spellStart"/>
                    <w:r>
                      <w:t>Creeley</w:t>
                    </w:r>
                    <w:proofErr w:type="spellEnd"/>
                    <w:r>
                      <w:t xml:space="preserve"> to return to the States to edit </w:t>
                    </w:r>
                    <w:r w:rsidRPr="009C4046">
                      <w:rPr>
                        <w:i/>
                      </w:rPr>
                      <w:t>Black Mountain Review</w:t>
                    </w:r>
                    <w:r>
                      <w:t xml:space="preserve"> and to accept a teaching position at Black Mountain College, where Olson was principal. Splitting his time between Mallorca and Black Mountain, </w:t>
                    </w:r>
                    <w:proofErr w:type="spellStart"/>
                    <w:r>
                      <w:t>Creeley</w:t>
                    </w:r>
                    <w:proofErr w:type="spellEnd"/>
                    <w:r>
                      <w:t xml:space="preserve"> formed lasting artistic relationships with poets like Olson, Duncan, Denise </w:t>
                    </w:r>
                    <w:proofErr w:type="spellStart"/>
                    <w:r>
                      <w:t>Levertov</w:t>
                    </w:r>
                    <w:proofErr w:type="spellEnd"/>
                    <w:r>
                      <w:t xml:space="preserve">, Jonathan Williams, and Ed Dorn. The resulting aesthetic became the Black Mountain School, a postmodernist poetics based on </w:t>
                    </w:r>
                    <w:proofErr w:type="spellStart"/>
                    <w:r>
                      <w:t>Creeley’s</w:t>
                    </w:r>
                    <w:proofErr w:type="spellEnd"/>
                    <w:r>
                      <w:t xml:space="preserve"> famous dictum that ‘form is never more than an extension of content</w:t>
                    </w:r>
                    <w:r w:rsidR="006A3627">
                      <w:t>’,</w:t>
                    </w:r>
                    <w:r>
                      <w:t xml:space="preserve"> and the open field composition of ‘projective verse</w:t>
                    </w:r>
                    <w:r w:rsidR="006A3627">
                      <w:t>’,</w:t>
                    </w:r>
                    <w:r>
                      <w:t xml:space="preserve"> in which received forms give way instead to lines composed according to breath, energy, and immediate perception. In 1957, when Black Mountain College closed due to financial difficulties, </w:t>
                    </w:r>
                    <w:proofErr w:type="spellStart"/>
                    <w:r>
                      <w:t>Creeley</w:t>
                    </w:r>
                    <w:proofErr w:type="spellEnd"/>
                    <w:r>
                      <w:t xml:space="preserve"> moved to Albuquerque, New Mexico, and then to San Francisco, where he used the final issue of </w:t>
                    </w:r>
                    <w:r w:rsidRPr="00CE57AC">
                      <w:rPr>
                        <w:i/>
                      </w:rPr>
                      <w:t>Black Mountain Review</w:t>
                    </w:r>
                    <w:r>
                      <w:t xml:space="preserve"> to publish the work of Allen Ginsberg, Gary Snyder, Kenneth Rexroth, and others. Out of this encounter grew the San Francisco renaissance and, eventually, the Beat movement in American poetry.</w:t>
                    </w:r>
                  </w:p>
                  <w:p w14:paraId="7C99CF89" w14:textId="77777777" w:rsidR="00936B48" w:rsidRDefault="00936B48" w:rsidP="00936B48"/>
                  <w:p w14:paraId="33BBAB03" w14:textId="77777777" w:rsidR="00936B48" w:rsidRDefault="00936B48" w:rsidP="00936B48">
                    <w:r>
                      <w:t xml:space="preserve">Although he published several volumes with small presses in the 1950s, </w:t>
                    </w:r>
                    <w:proofErr w:type="spellStart"/>
                    <w:r>
                      <w:t>Creeley’s</w:t>
                    </w:r>
                    <w:proofErr w:type="spellEnd"/>
                    <w:r>
                      <w:t xml:space="preserve"> national reputation was not made until 1962, with the publication of </w:t>
                    </w:r>
                    <w:r w:rsidR="006A3627">
                      <w:rPr>
                        <w:i/>
                      </w:rPr>
                      <w:t>For Love—Poems 1950–</w:t>
                    </w:r>
                    <w:r w:rsidRPr="00622934">
                      <w:rPr>
                        <w:i/>
                      </w:rPr>
                      <w:t>60</w:t>
                    </w:r>
                    <w:r>
                      <w:t xml:space="preserve">. On the strength of several successful subsequent publications, </w:t>
                    </w:r>
                    <w:proofErr w:type="spellStart"/>
                    <w:r>
                      <w:t>Creeley</w:t>
                    </w:r>
                    <w:proofErr w:type="spellEnd"/>
                    <w:r>
                      <w:t xml:space="preserve"> went on to teach at the State University of New York at Buffalo, where </w:t>
                    </w:r>
                    <w:r w:rsidR="00A768C0">
                      <w:t>he,</w:t>
                    </w:r>
                    <w:r>
                      <w:t xml:space="preserve"> with fellow faculty Charles Bernstein, Susan Howe, and others founded the influential Poetics Program at Buffalo</w:t>
                    </w:r>
                    <w:r w:rsidR="00A768C0">
                      <w:t xml:space="preserve"> in 1991</w:t>
                    </w:r>
                    <w:r>
                      <w:t xml:space="preserve">. Following an appointment in 2003 as Distinguished Professor of English at Brown University, </w:t>
                    </w:r>
                    <w:proofErr w:type="spellStart"/>
                    <w:r>
                      <w:t>Creeley</w:t>
                    </w:r>
                    <w:proofErr w:type="spellEnd"/>
                    <w:r>
                      <w:t xml:space="preserve"> died of complications from pneumonia in Odessa, Texas on March 30, 2005.</w:t>
                    </w:r>
                  </w:p>
                  <w:p w14:paraId="419C6FD3" w14:textId="77777777" w:rsidR="00936B48" w:rsidRDefault="00936B48" w:rsidP="00936B48"/>
                  <w:p w14:paraId="297AD469" w14:textId="77777777" w:rsidR="00936B48" w:rsidRDefault="00936B48" w:rsidP="00936B48">
                    <w:pPr>
                      <w:pStyle w:val="Heading1"/>
                      <w:outlineLvl w:val="0"/>
                    </w:pPr>
                    <w:r w:rsidRPr="008B4F31">
                      <w:t xml:space="preserve">List of </w:t>
                    </w:r>
                    <w:r>
                      <w:t>Works</w:t>
                    </w:r>
                  </w:p>
                  <w:p w14:paraId="6833830E" w14:textId="77777777" w:rsidR="00936B48" w:rsidRDefault="00936B48" w:rsidP="00936B48">
                    <w:r>
                      <w:t xml:space="preserve">(1962) </w:t>
                    </w:r>
                    <w:r w:rsidRPr="008B4F31">
                      <w:rPr>
                        <w:i/>
                      </w:rPr>
                      <w:t>For Love: Poems 1950-1960</w:t>
                    </w:r>
                    <w:r>
                      <w:t>, New York: Scribner.</w:t>
                    </w:r>
                  </w:p>
                  <w:p w14:paraId="1B3791CC" w14:textId="77777777" w:rsidR="00936B48" w:rsidRDefault="00936B48" w:rsidP="00936B48">
                    <w:r>
                      <w:t xml:space="preserve">(2006) </w:t>
                    </w:r>
                    <w:r w:rsidRPr="00EB49E1">
                      <w:rPr>
                        <w:i/>
                      </w:rPr>
                      <w:t xml:space="preserve">The Collected Poems of Robert </w:t>
                    </w:r>
                    <w:proofErr w:type="spellStart"/>
                    <w:r w:rsidRPr="00EB49E1">
                      <w:rPr>
                        <w:i/>
                      </w:rPr>
                      <w:t>Creeley</w:t>
                    </w:r>
                    <w:proofErr w:type="spellEnd"/>
                    <w:r w:rsidR="006A3627">
                      <w:rPr>
                        <w:i/>
                      </w:rPr>
                      <w:t>: 1945–</w:t>
                    </w:r>
                    <w:r>
                      <w:rPr>
                        <w:i/>
                      </w:rPr>
                      <w:t>1975</w:t>
                    </w:r>
                    <w:r>
                      <w:t>, Los Angeles: The University of California Press.</w:t>
                    </w:r>
                  </w:p>
                  <w:p w14:paraId="3DE0ED31" w14:textId="77777777" w:rsidR="00936B48" w:rsidRDefault="00936B48" w:rsidP="00936B48">
                    <w:r>
                      <w:t xml:space="preserve">(2008) </w:t>
                    </w:r>
                    <w:r w:rsidRPr="00EB49E1">
                      <w:rPr>
                        <w:i/>
                      </w:rPr>
                      <w:t xml:space="preserve">The Collected Poems of Robert </w:t>
                    </w:r>
                    <w:proofErr w:type="spellStart"/>
                    <w:r w:rsidRPr="00EB49E1">
                      <w:rPr>
                        <w:i/>
                      </w:rPr>
                      <w:t>Creeley</w:t>
                    </w:r>
                    <w:proofErr w:type="spellEnd"/>
                    <w:r w:rsidR="006A3627">
                      <w:rPr>
                        <w:i/>
                      </w:rPr>
                      <w:t>: 1975–</w:t>
                    </w:r>
                    <w:r>
                      <w:rPr>
                        <w:i/>
                      </w:rPr>
                      <w:t>2005</w:t>
                    </w:r>
                    <w:r>
                      <w:t>, Los Angeles: The University of California Press.</w:t>
                    </w:r>
                  </w:p>
                  <w:p w14:paraId="78F83F79" w14:textId="77777777" w:rsidR="00936B48" w:rsidRDefault="00936B48" w:rsidP="00936B48"/>
                  <w:p w14:paraId="66A7FA84" w14:textId="77777777" w:rsidR="00936B48" w:rsidRDefault="006A3627" w:rsidP="00936B48">
                    <w:pPr>
                      <w:pStyle w:val="Heading2"/>
                      <w:outlineLvl w:val="1"/>
                    </w:pPr>
                    <w:r>
                      <w:t>Online Resources</w:t>
                    </w:r>
                  </w:p>
                  <w:p w14:paraId="55429A01" w14:textId="77777777" w:rsidR="00936B48" w:rsidRDefault="00936B48" w:rsidP="00936B48">
                    <w:r>
                      <w:t xml:space="preserve">Robert </w:t>
                    </w:r>
                    <w:proofErr w:type="spellStart"/>
                    <w:r>
                      <w:t>Creeley</w:t>
                    </w:r>
                    <w:proofErr w:type="spellEnd"/>
                    <w:r>
                      <w:t xml:space="preserve"> interview on KCRW’s </w:t>
                    </w:r>
                    <w:r w:rsidRPr="00DD6838">
                      <w:rPr>
                        <w:i/>
                      </w:rPr>
                      <w:t>Bookworm</w:t>
                    </w:r>
                    <w:r>
                      <w:t xml:space="preserve"> with Michael </w:t>
                    </w:r>
                    <w:proofErr w:type="spellStart"/>
                    <w:r>
                      <w:t>Silverblatt</w:t>
                    </w:r>
                    <w:proofErr w:type="spellEnd"/>
                    <w:r>
                      <w:t>:</w:t>
                    </w:r>
                  </w:p>
                  <w:p w14:paraId="771B0275" w14:textId="77777777" w:rsidR="003F0D73" w:rsidRPr="005E0090" w:rsidRDefault="006A3627" w:rsidP="00936B48">
                    <w:pPr>
                      <w:rPr>
                        <w:rFonts w:cs="Times New Roman"/>
                        <w:lang w:val="en-CA"/>
                      </w:rPr>
                    </w:pPr>
                    <w:hyperlink r:id="rId9" w:history="1">
                      <w:r w:rsidR="00936B48" w:rsidRPr="00A2771B">
                        <w:rPr>
                          <w:rStyle w:val="Hyperlink"/>
                        </w:rPr>
                        <w:t>http://www.kcrw.com/etc/programs/bw/bw020328robert_creeley</w:t>
                      </w:r>
                    </w:hyperlink>
                  </w:p>
                </w:tc>
              </w:sdtContent>
            </w:sdt>
          </w:sdtContent>
        </w:sdt>
      </w:tr>
      <w:tr w:rsidR="003235A7" w14:paraId="4D2CA64D" w14:textId="77777777" w:rsidTr="003235A7">
        <w:tc>
          <w:tcPr>
            <w:tcW w:w="9016" w:type="dxa"/>
          </w:tcPr>
          <w:p w14:paraId="7148DE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37B727D" w14:textId="77777777" w:rsidR="00936B48" w:rsidRDefault="006A3627" w:rsidP="00936B48">
                <w:sdt>
                  <w:sdtPr>
                    <w:id w:val="1533309620"/>
                    <w:citation/>
                  </w:sdtPr>
                  <w:sdtEndPr/>
                  <w:sdtContent>
                    <w:r w:rsidR="00A768C0">
                      <w:fldChar w:fldCharType="begin"/>
                    </w:r>
                    <w:r>
                      <w:rPr>
                        <w:lang w:val="en-CA"/>
                      </w:rPr>
                      <w:instrText xml:space="preserve">CITATION Creeley78 \l 4105 </w:instrText>
                    </w:r>
                    <w:r w:rsidR="00A768C0">
                      <w:fldChar w:fldCharType="separate"/>
                    </w:r>
                    <w:r>
                      <w:rPr>
                        <w:noProof/>
                        <w:lang w:val="en-CA"/>
                      </w:rPr>
                      <w:t xml:space="preserve"> </w:t>
                    </w:r>
                    <w:r w:rsidRPr="006A3627">
                      <w:rPr>
                        <w:noProof/>
                        <w:lang w:val="en-CA"/>
                      </w:rPr>
                      <w:t>(Creeley)</w:t>
                    </w:r>
                    <w:r w:rsidR="00A768C0">
                      <w:fldChar w:fldCharType="end"/>
                    </w:r>
                  </w:sdtContent>
                </w:sdt>
              </w:p>
              <w:p w14:paraId="01E3F045" w14:textId="77777777" w:rsidR="00936B48" w:rsidRDefault="006A3627" w:rsidP="00936B48">
                <w:sdt>
                  <w:sdtPr>
                    <w:id w:val="-1086145366"/>
                    <w:citation/>
                  </w:sdtPr>
                  <w:sdtEndPr/>
                  <w:sdtContent>
                    <w:r w:rsidR="00A768C0">
                      <w:fldChar w:fldCharType="begin"/>
                    </w:r>
                    <w:r>
                      <w:rPr>
                        <w:lang w:val="en-CA"/>
                      </w:rPr>
                      <w:instrText xml:space="preserve">CITATION Edelberg78 \l 4105 </w:instrText>
                    </w:r>
                    <w:r w:rsidR="00A768C0">
                      <w:fldChar w:fldCharType="separate"/>
                    </w:r>
                    <w:r w:rsidRPr="006A3627">
                      <w:rPr>
                        <w:noProof/>
                        <w:lang w:val="en-CA"/>
                      </w:rPr>
                      <w:t>(Edelberg)</w:t>
                    </w:r>
                    <w:r w:rsidR="00A768C0">
                      <w:fldChar w:fldCharType="end"/>
                    </w:r>
                  </w:sdtContent>
                </w:sdt>
              </w:p>
              <w:p w14:paraId="208525CA" w14:textId="77777777" w:rsidR="00936B48" w:rsidRDefault="006A3627" w:rsidP="00936B48">
                <w:sdt>
                  <w:sdtPr>
                    <w:id w:val="-1468353074"/>
                    <w:citation/>
                  </w:sdtPr>
                  <w:sdtEndPr/>
                  <w:sdtContent>
                    <w:r w:rsidR="00A768C0">
                      <w:fldChar w:fldCharType="begin"/>
                    </w:r>
                    <w:r>
                      <w:rPr>
                        <w:lang w:val="en-CA"/>
                      </w:rPr>
                      <w:instrText xml:space="preserve">CITATION Olson96 \l 4105 </w:instrText>
                    </w:r>
                    <w:r w:rsidR="00A768C0">
                      <w:fldChar w:fldCharType="separate"/>
                    </w:r>
                    <w:r w:rsidRPr="006A3627">
                      <w:rPr>
                        <w:noProof/>
                        <w:lang w:val="en-CA"/>
                      </w:rPr>
                      <w:t>(Olson and Creeley)</w:t>
                    </w:r>
                    <w:r w:rsidR="00A768C0">
                      <w:fldChar w:fldCharType="end"/>
                    </w:r>
                  </w:sdtContent>
                </w:sdt>
              </w:p>
              <w:p w14:paraId="2F077BFF" w14:textId="77777777" w:rsidR="003235A7" w:rsidRDefault="006A3627" w:rsidP="00936B48">
                <w:sdt>
                  <w:sdtPr>
                    <w:id w:val="1284846081"/>
                    <w:citation/>
                  </w:sdtPr>
                  <w:sdtEndPr/>
                  <w:sdtContent>
                    <w:r w:rsidR="00A768C0">
                      <w:fldChar w:fldCharType="begin"/>
                    </w:r>
                    <w:r>
                      <w:rPr>
                        <w:lang w:val="en-CA"/>
                      </w:rPr>
                      <w:instrText xml:space="preserve">CITATION Wilson87 \l 4105 </w:instrText>
                    </w:r>
                    <w:r w:rsidR="00A768C0">
                      <w:fldChar w:fldCharType="separate"/>
                    </w:r>
                    <w:r w:rsidRPr="006A3627">
                      <w:rPr>
                        <w:noProof/>
                        <w:lang w:val="en-CA"/>
                      </w:rPr>
                      <w:t>(Wilson)</w:t>
                    </w:r>
                    <w:r w:rsidR="00A768C0">
                      <w:fldChar w:fldCharType="end"/>
                    </w:r>
                  </w:sdtContent>
                </w:sdt>
              </w:p>
            </w:sdtContent>
          </w:sdt>
        </w:tc>
      </w:tr>
    </w:tbl>
    <w:p w14:paraId="44F4A87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ABE42" w14:textId="77777777" w:rsidR="00053390" w:rsidRDefault="00053390" w:rsidP="007A0D55">
      <w:pPr>
        <w:spacing w:after="0" w:line="240" w:lineRule="auto"/>
      </w:pPr>
      <w:r>
        <w:separator/>
      </w:r>
    </w:p>
  </w:endnote>
  <w:endnote w:type="continuationSeparator" w:id="0">
    <w:p w14:paraId="46E19F53" w14:textId="77777777"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EFA66" w14:textId="77777777" w:rsidR="00053390" w:rsidRDefault="00053390" w:rsidP="007A0D55">
      <w:pPr>
        <w:spacing w:after="0" w:line="240" w:lineRule="auto"/>
      </w:pPr>
      <w:r>
        <w:separator/>
      </w:r>
    </w:p>
  </w:footnote>
  <w:footnote w:type="continuationSeparator" w:id="0">
    <w:p w14:paraId="0C0C0B52" w14:textId="77777777"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B5D1A"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4F5689"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E5E9B"/>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A3627"/>
    <w:rsid w:val="006D0412"/>
    <w:rsid w:val="007411B9"/>
    <w:rsid w:val="00780D95"/>
    <w:rsid w:val="00780DC7"/>
    <w:rsid w:val="007A0D55"/>
    <w:rsid w:val="007B3377"/>
    <w:rsid w:val="007E5F44"/>
    <w:rsid w:val="00821DE3"/>
    <w:rsid w:val="00846CE1"/>
    <w:rsid w:val="008A5B87"/>
    <w:rsid w:val="00922950"/>
    <w:rsid w:val="00936B48"/>
    <w:rsid w:val="009A7264"/>
    <w:rsid w:val="009D1606"/>
    <w:rsid w:val="009E18A1"/>
    <w:rsid w:val="009E73D7"/>
    <w:rsid w:val="00A27D2C"/>
    <w:rsid w:val="00A768C0"/>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9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Spacing">
    <w:name w:val="No Spacing"/>
    <w:autoRedefine/>
    <w:uiPriority w:val="1"/>
    <w:qFormat/>
    <w:rsid w:val="00936B48"/>
    <w:pPr>
      <w:spacing w:after="0" w:line="240" w:lineRule="auto"/>
    </w:pPr>
    <w:rPr>
      <w:rFonts w:ascii="Garamond" w:eastAsiaTheme="minorEastAsia" w:hAnsi="Garamond"/>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Spacing">
    <w:name w:val="No Spacing"/>
    <w:autoRedefine/>
    <w:uiPriority w:val="1"/>
    <w:qFormat/>
    <w:rsid w:val="00936B48"/>
    <w:pPr>
      <w:spacing w:after="0" w:line="240" w:lineRule="auto"/>
    </w:pPr>
    <w:rPr>
      <w:rFonts w:ascii="Garamond" w:eastAsiaTheme="minorEastAsia" w:hAnsi="Garamon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crw.com/etc/programs/bw/bw020328robert_creele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Creeley78</b:Tag>
    <b:SourceType>Book</b:SourceType>
    <b:Guid>{177380B3-14E8-EA4A-8223-04AD8352F286}</b:Guid>
    <b:Author>
      <b:Author>
        <b:NameList>
          <b:Person>
            <b:Last>Creeley</b:Last>
            <b:First>Robert</b:First>
          </b:Person>
        </b:NameList>
      </b:Author>
      <b:Editor>
        <b:NameList>
          <b:Person>
            <b:Last>Allen</b:Last>
            <b:First>Donald</b:First>
          </b:Person>
          <b:Person>
            <b:Last>Novik</b:Last>
            <b:First>Mary</b:First>
          </b:Person>
        </b:NameList>
      </b:Editor>
    </b:Author>
    <b:Title>Was That a Real Poem &amp; Other Essays</b:Title>
    <b:Year>1978</b:Year>
    <b:Medium>Print</b:Medium>
    <b:City>Bolinas</b:City>
    <b:Publisher>Four Seasons Foundation</b:Publisher>
    <b:StateProvince>CA</b:StateProvince>
    <b:RefOrder>1</b:RefOrder>
  </b:Source>
  <b:Source>
    <b:Tag>Edelberg78</b:Tag>
    <b:SourceType>Book</b:SourceType>
    <b:Guid>{98FB949F-6BC5-AD45-8A4E-943631E531A8}</b:Guid>
    <b:Author>
      <b:Editor>
        <b:NameList>
          <b:Person>
            <b:Last>Edelberg</b:Last>
            <b:First>Cynthia</b:First>
            <b:Middle>Dubin</b:Middle>
          </b:Person>
        </b:NameList>
      </b:Editor>
    </b:Author>
    <b:Title>Robert Creeley’s Poetry: A Critical Introduction</b:Title>
    <b:Year>1978</b:Year>
    <b:City>Albuquerque</b:City>
    <b:Publisher>University of New Mexico Press</b:Publisher>
    <b:Medium>Print</b:Medium>
    <b:RefOrder>2</b:RefOrder>
  </b:Source>
  <b:Source>
    <b:Tag>Olson96</b:Tag>
    <b:SourceType>Book</b:SourceType>
    <b:Guid>{01B4F3D4-01E0-924D-A4A1-AAD17300ABF0}</b:Guid>
    <b:Author>
      <b:Author>
        <b:NameList>
          <b:Person>
            <b:Last>Olson</b:Last>
            <b:First>Charles</b:First>
          </b:Person>
          <b:Person>
            <b:Last>Creeley</b:Last>
            <b:First>Robert</b:First>
          </b:Person>
        </b:NameList>
      </b:Author>
      <b:Editor>
        <b:NameList>
          <b:Person>
            <b:Last>Butterick</b:Last>
            <b:First>George</b:First>
            <b:Middle>F.</b:Middle>
          </b:Person>
          <b:Person>
            <b:Last>Blevins</b:Last>
            <b:First>Richard</b:First>
          </b:Person>
        </b:NameList>
      </b:Editor>
    </b:Author>
    <b:Title>Charles Olson and Robert Creeley: The Complete Correspondence</b:Title>
    <b:Year>1980-1996</b:Year>
    <b:City>Santa Rosa</b:City>
    <b:Publisher>Black Sparrow Press</b:Publisher>
    <b:Medium>Print</b:Medium>
    <b:NumberVolumes>10</b:NumberVolumes>
    <b:StateProvince>CA</b:StateProvince>
    <b:RefOrder>3</b:RefOrder>
  </b:Source>
  <b:Source>
    <b:Tag>Wilson87</b:Tag>
    <b:SourceType>Book</b:SourceType>
    <b:Guid>{0AAC0A6E-FFB5-4949-A0C7-32033E2FED39}</b:Guid>
    <b:Author>
      <b:Editor>
        <b:NameList>
          <b:Person>
            <b:Last>Wilson</b:Last>
            <b:First>John</b:First>
          </b:Person>
        </b:NameList>
      </b:Editor>
    </b:Author>
    <b:Title>Robert Creeley’s Life and Work: A Sense of Increment</b:Title>
    <b:Year>1987</b:Year>
    <b:City>Ann Arbor</b:City>
    <b:Publisher>University of Michigan Press</b:Publisher>
    <b:Medium>Print</b:Medium>
    <b:RefOrder>4</b:RefOrder>
  </b:Source>
</b:Sources>
</file>

<file path=customXml/itemProps1.xml><?xml version="1.0" encoding="utf-8"?>
<ds:datastoreItem xmlns:ds="http://schemas.openxmlformats.org/officeDocument/2006/customXml" ds:itemID="{8F1CCD7E-C872-F544-8A0E-18FE12C8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3</Pages>
  <Words>1068</Words>
  <Characters>6089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2016-03-17T10:25:00Z</dcterms:created>
  <dcterms:modified xsi:type="dcterms:W3CDTF">2016-04-24T05:17:00Z</dcterms:modified>
</cp:coreProperties>
</file>