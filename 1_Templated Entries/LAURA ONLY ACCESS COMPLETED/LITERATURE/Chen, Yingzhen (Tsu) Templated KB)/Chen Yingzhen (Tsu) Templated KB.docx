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34461D" w14:textId="77777777" w:rsidTr="00922950">
        <w:tc>
          <w:tcPr>
            <w:tcW w:w="491" w:type="dxa"/>
            <w:vMerge w:val="restart"/>
            <w:shd w:val="clear" w:color="auto" w:fill="A6A6A6" w:themeFill="background1" w:themeFillShade="A6"/>
            <w:textDirection w:val="btLr"/>
          </w:tcPr>
          <w:p w14:paraId="7E6434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534ECC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A6CD920" w14:textId="77777777" w:rsidR="00B574C9" w:rsidRDefault="00C44459" w:rsidP="00C44459">
                <w:r>
                  <w:t>Jing</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7CD26EFF"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2FF92CB1" w14:textId="77777777" w:rsidR="00B574C9" w:rsidRDefault="00C44459" w:rsidP="00C44459">
                <w:proofErr w:type="spellStart"/>
                <w:r>
                  <w:t>Tsu</w:t>
                </w:r>
                <w:proofErr w:type="spellEnd"/>
              </w:p>
            </w:tc>
          </w:sdtContent>
        </w:sdt>
      </w:tr>
      <w:tr w:rsidR="00B574C9" w14:paraId="30370CB1" w14:textId="77777777" w:rsidTr="001A6A06">
        <w:trPr>
          <w:trHeight w:val="986"/>
        </w:trPr>
        <w:tc>
          <w:tcPr>
            <w:tcW w:w="491" w:type="dxa"/>
            <w:vMerge/>
            <w:shd w:val="clear" w:color="auto" w:fill="A6A6A6" w:themeFill="background1" w:themeFillShade="A6"/>
          </w:tcPr>
          <w:p w14:paraId="417288C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1F5DD48" w14:textId="77777777" w:rsidR="00B574C9" w:rsidRDefault="00B574C9" w:rsidP="00922950">
                <w:r>
                  <w:rPr>
                    <w:rStyle w:val="PlaceholderText"/>
                  </w:rPr>
                  <w:t>[Enter your biography]</w:t>
                </w:r>
              </w:p>
            </w:tc>
          </w:sdtContent>
        </w:sdt>
      </w:tr>
      <w:tr w:rsidR="00B574C9" w14:paraId="6DAC9A59" w14:textId="77777777" w:rsidTr="001A6A06">
        <w:trPr>
          <w:trHeight w:val="986"/>
        </w:trPr>
        <w:tc>
          <w:tcPr>
            <w:tcW w:w="491" w:type="dxa"/>
            <w:vMerge/>
            <w:shd w:val="clear" w:color="auto" w:fill="A6A6A6" w:themeFill="background1" w:themeFillShade="A6"/>
          </w:tcPr>
          <w:p w14:paraId="4AEEAD9A"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4186DBD7" w14:textId="77777777" w:rsidR="00B574C9" w:rsidRDefault="00C44459" w:rsidP="00C44459">
                <w:r>
                  <w:t>Yale University</w:t>
                </w:r>
              </w:p>
            </w:tc>
          </w:sdtContent>
        </w:sdt>
      </w:tr>
    </w:tbl>
    <w:p w14:paraId="11AA40F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899E3A" w14:textId="77777777" w:rsidTr="00244BB0">
        <w:tc>
          <w:tcPr>
            <w:tcW w:w="9016" w:type="dxa"/>
            <w:shd w:val="clear" w:color="auto" w:fill="A6A6A6" w:themeFill="background1" w:themeFillShade="A6"/>
            <w:tcMar>
              <w:top w:w="113" w:type="dxa"/>
              <w:bottom w:w="113" w:type="dxa"/>
            </w:tcMar>
          </w:tcPr>
          <w:p w14:paraId="4B8B2E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4C4DAF" w14:textId="77777777" w:rsidTr="003F0D73">
        <w:sdt>
          <w:sdtPr>
            <w:rPr>
              <w:lang w:eastAsia="zh-TW"/>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B87DD93" w14:textId="77777777" w:rsidR="003F0D73" w:rsidRPr="00FB589A" w:rsidRDefault="00F60CD9" w:rsidP="00C44459">
                <w:r>
                  <w:rPr>
                    <w:lang w:eastAsia="zh-TW"/>
                  </w:rPr>
                  <w:t>Chen</w:t>
                </w:r>
                <w:r w:rsidR="006B209C">
                  <w:rPr>
                    <w:lang w:eastAsia="zh-TW"/>
                  </w:rPr>
                  <w:t xml:space="preserve"> </w:t>
                </w:r>
                <w:proofErr w:type="spellStart"/>
                <w:r w:rsidR="006B209C">
                  <w:rPr>
                    <w:lang w:eastAsia="zh-TW"/>
                  </w:rPr>
                  <w:t>Yingzhen</w:t>
                </w:r>
                <w:proofErr w:type="spellEnd"/>
                <w:r w:rsidR="006B209C">
                  <w:rPr>
                    <w:lang w:eastAsia="zh-TW"/>
                  </w:rPr>
                  <w:t xml:space="preserve"> (1938– </w:t>
                </w:r>
                <w:r w:rsidR="00C44459" w:rsidRPr="00C44459">
                  <w:rPr>
                    <w:lang w:eastAsia="zh-TW"/>
                  </w:rPr>
                  <w:t>)</w:t>
                </w:r>
              </w:p>
            </w:tc>
          </w:sdtContent>
        </w:sdt>
      </w:tr>
      <w:tr w:rsidR="00464699" w14:paraId="1D2D23D7"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84D01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6FAAD9"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E7271E4" w14:textId="77777777" w:rsidR="00025D0D" w:rsidRDefault="00C44459" w:rsidP="00025D0D">
                <w:pPr>
                  <w:rPr>
                    <w:lang w:eastAsia="zh-TW"/>
                  </w:rPr>
                </w:pPr>
                <w:r>
                  <w:rPr>
                    <w:lang w:eastAsia="zh-TW"/>
                  </w:rPr>
                  <w:t>Chen</w:t>
                </w:r>
                <w:r w:rsidR="00F60CD9">
                  <w:rPr>
                    <w:lang w:eastAsia="zh-TW"/>
                  </w:rPr>
                  <w:t xml:space="preserve"> </w:t>
                </w:r>
                <w:proofErr w:type="spellStart"/>
                <w:r w:rsidR="00F60CD9" w:rsidRPr="00C44459">
                  <w:rPr>
                    <w:lang w:eastAsia="zh-TW"/>
                  </w:rPr>
                  <w:t>Yingzhen</w:t>
                </w:r>
                <w:proofErr w:type="spellEnd"/>
                <w:r>
                  <w:rPr>
                    <w:lang w:eastAsia="zh-TW"/>
                  </w:rPr>
                  <w:t xml:space="preserve"> is a prolific writer and influential cultural critic from Taiwan. Born Chen </w:t>
                </w:r>
                <w:proofErr w:type="spellStart"/>
                <w:r>
                  <w:rPr>
                    <w:lang w:eastAsia="zh-TW"/>
                  </w:rPr>
                  <w:t>Yongshan</w:t>
                </w:r>
                <w:proofErr w:type="spellEnd"/>
                <w:r>
                  <w:rPr>
                    <w:lang w:eastAsia="zh-TW"/>
                  </w:rPr>
                  <w:t xml:space="preserve"> in Miaoli County, Chen started to publish fiction in 1959 while majoring in English at the </w:t>
                </w:r>
                <w:proofErr w:type="spellStart"/>
                <w:r>
                  <w:rPr>
                    <w:lang w:eastAsia="zh-TW"/>
                  </w:rPr>
                  <w:t>Tamkang</w:t>
                </w:r>
                <w:proofErr w:type="spellEnd"/>
                <w:r>
                  <w:rPr>
                    <w:lang w:eastAsia="zh-TW"/>
                  </w:rPr>
                  <w:t xml:space="preserve"> College. From 1963, his works began to appear in </w:t>
                </w:r>
                <w:r w:rsidRPr="00250196">
                  <w:rPr>
                    <w:i/>
                    <w:lang w:eastAsia="zh-TW"/>
                  </w:rPr>
                  <w:t>Modern Literature</w:t>
                </w:r>
                <w:r>
                  <w:rPr>
                    <w:lang w:eastAsia="zh-TW"/>
                  </w:rPr>
                  <w:t>. His earlier works, published between 1959 and 1965, are often melancholic and autobiographical. In 1967, Chen published an essay criticizing modernist works’ for prioritizing form over content and called, instead, for a literature with a high social consciousness.</w:t>
                </w:r>
                <w:r w:rsidR="00025D0D">
                  <w:rPr>
                    <w:lang w:eastAsia="zh-TW"/>
                  </w:rPr>
                  <w:t xml:space="preserve"> </w:t>
                </w:r>
                <w:r w:rsidR="00025D0D">
                  <w:rPr>
                    <w:lang w:eastAsia="zh-TW"/>
                  </w:rPr>
                  <w:t xml:space="preserve">In 1968, he was apprehended by the Taiwanese Garrison Command and charged with promulgating Communism. He was imprisoned for seven years. </w:t>
                </w:r>
              </w:p>
              <w:p w14:paraId="0DE63329" w14:textId="77777777" w:rsidR="00025D0D" w:rsidRDefault="00025D0D" w:rsidP="005E0090">
                <w:bookmarkStart w:id="0" w:name="_GoBack"/>
                <w:bookmarkEnd w:id="0"/>
              </w:p>
              <w:p w14:paraId="67C4AEB8" w14:textId="5C0F333A" w:rsidR="00E85A05" w:rsidRDefault="00025D0D" w:rsidP="005E0090">
                <w:r>
                  <w:rPr>
                    <w:lang w:eastAsia="zh-TW"/>
                  </w:rPr>
                  <w:t xml:space="preserve">Following his release in 1975 he converted to a realist standpoint and wrote works with moralistic and socialist overtones. He advocated a China-leaning nationalist writing in the Nativist Literary Debate in 1977–1978. He was arrested again shortly before the Formosa (or Kaohsiung) Incident. From 1967 to 1982, he published several stories in </w:t>
                </w:r>
                <w:r w:rsidRPr="00D75691">
                  <w:rPr>
                    <w:i/>
                    <w:lang w:eastAsia="zh-TW"/>
                  </w:rPr>
                  <w:t xml:space="preserve">Literature Quarterly </w:t>
                </w:r>
                <w:r>
                  <w:rPr>
                    <w:lang w:eastAsia="zh-TW"/>
                  </w:rPr>
                  <w:t>(</w:t>
                </w:r>
                <w:proofErr w:type="spellStart"/>
                <w:r w:rsidRPr="00D75691">
                  <w:rPr>
                    <w:i/>
                    <w:lang w:eastAsia="zh-TW"/>
                  </w:rPr>
                  <w:t>Wenxue</w:t>
                </w:r>
                <w:proofErr w:type="spellEnd"/>
                <w:r w:rsidRPr="00D75691">
                  <w:rPr>
                    <w:i/>
                    <w:lang w:eastAsia="zh-TW"/>
                  </w:rPr>
                  <w:t xml:space="preserve"> </w:t>
                </w:r>
                <w:proofErr w:type="spellStart"/>
                <w:r w:rsidRPr="00D75691">
                  <w:rPr>
                    <w:i/>
                    <w:lang w:eastAsia="zh-TW"/>
                  </w:rPr>
                  <w:t>jikan</w:t>
                </w:r>
                <w:proofErr w:type="spellEnd"/>
                <w:r>
                  <w:rPr>
                    <w:lang w:eastAsia="zh-TW"/>
                  </w:rPr>
                  <w:t>). His works from this period tackled the problem of the capitalist economic exploitation of the Third World. In 1983 and 1984, Chen published several political stories to highlight the incompatibility between socialist ideals and the increasingly materialistic orientation of society.</w:t>
                </w:r>
              </w:p>
            </w:tc>
          </w:sdtContent>
        </w:sdt>
      </w:tr>
      <w:tr w:rsidR="003F0D73" w:rsidRPr="00AE64D7" w14:paraId="088C6DC9"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79FA3725" w14:textId="77777777" w:rsidR="00C44459" w:rsidRDefault="00C44459" w:rsidP="00C44459">
                    <w:pPr>
                      <w:rPr>
                        <w:lang w:eastAsia="zh-TW"/>
                      </w:rPr>
                    </w:pPr>
                    <w:r>
                      <w:rPr>
                        <w:lang w:eastAsia="zh-TW"/>
                      </w:rPr>
                      <w:t>Chen</w:t>
                    </w:r>
                    <w:r w:rsidR="00F60CD9" w:rsidRPr="00C44459">
                      <w:rPr>
                        <w:lang w:eastAsia="zh-TW"/>
                      </w:rPr>
                      <w:t xml:space="preserve"> </w:t>
                    </w:r>
                    <w:proofErr w:type="spellStart"/>
                    <w:r w:rsidR="00F60CD9" w:rsidRPr="00C44459">
                      <w:rPr>
                        <w:lang w:eastAsia="zh-TW"/>
                      </w:rPr>
                      <w:t>Yingzhen</w:t>
                    </w:r>
                    <w:proofErr w:type="spellEnd"/>
                    <w:r>
                      <w:rPr>
                        <w:lang w:eastAsia="zh-TW"/>
                      </w:rPr>
                      <w:t xml:space="preserve"> is a prolific writer and influential cultural critic from Taiwan. Born Chen </w:t>
                    </w:r>
                    <w:proofErr w:type="spellStart"/>
                    <w:r>
                      <w:rPr>
                        <w:lang w:eastAsia="zh-TW"/>
                      </w:rPr>
                      <w:t>Yongshan</w:t>
                    </w:r>
                    <w:proofErr w:type="spellEnd"/>
                    <w:r>
                      <w:rPr>
                        <w:lang w:eastAsia="zh-TW"/>
                      </w:rPr>
                      <w:t xml:space="preserve"> in Miaoli County, Chen started to publish fiction in 1959 while majoring in English at the </w:t>
                    </w:r>
                    <w:proofErr w:type="spellStart"/>
                    <w:r>
                      <w:rPr>
                        <w:lang w:eastAsia="zh-TW"/>
                      </w:rPr>
                      <w:t>Tamkang</w:t>
                    </w:r>
                    <w:proofErr w:type="spellEnd"/>
                    <w:r>
                      <w:rPr>
                        <w:lang w:eastAsia="zh-TW"/>
                      </w:rPr>
                      <w:t xml:space="preserve"> College. From 1963, his works began to appear in </w:t>
                    </w:r>
                    <w:r w:rsidRPr="00250196">
                      <w:rPr>
                        <w:i/>
                        <w:lang w:eastAsia="zh-TW"/>
                      </w:rPr>
                      <w:t>Modern Literature</w:t>
                    </w:r>
                    <w:r>
                      <w:rPr>
                        <w:lang w:eastAsia="zh-TW"/>
                      </w:rPr>
                      <w:t xml:space="preserve">. His earlier works, published between 1959 and 1965, are often melancholic and autobiographical. In 1967, Chen published an essay criticizing modernist works’ for prioritizing form over content and called, instead, for a literature with a high social consciousness. In 1968, he was apprehended by the Taiwanese Garrison Command and charged with promulgating Communism. He was imprisoned for seven years. </w:t>
                    </w:r>
                  </w:p>
                  <w:p w14:paraId="0F229170" w14:textId="77777777" w:rsidR="00C44459" w:rsidRDefault="00C44459" w:rsidP="00C44459">
                    <w:pPr>
                      <w:rPr>
                        <w:lang w:eastAsia="zh-TW"/>
                      </w:rPr>
                    </w:pPr>
                  </w:p>
                  <w:p w14:paraId="3C322711" w14:textId="77777777" w:rsidR="00F60CD9" w:rsidRDefault="00F60CD9" w:rsidP="00F60CD9">
                    <w:pPr>
                      <w:keepNext/>
                    </w:pPr>
                    <w:r>
                      <w:rPr>
                        <w:lang w:eastAsia="zh-TW"/>
                      </w:rPr>
                      <w:t xml:space="preserve">File: Chen </w:t>
                    </w:r>
                    <w:r w:rsidRPr="00C44459">
                      <w:rPr>
                        <w:lang w:eastAsia="zh-TW"/>
                      </w:rPr>
                      <w:t>Yingzhen</w:t>
                    </w:r>
                    <w:r>
                      <w:rPr>
                        <w:lang w:eastAsia="zh-TW"/>
                      </w:rPr>
                      <w:t>.jpg</w:t>
                    </w:r>
                  </w:p>
                  <w:p w14:paraId="6B11858C" w14:textId="77777777" w:rsidR="00F60CD9" w:rsidRDefault="00F60CD9" w:rsidP="00F60CD9">
                    <w:pPr>
                      <w:pStyle w:val="Caption"/>
                    </w:pPr>
                    <w:r>
                      <w:t xml:space="preserve">Chen </w:t>
                    </w:r>
                    <w:proofErr w:type="spellStart"/>
                    <w:r>
                      <w:t>Yingzhen</w:t>
                    </w:r>
                    <w:proofErr w:type="spellEnd"/>
                    <w:r>
                      <w:t xml:space="preserve"> </w:t>
                    </w:r>
                    <w:r w:rsidR="00025D0D">
                      <w:fldChar w:fldCharType="begin"/>
                    </w:r>
                    <w:r w:rsidR="00025D0D">
                      <w:instrText xml:space="preserve"> SEQ Chen_Yingzhen \* ARABIC </w:instrText>
                    </w:r>
                    <w:r w:rsidR="00025D0D">
                      <w:fldChar w:fldCharType="separate"/>
                    </w:r>
                    <w:r>
                      <w:rPr>
                        <w:noProof/>
                      </w:rPr>
                      <w:t>1</w:t>
                    </w:r>
                    <w:r w:rsidR="00025D0D">
                      <w:rPr>
                        <w:noProof/>
                      </w:rPr>
                      <w:fldChar w:fldCharType="end"/>
                    </w:r>
                  </w:p>
                  <w:p w14:paraId="1A3D4BEA" w14:textId="77777777" w:rsidR="00F60CD9" w:rsidRPr="00F60CD9" w:rsidRDefault="006B209C" w:rsidP="006B209C">
                    <w:pPr>
                      <w:pStyle w:val="Authornote"/>
                    </w:pPr>
                    <w:r>
                      <w:t>[[</w:t>
                    </w:r>
                    <w:r w:rsidR="00091E6B">
                      <w:t xml:space="preserve">Source: </w:t>
                    </w:r>
                    <w:r w:rsidRPr="006B209C">
                      <w:t>http://moonji.com/bookauth/6256/</w:t>
                    </w:r>
                    <w:r>
                      <w:t>]]</w:t>
                    </w:r>
                  </w:p>
                  <w:p w14:paraId="3C9613D2" w14:textId="77777777" w:rsidR="00F60CD9" w:rsidRDefault="00F60CD9" w:rsidP="00C44459">
                    <w:pPr>
                      <w:rPr>
                        <w:lang w:eastAsia="zh-TW"/>
                      </w:rPr>
                    </w:pPr>
                  </w:p>
                  <w:p w14:paraId="64832186" w14:textId="77777777" w:rsidR="00C44459" w:rsidRDefault="00C44459" w:rsidP="00C44459">
                    <w:pPr>
                      <w:rPr>
                        <w:lang w:eastAsia="zh-TW"/>
                      </w:rPr>
                    </w:pPr>
                    <w:r>
                      <w:rPr>
                        <w:lang w:eastAsia="zh-TW"/>
                      </w:rPr>
                      <w:t>Following his release in 1975 he converted to a realist standpoint and wrote works with moralistic and socialist overtones. He advocated a China-leaning nationalist writing in the N</w:t>
                    </w:r>
                    <w:r w:rsidR="006B209C">
                      <w:rPr>
                        <w:lang w:eastAsia="zh-TW"/>
                      </w:rPr>
                      <w:t>ativist Literary Debate in 1977–</w:t>
                    </w:r>
                    <w:r>
                      <w:rPr>
                        <w:lang w:eastAsia="zh-TW"/>
                      </w:rPr>
                      <w:t>1978.</w:t>
                    </w:r>
                    <w:r w:rsidR="00091E6B">
                      <w:rPr>
                        <w:lang w:eastAsia="zh-TW"/>
                      </w:rPr>
                      <w:t xml:space="preserve"> </w:t>
                    </w:r>
                    <w:r>
                      <w:rPr>
                        <w:lang w:eastAsia="zh-TW"/>
                      </w:rPr>
                      <w:t xml:space="preserve">He was arrested again shortly before the Formosa (or Kaohsiung) Incident. From 1967 to 1982, he published several stories in </w:t>
                    </w:r>
                    <w:r w:rsidRPr="00D75691">
                      <w:rPr>
                        <w:i/>
                        <w:lang w:eastAsia="zh-TW"/>
                      </w:rPr>
                      <w:t xml:space="preserve">Literature Quarterly </w:t>
                    </w:r>
                    <w:r>
                      <w:rPr>
                        <w:lang w:eastAsia="zh-TW"/>
                      </w:rPr>
                      <w:t>(</w:t>
                    </w:r>
                    <w:proofErr w:type="spellStart"/>
                    <w:r w:rsidRPr="00D75691">
                      <w:rPr>
                        <w:i/>
                        <w:lang w:eastAsia="zh-TW"/>
                      </w:rPr>
                      <w:t>Wenxue</w:t>
                    </w:r>
                    <w:proofErr w:type="spellEnd"/>
                    <w:r w:rsidRPr="00D75691">
                      <w:rPr>
                        <w:i/>
                        <w:lang w:eastAsia="zh-TW"/>
                      </w:rPr>
                      <w:t xml:space="preserve"> </w:t>
                    </w:r>
                    <w:proofErr w:type="spellStart"/>
                    <w:r w:rsidRPr="00D75691">
                      <w:rPr>
                        <w:i/>
                        <w:lang w:eastAsia="zh-TW"/>
                      </w:rPr>
                      <w:t>jikan</w:t>
                    </w:r>
                    <w:proofErr w:type="spellEnd"/>
                    <w:r>
                      <w:rPr>
                        <w:lang w:eastAsia="zh-TW"/>
                      </w:rPr>
                      <w:t xml:space="preserve">). His works </w:t>
                    </w:r>
                    <w:r>
                      <w:rPr>
                        <w:lang w:eastAsia="zh-TW"/>
                      </w:rPr>
                      <w:lastRenderedPageBreak/>
                      <w:t xml:space="preserve">from this period tackled the problem of the capitalist economic exploitation of the Third World. In 1983 and 1984, Chen published several political stories to highlight the incompatibility between socialist ideals and the increasingly materialistic orientation of society. From 1985 to 1989, Chen was in charge of the magazine </w:t>
                    </w:r>
                    <w:r w:rsidRPr="00564989">
                      <w:rPr>
                        <w:i/>
                        <w:lang w:eastAsia="zh-TW"/>
                      </w:rPr>
                      <w:t>Human World</w:t>
                    </w:r>
                    <w:r w:rsidRPr="003243D3">
                      <w:rPr>
                        <w:i/>
                        <w:lang w:eastAsia="zh-TW"/>
                      </w:rPr>
                      <w:t xml:space="preserve"> </w:t>
                    </w:r>
                    <w:r>
                      <w:rPr>
                        <w:lang w:eastAsia="zh-TW"/>
                      </w:rPr>
                      <w:t>(</w:t>
                    </w:r>
                    <w:proofErr w:type="spellStart"/>
                    <w:r w:rsidRPr="003243D3">
                      <w:rPr>
                        <w:i/>
                        <w:lang w:eastAsia="zh-TW"/>
                      </w:rPr>
                      <w:t>Renjian</w:t>
                    </w:r>
                    <w:proofErr w:type="spellEnd"/>
                    <w:r>
                      <w:rPr>
                        <w:lang w:eastAsia="zh-TW"/>
                      </w:rPr>
                      <w:t>), which was known for its exposé of social problems. Chen’s writing overall is profoundly concerned with Taiwanese history and society. He remains consistent in his pursuit of an agenda of unification with mainland China in his criticism of colonialism and imperialism. Chen’s overriding ideological concerns sometimes win him the reputation of being more of a social critic or intellectual dissident than a writer.</w:t>
                    </w:r>
                  </w:p>
                  <w:p w14:paraId="15AA0167" w14:textId="77777777" w:rsidR="00C44459" w:rsidRDefault="00C44459" w:rsidP="00C44459">
                    <w:pPr>
                      <w:rPr>
                        <w:lang w:eastAsia="zh-TW"/>
                      </w:rPr>
                    </w:pPr>
                  </w:p>
                  <w:p w14:paraId="3604793A" w14:textId="77777777" w:rsidR="00C44459" w:rsidRDefault="00C44459" w:rsidP="00C44459">
                    <w:pPr>
                      <w:rPr>
                        <w:lang w:eastAsia="zh-TW"/>
                      </w:rPr>
                    </w:pPr>
                    <w:r>
                      <w:rPr>
                        <w:lang w:eastAsia="zh-TW"/>
                      </w:rPr>
                      <w:t xml:space="preserve">Major themes that run through different stages of Chen’s writing include the spiritual degeneration of intellectuals and the lives of marginal characters. The former usually revolves around the death of an idealistic or socialist character, as can be found in </w:t>
                    </w:r>
                    <w:r w:rsidR="00091E6B">
                      <w:rPr>
                        <w:lang w:eastAsia="zh-TW"/>
                      </w:rPr>
                      <w:t>‘</w:t>
                    </w:r>
                    <w:r>
                      <w:rPr>
                        <w:lang w:eastAsia="zh-TW"/>
                      </w:rPr>
                      <w:t xml:space="preserve">My Kid Brother </w:t>
                    </w:r>
                    <w:proofErr w:type="spellStart"/>
                    <w:r>
                      <w:rPr>
                        <w:lang w:eastAsia="zh-TW"/>
                      </w:rPr>
                      <w:t>Kangxiong</w:t>
                    </w:r>
                    <w:proofErr w:type="spellEnd"/>
                    <w:r w:rsidR="00091E6B">
                      <w:rPr>
                        <w:lang w:eastAsia="zh-TW"/>
                      </w:rPr>
                      <w:t>’</w:t>
                    </w:r>
                    <w:r>
                      <w:rPr>
                        <w:lang w:eastAsia="zh-TW"/>
                      </w:rPr>
                      <w:t xml:space="preserve"> (</w:t>
                    </w:r>
                    <w:proofErr w:type="spellStart"/>
                    <w:r w:rsidRPr="00E130EA">
                      <w:rPr>
                        <w:lang w:eastAsia="zh-TW"/>
                      </w:rPr>
                      <w:t>Wode</w:t>
                    </w:r>
                    <w:proofErr w:type="spellEnd"/>
                    <w:r w:rsidRPr="00E130EA">
                      <w:rPr>
                        <w:lang w:eastAsia="zh-TW"/>
                      </w:rPr>
                      <w:t xml:space="preserve"> </w:t>
                    </w:r>
                    <w:proofErr w:type="spellStart"/>
                    <w:r w:rsidRPr="00E130EA">
                      <w:rPr>
                        <w:lang w:eastAsia="zh-TW"/>
                      </w:rPr>
                      <w:t>didi</w:t>
                    </w:r>
                    <w:proofErr w:type="spellEnd"/>
                    <w:r w:rsidRPr="00E130EA">
                      <w:rPr>
                        <w:lang w:eastAsia="zh-TW"/>
                      </w:rPr>
                      <w:t xml:space="preserve"> </w:t>
                    </w:r>
                    <w:proofErr w:type="spellStart"/>
                    <w:r w:rsidRPr="00E130EA">
                      <w:rPr>
                        <w:lang w:eastAsia="zh-TW"/>
                      </w:rPr>
                      <w:t>kangxiong</w:t>
                    </w:r>
                    <w:proofErr w:type="spellEnd"/>
                    <w:r>
                      <w:rPr>
                        <w:lang w:eastAsia="zh-TW"/>
                      </w:rPr>
                      <w:t xml:space="preserve">, 1960), </w:t>
                    </w:r>
                    <w:r w:rsidR="00091E6B">
                      <w:rPr>
                        <w:lang w:eastAsia="zh-TW"/>
                      </w:rPr>
                      <w:t>‘</w:t>
                    </w:r>
                    <w:r>
                      <w:rPr>
                        <w:lang w:eastAsia="zh-TW"/>
                      </w:rPr>
                      <w:t>Country Teacher</w:t>
                    </w:r>
                    <w:r w:rsidR="00091E6B">
                      <w:rPr>
                        <w:lang w:eastAsia="zh-TW"/>
                      </w:rPr>
                      <w:t>’</w:t>
                    </w:r>
                    <w:r>
                      <w:rPr>
                        <w:lang w:eastAsia="zh-TW"/>
                      </w:rPr>
                      <w:t xml:space="preserve"> (</w:t>
                    </w:r>
                    <w:proofErr w:type="spellStart"/>
                    <w:r w:rsidRPr="00E130EA">
                      <w:rPr>
                        <w:lang w:eastAsia="zh-TW"/>
                      </w:rPr>
                      <w:t>Xiangcun</w:t>
                    </w:r>
                    <w:proofErr w:type="spellEnd"/>
                    <w:r w:rsidRPr="00E130EA">
                      <w:rPr>
                        <w:lang w:eastAsia="zh-TW"/>
                      </w:rPr>
                      <w:t xml:space="preserve"> </w:t>
                    </w:r>
                    <w:proofErr w:type="spellStart"/>
                    <w:r w:rsidRPr="00E130EA">
                      <w:rPr>
                        <w:lang w:eastAsia="zh-TW"/>
                      </w:rPr>
                      <w:t>jioashi</w:t>
                    </w:r>
                    <w:proofErr w:type="spellEnd"/>
                    <w:r>
                      <w:rPr>
                        <w:lang w:eastAsia="zh-TW"/>
                      </w:rPr>
                      <w:t xml:space="preserve">, 1960), </w:t>
                    </w:r>
                    <w:r w:rsidR="00091E6B">
                      <w:rPr>
                        <w:lang w:eastAsia="zh-TW"/>
                      </w:rPr>
                      <w:t>‘</w:t>
                    </w:r>
                    <w:r>
                      <w:rPr>
                        <w:lang w:eastAsia="zh-TW"/>
                      </w:rPr>
                      <w:t>My First Case</w:t>
                    </w:r>
                    <w:r w:rsidR="00091E6B">
                      <w:rPr>
                        <w:lang w:eastAsia="zh-TW"/>
                      </w:rPr>
                      <w:t>’</w:t>
                    </w:r>
                    <w:r>
                      <w:rPr>
                        <w:lang w:eastAsia="zh-TW"/>
                      </w:rPr>
                      <w:t xml:space="preserve"> (</w:t>
                    </w:r>
                    <w:proofErr w:type="spellStart"/>
                    <w:r w:rsidRPr="00E130EA">
                      <w:rPr>
                        <w:lang w:eastAsia="zh-TW"/>
                      </w:rPr>
                      <w:t>Diyi</w:t>
                    </w:r>
                    <w:proofErr w:type="spellEnd"/>
                    <w:r w:rsidRPr="00E130EA">
                      <w:rPr>
                        <w:lang w:eastAsia="zh-TW"/>
                      </w:rPr>
                      <w:t xml:space="preserve"> </w:t>
                    </w:r>
                    <w:proofErr w:type="spellStart"/>
                    <w:r w:rsidRPr="00E130EA">
                      <w:rPr>
                        <w:lang w:eastAsia="zh-TW"/>
                      </w:rPr>
                      <w:t>jian</w:t>
                    </w:r>
                    <w:proofErr w:type="spellEnd"/>
                    <w:r w:rsidRPr="00E130EA">
                      <w:rPr>
                        <w:lang w:eastAsia="zh-TW"/>
                      </w:rPr>
                      <w:t xml:space="preserve"> </w:t>
                    </w:r>
                    <w:proofErr w:type="spellStart"/>
                    <w:r w:rsidRPr="00E130EA">
                      <w:rPr>
                        <w:lang w:eastAsia="zh-TW"/>
                      </w:rPr>
                      <w:t>chaishi</w:t>
                    </w:r>
                    <w:proofErr w:type="spellEnd"/>
                    <w:r>
                      <w:rPr>
                        <w:lang w:eastAsia="zh-TW"/>
                      </w:rPr>
                      <w:t xml:space="preserve">, 1967), </w:t>
                    </w:r>
                    <w:r w:rsidRPr="00AC029F">
                      <w:rPr>
                        <w:i/>
                        <w:lang w:eastAsia="zh-TW"/>
                      </w:rPr>
                      <w:t>One Afternoon</w:t>
                    </w:r>
                    <w:r w:rsidRPr="00564989">
                      <w:rPr>
                        <w:i/>
                        <w:lang w:eastAsia="zh-TW"/>
                      </w:rPr>
                      <w:t xml:space="preserve"> </w:t>
                    </w:r>
                    <w:r>
                      <w:rPr>
                        <w:lang w:eastAsia="zh-TW"/>
                      </w:rPr>
                      <w:t>(</w:t>
                    </w:r>
                    <w:proofErr w:type="spellStart"/>
                    <w:r w:rsidRPr="00564989">
                      <w:rPr>
                        <w:i/>
                        <w:lang w:eastAsia="zh-TW"/>
                      </w:rPr>
                      <w:t>Moyige</w:t>
                    </w:r>
                    <w:proofErr w:type="spellEnd"/>
                    <w:r w:rsidRPr="00564989">
                      <w:rPr>
                        <w:i/>
                        <w:lang w:eastAsia="zh-TW"/>
                      </w:rPr>
                      <w:t xml:space="preserve"> </w:t>
                    </w:r>
                    <w:proofErr w:type="spellStart"/>
                    <w:r w:rsidRPr="00564989">
                      <w:rPr>
                        <w:i/>
                        <w:lang w:eastAsia="zh-TW"/>
                      </w:rPr>
                      <w:t>riwu</w:t>
                    </w:r>
                    <w:proofErr w:type="spellEnd"/>
                    <w:r>
                      <w:rPr>
                        <w:lang w:eastAsia="zh-TW"/>
                      </w:rPr>
                      <w:t xml:space="preserve">, 1973), and </w:t>
                    </w:r>
                    <w:r w:rsidR="00091E6B">
                      <w:rPr>
                        <w:lang w:eastAsia="zh-TW"/>
                      </w:rPr>
                      <w:t>‘</w:t>
                    </w:r>
                    <w:r>
                      <w:rPr>
                        <w:lang w:eastAsia="zh-TW"/>
                      </w:rPr>
                      <w:t>Mountain Path</w:t>
                    </w:r>
                    <w:r w:rsidR="00091E6B">
                      <w:rPr>
                        <w:lang w:eastAsia="zh-TW"/>
                      </w:rPr>
                      <w:t>’</w:t>
                    </w:r>
                    <w:r>
                      <w:rPr>
                        <w:lang w:eastAsia="zh-TW"/>
                      </w:rPr>
                      <w:t xml:space="preserve"> (</w:t>
                    </w:r>
                    <w:proofErr w:type="spellStart"/>
                    <w:r>
                      <w:rPr>
                        <w:lang w:eastAsia="zh-TW"/>
                      </w:rPr>
                      <w:t>Shanlu</w:t>
                    </w:r>
                    <w:proofErr w:type="spellEnd"/>
                    <w:r>
                      <w:rPr>
                        <w:lang w:eastAsia="zh-TW"/>
                      </w:rPr>
                      <w:t xml:space="preserve">, 1983). The latter expresses itself in Chen’s concern with marginal characters, which lead him to explore the mental burden of those who suffer from war trauma. Good examples in this regard include the mainlander soldier in </w:t>
                    </w:r>
                    <w:r w:rsidR="00091E6B">
                      <w:rPr>
                        <w:lang w:eastAsia="zh-TW"/>
                      </w:rPr>
                      <w:t>‘</w:t>
                    </w:r>
                    <w:r>
                      <w:rPr>
                        <w:lang w:eastAsia="zh-TW"/>
                      </w:rPr>
                      <w:t>Documents</w:t>
                    </w:r>
                    <w:r w:rsidR="00091E6B">
                      <w:rPr>
                        <w:lang w:eastAsia="zh-TW"/>
                      </w:rPr>
                      <w:t>’</w:t>
                    </w:r>
                    <w:r>
                      <w:rPr>
                        <w:lang w:eastAsia="zh-TW"/>
                      </w:rPr>
                      <w:t xml:space="preserve"> (</w:t>
                    </w:r>
                    <w:proofErr w:type="spellStart"/>
                    <w:r w:rsidRPr="005C2EDC">
                      <w:rPr>
                        <w:lang w:eastAsia="zh-TW"/>
                      </w:rPr>
                      <w:t>Wenshu</w:t>
                    </w:r>
                    <w:proofErr w:type="spellEnd"/>
                    <w:r>
                      <w:rPr>
                        <w:lang w:eastAsia="zh-TW"/>
                      </w:rPr>
                      <w:t xml:space="preserve">, 1963) and the tormentor who performed his duties during the Nationalist White Terror period in </w:t>
                    </w:r>
                    <w:r w:rsidR="00091E6B">
                      <w:rPr>
                        <w:lang w:eastAsia="zh-TW"/>
                      </w:rPr>
                      <w:t>‘</w:t>
                    </w:r>
                    <w:proofErr w:type="spellStart"/>
                    <w:r>
                      <w:rPr>
                        <w:lang w:eastAsia="zh-TW"/>
                      </w:rPr>
                      <w:t>Zhongxiao</w:t>
                    </w:r>
                    <w:proofErr w:type="spellEnd"/>
                    <w:r>
                      <w:rPr>
                        <w:lang w:eastAsia="zh-TW"/>
                      </w:rPr>
                      <w:t xml:space="preserve"> Park</w:t>
                    </w:r>
                    <w:r w:rsidR="00091E6B">
                      <w:rPr>
                        <w:lang w:eastAsia="zh-TW"/>
                      </w:rPr>
                      <w:t>’</w:t>
                    </w:r>
                    <w:r>
                      <w:rPr>
                        <w:lang w:eastAsia="zh-TW"/>
                      </w:rPr>
                      <w:t xml:space="preserve"> (</w:t>
                    </w:r>
                    <w:proofErr w:type="spellStart"/>
                    <w:r w:rsidRPr="005C2EDC">
                      <w:rPr>
                        <w:lang w:eastAsia="zh-TW"/>
                      </w:rPr>
                      <w:t>Zhongxiao</w:t>
                    </w:r>
                    <w:proofErr w:type="spellEnd"/>
                    <w:r w:rsidRPr="005C2EDC">
                      <w:rPr>
                        <w:lang w:eastAsia="zh-TW"/>
                      </w:rPr>
                      <w:t xml:space="preserve"> </w:t>
                    </w:r>
                    <w:proofErr w:type="spellStart"/>
                    <w:r w:rsidRPr="005C2EDC">
                      <w:rPr>
                        <w:lang w:eastAsia="zh-TW"/>
                      </w:rPr>
                      <w:t>gongyuan</w:t>
                    </w:r>
                    <w:proofErr w:type="spellEnd"/>
                    <w:r>
                      <w:rPr>
                        <w:lang w:eastAsia="zh-TW"/>
                      </w:rPr>
                      <w:t>, 2001). In both stories, the characters are fugitives of their own past.</w:t>
                    </w:r>
                    <w:r w:rsidR="00091E6B">
                      <w:rPr>
                        <w:lang w:eastAsia="zh-TW"/>
                      </w:rPr>
                      <w:t xml:space="preserve"> </w:t>
                    </w:r>
                    <w:r>
                      <w:rPr>
                        <w:lang w:eastAsia="zh-TW"/>
                      </w:rPr>
                      <w:t xml:space="preserve">Hallucination, insanity, and death serve as common metaphors for the impact of wars on an individual’s wounded psychology. </w:t>
                    </w:r>
                  </w:p>
                  <w:p w14:paraId="64AB715F" w14:textId="77777777" w:rsidR="00C44459" w:rsidRDefault="00C44459" w:rsidP="00C44459">
                    <w:pPr>
                      <w:rPr>
                        <w:lang w:eastAsia="zh-TW"/>
                      </w:rPr>
                    </w:pPr>
                  </w:p>
                  <w:p w14:paraId="20293868" w14:textId="77777777" w:rsidR="00C44459" w:rsidRDefault="00C44459" w:rsidP="00C44459">
                    <w:pPr>
                      <w:rPr>
                        <w:lang w:eastAsia="zh-TW"/>
                      </w:rPr>
                    </w:pPr>
                    <w:r>
                      <w:rPr>
                        <w:lang w:eastAsia="zh-TW"/>
                      </w:rPr>
                      <w:t xml:space="preserve">Due to Chen’s own Protestant background, Christianity is featured in his earlier works. In </w:t>
                    </w:r>
                    <w:r w:rsidR="00091E6B">
                      <w:rPr>
                        <w:lang w:eastAsia="zh-TW"/>
                      </w:rPr>
                      <w:t>‘</w:t>
                    </w:r>
                    <w:r>
                      <w:rPr>
                        <w:lang w:eastAsia="zh-TW"/>
                      </w:rPr>
                      <w:t xml:space="preserve">My Kid Brother </w:t>
                    </w:r>
                    <w:proofErr w:type="spellStart"/>
                    <w:r>
                      <w:rPr>
                        <w:lang w:eastAsia="zh-TW"/>
                      </w:rPr>
                      <w:t>Kangxiong</w:t>
                    </w:r>
                    <w:proofErr w:type="spellEnd"/>
                    <w:r w:rsidR="00091E6B">
                      <w:rPr>
                        <w:lang w:eastAsia="zh-TW"/>
                      </w:rPr>
                      <w:t>’</w:t>
                    </w:r>
                    <w:r>
                      <w:rPr>
                        <w:lang w:eastAsia="zh-TW"/>
                      </w:rPr>
                      <w:t xml:space="preserve"> for instance, the nihilistic </w:t>
                    </w:r>
                    <w:proofErr w:type="spellStart"/>
                    <w:r>
                      <w:rPr>
                        <w:lang w:eastAsia="zh-TW"/>
                      </w:rPr>
                      <w:t>Kangxiong</w:t>
                    </w:r>
                    <w:proofErr w:type="spellEnd"/>
                    <w:r>
                      <w:rPr>
                        <w:lang w:eastAsia="zh-TW"/>
                      </w:rPr>
                      <w:t xml:space="preserve"> takes his own life partly because of his inability to live up to the demands of Christian morality. His death symbolizes a rebellion against </w:t>
                    </w:r>
                    <w:proofErr w:type="spellStart"/>
                    <w:r>
                      <w:rPr>
                        <w:lang w:eastAsia="zh-TW"/>
                      </w:rPr>
                      <w:t>authoritaty</w:t>
                    </w:r>
                    <w:proofErr w:type="spellEnd"/>
                    <w:r>
                      <w:rPr>
                        <w:lang w:eastAsia="zh-TW"/>
                      </w:rPr>
                      <w:t xml:space="preserve">, such as religious morality, patriarchal oppression, and even his own utopian beliefs. In </w:t>
                    </w:r>
                    <w:r w:rsidR="00091E6B">
                      <w:rPr>
                        <w:lang w:eastAsia="zh-TW"/>
                      </w:rPr>
                      <w:t>‘</w:t>
                    </w:r>
                    <w:r>
                      <w:rPr>
                        <w:lang w:eastAsia="zh-TW"/>
                      </w:rPr>
                      <w:t>The Story of Judas Iscariot</w:t>
                    </w:r>
                    <w:r w:rsidR="00091E6B">
                      <w:rPr>
                        <w:lang w:eastAsia="zh-TW"/>
                      </w:rPr>
                      <w:t>’</w:t>
                    </w:r>
                    <w:r>
                      <w:rPr>
                        <w:lang w:eastAsia="zh-TW"/>
                      </w:rPr>
                      <w:t xml:space="preserve"> (</w:t>
                    </w:r>
                    <w:proofErr w:type="spellStart"/>
                    <w:r w:rsidRPr="005C2EDC">
                      <w:rPr>
                        <w:lang w:eastAsia="zh-TW"/>
                      </w:rPr>
                      <w:t>Jialueren</w:t>
                    </w:r>
                    <w:proofErr w:type="spellEnd"/>
                    <w:r w:rsidRPr="005C2EDC">
                      <w:rPr>
                        <w:lang w:eastAsia="zh-TW"/>
                      </w:rPr>
                      <w:t xml:space="preserve"> </w:t>
                    </w:r>
                    <w:proofErr w:type="spellStart"/>
                    <w:r w:rsidRPr="005C2EDC">
                      <w:rPr>
                        <w:lang w:eastAsia="zh-TW"/>
                      </w:rPr>
                      <w:t>youda</w:t>
                    </w:r>
                    <w:proofErr w:type="spellEnd"/>
                    <w:r w:rsidRPr="005C2EDC">
                      <w:rPr>
                        <w:lang w:eastAsia="zh-TW"/>
                      </w:rPr>
                      <w:t xml:space="preserve"> de </w:t>
                    </w:r>
                    <w:proofErr w:type="spellStart"/>
                    <w:r w:rsidRPr="005C2EDC">
                      <w:rPr>
                        <w:lang w:eastAsia="zh-TW"/>
                      </w:rPr>
                      <w:t>gushi</w:t>
                    </w:r>
                    <w:proofErr w:type="spellEnd"/>
                    <w:r>
                      <w:rPr>
                        <w:lang w:eastAsia="zh-TW"/>
                      </w:rPr>
                      <w:t>, 1961), a reconstruction of Judas’s betrayal of Christ, Christianity is appropriated to highlight the futility of revolutionary ideals, as represented by Judas.</w:t>
                    </w:r>
                  </w:p>
                  <w:p w14:paraId="6865C106" w14:textId="77777777" w:rsidR="00C44459" w:rsidRDefault="00C44459" w:rsidP="00C44459">
                    <w:pPr>
                      <w:rPr>
                        <w:lang w:eastAsia="zh-TW"/>
                      </w:rPr>
                    </w:pPr>
                  </w:p>
                  <w:p w14:paraId="22AAFBD1" w14:textId="77777777" w:rsidR="00C44459" w:rsidRDefault="00C44459" w:rsidP="00C44459">
                    <w:pPr>
                      <w:rPr>
                        <w:lang w:eastAsia="zh-TW"/>
                      </w:rPr>
                    </w:pPr>
                    <w:r>
                      <w:rPr>
                        <w:lang w:eastAsia="zh-TW"/>
                      </w:rPr>
                      <w:t xml:space="preserve">Also noteworthy are Chen’s juxtaposition of modernist and realist devices (especially in his earlier works) and his use of literature as a means of social critique. </w:t>
                    </w:r>
                    <w:r w:rsidR="00091E6B">
                      <w:rPr>
                        <w:lang w:eastAsia="zh-TW"/>
                      </w:rPr>
                      <w:t>‘</w:t>
                    </w:r>
                    <w:r>
                      <w:rPr>
                        <w:lang w:eastAsia="zh-TW"/>
                      </w:rPr>
                      <w:t>A Race of Generals</w:t>
                    </w:r>
                    <w:r w:rsidR="00091E6B">
                      <w:rPr>
                        <w:lang w:eastAsia="zh-TW"/>
                      </w:rPr>
                      <w:t>’</w:t>
                    </w:r>
                    <w:r>
                      <w:rPr>
                        <w:lang w:eastAsia="zh-TW"/>
                      </w:rPr>
                      <w:t xml:space="preserve"> (</w:t>
                    </w:r>
                    <w:proofErr w:type="spellStart"/>
                    <w:r w:rsidRPr="005C2EDC">
                      <w:rPr>
                        <w:lang w:eastAsia="zh-TW"/>
                      </w:rPr>
                      <w:t>Jiangjun</w:t>
                    </w:r>
                    <w:proofErr w:type="spellEnd"/>
                    <w:r w:rsidRPr="005C2EDC">
                      <w:rPr>
                        <w:lang w:eastAsia="zh-TW"/>
                      </w:rPr>
                      <w:t xml:space="preserve"> </w:t>
                    </w:r>
                    <w:proofErr w:type="spellStart"/>
                    <w:r w:rsidRPr="005C2EDC">
                      <w:rPr>
                        <w:lang w:eastAsia="zh-TW"/>
                      </w:rPr>
                      <w:t>zu</w:t>
                    </w:r>
                    <w:proofErr w:type="spellEnd"/>
                    <w:r>
                      <w:rPr>
                        <w:lang w:eastAsia="zh-TW"/>
                      </w:rPr>
                      <w:t xml:space="preserve">, 1964) illustrates how Chen employs the stream of consciousness technique and symbolism to express the inner feelings of two downtrodden entertainers while offering a pungent exploration of the depressing reality with which the characters must battle daily. </w:t>
                    </w:r>
                    <w:r w:rsidR="00091E6B">
                      <w:rPr>
                        <w:lang w:eastAsia="zh-TW"/>
                      </w:rPr>
                      <w:t>‘</w:t>
                    </w:r>
                    <w:r>
                      <w:rPr>
                        <w:lang w:eastAsia="zh-TW"/>
                      </w:rPr>
                      <w:t>Night Fright</w:t>
                    </w:r>
                    <w:r w:rsidR="00091E6B">
                      <w:rPr>
                        <w:lang w:eastAsia="zh-TW"/>
                      </w:rPr>
                      <w:t>’</w:t>
                    </w:r>
                    <w:r>
                      <w:rPr>
                        <w:lang w:eastAsia="zh-TW"/>
                      </w:rPr>
                      <w:t xml:space="preserve"> (</w:t>
                    </w:r>
                    <w:proofErr w:type="spellStart"/>
                    <w:r w:rsidRPr="005C2EDC">
                      <w:rPr>
                        <w:lang w:eastAsia="zh-TW"/>
                      </w:rPr>
                      <w:t>Yexing</w:t>
                    </w:r>
                    <w:proofErr w:type="spellEnd"/>
                    <w:r w:rsidRPr="005C2EDC">
                      <w:rPr>
                        <w:lang w:eastAsia="zh-TW"/>
                      </w:rPr>
                      <w:t xml:space="preserve"> </w:t>
                    </w:r>
                    <w:proofErr w:type="spellStart"/>
                    <w:r w:rsidRPr="005C2EDC">
                      <w:rPr>
                        <w:lang w:eastAsia="zh-TW"/>
                      </w:rPr>
                      <w:t>huoche</w:t>
                    </w:r>
                    <w:proofErr w:type="spellEnd"/>
                    <w:r>
                      <w:rPr>
                        <w:lang w:eastAsia="zh-TW"/>
                      </w:rPr>
                      <w:t xml:space="preserve">, 1978) gives a trenchant social commentary on Taiwan’s economic dependency on America. In the story, a native Taiwanese white-collar worker resigns in protest of his American boss’s disrespectful attitude toward the Chinese people and returns to Taiwan’s countryside with his second-generation mainlander Chinese lover. In addition to the potential reconciliation of ethnic tensions, the story indicates an emphasis on one’s native values and a rejection of the world system of hegemony. </w:t>
                    </w:r>
                  </w:p>
                  <w:p w14:paraId="148B4557" w14:textId="77777777" w:rsidR="00C44459" w:rsidRDefault="00C44459" w:rsidP="00C44459">
                    <w:pPr>
                      <w:rPr>
                        <w:lang w:eastAsia="zh-TW"/>
                      </w:rPr>
                    </w:pPr>
                  </w:p>
                  <w:p w14:paraId="3DEFC7DD" w14:textId="77777777" w:rsidR="00C44459" w:rsidRDefault="00C44459" w:rsidP="00C44459">
                    <w:pPr>
                      <w:rPr>
                        <w:lang w:eastAsia="zh-TW"/>
                      </w:rPr>
                    </w:pPr>
                    <w:r>
                      <w:rPr>
                        <w:lang w:eastAsia="zh-TW"/>
                      </w:rPr>
                      <w:t xml:space="preserve">Despite Chen’s modernist phase before mid-1960s and his appreciation of certain works by modernist writers who were associated with </w:t>
                    </w:r>
                    <w:r w:rsidRPr="00250196">
                      <w:rPr>
                        <w:i/>
                        <w:lang w:eastAsia="zh-TW"/>
                      </w:rPr>
                      <w:t>Modern Literature</w:t>
                    </w:r>
                    <w:r>
                      <w:rPr>
                        <w:lang w:eastAsia="zh-TW"/>
                      </w:rPr>
                      <w:t>, he regarded Taiwan’s modernism as a second-rate imitation of the West. This view resonates with his continued resistance against American cultural imperialism.</w:t>
                    </w:r>
                    <w:r w:rsidR="00091E6B">
                      <w:rPr>
                        <w:lang w:eastAsia="zh-TW"/>
                      </w:rPr>
                      <w:t xml:space="preserve"> </w:t>
                    </w:r>
                    <w:r>
                      <w:rPr>
                        <w:lang w:eastAsia="zh-TW"/>
                      </w:rPr>
                      <w:t xml:space="preserve">Ideology plays a critical role in his appraisal of modernism in Taiwan. </w:t>
                    </w:r>
                  </w:p>
                  <w:p w14:paraId="32D33809" w14:textId="77777777" w:rsidR="00C44459" w:rsidRDefault="00C44459" w:rsidP="00C44459">
                    <w:pPr>
                      <w:rPr>
                        <w:lang w:eastAsia="zh-TW"/>
                      </w:rPr>
                    </w:pPr>
                  </w:p>
                  <w:p w14:paraId="6C19876F" w14:textId="77777777" w:rsidR="00C44459" w:rsidRPr="009879E1" w:rsidRDefault="00C44459" w:rsidP="00C44459">
                    <w:pPr>
                      <w:pStyle w:val="Heading1"/>
                      <w:outlineLvl w:val="0"/>
                      <w:rPr>
                        <w:lang w:eastAsia="zh-TW"/>
                      </w:rPr>
                    </w:pPr>
                    <w:r w:rsidRPr="009879E1">
                      <w:rPr>
                        <w:lang w:eastAsia="zh-TW"/>
                      </w:rPr>
                      <w:t>S</w:t>
                    </w:r>
                    <w:r>
                      <w:rPr>
                        <w:lang w:eastAsia="zh-TW"/>
                      </w:rPr>
                      <w:t>elected B</w:t>
                    </w:r>
                    <w:r w:rsidRPr="009879E1">
                      <w:rPr>
                        <w:lang w:eastAsia="zh-TW"/>
                      </w:rPr>
                      <w:t xml:space="preserve">ibliographies </w:t>
                    </w:r>
                  </w:p>
                  <w:p w14:paraId="2A6DA92F" w14:textId="77777777" w:rsidR="00C44459" w:rsidRDefault="00C44459" w:rsidP="00C44459">
                    <w:pPr>
                      <w:rPr>
                        <w:lang w:eastAsia="zh-TW"/>
                      </w:rPr>
                    </w:pPr>
                    <w:r>
                      <w:rPr>
                        <w:i/>
                        <w:lang w:eastAsia="zh-TW"/>
                      </w:rPr>
                      <w:t xml:space="preserve">Chen </w:t>
                    </w:r>
                    <w:proofErr w:type="spellStart"/>
                    <w:r w:rsidRPr="005C2EDC">
                      <w:rPr>
                        <w:i/>
                        <w:lang w:eastAsia="zh-TW"/>
                      </w:rPr>
                      <w:t>Yingzhen</w:t>
                    </w:r>
                    <w:proofErr w:type="spellEnd"/>
                    <w:r w:rsidRPr="005C2EDC">
                      <w:rPr>
                        <w:i/>
                        <w:lang w:eastAsia="zh-TW"/>
                      </w:rPr>
                      <w:t xml:space="preserve"> </w:t>
                    </w:r>
                    <w:proofErr w:type="spellStart"/>
                    <w:r w:rsidRPr="005C2EDC">
                      <w:rPr>
                        <w:i/>
                        <w:lang w:eastAsia="zh-TW"/>
                      </w:rPr>
                      <w:t>zuopinji</w:t>
                    </w:r>
                    <w:proofErr w:type="spellEnd"/>
                    <w:r>
                      <w:rPr>
                        <w:i/>
                        <w:lang w:eastAsia="zh-TW"/>
                      </w:rPr>
                      <w:t xml:space="preserve"> </w:t>
                    </w:r>
                    <w:r>
                      <w:rPr>
                        <w:lang w:eastAsia="zh-TW"/>
                      </w:rPr>
                      <w:t xml:space="preserve">(Collection of Chen </w:t>
                    </w:r>
                    <w:proofErr w:type="spellStart"/>
                    <w:r w:rsidRPr="005C2EDC">
                      <w:rPr>
                        <w:lang w:eastAsia="zh-TW"/>
                      </w:rPr>
                      <w:t>Yingzhen</w:t>
                    </w:r>
                    <w:proofErr w:type="spellEnd"/>
                    <w:r w:rsidRPr="005C2EDC">
                      <w:rPr>
                        <w:lang w:eastAsia="zh-TW"/>
                      </w:rPr>
                      <w:t>, 15 volumes) (1998</w:t>
                    </w:r>
                    <w:r>
                      <w:rPr>
                        <w:lang w:eastAsia="zh-TW"/>
                      </w:rPr>
                      <w:t xml:space="preserve">). Taipei: </w:t>
                    </w:r>
                    <w:proofErr w:type="spellStart"/>
                    <w:r>
                      <w:rPr>
                        <w:lang w:eastAsia="zh-TW"/>
                      </w:rPr>
                      <w:t>Renjian</w:t>
                    </w:r>
                    <w:proofErr w:type="spellEnd"/>
                    <w:r>
                      <w:rPr>
                        <w:lang w:eastAsia="zh-TW"/>
                      </w:rPr>
                      <w:t>.</w:t>
                    </w:r>
                  </w:p>
                  <w:p w14:paraId="4C002D4A" w14:textId="77777777" w:rsidR="00C44459" w:rsidRDefault="00C44459" w:rsidP="00C44459">
                    <w:pPr>
                      <w:rPr>
                        <w:rFonts w:ascii="PMingLiU" w:hAnsi="PMingLiU"/>
                        <w:lang w:eastAsia="zh-TW"/>
                      </w:rPr>
                    </w:pPr>
                  </w:p>
                  <w:p w14:paraId="3DD65915" w14:textId="77777777" w:rsidR="00C44459" w:rsidRDefault="00C44459" w:rsidP="00C44459">
                    <w:pPr>
                      <w:rPr>
                        <w:lang w:eastAsia="zh-TW"/>
                      </w:rPr>
                    </w:pPr>
                    <w:r w:rsidRPr="00187BB0">
                      <w:rPr>
                        <w:i/>
                        <w:lang w:eastAsia="zh-TW"/>
                      </w:rPr>
                      <w:lastRenderedPageBreak/>
                      <w:t xml:space="preserve">Chen </w:t>
                    </w:r>
                    <w:proofErr w:type="spellStart"/>
                    <w:r w:rsidRPr="00187BB0">
                      <w:rPr>
                        <w:i/>
                        <w:lang w:eastAsia="zh-TW"/>
                      </w:rPr>
                      <w:t>Yingzhen</w:t>
                    </w:r>
                    <w:proofErr w:type="spellEnd"/>
                    <w:r w:rsidRPr="00187BB0">
                      <w:rPr>
                        <w:i/>
                        <w:lang w:eastAsia="zh-TW"/>
                      </w:rPr>
                      <w:t xml:space="preserve"> </w:t>
                    </w:r>
                    <w:proofErr w:type="spellStart"/>
                    <w:r w:rsidRPr="00187BB0">
                      <w:rPr>
                        <w:i/>
                        <w:lang w:eastAsia="zh-TW"/>
                      </w:rPr>
                      <w:t>xiaoshuo</w:t>
                    </w:r>
                    <w:proofErr w:type="spellEnd"/>
                    <w:r w:rsidRPr="00187BB0">
                      <w:rPr>
                        <w:i/>
                        <w:lang w:eastAsia="zh-TW"/>
                      </w:rPr>
                      <w:t xml:space="preserve"> </w:t>
                    </w:r>
                    <w:proofErr w:type="spellStart"/>
                    <w:r w:rsidRPr="00187BB0">
                      <w:rPr>
                        <w:i/>
                        <w:lang w:eastAsia="zh-TW"/>
                      </w:rPr>
                      <w:t>ji</w:t>
                    </w:r>
                    <w:proofErr w:type="spellEnd"/>
                    <w:r w:rsidRPr="005C2EDC">
                      <w:rPr>
                        <w:lang w:eastAsia="zh-TW"/>
                      </w:rPr>
                      <w:t xml:space="preserve"> (Collection of Chen </w:t>
                    </w:r>
                    <w:proofErr w:type="spellStart"/>
                    <w:r w:rsidRPr="005C2EDC">
                      <w:rPr>
                        <w:lang w:eastAsia="zh-TW"/>
                      </w:rPr>
                      <w:t>Yingzhen’s</w:t>
                    </w:r>
                    <w:proofErr w:type="spellEnd"/>
                    <w:r w:rsidRPr="005C2EDC">
                      <w:rPr>
                        <w:lang w:eastAsia="zh-TW"/>
                      </w:rPr>
                      <w:t xml:space="preserve"> Fiction, 6 volumes) (2001). Taipei: </w:t>
                    </w:r>
                    <w:proofErr w:type="spellStart"/>
                    <w:r w:rsidRPr="005C2EDC">
                      <w:rPr>
                        <w:lang w:eastAsia="zh-TW"/>
                      </w:rPr>
                      <w:t>Hongfan</w:t>
                    </w:r>
                    <w:proofErr w:type="spellEnd"/>
                    <w:r w:rsidRPr="005C2EDC">
                      <w:rPr>
                        <w:lang w:eastAsia="zh-TW"/>
                      </w:rPr>
                      <w:t xml:space="preserve">. </w:t>
                    </w:r>
                  </w:p>
                  <w:p w14:paraId="6324555E" w14:textId="77777777" w:rsidR="00C44459" w:rsidRPr="005C2EDC" w:rsidRDefault="00C44459" w:rsidP="00C44459">
                    <w:pPr>
                      <w:rPr>
                        <w:lang w:eastAsia="zh-TW"/>
                      </w:rPr>
                    </w:pPr>
                  </w:p>
                  <w:p w14:paraId="03EBCFB8" w14:textId="77777777" w:rsidR="003F0D73" w:rsidRPr="005E0090" w:rsidRDefault="00C44459" w:rsidP="00C44459">
                    <w:pPr>
                      <w:rPr>
                        <w:rFonts w:cs="Times New Roman"/>
                        <w:lang w:val="en-CA"/>
                      </w:rPr>
                    </w:pPr>
                    <w:r w:rsidRPr="002D5311">
                      <w:rPr>
                        <w:lang w:eastAsia="zh-TW"/>
                      </w:rPr>
                      <w:t>Miller</w:t>
                    </w:r>
                    <w:r>
                      <w:rPr>
                        <w:lang w:eastAsia="zh-TW"/>
                      </w:rPr>
                      <w:t xml:space="preserve">, </w:t>
                    </w:r>
                    <w:r w:rsidRPr="002D5311">
                      <w:rPr>
                        <w:lang w:eastAsia="zh-TW"/>
                      </w:rPr>
                      <w:t>Lucien</w:t>
                    </w:r>
                    <w:r>
                      <w:rPr>
                        <w:lang w:eastAsia="zh-TW"/>
                      </w:rPr>
                      <w:t xml:space="preserve"> (1986)</w:t>
                    </w:r>
                    <w:r w:rsidRPr="002D5311">
                      <w:rPr>
                        <w:lang w:eastAsia="zh-TW"/>
                      </w:rPr>
                      <w:t xml:space="preserve">. </w:t>
                    </w:r>
                    <w:r>
                      <w:rPr>
                        <w:i/>
                        <w:iCs/>
                        <w:lang w:eastAsia="zh-TW"/>
                      </w:rPr>
                      <w:t xml:space="preserve">Exiles at Home: Stories by </w:t>
                    </w:r>
                    <w:proofErr w:type="spellStart"/>
                    <w:r>
                      <w:rPr>
                        <w:i/>
                        <w:iCs/>
                        <w:lang w:eastAsia="zh-TW"/>
                      </w:rPr>
                      <w:t>Ch’</w:t>
                    </w:r>
                    <w:r w:rsidRPr="002D5311">
                      <w:rPr>
                        <w:i/>
                        <w:iCs/>
                        <w:lang w:eastAsia="zh-TW"/>
                      </w:rPr>
                      <w:t>en</w:t>
                    </w:r>
                    <w:proofErr w:type="spellEnd"/>
                    <w:r w:rsidRPr="002D5311">
                      <w:rPr>
                        <w:i/>
                        <w:iCs/>
                        <w:lang w:eastAsia="zh-TW"/>
                      </w:rPr>
                      <w:t xml:space="preserve"> Ying-</w:t>
                    </w:r>
                    <w:proofErr w:type="spellStart"/>
                    <w:r w:rsidRPr="002D5311">
                      <w:rPr>
                        <w:i/>
                        <w:iCs/>
                        <w:lang w:eastAsia="zh-TW"/>
                      </w:rPr>
                      <w:t>chen</w:t>
                    </w:r>
                    <w:proofErr w:type="spellEnd"/>
                    <w:r>
                      <w:rPr>
                        <w:lang w:eastAsia="zh-TW"/>
                      </w:rPr>
                      <w:t xml:space="preserve">. Ann </w:t>
                    </w:r>
                    <w:proofErr w:type="spellStart"/>
                    <w:r>
                      <w:rPr>
                        <w:lang w:eastAsia="zh-TW"/>
                      </w:rPr>
                      <w:t>Arbor</w:t>
                    </w:r>
                    <w:proofErr w:type="spellEnd"/>
                    <w:r>
                      <w:rPr>
                        <w:lang w:eastAsia="zh-TW"/>
                      </w:rPr>
                      <w:t>: University of Michigan.</w:t>
                    </w:r>
                  </w:p>
                </w:tc>
              </w:sdtContent>
            </w:sdt>
          </w:sdtContent>
        </w:sdt>
      </w:tr>
      <w:tr w:rsidR="003235A7" w14:paraId="793BE977" w14:textId="77777777" w:rsidTr="003235A7">
        <w:tc>
          <w:tcPr>
            <w:tcW w:w="9016" w:type="dxa"/>
          </w:tcPr>
          <w:p w14:paraId="0E5C64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983A519" w14:textId="77777777" w:rsidR="00C44459" w:rsidRDefault="00025D0D" w:rsidP="00091E6B">
                <w:pPr>
                  <w:rPr>
                    <w:lang w:eastAsia="zh-TW"/>
                  </w:rPr>
                </w:pPr>
                <w:sdt>
                  <w:sdtPr>
                    <w:id w:val="-1511125589"/>
                    <w:citation/>
                  </w:sdtPr>
                  <w:sdtEndPr/>
                  <w:sdtContent>
                    <w:r w:rsidR="00091E6B">
                      <w:fldChar w:fldCharType="begin"/>
                    </w:r>
                    <w:r w:rsidR="006B209C">
                      <w:rPr>
                        <w:lang w:val="en-CA" w:eastAsia="zh-TW"/>
                      </w:rPr>
                      <w:instrText xml:space="preserve">CITATION Kinkley90 \l 4105 </w:instrText>
                    </w:r>
                    <w:r w:rsidR="00091E6B">
                      <w:fldChar w:fldCharType="separate"/>
                    </w:r>
                    <w:r w:rsidR="006B209C">
                      <w:rPr>
                        <w:noProof/>
                        <w:lang w:val="en-CA" w:eastAsia="zh-TW"/>
                      </w:rPr>
                      <w:t xml:space="preserve"> </w:t>
                    </w:r>
                    <w:r w:rsidR="006B209C" w:rsidRPr="006B209C">
                      <w:rPr>
                        <w:noProof/>
                        <w:lang w:val="en-CA" w:eastAsia="zh-TW"/>
                      </w:rPr>
                      <w:t>(Kinkley)</w:t>
                    </w:r>
                    <w:r w:rsidR="00091E6B">
                      <w:fldChar w:fldCharType="end"/>
                    </w:r>
                  </w:sdtContent>
                </w:sdt>
              </w:p>
              <w:p w14:paraId="1A616AFA" w14:textId="77777777" w:rsidR="00C44459" w:rsidRDefault="00025D0D" w:rsidP="00091E6B">
                <w:pPr>
                  <w:rPr>
                    <w:lang w:eastAsia="zh-TW"/>
                  </w:rPr>
                </w:pPr>
                <w:sdt>
                  <w:sdtPr>
                    <w:rPr>
                      <w:lang w:eastAsia="zh-TW"/>
                    </w:rPr>
                    <w:id w:val="-1767461866"/>
                    <w:citation/>
                  </w:sdtPr>
                  <w:sdtEndPr/>
                  <w:sdtContent>
                    <w:r w:rsidR="00091E6B">
                      <w:rPr>
                        <w:lang w:eastAsia="zh-TW"/>
                      </w:rPr>
                      <w:fldChar w:fldCharType="begin"/>
                    </w:r>
                    <w:r w:rsidR="006B209C">
                      <w:rPr>
                        <w:lang w:val="en-CA" w:eastAsia="zh-TW"/>
                      </w:rPr>
                      <w:instrText xml:space="preserve">CITATION Miller80 \l 4105 </w:instrText>
                    </w:r>
                    <w:r w:rsidR="00091E6B">
                      <w:rPr>
                        <w:lang w:eastAsia="zh-TW"/>
                      </w:rPr>
                      <w:fldChar w:fldCharType="separate"/>
                    </w:r>
                    <w:r w:rsidR="006B209C" w:rsidRPr="006B209C">
                      <w:rPr>
                        <w:noProof/>
                        <w:lang w:val="en-CA" w:eastAsia="zh-TW"/>
                      </w:rPr>
                      <w:t>(Miller)</w:t>
                    </w:r>
                    <w:r w:rsidR="00091E6B">
                      <w:rPr>
                        <w:lang w:eastAsia="zh-TW"/>
                      </w:rPr>
                      <w:fldChar w:fldCharType="end"/>
                    </w:r>
                  </w:sdtContent>
                </w:sdt>
              </w:p>
              <w:p w14:paraId="2651C9D2" w14:textId="77777777" w:rsidR="00C44459" w:rsidRPr="009B2931" w:rsidRDefault="00025D0D" w:rsidP="00091E6B">
                <w:pPr>
                  <w:rPr>
                    <w:lang w:eastAsia="zh-TW"/>
                  </w:rPr>
                </w:pPr>
                <w:sdt>
                  <w:sdtPr>
                    <w:rPr>
                      <w:lang w:eastAsia="zh-TW"/>
                    </w:rPr>
                    <w:id w:val="-913395922"/>
                    <w:citation/>
                  </w:sdtPr>
                  <w:sdtEndPr/>
                  <w:sdtContent>
                    <w:r w:rsidR="00091E6B">
                      <w:rPr>
                        <w:lang w:eastAsia="zh-TW"/>
                      </w:rPr>
                      <w:fldChar w:fldCharType="begin"/>
                    </w:r>
                    <w:r w:rsidR="00091E6B">
                      <w:rPr>
                        <w:lang w:val="en-CA" w:eastAsia="zh-TW"/>
                      </w:rPr>
                      <w:instrText xml:space="preserve"> CITATION Riep12 \l 4105 </w:instrText>
                    </w:r>
                    <w:r w:rsidR="00091E6B">
                      <w:rPr>
                        <w:lang w:eastAsia="zh-TW"/>
                      </w:rPr>
                      <w:fldChar w:fldCharType="separate"/>
                    </w:r>
                    <w:r w:rsidR="006B209C" w:rsidRPr="006B209C">
                      <w:rPr>
                        <w:noProof/>
                        <w:lang w:val="en-CA" w:eastAsia="zh-TW"/>
                      </w:rPr>
                      <w:t>(Riep)</w:t>
                    </w:r>
                    <w:r w:rsidR="00091E6B">
                      <w:rPr>
                        <w:lang w:eastAsia="zh-TW"/>
                      </w:rPr>
                      <w:fldChar w:fldCharType="end"/>
                    </w:r>
                  </w:sdtContent>
                </w:sdt>
              </w:p>
              <w:p w14:paraId="2AB83E54" w14:textId="77777777" w:rsidR="003235A7" w:rsidRPr="00C44459" w:rsidRDefault="00025D0D" w:rsidP="00091E6B">
                <w:pPr>
                  <w:rPr>
                    <w:lang w:eastAsia="zh-TW"/>
                  </w:rPr>
                </w:pPr>
                <w:sdt>
                  <w:sdtPr>
                    <w:rPr>
                      <w:lang w:eastAsia="zh-TW"/>
                    </w:rPr>
                    <w:id w:val="-1712490590"/>
                    <w:citation/>
                  </w:sdtPr>
                  <w:sdtEndPr/>
                  <w:sdtContent>
                    <w:r w:rsidR="00187BB0">
                      <w:rPr>
                        <w:lang w:eastAsia="zh-TW"/>
                      </w:rPr>
                      <w:fldChar w:fldCharType="begin"/>
                    </w:r>
                    <w:r w:rsidR="00187BB0">
                      <w:rPr>
                        <w:lang w:val="en-CA" w:eastAsia="zh-TW"/>
                      </w:rPr>
                      <w:instrText xml:space="preserve"> CITATION Robinson1989 \l 4105 </w:instrText>
                    </w:r>
                    <w:r w:rsidR="00187BB0">
                      <w:rPr>
                        <w:lang w:eastAsia="zh-TW"/>
                      </w:rPr>
                      <w:fldChar w:fldCharType="separate"/>
                    </w:r>
                    <w:r w:rsidR="006B209C" w:rsidRPr="006B209C">
                      <w:rPr>
                        <w:noProof/>
                        <w:lang w:val="en-CA" w:eastAsia="zh-TW"/>
                      </w:rPr>
                      <w:t>(Robinson)</w:t>
                    </w:r>
                    <w:r w:rsidR="00187BB0">
                      <w:rPr>
                        <w:lang w:eastAsia="zh-TW"/>
                      </w:rPr>
                      <w:fldChar w:fldCharType="end"/>
                    </w:r>
                  </w:sdtContent>
                </w:sdt>
              </w:p>
            </w:sdtContent>
          </w:sdt>
        </w:tc>
      </w:tr>
    </w:tbl>
    <w:p w14:paraId="0A7868F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F9B4E" w14:textId="77777777" w:rsidR="00DE3B50" w:rsidRDefault="00DE3B50" w:rsidP="007A0D55">
      <w:pPr>
        <w:spacing w:after="0" w:line="240" w:lineRule="auto"/>
      </w:pPr>
      <w:r>
        <w:separator/>
      </w:r>
    </w:p>
  </w:endnote>
  <w:endnote w:type="continuationSeparator" w:id="0">
    <w:p w14:paraId="06FF96BE" w14:textId="77777777" w:rsidR="00DE3B50" w:rsidRDefault="00DE3B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00447" w14:textId="77777777" w:rsidR="00DE3B50" w:rsidRDefault="00DE3B50" w:rsidP="007A0D55">
      <w:pPr>
        <w:spacing w:after="0" w:line="240" w:lineRule="auto"/>
      </w:pPr>
      <w:r>
        <w:separator/>
      </w:r>
    </w:p>
  </w:footnote>
  <w:footnote w:type="continuationSeparator" w:id="0">
    <w:p w14:paraId="23C32C4F" w14:textId="77777777" w:rsidR="00DE3B50" w:rsidRDefault="00DE3B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5B5B4"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2875E3"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25D0D"/>
    <w:rsid w:val="00032559"/>
    <w:rsid w:val="00052040"/>
    <w:rsid w:val="00053390"/>
    <w:rsid w:val="00091E6B"/>
    <w:rsid w:val="000B25AE"/>
    <w:rsid w:val="000B55AB"/>
    <w:rsid w:val="000D24DC"/>
    <w:rsid w:val="00101B2E"/>
    <w:rsid w:val="00116FA0"/>
    <w:rsid w:val="0015114C"/>
    <w:rsid w:val="00187BB0"/>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B209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44459"/>
    <w:rsid w:val="00C6296B"/>
    <w:rsid w:val="00C91911"/>
    <w:rsid w:val="00CC586D"/>
    <w:rsid w:val="00CF1542"/>
    <w:rsid w:val="00CF3EC5"/>
    <w:rsid w:val="00D656DA"/>
    <w:rsid w:val="00D83300"/>
    <w:rsid w:val="00DC6B48"/>
    <w:rsid w:val="00DE3B50"/>
    <w:rsid w:val="00DF01B0"/>
    <w:rsid w:val="00E85A05"/>
    <w:rsid w:val="00E95829"/>
    <w:rsid w:val="00EA606C"/>
    <w:rsid w:val="00EB0C8C"/>
    <w:rsid w:val="00EB51FD"/>
    <w:rsid w:val="00EB77DB"/>
    <w:rsid w:val="00ED139F"/>
    <w:rsid w:val="00EF74F7"/>
    <w:rsid w:val="00F36937"/>
    <w:rsid w:val="00F60CD9"/>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84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CE7F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Riep12</b:Tag>
    <b:SourceType>JournalArticle</b:SourceType>
    <b:Guid>{80CCB91F-A341-48B4-AEEC-97E4B3D052E1}</b:Guid>
    <b:Author>
      <b:Author>
        <b:NameList>
          <b:Person>
            <b:Last>Riep</b:Last>
            <b:First>Steven</b:First>
          </b:Person>
        </b:NameList>
      </b:Author>
    </b:Author>
    <b:Title>Piecing Together the Past: The Notion of Recovery in Fiction and Film from Taiwan</b:Title>
    <b:BookTitle>Modern China</b:BookTitle>
    <b:Year>2012</b:Year>
    <b:Pages>199-232</b:Pages>
    <b:Medium>deals in part with how Chen uses the form of detective fiction to represent the White Terror of the early 1950s in ‘Lingdang hua' (Bellflowers) and 'Mountain Path'</b:Medium>
    <b:JournalName>Modern China</b:JournalName>
    <b:Volume>38</b:Volume>
    <b:Issue>2</b:Issue>
    <b:RefOrder>3</b:RefOrder>
  </b:Source>
  <b:Source>
    <b:Tag>Robinson1989</b:Tag>
    <b:SourceType>JournalArticle</b:SourceType>
    <b:Guid>{674A91B5-ABEA-4308-B30B-06D8AAC984A6}</b:Guid>
    <b:Author>
      <b:Author>
        <b:NameList>
          <b:Person>
            <b:Last>Robinson</b:Last>
            <b:First>Lewis</b:First>
            <b:Middle>S.</b:Middle>
          </b:Person>
        </b:NameList>
      </b:Author>
    </b:Author>
    <b:Title>The Treatment of Christianity in the Fiction of Chen Yingchen</b:Title>
    <b:JournalName>Ching Feng: Quarterly Notes on Christianity and Chinese Religion and Culture</b:JournalName>
    <b:Year>1989</b:Year>
    <b:Pages>41-81</b:Pages>
    <b:Medium>examines the impact of Christianity in Chen Yingzhen’s works</b:Medium>
    <b:Volume>32</b:Volume>
    <b:Issue>1</b:Issue>
    <b:RefOrder>4</b:RefOrder>
  </b:Source>
  <b:Source>
    <b:Tag>Kinkley90</b:Tag>
    <b:SourceType>JournalArticle</b:SourceType>
    <b:Guid>{D00D833D-3A40-174B-B6A8-F86B40B40E2D}</b:Guid>
    <b:Author>
      <b:Author>
        <b:NameList>
          <b:Person>
            <b:Last>Kinkley</b:Last>
            <b:First>Jeffrey</b:First>
          </b:Person>
        </b:NameList>
      </b:Author>
    </b:Author>
    <b:Title>From Oppression to Dependency: Two Stages in the Fiction of Chen Yingzhen</b:Title>
    <b:Year>1990</b:Year>
    <b:Medium>Argues Chen’s thematic change is related to his own psychological progress</b:Medium>
    <b:JournalName>Modern China</b:JournalName>
    <b:Pages>243-268</b:Pages>
    <b:Volume>16</b:Volume>
    <b:RefOrder>1</b:RefOrder>
  </b:Source>
  <b:Source>
    <b:Tag>Miller80</b:Tag>
    <b:SourceType>BookSection</b:SourceType>
    <b:Guid>{5D6F177F-4FC9-4148-B8DF-475A484107E4}</b:Guid>
    <b:Title>A Break in the Chain: The Short Stories of Ch’en Ying-chen</b:Title>
    <b:Year>1980</b:Year>
    <b:Pages>86-109</b:Pages>
    <b:Medium>applies Gabriel Marcel’s existentialist philosophy to Chen's works)</b:Medium>
    <b:Author>
      <b:Author>
        <b:NameList>
          <b:Person>
            <b:Last>Miller</b:Last>
            <b:First>Lucien</b:First>
          </b:Person>
        </b:NameList>
      </b:Author>
      <b:Editor>
        <b:NameList>
          <b:Person>
            <b:Last>Faurot</b:Last>
            <b:First>Jeannette</b:First>
            <b:Middle>L.</b:Middle>
          </b:Person>
        </b:NameList>
      </b:Editor>
    </b:Author>
    <b:BookTitle>Chinese Fiction from Taiwan: Critical Perspectives</b:BookTitle>
    <b:City>Bloomington</b:City>
    <b:Publisher>Indiana University Press</b:Publisher>
    <b:RefOrder>2</b:RefOrder>
  </b:Source>
</b:Sources>
</file>

<file path=customXml/itemProps1.xml><?xml version="1.0" encoding="utf-8"?>
<ds:datastoreItem xmlns:ds="http://schemas.openxmlformats.org/officeDocument/2006/customXml" ds:itemID="{052D4D03-5E0E-614E-905F-0E3CC5AB8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5</TotalTime>
  <Pages>3</Pages>
  <Words>1047</Words>
  <Characters>5972</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2016-03-12T09:27:00Z</dcterms:created>
  <dcterms:modified xsi:type="dcterms:W3CDTF">2016-03-23T05:08:00Z</dcterms:modified>
</cp:coreProperties>
</file>