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E2E01D" w14:textId="77777777" w:rsidTr="00922950">
        <w:tc>
          <w:tcPr>
            <w:tcW w:w="491" w:type="dxa"/>
            <w:vMerge w:val="restart"/>
            <w:shd w:val="clear" w:color="auto" w:fill="A6A6A6" w:themeFill="background1" w:themeFillShade="A6"/>
            <w:textDirection w:val="btLr"/>
          </w:tcPr>
          <w:p w14:paraId="77499B7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F480B6540E0EE438642BFB7651513D4"/>
            </w:placeholder>
            <w:showingPlcHdr/>
            <w:dropDownList>
              <w:listItem w:displayText="Dr." w:value="Dr."/>
              <w:listItem w:displayText="Prof." w:value="Prof."/>
            </w:dropDownList>
          </w:sdtPr>
          <w:sdtContent>
            <w:tc>
              <w:tcPr>
                <w:tcW w:w="1259" w:type="dxa"/>
              </w:tcPr>
              <w:p w14:paraId="5DDE4E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922E7A96D6EAE43B811F590CAE74A31"/>
            </w:placeholder>
            <w:showingPlcHdr/>
            <w:text/>
          </w:sdtPr>
          <w:sdtContent>
            <w:tc>
              <w:tcPr>
                <w:tcW w:w="2073" w:type="dxa"/>
              </w:tcPr>
              <w:p w14:paraId="34893E9D" w14:textId="77777777" w:rsidR="00B574C9" w:rsidRDefault="007764F5" w:rsidP="007764F5">
                <w:r>
                  <w:rPr>
                    <w:rStyle w:val="PlaceholderText"/>
                  </w:rPr>
                  <w:t>[First name]</w:t>
                </w:r>
              </w:p>
            </w:tc>
          </w:sdtContent>
        </w:sdt>
        <w:sdt>
          <w:sdtPr>
            <w:alias w:val="Middle name"/>
            <w:tag w:val="authorMiddleName"/>
            <w:id w:val="-2076034781"/>
            <w:placeholder>
              <w:docPart w:val="1C607D93ADF0A349A8CA1A796985B65E"/>
            </w:placeholder>
            <w:showingPlcHdr/>
            <w:text/>
          </w:sdtPr>
          <w:sdtContent>
            <w:tc>
              <w:tcPr>
                <w:tcW w:w="2551" w:type="dxa"/>
              </w:tcPr>
              <w:p w14:paraId="1033ECCC" w14:textId="77777777" w:rsidR="00B574C9" w:rsidRDefault="00B574C9" w:rsidP="00922950">
                <w:r>
                  <w:rPr>
                    <w:rStyle w:val="PlaceholderText"/>
                  </w:rPr>
                  <w:t>[Middle name]</w:t>
                </w:r>
              </w:p>
            </w:tc>
          </w:sdtContent>
        </w:sdt>
        <w:sdt>
          <w:sdtPr>
            <w:alias w:val="Last name"/>
            <w:tag w:val="authorLastName"/>
            <w:id w:val="-1088529830"/>
            <w:placeholder>
              <w:docPart w:val="01E7EE801810DE45ADB018BD6FB86AF9"/>
            </w:placeholder>
            <w:text/>
          </w:sdtPr>
          <w:sdtContent>
            <w:tc>
              <w:tcPr>
                <w:tcW w:w="2642" w:type="dxa"/>
              </w:tcPr>
              <w:p w14:paraId="331006D5" w14:textId="77777777" w:rsidR="00B574C9" w:rsidRDefault="007764F5" w:rsidP="007764F5">
                <w:proofErr w:type="spellStart"/>
                <w:r>
                  <w:t>Weininger</w:t>
                </w:r>
                <w:proofErr w:type="spellEnd"/>
              </w:p>
            </w:tc>
          </w:sdtContent>
        </w:sdt>
      </w:tr>
      <w:tr w:rsidR="00B574C9" w14:paraId="1EC3D7FE" w14:textId="77777777" w:rsidTr="001A6A06">
        <w:trPr>
          <w:trHeight w:val="986"/>
        </w:trPr>
        <w:tc>
          <w:tcPr>
            <w:tcW w:w="491" w:type="dxa"/>
            <w:vMerge/>
            <w:shd w:val="clear" w:color="auto" w:fill="A6A6A6" w:themeFill="background1" w:themeFillShade="A6"/>
          </w:tcPr>
          <w:p w14:paraId="02BC7DFF" w14:textId="77777777" w:rsidR="00B574C9" w:rsidRPr="001A6A06" w:rsidRDefault="00B574C9" w:rsidP="00CF1542">
            <w:pPr>
              <w:jc w:val="center"/>
              <w:rPr>
                <w:b/>
                <w:color w:val="FFFFFF" w:themeColor="background1"/>
              </w:rPr>
            </w:pPr>
          </w:p>
        </w:tc>
        <w:sdt>
          <w:sdtPr>
            <w:alias w:val="Biography"/>
            <w:tag w:val="authorBiography"/>
            <w:id w:val="938807824"/>
            <w:placeholder>
              <w:docPart w:val="87E15BA6F480E241A9FE4071C0C907DE"/>
            </w:placeholder>
            <w:showingPlcHdr/>
          </w:sdtPr>
          <w:sdtContent>
            <w:tc>
              <w:tcPr>
                <w:tcW w:w="8525" w:type="dxa"/>
                <w:gridSpan w:val="4"/>
              </w:tcPr>
              <w:p w14:paraId="143A61BA" w14:textId="77777777" w:rsidR="00B574C9" w:rsidRDefault="00B574C9" w:rsidP="00922950">
                <w:r>
                  <w:rPr>
                    <w:rStyle w:val="PlaceholderText"/>
                  </w:rPr>
                  <w:t>[Enter your biography]</w:t>
                </w:r>
              </w:p>
            </w:tc>
          </w:sdtContent>
        </w:sdt>
      </w:tr>
      <w:tr w:rsidR="00B574C9" w14:paraId="1077DDC4" w14:textId="77777777" w:rsidTr="001A6A06">
        <w:trPr>
          <w:trHeight w:val="986"/>
        </w:trPr>
        <w:tc>
          <w:tcPr>
            <w:tcW w:w="491" w:type="dxa"/>
            <w:vMerge/>
            <w:shd w:val="clear" w:color="auto" w:fill="A6A6A6" w:themeFill="background1" w:themeFillShade="A6"/>
          </w:tcPr>
          <w:p w14:paraId="5A41F753" w14:textId="77777777" w:rsidR="00B574C9" w:rsidRPr="001A6A06" w:rsidRDefault="00B574C9" w:rsidP="00CF1542">
            <w:pPr>
              <w:jc w:val="center"/>
              <w:rPr>
                <w:b/>
                <w:color w:val="FFFFFF" w:themeColor="background1"/>
              </w:rPr>
            </w:pPr>
          </w:p>
        </w:tc>
        <w:sdt>
          <w:sdtPr>
            <w:alias w:val="Affiliation"/>
            <w:tag w:val="affiliation"/>
            <w:id w:val="2012937915"/>
            <w:placeholder>
              <w:docPart w:val="315D50AADA044749BA9D014E6EF48C61"/>
            </w:placeholder>
            <w:showingPlcHdr/>
            <w:text/>
          </w:sdtPr>
          <w:sdtContent>
            <w:tc>
              <w:tcPr>
                <w:tcW w:w="8525" w:type="dxa"/>
                <w:gridSpan w:val="4"/>
              </w:tcPr>
              <w:p w14:paraId="2FBA1301" w14:textId="77777777" w:rsidR="00B574C9" w:rsidRDefault="00B574C9" w:rsidP="00B574C9">
                <w:r>
                  <w:rPr>
                    <w:rStyle w:val="PlaceholderText"/>
                  </w:rPr>
                  <w:t>[Enter the institution with which you are affiliated]</w:t>
                </w:r>
              </w:p>
            </w:tc>
          </w:sdtContent>
        </w:sdt>
      </w:tr>
    </w:tbl>
    <w:p w14:paraId="618357D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71E611" w14:textId="77777777" w:rsidTr="00244BB0">
        <w:tc>
          <w:tcPr>
            <w:tcW w:w="9016" w:type="dxa"/>
            <w:shd w:val="clear" w:color="auto" w:fill="A6A6A6" w:themeFill="background1" w:themeFillShade="A6"/>
            <w:tcMar>
              <w:top w:w="113" w:type="dxa"/>
              <w:bottom w:w="113" w:type="dxa"/>
            </w:tcMar>
          </w:tcPr>
          <w:p w14:paraId="06CE5A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2A41EF" w14:textId="77777777" w:rsidTr="003F0D73">
        <w:sdt>
          <w:sdtPr>
            <w:alias w:val="Article headword"/>
            <w:tag w:val="articleHeadword"/>
            <w:id w:val="-361440020"/>
            <w:placeholder>
              <w:docPart w:val="E8587699B1708E4E9145BF530B55EDCA"/>
            </w:placeholder>
            <w:text/>
          </w:sdtPr>
          <w:sdtContent>
            <w:tc>
              <w:tcPr>
                <w:tcW w:w="9016" w:type="dxa"/>
                <w:tcMar>
                  <w:top w:w="113" w:type="dxa"/>
                  <w:bottom w:w="113" w:type="dxa"/>
                </w:tcMar>
              </w:tcPr>
              <w:p w14:paraId="6D93FBA8" w14:textId="77777777" w:rsidR="003F0D73" w:rsidRPr="00FB589A" w:rsidRDefault="007764F5" w:rsidP="008D0A32">
                <w:r>
                  <w:t xml:space="preserve">Greenberg, Uri </w:t>
                </w:r>
                <w:proofErr w:type="spellStart"/>
                <w:r>
                  <w:t>Tzvi</w:t>
                </w:r>
                <w:proofErr w:type="spellEnd"/>
                <w:r>
                  <w:t xml:space="preserve"> (1896–1981)</w:t>
                </w:r>
              </w:p>
            </w:tc>
          </w:sdtContent>
        </w:sdt>
      </w:tr>
      <w:tr w:rsidR="00464699" w14:paraId="3068145D" w14:textId="77777777" w:rsidTr="007764F5">
        <w:sdt>
          <w:sdtPr>
            <w:alias w:val="Variant headwords"/>
            <w:tag w:val="variantHeadwords"/>
            <w:id w:val="173464402"/>
            <w:placeholder>
              <w:docPart w:val="22FDDA3DE82B4D449E165B3C2C639D1C"/>
            </w:placeholder>
            <w:showingPlcHdr/>
          </w:sdtPr>
          <w:sdtContent>
            <w:tc>
              <w:tcPr>
                <w:tcW w:w="9016" w:type="dxa"/>
                <w:tcMar>
                  <w:top w:w="113" w:type="dxa"/>
                  <w:bottom w:w="113" w:type="dxa"/>
                </w:tcMar>
              </w:tcPr>
              <w:p w14:paraId="2D3048D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FE752B" w14:textId="77777777" w:rsidTr="003F0D73">
        <w:sdt>
          <w:sdtPr>
            <w:alias w:val="Abstract"/>
            <w:tag w:val="abstract"/>
            <w:id w:val="-635871867"/>
            <w:placeholder>
              <w:docPart w:val="9E7DFAD69B891C4786DC2F7A46AABF35"/>
            </w:placeholder>
          </w:sdtPr>
          <w:sdtContent>
            <w:tc>
              <w:tcPr>
                <w:tcW w:w="9016" w:type="dxa"/>
                <w:tcMar>
                  <w:top w:w="113" w:type="dxa"/>
                  <w:bottom w:w="113" w:type="dxa"/>
                </w:tcMar>
              </w:tcPr>
              <w:p w14:paraId="1F823195" w14:textId="77777777" w:rsidR="00AB6CF9" w:rsidRDefault="00AB6CF9" w:rsidP="00AB6CF9">
                <w:r>
                  <w:t xml:space="preserve">The Hebrew and Yiddish poet Uri </w:t>
                </w:r>
                <w:proofErr w:type="spellStart"/>
                <w:r>
                  <w:t>Tzvi</w:t>
                </w:r>
                <w:proofErr w:type="spellEnd"/>
                <w:r>
                  <w:t xml:space="preserve"> Greenberg was born in 1896 in the Austro-Hungarian Empire, in a </w:t>
                </w:r>
                <w:proofErr w:type="spellStart"/>
                <w:r w:rsidRPr="00685383">
                  <w:rPr>
                    <w:i/>
                  </w:rPr>
                  <w:t>shtetl</w:t>
                </w:r>
                <w:proofErr w:type="spellEnd"/>
                <w:r>
                  <w:t xml:space="preserve">, or village, called </w:t>
                </w:r>
                <w:proofErr w:type="spellStart"/>
                <w:r>
                  <w:t>Biały</w:t>
                </w:r>
                <w:proofErr w:type="spellEnd"/>
                <w:r>
                  <w:t xml:space="preserve"> </w:t>
                </w:r>
                <w:proofErr w:type="spellStart"/>
                <w:r>
                  <w:t>Kamień</w:t>
                </w:r>
                <w:proofErr w:type="spellEnd"/>
                <w:r>
                  <w:t xml:space="preserve"> in eastern Galicia and </w:t>
                </w:r>
                <w:proofErr w:type="gramStart"/>
                <w:r>
                  <w:t>raised</w:t>
                </w:r>
                <w:proofErr w:type="gramEnd"/>
                <w:r>
                  <w:t xml:space="preserve"> in the city of </w:t>
                </w:r>
                <w:proofErr w:type="spellStart"/>
                <w:r>
                  <w:t>Lemberg</w:t>
                </w:r>
                <w:proofErr w:type="spellEnd"/>
                <w:r>
                  <w:t xml:space="preserve"> (now </w:t>
                </w:r>
                <w:proofErr w:type="spellStart"/>
                <w:r>
                  <w:t>Lviv</w:t>
                </w:r>
                <w:proofErr w:type="spellEnd"/>
                <w:r>
                  <w:t xml:space="preserve">, Ukraine).  In many ways, he embodied the crisis of modernity, caught between the demands of language, culture, and ideology.  Greenberg began his career as a young man with romantic poetry, but soon began to experiment with modernist techniques.  He was one of the originators of Yiddish Expressionism, which found voice in his avant-garde journal of the 1920s, </w:t>
                </w:r>
                <w:proofErr w:type="spellStart"/>
                <w:r w:rsidRPr="004F2101">
                  <w:rPr>
                    <w:i/>
                  </w:rPr>
                  <w:t>Albatros</w:t>
                </w:r>
                <w:proofErr w:type="spellEnd"/>
                <w:r>
                  <w:t xml:space="preserve">.  After a move to Palestine in 1924, Greenberg began to write largely in Hebrew, forging new poetic forms and challenging the traditional norms of modern Hebrew poetry.     </w:t>
                </w:r>
              </w:p>
              <w:p w14:paraId="23E1F19A" w14:textId="60B4ED2E" w:rsidR="00E85A05" w:rsidRDefault="00AB6CF9" w:rsidP="00AB6CF9">
                <w:r>
                  <w:t xml:space="preserve">Greenberg published his first Hebrew and Yiddish poems in </w:t>
                </w:r>
                <w:proofErr w:type="gramStart"/>
                <w:r>
                  <w:t>1912,</w:t>
                </w:r>
                <w:proofErr w:type="gramEnd"/>
                <w:r>
                  <w:t xml:space="preserve"> lyrical and romantic verse that largely referenced personal concerns.  But in 1915, after the outbreak of the first World War, Greenberg was drafted into the Austro-Hungarian army.  His first book of Yiddish poetry, </w:t>
                </w:r>
                <w:proofErr w:type="spellStart"/>
                <w:r w:rsidRPr="00362CE2">
                  <w:rPr>
                    <w:i/>
                  </w:rPr>
                  <w:t>Ergets</w:t>
                </w:r>
                <w:proofErr w:type="spellEnd"/>
                <w:r w:rsidRPr="00362CE2">
                  <w:rPr>
                    <w:i/>
                  </w:rPr>
                  <w:t xml:space="preserve"> </w:t>
                </w:r>
                <w:proofErr w:type="spellStart"/>
                <w:r w:rsidRPr="00362CE2">
                  <w:rPr>
                    <w:i/>
                  </w:rPr>
                  <w:t>af</w:t>
                </w:r>
                <w:proofErr w:type="spellEnd"/>
                <w:r w:rsidRPr="00362CE2">
                  <w:rPr>
                    <w:i/>
                  </w:rPr>
                  <w:t xml:space="preserve"> </w:t>
                </w:r>
                <w:proofErr w:type="spellStart"/>
                <w:r w:rsidRPr="00362CE2">
                  <w:rPr>
                    <w:i/>
                  </w:rPr>
                  <w:t>felder</w:t>
                </w:r>
                <w:proofErr w:type="spellEnd"/>
                <w:r>
                  <w:t xml:space="preserve"> (Somewhere in the Fields), was published during the war.  In these poems Greenberg made a turn toward modernist verse, abandoning the regular rhymes and rhythm of his early poetry for less formal structures and stanzas.  </w:t>
                </w:r>
              </w:p>
            </w:tc>
            <w:bookmarkStart w:id="0" w:name="_GoBack" w:displacedByCustomXml="next"/>
            <w:bookmarkEnd w:id="0" w:displacedByCustomXml="next"/>
          </w:sdtContent>
        </w:sdt>
      </w:tr>
      <w:tr w:rsidR="003F0D73" w14:paraId="2F62386D" w14:textId="77777777" w:rsidTr="003F0D73">
        <w:sdt>
          <w:sdtPr>
            <w:alias w:val="Article text"/>
            <w:tag w:val="articleText"/>
            <w:id w:val="634067588"/>
            <w:placeholder>
              <w:docPart w:val="0E0165F1CC2B4B46AAB888770B127A74"/>
            </w:placeholder>
          </w:sdtPr>
          <w:sdtContent>
            <w:tc>
              <w:tcPr>
                <w:tcW w:w="9016" w:type="dxa"/>
                <w:tcMar>
                  <w:top w:w="113" w:type="dxa"/>
                  <w:bottom w:w="113" w:type="dxa"/>
                </w:tcMar>
              </w:tcPr>
              <w:p w14:paraId="15E1AC65" w14:textId="77777777" w:rsidR="007764F5" w:rsidRDefault="007764F5" w:rsidP="007764F5">
                <w:r>
                  <w:t xml:space="preserve">The Hebrew and Yiddish poet Uri </w:t>
                </w:r>
                <w:proofErr w:type="spellStart"/>
                <w:r>
                  <w:t>Tzvi</w:t>
                </w:r>
                <w:proofErr w:type="spellEnd"/>
                <w:r>
                  <w:t xml:space="preserve"> Greenberg was born in 1896 in the Austro-Hungarian Empire, in a </w:t>
                </w:r>
                <w:proofErr w:type="spellStart"/>
                <w:r w:rsidRPr="00685383">
                  <w:rPr>
                    <w:i/>
                  </w:rPr>
                  <w:t>shtetl</w:t>
                </w:r>
                <w:proofErr w:type="spellEnd"/>
                <w:r>
                  <w:t xml:space="preserve">, or village, called </w:t>
                </w:r>
                <w:proofErr w:type="spellStart"/>
                <w:r>
                  <w:t>Biały</w:t>
                </w:r>
                <w:proofErr w:type="spellEnd"/>
                <w:r>
                  <w:t xml:space="preserve"> </w:t>
                </w:r>
                <w:proofErr w:type="spellStart"/>
                <w:r>
                  <w:t>Kamień</w:t>
                </w:r>
                <w:proofErr w:type="spellEnd"/>
                <w:r>
                  <w:t xml:space="preserve"> in eastern Galicia and </w:t>
                </w:r>
                <w:proofErr w:type="gramStart"/>
                <w:r>
                  <w:t>raised</w:t>
                </w:r>
                <w:proofErr w:type="gramEnd"/>
                <w:r>
                  <w:t xml:space="preserve"> in the city of </w:t>
                </w:r>
                <w:proofErr w:type="spellStart"/>
                <w:r>
                  <w:t>Lemberg</w:t>
                </w:r>
                <w:proofErr w:type="spellEnd"/>
                <w:r>
                  <w:t xml:space="preserve"> (now </w:t>
                </w:r>
                <w:proofErr w:type="spellStart"/>
                <w:r>
                  <w:t>Lviv</w:t>
                </w:r>
                <w:proofErr w:type="spellEnd"/>
                <w:r>
                  <w:t xml:space="preserve">, Ukraine).  In many ways, he embodied the crisis of modernity, caught between the demands of language, culture, and ideology.  Greenberg began his career as a young man with romantic poetry, but soon began to experiment with modernist techniques.  He was one of the originators of Yiddish Expressionism, which found voice in his avant-garde journal of the 1920s, </w:t>
                </w:r>
                <w:proofErr w:type="spellStart"/>
                <w:r w:rsidRPr="004F2101">
                  <w:rPr>
                    <w:i/>
                  </w:rPr>
                  <w:t>Albatros</w:t>
                </w:r>
                <w:proofErr w:type="spellEnd"/>
                <w:r>
                  <w:t xml:space="preserve">.  After a move to Palestine in 1924, Greenberg began to write largely in Hebrew, forging new poetic forms and challenging the traditional norms of modern Hebrew poetry.     </w:t>
                </w:r>
              </w:p>
              <w:p w14:paraId="0D9F53E5" w14:textId="77777777" w:rsidR="007764F5" w:rsidRDefault="007764F5" w:rsidP="007764F5">
                <w:r>
                  <w:t xml:space="preserve">Greenberg published his first Hebrew and Yiddish poems in </w:t>
                </w:r>
                <w:proofErr w:type="gramStart"/>
                <w:r>
                  <w:t>1912,</w:t>
                </w:r>
                <w:proofErr w:type="gramEnd"/>
                <w:r>
                  <w:t xml:space="preserve"> lyrical and romantic verse that largely referenced personal concerns.  But in 1915, after the outbreak of the first World War, Greenberg was drafted into the Austro-Hungarian army.  His first book of Yiddish poetry, </w:t>
                </w:r>
                <w:proofErr w:type="spellStart"/>
                <w:r w:rsidRPr="00362CE2">
                  <w:rPr>
                    <w:i/>
                  </w:rPr>
                  <w:t>Ergets</w:t>
                </w:r>
                <w:proofErr w:type="spellEnd"/>
                <w:r w:rsidRPr="00362CE2">
                  <w:rPr>
                    <w:i/>
                  </w:rPr>
                  <w:t xml:space="preserve"> </w:t>
                </w:r>
                <w:proofErr w:type="spellStart"/>
                <w:r w:rsidRPr="00362CE2">
                  <w:rPr>
                    <w:i/>
                  </w:rPr>
                  <w:t>af</w:t>
                </w:r>
                <w:proofErr w:type="spellEnd"/>
                <w:r w:rsidRPr="00362CE2">
                  <w:rPr>
                    <w:i/>
                  </w:rPr>
                  <w:t xml:space="preserve"> </w:t>
                </w:r>
                <w:proofErr w:type="spellStart"/>
                <w:r w:rsidRPr="00362CE2">
                  <w:rPr>
                    <w:i/>
                  </w:rPr>
                  <w:t>felder</w:t>
                </w:r>
                <w:proofErr w:type="spellEnd"/>
                <w:r>
                  <w:t xml:space="preserve"> (Somewhere in the Fields), was published during the war.  In these poems Greenberg made a turn toward modernist verse, abandoning the regular rhymes and rhythm of his early poetry for less formal structures and stanzas.  He continued this pattern in his next book of Yiddish verse, </w:t>
                </w:r>
                <w:r w:rsidRPr="00D667C8">
                  <w:rPr>
                    <w:i/>
                  </w:rPr>
                  <w:t xml:space="preserve">In </w:t>
                </w:r>
                <w:proofErr w:type="spellStart"/>
                <w:r w:rsidRPr="00D667C8">
                  <w:rPr>
                    <w:i/>
                  </w:rPr>
                  <w:t>tsaytns</w:t>
                </w:r>
                <w:proofErr w:type="spellEnd"/>
                <w:r w:rsidRPr="00D667C8">
                  <w:rPr>
                    <w:i/>
                  </w:rPr>
                  <w:t xml:space="preserve"> </w:t>
                </w:r>
                <w:proofErr w:type="spellStart"/>
                <w:r w:rsidRPr="00D667C8">
                  <w:rPr>
                    <w:i/>
                  </w:rPr>
                  <w:t>roysh</w:t>
                </w:r>
                <w:proofErr w:type="spellEnd"/>
                <w:r>
                  <w:t xml:space="preserve"> (In the Rush of Time), in which he also began to turn to the social and national concerns that would preoccupy him for the rest of his career.  </w:t>
                </w:r>
              </w:p>
              <w:p w14:paraId="34622A52" w14:textId="77777777" w:rsidR="008D0A32" w:rsidRDefault="008D0A32" w:rsidP="007764F5"/>
              <w:p w14:paraId="34FE531F" w14:textId="77777777" w:rsidR="007764F5" w:rsidRDefault="007764F5" w:rsidP="007764F5">
                <w:r>
                  <w:t xml:space="preserve">In 1921, Greenberg reached a turning point in his poetry and in his literary relationship to modernism.  That year, he published his epic poem </w:t>
                </w:r>
                <w:proofErr w:type="spellStart"/>
                <w:r w:rsidRPr="00D667C8">
                  <w:rPr>
                    <w:i/>
                  </w:rPr>
                  <w:t>Mephisto</w:t>
                </w:r>
                <w:proofErr w:type="spellEnd"/>
                <w:r>
                  <w:t xml:space="preserve">, in which he explored the physical and spiritual ruins of Europe after the destruction of the war.  </w:t>
                </w:r>
                <w:proofErr w:type="spellStart"/>
                <w:r w:rsidRPr="0012310A">
                  <w:rPr>
                    <w:i/>
                  </w:rPr>
                  <w:t>Mephisto</w:t>
                </w:r>
                <w:proofErr w:type="spellEnd"/>
                <w:r>
                  <w:t xml:space="preserve"> represented Greenberg’s </w:t>
                </w:r>
                <w:r>
                  <w:lastRenderedPageBreak/>
                  <w:t xml:space="preserve">first experiments with Expressionism, using deliberately </w:t>
                </w:r>
                <w:proofErr w:type="spellStart"/>
                <w:r>
                  <w:t>unpoetic</w:t>
                </w:r>
                <w:proofErr w:type="spellEnd"/>
                <w:r>
                  <w:t xml:space="preserve"> language, dissonant rhymes and sounds, and illogical word combinations.  The poem also expresses the nihilism and despair of the post-war period, positing </w:t>
                </w:r>
                <w:proofErr w:type="spellStart"/>
                <w:r>
                  <w:t>Mephisto</w:t>
                </w:r>
                <w:proofErr w:type="spellEnd"/>
                <w:r>
                  <w:t>, the devil, as the replacement for a God who seems to have disappeared from the world.</w:t>
                </w:r>
              </w:p>
              <w:p w14:paraId="1BC7A31B" w14:textId="77777777" w:rsidR="008D0A32" w:rsidRDefault="008D0A32" w:rsidP="007764F5"/>
              <w:p w14:paraId="54C90A4A" w14:textId="77777777" w:rsidR="007764F5" w:rsidRDefault="007764F5" w:rsidP="007764F5">
                <w:r>
                  <w:t xml:space="preserve">In the 1920s, along with the Yiddish writers </w:t>
                </w:r>
                <w:proofErr w:type="spellStart"/>
                <w:r>
                  <w:t>Melekh</w:t>
                </w:r>
                <w:proofErr w:type="spellEnd"/>
                <w:r>
                  <w:t xml:space="preserve"> </w:t>
                </w:r>
                <w:proofErr w:type="spellStart"/>
                <w:r>
                  <w:t>Ravitsh</w:t>
                </w:r>
                <w:proofErr w:type="spellEnd"/>
                <w:r>
                  <w:t xml:space="preserve"> and </w:t>
                </w:r>
                <w:proofErr w:type="spellStart"/>
                <w:r>
                  <w:t>Perets</w:t>
                </w:r>
                <w:proofErr w:type="spellEnd"/>
                <w:r>
                  <w:t xml:space="preserve"> </w:t>
                </w:r>
                <w:proofErr w:type="spellStart"/>
                <w:r>
                  <w:t>Markish</w:t>
                </w:r>
                <w:proofErr w:type="spellEnd"/>
                <w:r>
                  <w:t xml:space="preserve">, Greenberg formed the avant-garde literary circle known as </w:t>
                </w:r>
                <w:r w:rsidRPr="0074731A">
                  <w:rPr>
                    <w:i/>
                  </w:rPr>
                  <w:t xml:space="preserve">Di </w:t>
                </w:r>
                <w:proofErr w:type="spellStart"/>
                <w:r w:rsidRPr="0074731A">
                  <w:rPr>
                    <w:i/>
                  </w:rPr>
                  <w:t>Khalyastre</w:t>
                </w:r>
                <w:proofErr w:type="spellEnd"/>
                <w:r>
                  <w:t xml:space="preserve"> (The Gang).</w:t>
                </w:r>
                <w:r w:rsidRPr="0074731A">
                  <w:t xml:space="preserve"> </w:t>
                </w:r>
                <w:r>
                  <w:t xml:space="preserve"> In the same period, Greenberg and his colleagues began to self-consciously develop a particularly Jewish form of European Expressionism in his Yiddish journal </w:t>
                </w:r>
                <w:proofErr w:type="spellStart"/>
                <w:r w:rsidRPr="0074731A">
                  <w:rPr>
                    <w:i/>
                  </w:rPr>
                  <w:t>Albatros</w:t>
                </w:r>
                <w:proofErr w:type="spellEnd"/>
                <w:r>
                  <w:t xml:space="preserve">.  In the first issue, Greenberg himself published a manifesto, </w:t>
                </w:r>
                <w:r w:rsidR="008D0A32">
                  <w:t>‘</w:t>
                </w:r>
                <w:proofErr w:type="spellStart"/>
                <w:r>
                  <w:t>Proklamirung</w:t>
                </w:r>
                <w:proofErr w:type="spellEnd"/>
                <w:r w:rsidR="008D0A32">
                  <w:t>’</w:t>
                </w:r>
                <w:r>
                  <w:t xml:space="preserve"> (Proclamation), in which he declared some of the principles of the ne</w:t>
                </w:r>
                <w:r w:rsidR="008D0A32">
                  <w:t xml:space="preserve">w Yiddish Expressionism: ‘Down </w:t>
                </w:r>
                <w:r>
                  <w:t xml:space="preserve">with the hackneyed - </w:t>
                </w:r>
                <w:proofErr w:type="gramStart"/>
                <w:r>
                  <w:t>and  especially</w:t>
                </w:r>
                <w:proofErr w:type="gramEnd"/>
                <w:r>
                  <w:t xml:space="preserve"> - with limitations in the creative process. Introspective conception.  Greater depth</w:t>
                </w:r>
                <w:r w:rsidR="008D0A32">
                  <w:t>’</w:t>
                </w:r>
                <w:r>
                  <w:t xml:space="preserve"> (111).  He decried what he called </w:t>
                </w:r>
                <w:r w:rsidR="008D0A32">
                  <w:t>‘</w:t>
                </w:r>
                <w:proofErr w:type="spellStart"/>
                <w:r>
                  <w:t>pseudoexpressionism</w:t>
                </w:r>
                <w:proofErr w:type="spellEnd"/>
                <w:r w:rsidR="008D0A32">
                  <w:t>’,</w:t>
                </w:r>
                <w:r>
                  <w:t xml:space="preserve"> works of modernism without theory and thought behind them, and advocated instead for what he called, </w:t>
                </w:r>
                <w:r w:rsidR="008D0A32">
                  <w:t>‘</w:t>
                </w:r>
                <w:r>
                  <w:t>the free, bare, blood-seething human expression</w:t>
                </w:r>
                <w:r w:rsidR="008D0A32">
                  <w:t>’</w:t>
                </w:r>
                <w:r>
                  <w:t xml:space="preserve"> (112).  This </w:t>
                </w:r>
                <w:r w:rsidR="008D0A32">
                  <w:t>‘</w:t>
                </w:r>
                <w:r>
                  <w:t>naked</w:t>
                </w:r>
                <w:r w:rsidR="008D0A32">
                  <w:t>’</w:t>
                </w:r>
                <w:r>
                  <w:t xml:space="preserve"> poetry is what Greenberg produced in his </w:t>
                </w:r>
                <w:proofErr w:type="spellStart"/>
                <w:r w:rsidRPr="008E76BE">
                  <w:rPr>
                    <w:i/>
                  </w:rPr>
                  <w:t>Albatros</w:t>
                </w:r>
                <w:proofErr w:type="spellEnd"/>
                <w:r w:rsidRPr="008E76BE">
                  <w:rPr>
                    <w:i/>
                  </w:rPr>
                  <w:t xml:space="preserve"> </w:t>
                </w:r>
                <w:r>
                  <w:t xml:space="preserve">period: subjective, ecstatic, anti-poetic in its rhythm and sound, full of neologisms and wordplay, and preoccupied with messianic and visionary figures, in particular Jesus. </w:t>
                </w:r>
              </w:p>
              <w:p w14:paraId="3F9C9DA9" w14:textId="77777777" w:rsidR="008D0A32" w:rsidRDefault="008D0A32" w:rsidP="007764F5"/>
              <w:p w14:paraId="765941FF" w14:textId="77777777" w:rsidR="007764F5" w:rsidRDefault="007764F5" w:rsidP="007764F5">
                <w:r>
                  <w:t xml:space="preserve">Toward the end of the </w:t>
                </w:r>
                <w:proofErr w:type="spellStart"/>
                <w:r w:rsidRPr="008E76BE">
                  <w:rPr>
                    <w:i/>
                  </w:rPr>
                  <w:t>Albatros</w:t>
                </w:r>
                <w:proofErr w:type="spellEnd"/>
                <w:r>
                  <w:t xml:space="preserve"> period, Greenberg began to turn away from Europe, and from Yiddish, as he became more ardently Zionist and planned his own move to mandate Palestine, where he landed in early 1924.  In that year he also published his first book of poetry in Hebrew, </w:t>
                </w:r>
                <w:proofErr w:type="spellStart"/>
                <w:r w:rsidRPr="008E76BE">
                  <w:rPr>
                    <w:i/>
                  </w:rPr>
                  <w:t>Eima</w:t>
                </w:r>
                <w:proofErr w:type="spellEnd"/>
                <w:r w:rsidRPr="008E76BE">
                  <w:rPr>
                    <w:i/>
                  </w:rPr>
                  <w:t xml:space="preserve"> </w:t>
                </w:r>
                <w:proofErr w:type="spellStart"/>
                <w:r w:rsidRPr="008E76BE">
                  <w:rPr>
                    <w:i/>
                  </w:rPr>
                  <w:t>gedolah</w:t>
                </w:r>
                <w:proofErr w:type="spellEnd"/>
                <w:r w:rsidRPr="008E76BE">
                  <w:rPr>
                    <w:i/>
                  </w:rPr>
                  <w:t xml:space="preserve"> </w:t>
                </w:r>
                <w:proofErr w:type="spellStart"/>
                <w:r w:rsidRPr="008E76BE">
                  <w:rPr>
                    <w:i/>
                  </w:rPr>
                  <w:t>veyareach</w:t>
                </w:r>
                <w:proofErr w:type="spellEnd"/>
                <w:r>
                  <w:t xml:space="preserve"> (Great Terror and the Moon), in which he maintained the Expressionist style he had developed in Yiddish.  In a preface to the book, he rails against his critics, who he claims lack understanding of his expressionist style and the values of the new poetry he represents, calling for a </w:t>
                </w:r>
                <w:r w:rsidR="008D0A32">
                  <w:t>‘</w:t>
                </w:r>
                <w:r>
                  <w:t>changing of the guard in Hebrew poetry</w:t>
                </w:r>
                <w:r w:rsidR="008D0A32">
                  <w:t>’</w:t>
                </w:r>
                <w:r>
                  <w:t xml:space="preserve"> (Greenberg 1924: 3).  Greenberg’s modernist poetics was not accessible or understandable to critics used to the formulaic style codified by the Hebrew poet </w:t>
                </w:r>
                <w:proofErr w:type="spellStart"/>
                <w:r>
                  <w:t>Chaim</w:t>
                </w:r>
                <w:proofErr w:type="spellEnd"/>
                <w:r>
                  <w:t xml:space="preserve"> </w:t>
                </w:r>
                <w:proofErr w:type="spellStart"/>
                <w:r>
                  <w:t>Nachman</w:t>
                </w:r>
                <w:proofErr w:type="spellEnd"/>
                <w:r>
                  <w:t xml:space="preserve"> </w:t>
                </w:r>
                <w:proofErr w:type="spellStart"/>
                <w:r>
                  <w:t>Bialik</w:t>
                </w:r>
                <w:proofErr w:type="spellEnd"/>
                <w:r>
                  <w:t>.</w:t>
                </w:r>
              </w:p>
              <w:p w14:paraId="5945B92A" w14:textId="77777777" w:rsidR="008D0A32" w:rsidRDefault="008D0A32" w:rsidP="007764F5"/>
              <w:p w14:paraId="62DD5EE4" w14:textId="77777777" w:rsidR="007764F5" w:rsidRDefault="007764F5" w:rsidP="007764F5">
                <w:r>
                  <w:t xml:space="preserve">In the same period, Greenberg started his own journal, </w:t>
                </w:r>
                <w:proofErr w:type="spellStart"/>
                <w:r w:rsidRPr="00F74FD5">
                  <w:rPr>
                    <w:i/>
                  </w:rPr>
                  <w:t>Sadan</w:t>
                </w:r>
                <w:proofErr w:type="spellEnd"/>
                <w:r>
                  <w:t xml:space="preserve"> (Anvil), in which he continued to formulate his ideas of Hebrew literary modernism.  In a book-length essay entitled </w:t>
                </w:r>
                <w:proofErr w:type="spellStart"/>
                <w:r w:rsidRPr="00A45634">
                  <w:rPr>
                    <w:i/>
                  </w:rPr>
                  <w:t>Klapei</w:t>
                </w:r>
                <w:proofErr w:type="spellEnd"/>
                <w:r w:rsidRPr="00A45634">
                  <w:rPr>
                    <w:i/>
                  </w:rPr>
                  <w:t xml:space="preserve"> </w:t>
                </w:r>
                <w:proofErr w:type="spellStart"/>
                <w:r w:rsidRPr="00A45634">
                  <w:rPr>
                    <w:i/>
                  </w:rPr>
                  <w:t>tishim</w:t>
                </w:r>
                <w:proofErr w:type="spellEnd"/>
                <w:r w:rsidRPr="00A45634">
                  <w:rPr>
                    <w:i/>
                  </w:rPr>
                  <w:t xml:space="preserve"> </w:t>
                </w:r>
                <w:proofErr w:type="spellStart"/>
                <w:r w:rsidRPr="00A45634">
                  <w:rPr>
                    <w:i/>
                  </w:rPr>
                  <w:t>veteisha</w:t>
                </w:r>
                <w:proofErr w:type="spellEnd"/>
                <w:r>
                  <w:t xml:space="preserve"> (Against the Ninety-Nine), a manifesto outlining a particularly Jewish type of Hebrew modernism, Greenberg decried what he called </w:t>
                </w:r>
                <w:r w:rsidR="008D0A32">
                  <w:t>‘</w:t>
                </w:r>
                <w:r>
                  <w:t>the style of yesterday</w:t>
                </w:r>
                <w:r w:rsidR="008D0A32">
                  <w:t>’,</w:t>
                </w:r>
                <w:r>
                  <w:t xml:space="preserve"> declaring it </w:t>
                </w:r>
                <w:r w:rsidR="008D0A32">
                  <w:t>‘</w:t>
                </w:r>
                <w:r>
                  <w:t>totally foreign to the style of the pioneers of today and tomorrow</w:t>
                </w:r>
                <w:r w:rsidR="008D0A32">
                  <w:t>’</w:t>
                </w:r>
                <w:r>
                  <w:t xml:space="preserve"> (Greenberg 1990, vol. 17: 200).  He also suggested that Hebrew literature should not embrace traditional Western forms like the idyll and sonnet because they do not properly represent the Jewish collective experience.  This essay, like his Yiddish manifestoes, reflected Greenberg’s desire to create a modernist style that was both influenced by the norms of international modernism and yet still particularly Jewish.</w:t>
                </w:r>
              </w:p>
              <w:p w14:paraId="618E3A7A" w14:textId="77777777" w:rsidR="007764F5" w:rsidRDefault="007764F5" w:rsidP="007764F5">
                <w:r>
                  <w:t xml:space="preserve">Greenberg continued to publish in both Hebrew and Yiddish throughout the 1920s and 1930s, although Hebrew became his primary language of literary composition after he moved to Palestine.  Beginning in the 1930s, Greenberg’s Zionism became radicalized, and he joined the right-wing Revisionist movement, a period of political activism that would extend for most of the rest of his life.  During this period he published </w:t>
                </w:r>
                <w:proofErr w:type="spellStart"/>
                <w:r w:rsidRPr="0021329F">
                  <w:rPr>
                    <w:i/>
                  </w:rPr>
                  <w:t>Sefer</w:t>
                </w:r>
                <w:proofErr w:type="spellEnd"/>
                <w:r w:rsidRPr="0021329F">
                  <w:rPr>
                    <w:i/>
                  </w:rPr>
                  <w:t xml:space="preserve"> </w:t>
                </w:r>
                <w:proofErr w:type="spellStart"/>
                <w:r w:rsidRPr="0021329F">
                  <w:rPr>
                    <w:i/>
                  </w:rPr>
                  <w:t>hakitrug</w:t>
                </w:r>
                <w:proofErr w:type="spellEnd"/>
                <w:r w:rsidRPr="0021329F">
                  <w:rPr>
                    <w:i/>
                  </w:rPr>
                  <w:t xml:space="preserve"> </w:t>
                </w:r>
                <w:proofErr w:type="spellStart"/>
                <w:r w:rsidRPr="0021329F">
                  <w:rPr>
                    <w:i/>
                  </w:rPr>
                  <w:t>vehaemunah</w:t>
                </w:r>
                <w:proofErr w:type="spellEnd"/>
                <w:r>
                  <w:t xml:space="preserve">, a book of political poems that attacked the approach of the mainstream </w:t>
                </w:r>
                <w:proofErr w:type="spellStart"/>
                <w:r>
                  <w:t>Labor</w:t>
                </w:r>
                <w:proofErr w:type="spellEnd"/>
                <w:r>
                  <w:t xml:space="preserve"> Zionist movement.  While seen by some critics as a great poetic achievement and the further development of Greenberg’s poetic-prophetic voice, the political nature of the poems further marginalized him in the world of Hebrew letters.  </w:t>
                </w:r>
              </w:p>
              <w:p w14:paraId="28663882" w14:textId="77777777" w:rsidR="008D0A32" w:rsidRDefault="008D0A32" w:rsidP="007764F5"/>
              <w:p w14:paraId="74929310" w14:textId="77777777" w:rsidR="007764F5" w:rsidRDefault="007764F5" w:rsidP="007764F5">
                <w:r>
                  <w:t xml:space="preserve">After the Second World War, Greenberg underwent a long period of literary silence, after which he produced one of his most famous and well-regarded books of poetry, </w:t>
                </w:r>
                <w:proofErr w:type="spellStart"/>
                <w:r w:rsidRPr="009D210A">
                  <w:rPr>
                    <w:i/>
                  </w:rPr>
                  <w:t>Rehovot</w:t>
                </w:r>
                <w:proofErr w:type="spellEnd"/>
                <w:r w:rsidRPr="009D210A">
                  <w:rPr>
                    <w:i/>
                  </w:rPr>
                  <w:t xml:space="preserve"> </w:t>
                </w:r>
                <w:proofErr w:type="spellStart"/>
                <w:r w:rsidRPr="009D210A">
                  <w:rPr>
                    <w:i/>
                  </w:rPr>
                  <w:t>hanahar</w:t>
                </w:r>
                <w:proofErr w:type="spellEnd"/>
                <w:r>
                  <w:t xml:space="preserve"> (Streets of the River), which appeared in 1951.  This book-length cycle of poems is an extended meditation on the destruction of European Jewry and the Holocaust, in which Greenberg </w:t>
                </w:r>
                <w:r>
                  <w:lastRenderedPageBreak/>
                  <w:t xml:space="preserve">characteristically draws on particularly Jewish stylistic elements, such as the lament, as well as elements of his expressionist brand of literary modernism.  By the end of his life, Greenberg, who was once described by the poet and critic Meir </w:t>
                </w:r>
                <w:proofErr w:type="spellStart"/>
                <w:r>
                  <w:t>Wieseltier</w:t>
                </w:r>
                <w:proofErr w:type="spellEnd"/>
                <w:r>
                  <w:t xml:space="preserve"> as the </w:t>
                </w:r>
                <w:r w:rsidR="008D0A32">
                  <w:t>‘</w:t>
                </w:r>
                <w:r>
                  <w:t>exiled king</w:t>
                </w:r>
                <w:r w:rsidR="008D0A32">
                  <w:t>’</w:t>
                </w:r>
                <w:r>
                  <w:t xml:space="preserve"> of Hebrew poetry, had become a decorated and </w:t>
                </w:r>
                <w:proofErr w:type="gramStart"/>
                <w:r>
                  <w:t>widely-read</w:t>
                </w:r>
                <w:proofErr w:type="gramEnd"/>
                <w:r>
                  <w:t xml:space="preserve"> fixture of Israeli literary culture.</w:t>
                </w:r>
              </w:p>
              <w:p w14:paraId="3620C3BA" w14:textId="77777777" w:rsidR="007764F5" w:rsidRDefault="007764F5" w:rsidP="00C27FAB"/>
              <w:p w14:paraId="2201743D" w14:textId="77777777" w:rsidR="007764F5" w:rsidRDefault="007764F5" w:rsidP="008D0A32">
                <w:pPr>
                  <w:pStyle w:val="Heading1"/>
                </w:pPr>
                <w:r>
                  <w:t>List of Works</w:t>
                </w:r>
              </w:p>
              <w:p w14:paraId="2CD50E72" w14:textId="77777777" w:rsidR="007764F5" w:rsidRDefault="007764F5" w:rsidP="007764F5">
                <w:r>
                  <w:t xml:space="preserve"> (1990-)  </w:t>
                </w:r>
                <w:proofErr w:type="spellStart"/>
                <w:r w:rsidRPr="00546254">
                  <w:rPr>
                    <w:i/>
                  </w:rPr>
                  <w:t>Kol</w:t>
                </w:r>
                <w:proofErr w:type="spellEnd"/>
                <w:r w:rsidRPr="00546254">
                  <w:rPr>
                    <w:i/>
                  </w:rPr>
                  <w:t xml:space="preserve"> </w:t>
                </w:r>
                <w:proofErr w:type="spellStart"/>
                <w:r w:rsidRPr="00546254">
                  <w:rPr>
                    <w:i/>
                  </w:rPr>
                  <w:t>ketavav</w:t>
                </w:r>
                <w:proofErr w:type="spellEnd"/>
                <w:r>
                  <w:rPr>
                    <w:i/>
                  </w:rPr>
                  <w:t>,</w:t>
                </w:r>
                <w:r>
                  <w:t xml:space="preserve"> ed. Dan </w:t>
                </w:r>
                <w:proofErr w:type="spellStart"/>
                <w:r>
                  <w:t>Miron</w:t>
                </w:r>
                <w:proofErr w:type="spellEnd"/>
                <w:r>
                  <w:t xml:space="preserve">, Vols. 1-17, Jerusalem: </w:t>
                </w:r>
                <w:proofErr w:type="spellStart"/>
                <w:r>
                  <w:t>Mosad</w:t>
                </w:r>
                <w:proofErr w:type="spellEnd"/>
                <w:r>
                  <w:t xml:space="preserve"> </w:t>
                </w:r>
                <w:proofErr w:type="spellStart"/>
                <w:r>
                  <w:t>Bialik</w:t>
                </w:r>
                <w:proofErr w:type="spellEnd"/>
                <w:r>
                  <w:t>.</w:t>
                </w:r>
              </w:p>
              <w:p w14:paraId="0497ED6E" w14:textId="77777777" w:rsidR="007764F5" w:rsidRDefault="007764F5" w:rsidP="007764F5">
                <w:proofErr w:type="spellStart"/>
                <w:r w:rsidRPr="00546254">
                  <w:rPr>
                    <w:i/>
                  </w:rPr>
                  <w:t>Gezamlte</w:t>
                </w:r>
                <w:proofErr w:type="spellEnd"/>
                <w:r w:rsidRPr="00546254">
                  <w:rPr>
                    <w:i/>
                  </w:rPr>
                  <w:t xml:space="preserve"> </w:t>
                </w:r>
                <w:proofErr w:type="spellStart"/>
                <w:r w:rsidRPr="00546254">
                  <w:rPr>
                    <w:i/>
                  </w:rPr>
                  <w:t>verk</w:t>
                </w:r>
                <w:proofErr w:type="spellEnd"/>
                <w:r>
                  <w:t xml:space="preserve">, ed. </w:t>
                </w:r>
                <w:proofErr w:type="spellStart"/>
                <w:r>
                  <w:t>Chone</w:t>
                </w:r>
                <w:proofErr w:type="spellEnd"/>
                <w:r>
                  <w:t xml:space="preserve"> </w:t>
                </w:r>
                <w:proofErr w:type="spellStart"/>
                <w:r>
                  <w:t>Shmeruk</w:t>
                </w:r>
                <w:proofErr w:type="spellEnd"/>
                <w:r>
                  <w:t xml:space="preserve">, Vols. 1-2, Jerusalem: </w:t>
                </w:r>
                <w:proofErr w:type="spellStart"/>
                <w:r>
                  <w:t>Magnes</w:t>
                </w:r>
                <w:proofErr w:type="spellEnd"/>
                <w:r>
                  <w:t>.</w:t>
                </w:r>
              </w:p>
              <w:p w14:paraId="537C4969" w14:textId="77777777" w:rsidR="007764F5" w:rsidRDefault="007764F5" w:rsidP="007764F5">
                <w:r>
                  <w:t xml:space="preserve"> </w:t>
                </w:r>
                <w:r w:rsidR="008D0A32">
                  <w:t>‘</w:t>
                </w:r>
                <w:r>
                  <w:t>Proclamation</w:t>
                </w:r>
                <w:r w:rsidR="008D0A32">
                  <w:t>’,</w:t>
                </w:r>
                <w:r>
                  <w:t xml:space="preserve"> trans. David </w:t>
                </w:r>
                <w:proofErr w:type="spellStart"/>
                <w:r>
                  <w:t>Roskies</w:t>
                </w:r>
                <w:proofErr w:type="spellEnd"/>
                <w:r>
                  <w:t xml:space="preserve">, </w:t>
                </w:r>
                <w:proofErr w:type="spellStart"/>
                <w:r w:rsidRPr="00E24448">
                  <w:rPr>
                    <w:i/>
                  </w:rPr>
                  <w:t>Prooftexts</w:t>
                </w:r>
                <w:proofErr w:type="spellEnd"/>
                <w:r w:rsidRPr="00E24448">
                  <w:rPr>
                    <w:i/>
                  </w:rPr>
                  <w:t xml:space="preserve"> </w:t>
                </w:r>
                <w:r>
                  <w:t>15: 109-112.</w:t>
                </w:r>
              </w:p>
              <w:p w14:paraId="621920AD" w14:textId="77777777" w:rsidR="007764F5" w:rsidRDefault="007764F5" w:rsidP="007764F5">
                <w:proofErr w:type="spellStart"/>
                <w:r>
                  <w:t>Eima</w:t>
                </w:r>
                <w:proofErr w:type="spellEnd"/>
                <w:r>
                  <w:t xml:space="preserve"> </w:t>
                </w:r>
                <w:proofErr w:type="spellStart"/>
                <w:r>
                  <w:t>gedolah</w:t>
                </w:r>
                <w:proofErr w:type="spellEnd"/>
                <w:r>
                  <w:t xml:space="preserve"> </w:t>
                </w:r>
                <w:proofErr w:type="spellStart"/>
                <w:r>
                  <w:t>veyareach</w:t>
                </w:r>
                <w:proofErr w:type="spellEnd"/>
                <w:r>
                  <w:t xml:space="preserve">, Tel Aviv: </w:t>
                </w:r>
                <w:proofErr w:type="spellStart"/>
                <w:r>
                  <w:t>Harim</w:t>
                </w:r>
                <w:proofErr w:type="spellEnd"/>
                <w:r>
                  <w:t>.</w:t>
                </w:r>
              </w:p>
              <w:p w14:paraId="79077D63" w14:textId="77777777" w:rsidR="003F0D73" w:rsidRDefault="003F0D73" w:rsidP="00C27FAB"/>
            </w:tc>
          </w:sdtContent>
        </w:sdt>
      </w:tr>
      <w:tr w:rsidR="003235A7" w14:paraId="382FD873" w14:textId="77777777" w:rsidTr="003235A7">
        <w:tc>
          <w:tcPr>
            <w:tcW w:w="9016" w:type="dxa"/>
          </w:tcPr>
          <w:p w14:paraId="661B720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47FD2E58616614DB5CBABD5A7B3DBF9"/>
              </w:placeholder>
            </w:sdtPr>
            <w:sdtContent>
              <w:p w14:paraId="45F18A59" w14:textId="77777777" w:rsidR="007764F5" w:rsidRDefault="007764F5" w:rsidP="007764F5">
                <w:sdt>
                  <w:sdtPr>
                    <w:id w:val="1547719414"/>
                    <w:citation/>
                  </w:sdtPr>
                  <w:sdtContent>
                    <w:r>
                      <w:fldChar w:fldCharType="begin"/>
                    </w:r>
                    <w:r>
                      <w:rPr>
                        <w:lang w:val="en-US"/>
                      </w:rPr>
                      <w:instrText xml:space="preserve"> CITATION Arn \l 1033 </w:instrText>
                    </w:r>
                    <w:r>
                      <w:fldChar w:fldCharType="separate"/>
                    </w:r>
                    <w:r>
                      <w:rPr>
                        <w:noProof/>
                        <w:lang w:val="en-US"/>
                      </w:rPr>
                      <w:t xml:space="preserve"> (Arnon)</w:t>
                    </w:r>
                    <w:r>
                      <w:fldChar w:fldCharType="end"/>
                    </w:r>
                  </w:sdtContent>
                </w:sdt>
              </w:p>
              <w:p w14:paraId="5E554715" w14:textId="77777777" w:rsidR="007764F5" w:rsidRDefault="007764F5" w:rsidP="007764F5">
                <w:sdt>
                  <w:sdtPr>
                    <w:id w:val="229276191"/>
                    <w:citation/>
                  </w:sdtPr>
                  <w:sdtContent>
                    <w:r>
                      <w:fldChar w:fldCharType="begin"/>
                    </w:r>
                    <w:r>
                      <w:rPr>
                        <w:lang w:val="en-US"/>
                      </w:rPr>
                      <w:instrText xml:space="preserve"> CITATION Hev77 \l 1033 </w:instrText>
                    </w:r>
                    <w:r>
                      <w:fldChar w:fldCharType="separate"/>
                    </w:r>
                    <w:r>
                      <w:rPr>
                        <w:noProof/>
                        <w:lang w:val="en-US"/>
                      </w:rPr>
                      <w:t>(Hever)</w:t>
                    </w:r>
                    <w:r>
                      <w:fldChar w:fldCharType="end"/>
                    </w:r>
                  </w:sdtContent>
                </w:sdt>
              </w:p>
              <w:p w14:paraId="0894C6CD" w14:textId="77777777" w:rsidR="008D0A32" w:rsidRDefault="008D0A32" w:rsidP="007764F5">
                <w:sdt>
                  <w:sdtPr>
                    <w:id w:val="-1345387568"/>
                    <w:citation/>
                  </w:sdtPr>
                  <w:sdtContent>
                    <w:r>
                      <w:fldChar w:fldCharType="begin"/>
                    </w:r>
                    <w:r>
                      <w:rPr>
                        <w:lang w:val="en-US"/>
                      </w:rPr>
                      <w:instrText xml:space="preserve"> CITATION Lin84 \l 1033 </w:instrText>
                    </w:r>
                    <w:r>
                      <w:fldChar w:fldCharType="separate"/>
                    </w:r>
                    <w:r>
                      <w:rPr>
                        <w:noProof/>
                        <w:lang w:val="en-US"/>
                      </w:rPr>
                      <w:t>(Lindenbaum)</w:t>
                    </w:r>
                    <w:r>
                      <w:fldChar w:fldCharType="end"/>
                    </w:r>
                  </w:sdtContent>
                </w:sdt>
              </w:p>
              <w:p w14:paraId="4E9B559A" w14:textId="77777777" w:rsidR="003235A7" w:rsidRDefault="008D0A32" w:rsidP="007764F5">
                <w:sdt>
                  <w:sdtPr>
                    <w:id w:val="1261869596"/>
                    <w:citation/>
                  </w:sdtPr>
                  <w:sdtContent>
                    <w:r>
                      <w:fldChar w:fldCharType="begin"/>
                    </w:r>
                    <w:r>
                      <w:rPr>
                        <w:lang w:val="en-US"/>
                      </w:rPr>
                      <w:instrText xml:space="preserve"> CITATION Wol05 \l 1033 </w:instrText>
                    </w:r>
                    <w:r>
                      <w:fldChar w:fldCharType="separate"/>
                    </w:r>
                    <w:r>
                      <w:rPr>
                        <w:noProof/>
                        <w:lang w:val="en-US"/>
                      </w:rPr>
                      <w:t>(Wolf-Monzon)</w:t>
                    </w:r>
                    <w:r>
                      <w:fldChar w:fldCharType="end"/>
                    </w:r>
                  </w:sdtContent>
                </w:sdt>
              </w:p>
            </w:sdtContent>
          </w:sdt>
        </w:tc>
      </w:tr>
    </w:tbl>
    <w:p w14:paraId="1E8F960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35DCD" w14:textId="77777777" w:rsidR="007764F5" w:rsidRDefault="007764F5" w:rsidP="007A0D55">
      <w:pPr>
        <w:spacing w:after="0" w:line="240" w:lineRule="auto"/>
      </w:pPr>
      <w:r>
        <w:separator/>
      </w:r>
    </w:p>
  </w:endnote>
  <w:endnote w:type="continuationSeparator" w:id="0">
    <w:p w14:paraId="1C4634C2" w14:textId="77777777" w:rsidR="007764F5" w:rsidRDefault="007764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AA997" w14:textId="77777777" w:rsidR="007764F5" w:rsidRDefault="007764F5" w:rsidP="007A0D55">
      <w:pPr>
        <w:spacing w:after="0" w:line="240" w:lineRule="auto"/>
      </w:pPr>
      <w:r>
        <w:separator/>
      </w:r>
    </w:p>
  </w:footnote>
  <w:footnote w:type="continuationSeparator" w:id="0">
    <w:p w14:paraId="283B8666" w14:textId="77777777" w:rsidR="007764F5" w:rsidRDefault="007764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FC013" w14:textId="77777777" w:rsidR="007764F5" w:rsidRDefault="007764F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384B54" w14:textId="77777777" w:rsidR="007764F5" w:rsidRDefault="007764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85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64F5"/>
    <w:rsid w:val="00780D95"/>
    <w:rsid w:val="00780DC7"/>
    <w:rsid w:val="007A0D55"/>
    <w:rsid w:val="007B3377"/>
    <w:rsid w:val="007E5F44"/>
    <w:rsid w:val="00821DE3"/>
    <w:rsid w:val="00846CE1"/>
    <w:rsid w:val="008A5B87"/>
    <w:rsid w:val="008D0A32"/>
    <w:rsid w:val="00922950"/>
    <w:rsid w:val="009A7264"/>
    <w:rsid w:val="009D1606"/>
    <w:rsid w:val="009E18A1"/>
    <w:rsid w:val="009E73D7"/>
    <w:rsid w:val="00A27D2C"/>
    <w:rsid w:val="00A76FD9"/>
    <w:rsid w:val="00AB436D"/>
    <w:rsid w:val="00AB6CF9"/>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785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EF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785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5785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785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5785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480B6540E0EE438642BFB7651513D4"/>
        <w:category>
          <w:name w:val="General"/>
          <w:gallery w:val="placeholder"/>
        </w:category>
        <w:types>
          <w:type w:val="bbPlcHdr"/>
        </w:types>
        <w:behaviors>
          <w:behavior w:val="content"/>
        </w:behaviors>
        <w:guid w:val="{807BE514-2C2A-6547-B261-5532C34F0A18}"/>
      </w:docPartPr>
      <w:docPartBody>
        <w:p w:rsidR="00000000" w:rsidRDefault="004E117A">
          <w:pPr>
            <w:pStyle w:val="DF480B6540E0EE438642BFB7651513D4"/>
          </w:pPr>
          <w:r w:rsidRPr="00CC586D">
            <w:rPr>
              <w:rStyle w:val="PlaceholderText"/>
              <w:b/>
              <w:color w:val="FFFFFF" w:themeColor="background1"/>
            </w:rPr>
            <w:t>[Salutation]</w:t>
          </w:r>
        </w:p>
      </w:docPartBody>
    </w:docPart>
    <w:docPart>
      <w:docPartPr>
        <w:name w:val="4922E7A96D6EAE43B811F590CAE74A31"/>
        <w:category>
          <w:name w:val="General"/>
          <w:gallery w:val="placeholder"/>
        </w:category>
        <w:types>
          <w:type w:val="bbPlcHdr"/>
        </w:types>
        <w:behaviors>
          <w:behavior w:val="content"/>
        </w:behaviors>
        <w:guid w:val="{9173DD26-B59D-C548-A3DA-DFC3D400AC3D}"/>
      </w:docPartPr>
      <w:docPartBody>
        <w:p w:rsidR="00000000" w:rsidRDefault="004E117A">
          <w:pPr>
            <w:pStyle w:val="4922E7A96D6EAE43B811F590CAE74A31"/>
          </w:pPr>
          <w:r>
            <w:rPr>
              <w:rStyle w:val="PlaceholderText"/>
            </w:rPr>
            <w:t>[First name]</w:t>
          </w:r>
        </w:p>
      </w:docPartBody>
    </w:docPart>
    <w:docPart>
      <w:docPartPr>
        <w:name w:val="1C607D93ADF0A349A8CA1A796985B65E"/>
        <w:category>
          <w:name w:val="General"/>
          <w:gallery w:val="placeholder"/>
        </w:category>
        <w:types>
          <w:type w:val="bbPlcHdr"/>
        </w:types>
        <w:behaviors>
          <w:behavior w:val="content"/>
        </w:behaviors>
        <w:guid w:val="{8F534364-255E-E645-8D3F-BBE4FC19676C}"/>
      </w:docPartPr>
      <w:docPartBody>
        <w:p w:rsidR="00000000" w:rsidRDefault="004E117A">
          <w:pPr>
            <w:pStyle w:val="1C607D93ADF0A349A8CA1A796985B65E"/>
          </w:pPr>
          <w:r>
            <w:rPr>
              <w:rStyle w:val="PlaceholderText"/>
            </w:rPr>
            <w:t>[Middle name]</w:t>
          </w:r>
        </w:p>
      </w:docPartBody>
    </w:docPart>
    <w:docPart>
      <w:docPartPr>
        <w:name w:val="01E7EE801810DE45ADB018BD6FB86AF9"/>
        <w:category>
          <w:name w:val="General"/>
          <w:gallery w:val="placeholder"/>
        </w:category>
        <w:types>
          <w:type w:val="bbPlcHdr"/>
        </w:types>
        <w:behaviors>
          <w:behavior w:val="content"/>
        </w:behaviors>
        <w:guid w:val="{D69DBDC0-914C-FC4C-8157-3A82B1914523}"/>
      </w:docPartPr>
      <w:docPartBody>
        <w:p w:rsidR="00000000" w:rsidRDefault="004E117A">
          <w:pPr>
            <w:pStyle w:val="01E7EE801810DE45ADB018BD6FB86AF9"/>
          </w:pPr>
          <w:r>
            <w:rPr>
              <w:rStyle w:val="PlaceholderText"/>
            </w:rPr>
            <w:t>[Last name]</w:t>
          </w:r>
        </w:p>
      </w:docPartBody>
    </w:docPart>
    <w:docPart>
      <w:docPartPr>
        <w:name w:val="87E15BA6F480E241A9FE4071C0C907DE"/>
        <w:category>
          <w:name w:val="General"/>
          <w:gallery w:val="placeholder"/>
        </w:category>
        <w:types>
          <w:type w:val="bbPlcHdr"/>
        </w:types>
        <w:behaviors>
          <w:behavior w:val="content"/>
        </w:behaviors>
        <w:guid w:val="{0FF492D7-6EB2-F443-A4A3-BEE5E62D3914}"/>
      </w:docPartPr>
      <w:docPartBody>
        <w:p w:rsidR="00000000" w:rsidRDefault="004E117A">
          <w:pPr>
            <w:pStyle w:val="87E15BA6F480E241A9FE4071C0C907DE"/>
          </w:pPr>
          <w:r>
            <w:rPr>
              <w:rStyle w:val="PlaceholderText"/>
            </w:rPr>
            <w:t>[Enter your biography]</w:t>
          </w:r>
        </w:p>
      </w:docPartBody>
    </w:docPart>
    <w:docPart>
      <w:docPartPr>
        <w:name w:val="315D50AADA044749BA9D014E6EF48C61"/>
        <w:category>
          <w:name w:val="General"/>
          <w:gallery w:val="placeholder"/>
        </w:category>
        <w:types>
          <w:type w:val="bbPlcHdr"/>
        </w:types>
        <w:behaviors>
          <w:behavior w:val="content"/>
        </w:behaviors>
        <w:guid w:val="{4DB534E9-B343-0742-9F9F-F6EF6EB67BC0}"/>
      </w:docPartPr>
      <w:docPartBody>
        <w:p w:rsidR="00000000" w:rsidRDefault="004E117A">
          <w:pPr>
            <w:pStyle w:val="315D50AADA044749BA9D014E6EF48C61"/>
          </w:pPr>
          <w:r>
            <w:rPr>
              <w:rStyle w:val="PlaceholderText"/>
            </w:rPr>
            <w:t>[Enter the institution with which you are affiliated]</w:t>
          </w:r>
        </w:p>
      </w:docPartBody>
    </w:docPart>
    <w:docPart>
      <w:docPartPr>
        <w:name w:val="E8587699B1708E4E9145BF530B55EDCA"/>
        <w:category>
          <w:name w:val="General"/>
          <w:gallery w:val="placeholder"/>
        </w:category>
        <w:types>
          <w:type w:val="bbPlcHdr"/>
        </w:types>
        <w:behaviors>
          <w:behavior w:val="content"/>
        </w:behaviors>
        <w:guid w:val="{3085E0D4-66DD-A64D-97AC-404622C3CFC7}"/>
      </w:docPartPr>
      <w:docPartBody>
        <w:p w:rsidR="00000000" w:rsidRDefault="004E117A">
          <w:pPr>
            <w:pStyle w:val="E8587699B1708E4E9145BF530B55EDCA"/>
          </w:pPr>
          <w:r w:rsidRPr="00EF74F7">
            <w:rPr>
              <w:b/>
              <w:color w:val="808080" w:themeColor="background1" w:themeShade="80"/>
            </w:rPr>
            <w:t>[Enter the headword for your article]</w:t>
          </w:r>
        </w:p>
      </w:docPartBody>
    </w:docPart>
    <w:docPart>
      <w:docPartPr>
        <w:name w:val="22FDDA3DE82B4D449E165B3C2C639D1C"/>
        <w:category>
          <w:name w:val="General"/>
          <w:gallery w:val="placeholder"/>
        </w:category>
        <w:types>
          <w:type w:val="bbPlcHdr"/>
        </w:types>
        <w:behaviors>
          <w:behavior w:val="content"/>
        </w:behaviors>
        <w:guid w:val="{3AFD397F-436E-164B-B8FC-E7534E96B670}"/>
      </w:docPartPr>
      <w:docPartBody>
        <w:p w:rsidR="00000000" w:rsidRDefault="004E117A">
          <w:pPr>
            <w:pStyle w:val="22FDDA3DE82B4D449E165B3C2C639D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E7DFAD69B891C4786DC2F7A46AABF35"/>
        <w:category>
          <w:name w:val="General"/>
          <w:gallery w:val="placeholder"/>
        </w:category>
        <w:types>
          <w:type w:val="bbPlcHdr"/>
        </w:types>
        <w:behaviors>
          <w:behavior w:val="content"/>
        </w:behaviors>
        <w:guid w:val="{D6AE576B-A20A-3241-BADA-894C4C22D95B}"/>
      </w:docPartPr>
      <w:docPartBody>
        <w:p w:rsidR="00000000" w:rsidRDefault="004E117A">
          <w:pPr>
            <w:pStyle w:val="9E7DFAD69B891C4786DC2F7A46AABF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E0165F1CC2B4B46AAB888770B127A74"/>
        <w:category>
          <w:name w:val="General"/>
          <w:gallery w:val="placeholder"/>
        </w:category>
        <w:types>
          <w:type w:val="bbPlcHdr"/>
        </w:types>
        <w:behaviors>
          <w:behavior w:val="content"/>
        </w:behaviors>
        <w:guid w:val="{F8E8F982-25C9-5B44-95C4-BD527830FFF5}"/>
      </w:docPartPr>
      <w:docPartBody>
        <w:p w:rsidR="00000000" w:rsidRDefault="004E117A">
          <w:pPr>
            <w:pStyle w:val="0E0165F1CC2B4B46AAB888770B127A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7FD2E58616614DB5CBABD5A7B3DBF9"/>
        <w:category>
          <w:name w:val="General"/>
          <w:gallery w:val="placeholder"/>
        </w:category>
        <w:types>
          <w:type w:val="bbPlcHdr"/>
        </w:types>
        <w:behaviors>
          <w:behavior w:val="content"/>
        </w:behaviors>
        <w:guid w:val="{12024B1C-7C00-064B-893D-EC6EE2705C89}"/>
      </w:docPartPr>
      <w:docPartBody>
        <w:p w:rsidR="00000000" w:rsidRDefault="004E117A">
          <w:pPr>
            <w:pStyle w:val="847FD2E58616614DB5CBABD5A7B3DB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480B6540E0EE438642BFB7651513D4">
    <w:name w:val="DF480B6540E0EE438642BFB7651513D4"/>
  </w:style>
  <w:style w:type="paragraph" w:customStyle="1" w:styleId="4922E7A96D6EAE43B811F590CAE74A31">
    <w:name w:val="4922E7A96D6EAE43B811F590CAE74A31"/>
  </w:style>
  <w:style w:type="paragraph" w:customStyle="1" w:styleId="1C607D93ADF0A349A8CA1A796985B65E">
    <w:name w:val="1C607D93ADF0A349A8CA1A796985B65E"/>
  </w:style>
  <w:style w:type="paragraph" w:customStyle="1" w:styleId="01E7EE801810DE45ADB018BD6FB86AF9">
    <w:name w:val="01E7EE801810DE45ADB018BD6FB86AF9"/>
  </w:style>
  <w:style w:type="paragraph" w:customStyle="1" w:styleId="87E15BA6F480E241A9FE4071C0C907DE">
    <w:name w:val="87E15BA6F480E241A9FE4071C0C907DE"/>
  </w:style>
  <w:style w:type="paragraph" w:customStyle="1" w:styleId="315D50AADA044749BA9D014E6EF48C61">
    <w:name w:val="315D50AADA044749BA9D014E6EF48C61"/>
  </w:style>
  <w:style w:type="paragraph" w:customStyle="1" w:styleId="E8587699B1708E4E9145BF530B55EDCA">
    <w:name w:val="E8587699B1708E4E9145BF530B55EDCA"/>
  </w:style>
  <w:style w:type="paragraph" w:customStyle="1" w:styleId="22FDDA3DE82B4D449E165B3C2C639D1C">
    <w:name w:val="22FDDA3DE82B4D449E165B3C2C639D1C"/>
  </w:style>
  <w:style w:type="paragraph" w:customStyle="1" w:styleId="9E7DFAD69B891C4786DC2F7A46AABF35">
    <w:name w:val="9E7DFAD69B891C4786DC2F7A46AABF35"/>
  </w:style>
  <w:style w:type="paragraph" w:customStyle="1" w:styleId="0E0165F1CC2B4B46AAB888770B127A74">
    <w:name w:val="0E0165F1CC2B4B46AAB888770B127A74"/>
  </w:style>
  <w:style w:type="paragraph" w:customStyle="1" w:styleId="847FD2E58616614DB5CBABD5A7B3DBF9">
    <w:name w:val="847FD2E58616614DB5CBABD5A7B3DB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480B6540E0EE438642BFB7651513D4">
    <w:name w:val="DF480B6540E0EE438642BFB7651513D4"/>
  </w:style>
  <w:style w:type="paragraph" w:customStyle="1" w:styleId="4922E7A96D6EAE43B811F590CAE74A31">
    <w:name w:val="4922E7A96D6EAE43B811F590CAE74A31"/>
  </w:style>
  <w:style w:type="paragraph" w:customStyle="1" w:styleId="1C607D93ADF0A349A8CA1A796985B65E">
    <w:name w:val="1C607D93ADF0A349A8CA1A796985B65E"/>
  </w:style>
  <w:style w:type="paragraph" w:customStyle="1" w:styleId="01E7EE801810DE45ADB018BD6FB86AF9">
    <w:name w:val="01E7EE801810DE45ADB018BD6FB86AF9"/>
  </w:style>
  <w:style w:type="paragraph" w:customStyle="1" w:styleId="87E15BA6F480E241A9FE4071C0C907DE">
    <w:name w:val="87E15BA6F480E241A9FE4071C0C907DE"/>
  </w:style>
  <w:style w:type="paragraph" w:customStyle="1" w:styleId="315D50AADA044749BA9D014E6EF48C61">
    <w:name w:val="315D50AADA044749BA9D014E6EF48C61"/>
  </w:style>
  <w:style w:type="paragraph" w:customStyle="1" w:styleId="E8587699B1708E4E9145BF530B55EDCA">
    <w:name w:val="E8587699B1708E4E9145BF530B55EDCA"/>
  </w:style>
  <w:style w:type="paragraph" w:customStyle="1" w:styleId="22FDDA3DE82B4D449E165B3C2C639D1C">
    <w:name w:val="22FDDA3DE82B4D449E165B3C2C639D1C"/>
  </w:style>
  <w:style w:type="paragraph" w:customStyle="1" w:styleId="9E7DFAD69B891C4786DC2F7A46AABF35">
    <w:name w:val="9E7DFAD69B891C4786DC2F7A46AABF35"/>
  </w:style>
  <w:style w:type="paragraph" w:customStyle="1" w:styleId="0E0165F1CC2B4B46AAB888770B127A74">
    <w:name w:val="0E0165F1CC2B4B46AAB888770B127A74"/>
  </w:style>
  <w:style w:type="paragraph" w:customStyle="1" w:styleId="847FD2E58616614DB5CBABD5A7B3DBF9">
    <w:name w:val="847FD2E58616614DB5CBABD5A7B3D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Arn</b:Tag>
    <b:SourceType>Book</b:SourceType>
    <b:Guid>{D58034B3-42DD-4D43-BF83-821B7D7FBF1C}</b:Guid>
    <b:Author>
      <b:Author>
        <b:NameList>
          <b:Person>
            <b:Last>Arnon</b:Last>
            <b:First>Yochanan</b:First>
          </b:Person>
        </b:NameList>
      </b:Author>
    </b:Author>
    <b:Title>Uri tzvi greenberg: bibliografivah shel mifalo hasifruti umah shenikhtav alav bashanim 1912–1978</b:Title>
    <b:City>Tel Aviv</b:City>
    <b:Publisher>Yediot Aharonot</b:Publisher>
    <b:Pages>1980</b:Pages>
    <b:RefOrder>1</b:RefOrder>
  </b:Source>
  <b:Source>
    <b:Tag>Hev77</b:Tag>
    <b:SourceType>Book</b:SourceType>
    <b:Guid>{14DE3A35-05D0-7049-99E8-ED8355500250}</b:Guid>
    <b:Author>
      <b:Author>
        <b:NameList>
          <b:Person>
            <b:Last>Hever</b:Last>
            <b:First>Hanan</b:First>
          </b:Person>
        </b:NameList>
      </b:Author>
    </b:Author>
    <b:Title>Uri tzvi greenberg bemelot lo shonim</b:Title>
    <b:City>Jerusalem</b:City>
    <b:Publisher>Jewish National and University Library</b:Publisher>
    <b:Year>1977</b:Year>
    <b:RefOrder>2</b:RefOrder>
  </b:Source>
  <b:Source>
    <b:Tag>Lin84</b:Tag>
    <b:SourceType>Book</b:SourceType>
    <b:Guid>{E0926BBC-485A-9940-BA13-6F1CB58EC1E8}</b:Guid>
    <b:Author>
      <b:Author>
        <b:NameList>
          <b:Person>
            <b:Last>Lindenbaum</b:Last>
            <b:First>Shalom</b:First>
          </b:Person>
        </b:NameList>
      </b:Author>
    </b:Author>
    <b:Title>Shirat uri tzvi greenberg: kavev metaer</b:Title>
    <b:City>Tel Aviv</b:City>
    <b:Publisher>Hadar</b:Publisher>
    <b:Year>1984</b:Year>
    <b:RefOrder>3</b:RefOrder>
  </b:Source>
  <b:Source>
    <b:Tag>Wol05</b:Tag>
    <b:SourceType>Book</b:SourceType>
    <b:Guid>{B845529E-141F-EF47-B477-8FCFBF5EE26B}</b:Guid>
    <b:Author>
      <b:Author>
        <b:NameList>
          <b:Person>
            <b:Last>Wolf-Monzon</b:Last>
            <b:First>Tamar</b:First>
          </b:Person>
        </b:NameList>
      </b:Author>
    </b:Author>
    <b:Title>Lenogah nekudat hapeleh: hapoetikah: hapoetikah vehapublitsistikah shel uri tsvi Greenberg beshnot haesrim</b:Title>
    <b:City>Hafia</b:City>
    <b:Publisher>University of Hafia Press</b:Publisher>
    <b:Year>2005</b:Year>
    <b:RefOrder>4</b:RefOrder>
  </b:Source>
</b:Sources>
</file>

<file path=customXml/itemProps1.xml><?xml version="1.0" encoding="utf-8"?>
<ds:datastoreItem xmlns:ds="http://schemas.openxmlformats.org/officeDocument/2006/customXml" ds:itemID="{B5F87720-BF52-A44F-B5CD-0D84EB639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1241</Words>
  <Characters>7076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2016-07-20T04:51:00Z</dcterms:created>
  <dcterms:modified xsi:type="dcterms:W3CDTF">2016-07-20T05:11:00Z</dcterms:modified>
</cp:coreProperties>
</file>