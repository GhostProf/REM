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265B92" w14:textId="77777777" w:rsidTr="00922950">
        <w:tc>
          <w:tcPr>
            <w:tcW w:w="491" w:type="dxa"/>
            <w:vMerge w:val="restart"/>
            <w:shd w:val="clear" w:color="auto" w:fill="A6A6A6" w:themeFill="background1" w:themeFillShade="A6"/>
            <w:textDirection w:val="btLr"/>
          </w:tcPr>
          <w:p w14:paraId="19A8953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7776FEA93E4977A03589F8B6C3C4FD"/>
            </w:placeholder>
            <w:showingPlcHdr/>
            <w:dropDownList>
              <w:listItem w:displayText="Dr." w:value="Dr."/>
              <w:listItem w:displayText="Prof." w:value="Prof."/>
            </w:dropDownList>
          </w:sdtPr>
          <w:sdtEndPr/>
          <w:sdtContent>
            <w:tc>
              <w:tcPr>
                <w:tcW w:w="1259" w:type="dxa"/>
              </w:tcPr>
              <w:p w14:paraId="7370D2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396707289904051BD11466019454B82"/>
            </w:placeholder>
            <w:text/>
          </w:sdtPr>
          <w:sdtEndPr/>
          <w:sdtContent>
            <w:tc>
              <w:tcPr>
                <w:tcW w:w="2073" w:type="dxa"/>
              </w:tcPr>
              <w:p w14:paraId="4A52921A" w14:textId="77777777" w:rsidR="00B574C9" w:rsidRDefault="00C90CD1" w:rsidP="00C90CD1">
                <w:r>
                  <w:t>Zaqir</w:t>
                </w:r>
              </w:p>
            </w:tc>
          </w:sdtContent>
        </w:sdt>
        <w:sdt>
          <w:sdtPr>
            <w:alias w:val="Middle name"/>
            <w:tag w:val="authorMiddleName"/>
            <w:id w:val="-2076034781"/>
            <w:placeholder>
              <w:docPart w:val="640289A845F74598A29AF002D2D98706"/>
            </w:placeholder>
            <w:text/>
          </w:sdtPr>
          <w:sdtEndPr/>
          <w:sdtContent>
            <w:tc>
              <w:tcPr>
                <w:tcW w:w="2551" w:type="dxa"/>
              </w:tcPr>
              <w:p w14:paraId="5CBBD4AC" w14:textId="77777777" w:rsidR="00B574C9" w:rsidRDefault="00C90CD1" w:rsidP="00C90CD1">
                <w:proofErr w:type="spellStart"/>
                <w:r>
                  <w:t>Husein</w:t>
                </w:r>
                <w:proofErr w:type="spellEnd"/>
              </w:p>
            </w:tc>
          </w:sdtContent>
        </w:sdt>
        <w:sdt>
          <w:sdtPr>
            <w:alias w:val="Last name"/>
            <w:tag w:val="authorLastName"/>
            <w:id w:val="-1088529830"/>
            <w:placeholder>
              <w:docPart w:val="6E68E7B902564CCD982D953F19DCD8CE"/>
            </w:placeholder>
            <w:text/>
          </w:sdtPr>
          <w:sdtEndPr/>
          <w:sdtContent>
            <w:tc>
              <w:tcPr>
                <w:tcW w:w="2642" w:type="dxa"/>
              </w:tcPr>
              <w:p w14:paraId="2CDAB389" w14:textId="77777777" w:rsidR="00B574C9" w:rsidRDefault="00C90CD1" w:rsidP="00C90CD1">
                <w:r>
                  <w:t>Virani</w:t>
                </w:r>
              </w:p>
            </w:tc>
          </w:sdtContent>
        </w:sdt>
      </w:tr>
      <w:tr w:rsidR="00B574C9" w14:paraId="745CA35D" w14:textId="77777777" w:rsidTr="001A6A06">
        <w:trPr>
          <w:trHeight w:val="986"/>
        </w:trPr>
        <w:tc>
          <w:tcPr>
            <w:tcW w:w="491" w:type="dxa"/>
            <w:vMerge/>
            <w:shd w:val="clear" w:color="auto" w:fill="A6A6A6" w:themeFill="background1" w:themeFillShade="A6"/>
          </w:tcPr>
          <w:p w14:paraId="2393D0D9" w14:textId="77777777" w:rsidR="00B574C9" w:rsidRPr="001A6A06" w:rsidRDefault="00B574C9" w:rsidP="00CF1542">
            <w:pPr>
              <w:jc w:val="center"/>
              <w:rPr>
                <w:b/>
                <w:color w:val="FFFFFF" w:themeColor="background1"/>
              </w:rPr>
            </w:pPr>
          </w:p>
        </w:tc>
        <w:sdt>
          <w:sdtPr>
            <w:alias w:val="Biography"/>
            <w:tag w:val="authorBiography"/>
            <w:id w:val="938807824"/>
            <w:placeholder>
              <w:docPart w:val="A62EF683F28645AE86E96F8AEA5DAE2A"/>
            </w:placeholder>
            <w:showingPlcHdr/>
          </w:sdtPr>
          <w:sdtEndPr/>
          <w:sdtContent>
            <w:tc>
              <w:tcPr>
                <w:tcW w:w="8525" w:type="dxa"/>
                <w:gridSpan w:val="4"/>
              </w:tcPr>
              <w:p w14:paraId="78BFE261" w14:textId="77777777" w:rsidR="00B574C9" w:rsidRDefault="00B574C9" w:rsidP="00922950">
                <w:r>
                  <w:rPr>
                    <w:rStyle w:val="PlaceholderText"/>
                  </w:rPr>
                  <w:t>[Enter your biography]</w:t>
                </w:r>
              </w:p>
            </w:tc>
          </w:sdtContent>
        </w:sdt>
      </w:tr>
      <w:tr w:rsidR="00B574C9" w14:paraId="57131841" w14:textId="77777777" w:rsidTr="001A6A06">
        <w:trPr>
          <w:trHeight w:val="986"/>
        </w:trPr>
        <w:tc>
          <w:tcPr>
            <w:tcW w:w="491" w:type="dxa"/>
            <w:vMerge/>
            <w:shd w:val="clear" w:color="auto" w:fill="A6A6A6" w:themeFill="background1" w:themeFillShade="A6"/>
          </w:tcPr>
          <w:p w14:paraId="20F41801" w14:textId="77777777" w:rsidR="00B574C9" w:rsidRPr="001A6A06" w:rsidRDefault="00B574C9" w:rsidP="00CF1542">
            <w:pPr>
              <w:jc w:val="center"/>
              <w:rPr>
                <w:b/>
                <w:color w:val="FFFFFF" w:themeColor="background1"/>
              </w:rPr>
            </w:pPr>
          </w:p>
        </w:tc>
        <w:sdt>
          <w:sdtPr>
            <w:alias w:val="Affiliation"/>
            <w:tag w:val="affiliation"/>
            <w:id w:val="2012937915"/>
            <w:placeholder>
              <w:docPart w:val="A854D195D06A4B7296D50731661181BF"/>
            </w:placeholder>
            <w:text/>
          </w:sdtPr>
          <w:sdtEndPr/>
          <w:sdtContent>
            <w:tc>
              <w:tcPr>
                <w:tcW w:w="8525" w:type="dxa"/>
                <w:gridSpan w:val="4"/>
              </w:tcPr>
              <w:p w14:paraId="4F49A386" w14:textId="46C37814" w:rsidR="00B574C9" w:rsidRDefault="00742CD7" w:rsidP="00742CD7">
                <w:r>
                  <w:t>Independent Scholar</w:t>
                </w:r>
              </w:p>
            </w:tc>
          </w:sdtContent>
        </w:sdt>
      </w:tr>
    </w:tbl>
    <w:p w14:paraId="129667E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B86B4E" w14:textId="77777777" w:rsidTr="00244BB0">
        <w:tc>
          <w:tcPr>
            <w:tcW w:w="9016" w:type="dxa"/>
            <w:shd w:val="clear" w:color="auto" w:fill="A6A6A6" w:themeFill="background1" w:themeFillShade="A6"/>
            <w:tcMar>
              <w:top w:w="113" w:type="dxa"/>
              <w:bottom w:w="113" w:type="dxa"/>
            </w:tcMar>
          </w:tcPr>
          <w:p w14:paraId="2F1BFC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551AB2" w14:textId="77777777" w:rsidTr="003F0D73">
        <w:sdt>
          <w:sdtPr>
            <w:alias w:val="Article headword"/>
            <w:tag w:val="articleHeadword"/>
            <w:id w:val="-361440020"/>
            <w:placeholder>
              <w:docPart w:val="9F52CF48206445BCA82A02E6E4E31A73"/>
            </w:placeholder>
            <w:text/>
          </w:sdtPr>
          <w:sdtEndPr/>
          <w:sdtContent>
            <w:tc>
              <w:tcPr>
                <w:tcW w:w="9016" w:type="dxa"/>
                <w:tcMar>
                  <w:top w:w="113" w:type="dxa"/>
                  <w:bottom w:w="113" w:type="dxa"/>
                </w:tcMar>
              </w:tcPr>
              <w:p w14:paraId="40F98AF8" w14:textId="12B8AB97" w:rsidR="003F0D73" w:rsidRPr="00FB589A" w:rsidRDefault="00742CD7" w:rsidP="00C90CD1">
                <w:pPr>
                  <w:rPr>
                    <w:b/>
                  </w:rPr>
                </w:pPr>
                <w:r w:rsidRPr="00742CD7">
                  <w:t>Smart, Elizabeth (1913-</w:t>
                </w:r>
                <w:r w:rsidR="00C90CD1" w:rsidRPr="00742CD7">
                  <w:t>1986)</w:t>
                </w:r>
              </w:p>
            </w:tc>
          </w:sdtContent>
        </w:sdt>
      </w:tr>
      <w:tr w:rsidR="00464699" w14:paraId="10BFBCEE" w14:textId="77777777" w:rsidTr="00960D3F">
        <w:sdt>
          <w:sdtPr>
            <w:alias w:val="Variant headwords"/>
            <w:tag w:val="variantHeadwords"/>
            <w:id w:val="173464402"/>
            <w:placeholder>
              <w:docPart w:val="07C1006CF83C499898CE0E2688920F86"/>
            </w:placeholder>
            <w:showingPlcHdr/>
          </w:sdtPr>
          <w:sdtEndPr/>
          <w:sdtContent>
            <w:tc>
              <w:tcPr>
                <w:tcW w:w="9016" w:type="dxa"/>
                <w:tcMar>
                  <w:top w:w="113" w:type="dxa"/>
                  <w:bottom w:w="113" w:type="dxa"/>
                </w:tcMar>
              </w:tcPr>
              <w:p w14:paraId="1BEDE6E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92634C" w14:textId="77777777" w:rsidTr="003F0D73">
        <w:sdt>
          <w:sdtPr>
            <w:alias w:val="Abstract"/>
            <w:tag w:val="abstract"/>
            <w:id w:val="-635871867"/>
            <w:placeholder>
              <w:docPart w:val="E8FE25EE16B44C06B8A3F1C5BC92DA19"/>
            </w:placeholder>
          </w:sdtPr>
          <w:sdtEndPr/>
          <w:sdtContent>
            <w:tc>
              <w:tcPr>
                <w:tcW w:w="9016" w:type="dxa"/>
                <w:tcMar>
                  <w:top w:w="113" w:type="dxa"/>
                  <w:bottom w:w="113" w:type="dxa"/>
                </w:tcMar>
              </w:tcPr>
              <w:p w14:paraId="26BFB2DB" w14:textId="77777777" w:rsidR="00D72756" w:rsidRDefault="00D72756" w:rsidP="00D72756">
                <w:r>
                  <w:t xml:space="preserve">Elizabeth Smart was a Canadian poet and novelist, best known for </w:t>
                </w:r>
                <w:r>
                  <w:rPr>
                    <w:i/>
                  </w:rPr>
                  <w:t xml:space="preserve">By Grand Central Station I Sat Down and Wept– </w:t>
                </w:r>
                <w:r>
                  <w:t xml:space="preserve"> a novella-length work of prose poetry that weaves surrealist, personalist, feminist, and anarchist ideals with Canadian, American, and European political sentiments.</w:t>
                </w:r>
              </w:p>
              <w:p w14:paraId="5DF1E5E8" w14:textId="77777777" w:rsidR="00742CD7" w:rsidRDefault="00742CD7" w:rsidP="00E85A05"/>
              <w:p w14:paraId="233D3E79" w14:textId="240DD8A3" w:rsidR="00E85A05" w:rsidRDefault="00742CD7" w:rsidP="00E85A05">
                <w:r>
                  <w:t xml:space="preserve">Smart was born to prominent Canadian lawyer </w:t>
                </w:r>
                <w:proofErr w:type="spellStart"/>
                <w:r>
                  <w:t>Russel</w:t>
                </w:r>
                <w:proofErr w:type="spellEnd"/>
                <w:r>
                  <w:t xml:space="preserve"> Smart and his wife Emma Louise Parr; two of Ottawa’s more storied socialites. The Smart family frequently hosted Ottawa’s noted political and dramatic figures, affording their children the opportunity to grow up in the company of poet Duncan Campbell Scott, Canadian broadcasting pioneer Graham Spry, and William Lyon Mackenzie King, the 10</w:t>
                </w:r>
                <w:r w:rsidRPr="000E6FF9">
                  <w:rPr>
                    <w:vertAlign w:val="superscript"/>
                  </w:rPr>
                  <w:t>th</w:t>
                </w:r>
                <w:r>
                  <w:t xml:space="preserve"> Prime Minister of Canada.</w:t>
                </w:r>
              </w:p>
            </w:tc>
          </w:sdtContent>
        </w:sdt>
      </w:tr>
      <w:tr w:rsidR="003F0D73" w14:paraId="0B7D1E6C" w14:textId="77777777" w:rsidTr="003F0D73">
        <w:sdt>
          <w:sdtPr>
            <w:alias w:val="Article text"/>
            <w:tag w:val="articleText"/>
            <w:id w:val="634067588"/>
            <w:placeholder>
              <w:docPart w:val="EE8DD6B6DBC0400A86609EBC576D88AB"/>
            </w:placeholder>
          </w:sdtPr>
          <w:sdtEndPr/>
          <w:sdtContent>
            <w:tc>
              <w:tcPr>
                <w:tcW w:w="9016" w:type="dxa"/>
                <w:tcMar>
                  <w:top w:w="113" w:type="dxa"/>
                  <w:bottom w:w="113" w:type="dxa"/>
                </w:tcMar>
              </w:tcPr>
              <w:p w14:paraId="2DF8556B" w14:textId="77777777" w:rsidR="005E7AC2" w:rsidRDefault="005E7AC2" w:rsidP="005E7AC2">
                <w:r>
                  <w:t xml:space="preserve">Elizabeth Smart was a Canadian poet and novelist, best known for </w:t>
                </w:r>
                <w:r>
                  <w:rPr>
                    <w:i/>
                  </w:rPr>
                  <w:t>By Grand Central Station I Sat Down and Wept</w:t>
                </w:r>
                <w:r w:rsidR="00B276DB">
                  <w:rPr>
                    <w:i/>
                  </w:rPr>
                  <w:t xml:space="preserve">– </w:t>
                </w:r>
                <w:r>
                  <w:t xml:space="preserve"> a novella-length </w:t>
                </w:r>
                <w:r w:rsidR="00B276DB">
                  <w:t>work</w:t>
                </w:r>
                <w:r>
                  <w:t xml:space="preserve"> of prose poetry that weaves surrealist, personalist, feminist, and anarchist </w:t>
                </w:r>
                <w:r w:rsidR="00B276DB">
                  <w:t>ideals with Canadian, American, and European post-war political sentiments.</w:t>
                </w:r>
              </w:p>
              <w:p w14:paraId="2AF1B89F" w14:textId="77777777" w:rsidR="005E7AC2" w:rsidRDefault="005E7AC2" w:rsidP="005E7AC2"/>
              <w:p w14:paraId="0236CDAD" w14:textId="1BA21291" w:rsidR="003F0D73" w:rsidRDefault="005E7AC2" w:rsidP="00742CD7">
                <w:r>
                  <w:t xml:space="preserve">Smart was </w:t>
                </w:r>
                <w:r w:rsidR="00041937">
                  <w:t>born to prom</w:t>
                </w:r>
                <w:r>
                  <w:t xml:space="preserve">inent Canadian lawyer </w:t>
                </w:r>
                <w:proofErr w:type="spellStart"/>
                <w:r>
                  <w:t>Russel</w:t>
                </w:r>
                <w:proofErr w:type="spellEnd"/>
                <w:r>
                  <w:t xml:space="preserve"> Smart and</w:t>
                </w:r>
                <w:r w:rsidR="00B276DB">
                  <w:t xml:space="preserve"> his wife</w:t>
                </w:r>
                <w:r>
                  <w:t xml:space="preserve"> Emma Louise Parr</w:t>
                </w:r>
                <w:r w:rsidR="00B276DB">
                  <w:t>;</w:t>
                </w:r>
                <w:r>
                  <w:t xml:space="preserve"> </w:t>
                </w:r>
                <w:r w:rsidR="00B276DB">
                  <w:t>two</w:t>
                </w:r>
                <w:r>
                  <w:t xml:space="preserve"> of Ottawa’s more storied s</w:t>
                </w:r>
                <w:r w:rsidR="00041937">
                  <w:t>ocialites. The Smart family f</w:t>
                </w:r>
                <w:r>
                  <w:t>requently host</w:t>
                </w:r>
                <w:r w:rsidR="00041937">
                  <w:t>ed</w:t>
                </w:r>
                <w:r w:rsidR="00B276DB">
                  <w:t xml:space="preserve"> Ottawa’s noted political and dramatic figures</w:t>
                </w:r>
                <w:r w:rsidR="000E6FF9">
                  <w:t>, a</w:t>
                </w:r>
                <w:r w:rsidR="00A41EC4">
                  <w:t>ffording</w:t>
                </w:r>
                <w:r w:rsidR="000E6FF9">
                  <w:t xml:space="preserve"> th</w:t>
                </w:r>
                <w:r w:rsidR="00A41EC4">
                  <w:t>eir children</w:t>
                </w:r>
                <w:r w:rsidR="000E6FF9">
                  <w:t xml:space="preserve"> </w:t>
                </w:r>
                <w:r w:rsidR="000A70FD">
                  <w:t xml:space="preserve">the opportunity </w:t>
                </w:r>
                <w:r w:rsidR="000E6FF9">
                  <w:t>to grow up in the company of poet Duncan Campbell Scott, Canadian broadcasting pioneer Graham Spry, and William Lyon Mackenzie King, the 10</w:t>
                </w:r>
                <w:r w:rsidR="000E6FF9" w:rsidRPr="000E6FF9">
                  <w:rPr>
                    <w:vertAlign w:val="superscript"/>
                  </w:rPr>
                  <w:t>th</w:t>
                </w:r>
                <w:r w:rsidR="000E6FF9">
                  <w:t xml:space="preserve"> Prime Minister of Canada. </w:t>
                </w:r>
                <w:r w:rsidR="000E6FF9">
                  <w:br/>
                </w:r>
                <w:r w:rsidR="000E6FF9">
                  <w:br/>
                  <w:t xml:space="preserve">Smart studied music at King’s College, London, and in 1937 obtained a position with the international advocacy organization </w:t>
                </w:r>
                <w:r w:rsidR="000E6FF9">
                  <w:rPr>
                    <w:i/>
                  </w:rPr>
                  <w:t>Associated Country Women of the World</w:t>
                </w:r>
                <w:r w:rsidR="000E6FF9">
                  <w:t>. This allowed Smart to travel the world as an assistant of Margaret Robertson Watt</w:t>
                </w:r>
                <w:r w:rsidR="00D75622">
                  <w:t xml:space="preserve"> before returning to England to study theatre under French avant-garde director Michel Saint-Denis. In 1938, Smart struck up a relationship with surrealist artist Jean </w:t>
                </w:r>
                <w:proofErr w:type="spellStart"/>
                <w:r w:rsidR="00D75622">
                  <w:t>Varda</w:t>
                </w:r>
                <w:proofErr w:type="spellEnd"/>
                <w:r w:rsidR="00D75622">
                  <w:t xml:space="preserve">, and accompanied him to his residence in Cassis until the impending war found her relegated back to her home in Canada. </w:t>
                </w:r>
                <w:r w:rsidR="00B276DB">
                  <w:t>S</w:t>
                </w:r>
                <w:r w:rsidR="00D75622">
                  <w:t xml:space="preserve">eparated from her coveted artistic circles, Smart continued to </w:t>
                </w:r>
                <w:r w:rsidR="00B276DB">
                  <w:t xml:space="preserve">voraciously </w:t>
                </w:r>
                <w:r w:rsidR="00D75622">
                  <w:t xml:space="preserve">read modernist poetry and began exchanging letters with </w:t>
                </w:r>
                <w:r w:rsidR="00BC2528">
                  <w:t>LAWRENCE DURRELL</w:t>
                </w:r>
                <w:r w:rsidR="00D75622">
                  <w:t xml:space="preserve"> after first submitting poetry to his magazine </w:t>
                </w:r>
                <w:r w:rsidR="00D75622">
                  <w:rPr>
                    <w:i/>
                  </w:rPr>
                  <w:t>Booster</w:t>
                </w:r>
                <w:r w:rsidR="00D75622">
                  <w:t xml:space="preserve">. Smart’s correspondence with Durrell brought to light her fondness for the works of George Barker, and Durrell proceeded to connect the two in hopes that Smart would purchase a needy Barker’s manuscripts. </w:t>
                </w:r>
                <w:r w:rsidR="00041937">
                  <w:br/>
                </w:r>
                <w:r w:rsidR="00041937">
                  <w:br/>
                  <w:t xml:space="preserve">While corresponding with Durrell, Barker, and </w:t>
                </w:r>
                <w:r w:rsidR="00742CD7">
                  <w:t>Henry Miller</w:t>
                </w:r>
                <w:r w:rsidR="00041937">
                  <w:t xml:space="preserve">, among others, Smart took up residency in New York, </w:t>
                </w:r>
                <w:r w:rsidR="000A70FD">
                  <w:t xml:space="preserve">then </w:t>
                </w:r>
                <w:r w:rsidR="00041937">
                  <w:t xml:space="preserve">Mexico City, and eventually in </w:t>
                </w:r>
                <w:r w:rsidR="00B276DB">
                  <w:t xml:space="preserve">California’s </w:t>
                </w:r>
                <w:r w:rsidR="00041937">
                  <w:t xml:space="preserve">Big Sur artist colony. Smart </w:t>
                </w:r>
                <w:r w:rsidR="00041937">
                  <w:lastRenderedPageBreak/>
                  <w:t xml:space="preserve">lobbied for and </w:t>
                </w:r>
                <w:r w:rsidR="000A70FD">
                  <w:t>succeeded in</w:t>
                </w:r>
                <w:r w:rsidR="00041937">
                  <w:t xml:space="preserve"> fly</w:t>
                </w:r>
                <w:r w:rsidR="000A70FD">
                  <w:t>ing</w:t>
                </w:r>
                <w:r w:rsidR="00041937">
                  <w:t xml:space="preserve"> Barker and his family from Japan to join her. This lead to a life-long tumultuous relationship between Smart and Barker, details of which would eventually find their way into </w:t>
                </w:r>
                <w:r w:rsidR="00041937">
                  <w:rPr>
                    <w:i/>
                  </w:rPr>
                  <w:t>By Grand Central Station</w:t>
                </w:r>
                <w:r w:rsidR="00041937">
                  <w:t xml:space="preserve">. </w:t>
                </w:r>
                <w:r w:rsidR="00B276DB">
                  <w:t xml:space="preserve">In 1941, </w:t>
                </w:r>
                <w:r w:rsidR="00041937">
                  <w:t xml:space="preserve">Smart moved to Pender Harbour, British Columbia, to have Barker’s </w:t>
                </w:r>
                <w:r w:rsidR="00D72756">
                  <w:t xml:space="preserve">illegitimate </w:t>
                </w:r>
                <w:r w:rsidR="00041937">
                  <w:t>child in secret.</w:t>
                </w:r>
                <w:r w:rsidR="00D72756">
                  <w:t xml:space="preserve"> By December of that same year, Smart finished </w:t>
                </w:r>
                <w:r w:rsidR="00D72756">
                  <w:rPr>
                    <w:i/>
                  </w:rPr>
                  <w:t>By Grand Central Station</w:t>
                </w:r>
                <w:r w:rsidR="00D72756">
                  <w:t>. Through her novella, Smart extracted moments from across her personal narrative, drawing together her experiences with the French surrealists, the colony at Big Sur, her life in Ottawa, and her time spent in Pender Harbour.</w:t>
                </w:r>
                <w:r w:rsidR="00D72756">
                  <w:br/>
                </w:r>
                <w:r w:rsidR="00D72756">
                  <w:br/>
                  <w:t>Smart returned to London during the war in 1943 and remained there for the majority of her life.</w:t>
                </w:r>
                <w:r w:rsidR="000A70FD">
                  <w:t xml:space="preserve"> She had t</w:t>
                </w:r>
                <w:r w:rsidR="005B2F40">
                  <w:t>w</w:t>
                </w:r>
                <w:r w:rsidR="000A70FD">
                  <w:t>o more children with Barker, though he never divorced his wife.</w:t>
                </w:r>
                <w:r w:rsidR="00D72756">
                  <w:t xml:space="preserve"> She worked for the Ministry of Information, wrote several cookbooks, and was, at one point, London’s highest paid advertising copywriter. She returned to Canada briefly in 1982 as the writer-in-residence of the University of Alberta.</w:t>
                </w:r>
              </w:p>
            </w:tc>
          </w:sdtContent>
        </w:sdt>
      </w:tr>
      <w:tr w:rsidR="003235A7" w14:paraId="71864A02" w14:textId="77777777" w:rsidTr="003235A7">
        <w:tc>
          <w:tcPr>
            <w:tcW w:w="9016" w:type="dxa"/>
          </w:tcPr>
          <w:p w14:paraId="5A04CE08" w14:textId="77777777" w:rsidR="003235A7" w:rsidRDefault="003235A7" w:rsidP="008A5B87">
            <w:r w:rsidRPr="0015114C">
              <w:rPr>
                <w:u w:val="single"/>
              </w:rPr>
              <w:lastRenderedPageBreak/>
              <w:t>Further reading</w:t>
            </w:r>
            <w:r>
              <w:t>:</w:t>
            </w:r>
          </w:p>
          <w:p w14:paraId="38BC9D13" w14:textId="36E2BE37" w:rsidR="00317918" w:rsidRDefault="00317918" w:rsidP="008A5B87">
            <w:sdt>
              <w:sdtPr>
                <w:id w:val="-705570806"/>
                <w:citation/>
              </w:sdtPr>
              <w:sdtContent>
                <w:r>
                  <w:fldChar w:fldCharType="begin"/>
                </w:r>
                <w:r>
                  <w:rPr>
                    <w:lang w:val="en-CA"/>
                  </w:rPr>
                  <w:instrText xml:space="preserve"> CITATION Fro04 \l 4105 </w:instrText>
                </w:r>
                <w:r>
                  <w:fldChar w:fldCharType="separate"/>
                </w:r>
                <w:r w:rsidRPr="00317918">
                  <w:rPr>
                    <w:noProof/>
                    <w:lang w:val="en-CA"/>
                  </w:rPr>
                  <w:t>(Frojdendahl)</w:t>
                </w:r>
                <w:r>
                  <w:fldChar w:fldCharType="end"/>
                </w:r>
              </w:sdtContent>
            </w:sdt>
          </w:p>
          <w:p w14:paraId="4C7E8074" w14:textId="77777777" w:rsidR="00317918" w:rsidRDefault="00317918" w:rsidP="008A5B87"/>
          <w:p w14:paraId="4D1EEB48" w14:textId="77777777" w:rsidR="00317918" w:rsidRDefault="00317918" w:rsidP="00317918">
            <w:sdt>
              <w:sdtPr>
                <w:id w:val="1535997009"/>
                <w:citation/>
              </w:sdtPr>
              <w:sdtContent>
                <w:r>
                  <w:fldChar w:fldCharType="begin"/>
                </w:r>
                <w:r>
                  <w:rPr>
                    <w:lang w:val="en-CA"/>
                  </w:rPr>
                  <w:instrText xml:space="preserve"> CITATION Gif14 \l 4105 </w:instrText>
                </w:r>
                <w:r>
                  <w:fldChar w:fldCharType="separate"/>
                </w:r>
                <w:r w:rsidRPr="00317918">
                  <w:rPr>
                    <w:noProof/>
                    <w:lang w:val="en-CA"/>
                  </w:rPr>
                  <w:t>(Gifford, Personal Modernisms: Anarchist Networks and the Later Avant-Gardes)</w:t>
                </w:r>
                <w:r>
                  <w:fldChar w:fldCharType="end"/>
                </w:r>
              </w:sdtContent>
            </w:sdt>
          </w:p>
          <w:p w14:paraId="3635053E" w14:textId="77777777" w:rsidR="00317918" w:rsidRDefault="00317918" w:rsidP="00317918"/>
          <w:p w14:paraId="2B16FE6E" w14:textId="77777777" w:rsidR="00317918" w:rsidRDefault="00317918" w:rsidP="00317918">
            <w:sdt>
              <w:sdtPr>
                <w:id w:val="-263838491"/>
                <w:citation/>
              </w:sdtPr>
              <w:sdtContent>
                <w:r>
                  <w:fldChar w:fldCharType="begin"/>
                </w:r>
                <w:r>
                  <w:rPr>
                    <w:lang w:val="en-CA"/>
                  </w:rPr>
                  <w:instrText xml:space="preserve"> CITATION Gif141 \l 4105 </w:instrText>
                </w:r>
                <w:r>
                  <w:fldChar w:fldCharType="separate"/>
                </w:r>
                <w:r w:rsidRPr="00317918">
                  <w:rPr>
                    <w:noProof/>
                    <w:lang w:val="en-CA"/>
                  </w:rPr>
                  <w:t>(Gifford, Anarchist Surrealism &amp; Canadian Apocalyptic Modernism: Allusive Political Praxis in Elizabeth Smart's By Grand Central Station I Sat Down and Wept)</w:t>
                </w:r>
                <w:r>
                  <w:fldChar w:fldCharType="end"/>
                </w:r>
              </w:sdtContent>
            </w:sdt>
          </w:p>
          <w:p w14:paraId="70461EF7" w14:textId="77777777" w:rsidR="00317918" w:rsidRDefault="00317918" w:rsidP="008A5B87"/>
          <w:p w14:paraId="0672BCBC" w14:textId="77777777" w:rsidR="00317918" w:rsidRDefault="00317918" w:rsidP="00317918">
            <w:sdt>
              <w:sdtPr>
                <w:id w:val="1381745566"/>
                <w:citation/>
              </w:sdtPr>
              <w:sdtContent>
                <w:r>
                  <w:fldChar w:fldCharType="begin"/>
                </w:r>
                <w:r>
                  <w:rPr>
                    <w:lang w:val="en-CA"/>
                  </w:rPr>
                  <w:instrText xml:space="preserve"> CITATION Lob90 \l 4105 </w:instrText>
                </w:r>
                <w:r>
                  <w:fldChar w:fldCharType="separate"/>
                </w:r>
                <w:r w:rsidRPr="00317918">
                  <w:rPr>
                    <w:noProof/>
                    <w:lang w:val="en-CA"/>
                  </w:rPr>
                  <w:t>(Lobdell)</w:t>
                </w:r>
                <w:r>
                  <w:fldChar w:fldCharType="end"/>
                </w:r>
              </w:sdtContent>
            </w:sdt>
          </w:p>
          <w:p w14:paraId="0560ED9B" w14:textId="570AA111" w:rsidR="003235A7" w:rsidRDefault="003235A7" w:rsidP="005B2F40">
            <w:bookmarkStart w:id="0" w:name="_GoBack"/>
            <w:bookmarkEnd w:id="0"/>
          </w:p>
          <w:p w14:paraId="7287FC4B" w14:textId="77777777" w:rsidR="00E54037" w:rsidRDefault="00317918" w:rsidP="005B2F40">
            <w:sdt>
              <w:sdtPr>
                <w:id w:val="2115783920"/>
                <w:citation/>
              </w:sdtPr>
              <w:sdtEndPr/>
              <w:sdtContent>
                <w:r w:rsidR="00E54037">
                  <w:fldChar w:fldCharType="begin"/>
                </w:r>
                <w:r w:rsidR="00E54037">
                  <w:rPr>
                    <w:lang w:val="en-CA"/>
                  </w:rPr>
                  <w:instrText xml:space="preserve"> CITATION Ros91 \l 4105 </w:instrText>
                </w:r>
                <w:r w:rsidR="00E54037">
                  <w:fldChar w:fldCharType="separate"/>
                </w:r>
                <w:r w:rsidR="00E54037" w:rsidRPr="00E54037">
                  <w:rPr>
                    <w:noProof/>
                    <w:lang w:val="en-CA"/>
                  </w:rPr>
                  <w:t>(Sullivan)</w:t>
                </w:r>
                <w:r w:rsidR="00E54037">
                  <w:fldChar w:fldCharType="end"/>
                </w:r>
              </w:sdtContent>
            </w:sdt>
          </w:p>
          <w:p w14:paraId="54E464F3" w14:textId="77777777" w:rsidR="00742CD7" w:rsidRDefault="00742CD7" w:rsidP="005B2F40"/>
          <w:p w14:paraId="65E6B0CC" w14:textId="77777777" w:rsidR="00E54037" w:rsidRDefault="00317918" w:rsidP="005B2F40">
            <w:sdt>
              <w:sdtPr>
                <w:id w:val="2111853729"/>
                <w:citation/>
              </w:sdtPr>
              <w:sdtEndPr/>
              <w:sdtContent>
                <w:r w:rsidR="00E54037">
                  <w:fldChar w:fldCharType="begin"/>
                </w:r>
                <w:r w:rsidR="00E54037">
                  <w:rPr>
                    <w:lang w:val="en-CA"/>
                  </w:rPr>
                  <w:instrText xml:space="preserve"> CITATION Sma45 \l 4105 </w:instrText>
                </w:r>
                <w:r w:rsidR="00E54037">
                  <w:fldChar w:fldCharType="separate"/>
                </w:r>
                <w:r w:rsidR="00E54037" w:rsidRPr="00E54037">
                  <w:rPr>
                    <w:noProof/>
                    <w:lang w:val="en-CA"/>
                  </w:rPr>
                  <w:t>(Smart)</w:t>
                </w:r>
                <w:r w:rsidR="00E54037">
                  <w:fldChar w:fldCharType="end"/>
                </w:r>
              </w:sdtContent>
            </w:sdt>
          </w:p>
          <w:p w14:paraId="5901AB86" w14:textId="77777777" w:rsidR="00742CD7" w:rsidRDefault="00742CD7" w:rsidP="005B2F40"/>
          <w:p w14:paraId="5E195D25" w14:textId="77777777" w:rsidR="00E54037" w:rsidRDefault="00317918" w:rsidP="005B2F40">
            <w:sdt>
              <w:sdtPr>
                <w:id w:val="84502647"/>
                <w:citation/>
              </w:sdtPr>
              <w:sdtEndPr/>
              <w:sdtContent>
                <w:r w:rsidR="00E54037">
                  <w:fldChar w:fldCharType="begin"/>
                </w:r>
                <w:r w:rsidR="00E54037">
                  <w:rPr>
                    <w:lang w:val="en-CA"/>
                  </w:rPr>
                  <w:instrText xml:space="preserve"> CITATION Sma84 \l 4105 </w:instrText>
                </w:r>
                <w:r w:rsidR="00E54037">
                  <w:fldChar w:fldCharType="separate"/>
                </w:r>
                <w:r w:rsidR="00E54037" w:rsidRPr="00E54037">
                  <w:rPr>
                    <w:noProof/>
                    <w:lang w:val="en-CA"/>
                  </w:rPr>
                  <w:t>(Smart, In The Meantime)</w:t>
                </w:r>
                <w:r w:rsidR="00E54037">
                  <w:fldChar w:fldCharType="end"/>
                </w:r>
              </w:sdtContent>
            </w:sdt>
          </w:p>
          <w:p w14:paraId="301E0714" w14:textId="77777777" w:rsidR="00742CD7" w:rsidRDefault="00742CD7" w:rsidP="005B2F40"/>
          <w:p w14:paraId="0E1748E2" w14:textId="77777777" w:rsidR="00E54037" w:rsidRDefault="00317918" w:rsidP="005B2F40">
            <w:sdt>
              <w:sdtPr>
                <w:id w:val="2050641427"/>
                <w:citation/>
              </w:sdtPr>
              <w:sdtEndPr/>
              <w:sdtContent>
                <w:r w:rsidR="00E54037">
                  <w:fldChar w:fldCharType="begin"/>
                </w:r>
                <w:r w:rsidR="00E54037">
                  <w:rPr>
                    <w:lang w:val="en-CA"/>
                  </w:rPr>
                  <w:instrText xml:space="preserve"> CITATION Sma77 \l 4105 </w:instrText>
                </w:r>
                <w:r w:rsidR="00E54037">
                  <w:fldChar w:fldCharType="separate"/>
                </w:r>
                <w:r w:rsidR="00E54037" w:rsidRPr="00E54037">
                  <w:rPr>
                    <w:noProof/>
                    <w:lang w:val="en-CA"/>
                  </w:rPr>
                  <w:t>(Smart, A Bonus)</w:t>
                </w:r>
                <w:r w:rsidR="00E54037">
                  <w:fldChar w:fldCharType="end"/>
                </w:r>
              </w:sdtContent>
            </w:sdt>
          </w:p>
          <w:p w14:paraId="0B02441D" w14:textId="77777777" w:rsidR="00742CD7" w:rsidRDefault="00742CD7" w:rsidP="005B2F40"/>
          <w:p w14:paraId="70FBC8B3" w14:textId="77777777" w:rsidR="00742CD7" w:rsidRDefault="00317918" w:rsidP="005B2F40">
            <w:sdt>
              <w:sdtPr>
                <w:id w:val="-2123824644"/>
                <w:citation/>
              </w:sdtPr>
              <w:sdtEndPr/>
              <w:sdtContent>
                <w:r w:rsidR="00E54037">
                  <w:fldChar w:fldCharType="begin"/>
                </w:r>
                <w:r w:rsidR="00E54037">
                  <w:rPr>
                    <w:lang w:val="en-CA"/>
                  </w:rPr>
                  <w:instrText xml:space="preserve"> CITATION Sma78 \l 4105 </w:instrText>
                </w:r>
                <w:r w:rsidR="00E54037">
                  <w:fldChar w:fldCharType="separate"/>
                </w:r>
                <w:r w:rsidR="00E54037" w:rsidRPr="00E54037">
                  <w:rPr>
                    <w:noProof/>
                    <w:lang w:val="en-CA"/>
                  </w:rPr>
                  <w:t>(Smart, The Assumption of the Rogues and Rascals)</w:t>
                </w:r>
                <w:r w:rsidR="00E54037">
                  <w:fldChar w:fldCharType="end"/>
                </w:r>
              </w:sdtContent>
            </w:sdt>
          </w:p>
          <w:p w14:paraId="2E53C3EB" w14:textId="064F75C4" w:rsidR="00E54037" w:rsidRDefault="00E54037" w:rsidP="005B2F40">
            <w:r>
              <w:br/>
            </w:r>
            <w:sdt>
              <w:sdtPr>
                <w:id w:val="-1553689060"/>
                <w:citation/>
              </w:sdtPr>
              <w:sdtEndPr/>
              <w:sdtContent>
                <w:r>
                  <w:fldChar w:fldCharType="begin"/>
                </w:r>
                <w:r>
                  <w:rPr>
                    <w:lang w:val="en-CA"/>
                  </w:rPr>
                  <w:instrText xml:space="preserve"> CITATION Sma94 \l 4105 </w:instrText>
                </w:r>
                <w:r>
                  <w:fldChar w:fldCharType="separate"/>
                </w:r>
                <w:r>
                  <w:rPr>
                    <w:noProof/>
                    <w:lang w:val="en-CA"/>
                  </w:rPr>
                  <w:t xml:space="preserve"> </w:t>
                </w:r>
                <w:r w:rsidRPr="00E54037">
                  <w:rPr>
                    <w:noProof/>
                    <w:lang w:val="en-CA"/>
                  </w:rPr>
                  <w:t>(Smart, On the Side of the Angels: the Second Volume of the Journals of Elizabeth Smart)</w:t>
                </w:r>
                <w:r>
                  <w:fldChar w:fldCharType="end"/>
                </w:r>
              </w:sdtContent>
            </w:sdt>
          </w:p>
          <w:p w14:paraId="316581B3" w14:textId="77777777" w:rsidR="00742CD7" w:rsidRDefault="00742CD7" w:rsidP="005B2F40"/>
          <w:p w14:paraId="5E8FE297" w14:textId="77777777" w:rsidR="00E54037" w:rsidRDefault="00317918" w:rsidP="005B2F40">
            <w:sdt>
              <w:sdtPr>
                <w:id w:val="1853061231"/>
                <w:citation/>
              </w:sdtPr>
              <w:sdtEndPr/>
              <w:sdtContent>
                <w:r w:rsidR="00E54037">
                  <w:fldChar w:fldCharType="begin"/>
                </w:r>
                <w:r w:rsidR="00E54037">
                  <w:rPr>
                    <w:lang w:val="en-CA"/>
                  </w:rPr>
                  <w:instrText xml:space="preserve"> CITATION Sma86 \l 4105 </w:instrText>
                </w:r>
                <w:r w:rsidR="00E54037">
                  <w:fldChar w:fldCharType="separate"/>
                </w:r>
                <w:r w:rsidR="00E54037" w:rsidRPr="00E54037">
                  <w:rPr>
                    <w:noProof/>
                    <w:lang w:val="en-CA"/>
                  </w:rPr>
                  <w:t>(Smart, Necessary Secrets: the Journals of Elizabeth Smart)</w:t>
                </w:r>
                <w:r w:rsidR="00E54037">
                  <w:fldChar w:fldCharType="end"/>
                </w:r>
              </w:sdtContent>
            </w:sdt>
          </w:p>
          <w:p w14:paraId="4DD1DE85" w14:textId="77777777" w:rsidR="00317918" w:rsidRDefault="00317918" w:rsidP="005B2F40"/>
          <w:sdt>
            <w:sdtPr>
              <w:alias w:val="Further reading"/>
              <w:tag w:val="furtherReading"/>
              <w:id w:val="-1516217107"/>
              <w:placeholder>
                <w:docPart w:val="C62691FCC33EE14A8717C2B94554A720"/>
              </w:placeholder>
            </w:sdtPr>
            <w:sdtContent>
              <w:p w14:paraId="075269E3" w14:textId="78D573D9" w:rsidR="00317918" w:rsidRDefault="00317918" w:rsidP="005B2F40">
                <w:sdt>
                  <w:sdtPr>
                    <w:id w:val="-1299753314"/>
                    <w:citation/>
                  </w:sdtPr>
                  <w:sdtContent>
                    <w:r>
                      <w:fldChar w:fldCharType="begin"/>
                    </w:r>
                    <w:r>
                      <w:rPr>
                        <w:lang w:val="en-CA"/>
                      </w:rPr>
                      <w:instrText xml:space="preserve">CITATION Van87 \l 4105 </w:instrText>
                    </w:r>
                    <w:r>
                      <w:fldChar w:fldCharType="separate"/>
                    </w:r>
                    <w:r>
                      <w:rPr>
                        <w:noProof/>
                        <w:lang w:val="en-CA"/>
                      </w:rPr>
                      <w:t xml:space="preserve"> </w:t>
                    </w:r>
                    <w:r w:rsidRPr="00317918">
                      <w:rPr>
                        <w:noProof/>
                        <w:lang w:val="en-CA"/>
                      </w:rPr>
                      <w:t>(Van Wart)</w:t>
                    </w:r>
                    <w:r>
                      <w:fldChar w:fldCharType="end"/>
                    </w:r>
                  </w:sdtContent>
                </w:sdt>
              </w:p>
            </w:sdtContent>
          </w:sdt>
          <w:p w14:paraId="1E2D6AEC" w14:textId="77777777" w:rsidR="00742CD7" w:rsidRDefault="00742CD7" w:rsidP="005B2F40"/>
          <w:p w14:paraId="6BDBFD03" w14:textId="2FCA558D" w:rsidR="00F20D8C" w:rsidRDefault="00317918" w:rsidP="005B2F40">
            <w:sdt>
              <w:sdtPr>
                <w:id w:val="1560902276"/>
                <w:citation/>
              </w:sdtPr>
              <w:sdtEndPr/>
              <w:sdtContent>
                <w:r w:rsidR="00A86785">
                  <w:fldChar w:fldCharType="begin"/>
                </w:r>
                <w:r w:rsidR="00A86785">
                  <w:rPr>
                    <w:lang w:val="en-CA"/>
                  </w:rPr>
                  <w:instrText xml:space="preserve"> CITATION Wri93 \l 4105 </w:instrText>
                </w:r>
                <w:r w:rsidR="00A86785">
                  <w:fldChar w:fldCharType="separate"/>
                </w:r>
                <w:r w:rsidR="00A86785" w:rsidRPr="00A86785">
                  <w:rPr>
                    <w:noProof/>
                    <w:lang w:val="en-CA"/>
                  </w:rPr>
                  <w:t>(Wright)</w:t>
                </w:r>
                <w:r w:rsidR="00A86785">
                  <w:fldChar w:fldCharType="end"/>
                </w:r>
              </w:sdtContent>
            </w:sdt>
          </w:p>
        </w:tc>
      </w:tr>
    </w:tbl>
    <w:p w14:paraId="47D21A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5F029" w14:textId="77777777" w:rsidR="00960D3F" w:rsidRDefault="00960D3F" w:rsidP="007A0D55">
      <w:pPr>
        <w:spacing w:after="0" w:line="240" w:lineRule="auto"/>
      </w:pPr>
      <w:r>
        <w:separator/>
      </w:r>
    </w:p>
  </w:endnote>
  <w:endnote w:type="continuationSeparator" w:id="0">
    <w:p w14:paraId="6A195DDE" w14:textId="77777777" w:rsidR="00960D3F" w:rsidRDefault="00960D3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15562" w14:textId="77777777" w:rsidR="00960D3F" w:rsidRDefault="00960D3F" w:rsidP="007A0D55">
      <w:pPr>
        <w:spacing w:after="0" w:line="240" w:lineRule="auto"/>
      </w:pPr>
      <w:r>
        <w:separator/>
      </w:r>
    </w:p>
  </w:footnote>
  <w:footnote w:type="continuationSeparator" w:id="0">
    <w:p w14:paraId="354D48FD" w14:textId="77777777" w:rsidR="00960D3F" w:rsidRDefault="00960D3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68F0A" w14:textId="77777777" w:rsidR="00960D3F" w:rsidRDefault="00960D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5A52D7" w14:textId="77777777" w:rsidR="00960D3F" w:rsidRDefault="00960D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CD1"/>
    <w:rsid w:val="00032559"/>
    <w:rsid w:val="00041937"/>
    <w:rsid w:val="00052040"/>
    <w:rsid w:val="000A70FD"/>
    <w:rsid w:val="000B25AE"/>
    <w:rsid w:val="000B55AB"/>
    <w:rsid w:val="000D24DC"/>
    <w:rsid w:val="000D6430"/>
    <w:rsid w:val="000E6FF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7918"/>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F40"/>
    <w:rsid w:val="005B3921"/>
    <w:rsid w:val="005E4EE3"/>
    <w:rsid w:val="005E7AC2"/>
    <w:rsid w:val="005F26D7"/>
    <w:rsid w:val="005F5450"/>
    <w:rsid w:val="006D0412"/>
    <w:rsid w:val="007411B9"/>
    <w:rsid w:val="00742CD7"/>
    <w:rsid w:val="00780D95"/>
    <w:rsid w:val="00780DC7"/>
    <w:rsid w:val="007A0D55"/>
    <w:rsid w:val="007A4B90"/>
    <w:rsid w:val="007B3377"/>
    <w:rsid w:val="007E5F44"/>
    <w:rsid w:val="00821DE3"/>
    <w:rsid w:val="00846CE1"/>
    <w:rsid w:val="008A5B87"/>
    <w:rsid w:val="00922950"/>
    <w:rsid w:val="00960D3F"/>
    <w:rsid w:val="009A7264"/>
    <w:rsid w:val="009D1606"/>
    <w:rsid w:val="009E18A1"/>
    <w:rsid w:val="009E73D7"/>
    <w:rsid w:val="00A27D2C"/>
    <w:rsid w:val="00A41EC4"/>
    <w:rsid w:val="00A76FD9"/>
    <w:rsid w:val="00A86785"/>
    <w:rsid w:val="00AB436D"/>
    <w:rsid w:val="00AD2F24"/>
    <w:rsid w:val="00AD4844"/>
    <w:rsid w:val="00B219AE"/>
    <w:rsid w:val="00B276DB"/>
    <w:rsid w:val="00B33145"/>
    <w:rsid w:val="00B574C9"/>
    <w:rsid w:val="00BC2528"/>
    <w:rsid w:val="00BC39C9"/>
    <w:rsid w:val="00BE5BF7"/>
    <w:rsid w:val="00BF40E1"/>
    <w:rsid w:val="00C27FAB"/>
    <w:rsid w:val="00C358D4"/>
    <w:rsid w:val="00C6296B"/>
    <w:rsid w:val="00C90CD1"/>
    <w:rsid w:val="00CC586D"/>
    <w:rsid w:val="00CF1542"/>
    <w:rsid w:val="00CF3EC5"/>
    <w:rsid w:val="00D656DA"/>
    <w:rsid w:val="00D72756"/>
    <w:rsid w:val="00D75622"/>
    <w:rsid w:val="00D83300"/>
    <w:rsid w:val="00DC6B48"/>
    <w:rsid w:val="00DF01B0"/>
    <w:rsid w:val="00E54037"/>
    <w:rsid w:val="00E85A05"/>
    <w:rsid w:val="00E95829"/>
    <w:rsid w:val="00EA606C"/>
    <w:rsid w:val="00EB0C8C"/>
    <w:rsid w:val="00EB51FD"/>
    <w:rsid w:val="00EB77DB"/>
    <w:rsid w:val="00ED139F"/>
    <w:rsid w:val="00EF74F7"/>
    <w:rsid w:val="00F20D8C"/>
    <w:rsid w:val="00F36937"/>
    <w:rsid w:val="00F60F53"/>
    <w:rsid w:val="00FA107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E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0D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D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60D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0D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083857">
      <w:bodyDiv w:val="1"/>
      <w:marLeft w:val="0"/>
      <w:marRight w:val="0"/>
      <w:marTop w:val="0"/>
      <w:marBottom w:val="0"/>
      <w:divBdr>
        <w:top w:val="none" w:sz="0" w:space="0" w:color="auto"/>
        <w:left w:val="none" w:sz="0" w:space="0" w:color="auto"/>
        <w:bottom w:val="none" w:sz="0" w:space="0" w:color="auto"/>
        <w:right w:val="none" w:sz="0" w:space="0" w:color="auto"/>
      </w:divBdr>
    </w:div>
    <w:div w:id="495651996">
      <w:bodyDiv w:val="1"/>
      <w:marLeft w:val="0"/>
      <w:marRight w:val="0"/>
      <w:marTop w:val="0"/>
      <w:marBottom w:val="0"/>
      <w:divBdr>
        <w:top w:val="none" w:sz="0" w:space="0" w:color="auto"/>
        <w:left w:val="none" w:sz="0" w:space="0" w:color="auto"/>
        <w:bottom w:val="none" w:sz="0" w:space="0" w:color="auto"/>
        <w:right w:val="none" w:sz="0" w:space="0" w:color="auto"/>
      </w:divBdr>
    </w:div>
    <w:div w:id="625700386">
      <w:bodyDiv w:val="1"/>
      <w:marLeft w:val="0"/>
      <w:marRight w:val="0"/>
      <w:marTop w:val="0"/>
      <w:marBottom w:val="0"/>
      <w:divBdr>
        <w:top w:val="none" w:sz="0" w:space="0" w:color="auto"/>
        <w:left w:val="none" w:sz="0" w:space="0" w:color="auto"/>
        <w:bottom w:val="none" w:sz="0" w:space="0" w:color="auto"/>
        <w:right w:val="none" w:sz="0" w:space="0" w:color="auto"/>
      </w:divBdr>
    </w:div>
    <w:div w:id="761142633">
      <w:bodyDiv w:val="1"/>
      <w:marLeft w:val="0"/>
      <w:marRight w:val="0"/>
      <w:marTop w:val="0"/>
      <w:marBottom w:val="0"/>
      <w:divBdr>
        <w:top w:val="none" w:sz="0" w:space="0" w:color="auto"/>
        <w:left w:val="none" w:sz="0" w:space="0" w:color="auto"/>
        <w:bottom w:val="none" w:sz="0" w:space="0" w:color="auto"/>
        <w:right w:val="none" w:sz="0" w:space="0" w:color="auto"/>
      </w:divBdr>
    </w:div>
    <w:div w:id="837379208">
      <w:bodyDiv w:val="1"/>
      <w:marLeft w:val="0"/>
      <w:marRight w:val="0"/>
      <w:marTop w:val="0"/>
      <w:marBottom w:val="0"/>
      <w:divBdr>
        <w:top w:val="none" w:sz="0" w:space="0" w:color="auto"/>
        <w:left w:val="none" w:sz="0" w:space="0" w:color="auto"/>
        <w:bottom w:val="none" w:sz="0" w:space="0" w:color="auto"/>
        <w:right w:val="none" w:sz="0" w:space="0" w:color="auto"/>
      </w:divBdr>
    </w:div>
    <w:div w:id="949553626">
      <w:bodyDiv w:val="1"/>
      <w:marLeft w:val="0"/>
      <w:marRight w:val="0"/>
      <w:marTop w:val="0"/>
      <w:marBottom w:val="0"/>
      <w:divBdr>
        <w:top w:val="none" w:sz="0" w:space="0" w:color="auto"/>
        <w:left w:val="none" w:sz="0" w:space="0" w:color="auto"/>
        <w:bottom w:val="none" w:sz="0" w:space="0" w:color="auto"/>
        <w:right w:val="none" w:sz="0" w:space="0" w:color="auto"/>
      </w:divBdr>
    </w:div>
    <w:div w:id="955017560">
      <w:bodyDiv w:val="1"/>
      <w:marLeft w:val="0"/>
      <w:marRight w:val="0"/>
      <w:marTop w:val="0"/>
      <w:marBottom w:val="0"/>
      <w:divBdr>
        <w:top w:val="none" w:sz="0" w:space="0" w:color="auto"/>
        <w:left w:val="none" w:sz="0" w:space="0" w:color="auto"/>
        <w:bottom w:val="none" w:sz="0" w:space="0" w:color="auto"/>
        <w:right w:val="none" w:sz="0" w:space="0" w:color="auto"/>
      </w:divBdr>
    </w:div>
    <w:div w:id="1224607276">
      <w:bodyDiv w:val="1"/>
      <w:marLeft w:val="0"/>
      <w:marRight w:val="0"/>
      <w:marTop w:val="0"/>
      <w:marBottom w:val="0"/>
      <w:divBdr>
        <w:top w:val="none" w:sz="0" w:space="0" w:color="auto"/>
        <w:left w:val="none" w:sz="0" w:space="0" w:color="auto"/>
        <w:bottom w:val="none" w:sz="0" w:space="0" w:color="auto"/>
        <w:right w:val="none" w:sz="0" w:space="0" w:color="auto"/>
      </w:divBdr>
    </w:div>
    <w:div w:id="1321806702">
      <w:bodyDiv w:val="1"/>
      <w:marLeft w:val="0"/>
      <w:marRight w:val="0"/>
      <w:marTop w:val="0"/>
      <w:marBottom w:val="0"/>
      <w:divBdr>
        <w:top w:val="none" w:sz="0" w:space="0" w:color="auto"/>
        <w:left w:val="none" w:sz="0" w:space="0" w:color="auto"/>
        <w:bottom w:val="none" w:sz="0" w:space="0" w:color="auto"/>
        <w:right w:val="none" w:sz="0" w:space="0" w:color="auto"/>
      </w:divBdr>
    </w:div>
    <w:div w:id="1435438751">
      <w:bodyDiv w:val="1"/>
      <w:marLeft w:val="0"/>
      <w:marRight w:val="0"/>
      <w:marTop w:val="0"/>
      <w:marBottom w:val="0"/>
      <w:divBdr>
        <w:top w:val="none" w:sz="0" w:space="0" w:color="auto"/>
        <w:left w:val="none" w:sz="0" w:space="0" w:color="auto"/>
        <w:bottom w:val="none" w:sz="0" w:space="0" w:color="auto"/>
        <w:right w:val="none" w:sz="0" w:space="0" w:color="auto"/>
      </w:divBdr>
    </w:div>
    <w:div w:id="1622683171">
      <w:bodyDiv w:val="1"/>
      <w:marLeft w:val="0"/>
      <w:marRight w:val="0"/>
      <w:marTop w:val="0"/>
      <w:marBottom w:val="0"/>
      <w:divBdr>
        <w:top w:val="none" w:sz="0" w:space="0" w:color="auto"/>
        <w:left w:val="none" w:sz="0" w:space="0" w:color="auto"/>
        <w:bottom w:val="none" w:sz="0" w:space="0" w:color="auto"/>
        <w:right w:val="none" w:sz="0" w:space="0" w:color="auto"/>
      </w:divBdr>
    </w:div>
    <w:div w:id="1800031709">
      <w:bodyDiv w:val="1"/>
      <w:marLeft w:val="0"/>
      <w:marRight w:val="0"/>
      <w:marTop w:val="0"/>
      <w:marBottom w:val="0"/>
      <w:divBdr>
        <w:top w:val="none" w:sz="0" w:space="0" w:color="auto"/>
        <w:left w:val="none" w:sz="0" w:space="0" w:color="auto"/>
        <w:bottom w:val="none" w:sz="0" w:space="0" w:color="auto"/>
        <w:right w:val="none" w:sz="0" w:space="0" w:color="auto"/>
      </w:divBdr>
    </w:div>
    <w:div w:id="1871455642">
      <w:bodyDiv w:val="1"/>
      <w:marLeft w:val="0"/>
      <w:marRight w:val="0"/>
      <w:marTop w:val="0"/>
      <w:marBottom w:val="0"/>
      <w:divBdr>
        <w:top w:val="none" w:sz="0" w:space="0" w:color="auto"/>
        <w:left w:val="none" w:sz="0" w:space="0" w:color="auto"/>
        <w:bottom w:val="none" w:sz="0" w:space="0" w:color="auto"/>
        <w:right w:val="none" w:sz="0" w:space="0" w:color="auto"/>
      </w:divBdr>
    </w:div>
    <w:div w:id="1987203801">
      <w:bodyDiv w:val="1"/>
      <w:marLeft w:val="0"/>
      <w:marRight w:val="0"/>
      <w:marTop w:val="0"/>
      <w:marBottom w:val="0"/>
      <w:divBdr>
        <w:top w:val="none" w:sz="0" w:space="0" w:color="auto"/>
        <w:left w:val="none" w:sz="0" w:space="0" w:color="auto"/>
        <w:bottom w:val="none" w:sz="0" w:space="0" w:color="auto"/>
        <w:right w:val="none" w:sz="0" w:space="0" w:color="auto"/>
      </w:divBdr>
    </w:div>
    <w:div w:id="2004771918">
      <w:bodyDiv w:val="1"/>
      <w:marLeft w:val="0"/>
      <w:marRight w:val="0"/>
      <w:marTop w:val="0"/>
      <w:marBottom w:val="0"/>
      <w:divBdr>
        <w:top w:val="none" w:sz="0" w:space="0" w:color="auto"/>
        <w:left w:val="none" w:sz="0" w:space="0" w:color="auto"/>
        <w:bottom w:val="none" w:sz="0" w:space="0" w:color="auto"/>
        <w:right w:val="none" w:sz="0" w:space="0" w:color="auto"/>
      </w:divBdr>
    </w:div>
    <w:div w:id="205673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REM\++Templated%20Entries\++DirtyDancer\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7776FEA93E4977A03589F8B6C3C4FD"/>
        <w:category>
          <w:name w:val="General"/>
          <w:gallery w:val="placeholder"/>
        </w:category>
        <w:types>
          <w:type w:val="bbPlcHdr"/>
        </w:types>
        <w:behaviors>
          <w:behavior w:val="content"/>
        </w:behaviors>
        <w:guid w:val="{2ED6879C-79D6-4D29-9CE2-2426D0BA95E3}"/>
      </w:docPartPr>
      <w:docPartBody>
        <w:p w:rsidR="002D011A" w:rsidRDefault="00B51D8E">
          <w:pPr>
            <w:pStyle w:val="A87776FEA93E4977A03589F8B6C3C4FD"/>
          </w:pPr>
          <w:r w:rsidRPr="00CC586D">
            <w:rPr>
              <w:rStyle w:val="PlaceholderText"/>
              <w:b/>
              <w:color w:val="FFFFFF" w:themeColor="background1"/>
            </w:rPr>
            <w:t>[Salutation]</w:t>
          </w:r>
        </w:p>
      </w:docPartBody>
    </w:docPart>
    <w:docPart>
      <w:docPartPr>
        <w:name w:val="B396707289904051BD11466019454B82"/>
        <w:category>
          <w:name w:val="General"/>
          <w:gallery w:val="placeholder"/>
        </w:category>
        <w:types>
          <w:type w:val="bbPlcHdr"/>
        </w:types>
        <w:behaviors>
          <w:behavior w:val="content"/>
        </w:behaviors>
        <w:guid w:val="{FC168422-03AC-43C1-980B-5223682B6EB2}"/>
      </w:docPartPr>
      <w:docPartBody>
        <w:p w:rsidR="002D011A" w:rsidRDefault="00B51D8E">
          <w:pPr>
            <w:pStyle w:val="B396707289904051BD11466019454B82"/>
          </w:pPr>
          <w:r>
            <w:rPr>
              <w:rStyle w:val="PlaceholderText"/>
            </w:rPr>
            <w:t>[First name]</w:t>
          </w:r>
        </w:p>
      </w:docPartBody>
    </w:docPart>
    <w:docPart>
      <w:docPartPr>
        <w:name w:val="640289A845F74598A29AF002D2D98706"/>
        <w:category>
          <w:name w:val="General"/>
          <w:gallery w:val="placeholder"/>
        </w:category>
        <w:types>
          <w:type w:val="bbPlcHdr"/>
        </w:types>
        <w:behaviors>
          <w:behavior w:val="content"/>
        </w:behaviors>
        <w:guid w:val="{60B26C33-70E4-4AC6-8FFC-682BB5D76147}"/>
      </w:docPartPr>
      <w:docPartBody>
        <w:p w:rsidR="002D011A" w:rsidRDefault="00B51D8E">
          <w:pPr>
            <w:pStyle w:val="640289A845F74598A29AF002D2D98706"/>
          </w:pPr>
          <w:r>
            <w:rPr>
              <w:rStyle w:val="PlaceholderText"/>
            </w:rPr>
            <w:t>[Middle name]</w:t>
          </w:r>
        </w:p>
      </w:docPartBody>
    </w:docPart>
    <w:docPart>
      <w:docPartPr>
        <w:name w:val="6E68E7B902564CCD982D953F19DCD8CE"/>
        <w:category>
          <w:name w:val="General"/>
          <w:gallery w:val="placeholder"/>
        </w:category>
        <w:types>
          <w:type w:val="bbPlcHdr"/>
        </w:types>
        <w:behaviors>
          <w:behavior w:val="content"/>
        </w:behaviors>
        <w:guid w:val="{C2AFDEC3-BE49-446B-A694-F011F2F8DEA8}"/>
      </w:docPartPr>
      <w:docPartBody>
        <w:p w:rsidR="002D011A" w:rsidRDefault="00B51D8E">
          <w:pPr>
            <w:pStyle w:val="6E68E7B902564CCD982D953F19DCD8CE"/>
          </w:pPr>
          <w:r>
            <w:rPr>
              <w:rStyle w:val="PlaceholderText"/>
            </w:rPr>
            <w:t>[Last name]</w:t>
          </w:r>
        </w:p>
      </w:docPartBody>
    </w:docPart>
    <w:docPart>
      <w:docPartPr>
        <w:name w:val="A62EF683F28645AE86E96F8AEA5DAE2A"/>
        <w:category>
          <w:name w:val="General"/>
          <w:gallery w:val="placeholder"/>
        </w:category>
        <w:types>
          <w:type w:val="bbPlcHdr"/>
        </w:types>
        <w:behaviors>
          <w:behavior w:val="content"/>
        </w:behaviors>
        <w:guid w:val="{3D4ACA70-6A78-4AF8-AF1D-519A76E16C5F}"/>
      </w:docPartPr>
      <w:docPartBody>
        <w:p w:rsidR="002D011A" w:rsidRDefault="00B51D8E">
          <w:pPr>
            <w:pStyle w:val="A62EF683F28645AE86E96F8AEA5DAE2A"/>
          </w:pPr>
          <w:r>
            <w:rPr>
              <w:rStyle w:val="PlaceholderText"/>
            </w:rPr>
            <w:t>[Enter your biography]</w:t>
          </w:r>
        </w:p>
      </w:docPartBody>
    </w:docPart>
    <w:docPart>
      <w:docPartPr>
        <w:name w:val="A854D195D06A4B7296D50731661181BF"/>
        <w:category>
          <w:name w:val="General"/>
          <w:gallery w:val="placeholder"/>
        </w:category>
        <w:types>
          <w:type w:val="bbPlcHdr"/>
        </w:types>
        <w:behaviors>
          <w:behavior w:val="content"/>
        </w:behaviors>
        <w:guid w:val="{49D2947E-5D7C-42CF-A8A8-6ED888170BF0}"/>
      </w:docPartPr>
      <w:docPartBody>
        <w:p w:rsidR="002D011A" w:rsidRDefault="00B51D8E">
          <w:pPr>
            <w:pStyle w:val="A854D195D06A4B7296D50731661181BF"/>
          </w:pPr>
          <w:r>
            <w:rPr>
              <w:rStyle w:val="PlaceholderText"/>
            </w:rPr>
            <w:t>[Enter the institution with which you are affiliated]</w:t>
          </w:r>
        </w:p>
      </w:docPartBody>
    </w:docPart>
    <w:docPart>
      <w:docPartPr>
        <w:name w:val="9F52CF48206445BCA82A02E6E4E31A73"/>
        <w:category>
          <w:name w:val="General"/>
          <w:gallery w:val="placeholder"/>
        </w:category>
        <w:types>
          <w:type w:val="bbPlcHdr"/>
        </w:types>
        <w:behaviors>
          <w:behavior w:val="content"/>
        </w:behaviors>
        <w:guid w:val="{380EE6F5-8498-4D51-9C84-002B43F1FF12}"/>
      </w:docPartPr>
      <w:docPartBody>
        <w:p w:rsidR="002D011A" w:rsidRDefault="00B51D8E">
          <w:pPr>
            <w:pStyle w:val="9F52CF48206445BCA82A02E6E4E31A73"/>
          </w:pPr>
          <w:r w:rsidRPr="00EF74F7">
            <w:rPr>
              <w:b/>
              <w:color w:val="808080" w:themeColor="background1" w:themeShade="80"/>
            </w:rPr>
            <w:t>[Enter the headword for your article]</w:t>
          </w:r>
        </w:p>
      </w:docPartBody>
    </w:docPart>
    <w:docPart>
      <w:docPartPr>
        <w:name w:val="07C1006CF83C499898CE0E2688920F86"/>
        <w:category>
          <w:name w:val="General"/>
          <w:gallery w:val="placeholder"/>
        </w:category>
        <w:types>
          <w:type w:val="bbPlcHdr"/>
        </w:types>
        <w:behaviors>
          <w:behavior w:val="content"/>
        </w:behaviors>
        <w:guid w:val="{35B945FC-3905-450C-BFE3-611A2B81CFD7}"/>
      </w:docPartPr>
      <w:docPartBody>
        <w:p w:rsidR="002D011A" w:rsidRDefault="00B51D8E">
          <w:pPr>
            <w:pStyle w:val="07C1006CF83C499898CE0E2688920F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FE25EE16B44C06B8A3F1C5BC92DA19"/>
        <w:category>
          <w:name w:val="General"/>
          <w:gallery w:val="placeholder"/>
        </w:category>
        <w:types>
          <w:type w:val="bbPlcHdr"/>
        </w:types>
        <w:behaviors>
          <w:behavior w:val="content"/>
        </w:behaviors>
        <w:guid w:val="{90FA651B-419C-4BE0-B785-5CD5FDBC9D8C}"/>
      </w:docPartPr>
      <w:docPartBody>
        <w:p w:rsidR="002D011A" w:rsidRDefault="00B51D8E">
          <w:pPr>
            <w:pStyle w:val="E8FE25EE16B44C06B8A3F1C5BC92DA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8DD6B6DBC0400A86609EBC576D88AB"/>
        <w:category>
          <w:name w:val="General"/>
          <w:gallery w:val="placeholder"/>
        </w:category>
        <w:types>
          <w:type w:val="bbPlcHdr"/>
        </w:types>
        <w:behaviors>
          <w:behavior w:val="content"/>
        </w:behaviors>
        <w:guid w:val="{405C8C28-9BD5-48E8-8727-88EF5FE5D2E7}"/>
      </w:docPartPr>
      <w:docPartBody>
        <w:p w:rsidR="002D011A" w:rsidRDefault="00B51D8E">
          <w:pPr>
            <w:pStyle w:val="EE8DD6B6DBC0400A86609EBC576D88A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8E"/>
    <w:rsid w:val="000C788C"/>
    <w:rsid w:val="002D011A"/>
    <w:rsid w:val="00563911"/>
    <w:rsid w:val="00AC07B1"/>
    <w:rsid w:val="00B51D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88C"/>
    <w:rPr>
      <w:color w:val="808080"/>
    </w:rPr>
  </w:style>
  <w:style w:type="paragraph" w:customStyle="1" w:styleId="A87776FEA93E4977A03589F8B6C3C4FD">
    <w:name w:val="A87776FEA93E4977A03589F8B6C3C4FD"/>
  </w:style>
  <w:style w:type="paragraph" w:customStyle="1" w:styleId="B396707289904051BD11466019454B82">
    <w:name w:val="B396707289904051BD11466019454B82"/>
  </w:style>
  <w:style w:type="paragraph" w:customStyle="1" w:styleId="640289A845F74598A29AF002D2D98706">
    <w:name w:val="640289A845F74598A29AF002D2D98706"/>
  </w:style>
  <w:style w:type="paragraph" w:customStyle="1" w:styleId="6E68E7B902564CCD982D953F19DCD8CE">
    <w:name w:val="6E68E7B902564CCD982D953F19DCD8CE"/>
  </w:style>
  <w:style w:type="paragraph" w:customStyle="1" w:styleId="A62EF683F28645AE86E96F8AEA5DAE2A">
    <w:name w:val="A62EF683F28645AE86E96F8AEA5DAE2A"/>
  </w:style>
  <w:style w:type="paragraph" w:customStyle="1" w:styleId="A854D195D06A4B7296D50731661181BF">
    <w:name w:val="A854D195D06A4B7296D50731661181BF"/>
  </w:style>
  <w:style w:type="paragraph" w:customStyle="1" w:styleId="9F52CF48206445BCA82A02E6E4E31A73">
    <w:name w:val="9F52CF48206445BCA82A02E6E4E31A73"/>
  </w:style>
  <w:style w:type="paragraph" w:customStyle="1" w:styleId="07C1006CF83C499898CE0E2688920F86">
    <w:name w:val="07C1006CF83C499898CE0E2688920F86"/>
  </w:style>
  <w:style w:type="paragraph" w:customStyle="1" w:styleId="E8FE25EE16B44C06B8A3F1C5BC92DA19">
    <w:name w:val="E8FE25EE16B44C06B8A3F1C5BC92DA19"/>
  </w:style>
  <w:style w:type="paragraph" w:customStyle="1" w:styleId="EE8DD6B6DBC0400A86609EBC576D88AB">
    <w:name w:val="EE8DD6B6DBC0400A86609EBC576D88AB"/>
  </w:style>
  <w:style w:type="paragraph" w:customStyle="1" w:styleId="76C75D6E7DDC4589BE06BE692204635E">
    <w:name w:val="76C75D6E7DDC4589BE06BE692204635E"/>
  </w:style>
  <w:style w:type="paragraph" w:customStyle="1" w:styleId="C62691FCC33EE14A8717C2B94554A720">
    <w:name w:val="C62691FCC33EE14A8717C2B94554A720"/>
    <w:rsid w:val="000C788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88C"/>
    <w:rPr>
      <w:color w:val="808080"/>
    </w:rPr>
  </w:style>
  <w:style w:type="paragraph" w:customStyle="1" w:styleId="A87776FEA93E4977A03589F8B6C3C4FD">
    <w:name w:val="A87776FEA93E4977A03589F8B6C3C4FD"/>
  </w:style>
  <w:style w:type="paragraph" w:customStyle="1" w:styleId="B396707289904051BD11466019454B82">
    <w:name w:val="B396707289904051BD11466019454B82"/>
  </w:style>
  <w:style w:type="paragraph" w:customStyle="1" w:styleId="640289A845F74598A29AF002D2D98706">
    <w:name w:val="640289A845F74598A29AF002D2D98706"/>
  </w:style>
  <w:style w:type="paragraph" w:customStyle="1" w:styleId="6E68E7B902564CCD982D953F19DCD8CE">
    <w:name w:val="6E68E7B902564CCD982D953F19DCD8CE"/>
  </w:style>
  <w:style w:type="paragraph" w:customStyle="1" w:styleId="A62EF683F28645AE86E96F8AEA5DAE2A">
    <w:name w:val="A62EF683F28645AE86E96F8AEA5DAE2A"/>
  </w:style>
  <w:style w:type="paragraph" w:customStyle="1" w:styleId="A854D195D06A4B7296D50731661181BF">
    <w:name w:val="A854D195D06A4B7296D50731661181BF"/>
  </w:style>
  <w:style w:type="paragraph" w:customStyle="1" w:styleId="9F52CF48206445BCA82A02E6E4E31A73">
    <w:name w:val="9F52CF48206445BCA82A02E6E4E31A73"/>
  </w:style>
  <w:style w:type="paragraph" w:customStyle="1" w:styleId="07C1006CF83C499898CE0E2688920F86">
    <w:name w:val="07C1006CF83C499898CE0E2688920F86"/>
  </w:style>
  <w:style w:type="paragraph" w:customStyle="1" w:styleId="E8FE25EE16B44C06B8A3F1C5BC92DA19">
    <w:name w:val="E8FE25EE16B44C06B8A3F1C5BC92DA19"/>
  </w:style>
  <w:style w:type="paragraph" w:customStyle="1" w:styleId="EE8DD6B6DBC0400A86609EBC576D88AB">
    <w:name w:val="EE8DD6B6DBC0400A86609EBC576D88AB"/>
  </w:style>
  <w:style w:type="paragraph" w:customStyle="1" w:styleId="76C75D6E7DDC4589BE06BE692204635E">
    <w:name w:val="76C75D6E7DDC4589BE06BE692204635E"/>
  </w:style>
  <w:style w:type="paragraph" w:customStyle="1" w:styleId="C62691FCC33EE14A8717C2B94554A720">
    <w:name w:val="C62691FCC33EE14A8717C2B94554A720"/>
    <w:rsid w:val="000C788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Van87</b:Tag>
    <b:SourceType>Book</b:SourceType>
    <b:Guid>{0190C1E5-1965-495C-90E5-A448E8012FAE}</b:Guid>
    <b:Author>
      <b:Author>
        <b:NameList>
          <b:Person>
            <b:Last>Van Wart</b:Last>
            <b:First>Alice</b:First>
          </b:Person>
        </b:NameList>
      </b:Author>
    </b:Author>
    <b:Title>Juvenilia: Early Writings of Elizabeth Smart</b:Title>
    <b:Year>1987</b:Year>
    <b:Medium>Print</b:Medium>
    <b:City>Toronto</b:City>
    <b:Publisher>Coach House Press</b:Publisher>
    <b:RefOrder>12</b:RefOrder>
  </b:Source>
  <b:Source>
    <b:Tag>Ros91</b:Tag>
    <b:SourceType>Book</b:SourceType>
    <b:Guid>{01BB7D03-6225-4CCA-A8D7-101A2905BAAD}</b:Guid>
    <b:Author>
      <b:Author>
        <b:NameList>
          <b:Person>
            <b:Last>Sullivan</b:Last>
            <b:First>Rosemary</b:First>
          </b:Person>
        </b:NameList>
      </b:Author>
    </b:Author>
    <b:Title>By Heart: Elizabeth Smart, A Life</b:Title>
    <b:Year>1991</b:Year>
    <b:City>Markham, Ontario</b:City>
    <b:Publisher>Viking</b:Publisher>
    <b:Medium>Print</b:Medium>
    <b:RefOrder>5</b:RefOrder>
  </b:Source>
  <b:Source>
    <b:Tag>Sma45</b:Tag>
    <b:SourceType>Book</b:SourceType>
    <b:Guid>{E91F0F3C-0AF5-4EE6-8C47-E480B98AD91D}</b:Guid>
    <b:Author>
      <b:Author>
        <b:NameList>
          <b:Person>
            <b:Last>Smart</b:Last>
            <b:First>Elizabeth</b:First>
          </b:Person>
        </b:NameList>
      </b:Author>
    </b:Author>
    <b:Title>By Grand Central Station I Sat Down and Wept</b:Title>
    <b:Year>1945</b:Year>
    <b:City>London</b:City>
    <b:Publisher>Editions Poetry</b:Publisher>
    <b:Medium>Print</b:Medium>
    <b:RefOrder>6</b:RefOrder>
  </b:Source>
  <b:Source>
    <b:Tag>Sma84</b:Tag>
    <b:SourceType>Book</b:SourceType>
    <b:Guid>{01D9964A-76C7-4F7E-A23A-531494E31CC2}</b:Guid>
    <b:Title>In The Meantime</b:Title>
    <b:Year>1984</b:Year>
    <b:City>Ottawa</b:City>
    <b:Publisher>Deneau</b:Publisher>
    <b:Medium>Print</b:Medium>
    <b:Author>
      <b:Author>
        <b:NameList>
          <b:Person>
            <b:Last>Smart</b:Last>
            <b:First>Elizabeth</b:First>
          </b:Person>
        </b:NameList>
      </b:Author>
    </b:Author>
    <b:RefOrder>7</b:RefOrder>
  </b:Source>
  <b:Source>
    <b:Tag>Sma77</b:Tag>
    <b:SourceType>Book</b:SourceType>
    <b:Guid>{4D17832F-F3C6-4C12-A1DC-80BF62FAF9B1}</b:Guid>
    <b:Author>
      <b:Author>
        <b:NameList>
          <b:Person>
            <b:Last>Smart</b:Last>
            <b:First>Elizabeth</b:First>
          </b:Person>
        </b:NameList>
      </b:Author>
    </b:Author>
    <b:Title>A Bonus</b:Title>
    <b:Year>1977</b:Year>
    <b:City>London</b:City>
    <b:Publisher>Polyatlantic Press</b:Publisher>
    <b:Medium>Print</b:Medium>
    <b:RefOrder>8</b:RefOrder>
  </b:Source>
  <b:Source>
    <b:Tag>Sma78</b:Tag>
    <b:SourceType>Book</b:SourceType>
    <b:Guid>{024DA116-D930-4380-8222-0565FCAF2D7C}</b:Guid>
    <b:Author>
      <b:Author>
        <b:NameList>
          <b:Person>
            <b:Last>Smart</b:Last>
            <b:First>Elizabeth</b:First>
          </b:Person>
        </b:NameList>
      </b:Author>
    </b:Author>
    <b:Title>The Assumption of the Rogues and Rascals</b:Title>
    <b:Year>1978</b:Year>
    <b:City>London</b:City>
    <b:Publisher>Cape</b:Publisher>
    <b:Medium>Print</b:Medium>
    <b:RefOrder>9</b:RefOrder>
  </b:Source>
  <b:Source>
    <b:Tag>Sma94</b:Tag>
    <b:SourceType>Book</b:SourceType>
    <b:Guid>{192F4D88-455F-488B-9B43-A3FD771E51B6}</b:Guid>
    <b:Author>
      <b:Author>
        <b:NameList>
          <b:Person>
            <b:Last>Smart</b:Last>
            <b:First>Elizabeth</b:First>
          </b:Person>
        </b:NameList>
      </b:Author>
    </b:Author>
    <b:Title>On the Side of the Angels: the Second Volume of the Journals of Elizabeth Smart</b:Title>
    <b:Year>1994</b:Year>
    <b:City>London</b:City>
    <b:Publisher>Harper Collins</b:Publisher>
    <b:Medium>Print</b:Medium>
    <b:RefOrder>10</b:RefOrder>
  </b:Source>
  <b:Source>
    <b:Tag>Sma86</b:Tag>
    <b:SourceType>Book</b:SourceType>
    <b:Guid>{32CD57D3-1F9A-4C52-84BA-A05A882928F2}</b:Guid>
    <b:Author>
      <b:Author>
        <b:NameList>
          <b:Person>
            <b:Last>Smart</b:Last>
            <b:First>Elizabeth</b:First>
          </b:Person>
        </b:NameList>
      </b:Author>
    </b:Author>
    <b:Title>Necessary Secrets: the Journals of Elizabeth Smart</b:Title>
    <b:Year>1986</b:Year>
    <b:City>Toronto</b:City>
    <b:Publisher>Deneau</b:Publisher>
    <b:Medium>Print</b:Medium>
    <b:RefOrder>11</b:RefOrder>
  </b:Source>
  <b:Source>
    <b:Tag>Wri93</b:Tag>
    <b:SourceType>JournalArticle</b:SourceType>
    <b:Guid>{75270A41-E7B4-4D3E-A77D-2DBFD8463B86}</b:Guid>
    <b:Title>The Proper Lady and the Second World War in Elizabeth Smart's Narratives</b:Title>
    <b:Year>1992/93</b:Year>
    <b:Medium>Print</b:Medium>
    <b:Author>
      <b:Author>
        <b:NameList>
          <b:Person>
            <b:Last>Wright</b:Last>
            <b:First>Nancy</b:First>
            <b:Middle>E.</b:Middle>
          </b:Person>
        </b:NameList>
      </b:Author>
    </b:Author>
    <b:JournalName>Essays on Canadian Writing (48)</b:JournalName>
    <b:Pages>1-19</b:Pages>
    <b:RefOrder>13</b:RefOrder>
  </b:Source>
  <b:Source>
    <b:Tag>Lob90</b:Tag>
    <b:SourceType>JournalArticle</b:SourceType>
    <b:Guid>{8FB663AB-0886-4D17-9EE2-6A3A1A69CCAC}</b:Guid>
    <b:Author>
      <b:Author>
        <b:NameList>
          <b:Person>
            <b:Last>Lobdell</b:Last>
            <b:First>David</b:First>
          </b:Person>
        </b:NameList>
      </b:Author>
    </b:Author>
    <b:Title>Eros in the Age of Anxiety: Elizabeth Smart and Louise Maheux-Forcier</b:Title>
    <b:JournalName>Essays on Canadian Writing (40)</b:JournalName>
    <b:Year>1990</b:Year>
    <b:Pages>57-79</b:Pages>
    <b:Medium>Print</b:Medium>
    <b:RefOrder>4</b:RefOrder>
  </b:Source>
  <b:Source>
    <b:Tag>Gif14</b:Tag>
    <b:SourceType>Book</b:SourceType>
    <b:Guid>{FAD4813D-BDD2-41E2-9E3D-636A1C99E01A}</b:Guid>
    <b:Title>Personal Modernisms: Anarchist Networks and the Later Avant-Gardes</b:Title>
    <b:Year>2014</b:Year>
    <b:Medium>Print</b:Medium>
    <b:Author>
      <b:Author>
        <b:NameList>
          <b:Person>
            <b:Last>Gifford</b:Last>
            <b:First>James</b:First>
          </b:Person>
        </b:NameList>
      </b:Author>
    </b:Author>
    <b:City>Edmonton, AB</b:City>
    <b:Publisher>University of Alberta Press</b:Publisher>
    <b:RefOrder>2</b:RefOrder>
  </b:Source>
  <b:Source>
    <b:Tag>Gif141</b:Tag>
    <b:SourceType>ConferenceProceedings</b:SourceType>
    <b:Guid>{AEBCA405-A4D0-4647-B328-CA8C1DDD149F}</b:Guid>
    <b:Title>Anarchist Surrealism &amp; Canadian Apocalyptic Modernism: Allusive Political Praxis in Elizabeth Smart's By Grand Central Station I Sat Down and Wept</b:Title>
    <b:Year>2014</b:Year>
    <b:City>Surrey, BC</b:City>
    <b:Publisher>Kwantlen Polytechnic</b:Publisher>
    <b:Medium>Print</b:Medium>
    <b:Author>
      <b:Author>
        <b:NameList>
          <b:Person>
            <b:Last>Gifford</b:Last>
            <b:First>James</b:First>
          </b:Person>
        </b:NameList>
      </b:Author>
    </b:Author>
    <b:JournalName>North American Anarchist Studies Network</b:JournalName>
    <b:ConferenceName>North American Anarchist Studies Network</b:ConferenceName>
    <b:RefOrder>3</b:RefOrder>
  </b:Source>
  <b:Source>
    <b:Tag>Fro04</b:Tag>
    <b:SourceType>JournalArticle</b:SourceType>
    <b:Guid>{47B5D347-871A-4CB8-B783-3494E2B726CA}</b:Guid>
    <b:Title>Passion in Elizabeth Smart's By Grand Central Station I Sat Down and Wept: The Sacred and the Profane</b:Title>
    <b:Pages>145-160</b:Pages>
    <b:Year>2004</b:Year>
    <b:Medium>Print</b:Medium>
    <b:Author>
      <b:Author>
        <b:NameList>
          <b:Person>
            <b:Last>Frojdendahl</b:Last>
            <b:First>Birgitta</b:First>
          </b:Person>
        </b:NameList>
      </b:Author>
    </b:Author>
    <b:JournalName>Mosaic</b:JournalName>
    <b:RefOrder>1</b:RefOrder>
  </b:Source>
</b:Sources>
</file>

<file path=customXml/itemProps1.xml><?xml version="1.0" encoding="utf-8"?>
<ds:datastoreItem xmlns:ds="http://schemas.openxmlformats.org/officeDocument/2006/customXml" ds:itemID="{231C63C3-59D5-1049-A7B0-99A27BDEB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\Users\Zaqir\Documents\REM\++Templated Entries\++DirtyDancer\2- Guides\Routledge Enyclopedia of Modernism Word Template.dotx</Template>
  <TotalTime>340</TotalTime>
  <Pages>2</Pages>
  <Words>709</Words>
  <Characters>4046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Laura Dosky</cp:lastModifiedBy>
  <cp:revision>6</cp:revision>
  <dcterms:created xsi:type="dcterms:W3CDTF">2015-03-09T03:42:00Z</dcterms:created>
  <dcterms:modified xsi:type="dcterms:W3CDTF">2015-07-03T20:57:00Z</dcterms:modified>
</cp:coreProperties>
</file>