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DB940D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EA0B98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6F9565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76731914" w14:textId="77777777" w:rsidR="00B574C9" w:rsidRDefault="005B0813" w:rsidP="005B0813">
                <w:r>
                  <w:t>Tony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89618A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713D0A18" w14:textId="77777777" w:rsidR="00B574C9" w:rsidRDefault="005B0813" w:rsidP="005B0813">
                <w:r>
                  <w:t>Voss</w:t>
                </w:r>
              </w:p>
            </w:tc>
          </w:sdtContent>
        </w:sdt>
      </w:tr>
      <w:tr w:rsidR="00B574C9" w14:paraId="1271560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F957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698794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995B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FD73E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65525D6" w14:textId="77777777" w:rsidR="00B574C9" w:rsidRDefault="005B0813" w:rsidP="005E0090">
                <w:r w:rsidRPr="005B0813">
                  <w:t>Nelson Mandela Metropolitan University</w:t>
                </w:r>
              </w:p>
            </w:tc>
          </w:sdtContent>
        </w:sdt>
      </w:tr>
    </w:tbl>
    <w:p w14:paraId="4550B40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340FEF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1636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11BF5BD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80F3F7" w14:textId="77777777" w:rsidR="003F0D73" w:rsidRPr="00FB589A" w:rsidRDefault="00A84946" w:rsidP="005B0813">
                <w:proofErr w:type="spellStart"/>
                <w:r>
                  <w:t>Voorslag</w:t>
                </w:r>
                <w:proofErr w:type="spellEnd"/>
                <w:r>
                  <w:t xml:space="preserve"> (June, 1926–</w:t>
                </w:r>
                <w:r w:rsidR="005B0813" w:rsidRPr="005B0813">
                  <w:t>July, 1927)</w:t>
                </w:r>
              </w:p>
            </w:tc>
          </w:sdtContent>
        </w:sdt>
      </w:tr>
      <w:tr w:rsidR="00464699" w14:paraId="44F287D8" w14:textId="77777777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AF378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7971A46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5233B9" w14:textId="77777777" w:rsidR="00E85A05" w:rsidRDefault="005B0813" w:rsidP="005B0813">
                <w:proofErr w:type="spellStart"/>
                <w:r>
                  <w:rPr>
                    <w:i/>
                  </w:rPr>
                  <w:t>Voorslag</w:t>
                </w:r>
                <w:proofErr w:type="spellEnd"/>
                <w:r w:rsidR="00C30C75">
                  <w:rPr>
                    <w:i/>
                  </w:rPr>
                  <w:t xml:space="preserve"> </w:t>
                </w:r>
                <w:r w:rsidR="00C30C75">
                  <w:t>(</w:t>
                </w:r>
                <w:r w:rsidR="00C30C75">
                  <w:rPr>
                    <w:i/>
                  </w:rPr>
                  <w:t>Whiplash</w:t>
                </w:r>
                <w:r w:rsidR="00C30C75">
                  <w:t xml:space="preserve">) </w:t>
                </w:r>
                <w:r>
                  <w:t>was a literary journal published in South Africa from 1926 to 1927. Sold as ‘A M</w:t>
                </w:r>
                <w:r w:rsidRPr="001F04FA">
                  <w:t>agazin</w:t>
                </w:r>
                <w:r>
                  <w:t>e of South African Life and Art</w:t>
                </w:r>
                <w:r w:rsidR="00A84946">
                  <w:t>’,</w:t>
                </w:r>
                <w:r>
                  <w:t xml:space="preserve"> it</w:t>
                </w:r>
                <w:r w:rsidRPr="001F04FA">
                  <w:t xml:space="preserve"> appeared monthly until February 1927, then bi-monthly for one issue and finished as a quarterly: one in a long succession of little magazines, from the Pringle-Fairbairn </w:t>
                </w:r>
                <w:r w:rsidRPr="001F04FA">
                  <w:rPr>
                    <w:i/>
                  </w:rPr>
                  <w:t>South African Journal</w:t>
                </w:r>
                <w:r w:rsidRPr="001F04FA">
                  <w:t xml:space="preserve"> (1824), which sank after two issues, torpedoed by the threat of censorship, to Stephen Black’s </w:t>
                </w:r>
                <w:proofErr w:type="spellStart"/>
                <w:r w:rsidRPr="001F04FA">
                  <w:rPr>
                    <w:i/>
                  </w:rPr>
                  <w:t>Sjambok</w:t>
                </w:r>
                <w:proofErr w:type="spellEnd"/>
                <w:r w:rsidRPr="001F04FA">
                  <w:t>, launched in 1929, shipwrecked by libel action in 1931, and beyond. Funded by Lewis Reynolds, scion of a plantation sugar family, and edited by Roy Campbell (</w:t>
                </w:r>
                <w:r>
                  <w:t xml:space="preserve">age </w:t>
                </w:r>
                <w:r w:rsidRPr="001F04FA">
                  <w:t xml:space="preserve">24), William </w:t>
                </w:r>
                <w:proofErr w:type="spellStart"/>
                <w:r w:rsidRPr="001F04FA">
                  <w:t>Plomer</w:t>
                </w:r>
                <w:proofErr w:type="spellEnd"/>
                <w:r w:rsidRPr="001F04FA">
                  <w:t xml:space="preserve"> (</w:t>
                </w:r>
                <w:r>
                  <w:t xml:space="preserve">age </w:t>
                </w:r>
                <w:r w:rsidRPr="001F04FA">
                  <w:t>22) and Laurens van der Post (</w:t>
                </w:r>
                <w:r>
                  <w:t xml:space="preserve">age </w:t>
                </w:r>
                <w:r w:rsidRPr="001F04FA">
                  <w:t xml:space="preserve">19) for its first three issues, </w:t>
                </w:r>
                <w:proofErr w:type="spellStart"/>
                <w:r w:rsidRPr="001F04FA">
                  <w:rPr>
                    <w:i/>
                  </w:rPr>
                  <w:t>Voorslag</w:t>
                </w:r>
                <w:proofErr w:type="spellEnd"/>
                <w:r w:rsidRPr="001F04FA">
                  <w:t xml:space="preserve"> published verse, prose fiction and criticism, in English and Afrikaans. (Campbell intended to invite contributions in isiZulu.)</w:t>
                </w:r>
                <w:r w:rsidR="00C30C75">
                  <w:t xml:space="preserve"> The</w:t>
                </w:r>
                <w:r w:rsidRPr="001F04FA">
                  <w:t xml:space="preserve"> editors themselves contributed in all genres: perhaps most significantly,</w:t>
                </w:r>
                <w:r>
                  <w:t xml:space="preserve"> Campbell’s poem ‘The Albatross’</w:t>
                </w:r>
                <w:r w:rsidR="00C30C75">
                  <w:t xml:space="preserve"> </w:t>
                </w:r>
                <w:r w:rsidRPr="001F04FA">
                  <w:t xml:space="preserve">and his review of Eliot, </w:t>
                </w:r>
                <w:proofErr w:type="spellStart"/>
                <w:r>
                  <w:t>Plomer’s</w:t>
                </w:r>
                <w:proofErr w:type="spellEnd"/>
                <w:r>
                  <w:t xml:space="preserve"> ‘Portraits in the Nude’, and van der Post’s ‘Nimrods van die See’</w:t>
                </w:r>
                <w:r w:rsidRPr="001F04FA">
                  <w:t xml:space="preserve">. </w:t>
                </w:r>
                <w:proofErr w:type="spellStart"/>
                <w:r w:rsidRPr="001F04FA">
                  <w:rPr>
                    <w:i/>
                  </w:rPr>
                  <w:t>Voorslag</w:t>
                </w:r>
                <w:proofErr w:type="spellEnd"/>
                <w:r w:rsidRPr="001F04FA">
                  <w:rPr>
                    <w:i/>
                  </w:rPr>
                  <w:t xml:space="preserve"> </w:t>
                </w:r>
                <w:r w:rsidRPr="001F04FA">
                  <w:t xml:space="preserve">was important for its recognition and renewal of and commitment to South African culture, for the debate it provoked and for what it contributed to the subsequent career and </w:t>
                </w:r>
                <w:r w:rsidRPr="001F04FA">
                  <w:rPr>
                    <w:i/>
                  </w:rPr>
                  <w:t xml:space="preserve">oeuvre </w:t>
                </w:r>
                <w:r w:rsidRPr="001F04FA">
                  <w:t xml:space="preserve">of each of its initial editors, but </w:t>
                </w:r>
                <w:r w:rsidR="00C30C75">
                  <w:t xml:space="preserve">finally </w:t>
                </w:r>
                <w:r w:rsidRPr="001F04FA">
                  <w:t>broke on the reefs between age and youth, colonial and metropolitan, capital and labour.</w:t>
                </w:r>
              </w:p>
            </w:tc>
          </w:sdtContent>
        </w:sdt>
      </w:tr>
      <w:tr w:rsidR="003F0D73" w:rsidRPr="00AE64D7" w14:paraId="5F7A19F7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sdt>
                  <w:sdtPr>
                    <w:rPr>
                      <w:lang w:val="en-CA"/>
                    </w:rPr>
                    <w:alias w:val="Abstract"/>
                    <w:tag w:val="abstract"/>
                    <w:id w:val="-1040965797"/>
                    <w:placeholder>
                      <w:docPart w:val="C4DD9FC480144BB39D3FB9DD369D655D"/>
                    </w:placeholder>
                  </w:sdtPr>
                  <w:sdtEndPr>
                    <w:rPr>
                      <w:lang w:val="en-GB"/>
                    </w:rPr>
                  </w:sdtEndPr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1AD7AFA5" w14:textId="77777777" w:rsidR="003F0D73" w:rsidRPr="005E0090" w:rsidRDefault="00C30C75" w:rsidP="00AE64D7">
                        <w:pPr>
                          <w:rPr>
                            <w:rFonts w:cs="Times New Roman"/>
                            <w:lang w:val="en-CA"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Voorslag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i/>
                          </w:rPr>
                          <w:t>Whiplash</w:t>
                        </w:r>
                        <w:r>
                          <w:t>) was a literary journal published in South Africa from 1926 to 1927. Sold as ‘A M</w:t>
                        </w:r>
                        <w:r w:rsidRPr="001F04FA">
                          <w:t>agazin</w:t>
                        </w:r>
                        <w:r>
                          <w:t>e of South African Life and Art</w:t>
                        </w:r>
                        <w:r w:rsidR="00A84946">
                          <w:t>’,</w:t>
                        </w:r>
                        <w:r>
                          <w:t xml:space="preserve"> it</w:t>
                        </w:r>
                        <w:r w:rsidRPr="001F04FA">
                          <w:t xml:space="preserve"> appeared monthly until February 1927, then bi-monthly for one issue and finished as a quarterly: one in a long succession of little magazines, from the Pringle-Fairbairn </w:t>
                        </w:r>
                        <w:r w:rsidRPr="001F04FA">
                          <w:rPr>
                            <w:i/>
                          </w:rPr>
                          <w:t>South African Journal</w:t>
                        </w:r>
                        <w:r w:rsidRPr="001F04FA">
                          <w:t xml:space="preserve"> (1824), which sank after two issues, torpedoed by the threat of censorship, to Stephen Black’s </w:t>
                        </w:r>
                        <w:proofErr w:type="spellStart"/>
                        <w:r w:rsidRPr="001F04FA">
                          <w:rPr>
                            <w:i/>
                          </w:rPr>
                          <w:t>Sjambok</w:t>
                        </w:r>
                        <w:proofErr w:type="spellEnd"/>
                        <w:r w:rsidRPr="001F04FA">
                          <w:t>, launched in 1929, shipwrecked by libel action in 1931, and beyond. Funded by Lewis Reynolds, scion of a plantation sugar family, and edited by Roy Campbell (</w:t>
                        </w:r>
                        <w:r>
                          <w:t xml:space="preserve">age </w:t>
                        </w:r>
                        <w:r w:rsidRPr="001F04FA">
                          <w:t xml:space="preserve">24), William </w:t>
                        </w:r>
                        <w:proofErr w:type="spellStart"/>
                        <w:r w:rsidRPr="001F04FA">
                          <w:t>Plomer</w:t>
                        </w:r>
                        <w:proofErr w:type="spellEnd"/>
                        <w:r w:rsidRPr="001F04FA">
                          <w:t xml:space="preserve"> (</w:t>
                        </w:r>
                        <w:r>
                          <w:t xml:space="preserve">age </w:t>
                        </w:r>
                        <w:r w:rsidRPr="001F04FA">
                          <w:t>22) and Laurens van der Post (</w:t>
                        </w:r>
                        <w:r>
                          <w:t xml:space="preserve">age </w:t>
                        </w:r>
                        <w:r w:rsidRPr="001F04FA">
                          <w:t xml:space="preserve">19) for its first three issues, </w:t>
                        </w:r>
                        <w:proofErr w:type="spellStart"/>
                        <w:r w:rsidRPr="001F04FA">
                          <w:rPr>
                            <w:i/>
                          </w:rPr>
                          <w:t>Voorslag</w:t>
                        </w:r>
                        <w:proofErr w:type="spellEnd"/>
                        <w:r w:rsidRPr="001F04FA">
                          <w:t xml:space="preserve"> published verse, prose fiction and criticism, in English and Afrikaans. (Campbell intended to invite contributions in isiZulu.)</w:t>
                        </w:r>
                        <w:r>
                          <w:t xml:space="preserve"> The</w:t>
                        </w:r>
                        <w:r w:rsidRPr="001F04FA">
                          <w:t xml:space="preserve"> editors themselves contributed in all genres: perhaps most significantly,</w:t>
                        </w:r>
                        <w:r>
                          <w:t xml:space="preserve"> Campbell’s poem ‘The Albatross’ </w:t>
                        </w:r>
                        <w:r w:rsidRPr="001F04FA">
                          <w:t xml:space="preserve">and his review of Eliot, </w:t>
                        </w:r>
                        <w:proofErr w:type="spellStart"/>
                        <w:r>
                          <w:t>Plomer’s</w:t>
                        </w:r>
                        <w:proofErr w:type="spellEnd"/>
                        <w:r>
                          <w:t xml:space="preserve"> ‘Portraits in the Nude’, and van der Post’s ‘Nimrods van die See’</w:t>
                        </w:r>
                        <w:r w:rsidRPr="001F04FA">
                          <w:t xml:space="preserve">. </w:t>
                        </w:r>
                        <w:proofErr w:type="spellStart"/>
                        <w:r w:rsidRPr="001F04FA">
                          <w:rPr>
                            <w:i/>
                          </w:rPr>
                          <w:t>Voorslag</w:t>
                        </w:r>
                        <w:proofErr w:type="spellEnd"/>
                        <w:r w:rsidRPr="001F04FA">
                          <w:rPr>
                            <w:i/>
                          </w:rPr>
                          <w:t xml:space="preserve"> </w:t>
                        </w:r>
                        <w:r w:rsidRPr="001F04FA">
                          <w:t xml:space="preserve">was important for its recognition and renewal of and commitment to South African culture, for the debate it provoked and for what it contributed to the subsequent career and </w:t>
                        </w:r>
                        <w:r w:rsidRPr="001F04FA">
                          <w:rPr>
                            <w:i/>
                          </w:rPr>
                          <w:t xml:space="preserve">oeuvre </w:t>
                        </w:r>
                        <w:r w:rsidRPr="001F04FA">
                          <w:t xml:space="preserve">of each of its initial editors, but </w:t>
                        </w:r>
                        <w:r>
                          <w:t xml:space="preserve">finally </w:t>
                        </w:r>
                        <w:r w:rsidRPr="001F04FA">
                          <w:t>broke on the reefs between age and youth, colonial and metropolitan, capital and labour.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44BAAAD5" w14:textId="77777777" w:rsidTr="003235A7">
        <w:tc>
          <w:tcPr>
            <w:tcW w:w="9016" w:type="dxa"/>
          </w:tcPr>
          <w:p w14:paraId="6A430E7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298DEC9A" w14:textId="77777777" w:rsidR="003235A7" w:rsidRDefault="00A84946" w:rsidP="00C30C75">
                <w:sdt>
                  <w:sdtPr>
                    <w:id w:val="470105807"/>
                    <w:citation/>
                  </w:sdtPr>
                  <w:sdtEndPr/>
                  <w:sdtContent>
                    <w:r w:rsidR="00C30C75">
                      <w:fldChar w:fldCharType="begin"/>
                    </w:r>
                    <w:r w:rsidR="00C30C75">
                      <w:rPr>
                        <w:i/>
                        <w:lang w:val="en-CA"/>
                      </w:rPr>
                      <w:instrText xml:space="preserve"> CITATION Campbell85 \l 4105 </w:instrText>
                    </w:r>
                    <w:r w:rsidR="00C30C75">
                      <w:fldChar w:fldCharType="separate"/>
                    </w:r>
                    <w:r>
                      <w:rPr>
                        <w:i/>
                        <w:noProof/>
                        <w:lang w:val="en-CA"/>
                      </w:rPr>
                      <w:t xml:space="preserve"> </w:t>
                    </w:r>
                    <w:r w:rsidRPr="00A84946">
                      <w:rPr>
                        <w:noProof/>
                        <w:lang w:val="en-CA"/>
                      </w:rPr>
                      <w:t>(Campbell, Plomer and Post)</w:t>
                    </w:r>
                    <w:r w:rsidR="00C30C75">
                      <w:fldChar w:fldCharType="end"/>
                    </w:r>
                  </w:sdtContent>
                </w:sdt>
              </w:p>
            </w:sdtContent>
          </w:sdt>
        </w:tc>
      </w:tr>
    </w:tbl>
    <w:p w14:paraId="483893E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06F0A" w14:textId="77777777" w:rsidR="00053390" w:rsidRDefault="00053390" w:rsidP="007A0D55">
      <w:pPr>
        <w:spacing w:after="0" w:line="240" w:lineRule="auto"/>
      </w:pPr>
      <w:r>
        <w:separator/>
      </w:r>
    </w:p>
  </w:endnote>
  <w:endnote w:type="continuationSeparator" w:id="0">
    <w:p w14:paraId="59A994E0" w14:textId="77777777" w:rsidR="00053390" w:rsidRDefault="000533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E0B29" w14:textId="77777777" w:rsidR="00053390" w:rsidRDefault="00053390" w:rsidP="007A0D55">
      <w:pPr>
        <w:spacing w:after="0" w:line="240" w:lineRule="auto"/>
      </w:pPr>
      <w:r>
        <w:separator/>
      </w:r>
    </w:p>
  </w:footnote>
  <w:footnote w:type="continuationSeparator" w:id="0">
    <w:p w14:paraId="297491F7" w14:textId="77777777" w:rsidR="00053390" w:rsidRDefault="000533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FE791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CF38236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0813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84946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0C75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BC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DD9FC480144BB39D3FB9DD369D6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5A33-707D-4918-A9E7-21BB352101BA}"/>
      </w:docPartPr>
      <w:docPartBody>
        <w:p w:rsidR="005D1028" w:rsidRDefault="00B934CC" w:rsidP="00B934CC">
          <w:pPr>
            <w:pStyle w:val="C4DD9FC480144BB39D3FB9DD369D65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5D1028"/>
    <w:rsid w:val="00B0741E"/>
    <w:rsid w:val="00B9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4CC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C4DD9FC480144BB39D3FB9DD369D655D">
    <w:name w:val="C4DD9FC480144BB39D3FB9DD369D655D"/>
    <w:rsid w:val="00B934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4CC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C4DD9FC480144BB39D3FB9DD369D655D">
    <w:name w:val="C4DD9FC480144BB39D3FB9DD369D655D"/>
    <w:rsid w:val="00B93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Campbell85</b:Tag>
    <b:SourceType>Book</b:SourceType>
    <b:Guid>{6F1D5A05-2D2F-4025-BABB-E63370E5D6B8}</b:Guid>
    <b:Author>
      <b:Author>
        <b:NameList>
          <b:Person>
            <b:Last>Campbell</b:Last>
            <b:First>Roy</b:First>
          </b:Person>
          <b:Person>
            <b:Last>Plomer</b:Last>
            <b:First>William</b:First>
          </b:Person>
          <b:Person>
            <b:Last>Post</b:Last>
            <b:First>Laurens</b:First>
            <b:Middle>van der</b:Middle>
          </b:Person>
        </b:NameList>
      </b:Author>
    </b:Author>
    <b:Title>Voorslag: A Magazine of South African Life and Art; Facsimile Reprint of Numbers 1, 2 and 3 (1926) Edited by Roy Campbell, William Plomer and Laurens van der Post</b:Title>
    <b:Year>1985</b:Year>
    <b:City>Pietermaritzburg; Durban</b:City>
    <b:Publisher>University of Natal Press; Killie Campbell Africana Library</b:Publisher>
    <b:Comments>Introduction and Notes by Colin Gardner and Michael Chapman</b:Comments>
    <b:RefOrder>1</b:RefOrder>
  </b:Source>
</b:Sources>
</file>

<file path=customXml/itemProps1.xml><?xml version="1.0" encoding="utf-8"?>
<ds:datastoreItem xmlns:ds="http://schemas.openxmlformats.org/officeDocument/2006/customXml" ds:itemID="{142ECA9A-5573-4A4E-A880-C307B0DB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1</TotalTime>
  <Pages>1</Pages>
  <Words>455</Words>
  <Characters>2597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3</cp:revision>
  <dcterms:created xsi:type="dcterms:W3CDTF">2016-03-17T13:05:00Z</dcterms:created>
  <dcterms:modified xsi:type="dcterms:W3CDTF">2016-05-01T05:16:00Z</dcterms:modified>
</cp:coreProperties>
</file>