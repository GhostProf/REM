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E98E60" w14:textId="77777777" w:rsidTr="00922950">
        <w:tc>
          <w:tcPr>
            <w:tcW w:w="491" w:type="dxa"/>
            <w:vMerge w:val="restart"/>
            <w:shd w:val="clear" w:color="auto" w:fill="A6A6A6" w:themeFill="background1" w:themeFillShade="A6"/>
            <w:textDirection w:val="btLr"/>
          </w:tcPr>
          <w:p w14:paraId="392842C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89792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49E2FFBE" w14:textId="77777777" w:rsidR="00B574C9" w:rsidRDefault="00036C4B" w:rsidP="00036C4B">
                <w:r>
                  <w:t>Emily</w:t>
                </w:r>
              </w:p>
            </w:tc>
          </w:sdtContent>
        </w:sdt>
        <w:sdt>
          <w:sdtPr>
            <w:alias w:val="Middle name"/>
            <w:tag w:val="authorMiddleName"/>
            <w:id w:val="-2076034781"/>
            <w:placeholder>
              <w:docPart w:val="59EF40A0DFDC4AE38922C90B917DAAC5"/>
            </w:placeholder>
            <w:text/>
          </w:sdtPr>
          <w:sdtEndPr/>
          <w:sdtContent>
            <w:tc>
              <w:tcPr>
                <w:tcW w:w="2551" w:type="dxa"/>
              </w:tcPr>
              <w:p w14:paraId="2479F065" w14:textId="77777777" w:rsidR="00B574C9" w:rsidRDefault="00036C4B" w:rsidP="00036C4B">
                <w:r>
                  <w:t>Rose</w:t>
                </w:r>
              </w:p>
            </w:tc>
          </w:sdtContent>
        </w:sdt>
        <w:sdt>
          <w:sdtPr>
            <w:alias w:val="Last name"/>
            <w:tag w:val="authorLastName"/>
            <w:id w:val="-1088529830"/>
            <w:placeholder>
              <w:docPart w:val="17F04355D0454FC9A5BA11EEC2FF86DD"/>
            </w:placeholder>
            <w:text/>
          </w:sdtPr>
          <w:sdtEndPr/>
          <w:sdtContent>
            <w:tc>
              <w:tcPr>
                <w:tcW w:w="2642" w:type="dxa"/>
              </w:tcPr>
              <w:p w14:paraId="75081A65" w14:textId="77777777" w:rsidR="00B574C9" w:rsidRDefault="00036C4B" w:rsidP="00036C4B">
                <w:proofErr w:type="spellStart"/>
                <w:r>
                  <w:t>Arvay</w:t>
                </w:r>
                <w:proofErr w:type="spellEnd"/>
              </w:p>
            </w:tc>
          </w:sdtContent>
        </w:sdt>
      </w:tr>
      <w:tr w:rsidR="00B574C9" w14:paraId="46DFCA6F" w14:textId="77777777" w:rsidTr="001A6A06">
        <w:trPr>
          <w:trHeight w:val="986"/>
        </w:trPr>
        <w:tc>
          <w:tcPr>
            <w:tcW w:w="491" w:type="dxa"/>
            <w:vMerge/>
            <w:shd w:val="clear" w:color="auto" w:fill="A6A6A6" w:themeFill="background1" w:themeFillShade="A6"/>
          </w:tcPr>
          <w:p w14:paraId="6507D21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dtPr>
          <w:sdtEndPr/>
          <w:sdtContent>
            <w:tc>
              <w:tcPr>
                <w:tcW w:w="8525" w:type="dxa"/>
                <w:gridSpan w:val="4"/>
              </w:tcPr>
              <w:p w14:paraId="7814892F" w14:textId="77777777" w:rsidR="00B574C9" w:rsidRDefault="00036C4B" w:rsidP="00922950">
                <w:r>
                  <w:t xml:space="preserve">Emily </w:t>
                </w:r>
                <w:proofErr w:type="spellStart"/>
                <w:r>
                  <w:t>Arvay</w:t>
                </w:r>
                <w:proofErr w:type="spellEnd"/>
                <w:r>
                  <w:t xml:space="preserve"> is doctoral degree candidate in the Department of English at the University of Victoria. Her dissertation on contemporary post-apocalyptic prose takes particular interest in the cataclysms envisioned by Will Self, David Mitchell, and Chris Adrian.</w:t>
                </w:r>
              </w:p>
            </w:tc>
          </w:sdtContent>
        </w:sdt>
      </w:tr>
      <w:tr w:rsidR="00B574C9" w14:paraId="7ECEBF0F" w14:textId="77777777" w:rsidTr="001A6A06">
        <w:trPr>
          <w:trHeight w:val="986"/>
        </w:trPr>
        <w:tc>
          <w:tcPr>
            <w:tcW w:w="491" w:type="dxa"/>
            <w:vMerge/>
            <w:shd w:val="clear" w:color="auto" w:fill="A6A6A6" w:themeFill="background1" w:themeFillShade="A6"/>
          </w:tcPr>
          <w:p w14:paraId="1265CFA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6DB1C04" w14:textId="77777777" w:rsidR="00B574C9" w:rsidRDefault="00036C4B" w:rsidP="00036C4B">
                <w:r>
                  <w:t>University of Victoria</w:t>
                </w:r>
              </w:p>
            </w:tc>
          </w:sdtContent>
        </w:sdt>
      </w:tr>
    </w:tbl>
    <w:p w14:paraId="5C849B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485C9" w14:textId="77777777" w:rsidTr="00244BB0">
        <w:tc>
          <w:tcPr>
            <w:tcW w:w="9016" w:type="dxa"/>
            <w:shd w:val="clear" w:color="auto" w:fill="A6A6A6" w:themeFill="background1" w:themeFillShade="A6"/>
            <w:tcMar>
              <w:top w:w="113" w:type="dxa"/>
              <w:bottom w:w="113" w:type="dxa"/>
            </w:tcMar>
          </w:tcPr>
          <w:p w14:paraId="663E5F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91F22D"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6ED102A" w14:textId="77777777" w:rsidR="003F0D73" w:rsidRPr="00FB589A" w:rsidRDefault="00835505" w:rsidP="00036C4B">
                <w:r>
                  <w:t xml:space="preserve">Nin, </w:t>
                </w:r>
                <w:proofErr w:type="spellStart"/>
                <w:r>
                  <w:t>Anaïs</w:t>
                </w:r>
                <w:proofErr w:type="spellEnd"/>
                <w:r>
                  <w:t xml:space="preserve"> (1903–</w:t>
                </w:r>
                <w:r w:rsidR="00036C4B" w:rsidRPr="00036C4B">
                  <w:t>1977)</w:t>
                </w:r>
              </w:p>
            </w:tc>
          </w:sdtContent>
        </w:sdt>
      </w:tr>
      <w:tr w:rsidR="00464699" w14:paraId="12C0C911" w14:textId="77777777" w:rsidTr="00C91911">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D048DCD" w14:textId="77777777" w:rsidR="00464699" w:rsidRDefault="00036C4B" w:rsidP="00464699">
                <w:r>
                  <w:rPr>
                    <w:rFonts w:cs="Times"/>
                    <w:color w:val="000000" w:themeColor="text1"/>
                    <w:lang w:val="en-US"/>
                  </w:rPr>
                  <w:t xml:space="preserve">Angela </w:t>
                </w:r>
                <w:proofErr w:type="spellStart"/>
                <w:r>
                  <w:rPr>
                    <w:rFonts w:cs="Times"/>
                    <w:color w:val="000000" w:themeColor="text1"/>
                    <w:lang w:val="en-US"/>
                  </w:rPr>
                  <w:t>Anaïs</w:t>
                </w:r>
                <w:proofErr w:type="spellEnd"/>
                <w:r>
                  <w:rPr>
                    <w:rFonts w:cs="Times"/>
                    <w:color w:val="000000" w:themeColor="text1"/>
                    <w:lang w:val="en-US"/>
                  </w:rPr>
                  <w:t xml:space="preserve"> Juana </w:t>
                </w:r>
                <w:proofErr w:type="spellStart"/>
                <w:r>
                  <w:rPr>
                    <w:rFonts w:cs="Times"/>
                    <w:color w:val="000000" w:themeColor="text1"/>
                    <w:lang w:val="en-US"/>
                  </w:rPr>
                  <w:t>Antolina</w:t>
                </w:r>
                <w:proofErr w:type="spellEnd"/>
                <w:r>
                  <w:rPr>
                    <w:rFonts w:cs="Times"/>
                    <w:color w:val="000000" w:themeColor="text1"/>
                    <w:lang w:val="en-US"/>
                  </w:rPr>
                  <w:t xml:space="preserve"> Rosa </w:t>
                </w:r>
                <w:proofErr w:type="spellStart"/>
                <w:r>
                  <w:rPr>
                    <w:rFonts w:cs="Times"/>
                    <w:color w:val="000000" w:themeColor="text1"/>
                    <w:lang w:val="en-US"/>
                  </w:rPr>
                  <w:t>Edelmira</w:t>
                </w:r>
                <w:proofErr w:type="spellEnd"/>
                <w:r>
                  <w:rPr>
                    <w:rFonts w:cs="Times"/>
                    <w:color w:val="000000" w:themeColor="text1"/>
                    <w:lang w:val="en-US"/>
                  </w:rPr>
                  <w:t xml:space="preserve"> Nin y </w:t>
                </w:r>
                <w:proofErr w:type="spellStart"/>
                <w:r>
                  <w:rPr>
                    <w:rFonts w:cs="Times"/>
                    <w:color w:val="000000" w:themeColor="text1"/>
                    <w:lang w:val="en-US"/>
                  </w:rPr>
                  <w:t>Culmell</w:t>
                </w:r>
                <w:proofErr w:type="spellEnd"/>
              </w:p>
            </w:tc>
          </w:sdtContent>
        </w:sdt>
      </w:tr>
      <w:tr w:rsidR="00E85A05" w14:paraId="39BDD5F8"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08EE519E" w14:textId="77777777" w:rsidR="00E85A05" w:rsidRDefault="00036C4B" w:rsidP="005E0090">
                <w:proofErr w:type="spellStart"/>
                <w:r>
                  <w:rPr>
                    <w:rFonts w:cs="Times"/>
                    <w:color w:val="000000" w:themeColor="text1"/>
                    <w:lang w:val="en-US"/>
                  </w:rPr>
                  <w:t>Anaïs</w:t>
                </w:r>
                <w:proofErr w:type="spellEnd"/>
                <w:r w:rsidR="00835505">
                  <w:rPr>
                    <w:rFonts w:cs="Times"/>
                    <w:color w:val="000000" w:themeColor="text1"/>
                    <w:lang w:val="en-US"/>
                  </w:rPr>
                  <w:t xml:space="preserve"> Nin (1903–</w:t>
                </w:r>
                <w:r>
                  <w:rPr>
                    <w:rFonts w:cs="Times"/>
                    <w:color w:val="000000" w:themeColor="text1"/>
                    <w:lang w:val="en-US"/>
                  </w:rPr>
                  <w:t xml:space="preserve">1977) was a provocative author and socialite known as much for her prose as for her scintillating personal life. Nin’s literary corpus includes lyrical autobiographical novellas as well as non-fictional essays; however, critics most often laud Nin’s literary contributions to the genre of women’s erotica. The author gained cult status in the late 1970s following the publication of her sexually candid diaries. Born in Paris and raised in Europe, Nin spent her adult life commuting between New York and California. The central </w:t>
                </w:r>
                <w:r>
                  <w:rPr>
                    <w:rFonts w:cs="Helvetica"/>
                    <w:color w:val="000000" w:themeColor="text1"/>
                    <w:lang w:val="en-US"/>
                  </w:rPr>
                  <w:t>motifs that recur in Nin’s prose attest to the author’s longstanding interest in surrealism and psychoanalytic theory.</w:t>
                </w:r>
              </w:p>
            </w:tc>
          </w:sdtContent>
        </w:sdt>
      </w:tr>
      <w:tr w:rsidR="00036C4B" w:rsidRPr="001027E6" w14:paraId="3C83E94C" w14:textId="77777777" w:rsidTr="003F0D73">
        <w:sdt>
          <w:sdtPr>
            <w:rPr>
              <w:u w:val="single"/>
              <w:lang w:val="en-CA"/>
            </w:rPr>
            <w:alias w:val="Article text"/>
            <w:tag w:val="articleText"/>
            <w:id w:val="634067588"/>
            <w:placeholder>
              <w:docPart w:val="DBB94F8041BE4F69974CEFC095EACF36"/>
            </w:placeholder>
          </w:sdtPr>
          <w:sdtEndPr>
            <w:rPr>
              <w:u w:val="none"/>
            </w:rPr>
          </w:sdtEndPr>
          <w:sdtContent>
            <w:sdt>
              <w:sdtPr>
                <w:rPr>
                  <w:u w:val="single"/>
                  <w:lang w:val="en-CA"/>
                </w:rPr>
                <w:alias w:val="Abstract"/>
                <w:tag w:val="abstract"/>
                <w:id w:val="-856029046"/>
                <w:placeholder>
                  <w:docPart w:val="861CC06E023144EBA097695F41DF7C94"/>
                </w:placeholder>
              </w:sdtPr>
              <w:sdtEndPr>
                <w:rPr>
                  <w:u w:val="none"/>
                </w:rPr>
              </w:sdtEndPr>
              <w:sdtContent>
                <w:tc>
                  <w:tcPr>
                    <w:tcW w:w="9016" w:type="dxa"/>
                    <w:tcMar>
                      <w:top w:w="113" w:type="dxa"/>
                      <w:bottom w:w="113" w:type="dxa"/>
                    </w:tcMar>
                  </w:tcPr>
                  <w:sdt>
                    <w:sdtPr>
                      <w:rPr>
                        <w:lang w:val="en-CA"/>
                      </w:rPr>
                      <w:alias w:val="Abstract"/>
                      <w:tag w:val="abstract"/>
                      <w:id w:val="-863284356"/>
                      <w:placeholder>
                        <w:docPart w:val="E5B67B15252C40DA947ADF3B5AB332AD"/>
                      </w:placeholder>
                    </w:sdtPr>
                    <w:sdtEndPr/>
                    <w:sdtContent>
                      <w:p w14:paraId="42C64E14" w14:textId="77777777" w:rsidR="001027E6" w:rsidRPr="001027E6" w:rsidRDefault="001027E6" w:rsidP="00036C4B">
                        <w:pPr>
                          <w:rPr>
                            <w:lang w:val="en-CA"/>
                          </w:rPr>
                        </w:pPr>
                        <w:proofErr w:type="spellStart"/>
                        <w:r w:rsidRPr="001027E6">
                          <w:rPr>
                            <w:rFonts w:cs="Times"/>
                            <w:color w:val="000000" w:themeColor="text1"/>
                            <w:lang w:val="en-CA"/>
                          </w:rPr>
                          <w:t>Anaïs</w:t>
                        </w:r>
                        <w:proofErr w:type="spellEnd"/>
                        <w:r w:rsidR="00835505">
                          <w:rPr>
                            <w:rFonts w:cs="Times"/>
                            <w:color w:val="000000" w:themeColor="text1"/>
                            <w:lang w:val="en-CA"/>
                          </w:rPr>
                          <w:t xml:space="preserve"> Nin (1903–</w:t>
                        </w:r>
                        <w:r w:rsidRPr="001027E6">
                          <w:rPr>
                            <w:rFonts w:cs="Times"/>
                            <w:color w:val="000000" w:themeColor="text1"/>
                            <w:lang w:val="en-CA"/>
                          </w:rPr>
                          <w:t xml:space="preserve">1977) was a provocative author and socialite known as much for her prose as for her scintillating personal life. Nin’s literary corpus includes lyrical autobiographical novellas as well as non-fictional essays; however, critics most often laud Nin’s literary contributions to the genre of women’s erotica. The author gained cult status in the late 1970s following the publication of her sexually candid diaries. Born in Paris and raised in Europe, Nin spent her adult life commuting between New York and California. The central </w:t>
                        </w:r>
                        <w:r w:rsidRPr="001027E6">
                          <w:rPr>
                            <w:rFonts w:cs="Helvetica"/>
                            <w:color w:val="000000" w:themeColor="text1"/>
                            <w:lang w:val="en-CA"/>
                          </w:rPr>
                          <w:t>motifs that recur in Nin’s prose attest to the author’s longstanding interest in surrealism and psychoanalytic theory.</w:t>
                        </w:r>
                      </w:p>
                    </w:sdtContent>
                  </w:sdt>
                  <w:p w14:paraId="4CAE3DF1" w14:textId="77777777" w:rsidR="001027E6" w:rsidRDefault="001027E6" w:rsidP="00036C4B">
                    <w:pPr>
                      <w:rPr>
                        <w:lang w:val="en-CA"/>
                      </w:rPr>
                    </w:pPr>
                  </w:p>
                  <w:p w14:paraId="538B16DF" w14:textId="77777777" w:rsidR="001027E6" w:rsidRDefault="001027E6" w:rsidP="001027E6">
                    <w:pPr>
                      <w:keepNext/>
                      <w:widowControl w:val="0"/>
                      <w:autoSpaceDE w:val="0"/>
                      <w:autoSpaceDN w:val="0"/>
                      <w:adjustRightInd w:val="0"/>
                    </w:pPr>
                    <w:r>
                      <w:rPr>
                        <w:lang w:val="en-CA"/>
                      </w:rPr>
                      <w:t xml:space="preserve">File: </w:t>
                    </w:r>
                    <w:proofErr w:type="spellStart"/>
                    <w:r w:rsidRPr="001027E6">
                      <w:rPr>
                        <w:rFonts w:cs="Times"/>
                        <w:color w:val="000000" w:themeColor="text1"/>
                        <w:lang w:val="en-US"/>
                      </w:rPr>
                      <w:t>Anaïs</w:t>
                    </w:r>
                    <w:proofErr w:type="spellEnd"/>
                    <w:r w:rsidRPr="001027E6">
                      <w:rPr>
                        <w:rFonts w:cs="Times"/>
                        <w:color w:val="000000" w:themeColor="text1"/>
                        <w:lang w:val="en-US"/>
                      </w:rPr>
                      <w:t xml:space="preserve"> Nin.jpg</w:t>
                    </w:r>
                  </w:p>
                  <w:p w14:paraId="19F95E6D" w14:textId="77777777" w:rsidR="001027E6" w:rsidRDefault="001027E6" w:rsidP="001027E6">
                    <w:pPr>
                      <w:pStyle w:val="Caption"/>
                    </w:pPr>
                    <w:proofErr w:type="spellStart"/>
                    <w:r>
                      <w:t>Anaïs</w:t>
                    </w:r>
                    <w:proofErr w:type="spellEnd"/>
                    <w:r>
                      <w:t xml:space="preserve"> Nin</w:t>
                    </w:r>
                    <w:r w:rsidR="00835505">
                      <w:t xml:space="preserve">, photographed by </w:t>
                    </w:r>
                    <w:proofErr w:type="spellStart"/>
                    <w:r w:rsidR="00835505">
                      <w:t>Brassai</w:t>
                    </w:r>
                    <w:proofErr w:type="spellEnd"/>
                    <w:r w:rsidR="00835505">
                      <w:t>, 1932</w:t>
                    </w:r>
                    <w:r>
                      <w:t xml:space="preserve"> </w:t>
                    </w:r>
                    <w:r w:rsidR="00835505">
                      <w:fldChar w:fldCharType="begin"/>
                    </w:r>
                    <w:r w:rsidR="00835505">
                      <w:instrText xml:space="preserve"> SEQ Anaïs_Nin \* ARABIC </w:instrText>
                    </w:r>
                    <w:r w:rsidR="00835505">
                      <w:fldChar w:fldCharType="separate"/>
                    </w:r>
                    <w:r>
                      <w:rPr>
                        <w:noProof/>
                      </w:rPr>
                      <w:t>1</w:t>
                    </w:r>
                    <w:r w:rsidR="00835505">
                      <w:rPr>
                        <w:noProof/>
                      </w:rPr>
                      <w:fldChar w:fldCharType="end"/>
                    </w:r>
                  </w:p>
                  <w:p w14:paraId="0EA84747" w14:textId="77777777" w:rsidR="001027E6" w:rsidRDefault="00835505" w:rsidP="00835505">
                    <w:pPr>
                      <w:pStyle w:val="Authornote"/>
                    </w:pPr>
                    <w:r>
                      <w:rPr>
                        <w:lang w:val="en-US"/>
                      </w:rPr>
                      <w:t>[[</w:t>
                    </w:r>
                    <w:r w:rsidR="001027E6">
                      <w:rPr>
                        <w:lang w:val="en-US"/>
                      </w:rPr>
                      <w:t xml:space="preserve">Source: </w:t>
                    </w:r>
                    <w:r w:rsidR="001027E6">
                      <w:t xml:space="preserve">Photographed by </w:t>
                    </w:r>
                    <w:proofErr w:type="spellStart"/>
                    <w:r w:rsidR="001027E6">
                      <w:t>Brassai</w:t>
                    </w:r>
                    <w:proofErr w:type="spellEnd"/>
                    <w:r w:rsidR="001027E6">
                      <w:t xml:space="preserve">, 1932. Image can be found at </w:t>
                    </w:r>
                    <w:hyperlink r:id="rId9" w:history="1">
                      <w:r w:rsidR="001027E6" w:rsidRPr="009E5321">
                        <w:rPr>
                          <w:rStyle w:val="Hyperlink"/>
                        </w:rPr>
                        <w:t>http://theredlist.com/wiki-2-24-525-770-1074-view-1940s-3-profile-anais-nin.html</w:t>
                      </w:r>
                    </w:hyperlink>
                    <w:r>
                      <w:rPr>
                        <w:rStyle w:val="Hyperlink"/>
                      </w:rPr>
                      <w:t>]]</w:t>
                    </w:r>
                  </w:p>
                  <w:p w14:paraId="68C333CD" w14:textId="77777777" w:rsidR="001027E6" w:rsidRPr="001027E6" w:rsidRDefault="001027E6" w:rsidP="00036C4B">
                    <w:pPr>
                      <w:rPr>
                        <w:lang w:val="en-CA"/>
                      </w:rPr>
                    </w:pPr>
                  </w:p>
                  <w:p w14:paraId="23A7247A" w14:textId="77777777" w:rsidR="00036C4B" w:rsidRPr="001027E6" w:rsidRDefault="00036C4B" w:rsidP="00036C4B">
                    <w:pPr>
                      <w:rPr>
                        <w:lang w:val="en-CA"/>
                      </w:rPr>
                    </w:pPr>
                    <w:r w:rsidRPr="001027E6">
                      <w:rPr>
                        <w:lang w:val="en-CA"/>
                      </w:rPr>
                      <w:t xml:space="preserve">Nin was born in the Parisian suburb of Neuilly to musical parents: her father, </w:t>
                    </w:r>
                    <w:proofErr w:type="spellStart"/>
                    <w:r w:rsidRPr="001027E6">
                      <w:rPr>
                        <w:lang w:val="en-CA"/>
                      </w:rPr>
                      <w:t>Joaqu</w:t>
                    </w:r>
                    <w:r w:rsidRPr="001027E6">
                      <w:rPr>
                        <w:rFonts w:cs="Helvetica"/>
                        <w:lang w:val="en-CA"/>
                      </w:rPr>
                      <w:t>í</w:t>
                    </w:r>
                    <w:r w:rsidRPr="001027E6">
                      <w:rPr>
                        <w:lang w:val="en-CA"/>
                      </w:rPr>
                      <w:t>n</w:t>
                    </w:r>
                    <w:proofErr w:type="spellEnd"/>
                    <w:r w:rsidRPr="001027E6">
                      <w:rPr>
                        <w:lang w:val="en-CA"/>
                      </w:rPr>
                      <w:t xml:space="preserve"> Nin, was a well-known Cuban composer and pianist who encountered Nin’s mother, French-Danish singer Rosa </w:t>
                    </w:r>
                    <w:proofErr w:type="spellStart"/>
                    <w:r w:rsidRPr="001027E6">
                      <w:rPr>
                        <w:lang w:val="en-CA"/>
                      </w:rPr>
                      <w:t>Culmell</w:t>
                    </w:r>
                    <w:proofErr w:type="spellEnd"/>
                    <w:r w:rsidRPr="001027E6">
                      <w:rPr>
                        <w:lang w:val="en-CA"/>
                      </w:rPr>
                      <w:t xml:space="preserve">, whilst touring Cuba. Nin spent much of her early childhood in the care of her mother’s sisters or accompanying her parents on their tours of Europe. In 1914, </w:t>
                    </w:r>
                    <w:proofErr w:type="spellStart"/>
                    <w:r w:rsidRPr="001027E6">
                      <w:rPr>
                        <w:lang w:val="en-CA"/>
                      </w:rPr>
                      <w:t>Joaqu</w:t>
                    </w:r>
                    <w:r w:rsidRPr="001027E6">
                      <w:rPr>
                        <w:rFonts w:cs="Helvetica"/>
                        <w:lang w:val="en-CA"/>
                      </w:rPr>
                      <w:t>í</w:t>
                    </w:r>
                    <w:r w:rsidRPr="001027E6">
                      <w:rPr>
                        <w:lang w:val="en-CA"/>
                      </w:rPr>
                      <w:t>n</w:t>
                    </w:r>
                    <w:proofErr w:type="spellEnd"/>
                    <w:r w:rsidRPr="001027E6">
                      <w:rPr>
                        <w:lang w:val="en-CA"/>
                      </w:rPr>
                      <w:t xml:space="preserve"> Nin allegedly abandoned his family to pursue the affections of a young heiress; Rosa </w:t>
                    </w:r>
                    <w:proofErr w:type="spellStart"/>
                    <w:r w:rsidRPr="001027E6">
                      <w:rPr>
                        <w:lang w:val="en-CA"/>
                      </w:rPr>
                      <w:t>Culmell</w:t>
                    </w:r>
                    <w:proofErr w:type="spellEnd"/>
                    <w:r w:rsidRPr="001027E6">
                      <w:rPr>
                        <w:lang w:val="en-CA"/>
                      </w:rPr>
                      <w:t xml:space="preserve"> relocated to Barcelona before immigrating with her children to New York. The unexpected loss of her father, coupled with the family’s abrupt move to America, would haunt much of Nin’s prose. It was en route to New York that eleven-year-old Nin began journaling her experiences in the hopes of enticing her father to rejoin his family; at her mother’s request, however, Nin did not mail her diary to her father. Instead, Nin’s diaries served as a repository for her innermost thoughts, offering temporary respite from the bewildering conditions of her new life. </w:t>
                    </w:r>
                    <w:r w:rsidRPr="001027E6">
                      <w:rPr>
                        <w:rFonts w:cs="Helvetica"/>
                        <w:lang w:val="en-CA"/>
                      </w:rPr>
                      <w:t xml:space="preserve">From 1914 to 1922, Nin’s mother supported her family by renting rooms in a brownstone apartment in Manhattan. </w:t>
                    </w:r>
                  </w:p>
                  <w:p w14:paraId="5E2F3077" w14:textId="77777777" w:rsidR="00036C4B" w:rsidRPr="001027E6" w:rsidRDefault="00036C4B" w:rsidP="00036C4B">
                    <w:pPr>
                      <w:rPr>
                        <w:rFonts w:cs="Helvetica"/>
                        <w:lang w:val="en-CA"/>
                      </w:rPr>
                    </w:pPr>
                  </w:p>
                  <w:p w14:paraId="53631E65" w14:textId="77777777" w:rsidR="00036C4B" w:rsidRDefault="00036C4B" w:rsidP="00036C4B">
                    <w:pPr>
                      <w:rPr>
                        <w:rFonts w:cs="Helvetica"/>
                        <w:bCs/>
                        <w:lang w:val="en-CA"/>
                      </w:rPr>
                    </w:pPr>
                    <w:r w:rsidRPr="001027E6">
                      <w:rPr>
                        <w:rFonts w:cs="Helvetica"/>
                        <w:lang w:val="en-CA"/>
                      </w:rPr>
                      <w:lastRenderedPageBreak/>
                      <w:t xml:space="preserve">At sixteen, Nin abandoned formal schooling to pursue a career as an artists’ model. After two years modeling, Nin enrolled in </w:t>
                    </w:r>
                    <w:r w:rsidRPr="001027E6">
                      <w:rPr>
                        <w:lang w:val="en-CA"/>
                      </w:rPr>
                      <w:t xml:space="preserve">English composition and Intermediate French at Columbia University. Later that year, Nin met her first husband, Hugo Parker </w:t>
                    </w:r>
                    <w:proofErr w:type="spellStart"/>
                    <w:r w:rsidRPr="001027E6">
                      <w:rPr>
                        <w:lang w:val="en-CA"/>
                      </w:rPr>
                      <w:t>Guiler</w:t>
                    </w:r>
                    <w:proofErr w:type="spellEnd"/>
                    <w:r w:rsidRPr="001027E6">
                      <w:rPr>
                        <w:lang w:val="en-CA"/>
                      </w:rPr>
                      <w:t xml:space="preserve"> </w:t>
                    </w:r>
                    <w:r w:rsidRPr="001027E6">
                      <w:rPr>
                        <w:rFonts w:cs="Helvetica"/>
                        <w:lang w:val="en-CA"/>
                      </w:rPr>
                      <w:t>(1898–1985): a successful banker who would later produce experimental film</w:t>
                    </w:r>
                    <w:r w:rsidR="00835505">
                      <w:rPr>
                        <w:rFonts w:cs="Helvetica"/>
                        <w:lang w:val="en-CA"/>
                      </w:rPr>
                      <w:t>s under the pseudonym ‘Ian Hugo</w:t>
                    </w:r>
                    <w:r w:rsidRPr="001027E6">
                      <w:rPr>
                        <w:rFonts w:cs="Helvetica"/>
                        <w:lang w:val="en-CA"/>
                      </w:rPr>
                      <w:t>’</w:t>
                    </w:r>
                    <w:r w:rsidR="00835505">
                      <w:rPr>
                        <w:rFonts w:cs="Helvetica"/>
                        <w:lang w:val="en-CA"/>
                      </w:rPr>
                      <w:t>.</w:t>
                    </w:r>
                    <w:r w:rsidRPr="001027E6">
                      <w:rPr>
                        <w:rFonts w:cs="Helvetica"/>
                        <w:lang w:val="en-CA"/>
                      </w:rPr>
                      <w:t xml:space="preserve"> </w:t>
                    </w:r>
                    <w:r w:rsidRPr="001027E6">
                      <w:rPr>
                        <w:lang w:val="en-CA"/>
                      </w:rPr>
                      <w:t xml:space="preserve">Nin married </w:t>
                    </w:r>
                    <w:proofErr w:type="spellStart"/>
                    <w:r w:rsidRPr="001027E6">
                      <w:rPr>
                        <w:lang w:val="en-CA"/>
                      </w:rPr>
                      <w:t>Guiler</w:t>
                    </w:r>
                    <w:proofErr w:type="spellEnd"/>
                    <w:r w:rsidRPr="001027E6">
                      <w:rPr>
                        <w:lang w:val="en-CA"/>
                      </w:rPr>
                      <w:t xml:space="preserve"> in 1923 and the pair moved to </w:t>
                    </w:r>
                    <w:proofErr w:type="spellStart"/>
                    <w:r w:rsidRPr="001027E6">
                      <w:rPr>
                        <w:rFonts w:cs="Helvetica"/>
                        <w:lang w:val="en-CA"/>
                      </w:rPr>
                      <w:t>Louveciennes</w:t>
                    </w:r>
                    <w:proofErr w:type="spellEnd"/>
                    <w:r w:rsidRPr="001027E6">
                      <w:rPr>
                        <w:rFonts w:cs="Helvetica"/>
                        <w:lang w:val="en-CA"/>
                      </w:rPr>
                      <w:t>, Paris. It was here that Nin completed her supposedly ‘unprofession</w:t>
                    </w:r>
                    <w:r w:rsidR="00835505">
                      <w:rPr>
                        <w:rFonts w:cs="Helvetica"/>
                        <w:lang w:val="en-CA"/>
                      </w:rPr>
                      <w:t xml:space="preserve">al’ appraisal of D.H. Lawrence, </w:t>
                    </w:r>
                    <w:r w:rsidRPr="001027E6">
                      <w:rPr>
                        <w:rFonts w:cs="Helvetica"/>
                        <w:lang w:val="en-CA"/>
                      </w:rPr>
                      <w:t xml:space="preserve">a literary study warmly received in 1932. The Parisian lawyer who drew up the contract for the text introduced Nin to Henry Miller in 1931. The pair became lovers as well as literary confidants and, through Miller, Nin met numerous talented writers, notably </w:t>
                    </w:r>
                    <w:r w:rsidRPr="001027E6">
                      <w:rPr>
                        <w:lang w:val="en-CA"/>
                      </w:rPr>
                      <w:t xml:space="preserve">Antonin Artaud and Lawrence Durrell. In need of money, </w:t>
                    </w:r>
                    <w:r w:rsidRPr="001027E6">
                      <w:rPr>
                        <w:rFonts w:cs="Helvetica"/>
                        <w:lang w:val="en-CA"/>
                      </w:rPr>
                      <w:t xml:space="preserve">Nin and Miller composed erotica for an anonymous patron; though initially intended for private consumption, Nin’s erotica was published in two collections shortly before her death: </w:t>
                    </w:r>
                    <w:r w:rsidRPr="001027E6">
                      <w:rPr>
                        <w:rFonts w:cs="Helvetica"/>
                        <w:i/>
                        <w:lang w:val="en-CA"/>
                      </w:rPr>
                      <w:t>Delta of Venus</w:t>
                    </w:r>
                    <w:r w:rsidRPr="001027E6">
                      <w:rPr>
                        <w:rFonts w:cs="Helvetica"/>
                        <w:lang w:val="en-CA"/>
                      </w:rPr>
                      <w:t xml:space="preserve"> (1977) and </w:t>
                    </w:r>
                    <w:r w:rsidRPr="001027E6">
                      <w:rPr>
                        <w:rFonts w:cs="Helvetica"/>
                        <w:i/>
                        <w:lang w:val="en-CA"/>
                      </w:rPr>
                      <w:t>Little Birds</w:t>
                    </w:r>
                    <w:r w:rsidRPr="001027E6">
                      <w:rPr>
                        <w:rFonts w:cs="Helvetica"/>
                        <w:lang w:val="en-CA"/>
                      </w:rPr>
                      <w:t xml:space="preserve"> (1979). In 1933, after nearly twenty years of estrangement, Nin had an incestuous liaison w</w:t>
                    </w:r>
                    <w:r w:rsidR="00835505">
                      <w:rPr>
                        <w:rFonts w:cs="Helvetica"/>
                        <w:lang w:val="en-CA"/>
                      </w:rPr>
                      <w:t xml:space="preserve">ith her father, </w:t>
                    </w:r>
                    <w:r w:rsidRPr="001027E6">
                      <w:rPr>
                        <w:rFonts w:cs="Helvetica"/>
                        <w:lang w:val="en-CA"/>
                      </w:rPr>
                      <w:t xml:space="preserve">an event she would allude to in her next novel, </w:t>
                    </w:r>
                    <w:r w:rsidRPr="001027E6">
                      <w:rPr>
                        <w:i/>
                        <w:lang w:val="en-CA"/>
                      </w:rPr>
                      <w:t>House of Incest</w:t>
                    </w:r>
                    <w:r w:rsidRPr="001027E6">
                      <w:rPr>
                        <w:lang w:val="en-CA"/>
                      </w:rPr>
                      <w:t xml:space="preserve"> (1936)</w:t>
                    </w:r>
                    <w:r w:rsidRPr="001027E6">
                      <w:rPr>
                        <w:rFonts w:cs="Helvetica"/>
                        <w:bCs/>
                        <w:lang w:val="en-CA"/>
                      </w:rPr>
                      <w:t>.</w:t>
                    </w:r>
                  </w:p>
                  <w:p w14:paraId="1C91E861" w14:textId="77777777" w:rsidR="001027E6" w:rsidRDefault="001027E6" w:rsidP="00036C4B">
                    <w:pPr>
                      <w:rPr>
                        <w:rFonts w:cs="Helvetica"/>
                        <w:bCs/>
                        <w:lang w:val="en-CA"/>
                      </w:rPr>
                    </w:pPr>
                  </w:p>
                  <w:p w14:paraId="248C82FE" w14:textId="77777777" w:rsidR="001027E6" w:rsidRDefault="001027E6" w:rsidP="001027E6">
                    <w:pPr>
                      <w:keepNext/>
                    </w:pPr>
                    <w:r>
                      <w:rPr>
                        <w:rFonts w:cs="Helvetica"/>
                        <w:bCs/>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 </w:t>
                    </w:r>
                    <w:r w:rsidRPr="002D396D">
                      <w:t>2.jpg</w:t>
                    </w:r>
                  </w:p>
                  <w:p w14:paraId="3D8A1521" w14:textId="77777777" w:rsidR="001027E6" w:rsidRDefault="00835505" w:rsidP="001027E6">
                    <w:pPr>
                      <w:pStyle w:val="Caption"/>
                    </w:pPr>
                    <w:proofErr w:type="spellStart"/>
                    <w:r>
                      <w:t>Anaïs</w:t>
                    </w:r>
                    <w:proofErr w:type="spellEnd"/>
                    <w:r>
                      <w:t xml:space="preserve"> Nin, photographed by Jose </w:t>
                    </w:r>
                    <w:proofErr w:type="spellStart"/>
                    <w:r>
                      <w:t>Alemany</w:t>
                    </w:r>
                    <w:proofErr w:type="spellEnd"/>
                    <w:r>
                      <w:t xml:space="preserve"> in Provincetown, 1941</w:t>
                    </w:r>
                    <w:r w:rsidR="001027E6">
                      <w:t xml:space="preserve"> </w:t>
                    </w:r>
                    <w:r>
                      <w:fldChar w:fldCharType="begin"/>
                    </w:r>
                    <w:r>
                      <w:instrText xml:space="preserve"> SEQ Anaïs_Nin_2 \* ARABIC </w:instrText>
                    </w:r>
                    <w:r>
                      <w:fldChar w:fldCharType="separate"/>
                    </w:r>
                    <w:r w:rsidR="001027E6">
                      <w:rPr>
                        <w:noProof/>
                      </w:rPr>
                      <w:t>1</w:t>
                    </w:r>
                    <w:r>
                      <w:rPr>
                        <w:noProof/>
                      </w:rPr>
                      <w:fldChar w:fldCharType="end"/>
                    </w:r>
                  </w:p>
                  <w:p w14:paraId="75595812" w14:textId="77777777" w:rsidR="001027E6" w:rsidRDefault="00835505" w:rsidP="001027E6">
                    <w:r>
                      <w:t>[[</w:t>
                    </w:r>
                    <w:r w:rsidR="001027E6">
                      <w:t xml:space="preserve">Source: Photographed by Jose </w:t>
                    </w:r>
                    <w:proofErr w:type="spellStart"/>
                    <w:r w:rsidR="001027E6">
                      <w:t>Alemany</w:t>
                    </w:r>
                    <w:proofErr w:type="spellEnd"/>
                    <w:r w:rsidR="001027E6">
                      <w:t xml:space="preserve"> in Provincetown, 1941. Image can be found at </w:t>
                    </w:r>
                    <w:r>
                      <w:fldChar w:fldCharType="begin"/>
                    </w:r>
                    <w:r>
                      <w:instrText xml:space="preserve"> HYPERLINK "http</w:instrText>
                    </w:r>
                    <w:r>
                      <w:instrText xml:space="preserve">://anaisninblog.skybluepress.com/2013/10/mirages-the-unexpurgated-diary-of-anais-nin-released-as-ebook/" </w:instrText>
                    </w:r>
                    <w:r>
                      <w:fldChar w:fldCharType="separate"/>
                    </w:r>
                    <w:r w:rsidR="001027E6" w:rsidRPr="009E5321">
                      <w:rPr>
                        <w:rStyle w:val="Hyperlink"/>
                      </w:rPr>
                      <w:t>http://anaisninblog.skybluepress.com/2013/10/mirages-the-unexpurgated-diary-of-anais-nin-released-as-ebook/</w:t>
                    </w:r>
                    <w:r>
                      <w:rPr>
                        <w:rStyle w:val="Hyperlink"/>
                      </w:rPr>
                      <w:fldChar w:fldCharType="end"/>
                    </w:r>
                    <w:r>
                      <w:rPr>
                        <w:rStyle w:val="Hyperlink"/>
                      </w:rPr>
                      <w:t>]]</w:t>
                    </w:r>
                  </w:p>
                  <w:p w14:paraId="7F949682" w14:textId="77777777" w:rsidR="001027E6" w:rsidRPr="001027E6" w:rsidRDefault="001027E6" w:rsidP="00036C4B">
                    <w:pPr>
                      <w:rPr>
                        <w:rFonts w:cs="Helvetica"/>
                        <w:lang w:val="en-CA"/>
                      </w:rPr>
                    </w:pPr>
                  </w:p>
                  <w:p w14:paraId="025EEFB1" w14:textId="77777777" w:rsidR="00036C4B" w:rsidRPr="001027E6" w:rsidRDefault="00036C4B" w:rsidP="00036C4B">
                    <w:pPr>
                      <w:rPr>
                        <w:rFonts w:cs="Helvetica"/>
                        <w:lang w:val="en-CA"/>
                      </w:rPr>
                    </w:pPr>
                    <w:r w:rsidRPr="001027E6">
                      <w:rPr>
                        <w:rFonts w:cs="Helvetica"/>
                        <w:lang w:val="en-CA"/>
                      </w:rPr>
                      <w:t xml:space="preserve">Prior to the outbreak of World War II, Nin and </w:t>
                    </w:r>
                    <w:proofErr w:type="spellStart"/>
                    <w:r w:rsidRPr="001027E6">
                      <w:rPr>
                        <w:rFonts w:cs="Helvetica"/>
                        <w:lang w:val="en-CA"/>
                      </w:rPr>
                      <w:t>Guiler</w:t>
                    </w:r>
                    <w:proofErr w:type="spellEnd"/>
                    <w:r w:rsidRPr="001027E6">
                      <w:rPr>
                        <w:rFonts w:cs="Helvetica"/>
                        <w:lang w:val="en-CA"/>
                      </w:rPr>
                      <w:t xml:space="preserve"> returned to New York where the author struggled to find a publisher for her second novel, </w:t>
                    </w:r>
                    <w:r w:rsidRPr="001027E6">
                      <w:rPr>
                        <w:rFonts w:cs="Helvetica"/>
                        <w:i/>
                        <w:lang w:val="en-CA"/>
                      </w:rPr>
                      <w:t>Winter of</w:t>
                    </w:r>
                    <w:r w:rsidRPr="001027E6">
                      <w:rPr>
                        <w:rFonts w:cs="Helvetica"/>
                        <w:lang w:val="en-CA"/>
                      </w:rPr>
                      <w:t xml:space="preserve"> </w:t>
                    </w:r>
                    <w:r w:rsidRPr="001027E6">
                      <w:rPr>
                        <w:rFonts w:cs="Helvetica"/>
                        <w:i/>
                        <w:lang w:val="en-CA"/>
                      </w:rPr>
                      <w:t>Artifice</w:t>
                    </w:r>
                    <w:r w:rsidRPr="001027E6">
                      <w:rPr>
                        <w:rFonts w:cs="Helvetica"/>
                        <w:lang w:val="en-CA"/>
                      </w:rPr>
                      <w:t xml:space="preserve">. Nin convinced Gotham Book Mart to advance her funds to purchase a foot-powered printing press and type; within months, Nin began to print and publish her prose under the imprint </w:t>
                    </w:r>
                    <w:proofErr w:type="spellStart"/>
                    <w:r w:rsidRPr="001027E6">
                      <w:rPr>
                        <w:rFonts w:cs="Helvetica"/>
                        <w:lang w:val="en-CA"/>
                      </w:rPr>
                      <w:t>Gemor</w:t>
                    </w:r>
                    <w:proofErr w:type="spellEnd"/>
                    <w:r w:rsidRPr="001027E6">
                      <w:rPr>
                        <w:rFonts w:cs="Helvetica"/>
                        <w:lang w:val="en-CA"/>
                      </w:rPr>
                      <w:t xml:space="preserve"> Press. Between 1939 and 1945, Nin self-published </w:t>
                    </w:r>
                    <w:r w:rsidRPr="001027E6">
                      <w:rPr>
                        <w:lang w:val="en-CA"/>
                      </w:rPr>
                      <w:t xml:space="preserve">two novellas, </w:t>
                    </w:r>
                    <w:r w:rsidRPr="001027E6">
                      <w:rPr>
                        <w:i/>
                        <w:iCs/>
                        <w:lang w:val="en-CA"/>
                      </w:rPr>
                      <w:t>Winter of Artifice</w:t>
                    </w:r>
                    <w:r w:rsidRPr="001027E6">
                      <w:rPr>
                        <w:lang w:val="en-CA"/>
                      </w:rPr>
                      <w:t xml:space="preserve"> </w:t>
                    </w:r>
                    <w:r w:rsidRPr="001027E6">
                      <w:rPr>
                        <w:rFonts w:cs="Helvetica"/>
                        <w:lang w:val="en-CA"/>
                      </w:rPr>
                      <w:t>(1942) and</w:t>
                    </w:r>
                    <w:r w:rsidRPr="001027E6">
                      <w:rPr>
                        <w:lang w:val="en-CA"/>
                      </w:rPr>
                      <w:t xml:space="preserve"> </w:t>
                    </w:r>
                    <w:r w:rsidRPr="001027E6">
                      <w:rPr>
                        <w:i/>
                        <w:iCs/>
                        <w:lang w:val="en-CA"/>
                      </w:rPr>
                      <w:t>This Hunger</w:t>
                    </w:r>
                    <w:r w:rsidRPr="001027E6">
                      <w:rPr>
                        <w:lang w:val="en-CA"/>
                      </w:rPr>
                      <w:t xml:space="preserve"> (1945), a second edition of </w:t>
                    </w:r>
                    <w:r w:rsidRPr="001027E6">
                      <w:rPr>
                        <w:i/>
                        <w:iCs/>
                        <w:lang w:val="en-CA"/>
                      </w:rPr>
                      <w:t xml:space="preserve">House of Incest </w:t>
                    </w:r>
                    <w:r w:rsidRPr="001027E6">
                      <w:rPr>
                        <w:iCs/>
                        <w:lang w:val="en-CA"/>
                      </w:rPr>
                      <w:t>(1947)</w:t>
                    </w:r>
                    <w:r w:rsidRPr="001027E6">
                      <w:rPr>
                        <w:lang w:val="en-CA"/>
                      </w:rPr>
                      <w:t>, and her</w:t>
                    </w:r>
                    <w:r w:rsidRPr="001027E6">
                      <w:rPr>
                        <w:rFonts w:cs="Helvetica"/>
                        <w:lang w:val="en-CA"/>
                      </w:rPr>
                      <w:t xml:space="preserve"> first collection of short stories, </w:t>
                    </w:r>
                    <w:r w:rsidRPr="001027E6">
                      <w:rPr>
                        <w:i/>
                        <w:iCs/>
                        <w:lang w:val="en-CA"/>
                      </w:rPr>
                      <w:t>Under a Glass Bell</w:t>
                    </w:r>
                    <w:r w:rsidRPr="001027E6">
                      <w:rPr>
                        <w:lang w:val="en-CA"/>
                      </w:rPr>
                      <w:t xml:space="preserve"> (1944). </w:t>
                    </w:r>
                    <w:r w:rsidRPr="001027E6">
                      <w:rPr>
                        <w:rFonts w:cs="Helvetica"/>
                        <w:lang w:val="en-CA"/>
                      </w:rPr>
                      <w:t>The latter</w:t>
                    </w:r>
                    <w:r w:rsidRPr="001027E6">
                      <w:rPr>
                        <w:rFonts w:cs="Helvetica"/>
                        <w:i/>
                        <w:lang w:val="en-CA"/>
                      </w:rPr>
                      <w:t xml:space="preserve"> </w:t>
                    </w:r>
                    <w:r w:rsidRPr="001027E6">
                      <w:rPr>
                        <w:rFonts w:cs="Helvetica"/>
                        <w:lang w:val="en-CA"/>
                      </w:rPr>
                      <w:t xml:space="preserve">landed Nin a book contract with E.P. Dutton. </w:t>
                    </w:r>
                  </w:p>
                  <w:p w14:paraId="0F1E1386" w14:textId="77777777" w:rsidR="00036C4B" w:rsidRPr="001027E6" w:rsidRDefault="00036C4B" w:rsidP="00036C4B">
                    <w:pPr>
                      <w:rPr>
                        <w:rFonts w:cs="Helvetica"/>
                        <w:lang w:val="en-CA"/>
                      </w:rPr>
                    </w:pPr>
                  </w:p>
                  <w:p w14:paraId="0FDFB455" w14:textId="77777777" w:rsidR="00036C4B" w:rsidRDefault="00036C4B" w:rsidP="00036C4B">
                    <w:pPr>
                      <w:rPr>
                        <w:lang w:val="en-CA"/>
                      </w:rPr>
                    </w:pPr>
                    <w:r w:rsidRPr="001027E6">
                      <w:rPr>
                        <w:rFonts w:cs="Helvetica"/>
                        <w:lang w:val="en-CA"/>
                      </w:rPr>
                      <w:t xml:space="preserve">Now a national bestseller, Nin was invited to attend a party hosted by an heir to the Guggenheim fortune; en route Nin encountered </w:t>
                    </w:r>
                    <w:r w:rsidR="00835505">
                      <w:rPr>
                        <w:lang w:val="en-CA"/>
                      </w:rPr>
                      <w:t xml:space="preserve">Rupert Pole (1919–2006), </w:t>
                    </w:r>
                    <w:r w:rsidRPr="001027E6">
                      <w:rPr>
                        <w:lang w:val="en-CA"/>
                      </w:rPr>
                      <w:t xml:space="preserve">a former actor fifteen years her junior. On 17 March 1955 Nin married Pole in Arizona before settling with him in California. For the next decade, Nin performed a ‘bicoastal trapeze’ act, rapidly flitting between New York and San Francisco in an effort to sustain the façade of two marriages. It was during this turbulent period that Nin composed what many have deemed her </w:t>
                    </w:r>
                    <w:r w:rsidRPr="001027E6">
                      <w:rPr>
                        <w:rFonts w:cs="Helvetica"/>
                        <w:i/>
                        <w:lang w:val="en-CA"/>
                      </w:rPr>
                      <w:t>magnum opus</w:t>
                    </w:r>
                    <w:r w:rsidRPr="001027E6">
                      <w:rPr>
                        <w:rFonts w:cs="Helvetica"/>
                        <w:lang w:val="en-CA"/>
                      </w:rPr>
                      <w:t xml:space="preserve">: a five-volume novel entitled </w:t>
                    </w:r>
                    <w:r w:rsidRPr="001027E6">
                      <w:rPr>
                        <w:rFonts w:cs="Helvetica"/>
                        <w:i/>
                        <w:lang w:val="en-CA"/>
                      </w:rPr>
                      <w:t>Cities of the Interior</w:t>
                    </w:r>
                    <w:r w:rsidRPr="001027E6">
                      <w:rPr>
                        <w:rFonts w:cs="Helvetica"/>
                        <w:lang w:val="en-CA"/>
                      </w:rPr>
                      <w:t xml:space="preserve"> (1959), comprised of </w:t>
                    </w:r>
                    <w:r w:rsidRPr="001027E6">
                      <w:rPr>
                        <w:i/>
                        <w:iCs/>
                        <w:lang w:val="en-CA"/>
                      </w:rPr>
                      <w:t>Ladders to Fire</w:t>
                    </w:r>
                    <w:r w:rsidRPr="001027E6">
                      <w:rPr>
                        <w:lang w:val="en-CA"/>
                      </w:rPr>
                      <w:t xml:space="preserve"> (1946), </w:t>
                    </w:r>
                    <w:r w:rsidRPr="001027E6">
                      <w:rPr>
                        <w:i/>
                        <w:iCs/>
                        <w:lang w:val="en-CA"/>
                      </w:rPr>
                      <w:t>Children of the Albatross</w:t>
                    </w:r>
                    <w:r w:rsidRPr="001027E6">
                      <w:rPr>
                        <w:lang w:val="en-CA"/>
                      </w:rPr>
                      <w:t xml:space="preserve"> (1947), </w:t>
                    </w:r>
                    <w:r w:rsidRPr="001027E6">
                      <w:rPr>
                        <w:i/>
                        <w:iCs/>
                        <w:lang w:val="en-CA"/>
                      </w:rPr>
                      <w:t>The Four-Chambered Heart</w:t>
                    </w:r>
                    <w:r w:rsidRPr="001027E6">
                      <w:rPr>
                        <w:lang w:val="en-CA"/>
                      </w:rPr>
                      <w:t xml:space="preserve"> (1950), </w:t>
                    </w:r>
                    <w:r w:rsidRPr="001027E6">
                      <w:rPr>
                        <w:i/>
                        <w:iCs/>
                        <w:lang w:val="en-CA"/>
                      </w:rPr>
                      <w:t>A Spy in the House of Love</w:t>
                    </w:r>
                    <w:r w:rsidRPr="001027E6">
                      <w:rPr>
                        <w:lang w:val="en-CA"/>
                      </w:rPr>
                      <w:t xml:space="preserve"> (1954), and </w:t>
                    </w:r>
                    <w:r w:rsidRPr="001027E6">
                      <w:rPr>
                        <w:i/>
                        <w:iCs/>
                        <w:lang w:val="en-CA"/>
                      </w:rPr>
                      <w:t>Solar Barque</w:t>
                    </w:r>
                    <w:r w:rsidR="00835505">
                      <w:rPr>
                        <w:lang w:val="en-CA"/>
                      </w:rPr>
                      <w:t xml:space="preserve"> (1958), </w:t>
                    </w:r>
                    <w:r w:rsidRPr="001027E6">
                      <w:rPr>
                        <w:lang w:val="en-CA"/>
                      </w:rPr>
                      <w:t xml:space="preserve">the latter retitled </w:t>
                    </w:r>
                    <w:r w:rsidRPr="001027E6">
                      <w:rPr>
                        <w:i/>
                        <w:iCs/>
                        <w:lang w:val="en-CA"/>
                      </w:rPr>
                      <w:t>Seduction of the Minotaur</w:t>
                    </w:r>
                    <w:r w:rsidRPr="001027E6">
                      <w:rPr>
                        <w:lang w:val="en-CA"/>
                      </w:rPr>
                      <w:t xml:space="preserve"> (1961). Nin then went on to publish </w:t>
                    </w:r>
                    <w:r w:rsidRPr="001027E6">
                      <w:rPr>
                        <w:rFonts w:cs="Helvetica"/>
                        <w:i/>
                        <w:lang w:val="en-CA"/>
                      </w:rPr>
                      <w:t xml:space="preserve">Collages </w:t>
                    </w:r>
                    <w:r w:rsidRPr="001027E6">
                      <w:rPr>
                        <w:rFonts w:cs="Helvetica"/>
                        <w:lang w:val="en-CA"/>
                      </w:rPr>
                      <w:t xml:space="preserve">(1964) as well as </w:t>
                    </w:r>
                    <w:r w:rsidRPr="001027E6">
                      <w:rPr>
                        <w:lang w:val="en-CA"/>
                      </w:rPr>
                      <w:t xml:space="preserve">two works of nonfiction: </w:t>
                    </w:r>
                    <w:r w:rsidRPr="001027E6">
                      <w:rPr>
                        <w:i/>
                        <w:iCs/>
                        <w:lang w:val="en-CA"/>
                      </w:rPr>
                      <w:t>The Novel of the Future</w:t>
                    </w:r>
                    <w:r w:rsidRPr="001027E6">
                      <w:rPr>
                        <w:lang w:val="en-CA"/>
                      </w:rPr>
                      <w:t xml:space="preserve"> (1968), and </w:t>
                    </w:r>
                    <w:r w:rsidRPr="001027E6">
                      <w:rPr>
                        <w:i/>
                        <w:iCs/>
                        <w:lang w:val="en-CA"/>
                      </w:rPr>
                      <w:t>In Favor of the Sensitive Man and Other Essays</w:t>
                    </w:r>
                    <w:r w:rsidRPr="001027E6">
                      <w:rPr>
                        <w:lang w:val="en-CA"/>
                      </w:rPr>
                      <w:t xml:space="preserve"> (1976), but the latter failed to garner much critical attentio</w:t>
                    </w:r>
                    <w:r w:rsidR="001027E6">
                      <w:rPr>
                        <w:lang w:val="en-CA"/>
                      </w:rPr>
                      <w:t>n.</w:t>
                    </w:r>
                  </w:p>
                  <w:p w14:paraId="1415D149" w14:textId="77777777" w:rsidR="001027E6" w:rsidRDefault="001027E6" w:rsidP="00036C4B">
                    <w:pPr>
                      <w:rPr>
                        <w:lang w:val="en-CA"/>
                      </w:rPr>
                    </w:pPr>
                  </w:p>
                  <w:p w14:paraId="240A9E09" w14:textId="77777777" w:rsidR="001027E6" w:rsidRDefault="001027E6" w:rsidP="001027E6">
                    <w:pPr>
                      <w:keepNext/>
                    </w:pPr>
                    <w:r>
                      <w:rPr>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 3.jpg</w:t>
                    </w:r>
                  </w:p>
                  <w:p w14:paraId="465D81CE" w14:textId="77777777" w:rsidR="001027E6" w:rsidRDefault="001027E6" w:rsidP="001027E6">
                    <w:pPr>
                      <w:pStyle w:val="Caption"/>
                    </w:pPr>
                    <w:proofErr w:type="spellStart"/>
                    <w:r>
                      <w:t>Anaïs</w:t>
                    </w:r>
                    <w:proofErr w:type="spellEnd"/>
                    <w:r>
                      <w:t xml:space="preserve"> Nin</w:t>
                    </w:r>
                    <w:r w:rsidR="00835505">
                      <w:t xml:space="preserve">, photographed by Carl Van </w:t>
                    </w:r>
                    <w:proofErr w:type="spellStart"/>
                    <w:r w:rsidR="00835505">
                      <w:t>Vechten</w:t>
                    </w:r>
                    <w:proofErr w:type="spellEnd"/>
                    <w:r>
                      <w:t xml:space="preserve"> </w:t>
                    </w:r>
                    <w:r w:rsidR="00835505">
                      <w:fldChar w:fldCharType="begin"/>
                    </w:r>
                    <w:r w:rsidR="00835505">
                      <w:instrText xml:space="preserve"> SEQ Anaïs_Nin_3 \* ARABIC </w:instrText>
                    </w:r>
                    <w:r w:rsidR="00835505">
                      <w:fldChar w:fldCharType="separate"/>
                    </w:r>
                    <w:r>
                      <w:rPr>
                        <w:noProof/>
                      </w:rPr>
                      <w:t>1</w:t>
                    </w:r>
                    <w:r w:rsidR="00835505">
                      <w:rPr>
                        <w:noProof/>
                      </w:rPr>
                      <w:fldChar w:fldCharType="end"/>
                    </w:r>
                  </w:p>
                  <w:p w14:paraId="0C49A111" w14:textId="77777777" w:rsidR="001027E6" w:rsidRDefault="00835505" w:rsidP="00835505">
                    <w:pPr>
                      <w:pStyle w:val="Authornote"/>
                    </w:pPr>
                    <w:r>
                      <w:rPr>
                        <w:lang w:val="en-CA"/>
                      </w:rPr>
                      <w:t>[[</w:t>
                    </w:r>
                    <w:r w:rsidR="001027E6">
                      <w:rPr>
                        <w:lang w:val="en-CA"/>
                      </w:rPr>
                      <w:t xml:space="preserve">Source: </w:t>
                    </w:r>
                    <w:r w:rsidR="001027E6">
                      <w:t xml:space="preserve">Photographed by Carl Van </w:t>
                    </w:r>
                    <w:proofErr w:type="spellStart"/>
                    <w:r w:rsidR="001027E6">
                      <w:t>Vechten</w:t>
                    </w:r>
                    <w:proofErr w:type="spellEnd"/>
                    <w:r w:rsidR="000876D9">
                      <w:t xml:space="preserve">. Image can be found </w:t>
                    </w:r>
                    <w:r w:rsidRPr="00835505">
                      <w:t>http://theredlist.com/wiki-2-24-525-770-1074-view-1940s-3-profile-anais-nin.html</w:t>
                    </w:r>
                    <w:r>
                      <w:rPr>
                        <w:rStyle w:val="Hyperlink"/>
                      </w:rPr>
                      <w:t>]]</w:t>
                    </w:r>
                  </w:p>
                  <w:p w14:paraId="7FB4CBDC" w14:textId="77777777" w:rsidR="000876D9" w:rsidRPr="001027E6" w:rsidRDefault="000876D9" w:rsidP="001027E6">
                    <w:pPr>
                      <w:rPr>
                        <w:lang w:val="en-CA"/>
                      </w:rPr>
                    </w:pPr>
                  </w:p>
                  <w:p w14:paraId="55FDAA16" w14:textId="77777777" w:rsidR="00036C4B" w:rsidRDefault="00036C4B" w:rsidP="000876D9">
                    <w:pPr>
                      <w:rPr>
                        <w:lang w:val="en-CA"/>
                      </w:rPr>
                    </w:pPr>
                    <w:r w:rsidRPr="001027E6">
                      <w:rPr>
                        <w:rFonts w:cs="Helvetica"/>
                        <w:lang w:val="en-CA"/>
                      </w:rPr>
                      <w:t xml:space="preserve">In 1966, Nin annulled her marriage to Pole in anticipation of the legal issues that would ensue if both men claimed Nin as their dependent on their federal tax returns; however, Nin and Pole continued to live together in California until the author’s death in 1977. Although Nin had long </w:t>
                    </w:r>
                    <w:r w:rsidRPr="001027E6">
                      <w:rPr>
                        <w:rFonts w:cs="Helvetica"/>
                        <w:lang w:val="en-CA"/>
                      </w:rPr>
                      <w:lastRenderedPageBreak/>
                      <w:t>entertained the idea of converting her 35,000-page diary into a single novel, the first volume did not appear in print until 1966</w:t>
                    </w:r>
                    <w:r w:rsidRPr="001027E6">
                      <w:rPr>
                        <w:lang w:val="en-CA"/>
                      </w:rPr>
                      <w:t>. The publication of Nin’s controversial tell-all coincided with the rise of American second-wave feminism; numerous feminist scholars lauded the sexual and creative freedom espoused in Nin’s diaries – praise that provoked renewed interest in her earlier work. Nin toured the lecturing circuit and recorded excerpts of her diaries:</w:t>
                    </w:r>
                  </w:p>
                  <w:p w14:paraId="7F72EEDF" w14:textId="77777777" w:rsidR="001027E6" w:rsidRDefault="001027E6" w:rsidP="000876D9">
                    <w:pPr>
                      <w:rPr>
                        <w:rFonts w:cs="Helvetica"/>
                        <w:lang w:val="en-CA"/>
                      </w:rPr>
                    </w:pPr>
                  </w:p>
                  <w:p w14:paraId="7742DBE4" w14:textId="77777777" w:rsidR="000876D9" w:rsidRDefault="00835505" w:rsidP="000876D9">
                    <w:r>
                      <w:t xml:space="preserve">Link: </w:t>
                    </w:r>
                    <w:hyperlink r:id="rId10" w:history="1">
                      <w:r w:rsidR="000876D9" w:rsidRPr="009E5321">
                        <w:rPr>
                          <w:rStyle w:val="Hyperlink"/>
                        </w:rPr>
                        <w:t>http://archive.org/details/pra-BB1923</w:t>
                      </w:r>
                    </w:hyperlink>
                  </w:p>
                  <w:p w14:paraId="5AFAB5D5" w14:textId="77777777" w:rsidR="000876D9" w:rsidRDefault="000876D9" w:rsidP="00835505">
                    <w:pPr>
                      <w:pStyle w:val="Authornote"/>
                    </w:pPr>
                    <w:r>
                      <w:t>(Sound recording of Nin reading excerpts of her diary for the ‘Spoken Arts’ label.)</w:t>
                    </w:r>
                  </w:p>
                  <w:p w14:paraId="5F1E9DE5" w14:textId="77777777" w:rsidR="000876D9" w:rsidRPr="001027E6" w:rsidRDefault="000876D9" w:rsidP="00036C4B">
                    <w:pPr>
                      <w:rPr>
                        <w:rFonts w:cs="Helvetica"/>
                        <w:lang w:val="en-CA"/>
                      </w:rPr>
                    </w:pPr>
                  </w:p>
                  <w:p w14:paraId="349C3B26" w14:textId="77777777" w:rsidR="00036C4B" w:rsidRPr="001027E6" w:rsidRDefault="00036C4B" w:rsidP="00036C4B">
                    <w:pPr>
                      <w:rPr>
                        <w:lang w:val="en-CA"/>
                      </w:rPr>
                    </w:pPr>
                    <w:r w:rsidRPr="001027E6">
                      <w:rPr>
                        <w:lang w:val="en-CA"/>
                      </w:rPr>
                      <w:t xml:space="preserve">In 1973, Nin was awarded an honorary doctorate from the Philadelphia College of Art. The following year Robert Snyder’s film </w:t>
                    </w:r>
                    <w:proofErr w:type="spellStart"/>
                    <w:r w:rsidRPr="001027E6">
                      <w:rPr>
                        <w:i/>
                        <w:lang w:val="en-CA"/>
                      </w:rPr>
                      <w:t>Anaïs</w:t>
                    </w:r>
                    <w:proofErr w:type="spellEnd"/>
                    <w:r w:rsidRPr="001027E6">
                      <w:rPr>
                        <w:i/>
                        <w:lang w:val="en-CA"/>
                      </w:rPr>
                      <w:t xml:space="preserve"> Nin Observed</w:t>
                    </w:r>
                    <w:r w:rsidRPr="001027E6">
                      <w:rPr>
                        <w:lang w:val="en-CA"/>
                      </w:rPr>
                      <w:t xml:space="preserve"> (1974) further documented Nin’s achievements. The next few years also saw Nin elected to the National Institute of Arts and Letters and named ‘Woman of the Year’ by the </w:t>
                    </w:r>
                    <w:r w:rsidRPr="001027E6">
                      <w:rPr>
                        <w:i/>
                        <w:lang w:val="en-CA"/>
                      </w:rPr>
                      <w:t>LA Times</w:t>
                    </w:r>
                    <w:r w:rsidRPr="001027E6">
                      <w:rPr>
                        <w:lang w:val="en-CA"/>
                      </w:rPr>
                      <w:t xml:space="preserve">. On 14 January 1977, Nin died from cancer. Pole scattered Nin’s ashes in Santa Monica Bay. </w:t>
                    </w:r>
                    <w:r w:rsidRPr="001027E6">
                      <w:rPr>
                        <w:rFonts w:cs="Helvetica"/>
                        <w:lang w:val="en-CA"/>
                      </w:rPr>
                      <w:t xml:space="preserve">Following </w:t>
                    </w:r>
                    <w:proofErr w:type="spellStart"/>
                    <w:r w:rsidRPr="001027E6">
                      <w:rPr>
                        <w:rFonts w:cs="Helvetica"/>
                        <w:lang w:val="en-CA"/>
                      </w:rPr>
                      <w:t>Guiler’s</w:t>
                    </w:r>
                    <w:proofErr w:type="spellEnd"/>
                    <w:r w:rsidRPr="001027E6">
                      <w:rPr>
                        <w:rFonts w:cs="Helvetica"/>
                        <w:lang w:val="en-CA"/>
                      </w:rPr>
                      <w:t xml:space="preserve"> death in 1985, Pole released unexpurgated versions of Nin diaries, which were published in five volumes: </w:t>
                    </w:r>
                    <w:r w:rsidRPr="001027E6">
                      <w:rPr>
                        <w:rFonts w:cs="Helvetica"/>
                        <w:i/>
                        <w:lang w:val="en-CA"/>
                      </w:rPr>
                      <w:t>Henry and June</w:t>
                    </w:r>
                    <w:r w:rsidRPr="001027E6">
                      <w:rPr>
                        <w:rFonts w:cs="Helvetica"/>
                        <w:lang w:val="en-CA"/>
                      </w:rPr>
                      <w:t xml:space="preserve"> (1986),</w:t>
                    </w:r>
                    <w:r w:rsidRPr="001027E6">
                      <w:rPr>
                        <w:rFonts w:cs="Helvetica"/>
                        <w:i/>
                        <w:lang w:val="en-CA"/>
                      </w:rPr>
                      <w:t xml:space="preserve"> Incest </w:t>
                    </w:r>
                    <w:r w:rsidRPr="001027E6">
                      <w:rPr>
                        <w:rFonts w:cs="Helvetica"/>
                        <w:lang w:val="en-CA"/>
                      </w:rPr>
                      <w:t xml:space="preserve">(1992), </w:t>
                    </w:r>
                    <w:r w:rsidRPr="001027E6">
                      <w:rPr>
                        <w:rFonts w:cs="Helvetica"/>
                        <w:i/>
                        <w:lang w:val="en-CA"/>
                      </w:rPr>
                      <w:t>Fire</w:t>
                    </w:r>
                    <w:r w:rsidRPr="001027E6">
                      <w:rPr>
                        <w:rFonts w:cs="Helvetica"/>
                        <w:lang w:val="en-CA"/>
                      </w:rPr>
                      <w:t xml:space="preserve"> (1995), </w:t>
                    </w:r>
                    <w:r w:rsidRPr="001027E6">
                      <w:rPr>
                        <w:rFonts w:cs="Helvetica"/>
                        <w:i/>
                        <w:lang w:val="en-CA"/>
                      </w:rPr>
                      <w:t>Nearer the Moon</w:t>
                    </w:r>
                    <w:r w:rsidRPr="001027E6">
                      <w:rPr>
                        <w:rFonts w:cs="Helvetica"/>
                        <w:lang w:val="en-CA"/>
                      </w:rPr>
                      <w:t xml:space="preserve"> (1996), and </w:t>
                    </w:r>
                    <w:r w:rsidRPr="001027E6">
                      <w:rPr>
                        <w:rFonts w:cs="Helvetica"/>
                        <w:i/>
                        <w:lang w:val="en-CA"/>
                      </w:rPr>
                      <w:t>Mirages</w:t>
                    </w:r>
                    <w:r w:rsidRPr="001027E6">
                      <w:rPr>
                        <w:rFonts w:cs="Helvetica"/>
                        <w:lang w:val="en-CA"/>
                      </w:rPr>
                      <w:t xml:space="preserve"> (2013). These </w:t>
                    </w:r>
                    <w:r w:rsidRPr="001027E6">
                      <w:rPr>
                        <w:lang w:val="en-CA"/>
                      </w:rPr>
                      <w:t xml:space="preserve">uncensored editions brought to light Nin’s incestuous relationship with her father as well as her bigamy – revelations that continue to provoke acutely polarized reactions from feminist critics. </w:t>
                    </w:r>
                  </w:p>
                  <w:p w14:paraId="6895FC4A" w14:textId="77777777" w:rsidR="00036C4B" w:rsidRDefault="00036C4B" w:rsidP="00036C4B">
                    <w:pPr>
                      <w:rPr>
                        <w:lang w:val="en-CA"/>
                      </w:rPr>
                    </w:pPr>
                  </w:p>
                  <w:p w14:paraId="5CFC9AC4" w14:textId="77777777" w:rsidR="000876D9" w:rsidRDefault="000876D9" w:rsidP="000876D9">
                    <w:pPr>
                      <w:keepNext/>
                    </w:pPr>
                    <w:r>
                      <w:rPr>
                        <w:lang w:val="en-CA"/>
                      </w:rPr>
                      <w:t xml:space="preserve">File: </w:t>
                    </w:r>
                    <w:proofErr w:type="spellStart"/>
                    <w:r>
                      <w:rPr>
                        <w:rFonts w:cs="Times"/>
                        <w:color w:val="000000" w:themeColor="text1"/>
                        <w:lang w:val="en-US"/>
                      </w:rPr>
                      <w:t>Anaïs</w:t>
                    </w:r>
                    <w:proofErr w:type="spellEnd"/>
                    <w:r>
                      <w:rPr>
                        <w:rFonts w:cs="Times"/>
                        <w:color w:val="000000" w:themeColor="text1"/>
                        <w:lang w:val="en-US"/>
                      </w:rPr>
                      <w:t xml:space="preserve"> Nin 5.jpg</w:t>
                    </w:r>
                  </w:p>
                  <w:p w14:paraId="61CA4304" w14:textId="77777777" w:rsidR="000876D9" w:rsidRDefault="000876D9" w:rsidP="000876D9">
                    <w:pPr>
                      <w:pStyle w:val="Caption"/>
                    </w:pPr>
                    <w:proofErr w:type="spellStart"/>
                    <w:r>
                      <w:t>Anaïs</w:t>
                    </w:r>
                    <w:proofErr w:type="spellEnd"/>
                    <w:r>
                      <w:t xml:space="preserve"> Nin</w:t>
                    </w:r>
                    <w:r w:rsidR="00835505">
                      <w:t xml:space="preserve">, photographed by Peter and Alice </w:t>
                    </w:r>
                    <w:proofErr w:type="spellStart"/>
                    <w:r w:rsidR="00835505">
                      <w:t>Gowland</w:t>
                    </w:r>
                    <w:proofErr w:type="spellEnd"/>
                    <w:r>
                      <w:t xml:space="preserve"> </w:t>
                    </w:r>
                    <w:r w:rsidR="00835505">
                      <w:fldChar w:fldCharType="begin"/>
                    </w:r>
                    <w:r w:rsidR="00835505">
                      <w:instrText xml:space="preserve"> SEQ Anaïs_Nin_5 \* ARABIC </w:instrText>
                    </w:r>
                    <w:r w:rsidR="00835505">
                      <w:fldChar w:fldCharType="separate"/>
                    </w:r>
                    <w:r>
                      <w:rPr>
                        <w:noProof/>
                      </w:rPr>
                      <w:t>1</w:t>
                    </w:r>
                    <w:r w:rsidR="00835505">
                      <w:rPr>
                        <w:noProof/>
                      </w:rPr>
                      <w:fldChar w:fldCharType="end"/>
                    </w:r>
                  </w:p>
                  <w:p w14:paraId="2779ED49" w14:textId="77777777" w:rsidR="000876D9" w:rsidRDefault="00835505" w:rsidP="00835505">
                    <w:pPr>
                      <w:pStyle w:val="Authornote"/>
                    </w:pPr>
                    <w:r>
                      <w:t>[[</w:t>
                    </w:r>
                    <w:r w:rsidR="000876D9">
                      <w:t xml:space="preserve">Source: Photographed by Peter and Alice </w:t>
                    </w:r>
                    <w:proofErr w:type="spellStart"/>
                    <w:r w:rsidR="000876D9">
                      <w:t>Gowland</w:t>
                    </w:r>
                    <w:proofErr w:type="spellEnd"/>
                    <w:r w:rsidR="000876D9">
                      <w:t xml:space="preserve">. Image can be found at </w:t>
                    </w:r>
                    <w:hyperlink r:id="rId11" w:history="1">
                      <w:r w:rsidR="000876D9" w:rsidRPr="009E5321">
                        <w:rPr>
                          <w:rStyle w:val="Hyperlink"/>
                        </w:rPr>
                        <w:t>http://moniquespassions.com/the-melody-of-art/anais-nin-on-music/</w:t>
                      </w:r>
                    </w:hyperlink>
                    <w:r>
                      <w:rPr>
                        <w:rStyle w:val="Hyperlink"/>
                      </w:rPr>
                      <w:t>]]</w:t>
                    </w:r>
                  </w:p>
                  <w:p w14:paraId="0B90D487" w14:textId="77777777" w:rsidR="000876D9" w:rsidRPr="001027E6" w:rsidRDefault="000876D9" w:rsidP="00036C4B">
                    <w:pPr>
                      <w:rPr>
                        <w:lang w:val="en-CA"/>
                      </w:rPr>
                    </w:pPr>
                  </w:p>
                  <w:p w14:paraId="4E35EBB3" w14:textId="77777777" w:rsidR="00036C4B" w:rsidRPr="001027E6" w:rsidRDefault="00036C4B" w:rsidP="00036C4B">
                    <w:pPr>
                      <w:pStyle w:val="Heading1"/>
                      <w:outlineLvl w:val="0"/>
                      <w:rPr>
                        <w:lang w:val="en-CA"/>
                      </w:rPr>
                    </w:pPr>
                    <w:r w:rsidRPr="001027E6">
                      <w:rPr>
                        <w:lang w:val="en-CA"/>
                      </w:rPr>
                      <w:t>List of Works</w:t>
                    </w:r>
                  </w:p>
                  <w:p w14:paraId="05A015C3" w14:textId="77777777" w:rsidR="00036C4B" w:rsidRPr="001027E6" w:rsidRDefault="00036C4B" w:rsidP="00036C4B">
                    <w:pPr>
                      <w:rPr>
                        <w:lang w:val="en-CA"/>
                      </w:rPr>
                    </w:pPr>
                    <w:r w:rsidRPr="001027E6">
                      <w:rPr>
                        <w:i/>
                        <w:lang w:val="en-CA"/>
                      </w:rPr>
                      <w:t>Waste of Timelessness and Other Early Stories</w:t>
                    </w:r>
                    <w:r w:rsidRPr="001027E6">
                      <w:rPr>
                        <w:lang w:val="en-CA"/>
                      </w:rPr>
                      <w:t xml:space="preserve"> (1932)</w:t>
                    </w:r>
                  </w:p>
                  <w:p w14:paraId="696F843F" w14:textId="77777777" w:rsidR="00036C4B" w:rsidRPr="001027E6" w:rsidRDefault="00036C4B" w:rsidP="00036C4B">
                    <w:pPr>
                      <w:rPr>
                        <w:lang w:val="en-CA"/>
                      </w:rPr>
                    </w:pPr>
                    <w:r w:rsidRPr="001027E6">
                      <w:rPr>
                        <w:i/>
                        <w:lang w:val="en-CA"/>
                      </w:rPr>
                      <w:t>D.H. Lawrence: An Unprofessional</w:t>
                    </w:r>
                    <w:r w:rsidRPr="001027E6">
                      <w:rPr>
                        <w:lang w:val="en-CA"/>
                      </w:rPr>
                      <w:t xml:space="preserve"> Study (1932) </w:t>
                    </w:r>
                  </w:p>
                  <w:p w14:paraId="76315DBE" w14:textId="77777777" w:rsidR="00036C4B" w:rsidRPr="001027E6" w:rsidRDefault="00036C4B" w:rsidP="00036C4B">
                    <w:pPr>
                      <w:rPr>
                        <w:lang w:val="en-CA"/>
                      </w:rPr>
                    </w:pPr>
                    <w:r w:rsidRPr="001027E6">
                      <w:rPr>
                        <w:i/>
                        <w:lang w:val="en-CA"/>
                      </w:rPr>
                      <w:t>House of Incest</w:t>
                    </w:r>
                    <w:r w:rsidRPr="001027E6">
                      <w:rPr>
                        <w:lang w:val="en-CA"/>
                      </w:rPr>
                      <w:t xml:space="preserve"> (1936) </w:t>
                    </w:r>
                  </w:p>
                  <w:p w14:paraId="5EE641B3" w14:textId="77777777" w:rsidR="00036C4B" w:rsidRPr="001027E6" w:rsidRDefault="00036C4B" w:rsidP="00036C4B">
                    <w:pPr>
                      <w:rPr>
                        <w:lang w:val="en-CA"/>
                      </w:rPr>
                    </w:pPr>
                    <w:r w:rsidRPr="001027E6">
                      <w:rPr>
                        <w:i/>
                        <w:lang w:val="en-CA"/>
                      </w:rPr>
                      <w:t>Winter of Artifice</w:t>
                    </w:r>
                    <w:r w:rsidRPr="001027E6">
                      <w:rPr>
                        <w:lang w:val="en-CA"/>
                      </w:rPr>
                      <w:t xml:space="preserve"> (1939) </w:t>
                    </w:r>
                  </w:p>
                  <w:p w14:paraId="42735DA6" w14:textId="77777777" w:rsidR="00036C4B" w:rsidRPr="001027E6" w:rsidRDefault="00036C4B" w:rsidP="00036C4B">
                    <w:pPr>
                      <w:rPr>
                        <w:lang w:val="en-CA"/>
                      </w:rPr>
                    </w:pPr>
                    <w:r w:rsidRPr="001027E6">
                      <w:rPr>
                        <w:i/>
                        <w:lang w:val="en-CA"/>
                      </w:rPr>
                      <w:t>Delta of Venus: Erotica</w:t>
                    </w:r>
                    <w:r w:rsidRPr="001027E6">
                      <w:rPr>
                        <w:lang w:val="en-CA"/>
                      </w:rPr>
                      <w:t xml:space="preserve"> (c.1940; 1977) </w:t>
                    </w:r>
                  </w:p>
                  <w:p w14:paraId="5EDC792D" w14:textId="77777777" w:rsidR="00036C4B" w:rsidRPr="001027E6" w:rsidRDefault="00036C4B" w:rsidP="00036C4B">
                    <w:pPr>
                      <w:rPr>
                        <w:lang w:val="en-CA"/>
                      </w:rPr>
                    </w:pPr>
                    <w:r w:rsidRPr="001027E6">
                      <w:rPr>
                        <w:i/>
                        <w:lang w:val="en-CA"/>
                      </w:rPr>
                      <w:t>Little Birds: Erotica</w:t>
                    </w:r>
                    <w:r w:rsidRPr="001027E6">
                      <w:rPr>
                        <w:lang w:val="en-CA"/>
                      </w:rPr>
                      <w:t xml:space="preserve"> (c.1940; 1979) </w:t>
                    </w:r>
                  </w:p>
                  <w:p w14:paraId="4B21A550" w14:textId="77777777" w:rsidR="00036C4B" w:rsidRPr="001027E6" w:rsidRDefault="00036C4B" w:rsidP="00036C4B">
                    <w:pPr>
                      <w:rPr>
                        <w:lang w:val="en-CA"/>
                      </w:rPr>
                    </w:pPr>
                    <w:r w:rsidRPr="001027E6">
                      <w:rPr>
                        <w:i/>
                        <w:lang w:val="en-CA"/>
                      </w:rPr>
                      <w:t>Ladders to Fire</w:t>
                    </w:r>
                    <w:r w:rsidRPr="001027E6">
                      <w:rPr>
                        <w:lang w:val="en-CA"/>
                      </w:rPr>
                      <w:t xml:space="preserve"> (1939; 1942) </w:t>
                    </w:r>
                  </w:p>
                  <w:p w14:paraId="64CFD277" w14:textId="77777777" w:rsidR="00036C4B" w:rsidRPr="001027E6" w:rsidRDefault="00036C4B" w:rsidP="00036C4B">
                    <w:pPr>
                      <w:rPr>
                        <w:lang w:val="en-CA"/>
                      </w:rPr>
                    </w:pPr>
                    <w:r w:rsidRPr="001027E6">
                      <w:rPr>
                        <w:i/>
                        <w:lang w:val="en-CA"/>
                      </w:rPr>
                      <w:t>Under a Glass Bell</w:t>
                    </w:r>
                    <w:r w:rsidRPr="001027E6">
                      <w:rPr>
                        <w:lang w:val="en-CA"/>
                      </w:rPr>
                      <w:t xml:space="preserve"> (1944; 1948) </w:t>
                    </w:r>
                  </w:p>
                  <w:p w14:paraId="13CA085C" w14:textId="77777777" w:rsidR="00036C4B" w:rsidRPr="001027E6" w:rsidRDefault="00036C4B" w:rsidP="00036C4B">
                    <w:pPr>
                      <w:rPr>
                        <w:lang w:val="en-CA"/>
                      </w:rPr>
                    </w:pPr>
                    <w:r w:rsidRPr="001027E6">
                      <w:rPr>
                        <w:i/>
                        <w:lang w:val="en-CA"/>
                      </w:rPr>
                      <w:t>Children of the Albatross</w:t>
                    </w:r>
                    <w:r w:rsidRPr="001027E6">
                      <w:rPr>
                        <w:lang w:val="en-CA"/>
                      </w:rPr>
                      <w:t xml:space="preserve"> (1947) </w:t>
                    </w:r>
                  </w:p>
                  <w:p w14:paraId="48AF5ED4" w14:textId="77777777" w:rsidR="00036C4B" w:rsidRPr="001027E6" w:rsidRDefault="00036C4B" w:rsidP="00036C4B">
                    <w:pPr>
                      <w:rPr>
                        <w:i/>
                        <w:lang w:val="en-CA"/>
                      </w:rPr>
                    </w:pPr>
                    <w:r w:rsidRPr="001027E6">
                      <w:rPr>
                        <w:i/>
                        <w:lang w:val="en-CA"/>
                      </w:rPr>
                      <w:t xml:space="preserve">The Four-Chambered Heart (1950) </w:t>
                    </w:r>
                  </w:p>
                  <w:p w14:paraId="0AD5C7B5" w14:textId="77777777" w:rsidR="00036C4B" w:rsidRPr="001027E6" w:rsidRDefault="00036C4B" w:rsidP="00036C4B">
                    <w:pPr>
                      <w:rPr>
                        <w:lang w:val="en-CA"/>
                      </w:rPr>
                    </w:pPr>
                    <w:r w:rsidRPr="001027E6">
                      <w:rPr>
                        <w:i/>
                        <w:lang w:val="en-CA"/>
                      </w:rPr>
                      <w:t>A Spy in the House of Love</w:t>
                    </w:r>
                    <w:r w:rsidRPr="001027E6">
                      <w:rPr>
                        <w:lang w:val="en-CA"/>
                      </w:rPr>
                      <w:t xml:space="preserve"> (1954) </w:t>
                    </w:r>
                  </w:p>
                  <w:p w14:paraId="465B1251" w14:textId="77777777" w:rsidR="00036C4B" w:rsidRPr="001027E6" w:rsidRDefault="00036C4B" w:rsidP="00036C4B">
                    <w:pPr>
                      <w:rPr>
                        <w:lang w:val="en-CA"/>
                      </w:rPr>
                    </w:pPr>
                    <w:r w:rsidRPr="001027E6">
                      <w:rPr>
                        <w:i/>
                        <w:lang w:val="en-CA"/>
                      </w:rPr>
                      <w:t>Cities of the Interior</w:t>
                    </w:r>
                    <w:r w:rsidRPr="001027E6">
                      <w:rPr>
                        <w:lang w:val="en-CA"/>
                      </w:rPr>
                      <w:t xml:space="preserve"> (1959) </w:t>
                    </w:r>
                  </w:p>
                  <w:p w14:paraId="2EDA83AB" w14:textId="77777777" w:rsidR="00036C4B" w:rsidRPr="001027E6" w:rsidRDefault="00036C4B" w:rsidP="00036C4B">
                    <w:pPr>
                      <w:rPr>
                        <w:lang w:val="en-CA"/>
                      </w:rPr>
                    </w:pPr>
                    <w:r w:rsidRPr="001027E6">
                      <w:rPr>
                        <w:i/>
                        <w:lang w:val="en-CA"/>
                      </w:rPr>
                      <w:t>Seduction of the Minotaur</w:t>
                    </w:r>
                    <w:r w:rsidRPr="001027E6">
                      <w:rPr>
                        <w:lang w:val="en-CA"/>
                      </w:rPr>
                      <w:t xml:space="preserve"> (1958; 1961) </w:t>
                    </w:r>
                  </w:p>
                  <w:p w14:paraId="0FFA1396" w14:textId="77777777" w:rsidR="00036C4B" w:rsidRPr="001027E6" w:rsidRDefault="00036C4B" w:rsidP="00036C4B">
                    <w:pPr>
                      <w:rPr>
                        <w:lang w:val="en-CA"/>
                      </w:rPr>
                    </w:pPr>
                    <w:r w:rsidRPr="001027E6">
                      <w:rPr>
                        <w:i/>
                        <w:lang w:val="en-CA"/>
                      </w:rPr>
                      <w:t>Collages</w:t>
                    </w:r>
                    <w:r w:rsidRPr="001027E6">
                      <w:rPr>
                        <w:lang w:val="en-CA"/>
                      </w:rPr>
                      <w:t xml:space="preserve"> (1964) </w:t>
                    </w:r>
                  </w:p>
                  <w:p w14:paraId="07CE1A84" w14:textId="77777777" w:rsidR="00036C4B" w:rsidRPr="001027E6" w:rsidRDefault="00036C4B" w:rsidP="00036C4B">
                    <w:pPr>
                      <w:rPr>
                        <w:lang w:val="en-CA"/>
                      </w:rPr>
                    </w:pPr>
                    <w:proofErr w:type="spellStart"/>
                    <w:r w:rsidRPr="001027E6">
                      <w:rPr>
                        <w:i/>
                        <w:lang w:val="en-CA"/>
                      </w:rPr>
                      <w:t>Linotte</w:t>
                    </w:r>
                    <w:proofErr w:type="spellEnd"/>
                    <w:r w:rsidRPr="001027E6">
                      <w:rPr>
                        <w:i/>
                        <w:lang w:val="en-CA"/>
                      </w:rPr>
                      <w:t xml:space="preserve">: The Early Diary of </w:t>
                    </w:r>
                    <w:proofErr w:type="spellStart"/>
                    <w:r w:rsidRPr="001027E6">
                      <w:rPr>
                        <w:i/>
                        <w:lang w:val="en-CA"/>
                      </w:rPr>
                      <w:t>Anaïs</w:t>
                    </w:r>
                    <w:proofErr w:type="spellEnd"/>
                    <w:r w:rsidRPr="001027E6">
                      <w:rPr>
                        <w:i/>
                        <w:lang w:val="en-CA"/>
                      </w:rPr>
                      <w:t xml:space="preserve"> Nin</w:t>
                    </w:r>
                    <w:r w:rsidRPr="001027E6">
                      <w:rPr>
                        <w:lang w:val="en-CA"/>
                      </w:rPr>
                      <w:t xml:space="preserve">: </w:t>
                    </w:r>
                    <w:r w:rsidR="00835505">
                      <w:rPr>
                        <w:i/>
                        <w:lang w:val="en-CA"/>
                      </w:rPr>
                      <w:t>1914–</w:t>
                    </w:r>
                    <w:r w:rsidRPr="001027E6">
                      <w:rPr>
                        <w:i/>
                        <w:lang w:val="en-CA"/>
                      </w:rPr>
                      <w:t>1920</w:t>
                    </w:r>
                    <w:r w:rsidRPr="001027E6">
                      <w:rPr>
                        <w:lang w:val="en-CA"/>
                      </w:rPr>
                      <w:t xml:space="preserve"> (1978) </w:t>
                    </w:r>
                  </w:p>
                  <w:p w14:paraId="08DBF633" w14:textId="77777777" w:rsidR="00036C4B" w:rsidRPr="001027E6" w:rsidRDefault="00036C4B" w:rsidP="00036C4B">
                    <w:pPr>
                      <w:rPr>
                        <w:lang w:val="en-CA"/>
                      </w:rPr>
                    </w:pPr>
                    <w:r w:rsidRPr="001027E6">
                      <w:rPr>
                        <w:i/>
                        <w:lang w:val="en-CA"/>
                      </w:rPr>
                      <w:t xml:space="preserve">The Early Diary of </w:t>
                    </w:r>
                    <w:proofErr w:type="spellStart"/>
                    <w:r w:rsidRPr="001027E6">
                      <w:rPr>
                        <w:i/>
                        <w:lang w:val="en-CA"/>
                      </w:rPr>
                      <w:t>Anaïs</w:t>
                    </w:r>
                    <w:proofErr w:type="spellEnd"/>
                    <w:r w:rsidR="00835505">
                      <w:rPr>
                        <w:i/>
                        <w:lang w:val="en-CA"/>
                      </w:rPr>
                      <w:t xml:space="preserve"> Nin: 1920–</w:t>
                    </w:r>
                    <w:r w:rsidRPr="001027E6">
                      <w:rPr>
                        <w:i/>
                        <w:lang w:val="en-CA"/>
                      </w:rPr>
                      <w:t>1923</w:t>
                    </w:r>
                    <w:r w:rsidRPr="001027E6">
                      <w:rPr>
                        <w:lang w:val="en-CA"/>
                      </w:rPr>
                      <w:t xml:space="preserve"> (1982) </w:t>
                    </w:r>
                  </w:p>
                  <w:p w14:paraId="7980B780" w14:textId="77777777" w:rsidR="00036C4B" w:rsidRPr="001027E6" w:rsidRDefault="00036C4B" w:rsidP="00036C4B">
                    <w:pPr>
                      <w:rPr>
                        <w:lang w:val="en-CA"/>
                      </w:rPr>
                    </w:pPr>
                    <w:r w:rsidRPr="001027E6">
                      <w:rPr>
                        <w:i/>
                        <w:lang w:val="en-CA"/>
                      </w:rPr>
                      <w:t>The</w:t>
                    </w:r>
                    <w:r w:rsidR="00835505">
                      <w:rPr>
                        <w:i/>
                        <w:lang w:val="en-CA"/>
                      </w:rPr>
                      <w:t xml:space="preserve"> Early Diary of </w:t>
                    </w:r>
                    <w:proofErr w:type="spellStart"/>
                    <w:r w:rsidR="00835505">
                      <w:rPr>
                        <w:i/>
                        <w:lang w:val="en-CA"/>
                      </w:rPr>
                      <w:t>Anaïs</w:t>
                    </w:r>
                    <w:proofErr w:type="spellEnd"/>
                    <w:r w:rsidR="00835505">
                      <w:rPr>
                        <w:i/>
                        <w:lang w:val="en-CA"/>
                      </w:rPr>
                      <w:t xml:space="preserve"> Nin: 1923–</w:t>
                    </w:r>
                    <w:r w:rsidRPr="001027E6">
                      <w:rPr>
                        <w:i/>
                        <w:lang w:val="en-CA"/>
                      </w:rPr>
                      <w:t>1927</w:t>
                    </w:r>
                    <w:r w:rsidRPr="001027E6">
                      <w:rPr>
                        <w:lang w:val="en-CA"/>
                      </w:rPr>
                      <w:t xml:space="preserve"> (1983) </w:t>
                    </w:r>
                  </w:p>
                  <w:p w14:paraId="5A0C9373" w14:textId="77777777" w:rsidR="00036C4B" w:rsidRPr="001027E6" w:rsidRDefault="00036C4B" w:rsidP="00036C4B">
                    <w:pPr>
                      <w:rPr>
                        <w:lang w:val="en-CA"/>
                      </w:rPr>
                    </w:pPr>
                    <w:r w:rsidRPr="001027E6">
                      <w:rPr>
                        <w:i/>
                        <w:lang w:val="en-CA"/>
                      </w:rPr>
                      <w:t>The</w:t>
                    </w:r>
                    <w:r w:rsidR="00835505">
                      <w:rPr>
                        <w:i/>
                        <w:lang w:val="en-CA"/>
                      </w:rPr>
                      <w:t xml:space="preserve"> Early Diary of </w:t>
                    </w:r>
                    <w:proofErr w:type="spellStart"/>
                    <w:r w:rsidR="00835505">
                      <w:rPr>
                        <w:i/>
                        <w:lang w:val="en-CA"/>
                      </w:rPr>
                      <w:t>Anaïs</w:t>
                    </w:r>
                    <w:proofErr w:type="spellEnd"/>
                    <w:r w:rsidR="00835505">
                      <w:rPr>
                        <w:i/>
                        <w:lang w:val="en-CA"/>
                      </w:rPr>
                      <w:t xml:space="preserve"> Nin: 1927–</w:t>
                    </w:r>
                    <w:r w:rsidRPr="001027E6">
                      <w:rPr>
                        <w:i/>
                        <w:lang w:val="en-CA"/>
                      </w:rPr>
                      <w:t>1931</w:t>
                    </w:r>
                    <w:r w:rsidRPr="001027E6">
                      <w:rPr>
                        <w:lang w:val="en-CA"/>
                      </w:rPr>
                      <w:t xml:space="preserve"> (1985) </w:t>
                    </w:r>
                  </w:p>
                  <w:p w14:paraId="2F8176A0" w14:textId="77777777" w:rsidR="00036C4B" w:rsidRPr="001027E6" w:rsidRDefault="00835505" w:rsidP="00036C4B">
                    <w:pPr>
                      <w:rPr>
                        <w:lang w:val="en-CA"/>
                      </w:rPr>
                    </w:pPr>
                    <w:r>
                      <w:rPr>
                        <w:i/>
                        <w:lang w:val="en-CA"/>
                      </w:rPr>
                      <w:t xml:space="preserve">The Diary of </w:t>
                    </w:r>
                    <w:proofErr w:type="spellStart"/>
                    <w:r>
                      <w:rPr>
                        <w:i/>
                        <w:lang w:val="en-CA"/>
                      </w:rPr>
                      <w:t>Anaïs</w:t>
                    </w:r>
                    <w:proofErr w:type="spellEnd"/>
                    <w:r>
                      <w:rPr>
                        <w:i/>
                        <w:lang w:val="en-CA"/>
                      </w:rPr>
                      <w:t xml:space="preserve"> Nin: 1931–</w:t>
                    </w:r>
                    <w:r w:rsidR="00036C4B" w:rsidRPr="001027E6">
                      <w:rPr>
                        <w:i/>
                        <w:lang w:val="en-CA"/>
                      </w:rPr>
                      <w:t>1934</w:t>
                    </w:r>
                    <w:r w:rsidR="00036C4B" w:rsidRPr="001027E6">
                      <w:rPr>
                        <w:lang w:val="en-CA"/>
                      </w:rPr>
                      <w:t xml:space="preserve"> (1966) </w:t>
                    </w:r>
                  </w:p>
                  <w:p w14:paraId="14B0956B" w14:textId="77777777" w:rsidR="00036C4B" w:rsidRPr="001027E6" w:rsidRDefault="00835505" w:rsidP="00036C4B">
                    <w:pPr>
                      <w:rPr>
                        <w:lang w:val="en-CA"/>
                      </w:rPr>
                    </w:pPr>
                    <w:r>
                      <w:rPr>
                        <w:i/>
                        <w:lang w:val="en-CA"/>
                      </w:rPr>
                      <w:t xml:space="preserve">The Diary of </w:t>
                    </w:r>
                    <w:proofErr w:type="spellStart"/>
                    <w:r>
                      <w:rPr>
                        <w:i/>
                        <w:lang w:val="en-CA"/>
                      </w:rPr>
                      <w:t>Anaïs</w:t>
                    </w:r>
                    <w:proofErr w:type="spellEnd"/>
                    <w:r>
                      <w:rPr>
                        <w:i/>
                        <w:lang w:val="en-CA"/>
                      </w:rPr>
                      <w:t xml:space="preserve"> Nin: 1934–</w:t>
                    </w:r>
                    <w:r w:rsidR="00036C4B" w:rsidRPr="001027E6">
                      <w:rPr>
                        <w:i/>
                        <w:lang w:val="en-CA"/>
                      </w:rPr>
                      <w:t>1939</w:t>
                    </w:r>
                    <w:r w:rsidR="00036C4B" w:rsidRPr="001027E6">
                      <w:rPr>
                        <w:lang w:val="en-CA"/>
                      </w:rPr>
                      <w:t xml:space="preserve"> (1967) </w:t>
                    </w:r>
                  </w:p>
                  <w:p w14:paraId="5560F3AD" w14:textId="77777777" w:rsidR="00036C4B" w:rsidRPr="001027E6" w:rsidRDefault="00835505" w:rsidP="00036C4B">
                    <w:pPr>
                      <w:rPr>
                        <w:lang w:val="en-CA"/>
                      </w:rPr>
                    </w:pPr>
                    <w:r>
                      <w:rPr>
                        <w:i/>
                        <w:lang w:val="en-CA"/>
                      </w:rPr>
                      <w:t xml:space="preserve">The Diary of </w:t>
                    </w:r>
                    <w:proofErr w:type="spellStart"/>
                    <w:r>
                      <w:rPr>
                        <w:i/>
                        <w:lang w:val="en-CA"/>
                      </w:rPr>
                      <w:t>Anaïs</w:t>
                    </w:r>
                    <w:proofErr w:type="spellEnd"/>
                    <w:r>
                      <w:rPr>
                        <w:i/>
                        <w:lang w:val="en-CA"/>
                      </w:rPr>
                      <w:t xml:space="preserve"> Nin: 1939–</w:t>
                    </w:r>
                    <w:r w:rsidR="00036C4B" w:rsidRPr="001027E6">
                      <w:rPr>
                        <w:i/>
                        <w:lang w:val="en-CA"/>
                      </w:rPr>
                      <w:t>1944</w:t>
                    </w:r>
                    <w:r w:rsidR="00036C4B" w:rsidRPr="001027E6">
                      <w:rPr>
                        <w:lang w:val="en-CA"/>
                      </w:rPr>
                      <w:t xml:space="preserve"> (1971) </w:t>
                    </w:r>
                  </w:p>
                  <w:p w14:paraId="03710A78" w14:textId="77777777" w:rsidR="00036C4B" w:rsidRPr="001027E6" w:rsidRDefault="00036C4B" w:rsidP="00036C4B">
                    <w:pPr>
                      <w:rPr>
                        <w:lang w:val="en-CA"/>
                      </w:rPr>
                    </w:pPr>
                    <w:r w:rsidRPr="001027E6">
                      <w:rPr>
                        <w:i/>
                        <w:lang w:val="en-CA"/>
                      </w:rPr>
                      <w:t xml:space="preserve">The Diary </w:t>
                    </w:r>
                    <w:r w:rsidR="00835505">
                      <w:rPr>
                        <w:i/>
                        <w:lang w:val="en-CA"/>
                      </w:rPr>
                      <w:t xml:space="preserve">of </w:t>
                    </w:r>
                    <w:proofErr w:type="spellStart"/>
                    <w:r w:rsidR="00835505">
                      <w:rPr>
                        <w:i/>
                        <w:lang w:val="en-CA"/>
                      </w:rPr>
                      <w:t>Anaïs</w:t>
                    </w:r>
                    <w:proofErr w:type="spellEnd"/>
                    <w:r w:rsidR="00835505">
                      <w:rPr>
                        <w:i/>
                        <w:lang w:val="en-CA"/>
                      </w:rPr>
                      <w:t xml:space="preserve"> Nin: 1944–</w:t>
                    </w:r>
                    <w:r w:rsidRPr="001027E6">
                      <w:rPr>
                        <w:i/>
                        <w:lang w:val="en-CA"/>
                      </w:rPr>
                      <w:t>1947</w:t>
                    </w:r>
                    <w:r w:rsidRPr="001027E6">
                      <w:rPr>
                        <w:lang w:val="en-CA"/>
                      </w:rPr>
                      <w:t xml:space="preserve"> (1972) </w:t>
                    </w:r>
                  </w:p>
                  <w:p w14:paraId="22AB502C" w14:textId="77777777" w:rsidR="00036C4B" w:rsidRPr="001027E6" w:rsidRDefault="00835505" w:rsidP="00036C4B">
                    <w:pPr>
                      <w:rPr>
                        <w:i/>
                        <w:lang w:val="en-CA"/>
                      </w:rPr>
                    </w:pPr>
                    <w:r>
                      <w:rPr>
                        <w:i/>
                        <w:lang w:val="en-CA"/>
                      </w:rPr>
                      <w:t xml:space="preserve">The Diary of </w:t>
                    </w:r>
                    <w:proofErr w:type="spellStart"/>
                    <w:r>
                      <w:rPr>
                        <w:i/>
                        <w:lang w:val="en-CA"/>
                      </w:rPr>
                      <w:t>Anaïs</w:t>
                    </w:r>
                    <w:proofErr w:type="spellEnd"/>
                    <w:r>
                      <w:rPr>
                        <w:i/>
                        <w:lang w:val="en-CA"/>
                      </w:rPr>
                      <w:t xml:space="preserve"> Nin: 1947–</w:t>
                    </w:r>
                    <w:r w:rsidR="00036C4B" w:rsidRPr="001027E6">
                      <w:rPr>
                        <w:i/>
                        <w:lang w:val="en-CA"/>
                      </w:rPr>
                      <w:t xml:space="preserve">1955 </w:t>
                    </w:r>
                    <w:r w:rsidR="00036C4B" w:rsidRPr="001027E6">
                      <w:rPr>
                        <w:lang w:val="en-CA"/>
                      </w:rPr>
                      <w:t>(1975)</w:t>
                    </w:r>
                    <w:r w:rsidR="00036C4B" w:rsidRPr="001027E6">
                      <w:rPr>
                        <w:i/>
                        <w:lang w:val="en-CA"/>
                      </w:rPr>
                      <w:t xml:space="preserve"> </w:t>
                    </w:r>
                  </w:p>
                  <w:p w14:paraId="212F72C4" w14:textId="77777777" w:rsidR="00036C4B" w:rsidRPr="001027E6" w:rsidRDefault="00835505" w:rsidP="00036C4B">
                    <w:pPr>
                      <w:rPr>
                        <w:lang w:val="en-CA"/>
                      </w:rPr>
                    </w:pPr>
                    <w:r>
                      <w:rPr>
                        <w:i/>
                        <w:lang w:val="en-CA"/>
                      </w:rPr>
                      <w:t xml:space="preserve">The Diary of </w:t>
                    </w:r>
                    <w:proofErr w:type="spellStart"/>
                    <w:r>
                      <w:rPr>
                        <w:i/>
                        <w:lang w:val="en-CA"/>
                      </w:rPr>
                      <w:t>Anaïs</w:t>
                    </w:r>
                    <w:proofErr w:type="spellEnd"/>
                    <w:r>
                      <w:rPr>
                        <w:i/>
                        <w:lang w:val="en-CA"/>
                      </w:rPr>
                      <w:t xml:space="preserve"> Nin: 1955–</w:t>
                    </w:r>
                    <w:r w:rsidR="00036C4B" w:rsidRPr="001027E6">
                      <w:rPr>
                        <w:i/>
                        <w:lang w:val="en-CA"/>
                      </w:rPr>
                      <w:t>1966</w:t>
                    </w:r>
                    <w:r w:rsidR="00036C4B" w:rsidRPr="001027E6">
                      <w:rPr>
                        <w:lang w:val="en-CA"/>
                      </w:rPr>
                      <w:t xml:space="preserve"> (1976) </w:t>
                    </w:r>
                  </w:p>
                  <w:p w14:paraId="34528752" w14:textId="77777777" w:rsidR="00036C4B" w:rsidRPr="001027E6" w:rsidRDefault="00835505" w:rsidP="00036C4B">
                    <w:pPr>
                      <w:rPr>
                        <w:lang w:val="en-CA"/>
                      </w:rPr>
                    </w:pPr>
                    <w:r>
                      <w:rPr>
                        <w:i/>
                        <w:lang w:val="en-CA"/>
                      </w:rPr>
                      <w:lastRenderedPageBreak/>
                      <w:t xml:space="preserve">The Diary of </w:t>
                    </w:r>
                    <w:proofErr w:type="spellStart"/>
                    <w:r>
                      <w:rPr>
                        <w:i/>
                        <w:lang w:val="en-CA"/>
                      </w:rPr>
                      <w:t>Anaïs</w:t>
                    </w:r>
                    <w:proofErr w:type="spellEnd"/>
                    <w:r>
                      <w:rPr>
                        <w:i/>
                        <w:lang w:val="en-CA"/>
                      </w:rPr>
                      <w:t xml:space="preserve"> Nin: 1966–</w:t>
                    </w:r>
                    <w:r w:rsidR="00036C4B" w:rsidRPr="001027E6">
                      <w:rPr>
                        <w:i/>
                        <w:lang w:val="en-CA"/>
                      </w:rPr>
                      <w:t>1974</w:t>
                    </w:r>
                    <w:r w:rsidR="00036C4B" w:rsidRPr="001027E6">
                      <w:rPr>
                        <w:lang w:val="en-CA"/>
                      </w:rPr>
                      <w:t xml:space="preserve"> (1980) </w:t>
                    </w:r>
                  </w:p>
                  <w:p w14:paraId="5D1E1E84" w14:textId="77777777" w:rsidR="00036C4B" w:rsidRPr="001027E6" w:rsidRDefault="00036C4B" w:rsidP="00036C4B">
                    <w:pPr>
                      <w:rPr>
                        <w:lang w:val="en-CA"/>
                      </w:rPr>
                    </w:pPr>
                    <w:r w:rsidRPr="001027E6">
                      <w:rPr>
                        <w:i/>
                        <w:lang w:val="en-CA"/>
                      </w:rPr>
                      <w:t>The Novel of the Future</w:t>
                    </w:r>
                    <w:r w:rsidRPr="001027E6">
                      <w:rPr>
                        <w:lang w:val="en-CA"/>
                      </w:rPr>
                      <w:t xml:space="preserve"> (1968) </w:t>
                    </w:r>
                  </w:p>
                  <w:p w14:paraId="6785A3F7" w14:textId="77777777" w:rsidR="00036C4B" w:rsidRPr="001027E6" w:rsidRDefault="00036C4B" w:rsidP="00036C4B">
                    <w:pPr>
                      <w:rPr>
                        <w:lang w:val="en-CA"/>
                      </w:rPr>
                    </w:pPr>
                    <w:r w:rsidRPr="001027E6">
                      <w:rPr>
                        <w:i/>
                        <w:lang w:val="en-CA"/>
                      </w:rPr>
                      <w:t>In Favo</w:t>
                    </w:r>
                    <w:r w:rsidR="00C056E1" w:rsidRPr="001027E6">
                      <w:rPr>
                        <w:i/>
                        <w:lang w:val="en-CA"/>
                      </w:rPr>
                      <w:t>u</w:t>
                    </w:r>
                    <w:r w:rsidRPr="001027E6">
                      <w:rPr>
                        <w:i/>
                        <w:lang w:val="en-CA"/>
                      </w:rPr>
                      <w:t>r of the Sensitive Man and Other Essays</w:t>
                    </w:r>
                    <w:r w:rsidRPr="001027E6">
                      <w:rPr>
                        <w:lang w:val="en-CA"/>
                      </w:rPr>
                      <w:t xml:space="preserve"> (1976) </w:t>
                    </w:r>
                  </w:p>
                  <w:p w14:paraId="0CF017CB" w14:textId="77777777" w:rsidR="00036C4B" w:rsidRPr="001027E6" w:rsidRDefault="00036C4B" w:rsidP="00036C4B">
                    <w:pPr>
                      <w:rPr>
                        <w:lang w:val="en-CA"/>
                      </w:rPr>
                    </w:pPr>
                    <w:r w:rsidRPr="001027E6">
                      <w:rPr>
                        <w:i/>
                        <w:lang w:val="en-CA"/>
                      </w:rPr>
                      <w:t>A Literate Passion: Letters of</w:t>
                    </w:r>
                    <w:r w:rsidR="00835505">
                      <w:rPr>
                        <w:i/>
                        <w:lang w:val="en-CA"/>
                      </w:rPr>
                      <w:t xml:space="preserve"> </w:t>
                    </w:r>
                    <w:proofErr w:type="spellStart"/>
                    <w:r w:rsidR="00835505">
                      <w:rPr>
                        <w:i/>
                        <w:lang w:val="en-CA"/>
                      </w:rPr>
                      <w:t>Anaïs</w:t>
                    </w:r>
                    <w:proofErr w:type="spellEnd"/>
                    <w:r w:rsidR="00835505">
                      <w:rPr>
                        <w:i/>
                        <w:lang w:val="en-CA"/>
                      </w:rPr>
                      <w:t xml:space="preserve"> Nin &amp; Henry Miller: 1932–</w:t>
                    </w:r>
                    <w:r w:rsidRPr="001027E6">
                      <w:rPr>
                        <w:i/>
                        <w:lang w:val="en-CA"/>
                      </w:rPr>
                      <w:t>1953</w:t>
                    </w:r>
                    <w:r w:rsidRPr="001027E6">
                      <w:rPr>
                        <w:lang w:val="en-CA"/>
                      </w:rPr>
                      <w:t xml:space="preserve"> (1987) </w:t>
                    </w:r>
                  </w:p>
                  <w:p w14:paraId="71CD9126" w14:textId="77777777" w:rsidR="00036C4B" w:rsidRPr="001027E6" w:rsidRDefault="00036C4B" w:rsidP="00036C4B">
                    <w:pPr>
                      <w:rPr>
                        <w:lang w:val="en-CA"/>
                      </w:rPr>
                    </w:pPr>
                    <w:r w:rsidRPr="001027E6">
                      <w:rPr>
                        <w:i/>
                        <w:lang w:val="en-CA"/>
                      </w:rPr>
                      <w:t xml:space="preserve">Henry and June: </w:t>
                    </w:r>
                    <w:r w:rsidR="000876D9">
                      <w:rPr>
                        <w:i/>
                        <w:lang w:val="en-CA"/>
                      </w:rPr>
                      <w:t>‘</w:t>
                    </w:r>
                    <w:r w:rsidRPr="001027E6">
                      <w:rPr>
                        <w:i/>
                        <w:lang w:val="en-CA"/>
                      </w:rPr>
                      <w:t>A Journal of Love</w:t>
                    </w:r>
                    <w:r w:rsidR="000876D9">
                      <w:rPr>
                        <w:i/>
                        <w:lang w:val="en-CA"/>
                      </w:rPr>
                      <w:t>’</w:t>
                    </w:r>
                    <w:r w:rsidRPr="001027E6">
                      <w:rPr>
                        <w:i/>
                        <w:lang w:val="en-CA"/>
                      </w:rPr>
                      <w:t xml:space="preserve"> – The Unexp</w:t>
                    </w:r>
                    <w:r w:rsidR="00835505">
                      <w:rPr>
                        <w:i/>
                        <w:lang w:val="en-CA"/>
                      </w:rPr>
                      <w:t xml:space="preserve">urgated Diary of </w:t>
                    </w:r>
                    <w:proofErr w:type="spellStart"/>
                    <w:r w:rsidR="00835505">
                      <w:rPr>
                        <w:i/>
                        <w:lang w:val="en-CA"/>
                      </w:rPr>
                      <w:t>Anaïs</w:t>
                    </w:r>
                    <w:proofErr w:type="spellEnd"/>
                    <w:r w:rsidR="00835505">
                      <w:rPr>
                        <w:i/>
                        <w:lang w:val="en-CA"/>
                      </w:rPr>
                      <w:t xml:space="preserve"> Nin: 193–</w:t>
                    </w:r>
                    <w:r w:rsidRPr="00835505">
                      <w:rPr>
                        <w:i/>
                        <w:lang w:val="en-CA"/>
                      </w:rPr>
                      <w:t>1932</w:t>
                    </w:r>
                    <w:r w:rsidRPr="001027E6">
                      <w:rPr>
                        <w:lang w:val="en-CA"/>
                      </w:rPr>
                      <w:t xml:space="preserve"> (1986) </w:t>
                    </w:r>
                    <w:r w:rsidRPr="001027E6">
                      <w:rPr>
                        <w:i/>
                        <w:lang w:val="en-CA"/>
                      </w:rPr>
                      <w:t xml:space="preserve">Incest: </w:t>
                    </w:r>
                    <w:r w:rsidR="000876D9">
                      <w:rPr>
                        <w:i/>
                        <w:lang w:val="en-CA"/>
                      </w:rPr>
                      <w:t>‘</w:t>
                    </w:r>
                    <w:r w:rsidRPr="001027E6">
                      <w:rPr>
                        <w:i/>
                        <w:lang w:val="en-CA"/>
                      </w:rPr>
                      <w:t>A Journal of Love</w:t>
                    </w:r>
                    <w:r w:rsidR="000876D9">
                      <w:rPr>
                        <w:i/>
                        <w:lang w:val="en-CA"/>
                      </w:rPr>
                      <w:t>’</w:t>
                    </w:r>
                    <w:r w:rsidRPr="001027E6">
                      <w:rPr>
                        <w:i/>
                        <w:lang w:val="en-CA"/>
                      </w:rPr>
                      <w:t xml:space="preserve"> – The Unexpu</w:t>
                    </w:r>
                    <w:r w:rsidR="00835505">
                      <w:rPr>
                        <w:i/>
                        <w:lang w:val="en-CA"/>
                      </w:rPr>
                      <w:t xml:space="preserve">rgated Diary of </w:t>
                    </w:r>
                    <w:proofErr w:type="spellStart"/>
                    <w:r w:rsidR="00835505">
                      <w:rPr>
                        <w:i/>
                        <w:lang w:val="en-CA"/>
                      </w:rPr>
                      <w:t>Anaïs</w:t>
                    </w:r>
                    <w:proofErr w:type="spellEnd"/>
                    <w:r w:rsidR="00835505">
                      <w:rPr>
                        <w:i/>
                        <w:lang w:val="en-CA"/>
                      </w:rPr>
                      <w:t xml:space="preserve"> Nin: 1932–</w:t>
                    </w:r>
                    <w:r w:rsidRPr="001027E6">
                      <w:rPr>
                        <w:i/>
                        <w:lang w:val="en-CA"/>
                      </w:rPr>
                      <w:t>1934</w:t>
                    </w:r>
                    <w:r w:rsidRPr="001027E6">
                      <w:rPr>
                        <w:lang w:val="en-CA"/>
                      </w:rPr>
                      <w:t xml:space="preserve"> (1992) </w:t>
                    </w:r>
                  </w:p>
                  <w:p w14:paraId="764646CD" w14:textId="77777777" w:rsidR="00036C4B" w:rsidRPr="001027E6" w:rsidRDefault="00036C4B" w:rsidP="00036C4B">
                    <w:pPr>
                      <w:rPr>
                        <w:lang w:val="en-CA"/>
                      </w:rPr>
                    </w:pPr>
                    <w:r w:rsidRPr="001027E6">
                      <w:rPr>
                        <w:i/>
                        <w:lang w:val="en-CA"/>
                      </w:rPr>
                      <w:t xml:space="preserve">Fire: </w:t>
                    </w:r>
                    <w:r w:rsidR="000876D9">
                      <w:rPr>
                        <w:i/>
                        <w:lang w:val="en-CA"/>
                      </w:rPr>
                      <w:t>‘</w:t>
                    </w:r>
                    <w:r w:rsidRPr="001027E6">
                      <w:rPr>
                        <w:i/>
                        <w:lang w:val="en-CA"/>
                      </w:rPr>
                      <w:t>A Journal of Love</w:t>
                    </w:r>
                    <w:r w:rsidR="000876D9">
                      <w:rPr>
                        <w:i/>
                        <w:lang w:val="en-CA"/>
                      </w:rPr>
                      <w:t>’</w:t>
                    </w:r>
                    <w:r w:rsidRPr="001027E6">
                      <w:rPr>
                        <w:i/>
                        <w:lang w:val="en-CA"/>
                      </w:rPr>
                      <w:t xml:space="preserve"> – The Unexpu</w:t>
                    </w:r>
                    <w:r w:rsidR="00835505">
                      <w:rPr>
                        <w:i/>
                        <w:lang w:val="en-CA"/>
                      </w:rPr>
                      <w:t xml:space="preserve">rgated Diary of </w:t>
                    </w:r>
                    <w:proofErr w:type="spellStart"/>
                    <w:r w:rsidR="00835505">
                      <w:rPr>
                        <w:i/>
                        <w:lang w:val="en-CA"/>
                      </w:rPr>
                      <w:t>Anaïs</w:t>
                    </w:r>
                    <w:proofErr w:type="spellEnd"/>
                    <w:r w:rsidR="00835505">
                      <w:rPr>
                        <w:i/>
                        <w:lang w:val="en-CA"/>
                      </w:rPr>
                      <w:t xml:space="preserve"> Nin: 1934–</w:t>
                    </w:r>
                    <w:r w:rsidRPr="001027E6">
                      <w:rPr>
                        <w:i/>
                        <w:lang w:val="en-CA"/>
                      </w:rPr>
                      <w:t>1937</w:t>
                    </w:r>
                    <w:r w:rsidRPr="001027E6">
                      <w:rPr>
                        <w:lang w:val="en-CA"/>
                      </w:rPr>
                      <w:t xml:space="preserve"> (1995)</w:t>
                    </w:r>
                  </w:p>
                  <w:p w14:paraId="01172B2D" w14:textId="77777777" w:rsidR="00036C4B" w:rsidRPr="001027E6" w:rsidRDefault="00036C4B" w:rsidP="00036C4B">
                    <w:pPr>
                      <w:rPr>
                        <w:lang w:val="en-CA"/>
                      </w:rPr>
                    </w:pPr>
                    <w:r w:rsidRPr="001027E6">
                      <w:rPr>
                        <w:i/>
                        <w:lang w:val="en-CA"/>
                      </w:rPr>
                      <w:t xml:space="preserve">Nearer the Moon: </w:t>
                    </w:r>
                    <w:r w:rsidR="000876D9">
                      <w:rPr>
                        <w:i/>
                        <w:lang w:val="en-CA"/>
                      </w:rPr>
                      <w:t>‘</w:t>
                    </w:r>
                    <w:r w:rsidRPr="001027E6">
                      <w:rPr>
                        <w:i/>
                        <w:lang w:val="en-CA"/>
                      </w:rPr>
                      <w:t>A Journal of Love</w:t>
                    </w:r>
                    <w:r w:rsidR="000876D9">
                      <w:rPr>
                        <w:i/>
                        <w:lang w:val="en-CA"/>
                      </w:rPr>
                      <w:t>’</w:t>
                    </w:r>
                    <w:r w:rsidRPr="001027E6">
                      <w:rPr>
                        <w:i/>
                        <w:lang w:val="en-CA"/>
                      </w:rPr>
                      <w:t xml:space="preserve"> – The Unexpu</w:t>
                    </w:r>
                    <w:r w:rsidR="00835505">
                      <w:rPr>
                        <w:i/>
                        <w:lang w:val="en-CA"/>
                      </w:rPr>
                      <w:t xml:space="preserve">rgated Diary of </w:t>
                    </w:r>
                    <w:proofErr w:type="spellStart"/>
                    <w:r w:rsidR="00835505">
                      <w:rPr>
                        <w:i/>
                        <w:lang w:val="en-CA"/>
                      </w:rPr>
                      <w:t>Anaïs</w:t>
                    </w:r>
                    <w:proofErr w:type="spellEnd"/>
                    <w:r w:rsidR="00835505">
                      <w:rPr>
                        <w:i/>
                        <w:lang w:val="en-CA"/>
                      </w:rPr>
                      <w:t xml:space="preserve"> Nin: 1937–</w:t>
                    </w:r>
                    <w:r w:rsidRPr="001027E6">
                      <w:rPr>
                        <w:i/>
                        <w:lang w:val="en-CA"/>
                      </w:rPr>
                      <w:t>1939</w:t>
                    </w:r>
                    <w:r w:rsidRPr="001027E6">
                      <w:rPr>
                        <w:lang w:val="en-CA"/>
                      </w:rPr>
                      <w:t xml:space="preserve"> (1996)</w:t>
                    </w:r>
                  </w:p>
                  <w:p w14:paraId="70E004D5" w14:textId="77777777" w:rsidR="00036C4B" w:rsidRPr="001027E6" w:rsidRDefault="00036C4B" w:rsidP="00036C4B">
                    <w:pPr>
                      <w:rPr>
                        <w:lang w:val="en-CA"/>
                      </w:rPr>
                    </w:pPr>
                    <w:r w:rsidRPr="001027E6">
                      <w:rPr>
                        <w:i/>
                        <w:lang w:val="en-CA"/>
                      </w:rPr>
                      <w:t xml:space="preserve">Mirages: </w:t>
                    </w:r>
                    <w:r w:rsidR="000876D9">
                      <w:rPr>
                        <w:i/>
                        <w:lang w:val="en-CA"/>
                      </w:rPr>
                      <w:t>‘</w:t>
                    </w:r>
                    <w:r w:rsidRPr="001027E6">
                      <w:rPr>
                        <w:i/>
                        <w:lang w:val="en-CA"/>
                      </w:rPr>
                      <w:t>A Journal of Love</w:t>
                    </w:r>
                    <w:r w:rsidR="000876D9">
                      <w:rPr>
                        <w:i/>
                        <w:lang w:val="en-CA"/>
                      </w:rPr>
                      <w:t>’</w:t>
                    </w:r>
                    <w:r w:rsidRPr="001027E6">
                      <w:rPr>
                        <w:i/>
                        <w:lang w:val="en-CA"/>
                      </w:rPr>
                      <w:t xml:space="preserve"> – The Unexpu</w:t>
                    </w:r>
                    <w:r w:rsidR="00835505">
                      <w:rPr>
                        <w:i/>
                        <w:lang w:val="en-CA"/>
                      </w:rPr>
                      <w:t xml:space="preserve">rgated Diary of </w:t>
                    </w:r>
                    <w:proofErr w:type="spellStart"/>
                    <w:r w:rsidR="00835505">
                      <w:rPr>
                        <w:i/>
                        <w:lang w:val="en-CA"/>
                      </w:rPr>
                      <w:t>Anaïs</w:t>
                    </w:r>
                    <w:proofErr w:type="spellEnd"/>
                    <w:r w:rsidR="00835505">
                      <w:rPr>
                        <w:i/>
                        <w:lang w:val="en-CA"/>
                      </w:rPr>
                      <w:t xml:space="preserve"> Nin: 1939–</w:t>
                    </w:r>
                    <w:r w:rsidRPr="001027E6">
                      <w:rPr>
                        <w:i/>
                        <w:lang w:val="en-CA"/>
                      </w:rPr>
                      <w:t>1947</w:t>
                    </w:r>
                    <w:r w:rsidRPr="001027E6">
                      <w:rPr>
                        <w:lang w:val="en-CA"/>
                      </w:rPr>
                      <w:t xml:space="preserve"> (2013)</w:t>
                    </w:r>
                  </w:p>
                  <w:p w14:paraId="5D265504" w14:textId="77777777" w:rsidR="00036C4B" w:rsidRPr="001027E6" w:rsidRDefault="00036C4B" w:rsidP="00036C4B">
                    <w:pPr>
                      <w:rPr>
                        <w:lang w:val="en-CA"/>
                      </w:rPr>
                    </w:pPr>
                  </w:p>
                  <w:p w14:paraId="22986694" w14:textId="77777777" w:rsidR="00036C4B" w:rsidRPr="001027E6" w:rsidRDefault="00036C4B" w:rsidP="00036C4B">
                    <w:pPr>
                      <w:rPr>
                        <w:rStyle w:val="Heading2Char"/>
                        <w:lang w:val="en-CA"/>
                      </w:rPr>
                    </w:pPr>
                    <w:r w:rsidRPr="001027E6">
                      <w:rPr>
                        <w:rStyle w:val="Heading2Char"/>
                        <w:lang w:val="en-CA"/>
                      </w:rPr>
                      <w:t>Journals Devoted to Nin’s Writing</w:t>
                    </w:r>
                  </w:p>
                  <w:p w14:paraId="4BA3F35D" w14:textId="77777777" w:rsidR="00036C4B" w:rsidRPr="001027E6" w:rsidRDefault="00036C4B" w:rsidP="00036C4B">
                    <w:pPr>
                      <w:rPr>
                        <w:rStyle w:val="Heading2Char"/>
                        <w:lang w:val="en-CA"/>
                      </w:rPr>
                    </w:pPr>
                  </w:p>
                  <w:p w14:paraId="6BBC0814" w14:textId="77777777" w:rsidR="00C056E1" w:rsidRPr="001027E6" w:rsidRDefault="00C056E1" w:rsidP="00036C4B">
                    <w:pPr>
                      <w:rPr>
                        <w:rFonts w:cs="Times New Roman"/>
                        <w:lang w:val="en-CA"/>
                      </w:rPr>
                    </w:pPr>
                    <w:r w:rsidRPr="001027E6">
                      <w:rPr>
                        <w:rFonts w:cs="Times New Roman"/>
                        <w:lang w:val="en-CA"/>
                      </w:rPr>
                      <w:t>‘A Café in Space</w:t>
                    </w:r>
                    <w:r w:rsidR="00835505">
                      <w:rPr>
                        <w:rFonts w:cs="Times New Roman"/>
                        <w:lang w:val="en-CA"/>
                      </w:rPr>
                      <w:t>’.</w:t>
                    </w:r>
                    <w:r w:rsidR="00036C4B" w:rsidRPr="001027E6">
                      <w:rPr>
                        <w:rFonts w:cs="Times New Roman"/>
                        <w:lang w:val="en-CA"/>
                      </w:rPr>
                      <w:t xml:space="preserve"> </w:t>
                    </w:r>
                    <w:proofErr w:type="spellStart"/>
                    <w:r w:rsidR="00036C4B" w:rsidRPr="001027E6">
                      <w:rPr>
                        <w:rFonts w:cs="Times New Roman"/>
                        <w:i/>
                        <w:lang w:val="en-CA"/>
                      </w:rPr>
                      <w:t>Anaïs</w:t>
                    </w:r>
                    <w:proofErr w:type="spellEnd"/>
                    <w:r w:rsidR="00036C4B" w:rsidRPr="001027E6">
                      <w:rPr>
                        <w:rFonts w:cs="Times New Roman"/>
                        <w:i/>
                        <w:lang w:val="en-CA"/>
                      </w:rPr>
                      <w:t xml:space="preserve"> Nin Literary Journal</w:t>
                    </w:r>
                    <w:r w:rsidR="00835505">
                      <w:rPr>
                        <w:rFonts w:cs="Times New Roman"/>
                        <w:lang w:val="en-CA"/>
                      </w:rPr>
                      <w:t xml:space="preserve"> (2003–</w:t>
                    </w:r>
                    <w:r w:rsidRPr="001027E6">
                      <w:rPr>
                        <w:rFonts w:cs="Times New Roman"/>
                        <w:lang w:val="en-CA"/>
                      </w:rPr>
                      <w:t xml:space="preserve"> </w:t>
                    </w:r>
                    <w:r w:rsidR="00036C4B" w:rsidRPr="001027E6">
                      <w:rPr>
                        <w:rFonts w:cs="Times New Roman"/>
                        <w:lang w:val="en-CA"/>
                      </w:rPr>
                      <w:t xml:space="preserve">). </w:t>
                    </w:r>
                  </w:p>
                  <w:p w14:paraId="278EEA8B" w14:textId="77777777" w:rsidR="00C056E1" w:rsidRPr="001027E6" w:rsidRDefault="00C056E1" w:rsidP="00036C4B">
                    <w:pPr>
                      <w:rPr>
                        <w:rFonts w:cs="Times New Roman"/>
                        <w:lang w:val="en-CA"/>
                      </w:rPr>
                    </w:pPr>
                    <w:r w:rsidRPr="001027E6">
                      <w:rPr>
                        <w:rFonts w:cs="Times New Roman"/>
                        <w:lang w:val="en-CA"/>
                      </w:rPr>
                      <w:t>‘</w:t>
                    </w:r>
                    <w:proofErr w:type="spellStart"/>
                    <w:r w:rsidR="00036C4B" w:rsidRPr="001027E6">
                      <w:rPr>
                        <w:rFonts w:cs="Times New Roman"/>
                        <w:lang w:val="en-CA"/>
                      </w:rPr>
                      <w:t>A</w:t>
                    </w:r>
                    <w:r w:rsidRPr="001027E6">
                      <w:rPr>
                        <w:rFonts w:cs="Times New Roman"/>
                        <w:lang w:val="en-CA"/>
                      </w:rPr>
                      <w:t>naïs</w:t>
                    </w:r>
                    <w:proofErr w:type="spellEnd"/>
                    <w:r w:rsidRPr="001027E6">
                      <w:rPr>
                        <w:rFonts w:cs="Times New Roman"/>
                        <w:lang w:val="en-CA"/>
                      </w:rPr>
                      <w:t>: An International Journal</w:t>
                    </w:r>
                    <w:r w:rsidR="00835505">
                      <w:rPr>
                        <w:rFonts w:cs="Times New Roman"/>
                        <w:lang w:val="en-CA"/>
                      </w:rPr>
                      <w:t>’.</w:t>
                    </w:r>
                    <w:r w:rsidR="00036C4B" w:rsidRPr="001027E6">
                      <w:rPr>
                        <w:rFonts w:cs="Times New Roman"/>
                        <w:lang w:val="en-CA"/>
                      </w:rPr>
                      <w:t xml:space="preserve"> </w:t>
                    </w:r>
                    <w:r w:rsidR="00036C4B" w:rsidRPr="001027E6">
                      <w:rPr>
                        <w:rFonts w:cs="Times New Roman"/>
                        <w:i/>
                        <w:lang w:val="en-CA"/>
                      </w:rPr>
                      <w:t xml:space="preserve">Annual Bibliography of English </w:t>
                    </w:r>
                    <w:r w:rsidRPr="001027E6">
                      <w:rPr>
                        <w:rFonts w:cs="Times New Roman"/>
                        <w:i/>
                        <w:lang w:val="en-CA"/>
                      </w:rPr>
                      <w:t>Language and Literature</w:t>
                    </w:r>
                    <w:r w:rsidR="00835505">
                      <w:rPr>
                        <w:rFonts w:cs="Times New Roman"/>
                        <w:lang w:val="en-CA"/>
                      </w:rPr>
                      <w:t xml:space="preserve"> (1983–</w:t>
                    </w:r>
                    <w:r w:rsidRPr="001027E6">
                      <w:rPr>
                        <w:rFonts w:cs="Times New Roman"/>
                        <w:lang w:val="en-CA"/>
                      </w:rPr>
                      <w:t xml:space="preserve"> </w:t>
                    </w:r>
                    <w:r w:rsidR="00036C4B" w:rsidRPr="001027E6">
                      <w:rPr>
                        <w:rFonts w:cs="Times New Roman"/>
                        <w:lang w:val="en-CA"/>
                      </w:rPr>
                      <w:t>).</w:t>
                    </w:r>
                  </w:p>
                  <w:p w14:paraId="30C892F7" w14:textId="77777777" w:rsidR="00C056E1" w:rsidRPr="001027E6" w:rsidRDefault="00C056E1" w:rsidP="00036C4B">
                    <w:pPr>
                      <w:rPr>
                        <w:noProof/>
                        <w:lang w:val="en-CA"/>
                      </w:rPr>
                    </w:pPr>
                    <w:r w:rsidRPr="001027E6">
                      <w:rPr>
                        <w:i/>
                        <w:noProof/>
                        <w:lang w:val="en-CA"/>
                      </w:rPr>
                      <w:t>Under the Sign of Pisces: Anaïs Nin and Her Circle</w:t>
                    </w:r>
                    <w:r w:rsidR="00835505">
                      <w:rPr>
                        <w:noProof/>
                        <w:lang w:val="en-CA"/>
                      </w:rPr>
                      <w:t>. (1970–</w:t>
                    </w:r>
                    <w:r w:rsidRPr="001027E6">
                      <w:rPr>
                        <w:noProof/>
                        <w:lang w:val="en-CA"/>
                      </w:rPr>
                      <w:t xml:space="preserve"> ).</w:t>
                    </w:r>
                  </w:p>
                  <w:p w14:paraId="19BAD79D" w14:textId="77777777" w:rsidR="00C056E1" w:rsidRPr="001027E6" w:rsidRDefault="00C056E1" w:rsidP="00036C4B">
                    <w:pPr>
                      <w:rPr>
                        <w:noProof/>
                        <w:lang w:val="en-CA"/>
                      </w:rPr>
                    </w:pPr>
                  </w:p>
                  <w:p w14:paraId="2FEE5942" w14:textId="77777777" w:rsidR="00C056E1" w:rsidRPr="001027E6" w:rsidRDefault="00C056E1" w:rsidP="00036C4B">
                    <w:pPr>
                      <w:rPr>
                        <w:rStyle w:val="Heading2Char"/>
                        <w:lang w:val="en-CA"/>
                      </w:rPr>
                    </w:pPr>
                    <w:r w:rsidRPr="001027E6">
                      <w:rPr>
                        <w:rStyle w:val="Heading2Char"/>
                        <w:lang w:val="en-CA"/>
                      </w:rPr>
                      <w:t>Films Inspired by Nin’s Writing</w:t>
                    </w:r>
                  </w:p>
                  <w:p w14:paraId="65E30DCB" w14:textId="77777777" w:rsidR="00C056E1" w:rsidRPr="001027E6" w:rsidRDefault="00C056E1" w:rsidP="00036C4B">
                    <w:pPr>
                      <w:rPr>
                        <w:rStyle w:val="Heading2Char"/>
                        <w:lang w:val="en-CA"/>
                      </w:rPr>
                    </w:pPr>
                  </w:p>
                  <w:p w14:paraId="52951643" w14:textId="77777777" w:rsidR="003F0D73" w:rsidRPr="001027E6" w:rsidRDefault="00C056E1" w:rsidP="00036C4B">
                    <w:pPr>
                      <w:rPr>
                        <w:rFonts w:cs="Times New Roman"/>
                        <w:lang w:val="en-CA"/>
                      </w:rPr>
                    </w:pPr>
                    <w:r w:rsidRPr="001027E6">
                      <w:rPr>
                        <w:rFonts w:cs="Times New Roman"/>
                        <w:i/>
                        <w:lang w:val="en-CA"/>
                      </w:rPr>
                      <w:t>Henry &amp; June</w:t>
                    </w:r>
                    <w:r w:rsidRPr="001027E6">
                      <w:rPr>
                        <w:rFonts w:cs="Times New Roman"/>
                        <w:lang w:val="en-CA"/>
                      </w:rPr>
                      <w:t>. By Philip Kaufman and Rose Kaufman. Dir. Philip Kaufman. Perf. Fred Ward, et al. Prod. Philip Kaufman. Universal Pictures, 1990.</w:t>
                    </w:r>
                  </w:p>
                </w:tc>
              </w:sdtContent>
            </w:sdt>
          </w:sdtContent>
        </w:sdt>
      </w:tr>
      <w:tr w:rsidR="003235A7" w14:paraId="2DB7EBF8" w14:textId="77777777" w:rsidTr="003235A7">
        <w:tc>
          <w:tcPr>
            <w:tcW w:w="9016" w:type="dxa"/>
          </w:tcPr>
          <w:p w14:paraId="2B99E41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9D0649B" w14:textId="77777777" w:rsidR="00C056E1" w:rsidRDefault="00835505" w:rsidP="00C056E1">
                <w:sdt>
                  <w:sdtPr>
                    <w:id w:val="152577147"/>
                    <w:citation/>
                  </w:sdtPr>
                  <w:sdtEndPr/>
                  <w:sdtContent>
                    <w:r w:rsidR="00F758CA">
                      <w:fldChar w:fldCharType="begin"/>
                    </w:r>
                    <w:r w:rsidR="00F758CA">
                      <w:rPr>
                        <w:lang w:val="en-CA"/>
                      </w:rPr>
                      <w:instrText xml:space="preserve"> CITATION Arenander12 \l 4105 </w:instrText>
                    </w:r>
                    <w:r w:rsidR="00F758CA">
                      <w:fldChar w:fldCharType="separate"/>
                    </w:r>
                    <w:r>
                      <w:rPr>
                        <w:noProof/>
                        <w:lang w:val="en-CA"/>
                      </w:rPr>
                      <w:t xml:space="preserve"> </w:t>
                    </w:r>
                    <w:r w:rsidRPr="00835505">
                      <w:rPr>
                        <w:noProof/>
                        <w:lang w:val="en-CA"/>
                      </w:rPr>
                      <w:t>(Arenander)</w:t>
                    </w:r>
                    <w:r w:rsidR="00F758CA">
                      <w:fldChar w:fldCharType="end"/>
                    </w:r>
                  </w:sdtContent>
                </w:sdt>
              </w:p>
              <w:p w14:paraId="5AB059C3" w14:textId="77777777" w:rsidR="00C056E1" w:rsidRDefault="00835505" w:rsidP="00C056E1">
                <w:sdt>
                  <w:sdtPr>
                    <w:id w:val="-2096006317"/>
                    <w:citation/>
                  </w:sdtPr>
                  <w:sdtEndPr/>
                  <w:sdtContent>
                    <w:r w:rsidR="00F758CA">
                      <w:fldChar w:fldCharType="begin"/>
                    </w:r>
                    <w:r w:rsidR="00F758CA">
                      <w:rPr>
                        <w:lang w:val="en-CA"/>
                      </w:rPr>
                      <w:instrText xml:space="preserve"> CITATION Bair95 \l 4105 </w:instrText>
                    </w:r>
                    <w:r w:rsidR="00F758CA">
                      <w:fldChar w:fldCharType="separate"/>
                    </w:r>
                    <w:r w:rsidRPr="00835505">
                      <w:rPr>
                        <w:noProof/>
                        <w:lang w:val="en-CA"/>
                      </w:rPr>
                      <w:t>(Bair)</w:t>
                    </w:r>
                    <w:r w:rsidR="00F758CA">
                      <w:fldChar w:fldCharType="end"/>
                    </w:r>
                  </w:sdtContent>
                </w:sdt>
              </w:p>
              <w:p w14:paraId="3A70644F" w14:textId="77777777" w:rsidR="00C056E1" w:rsidRDefault="00835505" w:rsidP="00C056E1">
                <w:sdt>
                  <w:sdtPr>
                    <w:id w:val="-719980061"/>
                    <w:citation/>
                  </w:sdtPr>
                  <w:sdtEndPr/>
                  <w:sdtContent>
                    <w:r w:rsidR="00F758CA">
                      <w:fldChar w:fldCharType="begin"/>
                    </w:r>
                    <w:r>
                      <w:rPr>
                        <w:lang w:val="en-CA"/>
                      </w:rPr>
                      <w:instrText xml:space="preserve">CITATION Booth00 \l 4105 </w:instrText>
                    </w:r>
                    <w:r w:rsidR="00F758CA">
                      <w:fldChar w:fldCharType="separate"/>
                    </w:r>
                    <w:r w:rsidRPr="00835505">
                      <w:rPr>
                        <w:noProof/>
                        <w:lang w:val="en-CA"/>
                      </w:rPr>
                      <w:t>(Booth)</w:t>
                    </w:r>
                    <w:r w:rsidR="00F758CA">
                      <w:fldChar w:fldCharType="end"/>
                    </w:r>
                  </w:sdtContent>
                </w:sdt>
              </w:p>
              <w:p w14:paraId="04C4F5B5" w14:textId="77777777" w:rsidR="00C056E1" w:rsidRDefault="00835505" w:rsidP="00C056E1">
                <w:sdt>
                  <w:sdtPr>
                    <w:id w:val="1508479677"/>
                    <w:citation/>
                  </w:sdtPr>
                  <w:sdtEndPr/>
                  <w:sdtContent>
                    <w:r w:rsidR="00F758CA">
                      <w:fldChar w:fldCharType="begin"/>
                    </w:r>
                    <w:r w:rsidR="00F758CA">
                      <w:rPr>
                        <w:lang w:val="en-CA"/>
                      </w:rPr>
                      <w:instrText xml:space="preserve"> CITATION Cutting78 \l 4105 </w:instrText>
                    </w:r>
                    <w:r w:rsidR="00F758CA">
                      <w:fldChar w:fldCharType="separate"/>
                    </w:r>
                    <w:r w:rsidRPr="00835505">
                      <w:rPr>
                        <w:noProof/>
                        <w:lang w:val="en-CA"/>
                      </w:rPr>
                      <w:t>(Cutting)</w:t>
                    </w:r>
                    <w:r w:rsidR="00F758CA">
                      <w:fldChar w:fldCharType="end"/>
                    </w:r>
                  </w:sdtContent>
                </w:sdt>
              </w:p>
              <w:p w14:paraId="1312CD6A" w14:textId="77777777" w:rsidR="00C056E1" w:rsidRDefault="00835505" w:rsidP="00C056E1">
                <w:sdt>
                  <w:sdtPr>
                    <w:id w:val="24301127"/>
                    <w:citation/>
                  </w:sdtPr>
                  <w:sdtEndPr/>
                  <w:sdtContent>
                    <w:r w:rsidR="00F758CA">
                      <w:fldChar w:fldCharType="begin"/>
                    </w:r>
                    <w:r w:rsidR="00F758CA">
                      <w:rPr>
                        <w:lang w:val="en-CA"/>
                      </w:rPr>
                      <w:instrText xml:space="preserve"> CITATION Evans68 \l 4105 </w:instrText>
                    </w:r>
                    <w:r w:rsidR="00F758CA">
                      <w:fldChar w:fldCharType="separate"/>
                    </w:r>
                    <w:r w:rsidRPr="00835505">
                      <w:rPr>
                        <w:noProof/>
                        <w:lang w:val="en-CA"/>
                      </w:rPr>
                      <w:t>(Evans)</w:t>
                    </w:r>
                    <w:r w:rsidR="00F758CA">
                      <w:fldChar w:fldCharType="end"/>
                    </w:r>
                  </w:sdtContent>
                </w:sdt>
              </w:p>
              <w:p w14:paraId="535F18E0" w14:textId="77777777" w:rsidR="00C056E1" w:rsidRDefault="00835505" w:rsidP="00C056E1">
                <w:sdt>
                  <w:sdtPr>
                    <w:id w:val="1944254710"/>
                    <w:citation/>
                  </w:sdtPr>
                  <w:sdtEndPr/>
                  <w:sdtContent>
                    <w:r w:rsidR="00F758CA">
                      <w:fldChar w:fldCharType="begin"/>
                    </w:r>
                    <w:r w:rsidR="00F758CA">
                      <w:rPr>
                        <w:lang w:val="en-CA"/>
                      </w:rPr>
                      <w:instrText xml:space="preserve"> CITATION Fitch93 \l 4105 </w:instrText>
                    </w:r>
                    <w:r w:rsidR="00F758CA">
                      <w:fldChar w:fldCharType="separate"/>
                    </w:r>
                    <w:r w:rsidRPr="00835505">
                      <w:rPr>
                        <w:noProof/>
                        <w:lang w:val="en-CA"/>
                      </w:rPr>
                      <w:t>(Fitch)</w:t>
                    </w:r>
                    <w:r w:rsidR="00F758CA">
                      <w:fldChar w:fldCharType="end"/>
                    </w:r>
                  </w:sdtContent>
                </w:sdt>
              </w:p>
              <w:p w14:paraId="024A1A27" w14:textId="77777777" w:rsidR="00F758CA" w:rsidRDefault="00835505" w:rsidP="00C056E1">
                <w:sdt>
                  <w:sdtPr>
                    <w:id w:val="-2115425510"/>
                    <w:citation/>
                  </w:sdtPr>
                  <w:sdtEndPr/>
                  <w:sdtContent>
                    <w:r w:rsidR="00F758CA">
                      <w:fldChar w:fldCharType="begin"/>
                    </w:r>
                    <w:r>
                      <w:rPr>
                        <w:lang w:val="en-CA"/>
                      </w:rPr>
                      <w:instrText xml:space="preserve">CITATION Franklin74 \l 4105 </w:instrText>
                    </w:r>
                    <w:r w:rsidR="00F758CA">
                      <w:fldChar w:fldCharType="separate"/>
                    </w:r>
                    <w:r w:rsidRPr="00835505">
                      <w:rPr>
                        <w:noProof/>
                        <w:lang w:val="en-CA"/>
                      </w:rPr>
                      <w:t>(Franklin, Anaïs Nin: A Bibliography)</w:t>
                    </w:r>
                    <w:r w:rsidR="00F758CA">
                      <w:fldChar w:fldCharType="end"/>
                    </w:r>
                  </w:sdtContent>
                </w:sdt>
              </w:p>
              <w:p w14:paraId="6FD9F64C" w14:textId="77777777" w:rsidR="00F758CA" w:rsidRDefault="00835505" w:rsidP="00C056E1">
                <w:sdt>
                  <w:sdtPr>
                    <w:id w:val="2126341543"/>
                    <w:citation/>
                  </w:sdtPr>
                  <w:sdtEndPr/>
                  <w:sdtContent>
                    <w:r w:rsidR="00F758CA">
                      <w:fldChar w:fldCharType="begin"/>
                    </w:r>
                    <w:r>
                      <w:rPr>
                        <w:lang w:val="en-CA"/>
                      </w:rPr>
                      <w:instrText xml:space="preserve">CITATION Franklin96 \l 4105 </w:instrText>
                    </w:r>
                    <w:r w:rsidR="00F758CA">
                      <w:fldChar w:fldCharType="separate"/>
                    </w:r>
                    <w:r w:rsidRPr="00835505">
                      <w:rPr>
                        <w:noProof/>
                        <w:lang w:val="en-CA"/>
                      </w:rPr>
                      <w:t>(Franklin, Recollections of Anaïs Nin by her Contemporaries)</w:t>
                    </w:r>
                    <w:r w:rsidR="00F758CA">
                      <w:fldChar w:fldCharType="end"/>
                    </w:r>
                  </w:sdtContent>
                </w:sdt>
              </w:p>
              <w:p w14:paraId="17CAC14B" w14:textId="77777777" w:rsidR="00C056E1" w:rsidRDefault="00835505" w:rsidP="00C056E1">
                <w:sdt>
                  <w:sdtPr>
                    <w:id w:val="-1097399922"/>
                    <w:citation/>
                  </w:sdtPr>
                  <w:sdtEndPr/>
                  <w:sdtContent>
                    <w:r w:rsidR="00F758CA">
                      <w:fldChar w:fldCharType="begin"/>
                    </w:r>
                    <w:r w:rsidR="00F758CA">
                      <w:rPr>
                        <w:lang w:val="en-CA"/>
                      </w:rPr>
                      <w:instrText xml:space="preserve"> CITATION Herron96 \l 4105 </w:instrText>
                    </w:r>
                    <w:r w:rsidR="00F758CA">
                      <w:fldChar w:fldCharType="separate"/>
                    </w:r>
                    <w:r w:rsidRPr="00835505">
                      <w:rPr>
                        <w:noProof/>
                        <w:lang w:val="en-CA"/>
                      </w:rPr>
                      <w:t>(Herron and Stuhnlmann)</w:t>
                    </w:r>
                    <w:r w:rsidR="00F758CA">
                      <w:fldChar w:fldCharType="end"/>
                    </w:r>
                  </w:sdtContent>
                </w:sdt>
              </w:p>
              <w:p w14:paraId="58661237" w14:textId="77777777" w:rsidR="00C056E1" w:rsidRDefault="00835505" w:rsidP="00C056E1">
                <w:sdt>
                  <w:sdtPr>
                    <w:id w:val="462928856"/>
                    <w:citation/>
                  </w:sdtPr>
                  <w:sdtEndPr/>
                  <w:sdtContent>
                    <w:r w:rsidR="00F758CA">
                      <w:fldChar w:fldCharType="begin"/>
                    </w:r>
                    <w:r w:rsidR="00F758CA">
                      <w:rPr>
                        <w:lang w:val="en-CA"/>
                      </w:rPr>
                      <w:instrText xml:space="preserve"> CITATION Hinz71 \l 4105 </w:instrText>
                    </w:r>
                    <w:r w:rsidR="00F758CA">
                      <w:fldChar w:fldCharType="separate"/>
                    </w:r>
                    <w:r w:rsidRPr="00835505">
                      <w:rPr>
                        <w:noProof/>
                        <w:lang w:val="en-CA"/>
                      </w:rPr>
                      <w:t>(Hinz)</w:t>
                    </w:r>
                    <w:r w:rsidR="00F758CA">
                      <w:fldChar w:fldCharType="end"/>
                    </w:r>
                  </w:sdtContent>
                </w:sdt>
              </w:p>
              <w:p w14:paraId="5ED5BC1E" w14:textId="77777777" w:rsidR="00F758CA" w:rsidRDefault="00835505" w:rsidP="00C056E1">
                <w:sdt>
                  <w:sdtPr>
                    <w:id w:val="422997682"/>
                    <w:citation/>
                  </w:sdtPr>
                  <w:sdtEndPr/>
                  <w:sdtContent>
                    <w:r w:rsidR="00F758CA">
                      <w:fldChar w:fldCharType="begin"/>
                    </w:r>
                    <w:r w:rsidR="00F758CA">
                      <w:rPr>
                        <w:lang w:val="en-CA"/>
                      </w:rPr>
                      <w:instrText xml:space="preserve"> CITATION Knapp79 \l 4105 </w:instrText>
                    </w:r>
                    <w:r w:rsidR="00F758CA">
                      <w:fldChar w:fldCharType="separate"/>
                    </w:r>
                    <w:r w:rsidRPr="00835505">
                      <w:rPr>
                        <w:noProof/>
                        <w:lang w:val="en-CA"/>
                      </w:rPr>
                      <w:t>(Knapp)</w:t>
                    </w:r>
                    <w:r w:rsidR="00F758CA">
                      <w:fldChar w:fldCharType="end"/>
                    </w:r>
                  </w:sdtContent>
                </w:sdt>
              </w:p>
              <w:p w14:paraId="489EB991" w14:textId="77777777" w:rsidR="00C056E1" w:rsidRDefault="00835505" w:rsidP="00C056E1">
                <w:sdt>
                  <w:sdtPr>
                    <w:id w:val="-309558925"/>
                    <w:citation/>
                  </w:sdtPr>
                  <w:sdtEndPr/>
                  <w:sdtContent>
                    <w:r w:rsidR="00F758CA">
                      <w:fldChar w:fldCharType="begin"/>
                    </w:r>
                    <w:r w:rsidR="00F758CA">
                      <w:rPr>
                        <w:lang w:val="en-CA"/>
                      </w:rPr>
                      <w:instrText xml:space="preserve"> CITATION KowaleskiWallace97 \l 4105 </w:instrText>
                    </w:r>
                    <w:r w:rsidR="00F758CA">
                      <w:fldChar w:fldCharType="separate"/>
                    </w:r>
                    <w:r w:rsidRPr="00835505">
                      <w:rPr>
                        <w:noProof/>
                        <w:lang w:val="en-CA"/>
                      </w:rPr>
                      <w:t>(Kowaleski-Wallace)</w:t>
                    </w:r>
                    <w:r w:rsidR="00F758CA">
                      <w:fldChar w:fldCharType="end"/>
                    </w:r>
                  </w:sdtContent>
                </w:sdt>
              </w:p>
              <w:p w14:paraId="0C41D462" w14:textId="77777777" w:rsidR="00C056E1" w:rsidRDefault="00835505" w:rsidP="00C056E1">
                <w:sdt>
                  <w:sdtPr>
                    <w:id w:val="-1587522935"/>
                    <w:citation/>
                  </w:sdtPr>
                  <w:sdtEndPr/>
                  <w:sdtContent>
                    <w:r w:rsidR="00F758CA">
                      <w:fldChar w:fldCharType="begin"/>
                    </w:r>
                    <w:r w:rsidR="00F758CA">
                      <w:rPr>
                        <w:lang w:val="en-CA"/>
                      </w:rPr>
                      <w:instrText xml:space="preserve"> CITATION Kraft11 \l 4105 </w:instrText>
                    </w:r>
                    <w:r w:rsidR="00F758CA">
                      <w:fldChar w:fldCharType="separate"/>
                    </w:r>
                    <w:r w:rsidRPr="00835505">
                      <w:rPr>
                        <w:noProof/>
                        <w:lang w:val="en-CA"/>
                      </w:rPr>
                      <w:t>(Kraft)</w:t>
                    </w:r>
                    <w:r w:rsidR="00F758CA">
                      <w:fldChar w:fldCharType="end"/>
                    </w:r>
                  </w:sdtContent>
                </w:sdt>
              </w:p>
              <w:p w14:paraId="547D6BDF" w14:textId="77777777" w:rsidR="00C056E1" w:rsidRDefault="00835505" w:rsidP="00C056E1">
                <w:sdt>
                  <w:sdtPr>
                    <w:id w:val="1238984911"/>
                    <w:citation/>
                  </w:sdtPr>
                  <w:sdtEndPr/>
                  <w:sdtContent>
                    <w:r w:rsidR="00F758CA">
                      <w:fldChar w:fldCharType="begin"/>
                    </w:r>
                    <w:r w:rsidR="00F758CA">
                      <w:rPr>
                        <w:lang w:val="en-CA"/>
                      </w:rPr>
                      <w:instrText xml:space="preserve"> CITATION Nalbantian97 \l 4105 </w:instrText>
                    </w:r>
                    <w:r w:rsidR="00F758CA">
                      <w:fldChar w:fldCharType="separate"/>
                    </w:r>
                    <w:r w:rsidRPr="00835505">
                      <w:rPr>
                        <w:noProof/>
                        <w:lang w:val="en-CA"/>
                      </w:rPr>
                      <w:t>(Nalbantian)</w:t>
                    </w:r>
                    <w:r w:rsidR="00F758CA">
                      <w:fldChar w:fldCharType="end"/>
                    </w:r>
                  </w:sdtContent>
                </w:sdt>
              </w:p>
              <w:p w14:paraId="6AA033A9" w14:textId="77777777" w:rsidR="00C056E1" w:rsidRDefault="00835505" w:rsidP="00C056E1">
                <w:sdt>
                  <w:sdtPr>
                    <w:id w:val="-145208800"/>
                    <w:citation/>
                  </w:sdtPr>
                  <w:sdtEndPr/>
                  <w:sdtContent>
                    <w:r w:rsidR="00F758CA">
                      <w:fldChar w:fldCharType="begin"/>
                    </w:r>
                    <w:r w:rsidR="00F758CA">
                      <w:rPr>
                        <w:lang w:val="en-CA"/>
                      </w:rPr>
                      <w:instrText xml:space="preserve"> CITATION Raphael03 \l 4105 </w:instrText>
                    </w:r>
                    <w:r w:rsidR="00F758CA">
                      <w:fldChar w:fldCharType="separate"/>
                    </w:r>
                    <w:r w:rsidRPr="00835505">
                      <w:rPr>
                        <w:noProof/>
                        <w:lang w:val="en-CA"/>
                      </w:rPr>
                      <w:t>(Raphael)</w:t>
                    </w:r>
                    <w:r w:rsidR="00F758CA">
                      <w:fldChar w:fldCharType="end"/>
                    </w:r>
                  </w:sdtContent>
                </w:sdt>
              </w:p>
              <w:p w14:paraId="1EEAB895" w14:textId="77777777" w:rsidR="003235A7" w:rsidRDefault="00835505" w:rsidP="00C056E1">
                <w:sdt>
                  <w:sdtPr>
                    <w:id w:val="-986396205"/>
                    <w:citation/>
                  </w:sdtPr>
                  <w:sdtEndPr/>
                  <w:sdtContent>
                    <w:r w:rsidR="00F758CA">
                      <w:fldChar w:fldCharType="begin"/>
                    </w:r>
                    <w:r w:rsidR="00F758CA">
                      <w:rPr>
                        <w:lang w:val="en-CA"/>
                      </w:rPr>
                      <w:instrText xml:space="preserve"> CITATION Spencer81 \l 4105 </w:instrText>
                    </w:r>
                    <w:r w:rsidR="00F758CA">
                      <w:fldChar w:fldCharType="separate"/>
                    </w:r>
                    <w:r w:rsidRPr="00835505">
                      <w:rPr>
                        <w:noProof/>
                        <w:lang w:val="en-CA"/>
                      </w:rPr>
                      <w:t>(Spence</w:t>
                    </w:r>
                    <w:bookmarkStart w:id="0" w:name="_GoBack"/>
                    <w:bookmarkEnd w:id="0"/>
                    <w:r w:rsidRPr="00835505">
                      <w:rPr>
                        <w:noProof/>
                        <w:lang w:val="en-CA"/>
                      </w:rPr>
                      <w:t>r)</w:t>
                    </w:r>
                    <w:r w:rsidR="00F758CA">
                      <w:fldChar w:fldCharType="end"/>
                    </w:r>
                  </w:sdtContent>
                </w:sdt>
              </w:p>
            </w:sdtContent>
          </w:sdt>
        </w:tc>
      </w:tr>
    </w:tbl>
    <w:p w14:paraId="03E459A5"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CA7F2" w14:textId="77777777" w:rsidR="00F205DC" w:rsidRDefault="00F205DC" w:rsidP="007A0D55">
      <w:pPr>
        <w:spacing w:after="0" w:line="240" w:lineRule="auto"/>
      </w:pPr>
      <w:r>
        <w:separator/>
      </w:r>
    </w:p>
  </w:endnote>
  <w:endnote w:type="continuationSeparator" w:id="0">
    <w:p w14:paraId="7762B36F" w14:textId="77777777" w:rsidR="00F205DC" w:rsidRDefault="00F205D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4FCC88" w14:textId="77777777" w:rsidR="00F205DC" w:rsidRDefault="00F205DC" w:rsidP="007A0D55">
      <w:pPr>
        <w:spacing w:after="0" w:line="240" w:lineRule="auto"/>
      </w:pPr>
      <w:r>
        <w:separator/>
      </w:r>
    </w:p>
  </w:footnote>
  <w:footnote w:type="continuationSeparator" w:id="0">
    <w:p w14:paraId="7CF4091F" w14:textId="77777777" w:rsidR="00F205DC" w:rsidRDefault="00F205D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F57CC"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A7E203"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36C4B"/>
    <w:rsid w:val="00052040"/>
    <w:rsid w:val="00053390"/>
    <w:rsid w:val="000876D9"/>
    <w:rsid w:val="000B25AE"/>
    <w:rsid w:val="000B55AB"/>
    <w:rsid w:val="000D24DC"/>
    <w:rsid w:val="00101B2E"/>
    <w:rsid w:val="001027E6"/>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35505"/>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056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05DC"/>
    <w:rsid w:val="00F36937"/>
    <w:rsid w:val="00F60F53"/>
    <w:rsid w:val="00F758CA"/>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F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3550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styleId="FollowedHyperlink">
    <w:name w:val="FollowedHyperlink"/>
    <w:basedOn w:val="DefaultParagraphFont"/>
    <w:uiPriority w:val="99"/>
    <w:semiHidden/>
    <w:rsid w:val="00835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06218">
      <w:bodyDiv w:val="1"/>
      <w:marLeft w:val="0"/>
      <w:marRight w:val="0"/>
      <w:marTop w:val="0"/>
      <w:marBottom w:val="0"/>
      <w:divBdr>
        <w:top w:val="none" w:sz="0" w:space="0" w:color="auto"/>
        <w:left w:val="none" w:sz="0" w:space="0" w:color="auto"/>
        <w:bottom w:val="none" w:sz="0" w:space="0" w:color="auto"/>
        <w:right w:val="none" w:sz="0" w:space="0" w:color="auto"/>
      </w:divBdr>
    </w:div>
    <w:div w:id="793672021">
      <w:bodyDiv w:val="1"/>
      <w:marLeft w:val="0"/>
      <w:marRight w:val="0"/>
      <w:marTop w:val="0"/>
      <w:marBottom w:val="0"/>
      <w:divBdr>
        <w:top w:val="none" w:sz="0" w:space="0" w:color="auto"/>
        <w:left w:val="none" w:sz="0" w:space="0" w:color="auto"/>
        <w:bottom w:val="none" w:sz="0" w:space="0" w:color="auto"/>
        <w:right w:val="none" w:sz="0" w:space="0" w:color="auto"/>
      </w:divBdr>
    </w:div>
    <w:div w:id="1302539485">
      <w:bodyDiv w:val="1"/>
      <w:marLeft w:val="0"/>
      <w:marRight w:val="0"/>
      <w:marTop w:val="0"/>
      <w:marBottom w:val="0"/>
      <w:divBdr>
        <w:top w:val="none" w:sz="0" w:space="0" w:color="auto"/>
        <w:left w:val="none" w:sz="0" w:space="0" w:color="auto"/>
        <w:bottom w:val="none" w:sz="0" w:space="0" w:color="auto"/>
        <w:right w:val="none" w:sz="0" w:space="0" w:color="auto"/>
      </w:divBdr>
    </w:div>
    <w:div w:id="159207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oniquespassions.com/the-melody-of-art/anais-nin-on-music/"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theredlist.com/wiki-2-24-525-770-1074-view-1940s-3-profile-anais-nin.html" TargetMode="External"/><Relationship Id="rId10" Type="http://schemas.openxmlformats.org/officeDocument/2006/relationships/hyperlink" Target="http://archive.org/details/pra-BB19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B67B15252C40DA947ADF3B5AB332AD"/>
        <w:category>
          <w:name w:val="General"/>
          <w:gallery w:val="placeholder"/>
        </w:category>
        <w:types>
          <w:type w:val="bbPlcHdr"/>
        </w:types>
        <w:behaviors>
          <w:behavior w:val="content"/>
        </w:behaviors>
        <w:guid w:val="{D9F5F40A-4400-418C-A202-D8C07273EB45}"/>
      </w:docPartPr>
      <w:docPartBody>
        <w:p w:rsidR="002A6CDC" w:rsidRDefault="00DF2A01" w:rsidP="00DF2A01">
          <w:pPr>
            <w:pStyle w:val="E5B67B15252C40DA947ADF3B5AB332A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A6CDC"/>
    <w:rsid w:val="004070BC"/>
    <w:rsid w:val="0057546F"/>
    <w:rsid w:val="00B0741E"/>
    <w:rsid w:val="00DF2A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A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B67B15252C40DA947ADF3B5AB332AD">
    <w:name w:val="E5B67B15252C40DA947ADF3B5AB332AD"/>
    <w:rsid w:val="00DF2A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A0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E5B67B15252C40DA947ADF3B5AB332AD">
    <w:name w:val="E5B67B15252C40DA947ADF3B5AB332AD"/>
    <w:rsid w:val="00DF2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Arenander12</b:Tag>
    <b:SourceType>Book</b:SourceType>
    <b:Guid>{83F96A87-CE40-4F4C-9486-EB0FF87512D9}</b:Guid>
    <b:Title>Anaïs Nin’s Lost World: Paris in Words and Pictures 1924-1939</b:Title>
    <b:Year>2012</b:Year>
    <b:Publisher>Sky Blue Press</b:Publisher>
    <b:Medium>Print</b:Medium>
    <b:Author>
      <b:Author>
        <b:NameList>
          <b:Person>
            <b:Last>Arenander</b:Last>
            <b:First>Britt</b:First>
          </b:Person>
        </b:NameList>
      </b:Author>
    </b:Author>
    <b:RefOrder>1</b:RefOrder>
  </b:Source>
  <b:Source>
    <b:Tag>Bair95</b:Tag>
    <b:SourceType>Book</b:SourceType>
    <b:Guid>{F157899C-8A4B-4DE9-BDE3-3227A49CA3BA}</b:Guid>
    <b:Author>
      <b:Author>
        <b:NameList>
          <b:Person>
            <b:Last>Bair</b:Last>
            <b:First>Deirdre</b:First>
          </b:Person>
        </b:NameList>
      </b:Author>
    </b:Author>
    <b:Title>Anaïs Nin: A Biography</b:Title>
    <b:Year>1995</b:Year>
    <b:City>New York</b:City>
    <b:Publisher>G.P. Putnam’s Sons</b:Publisher>
    <b:Medium>Print</b:Medium>
    <b:RefOrder>2</b:RefOrder>
  </b:Source>
  <b:Source>
    <b:Tag>Cutting78</b:Tag>
    <b:SourceType>Book</b:SourceType>
    <b:Guid>{8699D112-FA61-4EA2-A69A-24CB44B83710}</b:Guid>
    <b:Author>
      <b:Author>
        <b:NameList>
          <b:Person>
            <b:Last>Cutting</b:Last>
            <b:First>Rose</b:First>
            <b:Middle>Marie</b:Middle>
          </b:Person>
        </b:NameList>
      </b:Author>
    </b:Author>
    <b:Title>Anaïs Nin: A Reference Guide</b:Title>
    <b:Year>1978</b:Year>
    <b:City>Boston</b:City>
    <b:Publisher>G.K. Hall</b:Publisher>
    <b:Medium>Print</b:Medium>
    <b:RefOrder>4</b:RefOrder>
  </b:Source>
  <b:Source>
    <b:Tag>Evans68</b:Tag>
    <b:SourceType>Book</b:SourceType>
    <b:Guid>{6981B12C-E2D7-446C-9B05-262D32E47ABB}</b:Guid>
    <b:Author>
      <b:Author>
        <b:NameList>
          <b:Person>
            <b:Last>Evans</b:Last>
            <b:First>Oliver</b:First>
            <b:Middle>Wendell</b:Middle>
          </b:Person>
        </b:NameList>
      </b:Author>
    </b:Author>
    <b:Title>Anaïs Nin (Crosscurrents: Modern Critiques)</b:Title>
    <b:Year>1968</b:Year>
    <b:City>Illinois</b:City>
    <b:Publisher>Southern Illinois University Press</b:Publisher>
    <b:Medium>Print</b:Medium>
    <b:RefOrder>5</b:RefOrder>
  </b:Source>
  <b:Source>
    <b:Tag>Fitch93</b:Tag>
    <b:SourceType>Book</b:SourceType>
    <b:Guid>{2E88BDE0-B486-486C-BF37-53CF0D4A49C4}</b:Guid>
    <b:Author>
      <b:Author>
        <b:NameList>
          <b:Person>
            <b:Last>Fitch</b:Last>
            <b:First>Noël</b:First>
            <b:Middle>Riley</b:Middle>
          </b:Person>
        </b:NameList>
      </b:Author>
    </b:Author>
    <b:Title>Anaïs: The Erotic Life of Anaïs Nin</b:Title>
    <b:Year>1993</b:Year>
    <b:City>Boston</b:City>
    <b:Publisher>Little, Brown and Company</b:Publisher>
    <b:Medium>Print</b:Medium>
    <b:RefOrder>6</b:RefOrder>
  </b:Source>
  <b:Source>
    <b:Tag>Herron96</b:Tag>
    <b:SourceType>Book</b:SourceType>
    <b:Guid>{CB780AD0-26DC-44F6-BE84-41F888B27F4C}</b:Guid>
    <b:Author>
      <b:Author>
        <b:NameList>
          <b:Person>
            <b:Last>Herron</b:Last>
            <b:First>Paul</b:First>
          </b:Person>
          <b:Person>
            <b:Last>Stuhnlmann</b:Last>
            <b:First>Gunther</b:First>
          </b:Person>
        </b:NameList>
      </b:Author>
    </b:Author>
    <b:Title>Anaïs Nin: A Book of Mirrors</b:Title>
    <b:Year>1996</b:Year>
    <b:Publisher>Sky Blue Press</b:Publisher>
    <b:Medium>Print</b:Medium>
    <b:RefOrder>9</b:RefOrder>
  </b:Source>
  <b:Source>
    <b:Tag>Hinz71</b:Tag>
    <b:SourceType>Book</b:SourceType>
    <b:Guid>{D8D6495F-98DB-487D-B432-336A03DD553E}</b:Guid>
    <b:Author>
      <b:Author>
        <b:NameList>
          <b:Person>
            <b:Last>Hinz</b:Last>
            <b:First>Evelyn</b:First>
            <b:Middle>J.</b:Middle>
          </b:Person>
        </b:NameList>
      </b:Author>
    </b:Author>
    <b:Title>The Mirror and the Garden: Realism and Reality in the Writings of Anaïs Nin</b:Title>
    <b:Year>1971</b:Year>
    <b:City>San Diego</b:City>
    <b:Publisher>Harcourt</b:Publisher>
    <b:Medium>Print</b:Medium>
    <b:RefOrder>10</b:RefOrder>
  </b:Source>
  <b:Source>
    <b:Tag>Knapp79</b:Tag>
    <b:SourceType>Book</b:SourceType>
    <b:Guid>{4E7F6A3E-5232-45CC-943F-9D551EC91166}</b:Guid>
    <b:Author>
      <b:Author>
        <b:NameList>
          <b:Person>
            <b:Last>Knapp</b:Last>
            <b:First>Bettina</b:First>
            <b:Middle>L.</b:Middle>
          </b:Person>
        </b:NameList>
      </b:Author>
    </b:Author>
    <b:Title>Anaïs Nin</b:Title>
    <b:Year>1979</b:Year>
    <b:City>New York</b:City>
    <b:Publisher>Ungar</b:Publisher>
    <b:Medium>Print</b:Medium>
    <b:RefOrder>11</b:RefOrder>
  </b:Source>
  <b:Source>
    <b:Tag>KowaleskiWallace97</b:Tag>
    <b:SourceType>Book</b:SourceType>
    <b:Guid>{96361337-64AD-47AF-8095-57909983BF7E}</b:Guid>
    <b:Author>
      <b:Author>
        <b:NameList>
          <b:Person>
            <b:Last>Kowaleski-Wallace</b:Last>
            <b:First>Elizabeth</b:First>
          </b:Person>
        </b:NameList>
      </b:Author>
    </b:Author>
    <b:Title>Encyclopedia of Feminist Literary Theory</b:Title>
    <b:Year>1997</b:Year>
    <b:City>New York</b:City>
    <b:Publisher>Taylor &amp; Francis</b:Publisher>
    <b:Medium>Print</b:Medium>
    <b:RefOrder>12</b:RefOrder>
  </b:Source>
  <b:Source>
    <b:Tag>Kraft11</b:Tag>
    <b:SourceType>Book</b:SourceType>
    <b:Guid>{F57563ED-C6B7-4F54-99DF-89A0C3B56729}</b:Guid>
    <b:Author>
      <b:Author>
        <b:NameList>
          <b:Person>
            <b:Last>Kraft</b:Last>
            <b:First>Barbara</b:First>
          </b:Person>
        </b:NameList>
      </b:Author>
    </b:Author>
    <b:Title>Anaïs Nin: The Last Days</b:Title>
    <b:Year>2011</b:Year>
    <b:City>New York</b:City>
    <b:Publisher>Pegasus Books</b:Publisher>
    <b:Medium>Print</b:Medium>
    <b:RefOrder>13</b:RefOrder>
  </b:Source>
  <b:Source>
    <b:Tag>Nalbantian97</b:Tag>
    <b:SourceType>Book</b:SourceType>
    <b:Guid>{C726E3CA-A25B-49B5-90A5-4E8188F7C7C6}</b:Guid>
    <b:Author>
      <b:Author>
        <b:NameList>
          <b:Person>
            <b:Last>Nalbantian</b:Last>
            <b:First>Suzanne</b:First>
          </b:Person>
        </b:NameList>
      </b:Author>
    </b:Author>
    <b:Title>Anaïs Nin: Literary Perspectives</b:Title>
    <b:Year>1997</b:Year>
    <b:City>New York</b:City>
    <b:Publisher>St. Martin’s Press</b:Publisher>
    <b:Medium>Print</b:Medium>
    <b:RefOrder>14</b:RefOrder>
  </b:Source>
  <b:Source>
    <b:Tag>Raphael03</b:Tag>
    <b:SourceType>Book</b:SourceType>
    <b:Guid>{56ABA3A4-39B9-4FE8-9EA0-BF2585AC94FE}</b:Guid>
    <b:Author>
      <b:Author>
        <b:NameList>
          <b:Person>
            <b:Last>Raphael</b:Last>
            <b:First>Maryanne</b:First>
          </b:Person>
        </b:NameList>
      </b:Author>
    </b:Author>
    <b:Title>Anais Nin: The Voyage Within</b:Title>
    <b:Year>2003</b:Year>
    <b:City>Bloomington</b:City>
    <b:Publisher>Iuniverse Inc.</b:Publisher>
    <b:Medium>Print</b:Medium>
    <b:RefOrder>15</b:RefOrder>
  </b:Source>
  <b:Source>
    <b:Tag>Spencer81</b:Tag>
    <b:SourceType>Book</b:SourceType>
    <b:Guid>{1A8373C8-7156-45D8-9970-0F15418F7F49}</b:Guid>
    <b:Author>
      <b:Author>
        <b:NameList>
          <b:Person>
            <b:Last>Spencer</b:Last>
            <b:First>Sharon</b:First>
          </b:Person>
        </b:NameList>
      </b:Author>
    </b:Author>
    <b:Title>Collage of Dreams: The Writings of Anaïs Nin</b:Title>
    <b:Year>1981</b:Year>
    <b:City>San Diego</b:City>
    <b:Publisher>Harcourt</b:Publisher>
    <b:Medium>Print</b:Medium>
    <b:RefOrder>16</b:RefOrder>
  </b:Source>
  <b:Source>
    <b:Tag>Booth00</b:Tag>
    <b:SourceType>BookSection</b:SourceType>
    <b:Guid>{2753DBE5-90E4-2C4E-BF1E-71B77E929FA7}</b:Guid>
    <b:Author>
      <b:Author>
        <b:NameList>
          <b:Person>
            <b:Last>Booth</b:Last>
            <b:First>Sherryl</b:First>
            <b:Middle>Holwick</b:Middle>
          </b:Person>
        </b:NameList>
      </b:Author>
    </b:Author>
    <b:Title>Nin, Anaïs</b:Title>
    <b:Year>2000</b:Year>
    <b:City>Oxford</b:City>
    <b:Publisher>Oxford UP</b:Publisher>
    <b:Medium>Print</b:Medium>
    <b:BookTitle>American National Biography Online</b:BookTitle>
    <b:RefOrder>3</b:RefOrder>
  </b:Source>
  <b:Source>
    <b:Tag>Franklin74</b:Tag>
    <b:SourceType>Book</b:SourceType>
    <b:Guid>{70218CCA-8168-5C44-B303-2E171D40E1E2}</b:Guid>
    <b:Author>
      <b:Author>
        <b:NameList>
          <b:Person>
            <b:Last>Franklin</b:Last>
            <b:First>Benjamin</b:First>
          </b:Person>
        </b:NameList>
      </b:Author>
    </b:Author>
    <b:Title>Anaïs Nin: A Bibliography</b:Title>
    <b:Year>1974</b:Year>
    <b:City>Kent, Ohio</b:City>
    <b:Publisher>Kent State UP</b:Publisher>
    <b:Medium>Print</b:Medium>
    <b:RefOrder>7</b:RefOrder>
  </b:Source>
  <b:Source>
    <b:Tag>Franklin96</b:Tag>
    <b:SourceType>Book</b:SourceType>
    <b:Guid>{E04C42F8-8DF1-9648-8924-C8900770DC08}</b:Guid>
    <b:Author>
      <b:Author>
        <b:NameList>
          <b:Person>
            <b:Last>Franklin</b:Last>
            <b:First>Benjamin</b:First>
          </b:Person>
        </b:NameList>
      </b:Author>
    </b:Author>
    <b:Title>Recollections of Anaïs Nin by her Contemporaries</b:Title>
    <b:Year>1996</b:Year>
    <b:City>Athens</b:City>
    <b:Publisher>Ohio UP</b:Publisher>
    <b:Medium>Print</b:Medium>
    <b:RefOrder>8</b:RefOrder>
  </b:Source>
</b:Sources>
</file>

<file path=customXml/itemProps1.xml><?xml version="1.0" encoding="utf-8"?>
<ds:datastoreItem xmlns:ds="http://schemas.openxmlformats.org/officeDocument/2006/customXml" ds:itemID="{1A86B4C9-AE1E-B84C-9CF3-0BF1FD92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7</TotalTime>
  <Pages>4</Pages>
  <Words>1678</Words>
  <Characters>10085</Characters>
  <Application>Microsoft Macintosh Word</Application>
  <DocSecurity>0</DocSecurity>
  <Lines>193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2016-03-01T14:56:00Z</dcterms:created>
  <dcterms:modified xsi:type="dcterms:W3CDTF">2016-03-18T23:11:00Z</dcterms:modified>
</cp:coreProperties>
</file>