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AE7AAA" w14:textId="77777777" w:rsidTr="00922950">
        <w:tc>
          <w:tcPr>
            <w:tcW w:w="491" w:type="dxa"/>
            <w:vMerge w:val="restart"/>
            <w:shd w:val="clear" w:color="auto" w:fill="A6A6A6" w:themeFill="background1" w:themeFillShade="A6"/>
            <w:textDirection w:val="btLr"/>
          </w:tcPr>
          <w:p w14:paraId="477B5E90" w14:textId="77777777" w:rsidR="00B574C9" w:rsidRPr="00CC586D" w:rsidRDefault="00F3669D" w:rsidP="00CC586D">
            <w:pPr>
              <w:jc w:val="center"/>
              <w:rPr>
                <w:b/>
                <w:color w:val="FFFFFF" w:themeColor="background1"/>
              </w:rPr>
            </w:pPr>
            <w:r>
              <w:rPr>
                <w:b/>
                <w:color w:val="FFFFFF" w:themeColor="background1"/>
              </w:rPr>
              <w:t>N</w:t>
            </w:r>
          </w:p>
        </w:tc>
        <w:sdt>
          <w:sdtPr>
            <w:rPr>
              <w:b/>
              <w:color w:val="FFFFFF" w:themeColor="background1"/>
            </w:rPr>
            <w:alias w:val="Salutation"/>
            <w:tag w:val="salutation"/>
            <w:id w:val="-1659997262"/>
            <w:placeholder>
              <w:docPart w:val="4C5870924454B04CBDECE3C81400B1E4"/>
            </w:placeholder>
            <w:showingPlcHdr/>
            <w:dropDownList>
              <w:listItem w:displayText="Dr." w:value="Dr."/>
              <w:listItem w:displayText="Prof." w:value="Prof."/>
            </w:dropDownList>
          </w:sdtPr>
          <w:sdtEndPr/>
          <w:sdtContent>
            <w:tc>
              <w:tcPr>
                <w:tcW w:w="1259" w:type="dxa"/>
              </w:tcPr>
              <w:p w14:paraId="62E7A09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4C3816D0CED89448703779E580ABAB6"/>
            </w:placeholder>
            <w:text/>
          </w:sdtPr>
          <w:sdtEndPr/>
          <w:sdtContent>
            <w:tc>
              <w:tcPr>
                <w:tcW w:w="2073" w:type="dxa"/>
              </w:tcPr>
              <w:p w14:paraId="6B08985F" w14:textId="77777777" w:rsidR="00B574C9" w:rsidRDefault="00F3669D" w:rsidP="00F3669D">
                <w:r>
                  <w:t>Jessica</w:t>
                </w:r>
              </w:p>
            </w:tc>
          </w:sdtContent>
        </w:sdt>
        <w:sdt>
          <w:sdtPr>
            <w:alias w:val="Middle name"/>
            <w:tag w:val="authorMiddleName"/>
            <w:id w:val="-2076034781"/>
            <w:placeholder>
              <w:docPart w:val="505689050952E64AA11830CB93FF9819"/>
            </w:placeholder>
            <w:showingPlcHdr/>
            <w:text/>
          </w:sdtPr>
          <w:sdtEndPr/>
          <w:sdtContent>
            <w:tc>
              <w:tcPr>
                <w:tcW w:w="2551" w:type="dxa"/>
              </w:tcPr>
              <w:p w14:paraId="43CA5458" w14:textId="77777777" w:rsidR="00B574C9" w:rsidRDefault="00B574C9" w:rsidP="00922950">
                <w:r>
                  <w:rPr>
                    <w:rStyle w:val="PlaceholderText"/>
                  </w:rPr>
                  <w:t>[Middle name]</w:t>
                </w:r>
              </w:p>
            </w:tc>
          </w:sdtContent>
        </w:sdt>
        <w:sdt>
          <w:sdtPr>
            <w:alias w:val="Last name"/>
            <w:tag w:val="authorLastName"/>
            <w:id w:val="-1088529830"/>
            <w:placeholder>
              <w:docPart w:val="CD2FD27F728A464395AEE20283BA3E3B"/>
            </w:placeholder>
            <w:text/>
          </w:sdtPr>
          <w:sdtEndPr/>
          <w:sdtContent>
            <w:tc>
              <w:tcPr>
                <w:tcW w:w="2642" w:type="dxa"/>
              </w:tcPr>
              <w:p w14:paraId="44129A19" w14:textId="77777777" w:rsidR="00B574C9" w:rsidRDefault="00F3669D" w:rsidP="00F3669D">
                <w:proofErr w:type="spellStart"/>
                <w:r>
                  <w:t>Neushwander</w:t>
                </w:r>
                <w:proofErr w:type="spellEnd"/>
              </w:p>
            </w:tc>
          </w:sdtContent>
        </w:sdt>
      </w:tr>
      <w:tr w:rsidR="00B574C9" w14:paraId="72F25635" w14:textId="77777777" w:rsidTr="001A6A06">
        <w:trPr>
          <w:trHeight w:val="986"/>
        </w:trPr>
        <w:tc>
          <w:tcPr>
            <w:tcW w:w="491" w:type="dxa"/>
            <w:vMerge/>
            <w:shd w:val="clear" w:color="auto" w:fill="A6A6A6" w:themeFill="background1" w:themeFillShade="A6"/>
          </w:tcPr>
          <w:p w14:paraId="78A48D77" w14:textId="77777777" w:rsidR="00B574C9" w:rsidRPr="001A6A06" w:rsidRDefault="00B574C9" w:rsidP="00CF1542">
            <w:pPr>
              <w:jc w:val="center"/>
              <w:rPr>
                <w:b/>
                <w:color w:val="FFFFFF" w:themeColor="background1"/>
              </w:rPr>
            </w:pPr>
          </w:p>
        </w:tc>
        <w:sdt>
          <w:sdtPr>
            <w:alias w:val="Biography"/>
            <w:tag w:val="authorBiography"/>
            <w:id w:val="938807824"/>
            <w:placeholder>
              <w:docPart w:val="8BEA20FE01CD0F44B6E269E18D7FB3D9"/>
            </w:placeholder>
            <w:showingPlcHdr/>
          </w:sdtPr>
          <w:sdtEndPr/>
          <w:sdtContent>
            <w:tc>
              <w:tcPr>
                <w:tcW w:w="8525" w:type="dxa"/>
                <w:gridSpan w:val="4"/>
              </w:tcPr>
              <w:p w14:paraId="5BD419E5" w14:textId="77777777" w:rsidR="00B574C9" w:rsidRDefault="00B574C9" w:rsidP="00922950">
                <w:r>
                  <w:rPr>
                    <w:rStyle w:val="PlaceholderText"/>
                  </w:rPr>
                  <w:t>[Enter your biography]</w:t>
                </w:r>
              </w:p>
            </w:tc>
          </w:sdtContent>
        </w:sdt>
      </w:tr>
      <w:tr w:rsidR="00B574C9" w14:paraId="4DC93784" w14:textId="77777777" w:rsidTr="001A6A06">
        <w:trPr>
          <w:trHeight w:val="986"/>
        </w:trPr>
        <w:tc>
          <w:tcPr>
            <w:tcW w:w="491" w:type="dxa"/>
            <w:vMerge/>
            <w:shd w:val="clear" w:color="auto" w:fill="A6A6A6" w:themeFill="background1" w:themeFillShade="A6"/>
          </w:tcPr>
          <w:p w14:paraId="55E21E4C" w14:textId="77777777" w:rsidR="00B574C9" w:rsidRPr="001A6A06" w:rsidRDefault="00B574C9" w:rsidP="00CF1542">
            <w:pPr>
              <w:jc w:val="center"/>
              <w:rPr>
                <w:b/>
                <w:color w:val="FFFFFF" w:themeColor="background1"/>
              </w:rPr>
            </w:pPr>
          </w:p>
        </w:tc>
        <w:sdt>
          <w:sdtPr>
            <w:alias w:val="Affiliation"/>
            <w:tag w:val="affiliation"/>
            <w:id w:val="2012937915"/>
            <w:placeholder>
              <w:docPart w:val="8CCBB2CE109DBF459A5687FD16181DDA"/>
            </w:placeholder>
            <w:text/>
          </w:sdtPr>
          <w:sdtEndPr/>
          <w:sdtContent>
            <w:tc>
              <w:tcPr>
                <w:tcW w:w="8525" w:type="dxa"/>
                <w:gridSpan w:val="4"/>
              </w:tcPr>
              <w:p w14:paraId="5EB12AF1" w14:textId="77777777" w:rsidR="00B574C9" w:rsidRDefault="00F3669D" w:rsidP="00F3669D">
                <w:proofErr w:type="spellStart"/>
                <w:r>
                  <w:t>Northwestern</w:t>
                </w:r>
                <w:proofErr w:type="spellEnd"/>
                <w:r>
                  <w:t xml:space="preserve"> University</w:t>
                </w:r>
              </w:p>
            </w:tc>
          </w:sdtContent>
        </w:sdt>
      </w:tr>
    </w:tbl>
    <w:p w14:paraId="3B63A6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E9A57C" w14:textId="77777777" w:rsidTr="00244BB0">
        <w:tc>
          <w:tcPr>
            <w:tcW w:w="9016" w:type="dxa"/>
            <w:shd w:val="clear" w:color="auto" w:fill="A6A6A6" w:themeFill="background1" w:themeFillShade="A6"/>
            <w:tcMar>
              <w:top w:w="113" w:type="dxa"/>
              <w:bottom w:w="113" w:type="dxa"/>
            </w:tcMar>
          </w:tcPr>
          <w:p w14:paraId="78ED19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C9DDCA" w14:textId="77777777" w:rsidTr="003F0D73">
        <w:sdt>
          <w:sdtPr>
            <w:alias w:val="Article headword"/>
            <w:tag w:val="articleHeadword"/>
            <w:id w:val="-361440020"/>
            <w:placeholder>
              <w:docPart w:val="18964413863EC94A95B91D0031D1ACA4"/>
            </w:placeholder>
            <w:text/>
          </w:sdtPr>
          <w:sdtEndPr/>
          <w:sdtContent>
            <w:tc>
              <w:tcPr>
                <w:tcW w:w="9016" w:type="dxa"/>
                <w:tcMar>
                  <w:top w:w="113" w:type="dxa"/>
                  <w:bottom w:w="113" w:type="dxa"/>
                </w:tcMar>
              </w:tcPr>
              <w:p w14:paraId="307E5D31" w14:textId="77777777" w:rsidR="003F0D73" w:rsidRPr="00FB589A" w:rsidRDefault="00F3669D" w:rsidP="005F4696">
                <w:r>
                  <w:rPr>
                    <w:lang w:val="en-US" w:eastAsia="ja-JP"/>
                  </w:rPr>
                  <w:t>Céline, Louis Ferdinand (1894–</w:t>
                </w:r>
                <w:r w:rsidRPr="00732B56">
                  <w:rPr>
                    <w:lang w:val="en-US" w:eastAsia="ja-JP"/>
                  </w:rPr>
                  <w:t>1964</w:t>
                </w:r>
                <w:r>
                  <w:rPr>
                    <w:lang w:val="en-US" w:eastAsia="ja-JP"/>
                  </w:rPr>
                  <w:t>)</w:t>
                </w:r>
              </w:p>
            </w:tc>
          </w:sdtContent>
        </w:sdt>
      </w:tr>
      <w:tr w:rsidR="00464699" w14:paraId="38EC2BCF" w14:textId="77777777" w:rsidTr="00EA4EAB">
        <w:sdt>
          <w:sdtPr>
            <w:alias w:val="Variant headwords"/>
            <w:tag w:val="variantHeadwords"/>
            <w:id w:val="173464402"/>
            <w:placeholder>
              <w:docPart w:val="C28E158568FC404EB5DB176E31335CEA"/>
            </w:placeholder>
          </w:sdtPr>
          <w:sdtEndPr/>
          <w:sdtContent>
            <w:tc>
              <w:tcPr>
                <w:tcW w:w="9016" w:type="dxa"/>
                <w:tcMar>
                  <w:top w:w="113" w:type="dxa"/>
                  <w:bottom w:w="113" w:type="dxa"/>
                </w:tcMar>
              </w:tcPr>
              <w:p w14:paraId="2D4E890B" w14:textId="77777777" w:rsidR="00464699" w:rsidRDefault="00F3669D" w:rsidP="005F4696">
                <w:r w:rsidRPr="00732B56">
                  <w:rPr>
                    <w:lang w:val="en-US" w:eastAsia="ja-JP"/>
                  </w:rPr>
                  <w:t xml:space="preserve">Louis-Ferdinand </w:t>
                </w:r>
                <w:proofErr w:type="spellStart"/>
                <w:r w:rsidRPr="00732B56">
                  <w:rPr>
                    <w:lang w:val="en-US" w:eastAsia="ja-JP"/>
                  </w:rPr>
                  <w:t>Auguste</w:t>
                </w:r>
                <w:proofErr w:type="spellEnd"/>
                <w:r w:rsidRPr="00732B56">
                  <w:rPr>
                    <w:lang w:val="en-US" w:eastAsia="ja-JP"/>
                  </w:rPr>
                  <w:t xml:space="preserve"> </w:t>
                </w:r>
                <w:proofErr w:type="spellStart"/>
                <w:r w:rsidRPr="00732B56">
                  <w:rPr>
                    <w:lang w:val="en-US" w:eastAsia="ja-JP"/>
                  </w:rPr>
                  <w:t>Destouches</w:t>
                </w:r>
                <w:proofErr w:type="spellEnd"/>
              </w:p>
            </w:tc>
          </w:sdtContent>
        </w:sdt>
      </w:tr>
      <w:tr w:rsidR="00E85A05" w14:paraId="68F1CD6D" w14:textId="77777777" w:rsidTr="003F0D73">
        <w:sdt>
          <w:sdtPr>
            <w:alias w:val="Abstract"/>
            <w:tag w:val="abstract"/>
            <w:id w:val="-635871867"/>
            <w:placeholder>
              <w:docPart w:val="6A213C81AE58BD42BBDA67EAF926813C"/>
            </w:placeholder>
          </w:sdtPr>
          <w:sdtEndPr/>
          <w:sdtContent>
            <w:tc>
              <w:tcPr>
                <w:tcW w:w="9016" w:type="dxa"/>
                <w:tcMar>
                  <w:top w:w="113" w:type="dxa"/>
                  <w:bottom w:w="113" w:type="dxa"/>
                </w:tcMar>
              </w:tcPr>
              <w:p w14:paraId="5759829C" w14:textId="77777777" w:rsidR="005F4696" w:rsidRDefault="005F4696" w:rsidP="005F4696">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w:t>
                </w:r>
                <w:proofErr w:type="spellStart"/>
                <w:r w:rsidRPr="00134B73">
                  <w:rPr>
                    <w:i/>
                  </w:rPr>
                  <w:t>nuit</w:t>
                </w:r>
                <w:proofErr w:type="spellEnd"/>
                <w:r w:rsidRPr="00134B73">
                  <w:rPr>
                    <w:i/>
                  </w:rPr>
                  <w:t xml:space="preserve"> </w:t>
                </w:r>
                <w:r w:rsidRPr="00134B73">
                  <w:t xml:space="preserve">(1932) and </w:t>
                </w:r>
                <w:r w:rsidRPr="00134B73">
                  <w:rPr>
                    <w:i/>
                  </w:rPr>
                  <w:t xml:space="preserve">Mort à </w:t>
                </w:r>
                <w:proofErr w:type="spellStart"/>
                <w:r w:rsidRPr="00134B73">
                  <w:rPr>
                    <w:i/>
                  </w:rPr>
                  <w:t>Crédit</w:t>
                </w:r>
                <w:proofErr w:type="spellEnd"/>
                <w:r w:rsidRPr="00134B73">
                  <w:t xml:space="preserve"> (1936),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  </w:t>
                </w:r>
              </w:p>
              <w:p w14:paraId="1FF46F6B" w14:textId="77777777" w:rsidR="005F4696" w:rsidRPr="00134B73" w:rsidRDefault="005F4696" w:rsidP="005F4696">
                <w:pPr>
                  <w:rPr>
                    <w:rFonts w:ascii="Garamond" w:hAnsi="Garamond"/>
                  </w:rPr>
                </w:pPr>
              </w:p>
              <w:p w14:paraId="7F63200D" w14:textId="77777777" w:rsidR="005F4696" w:rsidRPr="00134B73" w:rsidRDefault="005F4696" w:rsidP="005F4696">
                <w:pPr>
                  <w:pStyle w:val="Heading1"/>
                  <w:outlineLvl w:val="0"/>
                </w:pPr>
                <w:r w:rsidRPr="00134B73">
                  <w:t>Early Life</w:t>
                </w:r>
              </w:p>
              <w:p w14:paraId="18D19E2B" w14:textId="77777777" w:rsidR="005F4696" w:rsidRPr="00134B73" w:rsidRDefault="005F4696" w:rsidP="005F4696">
                <w:r w:rsidRPr="00134B73">
                  <w:t xml:space="preserve">Born Louis-Ferdinand </w:t>
                </w:r>
                <w:proofErr w:type="spellStart"/>
                <w:r w:rsidRPr="00134B73">
                  <w:t>Auguste</w:t>
                </w:r>
                <w:proofErr w:type="spellEnd"/>
                <w:r w:rsidRPr="00134B73">
                  <w:t xml:space="preserve"> </w:t>
                </w:r>
                <w:proofErr w:type="spellStart"/>
                <w:r w:rsidRPr="00134B73">
                  <w:t>Destouches</w:t>
                </w:r>
                <w:proofErr w:type="spellEnd"/>
                <w:r w:rsidRPr="00134B73">
                  <w:t xml:space="preserve"> in 1894, Céline spent his childhood in Paris. After his early studies, Céline spent time in both Germany and England before returning to France to become a </w:t>
                </w:r>
                <w:proofErr w:type="spellStart"/>
                <w:r w:rsidRPr="00134B73">
                  <w:t>jeweler’s</w:t>
                </w:r>
                <w:proofErr w:type="spellEnd"/>
                <w:r w:rsidRPr="00134B73">
                  <w:t xml:space="preserve"> apprentice. In 1912 he joined the 12e regiment de Cuirassiers. However, in 1914, after seeing active battle during WWI for a short time, he received a wound in Flanders for which he would be awarded a military medal and an invalid’s pension of 70%. </w:t>
                </w:r>
              </w:p>
              <w:p w14:paraId="3CAD8C72" w14:textId="77777777" w:rsidR="00E85A05" w:rsidRDefault="00E85A05" w:rsidP="00E85A05"/>
            </w:tc>
          </w:sdtContent>
        </w:sdt>
      </w:tr>
      <w:tr w:rsidR="003F0D73" w14:paraId="773AF80B" w14:textId="77777777" w:rsidTr="003F0D73">
        <w:sdt>
          <w:sdtPr>
            <w:alias w:val="Article text"/>
            <w:tag w:val="articleText"/>
            <w:id w:val="634067588"/>
            <w:placeholder>
              <w:docPart w:val="D2A71DD2FEFBE24F9D0D7C06EDA5D53A"/>
            </w:placeholder>
          </w:sdtPr>
          <w:sdtEndPr/>
          <w:sdtContent>
            <w:tc>
              <w:tcPr>
                <w:tcW w:w="9016" w:type="dxa"/>
                <w:tcMar>
                  <w:top w:w="113" w:type="dxa"/>
                  <w:bottom w:w="113" w:type="dxa"/>
                </w:tcMar>
              </w:tcPr>
              <w:p w14:paraId="1F62AA89" w14:textId="77777777" w:rsidR="00F3669D" w:rsidRDefault="00F3669D" w:rsidP="005F4696">
                <w:r w:rsidRPr="00134B73">
                  <w:t xml:space="preserve">Louis-Ferdinand Céline was one of the most controversial and innovative authors of the twentieth century. Known for his use of insults, slang, and ellipses in hallucinatory narratives, Céline became a central figure of modernism in interwar France. He gained notoriety from his first novels, </w:t>
                </w:r>
                <w:r w:rsidRPr="00134B73">
                  <w:rPr>
                    <w:i/>
                  </w:rPr>
                  <w:t>Voyage</w:t>
                </w:r>
                <w:r w:rsidRPr="00134B73">
                  <w:t xml:space="preserve"> </w:t>
                </w:r>
                <w:r w:rsidRPr="00134B73">
                  <w:rPr>
                    <w:i/>
                  </w:rPr>
                  <w:t xml:space="preserve">au bout de la </w:t>
                </w:r>
                <w:proofErr w:type="spellStart"/>
                <w:r w:rsidRPr="00134B73">
                  <w:rPr>
                    <w:i/>
                  </w:rPr>
                  <w:t>nuit</w:t>
                </w:r>
                <w:proofErr w:type="spellEnd"/>
                <w:r w:rsidRPr="00134B73">
                  <w:rPr>
                    <w:i/>
                  </w:rPr>
                  <w:t xml:space="preserve"> </w:t>
                </w:r>
                <w:r w:rsidRPr="00134B73">
                  <w:t xml:space="preserve">(1932) and </w:t>
                </w:r>
                <w:r w:rsidRPr="00134B73">
                  <w:rPr>
                    <w:i/>
                  </w:rPr>
                  <w:t xml:space="preserve">Mort à </w:t>
                </w:r>
                <w:proofErr w:type="spellStart"/>
                <w:r w:rsidRPr="00134B73">
                  <w:rPr>
                    <w:i/>
                  </w:rPr>
                  <w:t>Crédit</w:t>
                </w:r>
                <w:proofErr w:type="spellEnd"/>
                <w:r w:rsidRPr="00134B73">
                  <w:t xml:space="preserve"> (1936), which examine modern warfare as well as everyday suffering in French society. Following WWII, Céline’s anti-Semitic pamphlets and collaboration with the Nazis caused many to reject his inventive novels and to question his place in the French literary canon. Nevertheless, Céline’s unique style of writing and his innovative storytelling have permanently influenced the modern literary landscape.  </w:t>
                </w:r>
              </w:p>
              <w:p w14:paraId="27351EBD" w14:textId="77777777" w:rsidR="00EA4EAB" w:rsidRDefault="00EA4EAB" w:rsidP="005F4696">
                <w:pPr>
                  <w:rPr>
                    <w:rFonts w:ascii="Garamond" w:hAnsi="Garamond"/>
                  </w:rPr>
                </w:pPr>
              </w:p>
              <w:p w14:paraId="3BE911C0" w14:textId="77777777" w:rsidR="00EA4EAB" w:rsidRDefault="00EA4EAB" w:rsidP="00B25FE9">
                <w:pPr>
                  <w:keepNext/>
                </w:pPr>
                <w:r>
                  <w:t xml:space="preserve">File: </w:t>
                </w:r>
                <w:r w:rsidRPr="00EA4EAB">
                  <w:t>Celine.jpg</w:t>
                </w:r>
              </w:p>
              <w:p w14:paraId="4051A0C4" w14:textId="4E29891C" w:rsidR="00B25FE9" w:rsidRDefault="00B25FE9" w:rsidP="00B25FE9">
                <w:pPr>
                  <w:pStyle w:val="Caption"/>
                </w:pPr>
                <w:r>
                  <w:t xml:space="preserve">Figure </w:t>
                </w:r>
                <w:fldSimple w:instr=" SEQ Figure \* ARABIC ">
                  <w:r>
                    <w:rPr>
                      <w:noProof/>
                    </w:rPr>
                    <w:t>1</w:t>
                  </w:r>
                </w:fldSimple>
                <w:r>
                  <w:t xml:space="preserve"> Louis-Ferdinand Céline</w:t>
                </w:r>
              </w:p>
              <w:p w14:paraId="7ECF51C7" w14:textId="09667A94" w:rsidR="00B25FE9" w:rsidRPr="00B25FE9" w:rsidRDefault="00B25FE9" w:rsidP="00B25FE9">
                <w:pPr>
                  <w:pStyle w:val="Authornote"/>
                </w:pPr>
                <w:r>
                  <w:t>[[</w:t>
                </w:r>
                <w:proofErr w:type="gramStart"/>
                <w:r>
                  <w:t>source</w:t>
                </w:r>
                <w:proofErr w:type="gramEnd"/>
                <w:r>
                  <w:t xml:space="preserve">: </w:t>
                </w:r>
                <w:r w:rsidRPr="00B25FE9">
                  <w:t>http://fleurmach.com/tag/louis-ferdinand-celine/</w:t>
                </w:r>
                <w:r>
                  <w:t>]]</w:t>
                </w:r>
              </w:p>
              <w:p w14:paraId="775ACB76" w14:textId="77777777" w:rsidR="00EA4EAB" w:rsidRPr="00134B73" w:rsidRDefault="00EA4EAB" w:rsidP="005F4696">
                <w:pPr>
                  <w:rPr>
                    <w:rFonts w:ascii="Garamond" w:hAnsi="Garamond"/>
                  </w:rPr>
                </w:pPr>
              </w:p>
              <w:p w14:paraId="713C7077" w14:textId="77777777" w:rsidR="00F3669D" w:rsidRPr="00134B73" w:rsidRDefault="00F3669D" w:rsidP="005F4696">
                <w:pPr>
                  <w:pStyle w:val="Heading1"/>
                  <w:outlineLvl w:val="0"/>
                </w:pPr>
                <w:r w:rsidRPr="00134B73">
                  <w:t>Early Life</w:t>
                </w:r>
              </w:p>
              <w:p w14:paraId="36B37626" w14:textId="77777777" w:rsidR="00F3669D" w:rsidRPr="00134B73" w:rsidRDefault="00F3669D" w:rsidP="005F4696">
                <w:r w:rsidRPr="00134B73">
                  <w:t xml:space="preserve">Born Louis-Ferdinand </w:t>
                </w:r>
                <w:proofErr w:type="spellStart"/>
                <w:r w:rsidRPr="00134B73">
                  <w:t>Auguste</w:t>
                </w:r>
                <w:proofErr w:type="spellEnd"/>
                <w:r w:rsidRPr="00134B73">
                  <w:t xml:space="preserve"> </w:t>
                </w:r>
                <w:proofErr w:type="spellStart"/>
                <w:r w:rsidRPr="00134B73">
                  <w:t>Destouches</w:t>
                </w:r>
                <w:proofErr w:type="spellEnd"/>
                <w:r w:rsidRPr="00134B73">
                  <w:t xml:space="preserve"> in 1894, Céline spent his childhood in Paris. After his early studies, Céline spent time in both Germany and England before returning to France to </w:t>
                </w:r>
                <w:r w:rsidRPr="00134B73">
                  <w:lastRenderedPageBreak/>
                  <w:t xml:space="preserve">become a </w:t>
                </w:r>
                <w:proofErr w:type="spellStart"/>
                <w:r w:rsidRPr="00134B73">
                  <w:t>jeweler’s</w:t>
                </w:r>
                <w:proofErr w:type="spellEnd"/>
                <w:r w:rsidRPr="00134B73">
                  <w:t xml:space="preserve"> apprentice. In 1912 he joined the 12e regiment de Cuirassiers. However, in 1914, after seeing active battle during WWI for a short time, he received a wound in Flanders for which he would be awarded a military medal and an invalid’s pension of 70%. </w:t>
                </w:r>
              </w:p>
              <w:p w14:paraId="1DC85F75" w14:textId="77777777" w:rsidR="005F4696" w:rsidRDefault="005F4696" w:rsidP="005F4696"/>
              <w:p w14:paraId="2B02C234" w14:textId="77777777" w:rsidR="00F3669D" w:rsidRPr="00134B73" w:rsidRDefault="00F3669D" w:rsidP="005F4696">
                <w:r w:rsidRPr="00134B73">
                  <w:t>Céline then went to London where, in 1916, he signed up as a commercial agent in the former German colony of Camero</w:t>
                </w:r>
                <w:r>
                  <w:t>o</w:t>
                </w:r>
                <w:r w:rsidRPr="00134B73">
                  <w:t>n. After falling ill with malaria he returned to France and earned his baccalaureate in 1919. He then studied medicine in Rennes and in Paris, finishing his thesis in 1923. Céline subsequently travel</w:t>
                </w:r>
                <w:r w:rsidR="005F4696">
                  <w:t>l</w:t>
                </w:r>
                <w:r w:rsidRPr="00134B73">
                  <w:t>ed with the League of Nations to the U.S. and to West Africa as a medical envoy before finally settling down as a doctor in the Clichy medical clinic in 1927. These events would greatly influence Céline’s later novels, which seem to draw from his experiences.</w:t>
                </w:r>
              </w:p>
              <w:p w14:paraId="23E10F4C" w14:textId="77777777" w:rsidR="00F3669D" w:rsidRPr="00134B73" w:rsidRDefault="00F3669D" w:rsidP="005F4696">
                <w:pPr>
                  <w:rPr>
                    <w:rFonts w:ascii="Garamond" w:hAnsi="Garamond"/>
                  </w:rPr>
                </w:pPr>
              </w:p>
              <w:p w14:paraId="0C149840" w14:textId="77777777" w:rsidR="00F3669D" w:rsidRPr="00134B73" w:rsidRDefault="005F4696" w:rsidP="005F4696">
                <w:pPr>
                  <w:pStyle w:val="Heading1"/>
                  <w:outlineLvl w:val="0"/>
                </w:pPr>
                <w:r>
                  <w:t>Beginnings of his Literary C</w:t>
                </w:r>
                <w:r w:rsidR="00F3669D" w:rsidRPr="00134B73">
                  <w:t>areer</w:t>
                </w:r>
              </w:p>
              <w:p w14:paraId="0D21873A" w14:textId="77777777" w:rsidR="00F3669D" w:rsidRPr="00134B73" w:rsidRDefault="00F3669D" w:rsidP="005F4696">
                <w:r w:rsidRPr="00134B73">
                  <w:t xml:space="preserve">In 1932, Louis-Ferdinand </w:t>
                </w:r>
                <w:proofErr w:type="spellStart"/>
                <w:r w:rsidRPr="00134B73">
                  <w:t>Destouches</w:t>
                </w:r>
                <w:proofErr w:type="spellEnd"/>
                <w:r w:rsidRPr="00134B73">
                  <w:t xml:space="preserve"> published </w:t>
                </w:r>
                <w:r w:rsidRPr="00134B73">
                  <w:rPr>
                    <w:i/>
                  </w:rPr>
                  <w:t xml:space="preserve">Voyage au bout de la </w:t>
                </w:r>
                <w:proofErr w:type="spellStart"/>
                <w:r w:rsidRPr="00134B73">
                  <w:rPr>
                    <w:i/>
                  </w:rPr>
                  <w:t>nuit</w:t>
                </w:r>
                <w:proofErr w:type="spellEnd"/>
                <w:r w:rsidR="005F4696">
                  <w:t xml:space="preserve"> under the pseudonym</w:t>
                </w:r>
                <w:r w:rsidRPr="00134B73">
                  <w:t xml:space="preserve"> Céline, and won the prix </w:t>
                </w:r>
                <w:proofErr w:type="spellStart"/>
                <w:r w:rsidRPr="00134B73">
                  <w:t>Théophraste-Renaudaut</w:t>
                </w:r>
                <w:proofErr w:type="spellEnd"/>
                <w:r w:rsidRPr="00134B73">
                  <w:t>. A semi-autobiographical account of Céline’s life</w:t>
                </w:r>
                <w:r w:rsidR="005F4696">
                  <w:t xml:space="preserve"> </w:t>
                </w:r>
                <w:r w:rsidRPr="00134B73">
                  <w:t>—</w:t>
                </w:r>
                <w:r w:rsidR="005F4696">
                  <w:t xml:space="preserve"> </w:t>
                </w:r>
                <w:r w:rsidRPr="00134B73">
                  <w:t>from his enlistment in WWI until his time as a doctor in Clichy</w:t>
                </w:r>
                <w:r w:rsidR="005F4696">
                  <w:t xml:space="preserve"> </w:t>
                </w:r>
                <w:r w:rsidRPr="00134B73">
                  <w:t xml:space="preserve">— </w:t>
                </w:r>
                <w:r w:rsidRPr="00134B73">
                  <w:rPr>
                    <w:i/>
                  </w:rPr>
                  <w:t>Voyage</w:t>
                </w:r>
                <w:r w:rsidRPr="00134B73">
                  <w:t xml:space="preserve"> presents a world where identities and locations are uncertain and constantly in flux. Céline launches a critique of this modern world through a nightmarish journey, describing of the inhumanity of modern warfare, the corruption within France’s colonial enterprise</w:t>
                </w:r>
                <w:r>
                  <w:t>,</w:t>
                </w:r>
                <w:r w:rsidRPr="00134B73">
                  <w:t xml:space="preserve"> and the vulgarity of America’s capitalist culture. Finally, upon returning to France as a doctor in the poor suburbs of Paris, the protagonist </w:t>
                </w:r>
                <w:proofErr w:type="spellStart"/>
                <w:r w:rsidRPr="00134B73">
                  <w:t>Bardamu</w:t>
                </w:r>
                <w:proofErr w:type="spellEnd"/>
                <w:r w:rsidRPr="00134B73">
                  <w:t xml:space="preserve"> discovers that these symptoms are equally rooted within French civilization. </w:t>
                </w:r>
              </w:p>
              <w:p w14:paraId="5A4D637B" w14:textId="77777777" w:rsidR="005F4696" w:rsidRDefault="005F4696" w:rsidP="005F4696">
                <w:pPr>
                  <w:rPr>
                    <w:rFonts w:ascii="Garamond" w:hAnsi="Garamond"/>
                  </w:rPr>
                </w:pPr>
              </w:p>
              <w:p w14:paraId="65EE545A" w14:textId="77777777" w:rsidR="00F3669D" w:rsidRPr="00134B73" w:rsidRDefault="00F3669D" w:rsidP="005F4696">
                <w:r w:rsidRPr="00134B73">
                  <w:t>As a sign of this modern decay, the rhythm of Céline’s disjointed prose</w:t>
                </w:r>
                <w:r w:rsidR="005F4696">
                  <w:t xml:space="preserve"> </w:t>
                </w:r>
                <w:r w:rsidRPr="00134B73">
                  <w:t>— scattered with ellipses, exclamation marks</w:t>
                </w:r>
                <w:r>
                  <w:t>,</w:t>
                </w:r>
                <w:r w:rsidRPr="00134B73">
                  <w:t xml:space="preserve"> and vulgarities</w:t>
                </w:r>
                <w:r w:rsidR="005F4696">
                  <w:t xml:space="preserve"> </w:t>
                </w:r>
                <w:r w:rsidRPr="00134B73">
                  <w:t xml:space="preserve">— pushes the possibilities of the novel to extremes. Assaulting the legacy of </w:t>
                </w:r>
                <w:r w:rsidR="005F4696">
                  <w:t>‘correct’</w:t>
                </w:r>
                <w:r w:rsidRPr="00134B73">
                  <w:t xml:space="preserve"> French that defined even much experimental French literature well into the twentieth century, </w:t>
                </w:r>
                <w:r w:rsidRPr="00134B73">
                  <w:rPr>
                    <w:i/>
                  </w:rPr>
                  <w:t>Voyage</w:t>
                </w:r>
                <w:r w:rsidRPr="00134B73">
                  <w:t xml:space="preserve"> is overloaded with foreign influences, rants, obscenities, slang, and insults. This does not mean that </w:t>
                </w:r>
                <w:r w:rsidRPr="00134B73">
                  <w:rPr>
                    <w:i/>
                  </w:rPr>
                  <w:t>Voyage</w:t>
                </w:r>
                <w:r w:rsidRPr="00134B73">
                  <w:t xml:space="preserve"> encourages a democratization of literature</w:t>
                </w:r>
                <w:r>
                  <w:t>, however</w:t>
                </w:r>
                <w:r w:rsidRPr="00134B73">
                  <w:t>. Rather, Céline’s massacre of the French language condemn</w:t>
                </w:r>
                <w:r>
                  <w:t>s</w:t>
                </w:r>
                <w:r w:rsidRPr="00134B73">
                  <w:t xml:space="preserve"> modern day France, corrupted to the point of vulgarity. </w:t>
                </w:r>
              </w:p>
              <w:p w14:paraId="0326E567" w14:textId="77777777" w:rsidR="005F4696" w:rsidRDefault="005F4696" w:rsidP="005F4696">
                <w:pPr>
                  <w:rPr>
                    <w:rFonts w:ascii="Garamond" w:hAnsi="Garamond"/>
                  </w:rPr>
                </w:pPr>
              </w:p>
              <w:p w14:paraId="063B58B1" w14:textId="77777777" w:rsidR="00F3669D" w:rsidRPr="00134B73" w:rsidRDefault="00F3669D" w:rsidP="005F4696">
                <w:r w:rsidRPr="00134B73">
                  <w:t xml:space="preserve">Although </w:t>
                </w:r>
                <w:r w:rsidRPr="00134B73">
                  <w:rPr>
                    <w:i/>
                  </w:rPr>
                  <w:t>Voyage</w:t>
                </w:r>
                <w:r w:rsidRPr="00134B73">
                  <w:t xml:space="preserve"> was Céline’s most influential novel, many critics see his second novel, </w:t>
                </w:r>
                <w:r w:rsidRPr="00134B73">
                  <w:rPr>
                    <w:i/>
                  </w:rPr>
                  <w:t xml:space="preserve">Mort à </w:t>
                </w:r>
                <w:proofErr w:type="spellStart"/>
                <w:r w:rsidRPr="00134B73">
                  <w:rPr>
                    <w:i/>
                  </w:rPr>
                  <w:t>crédit</w:t>
                </w:r>
                <w:proofErr w:type="spellEnd"/>
                <w:r w:rsidRPr="00134B73">
                  <w:t xml:space="preserve"> (1936), as his masterpiece, both technically and thematically. From the viewpoint of Ferdinand </w:t>
                </w:r>
                <w:proofErr w:type="spellStart"/>
                <w:r w:rsidRPr="00134B73">
                  <w:t>Bardamu</w:t>
                </w:r>
                <w:proofErr w:type="spellEnd"/>
                <w:r w:rsidRPr="00134B73">
                  <w:t xml:space="preserve">, the narrative drifts feverishly into a series of memories and flashbacks to his childhood. Céline addresses the effects of the cult of progress on a section of France who have adapted poorly to new technologies, describing how they struggle with severe indebtedness and moral decay. </w:t>
                </w:r>
              </w:p>
              <w:p w14:paraId="2DC64197" w14:textId="77777777" w:rsidR="005F4696" w:rsidRDefault="005F4696" w:rsidP="005F4696">
                <w:pPr>
                  <w:rPr>
                    <w:rFonts w:ascii="Garamond" w:hAnsi="Garamond"/>
                  </w:rPr>
                </w:pPr>
              </w:p>
              <w:p w14:paraId="29CF0CAC" w14:textId="77777777" w:rsidR="00F3669D" w:rsidRPr="00134B73" w:rsidRDefault="00F3669D" w:rsidP="005F4696">
                <w:r w:rsidRPr="00134B73">
                  <w:rPr>
                    <w:i/>
                  </w:rPr>
                  <w:t xml:space="preserve">Mort à </w:t>
                </w:r>
                <w:proofErr w:type="spellStart"/>
                <w:r w:rsidRPr="00134B73">
                  <w:rPr>
                    <w:i/>
                  </w:rPr>
                  <w:t>crédit</w:t>
                </w:r>
                <w:proofErr w:type="spellEnd"/>
                <w:r w:rsidRPr="00134B73">
                  <w:t xml:space="preserve"> creates a direct link between the illness of the body and the degradation of French civilization, describing in detail bodily functions such as vomiting and bleeding. This focus translates directly into Céline’s writing style in both</w:t>
                </w:r>
                <w:r w:rsidRPr="00134B73">
                  <w:rPr>
                    <w:i/>
                  </w:rPr>
                  <w:t xml:space="preserve"> </w:t>
                </w:r>
                <w:r w:rsidRPr="00134B73">
                  <w:t xml:space="preserve">these early novels. Violently spitting grotesque words and phrases, Céline’s narratives transgress the limits of French academic language. And, in </w:t>
                </w:r>
                <w:r w:rsidRPr="00134B73">
                  <w:rPr>
                    <w:i/>
                  </w:rPr>
                  <w:t>Mort</w:t>
                </w:r>
                <w:r w:rsidRPr="00134B73">
                  <w:t xml:space="preserve">, this manipulation of language plays a central role in the initiation of actions. Particularly evident in the heightening verbal exchange of insults between the Ferdinand </w:t>
                </w:r>
                <w:proofErr w:type="spellStart"/>
                <w:r w:rsidRPr="00134B73">
                  <w:t>Bardamu</w:t>
                </w:r>
                <w:proofErr w:type="spellEnd"/>
                <w:r w:rsidRPr="00134B73">
                  <w:t xml:space="preserve"> and his father, violent exchanges of words would culminate in an attempted murder on the part of the Ferdinand.</w:t>
                </w:r>
              </w:p>
              <w:p w14:paraId="0725F060" w14:textId="77777777" w:rsidR="00F3669D" w:rsidRPr="00134B73" w:rsidRDefault="00F3669D" w:rsidP="005F4696">
                <w:pPr>
                  <w:rPr>
                    <w:rFonts w:ascii="Garamond" w:hAnsi="Garamond"/>
                  </w:rPr>
                </w:pPr>
              </w:p>
              <w:p w14:paraId="55835273" w14:textId="77777777" w:rsidR="00F3669D" w:rsidRPr="00134B73" w:rsidRDefault="00F3669D" w:rsidP="005F4696">
                <w:pPr>
                  <w:pStyle w:val="Heading1"/>
                  <w:outlineLvl w:val="0"/>
                </w:pPr>
                <w:r w:rsidRPr="00134B73">
                  <w:t xml:space="preserve">Céline’s Anti-Semitism </w:t>
                </w:r>
              </w:p>
              <w:p w14:paraId="29FEF77C" w14:textId="77777777" w:rsidR="00F3669D" w:rsidRPr="00134B73" w:rsidRDefault="00F3669D" w:rsidP="005F4696">
                <w:r w:rsidRPr="00134B73">
                  <w:t>In the years leading up to and during WWII, Céline published several anti-Semitic pamphlets</w:t>
                </w:r>
                <w:r w:rsidR="005F4696">
                  <w:t xml:space="preserve"> </w:t>
                </w:r>
                <w:r w:rsidRPr="00134B73">
                  <w:t xml:space="preserve">— including </w:t>
                </w:r>
                <w:r w:rsidRPr="00134B73">
                  <w:rPr>
                    <w:i/>
                  </w:rPr>
                  <w:t>Bagatelles pour un massacre</w:t>
                </w:r>
                <w:r w:rsidRPr="00134B73">
                  <w:t xml:space="preserve"> (1937), </w:t>
                </w:r>
                <w:proofErr w:type="spellStart"/>
                <w:r w:rsidRPr="00134B73">
                  <w:rPr>
                    <w:i/>
                  </w:rPr>
                  <w:t>L’Ecole</w:t>
                </w:r>
                <w:proofErr w:type="spellEnd"/>
                <w:r w:rsidRPr="00134B73">
                  <w:rPr>
                    <w:i/>
                  </w:rPr>
                  <w:t xml:space="preserve"> des </w:t>
                </w:r>
                <w:proofErr w:type="spellStart"/>
                <w:r w:rsidRPr="00134B73">
                  <w:rPr>
                    <w:i/>
                  </w:rPr>
                  <w:t>cadavres</w:t>
                </w:r>
                <w:proofErr w:type="spellEnd"/>
                <w:r w:rsidRPr="00134B73">
                  <w:t xml:space="preserve"> (1938) and </w:t>
                </w:r>
                <w:r w:rsidRPr="00134B73">
                  <w:rPr>
                    <w:i/>
                  </w:rPr>
                  <w:t xml:space="preserve">Les Beaux </w:t>
                </w:r>
                <w:proofErr w:type="spellStart"/>
                <w:r w:rsidRPr="00134B73">
                  <w:rPr>
                    <w:i/>
                  </w:rPr>
                  <w:t>Draps</w:t>
                </w:r>
                <w:proofErr w:type="spellEnd"/>
                <w:r w:rsidRPr="00134B73">
                  <w:t xml:space="preserve"> (1941)</w:t>
                </w:r>
                <w:r w:rsidR="005F4696">
                  <w:t xml:space="preserve"> </w:t>
                </w:r>
                <w:r w:rsidRPr="00134B73">
                  <w:t>—</w:t>
                </w:r>
                <w:r w:rsidR="005F4696">
                  <w:t xml:space="preserve"> </w:t>
                </w:r>
                <w:r w:rsidRPr="00134B73">
                  <w:t xml:space="preserve">all of which question the possibility of authentic poetic or creative production in a </w:t>
                </w:r>
                <w:r w:rsidRPr="00134B73">
                  <w:lastRenderedPageBreak/>
                  <w:t>modern French society. Emphasizing that the survival of the European (</w:t>
                </w:r>
                <w:r>
                  <w:t>‘</w:t>
                </w:r>
                <w:r w:rsidRPr="00134B73">
                  <w:t>Aryan</w:t>
                </w:r>
                <w:r>
                  <w:t>’</w:t>
                </w:r>
                <w:r w:rsidRPr="00134B73">
                  <w:t>) man and his creative production depended on a war against the foreigner, Céline’s pamphlets identify anti-Semitism as the most complete realization of a political ideology of the poetic.</w:t>
                </w:r>
              </w:p>
              <w:p w14:paraId="356908D8" w14:textId="77777777" w:rsidR="005F4696" w:rsidRDefault="005F4696" w:rsidP="005F4696"/>
              <w:p w14:paraId="1985142C" w14:textId="77777777" w:rsidR="00F3669D" w:rsidRPr="00134B73" w:rsidRDefault="00F3669D" w:rsidP="005F4696">
                <w:r w:rsidRPr="00134B73">
                  <w:t>Considering the absence of overt anti-Semitism in his earlier novels, however, Céline’s pamphlets became an object of contention amongst his contemporaries. His supporters, including A</w:t>
                </w:r>
                <w:r>
                  <w:t>ndre Gide</w:t>
                </w:r>
                <w:r w:rsidRPr="00134B73">
                  <w:t>, insisted that Céline’s rant against the Jew within his pamphlets was a joke, citing Céline propensity for hyperbole. Alternatively, J</w:t>
                </w:r>
                <w:r>
                  <w:t>ean-Paul Sartre</w:t>
                </w:r>
                <w:r w:rsidRPr="00134B73">
                  <w:t xml:space="preserve"> suggested that the disparity between Céline’s novels and his hate-filled pamphlets was due to a difference of form, concluding that the novel could not support anti-Semitic thought.</w:t>
                </w:r>
              </w:p>
              <w:p w14:paraId="21639D53" w14:textId="77777777" w:rsidR="005F4696" w:rsidRDefault="005F4696" w:rsidP="005F4696">
                <w:pPr>
                  <w:rPr>
                    <w:rFonts w:ascii="Garamond" w:hAnsi="Garamond"/>
                  </w:rPr>
                </w:pPr>
              </w:p>
              <w:p w14:paraId="05973B9E" w14:textId="77777777" w:rsidR="00F3669D" w:rsidRPr="00134B73" w:rsidRDefault="00F3669D" w:rsidP="005F4696">
                <w:r w:rsidRPr="00134B73">
                  <w:t>Although it is debatable whether a clear distinction between Céline’s novels and pamphlets can be made, the anti-Semitic pamphlets</w:t>
                </w:r>
                <w:r w:rsidR="005F4696">
                  <w:t xml:space="preserve"> </w:t>
                </w:r>
                <w:r w:rsidRPr="00134B73">
                  <w:t>— which were popular during Germany’s occupation of France</w:t>
                </w:r>
                <w:r w:rsidR="005F4696">
                  <w:t xml:space="preserve"> </w:t>
                </w:r>
                <w:r w:rsidRPr="00134B73">
                  <w:t xml:space="preserve">— would forever mar his reputation. In the last days of the war, Céline was forced to flee to Denmark where he was tried for treason in absentia and jailed in 1950. While he was granted amnesty and returned to France in 1951, neither his popularity as an author nor his health would ever be the same again.   </w:t>
                </w:r>
              </w:p>
              <w:p w14:paraId="15D6D44C" w14:textId="77777777" w:rsidR="00F3669D" w:rsidRPr="00134B73" w:rsidRDefault="00F3669D" w:rsidP="005F4696">
                <w:pPr>
                  <w:rPr>
                    <w:rFonts w:ascii="Garamond" w:hAnsi="Garamond"/>
                    <w:b/>
                  </w:rPr>
                </w:pPr>
              </w:p>
              <w:p w14:paraId="6D9B2E6A" w14:textId="77777777" w:rsidR="00F3669D" w:rsidRPr="00134B73" w:rsidRDefault="005F4696" w:rsidP="005F4696">
                <w:pPr>
                  <w:pStyle w:val="Heading1"/>
                  <w:outlineLvl w:val="0"/>
                </w:pPr>
                <w:r>
                  <w:t>Return to the N</w:t>
                </w:r>
                <w:r w:rsidR="00F3669D" w:rsidRPr="00134B73">
                  <w:t>ovel and Death</w:t>
                </w:r>
              </w:p>
              <w:p w14:paraId="75508B4C" w14:textId="77777777" w:rsidR="00F3669D" w:rsidRPr="00134B73" w:rsidRDefault="00F3669D" w:rsidP="005F4696">
                <w:r w:rsidRPr="00134B73">
                  <w:t xml:space="preserve">Céline returned to the genre of the novel, publishing </w:t>
                </w:r>
                <w:proofErr w:type="spellStart"/>
                <w:r w:rsidRPr="00134B73">
                  <w:rPr>
                    <w:i/>
                  </w:rPr>
                  <w:t>Une</w:t>
                </w:r>
                <w:proofErr w:type="spellEnd"/>
                <w:r w:rsidRPr="00134B73">
                  <w:rPr>
                    <w:i/>
                  </w:rPr>
                  <w:t xml:space="preserve"> </w:t>
                </w:r>
                <w:proofErr w:type="spellStart"/>
                <w:r w:rsidRPr="00134B73">
                  <w:rPr>
                    <w:i/>
                  </w:rPr>
                  <w:t>féerie</w:t>
                </w:r>
                <w:proofErr w:type="spellEnd"/>
                <w:r w:rsidRPr="00134B73">
                  <w:rPr>
                    <w:i/>
                  </w:rPr>
                  <w:t xml:space="preserve"> pour </w:t>
                </w:r>
                <w:proofErr w:type="spellStart"/>
                <w:r w:rsidRPr="00134B73">
                  <w:rPr>
                    <w:i/>
                  </w:rPr>
                  <w:t>une</w:t>
                </w:r>
                <w:proofErr w:type="spellEnd"/>
                <w:r w:rsidRPr="00134B73">
                  <w:rPr>
                    <w:i/>
                  </w:rPr>
                  <w:t xml:space="preserve"> </w:t>
                </w:r>
                <w:proofErr w:type="spellStart"/>
                <w:r w:rsidRPr="00134B73">
                  <w:rPr>
                    <w:i/>
                  </w:rPr>
                  <w:t>autre</w:t>
                </w:r>
                <w:proofErr w:type="spellEnd"/>
                <w:r w:rsidRPr="00134B73">
                  <w:rPr>
                    <w:i/>
                  </w:rPr>
                  <w:t xml:space="preserve"> </w:t>
                </w:r>
                <w:proofErr w:type="spellStart"/>
                <w:r w:rsidRPr="00134B73">
                  <w:rPr>
                    <w:i/>
                  </w:rPr>
                  <w:t>fois</w:t>
                </w:r>
                <w:proofErr w:type="spellEnd"/>
                <w:r w:rsidRPr="00134B73">
                  <w:rPr>
                    <w:i/>
                  </w:rPr>
                  <w:t xml:space="preserve"> </w:t>
                </w:r>
                <w:r w:rsidRPr="00134B73">
                  <w:t xml:space="preserve">(1952) and </w:t>
                </w:r>
                <w:proofErr w:type="spellStart"/>
                <w:r w:rsidRPr="00134B73">
                  <w:rPr>
                    <w:i/>
                  </w:rPr>
                  <w:t>Normance</w:t>
                </w:r>
                <w:proofErr w:type="spellEnd"/>
                <w:r w:rsidRPr="00134B73">
                  <w:rPr>
                    <w:i/>
                  </w:rPr>
                  <w:t xml:space="preserve"> </w:t>
                </w:r>
                <w:r w:rsidR="005F4696">
                  <w:t>(1954).</w:t>
                </w:r>
                <w:r w:rsidRPr="00134B73">
                  <w:t xml:space="preserve"> These novels were largely ignored due to Céline’s reputation. Nevertheless, in the late fifties he began a new trilogy of novels — </w:t>
                </w:r>
                <w:r w:rsidRPr="00134B73">
                  <w:rPr>
                    <w:i/>
                  </w:rPr>
                  <w:t xml:space="preserve">D’un chateau </w:t>
                </w:r>
                <w:proofErr w:type="spellStart"/>
                <w:r w:rsidRPr="00134B73">
                  <w:rPr>
                    <w:i/>
                  </w:rPr>
                  <w:t>l’autre</w:t>
                </w:r>
                <w:proofErr w:type="spellEnd"/>
                <w:r w:rsidRPr="00134B73">
                  <w:t xml:space="preserve"> (1957), </w:t>
                </w:r>
                <w:r w:rsidRPr="00134B73">
                  <w:rPr>
                    <w:i/>
                  </w:rPr>
                  <w:t xml:space="preserve">Nord </w:t>
                </w:r>
                <w:r w:rsidRPr="00134B73">
                  <w:t xml:space="preserve">(1960) and </w:t>
                </w:r>
                <w:proofErr w:type="spellStart"/>
                <w:r w:rsidRPr="00134B73">
                  <w:rPr>
                    <w:i/>
                  </w:rPr>
                  <w:t>Rigodon</w:t>
                </w:r>
                <w:proofErr w:type="spellEnd"/>
                <w:r w:rsidRPr="00134B73">
                  <w:rPr>
                    <w:i/>
                  </w:rPr>
                  <w:t xml:space="preserve"> </w:t>
                </w:r>
                <w:r w:rsidRPr="00134B73">
                  <w:t>(finished in 1961 but published posthumously in 1969)</w:t>
                </w:r>
                <w:r w:rsidR="005F4696">
                  <w:t xml:space="preserve"> </w:t>
                </w:r>
                <w:r w:rsidRPr="00134B73">
                  <w:t xml:space="preserve">— which narrate his journey through Nazi Germany. These novels were well received by the critics who praised Céline’s ability to allow the reader to experience the last days of WWII in Germany. </w:t>
                </w:r>
              </w:p>
              <w:p w14:paraId="2DFCC6F1" w14:textId="77777777" w:rsidR="005F4696" w:rsidRDefault="005F4696" w:rsidP="005F4696">
                <w:pPr>
                  <w:rPr>
                    <w:rFonts w:ascii="Garamond" w:hAnsi="Garamond"/>
                  </w:rPr>
                </w:pPr>
              </w:p>
              <w:p w14:paraId="5568C76B" w14:textId="77777777" w:rsidR="00F3669D" w:rsidRPr="00134B73" w:rsidRDefault="00F3669D" w:rsidP="005F4696">
                <w:r w:rsidRPr="00134B73">
                  <w:t xml:space="preserve">Moreover, on the level of style and form, Céline’s last trilogy experimented with the author/reader dynamic. He begins </w:t>
                </w:r>
                <w:r w:rsidRPr="00134B73">
                  <w:rPr>
                    <w:i/>
                  </w:rPr>
                  <w:t xml:space="preserve">D’un chateau </w:t>
                </w:r>
                <w:proofErr w:type="spellStart"/>
                <w:r w:rsidRPr="00134B73">
                  <w:rPr>
                    <w:i/>
                  </w:rPr>
                  <w:t>l’autre</w:t>
                </w:r>
                <w:proofErr w:type="spellEnd"/>
                <w:r w:rsidRPr="00134B73">
                  <w:t xml:space="preserve"> by directly drawing the reader into an intimate conversation </w:t>
                </w:r>
                <w:r>
                  <w:t>(‘</w:t>
                </w:r>
                <w:r w:rsidRPr="00134B73">
                  <w:t xml:space="preserve">Pour </w:t>
                </w:r>
                <w:proofErr w:type="spellStart"/>
                <w:r w:rsidRPr="00134B73">
                  <w:t>parler</w:t>
                </w:r>
                <w:proofErr w:type="spellEnd"/>
                <w:r w:rsidRPr="00134B73">
                  <w:t xml:space="preserve"> franc, </w:t>
                </w:r>
                <w:proofErr w:type="spellStart"/>
                <w:r w:rsidRPr="00134B73">
                  <w:t>là</w:t>
                </w:r>
                <w:proofErr w:type="spellEnd"/>
                <w:r w:rsidRPr="00134B73">
                  <w:t xml:space="preserve"> entre nous</w:t>
                </w:r>
                <w:r w:rsidR="005F4696">
                  <w:t xml:space="preserve"> </w:t>
                </w:r>
                <w:r w:rsidRPr="00134B73">
                  <w:t>…</w:t>
                </w:r>
                <w:r>
                  <w:t>’)</w:t>
                </w:r>
                <w:r w:rsidRPr="00134B73">
                  <w:t xml:space="preserve">. And, as the novels continue, Céline blurs the line between reality and hallucinations. He asks whether one can ever be sure of what is real and what is an illusion, particularly in the modern world of photographic identification and certifications. </w:t>
                </w:r>
              </w:p>
              <w:p w14:paraId="2FB732BB" w14:textId="77777777" w:rsidR="005F4696" w:rsidRDefault="005F4696" w:rsidP="005F4696"/>
              <w:p w14:paraId="22220820" w14:textId="77777777" w:rsidR="00F3669D" w:rsidRPr="00134B73" w:rsidRDefault="00F3669D" w:rsidP="005F4696">
                <w:r w:rsidRPr="00134B73">
                  <w:t>On July 1</w:t>
                </w:r>
                <w:r w:rsidRPr="00134B73">
                  <w:rPr>
                    <w:vertAlign w:val="superscript"/>
                  </w:rPr>
                  <w:t>st</w:t>
                </w:r>
                <w:r w:rsidRPr="00134B73">
                  <w:t xml:space="preserve"> 1961, only hours after completing the last part of his German trilogy, </w:t>
                </w:r>
                <w:proofErr w:type="spellStart"/>
                <w:r w:rsidRPr="00134B73">
                  <w:rPr>
                    <w:i/>
                  </w:rPr>
                  <w:t>Rigodon</w:t>
                </w:r>
                <w:proofErr w:type="spellEnd"/>
                <w:r w:rsidRPr="00134B73">
                  <w:rPr>
                    <w:i/>
                  </w:rPr>
                  <w:t xml:space="preserve">, </w:t>
                </w:r>
                <w:r w:rsidRPr="00134B73">
                  <w:t xml:space="preserve">Celine died in his home in </w:t>
                </w:r>
                <w:proofErr w:type="spellStart"/>
                <w:r w:rsidRPr="00134B73">
                  <w:t>Meudon</w:t>
                </w:r>
                <w:proofErr w:type="spellEnd"/>
                <w:r w:rsidRPr="00134B73">
                  <w:t xml:space="preserve">. While Céline struggled with feelings of rejection and poverty during his life, his influence on French literature has been longstanding. While </w:t>
                </w:r>
                <w:r w:rsidRPr="00134B73">
                  <w:rPr>
                    <w:i/>
                  </w:rPr>
                  <w:t xml:space="preserve">Voyage </w:t>
                </w:r>
                <w:r w:rsidRPr="00134B73">
                  <w:t xml:space="preserve">remains Céline’s most influential novel, the influence of his other works can be found in works as diverse as Jean-Luc Godard’s </w:t>
                </w:r>
                <w:r w:rsidRPr="00134B73">
                  <w:rPr>
                    <w:i/>
                  </w:rPr>
                  <w:t xml:space="preserve">Pierre Le </w:t>
                </w:r>
                <w:proofErr w:type="spellStart"/>
                <w:r w:rsidRPr="00134B73">
                  <w:rPr>
                    <w:i/>
                  </w:rPr>
                  <w:t>Fou</w:t>
                </w:r>
                <w:proofErr w:type="spellEnd"/>
                <w:r w:rsidRPr="00134B73">
                  <w:t xml:space="preserve"> (1965), Julia </w:t>
                </w:r>
                <w:proofErr w:type="spellStart"/>
                <w:r w:rsidRPr="00134B73">
                  <w:t>Kristeva’s</w:t>
                </w:r>
                <w:proofErr w:type="spellEnd"/>
                <w:r w:rsidRPr="00134B73">
                  <w:t xml:space="preserve"> theory of abjection, and the novels of Michel </w:t>
                </w:r>
                <w:proofErr w:type="spellStart"/>
                <w:r w:rsidRPr="00134B73">
                  <w:t>Houellebecq</w:t>
                </w:r>
                <w:proofErr w:type="spellEnd"/>
                <w:r w:rsidRPr="00134B73">
                  <w:t xml:space="preserve">. In 2011, Céline was named to the List of 500 French Cultural Icons to be published in </w:t>
                </w:r>
                <w:r w:rsidRPr="00134B73">
                  <w:rPr>
                    <w:i/>
                  </w:rPr>
                  <w:t>Le Monde</w:t>
                </w:r>
                <w:r w:rsidRPr="00134B73">
                  <w:t xml:space="preserve">, only to be removed by François Mitterrand, the Minister of Culture, who cited Celine’s connections to anti-Semitism. </w:t>
                </w:r>
              </w:p>
              <w:p w14:paraId="0E9E8573" w14:textId="77777777" w:rsidR="00F3669D" w:rsidRPr="00134B73" w:rsidRDefault="00F3669D" w:rsidP="005F4696">
                <w:pPr>
                  <w:rPr>
                    <w:rFonts w:ascii="Garamond" w:hAnsi="Garamond"/>
                    <w:b/>
                  </w:rPr>
                </w:pPr>
              </w:p>
              <w:p w14:paraId="72724DBD" w14:textId="77777777" w:rsidR="00F3669D" w:rsidRPr="00134B73" w:rsidRDefault="00F3669D" w:rsidP="005F4696">
                <w:pPr>
                  <w:pStyle w:val="Heading1"/>
                  <w:outlineLvl w:val="0"/>
                </w:pPr>
                <w:r w:rsidRPr="00134B73">
                  <w:t>Select Works by Céline</w:t>
                </w:r>
              </w:p>
              <w:p w14:paraId="261D3802" w14:textId="77777777" w:rsidR="00F3669D" w:rsidRPr="00134B73" w:rsidRDefault="00F3669D" w:rsidP="005F4696">
                <w:pPr>
                  <w:rPr>
                    <w:b/>
                  </w:rPr>
                </w:pPr>
                <w:r w:rsidRPr="005F4696">
                  <w:rPr>
                    <w:i/>
                  </w:rPr>
                  <w:t xml:space="preserve">Voyage au bout de la </w:t>
                </w:r>
                <w:proofErr w:type="spellStart"/>
                <w:r w:rsidRPr="005F4696">
                  <w:rPr>
                    <w:i/>
                  </w:rPr>
                  <w:t>nuit</w:t>
                </w:r>
                <w:proofErr w:type="spellEnd"/>
                <w:r w:rsidRPr="00134B73">
                  <w:t xml:space="preserve"> (1932)</w:t>
                </w:r>
              </w:p>
              <w:p w14:paraId="49FA7161" w14:textId="77777777" w:rsidR="00F3669D" w:rsidRPr="00134B73" w:rsidRDefault="00F3669D" w:rsidP="005F4696">
                <w:r w:rsidRPr="005F4696">
                  <w:rPr>
                    <w:i/>
                  </w:rPr>
                  <w:t xml:space="preserve">Mort à </w:t>
                </w:r>
                <w:proofErr w:type="spellStart"/>
                <w:r w:rsidRPr="005F4696">
                  <w:rPr>
                    <w:i/>
                  </w:rPr>
                  <w:t>Crédit</w:t>
                </w:r>
                <w:proofErr w:type="spellEnd"/>
                <w:r w:rsidRPr="00134B73">
                  <w:t xml:space="preserve"> (1936)</w:t>
                </w:r>
              </w:p>
              <w:p w14:paraId="27DC691C" w14:textId="77777777" w:rsidR="00F3669D" w:rsidRPr="00134B73" w:rsidRDefault="00F3669D" w:rsidP="005F4696">
                <w:r w:rsidRPr="005F4696">
                  <w:rPr>
                    <w:i/>
                  </w:rPr>
                  <w:t>Bagatelles pour un massacre</w:t>
                </w:r>
                <w:r w:rsidRPr="00134B73">
                  <w:t xml:space="preserve"> (1937)</w:t>
                </w:r>
              </w:p>
              <w:p w14:paraId="4DB92CF7" w14:textId="77777777" w:rsidR="00F3669D" w:rsidRPr="00134B73" w:rsidRDefault="00F3669D" w:rsidP="005F4696">
                <w:proofErr w:type="spellStart"/>
                <w:r w:rsidRPr="005F4696">
                  <w:rPr>
                    <w:i/>
                  </w:rPr>
                  <w:t>L’Ecole</w:t>
                </w:r>
                <w:proofErr w:type="spellEnd"/>
                <w:r w:rsidRPr="005F4696">
                  <w:rPr>
                    <w:i/>
                  </w:rPr>
                  <w:t xml:space="preserve"> des </w:t>
                </w:r>
                <w:proofErr w:type="spellStart"/>
                <w:r w:rsidRPr="005F4696">
                  <w:rPr>
                    <w:i/>
                  </w:rPr>
                  <w:t>cadavres</w:t>
                </w:r>
                <w:proofErr w:type="spellEnd"/>
                <w:r w:rsidRPr="00134B73">
                  <w:t xml:space="preserve"> (1938) </w:t>
                </w:r>
              </w:p>
              <w:p w14:paraId="53FED8BF" w14:textId="77777777" w:rsidR="00F3669D" w:rsidRPr="00134B73" w:rsidRDefault="00F3669D" w:rsidP="005F4696">
                <w:r w:rsidRPr="005F4696">
                  <w:rPr>
                    <w:i/>
                  </w:rPr>
                  <w:t xml:space="preserve">Les Beaux </w:t>
                </w:r>
                <w:proofErr w:type="spellStart"/>
                <w:r w:rsidRPr="005F4696">
                  <w:rPr>
                    <w:i/>
                  </w:rPr>
                  <w:t>Draps</w:t>
                </w:r>
                <w:proofErr w:type="spellEnd"/>
                <w:r w:rsidRPr="00134B73">
                  <w:t xml:space="preserve"> (1941)</w:t>
                </w:r>
              </w:p>
              <w:p w14:paraId="72CDE921" w14:textId="77777777" w:rsidR="00F3669D" w:rsidRPr="00134B73" w:rsidRDefault="00F3669D" w:rsidP="005F4696">
                <w:proofErr w:type="spellStart"/>
                <w:r w:rsidRPr="005F4696">
                  <w:rPr>
                    <w:i/>
                  </w:rPr>
                  <w:t>Guignol’s</w:t>
                </w:r>
                <w:proofErr w:type="spellEnd"/>
                <w:r w:rsidRPr="005F4696">
                  <w:rPr>
                    <w:i/>
                  </w:rPr>
                  <w:t xml:space="preserve"> Band I</w:t>
                </w:r>
                <w:r w:rsidRPr="00134B73">
                  <w:t xml:space="preserve"> (1951)</w:t>
                </w:r>
              </w:p>
              <w:p w14:paraId="60759DB5" w14:textId="77777777" w:rsidR="00F3669D" w:rsidRPr="00134B73" w:rsidRDefault="00F3669D" w:rsidP="005F4696">
                <w:proofErr w:type="spellStart"/>
                <w:r w:rsidRPr="005F4696">
                  <w:rPr>
                    <w:i/>
                  </w:rPr>
                  <w:lastRenderedPageBreak/>
                  <w:t>Une</w:t>
                </w:r>
                <w:proofErr w:type="spellEnd"/>
                <w:r w:rsidRPr="005F4696">
                  <w:rPr>
                    <w:i/>
                  </w:rPr>
                  <w:t xml:space="preserve"> </w:t>
                </w:r>
                <w:proofErr w:type="spellStart"/>
                <w:r w:rsidRPr="005F4696">
                  <w:rPr>
                    <w:i/>
                  </w:rPr>
                  <w:t>féerie</w:t>
                </w:r>
                <w:proofErr w:type="spellEnd"/>
                <w:r w:rsidRPr="005F4696">
                  <w:rPr>
                    <w:i/>
                  </w:rPr>
                  <w:t xml:space="preserve"> pour </w:t>
                </w:r>
                <w:proofErr w:type="spellStart"/>
                <w:r w:rsidRPr="005F4696">
                  <w:rPr>
                    <w:i/>
                  </w:rPr>
                  <w:t>une</w:t>
                </w:r>
                <w:proofErr w:type="spellEnd"/>
                <w:r w:rsidRPr="005F4696">
                  <w:rPr>
                    <w:i/>
                  </w:rPr>
                  <w:t xml:space="preserve"> </w:t>
                </w:r>
                <w:proofErr w:type="spellStart"/>
                <w:r w:rsidRPr="005F4696">
                  <w:rPr>
                    <w:i/>
                  </w:rPr>
                  <w:t>autre</w:t>
                </w:r>
                <w:proofErr w:type="spellEnd"/>
                <w:r w:rsidRPr="005F4696">
                  <w:rPr>
                    <w:i/>
                  </w:rPr>
                  <w:t xml:space="preserve"> </w:t>
                </w:r>
                <w:proofErr w:type="spellStart"/>
                <w:r w:rsidRPr="005F4696">
                  <w:rPr>
                    <w:i/>
                  </w:rPr>
                  <w:t>fois</w:t>
                </w:r>
                <w:proofErr w:type="spellEnd"/>
                <w:r w:rsidRPr="00134B73">
                  <w:t xml:space="preserve"> (1952) </w:t>
                </w:r>
              </w:p>
              <w:p w14:paraId="1B301960" w14:textId="77777777" w:rsidR="00F3669D" w:rsidRPr="00134B73" w:rsidRDefault="00F3669D" w:rsidP="005F4696">
                <w:proofErr w:type="spellStart"/>
                <w:r w:rsidRPr="005F4696">
                  <w:rPr>
                    <w:i/>
                  </w:rPr>
                  <w:t>Normance</w:t>
                </w:r>
                <w:proofErr w:type="spellEnd"/>
                <w:r w:rsidRPr="00134B73">
                  <w:t xml:space="preserve"> (1954)</w:t>
                </w:r>
              </w:p>
              <w:p w14:paraId="1F4A2B94" w14:textId="77777777" w:rsidR="00F3669D" w:rsidRPr="00134B73" w:rsidRDefault="00F3669D" w:rsidP="005F4696">
                <w:r w:rsidRPr="005F4696">
                  <w:rPr>
                    <w:i/>
                  </w:rPr>
                  <w:t xml:space="preserve">D’un chateau </w:t>
                </w:r>
                <w:proofErr w:type="spellStart"/>
                <w:r w:rsidRPr="005F4696">
                  <w:rPr>
                    <w:i/>
                  </w:rPr>
                  <w:t>l’autre</w:t>
                </w:r>
                <w:proofErr w:type="spellEnd"/>
                <w:r w:rsidRPr="00134B73">
                  <w:t xml:space="preserve"> (1957)</w:t>
                </w:r>
              </w:p>
              <w:p w14:paraId="7B768CFA" w14:textId="77777777" w:rsidR="00F3669D" w:rsidRPr="00134B73" w:rsidRDefault="00F3669D" w:rsidP="005F4696">
                <w:r w:rsidRPr="00134B73">
                  <w:rPr>
                    <w:i/>
                  </w:rPr>
                  <w:t xml:space="preserve">Nord </w:t>
                </w:r>
                <w:r w:rsidRPr="00134B73">
                  <w:t>(1960)</w:t>
                </w:r>
              </w:p>
              <w:p w14:paraId="0E0B4637" w14:textId="77777777" w:rsidR="00F3669D" w:rsidRPr="00134B73" w:rsidRDefault="00F3669D" w:rsidP="005F4696">
                <w:proofErr w:type="spellStart"/>
                <w:r w:rsidRPr="00134B73">
                  <w:rPr>
                    <w:i/>
                  </w:rPr>
                  <w:t>Rigodon</w:t>
                </w:r>
                <w:proofErr w:type="spellEnd"/>
                <w:r w:rsidRPr="00134B73">
                  <w:rPr>
                    <w:i/>
                  </w:rPr>
                  <w:t xml:space="preserve"> </w:t>
                </w:r>
                <w:r w:rsidRPr="00134B73">
                  <w:t>(1961)</w:t>
                </w:r>
              </w:p>
              <w:p w14:paraId="619154F7" w14:textId="77777777" w:rsidR="00F3669D" w:rsidRPr="00134B73" w:rsidRDefault="00F3669D" w:rsidP="005F4696">
                <w:proofErr w:type="spellStart"/>
                <w:r w:rsidRPr="00134B73">
                  <w:rPr>
                    <w:i/>
                  </w:rPr>
                  <w:t>Guignol’s</w:t>
                </w:r>
                <w:proofErr w:type="spellEnd"/>
                <w:r w:rsidRPr="00134B73">
                  <w:rPr>
                    <w:i/>
                  </w:rPr>
                  <w:t xml:space="preserve"> Band II (Le </w:t>
                </w:r>
                <w:proofErr w:type="spellStart"/>
                <w:r w:rsidRPr="00134B73">
                  <w:rPr>
                    <w:i/>
                  </w:rPr>
                  <w:t>pont</w:t>
                </w:r>
                <w:proofErr w:type="spellEnd"/>
                <w:r w:rsidRPr="00134B73">
                  <w:rPr>
                    <w:i/>
                  </w:rPr>
                  <w:t xml:space="preserve"> de </w:t>
                </w:r>
                <w:proofErr w:type="spellStart"/>
                <w:r w:rsidRPr="00134B73">
                  <w:rPr>
                    <w:i/>
                  </w:rPr>
                  <w:t>Londres</w:t>
                </w:r>
                <w:proofErr w:type="spellEnd"/>
                <w:r w:rsidRPr="00134B73">
                  <w:rPr>
                    <w:i/>
                  </w:rPr>
                  <w:t>)</w:t>
                </w:r>
                <w:r w:rsidRPr="00134B73">
                  <w:t xml:space="preserve"> (1964)</w:t>
                </w:r>
              </w:p>
              <w:p w14:paraId="1F756F49" w14:textId="77777777" w:rsidR="003F0D73" w:rsidRDefault="003F0D73" w:rsidP="005F4696"/>
            </w:tc>
          </w:sdtContent>
        </w:sdt>
      </w:tr>
      <w:tr w:rsidR="003235A7" w14:paraId="3CCBBA31" w14:textId="77777777" w:rsidTr="003235A7">
        <w:tc>
          <w:tcPr>
            <w:tcW w:w="9016" w:type="dxa"/>
          </w:tcPr>
          <w:p w14:paraId="2C4AA480" w14:textId="77777777" w:rsidR="003235A7" w:rsidRDefault="003235A7" w:rsidP="005F4696">
            <w:r w:rsidRPr="0015114C">
              <w:lastRenderedPageBreak/>
              <w:t>Further reading</w:t>
            </w:r>
            <w:r>
              <w:t>:</w:t>
            </w:r>
          </w:p>
          <w:sdt>
            <w:sdtPr>
              <w:alias w:val="Further reading"/>
              <w:tag w:val="furtherReading"/>
              <w:id w:val="-1516217107"/>
              <w:placeholder>
                <w:docPart w:val="F21A0A0C2F241A4ABB49823129E48E77"/>
              </w:placeholder>
            </w:sdtPr>
            <w:sdtEndPr/>
            <w:sdtContent>
              <w:p w14:paraId="4695888F" w14:textId="77777777" w:rsidR="00EA4EAB" w:rsidRDefault="00B25FE9" w:rsidP="00EA4EAB">
                <w:sdt>
                  <w:sdtPr>
                    <w:id w:val="-1797754428"/>
                    <w:citation/>
                  </w:sdtPr>
                  <w:sdtEndPr/>
                  <w:sdtContent>
                    <w:r w:rsidR="00EA4EAB">
                      <w:fldChar w:fldCharType="begin"/>
                    </w:r>
                    <w:r w:rsidR="00EA4EAB">
                      <w:rPr>
                        <w:lang w:val="en-US"/>
                      </w:rPr>
                      <w:instrText xml:space="preserve"> CITATION Alm74 \l 1033 </w:instrText>
                    </w:r>
                    <w:r w:rsidR="00EA4EAB">
                      <w:fldChar w:fldCharType="separate"/>
                    </w:r>
                    <w:r w:rsidR="00EA4EAB">
                      <w:rPr>
                        <w:noProof/>
                        <w:lang w:val="en-US"/>
                      </w:rPr>
                      <w:t xml:space="preserve"> (Alméras)</w:t>
                    </w:r>
                    <w:r w:rsidR="00EA4EAB">
                      <w:fldChar w:fldCharType="end"/>
                    </w:r>
                  </w:sdtContent>
                </w:sdt>
              </w:p>
              <w:p w14:paraId="71A4A96B" w14:textId="77777777" w:rsidR="00EA4EAB" w:rsidRDefault="00B25FE9" w:rsidP="00EA4EAB">
                <w:sdt>
                  <w:sdtPr>
                    <w:id w:val="895095974"/>
                    <w:citation/>
                  </w:sdtPr>
                  <w:sdtEndPr/>
                  <w:sdtContent>
                    <w:r w:rsidR="00EA4EAB">
                      <w:fldChar w:fldCharType="begin"/>
                    </w:r>
                    <w:r w:rsidR="00EA4EAB">
                      <w:rPr>
                        <w:lang w:val="en-US"/>
                      </w:rPr>
                      <w:instrText xml:space="preserve"> CITATION Car95 \l 1033 </w:instrText>
                    </w:r>
                    <w:r w:rsidR="00EA4EAB">
                      <w:fldChar w:fldCharType="separate"/>
                    </w:r>
                    <w:r w:rsidR="00EA4EAB">
                      <w:rPr>
                        <w:noProof/>
                        <w:lang w:val="en-US"/>
                      </w:rPr>
                      <w:t>(Carroll)</w:t>
                    </w:r>
                    <w:r w:rsidR="00EA4EAB">
                      <w:fldChar w:fldCharType="end"/>
                    </w:r>
                  </w:sdtContent>
                </w:sdt>
              </w:p>
              <w:p w14:paraId="5504550C" w14:textId="77777777" w:rsidR="00EA4EAB" w:rsidRDefault="00B25FE9" w:rsidP="00EA4EAB">
                <w:sdt>
                  <w:sdtPr>
                    <w:id w:val="1995838286"/>
                    <w:citation/>
                  </w:sdtPr>
                  <w:sdtEndPr/>
                  <w:sdtContent>
                    <w:r w:rsidR="00EA4EAB">
                      <w:fldChar w:fldCharType="begin"/>
                    </w:r>
                    <w:r w:rsidR="00EA4EAB">
                      <w:rPr>
                        <w:lang w:val="en-US"/>
                      </w:rPr>
                      <w:instrText xml:space="preserve"> CITATION Déc05 \l 1033 </w:instrText>
                    </w:r>
                    <w:r w:rsidR="00EA4EAB">
                      <w:fldChar w:fldCharType="separate"/>
                    </w:r>
                    <w:r w:rsidR="00EA4EAB">
                      <w:rPr>
                        <w:noProof/>
                        <w:lang w:val="en-US"/>
                      </w:rPr>
                      <w:t>(Décarie)</w:t>
                    </w:r>
                    <w:r w:rsidR="00EA4EAB">
                      <w:fldChar w:fldCharType="end"/>
                    </w:r>
                  </w:sdtContent>
                </w:sdt>
              </w:p>
              <w:p w14:paraId="223F8BD9" w14:textId="77777777" w:rsidR="00EA4EAB" w:rsidRDefault="00B25FE9" w:rsidP="00EA4EAB">
                <w:sdt>
                  <w:sdtPr>
                    <w:id w:val="1897000828"/>
                    <w:citation/>
                  </w:sdtPr>
                  <w:sdtEndPr/>
                  <w:sdtContent>
                    <w:r w:rsidR="00EA4EAB">
                      <w:fldChar w:fldCharType="begin"/>
                    </w:r>
                    <w:r w:rsidR="00EA4EAB">
                      <w:rPr>
                        <w:lang w:val="en-US"/>
                      </w:rPr>
                      <w:instrText xml:space="preserve"> CITATION Gre85 \l 1033 </w:instrText>
                    </w:r>
                    <w:r w:rsidR="00EA4EAB">
                      <w:fldChar w:fldCharType="separate"/>
                    </w:r>
                    <w:r w:rsidR="00EA4EAB">
                      <w:rPr>
                        <w:noProof/>
                        <w:lang w:val="en-US"/>
                      </w:rPr>
                      <w:t>(Green)</w:t>
                    </w:r>
                    <w:r w:rsidR="00EA4EAB">
                      <w:fldChar w:fldCharType="end"/>
                    </w:r>
                  </w:sdtContent>
                </w:sdt>
              </w:p>
              <w:p w14:paraId="7AE4B92D" w14:textId="77777777" w:rsidR="00EA4EAB" w:rsidRDefault="00B25FE9" w:rsidP="00EA4EAB">
                <w:sdt>
                  <w:sdtPr>
                    <w:id w:val="-1829509630"/>
                    <w:citation/>
                  </w:sdtPr>
                  <w:sdtEndPr/>
                  <w:sdtContent>
                    <w:r w:rsidR="00EA4EAB">
                      <w:fldChar w:fldCharType="begin"/>
                    </w:r>
                    <w:r w:rsidR="00EA4EAB">
                      <w:rPr>
                        <w:lang w:val="en-US"/>
                      </w:rPr>
                      <w:instrText xml:space="preserve"> CITATION Haf10 \l 1033 </w:instrText>
                    </w:r>
                    <w:r w:rsidR="00EA4EAB">
                      <w:fldChar w:fldCharType="separate"/>
                    </w:r>
                    <w:r w:rsidR="00EA4EAB">
                      <w:rPr>
                        <w:noProof/>
                        <w:lang w:val="en-US"/>
                      </w:rPr>
                      <w:t>(Hafez-Ergaut)</w:t>
                    </w:r>
                    <w:r w:rsidR="00EA4EAB">
                      <w:fldChar w:fldCharType="end"/>
                    </w:r>
                  </w:sdtContent>
                </w:sdt>
              </w:p>
              <w:p w14:paraId="33A10024" w14:textId="77777777" w:rsidR="00EA4EAB" w:rsidRDefault="00B25FE9" w:rsidP="00EA4EAB">
                <w:sdt>
                  <w:sdtPr>
                    <w:id w:val="-274712408"/>
                    <w:citation/>
                  </w:sdtPr>
                  <w:sdtEndPr/>
                  <w:sdtContent>
                    <w:r w:rsidR="00EA4EAB">
                      <w:fldChar w:fldCharType="begin"/>
                    </w:r>
                    <w:r w:rsidR="00EA4EAB">
                      <w:rPr>
                        <w:lang w:val="en-US"/>
                      </w:rPr>
                      <w:instrText xml:space="preserve"> CITATION Kap86 \l 1033 </w:instrText>
                    </w:r>
                    <w:r w:rsidR="00EA4EAB">
                      <w:fldChar w:fldCharType="separate"/>
                    </w:r>
                    <w:r w:rsidR="00EA4EAB">
                      <w:rPr>
                        <w:noProof/>
                        <w:lang w:val="en-US"/>
                      </w:rPr>
                      <w:t>(Kaplan)</w:t>
                    </w:r>
                    <w:r w:rsidR="00EA4EAB">
                      <w:fldChar w:fldCharType="end"/>
                    </w:r>
                  </w:sdtContent>
                </w:sdt>
              </w:p>
              <w:p w14:paraId="428F243E" w14:textId="77777777" w:rsidR="00EA4EAB" w:rsidRDefault="00B25FE9" w:rsidP="00EA4EAB">
                <w:sdt>
                  <w:sdtPr>
                    <w:id w:val="-793600993"/>
                    <w:citation/>
                  </w:sdtPr>
                  <w:sdtEndPr/>
                  <w:sdtContent>
                    <w:r w:rsidR="00EA4EAB">
                      <w:fldChar w:fldCharType="begin"/>
                    </w:r>
                    <w:r w:rsidR="00EA4EAB">
                      <w:rPr>
                        <w:lang w:val="en-US"/>
                      </w:rPr>
                      <w:instrText xml:space="preserve"> CITATION San13 \l 1033 </w:instrText>
                    </w:r>
                    <w:r w:rsidR="00EA4EAB">
                      <w:fldChar w:fldCharType="separate"/>
                    </w:r>
                    <w:r w:rsidR="00EA4EAB">
                      <w:rPr>
                        <w:noProof/>
                        <w:lang w:val="en-US"/>
                      </w:rPr>
                      <w:t>(Sanos)</w:t>
                    </w:r>
                    <w:r w:rsidR="00EA4EAB">
                      <w:fldChar w:fldCharType="end"/>
                    </w:r>
                  </w:sdtContent>
                </w:sdt>
              </w:p>
              <w:p w14:paraId="086E3D16" w14:textId="77777777" w:rsidR="00EA4EAB" w:rsidRDefault="00B25FE9" w:rsidP="00EA4EAB">
                <w:sdt>
                  <w:sdtPr>
                    <w:id w:val="614340918"/>
                    <w:citation/>
                  </w:sdtPr>
                  <w:sdtEndPr/>
                  <w:sdtContent>
                    <w:r w:rsidR="00EA4EAB">
                      <w:fldChar w:fldCharType="begin"/>
                    </w:r>
                    <w:r w:rsidR="00EA4EAB">
                      <w:rPr>
                        <w:lang w:val="en-US"/>
                      </w:rPr>
                      <w:instrText xml:space="preserve"> CITATION Sau08 \l 1033 </w:instrText>
                    </w:r>
                    <w:r w:rsidR="00EA4EAB">
                      <w:fldChar w:fldCharType="separate"/>
                    </w:r>
                    <w:r w:rsidR="00EA4EAB">
                      <w:rPr>
                        <w:noProof/>
                        <w:lang w:val="en-US"/>
                      </w:rPr>
                      <w:t>(Sautermeister)</w:t>
                    </w:r>
                    <w:r w:rsidR="00EA4EAB">
                      <w:fldChar w:fldCharType="end"/>
                    </w:r>
                  </w:sdtContent>
                </w:sdt>
              </w:p>
              <w:p w14:paraId="082A3150" w14:textId="0FAA4821" w:rsidR="00EA4EAB" w:rsidRDefault="00B25FE9" w:rsidP="00EA4EAB">
                <w:sdt>
                  <w:sdtPr>
                    <w:id w:val="-1440835496"/>
                    <w:citation/>
                  </w:sdtPr>
                  <w:sdtEndPr/>
                  <w:sdtContent>
                    <w:r w:rsidR="00EA4EAB">
                      <w:fldChar w:fldCharType="begin"/>
                    </w:r>
                    <w:r>
                      <w:rPr>
                        <w:lang w:val="en-US"/>
                      </w:rPr>
                      <w:instrText xml:space="preserve">CITATION Til \l 1033 </w:instrText>
                    </w:r>
                    <w:r w:rsidR="00EA4EAB">
                      <w:fldChar w:fldCharType="separate"/>
                    </w:r>
                    <w:r>
                      <w:rPr>
                        <w:noProof/>
                        <w:lang w:val="en-US"/>
                      </w:rPr>
                      <w:t>(Tilby)</w:t>
                    </w:r>
                    <w:r w:rsidR="00EA4EAB">
                      <w:fldChar w:fldCharType="end"/>
                    </w:r>
                  </w:sdtContent>
                </w:sdt>
              </w:p>
              <w:p w14:paraId="55B28601" w14:textId="77777777" w:rsidR="003235A7" w:rsidRDefault="00B25FE9" w:rsidP="00EA4EAB">
                <w:sdt>
                  <w:sdtPr>
                    <w:id w:val="91749251"/>
                    <w:citation/>
                  </w:sdtPr>
                  <w:sdtEndPr/>
                  <w:sdtContent>
                    <w:r w:rsidR="00EA4EAB">
                      <w:fldChar w:fldCharType="begin"/>
                    </w:r>
                    <w:r w:rsidR="00EA4EAB">
                      <w:rPr>
                        <w:lang w:val="en-US"/>
                      </w:rPr>
                      <w:instrText xml:space="preserve"> CITATION Veg08 \l 1033 </w:instrText>
                    </w:r>
                    <w:r w:rsidR="00EA4EAB">
                      <w:fldChar w:fldCharType="separate"/>
                    </w:r>
                    <w:r w:rsidR="00EA4EAB">
                      <w:rPr>
                        <w:noProof/>
                        <w:lang w:val="en-US"/>
                      </w:rPr>
                      <w:t>(Veg)</w:t>
                    </w:r>
                    <w:r w:rsidR="00EA4EAB">
                      <w:fldChar w:fldCharType="end"/>
                    </w:r>
                  </w:sdtContent>
                </w:sdt>
              </w:p>
            </w:sdtContent>
          </w:sdt>
        </w:tc>
      </w:tr>
    </w:tbl>
    <w:p w14:paraId="6EB2BDD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9B43D" w14:textId="77777777" w:rsidR="00EA4EAB" w:rsidRDefault="00EA4EAB" w:rsidP="007A0D55">
      <w:pPr>
        <w:spacing w:after="0" w:line="240" w:lineRule="auto"/>
      </w:pPr>
      <w:r>
        <w:separator/>
      </w:r>
    </w:p>
  </w:endnote>
  <w:endnote w:type="continuationSeparator" w:id="0">
    <w:p w14:paraId="63A915C2" w14:textId="77777777" w:rsidR="00EA4EAB" w:rsidRDefault="00EA4E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AE635" w14:textId="77777777" w:rsidR="00EA4EAB" w:rsidRDefault="00EA4EAB" w:rsidP="007A0D55">
      <w:pPr>
        <w:spacing w:after="0" w:line="240" w:lineRule="auto"/>
      </w:pPr>
      <w:r>
        <w:separator/>
      </w:r>
    </w:p>
  </w:footnote>
  <w:footnote w:type="continuationSeparator" w:id="0">
    <w:p w14:paraId="1ABDEE10" w14:textId="77777777" w:rsidR="00EA4EAB" w:rsidRDefault="00EA4E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D6D1F5" w14:textId="77777777" w:rsidR="00EA4EAB" w:rsidRDefault="00EA4EA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41A5A2" w14:textId="77777777" w:rsidR="00EA4EAB" w:rsidRDefault="00EA4E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6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4696"/>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5FE9"/>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EAB"/>
    <w:rsid w:val="00EA606C"/>
    <w:rsid w:val="00EB0C8C"/>
    <w:rsid w:val="00EB51FD"/>
    <w:rsid w:val="00EB77DB"/>
    <w:rsid w:val="00ED139F"/>
    <w:rsid w:val="00EF74F7"/>
    <w:rsid w:val="00F3669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54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9D"/>
    <w:rPr>
      <w:rFonts w:ascii="Lucida Grande" w:hAnsi="Lucida Grande" w:cs="Lucida Grande"/>
      <w:sz w:val="18"/>
      <w:szCs w:val="18"/>
    </w:rPr>
  </w:style>
  <w:style w:type="paragraph" w:styleId="Caption">
    <w:name w:val="caption"/>
    <w:basedOn w:val="Normal"/>
    <w:next w:val="Normal"/>
    <w:uiPriority w:val="35"/>
    <w:semiHidden/>
    <w:qFormat/>
    <w:rsid w:val="00B25F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66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669D"/>
    <w:rPr>
      <w:rFonts w:ascii="Lucida Grande" w:hAnsi="Lucida Grande" w:cs="Lucida Grande"/>
      <w:sz w:val="18"/>
      <w:szCs w:val="18"/>
    </w:rPr>
  </w:style>
  <w:style w:type="paragraph" w:styleId="Caption">
    <w:name w:val="caption"/>
    <w:basedOn w:val="Normal"/>
    <w:next w:val="Normal"/>
    <w:uiPriority w:val="35"/>
    <w:semiHidden/>
    <w:qFormat/>
    <w:rsid w:val="00B25F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5870924454B04CBDECE3C81400B1E4"/>
        <w:category>
          <w:name w:val="General"/>
          <w:gallery w:val="placeholder"/>
        </w:category>
        <w:types>
          <w:type w:val="bbPlcHdr"/>
        </w:types>
        <w:behaviors>
          <w:behavior w:val="content"/>
        </w:behaviors>
        <w:guid w:val="{052241FF-F899-3640-B98D-F0B25A52424A}"/>
      </w:docPartPr>
      <w:docPartBody>
        <w:p w:rsidR="00917074" w:rsidRDefault="00917074">
          <w:pPr>
            <w:pStyle w:val="4C5870924454B04CBDECE3C81400B1E4"/>
          </w:pPr>
          <w:r w:rsidRPr="00CC586D">
            <w:rPr>
              <w:rStyle w:val="PlaceholderText"/>
              <w:b/>
              <w:color w:val="FFFFFF" w:themeColor="background1"/>
            </w:rPr>
            <w:t>[Salutation]</w:t>
          </w:r>
        </w:p>
      </w:docPartBody>
    </w:docPart>
    <w:docPart>
      <w:docPartPr>
        <w:name w:val="84C3816D0CED89448703779E580ABAB6"/>
        <w:category>
          <w:name w:val="General"/>
          <w:gallery w:val="placeholder"/>
        </w:category>
        <w:types>
          <w:type w:val="bbPlcHdr"/>
        </w:types>
        <w:behaviors>
          <w:behavior w:val="content"/>
        </w:behaviors>
        <w:guid w:val="{523C8C40-1192-2340-944F-4DADAC956D6B}"/>
      </w:docPartPr>
      <w:docPartBody>
        <w:p w:rsidR="00917074" w:rsidRDefault="00917074">
          <w:pPr>
            <w:pStyle w:val="84C3816D0CED89448703779E580ABAB6"/>
          </w:pPr>
          <w:r>
            <w:rPr>
              <w:rStyle w:val="PlaceholderText"/>
            </w:rPr>
            <w:t>[First name]</w:t>
          </w:r>
        </w:p>
      </w:docPartBody>
    </w:docPart>
    <w:docPart>
      <w:docPartPr>
        <w:name w:val="505689050952E64AA11830CB93FF9819"/>
        <w:category>
          <w:name w:val="General"/>
          <w:gallery w:val="placeholder"/>
        </w:category>
        <w:types>
          <w:type w:val="bbPlcHdr"/>
        </w:types>
        <w:behaviors>
          <w:behavior w:val="content"/>
        </w:behaviors>
        <w:guid w:val="{3CDE0D64-16D3-5D46-9DE6-596DE22D204C}"/>
      </w:docPartPr>
      <w:docPartBody>
        <w:p w:rsidR="00917074" w:rsidRDefault="00917074">
          <w:pPr>
            <w:pStyle w:val="505689050952E64AA11830CB93FF9819"/>
          </w:pPr>
          <w:r>
            <w:rPr>
              <w:rStyle w:val="PlaceholderText"/>
            </w:rPr>
            <w:t>[Middle name]</w:t>
          </w:r>
        </w:p>
      </w:docPartBody>
    </w:docPart>
    <w:docPart>
      <w:docPartPr>
        <w:name w:val="CD2FD27F728A464395AEE20283BA3E3B"/>
        <w:category>
          <w:name w:val="General"/>
          <w:gallery w:val="placeholder"/>
        </w:category>
        <w:types>
          <w:type w:val="bbPlcHdr"/>
        </w:types>
        <w:behaviors>
          <w:behavior w:val="content"/>
        </w:behaviors>
        <w:guid w:val="{DA5FB655-51E2-0F4B-8C9F-5D2A406CED76}"/>
      </w:docPartPr>
      <w:docPartBody>
        <w:p w:rsidR="00917074" w:rsidRDefault="00917074">
          <w:pPr>
            <w:pStyle w:val="CD2FD27F728A464395AEE20283BA3E3B"/>
          </w:pPr>
          <w:r>
            <w:rPr>
              <w:rStyle w:val="PlaceholderText"/>
            </w:rPr>
            <w:t>[Last name]</w:t>
          </w:r>
        </w:p>
      </w:docPartBody>
    </w:docPart>
    <w:docPart>
      <w:docPartPr>
        <w:name w:val="8BEA20FE01CD0F44B6E269E18D7FB3D9"/>
        <w:category>
          <w:name w:val="General"/>
          <w:gallery w:val="placeholder"/>
        </w:category>
        <w:types>
          <w:type w:val="bbPlcHdr"/>
        </w:types>
        <w:behaviors>
          <w:behavior w:val="content"/>
        </w:behaviors>
        <w:guid w:val="{58CEA7A0-9140-D840-9821-1608ABC45078}"/>
      </w:docPartPr>
      <w:docPartBody>
        <w:p w:rsidR="00917074" w:rsidRDefault="00917074">
          <w:pPr>
            <w:pStyle w:val="8BEA20FE01CD0F44B6E269E18D7FB3D9"/>
          </w:pPr>
          <w:r>
            <w:rPr>
              <w:rStyle w:val="PlaceholderText"/>
            </w:rPr>
            <w:t>[Enter your biography]</w:t>
          </w:r>
        </w:p>
      </w:docPartBody>
    </w:docPart>
    <w:docPart>
      <w:docPartPr>
        <w:name w:val="8CCBB2CE109DBF459A5687FD16181DDA"/>
        <w:category>
          <w:name w:val="General"/>
          <w:gallery w:val="placeholder"/>
        </w:category>
        <w:types>
          <w:type w:val="bbPlcHdr"/>
        </w:types>
        <w:behaviors>
          <w:behavior w:val="content"/>
        </w:behaviors>
        <w:guid w:val="{F6B8FD8B-A0AB-EB48-A7ED-277E17496F32}"/>
      </w:docPartPr>
      <w:docPartBody>
        <w:p w:rsidR="00917074" w:rsidRDefault="00917074">
          <w:pPr>
            <w:pStyle w:val="8CCBB2CE109DBF459A5687FD16181DDA"/>
          </w:pPr>
          <w:r>
            <w:rPr>
              <w:rStyle w:val="PlaceholderText"/>
            </w:rPr>
            <w:t>[Enter the institution with which you are affiliated]</w:t>
          </w:r>
        </w:p>
      </w:docPartBody>
    </w:docPart>
    <w:docPart>
      <w:docPartPr>
        <w:name w:val="18964413863EC94A95B91D0031D1ACA4"/>
        <w:category>
          <w:name w:val="General"/>
          <w:gallery w:val="placeholder"/>
        </w:category>
        <w:types>
          <w:type w:val="bbPlcHdr"/>
        </w:types>
        <w:behaviors>
          <w:behavior w:val="content"/>
        </w:behaviors>
        <w:guid w:val="{23E0B8A6-A53E-904A-B761-283D9E5AFE69}"/>
      </w:docPartPr>
      <w:docPartBody>
        <w:p w:rsidR="00917074" w:rsidRDefault="00917074">
          <w:pPr>
            <w:pStyle w:val="18964413863EC94A95B91D0031D1ACA4"/>
          </w:pPr>
          <w:r w:rsidRPr="00EF74F7">
            <w:rPr>
              <w:b/>
              <w:color w:val="808080" w:themeColor="background1" w:themeShade="80"/>
            </w:rPr>
            <w:t>[Enter the headword for your article]</w:t>
          </w:r>
        </w:p>
      </w:docPartBody>
    </w:docPart>
    <w:docPart>
      <w:docPartPr>
        <w:name w:val="C28E158568FC404EB5DB176E31335CEA"/>
        <w:category>
          <w:name w:val="General"/>
          <w:gallery w:val="placeholder"/>
        </w:category>
        <w:types>
          <w:type w:val="bbPlcHdr"/>
        </w:types>
        <w:behaviors>
          <w:behavior w:val="content"/>
        </w:behaviors>
        <w:guid w:val="{0F1C6DDC-2F1D-D442-87A4-10D1E5FAADB1}"/>
      </w:docPartPr>
      <w:docPartBody>
        <w:p w:rsidR="00917074" w:rsidRDefault="00917074">
          <w:pPr>
            <w:pStyle w:val="C28E158568FC404EB5DB176E31335C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213C81AE58BD42BBDA67EAF926813C"/>
        <w:category>
          <w:name w:val="General"/>
          <w:gallery w:val="placeholder"/>
        </w:category>
        <w:types>
          <w:type w:val="bbPlcHdr"/>
        </w:types>
        <w:behaviors>
          <w:behavior w:val="content"/>
        </w:behaviors>
        <w:guid w:val="{3BD2D929-F99F-9C42-ACD4-581E2D3891E4}"/>
      </w:docPartPr>
      <w:docPartBody>
        <w:p w:rsidR="00917074" w:rsidRDefault="00917074">
          <w:pPr>
            <w:pStyle w:val="6A213C81AE58BD42BBDA67EAF92681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2A71DD2FEFBE24F9D0D7C06EDA5D53A"/>
        <w:category>
          <w:name w:val="General"/>
          <w:gallery w:val="placeholder"/>
        </w:category>
        <w:types>
          <w:type w:val="bbPlcHdr"/>
        </w:types>
        <w:behaviors>
          <w:behavior w:val="content"/>
        </w:behaviors>
        <w:guid w:val="{A38E5F3A-A466-AA46-A5AB-D021578B655B}"/>
      </w:docPartPr>
      <w:docPartBody>
        <w:p w:rsidR="00917074" w:rsidRDefault="00917074">
          <w:pPr>
            <w:pStyle w:val="D2A71DD2FEFBE24F9D0D7C06EDA5D53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21A0A0C2F241A4ABB49823129E48E77"/>
        <w:category>
          <w:name w:val="General"/>
          <w:gallery w:val="placeholder"/>
        </w:category>
        <w:types>
          <w:type w:val="bbPlcHdr"/>
        </w:types>
        <w:behaviors>
          <w:behavior w:val="content"/>
        </w:behaviors>
        <w:guid w:val="{332663A0-1D96-3046-8194-77EF5D57F231}"/>
      </w:docPartPr>
      <w:docPartBody>
        <w:p w:rsidR="00917074" w:rsidRDefault="00917074">
          <w:pPr>
            <w:pStyle w:val="F21A0A0C2F241A4ABB49823129E48E7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74"/>
    <w:rsid w:val="0091707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5870924454B04CBDECE3C81400B1E4">
    <w:name w:val="4C5870924454B04CBDECE3C81400B1E4"/>
  </w:style>
  <w:style w:type="paragraph" w:customStyle="1" w:styleId="84C3816D0CED89448703779E580ABAB6">
    <w:name w:val="84C3816D0CED89448703779E580ABAB6"/>
  </w:style>
  <w:style w:type="paragraph" w:customStyle="1" w:styleId="505689050952E64AA11830CB93FF9819">
    <w:name w:val="505689050952E64AA11830CB93FF9819"/>
  </w:style>
  <w:style w:type="paragraph" w:customStyle="1" w:styleId="CD2FD27F728A464395AEE20283BA3E3B">
    <w:name w:val="CD2FD27F728A464395AEE20283BA3E3B"/>
  </w:style>
  <w:style w:type="paragraph" w:customStyle="1" w:styleId="8BEA20FE01CD0F44B6E269E18D7FB3D9">
    <w:name w:val="8BEA20FE01CD0F44B6E269E18D7FB3D9"/>
  </w:style>
  <w:style w:type="paragraph" w:customStyle="1" w:styleId="8CCBB2CE109DBF459A5687FD16181DDA">
    <w:name w:val="8CCBB2CE109DBF459A5687FD16181DDA"/>
  </w:style>
  <w:style w:type="paragraph" w:customStyle="1" w:styleId="18964413863EC94A95B91D0031D1ACA4">
    <w:name w:val="18964413863EC94A95B91D0031D1ACA4"/>
  </w:style>
  <w:style w:type="paragraph" w:customStyle="1" w:styleId="C28E158568FC404EB5DB176E31335CEA">
    <w:name w:val="C28E158568FC404EB5DB176E31335CEA"/>
  </w:style>
  <w:style w:type="paragraph" w:customStyle="1" w:styleId="6A213C81AE58BD42BBDA67EAF926813C">
    <w:name w:val="6A213C81AE58BD42BBDA67EAF926813C"/>
  </w:style>
  <w:style w:type="paragraph" w:customStyle="1" w:styleId="D2A71DD2FEFBE24F9D0D7C06EDA5D53A">
    <w:name w:val="D2A71DD2FEFBE24F9D0D7C06EDA5D53A"/>
  </w:style>
  <w:style w:type="paragraph" w:customStyle="1" w:styleId="F21A0A0C2F241A4ABB49823129E48E77">
    <w:name w:val="F21A0A0C2F241A4ABB49823129E48E7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5870924454B04CBDECE3C81400B1E4">
    <w:name w:val="4C5870924454B04CBDECE3C81400B1E4"/>
  </w:style>
  <w:style w:type="paragraph" w:customStyle="1" w:styleId="84C3816D0CED89448703779E580ABAB6">
    <w:name w:val="84C3816D0CED89448703779E580ABAB6"/>
  </w:style>
  <w:style w:type="paragraph" w:customStyle="1" w:styleId="505689050952E64AA11830CB93FF9819">
    <w:name w:val="505689050952E64AA11830CB93FF9819"/>
  </w:style>
  <w:style w:type="paragraph" w:customStyle="1" w:styleId="CD2FD27F728A464395AEE20283BA3E3B">
    <w:name w:val="CD2FD27F728A464395AEE20283BA3E3B"/>
  </w:style>
  <w:style w:type="paragraph" w:customStyle="1" w:styleId="8BEA20FE01CD0F44B6E269E18D7FB3D9">
    <w:name w:val="8BEA20FE01CD0F44B6E269E18D7FB3D9"/>
  </w:style>
  <w:style w:type="paragraph" w:customStyle="1" w:styleId="8CCBB2CE109DBF459A5687FD16181DDA">
    <w:name w:val="8CCBB2CE109DBF459A5687FD16181DDA"/>
  </w:style>
  <w:style w:type="paragraph" w:customStyle="1" w:styleId="18964413863EC94A95B91D0031D1ACA4">
    <w:name w:val="18964413863EC94A95B91D0031D1ACA4"/>
  </w:style>
  <w:style w:type="paragraph" w:customStyle="1" w:styleId="C28E158568FC404EB5DB176E31335CEA">
    <w:name w:val="C28E158568FC404EB5DB176E31335CEA"/>
  </w:style>
  <w:style w:type="paragraph" w:customStyle="1" w:styleId="6A213C81AE58BD42BBDA67EAF926813C">
    <w:name w:val="6A213C81AE58BD42BBDA67EAF926813C"/>
  </w:style>
  <w:style w:type="paragraph" w:customStyle="1" w:styleId="D2A71DD2FEFBE24F9D0D7C06EDA5D53A">
    <w:name w:val="D2A71DD2FEFBE24F9D0D7C06EDA5D53A"/>
  </w:style>
  <w:style w:type="paragraph" w:customStyle="1" w:styleId="F21A0A0C2F241A4ABB49823129E48E77">
    <w:name w:val="F21A0A0C2F241A4ABB49823129E48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Alm74</b:Tag>
    <b:SourceType>JournalArticle</b:SourceType>
    <b:Guid>{CB4150BA-CEEF-F743-97C9-B5ADCF60982F}</b:Guid>
    <b:Title>Céline: L'itinéraire d'une écriture</b:Title>
    <b:Year>1974</b:Year>
    <b:Volume>89</b:Volume>
    <b:Pages>1090–1098</b:Pages>
    <b:Author>
      <b:Author>
        <b:NameList>
          <b:Person>
            <b:Last>Alméras</b:Last>
            <b:First>Phillippe</b:First>
          </b:Person>
        </b:NameList>
      </b:Author>
    </b:Author>
    <b:JournalName>PMLA</b:JournalName>
    <b:Issue>5</b:Issue>
    <b:RefOrder>1</b:RefOrder>
  </b:Source>
  <b:Source>
    <b:Tag>Car95</b:Tag>
    <b:SourceType>Book</b:SourceType>
    <b:Guid>{2E5EF6B2-80DE-824D-8724-5B1882EDBFF0}</b:Guid>
    <b:Title>French Literary Fascism: Nationalism, Anti-Semitism, and the Ideology of Culture</b:Title>
    <b:Publisher>Princeton UP</b:Publisher>
    <b:City>Princeton</b:City>
    <b:Year>1995</b:Year>
    <b:Author>
      <b:Author>
        <b:NameList>
          <b:Person>
            <b:Last>Carroll</b:Last>
            <b:First>David</b:First>
          </b:Person>
        </b:NameList>
      </b:Author>
    </b:Author>
    <b:StateProvince>NJ</b:StateProvince>
    <b:RefOrder>2</b:RefOrder>
  </b:Source>
  <b:Source>
    <b:Tag>Déc05</b:Tag>
    <b:SourceType>JournalArticle</b:SourceType>
    <b:Guid>{FD189DB0-D9F4-B748-AD79-64B77F21AC58}</b:Guid>
    <b:Title>La guerre des genres. Le roman cotre l'antisémitisme chez Céline (&lt;i&gt;Mort à crédit&lt;/i&gt; et &lt;i&gt;Bagatelles pour un massacre&lt;/i&gt;.)</b:Title>
    <b:Year>2005</b:Year>
    <b:Volume>1</b:Volume>
    <b:Pages>53–67</b:Pages>
    <b:Author>
      <b:Author>
        <b:NameList>
          <b:Person>
            <b:Last>Décarie</b:Last>
            <b:First>David</b:First>
          </b:Person>
        </b:NameList>
      </b:Author>
    </b:Author>
    <b:JournalName>RiLUnE</b:JournalName>
    <b:RefOrder>3</b:RefOrder>
  </b:Source>
  <b:Source>
    <b:Tag>Gre85</b:Tag>
    <b:SourceType>JournalArticle</b:SourceType>
    <b:Guid>{13411DCB-7FC7-A14B-9414-25F3646E1D0F}</b:Guid>
    <b:Author>
      <b:Author>
        <b:NameList>
          <b:Person>
            <b:Last>Green</b:Last>
            <b:First>Mary</b:First>
            <b:Middle>Jean</b:Middle>
          </b:Person>
        </b:NameList>
      </b:Author>
    </b:Author>
    <b:Title>Towards an Analysis of Fascist Fiction: The Contemptuous Narrator in the Works of Brasillach, Céline and Drieu la Rochelle</b:Title>
    <b:JournalName>STCL</b:JournalName>
    <b:Year>1985</b:Year>
    <b:Volume>10</b:Volume>
    <b:Issue>1</b:Issue>
    <b:Pages>7</b:Pages>
    <b:RefOrder>4</b:RefOrder>
  </b:Source>
  <b:Source>
    <b:Tag>Haf10</b:Tag>
    <b:SourceType>JournalArticle</b:SourceType>
    <b:Guid>{9CD88990-4933-934F-96F7-94872744BD9A}</b:Guid>
    <b:Author>
      <b:Author>
        <b:NameList>
          <b:Person>
            <b:Last>Hafez-Ergaut</b:Last>
            <b:First>Agnès</b:First>
          </b:Person>
        </b:NameList>
      </b:Author>
    </b:Author>
    <b:Title>Quant l'art assure la suvie... Ou la nécessité de l'art dans les pamphlets de Louis-Ferdinand Céline</b:Title>
    <b:JournalName>Romance Notes</b:JournalName>
    <b:Year>2010</b:Year>
    <b:Volume>50</b:Volume>
    <b:Issue>2</b:Issue>
    <b:Pages>165–172</b:Pages>
    <b:RefOrder>5</b:RefOrder>
  </b:Source>
  <b:Source>
    <b:Tag>Kap86</b:Tag>
    <b:SourceType>Book</b:SourceType>
    <b:Guid>{1EF848F3-B776-674C-BF46-B2D803830784}</b:Guid>
    <b:Author>
      <b:Author>
        <b:NameList>
          <b:Person>
            <b:Last>Kaplan</b:Last>
            <b:First>Alice</b:First>
            <b:Middle>Yaeger</b:Middle>
          </b:Person>
        </b:NameList>
      </b:Author>
    </b:Author>
    <b:Title>Reproduction of Banality: Fascism, Literature, and French Intellectual Life</b:Title>
    <b:Publisher>University of Minnesota Press</b:Publisher>
    <b:City>Minneapolis</b:City>
    <b:Year>1986</b:Year>
    <b:StateProvince>MN</b:StateProvince>
    <b:RefOrder>6</b:RefOrder>
  </b:Source>
  <b:Source>
    <b:Tag>San13</b:Tag>
    <b:SourceType>Book</b:SourceType>
    <b:Guid>{3FCFA27E-7FCB-F340-8073-DA139560136E}</b:Guid>
    <b:Author>
      <b:Author>
        <b:NameList>
          <b:Person>
            <b:Last>Sanos</b:Last>
            <b:First>Sandrine</b:First>
          </b:Person>
        </b:NameList>
      </b:Author>
    </b:Author>
    <b:Title>The Aesthetics of Hate: Far-Right Intellectuals, Antisemitism, and Gender in 1930s France</b:Title>
    <b:City>Stanford</b:City>
    <b:StateProvince>CA</b:StateProvince>
    <b:Publisher>Stanford UP</b:Publisher>
    <b:Year>2013</b:Year>
    <b:RefOrder>7</b:RefOrder>
  </b:Source>
  <b:Source>
    <b:Tag>Sau08</b:Tag>
    <b:SourceType>JournalArticle</b:SourceType>
    <b:Guid>{F74B6B24-A4D6-B645-9EC1-77D254064180}</b:Guid>
    <b:Title>"Avec les mots on ne se méfie jamais suffisamment' ou le dynamique de l'incentive chez Louis-Fernandez Céline</b:Title>
    <b:Year>2008</b:Year>
    <b:Volume>39</b:Volume>
    <b:Pages>83–98</b:Pages>
    <b:Author>
      <b:Author>
        <b:NameList>
          <b:Person>
            <b:Last>Sautermeister</b:Last>
            <b:First>Christine</b:First>
          </b:Person>
        </b:NameList>
      </b:Author>
    </b:Author>
    <b:JournalName>Etudes littéraires</b:JournalName>
    <b:Issue>2</b:Issue>
    <b:RefOrder>8</b:RefOrder>
  </b:Source>
  <b:Source>
    <b:Tag>Veg08</b:Tag>
    <b:SourceType>JournalArticle</b:SourceType>
    <b:Guid>{D00B5D73-8BF4-FB4F-A49B-1D7320FDED93}</b:Guid>
    <b:Author>
      <b:Author>
        <b:NameList>
          <b:Person>
            <b:Last>Veg</b:Last>
            <b:First>Sebastian</b:First>
          </b:Person>
        </b:NameList>
      </b:Author>
    </b:Author>
    <b:Title>The Politics of Modernity: Céline and French Literature between the Wars</b:Title>
    <b:JournalName>Poetics Today</b:JournalName>
    <b:Year>2008</b:Year>
    <b:Volume>29</b:Volume>
    <b:Issue>3</b:Issue>
    <b:Pages>603–609</b:Pages>
    <b:RefOrder>10</b:RefOrder>
  </b:Source>
  <b:Source>
    <b:Tag>Til</b:Tag>
    <b:SourceType>BookSection</b:SourceType>
    <b:Guid>{7BD74EF9-6E76-CF41-B8FA-32DA58081477}</b:Guid>
    <b:Title>“Céline, Invective and the Dismantling of Narrative: Casse-Pipe.”</b:Title>
    <b:Author>
      <b:Author>
        <b:NameList>
          <b:Person>
            <b:Last>Tilby</b:Last>
            <b:First>Michael</b:First>
          </b:Person>
        </b:NameList>
      </b:Author>
      <b:Editor>
        <b:NameList>
          <b:Person>
            <b:Last>Milne</b:Last>
            <b:First>Lorna</b:First>
          </b:Person>
          <b:Person>
            <b:Last>Orr</b:Last>
            <b:First>Mary</b:First>
          </b:Person>
        </b:NameList>
      </b:Editor>
    </b:Author>
    <b:BookTitle>Narratives of French Modernity: Themes, Forms and Metamorphoses: Essays in Honour of David Gascoigne</b:BookTitle>
    <b:City>Bern</b:City>
    <b:Publisher>Peter Lang</b:Publisher>
    <b:Pages>67–84</b:Pages>
    <b:RefOrder>9</b:RefOrder>
  </b:Source>
</b:Sources>
</file>

<file path=customXml/itemProps1.xml><?xml version="1.0" encoding="utf-8"?>
<ds:datastoreItem xmlns:ds="http://schemas.openxmlformats.org/officeDocument/2006/customXml" ds:itemID="{8C7B436C-4DBB-1B4B-A9AE-6D087A94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4</Pages>
  <Words>1504</Words>
  <Characters>8577</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2016-01-11T17:39:00Z</dcterms:created>
  <dcterms:modified xsi:type="dcterms:W3CDTF">2016-03-09T05:44:00Z</dcterms:modified>
</cp:coreProperties>
</file>