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FAB3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7999E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52699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3A99728" w14:textId="77777777" w:rsidR="00B574C9" w:rsidRDefault="00C757D7" w:rsidP="00C757D7">
                <w:r>
                  <w:t>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C18901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055C321A" w14:textId="77777777" w:rsidR="00B574C9" w:rsidRDefault="00C757D7" w:rsidP="005E0090">
                <w:r>
                  <w:t>Wylie</w:t>
                </w:r>
              </w:p>
            </w:tc>
          </w:sdtContent>
        </w:sdt>
      </w:tr>
      <w:tr w:rsidR="00B574C9" w14:paraId="6CACFF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B344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6423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96900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CAEB0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A6BB37" w14:textId="77777777" w:rsidR="00B574C9" w:rsidRDefault="00C757D7" w:rsidP="00C757D7">
                <w:r w:rsidRPr="00C757D7">
                  <w:t>Rhodes University</w:t>
                </w:r>
              </w:p>
            </w:tc>
          </w:sdtContent>
        </w:sdt>
      </w:tr>
    </w:tbl>
    <w:p w14:paraId="5C4EA2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7F0D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BA709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FA5200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2D3942" w14:textId="77777777" w:rsidR="003F0D73" w:rsidRPr="00FB589A" w:rsidRDefault="007D53D5" w:rsidP="00C757D7">
                <w:r>
                  <w:t>Clouts, Sydney (David) (1926–</w:t>
                </w:r>
                <w:r w:rsidR="00C757D7" w:rsidRPr="00C757D7">
                  <w:t>1982)</w:t>
                </w:r>
              </w:p>
            </w:tc>
          </w:sdtContent>
        </w:sdt>
      </w:tr>
      <w:tr w:rsidR="00464699" w14:paraId="13B2D3DD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28863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26E2DB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sdt>
              <w:sdtPr>
                <w:alias w:val="Abstract"/>
                <w:tag w:val="abstract"/>
                <w:id w:val="1380508527"/>
                <w:placeholder>
                  <w:docPart w:val="FF7FA8D482144616BF5F4D40B45C2ECF"/>
                </w:placeholder>
              </w:sdtPr>
              <w:sdtEndPr>
                <w:rPr>
                  <w:lang w:val="en-CA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E76945F" w14:textId="77777777" w:rsidR="00E85A05" w:rsidRDefault="00C757D7" w:rsidP="005E0090">
                    <w:r>
                      <w:t xml:space="preserve">Sydney Clouts was perhaps the most modernist South African poet of his generation. Though his published oeuvre remained small, including a single published volume, </w:t>
                    </w:r>
                    <w:r>
                      <w:rPr>
                        <w:i/>
                      </w:rPr>
                      <w:t xml:space="preserve">One Life </w:t>
                    </w:r>
                    <w:r>
                      <w:t xml:space="preserve">(1966), he was highly regarded in poetic circles; he won both the Ingrid </w:t>
                    </w:r>
                    <w:proofErr w:type="spellStart"/>
                    <w:r>
                      <w:t>Jonker</w:t>
                    </w:r>
                    <w:proofErr w:type="spellEnd"/>
                    <w:r>
                      <w:t xml:space="preserve"> and Olive Schreiner prizes for poetry in 1968. He lived largely in Cape Town, whose natural environs fundamentally inspired him; a permanent move to England in 1961 radically diminished his capacity to produce and complete new poems. Though his more accessible poems, such as ‘Dawn Hippo’ and ‘</w:t>
                    </w:r>
                    <w:proofErr w:type="spellStart"/>
                    <w:r>
                      <w:t>Hotknife</w:t>
                    </w:r>
                    <w:proofErr w:type="spellEnd"/>
                    <w:r>
                      <w:t>’ – adopting a Cape Coloured patois – are regularly anthologised, his work became increasingly lapidary, almost aphoristic, and elusive of meaning. Because most often he wrote sensually of the particulate natural world – birds, sea, rocks, pools, trees being common emblematic elements – he was accused of being both apolitical and too Romantic. He was more deeply informed, however, by modernists such as Wallace Stevens and Eugenio Montale; he said he ‘wanted to write like Mondrian’.  His finest poems, such as ‘Residuum’ and ‘Dew on a Shrub’, consist of spacious single-line statements of high metaphoric density, constructions analogous to Cubism. Throughout his career he strove to weld his essentially European sensibility to southern African landscapes and realities.</w:t>
                    </w:r>
                  </w:p>
                </w:tc>
              </w:sdtContent>
            </w:sdt>
          </w:sdtContent>
        </w:sdt>
      </w:tr>
      <w:tr w:rsidR="003F0D73" w:rsidRPr="00AE64D7" w14:paraId="65AFCE04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CD9C1BB" w14:textId="77777777" w:rsidR="00C757D7" w:rsidRDefault="00C757D7" w:rsidP="00C757D7">
                    <w:r>
                      <w:t xml:space="preserve">Sydney Clouts was perhaps the most modernist South African poet of his generation. Though his published oeuvre remained small, including a single published volume, </w:t>
                    </w:r>
                    <w:r>
                      <w:rPr>
                        <w:i/>
                      </w:rPr>
                      <w:t xml:space="preserve">One Life </w:t>
                    </w:r>
                    <w:r>
                      <w:t xml:space="preserve">(1966), he was highly regarded in poetic circles; he won both the Ingrid </w:t>
                    </w:r>
                    <w:proofErr w:type="spellStart"/>
                    <w:r>
                      <w:t>Jonker</w:t>
                    </w:r>
                    <w:proofErr w:type="spellEnd"/>
                    <w:r>
                      <w:t xml:space="preserve"> and Olive Schreiner prizes for poetry in 1968. He lived largely in Cape Town, whose natural environs fundamentally inspired him; a permanent move to England in 1961 radically diminished his capacity to produce and complete new poems. Though his more accessible poems, such as ‘Dawn Hippo’ and ‘</w:t>
                    </w:r>
                    <w:proofErr w:type="spellStart"/>
                    <w:r>
                      <w:t>Hotknife</w:t>
                    </w:r>
                    <w:proofErr w:type="spellEnd"/>
                    <w:r>
                      <w:t>’ – adopting a Cape Coloured patois – are regularly anthologised, his work became increasingly lapidary, almost aphoristic, and elusive of meaning. Because most often he wrote sensually of the particulate natural world – birds, sea, rocks, pools, trees being common emblematic elements – he was accused of being both apolitical and too Romantic. He was more deeply informed, however, by modernists such as Wallace Stevens and Eugenio Montale; he said he ‘wanted to write like Mondrian’.  His finest poems, such as ‘Residuum’ and ‘Dew on a Shrub’, consist of spacious single-line statements of high metaphoric density, constructions analogous to Cubism. Throughout his career he strove to weld his essentially European sensibility to southern African landscapes and realities.</w:t>
                    </w:r>
                  </w:p>
                  <w:p w14:paraId="18E9D211" w14:textId="77777777" w:rsidR="00C757D7" w:rsidRDefault="00C757D7" w:rsidP="00C757D7"/>
                  <w:p w14:paraId="5D2C9351" w14:textId="77777777" w:rsidR="00C757D7" w:rsidRDefault="00C757D7" w:rsidP="00C757D7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121C6CA9" w14:textId="77777777" w:rsidR="00C757D7" w:rsidRDefault="00C757D7" w:rsidP="00C757D7">
                    <w:pPr>
                      <w:jc w:val="both"/>
                    </w:pPr>
                    <w:r>
                      <w:rPr>
                        <w:i/>
                      </w:rPr>
                      <w:t>One Life</w:t>
                    </w:r>
                    <w:r>
                      <w:t xml:space="preserve"> (1966)</w:t>
                    </w:r>
                  </w:p>
                  <w:p w14:paraId="678147E3" w14:textId="77777777" w:rsidR="003F0D73" w:rsidRPr="005E0090" w:rsidRDefault="00C757D7" w:rsidP="00C757D7">
                    <w:pPr>
                      <w:jc w:val="both"/>
                      <w:rPr>
                        <w:rFonts w:cs="Times New Roman"/>
                        <w:lang w:val="en-CA"/>
                      </w:rPr>
                    </w:pPr>
                    <w:r>
                      <w:rPr>
                        <w:i/>
                      </w:rPr>
                      <w:lastRenderedPageBreak/>
                      <w:t>Collected Poems</w:t>
                    </w:r>
                    <w:r>
                      <w:t>, edited by Cyril and Marjorie Clouts (1982).</w:t>
                    </w:r>
                    <w:r w:rsidRPr="004C05DD">
                      <w:t xml:space="preserve"> </w:t>
                    </w:r>
                    <w:r>
                      <w:t>Cape Town: David Philip.</w:t>
                    </w:r>
                  </w:p>
                </w:tc>
              </w:sdtContent>
            </w:sdt>
          </w:sdtContent>
        </w:sdt>
      </w:tr>
      <w:tr w:rsidR="003235A7" w14:paraId="06C7BC8D" w14:textId="77777777" w:rsidTr="003235A7">
        <w:tc>
          <w:tcPr>
            <w:tcW w:w="9016" w:type="dxa"/>
          </w:tcPr>
          <w:p w14:paraId="247F67A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46B7BF8A" w14:textId="77777777" w:rsidR="00C757D7" w:rsidRDefault="007D53D5" w:rsidP="00C757D7">
                <w:pPr>
                  <w:jc w:val="both"/>
                </w:pPr>
                <w:sdt>
                  <w:sdtPr>
                    <w:id w:val="-563420679"/>
                    <w:citation/>
                  </w:sdtPr>
                  <w:sdtEndPr/>
                  <w:sdtContent>
                    <w:r w:rsidR="00C757D7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Butler84 \l 4105 </w:instrText>
                    </w:r>
                    <w:r w:rsidR="00C757D7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7D53D5">
                      <w:rPr>
                        <w:noProof/>
                        <w:lang w:val="en-CA"/>
                      </w:rPr>
                      <w:t>(Sydney Clouts special issue)</w:t>
                    </w:r>
                    <w:r w:rsidR="00C757D7">
                      <w:fldChar w:fldCharType="end"/>
                    </w:r>
                  </w:sdtContent>
                </w:sdt>
              </w:p>
              <w:p w14:paraId="123BFD7B" w14:textId="77777777" w:rsidR="00C757D7" w:rsidRDefault="007D53D5" w:rsidP="00C757D7">
                <w:pPr>
                  <w:jc w:val="both"/>
                </w:pPr>
                <w:sdt>
                  <w:sdtPr>
                    <w:id w:val="-1923792177"/>
                    <w:citation/>
                  </w:sdtPr>
                  <w:sdtEndPr/>
                  <w:sdtContent>
                    <w:r w:rsidR="00C757D7">
                      <w:fldChar w:fldCharType="begin"/>
                    </w:r>
                    <w:r w:rsidR="00C757D7">
                      <w:rPr>
                        <w:lang w:val="en-CA"/>
                      </w:rPr>
                      <w:instrText xml:space="preserve"> CITATION Goddard92 \l 4105 </w:instrText>
                    </w:r>
                    <w:r w:rsidR="00C757D7">
                      <w:fldChar w:fldCharType="separate"/>
                    </w:r>
                    <w:r w:rsidRPr="007D53D5">
                      <w:rPr>
                        <w:noProof/>
                        <w:lang w:val="en-CA"/>
                      </w:rPr>
                      <w:t>(Goddard)</w:t>
                    </w:r>
                    <w:r w:rsidR="00C757D7">
                      <w:fldChar w:fldCharType="end"/>
                    </w:r>
                  </w:sdtContent>
                </w:sdt>
              </w:p>
              <w:p w14:paraId="22782430" w14:textId="77777777" w:rsidR="00C757D7" w:rsidRDefault="007D53D5" w:rsidP="00C757D7">
                <w:pPr>
                  <w:jc w:val="both"/>
                </w:pPr>
                <w:sdt>
                  <w:sdtPr>
                    <w:id w:val="893316117"/>
                    <w:citation/>
                  </w:sdtPr>
                  <w:sdtEndPr/>
                  <w:sdtContent>
                    <w:r w:rsidR="00C757D7">
                      <w:fldChar w:fldCharType="begin"/>
                    </w:r>
                    <w:r w:rsidR="00C757D7">
                      <w:rPr>
                        <w:lang w:val="en-CA"/>
                      </w:rPr>
                      <w:instrText xml:space="preserve"> CITATION Watson90 \l 4105 </w:instrText>
                    </w:r>
                    <w:r w:rsidR="00C757D7">
                      <w:fldChar w:fldCharType="separate"/>
                    </w:r>
                    <w:r w:rsidRPr="007D53D5">
                      <w:rPr>
                        <w:noProof/>
                        <w:lang w:val="en-CA"/>
                      </w:rPr>
                      <w:t>(Watson)</w:t>
                    </w:r>
                    <w:r w:rsidR="00C757D7">
                      <w:fldChar w:fldCharType="end"/>
                    </w:r>
                  </w:sdtContent>
                </w:sdt>
              </w:p>
              <w:p w14:paraId="76110A5E" w14:textId="77777777" w:rsidR="003235A7" w:rsidRDefault="007D53D5" w:rsidP="00C757D7">
                <w:pPr>
                  <w:jc w:val="both"/>
                </w:pPr>
                <w:sdt>
                  <w:sdtPr>
                    <w:id w:val="212861300"/>
                    <w:citation/>
                  </w:sdtPr>
                  <w:sdtEndPr/>
                  <w:sdtContent>
                    <w:r w:rsidR="00C757D7">
                      <w:fldChar w:fldCharType="begin"/>
                    </w:r>
                    <w:r w:rsidR="00C757D7">
                      <w:rPr>
                        <w:lang w:val="en-CA"/>
                      </w:rPr>
                      <w:instrText xml:space="preserve"> CITATION Wylie09 \l 4105 </w:instrText>
                    </w:r>
                    <w:r w:rsidR="00C757D7">
                      <w:fldChar w:fldCharType="separate"/>
                    </w:r>
                    <w:r w:rsidRPr="007D53D5">
                      <w:rPr>
                        <w:noProof/>
                        <w:lang w:val="en-CA"/>
                      </w:rPr>
                      <w:t>(Wy</w:t>
                    </w:r>
                    <w:bookmarkStart w:id="0" w:name="_GoBack"/>
                    <w:bookmarkEnd w:id="0"/>
                    <w:r w:rsidRPr="007D53D5">
                      <w:rPr>
                        <w:noProof/>
                        <w:lang w:val="en-CA"/>
                      </w:rPr>
                      <w:t>lie)</w:t>
                    </w:r>
                    <w:r w:rsidR="00C757D7">
                      <w:fldChar w:fldCharType="end"/>
                    </w:r>
                  </w:sdtContent>
                </w:sdt>
              </w:p>
            </w:sdtContent>
          </w:sdt>
        </w:tc>
      </w:tr>
    </w:tbl>
    <w:p w14:paraId="37991F3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F7497" w14:textId="77777777" w:rsidR="005E5296" w:rsidRDefault="005E5296" w:rsidP="007A0D55">
      <w:pPr>
        <w:spacing w:after="0" w:line="240" w:lineRule="auto"/>
      </w:pPr>
      <w:r>
        <w:separator/>
      </w:r>
    </w:p>
  </w:endnote>
  <w:endnote w:type="continuationSeparator" w:id="0">
    <w:p w14:paraId="51DD96A0" w14:textId="77777777" w:rsidR="005E5296" w:rsidRDefault="005E52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EC74A" w14:textId="77777777" w:rsidR="005E5296" w:rsidRDefault="005E5296" w:rsidP="007A0D55">
      <w:pPr>
        <w:spacing w:after="0" w:line="240" w:lineRule="auto"/>
      </w:pPr>
      <w:r>
        <w:separator/>
      </w:r>
    </w:p>
  </w:footnote>
  <w:footnote w:type="continuationSeparator" w:id="0">
    <w:p w14:paraId="2349730B" w14:textId="77777777" w:rsidR="005E5296" w:rsidRDefault="005E52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29A92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3C0A921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E5296"/>
    <w:rsid w:val="005F26D7"/>
    <w:rsid w:val="005F5450"/>
    <w:rsid w:val="00685553"/>
    <w:rsid w:val="006D0412"/>
    <w:rsid w:val="007411B9"/>
    <w:rsid w:val="00780D95"/>
    <w:rsid w:val="00780DC7"/>
    <w:rsid w:val="007A0D55"/>
    <w:rsid w:val="007B3377"/>
    <w:rsid w:val="007D53D5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7D7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5E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7FA8D482144616BF5F4D40B45C2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C5B9-6B95-42E0-AE3F-6A6EA65E495A}"/>
      </w:docPartPr>
      <w:docPartBody>
        <w:p w:rsidR="007010ED" w:rsidRDefault="000F0E87" w:rsidP="000F0E87">
          <w:pPr>
            <w:pStyle w:val="FF7FA8D482144616BF5F4D40B45C2E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F0E87"/>
    <w:rsid w:val="00211385"/>
    <w:rsid w:val="002C1FD2"/>
    <w:rsid w:val="0057546F"/>
    <w:rsid w:val="007010ED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E87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FF7FA8D482144616BF5F4D40B45C2ECF">
    <w:name w:val="FF7FA8D482144616BF5F4D40B45C2ECF"/>
    <w:rsid w:val="000F0E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E87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FF7FA8D482144616BF5F4D40B45C2ECF">
    <w:name w:val="FF7FA8D482144616BF5F4D40B45C2ECF"/>
    <w:rsid w:val="000F0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Goddard92</b:Tag>
    <b:SourceType>JournalArticle</b:SourceType>
    <b:Guid>{66DD02CD-F426-442A-B6E9-88DC6DC96070}</b:Guid>
    <b:Author>
      <b:Author>
        <b:NameList>
          <b:Person>
            <b:Last>Goddard</b:Last>
            <b:First>Kevin</b:First>
          </b:Person>
        </b:NameList>
      </b:Author>
    </b:Author>
    <b:Title>Sydney Clouts’s Poetry</b:Title>
    <b:JournalName>English in Africa</b:JournalName>
    <b:Year>1992</b:Year>
    <b:Pages>15-34</b:Pages>
    <b:Medium>Article</b:Medium>
    <b:Volume>19</b:Volume>
    <b:Issue>2</b:Issue>
    <b:RefOrder>2</b:RefOrder>
  </b:Source>
  <b:Source>
    <b:Tag>Watson90</b:Tag>
    <b:SourceType>BookSection</b:SourceType>
    <b:Guid>{743DC18D-76D5-4B1B-8536-2391AA85E968}</b:Guid>
    <b:Author>
      <b:Author>
        <b:NameList>
          <b:Person>
            <b:Last>Watson</b:Last>
            <b:First>Stephen</b:First>
          </b:Person>
        </b:NameList>
      </b:Author>
    </b:Author>
    <b:Title>Sydney Clouts and the Limits of Romanticism</b:Title>
    <b:Pages>1990</b:Pages>
    <b:BookTitle>In Selected Essays 1980-1990</b:BookTitle>
    <b:City>Cape Town</b:City>
    <b:Publisher>Carrefour Press</b:Publisher>
    <b:RefOrder>3</b:RefOrder>
  </b:Source>
  <b:Source>
    <b:Tag>Wylie09</b:Tag>
    <b:SourceType>JournalArticle</b:SourceType>
    <b:Guid>{A970F1BC-005C-496E-B8F9-BE3E6F9673AA}</b:Guid>
    <b:Title>Lines of Flight: Sydney Clouts’s Birds</b:Title>
    <b:Year>2009</b:Year>
    <b:Pages>126-151</b:Pages>
    <b:Medium>Article</b:Medium>
    <b:Author>
      <b:Author>
        <b:NameList>
          <b:Person>
            <b:Last>Wylie</b:Last>
            <b:First>Dan</b:First>
          </b:Person>
        </b:NameList>
      </b:Author>
    </b:Author>
    <b:JournalName>Alternation</b:JournalName>
    <b:Volume>16</b:Volume>
    <b:Issue>2</b:Issue>
    <b:RefOrder>4</b:RefOrder>
  </b:Source>
  <b:Source>
    <b:Tag>Butler84</b:Tag>
    <b:SourceType>JournalArticle</b:SourceType>
    <b:Guid>{A3636992-66D4-2148-BE3A-8C668CAFAC6E}</b:Guid>
    <b:Author>
      <b:Editor>
        <b:NameList>
          <b:Person>
            <b:Last>Butler</b:Last>
            <b:First>Guy</b:First>
          </b:Person>
          <b:Person>
            <b:Last>Harnett</b:Last>
            <b:First>Ruth</b:First>
          </b:Person>
        </b:NameList>
      </b:Editor>
    </b:Author>
    <b:Title>Sydney Clouts special issue</b:Title>
    <b:Year>1984</b:Year>
    <b:Medium>Article</b:Medium>
    <b:JournalName>English in Africa</b:JournalName>
    <b:Volume>11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202FB255-A53C-314D-A15B-DDA254D7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2</TotalTime>
  <Pages>2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2016-03-13T13:38:00Z</dcterms:created>
  <dcterms:modified xsi:type="dcterms:W3CDTF">2016-03-26T04:15:00Z</dcterms:modified>
</cp:coreProperties>
</file>