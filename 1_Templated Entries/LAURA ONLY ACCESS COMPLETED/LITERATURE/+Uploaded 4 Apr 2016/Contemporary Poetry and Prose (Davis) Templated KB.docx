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EDF688" w14:textId="77777777" w:rsidTr="00922950">
        <w:tc>
          <w:tcPr>
            <w:tcW w:w="491" w:type="dxa"/>
            <w:vMerge w:val="restart"/>
            <w:shd w:val="clear" w:color="auto" w:fill="A6A6A6" w:themeFill="background1" w:themeFillShade="A6"/>
            <w:textDirection w:val="btLr"/>
          </w:tcPr>
          <w:p w14:paraId="363602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11AB0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7FBF5F2" w14:textId="77777777" w:rsidR="00B574C9" w:rsidRDefault="00AF6D81" w:rsidP="00AF6D81">
                <w:r>
                  <w:t>Thomas</w:t>
                </w:r>
              </w:p>
            </w:tc>
          </w:sdtContent>
        </w:sdt>
        <w:sdt>
          <w:sdtPr>
            <w:alias w:val="Middle name"/>
            <w:tag w:val="authorMiddleName"/>
            <w:id w:val="-2076034781"/>
            <w:placeholder>
              <w:docPart w:val="59EF40A0DFDC4AE38922C90B917DAAC5"/>
            </w:placeholder>
            <w:text/>
          </w:sdtPr>
          <w:sdtEndPr/>
          <w:sdtContent>
            <w:tc>
              <w:tcPr>
                <w:tcW w:w="2551" w:type="dxa"/>
              </w:tcPr>
              <w:p w14:paraId="6816F4DE" w14:textId="77777777" w:rsidR="00B574C9" w:rsidRDefault="00AF6D81" w:rsidP="00AF6D81">
                <w:r>
                  <w:t>S.</w:t>
                </w:r>
              </w:p>
            </w:tc>
          </w:sdtContent>
        </w:sdt>
        <w:sdt>
          <w:sdtPr>
            <w:alias w:val="Last name"/>
            <w:tag w:val="authorLastName"/>
            <w:id w:val="-1088529830"/>
            <w:placeholder>
              <w:docPart w:val="17F04355D0454FC9A5BA11EEC2FF86DD"/>
            </w:placeholder>
            <w:text/>
          </w:sdtPr>
          <w:sdtEndPr/>
          <w:sdtContent>
            <w:tc>
              <w:tcPr>
                <w:tcW w:w="2642" w:type="dxa"/>
              </w:tcPr>
              <w:p w14:paraId="53BCCC14" w14:textId="77777777" w:rsidR="00B574C9" w:rsidRDefault="00AF6D81" w:rsidP="005E0090">
                <w:r>
                  <w:t>Davis</w:t>
                </w:r>
              </w:p>
            </w:tc>
          </w:sdtContent>
        </w:sdt>
      </w:tr>
      <w:tr w:rsidR="00B574C9" w14:paraId="063B10FC" w14:textId="77777777" w:rsidTr="001A6A06">
        <w:trPr>
          <w:trHeight w:val="986"/>
        </w:trPr>
        <w:tc>
          <w:tcPr>
            <w:tcW w:w="491" w:type="dxa"/>
            <w:vMerge/>
            <w:shd w:val="clear" w:color="auto" w:fill="A6A6A6" w:themeFill="background1" w:themeFillShade="A6"/>
          </w:tcPr>
          <w:p w14:paraId="20177C0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FFDC9FF" w14:textId="77777777" w:rsidR="00B574C9" w:rsidRDefault="00B574C9" w:rsidP="00922950">
                <w:r>
                  <w:rPr>
                    <w:rStyle w:val="PlaceholderText"/>
                  </w:rPr>
                  <w:t>[Enter your biography]</w:t>
                </w:r>
              </w:p>
            </w:tc>
          </w:sdtContent>
        </w:sdt>
      </w:tr>
      <w:tr w:rsidR="00B574C9" w14:paraId="43C72AD1" w14:textId="77777777" w:rsidTr="001A6A06">
        <w:trPr>
          <w:trHeight w:val="986"/>
        </w:trPr>
        <w:tc>
          <w:tcPr>
            <w:tcW w:w="491" w:type="dxa"/>
            <w:vMerge/>
            <w:shd w:val="clear" w:color="auto" w:fill="A6A6A6" w:themeFill="background1" w:themeFillShade="A6"/>
          </w:tcPr>
          <w:p w14:paraId="230742C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898AA39" w14:textId="77777777" w:rsidR="00B574C9" w:rsidRDefault="00AF6D81" w:rsidP="005E0090">
                <w:r w:rsidRPr="00AF6D81">
                  <w:t>Ohio State University</w:t>
                </w:r>
              </w:p>
            </w:tc>
          </w:sdtContent>
        </w:sdt>
      </w:tr>
    </w:tbl>
    <w:p w14:paraId="4AC273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9037E4" w14:textId="77777777" w:rsidTr="00244BB0">
        <w:tc>
          <w:tcPr>
            <w:tcW w:w="9016" w:type="dxa"/>
            <w:shd w:val="clear" w:color="auto" w:fill="A6A6A6" w:themeFill="background1" w:themeFillShade="A6"/>
            <w:tcMar>
              <w:top w:w="113" w:type="dxa"/>
              <w:bottom w:w="113" w:type="dxa"/>
            </w:tcMar>
          </w:tcPr>
          <w:p w14:paraId="20C8C091" w14:textId="77777777" w:rsidR="00244BB0" w:rsidRPr="00244BB0" w:rsidRDefault="00AF6D81" w:rsidP="00244BB0">
            <w:pPr>
              <w:jc w:val="center"/>
              <w:rPr>
                <w:b/>
                <w:color w:val="FFFFFF" w:themeColor="background1"/>
              </w:rPr>
            </w:pPr>
            <w:proofErr w:type="spellStart"/>
            <w:r>
              <w:rPr>
                <w:b/>
                <w:color w:val="FFFFFF" w:themeColor="background1"/>
              </w:rPr>
              <w:t>Y</w:t>
            </w:r>
            <w:r w:rsidR="00244BB0">
              <w:rPr>
                <w:b/>
                <w:color w:val="FFFFFF" w:themeColor="background1"/>
              </w:rPr>
              <w:t>ur</w:t>
            </w:r>
            <w:proofErr w:type="spellEnd"/>
            <w:r w:rsidR="00244BB0">
              <w:rPr>
                <w:b/>
                <w:color w:val="FFFFFF" w:themeColor="background1"/>
              </w:rPr>
              <w:t xml:space="preserve"> article</w:t>
            </w:r>
          </w:p>
        </w:tc>
      </w:tr>
      <w:tr w:rsidR="003F0D73" w14:paraId="3AF65A48"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7BD0F07" w14:textId="77777777" w:rsidR="003F0D73" w:rsidRPr="00FB589A" w:rsidRDefault="00AF6D81" w:rsidP="00AF6D81">
                <w:r w:rsidRPr="00AF6D81">
                  <w:rPr>
                    <w:lang w:val="en-US"/>
                  </w:rPr>
                  <w:t>Contemporary Poetry and Prose</w:t>
                </w:r>
                <w:r w:rsidR="00634207">
                  <w:rPr>
                    <w:lang w:val="en-US"/>
                  </w:rPr>
                  <w:t xml:space="preserve"> (1936–</w:t>
                </w:r>
                <w:r>
                  <w:rPr>
                    <w:lang w:val="en-US"/>
                  </w:rPr>
                  <w:t xml:space="preserve">1937) </w:t>
                </w:r>
              </w:p>
            </w:tc>
          </w:sdtContent>
        </w:sdt>
      </w:tr>
      <w:tr w:rsidR="00464699" w14:paraId="46A90B82"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7F254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33CE22" w14:textId="77777777" w:rsidTr="003F0D73">
        <w:sdt>
          <w:sdtPr>
            <w:alias w:val="Abstract"/>
            <w:tag w:val="abstract"/>
            <w:id w:val="-635871867"/>
            <w:placeholder>
              <w:docPart w:val="7418B743C4704D029388DBD4B4F8F19F"/>
            </w:placeholder>
          </w:sdtPr>
          <w:sdtEndPr/>
          <w:sdtContent>
            <w:sdt>
              <w:sdtPr>
                <w:alias w:val="Abstract"/>
                <w:tag w:val="abstract"/>
                <w:id w:val="-1988152871"/>
                <w:placeholder>
                  <w:docPart w:val="F6E5281DBAA245B5ADF26A5CE0276B8F"/>
                </w:placeholder>
              </w:sdtPr>
              <w:sdtEndPr>
                <w:rPr>
                  <w:lang w:val="en-CA"/>
                </w:rPr>
              </w:sdtEndPr>
              <w:sdtContent>
                <w:tc>
                  <w:tcPr>
                    <w:tcW w:w="9016" w:type="dxa"/>
                    <w:tcMar>
                      <w:top w:w="113" w:type="dxa"/>
                      <w:bottom w:w="113" w:type="dxa"/>
                    </w:tcMar>
                  </w:tcPr>
                  <w:p w14:paraId="5E2B4CF2" w14:textId="77777777" w:rsidR="00E85A05" w:rsidRDefault="00AF6D81" w:rsidP="00634207">
                    <w:r>
                      <w:rPr>
                        <w:i/>
                      </w:rPr>
                      <w:t xml:space="preserve">Contemporary Poetry and Prose </w:t>
                    </w:r>
                    <w:r>
                      <w:t xml:space="preserve">was an avant-garde magazine edited by Roger </w:t>
                    </w:r>
                    <w:proofErr w:type="spellStart"/>
                    <w:r>
                      <w:t>Roughton</w:t>
                    </w:r>
                    <w:proofErr w:type="spellEnd"/>
                    <w:r>
                      <w:t xml:space="preserve"> that ran for ten issues between May 1936 and autumn 1937. Despite its abbreviated lifespan, the magazine functioned as one of England’s primary venues for surrealist work. </w:t>
                    </w:r>
                    <w:proofErr w:type="spellStart"/>
                    <w:r>
                      <w:t>Roughton’s</w:t>
                    </w:r>
                    <w:proofErr w:type="spellEnd"/>
                    <w:r>
                      <w:t xml:space="preserve"> magazine demonstrates many of the tensions between aesthetic innovation and political commitment that underwrite a wide swath of 1930s cultural production. </w:t>
                    </w:r>
                    <w:proofErr w:type="spellStart"/>
                    <w:r>
                      <w:t>Roughton</w:t>
                    </w:r>
                    <w:proofErr w:type="spellEnd"/>
                    <w:r>
                      <w:t xml:space="preserve"> was an impassioned communist, adhering more strictly to Stalinism than his continental counterparts, most of whom were inclined towards Trotsky. In his essay ‘Surrealism and Communism’, </w:t>
                    </w:r>
                    <w:proofErr w:type="spellStart"/>
                    <w:r>
                      <w:t>Roughton</w:t>
                    </w:r>
                    <w:proofErr w:type="spellEnd"/>
                    <w:r>
                      <w:t xml:space="preserve"> declared that surrealism ‘can be classed as revolutionary in so far as it can break down irrational bourgeois-taught prejudices</w:t>
                    </w:r>
                    <w:r w:rsidR="00634207">
                      <w:t>’.</w:t>
                    </w:r>
                    <w:r>
                      <w:t xml:space="preserve"> For </w:t>
                    </w:r>
                    <w:proofErr w:type="spellStart"/>
                    <w:r>
                      <w:t>Roughton</w:t>
                    </w:r>
                    <w:proofErr w:type="spellEnd"/>
                    <w:r>
                      <w:t xml:space="preserve">, the priority given to revolution in both Soviet ideology and surrealism made the two compatible. Yet, his political commitments, particularly his strict adherence to the Communist party line, did not entirely determine the direction of his magazine. In addition to translations of Francophone surrealist writing, </w:t>
                    </w:r>
                    <w:r>
                      <w:rPr>
                        <w:i/>
                      </w:rPr>
                      <w:t xml:space="preserve">Contemporary Poetry and Prose </w:t>
                    </w:r>
                    <w:r>
                      <w:t xml:space="preserve">frequently published British surrealists David Gascoyne, Humphrey Jennings, Shelia </w:t>
                    </w:r>
                    <w:proofErr w:type="spellStart"/>
                    <w:r>
                      <w:t>Legge</w:t>
                    </w:r>
                    <w:proofErr w:type="spellEnd"/>
                    <w:r>
                      <w:t xml:space="preserve">, and Hugh Sykes Davies as well as writers such as Dylan Thomas, </w:t>
                    </w:r>
                    <w:proofErr w:type="spellStart"/>
                    <w:r>
                      <w:t>e.e</w:t>
                    </w:r>
                    <w:proofErr w:type="spellEnd"/>
                    <w:r>
                      <w:t xml:space="preserve">. cummings, Isaac Babel, and Wallace Stevens; although the magazine lacked visual art, it featured poems by painters Pablo Picasso and Salvador </w:t>
                    </w:r>
                    <w:proofErr w:type="spellStart"/>
                    <w:r>
                      <w:t>Dalí</w:t>
                    </w:r>
                    <w:proofErr w:type="spellEnd"/>
                    <w:r>
                      <w:t xml:space="preserve">. </w:t>
                    </w:r>
                  </w:p>
                </w:tc>
              </w:sdtContent>
            </w:sdt>
          </w:sdtContent>
        </w:sdt>
      </w:tr>
      <w:tr w:rsidR="003F0D73" w:rsidRPr="00AE64D7" w14:paraId="636464A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6477CF9B" w14:textId="77777777" w:rsidR="003F0D73" w:rsidRPr="005E0090" w:rsidRDefault="00AF6D81" w:rsidP="00AF6D81">
                    <w:pPr>
                      <w:rPr>
                        <w:rFonts w:cs="Times New Roman"/>
                        <w:lang w:val="en-CA"/>
                      </w:rPr>
                    </w:pPr>
                    <w:r>
                      <w:rPr>
                        <w:i/>
                      </w:rPr>
                      <w:t xml:space="preserve">Contemporary Poetry and Prose </w:t>
                    </w:r>
                    <w:r>
                      <w:t xml:space="preserve">was an avant-garde magazine edited by Roger </w:t>
                    </w:r>
                    <w:proofErr w:type="spellStart"/>
                    <w:r>
                      <w:t>Roughton</w:t>
                    </w:r>
                    <w:proofErr w:type="spellEnd"/>
                    <w:r>
                      <w:t xml:space="preserve"> that ran for ten issues between May 1936 and autumn 1937. Despite its abbreviated lifespan, the magazine functioned as one of England’s primary venues for surrealist work. </w:t>
                    </w:r>
                    <w:proofErr w:type="spellStart"/>
                    <w:r>
                      <w:t>Roughton’s</w:t>
                    </w:r>
                    <w:proofErr w:type="spellEnd"/>
                    <w:r>
                      <w:t xml:space="preserve"> magazine demonstrates many of the tensions between aesthetic innovation and political commitment that underwrite a wide swath of 1930s cultural production. </w:t>
                    </w:r>
                    <w:proofErr w:type="spellStart"/>
                    <w:r>
                      <w:t>Roughton</w:t>
                    </w:r>
                    <w:proofErr w:type="spellEnd"/>
                    <w:r>
                      <w:t xml:space="preserve"> was an impassioned communist, adhering more strictly to Stalinism than his continental counterparts, most of whom were inclined towards Trotsky. In his essay ‘Surrealism and Communism’, </w:t>
                    </w:r>
                    <w:proofErr w:type="spellStart"/>
                    <w:r>
                      <w:t>Roughton</w:t>
                    </w:r>
                    <w:proofErr w:type="spellEnd"/>
                    <w:r>
                      <w:t xml:space="preserve"> declared that surrealism ‘can be classed as revolutionary in so far as it can break down irrational bourgeois-taught prejudices</w:t>
                    </w:r>
                    <w:r w:rsidR="00634207">
                      <w:t>’.</w:t>
                    </w:r>
                    <w:r>
                      <w:t xml:space="preserve"> For </w:t>
                    </w:r>
                    <w:proofErr w:type="spellStart"/>
                    <w:r>
                      <w:t>Roughton</w:t>
                    </w:r>
                    <w:proofErr w:type="spellEnd"/>
                    <w:r>
                      <w:t xml:space="preserve">, the priority given to revolution in both Soviet ideology and surrealism made the two compatible. Yet, his political commitments, particularly his strict adherence to the Communist party line, did not entirely determine the direction of his magazine. In addition to translations of Francophone surrealist writing, </w:t>
                    </w:r>
                    <w:r>
                      <w:rPr>
                        <w:i/>
                      </w:rPr>
                      <w:t xml:space="preserve">Contemporary Poetry and Prose </w:t>
                    </w:r>
                    <w:r>
                      <w:t xml:space="preserve">frequently published British surrealists David Gascoyne, Humphrey Jennings, Shelia </w:t>
                    </w:r>
                    <w:proofErr w:type="spellStart"/>
                    <w:r>
                      <w:t>Legge</w:t>
                    </w:r>
                    <w:proofErr w:type="spellEnd"/>
                    <w:r>
                      <w:t xml:space="preserve">, and Hugh Sykes Davies as well as writers such as Dylan Thomas, </w:t>
                    </w:r>
                    <w:proofErr w:type="spellStart"/>
                    <w:r>
                      <w:t>e.e</w:t>
                    </w:r>
                    <w:proofErr w:type="spellEnd"/>
                    <w:r>
                      <w:t xml:space="preserve">. cummings, Isaac Babel, and Wallace Stevens; although the magazine lacked visual art, it featured poems by painters Pablo Picasso and Salvador </w:t>
                    </w:r>
                    <w:proofErr w:type="spellStart"/>
                    <w:r>
                      <w:t>Dalí</w:t>
                    </w:r>
                    <w:proofErr w:type="spellEnd"/>
                    <w:r>
                      <w:t>. The second issue, a ‘Double Surrealist Number’, was timed to coincide with the International Surrealist Exhibition in London at the New Burlington Galleries in June 1936.</w:t>
                    </w:r>
                  </w:p>
                </w:tc>
              </w:sdtContent>
            </w:sdt>
          </w:sdtContent>
        </w:sdt>
      </w:tr>
      <w:tr w:rsidR="003235A7" w14:paraId="63A76B98" w14:textId="77777777" w:rsidTr="003235A7">
        <w:tc>
          <w:tcPr>
            <w:tcW w:w="9016" w:type="dxa"/>
          </w:tcPr>
          <w:p w14:paraId="1D76DB86"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73D070A1" w14:textId="77777777" w:rsidR="00AF6D81" w:rsidRDefault="00634207" w:rsidP="00AF6D81">
                <w:sdt>
                  <w:sdtPr>
                    <w:id w:val="1592746092"/>
                    <w:citation/>
                  </w:sdtPr>
                  <w:sdtEndPr/>
                  <w:sdtContent>
                    <w:r w:rsidR="00AF6D81">
                      <w:fldChar w:fldCharType="begin"/>
                    </w:r>
                    <w:r>
                      <w:rPr>
                        <w:lang w:val="en-CA"/>
                      </w:rPr>
                      <w:instrText xml:space="preserve">CITATION Mengham09 \l 4105 </w:instrText>
                    </w:r>
                    <w:r w:rsidR="00AF6D81">
                      <w:fldChar w:fldCharType="separate"/>
                    </w:r>
                    <w:r>
                      <w:rPr>
                        <w:noProof/>
                        <w:lang w:val="en-CA"/>
                      </w:rPr>
                      <w:t xml:space="preserve"> </w:t>
                    </w:r>
                    <w:r w:rsidRPr="00634207">
                      <w:rPr>
                        <w:noProof/>
                        <w:lang w:val="en-CA"/>
                      </w:rPr>
                      <w:t>(Mengham)</w:t>
                    </w:r>
                    <w:r w:rsidR="00AF6D81">
                      <w:fldChar w:fldCharType="end"/>
                    </w:r>
                  </w:sdtContent>
                </w:sdt>
              </w:p>
              <w:p w14:paraId="1E7DBF3C" w14:textId="77777777" w:rsidR="00AF6D81" w:rsidRDefault="00634207" w:rsidP="00AF6D81">
                <w:sdt>
                  <w:sdtPr>
                    <w:id w:val="726334386"/>
                    <w:citation/>
                  </w:sdtPr>
                  <w:sdtEndPr/>
                  <w:sdtContent>
                    <w:r w:rsidR="00AF6D81">
                      <w:fldChar w:fldCharType="begin"/>
                    </w:r>
                    <w:r w:rsidR="00AF6D81">
                      <w:rPr>
                        <w:lang w:val="en-CA"/>
                      </w:rPr>
                      <w:instrText xml:space="preserve"> CITATION Remy01 \l 4105 </w:instrText>
                    </w:r>
                    <w:r w:rsidR="00AF6D81">
                      <w:fldChar w:fldCharType="separate"/>
                    </w:r>
                    <w:r w:rsidRPr="00634207">
                      <w:rPr>
                        <w:noProof/>
                        <w:lang w:val="en-CA"/>
                      </w:rPr>
                      <w:t>(Remy)</w:t>
                    </w:r>
                    <w:r w:rsidR="00AF6D81">
                      <w:fldChar w:fldCharType="end"/>
                    </w:r>
                  </w:sdtContent>
                </w:sdt>
              </w:p>
              <w:p w14:paraId="591E2641" w14:textId="77777777" w:rsidR="00AF6D81" w:rsidRDefault="00634207" w:rsidP="00AF6D81">
                <w:sdt>
                  <w:sdtPr>
                    <w:id w:val="212854791"/>
                    <w:citation/>
                  </w:sdtPr>
                  <w:sdtEndPr/>
                  <w:sdtContent>
                    <w:r w:rsidR="00AF6D81">
                      <w:fldChar w:fldCharType="begin"/>
                    </w:r>
                    <w:r>
                      <w:rPr>
                        <w:lang w:val="en-CA"/>
                      </w:rPr>
                      <w:instrText xml:space="preserve">CITATION Roughton36 \l 4105 </w:instrText>
                    </w:r>
                    <w:r w:rsidR="00AF6D81">
                      <w:fldChar w:fldCharType="separate"/>
                    </w:r>
                    <w:r w:rsidRPr="00634207">
                      <w:rPr>
                        <w:noProof/>
                        <w:lang w:val="en-CA"/>
                      </w:rPr>
                      <w:t>(Roughton)</w:t>
                    </w:r>
                    <w:r w:rsidR="00AF6D81">
                      <w:fldChar w:fldCharType="end"/>
                    </w:r>
                  </w:sdtContent>
                </w:sdt>
              </w:p>
              <w:p w14:paraId="74AE740F" w14:textId="77777777" w:rsidR="003235A7" w:rsidRDefault="00634207" w:rsidP="00AF6D81">
                <w:sdt>
                  <w:sdtPr>
                    <w:id w:val="-1093393726"/>
                    <w:citation/>
                  </w:sdtPr>
                  <w:sdtEndPr/>
                  <w:sdtContent>
                    <w:r w:rsidR="00AF6D81">
                      <w:fldChar w:fldCharType="begin"/>
                    </w:r>
                    <w:r w:rsidR="00AF6D81">
                      <w:rPr>
                        <w:lang w:val="en-CA"/>
                      </w:rPr>
                      <w:instrText xml:space="preserve"> CITATION Scarfe43 \l 4105 </w:instrText>
                    </w:r>
                    <w:r w:rsidR="00AF6D81">
                      <w:fldChar w:fldCharType="separate"/>
                    </w:r>
                    <w:r w:rsidRPr="00634207">
                      <w:rPr>
                        <w:noProof/>
                        <w:lang w:val="en-CA"/>
                      </w:rPr>
                      <w:t>(Sca</w:t>
                    </w:r>
                    <w:bookmarkStart w:id="0" w:name="_GoBack"/>
                    <w:bookmarkEnd w:id="0"/>
                    <w:r w:rsidRPr="00634207">
                      <w:rPr>
                        <w:noProof/>
                        <w:lang w:val="en-CA"/>
                      </w:rPr>
                      <w:t>rfe)</w:t>
                    </w:r>
                    <w:r w:rsidR="00AF6D81">
                      <w:fldChar w:fldCharType="end"/>
                    </w:r>
                  </w:sdtContent>
                </w:sdt>
              </w:p>
            </w:sdtContent>
          </w:sdt>
        </w:tc>
      </w:tr>
    </w:tbl>
    <w:p w14:paraId="28D781B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AB0B9" w14:textId="77777777" w:rsidR="0039047C" w:rsidRDefault="0039047C" w:rsidP="007A0D55">
      <w:pPr>
        <w:spacing w:after="0" w:line="240" w:lineRule="auto"/>
      </w:pPr>
      <w:r>
        <w:separator/>
      </w:r>
    </w:p>
  </w:endnote>
  <w:endnote w:type="continuationSeparator" w:id="0">
    <w:p w14:paraId="1C9C0351" w14:textId="77777777" w:rsidR="0039047C" w:rsidRDefault="003904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7CE46" w14:textId="77777777" w:rsidR="0039047C" w:rsidRDefault="0039047C" w:rsidP="007A0D55">
      <w:pPr>
        <w:spacing w:after="0" w:line="240" w:lineRule="auto"/>
      </w:pPr>
      <w:r>
        <w:separator/>
      </w:r>
    </w:p>
  </w:footnote>
  <w:footnote w:type="continuationSeparator" w:id="0">
    <w:p w14:paraId="075A586F" w14:textId="77777777" w:rsidR="0039047C" w:rsidRDefault="003904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E169E"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F6610D"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047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3420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AF6D81"/>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DC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E5281DBAA245B5ADF26A5CE0276B8F"/>
        <w:category>
          <w:name w:val="General"/>
          <w:gallery w:val="placeholder"/>
        </w:category>
        <w:types>
          <w:type w:val="bbPlcHdr"/>
        </w:types>
        <w:behaviors>
          <w:behavior w:val="content"/>
        </w:behaviors>
        <w:guid w:val="{A5F92061-7729-40E2-B3E3-7741AE709E21}"/>
      </w:docPartPr>
      <w:docPartBody>
        <w:p w:rsidR="00BD49A6" w:rsidRDefault="007F45A3" w:rsidP="007F45A3">
          <w:pPr>
            <w:pStyle w:val="F6E5281DBAA245B5ADF26A5CE0276B8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F45A3"/>
    <w:rsid w:val="00B0741E"/>
    <w:rsid w:val="00BD49A6"/>
    <w:rsid w:val="00CB47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5A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44FEAEC1119D4F6683F55AF5507873E6">
    <w:name w:val="44FEAEC1119D4F6683F55AF5507873E6"/>
    <w:rsid w:val="007F45A3"/>
  </w:style>
  <w:style w:type="paragraph" w:customStyle="1" w:styleId="F6E5281DBAA245B5ADF26A5CE0276B8F">
    <w:name w:val="F6E5281DBAA245B5ADF26A5CE0276B8F"/>
    <w:rsid w:val="007F4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5A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44FEAEC1119D4F6683F55AF5507873E6">
    <w:name w:val="44FEAEC1119D4F6683F55AF5507873E6"/>
    <w:rsid w:val="007F45A3"/>
  </w:style>
  <w:style w:type="paragraph" w:customStyle="1" w:styleId="F6E5281DBAA245B5ADF26A5CE0276B8F">
    <w:name w:val="F6E5281DBAA245B5ADF26A5CE0276B8F"/>
    <w:rsid w:val="007F4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Remy01</b:Tag>
    <b:SourceType>Book</b:SourceType>
    <b:Guid>{081D9936-1D49-48D1-9E5D-F5A74FC7A018}</b:Guid>
    <b:Title>Surrealism in Britain</b:Title>
    <b:Year>2001</b:Year>
    <b:City>London</b:City>
    <b:Publisher>Ashgate</b:Publisher>
    <b:Medium>Print</b:Medium>
    <b:Author>
      <b:Author>
        <b:NameList>
          <b:Person>
            <b:Last>Remy</b:Last>
            <b:First>Michel</b:First>
          </b:Person>
        </b:NameList>
      </b:Author>
    </b:Author>
    <b:RefOrder>2</b:RefOrder>
  </b:Source>
  <b:Source>
    <b:Tag>Scarfe43</b:Tag>
    <b:SourceType>Book</b:SourceType>
    <b:Guid>{9685AB0D-4AB5-4C77-A8EF-95C995C5806E}</b:Guid>
    <b:Title>Auden and After: The Liberation of Poetry, 1930-1941</b:Title>
    <b:Year>1943</b:Year>
    <b:Medium>Print</b:Medium>
    <b:Author>
      <b:Author>
        <b:NameList>
          <b:Person>
            <b:Last>Scarfe</b:Last>
            <b:First>Francis</b:First>
          </b:Person>
        </b:NameList>
      </b:Author>
    </b:Author>
    <b:City>London</b:City>
    <b:Publisher>Routledge</b:Publisher>
    <b:RefOrder>4</b:RefOrder>
  </b:Source>
  <b:Source>
    <b:Tag>Mengham09</b:Tag>
    <b:SourceType>BookSection</b:SourceType>
    <b:Guid>{F9F4543E-60DB-8548-BEFA-C47127DA9C97}</b:Guid>
    <b:Title>‘National Papers Please Reprint’: Surrealist Magazines in Britain</b:Title>
    <b:Year>2009</b:Year>
    <b:City>Oxford</b:City>
    <b:Publisher>Oxford UP</b:Publisher>
    <b:Medium>Print</b:Medium>
    <b:Author>
      <b:Author>
        <b:NameList>
          <b:Person>
            <b:Last>Mengham</b:Last>
            <b:First>Rod</b:First>
          </b:Person>
        </b:NameList>
      </b:Author>
      <b:Editor>
        <b:NameList>
          <b:Person>
            <b:Last>Brooker</b:Last>
            <b:First>Peter</b:First>
          </b:Person>
          <b:Person>
            <b:Last>Thacker</b:Last>
            <b:First>Andrew</b:First>
          </b:Person>
        </b:NameList>
      </b:Editor>
    </b:Author>
    <b:BookTitle>The Oxford Critical and Cultural History of Modernist Magazines Volume 1: Britain and Ireland 1880-1955</b:BookTitle>
    <b:RefOrder>1</b:RefOrder>
  </b:Source>
  <b:Source>
    <b:Tag>Roughton36</b:Tag>
    <b:SourceType>JournalArticle</b:SourceType>
    <b:Guid>{91396835-49D2-B740-BD8C-044BAEE7727B}</b:Guid>
    <b:Author>
      <b:Author>
        <b:NameList>
          <b:Person>
            <b:Last>Roughton</b:Last>
            <b:First>Roger</b:First>
          </b:Person>
        </b:NameList>
      </b:Author>
    </b:Author>
    <b:Title>Surrealism and Communism</b:Title>
    <b:Year>1936</b:Year>
    <b:Medium>Article</b:Medium>
    <b:JournalName>Contemporary Poetry and Prose</b:JournalName>
    <b:Month>August-September</b:Month>
    <b:Issue>4 &amp; 5</b:Issue>
    <b:RefOrder>3</b:RefOrder>
  </b:Source>
</b:Sources>
</file>

<file path=customXml/itemProps1.xml><?xml version="1.0" encoding="utf-8"?>
<ds:datastoreItem xmlns:ds="http://schemas.openxmlformats.org/officeDocument/2006/customXml" ds:itemID="{30C1FF6E-AF4F-0444-B0AB-2CE3C7AD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511</Words>
  <Characters>2913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2016-03-13T15:00:00Z</dcterms:created>
  <dcterms:modified xsi:type="dcterms:W3CDTF">2016-03-28T04:37:00Z</dcterms:modified>
</cp:coreProperties>
</file>