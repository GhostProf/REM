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07F30C" w14:textId="77777777" w:rsidTr="00922950">
        <w:tc>
          <w:tcPr>
            <w:tcW w:w="491" w:type="dxa"/>
            <w:vMerge w:val="restart"/>
            <w:shd w:val="clear" w:color="auto" w:fill="A6A6A6" w:themeFill="background1" w:themeFillShade="A6"/>
            <w:textDirection w:val="btLr"/>
          </w:tcPr>
          <w:p w14:paraId="38B5F3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75834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4DECAC0D" w14:textId="77777777" w:rsidR="00B574C9" w:rsidRDefault="002D63D4" w:rsidP="002D63D4">
                <w:r>
                  <w:rPr>
                    <w:lang w:val="en-US"/>
                  </w:rPr>
                  <w:t>Molly</w:t>
                </w:r>
                <w:r w:rsidRPr="002D63D4">
                  <w:rPr>
                    <w:lang w:val="en-US"/>
                  </w:rPr>
                  <w:t xml:space="preserve"> </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B9143B2"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EDEB664" w14:textId="77777777" w:rsidR="00B574C9" w:rsidRDefault="002D63D4" w:rsidP="002D63D4">
                <w:r>
                  <w:t>Hall</w:t>
                </w:r>
              </w:p>
            </w:tc>
          </w:sdtContent>
        </w:sdt>
      </w:tr>
      <w:tr w:rsidR="00B574C9" w14:paraId="440EE566" w14:textId="77777777" w:rsidTr="001A6A06">
        <w:trPr>
          <w:trHeight w:val="986"/>
        </w:trPr>
        <w:tc>
          <w:tcPr>
            <w:tcW w:w="491" w:type="dxa"/>
            <w:vMerge/>
            <w:shd w:val="clear" w:color="auto" w:fill="A6A6A6" w:themeFill="background1" w:themeFillShade="A6"/>
          </w:tcPr>
          <w:p w14:paraId="4903C93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14BCD47" w14:textId="77777777" w:rsidR="00B574C9" w:rsidRDefault="00B574C9" w:rsidP="00922950">
                <w:r>
                  <w:rPr>
                    <w:rStyle w:val="PlaceholderText"/>
                  </w:rPr>
                  <w:t>[Enter your biography]</w:t>
                </w:r>
              </w:p>
            </w:tc>
          </w:sdtContent>
        </w:sdt>
      </w:tr>
      <w:tr w:rsidR="00B574C9" w14:paraId="441C8E21" w14:textId="77777777" w:rsidTr="001A6A06">
        <w:trPr>
          <w:trHeight w:val="986"/>
        </w:trPr>
        <w:tc>
          <w:tcPr>
            <w:tcW w:w="491" w:type="dxa"/>
            <w:vMerge/>
            <w:shd w:val="clear" w:color="auto" w:fill="A6A6A6" w:themeFill="background1" w:themeFillShade="A6"/>
          </w:tcPr>
          <w:p w14:paraId="0A835446"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6B44A937" w14:textId="77777777" w:rsidR="00B574C9" w:rsidRDefault="002D63D4" w:rsidP="005E0090">
                <w:r w:rsidRPr="002D63D4">
                  <w:rPr>
                    <w:lang w:val="en-US"/>
                  </w:rPr>
                  <w:t>University of Rhode Island</w:t>
                </w:r>
              </w:p>
            </w:tc>
          </w:sdtContent>
        </w:sdt>
      </w:tr>
    </w:tbl>
    <w:p w14:paraId="168558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BEEE52" w14:textId="77777777" w:rsidTr="00244BB0">
        <w:tc>
          <w:tcPr>
            <w:tcW w:w="9016" w:type="dxa"/>
            <w:shd w:val="clear" w:color="auto" w:fill="A6A6A6" w:themeFill="background1" w:themeFillShade="A6"/>
            <w:tcMar>
              <w:top w:w="113" w:type="dxa"/>
              <w:bottom w:w="113" w:type="dxa"/>
            </w:tcMar>
          </w:tcPr>
          <w:p w14:paraId="1496E4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A9C98B"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6C9AAC9" w14:textId="77777777" w:rsidR="003F0D73" w:rsidRPr="00FB589A" w:rsidRDefault="002D63D4" w:rsidP="002D63D4">
                <w:r w:rsidRPr="002D63D4">
                  <w:rPr>
                    <w:lang w:val="en-US"/>
                  </w:rPr>
                  <w:t>C</w:t>
                </w:r>
                <w:r w:rsidR="00B141B4">
                  <w:rPr>
                    <w:lang w:val="en-US"/>
                  </w:rPr>
                  <w:t>ope, (Robert Knox) Jack (1913–</w:t>
                </w:r>
                <w:r w:rsidRPr="002D63D4">
                  <w:rPr>
                    <w:lang w:val="en-US"/>
                  </w:rPr>
                  <w:t>1991)</w:t>
                </w:r>
              </w:p>
            </w:tc>
          </w:sdtContent>
        </w:sdt>
      </w:tr>
      <w:tr w:rsidR="00464699" w14:paraId="7719C22D"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9A5C2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68260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23B29A4" w14:textId="77777777" w:rsidR="00B141B4" w:rsidRDefault="002D63D4" w:rsidP="005E0090">
                <w:r>
                  <w:t xml:space="preserve">‘Jack’ Cope was a South African novelist, poet, editor, and short story writer. Born June 3, 1913 in </w:t>
                </w:r>
                <w:proofErr w:type="spellStart"/>
                <w:r>
                  <w:t>Mooi</w:t>
                </w:r>
                <w:proofErr w:type="spellEnd"/>
                <w:r>
                  <w:t xml:space="preserve"> River, Natal, South Africa, he spent his early career as a local journalist in Durban before moving to London, England as a foreign political correspondent. As a pacifist, he met with hostility there during the years of World War II and returned demoralized to South Africa to work as a cultural critic and editor for an anti-Apartheid newspaper, </w:t>
                </w:r>
                <w:r>
                  <w:rPr>
                    <w:i/>
                  </w:rPr>
                  <w:t>The Guardian</w:t>
                </w:r>
                <w:r>
                  <w:t xml:space="preserve">, in Cape Town until 1955. After leaving the newspaper, he separated from his wife of sixteen years and began his infamous affair with South African poet Ingrid </w:t>
                </w:r>
                <w:proofErr w:type="spellStart"/>
                <w:r>
                  <w:t>Jonker</w:t>
                </w:r>
                <w:proofErr w:type="spellEnd"/>
                <w:r>
                  <w:t xml:space="preserve"> in the early 1960s. During this time he also became the editor of </w:t>
                </w:r>
                <w:r>
                  <w:rPr>
                    <w:i/>
                  </w:rPr>
                  <w:t xml:space="preserve">Contrast, </w:t>
                </w:r>
                <w:r>
                  <w:t xml:space="preserve">a bilingual literary magazine in English and Afrikaans, continuing as editor there for twenty years until 1980. </w:t>
                </w:r>
              </w:p>
              <w:p w14:paraId="22B944A2" w14:textId="77777777" w:rsidR="00B141B4" w:rsidRDefault="00B141B4" w:rsidP="005E0090"/>
              <w:p w14:paraId="388ABC57" w14:textId="77777777" w:rsidR="00E85A05" w:rsidRDefault="00B141B4" w:rsidP="005E0090">
                <w:r>
                  <w:t xml:space="preserve">During that time, he was also the editor of several volumes of South African poetry, and his book </w:t>
                </w:r>
                <w:r>
                  <w:rPr>
                    <w:i/>
                  </w:rPr>
                  <w:t>The Dawn Comes Twice</w:t>
                </w:r>
                <w:r>
                  <w:t xml:space="preserve"> (1969) was banned by the government. Best</w:t>
                </w:r>
                <w:r>
                  <w:rPr>
                    <w:lang w:val="en"/>
                  </w:rPr>
                  <w:t xml:space="preserve"> known for his novels and short stories, he wrote about the racial history of South Africa, focusing on events such as the Bambata Rebellion in 1906 in </w:t>
                </w:r>
                <w:r>
                  <w:rPr>
                    <w:i/>
                    <w:lang w:val="en"/>
                  </w:rPr>
                  <w:t xml:space="preserve">The Fair House </w:t>
                </w:r>
                <w:r>
                  <w:rPr>
                    <w:lang w:val="en"/>
                  </w:rPr>
                  <w:t>(1955).</w:t>
                </w:r>
              </w:p>
            </w:tc>
          </w:sdtContent>
        </w:sdt>
      </w:tr>
      <w:tr w:rsidR="003F0D73" w:rsidRPr="00AE64D7" w14:paraId="585E83B7"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5F86CA61" w14:textId="77777777" w:rsidR="002D63D4" w:rsidRDefault="002D63D4" w:rsidP="002D63D4">
                    <w:r>
                      <w:t xml:space="preserve">‘Jack’ Cope was a South African novelist, poet, editor, and short story writer. Born June 3, 1913 in </w:t>
                    </w:r>
                    <w:proofErr w:type="spellStart"/>
                    <w:r>
                      <w:t>Mooi</w:t>
                    </w:r>
                    <w:proofErr w:type="spellEnd"/>
                    <w:r>
                      <w:t xml:space="preserve"> River, Natal, South Africa, he spent his early career as a local journalist in Durban before moving to London, England as a foreign political correspondent. As a pacifist, he met with hostility there during the years of World War II and returned demoralized to South Africa to work as a cultural critic and editor for an anti-Apartheid newspaper, </w:t>
                    </w:r>
                    <w:r>
                      <w:rPr>
                        <w:i/>
                      </w:rPr>
                      <w:t>The Guardian</w:t>
                    </w:r>
                    <w:r>
                      <w:t xml:space="preserve">, in Cape Town until 1955. After leaving the newspaper, he separated from his wife of sixteen years and began his infamous affair with South African poet Ingrid </w:t>
                    </w:r>
                    <w:proofErr w:type="spellStart"/>
                    <w:r>
                      <w:t>Jonker</w:t>
                    </w:r>
                    <w:proofErr w:type="spellEnd"/>
                    <w:r>
                      <w:t xml:space="preserve"> in the early 1960s. During this time he also became the editor of </w:t>
                    </w:r>
                    <w:r>
                      <w:rPr>
                        <w:i/>
                      </w:rPr>
                      <w:t xml:space="preserve">Contrast, </w:t>
                    </w:r>
                    <w:r>
                      <w:t xml:space="preserve">a bilingual literary magazine in English and Afrikaans, continuing as editor there for twenty years until 1980. </w:t>
                    </w:r>
                  </w:p>
                  <w:p w14:paraId="510ED928" w14:textId="77777777" w:rsidR="002D63D4" w:rsidRDefault="002D63D4" w:rsidP="002D63D4"/>
                  <w:p w14:paraId="41ADBF47" w14:textId="77777777" w:rsidR="002D63D4" w:rsidRDefault="002D63D4" w:rsidP="002D63D4">
                    <w:pPr>
                      <w:keepNext/>
                    </w:pPr>
                    <w:r>
                      <w:t>File: Young Jack Cope.jpg</w:t>
                    </w:r>
                  </w:p>
                  <w:p w14:paraId="418FE846" w14:textId="77777777" w:rsidR="002D63D4" w:rsidRDefault="002D63D4" w:rsidP="002D63D4">
                    <w:pPr>
                      <w:pStyle w:val="Caption"/>
                    </w:pPr>
                    <w:r>
                      <w:t xml:space="preserve">Young Jack Cope </w:t>
                    </w:r>
                    <w:r w:rsidR="00EE1785">
                      <w:fldChar w:fldCharType="begin"/>
                    </w:r>
                    <w:r w:rsidR="00EE1785">
                      <w:instrText xml:space="preserve"> SEQ Young_Jack_Cope \* ARABIC </w:instrText>
                    </w:r>
                    <w:r w:rsidR="00EE1785">
                      <w:fldChar w:fldCharType="separate"/>
                    </w:r>
                    <w:r>
                      <w:rPr>
                        <w:noProof/>
                      </w:rPr>
                      <w:t>1</w:t>
                    </w:r>
                    <w:r w:rsidR="00EE1785">
                      <w:rPr>
                        <w:noProof/>
                      </w:rPr>
                      <w:fldChar w:fldCharType="end"/>
                    </w:r>
                  </w:p>
                  <w:p w14:paraId="48CEAB55" w14:textId="77777777" w:rsidR="002D63D4" w:rsidRDefault="00B141B4" w:rsidP="00B141B4">
                    <w:pPr>
                      <w:pStyle w:val="Authornote"/>
                    </w:pPr>
                    <w:r>
                      <w:t>[[</w:t>
                    </w:r>
                    <w:r w:rsidR="002D63D4">
                      <w:t xml:space="preserve">Source: Image can be found at </w:t>
                    </w:r>
                    <w:hyperlink r:id="rId9" w:history="1">
                      <w:r w:rsidR="002D63D4" w:rsidRPr="000D7DE1">
                        <w:rPr>
                          <w:rStyle w:val="Hyperlink"/>
                        </w:rPr>
                        <w:t>http://www.literarytourism.co.za/index.php?option=com_content&amp;view=article&amp;id=60:jack-cope&amp;catid=13:authors&amp;Itemid=28</w:t>
                      </w:r>
                    </w:hyperlink>
                    <w:r>
                      <w:rPr>
                        <w:rStyle w:val="Hyperlink"/>
                      </w:rPr>
                      <w:t>]]</w:t>
                    </w:r>
                  </w:p>
                  <w:p w14:paraId="3B8FB6EB" w14:textId="77777777" w:rsidR="002D63D4" w:rsidRDefault="002D63D4" w:rsidP="002D63D4"/>
                  <w:p w14:paraId="13692373" w14:textId="77777777" w:rsidR="002D63D4" w:rsidRDefault="002D63D4" w:rsidP="002D63D4">
                    <w:r>
                      <w:t xml:space="preserve">During that time, he was also the editor of several volumes of South African poetry, and his book </w:t>
                    </w:r>
                    <w:r>
                      <w:rPr>
                        <w:i/>
                      </w:rPr>
                      <w:t>The Dawn Comes Twice</w:t>
                    </w:r>
                    <w:r>
                      <w:t xml:space="preserve"> (1969) was banned by the government. Best</w:t>
                    </w:r>
                    <w:r>
                      <w:rPr>
                        <w:lang w:val="en"/>
                      </w:rPr>
                      <w:t xml:space="preserve"> known for his novels and short stories, he wrote about the racial history of South Africa, focusing on events such as the </w:t>
                    </w:r>
                    <w:r>
                      <w:rPr>
                        <w:lang w:val="en"/>
                      </w:rPr>
                      <w:lastRenderedPageBreak/>
                      <w:t xml:space="preserve">Bambata Rebellion in 1906 in </w:t>
                    </w:r>
                    <w:r>
                      <w:rPr>
                        <w:i/>
                        <w:lang w:val="en"/>
                      </w:rPr>
                      <w:t xml:space="preserve">The Fair House </w:t>
                    </w:r>
                    <w:r>
                      <w:rPr>
                        <w:lang w:val="en"/>
                      </w:rPr>
                      <w:t xml:space="preserve">(1955). His later work depicts the fight for racial equality by Black South Africans against the white population in power, whose efforts to erode Black culture resulted in Apartheid amongst other institutionalized forms of racism. Returning to England in 1980, he continued to publish. Unlike many of his peers, he had chosen to spend the bulk of his productive years in South Africa, rather than retreating to the comfort of exile in England or America. His creative and editorial work helped to shape contemporary South African literature. Though most of his work focused on the racial injustices of South African politics, he occasionally explored themes more akin to those of his modernist peers such as loneliness and isolation. </w:t>
                    </w:r>
                    <w:r>
                      <w:t>Cope passed away in Hertfordshire, England on May 1, 1991.</w:t>
                    </w:r>
                  </w:p>
                  <w:p w14:paraId="4381B098" w14:textId="77777777" w:rsidR="002D63D4" w:rsidRDefault="002D63D4" w:rsidP="002D63D4"/>
                  <w:p w14:paraId="61608B70" w14:textId="77777777" w:rsidR="002D63D4" w:rsidRDefault="002D63D4" w:rsidP="002D63D4">
                    <w:pPr>
                      <w:pStyle w:val="Heading1"/>
                      <w:outlineLvl w:val="0"/>
                    </w:pPr>
                    <w:r>
                      <w:t>Selected List of Works</w:t>
                    </w:r>
                  </w:p>
                  <w:p w14:paraId="4FD227D2" w14:textId="77777777" w:rsidR="002D63D4" w:rsidRDefault="002D63D4" w:rsidP="00B141B4">
                    <w:pPr>
                      <w:pStyle w:val="Heading2"/>
                    </w:pPr>
                    <w:r>
                      <w:t>Novels</w:t>
                    </w:r>
                  </w:p>
                  <w:p w14:paraId="4C4E7EDA" w14:textId="77777777" w:rsidR="002D63D4" w:rsidRDefault="002D63D4" w:rsidP="00B141B4">
                    <w:pPr>
                      <w:pStyle w:val="NormalfollowingH2"/>
                    </w:pPr>
                    <w:r w:rsidRPr="00B141B4">
                      <w:rPr>
                        <w:i/>
                      </w:rPr>
                      <w:t>Marie: A South African Satire</w:t>
                    </w:r>
                    <w:r>
                      <w:t xml:space="preserve"> (1948)</w:t>
                    </w:r>
                  </w:p>
                  <w:p w14:paraId="7A6549AF" w14:textId="77777777" w:rsidR="002D63D4" w:rsidRDefault="002D63D4" w:rsidP="00B141B4">
                    <w:pPr>
                      <w:pStyle w:val="NormalfollowingH2"/>
                      <w:rPr>
                        <w:lang w:val="en"/>
                      </w:rPr>
                    </w:pPr>
                    <w:r w:rsidRPr="00B141B4">
                      <w:rPr>
                        <w:i/>
                        <w:lang w:val="en"/>
                      </w:rPr>
                      <w:t>The Fair House</w:t>
                    </w:r>
                    <w:r w:rsidRPr="00EC7AC8">
                      <w:rPr>
                        <w:lang w:val="en"/>
                      </w:rPr>
                      <w:t xml:space="preserve"> </w:t>
                    </w:r>
                    <w:r>
                      <w:rPr>
                        <w:lang w:val="en"/>
                      </w:rPr>
                      <w:t>(1955)</w:t>
                    </w:r>
                  </w:p>
                  <w:p w14:paraId="1AC8AC46" w14:textId="77777777" w:rsidR="002D63D4" w:rsidRDefault="002D63D4" w:rsidP="00B141B4">
                    <w:pPr>
                      <w:pStyle w:val="NormalfollowingH2"/>
                      <w:rPr>
                        <w:lang w:val="en"/>
                      </w:rPr>
                    </w:pPr>
                    <w:r w:rsidRPr="00B141B4">
                      <w:rPr>
                        <w:i/>
                        <w:lang w:val="en"/>
                      </w:rPr>
                      <w:t>The Golden Oriole</w:t>
                    </w:r>
                    <w:r w:rsidRPr="00EC7AC8">
                      <w:rPr>
                        <w:lang w:val="en"/>
                      </w:rPr>
                      <w:t xml:space="preserve"> </w:t>
                    </w:r>
                    <w:r>
                      <w:rPr>
                        <w:lang w:val="en"/>
                      </w:rPr>
                      <w:t xml:space="preserve">(1958) </w:t>
                    </w:r>
                  </w:p>
                  <w:p w14:paraId="1F85A9E9" w14:textId="77777777" w:rsidR="002D63D4" w:rsidRDefault="002D63D4" w:rsidP="00B141B4">
                    <w:pPr>
                      <w:pStyle w:val="NormalfollowingH2"/>
                      <w:rPr>
                        <w:lang w:val="en"/>
                      </w:rPr>
                    </w:pPr>
                    <w:r w:rsidRPr="00B141B4">
                      <w:rPr>
                        <w:i/>
                        <w:lang w:val="en"/>
                      </w:rPr>
                      <w:t>The Road To Ysterberg: A Novel</w:t>
                    </w:r>
                    <w:r>
                      <w:rPr>
                        <w:lang w:val="en"/>
                      </w:rPr>
                      <w:t xml:space="preserve"> (1959)</w:t>
                    </w:r>
                  </w:p>
                  <w:p w14:paraId="65D41720" w14:textId="77777777" w:rsidR="002D63D4" w:rsidRDefault="002D63D4" w:rsidP="00B141B4">
                    <w:pPr>
                      <w:pStyle w:val="NormalfollowingH2"/>
                      <w:rPr>
                        <w:lang w:val="en"/>
                      </w:rPr>
                    </w:pPr>
                    <w:r w:rsidRPr="00B141B4">
                      <w:rPr>
                        <w:i/>
                        <w:lang w:val="en"/>
                      </w:rPr>
                      <w:t>Albino</w:t>
                    </w:r>
                    <w:r w:rsidRPr="00EC7AC8">
                      <w:rPr>
                        <w:lang w:val="en"/>
                      </w:rPr>
                      <w:t xml:space="preserve"> </w:t>
                    </w:r>
                    <w:r>
                      <w:rPr>
                        <w:lang w:val="en"/>
                      </w:rPr>
                      <w:t xml:space="preserve">(1964) </w:t>
                    </w:r>
                  </w:p>
                  <w:p w14:paraId="14880B68" w14:textId="77777777" w:rsidR="002D63D4" w:rsidRDefault="002D63D4" w:rsidP="00B141B4">
                    <w:pPr>
                      <w:pStyle w:val="NormalfollowingH2"/>
                      <w:rPr>
                        <w:lang w:val="en"/>
                      </w:rPr>
                    </w:pPr>
                    <w:r w:rsidRPr="00B141B4">
                      <w:rPr>
                        <w:i/>
                        <w:lang w:val="en"/>
                      </w:rPr>
                      <w:t>The Dawn Comes Twice</w:t>
                    </w:r>
                    <w:r>
                      <w:rPr>
                        <w:lang w:val="en"/>
                      </w:rPr>
                      <w:t xml:space="preserve"> (1969)</w:t>
                    </w:r>
                  </w:p>
                  <w:p w14:paraId="422A5405" w14:textId="77777777" w:rsidR="002D63D4" w:rsidRDefault="002D63D4" w:rsidP="00B141B4">
                    <w:pPr>
                      <w:pStyle w:val="NormalfollowingH2"/>
                      <w:rPr>
                        <w:lang w:val="en"/>
                      </w:rPr>
                    </w:pPr>
                    <w:r w:rsidRPr="00B141B4">
                      <w:rPr>
                        <w:i/>
                        <w:lang w:val="en"/>
                      </w:rPr>
                      <w:t>The Rain-Maker</w:t>
                    </w:r>
                    <w:r w:rsidRPr="00EC7AC8">
                      <w:rPr>
                        <w:lang w:val="en"/>
                      </w:rPr>
                      <w:t xml:space="preserve"> </w:t>
                    </w:r>
                    <w:r>
                      <w:rPr>
                        <w:lang w:val="en"/>
                      </w:rPr>
                      <w:t>(1971)</w:t>
                    </w:r>
                  </w:p>
                  <w:p w14:paraId="6CE62958" w14:textId="77777777" w:rsidR="002D63D4" w:rsidRPr="00AF5AD5" w:rsidRDefault="002D63D4" w:rsidP="00B141B4">
                    <w:pPr>
                      <w:pStyle w:val="NormalfollowingH2"/>
                      <w:rPr>
                        <w:color w:val="333333"/>
                        <w:sz w:val="21"/>
                        <w:szCs w:val="21"/>
                        <w:lang w:val="en"/>
                      </w:rPr>
                    </w:pPr>
                    <w:r w:rsidRPr="00B141B4">
                      <w:rPr>
                        <w:i/>
                        <w:iCs/>
                        <w:color w:val="333333"/>
                        <w:sz w:val="21"/>
                        <w:szCs w:val="21"/>
                        <w:lang w:val="en"/>
                      </w:rPr>
                      <w:t>The Student of Zend</w:t>
                    </w:r>
                    <w:r w:rsidRPr="00DE4DB1">
                      <w:rPr>
                        <w:color w:val="333333"/>
                        <w:sz w:val="21"/>
                        <w:szCs w:val="21"/>
                        <w:lang w:val="en"/>
                      </w:rPr>
                      <w:t xml:space="preserve"> (1972</w:t>
                    </w:r>
                    <w:r>
                      <w:rPr>
                        <w:color w:val="333333"/>
                        <w:sz w:val="21"/>
                        <w:szCs w:val="21"/>
                        <w:lang w:val="en"/>
                      </w:rPr>
                      <w:t>)</w:t>
                    </w:r>
                  </w:p>
                  <w:p w14:paraId="54CCF387" w14:textId="77777777" w:rsidR="002D63D4" w:rsidRDefault="002D63D4" w:rsidP="00B141B4">
                    <w:pPr>
                      <w:pStyle w:val="NormalfollowingH2"/>
                      <w:rPr>
                        <w:lang w:val="en"/>
                      </w:rPr>
                    </w:pPr>
                    <w:r w:rsidRPr="00B141B4">
                      <w:rPr>
                        <w:i/>
                        <w:lang w:val="en"/>
                      </w:rPr>
                      <w:t>My Son Max</w:t>
                    </w:r>
                    <w:r>
                      <w:rPr>
                        <w:lang w:val="en"/>
                      </w:rPr>
                      <w:t xml:space="preserve"> (1977)</w:t>
                    </w:r>
                  </w:p>
                  <w:p w14:paraId="55A764DF" w14:textId="77777777" w:rsidR="002D63D4" w:rsidRDefault="002D63D4" w:rsidP="00B141B4">
                    <w:pPr>
                      <w:pStyle w:val="NormalfollowingH2"/>
                      <w:rPr>
                        <w:u w:val="single"/>
                      </w:rPr>
                    </w:pPr>
                  </w:p>
                  <w:p w14:paraId="11D5AF42" w14:textId="77777777" w:rsidR="002D63D4" w:rsidRDefault="002D63D4" w:rsidP="002D63D4">
                    <w:pPr>
                      <w:pStyle w:val="Heading2"/>
                      <w:outlineLvl w:val="1"/>
                    </w:pPr>
                    <w:r>
                      <w:t>Short Story Collections</w:t>
                    </w:r>
                  </w:p>
                  <w:p w14:paraId="4DB12E33" w14:textId="77777777" w:rsidR="002D63D4" w:rsidRDefault="002D63D4" w:rsidP="00B141B4">
                    <w:pPr>
                      <w:pStyle w:val="NormalfollowingH2"/>
                      <w:rPr>
                        <w:u w:val="single"/>
                      </w:rPr>
                    </w:pPr>
                    <w:r w:rsidRPr="00B141B4">
                      <w:rPr>
                        <w:i/>
                        <w:lang w:val="en"/>
                      </w:rPr>
                      <w:t>The Tame Ox</w:t>
                    </w:r>
                    <w:r>
                      <w:rPr>
                        <w:lang w:val="en"/>
                      </w:rPr>
                      <w:t xml:space="preserve"> (1960)</w:t>
                    </w:r>
                  </w:p>
                  <w:p w14:paraId="21462F59" w14:textId="77777777" w:rsidR="002D63D4" w:rsidRDefault="002D63D4" w:rsidP="00B141B4">
                    <w:pPr>
                      <w:pStyle w:val="NormalfollowingH2"/>
                      <w:rPr>
                        <w:b/>
                      </w:rPr>
                    </w:pPr>
                    <w:r w:rsidRPr="00B141B4">
                      <w:rPr>
                        <w:i/>
                        <w:lang w:val="en"/>
                      </w:rPr>
                      <w:t>The Man Who Doubted and Other Stories</w:t>
                    </w:r>
                    <w:r>
                      <w:rPr>
                        <w:lang w:val="en"/>
                      </w:rPr>
                      <w:t xml:space="preserve"> (1967)</w:t>
                    </w:r>
                  </w:p>
                  <w:p w14:paraId="1C93347D" w14:textId="77777777" w:rsidR="002D63D4" w:rsidRDefault="002D63D4" w:rsidP="00B141B4">
                    <w:pPr>
                      <w:pStyle w:val="NormalfollowingH2"/>
                      <w:rPr>
                        <w:lang w:val="en"/>
                      </w:rPr>
                    </w:pPr>
                    <w:r w:rsidRPr="00B141B4">
                      <w:rPr>
                        <w:i/>
                        <w:lang w:val="en"/>
                      </w:rPr>
                      <w:t>Alley Cat and Other Stories</w:t>
                    </w:r>
                    <w:r w:rsidRPr="00EC7AC8">
                      <w:rPr>
                        <w:lang w:val="en"/>
                      </w:rPr>
                      <w:t xml:space="preserve"> </w:t>
                    </w:r>
                    <w:r>
                      <w:rPr>
                        <w:lang w:val="en"/>
                      </w:rPr>
                      <w:t>(1973)</w:t>
                    </w:r>
                  </w:p>
                  <w:p w14:paraId="56515A01" w14:textId="77777777" w:rsidR="002D63D4" w:rsidRDefault="002D63D4" w:rsidP="00B141B4">
                    <w:pPr>
                      <w:pStyle w:val="NormalfollowingH2"/>
                      <w:rPr>
                        <w:lang w:val="en"/>
                      </w:rPr>
                    </w:pPr>
                    <w:r w:rsidRPr="00B141B4">
                      <w:rPr>
                        <w:i/>
                        <w:lang w:val="en"/>
                      </w:rPr>
                      <w:t>Selected Stories</w:t>
                    </w:r>
                    <w:r w:rsidRPr="00EC7AC8">
                      <w:rPr>
                        <w:lang w:val="en"/>
                      </w:rPr>
                      <w:t xml:space="preserve"> </w:t>
                    </w:r>
                    <w:r>
                      <w:rPr>
                        <w:lang w:val="en"/>
                      </w:rPr>
                      <w:t>(1986)</w:t>
                    </w:r>
                  </w:p>
                  <w:p w14:paraId="09F6B3DB" w14:textId="77777777" w:rsidR="003F0D73" w:rsidRPr="005E0090" w:rsidRDefault="002D63D4" w:rsidP="00B141B4">
                    <w:pPr>
                      <w:pStyle w:val="NormalfollowingH2"/>
                      <w:rPr>
                        <w:rFonts w:cs="Times New Roman"/>
                        <w:lang w:val="en-CA"/>
                      </w:rPr>
                    </w:pPr>
                    <w:r w:rsidRPr="00B141B4">
                      <w:rPr>
                        <w:i/>
                        <w:lang w:val="en"/>
                      </w:rPr>
                      <w:t>Tales of the Trickster Boy: Stories of the Trickster Boy Hlakanyana and His Adventures in the Great World Retold from the Original Folk-Tales</w:t>
                    </w:r>
                    <w:r>
                      <w:rPr>
                        <w:lang w:val="en"/>
                      </w:rPr>
                      <w:t xml:space="preserve"> (1990)</w:t>
                    </w:r>
                  </w:p>
                </w:tc>
              </w:sdtContent>
            </w:sdt>
          </w:sdtContent>
        </w:sdt>
      </w:tr>
      <w:tr w:rsidR="003235A7" w14:paraId="2D83B3FB" w14:textId="77777777" w:rsidTr="003235A7">
        <w:tc>
          <w:tcPr>
            <w:tcW w:w="9016" w:type="dxa"/>
          </w:tcPr>
          <w:p w14:paraId="3CEFF5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CA23B13" w14:textId="786E1378" w:rsidR="002D63D4" w:rsidRDefault="00EE1785" w:rsidP="002D63D4">
                <w:pPr>
                  <w:rPr>
                    <w:lang w:val="en"/>
                  </w:rPr>
                </w:pPr>
                <w:sdt>
                  <w:sdtPr>
                    <w:id w:val="-1699002487"/>
                    <w:citation/>
                  </w:sdtPr>
                  <w:sdtEndPr/>
                  <w:sdtContent>
                    <w:r w:rsidR="002D63D4">
                      <w:fldChar w:fldCharType="begin"/>
                    </w:r>
                    <w:r>
                      <w:rPr>
                        <w:lang w:val="en-CA"/>
                      </w:rPr>
                      <w:instrText xml:space="preserve">CITATION Cornwell12 \l 4105 </w:instrText>
                    </w:r>
                    <w:r w:rsidR="002D63D4">
                      <w:fldChar w:fldCharType="separate"/>
                    </w:r>
                    <w:r>
                      <w:rPr>
                        <w:noProof/>
                        <w:lang w:val="en-CA"/>
                      </w:rPr>
                      <w:t xml:space="preserve"> </w:t>
                    </w:r>
                    <w:r w:rsidRPr="00EE1785">
                      <w:rPr>
                        <w:noProof/>
                        <w:lang w:val="en-CA"/>
                      </w:rPr>
                      <w:t>(Cornwell, Klopper and Mackenzie)</w:t>
                    </w:r>
                    <w:r w:rsidR="002D63D4">
                      <w:fldChar w:fldCharType="end"/>
                    </w:r>
                  </w:sdtContent>
                </w:sdt>
              </w:p>
              <w:p w14:paraId="56C13945" w14:textId="77777777" w:rsidR="002D63D4" w:rsidRDefault="00EE1785" w:rsidP="002D63D4">
                <w:pPr>
                  <w:rPr>
                    <w:lang w:val="en"/>
                  </w:rPr>
                </w:pPr>
                <w:sdt>
                  <w:sdtPr>
                    <w:rPr>
                      <w:lang w:val="en"/>
                    </w:rPr>
                    <w:id w:val="947118532"/>
                    <w:citation/>
                  </w:sdtPr>
                  <w:sdtEndPr/>
                  <w:sdtContent>
                    <w:r w:rsidR="002D63D4">
                      <w:rPr>
                        <w:lang w:val="en"/>
                      </w:rPr>
                      <w:fldChar w:fldCharType="begin"/>
                    </w:r>
                    <w:r w:rsidR="002D63D4">
                      <w:rPr>
                        <w:lang w:val="en-CA"/>
                      </w:rPr>
                      <w:instrText xml:space="preserve"> CITATION Haresnape89 \l 4105 </w:instrText>
                    </w:r>
                    <w:r w:rsidR="002D63D4">
                      <w:rPr>
                        <w:lang w:val="en"/>
                      </w:rPr>
                      <w:fldChar w:fldCharType="separate"/>
                    </w:r>
                    <w:r w:rsidRPr="00EE1785">
                      <w:rPr>
                        <w:noProof/>
                        <w:lang w:val="en-CA"/>
                      </w:rPr>
                      <w:t>(Haresnape)</w:t>
                    </w:r>
                    <w:r w:rsidR="002D63D4">
                      <w:rPr>
                        <w:lang w:val="en"/>
                      </w:rPr>
                      <w:fldChar w:fldCharType="end"/>
                    </w:r>
                  </w:sdtContent>
                </w:sdt>
              </w:p>
              <w:p w14:paraId="4DBEDF16" w14:textId="77777777" w:rsidR="002D63D4" w:rsidRDefault="00EE1785" w:rsidP="002D63D4">
                <w:pPr>
                  <w:rPr>
                    <w:lang w:val="en"/>
                  </w:rPr>
                </w:pPr>
                <w:sdt>
                  <w:sdtPr>
                    <w:rPr>
                      <w:lang w:val="en"/>
                    </w:rPr>
                    <w:id w:val="974032885"/>
                    <w:citation/>
                  </w:sdtPr>
                  <w:sdtEndPr/>
                  <w:sdtContent>
                    <w:r w:rsidR="002D63D4">
                      <w:rPr>
                        <w:lang w:val="en"/>
                      </w:rPr>
                      <w:fldChar w:fldCharType="begin"/>
                    </w:r>
                    <w:r w:rsidR="002D63D4">
                      <w:rPr>
                        <w:lang w:val="en-CA"/>
                      </w:rPr>
                      <w:instrText xml:space="preserve"> CITATION MaughanBrown87 \l 4105 </w:instrText>
                    </w:r>
                    <w:r w:rsidR="002D63D4">
                      <w:rPr>
                        <w:lang w:val="en"/>
                      </w:rPr>
                      <w:fldChar w:fldCharType="separate"/>
                    </w:r>
                    <w:r w:rsidRPr="00EE1785">
                      <w:rPr>
                        <w:noProof/>
                        <w:lang w:val="en-CA"/>
                      </w:rPr>
                      <w:t>(Maughan-Brown)</w:t>
                    </w:r>
                    <w:r w:rsidR="002D63D4">
                      <w:rPr>
                        <w:lang w:val="en"/>
                      </w:rPr>
                      <w:fldChar w:fldCharType="end"/>
                    </w:r>
                  </w:sdtContent>
                </w:sdt>
              </w:p>
              <w:p w14:paraId="2E8132B9" w14:textId="64B0B0CB" w:rsidR="003235A7" w:rsidRPr="002D63D4" w:rsidRDefault="00EE1785" w:rsidP="002D63D4">
                <w:pPr>
                  <w:rPr>
                    <w:lang w:val="en"/>
                  </w:rPr>
                </w:pPr>
                <w:sdt>
                  <w:sdtPr>
                    <w:rPr>
                      <w:lang w:val="en"/>
                    </w:rPr>
                    <w:id w:val="-652830417"/>
                    <w:citation/>
                  </w:sdtPr>
                  <w:sdtEndPr/>
                  <w:sdtContent>
                    <w:bookmarkStart w:id="0" w:name="_GoBack"/>
                    <w:r w:rsidR="002D63D4">
                      <w:rPr>
                        <w:lang w:val="en"/>
                      </w:rPr>
                      <w:fldChar w:fldCharType="begin"/>
                    </w:r>
                    <w:r>
                      <w:rPr>
                        <w:lang w:val="en-CA"/>
                      </w:rPr>
                      <w:instrText xml:space="preserve">CITATION Zug07 \l 4105 </w:instrText>
                    </w:r>
                    <w:r w:rsidR="002D63D4">
                      <w:rPr>
                        <w:lang w:val="en"/>
                      </w:rPr>
                      <w:fldChar w:fldCharType="separate"/>
                    </w:r>
                    <w:r w:rsidRPr="00EE1785">
                      <w:rPr>
                        <w:noProof/>
                        <w:lang w:val="en-CA"/>
                      </w:rPr>
                      <w:t>(Zug)</w:t>
                    </w:r>
                    <w:r w:rsidR="002D63D4">
                      <w:rPr>
                        <w:lang w:val="en"/>
                      </w:rPr>
                      <w:fldChar w:fldCharType="end"/>
                    </w:r>
                    <w:bookmarkEnd w:id="0"/>
                  </w:sdtContent>
                </w:sdt>
              </w:p>
            </w:sdtContent>
          </w:sdt>
        </w:tc>
      </w:tr>
    </w:tbl>
    <w:p w14:paraId="309C76A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0B591" w14:textId="77777777" w:rsidR="002165A1" w:rsidRDefault="002165A1" w:rsidP="007A0D55">
      <w:pPr>
        <w:spacing w:after="0" w:line="240" w:lineRule="auto"/>
      </w:pPr>
      <w:r>
        <w:separator/>
      </w:r>
    </w:p>
  </w:endnote>
  <w:endnote w:type="continuationSeparator" w:id="0">
    <w:p w14:paraId="56DDBCE5" w14:textId="77777777" w:rsidR="002165A1" w:rsidRDefault="002165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1CA86" w14:textId="77777777" w:rsidR="002165A1" w:rsidRDefault="002165A1" w:rsidP="007A0D55">
      <w:pPr>
        <w:spacing w:after="0" w:line="240" w:lineRule="auto"/>
      </w:pPr>
      <w:r>
        <w:separator/>
      </w:r>
    </w:p>
  </w:footnote>
  <w:footnote w:type="continuationSeparator" w:id="0">
    <w:p w14:paraId="6F6BADEB" w14:textId="77777777" w:rsidR="002165A1" w:rsidRDefault="002165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50172"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E54AAF"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165A1"/>
    <w:rsid w:val="00225C5A"/>
    <w:rsid w:val="00230B10"/>
    <w:rsid w:val="00234353"/>
    <w:rsid w:val="00244BB0"/>
    <w:rsid w:val="002A0A0D"/>
    <w:rsid w:val="002B0B37"/>
    <w:rsid w:val="002D63D4"/>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141B4"/>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1785"/>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6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terarytourism.co.za/index.php?option=com_content&amp;view=article&amp;id=60:jack-cope&amp;catid=13:authors&amp;Itemid=2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D22E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Haresnape89</b:Tag>
    <b:SourceType>JournalArticle</b:SourceType>
    <b:Guid>{CF571402-DF34-4CCA-8BA7-CA2A30528CA5}</b:Guid>
    <b:Author>
      <b:Author>
        <b:NameList>
          <b:Person>
            <b:Last>Haresnape</b:Last>
            <b:First>Geoffrey</b:First>
          </b:Person>
        </b:NameList>
      </b:Author>
    </b:Author>
    <b:Title>Belief in Song: Jack Cope and South African Poetry in English</b:Title>
    <b:Year>1989</b:Year>
    <b:Medium>Article</b:Medium>
    <b:JournalName>Contrast: South African Literary Journal</b:JournalName>
    <b:Pages>44-52</b:Pages>
    <b:Volume>17</b:Volume>
    <b:Issue>3</b:Issue>
    <b:RefOrder>2</b:RefOrder>
  </b:Source>
  <b:Source>
    <b:Tag>MaughanBrown87</b:Tag>
    <b:SourceType>JournalArticle</b:SourceType>
    <b:Guid>{F8CBD143-58F0-4302-9288-63EA1383AD00}</b:Guid>
    <b:Author>
      <b:Author>
        <b:NameList>
          <b:Person>
            <b:Last>Maughan-Brown</b:Last>
            <b:First>David</b:First>
          </b:Person>
        </b:NameList>
      </b:Author>
    </b:Author>
    <b:Title>The Image of the Crowd in South African Fiction</b:Title>
    <b:JournalName>English in Africa</b:JournalName>
    <b:Year>1987</b:Year>
    <b:Pages>1-20</b:Pages>
    <b:Medium>Article</b:Medium>
    <b:Volume>14</b:Volume>
    <b:Issue>1</b:Issue>
    <b:RefOrder>3</b:RefOrder>
  </b:Source>
  <b:Source>
    <b:Tag>Cornwell12</b:Tag>
    <b:SourceType>Book</b:SourceType>
    <b:Guid>{2D36B03D-A224-1F41-AAAD-FE94A91A2830}</b:Guid>
    <b:Author>
      <b:Author>
        <b:NameList>
          <b:Person>
            <b:Last>Cornwell</b:Last>
            <b:First>Gareth</b:First>
          </b:Person>
          <b:Person>
            <b:Last>Klopper</b:Last>
            <b:First>Dirk</b:First>
          </b:Person>
          <b:Person>
            <b:Last>Mackenzie</b:Last>
            <b:First>Craig</b:First>
          </b:Person>
        </b:NameList>
      </b:Author>
    </b:Author>
    <b:Title>The Columbia Guide to South African Literature in English Since 1945</b:Title>
    <b:Year>2012</b:Year>
    <b:City>New York</b:City>
    <b:Publisher>Columbia UP</b:Publisher>
    <b:Medium>Print</b:Medium>
    <b:RefOrder>1</b:RefOrder>
  </b:Source>
  <b:Source>
    <b:Tag>Zug07</b:Tag>
    <b:SourceType>Book</b:SourceType>
    <b:Guid>{3A9D63FE-B017-4944-B641-8BE8172AF64E}</b:Guid>
    <b:Title>The Guardian: The History of South Africa’s Extraordinary Anti-Apartheid Newspaper</b:Title>
    <b:Year>2007</b:Year>
    <b:Medium>Print</b:Medium>
    <b:Author>
      <b:Author>
        <b:NameList>
          <b:Person>
            <b:Last>Zug</b:Last>
            <b:First>James</b:First>
          </b:Person>
        </b:NameList>
      </b:Author>
    </b:Author>
    <b:City>East Lansing</b:City>
    <b:Publisher>Michigan State UP</b:Publisher>
    <b:StateProvince>Michigan</b:StateProvince>
    <b:RefOrder>4</b:RefOrder>
  </b:Source>
</b:Sources>
</file>

<file path=customXml/itemProps1.xml><?xml version="1.0" encoding="utf-8"?>
<ds:datastoreItem xmlns:ds="http://schemas.openxmlformats.org/officeDocument/2006/customXml" ds:itemID="{555EDC1E-DF14-7E4F-839D-C3D64C1C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2</Pages>
  <Words>669</Words>
  <Characters>3819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2016-03-13T15:10:00Z</dcterms:created>
  <dcterms:modified xsi:type="dcterms:W3CDTF">2016-03-28T04:44:00Z</dcterms:modified>
</cp:coreProperties>
</file>