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E8A6F1" w14:textId="77777777" w:rsidTr="00922950">
        <w:tc>
          <w:tcPr>
            <w:tcW w:w="491" w:type="dxa"/>
            <w:vMerge w:val="restart"/>
            <w:shd w:val="clear" w:color="auto" w:fill="A6A6A6" w:themeFill="background1" w:themeFillShade="A6"/>
            <w:textDirection w:val="btLr"/>
          </w:tcPr>
          <w:p w14:paraId="0FCBDD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B0187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4BD2327" w14:textId="77777777" w:rsidR="00B574C9" w:rsidRDefault="002219ED" w:rsidP="002219ED">
                <w:r>
                  <w:t>Odile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6FA45B8"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A516050" w14:textId="77777777" w:rsidR="00B574C9" w:rsidRDefault="002219ED" w:rsidP="005E0090">
                <w:r>
                  <w:t>Cisneros</w:t>
                </w:r>
              </w:p>
            </w:tc>
          </w:sdtContent>
        </w:sdt>
      </w:tr>
      <w:tr w:rsidR="00B574C9" w14:paraId="65838AEC" w14:textId="77777777" w:rsidTr="001A6A06">
        <w:trPr>
          <w:trHeight w:val="986"/>
        </w:trPr>
        <w:tc>
          <w:tcPr>
            <w:tcW w:w="491" w:type="dxa"/>
            <w:vMerge/>
            <w:shd w:val="clear" w:color="auto" w:fill="A6A6A6" w:themeFill="background1" w:themeFillShade="A6"/>
          </w:tcPr>
          <w:p w14:paraId="2E594923"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2579889" w14:textId="77777777" w:rsidR="00B574C9" w:rsidRDefault="00B574C9" w:rsidP="00922950">
                <w:r>
                  <w:rPr>
                    <w:rStyle w:val="PlaceholderText"/>
                  </w:rPr>
                  <w:t>[Enter your biography]</w:t>
                </w:r>
              </w:p>
            </w:tc>
          </w:sdtContent>
        </w:sdt>
      </w:tr>
      <w:tr w:rsidR="00B574C9" w14:paraId="06E7B3E9" w14:textId="77777777" w:rsidTr="001A6A06">
        <w:trPr>
          <w:trHeight w:val="986"/>
        </w:trPr>
        <w:tc>
          <w:tcPr>
            <w:tcW w:w="491" w:type="dxa"/>
            <w:vMerge/>
            <w:shd w:val="clear" w:color="auto" w:fill="A6A6A6" w:themeFill="background1" w:themeFillShade="A6"/>
          </w:tcPr>
          <w:p w14:paraId="027560B2"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C0B41C9" w14:textId="77777777" w:rsidR="00B574C9" w:rsidRDefault="002219ED" w:rsidP="002219ED">
                <w:r w:rsidRPr="002219ED">
                  <w:t>University of Alberta</w:t>
                </w:r>
              </w:p>
            </w:tc>
          </w:sdtContent>
        </w:sdt>
      </w:tr>
    </w:tbl>
    <w:p w14:paraId="01EDADD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5C1089" w14:textId="77777777" w:rsidTr="00244BB0">
        <w:tc>
          <w:tcPr>
            <w:tcW w:w="9016" w:type="dxa"/>
            <w:shd w:val="clear" w:color="auto" w:fill="A6A6A6" w:themeFill="background1" w:themeFillShade="A6"/>
            <w:tcMar>
              <w:top w:w="113" w:type="dxa"/>
              <w:bottom w:w="113" w:type="dxa"/>
            </w:tcMar>
          </w:tcPr>
          <w:p w14:paraId="1631D8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7BA51B"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3F31BBC" w14:textId="77777777" w:rsidR="003F0D73" w:rsidRPr="00FB589A" w:rsidRDefault="002219ED" w:rsidP="002219ED">
                <w:pPr>
                  <w:rPr>
                    <w:b/>
                  </w:rPr>
                </w:pPr>
                <w:r w:rsidRPr="002219ED">
                  <w:rPr>
                    <w:lang w:val="en-US" w:eastAsia="ja-JP"/>
                  </w:rPr>
                  <w:t>C</w:t>
                </w:r>
                <w:r>
                  <w:rPr>
                    <w:lang w:val="en-US" w:eastAsia="ja-JP"/>
                  </w:rPr>
                  <w:t>oncrete Poetry</w:t>
                </w:r>
              </w:p>
            </w:tc>
          </w:sdtContent>
        </w:sdt>
      </w:tr>
      <w:tr w:rsidR="00464699" w14:paraId="29379884"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279E4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84BD8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4E2CB2E" w14:textId="77777777" w:rsidR="00336312" w:rsidRDefault="002219ED" w:rsidP="005E0090">
                <w:r w:rsidRPr="002219ED">
                  <w:t xml:space="preserve">In general, </w:t>
                </w:r>
                <w:r>
                  <w:t>‘</w:t>
                </w:r>
                <w:r w:rsidRPr="002219ED">
                  <w:t>concrete poetry</w:t>
                </w:r>
                <w:r>
                  <w:t>’</w:t>
                </w:r>
                <w:r w:rsidRPr="002219ED">
                  <w:t xml:space="preserve">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p w14:paraId="1B998BA4" w14:textId="77777777" w:rsidR="00336312" w:rsidRDefault="00336312" w:rsidP="005E0090"/>
              <w:p w14:paraId="6C8EC394" w14:textId="77777777" w:rsidR="00336312" w:rsidRPr="002219ED" w:rsidRDefault="00336312" w:rsidP="00336312">
                <w:r w:rsidRPr="002219ED">
                  <w:t xml:space="preserve">Poems calling attention to their form have been created since classical antiquity, passing through the Middle Ages, and into the modern period, including Renaissance contemplative texts known as </w:t>
                </w:r>
                <w:proofErr w:type="spellStart"/>
                <w:r w:rsidRPr="002219ED">
                  <w:rPr>
                    <w:i/>
                  </w:rPr>
                  <w:t>carmina</w:t>
                </w:r>
                <w:proofErr w:type="spellEnd"/>
                <w:r w:rsidRPr="002219ED">
                  <w:rPr>
                    <w:i/>
                  </w:rPr>
                  <w:t xml:space="preserve"> </w:t>
                </w:r>
                <w:proofErr w:type="spellStart"/>
                <w:r w:rsidRPr="002219ED">
                  <w:rPr>
                    <w:i/>
                  </w:rPr>
                  <w:t>figurata</w:t>
                </w:r>
                <w:proofErr w:type="spellEnd"/>
                <w:r w:rsidRPr="002219ED">
                  <w:rPr>
                    <w:i/>
                  </w:rPr>
                  <w:t xml:space="preserve"> </w:t>
                </w:r>
                <w:r w:rsidRPr="002219ED">
                  <w:t xml:space="preserve">and avant-garde </w:t>
                </w:r>
                <w:proofErr w:type="spellStart"/>
                <w:r w:rsidRPr="002219ED">
                  <w:t>calligrams</w:t>
                </w:r>
                <w:proofErr w:type="spellEnd"/>
                <w:r w:rsidRPr="002219ED">
                  <w:t xml:space="preserve">. But concrete poetry, as such, only emerged in the 1950s. In Sweden, the artist </w:t>
                </w:r>
                <w:proofErr w:type="spellStart"/>
                <w:r w:rsidRPr="002219ED">
                  <w:t>Öyvind</w:t>
                </w:r>
                <w:proofErr w:type="spellEnd"/>
                <w:r w:rsidRPr="002219ED">
                  <w:t xml:space="preserve"> </w:t>
                </w:r>
                <w:proofErr w:type="spellStart"/>
                <w:r w:rsidRPr="002219ED">
                  <w:t>Falström</w:t>
                </w:r>
                <w:proofErr w:type="spellEnd"/>
                <w:r w:rsidRPr="002219ED">
                  <w:t xml:space="preserve"> authored a </w:t>
                </w:r>
                <w:r>
                  <w:t>‘</w:t>
                </w:r>
                <w:r w:rsidRPr="002219ED">
                  <w:t>Manifesto for Concrete Poetry</w:t>
                </w:r>
                <w:r>
                  <w:t>’.</w:t>
                </w:r>
                <w:r w:rsidRPr="002219ED">
                  <w:t xml:space="preserve"> Working in Germany, the Swiss-Bolivian </w:t>
                </w:r>
                <w:proofErr w:type="spellStart"/>
                <w:r w:rsidRPr="002219ED">
                  <w:t>Eugen</w:t>
                </w:r>
                <w:proofErr w:type="spellEnd"/>
                <w:r w:rsidRPr="002219ED">
                  <w:t xml:space="preserve"> </w:t>
                </w:r>
                <w:proofErr w:type="spellStart"/>
                <w:r w:rsidRPr="002219ED">
                  <w:t>Gomringer</w:t>
                </w:r>
                <w:proofErr w:type="spellEnd"/>
                <w:r w:rsidRPr="002219ED">
                  <w:t xml:space="preserve"> produced texts he named </w:t>
                </w:r>
                <w:hyperlink r:id="rId9" w:history="1">
                  <w:r>
                    <w:rPr>
                      <w:rStyle w:val="Hyperlink"/>
                      <w:rFonts w:cs="Times New Roman"/>
                      <w:color w:val="auto"/>
                      <w:u w:val="none"/>
                    </w:rPr>
                    <w:t>‘</w:t>
                  </w:r>
                  <w:r w:rsidRPr="002219ED">
                    <w:rPr>
                      <w:rStyle w:val="Hyperlink"/>
                      <w:rFonts w:cs="Times New Roman"/>
                      <w:color w:val="auto"/>
                      <w:u w:val="none"/>
                    </w:rPr>
                    <w:t>constellations</w:t>
                  </w:r>
                  <w:r>
                    <w:rPr>
                      <w:rStyle w:val="Hyperlink"/>
                      <w:rFonts w:cs="Times New Roman"/>
                      <w:color w:val="auto"/>
                      <w:u w:val="none"/>
                    </w:rPr>
                    <w:t>’</w:t>
                  </w:r>
                </w:hyperlink>
                <w:r w:rsidRPr="002219ED">
                  <w:t xml:space="preserve"> (1953). In his poem </w:t>
                </w:r>
                <w:hyperlink r:id="rId10" w:history="1">
                  <w:r>
                    <w:rPr>
                      <w:rStyle w:val="Hyperlink"/>
                      <w:rFonts w:cs="Times New Roman"/>
                      <w:color w:val="auto"/>
                      <w:u w:val="none"/>
                    </w:rPr>
                    <w:t>‘</w:t>
                  </w:r>
                  <w:proofErr w:type="spellStart"/>
                  <w:r>
                    <w:rPr>
                      <w:rStyle w:val="Hyperlink"/>
                      <w:rFonts w:cs="Times New Roman"/>
                      <w:color w:val="auto"/>
                      <w:u w:val="none"/>
                    </w:rPr>
                    <w:t>S</w:t>
                  </w:r>
                  <w:r w:rsidRPr="002219ED">
                    <w:rPr>
                      <w:rStyle w:val="Hyperlink"/>
                      <w:rFonts w:cs="Times New Roman"/>
                      <w:color w:val="auto"/>
                      <w:u w:val="none"/>
                    </w:rPr>
                    <w:t>ilencio</w:t>
                  </w:r>
                  <w:proofErr w:type="spellEnd"/>
                  <w:r>
                    <w:rPr>
                      <w:rStyle w:val="Hyperlink"/>
                      <w:rFonts w:cs="Times New Roman"/>
                      <w:color w:val="auto"/>
                      <w:u w:val="none"/>
                    </w:rPr>
                    <w:t>’,</w:t>
                  </w:r>
                </w:hyperlink>
                <w:r w:rsidRPr="002219ED">
                  <w:t xml:space="preserve"> the word meaning silence in Spanish is repeated enclosing a blank space, indicating a transition from the outer reality to inner silence. </w:t>
                </w:r>
              </w:p>
              <w:p w14:paraId="3BF1FD07" w14:textId="77777777" w:rsidR="00E85A05" w:rsidRDefault="00E85A05" w:rsidP="005E0090"/>
            </w:tc>
          </w:sdtContent>
        </w:sdt>
      </w:tr>
      <w:tr w:rsidR="002219ED" w:rsidRPr="002219ED" w14:paraId="02633333"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7868930D" w14:textId="77777777" w:rsidR="002219ED" w:rsidRPr="002219ED" w:rsidRDefault="002219ED" w:rsidP="002219ED">
                    <w:r w:rsidRPr="002219ED">
                      <w:t xml:space="preserve">In general, </w:t>
                    </w:r>
                    <w:r>
                      <w:t>‘</w:t>
                    </w:r>
                    <w:r w:rsidRPr="002219ED">
                      <w:t>concrete poetry</w:t>
                    </w:r>
                    <w:r>
                      <w:t>’</w:t>
                    </w:r>
                    <w:r w:rsidRPr="002219ED">
                      <w:t xml:space="preserve">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p w14:paraId="5EDE48D7" w14:textId="77777777" w:rsidR="002219ED" w:rsidRPr="002219ED" w:rsidRDefault="002219ED" w:rsidP="002219ED"/>
                  <w:p w14:paraId="109D4855" w14:textId="77777777" w:rsidR="002219ED" w:rsidRPr="002219ED" w:rsidRDefault="002219ED" w:rsidP="002219ED">
                    <w:pPr>
                      <w:pStyle w:val="Heading1"/>
                      <w:outlineLvl w:val="0"/>
                    </w:pPr>
                    <w:r w:rsidRPr="002219ED">
                      <w:t>History and Development</w:t>
                    </w:r>
                  </w:p>
                  <w:p w14:paraId="7CECB1C0" w14:textId="77777777" w:rsidR="002219ED" w:rsidRPr="002219ED" w:rsidRDefault="002219ED" w:rsidP="002219ED">
                    <w:r w:rsidRPr="002219ED">
                      <w:t xml:space="preserve">Poems calling attention to their form have been created since classical antiquity, passing through the Middle Ages, and into the modern period, including Renaissance contemplative texts known as </w:t>
                    </w:r>
                    <w:proofErr w:type="spellStart"/>
                    <w:r w:rsidRPr="002219ED">
                      <w:rPr>
                        <w:i/>
                      </w:rPr>
                      <w:t>carmina</w:t>
                    </w:r>
                    <w:proofErr w:type="spellEnd"/>
                    <w:r w:rsidRPr="002219ED">
                      <w:rPr>
                        <w:i/>
                      </w:rPr>
                      <w:t xml:space="preserve"> </w:t>
                    </w:r>
                    <w:proofErr w:type="spellStart"/>
                    <w:r w:rsidRPr="002219ED">
                      <w:rPr>
                        <w:i/>
                      </w:rPr>
                      <w:t>figurata</w:t>
                    </w:r>
                    <w:proofErr w:type="spellEnd"/>
                    <w:r w:rsidRPr="002219ED">
                      <w:rPr>
                        <w:i/>
                      </w:rPr>
                      <w:t xml:space="preserve"> </w:t>
                    </w:r>
                    <w:r w:rsidRPr="002219ED">
                      <w:t xml:space="preserve">and avant-garde calligrams. But concrete poetry, as such, only emerged in the 1950s. In Sweden, the artist </w:t>
                    </w:r>
                    <w:proofErr w:type="spellStart"/>
                    <w:r w:rsidRPr="002219ED">
                      <w:t>Öyvind</w:t>
                    </w:r>
                    <w:proofErr w:type="spellEnd"/>
                    <w:r w:rsidRPr="002219ED">
                      <w:t xml:space="preserve"> </w:t>
                    </w:r>
                    <w:proofErr w:type="spellStart"/>
                    <w:r w:rsidRPr="002219ED">
                      <w:t>Falström</w:t>
                    </w:r>
                    <w:proofErr w:type="spellEnd"/>
                    <w:r w:rsidRPr="002219ED">
                      <w:t xml:space="preserve"> authored a </w:t>
                    </w:r>
                    <w:r>
                      <w:t>‘</w:t>
                    </w:r>
                    <w:r w:rsidRPr="002219ED">
                      <w:t>Manifesto for Concrete Poetry</w:t>
                    </w:r>
                    <w:r w:rsidR="00336312">
                      <w:t>’.</w:t>
                    </w:r>
                    <w:r w:rsidRPr="002219ED">
                      <w:t xml:space="preserve"> Working in Germany, the Swiss-Bolivian Eugen </w:t>
                    </w:r>
                    <w:proofErr w:type="spellStart"/>
                    <w:r w:rsidRPr="002219ED">
                      <w:t>Gomringer</w:t>
                    </w:r>
                    <w:proofErr w:type="spellEnd"/>
                    <w:r w:rsidRPr="002219ED">
                      <w:t xml:space="preserve"> produced texts he named </w:t>
                    </w:r>
                    <w:hyperlink r:id="rId11" w:history="1">
                      <w:r>
                        <w:rPr>
                          <w:rStyle w:val="Hyperlink"/>
                          <w:rFonts w:cs="Times New Roman"/>
                          <w:color w:val="auto"/>
                          <w:u w:val="none"/>
                        </w:rPr>
                        <w:t>‘</w:t>
                      </w:r>
                      <w:r w:rsidRPr="002219ED">
                        <w:rPr>
                          <w:rStyle w:val="Hyperlink"/>
                          <w:rFonts w:cs="Times New Roman"/>
                          <w:color w:val="auto"/>
                          <w:u w:val="none"/>
                        </w:rPr>
                        <w:t>constellations</w:t>
                      </w:r>
                      <w:r>
                        <w:rPr>
                          <w:rStyle w:val="Hyperlink"/>
                          <w:rFonts w:cs="Times New Roman"/>
                          <w:color w:val="auto"/>
                          <w:u w:val="none"/>
                        </w:rPr>
                        <w:t>’</w:t>
                      </w:r>
                    </w:hyperlink>
                    <w:r w:rsidRPr="002219ED">
                      <w:t xml:space="preserve"> (1953). In his poem </w:t>
                    </w:r>
                    <w:hyperlink r:id="rId12" w:history="1">
                      <w:r>
                        <w:rPr>
                          <w:rStyle w:val="Hyperlink"/>
                          <w:rFonts w:cs="Times New Roman"/>
                          <w:color w:val="auto"/>
                          <w:u w:val="none"/>
                        </w:rPr>
                        <w:t>‘</w:t>
                      </w:r>
                      <w:proofErr w:type="spellStart"/>
                      <w:r>
                        <w:rPr>
                          <w:rStyle w:val="Hyperlink"/>
                          <w:rFonts w:cs="Times New Roman"/>
                          <w:color w:val="auto"/>
                          <w:u w:val="none"/>
                        </w:rPr>
                        <w:t>S</w:t>
                      </w:r>
                      <w:r w:rsidRPr="002219ED">
                        <w:rPr>
                          <w:rStyle w:val="Hyperlink"/>
                          <w:rFonts w:cs="Times New Roman"/>
                          <w:color w:val="auto"/>
                          <w:u w:val="none"/>
                        </w:rPr>
                        <w:t>ilencio</w:t>
                      </w:r>
                      <w:proofErr w:type="spellEnd"/>
                      <w:r w:rsidR="00336312">
                        <w:rPr>
                          <w:rStyle w:val="Hyperlink"/>
                          <w:rFonts w:cs="Times New Roman"/>
                          <w:color w:val="auto"/>
                          <w:u w:val="none"/>
                        </w:rPr>
                        <w:t>’,</w:t>
                      </w:r>
                    </w:hyperlink>
                    <w:r w:rsidRPr="002219ED">
                      <w:t xml:space="preserve"> the word meaning silence in Spanish is repeated enclosing a blank space, indicating a transition from the outer reality to inner silence. </w:t>
                    </w:r>
                  </w:p>
                  <w:p w14:paraId="1F6C20E4" w14:textId="77777777" w:rsidR="002219ED" w:rsidRPr="002219ED" w:rsidRDefault="002219ED" w:rsidP="002219ED"/>
                  <w:p w14:paraId="12369456" w14:textId="77777777" w:rsidR="002219ED" w:rsidRPr="002219ED" w:rsidRDefault="002219ED" w:rsidP="002219ED">
                    <w:r w:rsidRPr="002219ED">
                      <w:t xml:space="preserve">Independently, in Brazil, a group formed by the brothers </w:t>
                    </w:r>
                    <w:hyperlink r:id="rId13" w:history="1">
                      <w:r w:rsidRPr="002219ED">
                        <w:rPr>
                          <w:rStyle w:val="Hyperlink"/>
                          <w:rFonts w:cs="Times New Roman"/>
                          <w:color w:val="auto"/>
                          <w:u w:val="none"/>
                        </w:rPr>
                        <w:t>Augusto</w:t>
                      </w:r>
                    </w:hyperlink>
                    <w:r w:rsidRPr="002219ED">
                      <w:t xml:space="preserve"> and </w:t>
                    </w:r>
                    <w:proofErr w:type="spellStart"/>
                    <w:r w:rsidRPr="002219ED">
                      <w:t>Haroldo</w:t>
                    </w:r>
                    <w:proofErr w:type="spellEnd"/>
                    <w:r w:rsidRPr="002219ED">
                      <w:t xml:space="preserve"> de Campos, and </w:t>
                    </w:r>
                    <w:proofErr w:type="spellStart"/>
                    <w:r w:rsidRPr="002219ED">
                      <w:t>Décio</w:t>
                    </w:r>
                    <w:proofErr w:type="spellEnd"/>
                    <w:r w:rsidRPr="002219ED">
                      <w:t xml:space="preserve"> </w:t>
                    </w:r>
                    <w:proofErr w:type="spellStart"/>
                    <w:r w:rsidRPr="002219ED">
                      <w:t>Pignatari</w:t>
                    </w:r>
                    <w:proofErr w:type="spellEnd"/>
                    <w:r w:rsidRPr="002219ED">
                      <w:t xml:space="preserve">, published similar poems in their little magazine, </w:t>
                    </w:r>
                    <w:proofErr w:type="spellStart"/>
                    <w:r w:rsidRPr="002219ED">
                      <w:rPr>
                        <w:i/>
                      </w:rPr>
                      <w:t>Noigandres</w:t>
                    </w:r>
                    <w:proofErr w:type="spellEnd"/>
                    <w:r w:rsidR="00336312">
                      <w:t xml:space="preserve"> (1952–</w:t>
                    </w:r>
                    <w:r w:rsidRPr="002219ED">
                      <w:t xml:space="preserve">1962). When </w:t>
                    </w:r>
                    <w:proofErr w:type="spellStart"/>
                    <w:r w:rsidRPr="002219ED">
                      <w:lastRenderedPageBreak/>
                      <w:t>Gomringer</w:t>
                    </w:r>
                    <w:proofErr w:type="spellEnd"/>
                    <w:r w:rsidRPr="002219ED">
                      <w:t xml:space="preserve"> met </w:t>
                    </w:r>
                    <w:proofErr w:type="spellStart"/>
                    <w:r w:rsidRPr="002219ED">
                      <w:t>Pignatari</w:t>
                    </w:r>
                    <w:proofErr w:type="spellEnd"/>
                    <w:r w:rsidRPr="002219ED">
                      <w:t xml:space="preserve"> in 1955, they agreed on the term </w:t>
                    </w:r>
                    <w:r>
                      <w:t>‘</w:t>
                    </w:r>
                    <w:r w:rsidRPr="002219ED">
                      <w:t>concrete</w:t>
                    </w:r>
                    <w:r w:rsidR="00336312">
                      <w:t>’,</w:t>
                    </w:r>
                    <w:r w:rsidRPr="002219ED">
                      <w:t xml:space="preserve"> and the following year an exhibition of poetry and art opened in São Paulo, Brazil. In their </w:t>
                    </w:r>
                    <w:r>
                      <w:t>‘</w:t>
                    </w:r>
                    <w:r w:rsidRPr="002219ED">
                      <w:t>Pilot Plan for Concrete Poetry</w:t>
                    </w:r>
                    <w:r>
                      <w:t>’</w:t>
                    </w:r>
                    <w:r w:rsidRPr="002219ED">
                      <w:t xml:space="preserve"> (1958), </w:t>
                    </w:r>
                    <w:proofErr w:type="spellStart"/>
                    <w:r w:rsidRPr="002219ED">
                      <w:t>Pignatari</w:t>
                    </w:r>
                    <w:proofErr w:type="spellEnd"/>
                    <w:r w:rsidRPr="002219ED">
                      <w:t xml:space="preserve"> and the De Campos brothers declared the end of the cycle of verse and proposed instead a </w:t>
                    </w:r>
                    <w:r>
                      <w:t>‘</w:t>
                    </w:r>
                    <w:proofErr w:type="spellStart"/>
                    <w:r w:rsidRPr="002219ED">
                      <w:t>verbi</w:t>
                    </w:r>
                    <w:proofErr w:type="spellEnd"/>
                    <w:r w:rsidRPr="002219ED">
                      <w:t>-</w:t>
                    </w:r>
                    <w:proofErr w:type="spellStart"/>
                    <w:r w:rsidRPr="002219ED">
                      <w:t>voco</w:t>
                    </w:r>
                    <w:proofErr w:type="spellEnd"/>
                    <w:r w:rsidRPr="002219ED">
                      <w:t>-visual</w:t>
                    </w:r>
                    <w:r>
                      <w:t>’</w:t>
                    </w:r>
                    <w:r w:rsidRPr="002219ED">
                      <w:t xml:space="preserve"> poetry that joined avant-garde poetics to the media and methods of modern advertising, as seen in </w:t>
                    </w:r>
                    <w:proofErr w:type="spellStart"/>
                    <w:r w:rsidRPr="002219ED">
                      <w:t>Pignatari’s</w:t>
                    </w:r>
                    <w:proofErr w:type="spellEnd"/>
                    <w:r w:rsidRPr="002219ED">
                      <w:t xml:space="preserve"> </w:t>
                    </w:r>
                    <w:hyperlink r:id="rId14" w:history="1">
                      <w:r>
                        <w:rPr>
                          <w:rStyle w:val="Hyperlink"/>
                          <w:rFonts w:cs="Times New Roman"/>
                          <w:color w:val="auto"/>
                          <w:u w:val="none"/>
                        </w:rPr>
                        <w:t>‘</w:t>
                      </w:r>
                      <w:proofErr w:type="spellStart"/>
                      <w:r w:rsidRPr="002219ED">
                        <w:rPr>
                          <w:rStyle w:val="Hyperlink"/>
                          <w:rFonts w:cs="Times New Roman"/>
                          <w:color w:val="auto"/>
                          <w:u w:val="none"/>
                        </w:rPr>
                        <w:t>beba</w:t>
                      </w:r>
                      <w:proofErr w:type="spellEnd"/>
                      <w:r w:rsidRPr="002219ED">
                        <w:rPr>
                          <w:rStyle w:val="Hyperlink"/>
                          <w:rFonts w:cs="Times New Roman"/>
                          <w:color w:val="auto"/>
                          <w:u w:val="none"/>
                        </w:rPr>
                        <w:t xml:space="preserve"> coca cola</w:t>
                      </w:r>
                      <w:r>
                        <w:rPr>
                          <w:rStyle w:val="Hyperlink"/>
                          <w:rFonts w:cs="Times New Roman"/>
                          <w:color w:val="auto"/>
                          <w:u w:val="none"/>
                        </w:rPr>
                        <w:t>’</w:t>
                      </w:r>
                    </w:hyperlink>
                    <w:r w:rsidRPr="002219ED">
                      <w:t xml:space="preserve">, where the commercial slogan </w:t>
                    </w:r>
                    <w:r>
                      <w:t>‘</w:t>
                    </w:r>
                    <w:r w:rsidRPr="002219ED">
                      <w:t>Drink Coca-Cola</w:t>
                    </w:r>
                    <w:r>
                      <w:t>’</w:t>
                    </w:r>
                    <w:r w:rsidRPr="002219ED">
                      <w:t xml:space="preserve"> is manipulated into a critique of consumer culture. Prolific poets and theoreticians, Augusto went on to experiment with digital media as in his animated </w:t>
                    </w:r>
                    <w:hyperlink r:id="rId15" w:history="1">
                      <w:r>
                        <w:rPr>
                          <w:rStyle w:val="Hyperlink"/>
                          <w:rFonts w:cs="Times New Roman"/>
                          <w:color w:val="auto"/>
                          <w:u w:val="none"/>
                        </w:rPr>
                        <w:t>‘</w:t>
                      </w:r>
                      <w:r w:rsidRPr="002219ED">
                        <w:rPr>
                          <w:rStyle w:val="Hyperlink"/>
                          <w:rFonts w:cs="Times New Roman"/>
                          <w:color w:val="auto"/>
                          <w:u w:val="none"/>
                        </w:rPr>
                        <w:t>clip-</w:t>
                      </w:r>
                      <w:proofErr w:type="spellStart"/>
                      <w:r w:rsidRPr="002219ED">
                        <w:rPr>
                          <w:rStyle w:val="Hyperlink"/>
                          <w:rFonts w:cs="Times New Roman"/>
                          <w:color w:val="auto"/>
                          <w:u w:val="none"/>
                        </w:rPr>
                        <w:t>poemas</w:t>
                      </w:r>
                      <w:proofErr w:type="spellEnd"/>
                      <w:r>
                        <w:rPr>
                          <w:rStyle w:val="Hyperlink"/>
                          <w:rFonts w:cs="Times New Roman"/>
                          <w:color w:val="auto"/>
                          <w:u w:val="none"/>
                        </w:rPr>
                        <w:t>’</w:t>
                      </w:r>
                    </w:hyperlink>
                    <w:r w:rsidRPr="002219ED">
                      <w:t xml:space="preserve"> and </w:t>
                    </w:r>
                    <w:proofErr w:type="spellStart"/>
                    <w:r w:rsidRPr="002219ED">
                      <w:t>Haroldo</w:t>
                    </w:r>
                    <w:proofErr w:type="spellEnd"/>
                    <w:r w:rsidRPr="002219ED">
                      <w:t xml:space="preserve"> developed the </w:t>
                    </w:r>
                    <w:hyperlink r:id="rId16" w:history="1">
                      <w:r>
                        <w:rPr>
                          <w:rStyle w:val="Hyperlink"/>
                          <w:rFonts w:cs="Times New Roman"/>
                          <w:color w:val="auto"/>
                          <w:u w:val="none"/>
                        </w:rPr>
                        <w:t>‘</w:t>
                      </w:r>
                      <w:r w:rsidRPr="002219ED">
                        <w:rPr>
                          <w:rStyle w:val="Hyperlink"/>
                          <w:rFonts w:cs="Times New Roman"/>
                          <w:color w:val="auto"/>
                          <w:u w:val="none"/>
                        </w:rPr>
                        <w:t>concrete prose</w:t>
                      </w:r>
                      <w:r>
                        <w:rPr>
                          <w:rStyle w:val="Hyperlink"/>
                          <w:rFonts w:cs="Times New Roman"/>
                          <w:color w:val="auto"/>
                          <w:u w:val="none"/>
                        </w:rPr>
                        <w:t>’</w:t>
                      </w:r>
                    </w:hyperlink>
                    <w:r w:rsidRPr="002219ED">
                      <w:t xml:space="preserve"> of his masterpiece, </w:t>
                    </w:r>
                    <w:proofErr w:type="spellStart"/>
                    <w:r w:rsidRPr="002219ED">
                      <w:t>Galáxias</w:t>
                    </w:r>
                    <w:proofErr w:type="spellEnd"/>
                    <w:r w:rsidRPr="002219ED">
                      <w:t>.</w:t>
                    </w:r>
                  </w:p>
                  <w:p w14:paraId="52E561FC" w14:textId="77777777" w:rsidR="002219ED" w:rsidRPr="002219ED" w:rsidRDefault="002219ED" w:rsidP="002219ED"/>
                  <w:p w14:paraId="44ECE9F9" w14:textId="77777777" w:rsidR="002219ED" w:rsidRPr="002219ED" w:rsidRDefault="002219ED" w:rsidP="002219ED">
                    <w:pPr>
                      <w:pStyle w:val="Heading1"/>
                      <w:outlineLvl w:val="0"/>
                    </w:pPr>
                    <w:r w:rsidRPr="002219ED">
                      <w:t xml:space="preserve">Theory and Influences </w:t>
                    </w:r>
                  </w:p>
                  <w:p w14:paraId="4FD8BEBC" w14:textId="77777777" w:rsidR="002219ED" w:rsidRPr="002219ED" w:rsidRDefault="002219ED" w:rsidP="002219ED">
                    <w:proofErr w:type="spellStart"/>
                    <w:r w:rsidRPr="002219ED">
                      <w:t>Gomringer</w:t>
                    </w:r>
                    <w:proofErr w:type="spellEnd"/>
                    <w:r w:rsidRPr="002219ED">
                      <w:t xml:space="preserve"> was influenced by the Concrete Art and worked closely with the Swiss artist and designer Max Bill, and though similarities with Italian futurism are evident, a direct connection is unclear. Brazilian concrete poetry was mode</w:t>
                    </w:r>
                    <w:r>
                      <w:t>l</w:t>
                    </w:r>
                    <w:r w:rsidRPr="002219ED">
                      <w:t xml:space="preserve">led after figures from the international avant-gardes, including </w:t>
                    </w:r>
                    <w:proofErr w:type="spellStart"/>
                    <w:r w:rsidRPr="002219ED">
                      <w:t>Stéphane</w:t>
                    </w:r>
                    <w:proofErr w:type="spellEnd"/>
                    <w:r w:rsidRPr="002219ED">
                      <w:t xml:space="preserve"> </w:t>
                    </w:r>
                    <w:proofErr w:type="spellStart"/>
                    <w:r w:rsidRPr="002219ED">
                      <w:t>Mallarmé</w:t>
                    </w:r>
                    <w:proofErr w:type="spellEnd"/>
                    <w:r w:rsidRPr="002219ED">
                      <w:t xml:space="preserve"> in </w:t>
                    </w:r>
                    <w:r>
                      <w:t>‘</w:t>
                    </w:r>
                    <w:r w:rsidRPr="002219ED">
                      <w:t xml:space="preserve">Un Coup de </w:t>
                    </w:r>
                    <w:proofErr w:type="spellStart"/>
                    <w:r w:rsidRPr="002219ED">
                      <w:t>Dés</w:t>
                    </w:r>
                    <w:proofErr w:type="spellEnd"/>
                    <w:r>
                      <w:t>’</w:t>
                    </w:r>
                    <w:r w:rsidRPr="002219ED">
                      <w:t xml:space="preserve">, </w:t>
                    </w:r>
                    <w:proofErr w:type="spellStart"/>
                    <w:r w:rsidRPr="002219ED">
                      <w:t>e.e</w:t>
                    </w:r>
                    <w:proofErr w:type="spellEnd"/>
                    <w:r w:rsidRPr="002219ED">
                      <w:t xml:space="preserve">. Cummings, Ezra Pound, Guillaume Apollinaire, James Joyce, Vladimir </w:t>
                    </w:r>
                    <w:proofErr w:type="spellStart"/>
                    <w:r w:rsidRPr="002219ED">
                      <w:t>Mayakovsky</w:t>
                    </w:r>
                    <w:proofErr w:type="spellEnd"/>
                    <w:r w:rsidRPr="002219ED">
                      <w:t>, and Sergei Eisenstein; as after Brazilian pre</w:t>
                    </w:r>
                    <w:r>
                      <w:t>-</w:t>
                    </w:r>
                    <w:r w:rsidRPr="002219ED">
                      <w:t xml:space="preserve">modernists and modernists such as Joaquim de </w:t>
                    </w:r>
                    <w:proofErr w:type="spellStart"/>
                    <w:r w:rsidRPr="002219ED">
                      <w:t>Sousândrade</w:t>
                    </w:r>
                    <w:proofErr w:type="spellEnd"/>
                    <w:r w:rsidRPr="002219ED">
                      <w:t xml:space="preserve">, Oswald de Andrade, and </w:t>
                    </w:r>
                    <w:proofErr w:type="spellStart"/>
                    <w:r w:rsidRPr="002219ED">
                      <w:t>João</w:t>
                    </w:r>
                    <w:proofErr w:type="spellEnd"/>
                    <w:r w:rsidRPr="002219ED">
                      <w:t xml:space="preserve"> Cabral de </w:t>
                    </w:r>
                    <w:proofErr w:type="spellStart"/>
                    <w:r w:rsidRPr="002219ED">
                      <w:t>Melo</w:t>
                    </w:r>
                    <w:proofErr w:type="spellEnd"/>
                    <w:r w:rsidRPr="002219ED">
                      <w:t xml:space="preserve"> </w:t>
                    </w:r>
                    <w:proofErr w:type="spellStart"/>
                    <w:r w:rsidRPr="002219ED">
                      <w:t>Neto</w:t>
                    </w:r>
                    <w:proofErr w:type="spellEnd"/>
                    <w:r w:rsidRPr="002219ED">
                      <w:t xml:space="preserve">. Other influences included constructivist architecture, art and design, and avant-garde and concrete/serial music. </w:t>
                    </w:r>
                  </w:p>
                  <w:p w14:paraId="491A24DD" w14:textId="77777777" w:rsidR="002219ED" w:rsidRPr="002219ED" w:rsidRDefault="002219ED" w:rsidP="002219ED"/>
                  <w:p w14:paraId="0B0501B6" w14:textId="77777777" w:rsidR="002219ED" w:rsidRPr="002219ED" w:rsidRDefault="002219ED" w:rsidP="002219ED">
                    <w:pPr>
                      <w:pStyle w:val="Heading1"/>
                      <w:outlineLvl w:val="0"/>
                    </w:pPr>
                    <w:r w:rsidRPr="002219ED">
                      <w:t xml:space="preserve">Legacy </w:t>
                    </w:r>
                  </w:p>
                  <w:p w14:paraId="5A1F6B46" w14:textId="77777777" w:rsidR="003F0D73" w:rsidRPr="002219ED" w:rsidRDefault="002219ED" w:rsidP="002219ED">
                    <w:r w:rsidRPr="002219ED">
                      <w:t xml:space="preserve">Both </w:t>
                    </w:r>
                    <w:proofErr w:type="spellStart"/>
                    <w:r w:rsidRPr="002219ED">
                      <w:t>Gomringer</w:t>
                    </w:r>
                    <w:proofErr w:type="spellEnd"/>
                    <w:r w:rsidRPr="002219ED">
                      <w:t xml:space="preserve"> in Europe and the </w:t>
                    </w:r>
                    <w:proofErr w:type="spellStart"/>
                    <w:r w:rsidRPr="002219ED">
                      <w:rPr>
                        <w:i/>
                      </w:rPr>
                      <w:t>Noigandres</w:t>
                    </w:r>
                    <w:proofErr w:type="spellEnd"/>
                    <w:r w:rsidRPr="002219ED">
                      <w:rPr>
                        <w:i/>
                      </w:rPr>
                      <w:t xml:space="preserve"> </w:t>
                    </w:r>
                    <w:r w:rsidRPr="002219ED">
                      <w:t xml:space="preserve">group in Brazil succeeded in establishing a concrete poetry movement worldwide, whose influence spread to Great Britain, Germany, and Sweden, Czechoslovakia, France, Italy, Japan, Spain, Canada, and the US. The movement was rich and truly international, but, other than the emphasis on material aspects, it had no coherence or agreement as regards to principles or methods. William Emmet, an American concrete poet, wittily observed that, </w:t>
                    </w:r>
                    <w:r>
                      <w:t>‘</w:t>
                    </w:r>
                    <w:r w:rsidRPr="002219ED">
                      <w:t>such diversity, may seem to rob the label ‘concrete’ of any concrete meaning whatsoever</w:t>
                    </w:r>
                    <w:r w:rsidR="00336312">
                      <w:t>’.</w:t>
                    </w:r>
                  </w:p>
                </w:tc>
              </w:sdtContent>
            </w:sdt>
          </w:sdtContent>
        </w:sdt>
      </w:tr>
      <w:tr w:rsidR="003235A7" w14:paraId="46B28093" w14:textId="77777777" w:rsidTr="003235A7">
        <w:tc>
          <w:tcPr>
            <w:tcW w:w="9016" w:type="dxa"/>
          </w:tcPr>
          <w:p w14:paraId="32AFEC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1FF2489" w14:textId="77777777" w:rsidR="002219ED" w:rsidRDefault="00336312" w:rsidP="002219ED">
                <w:sdt>
                  <w:sdtPr>
                    <w:id w:val="-1814790207"/>
                    <w:citation/>
                  </w:sdtPr>
                  <w:sdtEndPr/>
                  <w:sdtContent>
                    <w:r w:rsidR="002219ED">
                      <w:fldChar w:fldCharType="begin"/>
                    </w:r>
                    <w:r>
                      <w:rPr>
                        <w:lang w:val="en-CA"/>
                      </w:rPr>
                      <w:instrText xml:space="preserve">CITATION Bann67 \l 4105 </w:instrText>
                    </w:r>
                    <w:r w:rsidR="002219ED">
                      <w:fldChar w:fldCharType="separate"/>
                    </w:r>
                    <w:r>
                      <w:rPr>
                        <w:noProof/>
                        <w:lang w:val="en-CA"/>
                      </w:rPr>
                      <w:t xml:space="preserve"> </w:t>
                    </w:r>
                    <w:r w:rsidRPr="00336312">
                      <w:rPr>
                        <w:noProof/>
                        <w:lang w:val="en-CA"/>
                      </w:rPr>
                      <w:t>(Bann)</w:t>
                    </w:r>
                    <w:r w:rsidR="002219ED">
                      <w:fldChar w:fldCharType="end"/>
                    </w:r>
                  </w:sdtContent>
                </w:sdt>
              </w:p>
              <w:p w14:paraId="542971A3" w14:textId="77777777" w:rsidR="002219ED" w:rsidRDefault="00336312" w:rsidP="002219ED">
                <w:sdt>
                  <w:sdtPr>
                    <w:id w:val="1575092924"/>
                    <w:citation/>
                  </w:sdtPr>
                  <w:sdtEndPr/>
                  <w:sdtContent>
                    <w:r w:rsidR="002219ED">
                      <w:fldChar w:fldCharType="begin"/>
                    </w:r>
                    <w:r>
                      <w:rPr>
                        <w:lang w:val="en-CA"/>
                      </w:rPr>
                      <w:instrText xml:space="preserve">CITATION Campos07 \l 4105 </w:instrText>
                    </w:r>
                    <w:r w:rsidR="002219ED">
                      <w:fldChar w:fldCharType="separate"/>
                    </w:r>
                    <w:r w:rsidRPr="00336312">
                      <w:rPr>
                        <w:noProof/>
                        <w:lang w:val="en-CA"/>
                      </w:rPr>
                      <w:t>(de Campos, de Campos and Pignatari)</w:t>
                    </w:r>
                    <w:r w:rsidR="002219ED">
                      <w:fldChar w:fldCharType="end"/>
                    </w:r>
                  </w:sdtContent>
                </w:sdt>
              </w:p>
              <w:p w14:paraId="54F95A32" w14:textId="77777777" w:rsidR="002219ED" w:rsidRDefault="00336312" w:rsidP="002219ED">
                <w:sdt>
                  <w:sdtPr>
                    <w:id w:val="979120384"/>
                    <w:citation/>
                  </w:sdtPr>
                  <w:sdtEndPr/>
                  <w:sdtContent>
                    <w:r w:rsidR="002219ED">
                      <w:fldChar w:fldCharType="begin"/>
                    </w:r>
                    <w:r>
                      <w:rPr>
                        <w:lang w:val="en-CA"/>
                      </w:rPr>
                      <w:instrText xml:space="preserve">CITATION Solt68 \l 4105 </w:instrText>
                    </w:r>
                    <w:r w:rsidR="002219ED">
                      <w:fldChar w:fldCharType="separate"/>
                    </w:r>
                    <w:r w:rsidRPr="00336312">
                      <w:rPr>
                        <w:noProof/>
                        <w:lang w:val="en-CA"/>
                      </w:rPr>
                      <w:t>(Solt)</w:t>
                    </w:r>
                    <w:r w:rsidR="002219ED">
                      <w:fldChar w:fldCharType="end"/>
                    </w:r>
                  </w:sdtContent>
                </w:sdt>
              </w:p>
              <w:p w14:paraId="7D062426" w14:textId="77777777" w:rsidR="002219ED" w:rsidRDefault="00336312" w:rsidP="002219ED">
                <w:sdt>
                  <w:sdtPr>
                    <w:id w:val="1027989573"/>
                    <w:citation/>
                  </w:sdtPr>
                  <w:sdtEndPr/>
                  <w:sdtContent>
                    <w:r w:rsidR="002219ED">
                      <w:fldChar w:fldCharType="begin"/>
                    </w:r>
                    <w:r>
                      <w:rPr>
                        <w:lang w:val="en-CA"/>
                      </w:rPr>
                      <w:instrText xml:space="preserve">CITATION Wildman67 \l 4105 </w:instrText>
                    </w:r>
                    <w:r w:rsidR="002219ED">
                      <w:fldChar w:fldCharType="separate"/>
                    </w:r>
                    <w:r w:rsidRPr="00336312">
                      <w:rPr>
                        <w:noProof/>
                        <w:lang w:val="en-CA"/>
                      </w:rPr>
                      <w:t>(Wildman)</w:t>
                    </w:r>
                    <w:r w:rsidR="002219ED">
                      <w:fldChar w:fldCharType="end"/>
                    </w:r>
                  </w:sdtContent>
                </w:sdt>
              </w:p>
              <w:p w14:paraId="6FA5CCE6" w14:textId="77777777" w:rsidR="003235A7" w:rsidRDefault="00336312" w:rsidP="002219ED">
                <w:sdt>
                  <w:sdtPr>
                    <w:id w:val="-1718891290"/>
                    <w:citation/>
                  </w:sdtPr>
                  <w:sdtEndPr/>
                  <w:sdtContent>
                    <w:bookmarkStart w:id="0" w:name="_GoBack"/>
                    <w:r w:rsidR="00F77F8C">
                      <w:fldChar w:fldCharType="begin"/>
                    </w:r>
                    <w:r>
                      <w:rPr>
                        <w:lang w:val="en-CA"/>
                      </w:rPr>
                      <w:instrText xml:space="preserve">CITATION Williams67 \l 4105 </w:instrText>
                    </w:r>
                    <w:r w:rsidR="00F77F8C">
                      <w:fldChar w:fldCharType="separate"/>
                    </w:r>
                    <w:r w:rsidRPr="00336312">
                      <w:rPr>
                        <w:noProof/>
                        <w:lang w:val="en-CA"/>
                      </w:rPr>
                      <w:t>(Williams)</w:t>
                    </w:r>
                    <w:r w:rsidR="00F77F8C">
                      <w:fldChar w:fldCharType="end"/>
                    </w:r>
                    <w:bookmarkEnd w:id="0"/>
                  </w:sdtContent>
                </w:sdt>
              </w:p>
            </w:sdtContent>
          </w:sdt>
        </w:tc>
      </w:tr>
    </w:tbl>
    <w:p w14:paraId="48FB6C55"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79B73" w14:textId="77777777" w:rsidR="00181310" w:rsidRDefault="00181310" w:rsidP="007A0D55">
      <w:pPr>
        <w:spacing w:after="0" w:line="240" w:lineRule="auto"/>
      </w:pPr>
      <w:r>
        <w:separator/>
      </w:r>
    </w:p>
  </w:endnote>
  <w:endnote w:type="continuationSeparator" w:id="0">
    <w:p w14:paraId="6242197A" w14:textId="77777777" w:rsidR="00181310" w:rsidRDefault="001813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7C60D" w14:textId="77777777" w:rsidR="00181310" w:rsidRDefault="00181310" w:rsidP="007A0D55">
      <w:pPr>
        <w:spacing w:after="0" w:line="240" w:lineRule="auto"/>
      </w:pPr>
      <w:r>
        <w:separator/>
      </w:r>
    </w:p>
  </w:footnote>
  <w:footnote w:type="continuationSeparator" w:id="0">
    <w:p w14:paraId="1D46EFE6" w14:textId="77777777" w:rsidR="00181310" w:rsidRDefault="001813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A9677"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9B2919"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81310"/>
    <w:rsid w:val="001A21F3"/>
    <w:rsid w:val="001A2537"/>
    <w:rsid w:val="001A6A06"/>
    <w:rsid w:val="001C288D"/>
    <w:rsid w:val="00210C03"/>
    <w:rsid w:val="002162E2"/>
    <w:rsid w:val="002219ED"/>
    <w:rsid w:val="00225C5A"/>
    <w:rsid w:val="00230B10"/>
    <w:rsid w:val="00234353"/>
    <w:rsid w:val="00244BB0"/>
    <w:rsid w:val="002A0A0D"/>
    <w:rsid w:val="002B0B37"/>
    <w:rsid w:val="002F2D58"/>
    <w:rsid w:val="0030662D"/>
    <w:rsid w:val="003235A7"/>
    <w:rsid w:val="0033631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F8C"/>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0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pmarseille.com/pop_audio.php?id=118" TargetMode="External"/><Relationship Id="rId20" Type="http://schemas.openxmlformats.org/officeDocument/2006/relationships/theme" Target="theme/theme1.xml"/><Relationship Id="rId10" Type="http://schemas.openxmlformats.org/officeDocument/2006/relationships/hyperlink" Target="http://mtwebsit.blogspot.ca/2012/02/letters-michael-morris-and-concrete.html" TargetMode="External"/><Relationship Id="rId11" Type="http://schemas.openxmlformats.org/officeDocument/2006/relationships/hyperlink" Target="http://www.cipmarseille.com/pop_audio.php?id=118" TargetMode="External"/><Relationship Id="rId12" Type="http://schemas.openxmlformats.org/officeDocument/2006/relationships/hyperlink" Target="http://mtwebsit.blogspot.ca/2012/02/letters-michael-morris-and-concrete.html" TargetMode="External"/><Relationship Id="rId13" Type="http://schemas.openxmlformats.org/officeDocument/2006/relationships/hyperlink" Target="http://www2.uol.com.br/augustodecampos/home.htm" TargetMode="External"/><Relationship Id="rId14" Type="http://schemas.openxmlformats.org/officeDocument/2006/relationships/hyperlink" Target="http://www.poesiaconcreta.com/poema/beba.html" TargetMode="External"/><Relationship Id="rId15" Type="http://schemas.openxmlformats.org/officeDocument/2006/relationships/hyperlink" Target="http://www2.uol.com.br/augustodecampos/clippoemas.htm" TargetMode="External"/><Relationship Id="rId16" Type="http://schemas.openxmlformats.org/officeDocument/2006/relationships/hyperlink" Target="http://www.artsrn.ualberta.ca/galaxias/"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FA1A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Bann67</b:Tag>
    <b:SourceType>Book</b:SourceType>
    <b:Guid>{1F455F3D-ED45-C140-B685-8AB2C8FA4D08}</b:Guid>
    <b:Author>
      <b:Editor>
        <b:NameList>
          <b:Person>
            <b:Last>Bann</b:Last>
            <b:First>Stephen</b:First>
          </b:Person>
        </b:NameList>
      </b:Editor>
    </b:Author>
    <b:Title>Concrete Poetry: An International Anthology</b:Title>
    <b:Year>1967</b:Year>
    <b:City>London</b:City>
    <b:Publisher>London Magazine Editions</b:Publisher>
    <b:Medium>Print</b:Medium>
    <b:RefOrder>1</b:RefOrder>
  </b:Source>
  <b:Source>
    <b:Tag>Campos07</b:Tag>
    <b:SourceType>BookSection</b:SourceType>
    <b:Guid>{4AAFA93F-4722-624F-88E8-AFD56ED75AEF}</b:Guid>
    <b:Title>Pilot Plan for Concrete Poetry</b:Title>
    <b:Year>[1958] 2007</b:Year>
    <b:City>Evanston</b:City>
    <b:Publisher>Northwestern University Press</b:Publisher>
    <b:Medium>Print</b:Medium>
    <b:Author>
      <b:Author>
        <b:NameList>
          <b:Person>
            <b:Last>de Campos</b:Last>
            <b:First>Augusto</b:First>
          </b:Person>
          <b:Person>
            <b:Last>de Campos</b:Last>
            <b:First>Haroldo</b:First>
          </b:Person>
          <b:Person>
            <b:Last>Pignatari</b:Last>
            <b:First>Décio</b:First>
          </b:Person>
        </b:NameList>
      </b:Author>
      <b:Editor>
        <b:NameList>
          <b:Person>
            <b:Last>Bessa</b:Last>
            <b:First>Antonio</b:First>
            <b:Middle>S.</b:Middle>
          </b:Person>
          <b:Person>
            <b:Last>Cisneros</b:Last>
            <b:First>Odile</b:First>
          </b:Person>
        </b:NameList>
      </b:Editor>
    </b:Author>
    <b:BookTitle>Novas: Selected Writings by Haroldo de Campos</b:BookTitle>
    <b:Pages>217-219</b:Pages>
    <b:RefOrder>2</b:RefOrder>
  </b:Source>
  <b:Source>
    <b:Tag>Solt68</b:Tag>
    <b:SourceType>Book</b:SourceType>
    <b:Guid>{84745C16-C3C0-CC47-B9C9-6C20544DCD41}</b:Guid>
    <b:Title>Concrete Poetry: A World View</b:Title>
    <b:Year>1968</b:Year>
    <b:City>Bloomington</b:City>
    <b:Publisher>Indiana University Press</b:Publisher>
    <b:Medium>Print</b:Medium>
    <b:Author>
      <b:Editor>
        <b:NameList>
          <b:Person>
            <b:Last>Solt</b:Last>
            <b:First>Mary</b:First>
            <b:Middle>Ellen</b:Middle>
          </b:Person>
        </b:NameList>
      </b:Editor>
    </b:Author>
    <b:RefOrder>3</b:RefOrder>
  </b:Source>
  <b:Source>
    <b:Tag>Wildman67</b:Tag>
    <b:SourceType>Book</b:SourceType>
    <b:Guid>{9CB9C969-0801-8D48-85C0-2D3D8B030FF0}</b:Guid>
    <b:Author>
      <b:Editor>
        <b:NameList>
          <b:Person>
            <b:Last>Wildman</b:Last>
            <b:First>Eugene</b:First>
          </b:Person>
        </b:NameList>
      </b:Editor>
    </b:Author>
    <b:Title>The Chicago Review Anthology of Concretism</b:Title>
    <b:Year>1967</b:Year>
    <b:City>Chicago</b:City>
    <b:Publisher>The Swallow Press</b:Publisher>
    <b:Medium>Print</b:Medium>
    <b:RefOrder>4</b:RefOrder>
  </b:Source>
  <b:Source>
    <b:Tag>Williams67</b:Tag>
    <b:SourceType>Book</b:SourceType>
    <b:Guid>{D895E410-7BC4-A34E-933A-8EEE0DC7F7BC}</b:Guid>
    <b:Author>
      <b:Editor>
        <b:NameList>
          <b:Person>
            <b:Last>Williams</b:Last>
            <b:First>Emmett</b:First>
          </b:Person>
        </b:NameList>
      </b:Editor>
    </b:Author>
    <b:Title>An Anthology of Concrete Poetry</b:Title>
    <b:Year>1967</b:Year>
    <b:City>New York</b:City>
    <b:Publisher>Something Else Press</b:Publisher>
    <b:Medium>Print</b:Medium>
    <b:RefOrder>5</b:RefOrder>
  </b:Source>
</b:Sources>
</file>

<file path=customXml/itemProps1.xml><?xml version="1.0" encoding="utf-8"?>
<ds:datastoreItem xmlns:ds="http://schemas.openxmlformats.org/officeDocument/2006/customXml" ds:itemID="{E3E1C396-C725-C442-98A0-A4D71719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2</Pages>
  <Words>838</Words>
  <Characters>4778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2016-03-13T14:50:00Z</dcterms:created>
  <dcterms:modified xsi:type="dcterms:W3CDTF">2016-03-26T04:36:00Z</dcterms:modified>
</cp:coreProperties>
</file>