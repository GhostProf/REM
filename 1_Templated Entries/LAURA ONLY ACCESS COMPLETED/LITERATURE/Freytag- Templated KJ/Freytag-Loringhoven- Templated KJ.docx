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13107B" w14:textId="77777777" w:rsidTr="00922950">
        <w:tc>
          <w:tcPr>
            <w:tcW w:w="491" w:type="dxa"/>
            <w:vMerge w:val="restart"/>
            <w:shd w:val="clear" w:color="auto" w:fill="A6A6A6" w:themeFill="background1" w:themeFillShade="A6"/>
            <w:textDirection w:val="btLr"/>
          </w:tcPr>
          <w:p w14:paraId="1DA47789" w14:textId="77777777" w:rsidR="00B574C9" w:rsidRPr="00CC586D" w:rsidRDefault="00B574C9" w:rsidP="00EA4BB8">
            <w:r w:rsidRPr="00CC586D">
              <w:t>About you</w:t>
            </w:r>
          </w:p>
        </w:tc>
        <w:sdt>
          <w:sdtPr>
            <w:alias w:val="Salutation"/>
            <w:tag w:val="salutation"/>
            <w:id w:val="-1659997262"/>
            <w:placeholder>
              <w:docPart w:val="748206F0E1F28D46ACB23AF88AB6372B"/>
            </w:placeholder>
            <w:showingPlcHdr/>
            <w:dropDownList>
              <w:listItem w:displayText="Dr." w:value="Dr."/>
              <w:listItem w:displayText="Prof." w:value="Prof."/>
            </w:dropDownList>
          </w:sdtPr>
          <w:sdtEndPr/>
          <w:sdtContent>
            <w:tc>
              <w:tcPr>
                <w:tcW w:w="1259" w:type="dxa"/>
              </w:tcPr>
              <w:p w14:paraId="498A7379" w14:textId="77777777" w:rsidR="00B574C9" w:rsidRPr="00CC586D" w:rsidRDefault="00B574C9" w:rsidP="00EA4BB8">
                <w:r w:rsidRPr="00CC586D">
                  <w:rPr>
                    <w:rStyle w:val="PlaceholderText"/>
                    <w:b/>
                    <w:color w:val="FFFFFF" w:themeColor="background1"/>
                  </w:rPr>
                  <w:t>[Salutation]</w:t>
                </w:r>
              </w:p>
            </w:tc>
          </w:sdtContent>
        </w:sdt>
        <w:sdt>
          <w:sdtPr>
            <w:alias w:val="First name"/>
            <w:tag w:val="authorFirstName"/>
            <w:id w:val="581645879"/>
            <w:placeholder>
              <w:docPart w:val="9B978BBE88563649A28EFB4BF2995D25"/>
            </w:placeholder>
            <w:text/>
          </w:sdtPr>
          <w:sdtEndPr/>
          <w:sdtContent>
            <w:tc>
              <w:tcPr>
                <w:tcW w:w="2073" w:type="dxa"/>
              </w:tcPr>
              <w:p w14:paraId="5F7CC558" w14:textId="77777777" w:rsidR="00B574C9" w:rsidRDefault="00EA4BB8" w:rsidP="00EA4BB8">
                <w:r>
                  <w:t>Caroline</w:t>
                </w:r>
              </w:p>
            </w:tc>
          </w:sdtContent>
        </w:sdt>
        <w:sdt>
          <w:sdtPr>
            <w:alias w:val="Middle name"/>
            <w:tag w:val="authorMiddleName"/>
            <w:id w:val="-2076034781"/>
            <w:placeholder>
              <w:docPart w:val="1C660C4E7C5716478DBB91AEDAAD1614"/>
            </w:placeholder>
            <w:showingPlcHdr/>
            <w:text/>
          </w:sdtPr>
          <w:sdtEndPr/>
          <w:sdtContent>
            <w:tc>
              <w:tcPr>
                <w:tcW w:w="2551" w:type="dxa"/>
              </w:tcPr>
              <w:p w14:paraId="50AB9962" w14:textId="77777777" w:rsidR="00B574C9" w:rsidRDefault="00B574C9" w:rsidP="00EA4BB8">
                <w:r>
                  <w:rPr>
                    <w:rStyle w:val="PlaceholderText"/>
                  </w:rPr>
                  <w:t>[Middle name]</w:t>
                </w:r>
              </w:p>
            </w:tc>
          </w:sdtContent>
        </w:sdt>
        <w:sdt>
          <w:sdtPr>
            <w:alias w:val="Last name"/>
            <w:tag w:val="authorLastName"/>
            <w:id w:val="-1088529830"/>
            <w:placeholder>
              <w:docPart w:val="0CF17F8688B5764DBFFA88D138E95B0A"/>
            </w:placeholder>
            <w:text/>
          </w:sdtPr>
          <w:sdtEndPr/>
          <w:sdtContent>
            <w:tc>
              <w:tcPr>
                <w:tcW w:w="2642" w:type="dxa"/>
              </w:tcPr>
              <w:p w14:paraId="62282B54" w14:textId="77777777" w:rsidR="00B574C9" w:rsidRDefault="00EA4BB8" w:rsidP="00EA4BB8">
                <w:r>
                  <w:t>Knighton</w:t>
                </w:r>
              </w:p>
            </w:tc>
          </w:sdtContent>
        </w:sdt>
      </w:tr>
      <w:tr w:rsidR="00B574C9" w14:paraId="7A05536A" w14:textId="77777777" w:rsidTr="001A6A06">
        <w:trPr>
          <w:trHeight w:val="986"/>
        </w:trPr>
        <w:tc>
          <w:tcPr>
            <w:tcW w:w="491" w:type="dxa"/>
            <w:vMerge/>
            <w:shd w:val="clear" w:color="auto" w:fill="A6A6A6" w:themeFill="background1" w:themeFillShade="A6"/>
          </w:tcPr>
          <w:p w14:paraId="086C05CB" w14:textId="77777777" w:rsidR="00B574C9" w:rsidRPr="001A6A06" w:rsidRDefault="00B574C9" w:rsidP="00EA4BB8"/>
        </w:tc>
        <w:sdt>
          <w:sdtPr>
            <w:alias w:val="Biography"/>
            <w:tag w:val="authorBiography"/>
            <w:id w:val="938807824"/>
            <w:placeholder>
              <w:docPart w:val="59522991CC5B2849BA1527D30810B6D7"/>
            </w:placeholder>
            <w:showingPlcHdr/>
          </w:sdtPr>
          <w:sdtEndPr/>
          <w:sdtContent>
            <w:tc>
              <w:tcPr>
                <w:tcW w:w="8525" w:type="dxa"/>
                <w:gridSpan w:val="4"/>
              </w:tcPr>
              <w:p w14:paraId="3326FEAF" w14:textId="77777777" w:rsidR="00B574C9" w:rsidRDefault="00B574C9" w:rsidP="00EA4BB8">
                <w:r>
                  <w:rPr>
                    <w:rStyle w:val="PlaceholderText"/>
                  </w:rPr>
                  <w:t>[Enter your biography]</w:t>
                </w:r>
              </w:p>
            </w:tc>
          </w:sdtContent>
        </w:sdt>
      </w:tr>
      <w:tr w:rsidR="00B574C9" w14:paraId="08AD7A32" w14:textId="77777777" w:rsidTr="001A6A06">
        <w:trPr>
          <w:trHeight w:val="986"/>
        </w:trPr>
        <w:tc>
          <w:tcPr>
            <w:tcW w:w="491" w:type="dxa"/>
            <w:vMerge/>
            <w:shd w:val="clear" w:color="auto" w:fill="A6A6A6" w:themeFill="background1" w:themeFillShade="A6"/>
          </w:tcPr>
          <w:p w14:paraId="395E1387" w14:textId="77777777" w:rsidR="00B574C9" w:rsidRPr="001A6A06" w:rsidRDefault="00B574C9" w:rsidP="00EA4BB8"/>
        </w:tc>
        <w:tc>
          <w:tcPr>
            <w:tcW w:w="8525" w:type="dxa"/>
            <w:gridSpan w:val="4"/>
          </w:tcPr>
          <w:p w14:paraId="691FEBFF" w14:textId="04311AAB" w:rsidR="00B574C9" w:rsidRDefault="00870D76" w:rsidP="00870D76">
            <w:r>
              <w:t>University of London</w:t>
            </w:r>
            <w:bookmarkStart w:id="0" w:name="_GoBack"/>
            <w:bookmarkEnd w:id="0"/>
          </w:p>
        </w:tc>
      </w:tr>
    </w:tbl>
    <w:p w14:paraId="02357A81" w14:textId="77777777" w:rsidR="003D3579" w:rsidRDefault="003D3579" w:rsidP="00EA4BB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685FA" w14:textId="77777777" w:rsidTr="00244BB0">
        <w:tc>
          <w:tcPr>
            <w:tcW w:w="9016" w:type="dxa"/>
            <w:shd w:val="clear" w:color="auto" w:fill="A6A6A6" w:themeFill="background1" w:themeFillShade="A6"/>
            <w:tcMar>
              <w:top w:w="113" w:type="dxa"/>
              <w:bottom w:w="113" w:type="dxa"/>
            </w:tcMar>
          </w:tcPr>
          <w:p w14:paraId="58A94C07" w14:textId="77777777" w:rsidR="00244BB0" w:rsidRPr="00244BB0" w:rsidRDefault="00244BB0" w:rsidP="00EA4BB8">
            <w:r>
              <w:t>Your article</w:t>
            </w:r>
          </w:p>
        </w:tc>
      </w:tr>
      <w:tr w:rsidR="003F0D73" w14:paraId="774798F1" w14:textId="77777777" w:rsidTr="003F0D73">
        <w:sdt>
          <w:sdtPr>
            <w:alias w:val="Article headword"/>
            <w:tag w:val="articleHeadword"/>
            <w:id w:val="-361440020"/>
            <w:placeholder>
              <w:docPart w:val="483F59E6D98F9847946FCA1ADDED6F29"/>
            </w:placeholder>
            <w:text/>
          </w:sdtPr>
          <w:sdtEndPr/>
          <w:sdtContent>
            <w:tc>
              <w:tcPr>
                <w:tcW w:w="9016" w:type="dxa"/>
                <w:tcMar>
                  <w:top w:w="113" w:type="dxa"/>
                  <w:bottom w:w="113" w:type="dxa"/>
                </w:tcMar>
              </w:tcPr>
              <w:p w14:paraId="4DDECC11" w14:textId="77777777" w:rsidR="003F0D73" w:rsidRPr="00EA4BB8" w:rsidRDefault="00EA4BB8" w:rsidP="00EA4BB8">
                <w:pPr>
                  <w:tabs>
                    <w:tab w:val="left" w:pos="5340"/>
                  </w:tabs>
                  <w:rPr>
                    <w:b/>
                  </w:rPr>
                </w:pPr>
                <w:r w:rsidRPr="00B02C1C">
                  <w:rPr>
                    <w:lang w:eastAsia="ja-JP"/>
                  </w:rPr>
                  <w:t>Freytag-Loringhoven, Baroness Elsa von (1874-1927)</w:t>
                </w:r>
                <w:r w:rsidRPr="00B02C1C">
                  <w:rPr>
                    <w:lang w:eastAsia="ja-JP"/>
                  </w:rPr>
                  <w:tab/>
                </w:r>
              </w:p>
            </w:tc>
          </w:sdtContent>
        </w:sdt>
      </w:tr>
      <w:tr w:rsidR="00464699" w14:paraId="2D1D288F" w14:textId="77777777" w:rsidTr="00BE40D5">
        <w:sdt>
          <w:sdtPr>
            <w:alias w:val="Variant headwords"/>
            <w:tag w:val="variantHeadwords"/>
            <w:id w:val="173464402"/>
            <w:placeholder>
              <w:docPart w:val="9D5625DD5207464186C544D2CFEE7454"/>
            </w:placeholder>
            <w:showingPlcHdr/>
          </w:sdtPr>
          <w:sdtEndPr/>
          <w:sdtContent>
            <w:tc>
              <w:tcPr>
                <w:tcW w:w="9016" w:type="dxa"/>
                <w:tcMar>
                  <w:top w:w="113" w:type="dxa"/>
                  <w:bottom w:w="113" w:type="dxa"/>
                </w:tcMar>
              </w:tcPr>
              <w:p w14:paraId="10C33D8E" w14:textId="77777777" w:rsidR="00464699" w:rsidRDefault="00464699" w:rsidP="00EA4BB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67EE0" w14:textId="77777777" w:rsidTr="003F0D73">
        <w:sdt>
          <w:sdtPr>
            <w:alias w:val="Abstract"/>
            <w:tag w:val="abstract"/>
            <w:id w:val="-635871867"/>
            <w:placeholder>
              <w:docPart w:val="844147165422A34FAC553FAD90ECEED5"/>
            </w:placeholder>
          </w:sdtPr>
          <w:sdtEndPr/>
          <w:sdtContent>
            <w:tc>
              <w:tcPr>
                <w:tcW w:w="9016" w:type="dxa"/>
                <w:tcMar>
                  <w:top w:w="113" w:type="dxa"/>
                  <w:bottom w:w="113" w:type="dxa"/>
                </w:tcMar>
              </w:tcPr>
              <w:p w14:paraId="52A9C3B9" w14:textId="77777777" w:rsidR="00E85A05" w:rsidRDefault="00BE40D5"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w:t>
                </w:r>
              </w:p>
            </w:tc>
          </w:sdtContent>
        </w:sdt>
      </w:tr>
      <w:tr w:rsidR="003F0D73" w14:paraId="3C72C630" w14:textId="77777777" w:rsidTr="003F0D73">
        <w:sdt>
          <w:sdtPr>
            <w:alias w:val="Article text"/>
            <w:tag w:val="articleText"/>
            <w:id w:val="634067588"/>
            <w:placeholder>
              <w:docPart w:val="D10F0A1204ED08418D50E899F6931601"/>
            </w:placeholder>
          </w:sdtPr>
          <w:sdtEndPr/>
          <w:sdtContent>
            <w:tc>
              <w:tcPr>
                <w:tcW w:w="9016" w:type="dxa"/>
                <w:tcMar>
                  <w:top w:w="113" w:type="dxa"/>
                  <w:bottom w:w="113" w:type="dxa"/>
                </w:tcMar>
              </w:tcPr>
              <w:p w14:paraId="3AFE3C14" w14:textId="77777777" w:rsidR="00EA4BB8" w:rsidRDefault="00EA4BB8"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(46) Such pioneering combinations of the performative energies of Dada with the formal innovations of collage, found object assemblage and the Readymade were not limited to the Baroness’s corporeal expressions, but carefully worked out in her iconoclastic sculptural assemblages, mixed media canvases, and sexually explicit and stylistically challenging poetry. </w:t>
                </w:r>
              </w:p>
              <w:p w14:paraId="4653A9E6" w14:textId="77777777" w:rsidR="00C23806" w:rsidRDefault="00C23806" w:rsidP="00EA4BB8"/>
              <w:p w14:paraId="12A9C635" w14:textId="77777777" w:rsidR="00C23806" w:rsidRDefault="00C23806" w:rsidP="00EA4BB8">
                <w:r>
                  <w:t>Fig: Baroness</w:t>
                </w:r>
              </w:p>
              <w:p w14:paraId="16259714" w14:textId="77777777" w:rsidR="00C23806" w:rsidRPr="00C23806" w:rsidRDefault="00C23806" w:rsidP="00C23806">
                <w:pPr>
                  <w:rPr>
                    <w:rFonts w:ascii="Helvetica" w:hAnsi="Helvetica" w:cs="Helvetica"/>
                    <w:color w:val="5B9BD5" w:themeColor="accent1"/>
                    <w:sz w:val="20"/>
                    <w:szCs w:val="20"/>
                    <w:lang w:val="en-US"/>
                  </w:rPr>
                </w:pPr>
                <w:r w:rsidRPr="00C23806">
                  <w:rPr>
                    <w:color w:val="5B9BD5" w:themeColor="accent1"/>
                    <w:sz w:val="20"/>
                    <w:szCs w:val="20"/>
                    <w:lang w:val="en-US"/>
                  </w:rPr>
                  <w:t xml:space="preserve">George Grantham Bain. </w:t>
                </w:r>
                <w:r w:rsidRPr="00C23806">
                  <w:rPr>
                    <w:rFonts w:ascii="Times" w:hAnsi="Times" w:cs="Times"/>
                    <w:color w:val="5B9BD5" w:themeColor="accent1"/>
                    <w:sz w:val="20"/>
                    <w:szCs w:val="20"/>
                    <w:lang w:val="en-US"/>
                  </w:rPr>
                  <w:t xml:space="preserve">Baroness v. Freytag-Loringhoven. </w:t>
                </w:r>
                <w:r w:rsidRPr="00C23806">
                  <w:rPr>
                    <w:color w:val="5B9BD5" w:themeColor="accent1"/>
                    <w:sz w:val="20"/>
                    <w:szCs w:val="20"/>
                    <w:lang w:val="en-US"/>
                  </w:rPr>
                  <w:t>Photograph. George Grantham Bain Collection, Library of Congress, Washington, D.C.</w:t>
                </w:r>
              </w:p>
              <w:p w14:paraId="3B219A1B" w14:textId="77777777" w:rsidR="00C23806" w:rsidRPr="00C23806" w:rsidRDefault="003C3AA3" w:rsidP="00C23806">
                <w:pPr>
                  <w:rPr>
                    <w:rFonts w:ascii="Helvetica" w:hAnsi="Helvetica" w:cs="Helvetica"/>
                    <w:color w:val="5B9BD5" w:themeColor="accent1"/>
                    <w:sz w:val="20"/>
                    <w:szCs w:val="20"/>
                    <w:lang w:val="en-US"/>
                  </w:rPr>
                </w:pPr>
                <w:hyperlink r:id="rId8" w:history="1">
                  <w:r w:rsidR="00C23806" w:rsidRPr="00C23806">
                    <w:rPr>
                      <w:color w:val="5B9BD5" w:themeColor="accent1"/>
                      <w:sz w:val="20"/>
                      <w:szCs w:val="20"/>
                      <w:lang w:val="en-US"/>
                    </w:rPr>
                    <w:t>http://digital.lib.umd.edu/images/digital/collections/trn/splash_image.jpg</w:t>
                  </w:r>
                </w:hyperlink>
                <w:r w:rsidR="00C23806">
                  <w:rPr>
                    <w:rFonts w:ascii="Helvetica" w:hAnsi="Helvetica" w:cs="Helvetica"/>
                    <w:color w:val="5B9BD5" w:themeColor="accent1"/>
                    <w:sz w:val="20"/>
                    <w:szCs w:val="20"/>
                    <w:lang w:val="en-US"/>
                  </w:rPr>
                  <w:t xml:space="preserve"> </w:t>
                </w:r>
              </w:p>
              <w:p w14:paraId="1321CE5C" w14:textId="77777777" w:rsidR="00EA4BB8" w:rsidRDefault="00EA4BB8" w:rsidP="00EA4BB8"/>
              <w:p w14:paraId="12F65D04" w14:textId="53660993" w:rsidR="00EA4BB8" w:rsidRDefault="00EA4BB8" w:rsidP="00EA4BB8">
                <w:r>
                  <w:t xml:space="preserve">Highly provocative, the Baroness’s poetry combined pseudo-religious exclamations and eroticised imagery within the jarring rhythms, broken lines and violently atonal structures of her aurally and </w:t>
                </w:r>
                <w:r>
                  <w:lastRenderedPageBreak/>
                  <w:t>visually striking compositions. Committed to an examination of female sexual pleasure, a poem such as ‘A Dozen Cocktails - Please’ (c.1923-1927) explores a sexualised modern landscape littered with ‘dandy / celluloid tubes - all sizes’ (condoms) and the ‘coy flappertoy’ (vibrators) as it celebrates the mature and relatively emancipated modern woman’s entitlement to indulge her ‘lusting palette.’ Blurring the visual, the verbal and the acoustic, the ‘longdrawnoutness’ of ‘G</w:t>
                </w:r>
                <w:r w:rsidR="00D65F13">
                  <w:t>erman / Sound’ (‘I Hate Hate’ c.</w:t>
                </w:r>
                <w:r>
                  <w:t xml:space="preserve">1923-26) permeates much of her poetry written in English from this period, and directly informs the experimental non-verbal poetic rhythms and patterns that mark her contribution to Dada sound poetry. </w:t>
                </w:r>
              </w:p>
              <w:p w14:paraId="105B21C5" w14:textId="77777777" w:rsidR="00EA4BB8" w:rsidRDefault="00EA4BB8" w:rsidP="00EA4BB8">
                <w:pPr>
                  <w:rPr>
                    <w:rFonts w:ascii="Times New Roman Italic" w:hAnsi="Times New Roman Italic"/>
                  </w:rPr>
                </w:pPr>
              </w:p>
              <w:p w14:paraId="132B48B4" w14:textId="77777777" w:rsidR="00EA4BB8" w:rsidRDefault="00EA4BB8" w:rsidP="00EA4BB8">
                <w:r>
                  <w:t xml:space="preserve">Published in little magazines including </w:t>
                </w:r>
                <w:r w:rsidRPr="00EA4BB8">
                  <w:rPr>
                    <w:rFonts w:ascii="Calibri" w:hAnsi="Calibri"/>
                    <w:i/>
                  </w:rPr>
                  <w:t>The Little Review</w:t>
                </w:r>
                <w:r w:rsidRPr="00EA4BB8">
                  <w:rPr>
                    <w:rFonts w:ascii="Calibri" w:hAnsi="Calibri"/>
                  </w:rPr>
                  <w:t xml:space="preserve">, </w:t>
                </w:r>
                <w:r w:rsidRPr="00EA4BB8">
                  <w:rPr>
                    <w:rFonts w:ascii="Calibri" w:hAnsi="Calibri"/>
                    <w:i/>
                  </w:rPr>
                  <w:t>transition</w:t>
                </w:r>
                <w:r w:rsidRPr="00EA4BB8">
                  <w:rPr>
                    <w:rFonts w:ascii="Calibri" w:hAnsi="Calibri"/>
                  </w:rPr>
                  <w:t xml:space="preserve">, and </w:t>
                </w:r>
                <w:r w:rsidRPr="00EA4BB8">
                  <w:rPr>
                    <w:rFonts w:ascii="Calibri" w:hAnsi="Calibri"/>
                    <w:i/>
                  </w:rPr>
                  <w:t>Broom</w:t>
                </w:r>
                <w:r>
                  <w:rPr>
                    <w:rFonts w:ascii="Times New Roman Italic" w:hAnsi="Times New Roman Italic"/>
                  </w:rPr>
                  <w:t xml:space="preserve">, </w:t>
                </w:r>
                <w:r>
                  <w:t xml:space="preserve">such poems created quite a controversy amongst readers and modernist commentators alike. As public debates over the obscenity and the meaning or value of modern art in America raged, Baroness Elsa’s poetry was frequently invoked as representative of the ‘insane’ and ‘obscene’ inclinations of the European avant-garde in opposition to more established modernist aesthetics and sensibilities. While Harriet Monroe, editor of </w:t>
                </w:r>
                <w:r w:rsidRPr="00EA4BB8">
                  <w:rPr>
                    <w:rFonts w:ascii="Calibri" w:hAnsi="Calibri"/>
                    <w:i/>
                  </w:rPr>
                  <w:t>Poetry</w:t>
                </w:r>
                <w:r>
                  <w:t xml:space="preserve">, named the Baroness directly in her complaint over </w:t>
                </w:r>
                <w:r w:rsidRPr="00EA4BB8">
                  <w:rPr>
                    <w:rFonts w:ascii="Calibri" w:hAnsi="Calibri"/>
                    <w:i/>
                  </w:rPr>
                  <w:t>The Little Review’s</w:t>
                </w:r>
                <w:r>
                  <w:rPr>
                    <w:rFonts w:ascii="Times New Roman Italic" w:hAnsi="Times New Roman Italic"/>
                  </w:rPr>
                  <w:t xml:space="preserve"> </w:t>
                </w:r>
                <w:r>
                  <w:t xml:space="preserve">avant-garde proclivities, the publication of ‘The Cast-Iron Lover’ in the September 1919 issue sparked a passionate debate on the question of art and madness with the Baroness and Dada at its centre. Tensions between Elsa and her modernist contemporaries were further enflamed by her published criticisms of their work, notably her long experimental prose poem-review of William Carlos Williams’ </w:t>
                </w:r>
                <w:r w:rsidRPr="00EA4BB8">
                  <w:rPr>
                    <w:rFonts w:ascii="Calibri" w:hAnsi="Calibri"/>
                    <w:i/>
                  </w:rPr>
                  <w:t>Kora in Hell</w:t>
                </w:r>
                <w:r>
                  <w:t xml:space="preserve"> entitled ‘Thee I Call Hamlet of the Wedding-Ring’.  </w:t>
                </w:r>
              </w:p>
              <w:p w14:paraId="7E90D576" w14:textId="77777777" w:rsidR="00EA4BB8" w:rsidRDefault="00EA4BB8" w:rsidP="00EA4BB8">
                <w:r>
                  <w:tab/>
                </w:r>
              </w:p>
              <w:p w14:paraId="155A194A" w14:textId="77777777" w:rsidR="00C23806" w:rsidRDefault="00EA4BB8" w:rsidP="00EA4BB8">
                <w:r>
                  <w:t xml:space="preserve">Financially destitute after her third husband the Baron Leopold von Freytag-Loringhoven (1885-1919) returned to Germany with the outbreak of the First World War, the Baroness supported herself as an artist’s model. Employed by the Art Student’s League, the Ferrer School and the New York School of Art, Elsa came into contact with many artists including George Biddle (1885-1973), Louis Bouché (1896-1969) and Sarah McPherson (1894-1978), who introduced her to Marcel Duchamp (1887-1968) and the avant-garde circles gathered at Walter and Louise Arensberg’s West Sixty-seventh street apartment. In addition to her modelling, the Baroness collaborated with Man Ray and Duchamp, and made a marked contribution to New York Dada with her multimedia canvases and junk assemblages constructed from the twisted wire, cogs and feathers that she collected from the streets of New York city. As the New York groupings disbanded after the war, the Baroness eventually made her way to Berlin where she endured extreme poverty, loneliness and depression. It was during this period that she composed an autobiographical account of her early life through a series of letters to Djuna Barnes (1892-1982), who transcribed this material in the hope of using it to promote a collection of the Baroness’s poetry. The project never came to fruition in either woman’s lifetime and the Baroness died in tragically absurd circumstances in December 1927 when the gas was left on in her small Parisian apartment. Discovered buried within the Djuna Barnes papers archived at the University of Maryland, the Baroness’s poems, letters and autobiographic manuscripts have now been catalogued separately.  </w:t>
                </w:r>
              </w:p>
              <w:p w14:paraId="3C88E474" w14:textId="77777777" w:rsidR="00C23806" w:rsidRDefault="00C23806" w:rsidP="00EA4BB8"/>
              <w:p w14:paraId="6AB1154C" w14:textId="74B96F8B" w:rsidR="00C23806" w:rsidRDefault="00C23806" w:rsidP="00EA4BB8">
                <w:r>
                  <w:t>Fig: Freytag_Duchamp</w:t>
                </w:r>
                <w:r w:rsidR="00870D76">
                  <w:t>.jpg</w:t>
                </w:r>
              </w:p>
              <w:p w14:paraId="57087907" w14:textId="77777777" w:rsidR="00870D76" w:rsidRDefault="00C23806" w:rsidP="00C23806">
                <w:pPr>
                  <w:widowControl w:val="0"/>
                  <w:autoSpaceDE w:val="0"/>
                  <w:autoSpaceDN w:val="0"/>
                  <w:adjustRightInd w:val="0"/>
                  <w:spacing w:after="260"/>
                  <w:rPr>
                    <w:rFonts w:ascii="Calibri" w:hAnsi="Calibri" w:cs="Times New Roman"/>
                    <w:color w:val="5B9BD5" w:themeColor="accent1"/>
                    <w:sz w:val="20"/>
                    <w:szCs w:val="20"/>
                    <w:lang w:val="en-US"/>
                  </w:rPr>
                </w:pPr>
                <w:r w:rsidRPr="00C23806">
                  <w:rPr>
                    <w:rFonts w:ascii="Calibri" w:hAnsi="Calibri" w:cs="Times"/>
                    <w:color w:val="5B9BD5" w:themeColor="accent1"/>
                    <w:sz w:val="20"/>
                    <w:szCs w:val="20"/>
                    <w:lang w:val="en-US"/>
                  </w:rPr>
                  <w:t xml:space="preserve">Portrait of Marcel Duchamp. </w:t>
                </w:r>
                <w:r w:rsidRPr="00C23806">
                  <w:rPr>
                    <w:rFonts w:ascii="Calibri" w:hAnsi="Calibri" w:cs="Times New Roman"/>
                    <w:color w:val="5B9BD5" w:themeColor="accent1"/>
                    <w:sz w:val="20"/>
                    <w:szCs w:val="20"/>
                    <w:lang w:val="en-US"/>
                  </w:rPr>
                  <w:t>ca. 1920-1922 Mixed media assemblage. No longer extant. Photograph by Charles Sheeler. Francis M. Naumann Collection, New York.</w:t>
                </w:r>
              </w:p>
              <w:p w14:paraId="268AF8AD" w14:textId="69B9F90D" w:rsidR="003F0D73" w:rsidRPr="00C23806" w:rsidRDefault="00870D76" w:rsidP="00C23806">
                <w:pPr>
                  <w:widowControl w:val="0"/>
                  <w:autoSpaceDE w:val="0"/>
                  <w:autoSpaceDN w:val="0"/>
                  <w:adjustRightInd w:val="0"/>
                  <w:spacing w:after="260"/>
                  <w:rPr>
                    <w:rFonts w:ascii="Calibri" w:hAnsi="Calibri" w:cs="Helvetica"/>
                    <w:color w:val="5B9BD5" w:themeColor="accent1"/>
                    <w:sz w:val="20"/>
                    <w:szCs w:val="20"/>
                    <w:lang w:val="en-US"/>
                  </w:rPr>
                </w:pPr>
                <w:r w:rsidRPr="00870D76">
                  <w:t xml:space="preserve">Source: </w:t>
                </w:r>
                <w:hyperlink r:id="rId9" w:history="1">
                  <w:r w:rsidR="00C23806" w:rsidRPr="00870D76">
                    <w:t>http://www.acsu.buffalo.edu/~jconte/Images/Freytag_Duchamp.jpg</w:t>
                  </w:r>
                </w:hyperlink>
                <w:r w:rsidR="00C23806" w:rsidRPr="00870D76">
                  <w:rPr>
                    <w:rFonts w:ascii="Calibri" w:hAnsi="Calibri" w:cs="Helvetica"/>
                    <w:sz w:val="20"/>
                    <w:szCs w:val="20"/>
                    <w:lang w:val="en-US"/>
                  </w:rPr>
                  <w:t xml:space="preserve">  </w:t>
                </w:r>
              </w:p>
            </w:tc>
          </w:sdtContent>
        </w:sdt>
      </w:tr>
      <w:tr w:rsidR="003235A7" w14:paraId="43E772DC" w14:textId="77777777" w:rsidTr="003235A7">
        <w:tc>
          <w:tcPr>
            <w:tcW w:w="9016" w:type="dxa"/>
          </w:tcPr>
          <w:p w14:paraId="1A29E1E7" w14:textId="77777777" w:rsidR="003235A7" w:rsidRDefault="003235A7" w:rsidP="00EA4BB8">
            <w:r w:rsidRPr="0015114C">
              <w:rPr>
                <w:u w:val="single"/>
              </w:rPr>
              <w:lastRenderedPageBreak/>
              <w:t>Further reading</w:t>
            </w:r>
            <w:r>
              <w:t>:</w:t>
            </w:r>
          </w:p>
          <w:sdt>
            <w:sdtPr>
              <w:alias w:val="Further reading"/>
              <w:tag w:val="furtherReading"/>
              <w:id w:val="-1516217107"/>
              <w:placeholder>
                <w:docPart w:val="3DC057E17C5E4E47A5046E75AEAD3E88"/>
              </w:placeholder>
            </w:sdtPr>
            <w:sdtEndPr/>
            <w:sdtContent>
              <w:p w14:paraId="56FAA2BB" w14:textId="62E2FC8E" w:rsidR="00BE40D5" w:rsidRDefault="003C3AA3" w:rsidP="00BE40D5">
                <w:sdt>
                  <w:sdtPr>
                    <w:id w:val="-1023240951"/>
                    <w:citation/>
                  </w:sdtPr>
                  <w:sdtEndPr/>
                  <w:sdtContent>
                    <w:r w:rsidR="00BE40D5">
                      <w:fldChar w:fldCharType="begin"/>
                    </w:r>
                    <w:r w:rsidR="00BE40D5">
                      <w:rPr>
                        <w:lang w:val="en-US"/>
                      </w:rPr>
                      <w:instrText xml:space="preserve"> CITATION Gam03 \l 1033 </w:instrText>
                    </w:r>
                    <w:r w:rsidR="00BE40D5">
                      <w:fldChar w:fldCharType="separate"/>
                    </w:r>
                    <w:r w:rsidR="00BE40D5">
                      <w:rPr>
                        <w:noProof/>
                        <w:lang w:val="en-US"/>
                      </w:rPr>
                      <w:t>(Gammel)</w:t>
                    </w:r>
                    <w:r w:rsidR="00BE40D5">
                      <w:fldChar w:fldCharType="end"/>
                    </w:r>
                  </w:sdtContent>
                </w:sdt>
              </w:p>
              <w:p w14:paraId="6841D2B9" w14:textId="77777777" w:rsidR="00BE40D5" w:rsidRDefault="00BE40D5" w:rsidP="00BE40D5"/>
              <w:p w14:paraId="403DE789" w14:textId="77777777" w:rsidR="00C23806" w:rsidRDefault="003C3AA3" w:rsidP="00BE40D5">
                <w:sdt>
                  <w:sdtPr>
                    <w:id w:val="790475025"/>
                    <w:citation/>
                  </w:sdtPr>
                  <w:sdtEndPr/>
                  <w:sdtContent>
                    <w:r w:rsidR="00BE40D5">
                      <w:fldChar w:fldCharType="begin"/>
                    </w:r>
                    <w:r w:rsidR="00BE40D5">
                      <w:rPr>
                        <w:lang w:val="en-US"/>
                      </w:rPr>
                      <w:instrText xml:space="preserve"> CITATION Gam11 \l 1033 </w:instrText>
                    </w:r>
                    <w:r w:rsidR="00BE40D5">
                      <w:fldChar w:fldCharType="separate"/>
                    </w:r>
                    <w:r w:rsidR="00BE40D5">
                      <w:rPr>
                        <w:noProof/>
                        <w:lang w:val="en-US"/>
                      </w:rPr>
                      <w:t xml:space="preserve">(Gammel and Zelazo, Elsa von Freytag-Loringhoven, Body Sweats: The Uncensored Writings of </w:t>
                    </w:r>
                    <w:r w:rsidR="00BE40D5">
                      <w:rPr>
                        <w:noProof/>
                        <w:lang w:val="en-US"/>
                      </w:rPr>
                      <w:lastRenderedPageBreak/>
                      <w:t>Elsa von Freytag-Loringhoven)</w:t>
                    </w:r>
                    <w:r w:rsidR="00BE40D5">
                      <w:fldChar w:fldCharType="end"/>
                    </w:r>
                  </w:sdtContent>
                </w:sdt>
              </w:p>
              <w:p w14:paraId="21E854EE" w14:textId="77777777" w:rsidR="00C23806" w:rsidRDefault="00C23806" w:rsidP="00BE40D5"/>
              <w:p w14:paraId="690EDFFD" w14:textId="77777777" w:rsidR="00C23806" w:rsidRDefault="003C3AA3" w:rsidP="00BE40D5">
                <w:sdt>
                  <w:sdtPr>
                    <w:id w:val="-256828778"/>
                    <w:citation/>
                  </w:sdtPr>
                  <w:sdtEndPr/>
                  <w:sdtContent>
                    <w:r w:rsidR="00C23806">
                      <w:fldChar w:fldCharType="begin"/>
                    </w:r>
                    <w:r w:rsidR="00C23806">
                      <w:rPr>
                        <w:lang w:val="en-US"/>
                      </w:rPr>
                      <w:instrText xml:space="preserve"> CITATION Hja92 \l 1033 </w:instrText>
                    </w:r>
                    <w:r w:rsidR="00C23806">
                      <w:fldChar w:fldCharType="separate"/>
                    </w:r>
                    <w:r w:rsidR="00C23806">
                      <w:rPr>
                        <w:noProof/>
                        <w:lang w:val="en-US"/>
                      </w:rPr>
                      <w:t>(Hjartarson and Spettigue)</w:t>
                    </w:r>
                    <w:r w:rsidR="00C23806">
                      <w:fldChar w:fldCharType="end"/>
                    </w:r>
                  </w:sdtContent>
                </w:sdt>
              </w:p>
              <w:p w14:paraId="7AB3C938" w14:textId="77777777" w:rsidR="00C23806" w:rsidRDefault="00C23806" w:rsidP="00BE40D5"/>
              <w:p w14:paraId="5E3B6127" w14:textId="77777777" w:rsidR="00C23806" w:rsidRDefault="003C3AA3" w:rsidP="00BE40D5">
                <w:sdt>
                  <w:sdtPr>
                    <w:id w:val="-1474517459"/>
                    <w:citation/>
                  </w:sdtPr>
                  <w:sdtEndPr/>
                  <w:sdtContent>
                    <w:r w:rsidR="00C23806">
                      <w:fldChar w:fldCharType="begin"/>
                    </w:r>
                    <w:r w:rsidR="00C23806">
                      <w:rPr>
                        <w:lang w:val="en-US"/>
                      </w:rPr>
                      <w:instrText xml:space="preserve"> CITATION Hea22 \l 1033 </w:instrText>
                    </w:r>
                    <w:r w:rsidR="00C23806">
                      <w:fldChar w:fldCharType="separate"/>
                    </w:r>
                    <w:r w:rsidR="00C23806">
                      <w:rPr>
                        <w:noProof/>
                        <w:lang w:val="en-US"/>
                      </w:rPr>
                      <w:t>(Heap)</w:t>
                    </w:r>
                    <w:r w:rsidR="00C23806">
                      <w:fldChar w:fldCharType="end"/>
                    </w:r>
                  </w:sdtContent>
                </w:sdt>
              </w:p>
              <w:p w14:paraId="270B0018" w14:textId="77777777" w:rsidR="00C23806" w:rsidRDefault="00C23806" w:rsidP="00BE40D5"/>
              <w:p w14:paraId="6C0F53E9" w14:textId="77777777" w:rsidR="00C23806" w:rsidRDefault="003C3AA3" w:rsidP="00BE40D5">
                <w:sdt>
                  <w:sdtPr>
                    <w:id w:val="1478496688"/>
                    <w:citation/>
                  </w:sdtPr>
                  <w:sdtEndPr/>
                  <w:sdtContent>
                    <w:r w:rsidR="00C23806">
                      <w:fldChar w:fldCharType="begin"/>
                    </w:r>
                    <w:r w:rsidR="00C23806">
                      <w:rPr>
                        <w:lang w:val="en-US"/>
                      </w:rPr>
                      <w:instrText xml:space="preserve"> CITATION Jon04 \l 1033 </w:instrText>
                    </w:r>
                    <w:r w:rsidR="00C23806">
                      <w:fldChar w:fldCharType="separate"/>
                    </w:r>
                    <w:r w:rsidR="00C23806">
                      <w:rPr>
                        <w:noProof/>
                        <w:lang w:val="en-US"/>
                      </w:rPr>
                      <w:t>(Jones)</w:t>
                    </w:r>
                    <w:r w:rsidR="00C23806">
                      <w:fldChar w:fldCharType="end"/>
                    </w:r>
                  </w:sdtContent>
                </w:sdt>
              </w:p>
              <w:p w14:paraId="2312FE84" w14:textId="77777777" w:rsidR="00C23806" w:rsidRDefault="00C23806" w:rsidP="00BE40D5"/>
              <w:p w14:paraId="2ABAE4F2" w14:textId="77777777" w:rsidR="00C23806" w:rsidRDefault="003C3AA3" w:rsidP="00BE40D5">
                <w:sdt>
                  <w:sdtPr>
                    <w:id w:val="-1335216496"/>
                    <w:citation/>
                  </w:sdtPr>
                  <w:sdtEndPr/>
                  <w:sdtContent>
                    <w:r w:rsidR="00C23806">
                      <w:fldChar w:fldCharType="begin"/>
                    </w:r>
                    <w:r w:rsidR="00C23806">
                      <w:rPr>
                        <w:lang w:val="en-US"/>
                      </w:rPr>
                      <w:instrText xml:space="preserve"> CITATION Saw98 \l 1033 </w:instrText>
                    </w:r>
                    <w:r w:rsidR="00C23806">
                      <w:fldChar w:fldCharType="separate"/>
                    </w:r>
                    <w:r w:rsidR="00C23806">
                      <w:rPr>
                        <w:noProof/>
                        <w:lang w:val="en-US"/>
                      </w:rPr>
                      <w:t>(Sawelson-Gorse)</w:t>
                    </w:r>
                    <w:r w:rsidR="00C23806">
                      <w:fldChar w:fldCharType="end"/>
                    </w:r>
                  </w:sdtContent>
                </w:sdt>
              </w:p>
              <w:p w14:paraId="5EEDED55" w14:textId="77777777" w:rsidR="00C23806" w:rsidRDefault="00C23806" w:rsidP="00BE40D5"/>
              <w:p w14:paraId="68B6B26A" w14:textId="77777777" w:rsidR="003235A7" w:rsidRDefault="003C3AA3" w:rsidP="00BE40D5">
                <w:sdt>
                  <w:sdtPr>
                    <w:id w:val="-2083211009"/>
                    <w:citation/>
                  </w:sdtPr>
                  <w:sdtEndPr/>
                  <w:sdtContent>
                    <w:r w:rsidR="00C23806">
                      <w:fldChar w:fldCharType="begin"/>
                    </w:r>
                    <w:r w:rsidR="00C23806">
                      <w:rPr>
                        <w:lang w:val="en-US"/>
                      </w:rPr>
                      <w:instrText xml:space="preserve"> CITATION Uni04 \l 1033 </w:instrText>
                    </w:r>
                    <w:r w:rsidR="00C23806">
                      <w:fldChar w:fldCharType="separate"/>
                    </w:r>
                    <w:r w:rsidR="00C23806">
                      <w:rPr>
                        <w:noProof/>
                        <w:lang w:val="en-US"/>
                      </w:rPr>
                      <w:t>(University of Maryland Libraries )</w:t>
                    </w:r>
                    <w:r w:rsidR="00C23806">
                      <w:fldChar w:fldCharType="end"/>
                    </w:r>
                  </w:sdtContent>
                </w:sdt>
              </w:p>
            </w:sdtContent>
          </w:sdt>
        </w:tc>
      </w:tr>
    </w:tbl>
    <w:p w14:paraId="212E4069" w14:textId="77777777" w:rsidR="00C27FAB" w:rsidRPr="00F36937" w:rsidRDefault="00C27FAB" w:rsidP="00EA4BB8"/>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F29D1" w14:textId="77777777" w:rsidR="003C3AA3" w:rsidRDefault="003C3AA3" w:rsidP="007A0D55">
      <w:pPr>
        <w:spacing w:after="0" w:line="240" w:lineRule="auto"/>
      </w:pPr>
      <w:r>
        <w:separator/>
      </w:r>
    </w:p>
  </w:endnote>
  <w:endnote w:type="continuationSeparator" w:id="0">
    <w:p w14:paraId="5CAEC3AA" w14:textId="77777777" w:rsidR="003C3AA3" w:rsidRDefault="003C3A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7E36C" w14:textId="77777777" w:rsidR="003C3AA3" w:rsidRDefault="003C3AA3" w:rsidP="007A0D55">
      <w:pPr>
        <w:spacing w:after="0" w:line="240" w:lineRule="auto"/>
      </w:pPr>
      <w:r>
        <w:separator/>
      </w:r>
    </w:p>
  </w:footnote>
  <w:footnote w:type="continuationSeparator" w:id="0">
    <w:p w14:paraId="69775B41" w14:textId="77777777" w:rsidR="003C3AA3" w:rsidRDefault="003C3A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D05E" w14:textId="77777777" w:rsidR="00BE40D5" w:rsidRDefault="00BE40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8B7533" w14:textId="77777777" w:rsidR="00BE40D5" w:rsidRDefault="00BE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3AA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0D76"/>
    <w:rsid w:val="008A5B87"/>
    <w:rsid w:val="00922950"/>
    <w:rsid w:val="009A7264"/>
    <w:rsid w:val="009D1606"/>
    <w:rsid w:val="009E18A1"/>
    <w:rsid w:val="009E73D7"/>
    <w:rsid w:val="00A27D2C"/>
    <w:rsid w:val="00A76FD9"/>
    <w:rsid w:val="00AB436D"/>
    <w:rsid w:val="00AD2F24"/>
    <w:rsid w:val="00AD4844"/>
    <w:rsid w:val="00B02C1C"/>
    <w:rsid w:val="00B219AE"/>
    <w:rsid w:val="00B33145"/>
    <w:rsid w:val="00B574C9"/>
    <w:rsid w:val="00BC39C9"/>
    <w:rsid w:val="00BE40D5"/>
    <w:rsid w:val="00BE5BF7"/>
    <w:rsid w:val="00BF40E1"/>
    <w:rsid w:val="00C23806"/>
    <w:rsid w:val="00C27FAB"/>
    <w:rsid w:val="00C358D4"/>
    <w:rsid w:val="00C6296B"/>
    <w:rsid w:val="00CC586D"/>
    <w:rsid w:val="00CF1542"/>
    <w:rsid w:val="00CF3EC5"/>
    <w:rsid w:val="00D656DA"/>
    <w:rsid w:val="00D65F13"/>
    <w:rsid w:val="00D83300"/>
    <w:rsid w:val="00DC6B48"/>
    <w:rsid w:val="00DF01B0"/>
    <w:rsid w:val="00E85A05"/>
    <w:rsid w:val="00E95829"/>
    <w:rsid w:val="00EA4BB8"/>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D72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B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BB8"/>
    <w:rPr>
      <w:rFonts w:ascii="Lucida Grande" w:hAnsi="Lucida Grande" w:cs="Lucida Grande"/>
      <w:sz w:val="18"/>
      <w:szCs w:val="18"/>
    </w:rPr>
  </w:style>
  <w:style w:type="paragraph" w:customStyle="1" w:styleId="Body">
    <w:name w:val="Body"/>
    <w:rsid w:val="00EA4BB8"/>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lib.umd.edu/images/digital/collections/trn/splash_image.jpg" TargetMode="External"/><Relationship Id="rId9" Type="http://schemas.openxmlformats.org/officeDocument/2006/relationships/hyperlink" Target="http://www.acsu.buffalo.edu/~jconte/Images/Freytag_Duchamp.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8206F0E1F28D46ACB23AF88AB6372B"/>
        <w:category>
          <w:name w:val="General"/>
          <w:gallery w:val="placeholder"/>
        </w:category>
        <w:types>
          <w:type w:val="bbPlcHdr"/>
        </w:types>
        <w:behaviors>
          <w:behavior w:val="content"/>
        </w:behaviors>
        <w:guid w:val="{3F240301-6C0F-FC4B-8BC0-AE5029CE75C0}"/>
      </w:docPartPr>
      <w:docPartBody>
        <w:p w:rsidR="00BE36B0" w:rsidRDefault="00BE36B0">
          <w:pPr>
            <w:pStyle w:val="748206F0E1F28D46ACB23AF88AB6372B"/>
          </w:pPr>
          <w:r w:rsidRPr="00CC586D">
            <w:rPr>
              <w:rStyle w:val="PlaceholderText"/>
              <w:b/>
              <w:color w:val="FFFFFF" w:themeColor="background1"/>
            </w:rPr>
            <w:t>[Salutation]</w:t>
          </w:r>
        </w:p>
      </w:docPartBody>
    </w:docPart>
    <w:docPart>
      <w:docPartPr>
        <w:name w:val="9B978BBE88563649A28EFB4BF2995D25"/>
        <w:category>
          <w:name w:val="General"/>
          <w:gallery w:val="placeholder"/>
        </w:category>
        <w:types>
          <w:type w:val="bbPlcHdr"/>
        </w:types>
        <w:behaviors>
          <w:behavior w:val="content"/>
        </w:behaviors>
        <w:guid w:val="{68A3A9C8-C96E-8743-9A86-29CB19078FFA}"/>
      </w:docPartPr>
      <w:docPartBody>
        <w:p w:rsidR="00BE36B0" w:rsidRDefault="00BE36B0">
          <w:pPr>
            <w:pStyle w:val="9B978BBE88563649A28EFB4BF2995D25"/>
          </w:pPr>
          <w:r>
            <w:rPr>
              <w:rStyle w:val="PlaceholderText"/>
            </w:rPr>
            <w:t>[First name]</w:t>
          </w:r>
        </w:p>
      </w:docPartBody>
    </w:docPart>
    <w:docPart>
      <w:docPartPr>
        <w:name w:val="1C660C4E7C5716478DBB91AEDAAD1614"/>
        <w:category>
          <w:name w:val="General"/>
          <w:gallery w:val="placeholder"/>
        </w:category>
        <w:types>
          <w:type w:val="bbPlcHdr"/>
        </w:types>
        <w:behaviors>
          <w:behavior w:val="content"/>
        </w:behaviors>
        <w:guid w:val="{75ECF492-4A29-B741-B881-10B9E0AFA1D4}"/>
      </w:docPartPr>
      <w:docPartBody>
        <w:p w:rsidR="00BE36B0" w:rsidRDefault="00BE36B0">
          <w:pPr>
            <w:pStyle w:val="1C660C4E7C5716478DBB91AEDAAD1614"/>
          </w:pPr>
          <w:r>
            <w:rPr>
              <w:rStyle w:val="PlaceholderText"/>
            </w:rPr>
            <w:t>[Middle name]</w:t>
          </w:r>
        </w:p>
      </w:docPartBody>
    </w:docPart>
    <w:docPart>
      <w:docPartPr>
        <w:name w:val="0CF17F8688B5764DBFFA88D138E95B0A"/>
        <w:category>
          <w:name w:val="General"/>
          <w:gallery w:val="placeholder"/>
        </w:category>
        <w:types>
          <w:type w:val="bbPlcHdr"/>
        </w:types>
        <w:behaviors>
          <w:behavior w:val="content"/>
        </w:behaviors>
        <w:guid w:val="{5F879104-2BEE-8749-B231-274F879AF188}"/>
      </w:docPartPr>
      <w:docPartBody>
        <w:p w:rsidR="00BE36B0" w:rsidRDefault="00BE36B0">
          <w:pPr>
            <w:pStyle w:val="0CF17F8688B5764DBFFA88D138E95B0A"/>
          </w:pPr>
          <w:r>
            <w:rPr>
              <w:rStyle w:val="PlaceholderText"/>
            </w:rPr>
            <w:t>[Last name]</w:t>
          </w:r>
        </w:p>
      </w:docPartBody>
    </w:docPart>
    <w:docPart>
      <w:docPartPr>
        <w:name w:val="59522991CC5B2849BA1527D30810B6D7"/>
        <w:category>
          <w:name w:val="General"/>
          <w:gallery w:val="placeholder"/>
        </w:category>
        <w:types>
          <w:type w:val="bbPlcHdr"/>
        </w:types>
        <w:behaviors>
          <w:behavior w:val="content"/>
        </w:behaviors>
        <w:guid w:val="{0B82B8EE-702B-0849-8FEE-DE6584B316C9}"/>
      </w:docPartPr>
      <w:docPartBody>
        <w:p w:rsidR="00BE36B0" w:rsidRDefault="00BE36B0">
          <w:pPr>
            <w:pStyle w:val="59522991CC5B2849BA1527D30810B6D7"/>
          </w:pPr>
          <w:r>
            <w:rPr>
              <w:rStyle w:val="PlaceholderText"/>
            </w:rPr>
            <w:t>[Enter your biography]</w:t>
          </w:r>
        </w:p>
      </w:docPartBody>
    </w:docPart>
    <w:docPart>
      <w:docPartPr>
        <w:name w:val="483F59E6D98F9847946FCA1ADDED6F29"/>
        <w:category>
          <w:name w:val="General"/>
          <w:gallery w:val="placeholder"/>
        </w:category>
        <w:types>
          <w:type w:val="bbPlcHdr"/>
        </w:types>
        <w:behaviors>
          <w:behavior w:val="content"/>
        </w:behaviors>
        <w:guid w:val="{CD340C7A-48C5-F84E-8A47-18127F96276A}"/>
      </w:docPartPr>
      <w:docPartBody>
        <w:p w:rsidR="00BE36B0" w:rsidRDefault="00BE36B0">
          <w:pPr>
            <w:pStyle w:val="483F59E6D98F9847946FCA1ADDED6F29"/>
          </w:pPr>
          <w:r w:rsidRPr="00EF74F7">
            <w:rPr>
              <w:b/>
              <w:color w:val="808080" w:themeColor="background1" w:themeShade="80"/>
            </w:rPr>
            <w:t>[Enter the headword for your article]</w:t>
          </w:r>
        </w:p>
      </w:docPartBody>
    </w:docPart>
    <w:docPart>
      <w:docPartPr>
        <w:name w:val="9D5625DD5207464186C544D2CFEE7454"/>
        <w:category>
          <w:name w:val="General"/>
          <w:gallery w:val="placeholder"/>
        </w:category>
        <w:types>
          <w:type w:val="bbPlcHdr"/>
        </w:types>
        <w:behaviors>
          <w:behavior w:val="content"/>
        </w:behaviors>
        <w:guid w:val="{9B48A9A7-61C2-D74B-A4A5-ED3E7C7EA118}"/>
      </w:docPartPr>
      <w:docPartBody>
        <w:p w:rsidR="00BE36B0" w:rsidRDefault="00BE36B0">
          <w:pPr>
            <w:pStyle w:val="9D5625DD5207464186C544D2CFEE74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4147165422A34FAC553FAD90ECEED5"/>
        <w:category>
          <w:name w:val="General"/>
          <w:gallery w:val="placeholder"/>
        </w:category>
        <w:types>
          <w:type w:val="bbPlcHdr"/>
        </w:types>
        <w:behaviors>
          <w:behavior w:val="content"/>
        </w:behaviors>
        <w:guid w:val="{ABBAA4BB-50A5-5240-AF02-FB3E4768AC79}"/>
      </w:docPartPr>
      <w:docPartBody>
        <w:p w:rsidR="00BE36B0" w:rsidRDefault="00BE36B0">
          <w:pPr>
            <w:pStyle w:val="844147165422A34FAC553FAD90ECEE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0F0A1204ED08418D50E899F6931601"/>
        <w:category>
          <w:name w:val="General"/>
          <w:gallery w:val="placeholder"/>
        </w:category>
        <w:types>
          <w:type w:val="bbPlcHdr"/>
        </w:types>
        <w:behaviors>
          <w:behavior w:val="content"/>
        </w:behaviors>
        <w:guid w:val="{0A68A336-C92C-3041-B39B-871AB6D2650F}"/>
      </w:docPartPr>
      <w:docPartBody>
        <w:p w:rsidR="00BE36B0" w:rsidRDefault="00BE36B0">
          <w:pPr>
            <w:pStyle w:val="D10F0A1204ED08418D50E899F69316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C057E17C5E4E47A5046E75AEAD3E88"/>
        <w:category>
          <w:name w:val="General"/>
          <w:gallery w:val="placeholder"/>
        </w:category>
        <w:types>
          <w:type w:val="bbPlcHdr"/>
        </w:types>
        <w:behaviors>
          <w:behavior w:val="content"/>
        </w:behaviors>
        <w:guid w:val="{FE1E64F8-5B77-1A4A-972C-3F81DB1B185E}"/>
      </w:docPartPr>
      <w:docPartBody>
        <w:p w:rsidR="00BE36B0" w:rsidRDefault="00BE36B0">
          <w:pPr>
            <w:pStyle w:val="3DC057E17C5E4E47A5046E75AEAD3E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6B0"/>
    <w:rsid w:val="00946FE5"/>
    <w:rsid w:val="00BE36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8206F0E1F28D46ACB23AF88AB6372B">
    <w:name w:val="748206F0E1F28D46ACB23AF88AB6372B"/>
  </w:style>
  <w:style w:type="paragraph" w:customStyle="1" w:styleId="9B978BBE88563649A28EFB4BF2995D25">
    <w:name w:val="9B978BBE88563649A28EFB4BF2995D25"/>
  </w:style>
  <w:style w:type="paragraph" w:customStyle="1" w:styleId="1C660C4E7C5716478DBB91AEDAAD1614">
    <w:name w:val="1C660C4E7C5716478DBB91AEDAAD1614"/>
  </w:style>
  <w:style w:type="paragraph" w:customStyle="1" w:styleId="0CF17F8688B5764DBFFA88D138E95B0A">
    <w:name w:val="0CF17F8688B5764DBFFA88D138E95B0A"/>
  </w:style>
  <w:style w:type="paragraph" w:customStyle="1" w:styleId="59522991CC5B2849BA1527D30810B6D7">
    <w:name w:val="59522991CC5B2849BA1527D30810B6D7"/>
  </w:style>
  <w:style w:type="paragraph" w:customStyle="1" w:styleId="947A7718A9AA1146AB0E48601D974348">
    <w:name w:val="947A7718A9AA1146AB0E48601D974348"/>
  </w:style>
  <w:style w:type="paragraph" w:customStyle="1" w:styleId="483F59E6D98F9847946FCA1ADDED6F29">
    <w:name w:val="483F59E6D98F9847946FCA1ADDED6F29"/>
  </w:style>
  <w:style w:type="paragraph" w:customStyle="1" w:styleId="9D5625DD5207464186C544D2CFEE7454">
    <w:name w:val="9D5625DD5207464186C544D2CFEE7454"/>
  </w:style>
  <w:style w:type="paragraph" w:customStyle="1" w:styleId="844147165422A34FAC553FAD90ECEED5">
    <w:name w:val="844147165422A34FAC553FAD90ECEED5"/>
  </w:style>
  <w:style w:type="paragraph" w:customStyle="1" w:styleId="D10F0A1204ED08418D50E899F6931601">
    <w:name w:val="D10F0A1204ED08418D50E899F6931601"/>
  </w:style>
  <w:style w:type="paragraph" w:customStyle="1" w:styleId="3DC057E17C5E4E47A5046E75AEAD3E88">
    <w:name w:val="3DC057E17C5E4E47A5046E75AEAD3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Gam03</b:Tag>
    <b:SourceType>Book</b:SourceType>
    <b:Guid>{B620E711-E2C1-E94D-8BC5-4FE7693AA032}</b:Guid>
    <b:Title>Baroness Elsa: Gender, Dada, and Everyday Modernity A Cultural Biography</b:Title>
    <b:Publisher>MIT Press</b:Publisher>
    <b:City>Cambridge</b:City>
    <b:Year>2003</b:Year>
    <b:Author>
      <b:Author>
        <b:NameList>
          <b:Person>
            <b:Last>Gammel</b:Last>
            <b:First>I.</b:First>
          </b:Person>
        </b:NameList>
      </b:Author>
    </b:Author>
    <b:StateProvince>Massachussetts</b:StateProvince>
    <b:CountryRegion>USA</b:CountryRegion>
    <b:RefOrder>1</b:RefOrder>
  </b:Source>
  <b:Source>
    <b:Tag>Gam11</b:Tag>
    <b:SourceType>Book</b:SourceType>
    <b:Guid>{6866819D-20CA-7847-82D4-6CF0323EBF43}</b:Guid>
    <b:Title>Elsa von Freytag-Loringhoven, Body Sweats: The Uncensored Writings of Elsa von Freytag-Loringhoven</b:Title>
    <b:City>Cambridge</b:City>
    <b:StateProvince>Massachussetts</b:StateProvince>
    <b:CountryRegion>USA</b:CountryRegion>
    <b:Publisher>MIT Press</b:Publisher>
    <b:Year>2011</b:Year>
    <b:Author>
      <b:Editor>
        <b:NameList>
          <b:Person>
            <b:Last>Gammel</b:Last>
            <b:First>I.</b:First>
          </b:Person>
          <b:Person>
            <b:Last>Zelazo</b:Last>
            <b:First>S.</b:First>
          </b:Person>
        </b:NameList>
      </b:Editor>
    </b:Author>
    <b:RefOrder>2</b:RefOrder>
  </b:Source>
  <b:Source>
    <b:Tag>Hja92</b:Tag>
    <b:SourceType>Book</b:SourceType>
    <b:Guid>{6562DE8E-83C7-1841-B319-DF3723BA7E6B}</b:Guid>
    <b:Title>Elsa von Freytag-Loringhoven, Baroness Elsa</b:Title>
    <b:City>Ottowa</b:City>
    <b:StateProvince>Ontario</b:StateProvince>
    <b:CountryRegion>Canada</b:CountryRegion>
    <b:Publisher>Oberon Press</b:Publisher>
    <b:Year>1992</b:Year>
    <b:Author>
      <b:Editor>
        <b:NameList>
          <b:Person>
            <b:Last>Hjartarson</b:Last>
            <b:First>P.I</b:First>
          </b:Person>
          <b:Person>
            <b:Last>Spettigue</b:Last>
            <b:First>D.O.</b:First>
          </b:Person>
        </b:NameList>
      </b:Editor>
    </b:Author>
    <b:RefOrder>3</b:RefOrder>
  </b:Source>
  <b:Source>
    <b:Tag>Hea22</b:Tag>
    <b:SourceType>JournalArticle</b:SourceType>
    <b:Guid>{EA73018F-EB06-6A43-AB2B-5EB4C8E03BBC}</b:Guid>
    <b:Author>
      <b:Author>
        <b:NameList>
          <b:Person>
            <b:Last>Heap</b:Last>
            <b:First>Jane</b:First>
          </b:Person>
        </b:NameList>
      </b:Author>
    </b:Author>
    <b:Title>Dada</b:Title>
    <b:Year>1922</b:Year>
    <b:Volume>VIII</b:Volume>
    <b:Pages>46</b:Pages>
    <b:Comments>Debate between Evelyn Scott and Jane Heap] (1920) “The Art of Madness”, The Little Review 6.9: 25-29.</b:Comments>
    <b:JournalName>The Little Review</b:JournalName>
    <b:Issue>2</b:Issue>
    <b:RefOrder>4</b:RefOrder>
  </b:Source>
  <b:Source>
    <b:Tag>Jon04</b:Tag>
    <b:SourceType>Book</b:SourceType>
    <b:Guid>{A91EE4BF-184C-FA4E-837E-7412461A2C34}</b:Guid>
    <b:Author>
      <b:Author>
        <b:NameList>
          <b:Person>
            <b:Last>Jones</b:Last>
            <b:First>A.</b:First>
          </b:Person>
        </b:NameList>
      </b:Author>
    </b:Author>
    <b:Title>Irrational Modernism: A Neurasthenic History of New York Dada</b:Title>
    <b:Publisher>MIT Press</b:Publisher>
    <b:City>Cambridge</b:City>
    <b:Year>2004</b:Year>
    <b:StateProvince>Massachussetts</b:StateProvince>
    <b:CountryRegion>USA</b:CountryRegion>
    <b:RefOrder>5</b:RefOrder>
  </b:Source>
  <b:Source>
    <b:Tag>Saw98</b:Tag>
    <b:SourceType>Book</b:SourceType>
    <b:Guid>{E186C7BF-ABD2-AD43-9EAF-7F2037DEB984}</b:Guid>
    <b:Author>
      <b:Author>
        <b:NameList>
          <b:Person>
            <b:Last>Sawelson-Gorse</b:Last>
            <b:First>N.</b:First>
          </b:Person>
        </b:NameList>
      </b:Author>
    </b:Author>
    <b:Title>Women in Dada: Essays on Sex, Gender, and Identity</b:Title>
    <b:City>Cambridge</b:City>
    <b:StateProvince>Massachussetts</b:StateProvince>
    <b:CountryRegion>USA</b:CountryRegion>
    <b:Publisher>MIT Press</b:Publisher>
    <b:Year>1998</b:Year>
    <b:RefOrder>6</b:RefOrder>
  </b:Source>
  <b:Source>
    <b:Tag>Uni04</b:Tag>
    <b:SourceType>InternetSite</b:SourceType>
    <b:Guid>{A1002B93-D836-BD42-9A85-CF1AC86DD275}</b:Guid>
    <b:Title>Papers of Elsa von Freytag-Loringhoven </b:Title>
    <b:Year>2004</b:Year>
    <b:Author>
      <b:Author>
        <b:Corporate>University of Maryland Libraries </b:Corporate>
      </b:Author>
    </b:Author>
    <b:InternetSiteTitle>Baroness Elsa von Freytag-Loringhoven Digital Library</b:InternetSiteTitle>
    <b:URL>http://www.lib.umd.edu/dcr/collections/EvFL-class/index.html</b:URL>
    <b:RefOrder>7</b:RefOrder>
  </b:Source>
</b:Sources>
</file>

<file path=customXml/itemProps1.xml><?xml version="1.0" encoding="utf-8"?>
<ds:datastoreItem xmlns:ds="http://schemas.openxmlformats.org/officeDocument/2006/customXml" ds:itemID="{3E00A626-EE65-5F43-9D4E-05D3DC59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21</TotalTime>
  <Pages>3</Pages>
  <Words>1107</Words>
  <Characters>6312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Yan Tang</cp:lastModifiedBy>
  <cp:revision>5</cp:revision>
  <dcterms:created xsi:type="dcterms:W3CDTF">2015-02-09T23:34:00Z</dcterms:created>
  <dcterms:modified xsi:type="dcterms:W3CDTF">2015-12-16T20:43:00Z</dcterms:modified>
</cp:coreProperties>
</file>