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AB358C5" w14:textId="77777777" w:rsidTr="00922950">
        <w:tc>
          <w:tcPr>
            <w:tcW w:w="491" w:type="dxa"/>
            <w:vMerge w:val="restart"/>
            <w:shd w:val="clear" w:color="auto" w:fill="A6A6A6" w:themeFill="background1" w:themeFillShade="A6"/>
            <w:textDirection w:val="btLr"/>
          </w:tcPr>
          <w:p w14:paraId="083A3F5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5028BFB0E55DB4A80D9BB653A3EA305"/>
            </w:placeholder>
            <w:showingPlcHdr/>
            <w:dropDownList>
              <w:listItem w:displayText="Dr." w:value="Dr."/>
              <w:listItem w:displayText="Prof." w:value="Prof."/>
            </w:dropDownList>
          </w:sdtPr>
          <w:sdtEndPr/>
          <w:sdtContent>
            <w:tc>
              <w:tcPr>
                <w:tcW w:w="1259" w:type="dxa"/>
              </w:tcPr>
              <w:p w14:paraId="3D9DB6A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1082BED25E2994EA6EAEF4ED6A5DBF6"/>
            </w:placeholder>
            <w:text/>
          </w:sdtPr>
          <w:sdtEndPr/>
          <w:sdtContent>
            <w:tc>
              <w:tcPr>
                <w:tcW w:w="2073" w:type="dxa"/>
              </w:tcPr>
              <w:p w14:paraId="66757677" w14:textId="77777777" w:rsidR="00B574C9" w:rsidRDefault="00D8435C" w:rsidP="00D8435C">
                <w:r>
                  <w:t>Craig</w:t>
                </w:r>
              </w:p>
            </w:tc>
          </w:sdtContent>
        </w:sdt>
        <w:sdt>
          <w:sdtPr>
            <w:alias w:val="Middle name"/>
            <w:tag w:val="authorMiddleName"/>
            <w:id w:val="-2076034781"/>
            <w:placeholder>
              <w:docPart w:val="F24E0BE9245FD44DB9D348CA9DFC2C75"/>
            </w:placeholder>
            <w:showingPlcHdr/>
            <w:text/>
          </w:sdtPr>
          <w:sdtEndPr/>
          <w:sdtContent>
            <w:tc>
              <w:tcPr>
                <w:tcW w:w="2551" w:type="dxa"/>
              </w:tcPr>
              <w:p w14:paraId="434EA3D9" w14:textId="77777777" w:rsidR="00B574C9" w:rsidRDefault="00B574C9" w:rsidP="00922950">
                <w:r>
                  <w:rPr>
                    <w:rStyle w:val="PlaceholderText"/>
                  </w:rPr>
                  <w:t>[Middle name]</w:t>
                </w:r>
              </w:p>
            </w:tc>
          </w:sdtContent>
        </w:sdt>
        <w:sdt>
          <w:sdtPr>
            <w:alias w:val="Last name"/>
            <w:tag w:val="authorLastName"/>
            <w:id w:val="-1088529830"/>
            <w:placeholder>
              <w:docPart w:val="0ED4B4BB2A35914088E43B355F5A6537"/>
            </w:placeholder>
            <w:text/>
          </w:sdtPr>
          <w:sdtEndPr/>
          <w:sdtContent>
            <w:tc>
              <w:tcPr>
                <w:tcW w:w="2642" w:type="dxa"/>
              </w:tcPr>
              <w:p w14:paraId="3AF095E5" w14:textId="77777777" w:rsidR="00B574C9" w:rsidRDefault="00D8435C" w:rsidP="00D8435C">
                <w:proofErr w:type="spellStart"/>
                <w:r>
                  <w:t>MacKenzie</w:t>
                </w:r>
                <w:proofErr w:type="spellEnd"/>
              </w:p>
            </w:tc>
          </w:sdtContent>
        </w:sdt>
      </w:tr>
      <w:tr w:rsidR="00B574C9" w14:paraId="4A593A3A" w14:textId="77777777" w:rsidTr="001A6A06">
        <w:trPr>
          <w:trHeight w:val="986"/>
        </w:trPr>
        <w:tc>
          <w:tcPr>
            <w:tcW w:w="491" w:type="dxa"/>
            <w:vMerge/>
            <w:shd w:val="clear" w:color="auto" w:fill="A6A6A6" w:themeFill="background1" w:themeFillShade="A6"/>
          </w:tcPr>
          <w:p w14:paraId="0D614A99" w14:textId="77777777" w:rsidR="00B574C9" w:rsidRPr="001A6A06" w:rsidRDefault="00B574C9" w:rsidP="00CF1542">
            <w:pPr>
              <w:jc w:val="center"/>
              <w:rPr>
                <w:b/>
                <w:color w:val="FFFFFF" w:themeColor="background1"/>
              </w:rPr>
            </w:pPr>
          </w:p>
        </w:tc>
        <w:sdt>
          <w:sdtPr>
            <w:alias w:val="Biography"/>
            <w:tag w:val="authorBiography"/>
            <w:id w:val="938807824"/>
            <w:placeholder>
              <w:docPart w:val="9F1070419CF2904AACC6A67C1CCBABCC"/>
            </w:placeholder>
            <w:showingPlcHdr/>
          </w:sdtPr>
          <w:sdtEndPr/>
          <w:sdtContent>
            <w:tc>
              <w:tcPr>
                <w:tcW w:w="8525" w:type="dxa"/>
                <w:gridSpan w:val="4"/>
              </w:tcPr>
              <w:p w14:paraId="68777891" w14:textId="77777777" w:rsidR="00B574C9" w:rsidRDefault="00B574C9" w:rsidP="00922950">
                <w:r>
                  <w:rPr>
                    <w:rStyle w:val="PlaceholderText"/>
                  </w:rPr>
                  <w:t>[Enter your biography]</w:t>
                </w:r>
              </w:p>
            </w:tc>
          </w:sdtContent>
        </w:sdt>
      </w:tr>
      <w:tr w:rsidR="00B574C9" w14:paraId="310B8F49" w14:textId="77777777" w:rsidTr="001A6A06">
        <w:trPr>
          <w:trHeight w:val="986"/>
        </w:trPr>
        <w:tc>
          <w:tcPr>
            <w:tcW w:w="491" w:type="dxa"/>
            <w:vMerge/>
            <w:shd w:val="clear" w:color="auto" w:fill="A6A6A6" w:themeFill="background1" w:themeFillShade="A6"/>
          </w:tcPr>
          <w:p w14:paraId="5C1B9DF5" w14:textId="77777777" w:rsidR="00B574C9" w:rsidRPr="001A6A06" w:rsidRDefault="00B574C9" w:rsidP="00CF1542">
            <w:pPr>
              <w:jc w:val="center"/>
              <w:rPr>
                <w:b/>
                <w:color w:val="FFFFFF" w:themeColor="background1"/>
              </w:rPr>
            </w:pPr>
          </w:p>
        </w:tc>
        <w:sdt>
          <w:sdtPr>
            <w:alias w:val="Affiliation"/>
            <w:tag w:val="affiliation"/>
            <w:id w:val="2012937915"/>
            <w:placeholder>
              <w:docPart w:val="4FA65B7E926A334BAD2C8D9F2DB65151"/>
            </w:placeholder>
            <w:showingPlcHdr/>
            <w:text/>
          </w:sdtPr>
          <w:sdtEndPr/>
          <w:sdtContent>
            <w:tc>
              <w:tcPr>
                <w:tcW w:w="8525" w:type="dxa"/>
                <w:gridSpan w:val="4"/>
              </w:tcPr>
              <w:p w14:paraId="2A87A682" w14:textId="77777777" w:rsidR="00B574C9" w:rsidRDefault="00B574C9" w:rsidP="00B574C9">
                <w:r>
                  <w:rPr>
                    <w:rStyle w:val="PlaceholderText"/>
                  </w:rPr>
                  <w:t>[Enter the institution with which you are affiliated]</w:t>
                </w:r>
              </w:p>
            </w:tc>
          </w:sdtContent>
        </w:sdt>
      </w:tr>
    </w:tbl>
    <w:p w14:paraId="2384B6F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1CFD67" w14:textId="77777777" w:rsidTr="00244BB0">
        <w:tc>
          <w:tcPr>
            <w:tcW w:w="9016" w:type="dxa"/>
            <w:shd w:val="clear" w:color="auto" w:fill="A6A6A6" w:themeFill="background1" w:themeFillShade="A6"/>
            <w:tcMar>
              <w:top w:w="113" w:type="dxa"/>
              <w:bottom w:w="113" w:type="dxa"/>
            </w:tcMar>
          </w:tcPr>
          <w:p w14:paraId="356CEF1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DFB6871" w14:textId="77777777" w:rsidTr="003F0D73">
        <w:sdt>
          <w:sdtPr>
            <w:alias w:val="Article headword"/>
            <w:tag w:val="articleHeadword"/>
            <w:id w:val="-361440020"/>
            <w:placeholder>
              <w:docPart w:val="82C689157A071144829C9BBF67103713"/>
            </w:placeholder>
            <w:text/>
          </w:sdtPr>
          <w:sdtEndPr/>
          <w:sdtContent>
            <w:tc>
              <w:tcPr>
                <w:tcW w:w="9016" w:type="dxa"/>
                <w:tcMar>
                  <w:top w:w="113" w:type="dxa"/>
                  <w:bottom w:w="113" w:type="dxa"/>
                </w:tcMar>
              </w:tcPr>
              <w:p w14:paraId="06322D2A" w14:textId="77777777" w:rsidR="003F0D73" w:rsidRPr="00FB589A" w:rsidRDefault="00D8435C" w:rsidP="00D8435C">
                <w:proofErr w:type="spellStart"/>
                <w:r>
                  <w:t>Gray</w:t>
                </w:r>
                <w:proofErr w:type="spellEnd"/>
                <w:r>
                  <w:t>, Stephen (1941– )</w:t>
                </w:r>
              </w:p>
            </w:tc>
          </w:sdtContent>
        </w:sdt>
      </w:tr>
      <w:tr w:rsidR="00464699" w14:paraId="508C791A" w14:textId="77777777" w:rsidTr="007821B0">
        <w:sdt>
          <w:sdtPr>
            <w:alias w:val="Variant headwords"/>
            <w:tag w:val="variantHeadwords"/>
            <w:id w:val="173464402"/>
            <w:placeholder>
              <w:docPart w:val="159A547973AD0F429CE41FD4EB9A338A"/>
            </w:placeholder>
            <w:showingPlcHdr/>
          </w:sdtPr>
          <w:sdtEndPr/>
          <w:sdtContent>
            <w:tc>
              <w:tcPr>
                <w:tcW w:w="9016" w:type="dxa"/>
                <w:tcMar>
                  <w:top w:w="113" w:type="dxa"/>
                  <w:bottom w:w="113" w:type="dxa"/>
                </w:tcMar>
              </w:tcPr>
              <w:p w14:paraId="40E29C2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C4905AE" w14:textId="77777777" w:rsidTr="003F0D73">
        <w:sdt>
          <w:sdtPr>
            <w:alias w:val="Abstract"/>
            <w:tag w:val="abstract"/>
            <w:id w:val="-635871867"/>
            <w:placeholder>
              <w:docPart w:val="0027CB0E4FF134448F0F13EE729E2AFB"/>
            </w:placeholder>
          </w:sdtPr>
          <w:sdtEndPr/>
          <w:sdtContent>
            <w:tc>
              <w:tcPr>
                <w:tcW w:w="9016" w:type="dxa"/>
                <w:tcMar>
                  <w:top w:w="113" w:type="dxa"/>
                  <w:bottom w:w="113" w:type="dxa"/>
                </w:tcMar>
              </w:tcPr>
              <w:p w14:paraId="380EAF7D" w14:textId="77777777" w:rsidR="00D8435C" w:rsidRDefault="00D8435C" w:rsidP="00D8435C">
                <w:r w:rsidRPr="008B2AC5">
                  <w:t>N</w:t>
                </w:r>
                <w:r w:rsidRPr="004A2F62">
                  <w:t xml:space="preserve">ovelist, poet, dramatist, and critic Stephen </w:t>
                </w:r>
                <w:proofErr w:type="spellStart"/>
                <w:r w:rsidRPr="004A2F62">
                  <w:t>Gray</w:t>
                </w:r>
                <w:proofErr w:type="spellEnd"/>
                <w:r w:rsidRPr="004A2F62">
                  <w:t xml:space="preserve"> was born in Cape Town and educated at the universities of Cape Town, Cambridge, and Iowa, where he was a member of the Iowa Writers Workshop. He edited </w:t>
                </w:r>
                <w:proofErr w:type="spellStart"/>
                <w:r w:rsidRPr="004A2F62">
                  <w:rPr>
                    <w:i/>
                  </w:rPr>
                  <w:t>Granta</w:t>
                </w:r>
                <w:proofErr w:type="spellEnd"/>
                <w:r>
                  <w:rPr>
                    <w:i/>
                  </w:rPr>
                  <w:t xml:space="preserve"> </w:t>
                </w:r>
                <w:r w:rsidRPr="004A2F62">
                  <w:t>while at Cambridge and taught in France for some years before taking up a position at the Rand Afrikaans University (now the University of Johannesburg) in 1</w:t>
                </w:r>
                <w:r>
                  <w:t>969, where he taught for some twenty</w:t>
                </w:r>
                <w:r w:rsidRPr="004A2F62">
                  <w:t xml:space="preserve"> years and became Professor of English. He took early retirement in 1991 and has since then worked as a freelance writer. The author of several works of poetry, drama, and fiction, </w:t>
                </w:r>
                <w:proofErr w:type="spellStart"/>
                <w:r w:rsidRPr="004A2F62">
                  <w:t>Gray</w:t>
                </w:r>
                <w:proofErr w:type="spellEnd"/>
                <w:r w:rsidRPr="004A2F62">
                  <w:t xml:space="preserve"> is also South Africa’s foremost anthologist and literary historiographer. </w:t>
                </w:r>
              </w:p>
              <w:p w14:paraId="266F2E78" w14:textId="77777777" w:rsidR="00D8435C" w:rsidRPr="00D8435C" w:rsidRDefault="00D8435C" w:rsidP="00D8435C"/>
              <w:p w14:paraId="12568631" w14:textId="77777777" w:rsidR="00D8435C" w:rsidRDefault="00D8435C" w:rsidP="00D8435C">
                <w:r w:rsidRPr="004A2F62">
                  <w:t xml:space="preserve">Stephen </w:t>
                </w:r>
                <w:proofErr w:type="spellStart"/>
                <w:r w:rsidRPr="004A2F62">
                  <w:t>Gray’s</w:t>
                </w:r>
                <w:proofErr w:type="spellEnd"/>
                <w:r w:rsidRPr="004A2F62">
                  <w:t xml:space="preserve"> early novels are the satirical </w:t>
                </w:r>
                <w:r w:rsidRPr="004A2F62">
                  <w:rPr>
                    <w:i/>
                  </w:rPr>
                  <w:t>Local Colour</w:t>
                </w:r>
                <w:r w:rsidRPr="004A2F62">
                  <w:t xml:space="preserve"> (1975) and </w:t>
                </w:r>
                <w:r w:rsidRPr="004A2F62">
                  <w:rPr>
                    <w:i/>
                  </w:rPr>
                  <w:t>Invisible People</w:t>
                </w:r>
                <w:r w:rsidRPr="004A2F62">
                  <w:t xml:space="preserve"> (1977), and the historical </w:t>
                </w:r>
                <w:r w:rsidRPr="004A2F62">
                  <w:rPr>
                    <w:i/>
                  </w:rPr>
                  <w:t>Caltrop’s Desire</w:t>
                </w:r>
                <w:r w:rsidRPr="004A2F62">
                  <w:t xml:space="preserve"> (1980). His fascination with history is also reflected in </w:t>
                </w:r>
                <w:r w:rsidRPr="004A2F62">
                  <w:rPr>
                    <w:i/>
                  </w:rPr>
                  <w:t>John Ross: The True Story</w:t>
                </w:r>
                <w:r w:rsidRPr="004A2F62">
                  <w:t xml:space="preserve"> (1987), a fictionalized treatment of the life of Charles Maclean (‘John Ross’), a ship’s boy who survived a shipwreck off the Natal coast in 1825 and spent several years at the court of King </w:t>
                </w:r>
                <w:proofErr w:type="spellStart"/>
                <w:r w:rsidRPr="004A2F62">
                  <w:t>Shaka</w:t>
                </w:r>
                <w:proofErr w:type="spellEnd"/>
                <w:r w:rsidRPr="004A2F62">
                  <w:t xml:space="preserve">. Later novels include </w:t>
                </w:r>
                <w:r w:rsidRPr="004A2F62">
                  <w:rPr>
                    <w:i/>
                  </w:rPr>
                  <w:t>Time of Our Darkness</w:t>
                </w:r>
                <w:r w:rsidRPr="004A2F62">
                  <w:t xml:space="preserve"> (1988), </w:t>
                </w:r>
                <w:r w:rsidRPr="004A2F62">
                  <w:rPr>
                    <w:i/>
                  </w:rPr>
                  <w:t>Born of Man</w:t>
                </w:r>
                <w:r w:rsidRPr="004A2F62">
                  <w:t xml:space="preserve"> (1989), and the semi-autobiographical </w:t>
                </w:r>
                <w:r w:rsidRPr="004A2F62">
                  <w:rPr>
                    <w:i/>
                  </w:rPr>
                  <w:t>War Child</w:t>
                </w:r>
                <w:r w:rsidRPr="004A2F62">
                  <w:t xml:space="preserve"> (1991). His autobiography, </w:t>
                </w:r>
                <w:r w:rsidRPr="004A2F62">
                  <w:rPr>
                    <w:i/>
                  </w:rPr>
                  <w:t>Accident of Birth</w:t>
                </w:r>
                <w:r w:rsidRPr="004A2F62">
                  <w:t>, appeared in 1993.</w:t>
                </w:r>
              </w:p>
              <w:p w14:paraId="1C66BC0D" w14:textId="77777777" w:rsidR="00E85A05" w:rsidRDefault="00E85A05" w:rsidP="00E85A05"/>
            </w:tc>
          </w:sdtContent>
        </w:sdt>
      </w:tr>
      <w:tr w:rsidR="003F0D73" w14:paraId="4FC0C1AD" w14:textId="77777777" w:rsidTr="003F0D73">
        <w:sdt>
          <w:sdtPr>
            <w:alias w:val="Article text"/>
            <w:tag w:val="articleText"/>
            <w:id w:val="634067588"/>
            <w:placeholder>
              <w:docPart w:val="C3BB913EBCDD544D868D1E3B2CF9DAD3"/>
            </w:placeholder>
          </w:sdtPr>
          <w:sdtEndPr/>
          <w:sdtContent>
            <w:tc>
              <w:tcPr>
                <w:tcW w:w="9016" w:type="dxa"/>
                <w:tcMar>
                  <w:top w:w="113" w:type="dxa"/>
                  <w:bottom w:w="113" w:type="dxa"/>
                </w:tcMar>
              </w:tcPr>
              <w:p w14:paraId="086BBE94" w14:textId="77777777" w:rsidR="00D8435C" w:rsidRPr="009D3E83" w:rsidRDefault="00D8435C" w:rsidP="009D3E83">
                <w:r w:rsidRPr="009D3E83">
                  <w:t xml:space="preserve">Novelist, poet, dramatist, and critic Stephen </w:t>
                </w:r>
                <w:proofErr w:type="spellStart"/>
                <w:r w:rsidRPr="009D3E83">
                  <w:t>Gray</w:t>
                </w:r>
                <w:proofErr w:type="spellEnd"/>
                <w:r w:rsidRPr="009D3E83">
                  <w:t xml:space="preserve"> was born in Cape Town and educated at the universities of Cape Town, Cambridge, and Iowa, where he was a member of the Iowa Writers Workshop. He edited </w:t>
                </w:r>
                <w:proofErr w:type="spellStart"/>
                <w:r w:rsidRPr="009D3E83">
                  <w:rPr>
                    <w:i/>
                  </w:rPr>
                  <w:t>Granta</w:t>
                </w:r>
                <w:proofErr w:type="spellEnd"/>
                <w:r w:rsidRPr="009D3E83">
                  <w:rPr>
                    <w:i/>
                  </w:rPr>
                  <w:t xml:space="preserve"> </w:t>
                </w:r>
                <w:r w:rsidRPr="009D3E83">
                  <w:t xml:space="preserve">while at Cambridge and taught in France for some years before taking up a position at the Rand Afrikaans University (now the University of Johannesburg) in 1969, where he taught for some twenty years and became Professor of English. He took early retirement in 1991 and has since then worked as a freelance writer. The author of several works of poetry, drama, and fiction, </w:t>
                </w:r>
                <w:proofErr w:type="spellStart"/>
                <w:r w:rsidRPr="009D3E83">
                  <w:t>Gray</w:t>
                </w:r>
                <w:proofErr w:type="spellEnd"/>
                <w:r w:rsidRPr="009D3E83">
                  <w:t xml:space="preserve"> is also South Africa’s foremost anthologist and literary historiographer. </w:t>
                </w:r>
              </w:p>
              <w:p w14:paraId="287AE97E" w14:textId="77777777" w:rsidR="00D8435C" w:rsidRPr="009D3E83" w:rsidRDefault="00D8435C" w:rsidP="009D3E83">
                <w:bookmarkStart w:id="0" w:name="_GoBack"/>
                <w:bookmarkEnd w:id="0"/>
              </w:p>
              <w:p w14:paraId="0E5C4352" w14:textId="77777777" w:rsidR="00D8435C" w:rsidRPr="009D3E83" w:rsidRDefault="00D8435C" w:rsidP="009D3E83">
                <w:r w:rsidRPr="009D3E83">
                  <w:t xml:space="preserve">Stephen </w:t>
                </w:r>
                <w:proofErr w:type="spellStart"/>
                <w:r w:rsidRPr="009D3E83">
                  <w:t>Gray’s</w:t>
                </w:r>
                <w:proofErr w:type="spellEnd"/>
                <w:r w:rsidRPr="009D3E83">
                  <w:t xml:space="preserve"> early novels are the satirical </w:t>
                </w:r>
                <w:r w:rsidRPr="009D3E83">
                  <w:rPr>
                    <w:i/>
                  </w:rPr>
                  <w:t>Local Colour</w:t>
                </w:r>
                <w:r w:rsidRPr="009D3E83">
                  <w:t xml:space="preserve"> (1975) and </w:t>
                </w:r>
                <w:r w:rsidRPr="009D3E83">
                  <w:rPr>
                    <w:i/>
                  </w:rPr>
                  <w:t>Invisible People</w:t>
                </w:r>
                <w:r w:rsidRPr="009D3E83">
                  <w:t xml:space="preserve"> (1977), and the historical </w:t>
                </w:r>
                <w:r w:rsidRPr="009D3E83">
                  <w:rPr>
                    <w:i/>
                  </w:rPr>
                  <w:t>Caltrop’s Desire</w:t>
                </w:r>
                <w:r w:rsidRPr="009D3E83">
                  <w:t xml:space="preserve"> (1980). His fascination with history is also reflected in </w:t>
                </w:r>
                <w:r w:rsidRPr="009D3E83">
                  <w:rPr>
                    <w:i/>
                  </w:rPr>
                  <w:t>John Ross: The True Story</w:t>
                </w:r>
                <w:r w:rsidRPr="009D3E83">
                  <w:t xml:space="preserve"> (1987), a fictionalized treatment of the life of Charles Maclean (‘John Ross’), a ship’s boy who survived a shipwreck off the Natal coast in 1825 and spent several years at the court of King </w:t>
                </w:r>
                <w:proofErr w:type="spellStart"/>
                <w:r w:rsidRPr="009D3E83">
                  <w:t>Shaka</w:t>
                </w:r>
                <w:proofErr w:type="spellEnd"/>
                <w:r w:rsidRPr="009D3E83">
                  <w:t xml:space="preserve">. Later novels include </w:t>
                </w:r>
                <w:r w:rsidRPr="009D3E83">
                  <w:rPr>
                    <w:i/>
                  </w:rPr>
                  <w:t>Time of Our Darkness</w:t>
                </w:r>
                <w:r w:rsidRPr="009D3E83">
                  <w:t xml:space="preserve"> (1988), </w:t>
                </w:r>
                <w:r w:rsidRPr="009D3E83">
                  <w:rPr>
                    <w:i/>
                  </w:rPr>
                  <w:t>Born of Man</w:t>
                </w:r>
                <w:r w:rsidRPr="009D3E83">
                  <w:t xml:space="preserve"> (1989), and the semi-autobiographical </w:t>
                </w:r>
                <w:r w:rsidRPr="009D3E83">
                  <w:rPr>
                    <w:i/>
                  </w:rPr>
                  <w:t>War Child</w:t>
                </w:r>
                <w:r w:rsidRPr="009D3E83">
                  <w:t xml:space="preserve"> (1991). His autobiography, </w:t>
                </w:r>
                <w:r w:rsidRPr="009D3E83">
                  <w:rPr>
                    <w:i/>
                  </w:rPr>
                  <w:t>Accident of Birth</w:t>
                </w:r>
                <w:r w:rsidRPr="009D3E83">
                  <w:t>, appeared in 1993.</w:t>
                </w:r>
              </w:p>
              <w:p w14:paraId="048F4B47" w14:textId="77777777" w:rsidR="00D8435C" w:rsidRPr="009D3E83" w:rsidRDefault="00D8435C" w:rsidP="009D3E83"/>
              <w:p w14:paraId="084795E6" w14:textId="77777777" w:rsidR="00D8435C" w:rsidRPr="009D3E83" w:rsidRDefault="00D8435C" w:rsidP="009D3E83">
                <w:r w:rsidRPr="009D3E83">
                  <w:t xml:space="preserve">An editor of the 1970s poetry journal </w:t>
                </w:r>
                <w:proofErr w:type="spellStart"/>
                <w:r w:rsidRPr="009D3E83">
                  <w:rPr>
                    <w:i/>
                  </w:rPr>
                  <w:t>Izwe</w:t>
                </w:r>
                <w:proofErr w:type="spellEnd"/>
                <w:r w:rsidRPr="009D3E83">
                  <w:t xml:space="preserve">, his own poetry is collected as </w:t>
                </w:r>
                <w:r w:rsidRPr="009D3E83">
                  <w:rPr>
                    <w:i/>
                  </w:rPr>
                  <w:t>It’s about Time</w:t>
                </w:r>
                <w:r w:rsidRPr="009D3E83">
                  <w:t xml:space="preserve"> (1974), </w:t>
                </w:r>
                <w:r w:rsidRPr="009D3E83">
                  <w:rPr>
                    <w:i/>
                  </w:rPr>
                  <w:t xml:space="preserve">The Assassination of </w:t>
                </w:r>
                <w:proofErr w:type="spellStart"/>
                <w:r w:rsidRPr="009D3E83">
                  <w:rPr>
                    <w:i/>
                  </w:rPr>
                  <w:t>Shaka</w:t>
                </w:r>
                <w:proofErr w:type="spellEnd"/>
                <w:r w:rsidRPr="009D3E83">
                  <w:t xml:space="preserve"> (1974), with woodcuts by Cecil </w:t>
                </w:r>
                <w:proofErr w:type="spellStart"/>
                <w:r w:rsidRPr="009D3E83">
                  <w:t>Skotnes</w:t>
                </w:r>
                <w:proofErr w:type="spellEnd"/>
                <w:r w:rsidRPr="009D3E83">
                  <w:t xml:space="preserve">, </w:t>
                </w:r>
                <w:r w:rsidRPr="009D3E83">
                  <w:rPr>
                    <w:i/>
                  </w:rPr>
                  <w:t xml:space="preserve">Hottentot Venus and Other </w:t>
                </w:r>
                <w:r w:rsidRPr="009D3E83">
                  <w:rPr>
                    <w:i/>
                  </w:rPr>
                  <w:lastRenderedPageBreak/>
                  <w:t>Poems</w:t>
                </w:r>
                <w:r w:rsidRPr="009D3E83">
                  <w:t xml:space="preserve"> (1979), and </w:t>
                </w:r>
                <w:r w:rsidRPr="009D3E83">
                  <w:rPr>
                    <w:i/>
                  </w:rPr>
                  <w:t>Love Poems: Hate Poems</w:t>
                </w:r>
                <w:r w:rsidRPr="009D3E83">
                  <w:t xml:space="preserve"> (1982). Later collections are </w:t>
                </w:r>
                <w:r w:rsidRPr="009D3E83">
                  <w:rPr>
                    <w:i/>
                  </w:rPr>
                  <w:t>Apollo Café</w:t>
                </w:r>
                <w:r w:rsidRPr="009D3E83">
                  <w:t xml:space="preserve"> (1990) and </w:t>
                </w:r>
                <w:r w:rsidRPr="009D3E83">
                  <w:rPr>
                    <w:i/>
                  </w:rPr>
                  <w:t>Season of Violence</w:t>
                </w:r>
                <w:r w:rsidRPr="009D3E83">
                  <w:t xml:space="preserve"> (1992). His </w:t>
                </w:r>
                <w:r w:rsidRPr="009D3E83">
                  <w:rPr>
                    <w:i/>
                  </w:rPr>
                  <w:t>Selected Poems (1960–92)</w:t>
                </w:r>
                <w:r w:rsidRPr="009D3E83">
                  <w:t xml:space="preserve"> appeared in 1993 and was followed by the engaging and innovative </w:t>
                </w:r>
                <w:r w:rsidRPr="009D3E83">
                  <w:rPr>
                    <w:i/>
                  </w:rPr>
                  <w:t>Gabriel’s Exhibition</w:t>
                </w:r>
                <w:r w:rsidRPr="009D3E83">
                  <w:t xml:space="preserve"> (1998) and </w:t>
                </w:r>
                <w:r w:rsidRPr="009D3E83">
                  <w:rPr>
                    <w:i/>
                  </w:rPr>
                  <w:t xml:space="preserve">Shelley Cinema and Other Poems </w:t>
                </w:r>
                <w:r w:rsidRPr="009D3E83">
                  <w:t xml:space="preserve">(2006). </w:t>
                </w:r>
              </w:p>
              <w:p w14:paraId="3D4E4763" w14:textId="77777777" w:rsidR="00D8435C" w:rsidRPr="009D3E83" w:rsidRDefault="00D8435C" w:rsidP="009D3E83"/>
              <w:p w14:paraId="7F156898" w14:textId="77777777" w:rsidR="00D8435C" w:rsidRPr="009D3E83" w:rsidRDefault="00D8435C" w:rsidP="009D3E83">
                <w:r w:rsidRPr="009D3E83">
                  <w:t xml:space="preserve">His work in drama includes the play script based on the prison experiences of Herman Charles </w:t>
                </w:r>
                <w:proofErr w:type="spellStart"/>
                <w:r w:rsidRPr="009D3E83">
                  <w:t>Bosman</w:t>
                </w:r>
                <w:proofErr w:type="spellEnd"/>
                <w:r w:rsidRPr="009D3E83">
                  <w:t xml:space="preserve">, </w:t>
                </w:r>
                <w:r w:rsidRPr="009D3E83">
                  <w:rPr>
                    <w:i/>
                  </w:rPr>
                  <w:t>Cold Stone Jug: The Play</w:t>
                </w:r>
                <w:r w:rsidRPr="009D3E83">
                  <w:t xml:space="preserve"> (1982) (co-produced with Barney Simon), and the acclaimed </w:t>
                </w:r>
                <w:r w:rsidRPr="009D3E83">
                  <w:rPr>
                    <w:i/>
                  </w:rPr>
                  <w:t>Schreiner: A One-Woman Play</w:t>
                </w:r>
                <w:r w:rsidRPr="009D3E83">
                  <w:t xml:space="preserve"> (1983). He has made available the work of several out-of-print dramatists, from Stephen Black to Geraldine Aron, in collections such as </w:t>
                </w:r>
                <w:r w:rsidRPr="009D3E83">
                  <w:rPr>
                    <w:i/>
                  </w:rPr>
                  <w:t>Theatre One</w:t>
                </w:r>
                <w:r w:rsidRPr="009D3E83">
                  <w:t xml:space="preserve"> (1978), </w:t>
                </w:r>
                <w:r w:rsidRPr="009D3E83">
                  <w:rPr>
                    <w:i/>
                  </w:rPr>
                  <w:t>Theatre Two</w:t>
                </w:r>
                <w:r w:rsidRPr="009D3E83">
                  <w:t xml:space="preserve"> (1981) and </w:t>
                </w:r>
                <w:r w:rsidRPr="009D3E83">
                  <w:rPr>
                    <w:i/>
                  </w:rPr>
                  <w:t>Stephen Black: Three Plays</w:t>
                </w:r>
                <w:r w:rsidRPr="009D3E83">
                  <w:t xml:space="preserve"> (1984). </w:t>
                </w:r>
              </w:p>
              <w:p w14:paraId="735A81EE" w14:textId="77777777" w:rsidR="00D8435C" w:rsidRPr="009D3E83" w:rsidRDefault="00D8435C" w:rsidP="009D3E83"/>
              <w:p w14:paraId="72378B42" w14:textId="77777777" w:rsidR="00D8435C" w:rsidRPr="009D3E83" w:rsidRDefault="00D8435C" w:rsidP="009D3E83">
                <w:r w:rsidRPr="009D3E83">
                  <w:t xml:space="preserve">As an anthologist he has produced many influential collections, including the very successful selection of southern African </w:t>
                </w:r>
                <w:proofErr w:type="gramStart"/>
                <w:r w:rsidRPr="009D3E83">
                  <w:t>prose</w:t>
                </w:r>
                <w:proofErr w:type="gramEnd"/>
                <w:r w:rsidRPr="009D3E83">
                  <w:t xml:space="preserve"> </w:t>
                </w:r>
                <w:r w:rsidRPr="009D3E83">
                  <w:rPr>
                    <w:i/>
                  </w:rPr>
                  <w:t>Writers’ Territory</w:t>
                </w:r>
                <w:r w:rsidRPr="009D3E83">
                  <w:t xml:space="preserve"> (1973; rev. ed. 1999), </w:t>
                </w:r>
                <w:r w:rsidRPr="009D3E83">
                  <w:rPr>
                    <w:i/>
                  </w:rPr>
                  <w:t>On the Edge of the World</w:t>
                </w:r>
                <w:r w:rsidRPr="009D3E83">
                  <w:t xml:space="preserve"> (1974), updated as </w:t>
                </w:r>
                <w:r w:rsidRPr="009D3E83">
                  <w:rPr>
                    <w:i/>
                  </w:rPr>
                  <w:t>Modern South African Stories</w:t>
                </w:r>
                <w:r w:rsidRPr="009D3E83">
                  <w:t xml:space="preserve"> (1980; revised edition 2002), </w:t>
                </w:r>
                <w:r w:rsidRPr="009D3E83">
                  <w:rPr>
                    <w:i/>
                  </w:rPr>
                  <w:t xml:space="preserve">The Penguin Book of Southern African Stories </w:t>
                </w:r>
                <w:r w:rsidRPr="009D3E83">
                  <w:t xml:space="preserve">(1985), </w:t>
                </w:r>
                <w:r w:rsidRPr="009D3E83">
                  <w:rPr>
                    <w:i/>
                  </w:rPr>
                  <w:t>The Penguin Book of Contemporary South African Short Stories</w:t>
                </w:r>
                <w:r w:rsidRPr="009D3E83">
                  <w:t xml:space="preserve"> (1993), and </w:t>
                </w:r>
                <w:r w:rsidRPr="009D3E83">
                  <w:rPr>
                    <w:i/>
                  </w:rPr>
                  <w:t>The Picador Book of African Stories</w:t>
                </w:r>
                <w:r w:rsidRPr="009D3E83">
                  <w:t xml:space="preserve"> (2000). His own collection of short prose, </w:t>
                </w:r>
                <w:r w:rsidRPr="009D3E83">
                  <w:rPr>
                    <w:i/>
                  </w:rPr>
                  <w:t>Human Interest and Other Pieces</w:t>
                </w:r>
                <w:r w:rsidRPr="009D3E83">
                  <w:t xml:space="preserve"> (1993), includes ‘Letters to Pratt’, a piece about the would-be assassin of H. F. Verwoerd, David Pratt, which includes the text of letters sent to him by relatives and admirers. A later collection of stories is </w:t>
                </w:r>
                <w:r w:rsidRPr="009D3E83">
                  <w:rPr>
                    <w:i/>
                  </w:rPr>
                  <w:t xml:space="preserve">My Serial Killer and Other Stories </w:t>
                </w:r>
                <w:r w:rsidRPr="009D3E83">
                  <w:t xml:space="preserve">(2005). His anthologies of South African poetry, which have been influential in shaping the canon, include </w:t>
                </w:r>
                <w:r w:rsidRPr="009D3E83">
                  <w:rPr>
                    <w:i/>
                  </w:rPr>
                  <w:t>A World of Their Own: Southern African Poets of the Seventies</w:t>
                </w:r>
                <w:r w:rsidRPr="009D3E83">
                  <w:t xml:space="preserve"> (1976), </w:t>
                </w:r>
                <w:r w:rsidRPr="009D3E83">
                  <w:rPr>
                    <w:i/>
                  </w:rPr>
                  <w:t>Modern South African Poetry</w:t>
                </w:r>
                <w:r w:rsidRPr="009D3E83">
                  <w:t xml:space="preserve"> (1984), and </w:t>
                </w:r>
                <w:r w:rsidRPr="009D3E83">
                  <w:rPr>
                    <w:i/>
                  </w:rPr>
                  <w:t xml:space="preserve">The Penguin Book of Southern African Verse </w:t>
                </w:r>
                <w:r w:rsidRPr="009D3E83">
                  <w:t xml:space="preserve">(1989). </w:t>
                </w:r>
              </w:p>
              <w:p w14:paraId="57E6504C" w14:textId="77777777" w:rsidR="00D8435C" w:rsidRPr="009D3E83" w:rsidRDefault="00D8435C" w:rsidP="009D3E83"/>
              <w:p w14:paraId="39A34E0C" w14:textId="77777777" w:rsidR="00D8435C" w:rsidRPr="009D3E83" w:rsidRDefault="00D8435C" w:rsidP="009D3E83">
                <w:r w:rsidRPr="009D3E83">
                  <w:t xml:space="preserve">His doctorate was published as </w:t>
                </w:r>
                <w:r w:rsidRPr="009D3E83">
                  <w:rPr>
                    <w:i/>
                  </w:rPr>
                  <w:t>Southern African Literature: An Introduction</w:t>
                </w:r>
                <w:r w:rsidRPr="009D3E83">
                  <w:t xml:space="preserve"> (1979), a highly influential series of historiographical essays on the formation of South African English literature. His more recent work includes a set of essays on important South African writers, </w:t>
                </w:r>
                <w:r w:rsidRPr="009D3E83">
                  <w:rPr>
                    <w:i/>
                  </w:rPr>
                  <w:t xml:space="preserve">Free-lancers and Literary Biography in South Africa </w:t>
                </w:r>
                <w:r w:rsidRPr="009D3E83">
                  <w:t xml:space="preserve">(1999), and new editions of the works of Herman Charles </w:t>
                </w:r>
                <w:proofErr w:type="spellStart"/>
                <w:r w:rsidRPr="009D3E83">
                  <w:t>Bosman</w:t>
                </w:r>
                <w:proofErr w:type="spellEnd"/>
                <w:r w:rsidRPr="009D3E83">
                  <w:t xml:space="preserve"> and C. Louis </w:t>
                </w:r>
                <w:proofErr w:type="spellStart"/>
                <w:r w:rsidRPr="009D3E83">
                  <w:t>Leipoldt</w:t>
                </w:r>
                <w:proofErr w:type="spellEnd"/>
                <w:r w:rsidRPr="009D3E83">
                  <w:t xml:space="preserve">. He is also the author of the biographies </w:t>
                </w:r>
                <w:r w:rsidRPr="009D3E83">
                  <w:rPr>
                    <w:i/>
                  </w:rPr>
                  <w:t>Beatrice Hastings: A Literary Life</w:t>
                </w:r>
                <w:r w:rsidRPr="009D3E83">
                  <w:t xml:space="preserve"> (2004) and </w:t>
                </w:r>
                <w:r w:rsidRPr="009D3E83">
                  <w:rPr>
                    <w:i/>
                  </w:rPr>
                  <w:t xml:space="preserve">Life Sentence: A Biography of Herman Charles </w:t>
                </w:r>
                <w:proofErr w:type="spellStart"/>
                <w:r w:rsidRPr="009D3E83">
                  <w:rPr>
                    <w:i/>
                  </w:rPr>
                  <w:t>Bosman</w:t>
                </w:r>
                <w:proofErr w:type="spellEnd"/>
                <w:r w:rsidRPr="009D3E83">
                  <w:rPr>
                    <w:i/>
                  </w:rPr>
                  <w:t xml:space="preserve"> </w:t>
                </w:r>
                <w:r w:rsidRPr="009D3E83">
                  <w:t>(2005).</w:t>
                </w:r>
              </w:p>
              <w:p w14:paraId="48F6056A" w14:textId="77777777" w:rsidR="00D8435C" w:rsidRPr="009D3E83" w:rsidRDefault="00D8435C" w:rsidP="009D3E83">
                <w:pPr>
                  <w:rPr>
                    <w:rFonts w:ascii="Times New Roman" w:hAnsi="Times New Roman" w:cs="Times New Roman"/>
                    <w:b/>
                  </w:rPr>
                </w:pPr>
              </w:p>
              <w:p w14:paraId="213A924B" w14:textId="77777777" w:rsidR="00D8435C" w:rsidRPr="008B2AC5" w:rsidRDefault="00D8435C" w:rsidP="00D8435C">
                <w:pPr>
                  <w:pStyle w:val="Heading1"/>
                  <w:outlineLvl w:val="0"/>
                </w:pPr>
                <w:r>
                  <w:t>List of Works</w:t>
                </w:r>
              </w:p>
              <w:p w14:paraId="5F0B1877" w14:textId="77777777" w:rsidR="00D8435C" w:rsidRPr="0021234C" w:rsidRDefault="00D8435C" w:rsidP="00D8435C">
                <w:pPr>
                  <w:pStyle w:val="Heading2"/>
                  <w:outlineLvl w:val="1"/>
                </w:pPr>
                <w:r>
                  <w:t>Poetry</w:t>
                </w:r>
              </w:p>
              <w:p w14:paraId="47B68989" w14:textId="77777777" w:rsidR="00D8435C" w:rsidRDefault="00D8435C" w:rsidP="00D8435C">
                <w:pPr>
                  <w:pStyle w:val="NormalfollowingH2"/>
                </w:pPr>
                <w:r w:rsidRPr="00D8435C">
                  <w:rPr>
                    <w:i/>
                  </w:rPr>
                  <w:t>It’s About Time</w:t>
                </w:r>
                <w:r>
                  <w:t xml:space="preserve"> (1974)</w:t>
                </w:r>
              </w:p>
              <w:p w14:paraId="40C733B9" w14:textId="77777777" w:rsidR="00D8435C" w:rsidRDefault="00D8435C" w:rsidP="00D8435C">
                <w:pPr>
                  <w:pStyle w:val="NormalfollowingH2"/>
                </w:pPr>
                <w:r w:rsidRPr="00D8435C">
                  <w:rPr>
                    <w:i/>
                  </w:rPr>
                  <w:t xml:space="preserve">The Assassination of </w:t>
                </w:r>
                <w:proofErr w:type="spellStart"/>
                <w:r w:rsidRPr="00D8435C">
                  <w:rPr>
                    <w:i/>
                  </w:rPr>
                  <w:t>Shaka</w:t>
                </w:r>
                <w:proofErr w:type="spellEnd"/>
                <w:r>
                  <w:t xml:space="preserve"> (1974)</w:t>
                </w:r>
              </w:p>
              <w:p w14:paraId="351809B6" w14:textId="77777777" w:rsidR="00D8435C" w:rsidRDefault="00D8435C" w:rsidP="00D8435C">
                <w:pPr>
                  <w:pStyle w:val="NormalfollowingH2"/>
                </w:pPr>
                <w:r w:rsidRPr="00D8435C">
                  <w:rPr>
                    <w:i/>
                  </w:rPr>
                  <w:t>Hottentot Venus and Other Poems</w:t>
                </w:r>
                <w:r>
                  <w:t xml:space="preserve"> (1979)</w:t>
                </w:r>
              </w:p>
              <w:p w14:paraId="76396C39" w14:textId="77777777" w:rsidR="00D8435C" w:rsidRDefault="00D8435C" w:rsidP="00D8435C">
                <w:pPr>
                  <w:pStyle w:val="NormalfollowingH2"/>
                </w:pPr>
                <w:r w:rsidRPr="00D8435C">
                  <w:rPr>
                    <w:i/>
                  </w:rPr>
                  <w:t>Love Poems: Hate Poems</w:t>
                </w:r>
                <w:r>
                  <w:t xml:space="preserve"> (1982)</w:t>
                </w:r>
              </w:p>
              <w:p w14:paraId="13F9B022" w14:textId="77777777" w:rsidR="00D8435C" w:rsidRDefault="00D8435C" w:rsidP="00D8435C">
                <w:pPr>
                  <w:pStyle w:val="NormalfollowingH2"/>
                </w:pPr>
                <w:r w:rsidRPr="00D8435C">
                  <w:rPr>
                    <w:i/>
                  </w:rPr>
                  <w:t>Apollo Café</w:t>
                </w:r>
                <w:r w:rsidRPr="008B2AC5">
                  <w:t xml:space="preserve"> (1990) </w:t>
                </w:r>
              </w:p>
              <w:p w14:paraId="6CE6D1B4" w14:textId="77777777" w:rsidR="00D8435C" w:rsidRDefault="00D8435C" w:rsidP="00D8435C">
                <w:pPr>
                  <w:pStyle w:val="NormalfollowingH2"/>
                </w:pPr>
                <w:r w:rsidRPr="00D8435C">
                  <w:rPr>
                    <w:i/>
                  </w:rPr>
                  <w:t>Season of Violence</w:t>
                </w:r>
                <w:r>
                  <w:t xml:space="preserve"> (1992)</w:t>
                </w:r>
              </w:p>
              <w:p w14:paraId="6E07DFEC" w14:textId="77777777" w:rsidR="00D8435C" w:rsidRDefault="00D8435C" w:rsidP="00D8435C">
                <w:pPr>
                  <w:pStyle w:val="NormalfollowingH2"/>
                </w:pPr>
                <w:r w:rsidRPr="00D8435C">
                  <w:rPr>
                    <w:i/>
                  </w:rPr>
                  <w:t>Selected Poems: 1960–92</w:t>
                </w:r>
                <w:r>
                  <w:t xml:space="preserve"> (</w:t>
                </w:r>
                <w:r w:rsidRPr="008B2AC5">
                  <w:t>1993</w:t>
                </w:r>
                <w:r>
                  <w:t>)</w:t>
                </w:r>
              </w:p>
              <w:p w14:paraId="3F26528D" w14:textId="77777777" w:rsidR="00D8435C" w:rsidRDefault="00D8435C" w:rsidP="00D8435C">
                <w:pPr>
                  <w:pStyle w:val="NormalfollowingH2"/>
                </w:pPr>
                <w:r w:rsidRPr="00D8435C">
                  <w:rPr>
                    <w:i/>
                  </w:rPr>
                  <w:t>Gabriel’s Exhibition</w:t>
                </w:r>
                <w:r w:rsidRPr="008B2AC5">
                  <w:t xml:space="preserve"> (1998) </w:t>
                </w:r>
              </w:p>
              <w:p w14:paraId="3C39C1C4" w14:textId="77777777" w:rsidR="00D8435C" w:rsidRPr="008B2AC5" w:rsidRDefault="00D8435C" w:rsidP="00D8435C">
                <w:pPr>
                  <w:pStyle w:val="NormalfollowingH2"/>
                </w:pPr>
                <w:r w:rsidRPr="00D8435C">
                  <w:rPr>
                    <w:i/>
                  </w:rPr>
                  <w:t>Shelley Cinema and Other Poems</w:t>
                </w:r>
                <w:r w:rsidRPr="008B2AC5">
                  <w:t xml:space="preserve"> (2006)</w:t>
                </w:r>
              </w:p>
              <w:p w14:paraId="0ECB4E2E" w14:textId="77777777" w:rsidR="00D8435C" w:rsidRDefault="00D8435C" w:rsidP="00D8435C">
                <w:pPr>
                  <w:pStyle w:val="NormalfollowingH2"/>
                </w:pPr>
              </w:p>
              <w:p w14:paraId="2882E340" w14:textId="77777777" w:rsidR="00D8435C" w:rsidRPr="0021234C" w:rsidRDefault="00D8435C" w:rsidP="00D8435C">
                <w:pPr>
                  <w:pStyle w:val="Heading2"/>
                  <w:outlineLvl w:val="1"/>
                </w:pPr>
                <w:r w:rsidRPr="0021234C">
                  <w:t>Novels</w:t>
                </w:r>
              </w:p>
              <w:p w14:paraId="4054CBFE" w14:textId="77777777" w:rsidR="00D8435C" w:rsidRDefault="00D8435C" w:rsidP="00D8435C">
                <w:pPr>
                  <w:pStyle w:val="NormalfollowingH2"/>
                </w:pPr>
                <w:r w:rsidRPr="00D8435C">
                  <w:rPr>
                    <w:i/>
                  </w:rPr>
                  <w:t>Local Colour</w:t>
                </w:r>
                <w:r w:rsidRPr="0021234C">
                  <w:t xml:space="preserve"> (1975)</w:t>
                </w:r>
              </w:p>
              <w:p w14:paraId="10229C87" w14:textId="77777777" w:rsidR="00D8435C" w:rsidRDefault="00D8435C" w:rsidP="00D8435C">
                <w:pPr>
                  <w:pStyle w:val="NormalfollowingH2"/>
                </w:pPr>
                <w:r w:rsidRPr="00D8435C">
                  <w:rPr>
                    <w:i/>
                  </w:rPr>
                  <w:t>Invisible People</w:t>
                </w:r>
                <w:r>
                  <w:t xml:space="preserve"> (1977)</w:t>
                </w:r>
              </w:p>
              <w:p w14:paraId="1ADBA4F0" w14:textId="77777777" w:rsidR="00D8435C" w:rsidRDefault="00D8435C" w:rsidP="00D8435C">
                <w:pPr>
                  <w:pStyle w:val="NormalfollowingH2"/>
                </w:pPr>
                <w:r w:rsidRPr="00D8435C">
                  <w:rPr>
                    <w:i/>
                  </w:rPr>
                  <w:t>Caltrop’s Desire</w:t>
                </w:r>
                <w:r w:rsidRPr="0021234C">
                  <w:t xml:space="preserve"> (1980)</w:t>
                </w:r>
              </w:p>
              <w:p w14:paraId="77534002" w14:textId="77777777" w:rsidR="00D8435C" w:rsidRDefault="00D8435C" w:rsidP="00D8435C">
                <w:pPr>
                  <w:pStyle w:val="NormalfollowingH2"/>
                </w:pPr>
                <w:r w:rsidRPr="00D8435C">
                  <w:rPr>
                    <w:i/>
                  </w:rPr>
                  <w:t>John Ross: The True Story</w:t>
                </w:r>
                <w:r w:rsidRPr="0021234C">
                  <w:t xml:space="preserve"> (1987)</w:t>
                </w:r>
              </w:p>
              <w:p w14:paraId="4FCB8F1A" w14:textId="77777777" w:rsidR="00D8435C" w:rsidRDefault="00D8435C" w:rsidP="00D8435C">
                <w:pPr>
                  <w:pStyle w:val="NormalfollowingH2"/>
                </w:pPr>
                <w:r w:rsidRPr="00D8435C">
                  <w:rPr>
                    <w:i/>
                  </w:rPr>
                  <w:t>Time of Our Darkness</w:t>
                </w:r>
                <w:r>
                  <w:t xml:space="preserve"> (1988)</w:t>
                </w:r>
              </w:p>
              <w:p w14:paraId="4F3DB462" w14:textId="77777777" w:rsidR="00D8435C" w:rsidRDefault="00D8435C" w:rsidP="00D8435C">
                <w:pPr>
                  <w:pStyle w:val="NormalfollowingH2"/>
                </w:pPr>
                <w:r w:rsidRPr="00D8435C">
                  <w:rPr>
                    <w:i/>
                  </w:rPr>
                  <w:lastRenderedPageBreak/>
                  <w:t>Born of Man</w:t>
                </w:r>
                <w:r>
                  <w:t xml:space="preserve"> (1989)</w:t>
                </w:r>
              </w:p>
              <w:p w14:paraId="0D3DE893" w14:textId="77777777" w:rsidR="00D8435C" w:rsidRPr="0021234C" w:rsidRDefault="00D8435C" w:rsidP="00D8435C">
                <w:pPr>
                  <w:pStyle w:val="NormalfollowingH2"/>
                </w:pPr>
                <w:r w:rsidRPr="00D8435C">
                  <w:rPr>
                    <w:i/>
                  </w:rPr>
                  <w:t>War Child</w:t>
                </w:r>
                <w:r w:rsidRPr="0021234C">
                  <w:t xml:space="preserve"> (1991)</w:t>
                </w:r>
              </w:p>
              <w:p w14:paraId="1B100222" w14:textId="77777777" w:rsidR="00D8435C" w:rsidRPr="0021234C" w:rsidRDefault="00D8435C" w:rsidP="00D8435C">
                <w:pPr>
                  <w:jc w:val="both"/>
                  <w:rPr>
                    <w:rFonts w:ascii="Times New Roman" w:hAnsi="Times New Roman" w:cs="Times New Roman"/>
                    <w:sz w:val="24"/>
                  </w:rPr>
                </w:pPr>
              </w:p>
              <w:p w14:paraId="502E84B4" w14:textId="77777777" w:rsidR="00D8435C" w:rsidRPr="0021234C" w:rsidRDefault="00D8435C" w:rsidP="00D8435C">
                <w:pPr>
                  <w:pStyle w:val="Heading2"/>
                  <w:outlineLvl w:val="1"/>
                </w:pPr>
                <w:r>
                  <w:t>Critical Writings and B</w:t>
                </w:r>
                <w:r w:rsidRPr="0021234C">
                  <w:t>iographies</w:t>
                </w:r>
              </w:p>
              <w:p w14:paraId="23A5C9A1" w14:textId="77777777" w:rsidR="00D8435C" w:rsidRDefault="00D8435C" w:rsidP="00D8435C">
                <w:pPr>
                  <w:pStyle w:val="NormalfollowingH2"/>
                  <w:rPr>
                    <w:i/>
                  </w:rPr>
                </w:pPr>
                <w:r w:rsidRPr="0021234C">
                  <w:rPr>
                    <w:i/>
                  </w:rPr>
                  <w:t>Southern African Literature: An Introduction (1979)</w:t>
                </w:r>
                <w:r>
                  <w:rPr>
                    <w:i/>
                  </w:rPr>
                  <w:t xml:space="preserve"> </w:t>
                </w:r>
                <w:r>
                  <w:t xml:space="preserve">(This is </w:t>
                </w:r>
                <w:r w:rsidRPr="0021234C">
                  <w:t>a highly influential series of historiographical essays on the formation of South African English literature</w:t>
                </w:r>
                <w:r>
                  <w:t>.)</w:t>
                </w:r>
              </w:p>
              <w:p w14:paraId="2A34EFF8" w14:textId="77777777" w:rsidR="00D8435C" w:rsidRDefault="00D8435C" w:rsidP="00D8435C">
                <w:pPr>
                  <w:pStyle w:val="NormalfollowingH2"/>
                  <w:rPr>
                    <w:i/>
                  </w:rPr>
                </w:pPr>
              </w:p>
              <w:p w14:paraId="4BE6C5B3" w14:textId="77777777" w:rsidR="00D8435C" w:rsidRDefault="00D8435C" w:rsidP="00D8435C">
                <w:pPr>
                  <w:pStyle w:val="NormalfollowingH2"/>
                  <w:rPr>
                    <w:i/>
                  </w:rPr>
                </w:pPr>
                <w:r w:rsidRPr="0021234C">
                  <w:rPr>
                    <w:i/>
                  </w:rPr>
                  <w:t>Free-lancers and Literary B</w:t>
                </w:r>
                <w:r>
                  <w:rPr>
                    <w:i/>
                  </w:rPr>
                  <w:t xml:space="preserve">iography in South Africa (1999) </w:t>
                </w:r>
                <w:r>
                  <w:t xml:space="preserve">(A </w:t>
                </w:r>
                <w:r w:rsidRPr="002D3B43">
                  <w:t>set of essays on important South African writers</w:t>
                </w:r>
                <w:r>
                  <w:t>.)</w:t>
                </w:r>
              </w:p>
              <w:p w14:paraId="6F3B3E3D" w14:textId="77777777" w:rsidR="00D8435C" w:rsidRDefault="00D8435C" w:rsidP="00D8435C">
                <w:pPr>
                  <w:pStyle w:val="NormalfollowingH2"/>
                  <w:rPr>
                    <w:i/>
                  </w:rPr>
                </w:pPr>
                <w:r w:rsidRPr="0021234C">
                  <w:rPr>
                    <w:i/>
                  </w:rPr>
                  <w:t xml:space="preserve">Beatrice Hastings: A Literary Life (2004) </w:t>
                </w:r>
              </w:p>
              <w:p w14:paraId="4ECF9EAC" w14:textId="77777777" w:rsidR="00D8435C" w:rsidRPr="0021234C" w:rsidRDefault="00D8435C" w:rsidP="00D8435C">
                <w:pPr>
                  <w:pStyle w:val="NormalfollowingH2"/>
                  <w:rPr>
                    <w:i/>
                  </w:rPr>
                </w:pPr>
                <w:r w:rsidRPr="0021234C">
                  <w:rPr>
                    <w:i/>
                  </w:rPr>
                  <w:t xml:space="preserve">Life Sentence: A Biography of Herman Charles </w:t>
                </w:r>
                <w:proofErr w:type="spellStart"/>
                <w:r w:rsidRPr="0021234C">
                  <w:rPr>
                    <w:i/>
                  </w:rPr>
                  <w:t>Bosman</w:t>
                </w:r>
                <w:proofErr w:type="spellEnd"/>
                <w:r w:rsidRPr="0021234C">
                  <w:rPr>
                    <w:i/>
                  </w:rPr>
                  <w:t xml:space="preserve"> (2005)</w:t>
                </w:r>
              </w:p>
              <w:p w14:paraId="0E0717B6" w14:textId="77777777" w:rsidR="00D8435C" w:rsidRDefault="00D8435C" w:rsidP="00D8435C">
                <w:pPr>
                  <w:pStyle w:val="NormalfollowingH2"/>
                </w:pPr>
              </w:p>
              <w:p w14:paraId="412551D2" w14:textId="77777777" w:rsidR="003F0D73" w:rsidRDefault="003F0D73" w:rsidP="00C27FAB"/>
            </w:tc>
          </w:sdtContent>
        </w:sdt>
      </w:tr>
      <w:tr w:rsidR="003235A7" w14:paraId="01D9E798" w14:textId="77777777" w:rsidTr="003235A7">
        <w:tc>
          <w:tcPr>
            <w:tcW w:w="9016" w:type="dxa"/>
          </w:tcPr>
          <w:p w14:paraId="30D2E24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AE8FA2275484443A0B2CBAF79395992"/>
              </w:placeholder>
            </w:sdtPr>
            <w:sdtEndPr/>
            <w:sdtContent>
              <w:p w14:paraId="253F0B12" w14:textId="77777777" w:rsidR="00D8435C" w:rsidRDefault="004514A6" w:rsidP="00D8435C">
                <w:sdt>
                  <w:sdtPr>
                    <w:id w:val="1576313803"/>
                    <w:citation/>
                  </w:sdtPr>
                  <w:sdtEndPr/>
                  <w:sdtContent>
                    <w:r w:rsidR="00D8435C">
                      <w:fldChar w:fldCharType="begin"/>
                    </w:r>
                    <w:r w:rsidR="00D8435C">
                      <w:rPr>
                        <w:lang w:val="en-US"/>
                      </w:rPr>
                      <w:instrText xml:space="preserve"> CITATION Bet97 \l 1033 </w:instrText>
                    </w:r>
                    <w:r w:rsidR="00D8435C">
                      <w:fldChar w:fldCharType="separate"/>
                    </w:r>
                    <w:r w:rsidR="00D8435C">
                      <w:rPr>
                        <w:noProof/>
                        <w:lang w:val="en-US"/>
                      </w:rPr>
                      <w:t xml:space="preserve"> (Bethlehem)</w:t>
                    </w:r>
                    <w:r w:rsidR="00D8435C">
                      <w:fldChar w:fldCharType="end"/>
                    </w:r>
                  </w:sdtContent>
                </w:sdt>
              </w:p>
              <w:p w14:paraId="7E986623" w14:textId="77777777" w:rsidR="00D8435C" w:rsidRDefault="004514A6" w:rsidP="00D8435C">
                <w:sdt>
                  <w:sdtPr>
                    <w:id w:val="1648932587"/>
                    <w:citation/>
                  </w:sdtPr>
                  <w:sdtEndPr/>
                  <w:sdtContent>
                    <w:r w:rsidR="00D8435C">
                      <w:fldChar w:fldCharType="begin"/>
                    </w:r>
                    <w:r w:rsidR="00D8435C">
                      <w:rPr>
                        <w:lang w:val="en-US"/>
                      </w:rPr>
                      <w:instrText xml:space="preserve"> CITATION Cou00 \l 1033 </w:instrText>
                    </w:r>
                    <w:r w:rsidR="00D8435C">
                      <w:fldChar w:fldCharType="separate"/>
                    </w:r>
                    <w:r w:rsidR="00D8435C">
                      <w:rPr>
                        <w:noProof/>
                        <w:lang w:val="en-US"/>
                      </w:rPr>
                      <w:t>(Coullie)</w:t>
                    </w:r>
                    <w:r w:rsidR="00D8435C">
                      <w:fldChar w:fldCharType="end"/>
                    </w:r>
                  </w:sdtContent>
                </w:sdt>
              </w:p>
              <w:p w14:paraId="37933A30" w14:textId="77777777" w:rsidR="00D8435C" w:rsidRDefault="004514A6" w:rsidP="00D8435C">
                <w:sdt>
                  <w:sdtPr>
                    <w:id w:val="435951094"/>
                    <w:citation/>
                  </w:sdtPr>
                  <w:sdtEndPr/>
                  <w:sdtContent>
                    <w:r w:rsidR="00D8435C">
                      <w:fldChar w:fldCharType="begin"/>
                    </w:r>
                    <w:r w:rsidR="00D8435C">
                      <w:rPr>
                        <w:lang w:val="en-US"/>
                      </w:rPr>
                      <w:instrText xml:space="preserve"> CITATION Dun01 \l 1033 </w:instrText>
                    </w:r>
                    <w:r w:rsidR="00D8435C">
                      <w:fldChar w:fldCharType="separate"/>
                    </w:r>
                    <w:r w:rsidR="00D8435C">
                      <w:rPr>
                        <w:noProof/>
                        <w:lang w:val="en-US"/>
                      </w:rPr>
                      <w:t>(Dunton)</w:t>
                    </w:r>
                    <w:r w:rsidR="00D8435C">
                      <w:fldChar w:fldCharType="end"/>
                    </w:r>
                  </w:sdtContent>
                </w:sdt>
              </w:p>
              <w:p w14:paraId="262C0574" w14:textId="77777777" w:rsidR="003235A7" w:rsidRDefault="004514A6" w:rsidP="00D8435C">
                <w:sdt>
                  <w:sdtPr>
                    <w:id w:val="2032537162"/>
                    <w:citation/>
                  </w:sdtPr>
                  <w:sdtEndPr/>
                  <w:sdtContent>
                    <w:r w:rsidR="00D8435C">
                      <w:fldChar w:fldCharType="begin"/>
                    </w:r>
                    <w:r w:rsidR="00D8435C">
                      <w:rPr>
                        <w:lang w:val="en-US"/>
                      </w:rPr>
                      <w:instrText xml:space="preserve"> CITATION Rob99 \l 1033 </w:instrText>
                    </w:r>
                    <w:r w:rsidR="00D8435C">
                      <w:fldChar w:fldCharType="separate"/>
                    </w:r>
                    <w:r w:rsidR="00D8435C">
                      <w:rPr>
                        <w:noProof/>
                        <w:lang w:val="en-US"/>
                      </w:rPr>
                      <w:t>(Robert and Gray)</w:t>
                    </w:r>
                    <w:r w:rsidR="00D8435C">
                      <w:fldChar w:fldCharType="end"/>
                    </w:r>
                  </w:sdtContent>
                </w:sdt>
              </w:p>
            </w:sdtContent>
          </w:sdt>
        </w:tc>
      </w:tr>
    </w:tbl>
    <w:p w14:paraId="1F966B64"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A0250E" w14:textId="77777777" w:rsidR="004514A6" w:rsidRDefault="004514A6" w:rsidP="007A0D55">
      <w:pPr>
        <w:spacing w:after="0" w:line="240" w:lineRule="auto"/>
      </w:pPr>
      <w:r>
        <w:separator/>
      </w:r>
    </w:p>
  </w:endnote>
  <w:endnote w:type="continuationSeparator" w:id="0">
    <w:p w14:paraId="0498A3CB" w14:textId="77777777" w:rsidR="004514A6" w:rsidRDefault="004514A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24431A" w14:textId="77777777" w:rsidR="004514A6" w:rsidRDefault="004514A6" w:rsidP="007A0D55">
      <w:pPr>
        <w:spacing w:after="0" w:line="240" w:lineRule="auto"/>
      </w:pPr>
      <w:r>
        <w:separator/>
      </w:r>
    </w:p>
  </w:footnote>
  <w:footnote w:type="continuationSeparator" w:id="0">
    <w:p w14:paraId="0B3FA01F" w14:textId="77777777" w:rsidR="004514A6" w:rsidRDefault="004514A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2C01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E30F75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3FAB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AC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6AC8"/>
    <w:rsid w:val="004514A6"/>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D3E83"/>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8435C"/>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4655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06AC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06AC8"/>
    <w:rPr>
      <w:rFonts w:ascii="Lucida Grande" w:hAnsi="Lucida Grande"/>
      <w:sz w:val="18"/>
      <w:szCs w:val="18"/>
    </w:rPr>
  </w:style>
  <w:style w:type="paragraph" w:styleId="BodyText">
    <w:name w:val="Body Text"/>
    <w:basedOn w:val="Normal"/>
    <w:link w:val="BodyTextChar"/>
    <w:rsid w:val="00D8435C"/>
    <w:pPr>
      <w:spacing w:after="12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D8435C"/>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_Work:Pro-D:REM:Instruction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5028BFB0E55DB4A80D9BB653A3EA305"/>
        <w:category>
          <w:name w:val="General"/>
          <w:gallery w:val="placeholder"/>
        </w:category>
        <w:types>
          <w:type w:val="bbPlcHdr"/>
        </w:types>
        <w:behaviors>
          <w:behavior w:val="content"/>
        </w:behaviors>
        <w:guid w:val="{AD641890-53D8-874F-B29C-8BB1FC6E38BC}"/>
      </w:docPartPr>
      <w:docPartBody>
        <w:p w:rsidR="0022471F" w:rsidRDefault="00CF4A28">
          <w:pPr>
            <w:pStyle w:val="B5028BFB0E55DB4A80D9BB653A3EA305"/>
          </w:pPr>
          <w:r w:rsidRPr="00CC586D">
            <w:rPr>
              <w:rStyle w:val="PlaceholderText"/>
              <w:b/>
              <w:color w:val="FFFFFF" w:themeColor="background1"/>
            </w:rPr>
            <w:t>[Salutation]</w:t>
          </w:r>
        </w:p>
      </w:docPartBody>
    </w:docPart>
    <w:docPart>
      <w:docPartPr>
        <w:name w:val="31082BED25E2994EA6EAEF4ED6A5DBF6"/>
        <w:category>
          <w:name w:val="General"/>
          <w:gallery w:val="placeholder"/>
        </w:category>
        <w:types>
          <w:type w:val="bbPlcHdr"/>
        </w:types>
        <w:behaviors>
          <w:behavior w:val="content"/>
        </w:behaviors>
        <w:guid w:val="{1ABE7441-510B-1641-AC8E-6AC6EA2DA89D}"/>
      </w:docPartPr>
      <w:docPartBody>
        <w:p w:rsidR="0022471F" w:rsidRDefault="00CF4A28">
          <w:pPr>
            <w:pStyle w:val="31082BED25E2994EA6EAEF4ED6A5DBF6"/>
          </w:pPr>
          <w:r>
            <w:rPr>
              <w:rStyle w:val="PlaceholderText"/>
            </w:rPr>
            <w:t>[First name]</w:t>
          </w:r>
        </w:p>
      </w:docPartBody>
    </w:docPart>
    <w:docPart>
      <w:docPartPr>
        <w:name w:val="F24E0BE9245FD44DB9D348CA9DFC2C75"/>
        <w:category>
          <w:name w:val="General"/>
          <w:gallery w:val="placeholder"/>
        </w:category>
        <w:types>
          <w:type w:val="bbPlcHdr"/>
        </w:types>
        <w:behaviors>
          <w:behavior w:val="content"/>
        </w:behaviors>
        <w:guid w:val="{C580E657-8AB8-2C42-B686-1171614F952D}"/>
      </w:docPartPr>
      <w:docPartBody>
        <w:p w:rsidR="0022471F" w:rsidRDefault="00CF4A28">
          <w:pPr>
            <w:pStyle w:val="F24E0BE9245FD44DB9D348CA9DFC2C75"/>
          </w:pPr>
          <w:r>
            <w:rPr>
              <w:rStyle w:val="PlaceholderText"/>
            </w:rPr>
            <w:t>[Middle name]</w:t>
          </w:r>
        </w:p>
      </w:docPartBody>
    </w:docPart>
    <w:docPart>
      <w:docPartPr>
        <w:name w:val="0ED4B4BB2A35914088E43B355F5A6537"/>
        <w:category>
          <w:name w:val="General"/>
          <w:gallery w:val="placeholder"/>
        </w:category>
        <w:types>
          <w:type w:val="bbPlcHdr"/>
        </w:types>
        <w:behaviors>
          <w:behavior w:val="content"/>
        </w:behaviors>
        <w:guid w:val="{1C2D4CF8-FEAA-5C44-910F-6A0FC249E89B}"/>
      </w:docPartPr>
      <w:docPartBody>
        <w:p w:rsidR="0022471F" w:rsidRDefault="00CF4A28">
          <w:pPr>
            <w:pStyle w:val="0ED4B4BB2A35914088E43B355F5A6537"/>
          </w:pPr>
          <w:r>
            <w:rPr>
              <w:rStyle w:val="PlaceholderText"/>
            </w:rPr>
            <w:t>[Last name]</w:t>
          </w:r>
        </w:p>
      </w:docPartBody>
    </w:docPart>
    <w:docPart>
      <w:docPartPr>
        <w:name w:val="9F1070419CF2904AACC6A67C1CCBABCC"/>
        <w:category>
          <w:name w:val="General"/>
          <w:gallery w:val="placeholder"/>
        </w:category>
        <w:types>
          <w:type w:val="bbPlcHdr"/>
        </w:types>
        <w:behaviors>
          <w:behavior w:val="content"/>
        </w:behaviors>
        <w:guid w:val="{D8C97500-A7EC-1344-A1E8-7864E415F1D0}"/>
      </w:docPartPr>
      <w:docPartBody>
        <w:p w:rsidR="0022471F" w:rsidRDefault="00CF4A28">
          <w:pPr>
            <w:pStyle w:val="9F1070419CF2904AACC6A67C1CCBABCC"/>
          </w:pPr>
          <w:r>
            <w:rPr>
              <w:rStyle w:val="PlaceholderText"/>
            </w:rPr>
            <w:t>[Enter your biography]</w:t>
          </w:r>
        </w:p>
      </w:docPartBody>
    </w:docPart>
    <w:docPart>
      <w:docPartPr>
        <w:name w:val="4FA65B7E926A334BAD2C8D9F2DB65151"/>
        <w:category>
          <w:name w:val="General"/>
          <w:gallery w:val="placeholder"/>
        </w:category>
        <w:types>
          <w:type w:val="bbPlcHdr"/>
        </w:types>
        <w:behaviors>
          <w:behavior w:val="content"/>
        </w:behaviors>
        <w:guid w:val="{C00FE56B-0468-5648-BB8F-446D059013DA}"/>
      </w:docPartPr>
      <w:docPartBody>
        <w:p w:rsidR="0022471F" w:rsidRDefault="00CF4A28">
          <w:pPr>
            <w:pStyle w:val="4FA65B7E926A334BAD2C8D9F2DB65151"/>
          </w:pPr>
          <w:r>
            <w:rPr>
              <w:rStyle w:val="PlaceholderText"/>
            </w:rPr>
            <w:t>[Enter the institution with which you are affiliated]</w:t>
          </w:r>
        </w:p>
      </w:docPartBody>
    </w:docPart>
    <w:docPart>
      <w:docPartPr>
        <w:name w:val="82C689157A071144829C9BBF67103713"/>
        <w:category>
          <w:name w:val="General"/>
          <w:gallery w:val="placeholder"/>
        </w:category>
        <w:types>
          <w:type w:val="bbPlcHdr"/>
        </w:types>
        <w:behaviors>
          <w:behavior w:val="content"/>
        </w:behaviors>
        <w:guid w:val="{2EEF2A04-0DD3-F14A-A03F-CFAF7C56D1F4}"/>
      </w:docPartPr>
      <w:docPartBody>
        <w:p w:rsidR="0022471F" w:rsidRDefault="00CF4A28">
          <w:pPr>
            <w:pStyle w:val="82C689157A071144829C9BBF67103713"/>
          </w:pPr>
          <w:r w:rsidRPr="00EF74F7">
            <w:rPr>
              <w:b/>
              <w:color w:val="808080" w:themeColor="background1" w:themeShade="80"/>
            </w:rPr>
            <w:t>[Enter the headword for your article]</w:t>
          </w:r>
        </w:p>
      </w:docPartBody>
    </w:docPart>
    <w:docPart>
      <w:docPartPr>
        <w:name w:val="159A547973AD0F429CE41FD4EB9A338A"/>
        <w:category>
          <w:name w:val="General"/>
          <w:gallery w:val="placeholder"/>
        </w:category>
        <w:types>
          <w:type w:val="bbPlcHdr"/>
        </w:types>
        <w:behaviors>
          <w:behavior w:val="content"/>
        </w:behaviors>
        <w:guid w:val="{4FB2C851-6101-B742-9644-A697F278F291}"/>
      </w:docPartPr>
      <w:docPartBody>
        <w:p w:rsidR="0022471F" w:rsidRDefault="00CF4A28">
          <w:pPr>
            <w:pStyle w:val="159A547973AD0F429CE41FD4EB9A338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027CB0E4FF134448F0F13EE729E2AFB"/>
        <w:category>
          <w:name w:val="General"/>
          <w:gallery w:val="placeholder"/>
        </w:category>
        <w:types>
          <w:type w:val="bbPlcHdr"/>
        </w:types>
        <w:behaviors>
          <w:behavior w:val="content"/>
        </w:behaviors>
        <w:guid w:val="{986F7A11-5A6B-7A40-85D4-287E5B516143}"/>
      </w:docPartPr>
      <w:docPartBody>
        <w:p w:rsidR="0022471F" w:rsidRDefault="00CF4A28">
          <w:pPr>
            <w:pStyle w:val="0027CB0E4FF134448F0F13EE729E2A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BB913EBCDD544D868D1E3B2CF9DAD3"/>
        <w:category>
          <w:name w:val="General"/>
          <w:gallery w:val="placeholder"/>
        </w:category>
        <w:types>
          <w:type w:val="bbPlcHdr"/>
        </w:types>
        <w:behaviors>
          <w:behavior w:val="content"/>
        </w:behaviors>
        <w:guid w:val="{8876ECD0-D74D-D945-82BD-25E3C621DDB3}"/>
      </w:docPartPr>
      <w:docPartBody>
        <w:p w:rsidR="0022471F" w:rsidRDefault="00CF4A28">
          <w:pPr>
            <w:pStyle w:val="C3BB913EBCDD544D868D1E3B2CF9DAD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AE8FA2275484443A0B2CBAF79395992"/>
        <w:category>
          <w:name w:val="General"/>
          <w:gallery w:val="placeholder"/>
        </w:category>
        <w:types>
          <w:type w:val="bbPlcHdr"/>
        </w:types>
        <w:behaviors>
          <w:behavior w:val="content"/>
        </w:behaviors>
        <w:guid w:val="{95A366E2-D459-8C43-8290-40A1979BF1B2}"/>
      </w:docPartPr>
      <w:docPartBody>
        <w:p w:rsidR="0022471F" w:rsidRDefault="00CF4A28">
          <w:pPr>
            <w:pStyle w:val="AAE8FA2275484443A0B2CBAF7939599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71F"/>
    <w:rsid w:val="0022471F"/>
    <w:rsid w:val="00CF4A2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028BFB0E55DB4A80D9BB653A3EA305">
    <w:name w:val="B5028BFB0E55DB4A80D9BB653A3EA305"/>
  </w:style>
  <w:style w:type="paragraph" w:customStyle="1" w:styleId="31082BED25E2994EA6EAEF4ED6A5DBF6">
    <w:name w:val="31082BED25E2994EA6EAEF4ED6A5DBF6"/>
  </w:style>
  <w:style w:type="paragraph" w:customStyle="1" w:styleId="F24E0BE9245FD44DB9D348CA9DFC2C75">
    <w:name w:val="F24E0BE9245FD44DB9D348CA9DFC2C75"/>
  </w:style>
  <w:style w:type="paragraph" w:customStyle="1" w:styleId="0ED4B4BB2A35914088E43B355F5A6537">
    <w:name w:val="0ED4B4BB2A35914088E43B355F5A6537"/>
  </w:style>
  <w:style w:type="paragraph" w:customStyle="1" w:styleId="9F1070419CF2904AACC6A67C1CCBABCC">
    <w:name w:val="9F1070419CF2904AACC6A67C1CCBABCC"/>
  </w:style>
  <w:style w:type="paragraph" w:customStyle="1" w:styleId="4FA65B7E926A334BAD2C8D9F2DB65151">
    <w:name w:val="4FA65B7E926A334BAD2C8D9F2DB65151"/>
  </w:style>
  <w:style w:type="paragraph" w:customStyle="1" w:styleId="82C689157A071144829C9BBF67103713">
    <w:name w:val="82C689157A071144829C9BBF67103713"/>
  </w:style>
  <w:style w:type="paragraph" w:customStyle="1" w:styleId="159A547973AD0F429CE41FD4EB9A338A">
    <w:name w:val="159A547973AD0F429CE41FD4EB9A338A"/>
  </w:style>
  <w:style w:type="paragraph" w:customStyle="1" w:styleId="0027CB0E4FF134448F0F13EE729E2AFB">
    <w:name w:val="0027CB0E4FF134448F0F13EE729E2AFB"/>
  </w:style>
  <w:style w:type="paragraph" w:customStyle="1" w:styleId="C3BB913EBCDD544D868D1E3B2CF9DAD3">
    <w:name w:val="C3BB913EBCDD544D868D1E3B2CF9DAD3"/>
  </w:style>
  <w:style w:type="paragraph" w:customStyle="1" w:styleId="AAE8FA2275484443A0B2CBAF79395992">
    <w:name w:val="AAE8FA2275484443A0B2CBAF793959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Bet97</b:Tag>
    <b:SourceType>JournalArticle</b:SourceType>
    <b:Guid>{F9AA98CA-BEFF-CC43-9F8C-067F967C96FF}</b:Guid>
    <b:Title>Under the Proteatree, at Daggboersnek: Stephen Gray, Literary Historiography and the Limit Trope of the Local</b:Title>
    <b:Year>1997</b:Year>
    <b:Volume>24</b:Volume>
    <b:Pages>27-50</b:Pages>
    <b:Author>
      <b:Author>
        <b:NameList>
          <b:Person>
            <b:Last>Bethlehem</b:Last>
            <b:First>Louise</b:First>
            <b:Middle>Shabat</b:Middle>
          </b:Person>
        </b:NameList>
      </b:Author>
    </b:Author>
    <b:JournalName>English in Africa</b:JournalName>
    <b:Issue>2</b:Issue>
    <b:RefOrder>1</b:RefOrder>
  </b:Source>
  <b:Source>
    <b:Tag>Cou00</b:Tag>
    <b:SourceType>JournalArticle</b:SourceType>
    <b:Guid>{F82142CC-973F-2144-B5A4-40B7AC85F9F1}</b:Guid>
    <b:Author>
      <b:Author>
        <b:NameList>
          <b:Person>
            <b:Last>Coullie</b:Last>
            <b:First>Judith</b:First>
            <b:Middle>Lütge</b:Middle>
          </b:Person>
        </b:NameList>
      </b:Author>
    </b:Author>
    <b:Title>Speaking about Writing about Living a Life: Interview with Stephen Gray on his Autobiography, &lt;i&gt;Accident of Birth&lt;/i&gt;</b:Title>
    <b:JournalName>Alternation</b:JournalName>
    <b:Year>2000</b:Year>
    <b:Volume>7</b:Volume>
    <b:Issue>1</b:Issue>
    <b:RefOrder>2</b:RefOrder>
  </b:Source>
  <b:Source>
    <b:Tag>Dun01</b:Tag>
    <b:SourceType>JournalArticle</b:SourceType>
    <b:Guid>{61E67114-9698-4C44-A05F-70546418B4A8}</b:Guid>
    <b:Author>
      <b:Author>
        <b:NameList>
          <b:Person>
            <b:Last>Dunton</b:Last>
            <b:First>C</b:First>
          </b:Person>
        </b:NameList>
      </b:Author>
    </b:Author>
    <b:Title>Stephen Gray at Sixty: An Interview and Bibliography of Primary Works</b:Title>
    <b:JournalName>English in Africa</b:JournalName>
    <b:Year>2001</b:Year>
    <b:Volume>28</b:Volume>
    <b:Issue>2</b:Issue>
    <b:Pages>49-64</b:Pages>
    <b:RefOrder>3</b:RefOrder>
  </b:Source>
  <b:Source>
    <b:Tag>Rob99</b:Tag>
    <b:SourceType>JournalArticle</b:SourceType>
    <b:Guid>{CB9609DA-0ED4-9841-8557-F171DE77A4A8}</b:Guid>
    <b:Author>
      <b:Author>
        <b:NameList>
          <b:Person>
            <b:Last>Robert</b:Last>
            <b:First>W.</b:First>
          </b:Person>
          <b:Person>
            <b:Last>Gray</b:Last>
            <b:First>R.</b:First>
            <b:Middle>W.</b:Middle>
          </b:Person>
        </b:NameList>
      </b:Author>
    </b:Author>
    <b:Title>Black Mirrors and Young Boy Friends: Colonization, Sublimation, and Sadmasochism in Stephen Gray's &lt;i&gt;Time of our Darkness&lt;/i&gt;</b:Title>
    <b:JournalName>Ariel</b:JournalName>
    <b:Year>1999</b:Year>
    <b:Volume>30</b:Volume>
    <b:Issue>2</b:Issue>
    <b:RefOrder>4</b:RefOrder>
  </b:Source>
</b:Sources>
</file>

<file path=customXml/itemProps1.xml><?xml version="1.0" encoding="utf-8"?>
<ds:datastoreItem xmlns:ds="http://schemas.openxmlformats.org/officeDocument/2006/customXml" ds:itemID="{312CE55E-AD34-A94D-B5DF-9E9783281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HD:Users:carolinewinter:Documents:__Work:Pro-D:REM:Instructions:Routledge Enyclopedia of Modernism Word Template.dotx</Template>
  <TotalTime>12</TotalTime>
  <Pages>3</Pages>
  <Words>945</Words>
  <Characters>5387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Amy Tang</cp:lastModifiedBy>
  <cp:revision>3</cp:revision>
  <dcterms:created xsi:type="dcterms:W3CDTF">2016-07-19T04:27:00Z</dcterms:created>
  <dcterms:modified xsi:type="dcterms:W3CDTF">2016-08-13T06:48:00Z</dcterms:modified>
</cp:coreProperties>
</file>