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537CF2" w14:textId="77777777" w:rsidTr="00922950">
        <w:tc>
          <w:tcPr>
            <w:tcW w:w="491" w:type="dxa"/>
            <w:vMerge w:val="restart"/>
            <w:shd w:val="clear" w:color="auto" w:fill="A6A6A6" w:themeFill="background1" w:themeFillShade="A6"/>
            <w:textDirection w:val="btLr"/>
          </w:tcPr>
          <w:p w14:paraId="4DF6B7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CE59C12" w14:textId="77777777" w:rsidR="00B574C9" w:rsidRPr="00CC586D" w:rsidRDefault="00B574C9" w:rsidP="00A6567A">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FA108DF" w14:textId="77777777" w:rsidR="00B574C9" w:rsidRDefault="00A6567A" w:rsidP="00A6567A">
                <w:r w:rsidRPr="00A6567A">
                  <w:t>Mena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FDE44E7"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4D062F5A" w14:textId="77777777" w:rsidR="00B574C9" w:rsidRDefault="00A6567A" w:rsidP="00922950">
                <w:proofErr w:type="spellStart"/>
                <w:r w:rsidRPr="00A6567A">
                  <w:rPr>
                    <w:lang w:val="en-US"/>
                  </w:rPr>
                  <w:t>Mitrano</w:t>
                </w:r>
                <w:proofErr w:type="spellEnd"/>
              </w:p>
            </w:tc>
          </w:sdtContent>
        </w:sdt>
      </w:tr>
      <w:tr w:rsidR="00B574C9" w14:paraId="45618355" w14:textId="77777777" w:rsidTr="001A6A06">
        <w:trPr>
          <w:trHeight w:val="986"/>
        </w:trPr>
        <w:tc>
          <w:tcPr>
            <w:tcW w:w="491" w:type="dxa"/>
            <w:vMerge/>
            <w:shd w:val="clear" w:color="auto" w:fill="A6A6A6" w:themeFill="background1" w:themeFillShade="A6"/>
          </w:tcPr>
          <w:p w14:paraId="7AECFCF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0B0B01F" w14:textId="77777777" w:rsidR="00B574C9" w:rsidRDefault="00B574C9" w:rsidP="00922950">
                <w:r>
                  <w:rPr>
                    <w:rStyle w:val="PlaceholderText"/>
                  </w:rPr>
                  <w:t>[Enter your biography]</w:t>
                </w:r>
              </w:p>
            </w:tc>
          </w:sdtContent>
        </w:sdt>
      </w:tr>
      <w:tr w:rsidR="00B574C9" w14:paraId="0311B7C0" w14:textId="77777777" w:rsidTr="001A6A06">
        <w:trPr>
          <w:trHeight w:val="986"/>
        </w:trPr>
        <w:tc>
          <w:tcPr>
            <w:tcW w:w="491" w:type="dxa"/>
            <w:vMerge/>
            <w:shd w:val="clear" w:color="auto" w:fill="A6A6A6" w:themeFill="background1" w:themeFillShade="A6"/>
          </w:tcPr>
          <w:p w14:paraId="48F82746"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730788A3" w14:textId="77777777" w:rsidR="00B574C9" w:rsidRDefault="00B574C9" w:rsidP="00B574C9">
                <w:r>
                  <w:rPr>
                    <w:rStyle w:val="PlaceholderText"/>
                  </w:rPr>
                  <w:t>[Enter the institution with which you are affiliated]</w:t>
                </w:r>
              </w:p>
            </w:tc>
          </w:sdtContent>
        </w:sdt>
      </w:tr>
    </w:tbl>
    <w:p w14:paraId="59C2EED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AD6F4B" w14:textId="77777777" w:rsidTr="00244BB0">
        <w:tc>
          <w:tcPr>
            <w:tcW w:w="9016" w:type="dxa"/>
            <w:shd w:val="clear" w:color="auto" w:fill="A6A6A6" w:themeFill="background1" w:themeFillShade="A6"/>
            <w:tcMar>
              <w:top w:w="113" w:type="dxa"/>
              <w:bottom w:w="113" w:type="dxa"/>
            </w:tcMar>
          </w:tcPr>
          <w:p w14:paraId="265130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3571EA"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F933A6D" w14:textId="77777777" w:rsidR="003F0D73" w:rsidRPr="00FB589A" w:rsidRDefault="00A6567A" w:rsidP="00A6567A">
                <w:pPr>
                  <w:rPr>
                    <w:b/>
                  </w:rPr>
                </w:pPr>
                <w:r w:rsidRPr="00A6567A">
                  <w:rPr>
                    <w:lang w:val="en-US"/>
                  </w:rPr>
                  <w:t>Bo, Carlo (1911-2001)</w:t>
                </w:r>
              </w:p>
            </w:tc>
          </w:sdtContent>
        </w:sdt>
      </w:tr>
      <w:tr w:rsidR="00464699" w14:paraId="457FFCD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36003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A6567A" w:rsidRPr="00A6567A" w14:paraId="14417B0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A1289E8" w14:textId="77777777" w:rsidR="00E85A05" w:rsidRPr="00A6567A" w:rsidRDefault="00A6567A" w:rsidP="00A6567A">
                <w:r w:rsidRPr="00A6567A">
                  <w:rPr>
                    <w:rFonts w:cs="Arial"/>
                    <w:bCs/>
                    <w:shd w:val="clear" w:color="auto" w:fill="FFFFFF"/>
                  </w:rPr>
                  <w:t>Carlo Bo</w:t>
                </w:r>
                <w:r w:rsidRPr="00A6567A">
                  <w:rPr>
                    <w:rStyle w:val="apple-converted-space"/>
                    <w:rFonts w:cs="Arial"/>
                    <w:shd w:val="clear" w:color="auto" w:fill="FFFFFF"/>
                  </w:rPr>
                  <w:t> </w:t>
                </w:r>
                <w:r w:rsidRPr="00A6567A">
                  <w:rPr>
                    <w:rFonts w:cs="Arial"/>
                    <w:shd w:val="clear" w:color="auto" w:fill="FFFFFF"/>
                  </w:rPr>
                  <w:t xml:space="preserve">was a poet, literary critic, </w:t>
                </w:r>
                <w:r>
                  <w:rPr>
                    <w:rFonts w:cs="Arial"/>
                    <w:shd w:val="clear" w:color="auto" w:fill="FFFFFF"/>
                  </w:rPr>
                  <w:t xml:space="preserve">and professor at the University of </w:t>
                </w:r>
                <w:proofErr w:type="spellStart"/>
                <w:r>
                  <w:rPr>
                    <w:rFonts w:cs="Arial"/>
                    <w:shd w:val="clear" w:color="auto" w:fill="FFFFFF"/>
                  </w:rPr>
                  <w:t>Urbino</w:t>
                </w:r>
                <w:proofErr w:type="spellEnd"/>
                <w:r>
                  <w:rPr>
                    <w:rFonts w:cs="Arial"/>
                    <w:shd w:val="clear" w:color="auto" w:fill="FFFFFF"/>
                  </w:rPr>
                  <w:t xml:space="preserve"> in Italy; </w:t>
                </w:r>
                <w:r w:rsidRPr="00A767CC">
                  <w:t>he was one of the foremost authorities on French Literature, writing on</w:t>
                </w:r>
                <w:r>
                  <w:t xml:space="preserve"> </w:t>
                </w:r>
                <w:r w:rsidRPr="00A767CC">
                  <w:t xml:space="preserve">Surrealism, </w:t>
                </w:r>
                <w:hyperlink r:id="rId8" w:tooltip="Mallarmé" w:history="1">
                  <w:proofErr w:type="spellStart"/>
                  <w:r w:rsidRPr="00A6567A">
                    <w:t>Mallarmé</w:t>
                  </w:r>
                  <w:proofErr w:type="spellEnd"/>
                </w:hyperlink>
                <w:r w:rsidRPr="00A6567A">
                  <w:t xml:space="preserve">, </w:t>
                </w:r>
                <w:hyperlink r:id="rId9" w:tooltip="Rivière" w:history="1">
                  <w:r w:rsidRPr="00A6567A">
                    <w:t xml:space="preserve">Jacques </w:t>
                  </w:r>
                  <w:proofErr w:type="spellStart"/>
                  <w:r w:rsidRPr="00A6567A">
                    <w:t>Rivière</w:t>
                  </w:r>
                  <w:proofErr w:type="spellEnd"/>
                </w:hyperlink>
                <w:r w:rsidRPr="00A6567A">
                  <w:t xml:space="preserve">, </w:t>
                </w:r>
                <w:r w:rsidRPr="00A767CC">
                  <w:rPr>
                    <w:rFonts w:eastAsia="Times New Roman" w:cs="Times New Roman"/>
                  </w:rPr>
                  <w:t xml:space="preserve">Sainte </w:t>
                </w:r>
                <w:proofErr w:type="spellStart"/>
                <w:r w:rsidRPr="00A767CC">
                  <w:rPr>
                    <w:rFonts w:eastAsia="Times New Roman" w:cs="Times New Roman"/>
                  </w:rPr>
                  <w:t>B</w:t>
                </w:r>
                <w:r>
                  <w:rPr>
                    <w:rFonts w:eastAsia="Times New Roman" w:cs="Times New Roman"/>
                  </w:rPr>
                  <w:t>e</w:t>
                </w:r>
                <w:r w:rsidRPr="00A767CC">
                  <w:rPr>
                    <w:rFonts w:eastAsia="Times New Roman" w:cs="Times New Roman"/>
                  </w:rPr>
                  <w:t>uve</w:t>
                </w:r>
                <w:proofErr w:type="spellEnd"/>
                <w:r w:rsidRPr="00A767CC">
                  <w:rPr>
                    <w:rFonts w:eastAsia="Times New Roman" w:cs="Times New Roman"/>
                  </w:rPr>
                  <w:t>, among others, and Hispanic literature.</w:t>
                </w:r>
                <w:r>
                  <w:rPr>
                    <w:rFonts w:eastAsia="Times New Roman" w:cs="Times New Roman"/>
                  </w:rPr>
                  <w:t xml:space="preserve"> </w:t>
                </w:r>
                <w:r w:rsidRPr="00A767CC">
                  <w:rPr>
                    <w:rFonts w:eastAsia="Times New Roman" w:cs="Times New Roman"/>
                  </w:rPr>
                  <w:t>He held office as the Dean of</w:t>
                </w:r>
                <w:r>
                  <w:rPr>
                    <w:rFonts w:eastAsia="Times New Roman" w:cs="Times New Roman"/>
                  </w:rPr>
                  <w:t xml:space="preserve"> </w:t>
                </w:r>
                <w:r w:rsidRPr="00A767CC">
                  <w:rPr>
                    <w:rFonts w:eastAsia="Times New Roman" w:cs="Times New Roman"/>
                  </w:rPr>
                  <w:t>the University of</w:t>
                </w:r>
                <w:r>
                  <w:rPr>
                    <w:rFonts w:eastAsia="Times New Roman" w:cs="Times New Roman"/>
                  </w:rPr>
                  <w:t xml:space="preserve"> </w:t>
                </w:r>
                <w:proofErr w:type="spellStart"/>
                <w:r w:rsidRPr="00A767CC">
                  <w:t>Urbino</w:t>
                </w:r>
                <w:proofErr w:type="spellEnd"/>
                <w:r>
                  <w:t xml:space="preserve"> </w:t>
                </w:r>
                <w:r w:rsidRPr="00A767CC">
                  <w:t>uninterruptedly from 1947 to 2001.</w:t>
                </w:r>
                <w:r>
                  <w:t xml:space="preserve"> </w:t>
                </w:r>
                <w:r w:rsidRPr="00A767CC">
                  <w:t>For Bo</w:t>
                </w:r>
                <w:r>
                  <w:t>,</w:t>
                </w:r>
                <w:r w:rsidRPr="00A767CC">
                  <w:t xml:space="preserve"> literature was the name for a quest of a much wider significance: he</w:t>
                </w:r>
                <w:r>
                  <w:t xml:space="preserve"> </w:t>
                </w:r>
                <w:r w:rsidRPr="00A767CC">
                  <w:t>witnessed to the urgency to ask</w:t>
                </w:r>
                <w:r>
                  <w:t xml:space="preserve"> </w:t>
                </w:r>
                <w:r w:rsidRPr="00A767CC">
                  <w:t>who we are and how we should see ourselves</w:t>
                </w:r>
                <w:r>
                  <w:t xml:space="preserve"> </w:t>
                </w:r>
                <w:r w:rsidRPr="00A767CC">
                  <w:t>against the background o</w:t>
                </w:r>
                <w:r>
                  <w:t>f</w:t>
                </w:r>
                <w:r w:rsidRPr="00A767CC">
                  <w:t xml:space="preserve"> the major historical traumas of the twentieth century from </w:t>
                </w:r>
                <w:r>
                  <w:t>World War</w:t>
                </w:r>
                <w:r w:rsidRPr="00A767CC">
                  <w:t xml:space="preserve"> I to the </w:t>
                </w:r>
                <w:r>
                  <w:t xml:space="preserve">concentration </w:t>
                </w:r>
                <w:r w:rsidRPr="00A767CC">
                  <w:t>camps</w:t>
                </w:r>
                <w:r>
                  <w:t xml:space="preserve"> of World War II</w:t>
                </w:r>
                <w:r w:rsidRPr="00A767CC">
                  <w:t>.</w:t>
                </w:r>
                <w:r>
                  <w:t xml:space="preserve"> </w:t>
                </w:r>
              </w:p>
            </w:tc>
          </w:sdtContent>
        </w:sdt>
      </w:tr>
      <w:tr w:rsidR="003F0D73" w14:paraId="0682F97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F1964AE" w14:textId="77777777" w:rsidR="00A6567A" w:rsidRPr="00A767CC" w:rsidRDefault="00A6567A" w:rsidP="00A6567A">
                <w:r w:rsidRPr="00A767CC">
                  <w:t>At a time when scholars are rediscovering the neglected link between aesthetic modernism and Catholicism, we have everything to gain by focusing our attention on</w:t>
                </w:r>
                <w:r>
                  <w:t xml:space="preserve"> </w:t>
                </w:r>
                <w:r w:rsidRPr="00A767CC">
                  <w:t>Carlo Bo (1911-2001).</w:t>
                </w:r>
                <w:r>
                  <w:t xml:space="preserve"> </w:t>
                </w:r>
                <w:r w:rsidRPr="00A767CC">
                  <w:t xml:space="preserve">Bo modestly defined himself </w:t>
                </w:r>
                <w:r>
                  <w:t>‘</w:t>
                </w:r>
                <w:r w:rsidRPr="00A767CC">
                  <w:t>an aspiring Catholic</w:t>
                </w:r>
                <w:r>
                  <w:t>,’</w:t>
                </w:r>
                <w:r w:rsidRPr="00A767CC">
                  <w:t xml:space="preserve"> and this self-portrait evokes his proximity to the experience of Anglophone modernist</w:t>
                </w:r>
                <w:r>
                  <w:t>s</w:t>
                </w:r>
                <w:r w:rsidRPr="00A767CC">
                  <w:t xml:space="preserve"> </w:t>
                </w:r>
                <w:r>
                  <w:t>such as</w:t>
                </w:r>
                <w:r w:rsidRPr="00A767CC">
                  <w:t xml:space="preserve"> T. S. Eliot for whom the commitment to aesthetic innovation</w:t>
                </w:r>
                <w:r>
                  <w:t xml:space="preserve"> </w:t>
                </w:r>
                <w:r w:rsidRPr="00A767CC">
                  <w:t>parallels a silent, personal spiritual journey</w:t>
                </w:r>
                <w:r>
                  <w:t xml:space="preserve"> </w:t>
                </w:r>
                <w:r w:rsidRPr="00A767CC">
                  <w:t>that is the result of a persistent interrogation of the human condition and the meaning of action.</w:t>
                </w:r>
                <w:r>
                  <w:t xml:space="preserve"> </w:t>
                </w:r>
                <w:r w:rsidRPr="00A767CC">
                  <w:t>For Bo literature was the name for a quest of a much wider significance: he</w:t>
                </w:r>
                <w:r>
                  <w:t xml:space="preserve"> </w:t>
                </w:r>
                <w:r w:rsidRPr="00A767CC">
                  <w:t>witnessed to the urgency to ask</w:t>
                </w:r>
                <w:r>
                  <w:t xml:space="preserve"> </w:t>
                </w:r>
                <w:r w:rsidRPr="00A767CC">
                  <w:t>who we are and how we should see ourselves</w:t>
                </w:r>
                <w:r>
                  <w:t xml:space="preserve"> </w:t>
                </w:r>
                <w:r w:rsidRPr="00A767CC">
                  <w:t>against the background o</w:t>
                </w:r>
                <w:r>
                  <w:t>f</w:t>
                </w:r>
                <w:r w:rsidRPr="00A767CC">
                  <w:t xml:space="preserve"> the major historical traumas of the twentieth century from </w:t>
                </w:r>
                <w:r>
                  <w:t>World War</w:t>
                </w:r>
                <w:r w:rsidRPr="00A767CC">
                  <w:t xml:space="preserve"> I to the </w:t>
                </w:r>
                <w:r>
                  <w:t xml:space="preserve">concentration </w:t>
                </w:r>
                <w:r w:rsidRPr="00A767CC">
                  <w:t>camps</w:t>
                </w:r>
                <w:r>
                  <w:t xml:space="preserve"> of World War II</w:t>
                </w:r>
                <w:r w:rsidRPr="00A767CC">
                  <w:t>.</w:t>
                </w:r>
                <w:r>
                  <w:t xml:space="preserve"> </w:t>
                </w:r>
              </w:p>
              <w:p w14:paraId="7C383655" w14:textId="77777777" w:rsidR="00A6567A" w:rsidRDefault="00A6567A" w:rsidP="00A6567A"/>
              <w:p w14:paraId="138953E4" w14:textId="77777777" w:rsidR="00A6567A" w:rsidRPr="00A767CC" w:rsidRDefault="00A6567A" w:rsidP="00A6567A">
                <w:r w:rsidRPr="00A767CC">
                  <w:t>Publicly, he was an impressively</w:t>
                </w:r>
                <w:r>
                  <w:t xml:space="preserve"> </w:t>
                </w:r>
                <w:r w:rsidRPr="00A767CC">
                  <w:t>accomplished man. As an academic he was one of the foremost authorities on French Literature, writing on</w:t>
                </w:r>
                <w:r>
                  <w:t xml:space="preserve"> </w:t>
                </w:r>
                <w:r w:rsidRPr="00A767CC">
                  <w:t xml:space="preserve">Surrealism, </w:t>
                </w:r>
                <w:hyperlink r:id="rId10" w:tooltip="Mallarmé" w:history="1">
                  <w:proofErr w:type="spellStart"/>
                  <w:r w:rsidRPr="00A6567A">
                    <w:t>Mallarmé</w:t>
                  </w:r>
                  <w:proofErr w:type="spellEnd"/>
                </w:hyperlink>
                <w:r w:rsidRPr="00A6567A">
                  <w:t xml:space="preserve">, </w:t>
                </w:r>
                <w:hyperlink r:id="rId11" w:tooltip="Rivière" w:history="1">
                  <w:r w:rsidRPr="00A6567A">
                    <w:t xml:space="preserve">Jacques </w:t>
                  </w:r>
                  <w:proofErr w:type="spellStart"/>
                  <w:r w:rsidRPr="00A6567A">
                    <w:t>Rivière</w:t>
                  </w:r>
                  <w:proofErr w:type="spellEnd"/>
                </w:hyperlink>
                <w:r w:rsidRPr="00A6567A">
                  <w:t xml:space="preserve">, </w:t>
                </w:r>
                <w:r w:rsidRPr="00A767CC">
                  <w:rPr>
                    <w:rFonts w:eastAsia="Times New Roman" w:cs="Times New Roman"/>
                  </w:rPr>
                  <w:t xml:space="preserve">Sainte </w:t>
                </w:r>
                <w:proofErr w:type="spellStart"/>
                <w:r w:rsidRPr="00A767CC">
                  <w:rPr>
                    <w:rFonts w:eastAsia="Times New Roman" w:cs="Times New Roman"/>
                  </w:rPr>
                  <w:t>B</w:t>
                </w:r>
                <w:r>
                  <w:rPr>
                    <w:rFonts w:eastAsia="Times New Roman" w:cs="Times New Roman"/>
                  </w:rPr>
                  <w:t>e</w:t>
                </w:r>
                <w:r w:rsidRPr="00A767CC">
                  <w:rPr>
                    <w:rFonts w:eastAsia="Times New Roman" w:cs="Times New Roman"/>
                  </w:rPr>
                  <w:t>uve</w:t>
                </w:r>
                <w:proofErr w:type="spellEnd"/>
                <w:r w:rsidRPr="00A767CC">
                  <w:rPr>
                    <w:rFonts w:eastAsia="Times New Roman" w:cs="Times New Roman"/>
                  </w:rPr>
                  <w:t>, among others, and Hispanic literature.</w:t>
                </w:r>
                <w:r>
                  <w:rPr>
                    <w:rFonts w:eastAsia="Times New Roman" w:cs="Times New Roman"/>
                  </w:rPr>
                  <w:t xml:space="preserve"> </w:t>
                </w:r>
                <w:r w:rsidRPr="00A767CC">
                  <w:rPr>
                    <w:rFonts w:eastAsia="Times New Roman" w:cs="Times New Roman"/>
                  </w:rPr>
                  <w:t>He held office as the Dean of</w:t>
                </w:r>
                <w:r>
                  <w:rPr>
                    <w:rFonts w:eastAsia="Times New Roman" w:cs="Times New Roman"/>
                  </w:rPr>
                  <w:t xml:space="preserve"> </w:t>
                </w:r>
                <w:r w:rsidRPr="00A767CC">
                  <w:rPr>
                    <w:rFonts w:eastAsia="Times New Roman" w:cs="Times New Roman"/>
                  </w:rPr>
                  <w:t>the University of</w:t>
                </w:r>
                <w:r>
                  <w:rPr>
                    <w:rFonts w:eastAsia="Times New Roman" w:cs="Times New Roman"/>
                  </w:rPr>
                  <w:t xml:space="preserve"> </w:t>
                </w:r>
                <w:proofErr w:type="spellStart"/>
                <w:r w:rsidRPr="00A767CC">
                  <w:t>Urbino</w:t>
                </w:r>
                <w:proofErr w:type="spellEnd"/>
                <w:r>
                  <w:t xml:space="preserve"> </w:t>
                </w:r>
                <w:r w:rsidRPr="00A767CC">
                  <w:t xml:space="preserve">uninterruptedly from 1947 to 2001. To add to </w:t>
                </w:r>
                <w:r>
                  <w:t>his</w:t>
                </w:r>
                <w:r w:rsidRPr="00A767CC">
                  <w:t xml:space="preserve"> achievements, in 1984, the then</w:t>
                </w:r>
                <w:r>
                  <w:t>-</w:t>
                </w:r>
                <w:r w:rsidRPr="00A767CC">
                  <w:t xml:space="preserve">Italian President </w:t>
                </w:r>
                <w:proofErr w:type="spellStart"/>
                <w:r w:rsidRPr="00A767CC">
                  <w:t>Sandro</w:t>
                </w:r>
                <w:proofErr w:type="spellEnd"/>
                <w:r w:rsidRPr="00A767CC">
                  <w:t xml:space="preserve"> </w:t>
                </w:r>
                <w:proofErr w:type="spellStart"/>
                <w:r w:rsidRPr="00A767CC">
                  <w:t>Pertini</w:t>
                </w:r>
                <w:proofErr w:type="spellEnd"/>
                <w:r w:rsidRPr="00A767CC">
                  <w:t xml:space="preserve"> appointed him to the Italian</w:t>
                </w:r>
                <w:r>
                  <w:t xml:space="preserve"> </w:t>
                </w:r>
                <w:r w:rsidRPr="00A767CC">
                  <w:t>Parliament, as a member of the Senate.</w:t>
                </w:r>
                <w:r>
                  <w:t xml:space="preserve"> </w:t>
                </w:r>
                <w:r w:rsidRPr="00A767CC">
                  <w:rPr>
                    <w:rFonts w:eastAsia="Times New Roman" w:cs="Times New Roman"/>
                  </w:rPr>
                  <w:t xml:space="preserve">But it is for his affiliation with </w:t>
                </w:r>
                <w:proofErr w:type="spellStart"/>
                <w:r w:rsidRPr="00A767CC">
                  <w:rPr>
                    <w:rFonts w:eastAsia="Times New Roman" w:cs="Times New Roman"/>
                  </w:rPr>
                  <w:t>hermeticism</w:t>
                </w:r>
                <w:proofErr w:type="spellEnd"/>
                <w:r w:rsidRPr="00A767CC">
                  <w:rPr>
                    <w:rFonts w:eastAsia="Times New Roman" w:cs="Times New Roman"/>
                  </w:rPr>
                  <w:t>,</w:t>
                </w:r>
                <w:r>
                  <w:rPr>
                    <w:rFonts w:eastAsia="Times New Roman" w:cs="Times New Roman"/>
                  </w:rPr>
                  <w:t xml:space="preserve"> </w:t>
                </w:r>
                <w:r w:rsidRPr="00A767CC">
                  <w:rPr>
                    <w:rFonts w:eastAsia="Times New Roman" w:cs="Times New Roman"/>
                  </w:rPr>
                  <w:t>an Italian variant of European modernism,</w:t>
                </w:r>
                <w:r>
                  <w:rPr>
                    <w:rFonts w:eastAsia="Times New Roman" w:cs="Times New Roman"/>
                  </w:rPr>
                  <w:t xml:space="preserve"> </w:t>
                </w:r>
                <w:r w:rsidRPr="00A767CC">
                  <w:rPr>
                    <w:rFonts w:eastAsia="Times New Roman" w:cs="Times New Roman"/>
                  </w:rPr>
                  <w:t>which Carlo Bo is best known</w:t>
                </w:r>
                <w:r>
                  <w:rPr>
                    <w:rFonts w:eastAsia="Times New Roman" w:cs="Times New Roman"/>
                  </w:rPr>
                  <w:t xml:space="preserve"> for</w:t>
                </w:r>
                <w:r w:rsidRPr="00A767CC">
                  <w:rPr>
                    <w:rFonts w:eastAsia="Times New Roman" w:cs="Times New Roman"/>
                  </w:rPr>
                  <w:t>, and rightly so</w:t>
                </w:r>
                <w:r>
                  <w:rPr>
                    <w:rFonts w:eastAsia="Times New Roman" w:cs="Times New Roman"/>
                  </w:rPr>
                  <w:t>,</w:t>
                </w:r>
                <w:r w:rsidRPr="00A767CC">
                  <w:rPr>
                    <w:rFonts w:eastAsia="Times New Roman" w:cs="Times New Roman"/>
                  </w:rPr>
                  <w:t xml:space="preserve"> since his work is a unique vantage point from which</w:t>
                </w:r>
                <w:r>
                  <w:rPr>
                    <w:rFonts w:eastAsia="Times New Roman" w:cs="Times New Roman"/>
                  </w:rPr>
                  <w:t xml:space="preserve"> </w:t>
                </w:r>
                <w:r w:rsidRPr="00A767CC">
                  <w:rPr>
                    <w:rFonts w:eastAsia="Times New Roman" w:cs="Times New Roman"/>
                  </w:rPr>
                  <w:t>scholars of modernism might track the</w:t>
                </w:r>
                <w:r>
                  <w:rPr>
                    <w:rFonts w:eastAsia="Times New Roman" w:cs="Times New Roman"/>
                  </w:rPr>
                  <w:t xml:space="preserve"> </w:t>
                </w:r>
                <w:r w:rsidRPr="00A767CC">
                  <w:rPr>
                    <w:rFonts w:eastAsia="Times New Roman" w:cs="Times New Roman"/>
                  </w:rPr>
                  <w:t xml:space="preserve">diasporic course of Anglophone modernism and its permutations in Southern Europe. </w:t>
                </w:r>
              </w:p>
              <w:p w14:paraId="166412CB" w14:textId="77777777" w:rsidR="00A6567A" w:rsidRDefault="00A6567A" w:rsidP="00A6567A"/>
              <w:p w14:paraId="1831BBBB" w14:textId="77777777" w:rsidR="00A6567A" w:rsidRPr="00A767CC" w:rsidRDefault="00A6567A" w:rsidP="00A6567A">
                <w:r w:rsidRPr="00A767CC">
                  <w:t xml:space="preserve">Bo felt very close to the experimental poetry of Dino </w:t>
                </w:r>
                <w:proofErr w:type="spellStart"/>
                <w:r w:rsidRPr="00A767CC">
                  <w:t>Campana</w:t>
                </w:r>
                <w:proofErr w:type="spellEnd"/>
                <w:r>
                  <w:t xml:space="preserve"> </w:t>
                </w:r>
                <w:r w:rsidRPr="00A767CC">
                  <w:t>who, like fellow poets</w:t>
                </w:r>
                <w:r>
                  <w:t xml:space="preserve"> </w:t>
                </w:r>
                <w:r w:rsidRPr="00A767CC">
                  <w:t xml:space="preserve">Mario </w:t>
                </w:r>
                <w:proofErr w:type="spellStart"/>
                <w:r w:rsidRPr="00A767CC">
                  <w:t>Luzi</w:t>
                </w:r>
                <w:proofErr w:type="spellEnd"/>
                <w:r w:rsidRPr="00A767CC">
                  <w:t xml:space="preserve"> and Salvatore Quasimodo, was </w:t>
                </w:r>
                <w:r>
                  <w:t>associated with</w:t>
                </w:r>
                <w:r w:rsidRPr="00A767CC">
                  <w:t xml:space="preserve"> </w:t>
                </w:r>
                <w:proofErr w:type="spellStart"/>
                <w:r w:rsidRPr="00A767CC">
                  <w:t>hermeticism</w:t>
                </w:r>
                <w:proofErr w:type="spellEnd"/>
                <w:r w:rsidRPr="00A767CC">
                  <w:t xml:space="preserve"> because </w:t>
                </w:r>
                <w:r>
                  <w:t>his</w:t>
                </w:r>
                <w:r w:rsidRPr="00A767CC">
                  <w:t xml:space="preserve"> aesthetic modernism was characterized by a novel language, it</w:t>
                </w:r>
                <w:r>
                  <w:t xml:space="preserve"> </w:t>
                </w:r>
                <w:r w:rsidRPr="00A767CC">
                  <w:t>reposition</w:t>
                </w:r>
                <w:r>
                  <w:t xml:space="preserve">ed </w:t>
                </w:r>
                <w:r w:rsidRPr="00A767CC">
                  <w:t xml:space="preserve">the reader with more authentic and intimate mode of address, and </w:t>
                </w:r>
                <w:r>
                  <w:t>it</w:t>
                </w:r>
                <w:r w:rsidRPr="00A767CC">
                  <w:t xml:space="preserve"> use</w:t>
                </w:r>
                <w:r>
                  <w:t>d</w:t>
                </w:r>
                <w:r w:rsidRPr="00A767CC">
                  <w:t xml:space="preserve"> language to evoke phantoms of the collective imaginary. Thinking of </w:t>
                </w:r>
                <w:proofErr w:type="spellStart"/>
                <w:r w:rsidRPr="00A767CC">
                  <w:t>Campana</w:t>
                </w:r>
                <w:proofErr w:type="spellEnd"/>
                <w:r>
                  <w:t xml:space="preserve"> along with</w:t>
                </w:r>
                <w:r w:rsidRPr="00A767CC">
                  <w:t xml:space="preserve"> other international modernists </w:t>
                </w:r>
                <w:r>
                  <w:t>such as</w:t>
                </w:r>
                <w:r w:rsidRPr="00A767CC">
                  <w:t xml:space="preserve"> André Gide and D. H Lawrence, Bo praised their revolution in poetic language which consisted in the avant-garde gesture of rejection and refusal. </w:t>
                </w:r>
                <w:r>
                  <w:t>‘</w:t>
                </w:r>
                <w:r w:rsidRPr="00A767CC">
                  <w:t>What did they want,</w:t>
                </w:r>
                <w:r>
                  <w:t>’</w:t>
                </w:r>
                <w:r w:rsidRPr="00A767CC">
                  <w:t xml:space="preserve"> he asks, </w:t>
                </w:r>
                <w:r>
                  <w:t>‘</w:t>
                </w:r>
                <w:r w:rsidRPr="00A767CC">
                  <w:t>with their curse and their idolatry?</w:t>
                </w:r>
                <w:r>
                  <w:t>’,</w:t>
                </w:r>
                <w:r w:rsidRPr="00A767CC">
                  <w:t xml:space="preserve"> by which he </w:t>
                </w:r>
                <w:r w:rsidRPr="00A767CC">
                  <w:lastRenderedPageBreak/>
                  <w:t>means the rejection of tradition and the dogma of the autonomy o</w:t>
                </w:r>
                <w:r>
                  <w:t>f</w:t>
                </w:r>
                <w:r w:rsidRPr="00A767CC">
                  <w:t xml:space="preserve"> art.</w:t>
                </w:r>
                <w:r>
                  <w:t xml:space="preserve"> </w:t>
                </w:r>
                <w:r w:rsidRPr="00A767CC">
                  <w:t xml:space="preserve">His answer is </w:t>
                </w:r>
                <w:r>
                  <w:t>‘</w:t>
                </w:r>
                <w:r w:rsidRPr="00A767CC">
                  <w:t>to find Man</w:t>
                </w:r>
                <w:r>
                  <w:t>’</w:t>
                </w:r>
                <w:r w:rsidRPr="00A767CC">
                  <w:t xml:space="preserve"> and </w:t>
                </w:r>
                <w:r>
                  <w:t>‘</w:t>
                </w:r>
                <w:r w:rsidRPr="00A767CC">
                  <w:t>save</w:t>
                </w:r>
                <w:r>
                  <w:t>’</w:t>
                </w:r>
                <w:r w:rsidRPr="00A767CC">
                  <w:t xml:space="preserve"> him from symbolic structures and concepts (</w:t>
                </w:r>
                <w:r w:rsidRPr="00A767CC">
                  <w:rPr>
                    <w:i/>
                  </w:rPr>
                  <w:t xml:space="preserve">dal </w:t>
                </w:r>
                <w:proofErr w:type="spellStart"/>
                <w:r w:rsidRPr="00A767CC">
                  <w:rPr>
                    <w:i/>
                  </w:rPr>
                  <w:t>numero</w:t>
                </w:r>
                <w:proofErr w:type="spellEnd"/>
                <w:r w:rsidRPr="00A767CC">
                  <w:rPr>
                    <w:i/>
                  </w:rPr>
                  <w:t xml:space="preserve"> </w:t>
                </w:r>
                <w:proofErr w:type="spellStart"/>
                <w:r w:rsidRPr="00A767CC">
                  <w:rPr>
                    <w:i/>
                  </w:rPr>
                  <w:t>insostenibile</w:t>
                </w:r>
                <w:proofErr w:type="spellEnd"/>
                <w:r w:rsidRPr="00A767CC">
                  <w:rPr>
                    <w:i/>
                  </w:rPr>
                  <w:t xml:space="preserve"> </w:t>
                </w:r>
                <w:proofErr w:type="spellStart"/>
                <w:r w:rsidRPr="00A767CC">
                  <w:rPr>
                    <w:i/>
                  </w:rPr>
                  <w:t>delle</w:t>
                </w:r>
                <w:proofErr w:type="spellEnd"/>
                <w:r w:rsidRPr="00A767CC">
                  <w:rPr>
                    <w:i/>
                  </w:rPr>
                  <w:t xml:space="preserve"> carte e </w:t>
                </w:r>
                <w:proofErr w:type="spellStart"/>
                <w:r w:rsidRPr="00A767CC">
                  <w:rPr>
                    <w:i/>
                  </w:rPr>
                  <w:t>delle</w:t>
                </w:r>
                <w:proofErr w:type="spellEnd"/>
                <w:r w:rsidRPr="00A767CC">
                  <w:rPr>
                    <w:i/>
                  </w:rPr>
                  <w:t xml:space="preserve"> </w:t>
                </w:r>
                <w:proofErr w:type="spellStart"/>
                <w:r w:rsidRPr="00A767CC">
                  <w:rPr>
                    <w:i/>
                  </w:rPr>
                  <w:t>abitudini</w:t>
                </w:r>
                <w:proofErr w:type="spellEnd"/>
                <w:r w:rsidRPr="00A767CC">
                  <w:t>)</w:t>
                </w:r>
                <w:r>
                  <w:t xml:space="preserve"> </w:t>
                </w:r>
                <w:r w:rsidRPr="00A767CC">
                  <w:t xml:space="preserve">as well as from the conventions that immure the human subject. He sees </w:t>
                </w:r>
                <w:proofErr w:type="spellStart"/>
                <w:r w:rsidRPr="00A767CC">
                  <w:t>Campana</w:t>
                </w:r>
                <w:proofErr w:type="spellEnd"/>
                <w:r w:rsidRPr="00A767CC">
                  <w:t>, Gide</w:t>
                </w:r>
                <w:r>
                  <w:t>,</w:t>
                </w:r>
                <w:r w:rsidRPr="00A767CC">
                  <w:t xml:space="preserve"> and Lawrence as united in a line of modernist experimentation that reacts</w:t>
                </w:r>
                <w:r>
                  <w:t xml:space="preserve"> </w:t>
                </w:r>
                <w:r w:rsidRPr="00A767CC">
                  <w:t>to violence</w:t>
                </w:r>
                <w:r>
                  <w:t xml:space="preserve"> </w:t>
                </w:r>
                <w:r w:rsidRPr="00A767CC">
                  <w:t>and</w:t>
                </w:r>
                <w:r>
                  <w:t xml:space="preserve"> </w:t>
                </w:r>
                <w:r w:rsidRPr="00A767CC">
                  <w:t>to literary complacency. They are writers</w:t>
                </w:r>
                <w:r>
                  <w:t xml:space="preserve"> </w:t>
                </w:r>
                <w:r w:rsidRPr="00A767CC">
                  <w:t>who lean toward doubt,</w:t>
                </w:r>
                <w:r>
                  <w:t xml:space="preserve"> </w:t>
                </w:r>
                <w:r w:rsidRPr="00A767CC">
                  <w:t xml:space="preserve">not </w:t>
                </w:r>
                <w:r w:rsidR="00BE6008" w:rsidRPr="00A767CC">
                  <w:t>certainty</w:t>
                </w:r>
                <w:r w:rsidRPr="00A767CC">
                  <w:t xml:space="preserve">, and for this reason they </w:t>
                </w:r>
                <w:proofErr w:type="spellStart"/>
                <w:r w:rsidRPr="000947D8">
                  <w:rPr>
                    <w:i/>
                  </w:rPr>
                  <w:t>in</w:t>
                </w:r>
                <w:r w:rsidRPr="00556CB9">
                  <w:rPr>
                    <w:i/>
                  </w:rPr>
                  <w:t>terrogano</w:t>
                </w:r>
                <w:proofErr w:type="spellEnd"/>
                <w:r w:rsidRPr="00556CB9">
                  <w:rPr>
                    <w:i/>
                  </w:rPr>
                  <w:t xml:space="preserve"> </w:t>
                </w:r>
                <w:proofErr w:type="spellStart"/>
                <w:r w:rsidRPr="00556CB9">
                  <w:rPr>
                    <w:i/>
                  </w:rPr>
                  <w:t>Dio</w:t>
                </w:r>
                <w:proofErr w:type="spellEnd"/>
                <w:r w:rsidRPr="00A767CC">
                  <w:t>:</w:t>
                </w:r>
                <w:r>
                  <w:t xml:space="preserve"> </w:t>
                </w:r>
                <w:r w:rsidRPr="00A767CC">
                  <w:t xml:space="preserve">they address God, handing </w:t>
                </w:r>
                <w:r>
                  <w:t>H</w:t>
                </w:r>
                <w:r w:rsidRPr="00A767CC">
                  <w:t xml:space="preserve">im questions. </w:t>
                </w:r>
              </w:p>
              <w:p w14:paraId="46FBC16F" w14:textId="77777777" w:rsidR="00A6567A" w:rsidRDefault="00A6567A" w:rsidP="00A6567A"/>
              <w:p w14:paraId="4338AA9F" w14:textId="77777777" w:rsidR="00A6567A" w:rsidRPr="00A767CC" w:rsidRDefault="00A6567A" w:rsidP="00A6567A">
                <w:r w:rsidRPr="00A767CC">
                  <w:t xml:space="preserve">His work and presence </w:t>
                </w:r>
                <w:r>
                  <w:t>furnish</w:t>
                </w:r>
                <w:r w:rsidRPr="00A767CC">
                  <w:t xml:space="preserve"> an ongoing meditation on mortality and on the constricting force of philosophical</w:t>
                </w:r>
                <w:r>
                  <w:t xml:space="preserve"> </w:t>
                </w:r>
                <w:r w:rsidRPr="00A767CC">
                  <w:t>and critical construct</w:t>
                </w:r>
                <w:r>
                  <w:t>s</w:t>
                </w:r>
                <w:r w:rsidRPr="00A767CC">
                  <w:t xml:space="preserve"> which tend to negate life. The </w:t>
                </w:r>
                <w:proofErr w:type="spellStart"/>
                <w:r w:rsidRPr="00A767CC">
                  <w:t>leimotif</w:t>
                </w:r>
                <w:proofErr w:type="spellEnd"/>
                <w:r w:rsidRPr="00A767CC">
                  <w:t xml:space="preserve"> of his literary criticism is literature as life,</w:t>
                </w:r>
                <w:r>
                  <w:t xml:space="preserve"> </w:t>
                </w:r>
                <w:r w:rsidRPr="00A767CC">
                  <w:t>also the title of a paper he first delivered</w:t>
                </w:r>
                <w:r>
                  <w:t xml:space="preserve"> </w:t>
                </w:r>
                <w:r w:rsidRPr="00A767CC">
                  <w:t>at the 5</w:t>
                </w:r>
                <w:r w:rsidRPr="00A767CC">
                  <w:rPr>
                    <w:vertAlign w:val="superscript"/>
                  </w:rPr>
                  <w:t>th</w:t>
                </w:r>
                <w:r w:rsidRPr="00A767CC">
                  <w:t xml:space="preserve"> Conference of Catholic writers held in San </w:t>
                </w:r>
                <w:proofErr w:type="spellStart"/>
                <w:r w:rsidRPr="00A767CC">
                  <w:t>Miniat</w:t>
                </w:r>
                <w:r>
                  <w:t>o</w:t>
                </w:r>
                <w:proofErr w:type="spellEnd"/>
                <w:r>
                  <w:t xml:space="preserve">, </w:t>
                </w:r>
                <w:r w:rsidR="00BE6008">
                  <w:t>Florence, 11</w:t>
                </w:r>
                <w:r w:rsidR="00BE6008" w:rsidRPr="00BE6008">
                  <w:rPr>
                    <w:vertAlign w:val="superscript"/>
                  </w:rPr>
                  <w:t>th</w:t>
                </w:r>
                <w:r w:rsidRPr="00A767CC">
                  <w:t xml:space="preserve"> September 1938. The paper had a controversial reception for the audacity of its thesis on literature. Bo refused literature understood as historical documentation, as mere illustration of</w:t>
                </w:r>
                <w:r>
                  <w:t xml:space="preserve"> </w:t>
                </w:r>
                <w:r w:rsidRPr="00A767CC">
                  <w:t>social</w:t>
                </w:r>
                <w:r>
                  <w:t xml:space="preserve"> </w:t>
                </w:r>
                <w:r w:rsidRPr="00A767CC">
                  <w:t>life</w:t>
                </w:r>
                <w:r>
                  <w:t xml:space="preserve"> </w:t>
                </w:r>
                <w:r w:rsidRPr="00A767CC">
                  <w:t>or of the customs and</w:t>
                </w:r>
                <w:r>
                  <w:t xml:space="preserve"> </w:t>
                </w:r>
                <w:r w:rsidRPr="00A767CC">
                  <w:t>conventions of a nation</w:t>
                </w:r>
                <w:r>
                  <w:t>. A</w:t>
                </w:r>
                <w:r w:rsidRPr="00A767CC">
                  <w:t xml:space="preserve">gainst this dominant view, </w:t>
                </w:r>
                <w:r>
                  <w:t xml:space="preserve">he </w:t>
                </w:r>
                <w:r w:rsidRPr="00A767CC">
                  <w:t>championed</w:t>
                </w:r>
                <w:r>
                  <w:t xml:space="preserve"> </w:t>
                </w:r>
                <w:r w:rsidRPr="00A767CC">
                  <w:t>a literature of ideas conceived</w:t>
                </w:r>
                <w:r>
                  <w:t xml:space="preserve"> </w:t>
                </w:r>
                <w:r w:rsidRPr="00A767CC">
                  <w:t>as the royal road to the knowledge of who we are and</w:t>
                </w:r>
                <w:r>
                  <w:t xml:space="preserve"> </w:t>
                </w:r>
                <w:r w:rsidRPr="00A767CC">
                  <w:t xml:space="preserve">of </w:t>
                </w:r>
                <w:r>
                  <w:t>‘</w:t>
                </w:r>
                <w:r w:rsidRPr="00A767CC">
                  <w:t>the life of our consciousness.</w:t>
                </w:r>
                <w:r>
                  <w:t>’</w:t>
                </w:r>
                <w:r w:rsidRPr="00A767CC">
                  <w:t xml:space="preserve"> </w:t>
                </w:r>
              </w:p>
              <w:p w14:paraId="6FF673CB" w14:textId="77777777" w:rsidR="00A6567A" w:rsidRDefault="00A6567A" w:rsidP="00A6567A"/>
              <w:p w14:paraId="5CC53160" w14:textId="77777777" w:rsidR="00A6567A" w:rsidRPr="00A767CC" w:rsidRDefault="00A6567A" w:rsidP="00A6567A">
                <w:r w:rsidRPr="00A767CC">
                  <w:t>Unsettling the opposition between life and literature, he encourages a wider understanding of literature grasped in its intimate nexus with philosophical reflection and within a horizon of writing which questions drastic divides between forms of expression.</w:t>
                </w:r>
                <w:r>
                  <w:t xml:space="preserve"> </w:t>
                </w:r>
                <w:r w:rsidRPr="00A767CC">
                  <w:t>Literature for Bo is the name for a comprehensive instrument of</w:t>
                </w:r>
                <w:r>
                  <w:t xml:space="preserve"> </w:t>
                </w:r>
                <w:r w:rsidRPr="00A767CC">
                  <w:t>investigation,</w:t>
                </w:r>
                <w:r>
                  <w:t xml:space="preserve"> </w:t>
                </w:r>
                <w:r w:rsidRPr="00A767CC">
                  <w:t xml:space="preserve">a </w:t>
                </w:r>
                <w:r>
                  <w:t>‘</w:t>
                </w:r>
                <w:r w:rsidRPr="00A767CC">
                  <w:t>means</w:t>
                </w:r>
                <w:r>
                  <w:t xml:space="preserve"> </w:t>
                </w:r>
                <w:r w:rsidRPr="00A767CC">
                  <w:t>to strive for the absolute necessity to know something about ourselves, or, to put it in another way, to continue waiting with dignity and full awareness for the news of something that is better than us and satisfies us.</w:t>
                </w:r>
                <w:r>
                  <w:t xml:space="preserve">’ </w:t>
                </w:r>
                <w:r w:rsidRPr="00A767CC">
                  <w:t xml:space="preserve">His speech </w:t>
                </w:r>
                <w:r>
                  <w:t>‘</w:t>
                </w:r>
                <w:r w:rsidRPr="00A767CC">
                  <w:t>Literature as Life</w:t>
                </w:r>
                <w:r>
                  <w:t>’</w:t>
                </w:r>
                <w:r w:rsidRPr="00A767CC">
                  <w:t xml:space="preserve"> became</w:t>
                </w:r>
                <w:r>
                  <w:t xml:space="preserve"> </w:t>
                </w:r>
                <w:r w:rsidRPr="00A767CC">
                  <w:t xml:space="preserve">a manifesto for all those who sympathized </w:t>
                </w:r>
                <w:r>
                  <w:t>with</w:t>
                </w:r>
                <w:r w:rsidRPr="00A767CC">
                  <w:t xml:space="preserve"> </w:t>
                </w:r>
                <w:proofErr w:type="spellStart"/>
                <w:r w:rsidRPr="00A767CC">
                  <w:t>hermeticism</w:t>
                </w:r>
                <w:proofErr w:type="spellEnd"/>
                <w:r w:rsidRPr="00A767CC">
                  <w:t>. It articulated something new,</w:t>
                </w:r>
                <w:r>
                  <w:t xml:space="preserve"> </w:t>
                </w:r>
                <w:r w:rsidRPr="00A767CC">
                  <w:t>rejecting both idealism</w:t>
                </w:r>
                <w:r>
                  <w:t xml:space="preserve"> </w:t>
                </w:r>
                <w:r w:rsidRPr="00A767CC">
                  <w:t xml:space="preserve">because of its rigid aesthetic structures, and materialism because of its injunction to tie literature to reality only. </w:t>
                </w:r>
              </w:p>
              <w:p w14:paraId="140408D1" w14:textId="77777777" w:rsidR="00A6567A" w:rsidRDefault="00A6567A" w:rsidP="00A6567A"/>
              <w:p w14:paraId="79D304B3" w14:textId="77777777" w:rsidR="00A6567A" w:rsidRDefault="00A6567A" w:rsidP="00A6567A">
                <w:r w:rsidRPr="00A767CC">
                  <w:t>His view of criticism is close to</w:t>
                </w:r>
                <w:r>
                  <w:t xml:space="preserve"> </w:t>
                </w:r>
                <w:r w:rsidRPr="00A767CC">
                  <w:t>that of T. S. Eliot. Like Eliot</w:t>
                </w:r>
                <w:r>
                  <w:t>,</w:t>
                </w:r>
                <w:r w:rsidRPr="00A767CC">
                  <w:t xml:space="preserve"> Bo believed in a kinship between creative and critical acts.</w:t>
                </w:r>
                <w:r>
                  <w:t xml:space="preserve"> </w:t>
                </w:r>
                <w:r w:rsidRPr="00A767CC">
                  <w:t>Criticism is a sort of affective hermeneutics; it grasps the</w:t>
                </w:r>
                <w:r>
                  <w:t xml:space="preserve"> ‘</w:t>
                </w:r>
                <w:r w:rsidRPr="00A767CC">
                  <w:t>feelings and sensations</w:t>
                </w:r>
                <w:r>
                  <w:t xml:space="preserve">’ </w:t>
                </w:r>
                <w:r w:rsidRPr="00A767CC">
                  <w:t>of a text, that is to say, something like the text’s inner language</w:t>
                </w:r>
                <w:r>
                  <w:t>,</w:t>
                </w:r>
                <w:r w:rsidRPr="00A767CC">
                  <w:t xml:space="preserve"> and transmutes it into another language, quite autonomous but legitimized by the literary text and, in a sense, its own recreation.</w:t>
                </w:r>
                <w:r>
                  <w:t xml:space="preserve"> </w:t>
                </w:r>
                <w:r w:rsidRPr="00A767CC">
                  <w:t>One can hear in Bo’s conception of criticism his Anglophone colleague</w:t>
                </w:r>
                <w:r>
                  <w:t>’</w:t>
                </w:r>
                <w:r w:rsidRPr="00A767CC">
                  <w:t>s emphasis on craft. Like Eliot, moreover, he was especially drawn to the thinker as an incarnated being.</w:t>
                </w:r>
                <w:r>
                  <w:t xml:space="preserve"> H</w:t>
                </w:r>
                <w:r w:rsidRPr="00A767CC">
                  <w:t>e pondered the enigma and mystery of the man who suffers and the mind that creates,</w:t>
                </w:r>
                <w:r>
                  <w:t xml:space="preserve"> </w:t>
                </w:r>
                <w:r w:rsidRPr="00A767CC">
                  <w:t>and</w:t>
                </w:r>
                <w:r>
                  <w:t xml:space="preserve"> </w:t>
                </w:r>
                <w:r w:rsidRPr="00A767CC">
                  <w:t>was moved to erase the hiatus between the two.</w:t>
                </w:r>
              </w:p>
              <w:p w14:paraId="2F6851DF" w14:textId="77777777" w:rsidR="00A6567A" w:rsidRDefault="00A6567A" w:rsidP="00A6567A"/>
              <w:p w14:paraId="5019A1D1" w14:textId="77777777" w:rsidR="00A6567A" w:rsidRPr="00A767CC" w:rsidRDefault="00A6567A" w:rsidP="00A6567A">
                <w:r w:rsidRPr="00A767CC">
                  <w:t>The critic, of course,</w:t>
                </w:r>
                <w:r>
                  <w:t xml:space="preserve"> </w:t>
                </w:r>
                <w:r w:rsidRPr="00A767CC">
                  <w:t>i</w:t>
                </w:r>
                <w:r>
                  <w:t>s</w:t>
                </w:r>
                <w:r w:rsidRPr="00A767CC">
                  <w:t xml:space="preserve"> first a reader.</w:t>
                </w:r>
                <w:r>
                  <w:t xml:space="preserve"> </w:t>
                </w:r>
                <w:r w:rsidRPr="00A767CC">
                  <w:t xml:space="preserve">Following Valéry </w:t>
                </w:r>
                <w:proofErr w:type="spellStart"/>
                <w:r w:rsidRPr="00A767CC">
                  <w:t>Larbaud</w:t>
                </w:r>
                <w:proofErr w:type="spellEnd"/>
                <w:r w:rsidRPr="00A767CC">
                  <w:t xml:space="preserve">, </w:t>
                </w:r>
                <w:r>
                  <w:t>Bo</w:t>
                </w:r>
                <w:r w:rsidRPr="00A767CC">
                  <w:t xml:space="preserve"> called reading </w:t>
                </w:r>
                <w:r>
                  <w:t>‘</w:t>
                </w:r>
                <w:r w:rsidRPr="00A767CC">
                  <w:t>an unpunished vice.</w:t>
                </w:r>
                <w:r>
                  <w:t xml:space="preserve">’ </w:t>
                </w:r>
                <w:r w:rsidRPr="00A767CC">
                  <w:t>He told an interviewer that reading was the only thing he could do and had ever done. He spoke of his immense library of</w:t>
                </w:r>
                <w:r>
                  <w:t xml:space="preserve"> </w:t>
                </w:r>
                <w:r w:rsidRPr="00A767CC">
                  <w:t>60</w:t>
                </w:r>
                <w:r>
                  <w:t>,</w:t>
                </w:r>
                <w:r w:rsidRPr="00A767CC">
                  <w:t>000</w:t>
                </w:r>
                <w:r>
                  <w:t xml:space="preserve"> volumes </w:t>
                </w:r>
                <w:r w:rsidRPr="00A767CC">
                  <w:t xml:space="preserve">as </w:t>
                </w:r>
                <w:r>
                  <w:t>a ‘</w:t>
                </w:r>
                <w:r w:rsidRPr="00A767CC">
                  <w:t>cemetery,</w:t>
                </w:r>
                <w:r>
                  <w:t>’</w:t>
                </w:r>
                <w:r w:rsidRPr="00A767CC">
                  <w:t xml:space="preserve"> a remark that makes clear how important it was for Bo to</w:t>
                </w:r>
                <w:r>
                  <w:t xml:space="preserve"> </w:t>
                </w:r>
                <w:r w:rsidRPr="00A767CC">
                  <w:t xml:space="preserve">grasp the link between word and life. In the writers he loved to read, he admired their capacity for a </w:t>
                </w:r>
                <w:r>
                  <w:t>‘</w:t>
                </w:r>
                <w:r w:rsidRPr="00A767CC">
                  <w:t>spiritual regard</w:t>
                </w:r>
                <w:r>
                  <w:t>’</w:t>
                </w:r>
                <w:r w:rsidRPr="00A767CC">
                  <w:t xml:space="preserve"> toward the text, a capacity he particularly admired in</w:t>
                </w:r>
                <w:r>
                  <w:t xml:space="preserve"> </w:t>
                </w:r>
                <w:r w:rsidRPr="00A767CC">
                  <w:t xml:space="preserve">Charles Du </w:t>
                </w:r>
                <w:proofErr w:type="spellStart"/>
                <w:r w:rsidRPr="00A767CC">
                  <w:t>Bos</w:t>
                </w:r>
                <w:proofErr w:type="spellEnd"/>
                <w:r w:rsidRPr="00A767CC">
                  <w:t>, reader of Baudelaire</w:t>
                </w:r>
                <w:r>
                  <w:t>,</w:t>
                </w:r>
                <w:r w:rsidRPr="00A767CC">
                  <w:t xml:space="preserve"> Proust, Constant. </w:t>
                </w:r>
              </w:p>
              <w:p w14:paraId="0261A58C" w14:textId="77777777" w:rsidR="00A6567A" w:rsidRDefault="00A6567A" w:rsidP="00A6567A"/>
              <w:p w14:paraId="77189E6F" w14:textId="77777777" w:rsidR="003F0D73" w:rsidRPr="00A6567A" w:rsidRDefault="00A6567A" w:rsidP="00A6567A">
                <w:r w:rsidRPr="00A767CC">
                  <w:t>Because of his consistent</w:t>
                </w:r>
                <w:r>
                  <w:t xml:space="preserve"> </w:t>
                </w:r>
                <w:r w:rsidRPr="00A767CC">
                  <w:t>interrogation of the subject Man,</w:t>
                </w:r>
                <w:r>
                  <w:t xml:space="preserve"> </w:t>
                </w:r>
                <w:r w:rsidRPr="00A767CC">
                  <w:t>of the meaning of the word, Bo may have a lot to offer to the current critique the subject and its related questioning of the limits of the notion of person and of the boundaries of the human.</w:t>
                </w:r>
                <w:r>
                  <w:t xml:space="preserve"> </w:t>
                </w:r>
                <w:r w:rsidRPr="00A767CC">
                  <w:t xml:space="preserve">His unique emphasis on literature as antidote to the negation of life in modernity, makes him a good candidate, next to </w:t>
                </w:r>
                <w:r>
                  <w:t xml:space="preserve">Giacomo </w:t>
                </w:r>
                <w:r w:rsidRPr="00A767CC">
                  <w:t xml:space="preserve">Leopardi and Francesco De </w:t>
                </w:r>
                <w:proofErr w:type="spellStart"/>
                <w:r w:rsidRPr="00A767CC">
                  <w:t>Sanctis</w:t>
                </w:r>
                <w:proofErr w:type="spellEnd"/>
                <w:r w:rsidRPr="00A767CC">
                  <w:t xml:space="preserve">, in that genealogy of critical thought which Roberto Esposito has termed </w:t>
                </w:r>
                <w:r>
                  <w:t>‘</w:t>
                </w:r>
                <w:proofErr w:type="spellStart"/>
                <w:r w:rsidRPr="00A767CC">
                  <w:t>pensiero</w:t>
                </w:r>
                <w:proofErr w:type="spellEnd"/>
                <w:r w:rsidRPr="00A767CC">
                  <w:t xml:space="preserve"> </w:t>
                </w:r>
                <w:proofErr w:type="spellStart"/>
                <w:r w:rsidRPr="00A767CC">
                  <w:t>vivente</w:t>
                </w:r>
                <w:proofErr w:type="spellEnd"/>
                <w:r>
                  <w:t>’</w:t>
                </w:r>
                <w:r w:rsidRPr="00A767CC">
                  <w:t xml:space="preserve">—living thought. </w:t>
                </w:r>
              </w:p>
            </w:tc>
          </w:sdtContent>
        </w:sdt>
      </w:tr>
      <w:tr w:rsidR="003235A7" w:rsidRPr="00BE6008" w14:paraId="52E89371" w14:textId="77777777" w:rsidTr="003235A7">
        <w:tc>
          <w:tcPr>
            <w:tcW w:w="9016" w:type="dxa"/>
          </w:tcPr>
          <w:p w14:paraId="69A945C9" w14:textId="77777777" w:rsidR="003235A7" w:rsidRPr="00BE6008" w:rsidRDefault="003235A7" w:rsidP="00A6567A">
            <w:pPr>
              <w:rPr>
                <w:u w:val="single"/>
                <w:lang w:val="it-IT"/>
              </w:rPr>
            </w:pPr>
            <w:r w:rsidRPr="00BE6008">
              <w:rPr>
                <w:u w:val="single"/>
                <w:lang w:val="it-IT"/>
              </w:rPr>
              <w:lastRenderedPageBreak/>
              <w:t>Further reading:</w:t>
            </w:r>
          </w:p>
          <w:sdt>
            <w:sdtPr>
              <w:alias w:val="Further reading"/>
              <w:tag w:val="furtherReading"/>
              <w:id w:val="-1516217107"/>
              <w:placeholder>
                <w:docPart w:val="EE020CC6EF1144059DB56B6DBA1EE70C"/>
              </w:placeholder>
            </w:sdtPr>
            <w:sdtEndPr/>
            <w:sdtContent>
              <w:p w14:paraId="1DE71E04" w14:textId="487D35EA" w:rsidR="00BE6008" w:rsidRDefault="008E1986" w:rsidP="00BE6008">
                <w:sdt>
                  <w:sdtPr>
                    <w:id w:val="475423871"/>
                    <w:citation/>
                  </w:sdtPr>
                  <w:sdtEndPr/>
                  <w:sdtContent>
                    <w:r w:rsidR="00BE6008">
                      <w:fldChar w:fldCharType="begin"/>
                    </w:r>
                    <w:r w:rsidR="006B16D3">
                      <w:rPr>
                        <w:lang w:val="it-IT"/>
                      </w:rPr>
                      <w:instrText xml:space="preserve">CITATION Claudio95 \l 4105 </w:instrText>
                    </w:r>
                    <w:r w:rsidR="00BE6008">
                      <w:fldChar w:fldCharType="separate"/>
                    </w:r>
                    <w:r w:rsidR="006B16D3">
                      <w:rPr>
                        <w:noProof/>
                        <w:lang w:val="it-IT"/>
                      </w:rPr>
                      <w:t xml:space="preserve"> </w:t>
                    </w:r>
                    <w:r w:rsidR="006B16D3" w:rsidRPr="006B16D3">
                      <w:rPr>
                        <w:noProof/>
                        <w:lang w:val="it-IT"/>
                      </w:rPr>
                      <w:t>(Altarocca)</w:t>
                    </w:r>
                    <w:r w:rsidR="00BE6008">
                      <w:fldChar w:fldCharType="end"/>
                    </w:r>
                  </w:sdtContent>
                </w:sdt>
                <w:bookmarkStart w:id="0" w:name="_GoBack"/>
                <w:bookmarkEnd w:id="0"/>
              </w:p>
              <w:p w14:paraId="46774BCE" w14:textId="77777777" w:rsidR="00BE6008" w:rsidRDefault="008E1986" w:rsidP="00A6567A">
                <w:pPr>
                  <w:rPr>
                    <w:lang w:val="it-IT"/>
                  </w:rPr>
                </w:pPr>
                <w:sdt>
                  <w:sdtPr>
                    <w:rPr>
                      <w:lang w:val="it-IT"/>
                    </w:rPr>
                    <w:id w:val="-1743094929"/>
                    <w:citation/>
                  </w:sdtPr>
                  <w:sdtEndPr/>
                  <w:sdtContent>
                    <w:r w:rsidR="00BE6008">
                      <w:rPr>
                        <w:lang w:val="it-IT"/>
                      </w:rPr>
                      <w:fldChar w:fldCharType="begin"/>
                    </w:r>
                    <w:r w:rsidR="00BE6008" w:rsidRPr="00BE6008">
                      <w:rPr>
                        <w:lang w:val="it-IT"/>
                      </w:rPr>
                      <w:instrText xml:space="preserve"> CITATION Bo94 \l 4105 </w:instrText>
                    </w:r>
                    <w:r w:rsidR="00BE6008">
                      <w:rPr>
                        <w:lang w:val="it-IT"/>
                      </w:rPr>
                      <w:fldChar w:fldCharType="separate"/>
                    </w:r>
                    <w:r w:rsidR="00BE6008" w:rsidRPr="00BE6008">
                      <w:rPr>
                        <w:noProof/>
                        <w:lang w:val="it-IT"/>
                      </w:rPr>
                      <w:t>(Bo and Pautasso)</w:t>
                    </w:r>
                    <w:r w:rsidR="00BE6008">
                      <w:rPr>
                        <w:lang w:val="it-IT"/>
                      </w:rPr>
                      <w:fldChar w:fldCharType="end"/>
                    </w:r>
                  </w:sdtContent>
                </w:sdt>
              </w:p>
              <w:p w14:paraId="69A3FB32" w14:textId="77777777" w:rsidR="003235A7" w:rsidRPr="00A6567A" w:rsidRDefault="008E1986" w:rsidP="00A6567A">
                <w:pPr>
                  <w:rPr>
                    <w:lang w:val="it-IT"/>
                  </w:rPr>
                </w:pPr>
                <w:sdt>
                  <w:sdtPr>
                    <w:rPr>
                      <w:lang w:val="it-IT"/>
                    </w:rPr>
                    <w:id w:val="1571624399"/>
                    <w:citation/>
                  </w:sdtPr>
                  <w:sdtEndPr/>
                  <w:sdtContent>
                    <w:r w:rsidR="00BE6008">
                      <w:rPr>
                        <w:lang w:val="it-IT"/>
                      </w:rPr>
                      <w:fldChar w:fldCharType="begin"/>
                    </w:r>
                    <w:r w:rsidR="00BE6008">
                      <w:rPr>
                        <w:lang w:val="en-CA"/>
                      </w:rPr>
                      <w:instrText xml:space="preserve"> CITATION Castelli96 \l 4105 </w:instrText>
                    </w:r>
                    <w:r w:rsidR="00BE6008">
                      <w:rPr>
                        <w:lang w:val="it-IT"/>
                      </w:rPr>
                      <w:fldChar w:fldCharType="separate"/>
                    </w:r>
                    <w:r w:rsidR="00BE6008">
                      <w:rPr>
                        <w:noProof/>
                        <w:lang w:val="en-CA"/>
                      </w:rPr>
                      <w:t>(Castelli)</w:t>
                    </w:r>
                    <w:r w:rsidR="00BE6008">
                      <w:rPr>
                        <w:lang w:val="it-IT"/>
                      </w:rPr>
                      <w:fldChar w:fldCharType="end"/>
                    </w:r>
                  </w:sdtContent>
                </w:sdt>
              </w:p>
            </w:sdtContent>
          </w:sdt>
        </w:tc>
      </w:tr>
    </w:tbl>
    <w:p w14:paraId="3F6D2D91" w14:textId="77777777" w:rsidR="00C27FAB" w:rsidRPr="00BE6008" w:rsidRDefault="00C27FAB" w:rsidP="00B33145">
      <w:pPr>
        <w:rPr>
          <w:lang w:val="it-IT"/>
        </w:rPr>
      </w:pPr>
    </w:p>
    <w:sectPr w:rsidR="00C27FAB" w:rsidRPr="00BE600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2BFE1" w14:textId="77777777" w:rsidR="008E1986" w:rsidRDefault="008E1986" w:rsidP="007A0D55">
      <w:pPr>
        <w:spacing w:after="0" w:line="240" w:lineRule="auto"/>
      </w:pPr>
      <w:r>
        <w:separator/>
      </w:r>
    </w:p>
  </w:endnote>
  <w:endnote w:type="continuationSeparator" w:id="0">
    <w:p w14:paraId="0E787E07" w14:textId="77777777" w:rsidR="008E1986" w:rsidRDefault="008E19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B8A5F" w14:textId="77777777" w:rsidR="008E1986" w:rsidRDefault="008E1986" w:rsidP="007A0D55">
      <w:pPr>
        <w:spacing w:after="0" w:line="240" w:lineRule="auto"/>
      </w:pPr>
      <w:r>
        <w:separator/>
      </w:r>
    </w:p>
  </w:footnote>
  <w:footnote w:type="continuationSeparator" w:id="0">
    <w:p w14:paraId="73E25BD6" w14:textId="77777777" w:rsidR="008E1986" w:rsidRDefault="008E19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A0DB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0C65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5A7E37"/>
    <w:multiLevelType w:val="hybridMultilevel"/>
    <w:tmpl w:val="BDD2D74C"/>
    <w:lvl w:ilvl="0" w:tplc="F4223E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E68D7"/>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3F80"/>
    <w:rsid w:val="006B16D3"/>
    <w:rsid w:val="006D0412"/>
    <w:rsid w:val="007411B9"/>
    <w:rsid w:val="00780D95"/>
    <w:rsid w:val="00780DC7"/>
    <w:rsid w:val="007A0D55"/>
    <w:rsid w:val="007B3377"/>
    <w:rsid w:val="007E5F44"/>
    <w:rsid w:val="00821DE3"/>
    <w:rsid w:val="00846CE1"/>
    <w:rsid w:val="008A5B87"/>
    <w:rsid w:val="008E1986"/>
    <w:rsid w:val="00922950"/>
    <w:rsid w:val="009A7264"/>
    <w:rsid w:val="009D1606"/>
    <w:rsid w:val="009E18A1"/>
    <w:rsid w:val="009E73D7"/>
    <w:rsid w:val="00A27D2C"/>
    <w:rsid w:val="00A6567A"/>
    <w:rsid w:val="00A76FD9"/>
    <w:rsid w:val="00AB436D"/>
    <w:rsid w:val="00AD2F24"/>
    <w:rsid w:val="00AD4844"/>
    <w:rsid w:val="00AE7B28"/>
    <w:rsid w:val="00B10DD2"/>
    <w:rsid w:val="00B219AE"/>
    <w:rsid w:val="00B33145"/>
    <w:rsid w:val="00B574C9"/>
    <w:rsid w:val="00BC39C9"/>
    <w:rsid w:val="00BE5BF7"/>
    <w:rsid w:val="00BE6008"/>
    <w:rsid w:val="00BF40E1"/>
    <w:rsid w:val="00C27FAB"/>
    <w:rsid w:val="00C358D4"/>
    <w:rsid w:val="00C6296B"/>
    <w:rsid w:val="00CC586D"/>
    <w:rsid w:val="00CE0935"/>
    <w:rsid w:val="00CF1542"/>
    <w:rsid w:val="00CF3EC5"/>
    <w:rsid w:val="00D356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0F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unhideWhenUsed/>
    <w:rsid w:val="00A6567A"/>
    <w:rPr>
      <w:color w:val="0000FF"/>
      <w:u w:val="single"/>
    </w:rPr>
  </w:style>
  <w:style w:type="character" w:customStyle="1" w:styleId="apple-converted-space">
    <w:name w:val="apple-converted-space"/>
    <w:basedOn w:val="DefaultParagraphFont"/>
    <w:rsid w:val="00A6567A"/>
  </w:style>
  <w:style w:type="character" w:styleId="CommentReference">
    <w:name w:val="annotation reference"/>
    <w:basedOn w:val="DefaultParagraphFont"/>
    <w:uiPriority w:val="99"/>
    <w:semiHidden/>
    <w:unhideWhenUsed/>
    <w:rsid w:val="00B10DD2"/>
    <w:rPr>
      <w:sz w:val="18"/>
      <w:szCs w:val="18"/>
    </w:rPr>
  </w:style>
  <w:style w:type="paragraph" w:styleId="CommentText">
    <w:name w:val="annotation text"/>
    <w:basedOn w:val="Normal"/>
    <w:link w:val="CommentTextChar"/>
    <w:uiPriority w:val="99"/>
    <w:semiHidden/>
    <w:unhideWhenUsed/>
    <w:rsid w:val="00B10DD2"/>
    <w:pPr>
      <w:spacing w:line="240" w:lineRule="auto"/>
    </w:pPr>
    <w:rPr>
      <w:sz w:val="24"/>
      <w:szCs w:val="24"/>
    </w:rPr>
  </w:style>
  <w:style w:type="character" w:customStyle="1" w:styleId="CommentTextChar">
    <w:name w:val="Comment Text Char"/>
    <w:basedOn w:val="DefaultParagraphFont"/>
    <w:link w:val="CommentText"/>
    <w:uiPriority w:val="99"/>
    <w:semiHidden/>
    <w:rsid w:val="00B10DD2"/>
    <w:rPr>
      <w:sz w:val="24"/>
      <w:szCs w:val="24"/>
    </w:rPr>
  </w:style>
  <w:style w:type="paragraph" w:styleId="CommentSubject">
    <w:name w:val="annotation subject"/>
    <w:basedOn w:val="CommentText"/>
    <w:next w:val="CommentText"/>
    <w:link w:val="CommentSubjectChar"/>
    <w:uiPriority w:val="99"/>
    <w:semiHidden/>
    <w:unhideWhenUsed/>
    <w:rsid w:val="00B10DD2"/>
    <w:rPr>
      <w:b/>
      <w:bCs/>
      <w:sz w:val="20"/>
      <w:szCs w:val="20"/>
    </w:rPr>
  </w:style>
  <w:style w:type="character" w:customStyle="1" w:styleId="CommentSubjectChar">
    <w:name w:val="Comment Subject Char"/>
    <w:basedOn w:val="CommentTextChar"/>
    <w:link w:val="CommentSubject"/>
    <w:uiPriority w:val="99"/>
    <w:semiHidden/>
    <w:rsid w:val="00B10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wikipedia.org/wiki/Rivi%C3%A8r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wikipedia.org/wiki/Mallarm%C3%A9" TargetMode="External"/><Relationship Id="rId9" Type="http://schemas.openxmlformats.org/officeDocument/2006/relationships/hyperlink" Target="https://it.wikipedia.org/wiki/Rivi%C3%A8re" TargetMode="External"/><Relationship Id="rId10" Type="http://schemas.openxmlformats.org/officeDocument/2006/relationships/hyperlink" Target="https://it.wikipedia.org/wiki/Mallarm%C3%A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572A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572A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572A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572A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572A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572A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572A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572A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572A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572A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572A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371B9"/>
    <w:rsid w:val="004572AF"/>
    <w:rsid w:val="0057546F"/>
    <w:rsid w:val="007D28AF"/>
    <w:rsid w:val="00864B2A"/>
    <w:rsid w:val="00D22A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Bo94</b:Tag>
    <b:SourceType>Book</b:SourceType>
    <b:Guid>{423781F4-8E36-4738-8EA7-5B6D9C0C0FB3}</b:Guid>
    <b:Author>
      <b:Author>
        <b:NameList>
          <b:Person>
            <b:Last>Bo</b:Last>
            <b:First>Carlo</b:First>
          </b:Person>
          <b:Person>
            <b:Last>Pautasso</b:Last>
            <b:First>S.</b:First>
            <b:Middle>(eds.)</b:Middle>
          </b:Person>
        </b:NameList>
      </b:Author>
    </b:Author>
    <b:Title>Carlo Bo's La Letteratura Come Vita</b:Title>
    <b:JournalName>Frontispiece</b:JournalName>
    <b:Year>1994</b:Year>
    <b:Medium>Print</b:Medium>
    <b:City>Milan</b:City>
    <b:Publisher>Rizzoli</b:Publisher>
    <b:RefOrder>2</b:RefOrder>
  </b:Source>
  <b:Source>
    <b:Tag>Castelli96</b:Tag>
    <b:SourceType>JournalArticle</b:SourceType>
    <b:Guid>{3F9C6AAC-0A94-451E-9F30-4B16E8489FA9}</b:Guid>
    <b:Author>
      <b:Author>
        <b:NameList>
          <b:Person>
            <b:Last>Castelli</b:Last>
            <b:First>Ferdinando</b:First>
          </b:Person>
        </b:NameList>
      </b:Author>
    </b:Author>
    <b:Title>Carlo Bo: La Letteratura Come Vita</b:Title>
    <b:Year>Anno 174, Volume Terzo, Quaderno 3510 (21 September 1996)</b:Year>
    <b:Medium>Article</b:Medium>
    <b:Pages>463-76</b:Pages>
    <b:JournalName>La Civilta’ Cattolica</b:JournalName>
    <b:RefOrder>3</b:RefOrder>
  </b:Source>
  <b:Source>
    <b:Tag>Claudio95</b:Tag>
    <b:SourceType>ArticleInAPeriodical</b:SourceType>
    <b:Guid>{17D5C6C3-6953-FF46-A770-01FD9CCD0CCB}</b:Guid>
    <b:Title>“Intervista a Carlo Bo"</b:Title>
    <b:Year>1995</b:Year>
    <b:Medium>Article</b:Medium>
    <b:Author>
      <b:Author>
        <b:NameList>
          <b:Person>
            <b:Last>Altarocca</b:Last>
            <b:First>Claudio</b:First>
          </b:Person>
        </b:NameList>
      </b:Author>
    </b:Author>
    <b:PeriodicalTitle>La Stampa</b:PeriodicalTitle>
    <b:Month>April</b:Month>
    <b:Day>8</b:Day>
    <b:RefOrder>1</b:RefOrder>
  </b:Source>
</b:Sources>
</file>

<file path=customXml/itemProps1.xml><?xml version="1.0" encoding="utf-8"?>
<ds:datastoreItem xmlns:ds="http://schemas.openxmlformats.org/officeDocument/2006/customXml" ds:itemID="{96226292-23F2-2B45-B6ED-CA8D72829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15</TotalTime>
  <Pages>3</Pages>
  <Words>1130</Words>
  <Characters>6443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7</cp:revision>
  <dcterms:created xsi:type="dcterms:W3CDTF">2015-10-28T19:29:00Z</dcterms:created>
  <dcterms:modified xsi:type="dcterms:W3CDTF">2016-07-12T07:20:00Z</dcterms:modified>
</cp:coreProperties>
</file>