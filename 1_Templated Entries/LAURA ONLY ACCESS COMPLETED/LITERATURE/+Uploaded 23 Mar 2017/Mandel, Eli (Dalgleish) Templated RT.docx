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3"/>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779B5" w:rsidP="00837FE7">
            <w:pPr>
              <w:spacing w:after="0" w:line="240" w:lineRule="auto"/>
            </w:pPr>
            <w:r>
              <w:rPr>
                <w:rStyle w:val="PlaceholderText"/>
              </w:rPr>
              <w:t>Melissa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779B5" w:rsidP="00837FE7">
            <w:pPr>
              <w:spacing w:after="0" w:line="240" w:lineRule="auto"/>
            </w:pPr>
            <w:r>
              <w:rPr>
                <w:rStyle w:val="PlaceholderText"/>
              </w:rPr>
              <w:t>Dalgleish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779B5" w:rsidP="00837FE7">
            <w:pPr>
              <w:spacing w:after="0" w:line="240" w:lineRule="auto"/>
            </w:pPr>
            <w:r>
              <w:rPr>
                <w:rStyle w:val="PlaceholderText"/>
              </w:rPr>
              <w:t>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A15BE" w:rsidP="000A15BE">
            <w:pPr>
              <w:spacing w:after="0" w:line="240" w:lineRule="auto"/>
              <w:rPr>
                <w:b/>
                <w:color w:val="000000"/>
              </w:rPr>
            </w:pPr>
            <w:r>
              <w:rPr>
                <w:b/>
                <w:color w:val="000000"/>
                <w:lang w:val="en-CA"/>
              </w:rPr>
              <w:t>Mandel,</w:t>
            </w:r>
            <w:r w:rsidRPr="000A15BE">
              <w:rPr>
                <w:b/>
                <w:color w:val="000000"/>
                <w:lang w:val="en-CA"/>
              </w:rPr>
              <w:t xml:space="preserve"> Eli (1922-1992)</w:t>
            </w:r>
          </w:p>
        </w:tc>
      </w:tr>
      <w:tr w:rsidR="00464699" w:rsidRPr="00837FE7" w:rsidTr="00837FE7">
        <w:tc>
          <w:tcPr>
            <w:tcW w:w="9016" w:type="dxa"/>
            <w:shd w:val="clear" w:color="auto" w:fill="auto"/>
            <w:tcMar>
              <w:top w:w="113" w:type="dxa"/>
              <w:bottom w:w="113" w:type="dxa"/>
            </w:tcMar>
          </w:tcPr>
          <w:p w:rsidR="00464699" w:rsidRPr="00E06B87" w:rsidRDefault="000A15BE" w:rsidP="00837FE7">
            <w:pPr>
              <w:spacing w:after="0" w:line="240" w:lineRule="auto"/>
              <w:rPr>
                <w:color w:val="000000"/>
              </w:rPr>
            </w:pPr>
            <w:r w:rsidRPr="000A15BE">
              <w:rPr>
                <w:b/>
                <w:color w:val="000000"/>
                <w:lang w:val="en-CA"/>
              </w:rPr>
              <w:t>Elias Wolf</w:t>
            </w:r>
          </w:p>
        </w:tc>
      </w:tr>
      <w:tr w:rsidR="00E85A05" w:rsidRPr="00837FE7" w:rsidTr="00837FE7">
        <w:tc>
          <w:tcPr>
            <w:tcW w:w="9016" w:type="dxa"/>
            <w:shd w:val="clear" w:color="auto" w:fill="auto"/>
            <w:tcMar>
              <w:top w:w="113" w:type="dxa"/>
              <w:bottom w:w="113" w:type="dxa"/>
            </w:tcMar>
          </w:tcPr>
          <w:p w:rsidR="00E85A05" w:rsidRPr="00E06B87" w:rsidRDefault="00AB50B5" w:rsidP="00837FE7">
            <w:pPr>
              <w:spacing w:after="0" w:line="240" w:lineRule="auto"/>
              <w:rPr>
                <w:color w:val="000000"/>
              </w:rPr>
            </w:pPr>
            <w:r w:rsidRPr="00AB50B5">
              <w:rPr>
                <w:color w:val="000000"/>
                <w:lang w:val="en-CA"/>
              </w:rPr>
              <w:t xml:space="preserve">Eli Mandel was a Canadian poet, anthologist, professor, and literary critic. He was born into a Russian-Jewish family and grew up on the Prairies during the Depression. After serving in the army during WWII, he earned a BA (1949) and MA (1950) from the University of Saskatchewan and a PhD from the University of Toronto (1957). He authored nine volumes of poetry, edited numerous anthologies, and published two volumes of literary essays, </w:t>
            </w:r>
            <w:r w:rsidRPr="00AB50B5">
              <w:rPr>
                <w:i/>
                <w:iCs/>
                <w:color w:val="000000"/>
                <w:lang w:val="en-CA"/>
              </w:rPr>
              <w:t>Another Time</w:t>
            </w:r>
            <w:r w:rsidRPr="00AB50B5">
              <w:rPr>
                <w:color w:val="000000"/>
                <w:lang w:val="en-CA"/>
              </w:rPr>
              <w:t> (1977) and </w:t>
            </w:r>
            <w:r w:rsidRPr="00AB50B5">
              <w:rPr>
                <w:i/>
                <w:iCs/>
                <w:color w:val="000000"/>
                <w:lang w:val="en-CA"/>
              </w:rPr>
              <w:t>The Family Romance</w:t>
            </w:r>
            <w:r w:rsidRPr="00AB50B5">
              <w:rPr>
                <w:color w:val="000000"/>
                <w:lang w:val="en-CA"/>
              </w:rPr>
              <w:t xml:space="preserve"> (1986). His first collection was published alongside work by Gael Turnbull and Phyllis Webb in </w:t>
            </w:r>
            <w:r w:rsidRPr="00AB50B5">
              <w:rPr>
                <w:i/>
                <w:color w:val="000000"/>
                <w:lang w:val="en-CA"/>
              </w:rPr>
              <w:t xml:space="preserve">Trio </w:t>
            </w:r>
            <w:r w:rsidRPr="00AB50B5">
              <w:rPr>
                <w:color w:val="000000"/>
                <w:lang w:val="en-CA"/>
              </w:rPr>
              <w:t>in 1954.</w:t>
            </w:r>
          </w:p>
        </w:tc>
      </w:tr>
      <w:tr w:rsidR="003F0D73" w:rsidRPr="00837FE7" w:rsidTr="00837FE7">
        <w:tc>
          <w:tcPr>
            <w:tcW w:w="9016" w:type="dxa"/>
            <w:shd w:val="clear" w:color="auto" w:fill="auto"/>
            <w:tcMar>
              <w:top w:w="113" w:type="dxa"/>
              <w:bottom w:w="113" w:type="dxa"/>
            </w:tcMar>
          </w:tcPr>
          <w:p w:rsidR="00AB50B5" w:rsidRDefault="00AB50B5" w:rsidP="00AB50B5">
            <w:pPr>
              <w:spacing w:after="0" w:line="240" w:lineRule="auto"/>
              <w:rPr>
                <w:color w:val="000000"/>
                <w:lang w:val="en-CA"/>
              </w:rPr>
            </w:pPr>
            <w:r w:rsidRPr="00AB50B5">
              <w:rPr>
                <w:color w:val="000000"/>
                <w:lang w:val="en-CA"/>
              </w:rPr>
              <w:t xml:space="preserve">Eli Mandel was a Canadian poet, anthologist, professor, and literary critic. He was born into a Russian-Jewish family and grew up on the Prairies during the Depression. After serving in the army during WWII, he earned a BA (1949) and MA (1950) from the University of Saskatchewan and a PhD from the University of Toronto (1957). He authored nine volumes of poetry, edited numerous anthologies, and published two volumes of literary essays, </w:t>
            </w:r>
            <w:r w:rsidRPr="00AB50B5">
              <w:rPr>
                <w:i/>
                <w:iCs/>
                <w:color w:val="000000"/>
                <w:lang w:val="en-CA"/>
              </w:rPr>
              <w:t>Another Time</w:t>
            </w:r>
            <w:r w:rsidRPr="00AB50B5">
              <w:rPr>
                <w:color w:val="000000"/>
                <w:lang w:val="en-CA"/>
              </w:rPr>
              <w:t> (1977) and </w:t>
            </w:r>
            <w:r w:rsidRPr="00AB50B5">
              <w:rPr>
                <w:i/>
                <w:iCs/>
                <w:color w:val="000000"/>
                <w:lang w:val="en-CA"/>
              </w:rPr>
              <w:t>The Family Romance</w:t>
            </w:r>
            <w:r w:rsidRPr="00AB50B5">
              <w:rPr>
                <w:color w:val="000000"/>
                <w:lang w:val="en-CA"/>
              </w:rPr>
              <w:t xml:space="preserve"> (1986). His first collection was published alongside work by Gael Turnbull and Phyllis Webb in </w:t>
            </w:r>
            <w:r w:rsidRPr="00AB50B5">
              <w:rPr>
                <w:i/>
                <w:color w:val="000000"/>
                <w:lang w:val="en-CA"/>
              </w:rPr>
              <w:t xml:space="preserve">Trio </w:t>
            </w:r>
            <w:r w:rsidRPr="00AB50B5">
              <w:rPr>
                <w:color w:val="000000"/>
                <w:lang w:val="en-CA"/>
              </w:rPr>
              <w:t xml:space="preserve">in 1954. It demonstrates the interest in classical and biblical myth, the Canadian West, and the tension between order and openness that characterizes much of his work, particularly </w:t>
            </w:r>
            <w:r w:rsidRPr="00AB50B5">
              <w:rPr>
                <w:i/>
                <w:color w:val="000000"/>
                <w:lang w:val="en-CA"/>
              </w:rPr>
              <w:t xml:space="preserve">Fuseli Poems </w:t>
            </w:r>
            <w:r w:rsidRPr="00AB50B5">
              <w:rPr>
                <w:color w:val="000000"/>
                <w:lang w:val="en-CA"/>
              </w:rPr>
              <w:t xml:space="preserve">(1960). Mandel was awarded the Governor General’s Award for </w:t>
            </w:r>
            <w:r w:rsidRPr="00AB50B5">
              <w:rPr>
                <w:i/>
                <w:color w:val="000000"/>
                <w:lang w:val="en-CA"/>
              </w:rPr>
              <w:t xml:space="preserve">An Idiot Joy </w:t>
            </w:r>
            <w:r w:rsidRPr="00AB50B5">
              <w:rPr>
                <w:color w:val="000000"/>
                <w:lang w:val="en-CA"/>
              </w:rPr>
              <w:t>(1967). His interest in myth and archetype marks him out as a Canadian mythopoeic modernist poet, along with Jay Macpherson, James Reaney, Anne Wilkinson, and Margaret Atwood. Mandel’s criticism has, like Atwood’s, been labeled mythic or thematic. Mandel’s work is invested in the idea that words create the world, and that art is an act of social in</w:t>
            </w:r>
            <w:r w:rsidR="006150F4">
              <w:rPr>
                <w:color w:val="000000"/>
                <w:lang w:val="en-CA"/>
              </w:rPr>
              <w:t>tervention and transformation.</w:t>
            </w:r>
          </w:p>
          <w:p w:rsidR="008850D6" w:rsidRDefault="008850D6" w:rsidP="00AB50B5">
            <w:pPr>
              <w:spacing w:after="0" w:line="240" w:lineRule="auto"/>
              <w:rPr>
                <w:color w:val="000000"/>
                <w:lang w:val="en-CA"/>
              </w:rPr>
            </w:pPr>
          </w:p>
          <w:p w:rsidR="008850D6" w:rsidRDefault="008850D6" w:rsidP="008850D6">
            <w:pPr>
              <w:keepNext/>
              <w:spacing w:after="0" w:line="240" w:lineRule="auto"/>
            </w:pPr>
            <w:r>
              <w:rPr>
                <w:color w:val="000000"/>
                <w:lang w:val="en-CA"/>
              </w:rPr>
              <w:t>File: Eli.jpg</w:t>
            </w:r>
          </w:p>
          <w:p w:rsidR="008850D6" w:rsidRDefault="008850D6" w:rsidP="008850D6">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1</w:t>
            </w:r>
            <w:r>
              <w:fldChar w:fldCharType="end"/>
            </w:r>
            <w:r>
              <w:t>.</w:t>
            </w:r>
          </w:p>
          <w:p w:rsidR="008850D6" w:rsidRDefault="008850D6" w:rsidP="00AB50B5">
            <w:pPr>
              <w:spacing w:after="0" w:line="240" w:lineRule="auto"/>
              <w:rPr>
                <w:color w:val="000000"/>
                <w:lang w:val="en-CA"/>
              </w:rPr>
            </w:pPr>
            <w:r>
              <w:rPr>
                <w:color w:val="000000"/>
                <w:lang w:val="en-CA"/>
              </w:rPr>
              <w:t>Copyright: Ann Mandel</w:t>
            </w:r>
          </w:p>
          <w:p w:rsidR="008850D6" w:rsidRDefault="008850D6" w:rsidP="00AB50B5">
            <w:pPr>
              <w:spacing w:after="0" w:line="240" w:lineRule="auto"/>
              <w:rPr>
                <w:color w:val="000000"/>
                <w:lang w:val="en-CA"/>
              </w:rPr>
            </w:pPr>
            <w:r>
              <w:rPr>
                <w:color w:val="000000"/>
                <w:lang w:val="en-CA"/>
              </w:rPr>
              <w:t>Source: &lt;</w:t>
            </w:r>
            <w:r w:rsidRPr="008850D6">
              <w:rPr>
                <w:color w:val="000000"/>
                <w:lang w:val="en-CA"/>
              </w:rPr>
              <w:t>http://esask.uregina.ca/management/app/assets/img/enc2/selectedbig/51C1FDFA-1560-95DA-43213F030629D822.jpg</w:t>
            </w:r>
            <w:r>
              <w:rPr>
                <w:color w:val="000000"/>
                <w:lang w:val="en-CA"/>
              </w:rPr>
              <w:t>&gt;</w:t>
            </w:r>
          </w:p>
          <w:p w:rsidR="006150F4" w:rsidRPr="00AB50B5" w:rsidRDefault="006150F4" w:rsidP="00AB50B5">
            <w:pPr>
              <w:spacing w:after="0" w:line="240" w:lineRule="auto"/>
              <w:rPr>
                <w:color w:val="000000"/>
                <w:lang w:val="en-CA"/>
              </w:rPr>
            </w:pPr>
          </w:p>
          <w:p w:rsidR="00AB50B5" w:rsidRPr="00AB50B5" w:rsidRDefault="00AB50B5" w:rsidP="006150F4">
            <w:pPr>
              <w:pStyle w:val="Heading1"/>
              <w:spacing w:after="0"/>
              <w:rPr>
                <w:lang w:val="en-CA"/>
              </w:rPr>
            </w:pPr>
            <w:r w:rsidRPr="00AB50B5">
              <w:rPr>
                <w:lang w:val="en-CA"/>
              </w:rPr>
              <w:t>List of Works</w:t>
            </w:r>
          </w:p>
          <w:p w:rsidR="00AB50B5" w:rsidRPr="00AB50B5" w:rsidRDefault="00AB50B5" w:rsidP="006150F4">
            <w:pPr>
              <w:pStyle w:val="Heading2"/>
              <w:spacing w:after="0"/>
              <w:rPr>
                <w:lang w:val="en-CA"/>
              </w:rPr>
            </w:pPr>
            <w:r w:rsidRPr="00AB50B5">
              <w:rPr>
                <w:lang w:val="en-CA"/>
              </w:rPr>
              <w:t>Poetry</w:t>
            </w:r>
          </w:p>
          <w:p w:rsidR="00AB50B5" w:rsidRPr="00AB50B5" w:rsidRDefault="00AB50B5" w:rsidP="006150F4">
            <w:pPr>
              <w:pStyle w:val="NormalfollowingH2"/>
              <w:spacing w:after="0"/>
              <w:rPr>
                <w:lang w:val="en-CA"/>
              </w:rPr>
            </w:pPr>
            <w:r w:rsidRPr="00AB50B5">
              <w:rPr>
                <w:lang w:val="en-CA"/>
              </w:rPr>
              <w:t>Trio: First Poems by Gael Turnbull, Phyllis Webb, and Eli Mandel (1954)</w:t>
            </w:r>
          </w:p>
          <w:p w:rsidR="00AB50B5" w:rsidRPr="00AB50B5" w:rsidRDefault="00AB50B5" w:rsidP="006150F4">
            <w:pPr>
              <w:pStyle w:val="NormalfollowingH2"/>
              <w:spacing w:after="0"/>
              <w:rPr>
                <w:lang w:val="en-CA"/>
              </w:rPr>
            </w:pPr>
            <w:r w:rsidRPr="00AB50B5">
              <w:rPr>
                <w:lang w:val="en-CA"/>
              </w:rPr>
              <w:t>Fuseli Poems (1960)</w:t>
            </w:r>
          </w:p>
          <w:p w:rsidR="00AB50B5" w:rsidRPr="00AB50B5" w:rsidRDefault="00AB50B5" w:rsidP="006150F4">
            <w:pPr>
              <w:pStyle w:val="NormalfollowingH2"/>
              <w:spacing w:after="0"/>
              <w:rPr>
                <w:lang w:val="en-CA"/>
              </w:rPr>
            </w:pPr>
            <w:r w:rsidRPr="00AB50B5">
              <w:rPr>
                <w:iCs/>
                <w:lang w:val="en-CA"/>
              </w:rPr>
              <w:t>Black and Secret Man</w:t>
            </w:r>
            <w:r w:rsidRPr="00AB50B5">
              <w:rPr>
                <w:lang w:val="en-CA"/>
              </w:rPr>
              <w:t xml:space="preserve"> (1964)</w:t>
            </w:r>
          </w:p>
          <w:p w:rsidR="00AB50B5" w:rsidRPr="00AB50B5" w:rsidRDefault="00AB50B5" w:rsidP="006150F4">
            <w:pPr>
              <w:pStyle w:val="NormalfollowingH2"/>
              <w:spacing w:after="0"/>
              <w:rPr>
                <w:lang w:val="en-CA"/>
              </w:rPr>
            </w:pPr>
            <w:r w:rsidRPr="00AB50B5">
              <w:rPr>
                <w:iCs/>
                <w:lang w:val="en-CA"/>
              </w:rPr>
              <w:t>An Idiot Joy</w:t>
            </w:r>
            <w:r w:rsidRPr="00AB50B5">
              <w:rPr>
                <w:lang w:val="en-CA"/>
              </w:rPr>
              <w:t> (1967)</w:t>
            </w:r>
          </w:p>
          <w:p w:rsidR="00AB50B5" w:rsidRPr="00AB50B5" w:rsidRDefault="00AB50B5" w:rsidP="006150F4">
            <w:pPr>
              <w:pStyle w:val="NormalfollowingH2"/>
              <w:spacing w:after="0"/>
              <w:rPr>
                <w:lang w:val="en-CA"/>
              </w:rPr>
            </w:pPr>
            <w:r w:rsidRPr="00AB50B5">
              <w:rPr>
                <w:iCs/>
                <w:lang w:val="en-CA"/>
              </w:rPr>
              <w:lastRenderedPageBreak/>
              <w:t>Crusoe: Poems Selected and New</w:t>
            </w:r>
            <w:r w:rsidRPr="00AB50B5">
              <w:rPr>
                <w:lang w:val="en-CA"/>
              </w:rPr>
              <w:t> (1973)</w:t>
            </w:r>
          </w:p>
          <w:p w:rsidR="00AB50B5" w:rsidRPr="00AB50B5" w:rsidRDefault="00AB50B5" w:rsidP="006150F4">
            <w:pPr>
              <w:pStyle w:val="NormalfollowingH2"/>
              <w:spacing w:after="0"/>
              <w:rPr>
                <w:lang w:val="en-CA"/>
              </w:rPr>
            </w:pPr>
            <w:r w:rsidRPr="00AB50B5">
              <w:rPr>
                <w:iCs/>
                <w:lang w:val="en-CA"/>
              </w:rPr>
              <w:t>Stony Plain</w:t>
            </w:r>
            <w:r w:rsidRPr="00AB50B5">
              <w:rPr>
                <w:lang w:val="en-CA"/>
              </w:rPr>
              <w:t> (1973)</w:t>
            </w:r>
            <w:r w:rsidR="006150F4">
              <w:rPr>
                <w:lang w:val="en-CA"/>
              </w:rPr>
              <w:t xml:space="preserve"> </w:t>
            </w:r>
          </w:p>
          <w:p w:rsidR="00AB50B5" w:rsidRPr="00AB50B5" w:rsidRDefault="006150F4" w:rsidP="006150F4">
            <w:pPr>
              <w:pStyle w:val="NormalfollowingH2"/>
              <w:spacing w:after="0"/>
              <w:rPr>
                <w:lang w:val="en-CA"/>
              </w:rPr>
            </w:pPr>
            <w:r>
              <w:rPr>
                <w:iCs/>
                <w:lang w:val="en-CA"/>
              </w:rPr>
              <w:t>Out o</w:t>
            </w:r>
            <w:r w:rsidR="00AB50B5" w:rsidRPr="00AB50B5">
              <w:rPr>
                <w:iCs/>
                <w:lang w:val="en-CA"/>
              </w:rPr>
              <w:t>f Place</w:t>
            </w:r>
            <w:r w:rsidR="00AB50B5" w:rsidRPr="00AB50B5">
              <w:rPr>
                <w:lang w:val="en-CA"/>
              </w:rPr>
              <w:t> (1977)</w:t>
            </w:r>
            <w:r>
              <w:rPr>
                <w:lang w:val="en-CA"/>
              </w:rPr>
              <w:t xml:space="preserve"> </w:t>
            </w:r>
          </w:p>
          <w:p w:rsidR="00AB50B5" w:rsidRPr="00AB50B5" w:rsidRDefault="00AB50B5" w:rsidP="006150F4">
            <w:pPr>
              <w:pStyle w:val="NormalfollowingH2"/>
              <w:spacing w:after="0"/>
              <w:rPr>
                <w:lang w:val="en-CA"/>
              </w:rPr>
            </w:pPr>
            <w:r w:rsidRPr="00AB50B5">
              <w:rPr>
                <w:iCs/>
                <w:lang w:val="en-CA"/>
              </w:rPr>
              <w:t>Life Sentence: Poems and Journals: 1976-1980 (1981)</w:t>
            </w:r>
          </w:p>
          <w:p w:rsidR="00AB50B5" w:rsidRDefault="00AB50B5" w:rsidP="006150F4">
            <w:pPr>
              <w:pStyle w:val="NormalfollowingH2"/>
              <w:spacing w:after="0"/>
              <w:rPr>
                <w:lang w:val="en-CA"/>
              </w:rPr>
            </w:pPr>
            <w:r w:rsidRPr="00AB50B5">
              <w:rPr>
                <w:lang w:val="en-CA"/>
              </w:rPr>
              <w:t>Dreaming B</w:t>
            </w:r>
            <w:r w:rsidR="006150F4">
              <w:rPr>
                <w:lang w:val="en-CA"/>
              </w:rPr>
              <w:t>ackwards</w:t>
            </w:r>
            <w:r w:rsidRPr="00AB50B5">
              <w:rPr>
                <w:lang w:val="en-CA"/>
              </w:rPr>
              <w:t>: The Selected Poetry of Eli Mandel, 1954-1981 (1981)</w:t>
            </w:r>
          </w:p>
          <w:p w:rsidR="006150F4" w:rsidRPr="00AB50B5" w:rsidRDefault="006150F4" w:rsidP="006150F4">
            <w:pPr>
              <w:pStyle w:val="NormalfollowingH2"/>
              <w:spacing w:after="0"/>
              <w:rPr>
                <w:lang w:val="en-CA"/>
              </w:rPr>
            </w:pPr>
          </w:p>
          <w:p w:rsidR="00AB50B5" w:rsidRPr="00AB50B5" w:rsidRDefault="00AB50B5" w:rsidP="006150F4">
            <w:pPr>
              <w:pStyle w:val="Heading2"/>
              <w:spacing w:after="0"/>
              <w:rPr>
                <w:lang w:val="en-CA"/>
              </w:rPr>
            </w:pPr>
            <w:r w:rsidRPr="00AB50B5">
              <w:rPr>
                <w:lang w:val="en-CA"/>
              </w:rPr>
              <w:t>Edited Collections</w:t>
            </w:r>
          </w:p>
          <w:p w:rsidR="00AB50B5" w:rsidRDefault="00AB50B5" w:rsidP="006150F4">
            <w:pPr>
              <w:pStyle w:val="NormalfollowingH2"/>
              <w:spacing w:after="0"/>
              <w:rPr>
                <w:lang w:val="en-CA"/>
              </w:rPr>
            </w:pPr>
            <w:r w:rsidRPr="00AB50B5">
              <w:rPr>
                <w:lang w:val="en-CA"/>
              </w:rPr>
              <w:t>The Other Harmony: The Collected Poems of Eli Mandel, ed. Andrew Stubbs and Judy Chapman</w:t>
            </w:r>
            <w:r w:rsidR="006150F4">
              <w:rPr>
                <w:lang w:val="en-CA"/>
              </w:rPr>
              <w:t xml:space="preserve"> (2003)</w:t>
            </w:r>
          </w:p>
          <w:p w:rsidR="006150F4" w:rsidRPr="00AB50B5" w:rsidRDefault="006150F4" w:rsidP="006150F4">
            <w:pPr>
              <w:pStyle w:val="NormalfollowingH2"/>
              <w:spacing w:after="0"/>
              <w:rPr>
                <w:lang w:val="en-CA"/>
              </w:rPr>
            </w:pPr>
          </w:p>
          <w:p w:rsidR="00AB50B5" w:rsidRPr="00AB50B5" w:rsidRDefault="00AB50B5" w:rsidP="006150F4">
            <w:pPr>
              <w:pStyle w:val="Heading2"/>
              <w:spacing w:after="0"/>
              <w:rPr>
                <w:lang w:val="en-CA"/>
              </w:rPr>
            </w:pPr>
            <w:r w:rsidRPr="00AB50B5">
              <w:rPr>
                <w:lang w:val="en-CA"/>
              </w:rPr>
              <w:t>Criticism</w:t>
            </w:r>
          </w:p>
          <w:p w:rsidR="00AB50B5" w:rsidRPr="00AB50B5" w:rsidRDefault="00AB50B5" w:rsidP="006150F4">
            <w:pPr>
              <w:pStyle w:val="NormalfollowingH2"/>
              <w:spacing w:after="0"/>
              <w:rPr>
                <w:lang w:val="en-CA"/>
              </w:rPr>
            </w:pPr>
            <w:r w:rsidRPr="00AB50B5">
              <w:rPr>
                <w:lang w:val="en-CA"/>
              </w:rPr>
              <w:t>Criticism: The Silent-Speaking Words, Eight Talks for CBC Radio (1966)</w:t>
            </w:r>
          </w:p>
          <w:p w:rsidR="00AB50B5" w:rsidRPr="00AB50B5" w:rsidRDefault="00AB50B5" w:rsidP="006150F4">
            <w:pPr>
              <w:pStyle w:val="NormalfollowingH2"/>
              <w:spacing w:after="0"/>
              <w:rPr>
                <w:lang w:val="en-CA"/>
              </w:rPr>
            </w:pPr>
            <w:r w:rsidRPr="00AB50B5">
              <w:rPr>
                <w:lang w:val="en-CA"/>
              </w:rPr>
              <w:t>Irving Layton (1969)</w:t>
            </w:r>
          </w:p>
          <w:p w:rsidR="00AB50B5" w:rsidRPr="00AB50B5" w:rsidRDefault="00AB50B5" w:rsidP="006150F4">
            <w:pPr>
              <w:pStyle w:val="NormalfollowingH2"/>
              <w:spacing w:after="0"/>
              <w:rPr>
                <w:lang w:val="en-CA"/>
              </w:rPr>
            </w:pPr>
            <w:r w:rsidRPr="00AB50B5">
              <w:rPr>
                <w:lang w:val="en-CA"/>
              </w:rPr>
              <w:t>Another Time (1977)</w:t>
            </w:r>
            <w:r w:rsidR="006150F4">
              <w:rPr>
                <w:lang w:val="en-CA"/>
              </w:rPr>
              <w:t xml:space="preserve"> </w:t>
            </w:r>
          </w:p>
          <w:p w:rsidR="003F0D73" w:rsidRDefault="00AB50B5" w:rsidP="006150F4">
            <w:pPr>
              <w:pStyle w:val="NormalfollowingH2"/>
              <w:spacing w:after="0"/>
              <w:rPr>
                <w:lang w:val="en-CA"/>
              </w:rPr>
            </w:pPr>
            <w:r w:rsidRPr="00AB50B5">
              <w:rPr>
                <w:lang w:val="en-CA"/>
              </w:rPr>
              <w:t>The Family Romance</w:t>
            </w:r>
            <w:r w:rsidR="00784AE6">
              <w:rPr>
                <w:lang w:val="en-CA"/>
              </w:rPr>
              <w:t> (1986)</w:t>
            </w:r>
          </w:p>
          <w:p w:rsidR="00784AE6" w:rsidRDefault="00784AE6" w:rsidP="006150F4">
            <w:pPr>
              <w:pStyle w:val="NormalfollowingH2"/>
              <w:spacing w:after="0"/>
              <w:rPr>
                <w:lang w:val="en-CA"/>
              </w:rPr>
            </w:pPr>
          </w:p>
          <w:p w:rsidR="00784AE6" w:rsidRPr="00E06B87" w:rsidRDefault="00784AE6" w:rsidP="00784AE6">
            <w:r>
              <w:rPr>
                <w:lang w:val="en-CA"/>
              </w:rPr>
              <w:t>R</w:t>
            </w:r>
            <w:r w:rsidRPr="00784AE6">
              <w:rPr>
                <w:lang w:val="en-CA"/>
              </w:rPr>
              <w:t xml:space="preserve">eading from </w:t>
            </w:r>
            <w:r w:rsidRPr="00784AE6">
              <w:rPr>
                <w:i/>
                <w:lang w:val="en-CA"/>
              </w:rPr>
              <w:t>An Idiot Joy</w:t>
            </w:r>
            <w:r w:rsidRPr="00784AE6">
              <w:rPr>
                <w:lang w:val="en-CA"/>
              </w:rPr>
              <w:t xml:space="preserve"> (1967), </w:t>
            </w:r>
            <w:r w:rsidRPr="00784AE6">
              <w:rPr>
                <w:i/>
                <w:lang w:val="en-CA"/>
              </w:rPr>
              <w:t>Black and Secret Man</w:t>
            </w:r>
            <w:r w:rsidRPr="00784AE6">
              <w:rPr>
                <w:lang w:val="en-CA"/>
              </w:rPr>
              <w:t xml:space="preserve"> (1964) and from “newer manuscripts”</w:t>
            </w:r>
            <w:r>
              <w:rPr>
                <w:lang w:val="en-CA"/>
              </w:rPr>
              <w:t>: &lt;</w:t>
            </w:r>
            <w:r w:rsidRPr="00784AE6">
              <w:rPr>
                <w:lang w:val="en-CA"/>
              </w:rPr>
              <w:t>http://spokenweb.cohds.ca/sgw-poetry-readings/eli-mandel-at-sgwu-1969-d-g-jones-george-bowering/</w:t>
            </w:r>
            <w:r>
              <w:rPr>
                <w:lang w:val="en-CA"/>
              </w:rPr>
              <w:t>&gt;</w:t>
            </w:r>
            <w:bookmarkStart w:id="0" w:name="_GoBack"/>
            <w:bookmarkEnd w:id="0"/>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52E" w:rsidRDefault="0050752E" w:rsidP="007A0D55">
      <w:pPr>
        <w:spacing w:after="0" w:line="240" w:lineRule="auto"/>
      </w:pPr>
      <w:r>
        <w:separator/>
      </w:r>
    </w:p>
  </w:endnote>
  <w:endnote w:type="continuationSeparator" w:id="0">
    <w:p w:rsidR="0050752E" w:rsidRDefault="005075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52E" w:rsidRDefault="0050752E" w:rsidP="007A0D55">
      <w:pPr>
        <w:spacing w:after="0" w:line="240" w:lineRule="auto"/>
      </w:pPr>
      <w:r>
        <w:separator/>
      </w:r>
    </w:p>
  </w:footnote>
  <w:footnote w:type="continuationSeparator" w:id="0">
    <w:p w:rsidR="0050752E" w:rsidRDefault="0050752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F862CC"/>
    <w:multiLevelType w:val="hybridMultilevel"/>
    <w:tmpl w:val="C9FED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A02C7D"/>
    <w:multiLevelType w:val="multilevel"/>
    <w:tmpl w:val="0A92C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B5"/>
    <w:rsid w:val="00032559"/>
    <w:rsid w:val="00052040"/>
    <w:rsid w:val="00096FA8"/>
    <w:rsid w:val="000A15B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0752E"/>
    <w:rsid w:val="00513EE6"/>
    <w:rsid w:val="00534F8F"/>
    <w:rsid w:val="00590035"/>
    <w:rsid w:val="005B177E"/>
    <w:rsid w:val="005B3921"/>
    <w:rsid w:val="005F26D7"/>
    <w:rsid w:val="005F5450"/>
    <w:rsid w:val="006150F4"/>
    <w:rsid w:val="006D0412"/>
    <w:rsid w:val="007411B9"/>
    <w:rsid w:val="00757699"/>
    <w:rsid w:val="00780D95"/>
    <w:rsid w:val="00780DC7"/>
    <w:rsid w:val="00784AE6"/>
    <w:rsid w:val="007A0D55"/>
    <w:rsid w:val="007B3377"/>
    <w:rsid w:val="007E5F44"/>
    <w:rsid w:val="00821DE3"/>
    <w:rsid w:val="00837FE7"/>
    <w:rsid w:val="00846CE1"/>
    <w:rsid w:val="008850D6"/>
    <w:rsid w:val="008A5B87"/>
    <w:rsid w:val="00922950"/>
    <w:rsid w:val="009A7264"/>
    <w:rsid w:val="009D1606"/>
    <w:rsid w:val="009E18A1"/>
    <w:rsid w:val="009E73D7"/>
    <w:rsid w:val="00A27D2C"/>
    <w:rsid w:val="00A76FD9"/>
    <w:rsid w:val="00AB436D"/>
    <w:rsid w:val="00AB50B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779B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5919"/>
  <w15:chartTrackingRefBased/>
  <w15:docId w15:val="{DF9556A7-524D-420F-A3F5-CBD07CC3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850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1A03A0-4EAE-44BF-93F5-359856E7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2016-08-02T20:18:00Z</dcterms:created>
  <dcterms:modified xsi:type="dcterms:W3CDTF">2016-08-02T20:25:00Z</dcterms:modified>
</cp:coreProperties>
</file>