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04BB4" w:rsidP="00837FE7">
            <w:pPr>
              <w:spacing w:after="0" w:line="240" w:lineRule="auto"/>
            </w:pPr>
            <w:r>
              <w:rPr>
                <w:rStyle w:val="PlaceholderText"/>
              </w:rPr>
              <w:t>Dan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104BB4" w:rsidP="00837FE7">
            <w:pPr>
              <w:spacing w:after="0" w:line="240" w:lineRule="auto"/>
            </w:pPr>
            <w:r>
              <w:rPr>
                <w:rStyle w:val="PlaceholderText"/>
              </w:rPr>
              <w:t>Wylie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104BB4" w:rsidP="00837FE7">
            <w:pPr>
              <w:spacing w:after="0" w:line="240" w:lineRule="auto"/>
            </w:pPr>
            <w:r>
              <w:rPr>
                <w:rStyle w:val="PlaceholderText"/>
              </w:rPr>
              <w:t>Rhodes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04BB4" w:rsidP="00837FE7">
            <w:pPr>
              <w:spacing w:after="0" w:line="240" w:lineRule="auto"/>
              <w:rPr>
                <w:b/>
                <w:color w:val="000000"/>
              </w:rPr>
            </w:pPr>
            <w:r w:rsidRPr="00104BB4">
              <w:rPr>
                <w:b/>
                <w:color w:val="000000"/>
                <w:lang w:val="en-ZA"/>
              </w:rPr>
              <w:t>Maclennan</w:t>
            </w:r>
            <w:r>
              <w:rPr>
                <w:b/>
                <w:color w:val="000000"/>
                <w:lang w:val="en-ZA"/>
              </w:rPr>
              <w:t>, Don</w:t>
            </w:r>
            <w:r w:rsidRPr="00104BB4">
              <w:rPr>
                <w:b/>
                <w:color w:val="000000"/>
                <w:lang w:val="en-ZA"/>
              </w:rPr>
              <w:t xml:space="preserve"> (1929-2009)</w:t>
            </w:r>
          </w:p>
        </w:tc>
      </w:tr>
      <w:tr w:rsidR="00464699" w:rsidRPr="00837FE7" w:rsidTr="00837FE7">
        <w:tc>
          <w:tcPr>
            <w:tcW w:w="9016" w:type="dxa"/>
            <w:shd w:val="clear" w:color="auto" w:fill="auto"/>
            <w:tcMar>
              <w:top w:w="113" w:type="dxa"/>
              <w:bottom w:w="113" w:type="dxa"/>
            </w:tcMar>
          </w:tcPr>
          <w:p w:rsidR="00464699" w:rsidRPr="00E06B87" w:rsidRDefault="00104BB4" w:rsidP="00104BB4">
            <w:pPr>
              <w:spacing w:after="0" w:line="240" w:lineRule="auto"/>
              <w:rPr>
                <w:color w:val="000000"/>
              </w:rPr>
            </w:pPr>
            <w:r w:rsidRPr="00104BB4">
              <w:rPr>
                <w:b/>
                <w:color w:val="000000"/>
                <w:lang w:val="en-ZA"/>
              </w:rPr>
              <w:t>Maclennan</w:t>
            </w:r>
            <w:r>
              <w:rPr>
                <w:b/>
                <w:color w:val="000000"/>
                <w:lang w:val="en-ZA"/>
              </w:rPr>
              <w:t>, Donald Alasdair Calum</w:t>
            </w:r>
          </w:p>
        </w:tc>
      </w:tr>
      <w:tr w:rsidR="00E85A05" w:rsidRPr="00837FE7" w:rsidTr="00837FE7">
        <w:tc>
          <w:tcPr>
            <w:tcW w:w="9016" w:type="dxa"/>
            <w:shd w:val="clear" w:color="auto" w:fill="auto"/>
            <w:tcMar>
              <w:top w:w="113" w:type="dxa"/>
              <w:bottom w:w="113" w:type="dxa"/>
            </w:tcMar>
          </w:tcPr>
          <w:p w:rsidR="00E85A05" w:rsidRPr="00E06B87" w:rsidRDefault="000247ED" w:rsidP="00837FE7">
            <w:pPr>
              <w:spacing w:after="0" w:line="240" w:lineRule="auto"/>
              <w:rPr>
                <w:color w:val="000000"/>
              </w:rPr>
            </w:pPr>
            <w:r w:rsidRPr="00F21DE8">
              <w:rPr>
                <w:color w:val="000000"/>
                <w:lang w:val="en-ZA"/>
              </w:rPr>
              <w:t>Don Maclennan was born in London, educated at the Universities of Witwatersrand and Edinburgh, and taught literature at Rhodes University, Grahamstown, for thirty years until 1994.</w:t>
            </w:r>
            <w:r>
              <w:rPr>
                <w:color w:val="000000"/>
                <w:lang w:val="en-ZA"/>
              </w:rPr>
              <w:t xml:space="preserve"> </w:t>
            </w:r>
            <w:r w:rsidRPr="00F21DE8">
              <w:rPr>
                <w:color w:val="000000"/>
                <w:lang w:val="en-ZA"/>
              </w:rPr>
              <w:t xml:space="preserve">He first made a name writing plays, notably the modernist </w:t>
            </w:r>
            <w:r w:rsidRPr="00F21DE8">
              <w:rPr>
                <w:i/>
                <w:color w:val="000000"/>
                <w:lang w:val="en-ZA"/>
              </w:rPr>
              <w:t xml:space="preserve">The Voyage of the Santiago </w:t>
            </w:r>
            <w:r w:rsidRPr="00F21DE8">
              <w:rPr>
                <w:color w:val="000000"/>
                <w:lang w:val="en-ZA"/>
              </w:rPr>
              <w:t>(1977), alongside some literary critical work.</w:t>
            </w:r>
            <w:r>
              <w:rPr>
                <w:color w:val="000000"/>
                <w:lang w:val="en-ZA"/>
              </w:rPr>
              <w:t xml:space="preserve"> </w:t>
            </w:r>
            <w:r w:rsidRPr="00F21DE8">
              <w:rPr>
                <w:color w:val="000000"/>
                <w:lang w:val="en-ZA"/>
              </w:rPr>
              <w:t xml:space="preserve">He came to poetry relatively late, with </w:t>
            </w:r>
            <w:r w:rsidRPr="00F21DE8">
              <w:rPr>
                <w:i/>
                <w:color w:val="000000"/>
                <w:lang w:val="en-ZA"/>
              </w:rPr>
              <w:t xml:space="preserve">Life Songs </w:t>
            </w:r>
            <w:r w:rsidRPr="00F21DE8">
              <w:rPr>
                <w:color w:val="000000"/>
                <w:lang w:val="en-ZA"/>
              </w:rPr>
              <w:t xml:space="preserve">(1977) and his first substantial collection, </w:t>
            </w:r>
            <w:r w:rsidRPr="00F21DE8">
              <w:rPr>
                <w:i/>
                <w:color w:val="000000"/>
                <w:lang w:val="en-ZA"/>
              </w:rPr>
              <w:t>Reckonings</w:t>
            </w:r>
            <w:r w:rsidRPr="00F21DE8">
              <w:rPr>
                <w:color w:val="000000"/>
                <w:lang w:val="en-ZA"/>
              </w:rPr>
              <w:t xml:space="preserve"> (1983).</w:t>
            </w:r>
            <w:r>
              <w:rPr>
                <w:color w:val="000000"/>
                <w:lang w:val="en-ZA"/>
              </w:rPr>
              <w:t xml:space="preserve"> </w:t>
            </w:r>
            <w:r w:rsidRPr="00F21DE8">
              <w:rPr>
                <w:color w:val="000000"/>
                <w:lang w:val="en-ZA"/>
              </w:rPr>
              <w:t xml:space="preserve">He eventually published some twenty volumes, including the </w:t>
            </w:r>
            <w:r w:rsidRPr="00F21DE8">
              <w:rPr>
                <w:i/>
                <w:color w:val="000000"/>
                <w:lang w:val="en-ZA"/>
              </w:rPr>
              <w:t xml:space="preserve">Selected Poems </w:t>
            </w:r>
            <w:r w:rsidRPr="00F21DE8">
              <w:rPr>
                <w:color w:val="000000"/>
                <w:lang w:val="en-ZA"/>
              </w:rPr>
              <w:t xml:space="preserve">(2006) and the posthumous </w:t>
            </w:r>
            <w:r w:rsidRPr="00F21DE8">
              <w:rPr>
                <w:i/>
                <w:color w:val="000000"/>
                <w:lang w:val="en-ZA"/>
              </w:rPr>
              <w:t xml:space="preserve">Dress Rehearsal </w:t>
            </w:r>
            <w:r w:rsidRPr="00F21DE8">
              <w:rPr>
                <w:color w:val="000000"/>
                <w:lang w:val="en-ZA"/>
              </w:rPr>
              <w:t>(2010).</w:t>
            </w:r>
            <w:r>
              <w:rPr>
                <w:color w:val="000000"/>
                <w:lang w:val="en-ZA"/>
              </w:rPr>
              <w:t xml:space="preserve"> </w:t>
            </w:r>
            <w:r w:rsidRPr="00F21DE8">
              <w:rPr>
                <w:i/>
                <w:color w:val="000000"/>
                <w:lang w:val="en-ZA"/>
              </w:rPr>
              <w:t xml:space="preserve">Solstice </w:t>
            </w:r>
            <w:r w:rsidRPr="00F21DE8">
              <w:rPr>
                <w:color w:val="000000"/>
                <w:lang w:val="en-ZA"/>
              </w:rPr>
              <w:t>(1997) won the Sanlam Literary Prize.</w:t>
            </w:r>
          </w:p>
        </w:tc>
      </w:tr>
      <w:tr w:rsidR="003F0D73" w:rsidRPr="00837FE7" w:rsidTr="00837FE7">
        <w:tc>
          <w:tcPr>
            <w:tcW w:w="9016" w:type="dxa"/>
            <w:shd w:val="clear" w:color="auto" w:fill="auto"/>
            <w:tcMar>
              <w:top w:w="113" w:type="dxa"/>
              <w:bottom w:w="113" w:type="dxa"/>
            </w:tcMar>
          </w:tcPr>
          <w:p w:rsidR="003F0D73" w:rsidRDefault="00F21DE8" w:rsidP="00837FE7">
            <w:pPr>
              <w:spacing w:after="0" w:line="240" w:lineRule="auto"/>
              <w:rPr>
                <w:color w:val="000000"/>
                <w:lang w:val="en-ZA"/>
              </w:rPr>
            </w:pPr>
            <w:r w:rsidRPr="00F21DE8">
              <w:rPr>
                <w:color w:val="000000"/>
                <w:lang w:val="en-ZA"/>
              </w:rPr>
              <w:t>Don Maclennan was born in London, educated at the Universities of Witwatersrand and Edinburgh, and taught literature at Rhodes University, Grahamstown, for thirty years until 1994.</w:t>
            </w:r>
            <w:r w:rsidR="000C0BC7">
              <w:rPr>
                <w:color w:val="000000"/>
                <w:lang w:val="en-ZA"/>
              </w:rPr>
              <w:t xml:space="preserve"> </w:t>
            </w:r>
            <w:r w:rsidRPr="00F21DE8">
              <w:rPr>
                <w:color w:val="000000"/>
                <w:lang w:val="en-ZA"/>
              </w:rPr>
              <w:t xml:space="preserve">He first made a name writing plays, notably the modernist </w:t>
            </w:r>
            <w:r w:rsidRPr="00F21DE8">
              <w:rPr>
                <w:i/>
                <w:color w:val="000000"/>
                <w:lang w:val="en-ZA"/>
              </w:rPr>
              <w:t xml:space="preserve">The Voyage of the Santiago </w:t>
            </w:r>
            <w:r w:rsidRPr="00F21DE8">
              <w:rPr>
                <w:color w:val="000000"/>
                <w:lang w:val="en-ZA"/>
              </w:rPr>
              <w:t>(1977), alongside some literary critical work.</w:t>
            </w:r>
            <w:r w:rsidR="000C0BC7">
              <w:rPr>
                <w:color w:val="000000"/>
                <w:lang w:val="en-ZA"/>
              </w:rPr>
              <w:t xml:space="preserve"> </w:t>
            </w:r>
            <w:r w:rsidRPr="00F21DE8">
              <w:rPr>
                <w:color w:val="000000"/>
                <w:lang w:val="en-ZA"/>
              </w:rPr>
              <w:t xml:space="preserve">He came to poetry relatively late, with </w:t>
            </w:r>
            <w:r w:rsidRPr="00F21DE8">
              <w:rPr>
                <w:i/>
                <w:color w:val="000000"/>
                <w:lang w:val="en-ZA"/>
              </w:rPr>
              <w:t xml:space="preserve">Life Songs </w:t>
            </w:r>
            <w:r w:rsidRPr="00F21DE8">
              <w:rPr>
                <w:color w:val="000000"/>
                <w:lang w:val="en-ZA"/>
              </w:rPr>
              <w:t xml:space="preserve">(1977) and his first substantial collection, </w:t>
            </w:r>
            <w:r w:rsidRPr="00F21DE8">
              <w:rPr>
                <w:i/>
                <w:color w:val="000000"/>
                <w:lang w:val="en-ZA"/>
              </w:rPr>
              <w:t>Reckonings</w:t>
            </w:r>
            <w:r w:rsidRPr="00F21DE8">
              <w:rPr>
                <w:color w:val="000000"/>
                <w:lang w:val="en-ZA"/>
              </w:rPr>
              <w:t xml:space="preserve"> (1983).</w:t>
            </w:r>
            <w:r w:rsidR="000C0BC7">
              <w:rPr>
                <w:color w:val="000000"/>
                <w:lang w:val="en-ZA"/>
              </w:rPr>
              <w:t xml:space="preserve"> </w:t>
            </w:r>
            <w:r w:rsidRPr="00F21DE8">
              <w:rPr>
                <w:color w:val="000000"/>
                <w:lang w:val="en-ZA"/>
              </w:rPr>
              <w:t xml:space="preserve">He eventually published some twenty volumes, including the </w:t>
            </w:r>
            <w:r w:rsidRPr="00F21DE8">
              <w:rPr>
                <w:i/>
                <w:color w:val="000000"/>
                <w:lang w:val="en-ZA"/>
              </w:rPr>
              <w:t xml:space="preserve">Selected Poems </w:t>
            </w:r>
            <w:r w:rsidRPr="00F21DE8">
              <w:rPr>
                <w:color w:val="000000"/>
                <w:lang w:val="en-ZA"/>
              </w:rPr>
              <w:t xml:space="preserve">(2006) and the posthumous </w:t>
            </w:r>
            <w:r w:rsidRPr="00F21DE8">
              <w:rPr>
                <w:i/>
                <w:color w:val="000000"/>
                <w:lang w:val="en-ZA"/>
              </w:rPr>
              <w:t xml:space="preserve">Dress Rehearsal </w:t>
            </w:r>
            <w:r w:rsidRPr="00F21DE8">
              <w:rPr>
                <w:color w:val="000000"/>
                <w:lang w:val="en-ZA"/>
              </w:rPr>
              <w:t>(2010).</w:t>
            </w:r>
            <w:r w:rsidR="000C0BC7">
              <w:rPr>
                <w:color w:val="000000"/>
                <w:lang w:val="en-ZA"/>
              </w:rPr>
              <w:t xml:space="preserve"> </w:t>
            </w:r>
            <w:r w:rsidRPr="00F21DE8">
              <w:rPr>
                <w:i/>
                <w:color w:val="000000"/>
                <w:lang w:val="en-ZA"/>
              </w:rPr>
              <w:t xml:space="preserve">Solstice </w:t>
            </w:r>
            <w:r w:rsidRPr="00F21DE8">
              <w:rPr>
                <w:color w:val="000000"/>
                <w:lang w:val="en-ZA"/>
              </w:rPr>
              <w:t>(1997) won the Sanlam Literary Prize.</w:t>
            </w:r>
            <w:r w:rsidR="000C0BC7">
              <w:rPr>
                <w:color w:val="000000"/>
                <w:lang w:val="en-ZA"/>
              </w:rPr>
              <w:t xml:space="preserve"> </w:t>
            </w:r>
            <w:r w:rsidRPr="00F21DE8">
              <w:rPr>
                <w:color w:val="000000"/>
                <w:lang w:val="en-ZA"/>
              </w:rPr>
              <w:t>A remarkable late flowering saw ten volumes emerge in as many years, several privately printed.</w:t>
            </w:r>
            <w:r w:rsidR="000C0BC7">
              <w:rPr>
                <w:color w:val="000000"/>
                <w:lang w:val="en-ZA"/>
              </w:rPr>
              <w:t xml:space="preserve"> </w:t>
            </w:r>
            <w:r w:rsidRPr="00F21DE8">
              <w:rPr>
                <w:color w:val="000000"/>
                <w:lang w:val="en-ZA"/>
              </w:rPr>
              <w:t>The metaphorically rich earlier work, concerned with the nature of being and love, the textures of the natural world, the excavation of history and prehistory, and the meaning of poetry itself, gave way to a more sparsely lucid style and shorter forms.</w:t>
            </w:r>
            <w:r w:rsidR="000C0BC7">
              <w:rPr>
                <w:color w:val="000000"/>
                <w:lang w:val="en-ZA"/>
              </w:rPr>
              <w:t xml:space="preserve"> </w:t>
            </w:r>
            <w:r w:rsidRPr="00F21DE8">
              <w:rPr>
                <w:color w:val="000000"/>
                <w:lang w:val="en-ZA"/>
              </w:rPr>
              <w:t>Typically</w:t>
            </w:r>
            <w:r w:rsidR="00FC1046">
              <w:rPr>
                <w:color w:val="000000"/>
                <w:lang w:val="en-ZA"/>
              </w:rPr>
              <w:t>,</w:t>
            </w:r>
            <w:r w:rsidRPr="00F21DE8">
              <w:rPr>
                <w:color w:val="000000"/>
                <w:lang w:val="en-ZA"/>
              </w:rPr>
              <w:t xml:space="preserve"> these later poems combine direct but profound philosophical questions with limpid observations of the everyday world.</w:t>
            </w:r>
            <w:r w:rsidR="000C0BC7">
              <w:rPr>
                <w:color w:val="000000"/>
                <w:lang w:val="en-ZA"/>
              </w:rPr>
              <w:t xml:space="preserve"> </w:t>
            </w:r>
            <w:r w:rsidRPr="00F21DE8">
              <w:rPr>
                <w:color w:val="000000"/>
                <w:lang w:val="en-ZA"/>
              </w:rPr>
              <w:t>Almost acidly self-doubting and irreligious, Maclennan revelled in the simple pleasures of life even as he became increasingly preoccupied with impending death.</w:t>
            </w:r>
            <w:r w:rsidR="000C0BC7">
              <w:rPr>
                <w:color w:val="000000"/>
                <w:lang w:val="en-ZA"/>
              </w:rPr>
              <w:t xml:space="preserve"> </w:t>
            </w:r>
            <w:r w:rsidRPr="00F21DE8">
              <w:rPr>
                <w:color w:val="000000"/>
                <w:lang w:val="en-ZA"/>
              </w:rPr>
              <w:t>He is widely regarded as the finest poet of his generation.</w:t>
            </w:r>
          </w:p>
          <w:p w:rsidR="00F21DE8" w:rsidRDefault="00F21DE8" w:rsidP="00837FE7">
            <w:pPr>
              <w:spacing w:after="0" w:line="240" w:lineRule="auto"/>
              <w:rPr>
                <w:color w:val="000000"/>
                <w:lang w:val="en-ZA"/>
              </w:rPr>
            </w:pPr>
          </w:p>
          <w:p w:rsidR="00F21DE8" w:rsidRPr="00F21DE8" w:rsidRDefault="000C0BC7" w:rsidP="000C0BC7">
            <w:pPr>
              <w:pStyle w:val="Heading1"/>
              <w:spacing w:after="0"/>
            </w:pPr>
            <w:r>
              <w:t>List of W</w:t>
            </w:r>
            <w:r w:rsidR="00F21DE8" w:rsidRPr="00F21DE8">
              <w:t>orks</w:t>
            </w:r>
          </w:p>
          <w:p w:rsidR="00F21DE8" w:rsidRPr="00F21DE8" w:rsidRDefault="000C0BC7" w:rsidP="000C0BC7">
            <w:pPr>
              <w:pStyle w:val="Heading2"/>
              <w:spacing w:after="0"/>
            </w:pPr>
            <w:r>
              <w:t>Poetry</w:t>
            </w:r>
          </w:p>
          <w:p w:rsidR="00F21DE8" w:rsidRPr="00F21DE8" w:rsidRDefault="00F21DE8" w:rsidP="000C0BC7">
            <w:pPr>
              <w:pStyle w:val="NormalfollowingH2"/>
              <w:spacing w:after="0"/>
            </w:pPr>
            <w:r w:rsidRPr="00F21DE8">
              <w:rPr>
                <w:i/>
              </w:rPr>
              <w:t>In Memoriam Oskar Wolberheim</w:t>
            </w:r>
            <w:r w:rsidRPr="00F21DE8">
              <w:t>. (1971). (With Norbert Nowotny.) Cape Town: Balkema.</w:t>
            </w:r>
          </w:p>
          <w:p w:rsidR="00F21DE8" w:rsidRPr="00F21DE8" w:rsidRDefault="00F21DE8" w:rsidP="000C0BC7">
            <w:pPr>
              <w:pStyle w:val="NormalfollowingH2"/>
              <w:spacing w:after="0"/>
            </w:pPr>
            <w:r w:rsidRPr="00F21DE8">
              <w:rPr>
                <w:i/>
              </w:rPr>
              <w:t>Life Songs.</w:t>
            </w:r>
            <w:r w:rsidRPr="00F21DE8">
              <w:t xml:space="preserve"> (1977). (With </w:t>
            </w:r>
            <w:r w:rsidRPr="00F21DE8">
              <w:rPr>
                <w:i/>
              </w:rPr>
              <w:t>Lou’s Life and Other Poems</w:t>
            </w:r>
            <w:r w:rsidRPr="00F21DE8">
              <w:t xml:space="preserve"> Sheila Roberts; </w:t>
            </w:r>
            <w:r w:rsidRPr="00F21DE8">
              <w:rPr>
                <w:i/>
              </w:rPr>
              <w:t>Baobab Street</w:t>
            </w:r>
            <w:r w:rsidRPr="00F21DE8">
              <w:t xml:space="preserve"> Colin Style; </w:t>
            </w:r>
            <w:r w:rsidRPr="00F21DE8">
              <w:rPr>
                <w:i/>
              </w:rPr>
              <w:t>White Flowers</w:t>
            </w:r>
            <w:r w:rsidRPr="00F21DE8">
              <w:t xml:space="preserve"> Peter Wilhelm). Johannesburg: Bateleur Press.</w:t>
            </w:r>
          </w:p>
          <w:p w:rsidR="00F21DE8" w:rsidRPr="00F21DE8" w:rsidRDefault="00F21DE8" w:rsidP="000C0BC7">
            <w:pPr>
              <w:pStyle w:val="NormalfollowingH2"/>
              <w:spacing w:after="0"/>
            </w:pPr>
            <w:r w:rsidRPr="00F21DE8">
              <w:rPr>
                <w:i/>
              </w:rPr>
              <w:t>Poetry</w:t>
            </w:r>
            <w:r w:rsidRPr="00F21DE8">
              <w:t>. (1981). Grahamstown: The Author.</w:t>
            </w:r>
          </w:p>
          <w:p w:rsidR="00F21DE8" w:rsidRPr="00F21DE8" w:rsidRDefault="00F21DE8" w:rsidP="000C0BC7">
            <w:pPr>
              <w:pStyle w:val="NormalfollowingH2"/>
              <w:spacing w:after="0"/>
            </w:pPr>
            <w:r w:rsidRPr="00F21DE8">
              <w:rPr>
                <w:i/>
              </w:rPr>
              <w:t>Reckonings</w:t>
            </w:r>
            <w:r w:rsidRPr="00F21DE8">
              <w:t>. (1983). Cape Town: David Philip.</w:t>
            </w:r>
          </w:p>
          <w:p w:rsidR="00F21DE8" w:rsidRPr="00F21DE8" w:rsidRDefault="00F21DE8" w:rsidP="000C0BC7">
            <w:pPr>
              <w:pStyle w:val="NormalfollowingH2"/>
              <w:spacing w:after="0"/>
            </w:pPr>
            <w:r w:rsidRPr="00F21DE8">
              <w:rPr>
                <w:i/>
              </w:rPr>
              <w:t>Collecting Darkness</w:t>
            </w:r>
            <w:r w:rsidRPr="00F21DE8">
              <w:t>. (1988). Bellevue East: Justified Press.</w:t>
            </w:r>
          </w:p>
          <w:p w:rsidR="00F21DE8" w:rsidRPr="00F21DE8" w:rsidRDefault="00F21DE8" w:rsidP="000C0BC7">
            <w:pPr>
              <w:pStyle w:val="NormalfollowingH2"/>
              <w:spacing w:after="0"/>
              <w:rPr>
                <w:i/>
              </w:rPr>
            </w:pPr>
            <w:r w:rsidRPr="00F21DE8">
              <w:rPr>
                <w:i/>
              </w:rPr>
              <w:t xml:space="preserve">Letters: New Poems. </w:t>
            </w:r>
            <w:r w:rsidRPr="00F21DE8">
              <w:t>(1992). Cape Town: Carrefour.</w:t>
            </w:r>
          </w:p>
          <w:p w:rsidR="00F21DE8" w:rsidRPr="00F21DE8" w:rsidRDefault="00F21DE8" w:rsidP="000C0BC7">
            <w:pPr>
              <w:pStyle w:val="NormalfollowingH2"/>
              <w:spacing w:after="0"/>
            </w:pPr>
            <w:r w:rsidRPr="00F21DE8">
              <w:rPr>
                <w:i/>
              </w:rPr>
              <w:t>The Poetry Lesson: New Poems</w:t>
            </w:r>
            <w:r w:rsidRPr="00F21DE8">
              <w:t>. (1995). Plumstead: Snailpress.</w:t>
            </w:r>
          </w:p>
          <w:p w:rsidR="00F21DE8" w:rsidRPr="00F21DE8" w:rsidRDefault="00F21DE8" w:rsidP="000C0BC7">
            <w:pPr>
              <w:pStyle w:val="NormalfollowingH2"/>
              <w:spacing w:after="0"/>
            </w:pPr>
            <w:r w:rsidRPr="00F21DE8">
              <w:rPr>
                <w:i/>
              </w:rPr>
              <w:t>Solstice: Poems</w:t>
            </w:r>
            <w:r w:rsidRPr="00F21DE8">
              <w:t xml:space="preserve">. (1997). Cape Town: Snailpress in association with Scottish Cultural Press. </w:t>
            </w:r>
          </w:p>
          <w:p w:rsidR="00F21DE8" w:rsidRPr="00F21DE8" w:rsidRDefault="00F21DE8" w:rsidP="000C0BC7">
            <w:pPr>
              <w:pStyle w:val="NormalfollowingH2"/>
              <w:spacing w:after="0"/>
            </w:pPr>
            <w:r w:rsidRPr="00F21DE8">
              <w:rPr>
                <w:i/>
              </w:rPr>
              <w:lastRenderedPageBreak/>
              <w:t>Of Women and Some Men: Poems</w:t>
            </w:r>
            <w:r w:rsidRPr="00F21DE8">
              <w:t xml:space="preserve">. (1998). Plumstead: Firfield Poetry Press. </w:t>
            </w:r>
          </w:p>
          <w:p w:rsidR="00F21DE8" w:rsidRPr="00F21DE8" w:rsidRDefault="00F21DE8" w:rsidP="000C0BC7">
            <w:pPr>
              <w:pStyle w:val="NormalfollowingH2"/>
              <w:spacing w:after="0"/>
            </w:pPr>
            <w:r w:rsidRPr="00F21DE8">
              <w:rPr>
                <w:i/>
              </w:rPr>
              <w:t>Notes from a Rhenish Mission</w:t>
            </w:r>
            <w:r w:rsidRPr="00F21DE8">
              <w:t xml:space="preserve">. (2001). Plumstead: Carapace Poets. </w:t>
            </w:r>
          </w:p>
          <w:p w:rsidR="00F21DE8" w:rsidRPr="00F21DE8" w:rsidRDefault="00F21DE8" w:rsidP="000C0BC7">
            <w:pPr>
              <w:pStyle w:val="NormalfollowingH2"/>
              <w:spacing w:after="0"/>
            </w:pPr>
            <w:r w:rsidRPr="00F21DE8">
              <w:rPr>
                <w:i/>
              </w:rPr>
              <w:t>Rock Paintings at Salem</w:t>
            </w:r>
            <w:r w:rsidRPr="00F21DE8">
              <w:t xml:space="preserve">. (2001). Grahamstown: The Author. </w:t>
            </w:r>
          </w:p>
          <w:p w:rsidR="00F21DE8" w:rsidRPr="00F21DE8" w:rsidRDefault="00F21DE8" w:rsidP="000C0BC7">
            <w:pPr>
              <w:pStyle w:val="NormalfollowingH2"/>
              <w:spacing w:after="0"/>
            </w:pPr>
            <w:r w:rsidRPr="00F21DE8">
              <w:rPr>
                <w:i/>
              </w:rPr>
              <w:t>The Dinner Party</w:t>
            </w:r>
            <w:r w:rsidRPr="00F21DE8">
              <w:t>. (2002). Grahamstown: The Author.</w:t>
            </w:r>
          </w:p>
          <w:p w:rsidR="00F21DE8" w:rsidRPr="00F21DE8" w:rsidRDefault="00F21DE8" w:rsidP="000C0BC7">
            <w:pPr>
              <w:pStyle w:val="NormalfollowingH2"/>
              <w:spacing w:after="0"/>
            </w:pPr>
            <w:r w:rsidRPr="00F21DE8">
              <w:rPr>
                <w:i/>
              </w:rPr>
              <w:t>The Road to Kromdraai</w:t>
            </w:r>
            <w:r w:rsidRPr="00F21DE8">
              <w:t xml:space="preserve">. (2002). Plumstead: Snailpress. </w:t>
            </w:r>
          </w:p>
          <w:p w:rsidR="00F21DE8" w:rsidRPr="00F21DE8" w:rsidRDefault="00F21DE8" w:rsidP="000C0BC7">
            <w:pPr>
              <w:pStyle w:val="NormalfollowingH2"/>
              <w:spacing w:after="0"/>
            </w:pPr>
            <w:r w:rsidRPr="00F21DE8">
              <w:rPr>
                <w:i/>
              </w:rPr>
              <w:t>A Letter to William Blake</w:t>
            </w:r>
            <w:r w:rsidRPr="00F21DE8">
              <w:t>. (2003). Grahamstown: The Author.</w:t>
            </w:r>
          </w:p>
          <w:p w:rsidR="00F21DE8" w:rsidRPr="00F21DE8" w:rsidRDefault="00F21DE8" w:rsidP="000C0BC7">
            <w:pPr>
              <w:pStyle w:val="NormalfollowingH2"/>
              <w:spacing w:after="0"/>
            </w:pPr>
            <w:r w:rsidRPr="00F21DE8">
              <w:rPr>
                <w:i/>
              </w:rPr>
              <w:t xml:space="preserve">Under </w:t>
            </w:r>
            <w:r w:rsidRPr="00F21DE8">
              <w:rPr>
                <w:bCs/>
                <w:i/>
              </w:rPr>
              <w:t>Compassberg</w:t>
            </w:r>
            <w:r w:rsidRPr="00F21DE8">
              <w:t>. (2003). Grahamstown: The Author.</w:t>
            </w:r>
          </w:p>
          <w:p w:rsidR="00F21DE8" w:rsidRPr="00F21DE8" w:rsidRDefault="00F21DE8" w:rsidP="000C0BC7">
            <w:pPr>
              <w:pStyle w:val="NormalfollowingH2"/>
              <w:spacing w:after="0"/>
            </w:pPr>
            <w:r w:rsidRPr="00F21DE8">
              <w:rPr>
                <w:i/>
              </w:rPr>
              <w:t>Excavations</w:t>
            </w:r>
            <w:r w:rsidRPr="00F21DE8">
              <w:t>. (2004). Grahamstown: The Author.</w:t>
            </w:r>
          </w:p>
          <w:p w:rsidR="00F21DE8" w:rsidRPr="00F21DE8" w:rsidRDefault="00F21DE8" w:rsidP="000C0BC7">
            <w:pPr>
              <w:pStyle w:val="NormalfollowingH2"/>
              <w:spacing w:after="0"/>
            </w:pPr>
            <w:r w:rsidRPr="00F21DE8">
              <w:rPr>
                <w:i/>
              </w:rPr>
              <w:t>Reading the Signs</w:t>
            </w:r>
            <w:r w:rsidRPr="00F21DE8">
              <w:t xml:space="preserve">. (2005). Published as a special issue of </w:t>
            </w:r>
            <w:r w:rsidRPr="00F21DE8">
              <w:rPr>
                <w:i/>
              </w:rPr>
              <w:t>Carapace</w:t>
            </w:r>
            <w:r w:rsidRPr="00F21DE8">
              <w:t xml:space="preserve"> (56).</w:t>
            </w:r>
          </w:p>
          <w:p w:rsidR="00F21DE8" w:rsidRPr="00F21DE8" w:rsidRDefault="00F21DE8" w:rsidP="000C0BC7">
            <w:pPr>
              <w:pStyle w:val="NormalfollowingH2"/>
              <w:spacing w:after="0"/>
            </w:pPr>
            <w:r w:rsidRPr="00F21DE8">
              <w:rPr>
                <w:i/>
              </w:rPr>
              <w:t>The Necessary Salt</w:t>
            </w:r>
            <w:r w:rsidRPr="00F21DE8">
              <w:t>. (2006). Grahamstown: The Author.</w:t>
            </w:r>
          </w:p>
          <w:p w:rsidR="00F21DE8" w:rsidRPr="00F21DE8" w:rsidRDefault="00F21DE8" w:rsidP="000C0BC7">
            <w:pPr>
              <w:pStyle w:val="NormalfollowingH2"/>
              <w:spacing w:after="0"/>
            </w:pPr>
            <w:r w:rsidRPr="00F21DE8">
              <w:rPr>
                <w:i/>
              </w:rPr>
              <w:t>Selected Poems</w:t>
            </w:r>
            <w:r w:rsidRPr="00F21DE8">
              <w:t xml:space="preserve">. (2006). Parkhurst: Quartz Press; Plumstead: Snailpress. </w:t>
            </w:r>
          </w:p>
          <w:p w:rsidR="00F21DE8" w:rsidRPr="00F21DE8" w:rsidRDefault="00F21DE8" w:rsidP="000C0BC7">
            <w:pPr>
              <w:pStyle w:val="NormalfollowingH2"/>
              <w:spacing w:after="0"/>
            </w:pPr>
            <w:r w:rsidRPr="00F21DE8">
              <w:rPr>
                <w:i/>
              </w:rPr>
              <w:t>The Owl of Minerva</w:t>
            </w:r>
            <w:r w:rsidRPr="00F21DE8">
              <w:t>. (2008). Grahamstown: The Author.</w:t>
            </w:r>
          </w:p>
          <w:p w:rsidR="00F21DE8" w:rsidRPr="00F21DE8" w:rsidRDefault="00F21DE8" w:rsidP="000C0BC7">
            <w:pPr>
              <w:pStyle w:val="NormalfollowingH2"/>
              <w:spacing w:after="0"/>
            </w:pPr>
            <w:r w:rsidRPr="00F21DE8">
              <w:rPr>
                <w:i/>
              </w:rPr>
              <w:t>Through a Glass Darkly</w:t>
            </w:r>
            <w:r w:rsidRPr="00F21DE8">
              <w:t xml:space="preserve">. (2008). Grahamstown: The Author. </w:t>
            </w:r>
          </w:p>
          <w:p w:rsidR="00F21DE8" w:rsidRPr="00F21DE8" w:rsidRDefault="00F21DE8" w:rsidP="000C0BC7">
            <w:pPr>
              <w:pStyle w:val="NormalfollowingH2"/>
              <w:spacing w:after="0"/>
            </w:pPr>
            <w:r w:rsidRPr="00F21DE8">
              <w:rPr>
                <w:i/>
              </w:rPr>
              <w:t>Dress Rehearsal</w:t>
            </w:r>
            <w:r w:rsidRPr="00F21DE8">
              <w:t>. (2010). Grahamstown: Shirley Maclennan.</w:t>
            </w:r>
          </w:p>
          <w:p w:rsidR="00F21DE8" w:rsidRPr="00F21DE8" w:rsidRDefault="00F21DE8" w:rsidP="000C0BC7">
            <w:pPr>
              <w:spacing w:after="0" w:line="240" w:lineRule="auto"/>
              <w:rPr>
                <w:color w:val="000000"/>
              </w:rPr>
            </w:pPr>
          </w:p>
          <w:p w:rsidR="00F21DE8" w:rsidRPr="00F21DE8" w:rsidRDefault="00F21DE8" w:rsidP="000C0BC7">
            <w:pPr>
              <w:pStyle w:val="Heading2"/>
              <w:spacing w:after="0"/>
            </w:pPr>
            <w:r w:rsidRPr="00F21DE8">
              <w:t xml:space="preserve">Short Fiction </w:t>
            </w:r>
          </w:p>
          <w:p w:rsidR="00F21DE8" w:rsidRPr="00F21DE8" w:rsidRDefault="00F21DE8" w:rsidP="000C0BC7">
            <w:pPr>
              <w:pStyle w:val="NormalfollowingH2"/>
              <w:spacing w:after="0"/>
            </w:pPr>
            <w:r w:rsidRPr="00F21DE8">
              <w:t xml:space="preserve">A Brief History of Madness in the Eastern Cape. (2001). Plumstead: Firfield Press. </w:t>
            </w:r>
          </w:p>
          <w:p w:rsidR="00F21DE8" w:rsidRPr="00F21DE8" w:rsidRDefault="00F21DE8" w:rsidP="000C0BC7">
            <w:pPr>
              <w:spacing w:after="0" w:line="240" w:lineRule="auto"/>
              <w:rPr>
                <w:color w:val="000000"/>
              </w:rPr>
            </w:pPr>
          </w:p>
          <w:p w:rsidR="00F21DE8" w:rsidRPr="00F21DE8" w:rsidRDefault="00F21DE8" w:rsidP="000C0BC7">
            <w:pPr>
              <w:pStyle w:val="Heading2"/>
              <w:spacing w:after="0"/>
            </w:pPr>
            <w:r w:rsidRPr="00F21DE8">
              <w:t>Plays</w:t>
            </w:r>
          </w:p>
          <w:p w:rsidR="00F21DE8" w:rsidRPr="00F21DE8" w:rsidRDefault="00F21DE8" w:rsidP="000C0BC7">
            <w:pPr>
              <w:pStyle w:val="NormalfollowingH2"/>
              <w:spacing w:after="0"/>
            </w:pPr>
            <w:r w:rsidRPr="00F21DE8">
              <w:t xml:space="preserve">The Coat, by Athol Fugard [and] The Third Degree, by Don Maclennan: Two Experiments in Play-Making. (1971). Cape Town: Balkema. </w:t>
            </w:r>
          </w:p>
          <w:p w:rsidR="00F21DE8" w:rsidRPr="00F21DE8" w:rsidRDefault="00F21DE8" w:rsidP="000C0BC7">
            <w:pPr>
              <w:pStyle w:val="NormalfollowingH2"/>
              <w:spacing w:after="0"/>
            </w:pPr>
            <w:r w:rsidRPr="00F21DE8">
              <w:t>‘The Great Wall of China’. (1973). Bolt 7: 6–30.</w:t>
            </w:r>
          </w:p>
          <w:p w:rsidR="00F21DE8" w:rsidRPr="00F21DE8" w:rsidRDefault="00F21DE8" w:rsidP="000C0BC7">
            <w:pPr>
              <w:pStyle w:val="NormalfollowingH2"/>
              <w:spacing w:after="0"/>
            </w:pPr>
            <w:r w:rsidRPr="00F21DE8">
              <w:t>‘An Enquiry into the Voyage of the Santiago’. (1977). Contemporary South African Plays.</w:t>
            </w:r>
            <w:r w:rsidR="00C2268D">
              <w:t xml:space="preserve"> </w:t>
            </w:r>
            <w:r w:rsidRPr="00F21DE8">
              <w:t>Pereira, Ernest, ed. Johannesburg: Ravan Press: 103–55.</w:t>
            </w:r>
          </w:p>
          <w:p w:rsidR="00F21DE8" w:rsidRPr="00F21DE8" w:rsidRDefault="00F21DE8" w:rsidP="000C0BC7">
            <w:pPr>
              <w:spacing w:after="0" w:line="240" w:lineRule="auto"/>
              <w:rPr>
                <w:color w:val="000000"/>
              </w:rPr>
            </w:pPr>
          </w:p>
          <w:p w:rsidR="00F21DE8" w:rsidRPr="00F21DE8" w:rsidRDefault="00F21DE8" w:rsidP="000C0BC7">
            <w:pPr>
              <w:pStyle w:val="Heading2"/>
              <w:spacing w:after="0"/>
            </w:pPr>
            <w:r w:rsidRPr="00F21DE8">
              <w:t>Autobiography</w:t>
            </w:r>
          </w:p>
          <w:p w:rsidR="00F21DE8" w:rsidRPr="00F21DE8" w:rsidRDefault="00F21DE8" w:rsidP="000C0BC7">
            <w:pPr>
              <w:pStyle w:val="NormalfollowingH2"/>
              <w:spacing w:after="0"/>
            </w:pPr>
            <w:r w:rsidRPr="00F21DE8">
              <w:rPr>
                <w:i/>
              </w:rPr>
              <w:t>As the Waters Cover the Sea.</w:t>
            </w:r>
            <w:r w:rsidRPr="00F21DE8">
              <w:t xml:space="preserve"> (2000). Grahamstown: The Author.</w:t>
            </w:r>
          </w:p>
          <w:p w:rsidR="00F21DE8" w:rsidRPr="00F21DE8" w:rsidRDefault="00F21DE8" w:rsidP="000C0BC7">
            <w:pPr>
              <w:spacing w:after="0" w:line="240" w:lineRule="auto"/>
              <w:rPr>
                <w:color w:val="000000"/>
              </w:rPr>
            </w:pPr>
          </w:p>
          <w:p w:rsidR="00F21DE8" w:rsidRPr="00F21DE8" w:rsidRDefault="00F21DE8" w:rsidP="000C0BC7">
            <w:pPr>
              <w:pStyle w:val="Heading2"/>
              <w:spacing w:after="0"/>
            </w:pPr>
            <w:r w:rsidRPr="00F21DE8">
              <w:t>Critical Works</w:t>
            </w:r>
          </w:p>
          <w:p w:rsidR="00F21DE8" w:rsidRPr="00E06B87" w:rsidRDefault="00F21DE8" w:rsidP="000C0BC7">
            <w:pPr>
              <w:pStyle w:val="NormalfollowingH2"/>
              <w:spacing w:after="0"/>
            </w:pPr>
            <w:r w:rsidRPr="00F21DE8">
              <w:rPr>
                <w:i/>
              </w:rPr>
              <w:t>Perspectives on South African Fiction</w:t>
            </w:r>
            <w:r w:rsidRPr="00F21DE8">
              <w:t>. (1980). (With Sarah Christie &amp; Geoffrey Hutchings.) Johannesburg: Ad Donker.</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FC1046" w:rsidP="00837FE7">
            <w:pPr>
              <w:spacing w:after="0" w:line="240" w:lineRule="auto"/>
              <w:rPr>
                <w:color w:val="000000"/>
              </w:rPr>
            </w:pPr>
            <w:sdt>
              <w:sdtPr>
                <w:rPr>
                  <w:color w:val="000000"/>
                </w:rPr>
                <w:id w:val="-775405602"/>
                <w:citation/>
              </w:sdtPr>
              <w:sdtContent>
                <w:r>
                  <w:rPr>
                    <w:color w:val="000000"/>
                  </w:rPr>
                  <w:fldChar w:fldCharType="begin"/>
                </w:r>
                <w:r>
                  <w:rPr>
                    <w:color w:val="000000"/>
                    <w:lang w:val="en-CA"/>
                  </w:rPr>
                  <w:instrText xml:space="preserve"> CITATION Wyl12 \l 4105 </w:instrText>
                </w:r>
                <w:r>
                  <w:rPr>
                    <w:color w:val="000000"/>
                  </w:rPr>
                  <w:fldChar w:fldCharType="separate"/>
                </w:r>
                <w:r w:rsidRPr="00FC1046">
                  <w:rPr>
                    <w:noProof/>
                    <w:color w:val="000000"/>
                    <w:lang w:val="en-CA"/>
                  </w:rPr>
                  <w:t>(Wylie and Mackenzie)</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81" w:rsidRDefault="00D34981" w:rsidP="007A0D55">
      <w:pPr>
        <w:spacing w:after="0" w:line="240" w:lineRule="auto"/>
      </w:pPr>
      <w:r>
        <w:separator/>
      </w:r>
    </w:p>
  </w:endnote>
  <w:endnote w:type="continuationSeparator" w:id="0">
    <w:p w:rsidR="00D34981" w:rsidRDefault="00D349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81" w:rsidRDefault="00D34981" w:rsidP="007A0D55">
      <w:pPr>
        <w:spacing w:after="0" w:line="240" w:lineRule="auto"/>
      </w:pPr>
      <w:r>
        <w:separator/>
      </w:r>
    </w:p>
  </w:footnote>
  <w:footnote w:type="continuationSeparator" w:id="0">
    <w:p w:rsidR="00D34981" w:rsidRDefault="00D3498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BB4"/>
    <w:rsid w:val="000247ED"/>
    <w:rsid w:val="00032559"/>
    <w:rsid w:val="00052040"/>
    <w:rsid w:val="00096FA8"/>
    <w:rsid w:val="000B25AE"/>
    <w:rsid w:val="000B55AB"/>
    <w:rsid w:val="000C0BC7"/>
    <w:rsid w:val="000D24DC"/>
    <w:rsid w:val="00101B2E"/>
    <w:rsid w:val="00104BB4"/>
    <w:rsid w:val="00116FA0"/>
    <w:rsid w:val="0015114C"/>
    <w:rsid w:val="001A21F3"/>
    <w:rsid w:val="001A2537"/>
    <w:rsid w:val="001A6A06"/>
    <w:rsid w:val="00210C03"/>
    <w:rsid w:val="002162E2"/>
    <w:rsid w:val="00225C5A"/>
    <w:rsid w:val="00230B10"/>
    <w:rsid w:val="00234353"/>
    <w:rsid w:val="00244BB0"/>
    <w:rsid w:val="00273E56"/>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268D"/>
    <w:rsid w:val="00C27FAB"/>
    <w:rsid w:val="00C358D4"/>
    <w:rsid w:val="00C6296B"/>
    <w:rsid w:val="00CC586D"/>
    <w:rsid w:val="00CF1542"/>
    <w:rsid w:val="00CF3EC5"/>
    <w:rsid w:val="00D06DDC"/>
    <w:rsid w:val="00D34981"/>
    <w:rsid w:val="00D656DA"/>
    <w:rsid w:val="00D83300"/>
    <w:rsid w:val="00DC6B48"/>
    <w:rsid w:val="00DF01B0"/>
    <w:rsid w:val="00E06B87"/>
    <w:rsid w:val="00E85A05"/>
    <w:rsid w:val="00E95829"/>
    <w:rsid w:val="00EA606C"/>
    <w:rsid w:val="00EB0C8C"/>
    <w:rsid w:val="00EB51FD"/>
    <w:rsid w:val="00EB77DB"/>
    <w:rsid w:val="00ED139F"/>
    <w:rsid w:val="00EF74F7"/>
    <w:rsid w:val="00F21DE8"/>
    <w:rsid w:val="00F36937"/>
    <w:rsid w:val="00F60F53"/>
    <w:rsid w:val="00FA1925"/>
    <w:rsid w:val="00FB11DE"/>
    <w:rsid w:val="00FB589A"/>
    <w:rsid w:val="00FB7317"/>
    <w:rsid w:val="00FC1046"/>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C8BB"/>
  <w15:chartTrackingRefBased/>
  <w15:docId w15:val="{7472195B-77F4-4DBD-9652-C3366C15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0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Wyl12</b:Tag>
    <b:SourceType>Book</b:SourceType>
    <b:Guid>{F4E709C4-E563-4E5A-8821-C8C5330FEAD2}</b:Guid>
    <b:Author>
      <b:Author>
        <b:NameList>
          <b:Person>
            <b:Last>Wylie</b:Last>
            <b:First>Dan</b:First>
          </b:Person>
          <b:Person>
            <b:Last>Mackenzie</b:Last>
            <b:First>Craig</b:First>
          </b:Person>
        </b:NameList>
      </b:Author>
    </b:Author>
    <b:Title>No Other World: Essays on the Life-Work of Don Maclennan</b:Title>
    <b:Year>2012</b:Year>
    <b:City>Cape Town</b:City>
    <b:Publisher>Print Matters</b:Publisher>
    <b:RefOrder>1</b:RefOrder>
  </b:Source>
</b:Sources>
</file>

<file path=customXml/itemProps1.xml><?xml version="1.0" encoding="utf-8"?>
<ds:datastoreItem xmlns:ds="http://schemas.openxmlformats.org/officeDocument/2006/customXml" ds:itemID="{A619C968-C9A7-41F2-A185-B1D9EADA7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2016-08-02T20:34:00Z</dcterms:created>
  <dcterms:modified xsi:type="dcterms:W3CDTF">2016-08-02T20:39:00Z</dcterms:modified>
</cp:coreProperties>
</file>