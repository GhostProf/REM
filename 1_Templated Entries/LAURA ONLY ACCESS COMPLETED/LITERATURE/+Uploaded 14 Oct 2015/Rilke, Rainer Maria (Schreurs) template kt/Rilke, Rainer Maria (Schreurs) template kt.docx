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2FC1788" w14:textId="77777777" w:rsidTr="00922950">
        <w:tc>
          <w:tcPr>
            <w:tcW w:w="491" w:type="dxa"/>
            <w:vMerge w:val="restart"/>
            <w:shd w:val="clear" w:color="auto" w:fill="A6A6A6" w:themeFill="background1" w:themeFillShade="A6"/>
            <w:textDirection w:val="btLr"/>
          </w:tcPr>
          <w:p w14:paraId="0F2E8ED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B63F73C7DFCAD42B431A5073D96A405"/>
            </w:placeholder>
            <w:showingPlcHdr/>
            <w:dropDownList>
              <w:listItem w:displayText="Dr." w:value="Dr."/>
              <w:listItem w:displayText="Prof." w:value="Prof."/>
            </w:dropDownList>
          </w:sdtPr>
          <w:sdtEndPr/>
          <w:sdtContent>
            <w:tc>
              <w:tcPr>
                <w:tcW w:w="1259" w:type="dxa"/>
              </w:tcPr>
              <w:p w14:paraId="082ABC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02FD1E219F7F4E8A46ADA48C82C832"/>
            </w:placeholder>
            <w:text/>
          </w:sdtPr>
          <w:sdtEndPr/>
          <w:sdtContent>
            <w:tc>
              <w:tcPr>
                <w:tcW w:w="2073" w:type="dxa"/>
              </w:tcPr>
              <w:p w14:paraId="6A7EFDCC" w14:textId="77777777" w:rsidR="00B574C9" w:rsidRDefault="00A83C67" w:rsidP="00A83C67">
                <w:r>
                  <w:t>Bert</w:t>
                </w:r>
              </w:p>
            </w:tc>
          </w:sdtContent>
        </w:sdt>
        <w:sdt>
          <w:sdtPr>
            <w:alias w:val="Middle name"/>
            <w:tag w:val="authorMiddleName"/>
            <w:id w:val="-2076034781"/>
            <w:placeholder>
              <w:docPart w:val="8AB8D0F91B0835418CB425C41295DD72"/>
            </w:placeholder>
            <w:showingPlcHdr/>
            <w:text/>
          </w:sdtPr>
          <w:sdtEndPr/>
          <w:sdtContent>
            <w:tc>
              <w:tcPr>
                <w:tcW w:w="2551" w:type="dxa"/>
              </w:tcPr>
              <w:p w14:paraId="24DB5879" w14:textId="77777777" w:rsidR="00B574C9" w:rsidRDefault="00B574C9" w:rsidP="00922950">
                <w:r>
                  <w:rPr>
                    <w:rStyle w:val="PlaceholderText"/>
                  </w:rPr>
                  <w:t>[Middle name]</w:t>
                </w:r>
              </w:p>
            </w:tc>
          </w:sdtContent>
        </w:sdt>
        <w:sdt>
          <w:sdtPr>
            <w:alias w:val="Last name"/>
            <w:tag w:val="authorLastName"/>
            <w:id w:val="-1088529830"/>
            <w:placeholder>
              <w:docPart w:val="9305C91C53F47A4983659B55CBA1F945"/>
            </w:placeholder>
            <w:text/>
          </w:sdtPr>
          <w:sdtEndPr/>
          <w:sdtContent>
            <w:tc>
              <w:tcPr>
                <w:tcW w:w="2642" w:type="dxa"/>
              </w:tcPr>
              <w:p w14:paraId="0DDDD9E0" w14:textId="77777777" w:rsidR="00B574C9" w:rsidRDefault="00A83C67" w:rsidP="00A83C67">
                <w:proofErr w:type="spellStart"/>
                <w:r>
                  <w:t>Schreurs</w:t>
                </w:r>
                <w:proofErr w:type="spellEnd"/>
              </w:p>
            </w:tc>
          </w:sdtContent>
        </w:sdt>
      </w:tr>
      <w:tr w:rsidR="00B574C9" w14:paraId="49BC56B9" w14:textId="77777777" w:rsidTr="001A6A06">
        <w:trPr>
          <w:trHeight w:val="986"/>
        </w:trPr>
        <w:tc>
          <w:tcPr>
            <w:tcW w:w="491" w:type="dxa"/>
            <w:vMerge/>
            <w:shd w:val="clear" w:color="auto" w:fill="A6A6A6" w:themeFill="background1" w:themeFillShade="A6"/>
          </w:tcPr>
          <w:p w14:paraId="6C1F75E0" w14:textId="77777777" w:rsidR="00B574C9" w:rsidRPr="001A6A06" w:rsidRDefault="00B574C9" w:rsidP="00CF1542">
            <w:pPr>
              <w:jc w:val="center"/>
              <w:rPr>
                <w:b/>
                <w:color w:val="FFFFFF" w:themeColor="background1"/>
              </w:rPr>
            </w:pPr>
          </w:p>
        </w:tc>
        <w:sdt>
          <w:sdtPr>
            <w:alias w:val="Biography"/>
            <w:tag w:val="authorBiography"/>
            <w:id w:val="938807824"/>
            <w:placeholder>
              <w:docPart w:val="B9DE9C176A9BF041A369D37C148330F2"/>
            </w:placeholder>
            <w:showingPlcHdr/>
          </w:sdtPr>
          <w:sdtEndPr/>
          <w:sdtContent>
            <w:tc>
              <w:tcPr>
                <w:tcW w:w="8525" w:type="dxa"/>
                <w:gridSpan w:val="4"/>
              </w:tcPr>
              <w:p w14:paraId="0DF9F86E" w14:textId="77777777" w:rsidR="00B574C9" w:rsidRDefault="00B574C9" w:rsidP="00922950">
                <w:r>
                  <w:rPr>
                    <w:rStyle w:val="PlaceholderText"/>
                  </w:rPr>
                  <w:t>[Enter your biography]</w:t>
                </w:r>
              </w:p>
            </w:tc>
          </w:sdtContent>
        </w:sdt>
      </w:tr>
      <w:tr w:rsidR="00B574C9" w14:paraId="20CA0A27" w14:textId="77777777" w:rsidTr="001A6A06">
        <w:trPr>
          <w:trHeight w:val="986"/>
        </w:trPr>
        <w:tc>
          <w:tcPr>
            <w:tcW w:w="491" w:type="dxa"/>
            <w:vMerge/>
            <w:shd w:val="clear" w:color="auto" w:fill="A6A6A6" w:themeFill="background1" w:themeFillShade="A6"/>
          </w:tcPr>
          <w:p w14:paraId="5957CAFA" w14:textId="77777777" w:rsidR="00B574C9" w:rsidRPr="001A6A06" w:rsidRDefault="00B574C9" w:rsidP="00CF1542">
            <w:pPr>
              <w:jc w:val="center"/>
              <w:rPr>
                <w:b/>
                <w:color w:val="FFFFFF" w:themeColor="background1"/>
              </w:rPr>
            </w:pPr>
          </w:p>
        </w:tc>
        <w:sdt>
          <w:sdtPr>
            <w:alias w:val="Affiliation"/>
            <w:tag w:val="affiliation"/>
            <w:id w:val="2012937915"/>
            <w:placeholder>
              <w:docPart w:val="EFC9F0CDF80B484A87B723BD6E302E7D"/>
            </w:placeholder>
            <w:text/>
          </w:sdtPr>
          <w:sdtEndPr/>
          <w:sdtContent>
            <w:tc>
              <w:tcPr>
                <w:tcW w:w="8525" w:type="dxa"/>
                <w:gridSpan w:val="4"/>
              </w:tcPr>
              <w:p w14:paraId="1812B582" w14:textId="77777777" w:rsidR="00B574C9" w:rsidRDefault="00E45399" w:rsidP="00E45399">
                <w:r>
                  <w:t>KU Leuven</w:t>
                </w:r>
              </w:p>
            </w:tc>
          </w:sdtContent>
        </w:sdt>
      </w:tr>
    </w:tbl>
    <w:p w14:paraId="01F4506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AFA21B2" w14:textId="77777777" w:rsidTr="00244BB0">
        <w:tc>
          <w:tcPr>
            <w:tcW w:w="9016" w:type="dxa"/>
            <w:shd w:val="clear" w:color="auto" w:fill="A6A6A6" w:themeFill="background1" w:themeFillShade="A6"/>
            <w:tcMar>
              <w:top w:w="113" w:type="dxa"/>
              <w:bottom w:w="113" w:type="dxa"/>
            </w:tcMar>
          </w:tcPr>
          <w:p w14:paraId="14BDA8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D23C8EA" w14:textId="77777777" w:rsidTr="003F0D73">
        <w:sdt>
          <w:sdtPr>
            <w:alias w:val="Article headword"/>
            <w:tag w:val="articleHeadword"/>
            <w:id w:val="-361440020"/>
            <w:placeholder>
              <w:docPart w:val="845EABCC1EE09E49962EDC8F7864F6F8"/>
            </w:placeholder>
            <w:text/>
          </w:sdtPr>
          <w:sdtEndPr/>
          <w:sdtContent>
            <w:tc>
              <w:tcPr>
                <w:tcW w:w="9016" w:type="dxa"/>
                <w:tcMar>
                  <w:top w:w="113" w:type="dxa"/>
                  <w:bottom w:w="113" w:type="dxa"/>
                </w:tcMar>
              </w:tcPr>
              <w:p w14:paraId="78EB7CE8" w14:textId="77777777" w:rsidR="003F0D73" w:rsidRPr="00FB589A" w:rsidRDefault="00A83C67" w:rsidP="00A83C67">
                <w:pPr>
                  <w:rPr>
                    <w:b/>
                  </w:rPr>
                </w:pPr>
                <w:r w:rsidRPr="00A83C67">
                  <w:rPr>
                    <w:szCs w:val="28"/>
                  </w:rPr>
                  <w:t xml:space="preserve">Rainer Maria </w:t>
                </w:r>
                <w:r w:rsidRPr="00A83C67">
                  <w:rPr>
                    <w:rFonts w:eastAsiaTheme="minorEastAsia"/>
                    <w:szCs w:val="28"/>
                    <w:lang w:val="en-CA" w:eastAsia="ja-JP"/>
                  </w:rPr>
                  <w:t>Rilke</w:t>
                </w:r>
                <w:r w:rsidRPr="00A83C67">
                  <w:rPr>
                    <w:szCs w:val="28"/>
                  </w:rPr>
                  <w:t xml:space="preserve"> (1875-1926)</w:t>
                </w:r>
              </w:p>
            </w:tc>
          </w:sdtContent>
        </w:sdt>
      </w:tr>
      <w:tr w:rsidR="00464699" w14:paraId="7EA0C317" w14:textId="77777777" w:rsidTr="007821B0">
        <w:sdt>
          <w:sdtPr>
            <w:alias w:val="Variant headwords"/>
            <w:tag w:val="variantHeadwords"/>
            <w:id w:val="173464402"/>
            <w:placeholder>
              <w:docPart w:val="769FAADCFA8D2241B044183AE1B7EDF1"/>
            </w:placeholder>
            <w:showingPlcHdr/>
          </w:sdtPr>
          <w:sdtEndPr/>
          <w:sdtContent>
            <w:tc>
              <w:tcPr>
                <w:tcW w:w="9016" w:type="dxa"/>
                <w:tcMar>
                  <w:top w:w="113" w:type="dxa"/>
                  <w:bottom w:w="113" w:type="dxa"/>
                </w:tcMar>
              </w:tcPr>
              <w:p w14:paraId="60DFA3E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5D7A1B" w14:textId="77777777" w:rsidTr="003F0D73">
        <w:sdt>
          <w:sdtPr>
            <w:alias w:val="Abstract"/>
            <w:tag w:val="abstract"/>
            <w:id w:val="-635871867"/>
            <w:placeholder>
              <w:docPart w:val="5F10EEFC0A268F49AB471310C674D9CD"/>
            </w:placeholder>
          </w:sdtPr>
          <w:sdtEndPr/>
          <w:sdtContent>
            <w:tc>
              <w:tcPr>
                <w:tcW w:w="9016" w:type="dxa"/>
                <w:tcMar>
                  <w:top w:w="113" w:type="dxa"/>
                  <w:bottom w:w="113" w:type="dxa"/>
                </w:tcMar>
              </w:tcPr>
              <w:p w14:paraId="78693D31" w14:textId="77777777" w:rsidR="00E85A05" w:rsidRDefault="00A83C67" w:rsidP="00E85A05">
                <w:r w:rsidRPr="000A460F">
                  <w:t xml:space="preserve">Rilke was a pre-eminent German-speaking poet of the beginning of the twentieth century. </w:t>
                </w:r>
                <w:r>
                  <w:t xml:space="preserve">His early poetical works were still conventional and bathed in neo-romantic sentimentality. In </w:t>
                </w:r>
                <w:r w:rsidRPr="00035656">
                  <w:rPr>
                    <w:i/>
                  </w:rPr>
                  <w:t xml:space="preserve">Das </w:t>
                </w:r>
                <w:proofErr w:type="spellStart"/>
                <w:r w:rsidRPr="00035656">
                  <w:rPr>
                    <w:i/>
                  </w:rPr>
                  <w:t>Stundenbuch</w:t>
                </w:r>
                <w:proofErr w:type="spellEnd"/>
                <w:r w:rsidRPr="00035656">
                  <w:rPr>
                    <w:i/>
                  </w:rPr>
                  <w:t xml:space="preserve"> (The Book of Hours</w:t>
                </w:r>
                <w:r>
                  <w:rPr>
                    <w:i/>
                  </w:rPr>
                  <w:t xml:space="preserve">, </w:t>
                </w:r>
                <w:r w:rsidRPr="001D4203">
                  <w:t>1899-1903)</w:t>
                </w:r>
                <w:r>
                  <w:t xml:space="preserve"> he found his own voice, praising a pantheistic god as the immanent principle of life in all things. Under the influence of the sculptor Rodin and the painter Cézanne he wrote </w:t>
                </w:r>
                <w:proofErr w:type="spellStart"/>
                <w:r w:rsidRPr="00035656">
                  <w:rPr>
                    <w:i/>
                  </w:rPr>
                  <w:t>Neue</w:t>
                </w:r>
                <w:proofErr w:type="spellEnd"/>
                <w:r w:rsidRPr="00035656">
                  <w:rPr>
                    <w:i/>
                  </w:rPr>
                  <w:t xml:space="preserve"> </w:t>
                </w:r>
                <w:proofErr w:type="spellStart"/>
                <w:r w:rsidRPr="00035656">
                  <w:rPr>
                    <w:i/>
                  </w:rPr>
                  <w:t>Gedichte</w:t>
                </w:r>
                <w:proofErr w:type="spellEnd"/>
                <w:r w:rsidRPr="00035656">
                  <w:rPr>
                    <w:i/>
                  </w:rPr>
                  <w:t xml:space="preserve"> (New Poem</w:t>
                </w:r>
                <w:r>
                  <w:rPr>
                    <w:i/>
                  </w:rPr>
                  <w:t xml:space="preserve">s, </w:t>
                </w:r>
                <w:r w:rsidRPr="001D4203">
                  <w:t>1902-1907),</w:t>
                </w:r>
                <w:r>
                  <w:t xml:space="preserve"> his so-called </w:t>
                </w:r>
                <w:r w:rsidR="00E45399">
                  <w:t>‘</w:t>
                </w:r>
                <w:r>
                  <w:t>thing poems</w:t>
                </w:r>
                <w:r w:rsidR="00E45399">
                  <w:t>’</w:t>
                </w:r>
                <w:r>
                  <w:t xml:space="preserve">, in which he tried to view the essence of a thing, turning it into a symbol for an unknown inner reality.  His disturbing experience of human misery in Paris was reflected in </w:t>
                </w:r>
                <w:r w:rsidRPr="001D4203">
                  <w:rPr>
                    <w:i/>
                  </w:rPr>
                  <w:t xml:space="preserve">Die </w:t>
                </w:r>
                <w:proofErr w:type="spellStart"/>
                <w:r w:rsidRPr="001D4203">
                  <w:rPr>
                    <w:i/>
                  </w:rPr>
                  <w:t>Aufzeichnungen</w:t>
                </w:r>
                <w:proofErr w:type="spellEnd"/>
                <w:r w:rsidRPr="001D4203">
                  <w:rPr>
                    <w:i/>
                  </w:rPr>
                  <w:t xml:space="preserve"> des </w:t>
                </w:r>
                <w:proofErr w:type="spellStart"/>
                <w:r w:rsidRPr="001D4203">
                  <w:rPr>
                    <w:i/>
                  </w:rPr>
                  <w:t>Malte</w:t>
                </w:r>
                <w:proofErr w:type="spellEnd"/>
                <w:r w:rsidRPr="001D4203">
                  <w:rPr>
                    <w:i/>
                  </w:rPr>
                  <w:t xml:space="preserve"> </w:t>
                </w:r>
                <w:proofErr w:type="spellStart"/>
                <w:r w:rsidRPr="001D4203">
                  <w:rPr>
                    <w:i/>
                  </w:rPr>
                  <w:t>Laurids</w:t>
                </w:r>
                <w:proofErr w:type="spellEnd"/>
                <w:r w:rsidRPr="001D4203">
                  <w:rPr>
                    <w:i/>
                  </w:rPr>
                  <w:t xml:space="preserve"> </w:t>
                </w:r>
                <w:proofErr w:type="spellStart"/>
                <w:r w:rsidRPr="001D4203">
                  <w:rPr>
                    <w:i/>
                  </w:rPr>
                  <w:t>Brigge</w:t>
                </w:r>
                <w:proofErr w:type="spellEnd"/>
                <w:r w:rsidRPr="001D4203">
                  <w:rPr>
                    <w:i/>
                  </w:rPr>
                  <w:t xml:space="preserve"> (The Notebooks of </w:t>
                </w:r>
                <w:proofErr w:type="spellStart"/>
                <w:r w:rsidRPr="001D4203">
                  <w:rPr>
                    <w:i/>
                  </w:rPr>
                  <w:t>Malte</w:t>
                </w:r>
                <w:proofErr w:type="spellEnd"/>
                <w:r w:rsidRPr="001D4203">
                  <w:rPr>
                    <w:i/>
                  </w:rPr>
                  <w:t xml:space="preserve"> </w:t>
                </w:r>
                <w:proofErr w:type="spellStart"/>
                <w:r w:rsidRPr="001D4203">
                  <w:rPr>
                    <w:i/>
                  </w:rPr>
                  <w:t>Laurids</w:t>
                </w:r>
                <w:proofErr w:type="spellEnd"/>
                <w:r w:rsidRPr="001D4203">
                  <w:rPr>
                    <w:i/>
                  </w:rPr>
                  <w:t xml:space="preserve"> </w:t>
                </w:r>
                <w:proofErr w:type="spellStart"/>
                <w:r w:rsidRPr="001D4203">
                  <w:rPr>
                    <w:i/>
                  </w:rPr>
                  <w:t>Brigge</w:t>
                </w:r>
                <w:proofErr w:type="spellEnd"/>
                <w:r>
                  <w:rPr>
                    <w:i/>
                  </w:rPr>
                  <w:t xml:space="preserve">, </w:t>
                </w:r>
                <w:r w:rsidRPr="001D4203">
                  <w:t>1904-1910)</w:t>
                </w:r>
                <w:r w:rsidRPr="00035656">
                  <w:t>.</w:t>
                </w:r>
                <w:r>
                  <w:t xml:space="preserve"> After completing this novel, which </w:t>
                </w:r>
                <w:proofErr w:type="gramStart"/>
                <w:r>
                  <w:t>took  the</w:t>
                </w:r>
                <w:proofErr w:type="gramEnd"/>
                <w:r>
                  <w:t xml:space="preserve"> form of a diary, he fell into a deep crisis, as he came to doubt whether at all the poetic word could disclose reality. Regaining that belief, Rilke in later years tried to preserve the l</w:t>
                </w:r>
                <w:r w:rsidR="00E45399">
                  <w:t>yrical expressiveness of poetry</w:t>
                </w:r>
                <w:r>
                  <w:t xml:space="preserve"> and the visible forms of things, for example in his </w:t>
                </w:r>
                <w:proofErr w:type="spellStart"/>
                <w:r>
                  <w:rPr>
                    <w:i/>
                  </w:rPr>
                  <w:t>Duineser</w:t>
                </w:r>
                <w:proofErr w:type="spellEnd"/>
                <w:r>
                  <w:rPr>
                    <w:i/>
                  </w:rPr>
                  <w:t xml:space="preserve"> </w:t>
                </w:r>
                <w:proofErr w:type="spellStart"/>
                <w:r>
                  <w:rPr>
                    <w:i/>
                  </w:rPr>
                  <w:t>Elegien</w:t>
                </w:r>
                <w:proofErr w:type="spellEnd"/>
                <w:r>
                  <w:rPr>
                    <w:i/>
                  </w:rPr>
                  <w:t xml:space="preserve"> (</w:t>
                </w:r>
                <w:proofErr w:type="spellStart"/>
                <w:r>
                  <w:rPr>
                    <w:i/>
                  </w:rPr>
                  <w:t>Duino</w:t>
                </w:r>
                <w:proofErr w:type="spellEnd"/>
                <w:r>
                  <w:rPr>
                    <w:i/>
                  </w:rPr>
                  <w:t xml:space="preserve"> Elegies</w:t>
                </w:r>
                <w:r>
                  <w:t xml:space="preserve">, 1912-1922), in which he addressed a numinous angel as a symbol for the ineffable. In his final works, which include </w:t>
                </w:r>
                <w:r>
                  <w:rPr>
                    <w:i/>
                  </w:rPr>
                  <w:t xml:space="preserve">Die </w:t>
                </w:r>
                <w:proofErr w:type="spellStart"/>
                <w:r>
                  <w:rPr>
                    <w:i/>
                  </w:rPr>
                  <w:t>Sonette</w:t>
                </w:r>
                <w:proofErr w:type="spellEnd"/>
                <w:r>
                  <w:rPr>
                    <w:i/>
                  </w:rPr>
                  <w:t xml:space="preserve"> an Orpheus (The Sonnets to Orpheus, </w:t>
                </w:r>
                <w:r>
                  <w:t>1922) he tried to spiritualize the world through the poetic word.</w:t>
                </w:r>
              </w:p>
            </w:tc>
          </w:sdtContent>
        </w:sdt>
      </w:tr>
      <w:tr w:rsidR="003F0D73" w14:paraId="062AAB29" w14:textId="77777777" w:rsidTr="003F0D73">
        <w:tc>
          <w:tcPr>
            <w:tcW w:w="9016" w:type="dxa"/>
            <w:tcMar>
              <w:top w:w="113" w:type="dxa"/>
              <w:bottom w:w="113" w:type="dxa"/>
            </w:tcMar>
          </w:tcPr>
          <w:sdt>
            <w:sdtPr>
              <w:alias w:val="Article text"/>
              <w:tag w:val="articleText"/>
              <w:id w:val="634067588"/>
              <w:placeholder>
                <w:docPart w:val="E5F2929E9B036A449D035D71F28783F3"/>
              </w:placeholder>
            </w:sdtPr>
            <w:sdtEndPr/>
            <w:sdtContent>
              <w:p w14:paraId="35226102" w14:textId="77777777" w:rsidR="00A83C67" w:rsidRDefault="00A83C67" w:rsidP="00A83C67">
                <w:r w:rsidRPr="000A460F">
                  <w:t xml:space="preserve">Rilke was a pre-eminent German-speaking poet of the beginning of the twentieth century. </w:t>
                </w:r>
                <w:r>
                  <w:t xml:space="preserve">His early poetical works were still conventional and bathed in neo-romantic sentimentality. In </w:t>
                </w:r>
                <w:r w:rsidRPr="00035656">
                  <w:rPr>
                    <w:i/>
                  </w:rPr>
                  <w:t xml:space="preserve">Das </w:t>
                </w:r>
                <w:proofErr w:type="spellStart"/>
                <w:r w:rsidRPr="00035656">
                  <w:rPr>
                    <w:i/>
                  </w:rPr>
                  <w:t>Stundenbuch</w:t>
                </w:r>
                <w:proofErr w:type="spellEnd"/>
                <w:r w:rsidRPr="00035656">
                  <w:rPr>
                    <w:i/>
                  </w:rPr>
                  <w:t xml:space="preserve"> (The Book of Hours</w:t>
                </w:r>
                <w:r>
                  <w:rPr>
                    <w:i/>
                  </w:rPr>
                  <w:t xml:space="preserve">, </w:t>
                </w:r>
                <w:r w:rsidRPr="001D4203">
                  <w:t>1899-1903)</w:t>
                </w:r>
                <w:r>
                  <w:t xml:space="preserve"> he found his own voice, praising a pantheistic god as the immanent principle of life in all things. Under the influence of the sculptor Rodin and the painter Cézanne he wrote </w:t>
                </w:r>
                <w:proofErr w:type="spellStart"/>
                <w:r w:rsidRPr="00035656">
                  <w:rPr>
                    <w:i/>
                  </w:rPr>
                  <w:t>Neue</w:t>
                </w:r>
                <w:proofErr w:type="spellEnd"/>
                <w:r w:rsidRPr="00035656">
                  <w:rPr>
                    <w:i/>
                  </w:rPr>
                  <w:t xml:space="preserve"> </w:t>
                </w:r>
                <w:proofErr w:type="spellStart"/>
                <w:r w:rsidRPr="00035656">
                  <w:rPr>
                    <w:i/>
                  </w:rPr>
                  <w:t>Gedichte</w:t>
                </w:r>
                <w:proofErr w:type="spellEnd"/>
                <w:r w:rsidRPr="00035656">
                  <w:rPr>
                    <w:i/>
                  </w:rPr>
                  <w:t xml:space="preserve"> (New Poem</w:t>
                </w:r>
                <w:r>
                  <w:rPr>
                    <w:i/>
                  </w:rPr>
                  <w:t xml:space="preserve">s, </w:t>
                </w:r>
                <w:r w:rsidRPr="001D4203">
                  <w:t>1902-1907),</w:t>
                </w:r>
                <w:r>
                  <w:t xml:space="preserve"> his so-called </w:t>
                </w:r>
                <w:r w:rsidR="00E45399">
                  <w:t>‘</w:t>
                </w:r>
                <w:r>
                  <w:t>thing poems</w:t>
                </w:r>
                <w:r w:rsidR="00E45399">
                  <w:t>’</w:t>
                </w:r>
                <w:r>
                  <w:t xml:space="preserve">, in which he tried to view the essence of a thing, turning it into a symbol for an unknown inner reality.  His disturbing experience of human misery in Paris was reflected in </w:t>
                </w:r>
                <w:r w:rsidRPr="001D4203">
                  <w:rPr>
                    <w:i/>
                  </w:rPr>
                  <w:t xml:space="preserve">Die </w:t>
                </w:r>
                <w:proofErr w:type="spellStart"/>
                <w:r w:rsidRPr="001D4203">
                  <w:rPr>
                    <w:i/>
                  </w:rPr>
                  <w:t>Aufzeichnungen</w:t>
                </w:r>
                <w:proofErr w:type="spellEnd"/>
                <w:r w:rsidRPr="001D4203">
                  <w:rPr>
                    <w:i/>
                  </w:rPr>
                  <w:t xml:space="preserve"> des </w:t>
                </w:r>
                <w:proofErr w:type="spellStart"/>
                <w:r w:rsidRPr="001D4203">
                  <w:rPr>
                    <w:i/>
                  </w:rPr>
                  <w:t>Malte</w:t>
                </w:r>
                <w:proofErr w:type="spellEnd"/>
                <w:r w:rsidRPr="001D4203">
                  <w:rPr>
                    <w:i/>
                  </w:rPr>
                  <w:t xml:space="preserve"> </w:t>
                </w:r>
                <w:proofErr w:type="spellStart"/>
                <w:r w:rsidRPr="001D4203">
                  <w:rPr>
                    <w:i/>
                  </w:rPr>
                  <w:t>Laurids</w:t>
                </w:r>
                <w:proofErr w:type="spellEnd"/>
                <w:r w:rsidRPr="001D4203">
                  <w:rPr>
                    <w:i/>
                  </w:rPr>
                  <w:t xml:space="preserve"> </w:t>
                </w:r>
                <w:proofErr w:type="spellStart"/>
                <w:r w:rsidRPr="001D4203">
                  <w:rPr>
                    <w:i/>
                  </w:rPr>
                  <w:t>Brigge</w:t>
                </w:r>
                <w:proofErr w:type="spellEnd"/>
                <w:r w:rsidRPr="001D4203">
                  <w:rPr>
                    <w:i/>
                  </w:rPr>
                  <w:t xml:space="preserve"> (The Notebooks of </w:t>
                </w:r>
                <w:proofErr w:type="spellStart"/>
                <w:r w:rsidRPr="001D4203">
                  <w:rPr>
                    <w:i/>
                  </w:rPr>
                  <w:t>Malte</w:t>
                </w:r>
                <w:proofErr w:type="spellEnd"/>
                <w:r w:rsidRPr="001D4203">
                  <w:rPr>
                    <w:i/>
                  </w:rPr>
                  <w:t xml:space="preserve"> </w:t>
                </w:r>
                <w:proofErr w:type="spellStart"/>
                <w:r w:rsidRPr="001D4203">
                  <w:rPr>
                    <w:i/>
                  </w:rPr>
                  <w:t>Laurids</w:t>
                </w:r>
                <w:proofErr w:type="spellEnd"/>
                <w:r w:rsidRPr="001D4203">
                  <w:rPr>
                    <w:i/>
                  </w:rPr>
                  <w:t xml:space="preserve"> </w:t>
                </w:r>
                <w:proofErr w:type="spellStart"/>
                <w:r w:rsidRPr="001D4203">
                  <w:rPr>
                    <w:i/>
                  </w:rPr>
                  <w:t>Brigge</w:t>
                </w:r>
                <w:proofErr w:type="spellEnd"/>
                <w:r>
                  <w:rPr>
                    <w:i/>
                  </w:rPr>
                  <w:t xml:space="preserve">, </w:t>
                </w:r>
                <w:r w:rsidRPr="001D4203">
                  <w:t>1904-1910)</w:t>
                </w:r>
                <w:r w:rsidRPr="00035656">
                  <w:t>.</w:t>
                </w:r>
                <w:r>
                  <w:t xml:space="preserve"> After completing this novel, which </w:t>
                </w:r>
                <w:proofErr w:type="gramStart"/>
                <w:r>
                  <w:t>took  the</w:t>
                </w:r>
                <w:proofErr w:type="gramEnd"/>
                <w:r>
                  <w:t xml:space="preserve"> form of a diary, he fell into a deep crisis, as he came to doubt whether at all the poetic word could disclose reality. Regaining that belief, Rilke in later years tried to preserve the lyrica</w:t>
                </w:r>
                <w:r w:rsidR="00E45399">
                  <w:t>l expressiveness of poetry</w:t>
                </w:r>
                <w:r>
                  <w:t xml:space="preserve"> and the visible forms of things, for example in his </w:t>
                </w:r>
                <w:proofErr w:type="spellStart"/>
                <w:r>
                  <w:rPr>
                    <w:i/>
                  </w:rPr>
                  <w:t>Duineser</w:t>
                </w:r>
                <w:proofErr w:type="spellEnd"/>
                <w:r>
                  <w:rPr>
                    <w:i/>
                  </w:rPr>
                  <w:t xml:space="preserve"> </w:t>
                </w:r>
                <w:proofErr w:type="spellStart"/>
                <w:r>
                  <w:rPr>
                    <w:i/>
                  </w:rPr>
                  <w:t>Elegien</w:t>
                </w:r>
                <w:proofErr w:type="spellEnd"/>
                <w:r>
                  <w:rPr>
                    <w:i/>
                  </w:rPr>
                  <w:t xml:space="preserve"> (</w:t>
                </w:r>
                <w:proofErr w:type="spellStart"/>
                <w:r>
                  <w:rPr>
                    <w:i/>
                  </w:rPr>
                  <w:t>Duino</w:t>
                </w:r>
                <w:proofErr w:type="spellEnd"/>
                <w:r>
                  <w:rPr>
                    <w:i/>
                  </w:rPr>
                  <w:t xml:space="preserve"> Elegies</w:t>
                </w:r>
                <w:r>
                  <w:t xml:space="preserve">, 1912-1922), in which he addressed a numinous angel as a symbol for the ineffable. In his final works, which include </w:t>
                </w:r>
                <w:r>
                  <w:rPr>
                    <w:i/>
                  </w:rPr>
                  <w:t xml:space="preserve">Die </w:t>
                </w:r>
                <w:proofErr w:type="spellStart"/>
                <w:r>
                  <w:rPr>
                    <w:i/>
                  </w:rPr>
                  <w:t>Sonette</w:t>
                </w:r>
                <w:proofErr w:type="spellEnd"/>
                <w:r>
                  <w:rPr>
                    <w:i/>
                  </w:rPr>
                  <w:t xml:space="preserve"> an Orpheus (The Sonnets to Orpheus, </w:t>
                </w:r>
                <w:r>
                  <w:t>1922) he tried to spiritualize the world through the poetic word.</w:t>
                </w:r>
              </w:p>
              <w:p w14:paraId="02F065AB" w14:textId="77777777" w:rsidR="00A83C67" w:rsidRDefault="00A83C67" w:rsidP="00A83C67"/>
              <w:p w14:paraId="5B78FFBA" w14:textId="77777777" w:rsidR="00A83C67" w:rsidRDefault="00A83C67" w:rsidP="00A83C67">
                <w:r>
                  <w:t>File: RainerMariaRilke1900.jpg</w:t>
                </w:r>
              </w:p>
              <w:p w14:paraId="4BF75BA9" w14:textId="77777777" w:rsidR="00A83C67" w:rsidRPr="00F36937" w:rsidRDefault="00A83C67" w:rsidP="00A83C67">
                <w:pPr>
                  <w:pStyle w:val="Caption"/>
                </w:pPr>
                <w:r>
                  <w:t xml:space="preserve">Figure </w:t>
                </w:r>
                <w:fldSimple w:instr=" SEQ Figure \* ARABIC ">
                  <w:r>
                    <w:rPr>
                      <w:noProof/>
                    </w:rPr>
                    <w:t>1</w:t>
                  </w:r>
                </w:fldSimple>
                <w:r>
                  <w:t xml:space="preserve"> Rainer Maria Rilke, c. 1900</w:t>
                </w:r>
              </w:p>
              <w:p w14:paraId="6B84521C" w14:textId="77777777" w:rsidR="00A83C67" w:rsidRDefault="00A83C67" w:rsidP="00A83C67">
                <w:pPr>
                  <w:outlineLvl w:val="0"/>
                  <w:rPr>
                    <w:u w:val="single"/>
                    <w:lang w:val="en-US"/>
                  </w:rPr>
                </w:pPr>
                <w:r>
                  <w:t xml:space="preserve">Source: </w:t>
                </w:r>
                <w:hyperlink r:id="rId9" w:history="1">
                  <w:r w:rsidRPr="006B4C08">
                    <w:rPr>
                      <w:rStyle w:val="Hyperlink"/>
                      <w:lang w:val="en-US"/>
                    </w:rPr>
                    <w:t>http://commons.wikimedia.org/wiki/File%3ARainer_Maria_Rilke%2C_1900.jpg</w:t>
                  </w:r>
                </w:hyperlink>
                <w:r>
                  <w:rPr>
                    <w:u w:val="single"/>
                    <w:lang w:val="en-US"/>
                  </w:rPr>
                  <w:t xml:space="preserve"> </w:t>
                </w:r>
              </w:p>
              <w:p w14:paraId="4E4EF5B4" w14:textId="77777777" w:rsidR="00A83C67" w:rsidRDefault="00A83C67" w:rsidP="00A83C67"/>
              <w:p w14:paraId="4634EC35" w14:textId="77777777" w:rsidR="00A83C67" w:rsidRDefault="00A83C67" w:rsidP="00A83C67"/>
              <w:p w14:paraId="775683B8" w14:textId="77777777" w:rsidR="00A83C67" w:rsidRDefault="00A83C67" w:rsidP="00A83C67">
                <w:r>
                  <w:t xml:space="preserve">Rilke was born in Prague, which at that time belonged to Austria-Hungary. He had the Austrian nationality and like his contemporary Franz Kafka he was a member of the town's German-speaking minority. In 1895 he started studying literature, history of art and philosophy in Prague and continued his studies in Munich. His early poetical works do not surpass the level of conventional, </w:t>
                </w:r>
                <w:proofErr w:type="spellStart"/>
                <w:r>
                  <w:t>epigonic</w:t>
                </w:r>
                <w:proofErr w:type="spellEnd"/>
                <w:r>
                  <w:t xml:space="preserve"> poetry and wallow in neo-romantic sentimentality. Even the short work of prose </w:t>
                </w:r>
                <w:r>
                  <w:rPr>
                    <w:i/>
                  </w:rPr>
                  <w:t xml:space="preserve">Die Weise von </w:t>
                </w:r>
                <w:proofErr w:type="spellStart"/>
                <w:r>
                  <w:rPr>
                    <w:i/>
                  </w:rPr>
                  <w:t>Liebe</w:t>
                </w:r>
                <w:proofErr w:type="spellEnd"/>
                <w:r>
                  <w:rPr>
                    <w:i/>
                  </w:rPr>
                  <w:t xml:space="preserve"> und </w:t>
                </w:r>
                <w:proofErr w:type="spellStart"/>
                <w:r>
                  <w:rPr>
                    <w:i/>
                  </w:rPr>
                  <w:t>Tod</w:t>
                </w:r>
                <w:proofErr w:type="spellEnd"/>
                <w:r>
                  <w:rPr>
                    <w:i/>
                  </w:rPr>
                  <w:t xml:space="preserve"> des Cornets </w:t>
                </w:r>
                <w:proofErr w:type="spellStart"/>
                <w:r>
                  <w:rPr>
                    <w:i/>
                  </w:rPr>
                  <w:t>Christoph</w:t>
                </w:r>
                <w:proofErr w:type="spellEnd"/>
                <w:r>
                  <w:rPr>
                    <w:i/>
                  </w:rPr>
                  <w:t xml:space="preserve"> Rilke (The Lay of the Love and Death of Cornet </w:t>
                </w:r>
                <w:proofErr w:type="spellStart"/>
                <w:r>
                  <w:rPr>
                    <w:i/>
                  </w:rPr>
                  <w:t>Christoph</w:t>
                </w:r>
                <w:proofErr w:type="spellEnd"/>
                <w:r>
                  <w:rPr>
                    <w:i/>
                  </w:rPr>
                  <w:t xml:space="preserve"> Rilke, </w:t>
                </w:r>
                <w:r>
                  <w:t xml:space="preserve">1899), which generations of Rilke-readers would adore, is deeply indebted to </w:t>
                </w:r>
                <w:proofErr w:type="spellStart"/>
                <w:r>
                  <w:t>Jugendstil</w:t>
                </w:r>
                <w:proofErr w:type="spellEnd"/>
                <w:r>
                  <w:t>, the German variant of Art Nouveau.</w:t>
                </w:r>
              </w:p>
              <w:p w14:paraId="4D081B36" w14:textId="77777777" w:rsidR="00A83C67" w:rsidRDefault="00A83C67" w:rsidP="00A83C67"/>
              <w:p w14:paraId="4B08B9B6" w14:textId="77777777" w:rsidR="00A83C67" w:rsidRDefault="00A83C67" w:rsidP="00A83C67">
                <w:r>
                  <w:t xml:space="preserve">In 1899 and 1900 Rilke visited Russia twice, where he met </w:t>
                </w:r>
                <w:proofErr w:type="spellStart"/>
                <w:r>
                  <w:t>Tolstoi</w:t>
                </w:r>
                <w:proofErr w:type="spellEnd"/>
                <w:r>
                  <w:t xml:space="preserve">. His Russian experience was reflected in </w:t>
                </w:r>
                <w:r>
                  <w:rPr>
                    <w:i/>
                  </w:rPr>
                  <w:t>The Book of Hours</w:t>
                </w:r>
                <w:r>
                  <w:t xml:space="preserve">, which was inspired on the Catholic breviary. In this work the poet found his own voice and put it in the mouth of a Russian monk and icon painter. This lyrical I </w:t>
                </w:r>
                <w:proofErr w:type="gramStart"/>
                <w:r>
                  <w:t>addresses</w:t>
                </w:r>
                <w:proofErr w:type="gramEnd"/>
                <w:r>
                  <w:t xml:space="preserve"> a pantheistic god, who in an endless stream of metaphors and comparisons is praised as the immanent principle of life in all things. </w:t>
                </w:r>
                <w:r>
                  <w:rPr>
                    <w:i/>
                  </w:rPr>
                  <w:t>The Book of Hours</w:t>
                </w:r>
                <w:r>
                  <w:t xml:space="preserve"> should however not be considered as a piece of religious confessional poetry, but rather as an attempt at emotional fusion of the lyrical I with the world.</w:t>
                </w:r>
              </w:p>
              <w:p w14:paraId="28C965D1" w14:textId="77777777" w:rsidR="00A83C67" w:rsidRDefault="00A83C67" w:rsidP="00A83C67"/>
              <w:p w14:paraId="5153CF94" w14:textId="77777777" w:rsidR="00A83C67" w:rsidRDefault="00A83C67" w:rsidP="00A83C67">
                <w:r>
                  <w:t xml:space="preserve">In 1900 Rilke joined the artists' colony of </w:t>
                </w:r>
                <w:proofErr w:type="spellStart"/>
                <w:r>
                  <w:t>Worpswede</w:t>
                </w:r>
                <w:proofErr w:type="spellEnd"/>
                <w:r>
                  <w:t xml:space="preserve"> in northern Germany, where he met the sculptress Clara </w:t>
                </w:r>
                <w:proofErr w:type="spellStart"/>
                <w:r>
                  <w:t>Westhoff</w:t>
                </w:r>
                <w:proofErr w:type="spellEnd"/>
                <w:r>
                  <w:t xml:space="preserve">. They married in 1901 and soon their daughter Ruth was born. As they were however not able to support themselves, the household was dissolved. In 1902 Rilke left for Paris with the intention of writing a monograph on the French sculptor Rodin, for whom he would work as a private secretary from 1905 till 1906. The acquaintance with Rodin marked a turning point in the poet's artistic development: </w:t>
                </w:r>
                <w:r w:rsidR="00E45399">
                  <w:t>‘</w:t>
                </w:r>
                <w:r>
                  <w:t xml:space="preserve">Il </w:t>
                </w:r>
                <w:proofErr w:type="spellStart"/>
                <w:r>
                  <w:t>faut</w:t>
                </w:r>
                <w:proofErr w:type="spellEnd"/>
                <w:r>
                  <w:t xml:space="preserve"> </w:t>
                </w:r>
                <w:proofErr w:type="spellStart"/>
                <w:r>
                  <w:t>travailler</w:t>
                </w:r>
                <w:proofErr w:type="spellEnd"/>
                <w:r>
                  <w:t xml:space="preserve"> </w:t>
                </w:r>
                <w:proofErr w:type="spellStart"/>
                <w:r>
                  <w:t>toujours</w:t>
                </w:r>
                <w:proofErr w:type="spellEnd"/>
                <w:r w:rsidR="00E45399">
                  <w:t>’</w:t>
                </w:r>
                <w:r>
                  <w:t xml:space="preserve"> (You should always work), the master impressed on him. This sustained work ethic resulted in the </w:t>
                </w:r>
                <w:r>
                  <w:rPr>
                    <w:i/>
                  </w:rPr>
                  <w:t>New Poems</w:t>
                </w:r>
                <w:r>
                  <w:t xml:space="preserve">.  In this work the romantic fusion of the lyrical I with the outer world, that was still characteristic of </w:t>
                </w:r>
                <w:r>
                  <w:rPr>
                    <w:i/>
                  </w:rPr>
                  <w:t>The Book of Hours</w:t>
                </w:r>
                <w:r>
                  <w:t xml:space="preserve">, gives way to a new artistic procedure: </w:t>
                </w:r>
                <w:r w:rsidR="00E45399">
                  <w:t>‘</w:t>
                </w:r>
                <w:r>
                  <w:t>I am learning to see</w:t>
                </w:r>
                <w:r w:rsidR="00E45399">
                  <w:t>’</w:t>
                </w:r>
                <w:r>
                  <w:t xml:space="preserve">, says </w:t>
                </w:r>
                <w:proofErr w:type="spellStart"/>
                <w:r>
                  <w:t>Malte</w:t>
                </w:r>
                <w:proofErr w:type="spellEnd"/>
                <w:r>
                  <w:t xml:space="preserve"> </w:t>
                </w:r>
                <w:proofErr w:type="spellStart"/>
                <w:r>
                  <w:t>Laurids</w:t>
                </w:r>
                <w:proofErr w:type="spellEnd"/>
                <w:r>
                  <w:t xml:space="preserve"> </w:t>
                </w:r>
                <w:proofErr w:type="spellStart"/>
                <w:r>
                  <w:t>Brigge</w:t>
                </w:r>
                <w:proofErr w:type="spellEnd"/>
                <w:r>
                  <w:t xml:space="preserve">, the poet's alter ego. What he is learning to </w:t>
                </w:r>
                <w:proofErr w:type="gramStart"/>
                <w:r>
                  <w:t>see,</w:t>
                </w:r>
                <w:proofErr w:type="gramEnd"/>
                <w:r>
                  <w:t xml:space="preserve"> is the mysterious nature of things, which he can no longer thoughtlessly identify with. From this new way of seeing, that bears comparison with Husserl's phenomenological </w:t>
                </w:r>
                <w:r w:rsidR="00E45399">
                  <w:t>‘</w:t>
                </w:r>
                <w:proofErr w:type="spellStart"/>
                <w:r>
                  <w:t>Wesensschau</w:t>
                </w:r>
                <w:proofErr w:type="spellEnd"/>
                <w:r w:rsidR="00E45399">
                  <w:t>’</w:t>
                </w:r>
                <w:r>
                  <w:t xml:space="preserve"> (intuition of essences), famous poems like </w:t>
                </w:r>
                <w:r w:rsidR="00E45399">
                  <w:t>‘</w:t>
                </w:r>
                <w:r w:rsidRPr="00B83416">
                  <w:t>Der Panther</w:t>
                </w:r>
                <w:r w:rsidR="00E45399">
                  <w:t>’</w:t>
                </w:r>
                <w:r w:rsidRPr="00B83416">
                  <w:t xml:space="preserve"> (The Panther)</w:t>
                </w:r>
                <w:r>
                  <w:rPr>
                    <w:i/>
                  </w:rPr>
                  <w:t xml:space="preserve"> </w:t>
                </w:r>
                <w:r>
                  <w:t xml:space="preserve">emerge. Animals and human archetypes, land- and cityscapes, works of art and mythological figures are thus viewed in their essence. These poems are by no means realistic descriptions, but rather attempts of the poet to recognize his own </w:t>
                </w:r>
                <w:proofErr w:type="spellStart"/>
                <w:r>
                  <w:t>alterity</w:t>
                </w:r>
                <w:proofErr w:type="spellEnd"/>
                <w:r>
                  <w:t xml:space="preserve"> in the irreducible otherness of things. In this way the outer world no longer appears as an emanation, but rather as a symbol or </w:t>
                </w:r>
                <w:r w:rsidR="00E45399">
                  <w:t>‘</w:t>
                </w:r>
                <w:proofErr w:type="spellStart"/>
                <w:r>
                  <w:t>chiffre</w:t>
                </w:r>
                <w:proofErr w:type="spellEnd"/>
                <w:r w:rsidR="00E45399">
                  <w:t>’</w:t>
                </w:r>
                <w:r>
                  <w:t xml:space="preserve"> of the subject.</w:t>
                </w:r>
              </w:p>
              <w:p w14:paraId="174F33A4" w14:textId="77777777" w:rsidR="00A83C67" w:rsidRDefault="00A83C67" w:rsidP="00A83C67"/>
              <w:p w14:paraId="547CCA02" w14:textId="77777777" w:rsidR="00A83C67" w:rsidRDefault="00A83C67" w:rsidP="00A83C67">
                <w:r>
                  <w:t xml:space="preserve">In 1907 Rilke repeatedly visited the Paris 'Salon </w:t>
                </w:r>
                <w:proofErr w:type="spellStart"/>
                <w:r>
                  <w:t>d'Automne</w:t>
                </w:r>
                <w:proofErr w:type="spellEnd"/>
                <w:r>
                  <w:t xml:space="preserve">', where </w:t>
                </w:r>
                <w:proofErr w:type="gramStart"/>
                <w:r>
                  <w:t>he was overwhelmed by the works of Paul Cézanne</w:t>
                </w:r>
                <w:proofErr w:type="gramEnd"/>
                <w:r>
                  <w:t xml:space="preserve">. In these postimpressionist paintings he found his ideal of </w:t>
                </w:r>
                <w:r w:rsidR="00E45399">
                  <w:t>‘</w:t>
                </w:r>
                <w:r>
                  <w:t xml:space="preserve">das </w:t>
                </w:r>
                <w:proofErr w:type="spellStart"/>
                <w:r>
                  <w:t>sachliche</w:t>
                </w:r>
                <w:proofErr w:type="spellEnd"/>
                <w:r>
                  <w:t xml:space="preserve"> </w:t>
                </w:r>
                <w:proofErr w:type="spellStart"/>
                <w:r>
                  <w:t>Sagen</w:t>
                </w:r>
                <w:proofErr w:type="spellEnd"/>
                <w:r w:rsidR="00E45399">
                  <w:t>’</w:t>
                </w:r>
                <w:r>
                  <w:t xml:space="preserve"> (the </w:t>
                </w:r>
                <w:proofErr w:type="spellStart"/>
                <w:r>
                  <w:t>thingly</w:t>
                </w:r>
                <w:proofErr w:type="spellEnd"/>
                <w:r>
                  <w:t xml:space="preserve"> utterance), i.e. the radical transformation of reality into art, realised. Cézanne would thus become the great </w:t>
                </w:r>
                <w:proofErr w:type="spellStart"/>
                <w:r>
                  <w:t>inspirator</w:t>
                </w:r>
                <w:proofErr w:type="spellEnd"/>
                <w:r>
                  <w:t xml:space="preserve"> of </w:t>
                </w:r>
                <w:r>
                  <w:rPr>
                    <w:i/>
                  </w:rPr>
                  <w:t xml:space="preserve">Der </w:t>
                </w:r>
                <w:proofErr w:type="spellStart"/>
                <w:r>
                  <w:rPr>
                    <w:i/>
                  </w:rPr>
                  <w:t>Neuen</w:t>
                </w:r>
                <w:proofErr w:type="spellEnd"/>
                <w:r>
                  <w:rPr>
                    <w:i/>
                  </w:rPr>
                  <w:t xml:space="preserve"> </w:t>
                </w:r>
                <w:proofErr w:type="spellStart"/>
                <w:r>
                  <w:rPr>
                    <w:i/>
                  </w:rPr>
                  <w:t>Gedichte</w:t>
                </w:r>
                <w:proofErr w:type="spellEnd"/>
                <w:r>
                  <w:rPr>
                    <w:i/>
                  </w:rPr>
                  <w:t xml:space="preserve"> </w:t>
                </w:r>
                <w:proofErr w:type="spellStart"/>
                <w:r>
                  <w:rPr>
                    <w:i/>
                  </w:rPr>
                  <w:t>anderer</w:t>
                </w:r>
                <w:proofErr w:type="spellEnd"/>
                <w:r>
                  <w:rPr>
                    <w:i/>
                  </w:rPr>
                  <w:t xml:space="preserve"> </w:t>
                </w:r>
                <w:proofErr w:type="spellStart"/>
                <w:r>
                  <w:rPr>
                    <w:i/>
                  </w:rPr>
                  <w:t>Teil</w:t>
                </w:r>
                <w:proofErr w:type="spellEnd"/>
                <w:r>
                  <w:rPr>
                    <w:i/>
                  </w:rPr>
                  <w:t xml:space="preserve"> (The New Poems' Other Part, </w:t>
                </w:r>
                <w:r>
                  <w:t xml:space="preserve">1907-1908). If Paris brought Rilke to mastery, it also distressed him by its human misery.  This disturbing experience of the modern metropolis was reflected in </w:t>
                </w:r>
                <w:r>
                  <w:rPr>
                    <w:i/>
                  </w:rPr>
                  <w:t xml:space="preserve">The Notebooks of </w:t>
                </w:r>
                <w:proofErr w:type="spellStart"/>
                <w:r>
                  <w:rPr>
                    <w:i/>
                  </w:rPr>
                  <w:t>Malte</w:t>
                </w:r>
                <w:proofErr w:type="spellEnd"/>
                <w:r>
                  <w:rPr>
                    <w:i/>
                  </w:rPr>
                  <w:t xml:space="preserve"> </w:t>
                </w:r>
                <w:proofErr w:type="spellStart"/>
                <w:r>
                  <w:rPr>
                    <w:i/>
                  </w:rPr>
                  <w:t>Laurids</w:t>
                </w:r>
                <w:proofErr w:type="spellEnd"/>
                <w:r>
                  <w:rPr>
                    <w:i/>
                  </w:rPr>
                  <w:t xml:space="preserve"> </w:t>
                </w:r>
                <w:proofErr w:type="spellStart"/>
                <w:r>
                  <w:rPr>
                    <w:i/>
                  </w:rPr>
                  <w:t>Brigge</w:t>
                </w:r>
                <w:proofErr w:type="spellEnd"/>
                <w:r>
                  <w:t>, a novel in the form of a diary.</w:t>
                </w:r>
              </w:p>
              <w:p w14:paraId="525E87BE" w14:textId="77777777" w:rsidR="00A83C67" w:rsidRDefault="00A83C67" w:rsidP="00A83C67"/>
              <w:p w14:paraId="0F8A55C6" w14:textId="77777777" w:rsidR="00A83C67" w:rsidRDefault="00A83C67" w:rsidP="00A83C67">
                <w:r>
                  <w:t xml:space="preserve">After completing the </w:t>
                </w:r>
                <w:proofErr w:type="spellStart"/>
                <w:r>
                  <w:rPr>
                    <w:i/>
                  </w:rPr>
                  <w:t>Malte</w:t>
                </w:r>
                <w:proofErr w:type="spellEnd"/>
                <w:r>
                  <w:t xml:space="preserve">, Rilke fell into a deep crisis that challenged his artistic credo: both the sentimental lyricism of his early work and the </w:t>
                </w:r>
                <w:r w:rsidR="00E45399">
                  <w:t>‘</w:t>
                </w:r>
                <w:r>
                  <w:t>thing-poems</w:t>
                </w:r>
                <w:r w:rsidR="00E45399">
                  <w:t>’</w:t>
                </w:r>
                <w:r>
                  <w:t xml:space="preserve"> of his Paris period were still based on the belief that the poetic word can disclose reality and bridge the gap between subject and world. Now, however, it dawned on him that the meaningfulness of language is highly precarious and always threatened by loss of meaning. This insight he shared with the young generation of artists of the early twentieth century. But whereas the expressionists and abstractionists would deform and fragment language as well as reality and create images of their existential fear and self-</w:t>
                </w:r>
                <w:r>
                  <w:lastRenderedPageBreak/>
                  <w:t xml:space="preserve">alienation out of those fragments, Rilke tried to preserve both the lyrical expression of the subject and the visible form of things. This is the poetic intention of his </w:t>
                </w:r>
                <w:proofErr w:type="spellStart"/>
                <w:r>
                  <w:rPr>
                    <w:i/>
                  </w:rPr>
                  <w:t>Duino</w:t>
                </w:r>
                <w:proofErr w:type="spellEnd"/>
                <w:r>
                  <w:rPr>
                    <w:i/>
                  </w:rPr>
                  <w:t xml:space="preserve"> Elegies</w:t>
                </w:r>
                <w:r>
                  <w:t xml:space="preserve">.  The angel whom they address has little in common with the biblical messenger, but rather serves as a symbol for the ineffable. Faced with a numinous cosmos the poet considered it his ultimate task to </w:t>
                </w:r>
                <w:r w:rsidR="00E45399">
                  <w:t>‘</w:t>
                </w:r>
                <w:r>
                  <w:t>say the things</w:t>
                </w:r>
                <w:r w:rsidR="00E45399">
                  <w:t>’</w:t>
                </w:r>
                <w:r>
                  <w:t>, which meant to him: to offer a last refuge to the visible materialisations of human feeling by means of a poetic transformation into the inner self.</w:t>
                </w:r>
              </w:p>
              <w:p w14:paraId="490946ED" w14:textId="77777777" w:rsidR="00A83C67" w:rsidRDefault="00A83C67" w:rsidP="00A83C67"/>
              <w:p w14:paraId="03F2BC35" w14:textId="77777777" w:rsidR="00A83C67" w:rsidRDefault="00A83C67" w:rsidP="00A83C67">
                <w:r>
                  <w:t xml:space="preserve">In </w:t>
                </w:r>
                <w:r>
                  <w:rPr>
                    <w:i/>
                  </w:rPr>
                  <w:t>The Sonnets to Orpheus</w:t>
                </w:r>
                <w:r>
                  <w:t xml:space="preserve"> and the rest of his late work Rilke tried to practise this transformational expression. The mythical singer Orpheus, to whom the entire nature listened, symbolizes this </w:t>
                </w:r>
                <w:proofErr w:type="spellStart"/>
                <w:r>
                  <w:t>interiorization</w:t>
                </w:r>
                <w:proofErr w:type="spellEnd"/>
                <w:r>
                  <w:t xml:space="preserve"> and spiritualization of the world through the poetic word.</w:t>
                </w:r>
              </w:p>
              <w:p w14:paraId="122AE305" w14:textId="77777777" w:rsidR="00A83C67" w:rsidRDefault="00A83C67" w:rsidP="00A83C67"/>
              <w:p w14:paraId="1253FF46" w14:textId="77777777" w:rsidR="00A83C67" w:rsidRDefault="00E45399" w:rsidP="00A83C67">
                <w:pPr>
                  <w:pStyle w:val="Heading1"/>
                  <w:outlineLvl w:val="0"/>
                </w:pPr>
                <w:r>
                  <w:t>List of W</w:t>
                </w:r>
                <w:r w:rsidR="00A83C67" w:rsidRPr="00DA1183">
                  <w:t>orks</w:t>
                </w:r>
                <w:r>
                  <w:t>:</w:t>
                </w:r>
              </w:p>
              <w:p w14:paraId="3B74ECB5" w14:textId="529CB01C" w:rsidR="00A83C67" w:rsidRDefault="00C25409" w:rsidP="00A83C67">
                <w:pPr>
                  <w:pStyle w:val="Heading2"/>
                  <w:outlineLvl w:val="1"/>
                </w:pPr>
                <w:r>
                  <w:t>Complete W</w:t>
                </w:r>
                <w:bookmarkStart w:id="0" w:name="_GoBack"/>
                <w:bookmarkEnd w:id="0"/>
                <w:r w:rsidR="00E45399">
                  <w:t>orks</w:t>
                </w:r>
              </w:p>
              <w:p w14:paraId="0FA9B226" w14:textId="77777777" w:rsidR="00A83C67" w:rsidRDefault="00A83C67" w:rsidP="00A83C67">
                <w:pPr>
                  <w:pStyle w:val="NormalfollowingH2"/>
                  <w:rPr>
                    <w:lang w:val="de-DE"/>
                  </w:rPr>
                </w:pPr>
                <w:r>
                  <w:rPr>
                    <w:lang w:val="de-DE"/>
                  </w:rPr>
                  <w:t>Rilke, R.M. (1976)</w:t>
                </w:r>
                <w:r w:rsidRPr="00D333F3">
                  <w:rPr>
                    <w:lang w:val="de-DE"/>
                  </w:rPr>
                  <w:t xml:space="preserve"> </w:t>
                </w:r>
                <w:r w:rsidRPr="00D333F3">
                  <w:rPr>
                    <w:i/>
                    <w:lang w:val="de-DE"/>
                  </w:rPr>
                  <w:t xml:space="preserve">Sämtliche Werke. </w:t>
                </w:r>
                <w:r>
                  <w:rPr>
                    <w:i/>
                    <w:lang w:val="de-DE"/>
                  </w:rPr>
                  <w:t xml:space="preserve"> Werkausgabe</w:t>
                </w:r>
                <w:r>
                  <w:rPr>
                    <w:lang w:val="de-DE"/>
                  </w:rPr>
                  <w:t>, Frankfurt am Main: Insel.</w:t>
                </w:r>
              </w:p>
              <w:p w14:paraId="7C241FD6" w14:textId="77777777" w:rsidR="00A83C67" w:rsidRDefault="00A83C67" w:rsidP="00A83C67">
                <w:pPr>
                  <w:rPr>
                    <w:lang w:val="de-DE"/>
                  </w:rPr>
                </w:pPr>
              </w:p>
              <w:p w14:paraId="10E65240" w14:textId="39ADBF21" w:rsidR="00A83C67" w:rsidRPr="00E6259D" w:rsidRDefault="00C25409" w:rsidP="00A83C67">
                <w:pPr>
                  <w:pStyle w:val="Heading2"/>
                  <w:outlineLvl w:val="1"/>
                </w:pPr>
                <w:r>
                  <w:t>Major W</w:t>
                </w:r>
                <w:r w:rsidR="00E45399">
                  <w:t>orks</w:t>
                </w:r>
              </w:p>
              <w:p w14:paraId="6EEE1E50" w14:textId="77777777" w:rsidR="00A83C67" w:rsidRPr="00D333F3" w:rsidRDefault="00A83C67" w:rsidP="00A83C67">
                <w:pPr>
                  <w:pStyle w:val="NormalfollowingH2"/>
                </w:pPr>
                <w:r w:rsidRPr="00D333F3">
                  <w:t>The Book of Images (1902)</w:t>
                </w:r>
              </w:p>
              <w:p w14:paraId="400DE4B0" w14:textId="77777777" w:rsidR="00A83C67" w:rsidRPr="00D333F3" w:rsidRDefault="00A83C67" w:rsidP="00A83C67">
                <w:pPr>
                  <w:pStyle w:val="NormalfollowingH2"/>
                </w:pPr>
                <w:proofErr w:type="spellStart"/>
                <w:r w:rsidRPr="00D333F3">
                  <w:t>Auguste</w:t>
                </w:r>
                <w:proofErr w:type="spellEnd"/>
                <w:r w:rsidRPr="00D333F3">
                  <w:t xml:space="preserve"> Rodin (1903)</w:t>
                </w:r>
              </w:p>
              <w:p w14:paraId="700B1711" w14:textId="77777777" w:rsidR="00A83C67" w:rsidRDefault="00A83C67" w:rsidP="00A83C67">
                <w:pPr>
                  <w:pStyle w:val="NormalfollowingH2"/>
                </w:pPr>
                <w:r w:rsidRPr="00D333F3">
                  <w:t xml:space="preserve">The Lay of the Love and Death of Cornet </w:t>
                </w:r>
                <w:proofErr w:type="spellStart"/>
                <w:r w:rsidRPr="00D333F3">
                  <w:t>Christoph</w:t>
                </w:r>
                <w:proofErr w:type="spellEnd"/>
                <w:r w:rsidRPr="00D333F3">
                  <w:t xml:space="preserve"> Rilke</w:t>
                </w:r>
                <w:r>
                  <w:t xml:space="preserve"> (1904)</w:t>
                </w:r>
              </w:p>
              <w:p w14:paraId="7480CCED" w14:textId="77777777" w:rsidR="00A83C67" w:rsidRDefault="00A83C67" w:rsidP="00A83C67">
                <w:pPr>
                  <w:pStyle w:val="NormalfollowingH2"/>
                </w:pPr>
                <w:r>
                  <w:t>The Book of Hours (1905)</w:t>
                </w:r>
              </w:p>
              <w:p w14:paraId="0C4293B7" w14:textId="77777777" w:rsidR="00A83C67" w:rsidRDefault="00A83C67" w:rsidP="00A83C67">
                <w:pPr>
                  <w:pStyle w:val="NormalfollowingH2"/>
                </w:pPr>
                <w:r>
                  <w:t>New Poems (1907)</w:t>
                </w:r>
              </w:p>
              <w:p w14:paraId="71299172" w14:textId="77777777" w:rsidR="00A83C67" w:rsidRDefault="00A83C67" w:rsidP="00A83C67">
                <w:pPr>
                  <w:pStyle w:val="NormalfollowingH2"/>
                </w:pPr>
                <w:r w:rsidRPr="00D333F3">
                  <w:t>The New Poems' Other Part</w:t>
                </w:r>
                <w:r>
                  <w:t xml:space="preserve"> (1908)</w:t>
                </w:r>
              </w:p>
              <w:p w14:paraId="62BDA491" w14:textId="77777777" w:rsidR="00A83C67" w:rsidRDefault="00A83C67" w:rsidP="00A83C67">
                <w:pPr>
                  <w:pStyle w:val="NormalfollowingH2"/>
                </w:pPr>
                <w:r w:rsidRPr="00D333F3">
                  <w:t xml:space="preserve">The Notebooks of </w:t>
                </w:r>
                <w:proofErr w:type="spellStart"/>
                <w:r w:rsidRPr="00D333F3">
                  <w:t>Malte</w:t>
                </w:r>
                <w:proofErr w:type="spellEnd"/>
                <w:r w:rsidRPr="00D333F3">
                  <w:t xml:space="preserve"> </w:t>
                </w:r>
                <w:proofErr w:type="spellStart"/>
                <w:r w:rsidRPr="00D333F3">
                  <w:t>Laurids</w:t>
                </w:r>
                <w:proofErr w:type="spellEnd"/>
                <w:r w:rsidRPr="00D333F3">
                  <w:t xml:space="preserve"> </w:t>
                </w:r>
                <w:proofErr w:type="spellStart"/>
                <w:r w:rsidRPr="00D333F3">
                  <w:t>Brigge</w:t>
                </w:r>
                <w:proofErr w:type="spellEnd"/>
                <w:r>
                  <w:t xml:space="preserve"> (1910)</w:t>
                </w:r>
              </w:p>
              <w:p w14:paraId="205F4D15" w14:textId="77777777" w:rsidR="00A83C67" w:rsidRDefault="00A83C67" w:rsidP="00A83C67">
                <w:pPr>
                  <w:pStyle w:val="NormalfollowingH2"/>
                </w:pPr>
                <w:r>
                  <w:t>The Sonnets to Orpheus (1923)</w:t>
                </w:r>
              </w:p>
              <w:p w14:paraId="031CE285" w14:textId="77777777" w:rsidR="003F0D73" w:rsidRDefault="00A83C67" w:rsidP="00A83C67">
                <w:pPr>
                  <w:pStyle w:val="NormalfollowingH2"/>
                </w:pPr>
                <w:proofErr w:type="spellStart"/>
                <w:r>
                  <w:t>Duino</w:t>
                </w:r>
                <w:proofErr w:type="spellEnd"/>
                <w:r>
                  <w:t xml:space="preserve"> Elegies (1923)</w:t>
                </w:r>
              </w:p>
            </w:sdtContent>
          </w:sdt>
        </w:tc>
      </w:tr>
      <w:tr w:rsidR="003235A7" w14:paraId="0D045036" w14:textId="77777777" w:rsidTr="003235A7">
        <w:tc>
          <w:tcPr>
            <w:tcW w:w="9016" w:type="dxa"/>
          </w:tcPr>
          <w:p w14:paraId="2DF5092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6A0958847B204448A63805763985002"/>
              </w:placeholder>
            </w:sdtPr>
            <w:sdtEndPr/>
            <w:sdtContent>
              <w:p w14:paraId="2C6C2187" w14:textId="77777777" w:rsidR="00A83C67" w:rsidRDefault="00C25409" w:rsidP="00A83C67">
                <w:sdt>
                  <w:sdtPr>
                    <w:id w:val="-1620750913"/>
                    <w:citation/>
                  </w:sdtPr>
                  <w:sdtEndPr/>
                  <w:sdtContent>
                    <w:r w:rsidR="00A83C67">
                      <w:fldChar w:fldCharType="begin"/>
                    </w:r>
                    <w:r w:rsidR="00A83C67">
                      <w:rPr>
                        <w:lang w:val="en-US"/>
                      </w:rPr>
                      <w:instrText xml:space="preserve"> CITATION Eng04 \l 1033 </w:instrText>
                    </w:r>
                    <w:r w:rsidR="00A83C67">
                      <w:fldChar w:fldCharType="separate"/>
                    </w:r>
                    <w:r w:rsidR="00A83C67">
                      <w:rPr>
                        <w:noProof/>
                        <w:lang w:val="en-US"/>
                      </w:rPr>
                      <w:t>(Engel and Lauterbach)</w:t>
                    </w:r>
                    <w:r w:rsidR="00A83C67">
                      <w:fldChar w:fldCharType="end"/>
                    </w:r>
                  </w:sdtContent>
                </w:sdt>
              </w:p>
              <w:p w14:paraId="4B4F0DDF" w14:textId="77777777" w:rsidR="00A83C67" w:rsidRDefault="00A83C67" w:rsidP="00A83C67"/>
              <w:p w14:paraId="32D413B2" w14:textId="77777777" w:rsidR="003235A7" w:rsidRDefault="00C25409" w:rsidP="00A83C67">
                <w:pPr>
                  <w:keepNext/>
                </w:pPr>
                <w:sdt>
                  <w:sdtPr>
                    <w:id w:val="-1796678563"/>
                    <w:citation/>
                  </w:sdtPr>
                  <w:sdtEndPr/>
                  <w:sdtContent>
                    <w:r w:rsidR="00A83C67">
                      <w:fldChar w:fldCharType="begin"/>
                    </w:r>
                    <w:r w:rsidR="00A83C67">
                      <w:rPr>
                        <w:lang w:val="en-US"/>
                      </w:rPr>
                      <w:instrText xml:space="preserve"> CITATION Lee10 \l 1033 </w:instrText>
                    </w:r>
                    <w:r w:rsidR="00A83C67">
                      <w:fldChar w:fldCharType="separate"/>
                    </w:r>
                    <w:r w:rsidR="00A83C67">
                      <w:rPr>
                        <w:noProof/>
                        <w:lang w:val="en-US"/>
                      </w:rPr>
                      <w:t>(Leeder and Vilain)</w:t>
                    </w:r>
                    <w:r w:rsidR="00A83C67">
                      <w:fldChar w:fldCharType="end"/>
                    </w:r>
                  </w:sdtContent>
                </w:sdt>
              </w:p>
            </w:sdtContent>
          </w:sdt>
        </w:tc>
      </w:tr>
    </w:tbl>
    <w:p w14:paraId="7985D219" w14:textId="77777777" w:rsidR="00C27FAB" w:rsidRPr="00F36937" w:rsidRDefault="00C27FAB" w:rsidP="00A83C67">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6ADEE" w14:textId="77777777" w:rsidR="00A83C67" w:rsidRDefault="00A83C67" w:rsidP="007A0D55">
      <w:pPr>
        <w:spacing w:after="0" w:line="240" w:lineRule="auto"/>
      </w:pPr>
      <w:r>
        <w:separator/>
      </w:r>
    </w:p>
  </w:endnote>
  <w:endnote w:type="continuationSeparator" w:id="0">
    <w:p w14:paraId="54416F4E" w14:textId="77777777" w:rsidR="00A83C67" w:rsidRDefault="00A83C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A08EA" w14:textId="77777777" w:rsidR="00A83C67" w:rsidRDefault="00A83C67" w:rsidP="007A0D55">
      <w:pPr>
        <w:spacing w:after="0" w:line="240" w:lineRule="auto"/>
      </w:pPr>
      <w:r>
        <w:separator/>
      </w:r>
    </w:p>
  </w:footnote>
  <w:footnote w:type="continuationSeparator" w:id="0">
    <w:p w14:paraId="71FD6A7A" w14:textId="77777777" w:rsidR="00A83C67" w:rsidRDefault="00A83C6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0E78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D0458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C6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3C67"/>
    <w:rsid w:val="00AB436D"/>
    <w:rsid w:val="00AD2F24"/>
    <w:rsid w:val="00AD4844"/>
    <w:rsid w:val="00B219AE"/>
    <w:rsid w:val="00B33145"/>
    <w:rsid w:val="00B574C9"/>
    <w:rsid w:val="00BC39C9"/>
    <w:rsid w:val="00BE5BF7"/>
    <w:rsid w:val="00BF40E1"/>
    <w:rsid w:val="00C25409"/>
    <w:rsid w:val="00C27FAB"/>
    <w:rsid w:val="00C358D4"/>
    <w:rsid w:val="00C6296B"/>
    <w:rsid w:val="00CC586D"/>
    <w:rsid w:val="00CF1542"/>
    <w:rsid w:val="00CF3EC5"/>
    <w:rsid w:val="00D656DA"/>
    <w:rsid w:val="00D83300"/>
    <w:rsid w:val="00DC6B48"/>
    <w:rsid w:val="00DF01B0"/>
    <w:rsid w:val="00E4539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3C6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C67"/>
    <w:rPr>
      <w:rFonts w:ascii="Lucida Grande" w:hAnsi="Lucida Grande"/>
      <w:sz w:val="18"/>
      <w:szCs w:val="18"/>
    </w:rPr>
  </w:style>
  <w:style w:type="paragraph" w:styleId="Caption">
    <w:name w:val="caption"/>
    <w:basedOn w:val="Normal"/>
    <w:next w:val="Normal"/>
    <w:uiPriority w:val="35"/>
    <w:semiHidden/>
    <w:qFormat/>
    <w:rsid w:val="00A83C6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A83C6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3C6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C67"/>
    <w:rPr>
      <w:rFonts w:ascii="Lucida Grande" w:hAnsi="Lucida Grande"/>
      <w:sz w:val="18"/>
      <w:szCs w:val="18"/>
    </w:rPr>
  </w:style>
  <w:style w:type="paragraph" w:styleId="Caption">
    <w:name w:val="caption"/>
    <w:basedOn w:val="Normal"/>
    <w:next w:val="Normal"/>
    <w:uiPriority w:val="35"/>
    <w:semiHidden/>
    <w:qFormat/>
    <w:rsid w:val="00A83C6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A83C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3ARainer_Maria_Rilke%2C_190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63F73C7DFCAD42B431A5073D96A405"/>
        <w:category>
          <w:name w:val="General"/>
          <w:gallery w:val="placeholder"/>
        </w:category>
        <w:types>
          <w:type w:val="bbPlcHdr"/>
        </w:types>
        <w:behaviors>
          <w:behavior w:val="content"/>
        </w:behaviors>
        <w:guid w:val="{BD0DDCD5-F0AA-7743-99B3-B423662B6E15}"/>
      </w:docPartPr>
      <w:docPartBody>
        <w:p w:rsidR="00C4091C" w:rsidRDefault="00C4091C">
          <w:pPr>
            <w:pStyle w:val="0B63F73C7DFCAD42B431A5073D96A405"/>
          </w:pPr>
          <w:r w:rsidRPr="00CC586D">
            <w:rPr>
              <w:rStyle w:val="PlaceholderText"/>
              <w:b/>
              <w:color w:val="FFFFFF" w:themeColor="background1"/>
            </w:rPr>
            <w:t>[Salutation]</w:t>
          </w:r>
        </w:p>
      </w:docPartBody>
    </w:docPart>
    <w:docPart>
      <w:docPartPr>
        <w:name w:val="7302FD1E219F7F4E8A46ADA48C82C832"/>
        <w:category>
          <w:name w:val="General"/>
          <w:gallery w:val="placeholder"/>
        </w:category>
        <w:types>
          <w:type w:val="bbPlcHdr"/>
        </w:types>
        <w:behaviors>
          <w:behavior w:val="content"/>
        </w:behaviors>
        <w:guid w:val="{CD8E3C6A-7818-8647-B996-9FC6C5824A65}"/>
      </w:docPartPr>
      <w:docPartBody>
        <w:p w:rsidR="00C4091C" w:rsidRDefault="00C4091C">
          <w:pPr>
            <w:pStyle w:val="7302FD1E219F7F4E8A46ADA48C82C832"/>
          </w:pPr>
          <w:r>
            <w:rPr>
              <w:rStyle w:val="PlaceholderText"/>
            </w:rPr>
            <w:t>[First name]</w:t>
          </w:r>
        </w:p>
      </w:docPartBody>
    </w:docPart>
    <w:docPart>
      <w:docPartPr>
        <w:name w:val="8AB8D0F91B0835418CB425C41295DD72"/>
        <w:category>
          <w:name w:val="General"/>
          <w:gallery w:val="placeholder"/>
        </w:category>
        <w:types>
          <w:type w:val="bbPlcHdr"/>
        </w:types>
        <w:behaviors>
          <w:behavior w:val="content"/>
        </w:behaviors>
        <w:guid w:val="{D3E1464B-75EA-2C4F-B05C-008825D87B87}"/>
      </w:docPartPr>
      <w:docPartBody>
        <w:p w:rsidR="00C4091C" w:rsidRDefault="00C4091C">
          <w:pPr>
            <w:pStyle w:val="8AB8D0F91B0835418CB425C41295DD72"/>
          </w:pPr>
          <w:r>
            <w:rPr>
              <w:rStyle w:val="PlaceholderText"/>
            </w:rPr>
            <w:t>[Middle name]</w:t>
          </w:r>
        </w:p>
      </w:docPartBody>
    </w:docPart>
    <w:docPart>
      <w:docPartPr>
        <w:name w:val="9305C91C53F47A4983659B55CBA1F945"/>
        <w:category>
          <w:name w:val="General"/>
          <w:gallery w:val="placeholder"/>
        </w:category>
        <w:types>
          <w:type w:val="bbPlcHdr"/>
        </w:types>
        <w:behaviors>
          <w:behavior w:val="content"/>
        </w:behaviors>
        <w:guid w:val="{AC10303A-5840-014E-B2CC-0E0C77802A31}"/>
      </w:docPartPr>
      <w:docPartBody>
        <w:p w:rsidR="00C4091C" w:rsidRDefault="00C4091C">
          <w:pPr>
            <w:pStyle w:val="9305C91C53F47A4983659B55CBA1F945"/>
          </w:pPr>
          <w:r>
            <w:rPr>
              <w:rStyle w:val="PlaceholderText"/>
            </w:rPr>
            <w:t>[Last name]</w:t>
          </w:r>
        </w:p>
      </w:docPartBody>
    </w:docPart>
    <w:docPart>
      <w:docPartPr>
        <w:name w:val="B9DE9C176A9BF041A369D37C148330F2"/>
        <w:category>
          <w:name w:val="General"/>
          <w:gallery w:val="placeholder"/>
        </w:category>
        <w:types>
          <w:type w:val="bbPlcHdr"/>
        </w:types>
        <w:behaviors>
          <w:behavior w:val="content"/>
        </w:behaviors>
        <w:guid w:val="{AA381751-7D56-BF44-8E16-FD9A22FF10F9}"/>
      </w:docPartPr>
      <w:docPartBody>
        <w:p w:rsidR="00C4091C" w:rsidRDefault="00C4091C">
          <w:pPr>
            <w:pStyle w:val="B9DE9C176A9BF041A369D37C148330F2"/>
          </w:pPr>
          <w:r>
            <w:rPr>
              <w:rStyle w:val="PlaceholderText"/>
            </w:rPr>
            <w:t>[Enter your biography]</w:t>
          </w:r>
        </w:p>
      </w:docPartBody>
    </w:docPart>
    <w:docPart>
      <w:docPartPr>
        <w:name w:val="EFC9F0CDF80B484A87B723BD6E302E7D"/>
        <w:category>
          <w:name w:val="General"/>
          <w:gallery w:val="placeholder"/>
        </w:category>
        <w:types>
          <w:type w:val="bbPlcHdr"/>
        </w:types>
        <w:behaviors>
          <w:behavior w:val="content"/>
        </w:behaviors>
        <w:guid w:val="{DA08955F-20CD-4346-8D5F-6E568DA4C4E2}"/>
      </w:docPartPr>
      <w:docPartBody>
        <w:p w:rsidR="00C4091C" w:rsidRDefault="00C4091C">
          <w:pPr>
            <w:pStyle w:val="EFC9F0CDF80B484A87B723BD6E302E7D"/>
          </w:pPr>
          <w:r>
            <w:rPr>
              <w:rStyle w:val="PlaceholderText"/>
            </w:rPr>
            <w:t>[Enter the institution with which you are affiliated]</w:t>
          </w:r>
        </w:p>
      </w:docPartBody>
    </w:docPart>
    <w:docPart>
      <w:docPartPr>
        <w:name w:val="845EABCC1EE09E49962EDC8F7864F6F8"/>
        <w:category>
          <w:name w:val="General"/>
          <w:gallery w:val="placeholder"/>
        </w:category>
        <w:types>
          <w:type w:val="bbPlcHdr"/>
        </w:types>
        <w:behaviors>
          <w:behavior w:val="content"/>
        </w:behaviors>
        <w:guid w:val="{EE462376-B9FC-A54D-B979-7E115178F8BD}"/>
      </w:docPartPr>
      <w:docPartBody>
        <w:p w:rsidR="00C4091C" w:rsidRDefault="00C4091C">
          <w:pPr>
            <w:pStyle w:val="845EABCC1EE09E49962EDC8F7864F6F8"/>
          </w:pPr>
          <w:r w:rsidRPr="00EF74F7">
            <w:rPr>
              <w:b/>
              <w:color w:val="808080" w:themeColor="background1" w:themeShade="80"/>
            </w:rPr>
            <w:t>[Enter the headword for your article]</w:t>
          </w:r>
        </w:p>
      </w:docPartBody>
    </w:docPart>
    <w:docPart>
      <w:docPartPr>
        <w:name w:val="769FAADCFA8D2241B044183AE1B7EDF1"/>
        <w:category>
          <w:name w:val="General"/>
          <w:gallery w:val="placeholder"/>
        </w:category>
        <w:types>
          <w:type w:val="bbPlcHdr"/>
        </w:types>
        <w:behaviors>
          <w:behavior w:val="content"/>
        </w:behaviors>
        <w:guid w:val="{13FC8408-9234-3144-B5A4-D346FDD5D042}"/>
      </w:docPartPr>
      <w:docPartBody>
        <w:p w:rsidR="00C4091C" w:rsidRDefault="00C4091C">
          <w:pPr>
            <w:pStyle w:val="769FAADCFA8D2241B044183AE1B7ED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10EEFC0A268F49AB471310C674D9CD"/>
        <w:category>
          <w:name w:val="General"/>
          <w:gallery w:val="placeholder"/>
        </w:category>
        <w:types>
          <w:type w:val="bbPlcHdr"/>
        </w:types>
        <w:behaviors>
          <w:behavior w:val="content"/>
        </w:behaviors>
        <w:guid w:val="{7928BD05-8796-604D-BAB8-902988BFBCF7}"/>
      </w:docPartPr>
      <w:docPartBody>
        <w:p w:rsidR="00C4091C" w:rsidRDefault="00C4091C">
          <w:pPr>
            <w:pStyle w:val="5F10EEFC0A268F49AB471310C674D9C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F2929E9B036A449D035D71F28783F3"/>
        <w:category>
          <w:name w:val="General"/>
          <w:gallery w:val="placeholder"/>
        </w:category>
        <w:types>
          <w:type w:val="bbPlcHdr"/>
        </w:types>
        <w:behaviors>
          <w:behavior w:val="content"/>
        </w:behaviors>
        <w:guid w:val="{20ABD39F-0A42-CF41-9730-26427499FA38}"/>
      </w:docPartPr>
      <w:docPartBody>
        <w:p w:rsidR="00C4091C" w:rsidRDefault="00C4091C">
          <w:pPr>
            <w:pStyle w:val="E5F2929E9B036A449D035D71F28783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A0958847B204448A63805763985002"/>
        <w:category>
          <w:name w:val="General"/>
          <w:gallery w:val="placeholder"/>
        </w:category>
        <w:types>
          <w:type w:val="bbPlcHdr"/>
        </w:types>
        <w:behaviors>
          <w:behavior w:val="content"/>
        </w:behaviors>
        <w:guid w:val="{717274F4-A57D-D54A-A751-61613DED90B9}"/>
      </w:docPartPr>
      <w:docPartBody>
        <w:p w:rsidR="00C4091C" w:rsidRDefault="00C4091C">
          <w:pPr>
            <w:pStyle w:val="F6A0958847B204448A6380576398500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91C"/>
    <w:rsid w:val="00C409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63F73C7DFCAD42B431A5073D96A405">
    <w:name w:val="0B63F73C7DFCAD42B431A5073D96A405"/>
  </w:style>
  <w:style w:type="paragraph" w:customStyle="1" w:styleId="7302FD1E219F7F4E8A46ADA48C82C832">
    <w:name w:val="7302FD1E219F7F4E8A46ADA48C82C832"/>
  </w:style>
  <w:style w:type="paragraph" w:customStyle="1" w:styleId="8AB8D0F91B0835418CB425C41295DD72">
    <w:name w:val="8AB8D0F91B0835418CB425C41295DD72"/>
  </w:style>
  <w:style w:type="paragraph" w:customStyle="1" w:styleId="9305C91C53F47A4983659B55CBA1F945">
    <w:name w:val="9305C91C53F47A4983659B55CBA1F945"/>
  </w:style>
  <w:style w:type="paragraph" w:customStyle="1" w:styleId="B9DE9C176A9BF041A369D37C148330F2">
    <w:name w:val="B9DE9C176A9BF041A369D37C148330F2"/>
  </w:style>
  <w:style w:type="paragraph" w:customStyle="1" w:styleId="EFC9F0CDF80B484A87B723BD6E302E7D">
    <w:name w:val="EFC9F0CDF80B484A87B723BD6E302E7D"/>
  </w:style>
  <w:style w:type="paragraph" w:customStyle="1" w:styleId="845EABCC1EE09E49962EDC8F7864F6F8">
    <w:name w:val="845EABCC1EE09E49962EDC8F7864F6F8"/>
  </w:style>
  <w:style w:type="paragraph" w:customStyle="1" w:styleId="769FAADCFA8D2241B044183AE1B7EDF1">
    <w:name w:val="769FAADCFA8D2241B044183AE1B7EDF1"/>
  </w:style>
  <w:style w:type="paragraph" w:customStyle="1" w:styleId="5F10EEFC0A268F49AB471310C674D9CD">
    <w:name w:val="5F10EEFC0A268F49AB471310C674D9CD"/>
  </w:style>
  <w:style w:type="paragraph" w:customStyle="1" w:styleId="E5F2929E9B036A449D035D71F28783F3">
    <w:name w:val="E5F2929E9B036A449D035D71F28783F3"/>
  </w:style>
  <w:style w:type="paragraph" w:customStyle="1" w:styleId="F6A0958847B204448A63805763985002">
    <w:name w:val="F6A0958847B204448A638057639850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63F73C7DFCAD42B431A5073D96A405">
    <w:name w:val="0B63F73C7DFCAD42B431A5073D96A405"/>
  </w:style>
  <w:style w:type="paragraph" w:customStyle="1" w:styleId="7302FD1E219F7F4E8A46ADA48C82C832">
    <w:name w:val="7302FD1E219F7F4E8A46ADA48C82C832"/>
  </w:style>
  <w:style w:type="paragraph" w:customStyle="1" w:styleId="8AB8D0F91B0835418CB425C41295DD72">
    <w:name w:val="8AB8D0F91B0835418CB425C41295DD72"/>
  </w:style>
  <w:style w:type="paragraph" w:customStyle="1" w:styleId="9305C91C53F47A4983659B55CBA1F945">
    <w:name w:val="9305C91C53F47A4983659B55CBA1F945"/>
  </w:style>
  <w:style w:type="paragraph" w:customStyle="1" w:styleId="B9DE9C176A9BF041A369D37C148330F2">
    <w:name w:val="B9DE9C176A9BF041A369D37C148330F2"/>
  </w:style>
  <w:style w:type="paragraph" w:customStyle="1" w:styleId="EFC9F0CDF80B484A87B723BD6E302E7D">
    <w:name w:val="EFC9F0CDF80B484A87B723BD6E302E7D"/>
  </w:style>
  <w:style w:type="paragraph" w:customStyle="1" w:styleId="845EABCC1EE09E49962EDC8F7864F6F8">
    <w:name w:val="845EABCC1EE09E49962EDC8F7864F6F8"/>
  </w:style>
  <w:style w:type="paragraph" w:customStyle="1" w:styleId="769FAADCFA8D2241B044183AE1B7EDF1">
    <w:name w:val="769FAADCFA8D2241B044183AE1B7EDF1"/>
  </w:style>
  <w:style w:type="paragraph" w:customStyle="1" w:styleId="5F10EEFC0A268F49AB471310C674D9CD">
    <w:name w:val="5F10EEFC0A268F49AB471310C674D9CD"/>
  </w:style>
  <w:style w:type="paragraph" w:customStyle="1" w:styleId="E5F2929E9B036A449D035D71F28783F3">
    <w:name w:val="E5F2929E9B036A449D035D71F28783F3"/>
  </w:style>
  <w:style w:type="paragraph" w:customStyle="1" w:styleId="F6A0958847B204448A63805763985002">
    <w:name w:val="F6A0958847B204448A638057639850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Eng04</b:Tag>
    <b:SourceType>Book</b:SourceType>
    <b:Guid>{AAD1870B-BA06-5C40-AD66-53EE6AA08E3A}</b:Guid>
    <b:Title>Rilke-Handbuch: Leben – Werk – Wirkung</b:Title>
    <b:City>Stuttgart</b:City>
    <b:Publisher>Metzler</b:Publisher>
    <b:Year>2004</b:Year>
    <b:Author>
      <b:Editor>
        <b:NameList>
          <b:Person>
            <b:Last>Engel</b:Last>
            <b:First>M.</b:First>
          </b:Person>
          <b:Person>
            <b:Last>Lauterbach</b:Last>
            <b:First>D.</b:First>
          </b:Person>
        </b:NameList>
      </b:Editor>
    </b:Author>
    <b:RefOrder>1</b:RefOrder>
  </b:Source>
  <b:Source>
    <b:Tag>Lee10</b:Tag>
    <b:SourceType>Book</b:SourceType>
    <b:Guid>{E3775A47-BDB5-9C4D-8999-76A8C607F050}</b:Guid>
    <b:Title>The Cambridge Companion to Rilke</b:Title>
    <b:City>Cambridge</b:City>
    <b:Publisher>Cambridge University Press</b:Publisher>
    <b:Year>2010</b:Year>
    <b:Author>
      <b:Editor>
        <b:NameList>
          <b:Person>
            <b:Last>Leeder</b:Last>
            <b:First>K.</b:First>
          </b:Person>
          <b:Person>
            <b:Last>Vilain</b:Last>
            <b:First>R.</b:First>
          </b:Person>
        </b:NameList>
      </b:Editor>
    </b:Author>
    <b:RefOrder>2</b:RefOrder>
  </b:Source>
</b:Sources>
</file>

<file path=customXml/itemProps1.xml><?xml version="1.0" encoding="utf-8"?>
<ds:datastoreItem xmlns:ds="http://schemas.openxmlformats.org/officeDocument/2006/customXml" ds:itemID="{81861FC7-DE6E-DF48-A3AA-E2D78F678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1294</Words>
  <Characters>7380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2015-10-02T03:33:00Z</dcterms:created>
  <dcterms:modified xsi:type="dcterms:W3CDTF">2015-10-03T14:32:00Z</dcterms:modified>
</cp:coreProperties>
</file>