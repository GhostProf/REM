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481D1C" w14:textId="77777777" w:rsidTr="00922950">
        <w:tc>
          <w:tcPr>
            <w:tcW w:w="491" w:type="dxa"/>
            <w:vMerge w:val="restart"/>
            <w:shd w:val="clear" w:color="auto" w:fill="A6A6A6" w:themeFill="background1" w:themeFillShade="A6"/>
            <w:textDirection w:val="btLr"/>
          </w:tcPr>
          <w:p w14:paraId="4D0399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BB98E1A6DFB34288CA08D8A9AE9065"/>
            </w:placeholder>
            <w:showingPlcHdr/>
            <w:dropDownList>
              <w:listItem w:displayText="Dr." w:value="Dr."/>
              <w:listItem w:displayText="Prof." w:value="Prof."/>
            </w:dropDownList>
          </w:sdtPr>
          <w:sdtEndPr/>
          <w:sdtContent>
            <w:tc>
              <w:tcPr>
                <w:tcW w:w="1259" w:type="dxa"/>
              </w:tcPr>
              <w:p w14:paraId="1E134D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D9BFF796DF0C4EB883CAE815383915"/>
            </w:placeholder>
            <w:text/>
          </w:sdtPr>
          <w:sdtEndPr/>
          <w:sdtContent>
            <w:tc>
              <w:tcPr>
                <w:tcW w:w="2073" w:type="dxa"/>
              </w:tcPr>
              <w:p w14:paraId="65960562" w14:textId="77777777" w:rsidR="00B574C9" w:rsidRDefault="00C91D6E" w:rsidP="00C91D6E">
                <w:proofErr w:type="spellStart"/>
                <w:r>
                  <w:t>Heilna</w:t>
                </w:r>
                <w:proofErr w:type="spellEnd"/>
              </w:p>
            </w:tc>
          </w:sdtContent>
        </w:sdt>
        <w:sdt>
          <w:sdtPr>
            <w:alias w:val="Middle name"/>
            <w:tag w:val="authorMiddleName"/>
            <w:id w:val="-2076034781"/>
            <w:placeholder>
              <w:docPart w:val="91DE6DE3078DD444A5B3DC0499772B7F"/>
            </w:placeholder>
            <w:showingPlcHdr/>
            <w:text/>
          </w:sdtPr>
          <w:sdtEndPr/>
          <w:sdtContent>
            <w:tc>
              <w:tcPr>
                <w:tcW w:w="2551" w:type="dxa"/>
              </w:tcPr>
              <w:p w14:paraId="47597005" w14:textId="77777777" w:rsidR="00B574C9" w:rsidRDefault="00B574C9" w:rsidP="00922950">
                <w:r>
                  <w:rPr>
                    <w:rStyle w:val="PlaceholderText"/>
                  </w:rPr>
                  <w:t>[Middle name]</w:t>
                </w:r>
              </w:p>
            </w:tc>
          </w:sdtContent>
        </w:sdt>
        <w:sdt>
          <w:sdtPr>
            <w:alias w:val="Last name"/>
            <w:tag w:val="authorLastName"/>
            <w:id w:val="-1088529830"/>
            <w:placeholder>
              <w:docPart w:val="7B87A23135040F47BE998BD60F63C246"/>
            </w:placeholder>
            <w:text/>
          </w:sdtPr>
          <w:sdtEndPr/>
          <w:sdtContent>
            <w:tc>
              <w:tcPr>
                <w:tcW w:w="2642" w:type="dxa"/>
              </w:tcPr>
              <w:p w14:paraId="4D2B4D7A" w14:textId="77777777" w:rsidR="00B574C9" w:rsidRDefault="00C91D6E" w:rsidP="00C91D6E">
                <w:proofErr w:type="gramStart"/>
                <w:r>
                  <w:t>du</w:t>
                </w:r>
                <w:proofErr w:type="gramEnd"/>
                <w:r>
                  <w:t xml:space="preserve"> </w:t>
                </w:r>
                <w:proofErr w:type="spellStart"/>
                <w:r>
                  <w:t>Plooy</w:t>
                </w:r>
                <w:proofErr w:type="spellEnd"/>
              </w:p>
            </w:tc>
          </w:sdtContent>
        </w:sdt>
      </w:tr>
      <w:tr w:rsidR="00B574C9" w14:paraId="2658F0AD" w14:textId="77777777" w:rsidTr="001A6A06">
        <w:trPr>
          <w:trHeight w:val="986"/>
        </w:trPr>
        <w:tc>
          <w:tcPr>
            <w:tcW w:w="491" w:type="dxa"/>
            <w:vMerge/>
            <w:shd w:val="clear" w:color="auto" w:fill="A6A6A6" w:themeFill="background1" w:themeFillShade="A6"/>
          </w:tcPr>
          <w:p w14:paraId="16918235" w14:textId="77777777" w:rsidR="00B574C9" w:rsidRPr="001A6A06" w:rsidRDefault="00B574C9" w:rsidP="00CF1542">
            <w:pPr>
              <w:jc w:val="center"/>
              <w:rPr>
                <w:b/>
                <w:color w:val="FFFFFF" w:themeColor="background1"/>
              </w:rPr>
            </w:pPr>
          </w:p>
        </w:tc>
        <w:sdt>
          <w:sdtPr>
            <w:alias w:val="Biography"/>
            <w:tag w:val="authorBiography"/>
            <w:id w:val="938807824"/>
            <w:placeholder>
              <w:docPart w:val="5579F28195BFCD449436BDB83DC1CCB5"/>
            </w:placeholder>
            <w:showingPlcHdr/>
          </w:sdtPr>
          <w:sdtEndPr/>
          <w:sdtContent>
            <w:tc>
              <w:tcPr>
                <w:tcW w:w="8525" w:type="dxa"/>
                <w:gridSpan w:val="4"/>
              </w:tcPr>
              <w:p w14:paraId="673CE638" w14:textId="77777777" w:rsidR="00B574C9" w:rsidRDefault="00B574C9" w:rsidP="00922950">
                <w:r>
                  <w:rPr>
                    <w:rStyle w:val="PlaceholderText"/>
                  </w:rPr>
                  <w:t>[Enter your biography]</w:t>
                </w:r>
              </w:p>
            </w:tc>
          </w:sdtContent>
        </w:sdt>
      </w:tr>
      <w:tr w:rsidR="00B574C9" w14:paraId="3A578344" w14:textId="77777777" w:rsidTr="001A6A06">
        <w:trPr>
          <w:trHeight w:val="986"/>
        </w:trPr>
        <w:tc>
          <w:tcPr>
            <w:tcW w:w="491" w:type="dxa"/>
            <w:vMerge/>
            <w:shd w:val="clear" w:color="auto" w:fill="A6A6A6" w:themeFill="background1" w:themeFillShade="A6"/>
          </w:tcPr>
          <w:p w14:paraId="3D15D9C4" w14:textId="77777777" w:rsidR="00B574C9" w:rsidRPr="001A6A06" w:rsidRDefault="00B574C9" w:rsidP="00CF1542">
            <w:pPr>
              <w:jc w:val="center"/>
              <w:rPr>
                <w:b/>
                <w:color w:val="FFFFFF" w:themeColor="background1"/>
              </w:rPr>
            </w:pPr>
          </w:p>
        </w:tc>
        <w:sdt>
          <w:sdtPr>
            <w:alias w:val="Affiliation"/>
            <w:tag w:val="affiliation"/>
            <w:id w:val="2012937915"/>
            <w:placeholder>
              <w:docPart w:val="430DFB3DAE652F4E83D17D2FA02A1AA0"/>
            </w:placeholder>
            <w:text/>
          </w:sdtPr>
          <w:sdtEndPr/>
          <w:sdtContent>
            <w:tc>
              <w:tcPr>
                <w:tcW w:w="8525" w:type="dxa"/>
                <w:gridSpan w:val="4"/>
              </w:tcPr>
              <w:p w14:paraId="0A500188" w14:textId="77777777" w:rsidR="00B574C9" w:rsidRDefault="00C91D6E" w:rsidP="00C91D6E">
                <w:r>
                  <w:t>North-West University</w:t>
                </w:r>
              </w:p>
            </w:tc>
          </w:sdtContent>
        </w:sdt>
      </w:tr>
    </w:tbl>
    <w:p w14:paraId="4A539E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49B40E" w14:textId="77777777" w:rsidTr="00244BB0">
        <w:tc>
          <w:tcPr>
            <w:tcW w:w="9016" w:type="dxa"/>
            <w:shd w:val="clear" w:color="auto" w:fill="A6A6A6" w:themeFill="background1" w:themeFillShade="A6"/>
            <w:tcMar>
              <w:top w:w="113" w:type="dxa"/>
              <w:bottom w:w="113" w:type="dxa"/>
            </w:tcMar>
          </w:tcPr>
          <w:p w14:paraId="04FEC7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3AFD86" w14:textId="77777777" w:rsidTr="003F0D73">
        <w:sdt>
          <w:sdtPr>
            <w:alias w:val="Article headword"/>
            <w:tag w:val="articleHeadword"/>
            <w:id w:val="-361440020"/>
            <w:placeholder>
              <w:docPart w:val="74C777EFEEF39D4883F8E13980462642"/>
            </w:placeholder>
            <w:text/>
          </w:sdtPr>
          <w:sdtContent>
            <w:tc>
              <w:tcPr>
                <w:tcW w:w="9016" w:type="dxa"/>
                <w:tcMar>
                  <w:top w:w="113" w:type="dxa"/>
                  <w:bottom w:w="113" w:type="dxa"/>
                </w:tcMar>
              </w:tcPr>
              <w:p w14:paraId="4F8D63D0" w14:textId="77777777" w:rsidR="003F0D73" w:rsidRPr="00FB589A" w:rsidRDefault="00B03951" w:rsidP="00B03951">
                <w:pPr>
                  <w:rPr>
                    <w:b/>
                  </w:rPr>
                </w:pPr>
                <w:proofErr w:type="gramStart"/>
                <w:r w:rsidRPr="00B03951">
                  <w:rPr>
                    <w:rFonts w:eastAsiaTheme="minorEastAsia"/>
                    <w:lang w:val="en-CA" w:eastAsia="ja-JP"/>
                  </w:rPr>
                  <w:t>van</w:t>
                </w:r>
                <w:proofErr w:type="gramEnd"/>
                <w:r w:rsidRPr="00B03951">
                  <w:rPr>
                    <w:rFonts w:eastAsiaTheme="minorEastAsia"/>
                    <w:lang w:val="en-CA" w:eastAsia="ja-JP"/>
                  </w:rPr>
                  <w:t xml:space="preserve"> </w:t>
                </w:r>
                <w:proofErr w:type="spellStart"/>
                <w:r w:rsidRPr="00B03951">
                  <w:rPr>
                    <w:rFonts w:eastAsiaTheme="minorEastAsia"/>
                    <w:lang w:val="en-CA" w:eastAsia="ja-JP"/>
                  </w:rPr>
                  <w:t>Wyk</w:t>
                </w:r>
                <w:proofErr w:type="spellEnd"/>
                <w:r w:rsidRPr="00B03951">
                  <w:rPr>
                    <w:rFonts w:eastAsiaTheme="minorEastAsia"/>
                    <w:lang w:val="en-CA" w:eastAsia="ja-JP"/>
                  </w:rPr>
                  <w:t xml:space="preserve"> </w:t>
                </w:r>
                <w:proofErr w:type="spellStart"/>
                <w:r w:rsidRPr="00B03951">
                  <w:t>Louw</w:t>
                </w:r>
                <w:proofErr w:type="spellEnd"/>
                <w:r w:rsidRPr="00B03951">
                  <w:t xml:space="preserve">, </w:t>
                </w:r>
                <w:proofErr w:type="spellStart"/>
                <w:r w:rsidRPr="00B03951">
                  <w:t>Nicolaas</w:t>
                </w:r>
                <w:proofErr w:type="spellEnd"/>
                <w:r w:rsidRPr="00B03951">
                  <w:t xml:space="preserve"> </w:t>
                </w:r>
                <w:proofErr w:type="spellStart"/>
                <w:r w:rsidRPr="00B03951">
                  <w:t>Petrus</w:t>
                </w:r>
                <w:proofErr w:type="spellEnd"/>
                <w:r w:rsidRPr="00B03951">
                  <w:t xml:space="preserve"> (1906-1970)</w:t>
                </w:r>
              </w:p>
            </w:tc>
          </w:sdtContent>
        </w:sdt>
      </w:tr>
      <w:tr w:rsidR="00464699" w14:paraId="4875F92E" w14:textId="77777777" w:rsidTr="00C91D6E">
        <w:sdt>
          <w:sdtPr>
            <w:alias w:val="Variant headwords"/>
            <w:tag w:val="variantHeadwords"/>
            <w:id w:val="173464402"/>
            <w:placeholder>
              <w:docPart w:val="45DDCDE32B49A142822FBF07A2413CD8"/>
            </w:placeholder>
            <w:showingPlcHdr/>
          </w:sdtPr>
          <w:sdtEndPr/>
          <w:sdtContent>
            <w:tc>
              <w:tcPr>
                <w:tcW w:w="9016" w:type="dxa"/>
                <w:tcMar>
                  <w:top w:w="113" w:type="dxa"/>
                  <w:bottom w:w="113" w:type="dxa"/>
                </w:tcMar>
              </w:tcPr>
              <w:p w14:paraId="381CEB2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0757DC" w14:textId="77777777" w:rsidTr="003F0D73">
        <w:sdt>
          <w:sdtPr>
            <w:alias w:val="Abstract"/>
            <w:tag w:val="abstract"/>
            <w:id w:val="-635871867"/>
            <w:placeholder>
              <w:docPart w:val="87141782974CDE45B103032FBCB44937"/>
            </w:placeholder>
          </w:sdtPr>
          <w:sdtEndPr/>
          <w:sdtContent>
            <w:tc>
              <w:tcPr>
                <w:tcW w:w="9016" w:type="dxa"/>
                <w:tcMar>
                  <w:top w:w="113" w:type="dxa"/>
                  <w:bottom w:w="113" w:type="dxa"/>
                </w:tcMar>
              </w:tcPr>
              <w:p w14:paraId="70E53485" w14:textId="77777777" w:rsidR="00C91D6E" w:rsidRPr="00881AE2" w:rsidRDefault="00C91D6E" w:rsidP="00C91D6E">
                <w:pPr>
                  <w:rPr>
                    <w:noProof/>
                  </w:rPr>
                </w:pPr>
                <w:r w:rsidRPr="00881AE2">
                  <w:t xml:space="preserve">N. P. Van </w:t>
                </w:r>
                <w:proofErr w:type="spellStart"/>
                <w:r w:rsidRPr="00881AE2">
                  <w:t>Wyk</w:t>
                </w:r>
                <w:proofErr w:type="spellEnd"/>
                <w:r w:rsidRPr="00881AE2">
                  <w:t xml:space="preserve"> </w:t>
                </w:r>
                <w:proofErr w:type="spellStart"/>
                <w:r w:rsidRPr="00881AE2">
                  <w:t>Louw</w:t>
                </w:r>
                <w:proofErr w:type="spellEnd"/>
                <w:r w:rsidRPr="00881AE2">
                  <w:t xml:space="preserve"> is regarded as the most prominent poet of the group known as the </w:t>
                </w:r>
                <w:proofErr w:type="spellStart"/>
                <w:r w:rsidRPr="00881AE2">
                  <w:t>Dertigers</w:t>
                </w:r>
                <w:proofErr w:type="spellEnd"/>
                <w:r w:rsidRPr="00881AE2">
                  <w:t xml:space="preserve">, a group of writers who began publishing mainly in the thirties. These writers had a vision of Afrikaans </w:t>
                </w:r>
                <w:proofErr w:type="gramStart"/>
                <w:r w:rsidRPr="00881AE2">
                  <w:t>literature which</w:t>
                </w:r>
                <w:proofErr w:type="gramEnd"/>
                <w:r w:rsidRPr="00881AE2">
                  <w:t xml:space="preserve"> included an awareness of the need of thematic inclusiveness, a more critical view of history and a greater sense of </w:t>
                </w:r>
                <w:proofErr w:type="spellStart"/>
                <w:r w:rsidRPr="00881AE2">
                  <w:t>professionality</w:t>
                </w:r>
                <w:proofErr w:type="spellEnd"/>
                <w:r w:rsidRPr="00881AE2">
                  <w:t xml:space="preserve"> and technical complexity in their work. Van </w:t>
                </w:r>
                <w:proofErr w:type="spellStart"/>
                <w:r w:rsidRPr="00881AE2">
                  <w:t>Wyk</w:t>
                </w:r>
                <w:proofErr w:type="spellEnd"/>
                <w:r w:rsidRPr="00881AE2">
                  <w:t xml:space="preserve"> </w:t>
                </w:r>
                <w:proofErr w:type="spellStart"/>
                <w:r w:rsidRPr="00881AE2">
                  <w:t>Louw</w:t>
                </w:r>
                <w:proofErr w:type="spellEnd"/>
                <w:r w:rsidRPr="00881AE2">
                  <w:t xml:space="preserve"> is even today considered one of the greatest poets, essayists and thinkers in the Afrikaans lan</w:t>
                </w:r>
                <w:bookmarkStart w:id="0" w:name="_GoBack"/>
                <w:bookmarkEnd w:id="0"/>
                <w:r w:rsidRPr="00881AE2">
                  <w:t>guage.</w:t>
                </w:r>
              </w:p>
              <w:p w14:paraId="241CD837" w14:textId="77777777" w:rsidR="00C91D6E" w:rsidRPr="00881AE2" w:rsidRDefault="00C91D6E" w:rsidP="00C91D6E"/>
              <w:p w14:paraId="019F803D" w14:textId="77777777" w:rsidR="00E85A05" w:rsidRDefault="00C91D6E" w:rsidP="00E85A05">
                <w:proofErr w:type="spellStart"/>
                <w:r w:rsidRPr="00881AE2">
                  <w:t>Nicolaas</w:t>
                </w:r>
                <w:proofErr w:type="spellEnd"/>
                <w:r w:rsidRPr="00881AE2">
                  <w:t xml:space="preserve"> </w:t>
                </w:r>
                <w:proofErr w:type="spellStart"/>
                <w:r w:rsidRPr="00881AE2">
                  <w:t>Petrus</w:t>
                </w:r>
                <w:proofErr w:type="spellEnd"/>
                <w:r w:rsidRPr="00881AE2">
                  <w:t xml:space="preserve"> van </w:t>
                </w:r>
                <w:proofErr w:type="spellStart"/>
                <w:r w:rsidRPr="00881AE2">
                  <w:t>Wyk</w:t>
                </w:r>
                <w:proofErr w:type="spellEnd"/>
                <w:r w:rsidRPr="00881AE2">
                  <w:t xml:space="preserve"> </w:t>
                </w:r>
                <w:proofErr w:type="spellStart"/>
                <w:r w:rsidRPr="00881AE2">
                  <w:t>Louw</w:t>
                </w:r>
                <w:proofErr w:type="spellEnd"/>
                <w:r w:rsidRPr="00881AE2">
                  <w:t xml:space="preserve"> was born in 1906 in the small town of Sutherland in the Western Cape Province of South Africa. He grew up in an Afrikaans speaking community but attended an English medium school in Sutherland as well as in Cape Town where the family lived later on. He studied at the University of Cape Town majoring in German and Philosophy. He became a lecturer at UCT teaching in the Faculty of Education until 1948. In 1949 he became professor of South African Literature, History and Culture at the </w:t>
                </w:r>
                <w:proofErr w:type="spellStart"/>
                <w:r w:rsidRPr="00881AE2">
                  <w:t>Gemeentelijke</w:t>
                </w:r>
                <w:proofErr w:type="spellEnd"/>
                <w:r w:rsidRPr="00881AE2">
                  <w:t xml:space="preserve"> </w:t>
                </w:r>
                <w:proofErr w:type="spellStart"/>
                <w:r w:rsidRPr="00881AE2">
                  <w:t>Universiteit</w:t>
                </w:r>
                <w:proofErr w:type="spellEnd"/>
                <w:r w:rsidRPr="00881AE2">
                  <w:t xml:space="preserve"> van Amsterdam. In 1960 he returns to South Africa to become head of the Department of Afrikaans and Dutch at the University of the Witwatersrand in </w:t>
                </w:r>
                <w:proofErr w:type="spellStart"/>
                <w:r w:rsidRPr="00881AE2">
                  <w:t>Johanneshurg</w:t>
                </w:r>
                <w:proofErr w:type="spellEnd"/>
                <w:r w:rsidRPr="00881AE2">
                  <w:t>. He filled this post until his death in 1970.</w:t>
                </w:r>
              </w:p>
            </w:tc>
          </w:sdtContent>
        </w:sdt>
      </w:tr>
      <w:tr w:rsidR="003F0D73" w14:paraId="651E2075" w14:textId="77777777" w:rsidTr="003F0D73">
        <w:sdt>
          <w:sdtPr>
            <w:alias w:val="Article text"/>
            <w:tag w:val="articleText"/>
            <w:id w:val="634067588"/>
            <w:placeholder>
              <w:docPart w:val="C7061F6FA175E1448E3AA522479601A0"/>
            </w:placeholder>
          </w:sdtPr>
          <w:sdtEndPr/>
          <w:sdtContent>
            <w:tc>
              <w:tcPr>
                <w:tcW w:w="9016" w:type="dxa"/>
                <w:tcMar>
                  <w:top w:w="113" w:type="dxa"/>
                  <w:bottom w:w="113" w:type="dxa"/>
                </w:tcMar>
              </w:tcPr>
              <w:p w14:paraId="37C27980" w14:textId="77777777" w:rsidR="00C91D6E" w:rsidRPr="00881AE2" w:rsidRDefault="00C91D6E" w:rsidP="00C91D6E">
                <w:pPr>
                  <w:rPr>
                    <w:noProof/>
                  </w:rPr>
                </w:pPr>
                <w:r w:rsidRPr="00881AE2">
                  <w:t xml:space="preserve">N. P. Van </w:t>
                </w:r>
                <w:proofErr w:type="spellStart"/>
                <w:r w:rsidRPr="00881AE2">
                  <w:t>Wyk</w:t>
                </w:r>
                <w:proofErr w:type="spellEnd"/>
                <w:r w:rsidRPr="00881AE2">
                  <w:t xml:space="preserve"> </w:t>
                </w:r>
                <w:proofErr w:type="spellStart"/>
                <w:r w:rsidRPr="00881AE2">
                  <w:t>Louw</w:t>
                </w:r>
                <w:proofErr w:type="spellEnd"/>
                <w:r w:rsidRPr="00881AE2">
                  <w:t xml:space="preserve"> is regarded as the most prominent poet of the group known as the </w:t>
                </w:r>
                <w:proofErr w:type="spellStart"/>
                <w:r w:rsidRPr="00881AE2">
                  <w:t>Dertigers</w:t>
                </w:r>
                <w:proofErr w:type="spellEnd"/>
                <w:r w:rsidRPr="00881AE2">
                  <w:t xml:space="preserve">, a group of writers who began publishing mainly in the thirties. These writers had a vision of Afrikaans </w:t>
                </w:r>
                <w:proofErr w:type="gramStart"/>
                <w:r w:rsidRPr="00881AE2">
                  <w:t>literature which</w:t>
                </w:r>
                <w:proofErr w:type="gramEnd"/>
                <w:r w:rsidRPr="00881AE2">
                  <w:t xml:space="preserve"> included an awareness of the need of thematic inclusiveness, a more critical view of history and a greater sense of </w:t>
                </w:r>
                <w:proofErr w:type="spellStart"/>
                <w:r w:rsidRPr="00881AE2">
                  <w:t>professionality</w:t>
                </w:r>
                <w:proofErr w:type="spellEnd"/>
                <w:r w:rsidRPr="00881AE2">
                  <w:t xml:space="preserve"> and technical complexity in their work. Van </w:t>
                </w:r>
                <w:proofErr w:type="spellStart"/>
                <w:r w:rsidRPr="00881AE2">
                  <w:t>Wyk</w:t>
                </w:r>
                <w:proofErr w:type="spellEnd"/>
                <w:r w:rsidRPr="00881AE2">
                  <w:t xml:space="preserve"> </w:t>
                </w:r>
                <w:proofErr w:type="spellStart"/>
                <w:r w:rsidRPr="00881AE2">
                  <w:t>Louw</w:t>
                </w:r>
                <w:proofErr w:type="spellEnd"/>
                <w:r w:rsidRPr="00881AE2">
                  <w:t xml:space="preserve"> is even today considered one of the greatest poets, essayists and thinkers in the Afrikaans language.</w:t>
                </w:r>
              </w:p>
              <w:p w14:paraId="3ABBFBFE" w14:textId="77777777" w:rsidR="00C91D6E" w:rsidRPr="00881AE2" w:rsidRDefault="00C91D6E" w:rsidP="00C91D6E"/>
              <w:p w14:paraId="58BF069B" w14:textId="77777777" w:rsidR="00C91D6E" w:rsidRPr="00881AE2" w:rsidRDefault="00C91D6E" w:rsidP="00C91D6E">
                <w:proofErr w:type="spellStart"/>
                <w:r w:rsidRPr="00881AE2">
                  <w:t>Nicolaas</w:t>
                </w:r>
                <w:proofErr w:type="spellEnd"/>
                <w:r w:rsidRPr="00881AE2">
                  <w:t xml:space="preserve"> </w:t>
                </w:r>
                <w:proofErr w:type="spellStart"/>
                <w:r w:rsidRPr="00881AE2">
                  <w:t>Petrus</w:t>
                </w:r>
                <w:proofErr w:type="spellEnd"/>
                <w:r w:rsidRPr="00881AE2">
                  <w:t xml:space="preserve"> van </w:t>
                </w:r>
                <w:proofErr w:type="spellStart"/>
                <w:r w:rsidRPr="00881AE2">
                  <w:t>Wyk</w:t>
                </w:r>
                <w:proofErr w:type="spellEnd"/>
                <w:r w:rsidRPr="00881AE2">
                  <w:t xml:space="preserve"> </w:t>
                </w:r>
                <w:proofErr w:type="spellStart"/>
                <w:r w:rsidRPr="00881AE2">
                  <w:t>Louw</w:t>
                </w:r>
                <w:proofErr w:type="spellEnd"/>
                <w:r w:rsidRPr="00881AE2">
                  <w:t xml:space="preserve"> was born in 1906 in the small town of Sutherland in the Western Cape Province of South Africa. He grew up in an Afrikaans speaking community but attended an English medium school in Sutherland as well as in Cape Town where the family lived later on. He studied at the University of Cape Town majoring in German and Philosophy. He became a lecturer at UCT teaching in the Faculty of Education until 1948. In 1949 he became professor of South African Literature, History and Culture at the </w:t>
                </w:r>
                <w:proofErr w:type="spellStart"/>
                <w:r w:rsidRPr="00881AE2">
                  <w:t>Gemeentelijke</w:t>
                </w:r>
                <w:proofErr w:type="spellEnd"/>
                <w:r w:rsidRPr="00881AE2">
                  <w:t xml:space="preserve"> </w:t>
                </w:r>
                <w:proofErr w:type="spellStart"/>
                <w:r w:rsidRPr="00881AE2">
                  <w:t>Universiteit</w:t>
                </w:r>
                <w:proofErr w:type="spellEnd"/>
                <w:r w:rsidRPr="00881AE2">
                  <w:t xml:space="preserve"> van Amsterdam. In 1960 he returns to South Africa to become head of the Department of Afrikaans and Dutch at the University of the Witwatersrand in </w:t>
                </w:r>
                <w:proofErr w:type="spellStart"/>
                <w:r w:rsidRPr="00881AE2">
                  <w:t>Johanneshurg</w:t>
                </w:r>
                <w:proofErr w:type="spellEnd"/>
                <w:r w:rsidRPr="00881AE2">
                  <w:t>. He filled this post until his death in 1970.</w:t>
                </w:r>
              </w:p>
              <w:p w14:paraId="336D3F27" w14:textId="77777777" w:rsidR="00C91D6E" w:rsidRDefault="00C91D6E" w:rsidP="00C91D6E"/>
              <w:p w14:paraId="011C82A7" w14:textId="77777777" w:rsidR="00C91D6E" w:rsidRPr="00881AE2" w:rsidRDefault="00C91D6E" w:rsidP="00C91D6E">
                <w:r w:rsidRPr="00881AE2">
                  <w:t xml:space="preserve">Van </w:t>
                </w:r>
                <w:proofErr w:type="spellStart"/>
                <w:r w:rsidRPr="00881AE2">
                  <w:t>Wyk</w:t>
                </w:r>
                <w:proofErr w:type="spellEnd"/>
                <w:r w:rsidRPr="00881AE2">
                  <w:t xml:space="preserve"> </w:t>
                </w:r>
                <w:proofErr w:type="spellStart"/>
                <w:r w:rsidRPr="00881AE2">
                  <w:t>Louw</w:t>
                </w:r>
                <w:r>
                  <w:t>’</w:t>
                </w:r>
                <w:r w:rsidRPr="00881AE2">
                  <w:t>s</w:t>
                </w:r>
                <w:proofErr w:type="spellEnd"/>
                <w:r w:rsidRPr="00881AE2">
                  <w:t xml:space="preserve"> oeuvre is usually divided into three periods. Between 1935 and 1939 two volumes of poetry, his debut </w:t>
                </w:r>
                <w:proofErr w:type="spellStart"/>
                <w:r w:rsidRPr="00881AE2">
                  <w:rPr>
                    <w:i/>
                  </w:rPr>
                  <w:t>Alleenspraak</w:t>
                </w:r>
                <w:proofErr w:type="spellEnd"/>
                <w:r w:rsidRPr="00881AE2">
                  <w:t xml:space="preserve"> (</w:t>
                </w:r>
                <w:r>
                  <w:rPr>
                    <w:i/>
                  </w:rPr>
                  <w:t>Soliloquy</w:t>
                </w:r>
                <w:r>
                  <w:t xml:space="preserve">, </w:t>
                </w:r>
                <w:r w:rsidRPr="00881AE2">
                  <w:t xml:space="preserve">1935) and </w:t>
                </w:r>
                <w:r w:rsidRPr="00881AE2">
                  <w:rPr>
                    <w:i/>
                  </w:rPr>
                  <w:t xml:space="preserve">Die </w:t>
                </w:r>
                <w:proofErr w:type="spellStart"/>
                <w:r w:rsidRPr="00881AE2">
                  <w:rPr>
                    <w:i/>
                  </w:rPr>
                  <w:t>halwe</w:t>
                </w:r>
                <w:proofErr w:type="spellEnd"/>
                <w:r w:rsidRPr="00881AE2">
                  <w:rPr>
                    <w:i/>
                  </w:rPr>
                  <w:t xml:space="preserve"> </w:t>
                </w:r>
                <w:proofErr w:type="spellStart"/>
                <w:r w:rsidRPr="00881AE2">
                  <w:rPr>
                    <w:i/>
                  </w:rPr>
                  <w:t>kring</w:t>
                </w:r>
                <w:proofErr w:type="spellEnd"/>
                <w:r w:rsidRPr="00881AE2">
                  <w:t xml:space="preserve"> (</w:t>
                </w:r>
                <w:r>
                  <w:rPr>
                    <w:i/>
                  </w:rPr>
                  <w:t>The Semi-circle</w:t>
                </w:r>
                <w:r>
                  <w:t xml:space="preserve">, </w:t>
                </w:r>
                <w:r w:rsidRPr="00881AE2">
                  <w:t xml:space="preserve">1937) </w:t>
                </w:r>
                <w:r>
                  <w:t>were</w:t>
                </w:r>
                <w:r w:rsidRPr="00881AE2">
                  <w:t xml:space="preserve"> published. Both volumes contain a number of folk ballads and love poems in a c</w:t>
                </w:r>
                <w:r>
                  <w:t xml:space="preserve">lear </w:t>
                </w:r>
                <w:r>
                  <w:lastRenderedPageBreak/>
                  <w:t xml:space="preserve">and simple style, but </w:t>
                </w:r>
                <w:proofErr w:type="spellStart"/>
                <w:r>
                  <w:t>Louw’</w:t>
                </w:r>
                <w:r w:rsidRPr="00881AE2">
                  <w:t>s</w:t>
                </w:r>
                <w:proofErr w:type="spellEnd"/>
                <w:r w:rsidRPr="00881AE2">
                  <w:t xml:space="preserve"> concern with larger issues becomes apparent in </w:t>
                </w:r>
                <w:r>
                  <w:t>his</w:t>
                </w:r>
                <w:r w:rsidRPr="00881AE2">
                  <w:t xml:space="preserve"> idealistic ideas about insight acquired in loneliness, the meaning of beauty and </w:t>
                </w:r>
                <w:r>
                  <w:t>the</w:t>
                </w:r>
                <w:r w:rsidRPr="00881AE2">
                  <w:t xml:space="preserve"> yearning for purity of spirit.  </w:t>
                </w:r>
              </w:p>
              <w:p w14:paraId="3DCCFF15" w14:textId="77777777" w:rsidR="00C91D6E" w:rsidRDefault="00C91D6E" w:rsidP="00C91D6E"/>
              <w:p w14:paraId="7C62AE3B" w14:textId="77777777" w:rsidR="00C91D6E" w:rsidRPr="00881AE2" w:rsidRDefault="00C91D6E" w:rsidP="00C91D6E">
                <w:r w:rsidRPr="00881AE2">
                  <w:t xml:space="preserve">As an established and respected poet, </w:t>
                </w:r>
                <w:proofErr w:type="spellStart"/>
                <w:r w:rsidRPr="00881AE2">
                  <w:t>Louw</w:t>
                </w:r>
                <w:proofErr w:type="spellEnd"/>
                <w:r w:rsidRPr="00881AE2">
                  <w:t xml:space="preserve"> </w:t>
                </w:r>
                <w:r>
                  <w:t>became</w:t>
                </w:r>
                <w:r w:rsidRPr="00881AE2">
                  <w:t xml:space="preserve"> more and more </w:t>
                </w:r>
                <w:r>
                  <w:t>preoccupied with humankind’s</w:t>
                </w:r>
                <w:r w:rsidRPr="00881AE2">
                  <w:t xml:space="preserve"> relation to powers larger than </w:t>
                </w:r>
                <w:r>
                  <w:t>itself</w:t>
                </w:r>
                <w:r w:rsidRPr="00881AE2">
                  <w:t xml:space="preserve">. Between 1940-1954, seen as the second period in his work, his poetry becomes more complex and metaphorically </w:t>
                </w:r>
                <w:proofErr w:type="gramStart"/>
                <w:r w:rsidRPr="00881AE2">
                  <w:t>more dense</w:t>
                </w:r>
                <w:proofErr w:type="gramEnd"/>
                <w:r>
                  <w:t>,</w:t>
                </w:r>
                <w:r w:rsidRPr="00881AE2">
                  <w:t xml:space="preserve"> though he retains a remarkable clarity of expression. Important works are </w:t>
                </w:r>
                <w:proofErr w:type="spellStart"/>
                <w:r w:rsidRPr="00881AE2">
                  <w:rPr>
                    <w:i/>
                  </w:rPr>
                  <w:t>Raka</w:t>
                </w:r>
                <w:proofErr w:type="spellEnd"/>
                <w:r w:rsidRPr="00881AE2">
                  <w:t xml:space="preserve"> (a long epic poem, 1941), </w:t>
                </w:r>
                <w:proofErr w:type="spellStart"/>
                <w:r w:rsidRPr="00881AE2">
                  <w:rPr>
                    <w:i/>
                  </w:rPr>
                  <w:t>Gestaltes</w:t>
                </w:r>
                <w:proofErr w:type="spellEnd"/>
                <w:r w:rsidRPr="00881AE2">
                  <w:rPr>
                    <w:i/>
                  </w:rPr>
                  <w:t xml:space="preserve"> en </w:t>
                </w:r>
                <w:proofErr w:type="spellStart"/>
                <w:r w:rsidRPr="00881AE2">
                  <w:rPr>
                    <w:i/>
                  </w:rPr>
                  <w:t>diere</w:t>
                </w:r>
                <w:proofErr w:type="spellEnd"/>
                <w:r w:rsidRPr="00881AE2">
                  <w:t xml:space="preserve"> (</w:t>
                </w:r>
                <w:r>
                  <w:rPr>
                    <w:i/>
                  </w:rPr>
                  <w:t>Figures and Animals</w:t>
                </w:r>
                <w:r>
                  <w:t xml:space="preserve">, </w:t>
                </w:r>
                <w:r w:rsidRPr="00881AE2">
                  <w:t>poetry</w:t>
                </w:r>
                <w:proofErr w:type="gramStart"/>
                <w:r w:rsidRPr="00881AE2">
                  <w:t>,1942</w:t>
                </w:r>
                <w:proofErr w:type="gramEnd"/>
                <w:r w:rsidRPr="00881AE2">
                  <w:t xml:space="preserve">), and two verse dramas, </w:t>
                </w:r>
                <w:proofErr w:type="spellStart"/>
                <w:r w:rsidRPr="00881AE2">
                  <w:rPr>
                    <w:i/>
                  </w:rPr>
                  <w:t>Germanicus</w:t>
                </w:r>
                <w:proofErr w:type="spellEnd"/>
                <w:r w:rsidRPr="00881AE2">
                  <w:t xml:space="preserve"> (only published in 1956) and </w:t>
                </w:r>
                <w:r w:rsidRPr="00881AE2">
                  <w:rPr>
                    <w:i/>
                  </w:rPr>
                  <w:t>Dias</w:t>
                </w:r>
                <w:r w:rsidRPr="00881AE2">
                  <w:t xml:space="preserve"> (1952). </w:t>
                </w:r>
              </w:p>
              <w:p w14:paraId="70C2FE6C" w14:textId="77777777" w:rsidR="00C91D6E" w:rsidRDefault="00C91D6E" w:rsidP="00C91D6E"/>
              <w:p w14:paraId="03A77225" w14:textId="77777777" w:rsidR="00C91D6E" w:rsidRPr="00881AE2" w:rsidRDefault="00C91D6E" w:rsidP="00C91D6E">
                <w:r w:rsidRPr="00881AE2">
                  <w:t xml:space="preserve">Throughout his career </w:t>
                </w:r>
                <w:proofErr w:type="spellStart"/>
                <w:r w:rsidRPr="00881AE2">
                  <w:t>Louw</w:t>
                </w:r>
                <w:proofErr w:type="spellEnd"/>
                <w:r w:rsidRPr="00881AE2">
                  <w:t xml:space="preserve"> </w:t>
                </w:r>
                <w:r>
                  <w:t>wrote</w:t>
                </w:r>
                <w:r w:rsidRPr="00881AE2">
                  <w:t xml:space="preserve"> essays on South African and Afrikaans cultural and political issues</w:t>
                </w:r>
                <w:r>
                  <w:t>,</w:t>
                </w:r>
                <w:r w:rsidRPr="00881AE2">
                  <w:t xml:space="preserve"> and on literature as a form of cultural expression (</w:t>
                </w:r>
                <w:proofErr w:type="spellStart"/>
                <w:r w:rsidRPr="00881AE2">
                  <w:rPr>
                    <w:i/>
                    <w:iCs/>
                  </w:rPr>
                  <w:t>Lojale</w:t>
                </w:r>
                <w:proofErr w:type="spellEnd"/>
                <w:r w:rsidRPr="00881AE2">
                  <w:rPr>
                    <w:i/>
                    <w:iCs/>
                  </w:rPr>
                  <w:t xml:space="preserve"> </w:t>
                </w:r>
                <w:proofErr w:type="spellStart"/>
                <w:r w:rsidRPr="00881AE2">
                  <w:rPr>
                    <w:i/>
                    <w:iCs/>
                  </w:rPr>
                  <w:t>verset</w:t>
                </w:r>
                <w:proofErr w:type="spellEnd"/>
                <w:r>
                  <w:t xml:space="preserve"> (</w:t>
                </w:r>
                <w:r>
                  <w:rPr>
                    <w:i/>
                  </w:rPr>
                  <w:t>Loyal Opposition</w:t>
                </w:r>
                <w:r>
                  <w:t>,</w:t>
                </w:r>
                <w:r w:rsidRPr="00881AE2">
                  <w:t xml:space="preserve"> 1939</w:t>
                </w:r>
                <w:r>
                  <w:t>)</w:t>
                </w:r>
                <w:proofErr w:type="gramStart"/>
                <w:r w:rsidRPr="00881AE2">
                  <w:t>;</w:t>
                </w:r>
                <w:r>
                  <w:t xml:space="preserve"> </w:t>
                </w:r>
                <w:r w:rsidRPr="00881AE2">
                  <w:t xml:space="preserve"> </w:t>
                </w:r>
                <w:proofErr w:type="spellStart"/>
                <w:r w:rsidRPr="00881AE2">
                  <w:rPr>
                    <w:i/>
                    <w:iCs/>
                  </w:rPr>
                  <w:t>Berigte</w:t>
                </w:r>
                <w:proofErr w:type="spellEnd"/>
                <w:proofErr w:type="gramEnd"/>
                <w:r w:rsidRPr="00881AE2">
                  <w:rPr>
                    <w:i/>
                    <w:iCs/>
                  </w:rPr>
                  <w:t xml:space="preserve"> </w:t>
                </w:r>
                <w:proofErr w:type="spellStart"/>
                <w:r w:rsidRPr="00881AE2">
                  <w:rPr>
                    <w:i/>
                    <w:iCs/>
                  </w:rPr>
                  <w:t>te</w:t>
                </w:r>
                <w:proofErr w:type="spellEnd"/>
                <w:r w:rsidRPr="00881AE2">
                  <w:rPr>
                    <w:i/>
                    <w:iCs/>
                  </w:rPr>
                  <w:t xml:space="preserve"> </w:t>
                </w:r>
                <w:proofErr w:type="spellStart"/>
                <w:r w:rsidRPr="00881AE2">
                  <w:rPr>
                    <w:i/>
                    <w:iCs/>
                  </w:rPr>
                  <w:t>velde</w:t>
                </w:r>
                <w:proofErr w:type="spellEnd"/>
                <w:r>
                  <w:rPr>
                    <w:i/>
                    <w:iCs/>
                  </w:rPr>
                  <w:t xml:space="preserve"> </w:t>
                </w:r>
                <w:r>
                  <w:rPr>
                    <w:iCs/>
                  </w:rPr>
                  <w:t>(</w:t>
                </w:r>
                <w:r>
                  <w:rPr>
                    <w:i/>
                    <w:iCs/>
                  </w:rPr>
                  <w:t>Reports from the Field</w:t>
                </w:r>
                <w:r>
                  <w:rPr>
                    <w:iCs/>
                  </w:rPr>
                  <w:t>,</w:t>
                </w:r>
                <w:r w:rsidRPr="00881AE2">
                  <w:t xml:space="preserve"> 1939</w:t>
                </w:r>
                <w:r>
                  <w:t>)</w:t>
                </w:r>
                <w:r w:rsidRPr="00881AE2">
                  <w:t xml:space="preserve">; </w:t>
                </w:r>
                <w:proofErr w:type="spellStart"/>
                <w:r w:rsidRPr="00881AE2">
                  <w:rPr>
                    <w:i/>
                  </w:rPr>
                  <w:t>Liberale</w:t>
                </w:r>
                <w:proofErr w:type="spellEnd"/>
                <w:r w:rsidRPr="00881AE2">
                  <w:rPr>
                    <w:i/>
                  </w:rPr>
                  <w:t xml:space="preserve"> </w:t>
                </w:r>
                <w:proofErr w:type="spellStart"/>
                <w:r w:rsidRPr="00881AE2">
                  <w:rPr>
                    <w:i/>
                  </w:rPr>
                  <w:t>nasionalisme</w:t>
                </w:r>
                <w:proofErr w:type="spellEnd"/>
                <w:r>
                  <w:t xml:space="preserve"> (</w:t>
                </w:r>
                <w:r>
                  <w:rPr>
                    <w:i/>
                  </w:rPr>
                  <w:t>Liberal Nationalism</w:t>
                </w:r>
                <w:r>
                  <w:t>,</w:t>
                </w:r>
                <w:r w:rsidRPr="00881AE2">
                  <w:t xml:space="preserve"> 1958</w:t>
                </w:r>
                <w:r>
                  <w:t>)</w:t>
                </w:r>
                <w:r w:rsidRPr="00881AE2">
                  <w:t xml:space="preserve">; </w:t>
                </w:r>
                <w:proofErr w:type="spellStart"/>
                <w:r>
                  <w:rPr>
                    <w:i/>
                  </w:rPr>
                  <w:t>Swaarte</w:t>
                </w:r>
                <w:proofErr w:type="spellEnd"/>
                <w:r>
                  <w:rPr>
                    <w:i/>
                  </w:rPr>
                  <w:t>-</w:t>
                </w:r>
                <w:r w:rsidRPr="00881AE2">
                  <w:rPr>
                    <w:i/>
                  </w:rPr>
                  <w:t xml:space="preserve">en </w:t>
                </w:r>
                <w:proofErr w:type="spellStart"/>
                <w:r w:rsidRPr="00881AE2">
                  <w:rPr>
                    <w:i/>
                  </w:rPr>
                  <w:t>ligpunte</w:t>
                </w:r>
                <w:proofErr w:type="spellEnd"/>
                <w:r w:rsidRPr="00881AE2">
                  <w:t xml:space="preserve"> </w:t>
                </w:r>
                <w:r>
                  <w:t>(</w:t>
                </w:r>
                <w:r>
                  <w:rPr>
                    <w:i/>
                  </w:rPr>
                  <w:t>Heavy and Light Points</w:t>
                </w:r>
                <w:r>
                  <w:t xml:space="preserve">) </w:t>
                </w:r>
                <w:r w:rsidRPr="00881AE2">
                  <w:t xml:space="preserve">and </w:t>
                </w:r>
                <w:r>
                  <w:rPr>
                    <w:i/>
                  </w:rPr>
                  <w:t>’</w:t>
                </w:r>
                <w:r w:rsidRPr="00881AE2">
                  <w:rPr>
                    <w:i/>
                  </w:rPr>
                  <w:t xml:space="preserve">n </w:t>
                </w:r>
                <w:proofErr w:type="spellStart"/>
                <w:r w:rsidRPr="00881AE2">
                  <w:rPr>
                    <w:i/>
                  </w:rPr>
                  <w:t>Wêreld</w:t>
                </w:r>
                <w:proofErr w:type="spellEnd"/>
                <w:r w:rsidRPr="00881AE2">
                  <w:rPr>
                    <w:i/>
                  </w:rPr>
                  <w:t xml:space="preserve"> </w:t>
                </w:r>
                <w:proofErr w:type="spellStart"/>
                <w:r w:rsidRPr="00881AE2">
                  <w:rPr>
                    <w:i/>
                  </w:rPr>
                  <w:t>deur</w:t>
                </w:r>
                <w:proofErr w:type="spellEnd"/>
                <w:r w:rsidRPr="00881AE2">
                  <w:rPr>
                    <w:i/>
                  </w:rPr>
                  <w:t xml:space="preserve"> </w:t>
                </w:r>
                <w:proofErr w:type="spellStart"/>
                <w:r w:rsidRPr="00881AE2">
                  <w:rPr>
                    <w:i/>
                  </w:rPr>
                  <w:t>glas</w:t>
                </w:r>
                <w:proofErr w:type="spellEnd"/>
                <w:r w:rsidRPr="00881AE2">
                  <w:t xml:space="preserve"> </w:t>
                </w:r>
                <w:r>
                  <w:t>(</w:t>
                </w:r>
                <w:r>
                  <w:rPr>
                    <w:i/>
                  </w:rPr>
                  <w:t>A World Through Glass</w:t>
                </w:r>
                <w:r>
                  <w:t xml:space="preserve">, </w:t>
                </w:r>
                <w:r w:rsidRPr="00881AE2">
                  <w:t>1958</w:t>
                </w:r>
                <w:r>
                  <w:t>)</w:t>
                </w:r>
                <w:r w:rsidRPr="00881AE2">
                  <w:t xml:space="preserve">; </w:t>
                </w:r>
                <w:proofErr w:type="spellStart"/>
                <w:r w:rsidRPr="00881AE2">
                  <w:rPr>
                    <w:i/>
                  </w:rPr>
                  <w:t>Vernuwing</w:t>
                </w:r>
                <w:proofErr w:type="spellEnd"/>
                <w:r w:rsidRPr="00881AE2">
                  <w:rPr>
                    <w:i/>
                  </w:rPr>
                  <w:t xml:space="preserve"> in die </w:t>
                </w:r>
                <w:proofErr w:type="spellStart"/>
                <w:r w:rsidRPr="00881AE2">
                  <w:rPr>
                    <w:i/>
                  </w:rPr>
                  <w:t>prosa</w:t>
                </w:r>
                <w:proofErr w:type="spellEnd"/>
                <w:r>
                  <w:t xml:space="preserve"> (</w:t>
                </w:r>
                <w:r>
                  <w:rPr>
                    <w:i/>
                  </w:rPr>
                  <w:t>Renewal in Prose Fiction</w:t>
                </w:r>
                <w:r>
                  <w:t>,</w:t>
                </w:r>
                <w:r w:rsidRPr="00881AE2">
                  <w:t xml:space="preserve"> 1961). </w:t>
                </w:r>
                <w:r>
                  <w:t>He also experimented</w:t>
                </w:r>
                <w:r w:rsidRPr="00881AE2">
                  <w:t xml:space="preserve"> with other literary genres</w:t>
                </w:r>
                <w:r>
                  <w:t>,</w:t>
                </w:r>
                <w:r w:rsidRPr="00881AE2">
                  <w:t xml:space="preserve"> such as radio drama and </w:t>
                </w:r>
                <w:proofErr w:type="spellStart"/>
                <w:r w:rsidRPr="00881AE2">
                  <w:t>radiophonic</w:t>
                </w:r>
                <w:proofErr w:type="spellEnd"/>
                <w:r w:rsidRPr="00881AE2">
                  <w:t xml:space="preserve"> opera.</w:t>
                </w:r>
              </w:p>
              <w:p w14:paraId="49D2A120" w14:textId="77777777" w:rsidR="00C91D6E" w:rsidRDefault="00C91D6E" w:rsidP="00C91D6E">
                <w:pPr>
                  <w:rPr>
                    <w:i/>
                  </w:rPr>
                </w:pPr>
              </w:p>
              <w:p w14:paraId="307C1E7E" w14:textId="77777777" w:rsidR="00C91D6E" w:rsidRPr="00881AE2" w:rsidRDefault="00C91D6E" w:rsidP="00C91D6E">
                <w:proofErr w:type="spellStart"/>
                <w:r w:rsidRPr="00881AE2">
                  <w:rPr>
                    <w:i/>
                  </w:rPr>
                  <w:t>Nuwe</w:t>
                </w:r>
                <w:proofErr w:type="spellEnd"/>
                <w:r w:rsidRPr="00881AE2">
                  <w:rPr>
                    <w:i/>
                  </w:rPr>
                  <w:t xml:space="preserve"> Verse</w:t>
                </w:r>
                <w:r w:rsidRPr="00881AE2">
                  <w:t xml:space="preserve"> (</w:t>
                </w:r>
                <w:r>
                  <w:rPr>
                    <w:i/>
                  </w:rPr>
                  <w:t>New Verses</w:t>
                </w:r>
                <w:r>
                  <w:t xml:space="preserve">, </w:t>
                </w:r>
                <w:r w:rsidRPr="00881AE2">
                  <w:t>1954)</w:t>
                </w:r>
                <w:r>
                  <w:t xml:space="preserve"> heralds the last phase of </w:t>
                </w:r>
                <w:proofErr w:type="spellStart"/>
                <w:r>
                  <w:t>Louw’</w:t>
                </w:r>
                <w:r w:rsidRPr="00881AE2">
                  <w:t>s</w:t>
                </w:r>
                <w:proofErr w:type="spellEnd"/>
                <w:r w:rsidRPr="00881AE2">
                  <w:t xml:space="preserve"> work, in which his poetry becomes even more refined and simple</w:t>
                </w:r>
                <w:r>
                  <w:t>,</w:t>
                </w:r>
                <w:r w:rsidRPr="00881AE2">
                  <w:t xml:space="preserve"> though thematically complex and embedded in an extended </w:t>
                </w:r>
                <w:proofErr w:type="spellStart"/>
                <w:r w:rsidRPr="00881AE2">
                  <w:t>intertextual</w:t>
                </w:r>
                <w:proofErr w:type="spellEnd"/>
                <w:r w:rsidRPr="00881AE2">
                  <w:t xml:space="preserve"> field of reference. </w:t>
                </w:r>
                <w:r>
                  <w:t xml:space="preserve">The culmination of </w:t>
                </w:r>
                <w:proofErr w:type="spellStart"/>
                <w:r>
                  <w:t>Louw’</w:t>
                </w:r>
                <w:r w:rsidRPr="00881AE2">
                  <w:t>s</w:t>
                </w:r>
                <w:proofErr w:type="spellEnd"/>
                <w:r w:rsidRPr="00881AE2">
                  <w:t xml:space="preserve"> poetry is the volume </w:t>
                </w:r>
                <w:proofErr w:type="spellStart"/>
                <w:r w:rsidRPr="00881AE2">
                  <w:rPr>
                    <w:i/>
                  </w:rPr>
                  <w:t>Tristia</w:t>
                </w:r>
                <w:proofErr w:type="spellEnd"/>
                <w:r w:rsidRPr="00881AE2">
                  <w:rPr>
                    <w:i/>
                  </w:rPr>
                  <w:t xml:space="preserve"> en </w:t>
                </w:r>
                <w:proofErr w:type="spellStart"/>
                <w:r w:rsidRPr="00881AE2">
                  <w:rPr>
                    <w:i/>
                  </w:rPr>
                  <w:t>ander</w:t>
                </w:r>
                <w:proofErr w:type="spellEnd"/>
                <w:r w:rsidRPr="00881AE2">
                  <w:rPr>
                    <w:i/>
                  </w:rPr>
                  <w:t xml:space="preserve"> verse, </w:t>
                </w:r>
                <w:proofErr w:type="spellStart"/>
                <w:r w:rsidRPr="00881AE2">
                  <w:rPr>
                    <w:i/>
                  </w:rPr>
                  <w:t>voorspele</w:t>
                </w:r>
                <w:proofErr w:type="spellEnd"/>
                <w:r w:rsidRPr="00881AE2">
                  <w:rPr>
                    <w:i/>
                  </w:rPr>
                  <w:t xml:space="preserve"> en </w:t>
                </w:r>
                <w:proofErr w:type="spellStart"/>
                <w:r w:rsidRPr="00881AE2">
                  <w:rPr>
                    <w:i/>
                  </w:rPr>
                  <w:t>vlugte</w:t>
                </w:r>
                <w:proofErr w:type="spellEnd"/>
                <w:r w:rsidRPr="00881AE2">
                  <w:rPr>
                    <w:i/>
                  </w:rPr>
                  <w:t xml:space="preserve"> 1950-1957</w:t>
                </w:r>
                <w:r w:rsidRPr="00881AE2">
                  <w:t xml:space="preserve"> (</w:t>
                </w:r>
                <w:proofErr w:type="spellStart"/>
                <w:r>
                  <w:rPr>
                    <w:i/>
                  </w:rPr>
                  <w:t>Tristia</w:t>
                </w:r>
                <w:proofErr w:type="spellEnd"/>
                <w:r>
                  <w:rPr>
                    <w:i/>
                  </w:rPr>
                  <w:t xml:space="preserve"> and Other Verses</w:t>
                </w:r>
                <w:r>
                  <w:t xml:space="preserve">, </w:t>
                </w:r>
                <w:r w:rsidRPr="00881AE2">
                  <w:t xml:space="preserve">1962), in which poetry as such and the act of writing poetry feature prominently. </w:t>
                </w:r>
                <w:r>
                  <w:t xml:space="preserve">In this volume </w:t>
                </w:r>
                <w:proofErr w:type="spellStart"/>
                <w:r>
                  <w:t>Louw’</w:t>
                </w:r>
                <w:r w:rsidRPr="00881AE2">
                  <w:t>s</w:t>
                </w:r>
                <w:proofErr w:type="spellEnd"/>
                <w:r w:rsidRPr="00881AE2">
                  <w:t xml:space="preserve"> poetry is stripped of idealism and reflect</w:t>
                </w:r>
                <w:r>
                  <w:t>s</w:t>
                </w:r>
                <w:r w:rsidRPr="00881AE2">
                  <w:t xml:space="preserve"> </w:t>
                </w:r>
                <w:r>
                  <w:t xml:space="preserve">in a </w:t>
                </w:r>
                <w:r w:rsidRPr="00881AE2">
                  <w:t>technically self-conscious poetic style</w:t>
                </w:r>
                <w:r>
                  <w:t>,</w:t>
                </w:r>
                <w:r w:rsidRPr="00881AE2">
                  <w:t xml:space="preserve"> a deep coming to terms with himself, his failings and psychological complexity.  </w:t>
                </w:r>
              </w:p>
              <w:p w14:paraId="24AAA7C2" w14:textId="77777777" w:rsidR="00C91D6E" w:rsidRDefault="00C91D6E" w:rsidP="00C91D6E">
                <w:pPr>
                  <w:rPr>
                    <w:b/>
                  </w:rPr>
                </w:pPr>
              </w:p>
              <w:p w14:paraId="41F28B1A" w14:textId="77777777" w:rsidR="00C91D6E" w:rsidRPr="00881AE2" w:rsidRDefault="00C91D6E" w:rsidP="00C91D6E">
                <w:pPr>
                  <w:pStyle w:val="Heading1"/>
                  <w:outlineLvl w:val="0"/>
                </w:pPr>
                <w:r>
                  <w:t>List of works:</w:t>
                </w:r>
              </w:p>
              <w:p w14:paraId="10CF452E" w14:textId="77777777" w:rsidR="00C91D6E" w:rsidRDefault="00C91D6E" w:rsidP="00C91D6E">
                <w:proofErr w:type="spellStart"/>
                <w:r w:rsidRPr="00881AE2">
                  <w:rPr>
                    <w:i/>
                  </w:rPr>
                  <w:t>Alleenspraak</w:t>
                </w:r>
                <w:proofErr w:type="spellEnd"/>
                <w:r w:rsidRPr="00881AE2">
                  <w:t xml:space="preserve"> (1935) </w:t>
                </w:r>
              </w:p>
              <w:p w14:paraId="7A9DBC4A" w14:textId="77777777" w:rsidR="00C91D6E" w:rsidRDefault="00C91D6E" w:rsidP="00C91D6E">
                <w:r w:rsidRPr="00881AE2">
                  <w:rPr>
                    <w:i/>
                  </w:rPr>
                  <w:t xml:space="preserve">Die </w:t>
                </w:r>
                <w:proofErr w:type="spellStart"/>
                <w:r w:rsidRPr="00881AE2">
                  <w:rPr>
                    <w:i/>
                  </w:rPr>
                  <w:t>halwe</w:t>
                </w:r>
                <w:proofErr w:type="spellEnd"/>
                <w:r w:rsidRPr="00881AE2">
                  <w:rPr>
                    <w:i/>
                  </w:rPr>
                  <w:t xml:space="preserve"> </w:t>
                </w:r>
                <w:proofErr w:type="spellStart"/>
                <w:r w:rsidRPr="00881AE2">
                  <w:rPr>
                    <w:i/>
                  </w:rPr>
                  <w:t>kring</w:t>
                </w:r>
                <w:proofErr w:type="spellEnd"/>
                <w:r w:rsidRPr="00881AE2">
                  <w:t xml:space="preserve"> (1937)</w:t>
                </w:r>
              </w:p>
              <w:p w14:paraId="104D6722" w14:textId="77777777" w:rsidR="00C91D6E" w:rsidRDefault="00C91D6E" w:rsidP="00C91D6E">
                <w:proofErr w:type="spellStart"/>
                <w:r w:rsidRPr="00881AE2">
                  <w:rPr>
                    <w:i/>
                  </w:rPr>
                  <w:t>Raka</w:t>
                </w:r>
                <w:proofErr w:type="spellEnd"/>
                <w:r w:rsidRPr="00881AE2">
                  <w:t xml:space="preserve"> (</w:t>
                </w:r>
                <w:r>
                  <w:t>1941)</w:t>
                </w:r>
              </w:p>
              <w:p w14:paraId="047A4DC2" w14:textId="77777777" w:rsidR="00C91D6E" w:rsidRDefault="00C91D6E" w:rsidP="00C91D6E">
                <w:proofErr w:type="spellStart"/>
                <w:r w:rsidRPr="00881AE2">
                  <w:rPr>
                    <w:i/>
                  </w:rPr>
                  <w:t>Gestaltes</w:t>
                </w:r>
                <w:proofErr w:type="spellEnd"/>
                <w:r w:rsidRPr="00881AE2">
                  <w:rPr>
                    <w:i/>
                  </w:rPr>
                  <w:t xml:space="preserve"> en </w:t>
                </w:r>
                <w:proofErr w:type="spellStart"/>
                <w:r w:rsidRPr="00881AE2">
                  <w:rPr>
                    <w:i/>
                  </w:rPr>
                  <w:t>diere</w:t>
                </w:r>
                <w:proofErr w:type="spellEnd"/>
                <w:r w:rsidRPr="00881AE2">
                  <w:t xml:space="preserve"> (</w:t>
                </w:r>
                <w:r>
                  <w:t>1942)</w:t>
                </w:r>
                <w:r w:rsidRPr="00881AE2">
                  <w:t xml:space="preserve"> </w:t>
                </w:r>
              </w:p>
              <w:p w14:paraId="6305CD1D" w14:textId="77777777" w:rsidR="00C91D6E" w:rsidRPr="00881AE2" w:rsidRDefault="00C91D6E" w:rsidP="00C91D6E">
                <w:r w:rsidRPr="00881AE2">
                  <w:rPr>
                    <w:i/>
                  </w:rPr>
                  <w:t>Dias</w:t>
                </w:r>
                <w:r>
                  <w:t xml:space="preserve"> (1952)</w:t>
                </w:r>
              </w:p>
              <w:p w14:paraId="709AAFDE" w14:textId="77777777" w:rsidR="00C91D6E" w:rsidRDefault="00C91D6E" w:rsidP="00C91D6E">
                <w:proofErr w:type="spellStart"/>
                <w:r w:rsidRPr="00881AE2">
                  <w:rPr>
                    <w:i/>
                  </w:rPr>
                  <w:t>Nuwe</w:t>
                </w:r>
                <w:proofErr w:type="spellEnd"/>
                <w:r w:rsidRPr="00881AE2">
                  <w:rPr>
                    <w:i/>
                  </w:rPr>
                  <w:t xml:space="preserve"> Verse</w:t>
                </w:r>
                <w:r w:rsidRPr="00881AE2">
                  <w:t xml:space="preserve"> (1954)</w:t>
                </w:r>
                <w:r>
                  <w:t xml:space="preserve"> </w:t>
                </w:r>
              </w:p>
              <w:p w14:paraId="7959CBC9" w14:textId="77777777" w:rsidR="00C91D6E" w:rsidRDefault="00C91D6E" w:rsidP="00C91D6E">
                <w:proofErr w:type="spellStart"/>
                <w:r w:rsidRPr="00881AE2">
                  <w:rPr>
                    <w:i/>
                  </w:rPr>
                  <w:t>Germanicus</w:t>
                </w:r>
                <w:proofErr w:type="spellEnd"/>
                <w:r w:rsidRPr="00881AE2">
                  <w:t xml:space="preserve"> (</w:t>
                </w:r>
                <w:r>
                  <w:t>1956)</w:t>
                </w:r>
              </w:p>
              <w:p w14:paraId="04EBCCD8" w14:textId="77777777" w:rsidR="003F0D73" w:rsidRDefault="00C91D6E" w:rsidP="00C27FAB">
                <w:proofErr w:type="spellStart"/>
                <w:r w:rsidRPr="00881AE2">
                  <w:rPr>
                    <w:i/>
                  </w:rPr>
                  <w:t>Tristia</w:t>
                </w:r>
                <w:proofErr w:type="spellEnd"/>
                <w:r w:rsidRPr="00881AE2">
                  <w:rPr>
                    <w:i/>
                  </w:rPr>
                  <w:t xml:space="preserve"> en </w:t>
                </w:r>
                <w:proofErr w:type="spellStart"/>
                <w:r w:rsidRPr="00881AE2">
                  <w:rPr>
                    <w:i/>
                  </w:rPr>
                  <w:t>ander</w:t>
                </w:r>
                <w:proofErr w:type="spellEnd"/>
                <w:r w:rsidRPr="00881AE2">
                  <w:rPr>
                    <w:i/>
                  </w:rPr>
                  <w:t xml:space="preserve"> verse, </w:t>
                </w:r>
                <w:proofErr w:type="spellStart"/>
                <w:r w:rsidRPr="00881AE2">
                  <w:rPr>
                    <w:i/>
                  </w:rPr>
                  <w:t>voorspele</w:t>
                </w:r>
                <w:proofErr w:type="spellEnd"/>
                <w:r w:rsidRPr="00881AE2">
                  <w:rPr>
                    <w:i/>
                  </w:rPr>
                  <w:t xml:space="preserve"> en </w:t>
                </w:r>
                <w:proofErr w:type="spellStart"/>
                <w:r w:rsidRPr="00881AE2">
                  <w:rPr>
                    <w:i/>
                  </w:rPr>
                  <w:t>vlugte</w:t>
                </w:r>
                <w:proofErr w:type="spellEnd"/>
                <w:r w:rsidRPr="00881AE2">
                  <w:rPr>
                    <w:i/>
                  </w:rPr>
                  <w:t xml:space="preserve"> 1950-1957</w:t>
                </w:r>
                <w:r w:rsidRPr="00881AE2">
                  <w:t xml:space="preserve"> (1962)</w:t>
                </w:r>
              </w:p>
            </w:tc>
          </w:sdtContent>
        </w:sdt>
      </w:tr>
      <w:tr w:rsidR="003235A7" w14:paraId="69920A19" w14:textId="77777777" w:rsidTr="003235A7">
        <w:tc>
          <w:tcPr>
            <w:tcW w:w="9016" w:type="dxa"/>
          </w:tcPr>
          <w:p w14:paraId="4FD005D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F9082A78ADA2A4481915B7F695ECDB8"/>
              </w:placeholder>
            </w:sdtPr>
            <w:sdtEndPr/>
            <w:sdtContent>
              <w:p w14:paraId="7A7DD58F" w14:textId="77777777" w:rsidR="00C91D6E" w:rsidRDefault="00B03951" w:rsidP="00C91D6E">
                <w:sdt>
                  <w:sdtPr>
                    <w:id w:val="-1450775184"/>
                    <w:citation/>
                  </w:sdtPr>
                  <w:sdtEndPr/>
                  <w:sdtContent>
                    <w:r w:rsidR="00C91D6E">
                      <w:fldChar w:fldCharType="begin"/>
                    </w:r>
                    <w:r w:rsidR="00C91D6E">
                      <w:rPr>
                        <w:lang w:val="en-US"/>
                      </w:rPr>
                      <w:instrText xml:space="preserve"> CITATION Kan84 \l 1033 </w:instrText>
                    </w:r>
                    <w:r w:rsidR="00C91D6E">
                      <w:fldChar w:fldCharType="separate"/>
                    </w:r>
                    <w:r w:rsidR="00C91D6E">
                      <w:rPr>
                        <w:noProof/>
                        <w:lang w:val="en-US"/>
                      </w:rPr>
                      <w:t xml:space="preserve"> (Kannemeyer)</w:t>
                    </w:r>
                    <w:r w:rsidR="00C91D6E">
                      <w:fldChar w:fldCharType="end"/>
                    </w:r>
                  </w:sdtContent>
                </w:sdt>
              </w:p>
              <w:p w14:paraId="4876CCD4" w14:textId="77777777" w:rsidR="00C91D6E" w:rsidRPr="00086E46" w:rsidRDefault="00C91D6E" w:rsidP="00C91D6E"/>
              <w:p w14:paraId="109CC0DA" w14:textId="77777777" w:rsidR="00C91D6E" w:rsidRDefault="00B03951" w:rsidP="00C91D6E">
                <w:sdt>
                  <w:sdtPr>
                    <w:id w:val="-726138459"/>
                    <w:citation/>
                  </w:sdtPr>
                  <w:sdtEndPr/>
                  <w:sdtContent>
                    <w:r w:rsidR="00C91D6E">
                      <w:fldChar w:fldCharType="begin"/>
                    </w:r>
                    <w:r w:rsidR="00C91D6E">
                      <w:rPr>
                        <w:lang w:val="en-US"/>
                      </w:rPr>
                      <w:instrText xml:space="preserve"> CITATION Ste98 \l 1033 </w:instrText>
                    </w:r>
                    <w:r w:rsidR="00C91D6E">
                      <w:fldChar w:fldCharType="separate"/>
                    </w:r>
                    <w:r w:rsidR="00C91D6E">
                      <w:rPr>
                        <w:noProof/>
                        <w:lang w:val="en-US"/>
                      </w:rPr>
                      <w:t>(Steyn)</w:t>
                    </w:r>
                    <w:r w:rsidR="00C91D6E">
                      <w:fldChar w:fldCharType="end"/>
                    </w:r>
                  </w:sdtContent>
                </w:sdt>
              </w:p>
              <w:p w14:paraId="689F2AE2" w14:textId="77777777" w:rsidR="00C91D6E" w:rsidRDefault="00C91D6E" w:rsidP="00C91D6E"/>
              <w:p w14:paraId="3D3D0914" w14:textId="77777777" w:rsidR="003235A7" w:rsidRDefault="00B03951" w:rsidP="00FB11DE">
                <w:sdt>
                  <w:sdtPr>
                    <w:id w:val="1787611523"/>
                    <w:citation/>
                  </w:sdtPr>
                  <w:sdtEndPr/>
                  <w:sdtContent>
                    <w:r w:rsidR="001D7B51">
                      <w:fldChar w:fldCharType="begin"/>
                    </w:r>
                    <w:r w:rsidR="001D7B51">
                      <w:rPr>
                        <w:lang w:val="en-US"/>
                      </w:rPr>
                      <w:instrText xml:space="preserve"> CITATION Van99 \l 1033 </w:instrText>
                    </w:r>
                    <w:r w:rsidR="001D7B51">
                      <w:fldChar w:fldCharType="separate"/>
                    </w:r>
                    <w:r w:rsidR="001D7B51">
                      <w:rPr>
                        <w:noProof/>
                        <w:lang w:val="en-US"/>
                      </w:rPr>
                      <w:t>(Van Coller)</w:t>
                    </w:r>
                    <w:r w:rsidR="001D7B51">
                      <w:fldChar w:fldCharType="end"/>
                    </w:r>
                  </w:sdtContent>
                </w:sdt>
              </w:p>
            </w:sdtContent>
          </w:sdt>
        </w:tc>
      </w:tr>
    </w:tbl>
    <w:p w14:paraId="229A460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07FA4" w14:textId="77777777" w:rsidR="00C91D6E" w:rsidRDefault="00C91D6E" w:rsidP="007A0D55">
      <w:pPr>
        <w:spacing w:after="0" w:line="240" w:lineRule="auto"/>
      </w:pPr>
      <w:r>
        <w:separator/>
      </w:r>
    </w:p>
  </w:endnote>
  <w:endnote w:type="continuationSeparator" w:id="0">
    <w:p w14:paraId="6FD5CF75" w14:textId="77777777" w:rsidR="00C91D6E" w:rsidRDefault="00C91D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CAE45" w14:textId="77777777" w:rsidR="00C91D6E" w:rsidRDefault="00C91D6E" w:rsidP="007A0D55">
      <w:pPr>
        <w:spacing w:after="0" w:line="240" w:lineRule="auto"/>
      </w:pPr>
      <w:r>
        <w:separator/>
      </w:r>
    </w:p>
  </w:footnote>
  <w:footnote w:type="continuationSeparator" w:id="0">
    <w:p w14:paraId="09DB2039" w14:textId="77777777" w:rsidR="00C91D6E" w:rsidRDefault="00C91D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5DA2A" w14:textId="77777777" w:rsidR="00C91D6E" w:rsidRDefault="00C91D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EF3ED2" w14:textId="77777777" w:rsidR="00C91D6E" w:rsidRDefault="00C91D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6E"/>
    <w:rsid w:val="00032559"/>
    <w:rsid w:val="00052040"/>
    <w:rsid w:val="000B25AE"/>
    <w:rsid w:val="000B55AB"/>
    <w:rsid w:val="000D24DC"/>
    <w:rsid w:val="00101B2E"/>
    <w:rsid w:val="00116FA0"/>
    <w:rsid w:val="0015114C"/>
    <w:rsid w:val="001A21F3"/>
    <w:rsid w:val="001A2537"/>
    <w:rsid w:val="001A6A06"/>
    <w:rsid w:val="001D7B5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951"/>
    <w:rsid w:val="00B219AE"/>
    <w:rsid w:val="00B33145"/>
    <w:rsid w:val="00B574C9"/>
    <w:rsid w:val="00BC39C9"/>
    <w:rsid w:val="00BE5BF7"/>
    <w:rsid w:val="00BF40E1"/>
    <w:rsid w:val="00C27FAB"/>
    <w:rsid w:val="00C358D4"/>
    <w:rsid w:val="00C6296B"/>
    <w:rsid w:val="00C91D6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4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D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D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BB98E1A6DFB34288CA08D8A9AE9065"/>
        <w:category>
          <w:name w:val="General"/>
          <w:gallery w:val="placeholder"/>
        </w:category>
        <w:types>
          <w:type w:val="bbPlcHdr"/>
        </w:types>
        <w:behaviors>
          <w:behavior w:val="content"/>
        </w:behaviors>
        <w:guid w:val="{A0744608-DAAF-5648-AE9A-2C46D2D40D3E}"/>
      </w:docPartPr>
      <w:docPartBody>
        <w:p w:rsidR="00EF02B6" w:rsidRDefault="00EF02B6">
          <w:pPr>
            <w:pStyle w:val="DCBB98E1A6DFB34288CA08D8A9AE9065"/>
          </w:pPr>
          <w:r w:rsidRPr="00CC586D">
            <w:rPr>
              <w:rStyle w:val="PlaceholderText"/>
              <w:b/>
              <w:color w:val="FFFFFF" w:themeColor="background1"/>
            </w:rPr>
            <w:t>[Salutation]</w:t>
          </w:r>
        </w:p>
      </w:docPartBody>
    </w:docPart>
    <w:docPart>
      <w:docPartPr>
        <w:name w:val="E6D9BFF796DF0C4EB883CAE815383915"/>
        <w:category>
          <w:name w:val="General"/>
          <w:gallery w:val="placeholder"/>
        </w:category>
        <w:types>
          <w:type w:val="bbPlcHdr"/>
        </w:types>
        <w:behaviors>
          <w:behavior w:val="content"/>
        </w:behaviors>
        <w:guid w:val="{1811C738-608B-0F48-A0C0-4BCA772CC167}"/>
      </w:docPartPr>
      <w:docPartBody>
        <w:p w:rsidR="00EF02B6" w:rsidRDefault="00EF02B6">
          <w:pPr>
            <w:pStyle w:val="E6D9BFF796DF0C4EB883CAE815383915"/>
          </w:pPr>
          <w:r>
            <w:rPr>
              <w:rStyle w:val="PlaceholderText"/>
            </w:rPr>
            <w:t>[First name]</w:t>
          </w:r>
        </w:p>
      </w:docPartBody>
    </w:docPart>
    <w:docPart>
      <w:docPartPr>
        <w:name w:val="91DE6DE3078DD444A5B3DC0499772B7F"/>
        <w:category>
          <w:name w:val="General"/>
          <w:gallery w:val="placeholder"/>
        </w:category>
        <w:types>
          <w:type w:val="bbPlcHdr"/>
        </w:types>
        <w:behaviors>
          <w:behavior w:val="content"/>
        </w:behaviors>
        <w:guid w:val="{EF92C9C5-C382-1242-B1EB-E372AF16B5EF}"/>
      </w:docPartPr>
      <w:docPartBody>
        <w:p w:rsidR="00EF02B6" w:rsidRDefault="00EF02B6">
          <w:pPr>
            <w:pStyle w:val="91DE6DE3078DD444A5B3DC0499772B7F"/>
          </w:pPr>
          <w:r>
            <w:rPr>
              <w:rStyle w:val="PlaceholderText"/>
            </w:rPr>
            <w:t>[Middle name]</w:t>
          </w:r>
        </w:p>
      </w:docPartBody>
    </w:docPart>
    <w:docPart>
      <w:docPartPr>
        <w:name w:val="7B87A23135040F47BE998BD60F63C246"/>
        <w:category>
          <w:name w:val="General"/>
          <w:gallery w:val="placeholder"/>
        </w:category>
        <w:types>
          <w:type w:val="bbPlcHdr"/>
        </w:types>
        <w:behaviors>
          <w:behavior w:val="content"/>
        </w:behaviors>
        <w:guid w:val="{8BD317B6-5059-2043-975F-8015B42768D0}"/>
      </w:docPartPr>
      <w:docPartBody>
        <w:p w:rsidR="00EF02B6" w:rsidRDefault="00EF02B6">
          <w:pPr>
            <w:pStyle w:val="7B87A23135040F47BE998BD60F63C246"/>
          </w:pPr>
          <w:r>
            <w:rPr>
              <w:rStyle w:val="PlaceholderText"/>
            </w:rPr>
            <w:t>[Last name]</w:t>
          </w:r>
        </w:p>
      </w:docPartBody>
    </w:docPart>
    <w:docPart>
      <w:docPartPr>
        <w:name w:val="5579F28195BFCD449436BDB83DC1CCB5"/>
        <w:category>
          <w:name w:val="General"/>
          <w:gallery w:val="placeholder"/>
        </w:category>
        <w:types>
          <w:type w:val="bbPlcHdr"/>
        </w:types>
        <w:behaviors>
          <w:behavior w:val="content"/>
        </w:behaviors>
        <w:guid w:val="{F9E32A0C-A2EC-6841-975E-13DD7066780A}"/>
      </w:docPartPr>
      <w:docPartBody>
        <w:p w:rsidR="00EF02B6" w:rsidRDefault="00EF02B6">
          <w:pPr>
            <w:pStyle w:val="5579F28195BFCD449436BDB83DC1CCB5"/>
          </w:pPr>
          <w:r>
            <w:rPr>
              <w:rStyle w:val="PlaceholderText"/>
            </w:rPr>
            <w:t>[Enter your biography]</w:t>
          </w:r>
        </w:p>
      </w:docPartBody>
    </w:docPart>
    <w:docPart>
      <w:docPartPr>
        <w:name w:val="430DFB3DAE652F4E83D17D2FA02A1AA0"/>
        <w:category>
          <w:name w:val="General"/>
          <w:gallery w:val="placeholder"/>
        </w:category>
        <w:types>
          <w:type w:val="bbPlcHdr"/>
        </w:types>
        <w:behaviors>
          <w:behavior w:val="content"/>
        </w:behaviors>
        <w:guid w:val="{86C0FFFC-66FF-F041-A23F-1D694F36A418}"/>
      </w:docPartPr>
      <w:docPartBody>
        <w:p w:rsidR="00EF02B6" w:rsidRDefault="00EF02B6">
          <w:pPr>
            <w:pStyle w:val="430DFB3DAE652F4E83D17D2FA02A1AA0"/>
          </w:pPr>
          <w:r>
            <w:rPr>
              <w:rStyle w:val="PlaceholderText"/>
            </w:rPr>
            <w:t>[Enter the institution with which you are affiliated]</w:t>
          </w:r>
        </w:p>
      </w:docPartBody>
    </w:docPart>
    <w:docPart>
      <w:docPartPr>
        <w:name w:val="74C777EFEEF39D4883F8E13980462642"/>
        <w:category>
          <w:name w:val="General"/>
          <w:gallery w:val="placeholder"/>
        </w:category>
        <w:types>
          <w:type w:val="bbPlcHdr"/>
        </w:types>
        <w:behaviors>
          <w:behavior w:val="content"/>
        </w:behaviors>
        <w:guid w:val="{9E7AF2A2-3407-9340-9502-68285513ED9A}"/>
      </w:docPartPr>
      <w:docPartBody>
        <w:p w:rsidR="00EF02B6" w:rsidRDefault="00EF02B6">
          <w:pPr>
            <w:pStyle w:val="74C777EFEEF39D4883F8E13980462642"/>
          </w:pPr>
          <w:r w:rsidRPr="00EF74F7">
            <w:rPr>
              <w:b/>
              <w:color w:val="808080" w:themeColor="background1" w:themeShade="80"/>
            </w:rPr>
            <w:t>[Enter the headword for your article]</w:t>
          </w:r>
        </w:p>
      </w:docPartBody>
    </w:docPart>
    <w:docPart>
      <w:docPartPr>
        <w:name w:val="45DDCDE32B49A142822FBF07A2413CD8"/>
        <w:category>
          <w:name w:val="General"/>
          <w:gallery w:val="placeholder"/>
        </w:category>
        <w:types>
          <w:type w:val="bbPlcHdr"/>
        </w:types>
        <w:behaviors>
          <w:behavior w:val="content"/>
        </w:behaviors>
        <w:guid w:val="{AD5E3D95-DE0A-6A4D-A830-294C05EF18A5}"/>
      </w:docPartPr>
      <w:docPartBody>
        <w:p w:rsidR="00EF02B6" w:rsidRDefault="00EF02B6">
          <w:pPr>
            <w:pStyle w:val="45DDCDE32B49A142822FBF07A2413C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141782974CDE45B103032FBCB44937"/>
        <w:category>
          <w:name w:val="General"/>
          <w:gallery w:val="placeholder"/>
        </w:category>
        <w:types>
          <w:type w:val="bbPlcHdr"/>
        </w:types>
        <w:behaviors>
          <w:behavior w:val="content"/>
        </w:behaviors>
        <w:guid w:val="{EAA218A9-1744-3142-80C3-E45E063268B8}"/>
      </w:docPartPr>
      <w:docPartBody>
        <w:p w:rsidR="00EF02B6" w:rsidRDefault="00EF02B6">
          <w:pPr>
            <w:pStyle w:val="87141782974CDE45B103032FBCB449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061F6FA175E1448E3AA522479601A0"/>
        <w:category>
          <w:name w:val="General"/>
          <w:gallery w:val="placeholder"/>
        </w:category>
        <w:types>
          <w:type w:val="bbPlcHdr"/>
        </w:types>
        <w:behaviors>
          <w:behavior w:val="content"/>
        </w:behaviors>
        <w:guid w:val="{1C2136AC-DF2E-BD45-894A-B09FF0D3043F}"/>
      </w:docPartPr>
      <w:docPartBody>
        <w:p w:rsidR="00EF02B6" w:rsidRDefault="00EF02B6">
          <w:pPr>
            <w:pStyle w:val="C7061F6FA175E1448E3AA522479601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9082A78ADA2A4481915B7F695ECDB8"/>
        <w:category>
          <w:name w:val="General"/>
          <w:gallery w:val="placeholder"/>
        </w:category>
        <w:types>
          <w:type w:val="bbPlcHdr"/>
        </w:types>
        <w:behaviors>
          <w:behavior w:val="content"/>
        </w:behaviors>
        <w:guid w:val="{F01E4E8C-3B75-D640-A46C-F583E83704A2}"/>
      </w:docPartPr>
      <w:docPartBody>
        <w:p w:rsidR="00EF02B6" w:rsidRDefault="00EF02B6">
          <w:pPr>
            <w:pStyle w:val="BF9082A78ADA2A4481915B7F695ECDB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2B6"/>
    <w:rsid w:val="00EF02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BB98E1A6DFB34288CA08D8A9AE9065">
    <w:name w:val="DCBB98E1A6DFB34288CA08D8A9AE9065"/>
  </w:style>
  <w:style w:type="paragraph" w:customStyle="1" w:styleId="E6D9BFF796DF0C4EB883CAE815383915">
    <w:name w:val="E6D9BFF796DF0C4EB883CAE815383915"/>
  </w:style>
  <w:style w:type="paragraph" w:customStyle="1" w:styleId="91DE6DE3078DD444A5B3DC0499772B7F">
    <w:name w:val="91DE6DE3078DD444A5B3DC0499772B7F"/>
  </w:style>
  <w:style w:type="paragraph" w:customStyle="1" w:styleId="7B87A23135040F47BE998BD60F63C246">
    <w:name w:val="7B87A23135040F47BE998BD60F63C246"/>
  </w:style>
  <w:style w:type="paragraph" w:customStyle="1" w:styleId="5579F28195BFCD449436BDB83DC1CCB5">
    <w:name w:val="5579F28195BFCD449436BDB83DC1CCB5"/>
  </w:style>
  <w:style w:type="paragraph" w:customStyle="1" w:styleId="430DFB3DAE652F4E83D17D2FA02A1AA0">
    <w:name w:val="430DFB3DAE652F4E83D17D2FA02A1AA0"/>
  </w:style>
  <w:style w:type="paragraph" w:customStyle="1" w:styleId="74C777EFEEF39D4883F8E13980462642">
    <w:name w:val="74C777EFEEF39D4883F8E13980462642"/>
  </w:style>
  <w:style w:type="paragraph" w:customStyle="1" w:styleId="45DDCDE32B49A142822FBF07A2413CD8">
    <w:name w:val="45DDCDE32B49A142822FBF07A2413CD8"/>
  </w:style>
  <w:style w:type="paragraph" w:customStyle="1" w:styleId="87141782974CDE45B103032FBCB44937">
    <w:name w:val="87141782974CDE45B103032FBCB44937"/>
  </w:style>
  <w:style w:type="paragraph" w:customStyle="1" w:styleId="C7061F6FA175E1448E3AA522479601A0">
    <w:name w:val="C7061F6FA175E1448E3AA522479601A0"/>
  </w:style>
  <w:style w:type="paragraph" w:customStyle="1" w:styleId="BF9082A78ADA2A4481915B7F695ECDB8">
    <w:name w:val="BF9082A78ADA2A4481915B7F695ECD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BB98E1A6DFB34288CA08D8A9AE9065">
    <w:name w:val="DCBB98E1A6DFB34288CA08D8A9AE9065"/>
  </w:style>
  <w:style w:type="paragraph" w:customStyle="1" w:styleId="E6D9BFF796DF0C4EB883CAE815383915">
    <w:name w:val="E6D9BFF796DF0C4EB883CAE815383915"/>
  </w:style>
  <w:style w:type="paragraph" w:customStyle="1" w:styleId="91DE6DE3078DD444A5B3DC0499772B7F">
    <w:name w:val="91DE6DE3078DD444A5B3DC0499772B7F"/>
  </w:style>
  <w:style w:type="paragraph" w:customStyle="1" w:styleId="7B87A23135040F47BE998BD60F63C246">
    <w:name w:val="7B87A23135040F47BE998BD60F63C246"/>
  </w:style>
  <w:style w:type="paragraph" w:customStyle="1" w:styleId="5579F28195BFCD449436BDB83DC1CCB5">
    <w:name w:val="5579F28195BFCD449436BDB83DC1CCB5"/>
  </w:style>
  <w:style w:type="paragraph" w:customStyle="1" w:styleId="430DFB3DAE652F4E83D17D2FA02A1AA0">
    <w:name w:val="430DFB3DAE652F4E83D17D2FA02A1AA0"/>
  </w:style>
  <w:style w:type="paragraph" w:customStyle="1" w:styleId="74C777EFEEF39D4883F8E13980462642">
    <w:name w:val="74C777EFEEF39D4883F8E13980462642"/>
  </w:style>
  <w:style w:type="paragraph" w:customStyle="1" w:styleId="45DDCDE32B49A142822FBF07A2413CD8">
    <w:name w:val="45DDCDE32B49A142822FBF07A2413CD8"/>
  </w:style>
  <w:style w:type="paragraph" w:customStyle="1" w:styleId="87141782974CDE45B103032FBCB44937">
    <w:name w:val="87141782974CDE45B103032FBCB44937"/>
  </w:style>
  <w:style w:type="paragraph" w:customStyle="1" w:styleId="C7061F6FA175E1448E3AA522479601A0">
    <w:name w:val="C7061F6FA175E1448E3AA522479601A0"/>
  </w:style>
  <w:style w:type="paragraph" w:customStyle="1" w:styleId="BF9082A78ADA2A4481915B7F695ECDB8">
    <w:name w:val="BF9082A78ADA2A4481915B7F695EC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Kan84</b:Tag>
    <b:SourceType>Book</b:SourceType>
    <b:Guid>{D80ABBC6-44C2-954E-BA73-E909A945982D}</b:Guid>
    <b:Author>
      <b:Author>
        <b:NameList>
          <b:Person>
            <b:Last>Kannemeyer</b:Last>
            <b:First>J.C.</b:First>
          </b:Person>
        </b:NameList>
      </b:Author>
    </b:Author>
    <b:Title>Geskiedenis van die Afrikaanse Literatuur</b:Title>
    <b:City>Cape Town</b:City>
    <b:Publisher>Academica</b:Publisher>
    <b:Year>1984</b:Year>
    <b:RefOrder>1</b:RefOrder>
  </b:Source>
  <b:Source>
    <b:Tag>Ste98</b:Tag>
    <b:SourceType>Book</b:SourceType>
    <b:Guid>{02E2241D-D5CF-8841-AB22-F7F81E7E2821}</b:Guid>
    <b:Author>
      <b:Author>
        <b:NameList>
          <b:Person>
            <b:Last>Steyn</b:Last>
            <b:First>J.C.</b:First>
          </b:Person>
        </b:NameList>
      </b:Author>
    </b:Author>
    <b:Title>Van Wyk Louw: ’n Lewensverhaal</b:Title>
    <b:City>Cape Town</b:City>
    <b:Publisher>Tafelberg</b:Publisher>
    <b:Year>1998</b:Year>
    <b:RefOrder>2</b:RefOrder>
  </b:Source>
  <b:Source>
    <b:Tag>Van99</b:Tag>
    <b:SourceType>Book</b:SourceType>
    <b:Guid>{52468184-95CB-A840-B74E-3177107CED4A}</b:Guid>
    <b:Title>Perspektief en Profiel: ’n Afrikaanse Literatuurgeskiedenis. Deel 2</b:Title>
    <b:City>Pretoria</b:City>
    <b:Publisher>J.L. Van Schaik</b:Publisher>
    <b:Year>1999</b:Year>
    <b:Author>
      <b:Editor>
        <b:NameList>
          <b:Person>
            <b:Last>Van Coller</b:Last>
            <b:First>H.P.</b:First>
          </b:Person>
        </b:NameList>
      </b:Editor>
    </b:Author>
    <b:RefOrder>3</b:RefOrder>
  </b:Source>
</b:Sources>
</file>

<file path=customXml/itemProps1.xml><?xml version="1.0" encoding="utf-8"?>
<ds:datastoreItem xmlns:ds="http://schemas.openxmlformats.org/officeDocument/2006/customXml" ds:itemID="{2494DE3B-488E-654F-A23F-3666FE42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781</Words>
  <Characters>4455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2015-04-04T23:35:00Z</dcterms:created>
  <dcterms:modified xsi:type="dcterms:W3CDTF">2015-07-03T20:55:00Z</dcterms:modified>
</cp:coreProperties>
</file>