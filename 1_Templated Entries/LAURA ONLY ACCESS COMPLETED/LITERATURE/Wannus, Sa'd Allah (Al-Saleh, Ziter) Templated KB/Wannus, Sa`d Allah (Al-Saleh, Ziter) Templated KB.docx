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14:paraId="14BAF883" w14:textId="77777777" w:rsidTr="0082280E">
        <w:tc>
          <w:tcPr>
            <w:tcW w:w="498" w:type="dxa"/>
            <w:vMerge w:val="restart"/>
            <w:shd w:val="clear" w:color="auto" w:fill="A6A6A6" w:themeFill="background1" w:themeFillShade="A6"/>
            <w:textDirection w:val="btLr"/>
          </w:tcPr>
          <w:p w14:paraId="68F4361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96" w:type="dxa"/>
              </w:tcPr>
              <w:p w14:paraId="7BCB90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4B624D6A" w14:textId="77777777" w:rsidR="00B574C9" w:rsidRDefault="0082280E" w:rsidP="0082280E">
                <w:proofErr w:type="spellStart"/>
                <w:r>
                  <w:t>Asaad</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14:paraId="1540BDBE"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6FBBDA84" w14:textId="77777777" w:rsidR="00B574C9" w:rsidRDefault="0082280E" w:rsidP="005E0090">
                <w:r>
                  <w:t>Al-Saleh</w:t>
                </w:r>
              </w:p>
            </w:tc>
          </w:sdtContent>
        </w:sdt>
      </w:tr>
      <w:tr w:rsidR="00B574C9" w14:paraId="05F2E3D1" w14:textId="77777777" w:rsidTr="001A6A06">
        <w:trPr>
          <w:trHeight w:val="986"/>
        </w:trPr>
        <w:tc>
          <w:tcPr>
            <w:tcW w:w="491" w:type="dxa"/>
            <w:vMerge/>
            <w:shd w:val="clear" w:color="auto" w:fill="A6A6A6" w:themeFill="background1" w:themeFillShade="A6"/>
          </w:tcPr>
          <w:p w14:paraId="63DC651F"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1920448F" w14:textId="77777777" w:rsidR="00B574C9" w:rsidRDefault="00B574C9" w:rsidP="00922950">
                <w:r>
                  <w:rPr>
                    <w:rStyle w:val="PlaceholderText"/>
                  </w:rPr>
                  <w:t>[Enter your biography]</w:t>
                </w:r>
              </w:p>
            </w:tc>
          </w:sdtContent>
        </w:sdt>
      </w:tr>
      <w:tr w:rsidR="00B574C9" w14:paraId="28BBB5A9" w14:textId="77777777" w:rsidTr="001A6A06">
        <w:trPr>
          <w:trHeight w:val="986"/>
        </w:trPr>
        <w:tc>
          <w:tcPr>
            <w:tcW w:w="491" w:type="dxa"/>
            <w:vMerge/>
            <w:shd w:val="clear" w:color="auto" w:fill="A6A6A6" w:themeFill="background1" w:themeFillShade="A6"/>
          </w:tcPr>
          <w:p w14:paraId="521A6F70"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5B320376" w14:textId="77777777" w:rsidR="00B574C9" w:rsidRDefault="0082280E" w:rsidP="005E0090">
                <w:r>
                  <w:t>Indiana University</w:t>
                </w:r>
              </w:p>
            </w:tc>
          </w:sdtContent>
        </w:sdt>
      </w:tr>
      <w:tr w:rsidR="0082280E" w14:paraId="2BB19E2E" w14:textId="77777777" w:rsidTr="0007645F">
        <w:tc>
          <w:tcPr>
            <w:tcW w:w="491" w:type="dxa"/>
            <w:vMerge w:val="restart"/>
            <w:shd w:val="clear" w:color="auto" w:fill="A6A6A6" w:themeFill="background1" w:themeFillShade="A6"/>
            <w:textDirection w:val="btLr"/>
          </w:tcPr>
          <w:p w14:paraId="4434EE89" w14:textId="77777777" w:rsidR="0082280E" w:rsidRPr="00CC586D" w:rsidRDefault="0082280E" w:rsidP="0007645F">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097601546"/>
            <w:placeholder>
              <w:docPart w:val="E0625DC9D7CB442397678239756EE128"/>
            </w:placeholder>
            <w:showingPlcHdr/>
            <w:dropDownList>
              <w:listItem w:displayText="Dr." w:value="Dr."/>
              <w:listItem w:displayText="Prof." w:value="Prof."/>
            </w:dropDownList>
          </w:sdtPr>
          <w:sdtEndPr/>
          <w:sdtContent>
            <w:tc>
              <w:tcPr>
                <w:tcW w:w="1259" w:type="dxa"/>
              </w:tcPr>
              <w:p w14:paraId="3DAFC4F4" w14:textId="77777777" w:rsidR="0082280E" w:rsidRPr="00CC586D" w:rsidRDefault="0082280E" w:rsidP="0007645F">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241444923"/>
            <w:placeholder>
              <w:docPart w:val="DD4F2C095C894DFFBB49267E93C81899"/>
            </w:placeholder>
            <w:text/>
          </w:sdtPr>
          <w:sdtEndPr/>
          <w:sdtContent>
            <w:tc>
              <w:tcPr>
                <w:tcW w:w="2073" w:type="dxa"/>
              </w:tcPr>
              <w:p w14:paraId="1B238D8C" w14:textId="77777777" w:rsidR="0082280E" w:rsidRDefault="0082280E" w:rsidP="0082280E">
                <w:r>
                  <w:t>Edward</w:t>
                </w:r>
              </w:p>
            </w:tc>
          </w:sdtContent>
        </w:sdt>
        <w:sdt>
          <w:sdtPr>
            <w:alias w:val="Middle name"/>
            <w:tag w:val="authorMiddleName"/>
            <w:id w:val="510491471"/>
            <w:placeholder>
              <w:docPart w:val="FFB91D8D0C874C4B8BBFDDF7CD3F992C"/>
            </w:placeholder>
            <w:showingPlcHdr/>
            <w:text/>
          </w:sdtPr>
          <w:sdtEndPr/>
          <w:sdtContent>
            <w:tc>
              <w:tcPr>
                <w:tcW w:w="2551" w:type="dxa"/>
              </w:tcPr>
              <w:p w14:paraId="3DFA0395" w14:textId="77777777" w:rsidR="0082280E" w:rsidRDefault="0082280E" w:rsidP="0007645F">
                <w:r>
                  <w:rPr>
                    <w:rStyle w:val="PlaceholderText"/>
                  </w:rPr>
                  <w:t>[Middle name]</w:t>
                </w:r>
              </w:p>
            </w:tc>
          </w:sdtContent>
        </w:sdt>
        <w:sdt>
          <w:sdtPr>
            <w:alias w:val="Last name"/>
            <w:tag w:val="authorLastName"/>
            <w:id w:val="-317571712"/>
            <w:placeholder>
              <w:docPart w:val="051981C4829B44CC9F3C8F37BD4E7B92"/>
            </w:placeholder>
            <w:text/>
          </w:sdtPr>
          <w:sdtEndPr/>
          <w:sdtContent>
            <w:tc>
              <w:tcPr>
                <w:tcW w:w="2642" w:type="dxa"/>
              </w:tcPr>
              <w:p w14:paraId="3B684F29" w14:textId="77777777" w:rsidR="0082280E" w:rsidRDefault="0082280E" w:rsidP="0082280E">
                <w:proofErr w:type="spellStart"/>
                <w:r>
                  <w:t>Ziter</w:t>
                </w:r>
                <w:proofErr w:type="spellEnd"/>
              </w:p>
            </w:tc>
          </w:sdtContent>
        </w:sdt>
      </w:tr>
      <w:tr w:rsidR="0082280E" w14:paraId="74A6CF59" w14:textId="77777777" w:rsidTr="0082280E">
        <w:trPr>
          <w:trHeight w:val="986"/>
        </w:trPr>
        <w:tc>
          <w:tcPr>
            <w:tcW w:w="498" w:type="dxa"/>
            <w:vMerge/>
            <w:shd w:val="clear" w:color="auto" w:fill="A6A6A6" w:themeFill="background1" w:themeFillShade="A6"/>
          </w:tcPr>
          <w:p w14:paraId="580E0CB9" w14:textId="77777777" w:rsidR="0082280E" w:rsidRPr="001A6A06" w:rsidRDefault="0082280E" w:rsidP="0007645F">
            <w:pPr>
              <w:jc w:val="center"/>
              <w:rPr>
                <w:b/>
                <w:color w:val="FFFFFF" w:themeColor="background1"/>
              </w:rPr>
            </w:pPr>
          </w:p>
        </w:tc>
        <w:sdt>
          <w:sdtPr>
            <w:alias w:val="Biography"/>
            <w:tag w:val="authorBiography"/>
            <w:id w:val="-1723893902"/>
            <w:placeholder>
              <w:docPart w:val="A8643CCDE78B493C9FD0F17221EC475C"/>
            </w:placeholder>
            <w:showingPlcHdr/>
          </w:sdtPr>
          <w:sdtEndPr/>
          <w:sdtContent>
            <w:tc>
              <w:tcPr>
                <w:tcW w:w="8562" w:type="dxa"/>
                <w:gridSpan w:val="4"/>
              </w:tcPr>
              <w:p w14:paraId="2E0AF006" w14:textId="77777777" w:rsidR="0082280E" w:rsidRDefault="0082280E" w:rsidP="0007645F">
                <w:r>
                  <w:rPr>
                    <w:rStyle w:val="PlaceholderText"/>
                  </w:rPr>
                  <w:t>[Enter your biography]</w:t>
                </w:r>
              </w:p>
            </w:tc>
          </w:sdtContent>
        </w:sdt>
      </w:tr>
      <w:tr w:rsidR="0082280E" w14:paraId="7B1FFB08" w14:textId="77777777" w:rsidTr="0082280E">
        <w:trPr>
          <w:trHeight w:val="986"/>
        </w:trPr>
        <w:tc>
          <w:tcPr>
            <w:tcW w:w="498" w:type="dxa"/>
            <w:vMerge/>
            <w:shd w:val="clear" w:color="auto" w:fill="A6A6A6" w:themeFill="background1" w:themeFillShade="A6"/>
          </w:tcPr>
          <w:p w14:paraId="3E6D79E0" w14:textId="77777777" w:rsidR="0082280E" w:rsidRPr="001A6A06" w:rsidRDefault="0082280E" w:rsidP="0007645F">
            <w:pPr>
              <w:jc w:val="center"/>
              <w:rPr>
                <w:b/>
                <w:color w:val="FFFFFF" w:themeColor="background1"/>
              </w:rPr>
            </w:pPr>
          </w:p>
        </w:tc>
        <w:sdt>
          <w:sdtPr>
            <w:alias w:val="Affiliation"/>
            <w:tag w:val="affiliation"/>
            <w:id w:val="-1163852390"/>
            <w:placeholder>
              <w:docPart w:val="8DE4CB382C44435D8F9563F2918B6A9E"/>
            </w:placeholder>
            <w:text/>
          </w:sdtPr>
          <w:sdtEndPr/>
          <w:sdtContent>
            <w:tc>
              <w:tcPr>
                <w:tcW w:w="8562" w:type="dxa"/>
                <w:gridSpan w:val="4"/>
              </w:tcPr>
              <w:p w14:paraId="08E959A0" w14:textId="77777777" w:rsidR="0082280E" w:rsidRDefault="0082280E" w:rsidP="0082280E">
                <w:r>
                  <w:t>New York University</w:t>
                </w:r>
              </w:p>
            </w:tc>
          </w:sdtContent>
        </w:sdt>
      </w:tr>
    </w:tbl>
    <w:p w14:paraId="14EE4CA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FAAD400" w14:textId="77777777" w:rsidTr="00244BB0">
        <w:tc>
          <w:tcPr>
            <w:tcW w:w="9016" w:type="dxa"/>
            <w:shd w:val="clear" w:color="auto" w:fill="A6A6A6" w:themeFill="background1" w:themeFillShade="A6"/>
            <w:tcMar>
              <w:top w:w="113" w:type="dxa"/>
              <w:bottom w:w="113" w:type="dxa"/>
            </w:tcMar>
          </w:tcPr>
          <w:p w14:paraId="150082E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D87603B"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6793D60B" w14:textId="77777777" w:rsidR="003F0D73" w:rsidRPr="00FB589A" w:rsidRDefault="0082280E" w:rsidP="0082280E">
                <w:proofErr w:type="spellStart"/>
                <w:r w:rsidRPr="0082280E">
                  <w:rPr>
                    <w:lang w:val="en-US"/>
                  </w:rPr>
                  <w:t>Wannūs</w:t>
                </w:r>
                <w:proofErr w:type="spellEnd"/>
                <w:r w:rsidRPr="0082280E">
                  <w:rPr>
                    <w:lang w:val="en-US"/>
                  </w:rPr>
                  <w:t xml:space="preserve">, </w:t>
                </w:r>
                <w:proofErr w:type="spellStart"/>
                <w:r w:rsidRPr="0082280E">
                  <w:rPr>
                    <w:lang w:val="en-US"/>
                  </w:rPr>
                  <w:t>Sa`d</w:t>
                </w:r>
                <w:proofErr w:type="spellEnd"/>
                <w:r w:rsidR="006D750E">
                  <w:rPr>
                    <w:lang w:val="en-US"/>
                  </w:rPr>
                  <w:t xml:space="preserve"> Allah (1941</w:t>
                </w:r>
                <w:r w:rsidR="006D750E">
                  <w:rPr>
                    <w:lang w:val="en-US"/>
                  </w:rPr>
                  <w:softHyphen/>
                  <w:t>–</w:t>
                </w:r>
                <w:r w:rsidRPr="0082280E">
                  <w:rPr>
                    <w:lang w:val="en-US"/>
                  </w:rPr>
                  <w:t>1997)</w:t>
                </w:r>
              </w:p>
            </w:tc>
          </w:sdtContent>
        </w:sdt>
      </w:tr>
      <w:tr w:rsidR="00464699" w14:paraId="7694F3B5"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3D83710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84A5DF"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4B566DD9" w14:textId="77777777" w:rsidR="006D750E" w:rsidRDefault="0082280E" w:rsidP="005E0090">
                <w:pPr>
                  <w:rPr>
                    <w:rFonts w:cstheme="majorBidi"/>
                    <w:color w:val="000000"/>
                  </w:rPr>
                </w:pPr>
                <w:proofErr w:type="spellStart"/>
                <w:r w:rsidRPr="0082280E">
                  <w:rPr>
                    <w:rFonts w:cstheme="majorBidi"/>
                    <w:color w:val="000000"/>
                  </w:rPr>
                  <w:t>Sa`d</w:t>
                </w:r>
                <w:proofErr w:type="spellEnd"/>
                <w:r w:rsidRPr="0082280E">
                  <w:rPr>
                    <w:rFonts w:cstheme="majorBidi"/>
                    <w:color w:val="000000"/>
                  </w:rPr>
                  <w:t xml:space="preserve"> Allah </w:t>
                </w:r>
                <w:proofErr w:type="spellStart"/>
                <w:r w:rsidRPr="0082280E">
                  <w:rPr>
                    <w:rFonts w:cstheme="majorBidi"/>
                    <w:color w:val="000000"/>
                  </w:rPr>
                  <w:t>Wannūs</w:t>
                </w:r>
                <w:proofErr w:type="spellEnd"/>
                <w:r w:rsidRPr="0082280E">
                  <w:rPr>
                    <w:rFonts w:cstheme="majorBidi"/>
                    <w:color w:val="000000"/>
                  </w:rPr>
                  <w:t xml:space="preserve">, </w:t>
                </w:r>
                <w:r w:rsidRPr="0082280E">
                  <w:t xml:space="preserve">Syria’s best known and most respected contemporary playwright, was born in </w:t>
                </w:r>
                <w:proofErr w:type="spellStart"/>
                <w:r w:rsidRPr="0082280E">
                  <w:t>Tartous</w:t>
                </w:r>
                <w:proofErr w:type="spellEnd"/>
                <w:r w:rsidRPr="0082280E">
                  <w:t xml:space="preserve"> province. His plays were deeply critical of Arab power structures and several of these plays were </w:t>
                </w:r>
                <w:r w:rsidRPr="0082280E">
                  <w:rPr>
                    <w:rFonts w:cstheme="majorBidi"/>
                    <w:color w:val="000000"/>
                  </w:rPr>
                  <w:t xml:space="preserve">either banned for a period of time or their production </w:t>
                </w:r>
                <w:r>
                  <w:rPr>
                    <w:rFonts w:cstheme="majorBidi"/>
                    <w:color w:val="000000"/>
                  </w:rPr>
                  <w:t>was</w:t>
                </w:r>
                <w:r w:rsidRPr="0082280E">
                  <w:rPr>
                    <w:rFonts w:cstheme="majorBidi"/>
                    <w:color w:val="000000"/>
                  </w:rPr>
                  <w:t xml:space="preserve"> delayed</w:t>
                </w:r>
                <w:r w:rsidRPr="0082280E">
                  <w:t xml:space="preserve"> </w:t>
                </w:r>
                <w:r w:rsidRPr="0082280E">
                  <w:rPr>
                    <w:rFonts w:cstheme="majorBidi"/>
                    <w:color w:val="000000"/>
                  </w:rPr>
                  <w:t>under the regime of Hafiz</w:t>
                </w:r>
                <w:r w:rsidRPr="0082280E">
                  <w:t xml:space="preserve">. However, his fame insured their wide dissemination and shortly before his death from cancer his complete works were published in Syria in three volumes. </w:t>
                </w:r>
                <w:r w:rsidRPr="0082280E">
                  <w:rPr>
                    <w:rFonts w:cstheme="majorBidi"/>
                    <w:color w:val="000000"/>
                  </w:rPr>
                  <w:t>His plays are still well-known in the Arab world; many of them are performed in various Arab countries, including Egypt, Jordan, and Kuwait. Several of his plays have also been translated into French, German, and other European languages.</w:t>
                </w:r>
              </w:p>
              <w:p w14:paraId="4DC10ADA" w14:textId="77777777" w:rsidR="006D750E" w:rsidRDefault="006D750E" w:rsidP="005E0090">
                <w:pPr>
                  <w:rPr>
                    <w:rFonts w:cstheme="majorBidi"/>
                    <w:color w:val="000000"/>
                  </w:rPr>
                </w:pPr>
              </w:p>
              <w:p w14:paraId="01CA320E" w14:textId="77777777" w:rsidR="006D750E" w:rsidRDefault="006D750E" w:rsidP="006D750E">
                <w:pPr>
                  <w:rPr>
                    <w:rFonts w:cstheme="majorBidi"/>
                    <w:color w:val="000000"/>
                  </w:rPr>
                </w:pPr>
                <w:proofErr w:type="spellStart"/>
                <w:r w:rsidRPr="0082280E">
                  <w:rPr>
                    <w:rFonts w:cstheme="majorBidi"/>
                    <w:color w:val="000000"/>
                  </w:rPr>
                  <w:t>Wannūs</w:t>
                </w:r>
                <w:proofErr w:type="spellEnd"/>
                <w:r w:rsidRPr="0082280E">
                  <w:rPr>
                    <w:rFonts w:cstheme="majorBidi"/>
                    <w:color w:val="000000"/>
                  </w:rPr>
                  <w:t xml:space="preserve"> was born in 1941 to a poor family in a Syrian village called </w:t>
                </w:r>
                <w:proofErr w:type="spellStart"/>
                <w:r w:rsidRPr="0082280E">
                  <w:rPr>
                    <w:rFonts w:cstheme="majorBidi"/>
                    <w:color w:val="000000"/>
                  </w:rPr>
                  <w:t>Ḥuṣain</w:t>
                </w:r>
                <w:proofErr w:type="spellEnd"/>
                <w:r w:rsidRPr="0082280E">
                  <w:rPr>
                    <w:rFonts w:cstheme="majorBidi"/>
                    <w:color w:val="000000"/>
                  </w:rPr>
                  <w:t xml:space="preserve"> al-</w:t>
                </w:r>
                <w:proofErr w:type="spellStart"/>
                <w:r w:rsidRPr="0082280E">
                  <w:rPr>
                    <w:rFonts w:cstheme="majorBidi"/>
                    <w:color w:val="000000"/>
                  </w:rPr>
                  <w:t>Baḥr</w:t>
                </w:r>
                <w:proofErr w:type="spellEnd"/>
                <w:r w:rsidRPr="0082280E">
                  <w:rPr>
                    <w:rFonts w:cstheme="majorBidi"/>
                    <w:color w:val="000000"/>
                  </w:rPr>
                  <w:t xml:space="preserve">, which is also the birthplace of the Syrian novelist </w:t>
                </w:r>
                <w:proofErr w:type="spellStart"/>
                <w:r w:rsidRPr="0082280E">
                  <w:rPr>
                    <w:rFonts w:cstheme="majorBidi"/>
                    <w:color w:val="000000"/>
                  </w:rPr>
                  <w:t>Ḥaidar</w:t>
                </w:r>
                <w:proofErr w:type="spellEnd"/>
                <w:r w:rsidRPr="0082280E">
                  <w:rPr>
                    <w:rFonts w:cstheme="majorBidi"/>
                    <w:color w:val="000000"/>
                  </w:rPr>
                  <w:t xml:space="preserve"> </w:t>
                </w:r>
                <w:proofErr w:type="spellStart"/>
                <w:r w:rsidRPr="0082280E">
                  <w:rPr>
                    <w:rFonts w:cstheme="majorBidi"/>
                    <w:color w:val="000000"/>
                  </w:rPr>
                  <w:t>Ḥaidar</w:t>
                </w:r>
                <w:proofErr w:type="spellEnd"/>
                <w:r w:rsidRPr="0082280E">
                  <w:rPr>
                    <w:rFonts w:cstheme="majorBidi"/>
                    <w:color w:val="000000"/>
                  </w:rPr>
                  <w:t xml:space="preserve"> (1936-</w:t>
                </w:r>
                <w:r>
                  <w:rPr>
                    <w:rFonts w:cstheme="majorBidi"/>
                    <w:color w:val="000000"/>
                  </w:rPr>
                  <w:t xml:space="preserve"> </w:t>
                </w:r>
                <w:r w:rsidRPr="0082280E">
                  <w:rPr>
                    <w:rFonts w:cstheme="majorBidi"/>
                    <w:color w:val="000000"/>
                  </w:rPr>
                  <w:t xml:space="preserve">). In the village that overlooks the Mediterranean, </w:t>
                </w:r>
                <w:proofErr w:type="spellStart"/>
                <w:r w:rsidRPr="0082280E">
                  <w:rPr>
                    <w:rFonts w:cstheme="majorBidi"/>
                    <w:color w:val="000000"/>
                  </w:rPr>
                  <w:t>Wannūs</w:t>
                </w:r>
                <w:proofErr w:type="spellEnd"/>
                <w:r w:rsidRPr="0082280E">
                  <w:rPr>
                    <w:rFonts w:cstheme="majorBidi"/>
                    <w:color w:val="000000"/>
                  </w:rPr>
                  <w:t xml:space="preserve"> completed primary level education before moving to the port city </w:t>
                </w:r>
                <w:hyperlink r:id="rId9" w:history="1">
                  <w:proofErr w:type="spellStart"/>
                  <w:r w:rsidRPr="0082280E">
                    <w:rPr>
                      <w:rStyle w:val="Hyperlink"/>
                      <w:rFonts w:cstheme="majorBidi"/>
                      <w:color w:val="000000"/>
                    </w:rPr>
                    <w:t>Ṭ</w:t>
                  </w:r>
                </w:hyperlink>
                <w:r w:rsidRPr="0082280E">
                  <w:rPr>
                    <w:rFonts w:cstheme="majorBidi"/>
                    <w:color w:val="000000"/>
                  </w:rPr>
                  <w:t>arṭūs</w:t>
                </w:r>
                <w:proofErr w:type="spellEnd"/>
                <w:r w:rsidRPr="0082280E">
                  <w:rPr>
                    <w:rFonts w:cstheme="majorBidi"/>
                    <w:color w:val="000000"/>
                  </w:rPr>
                  <w:t xml:space="preserve"> to attend his secondary school, which he completed in 1959. He was awarded a scholarship (for being the top Syrian student in the secondary school) to obtain a journalism degree from Cairo University. While still a university student, he wrote his first play, </w:t>
                </w:r>
                <w:r w:rsidRPr="0082280E">
                  <w:rPr>
                    <w:rFonts w:cstheme="majorBidi"/>
                    <w:i/>
                    <w:iCs/>
                    <w:color w:val="000000"/>
                  </w:rPr>
                  <w:t>Life Forever</w:t>
                </w:r>
                <w:r w:rsidRPr="0082280E">
                  <w:rPr>
                    <w:rFonts w:cstheme="majorBidi"/>
                    <w:color w:val="000000"/>
                  </w:rPr>
                  <w:t xml:space="preserve"> (1961), which he never published. </w:t>
                </w:r>
              </w:p>
              <w:p w14:paraId="44EEE2EE" w14:textId="77777777" w:rsidR="00E85A05" w:rsidRDefault="00E85A05" w:rsidP="005E0090"/>
            </w:tc>
          </w:sdtContent>
        </w:sdt>
      </w:tr>
      <w:tr w:rsidR="003F0D73" w:rsidRPr="00AE64D7" w14:paraId="560F017E"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4ADC2B96" w14:textId="77777777" w:rsidR="0082280E" w:rsidRDefault="0082280E" w:rsidP="0082280E">
                    <w:proofErr w:type="spellStart"/>
                    <w:r w:rsidRPr="0082280E">
                      <w:rPr>
                        <w:rFonts w:cstheme="majorBidi"/>
                        <w:color w:val="000000"/>
                      </w:rPr>
                      <w:t>Sa`d</w:t>
                    </w:r>
                    <w:proofErr w:type="spellEnd"/>
                    <w:r w:rsidRPr="0082280E">
                      <w:rPr>
                        <w:rFonts w:cstheme="majorBidi"/>
                        <w:color w:val="000000"/>
                      </w:rPr>
                      <w:t xml:space="preserve"> Allah </w:t>
                    </w:r>
                    <w:proofErr w:type="spellStart"/>
                    <w:r w:rsidRPr="0082280E">
                      <w:rPr>
                        <w:rFonts w:cstheme="majorBidi"/>
                        <w:color w:val="000000"/>
                      </w:rPr>
                      <w:t>Wannūs</w:t>
                    </w:r>
                    <w:proofErr w:type="spellEnd"/>
                    <w:r w:rsidRPr="0082280E">
                      <w:rPr>
                        <w:rFonts w:cstheme="majorBidi"/>
                        <w:color w:val="000000"/>
                      </w:rPr>
                      <w:t xml:space="preserve">, </w:t>
                    </w:r>
                    <w:r w:rsidRPr="0082280E">
                      <w:t xml:space="preserve">Syria’s best known and most respected contemporary playwright, was born in </w:t>
                    </w:r>
                    <w:proofErr w:type="spellStart"/>
                    <w:r w:rsidRPr="0082280E">
                      <w:t>Tartous</w:t>
                    </w:r>
                    <w:proofErr w:type="spellEnd"/>
                    <w:r w:rsidRPr="0082280E">
                      <w:t xml:space="preserve"> province. His plays were deeply critical of Arab power structures and several of these plays were </w:t>
                    </w:r>
                    <w:r w:rsidRPr="0082280E">
                      <w:rPr>
                        <w:rFonts w:cstheme="majorBidi"/>
                        <w:color w:val="000000"/>
                      </w:rPr>
                      <w:t xml:space="preserve">either banned for a period of time or their production </w:t>
                    </w:r>
                    <w:r>
                      <w:rPr>
                        <w:rFonts w:cstheme="majorBidi"/>
                        <w:color w:val="000000"/>
                      </w:rPr>
                      <w:t>was</w:t>
                    </w:r>
                    <w:r w:rsidRPr="0082280E">
                      <w:rPr>
                        <w:rFonts w:cstheme="majorBidi"/>
                        <w:color w:val="000000"/>
                      </w:rPr>
                      <w:t xml:space="preserve"> delayed</w:t>
                    </w:r>
                    <w:r w:rsidRPr="0082280E">
                      <w:t xml:space="preserve"> </w:t>
                    </w:r>
                    <w:r w:rsidRPr="0082280E">
                      <w:rPr>
                        <w:rFonts w:cstheme="majorBidi"/>
                        <w:color w:val="000000"/>
                      </w:rPr>
                      <w:t>under the regime of Hafiz</w:t>
                    </w:r>
                    <w:r w:rsidRPr="0082280E">
                      <w:t xml:space="preserve">. However, his fame insured their wide dissemination and shortly before his death from cancer his complete works were published in Syria in three volumes. </w:t>
                    </w:r>
                    <w:r w:rsidRPr="0082280E">
                      <w:rPr>
                        <w:rFonts w:cstheme="majorBidi"/>
                        <w:color w:val="000000"/>
                      </w:rPr>
                      <w:t>His plays are still well-known in the Arab world; many of them are performed in various Arab countries, including Egypt, Jordan, and Kuwait. Several of his plays have also been translated into French, German, and other European languages.</w:t>
                    </w:r>
                  </w:p>
                  <w:p w14:paraId="7B80EF95" w14:textId="77777777" w:rsidR="0082280E" w:rsidRDefault="0082280E" w:rsidP="0082280E"/>
                  <w:p w14:paraId="1C741C05" w14:textId="77777777" w:rsidR="00740228" w:rsidRDefault="00740228" w:rsidP="00740228">
                    <w:pPr>
                      <w:keepNext/>
                    </w:pPr>
                    <w:r>
                      <w:t xml:space="preserve">File: </w:t>
                    </w:r>
                    <w:proofErr w:type="spellStart"/>
                    <w:r w:rsidRPr="0082280E">
                      <w:rPr>
                        <w:rFonts w:cstheme="majorBidi"/>
                        <w:color w:val="000000"/>
                      </w:rPr>
                      <w:t>Sa`d</w:t>
                    </w:r>
                    <w:proofErr w:type="spellEnd"/>
                    <w:r w:rsidRPr="0082280E">
                      <w:rPr>
                        <w:rFonts w:cstheme="majorBidi"/>
                        <w:color w:val="000000"/>
                      </w:rPr>
                      <w:t xml:space="preserve"> Allah Wannūs</w:t>
                    </w:r>
                    <w:r>
                      <w:rPr>
                        <w:rFonts w:cstheme="majorBidi"/>
                        <w:color w:val="000000"/>
                      </w:rPr>
                      <w:t>.jpg</w:t>
                    </w:r>
                  </w:p>
                  <w:p w14:paraId="2D63AD15" w14:textId="77777777" w:rsidR="00740228" w:rsidRDefault="00740228" w:rsidP="00740228">
                    <w:pPr>
                      <w:pStyle w:val="Caption"/>
                    </w:pPr>
                    <w:proofErr w:type="spellStart"/>
                    <w:r>
                      <w:t>Sa`d</w:t>
                    </w:r>
                    <w:proofErr w:type="spellEnd"/>
                    <w:r>
                      <w:t xml:space="preserve"> Allah </w:t>
                    </w:r>
                    <w:proofErr w:type="spellStart"/>
                    <w:r>
                      <w:t>Wannūs</w:t>
                    </w:r>
                    <w:proofErr w:type="spellEnd"/>
                    <w:r>
                      <w:t xml:space="preserve"> </w:t>
                    </w:r>
                    <w:fldSimple w:instr=" SEQ Sa`d_Allah_Wannūs \* ARABIC ">
                      <w:r>
                        <w:rPr>
                          <w:noProof/>
                        </w:rPr>
                        <w:t>1</w:t>
                      </w:r>
                    </w:fldSimple>
                  </w:p>
                  <w:p w14:paraId="63F3BA1F" w14:textId="77777777" w:rsidR="00740228" w:rsidRDefault="006D750E" w:rsidP="006D750E">
                    <w:pPr>
                      <w:pStyle w:val="Authornote"/>
                      <w:rPr>
                        <w:rFonts w:cstheme="majorBidi"/>
                        <w:color w:val="000000"/>
                      </w:rPr>
                    </w:pPr>
                    <w:r>
                      <w:t>[[</w:t>
                    </w:r>
                    <w:r w:rsidR="00740228">
                      <w:t xml:space="preserve">Source: </w:t>
                    </w:r>
                    <w:proofErr w:type="spellStart"/>
                    <w:r w:rsidR="00740228">
                      <w:t>b&amp;w</w:t>
                    </w:r>
                    <w:proofErr w:type="spellEnd"/>
                    <w:r w:rsidR="00740228">
                      <w:t xml:space="preserve"> photo of Syrian playwright </w:t>
                    </w:r>
                    <w:proofErr w:type="spellStart"/>
                    <w:r w:rsidR="00740228" w:rsidRPr="0082280E">
                      <w:rPr>
                        <w:rFonts w:cstheme="majorBidi"/>
                        <w:color w:val="000000"/>
                      </w:rPr>
                      <w:t>Sa`d</w:t>
                    </w:r>
                    <w:proofErr w:type="spellEnd"/>
                    <w:r w:rsidR="00740228" w:rsidRPr="0082280E">
                      <w:rPr>
                        <w:rFonts w:cstheme="majorBidi"/>
                        <w:color w:val="000000"/>
                      </w:rPr>
                      <w:t xml:space="preserve"> Allah </w:t>
                    </w:r>
                    <w:proofErr w:type="spellStart"/>
                    <w:r w:rsidR="00740228" w:rsidRPr="0082280E">
                      <w:rPr>
                        <w:rFonts w:cstheme="majorBidi"/>
                        <w:color w:val="000000"/>
                      </w:rPr>
                      <w:t>Wannūs</w:t>
                    </w:r>
                    <w:proofErr w:type="spellEnd"/>
                    <w:r w:rsidR="00740228">
                      <w:rPr>
                        <w:rFonts w:cstheme="majorBidi"/>
                        <w:color w:val="000000"/>
                      </w:rPr>
                      <w:t xml:space="preserve">. Author states that the image can be found at Wikipedia, French. Image can also be found at </w:t>
                    </w:r>
                    <w:hyperlink r:id="rId10" w:history="1">
                      <w:r w:rsidR="00740228" w:rsidRPr="00540A4C">
                        <w:rPr>
                          <w:rStyle w:val="Hyperlink"/>
                          <w:rFonts w:cstheme="majorBidi"/>
                        </w:rPr>
                        <w:t>http://www.silkroadrising.org/live-theater/rituals-of-signs-and-transformations/about-playwright-saadallah-wannous</w:t>
                      </w:r>
                    </w:hyperlink>
                    <w:r>
                      <w:rPr>
                        <w:rStyle w:val="Hyperlink"/>
                        <w:rFonts w:cstheme="majorBidi"/>
                      </w:rPr>
                      <w:t>]]</w:t>
                    </w:r>
                    <w:bookmarkStart w:id="0" w:name="_GoBack"/>
                    <w:bookmarkEnd w:id="0"/>
                  </w:p>
                  <w:p w14:paraId="183819A5" w14:textId="77777777" w:rsidR="00740228" w:rsidRPr="00740228" w:rsidRDefault="00740228" w:rsidP="00740228"/>
                  <w:p w14:paraId="3B3C9560" w14:textId="77777777" w:rsidR="00740228" w:rsidRDefault="0082280E" w:rsidP="0082280E">
                    <w:pPr>
                      <w:rPr>
                        <w:rFonts w:cstheme="majorBidi"/>
                        <w:color w:val="000000"/>
                      </w:rPr>
                    </w:pPr>
                    <w:proofErr w:type="spellStart"/>
                    <w:r w:rsidRPr="0082280E">
                      <w:rPr>
                        <w:rFonts w:cstheme="majorBidi"/>
                        <w:color w:val="000000"/>
                      </w:rPr>
                      <w:t>Wannūs</w:t>
                    </w:r>
                    <w:proofErr w:type="spellEnd"/>
                    <w:r w:rsidRPr="0082280E">
                      <w:rPr>
                        <w:rFonts w:cstheme="majorBidi"/>
                        <w:color w:val="000000"/>
                      </w:rPr>
                      <w:t xml:space="preserve"> was born in 1941 to a poor family in a Syrian village called </w:t>
                    </w:r>
                    <w:proofErr w:type="spellStart"/>
                    <w:r w:rsidRPr="0082280E">
                      <w:rPr>
                        <w:rFonts w:cstheme="majorBidi"/>
                        <w:color w:val="000000"/>
                      </w:rPr>
                      <w:t>Ḥuṣain</w:t>
                    </w:r>
                    <w:proofErr w:type="spellEnd"/>
                    <w:r w:rsidRPr="0082280E">
                      <w:rPr>
                        <w:rFonts w:cstheme="majorBidi"/>
                        <w:color w:val="000000"/>
                      </w:rPr>
                      <w:t xml:space="preserve"> al-</w:t>
                    </w:r>
                    <w:proofErr w:type="spellStart"/>
                    <w:r w:rsidRPr="0082280E">
                      <w:rPr>
                        <w:rFonts w:cstheme="majorBidi"/>
                        <w:color w:val="000000"/>
                      </w:rPr>
                      <w:t>Baḥr</w:t>
                    </w:r>
                    <w:proofErr w:type="spellEnd"/>
                    <w:r w:rsidRPr="0082280E">
                      <w:rPr>
                        <w:rFonts w:cstheme="majorBidi"/>
                        <w:color w:val="000000"/>
                      </w:rPr>
                      <w:t xml:space="preserve">, which is also the birthplace of the Syrian novelist </w:t>
                    </w:r>
                    <w:proofErr w:type="spellStart"/>
                    <w:r w:rsidRPr="0082280E">
                      <w:rPr>
                        <w:rFonts w:cstheme="majorBidi"/>
                        <w:color w:val="000000"/>
                      </w:rPr>
                      <w:t>Ḥaidar</w:t>
                    </w:r>
                    <w:proofErr w:type="spellEnd"/>
                    <w:r w:rsidRPr="0082280E">
                      <w:rPr>
                        <w:rFonts w:cstheme="majorBidi"/>
                        <w:color w:val="000000"/>
                      </w:rPr>
                      <w:t xml:space="preserve"> </w:t>
                    </w:r>
                    <w:proofErr w:type="spellStart"/>
                    <w:r w:rsidRPr="0082280E">
                      <w:rPr>
                        <w:rFonts w:cstheme="majorBidi"/>
                        <w:color w:val="000000"/>
                      </w:rPr>
                      <w:t>Ḥaidar</w:t>
                    </w:r>
                    <w:proofErr w:type="spellEnd"/>
                    <w:r w:rsidRPr="0082280E">
                      <w:rPr>
                        <w:rFonts w:cstheme="majorBidi"/>
                        <w:color w:val="000000"/>
                      </w:rPr>
                      <w:t xml:space="preserve"> (1936-</w:t>
                    </w:r>
                    <w:r>
                      <w:rPr>
                        <w:rFonts w:cstheme="majorBidi"/>
                        <w:color w:val="000000"/>
                      </w:rPr>
                      <w:t xml:space="preserve"> </w:t>
                    </w:r>
                    <w:r w:rsidRPr="0082280E">
                      <w:rPr>
                        <w:rFonts w:cstheme="majorBidi"/>
                        <w:color w:val="000000"/>
                      </w:rPr>
                      <w:t xml:space="preserve">). In the village that overlooks the Mediterranean, </w:t>
                    </w:r>
                    <w:proofErr w:type="spellStart"/>
                    <w:r w:rsidRPr="0082280E">
                      <w:rPr>
                        <w:rFonts w:cstheme="majorBidi"/>
                        <w:color w:val="000000"/>
                      </w:rPr>
                      <w:t>Wannūs</w:t>
                    </w:r>
                    <w:proofErr w:type="spellEnd"/>
                    <w:r w:rsidRPr="0082280E">
                      <w:rPr>
                        <w:rFonts w:cstheme="majorBidi"/>
                        <w:color w:val="000000"/>
                      </w:rPr>
                      <w:t xml:space="preserve"> completed primary level education before moving to the port city </w:t>
                    </w:r>
                    <w:hyperlink r:id="rId11" w:history="1">
                      <w:proofErr w:type="spellStart"/>
                      <w:r w:rsidRPr="0082280E">
                        <w:rPr>
                          <w:rStyle w:val="Hyperlink"/>
                          <w:rFonts w:cstheme="majorBidi"/>
                          <w:color w:val="000000"/>
                        </w:rPr>
                        <w:t>Ṭ</w:t>
                      </w:r>
                    </w:hyperlink>
                    <w:r w:rsidRPr="0082280E">
                      <w:rPr>
                        <w:rFonts w:cstheme="majorBidi"/>
                        <w:color w:val="000000"/>
                      </w:rPr>
                      <w:t>arṭūs</w:t>
                    </w:r>
                    <w:proofErr w:type="spellEnd"/>
                    <w:r w:rsidRPr="0082280E">
                      <w:rPr>
                        <w:rFonts w:cstheme="majorBidi"/>
                        <w:color w:val="000000"/>
                      </w:rPr>
                      <w:t xml:space="preserve"> to attend his secondary school, which he completed in 1959. He was awarded a scholarship (for being the top Syrian student in the secondary school) to obtain a journalism degree from Cairo University. While still a university student, he wrote his first play, </w:t>
                    </w:r>
                    <w:r w:rsidRPr="0082280E">
                      <w:rPr>
                        <w:rFonts w:cstheme="majorBidi"/>
                        <w:i/>
                        <w:iCs/>
                        <w:color w:val="000000"/>
                      </w:rPr>
                      <w:t>Life Forever</w:t>
                    </w:r>
                    <w:r w:rsidRPr="0082280E">
                      <w:rPr>
                        <w:rFonts w:cstheme="majorBidi"/>
                        <w:color w:val="000000"/>
                      </w:rPr>
                      <w:t xml:space="preserve"> (1961), which he never published. When he returned to Syria in 1963, he started working for the Ministry of Culture and wrote </w:t>
                    </w:r>
                    <w:r w:rsidRPr="0082280E">
                      <w:rPr>
                        <w:rFonts w:cstheme="majorBidi"/>
                        <w:i/>
                        <w:iCs/>
                        <w:color w:val="000000"/>
                      </w:rPr>
                      <w:t xml:space="preserve">Medusa Staring at Life, </w:t>
                    </w:r>
                    <w:r w:rsidRPr="0082280E">
                      <w:rPr>
                        <w:rFonts w:cstheme="majorBidi"/>
                        <w:color w:val="000000"/>
                      </w:rPr>
                      <w:t xml:space="preserve">and also began writing short stories and critical essays. </w:t>
                    </w:r>
                  </w:p>
                  <w:p w14:paraId="1E3B53D3" w14:textId="77777777" w:rsidR="00740228" w:rsidRDefault="00740228" w:rsidP="0082280E">
                    <w:pPr>
                      <w:rPr>
                        <w:rFonts w:cstheme="majorBidi"/>
                        <w:color w:val="000000"/>
                      </w:rPr>
                    </w:pPr>
                  </w:p>
                  <w:p w14:paraId="650B9839" w14:textId="77777777" w:rsidR="0082280E" w:rsidRPr="0082280E" w:rsidRDefault="0082280E" w:rsidP="0082280E">
                    <w:pPr>
                      <w:rPr>
                        <w:rFonts w:cstheme="majorBidi"/>
                        <w:i/>
                      </w:rPr>
                    </w:pPr>
                    <w:r w:rsidRPr="0082280E">
                      <w:rPr>
                        <w:rFonts w:cstheme="majorBidi"/>
                        <w:color w:val="000000"/>
                      </w:rPr>
                      <w:t xml:space="preserve">In 1965, he joined the leading government newspaper, </w:t>
                    </w:r>
                    <w:r w:rsidRPr="0082280E">
                      <w:rPr>
                        <w:rFonts w:cstheme="majorBidi"/>
                        <w:i/>
                        <w:iCs/>
                        <w:color w:val="000000"/>
                      </w:rPr>
                      <w:t>al-</w:t>
                    </w:r>
                    <w:proofErr w:type="spellStart"/>
                    <w:r w:rsidRPr="0082280E">
                      <w:rPr>
                        <w:rFonts w:cstheme="majorBidi"/>
                        <w:i/>
                        <w:iCs/>
                        <w:color w:val="000000"/>
                      </w:rPr>
                      <w:t>Ba</w:t>
                    </w:r>
                    <w:r w:rsidRPr="0082280E">
                      <w:rPr>
                        <w:rFonts w:cstheme="majorBidi"/>
                        <w:color w:val="000000"/>
                      </w:rPr>
                      <w:t>`</w:t>
                    </w:r>
                    <w:r w:rsidRPr="0082280E">
                      <w:rPr>
                        <w:rFonts w:cstheme="majorBidi"/>
                        <w:i/>
                        <w:iCs/>
                        <w:color w:val="000000"/>
                      </w:rPr>
                      <w:t>th</w:t>
                    </w:r>
                    <w:proofErr w:type="spellEnd"/>
                    <w:r w:rsidRPr="0082280E">
                      <w:rPr>
                        <w:rFonts w:cstheme="majorBidi"/>
                        <w:i/>
                        <w:iCs/>
                        <w:color w:val="000000"/>
                      </w:rPr>
                      <w:t>,</w:t>
                    </w:r>
                    <w:r w:rsidRPr="0082280E">
                      <w:rPr>
                        <w:rFonts w:cstheme="majorBidi"/>
                        <w:color w:val="000000"/>
                      </w:rPr>
                      <w:t xml:space="preserve"> as its cultural editor; during this time, he resided in Damascus, where he started to explore its cultural and social fabric. Between the years 1966-1968 and 1973-1974, </w:t>
                    </w:r>
                    <w:proofErr w:type="spellStart"/>
                    <w:r w:rsidRPr="0082280E">
                      <w:rPr>
                        <w:rFonts w:cstheme="majorBidi"/>
                        <w:color w:val="000000"/>
                      </w:rPr>
                      <w:t>Wannūs</w:t>
                    </w:r>
                    <w:proofErr w:type="spellEnd"/>
                    <w:r w:rsidRPr="0082280E">
                      <w:rPr>
                        <w:rFonts w:cstheme="majorBidi"/>
                        <w:color w:val="000000"/>
                      </w:rPr>
                      <w:t xml:space="preserve"> received other government grants to study in France, where he attended the </w:t>
                    </w:r>
                    <w:r w:rsidR="00740228">
                      <w:rPr>
                        <w:rFonts w:cstheme="majorBidi"/>
                        <w:color w:val="000000"/>
                      </w:rPr>
                      <w:t>Theatre</w:t>
                    </w:r>
                    <w:r w:rsidRPr="0082280E">
                      <w:rPr>
                        <w:rFonts w:cstheme="majorBidi"/>
                        <w:color w:val="000000"/>
                      </w:rPr>
                      <w:t xml:space="preserve"> of Nations in Paris. The June 1967 war brought an undeniable defeat to Arab intellectuals, and </w:t>
                    </w:r>
                    <w:proofErr w:type="spellStart"/>
                    <w:r w:rsidR="00740228" w:rsidRPr="0082280E">
                      <w:rPr>
                        <w:rFonts w:cstheme="majorBidi"/>
                        <w:color w:val="000000"/>
                      </w:rPr>
                      <w:t>Wannūs</w:t>
                    </w:r>
                    <w:proofErr w:type="spellEnd"/>
                    <w:r w:rsidRPr="0082280E">
                      <w:rPr>
                        <w:rFonts w:cstheme="majorBidi"/>
                        <w:color w:val="000000"/>
                      </w:rPr>
                      <w:t xml:space="preserve">, whose stay in Paris </w:t>
                    </w:r>
                    <w:r w:rsidR="00740228">
                      <w:rPr>
                        <w:rFonts w:cstheme="majorBidi"/>
                        <w:color w:val="000000"/>
                      </w:rPr>
                      <w:t>was interrupted, tried to analys</w:t>
                    </w:r>
                    <w:r w:rsidRPr="0082280E">
                      <w:rPr>
                        <w:rFonts w:cstheme="majorBidi"/>
                        <w:color w:val="000000"/>
                      </w:rPr>
                      <w:t xml:space="preserve">e the symptoms of this setback, composing as a result one of his most recognized and powerful plays, </w:t>
                    </w:r>
                    <w:r w:rsidR="00740228">
                      <w:rPr>
                        <w:rFonts w:cstheme="majorBidi"/>
                        <w:i/>
                      </w:rPr>
                      <w:t>Soirée for the Fif</w:t>
                    </w:r>
                    <w:r w:rsidRPr="0082280E">
                      <w:rPr>
                        <w:rFonts w:cstheme="majorBidi"/>
                        <w:i/>
                      </w:rPr>
                      <w:t xml:space="preserve">th of June (1968). </w:t>
                    </w:r>
                    <w:r w:rsidRPr="0082280E">
                      <w:rPr>
                        <w:rFonts w:cs="Times New Roman"/>
                      </w:rPr>
                      <w:t xml:space="preserve">Dejected by political events in the late 1970s, </w:t>
                    </w:r>
                    <w:proofErr w:type="spellStart"/>
                    <w:r w:rsidR="00740228">
                      <w:rPr>
                        <w:rFonts w:cs="Times New Roman"/>
                      </w:rPr>
                      <w:t>Wannūs</w:t>
                    </w:r>
                    <w:proofErr w:type="spellEnd"/>
                    <w:r w:rsidRPr="0082280E">
                      <w:rPr>
                        <w:rFonts w:cs="Times New Roman"/>
                      </w:rPr>
                      <w:t xml:space="preserve"> gave up playwriting for thirteen years, but returned with al-</w:t>
                    </w:r>
                    <w:proofErr w:type="spellStart"/>
                    <w:r w:rsidRPr="0082280E">
                      <w:rPr>
                        <w:rFonts w:cs="Times New Roman"/>
                      </w:rPr>
                      <w:t>ightisab</w:t>
                    </w:r>
                    <w:proofErr w:type="spellEnd"/>
                    <w:r w:rsidRPr="0082280E">
                      <w:rPr>
                        <w:rFonts w:cs="Times New Roman"/>
                      </w:rPr>
                      <w:t xml:space="preserve"> (</w:t>
                    </w:r>
                    <w:r w:rsidRPr="0082280E">
                      <w:rPr>
                        <w:rFonts w:cs="Times New Roman"/>
                        <w:i/>
                      </w:rPr>
                      <w:t>The Rape</w:t>
                    </w:r>
                    <w:r w:rsidRPr="0082280E">
                      <w:rPr>
                        <w:rFonts w:cs="Times New Roman"/>
                      </w:rPr>
                      <w:t xml:space="preserve">) in 1989. </w:t>
                    </w:r>
                    <w:proofErr w:type="spellStart"/>
                    <w:r w:rsidR="00740228" w:rsidRPr="0082280E">
                      <w:rPr>
                        <w:rFonts w:cstheme="majorBidi"/>
                        <w:color w:val="000000"/>
                      </w:rPr>
                      <w:t>Wannūs</w:t>
                    </w:r>
                    <w:proofErr w:type="spellEnd"/>
                    <w:r w:rsidRPr="0082280E">
                      <w:rPr>
                        <w:rFonts w:cstheme="majorBidi"/>
                      </w:rPr>
                      <w:t xml:space="preserve"> published his last play, </w:t>
                    </w:r>
                    <w:r w:rsidRPr="0082280E">
                      <w:rPr>
                        <w:rFonts w:cstheme="majorBidi"/>
                        <w:i/>
                      </w:rPr>
                      <w:t>The Mirage Epic</w:t>
                    </w:r>
                    <w:r w:rsidRPr="0082280E">
                      <w:rPr>
                        <w:rFonts w:cstheme="majorBidi"/>
                      </w:rPr>
                      <w:t xml:space="preserve"> in 1995. He was chosen by the UNESCO’s International </w:t>
                    </w:r>
                    <w:r w:rsidR="00740228">
                      <w:rPr>
                        <w:rFonts w:cstheme="majorBidi"/>
                      </w:rPr>
                      <w:t>Theatre</w:t>
                    </w:r>
                    <w:r w:rsidRPr="0082280E">
                      <w:rPr>
                        <w:rFonts w:cstheme="majorBidi"/>
                      </w:rPr>
                      <w:t xml:space="preserve"> Institute in Paris to deliver an address on World </w:t>
                    </w:r>
                    <w:r w:rsidR="00740228">
                      <w:rPr>
                        <w:rFonts w:cstheme="majorBidi"/>
                      </w:rPr>
                      <w:t>Theatre</w:t>
                    </w:r>
                    <w:r w:rsidRPr="0082280E">
                      <w:rPr>
                        <w:rFonts w:cstheme="majorBidi"/>
                      </w:rPr>
                      <w:t xml:space="preserve"> Day. On March 27, 1996, he delivered his address, entitled </w:t>
                    </w:r>
                    <w:r w:rsidR="00740228">
                      <w:rPr>
                        <w:rFonts w:cstheme="majorBidi"/>
                      </w:rPr>
                      <w:t>‘Theatre</w:t>
                    </w:r>
                    <w:r w:rsidRPr="0082280E">
                      <w:rPr>
                        <w:rFonts w:cstheme="majorBidi"/>
                      </w:rPr>
                      <w:t xml:space="preserve"> and the Thirst for Dialogue</w:t>
                    </w:r>
                    <w:r w:rsidR="006D750E">
                      <w:rPr>
                        <w:rFonts w:cstheme="majorBidi"/>
                      </w:rPr>
                      <w:t>’.</w:t>
                    </w:r>
                    <w:r w:rsidRPr="0082280E">
                      <w:rPr>
                        <w:rFonts w:cstheme="majorBidi"/>
                      </w:rPr>
                      <w:t xml:space="preserve"> </w:t>
                    </w:r>
                    <w:r w:rsidRPr="0082280E">
                      <w:rPr>
                        <w:rStyle w:val="st"/>
                      </w:rPr>
                      <w:t xml:space="preserve">on May 15, 1997, </w:t>
                    </w:r>
                    <w:proofErr w:type="spellStart"/>
                    <w:r w:rsidR="00740228" w:rsidRPr="0082280E">
                      <w:rPr>
                        <w:rFonts w:cstheme="majorBidi"/>
                        <w:color w:val="000000"/>
                      </w:rPr>
                      <w:t>Wannūs</w:t>
                    </w:r>
                    <w:proofErr w:type="spellEnd"/>
                    <w:r w:rsidRPr="0082280E">
                      <w:rPr>
                        <w:rStyle w:val="st"/>
                      </w:rPr>
                      <w:t xml:space="preserve"> died </w:t>
                    </w:r>
                    <w:r w:rsidRPr="0082280E">
                      <w:rPr>
                        <w:rFonts w:cstheme="majorBidi"/>
                      </w:rPr>
                      <w:t xml:space="preserve">(at age 56) </w:t>
                    </w:r>
                    <w:r w:rsidRPr="0082280E">
                      <w:rPr>
                        <w:rStyle w:val="st"/>
                      </w:rPr>
                      <w:t xml:space="preserve">in Damascus after </w:t>
                    </w:r>
                    <w:r w:rsidR="00740228">
                      <w:rPr>
                        <w:rFonts w:cstheme="majorBidi"/>
                      </w:rPr>
                      <w:t xml:space="preserve">a courageous six- </w:t>
                    </w:r>
                    <w:r w:rsidRPr="0082280E">
                      <w:rPr>
                        <w:rFonts w:cstheme="majorBidi"/>
                      </w:rPr>
                      <w:t>year struggle</w:t>
                    </w:r>
                    <w:r w:rsidRPr="0082280E">
                      <w:rPr>
                        <w:rStyle w:val="st"/>
                      </w:rPr>
                      <w:t xml:space="preserve"> with cancer.</w:t>
                    </w:r>
                    <w:r w:rsidR="00740228">
                      <w:rPr>
                        <w:rStyle w:val="st"/>
                      </w:rPr>
                      <w:t xml:space="preserve"> </w:t>
                    </w:r>
                  </w:p>
                  <w:p w14:paraId="08DBA2FE" w14:textId="77777777" w:rsidR="0082280E" w:rsidRPr="0082280E" w:rsidRDefault="0082280E" w:rsidP="0082280E">
                    <w:pPr>
                      <w:rPr>
                        <w:rFonts w:cstheme="majorBidi"/>
                        <w:i/>
                      </w:rPr>
                    </w:pPr>
                  </w:p>
                  <w:p w14:paraId="6D08AD68" w14:textId="77777777" w:rsidR="0082280E" w:rsidRPr="00740228" w:rsidRDefault="0082280E" w:rsidP="0082280E">
                    <w:r w:rsidRPr="0082280E">
                      <w:t xml:space="preserve">Scholars divide </w:t>
                    </w:r>
                    <w:proofErr w:type="spellStart"/>
                    <w:r w:rsidRPr="0082280E">
                      <w:rPr>
                        <w:rFonts w:cstheme="majorBidi"/>
                        <w:color w:val="000000"/>
                      </w:rPr>
                      <w:t>Wannūs</w:t>
                    </w:r>
                    <w:r w:rsidRPr="0082280E">
                      <w:t>’s</w:t>
                    </w:r>
                    <w:proofErr w:type="spellEnd"/>
                    <w:r w:rsidRPr="0082280E">
                      <w:t xml:space="preserve"> output into three periods. </w:t>
                    </w:r>
                    <w:r w:rsidRPr="0082280E">
                      <w:rPr>
                        <w:rFonts w:cs="Times New Roman"/>
                      </w:rPr>
                      <w:t>Th</w:t>
                    </w:r>
                    <w:r w:rsidR="00740228">
                      <w:rPr>
                        <w:rFonts w:cs="Times New Roman"/>
                      </w:rPr>
                      <w:t>e first</w:t>
                    </w:r>
                    <w:r w:rsidRPr="0082280E">
                      <w:rPr>
                        <w:rFonts w:cs="Times New Roman"/>
                      </w:rPr>
                      <w:t xml:space="preserve"> period represents </w:t>
                    </w:r>
                    <w:proofErr w:type="spellStart"/>
                    <w:r w:rsidRPr="0082280E">
                      <w:rPr>
                        <w:rFonts w:cstheme="majorBidi"/>
                        <w:color w:val="000000"/>
                      </w:rPr>
                      <w:t>Wannūs</w:t>
                    </w:r>
                    <w:r w:rsidRPr="0082280E">
                      <w:rPr>
                        <w:rFonts w:cs="Times New Roman"/>
                      </w:rPr>
                      <w:t>’s</w:t>
                    </w:r>
                    <w:proofErr w:type="spellEnd"/>
                    <w:r w:rsidRPr="0082280E">
                      <w:rPr>
                        <w:rFonts w:cs="Times New Roman"/>
                      </w:rPr>
                      <w:t xml:space="preserve"> experimentations with European modernism, especially Expressionism and Symbolism. Typical of these movements, these plays are attentive to the stultifying social (and economic) conditions that oppress characters. The second period is often referred to as that of </w:t>
                    </w:r>
                    <w:r w:rsidR="00740228">
                      <w:rPr>
                        <w:rFonts w:cs="Times New Roman"/>
                      </w:rPr>
                      <w:t>‘</w:t>
                    </w:r>
                    <w:r w:rsidRPr="0082280E">
                      <w:rPr>
                        <w:rFonts w:cs="Times New Roman"/>
                      </w:rPr>
                      <w:t>Politicizing Theatre</w:t>
                    </w:r>
                    <w:r w:rsidR="006D750E">
                      <w:rPr>
                        <w:rFonts w:cs="Times New Roman"/>
                      </w:rPr>
                      <w:t>’,</w:t>
                    </w:r>
                    <w:r w:rsidRPr="0082280E">
                      <w:rPr>
                        <w:rFonts w:cs="Times New Roman"/>
                      </w:rPr>
                      <w:t xml:space="preserve"> a phrase that </w:t>
                    </w:r>
                    <w:proofErr w:type="spellStart"/>
                    <w:r w:rsidRPr="0082280E">
                      <w:rPr>
                        <w:rFonts w:cstheme="majorBidi"/>
                        <w:color w:val="000000"/>
                      </w:rPr>
                      <w:t>Wannūs</w:t>
                    </w:r>
                    <w:proofErr w:type="spellEnd"/>
                    <w:r w:rsidRPr="0082280E">
                      <w:rPr>
                        <w:rFonts w:cstheme="majorBidi"/>
                        <w:color w:val="000000"/>
                      </w:rPr>
                      <w:t xml:space="preserve"> </w:t>
                    </w:r>
                    <w:r w:rsidRPr="0082280E">
                      <w:rPr>
                        <w:rFonts w:cs="Times New Roman"/>
                      </w:rPr>
                      <w:t xml:space="preserve">discussed in the introduction to this play, </w:t>
                    </w:r>
                    <w:proofErr w:type="spellStart"/>
                    <w:r w:rsidRPr="00740228">
                      <w:rPr>
                        <w:rFonts w:cs="Times New Roman"/>
                      </w:rPr>
                      <w:t>mughamarat</w:t>
                    </w:r>
                    <w:proofErr w:type="spellEnd"/>
                    <w:r w:rsidRPr="00740228">
                      <w:rPr>
                        <w:rFonts w:cs="Times New Roman"/>
                      </w:rPr>
                      <w:t xml:space="preserve"> </w:t>
                    </w:r>
                    <w:proofErr w:type="spellStart"/>
                    <w:r w:rsidRPr="00740228">
                      <w:rPr>
                        <w:rFonts w:cs="Times New Roman"/>
                      </w:rPr>
                      <w:t>ras</w:t>
                    </w:r>
                    <w:proofErr w:type="spellEnd"/>
                    <w:r w:rsidRPr="00740228">
                      <w:rPr>
                        <w:rFonts w:cs="Times New Roman"/>
                      </w:rPr>
                      <w:t xml:space="preserve"> al-</w:t>
                    </w:r>
                    <w:proofErr w:type="spellStart"/>
                    <w:r w:rsidRPr="00740228">
                      <w:rPr>
                        <w:rFonts w:cs="Times New Roman"/>
                      </w:rPr>
                      <w:t>mamluk</w:t>
                    </w:r>
                    <w:proofErr w:type="spellEnd"/>
                    <w:r w:rsidRPr="00740228">
                      <w:rPr>
                        <w:rFonts w:cs="Times New Roman"/>
                      </w:rPr>
                      <w:t xml:space="preserve"> </w:t>
                    </w:r>
                    <w:proofErr w:type="spellStart"/>
                    <w:r w:rsidRPr="00740228">
                      <w:rPr>
                        <w:rFonts w:cs="Times New Roman"/>
                      </w:rPr>
                      <w:t>jabir</w:t>
                    </w:r>
                    <w:proofErr w:type="spellEnd"/>
                    <w:r w:rsidRPr="0082280E">
                      <w:rPr>
                        <w:rFonts w:cs="Times New Roman"/>
                      </w:rPr>
                      <w:t xml:space="preserve"> (</w:t>
                    </w:r>
                    <w:r w:rsidRPr="0082280E">
                      <w:rPr>
                        <w:rFonts w:cs="Times New Roman"/>
                        <w:i/>
                      </w:rPr>
                      <w:t xml:space="preserve">The Adventure of the Head of Jabir the </w:t>
                    </w:r>
                    <w:proofErr w:type="spellStart"/>
                    <w:r w:rsidRPr="0082280E">
                      <w:rPr>
                        <w:rFonts w:cs="Times New Roman"/>
                        <w:i/>
                      </w:rPr>
                      <w:t>Mamluk</w:t>
                    </w:r>
                    <w:proofErr w:type="spellEnd"/>
                    <w:r w:rsidR="00740228">
                      <w:rPr>
                        <w:rFonts w:cs="Times New Roman"/>
                      </w:rPr>
                      <w:t>,</w:t>
                    </w:r>
                    <w:r w:rsidRPr="0082280E">
                      <w:rPr>
                        <w:rFonts w:cs="Times New Roman"/>
                      </w:rPr>
                      <w:t xml:space="preserve"> 1970). The period is marked by the use of indigenous tales and performance forms that directly engage audience members. Usually allegorical, these works draw audience attention to their own responsibility in creating and perpetuating the existing power structures. This period also marks </w:t>
                    </w:r>
                    <w:proofErr w:type="spellStart"/>
                    <w:r w:rsidR="00740228">
                      <w:rPr>
                        <w:rFonts w:cs="Times New Roman"/>
                      </w:rPr>
                      <w:t>Wannūs</w:t>
                    </w:r>
                    <w:r w:rsidRPr="0082280E">
                      <w:rPr>
                        <w:rFonts w:cs="Times New Roman"/>
                      </w:rPr>
                      <w:t>’s</w:t>
                    </w:r>
                    <w:proofErr w:type="spellEnd"/>
                    <w:r w:rsidRPr="0082280E">
                      <w:rPr>
                        <w:rFonts w:cs="Times New Roman"/>
                      </w:rPr>
                      <w:t xml:space="preserve"> engagement with Brecht. The late works feature a new attention to psychological complexity, specifically exploring how these psychologies are shaped by and help shape oppressive power structures in the family and the state in specific historical moments.</w:t>
                    </w:r>
                  </w:p>
                  <w:p w14:paraId="00F16566" w14:textId="77777777" w:rsidR="0082280E" w:rsidRPr="0082280E" w:rsidRDefault="0082280E" w:rsidP="0082280E">
                    <w:pPr>
                      <w:rPr>
                        <w:rFonts w:cs="Times New Roman"/>
                      </w:rPr>
                    </w:pPr>
                  </w:p>
                  <w:p w14:paraId="47CB9BD9" w14:textId="77777777" w:rsidR="0082280E" w:rsidRPr="0082280E" w:rsidRDefault="0082280E" w:rsidP="0082280E">
                    <w:pPr>
                      <w:rPr>
                        <w:rFonts w:cs="Times New Roman"/>
                      </w:rPr>
                    </w:pPr>
                    <w:proofErr w:type="spellStart"/>
                    <w:r w:rsidRPr="0082280E">
                      <w:rPr>
                        <w:rFonts w:cs="Times New Roman"/>
                      </w:rPr>
                      <w:t>Wannūs</w:t>
                    </w:r>
                    <w:proofErr w:type="spellEnd"/>
                    <w:r w:rsidR="00740228">
                      <w:rPr>
                        <w:rFonts w:cs="Times New Roman"/>
                      </w:rPr>
                      <w:t xml:space="preserve"> </w:t>
                    </w:r>
                    <w:r w:rsidRPr="0082280E">
                      <w:rPr>
                        <w:rFonts w:cs="Times New Roman"/>
                      </w:rPr>
                      <w:t xml:space="preserve">came to prominence with </w:t>
                    </w:r>
                    <w:proofErr w:type="spellStart"/>
                    <w:r w:rsidRPr="0082280E">
                      <w:rPr>
                        <w:rFonts w:cs="Times New Roman"/>
                      </w:rPr>
                      <w:t>haflat</w:t>
                    </w:r>
                    <w:proofErr w:type="spellEnd"/>
                    <w:r w:rsidRPr="0082280E">
                      <w:rPr>
                        <w:rFonts w:cs="Times New Roman"/>
                      </w:rPr>
                      <w:t xml:space="preserve"> </w:t>
                    </w:r>
                    <w:proofErr w:type="spellStart"/>
                    <w:r w:rsidRPr="0082280E">
                      <w:rPr>
                        <w:rFonts w:cs="Times New Roman"/>
                      </w:rPr>
                      <w:t>samar</w:t>
                    </w:r>
                    <w:proofErr w:type="spellEnd"/>
                    <w:r w:rsidRPr="0082280E">
                      <w:rPr>
                        <w:rFonts w:cs="Times New Roman"/>
                      </w:rPr>
                      <w:t xml:space="preserve"> min </w:t>
                    </w:r>
                    <w:proofErr w:type="spellStart"/>
                    <w:r w:rsidRPr="0082280E">
                      <w:rPr>
                        <w:rFonts w:cs="Times New Roman"/>
                      </w:rPr>
                      <w:t>ajl</w:t>
                    </w:r>
                    <w:proofErr w:type="spellEnd"/>
                    <w:r w:rsidRPr="0082280E">
                      <w:rPr>
                        <w:rFonts w:cs="Times New Roman"/>
                      </w:rPr>
                      <w:t xml:space="preserve"> </w:t>
                    </w:r>
                    <w:proofErr w:type="spellStart"/>
                    <w:r w:rsidRPr="0082280E">
                      <w:rPr>
                        <w:rFonts w:cs="Times New Roman"/>
                      </w:rPr>
                      <w:t>khamsah</w:t>
                    </w:r>
                    <w:proofErr w:type="spellEnd"/>
                    <w:r w:rsidRPr="0082280E">
                      <w:rPr>
                        <w:rFonts w:cs="Times New Roman"/>
                      </w:rPr>
                      <w:t xml:space="preserve"> </w:t>
                    </w:r>
                    <w:proofErr w:type="spellStart"/>
                    <w:r w:rsidRPr="0082280E">
                      <w:rPr>
                        <w:rFonts w:cs="Times New Roman"/>
                      </w:rPr>
                      <w:t>haziran</w:t>
                    </w:r>
                    <w:proofErr w:type="spellEnd"/>
                    <w:r w:rsidRPr="0082280E">
                      <w:rPr>
                        <w:rFonts w:cs="Times New Roman"/>
                      </w:rPr>
                      <w:t xml:space="preserve"> (</w:t>
                    </w:r>
                    <w:r w:rsidR="00740228" w:rsidRPr="0082280E">
                      <w:rPr>
                        <w:rFonts w:cs="Times New Roman"/>
                        <w:i/>
                      </w:rPr>
                      <w:t>Soirée</w:t>
                    </w:r>
                    <w:r w:rsidRPr="0082280E">
                      <w:rPr>
                        <w:rFonts w:cs="Times New Roman"/>
                        <w:i/>
                      </w:rPr>
                      <w:t xml:space="preserve"> for the Fifth of June</w:t>
                    </w:r>
                    <w:r w:rsidR="00740228">
                      <w:rPr>
                        <w:rFonts w:cs="Times New Roman"/>
                      </w:rPr>
                      <w:t>,</w:t>
                    </w:r>
                    <w:r w:rsidRPr="0082280E">
                      <w:rPr>
                        <w:rFonts w:cs="Times New Roman"/>
                      </w:rPr>
                      <w:t xml:space="preserve"> 1968), the first play of his Politicizing Theatre period. The play, written immediately following Arab defeat in the June War, featured actors posing as audience members who contest depictions of the war on the stage and start an impromptu debate over the causes of defeat and the effects of an oppressive state on national identity. His next play, </w:t>
                    </w:r>
                    <w:proofErr w:type="spellStart"/>
                    <w:r w:rsidRPr="0082280E">
                      <w:rPr>
                        <w:rFonts w:cs="Times New Roman"/>
                      </w:rPr>
                      <w:t>mughamarat</w:t>
                    </w:r>
                    <w:proofErr w:type="spellEnd"/>
                    <w:r w:rsidRPr="0082280E">
                      <w:rPr>
                        <w:rFonts w:cs="Times New Roman"/>
                      </w:rPr>
                      <w:t xml:space="preserve"> </w:t>
                    </w:r>
                    <w:proofErr w:type="spellStart"/>
                    <w:r w:rsidRPr="0082280E">
                      <w:rPr>
                        <w:rFonts w:cs="Times New Roman"/>
                      </w:rPr>
                      <w:t>ras</w:t>
                    </w:r>
                    <w:proofErr w:type="spellEnd"/>
                    <w:r w:rsidRPr="0082280E">
                      <w:rPr>
                        <w:rFonts w:cs="Times New Roman"/>
                      </w:rPr>
                      <w:t xml:space="preserve"> al-</w:t>
                    </w:r>
                    <w:proofErr w:type="spellStart"/>
                    <w:r w:rsidRPr="0082280E">
                      <w:rPr>
                        <w:rFonts w:cs="Times New Roman"/>
                      </w:rPr>
                      <w:t>mamluk</w:t>
                    </w:r>
                    <w:proofErr w:type="spellEnd"/>
                    <w:r w:rsidRPr="0082280E">
                      <w:rPr>
                        <w:rFonts w:cs="Times New Roman"/>
                      </w:rPr>
                      <w:t xml:space="preserve"> </w:t>
                    </w:r>
                    <w:proofErr w:type="spellStart"/>
                    <w:r w:rsidRPr="0082280E">
                      <w:rPr>
                        <w:rFonts w:cs="Times New Roman"/>
                      </w:rPr>
                      <w:t>jabir</w:t>
                    </w:r>
                    <w:proofErr w:type="spellEnd"/>
                    <w:r w:rsidRPr="0082280E">
                      <w:rPr>
                        <w:rFonts w:cs="Times New Roman"/>
                      </w:rPr>
                      <w:t xml:space="preserve"> (</w:t>
                    </w:r>
                    <w:r w:rsidRPr="0082280E">
                      <w:rPr>
                        <w:rFonts w:cs="Times New Roman"/>
                        <w:i/>
                      </w:rPr>
                      <w:t xml:space="preserve">The Adventures of the Head of Jabir the </w:t>
                    </w:r>
                    <w:proofErr w:type="spellStart"/>
                    <w:r w:rsidRPr="0082280E">
                      <w:rPr>
                        <w:rFonts w:cs="Times New Roman"/>
                        <w:i/>
                      </w:rPr>
                      <w:t>Mamluk</w:t>
                    </w:r>
                    <w:proofErr w:type="spellEnd"/>
                    <w:r w:rsidR="00740228">
                      <w:rPr>
                        <w:rFonts w:cs="Times New Roman"/>
                      </w:rPr>
                      <w:t>,</w:t>
                    </w:r>
                    <w:r w:rsidRPr="0082280E">
                      <w:rPr>
                        <w:rFonts w:cs="Times New Roman"/>
                      </w:rPr>
                      <w:t xml:space="preserve"> 1970) was censored on opening night but then went on to successful productions in international festivals. </w:t>
                    </w:r>
                    <w:bookmarkStart w:id="1" w:name="OLE_LINK11"/>
                    <w:bookmarkStart w:id="2" w:name="OLE_LINK12"/>
                  </w:p>
                  <w:p w14:paraId="6926AA99" w14:textId="77777777" w:rsidR="0082280E" w:rsidRPr="0082280E" w:rsidRDefault="0082280E" w:rsidP="0082280E">
                    <w:pPr>
                      <w:rPr>
                        <w:rFonts w:cs="Times New Roman"/>
                      </w:rPr>
                    </w:pPr>
                  </w:p>
                  <w:p w14:paraId="0B6BA1ED" w14:textId="77777777" w:rsidR="0082280E" w:rsidRPr="0082280E" w:rsidRDefault="0082280E" w:rsidP="0082280E">
                    <w:pPr>
                      <w:rPr>
                        <w:rFonts w:cs="Times New Roman"/>
                      </w:rPr>
                    </w:pPr>
                    <w:r w:rsidRPr="0082280E">
                      <w:rPr>
                        <w:rFonts w:cs="Times New Roman"/>
                        <w:i/>
                      </w:rPr>
                      <w:t>The Rape</w:t>
                    </w:r>
                    <w:r w:rsidRPr="0082280E">
                      <w:rPr>
                        <w:rFonts w:cs="Times New Roman"/>
                      </w:rPr>
                      <w:t xml:space="preserve"> (1989) is the first play of </w:t>
                    </w:r>
                    <w:r w:rsidR="00740228">
                      <w:rPr>
                        <w:rFonts w:cs="Times New Roman"/>
                      </w:rPr>
                      <w:t>his third period</w:t>
                    </w:r>
                    <w:r w:rsidRPr="0082280E">
                      <w:rPr>
                        <w:rFonts w:cs="Times New Roman"/>
                      </w:rPr>
                      <w:t xml:space="preserve">. </w:t>
                    </w:r>
                    <w:bookmarkEnd w:id="1"/>
                    <w:bookmarkEnd w:id="2"/>
                    <w:proofErr w:type="spellStart"/>
                    <w:r w:rsidRPr="0082280E">
                      <w:rPr>
                        <w:rFonts w:cs="Times New Roman"/>
                      </w:rPr>
                      <w:t>Wannūs</w:t>
                    </w:r>
                    <w:proofErr w:type="spellEnd"/>
                    <w:r w:rsidR="00740228">
                      <w:rPr>
                        <w:rFonts w:cs="Times New Roman"/>
                      </w:rPr>
                      <w:t xml:space="preserve"> </w:t>
                    </w:r>
                    <w:r w:rsidRPr="0082280E">
                      <w:rPr>
                        <w:rFonts w:cs="Times New Roman"/>
                      </w:rPr>
                      <w:t xml:space="preserve">adapted </w:t>
                    </w:r>
                    <w:r w:rsidRPr="0082280E">
                      <w:rPr>
                        <w:rFonts w:eastAsia="Times New Roman"/>
                        <w:shd w:val="clear" w:color="auto" w:fill="FFFFFF"/>
                      </w:rPr>
                      <w:t xml:space="preserve">the play from Antonio </w:t>
                    </w:r>
                    <w:proofErr w:type="spellStart"/>
                    <w:r w:rsidRPr="0082280E">
                      <w:rPr>
                        <w:rFonts w:eastAsia="Times New Roman"/>
                        <w:shd w:val="clear" w:color="auto" w:fill="FFFFFF"/>
                      </w:rPr>
                      <w:t>Burero</w:t>
                    </w:r>
                    <w:proofErr w:type="spellEnd"/>
                    <w:r w:rsidRPr="0082280E">
                      <w:rPr>
                        <w:rFonts w:eastAsia="Times New Roman"/>
                        <w:shd w:val="clear" w:color="auto" w:fill="FFFFFF"/>
                      </w:rPr>
                      <w:t xml:space="preserve"> </w:t>
                    </w:r>
                    <w:proofErr w:type="spellStart"/>
                    <w:r w:rsidRPr="0082280E">
                      <w:rPr>
                        <w:rFonts w:eastAsia="Times New Roman"/>
                        <w:shd w:val="clear" w:color="auto" w:fill="FFFFFF"/>
                      </w:rPr>
                      <w:t>Vallerjo’s</w:t>
                    </w:r>
                    <w:proofErr w:type="spellEnd"/>
                    <w:r w:rsidRPr="0082280E">
                      <w:rPr>
                        <w:rFonts w:eastAsia="Times New Roman"/>
                        <w:shd w:val="clear" w:color="auto" w:fill="FFFFFF"/>
                      </w:rPr>
                      <w:t xml:space="preserve"> </w:t>
                    </w:r>
                    <w:r w:rsidRPr="0082280E">
                      <w:rPr>
                        <w:rFonts w:eastAsia="Times New Roman"/>
                        <w:i/>
                        <w:shd w:val="clear" w:color="auto" w:fill="FFFFFF"/>
                      </w:rPr>
                      <w:t xml:space="preserve">La </w:t>
                    </w:r>
                    <w:proofErr w:type="spellStart"/>
                    <w:r w:rsidRPr="0082280E">
                      <w:rPr>
                        <w:rFonts w:eastAsia="Times New Roman"/>
                        <w:i/>
                        <w:shd w:val="clear" w:color="auto" w:fill="FFFFFF"/>
                      </w:rPr>
                      <w:t>doble</w:t>
                    </w:r>
                    <w:proofErr w:type="spellEnd"/>
                    <w:r w:rsidRPr="0082280E">
                      <w:rPr>
                        <w:rFonts w:eastAsia="Times New Roman"/>
                        <w:i/>
                        <w:shd w:val="clear" w:color="auto" w:fill="FFFFFF"/>
                      </w:rPr>
                      <w:t xml:space="preserve"> </w:t>
                    </w:r>
                    <w:proofErr w:type="spellStart"/>
                    <w:r w:rsidRPr="0082280E">
                      <w:rPr>
                        <w:rFonts w:eastAsia="Times New Roman"/>
                        <w:i/>
                        <w:shd w:val="clear" w:color="auto" w:fill="FFFFFF"/>
                      </w:rPr>
                      <w:t>historia</w:t>
                    </w:r>
                    <w:proofErr w:type="spellEnd"/>
                    <w:r w:rsidRPr="0082280E">
                      <w:rPr>
                        <w:rFonts w:eastAsia="Times New Roman"/>
                        <w:i/>
                        <w:shd w:val="clear" w:color="auto" w:fill="FFFFFF"/>
                      </w:rPr>
                      <w:t xml:space="preserve"> del doctor </w:t>
                    </w:r>
                    <w:proofErr w:type="spellStart"/>
                    <w:r w:rsidRPr="0082280E">
                      <w:rPr>
                        <w:rFonts w:eastAsia="Times New Roman"/>
                        <w:i/>
                        <w:shd w:val="clear" w:color="auto" w:fill="FFFFFF"/>
                      </w:rPr>
                      <w:t>Valmy</w:t>
                    </w:r>
                    <w:proofErr w:type="spellEnd"/>
                    <w:r w:rsidRPr="0082280E">
                      <w:rPr>
                        <w:rFonts w:eastAsia="Times New Roman"/>
                        <w:shd w:val="clear" w:color="auto" w:fill="FFFFFF"/>
                      </w:rPr>
                      <w:t xml:space="preserve"> (</w:t>
                    </w:r>
                    <w:r w:rsidRPr="0082280E">
                      <w:rPr>
                        <w:rFonts w:eastAsia="Times New Roman"/>
                        <w:i/>
                        <w:shd w:val="clear" w:color="auto" w:fill="FFFFFF"/>
                      </w:rPr>
                      <w:t xml:space="preserve">The Double Case-History of </w:t>
                    </w:r>
                    <w:proofErr w:type="spellStart"/>
                    <w:r w:rsidRPr="0082280E">
                      <w:rPr>
                        <w:rFonts w:eastAsia="Times New Roman"/>
                        <w:i/>
                        <w:shd w:val="clear" w:color="auto" w:fill="FFFFFF"/>
                      </w:rPr>
                      <w:t>Dr.</w:t>
                    </w:r>
                    <w:proofErr w:type="spellEnd"/>
                    <w:r w:rsidRPr="0082280E">
                      <w:rPr>
                        <w:rFonts w:eastAsia="Times New Roman"/>
                        <w:i/>
                        <w:shd w:val="clear" w:color="auto" w:fill="FFFFFF"/>
                      </w:rPr>
                      <w:t xml:space="preserve"> </w:t>
                    </w:r>
                    <w:proofErr w:type="spellStart"/>
                    <w:r w:rsidRPr="0082280E">
                      <w:rPr>
                        <w:rFonts w:eastAsia="Times New Roman"/>
                        <w:i/>
                        <w:shd w:val="clear" w:color="auto" w:fill="FFFFFF"/>
                      </w:rPr>
                      <w:t>Valmy</w:t>
                    </w:r>
                    <w:proofErr w:type="spellEnd"/>
                    <w:r w:rsidR="00740228">
                      <w:rPr>
                        <w:rFonts w:eastAsia="Times New Roman"/>
                        <w:shd w:val="clear" w:color="auto" w:fill="FFFFFF"/>
                      </w:rPr>
                      <w:t>,</w:t>
                    </w:r>
                    <w:r w:rsidRPr="0082280E">
                      <w:rPr>
                        <w:rFonts w:eastAsia="Times New Roman"/>
                        <w:i/>
                        <w:shd w:val="clear" w:color="auto" w:fill="FFFFFF"/>
                      </w:rPr>
                      <w:t xml:space="preserve"> </w:t>
                    </w:r>
                    <w:r w:rsidRPr="0082280E">
                      <w:rPr>
                        <w:rFonts w:eastAsia="Times New Roman"/>
                        <w:shd w:val="clear" w:color="auto" w:fill="FFFFFF"/>
                      </w:rPr>
                      <w:t xml:space="preserve">1968) </w:t>
                    </w:r>
                    <w:r w:rsidR="00740228">
                      <w:rPr>
                        <w:rFonts w:eastAsia="Times New Roman"/>
                        <w:shd w:val="clear" w:color="auto" w:fill="FFFFFF"/>
                      </w:rPr>
                      <w:t xml:space="preserve">and like its source </w:t>
                    </w:r>
                    <w:r w:rsidRPr="0082280E">
                      <w:rPr>
                        <w:rFonts w:eastAsia="Times New Roman"/>
                        <w:i/>
                        <w:shd w:val="clear" w:color="auto" w:fill="FFFFFF"/>
                      </w:rPr>
                      <w:t>The Rape</w:t>
                    </w:r>
                    <w:r w:rsidRPr="0082280E">
                      <w:rPr>
                        <w:rFonts w:eastAsia="Times New Roman"/>
                        <w:shd w:val="clear" w:color="auto" w:fill="FFFFFF"/>
                      </w:rPr>
                      <w:t xml:space="preserve"> depicts the psychological trauma experienced by a torturer of political prisoners who finds himself incapable of protecting his family life from the violence of his working life. Set in Israel, the play sparked controversy for its depiction of </w:t>
                    </w:r>
                    <w:r w:rsidRPr="0082280E">
                      <w:rPr>
                        <w:rFonts w:cs="Times New Roman"/>
                      </w:rPr>
                      <w:t xml:space="preserve">a sympathetic and anti-Zionist Israeli. After completing </w:t>
                    </w:r>
                    <w:r w:rsidRPr="0082280E">
                      <w:rPr>
                        <w:rFonts w:cs="Times New Roman"/>
                        <w:i/>
                      </w:rPr>
                      <w:t>The Rape</w:t>
                    </w:r>
                    <w:r w:rsidRPr="0082280E">
                      <w:rPr>
                        <w:rFonts w:cs="Times New Roman"/>
                      </w:rPr>
                      <w:t xml:space="preserve">, </w:t>
                    </w:r>
                    <w:proofErr w:type="spellStart"/>
                    <w:r w:rsidRPr="0082280E">
                      <w:rPr>
                        <w:rFonts w:cs="Times New Roman"/>
                      </w:rPr>
                      <w:t>Wannūs</w:t>
                    </w:r>
                    <w:proofErr w:type="spellEnd"/>
                    <w:r w:rsidRPr="0082280E">
                      <w:rPr>
                        <w:rFonts w:cs="Times New Roman"/>
                      </w:rPr>
                      <w:t xml:space="preserve"> was diagnosed with cancer and then, in a flurry of playwriting, wrote six full-length plays and a one-act between 1992 and his death in 1997—several of which are widely considered his very best. Of special note in this later period are: </w:t>
                    </w:r>
                    <w:proofErr w:type="spellStart"/>
                    <w:r w:rsidRPr="0082280E">
                      <w:rPr>
                        <w:rFonts w:cs="Times New Roman"/>
                      </w:rPr>
                      <w:t>munamnaamat</w:t>
                    </w:r>
                    <w:proofErr w:type="spellEnd"/>
                    <w:r w:rsidRPr="0082280E">
                      <w:rPr>
                        <w:rFonts w:cs="Times New Roman"/>
                      </w:rPr>
                      <w:t xml:space="preserve"> </w:t>
                    </w:r>
                    <w:proofErr w:type="spellStart"/>
                    <w:r w:rsidRPr="0082280E">
                      <w:rPr>
                        <w:rFonts w:cs="Times New Roman"/>
                      </w:rPr>
                      <w:t>tarikhiyah</w:t>
                    </w:r>
                    <w:proofErr w:type="spellEnd"/>
                    <w:r w:rsidRPr="0082280E">
                      <w:rPr>
                        <w:rFonts w:cs="Times New Roman"/>
                      </w:rPr>
                      <w:t xml:space="preserve"> (</w:t>
                    </w:r>
                    <w:r w:rsidRPr="0082280E">
                      <w:rPr>
                        <w:i/>
                      </w:rPr>
                      <w:t>Historical Miniatures</w:t>
                    </w:r>
                    <w:r w:rsidR="00740228">
                      <w:t>,</w:t>
                    </w:r>
                    <w:r w:rsidRPr="0082280E">
                      <w:t xml:space="preserve"> 1993), which explores the meaning of history in the aftermath of George Bush’s New World Order speech by depicting the Islamic historian Ibn </w:t>
                    </w:r>
                    <w:proofErr w:type="spellStart"/>
                    <w:r w:rsidRPr="0082280E">
                      <w:t>Khaldun’s</w:t>
                    </w:r>
                    <w:proofErr w:type="spellEnd"/>
                    <w:r w:rsidRPr="0082280E">
                      <w:t xml:space="preserve"> calculated response to Tamerlane’s invasion of Damascus in the fourteenth century; </w:t>
                    </w:r>
                    <w:proofErr w:type="spellStart"/>
                    <w:r w:rsidRPr="0082280E">
                      <w:t>tuqus</w:t>
                    </w:r>
                    <w:proofErr w:type="spellEnd"/>
                    <w:r w:rsidRPr="0082280E">
                      <w:t xml:space="preserve"> al-</w:t>
                    </w:r>
                    <w:proofErr w:type="spellStart"/>
                    <w:r w:rsidRPr="0082280E">
                      <w:t>isharat</w:t>
                    </w:r>
                    <w:proofErr w:type="spellEnd"/>
                    <w:r w:rsidRPr="0082280E">
                      <w:t xml:space="preserve"> </w:t>
                    </w:r>
                    <w:proofErr w:type="spellStart"/>
                    <w:r w:rsidRPr="0082280E">
                      <w:t>wa</w:t>
                    </w:r>
                    <w:proofErr w:type="spellEnd"/>
                    <w:r w:rsidRPr="0082280E">
                      <w:t>-al-</w:t>
                    </w:r>
                    <w:proofErr w:type="spellStart"/>
                    <w:r w:rsidRPr="0082280E">
                      <w:t>tahawwulat</w:t>
                    </w:r>
                    <w:proofErr w:type="spellEnd"/>
                    <w:r w:rsidRPr="0082280E">
                      <w:t xml:space="preserve"> (</w:t>
                    </w:r>
                    <w:r w:rsidRPr="0082280E">
                      <w:rPr>
                        <w:i/>
                      </w:rPr>
                      <w:t>Rituals of Signs and Transformation</w:t>
                    </w:r>
                    <w:r w:rsidRPr="0082280E">
                      <w:t>, 1994), which explores prostituti</w:t>
                    </w:r>
                    <w:r w:rsidR="00740228">
                      <w:t>on and homosexuality in Ottoman-</w:t>
                    </w:r>
                    <w:r w:rsidRPr="0082280E">
                      <w:t xml:space="preserve">era Damascus; and </w:t>
                    </w:r>
                    <w:proofErr w:type="spellStart"/>
                    <w:r w:rsidRPr="0082280E">
                      <w:t>ahlam</w:t>
                    </w:r>
                    <w:proofErr w:type="spellEnd"/>
                    <w:r w:rsidRPr="0082280E">
                      <w:t xml:space="preserve"> </w:t>
                    </w:r>
                    <w:proofErr w:type="spellStart"/>
                    <w:r w:rsidRPr="0082280E">
                      <w:t>shaqqiyah</w:t>
                    </w:r>
                    <w:proofErr w:type="spellEnd"/>
                    <w:r w:rsidRPr="0082280E">
                      <w:t xml:space="preserve"> (</w:t>
                    </w:r>
                    <w:r w:rsidRPr="0082280E">
                      <w:rPr>
                        <w:i/>
                      </w:rPr>
                      <w:t>Wretched Dreams</w:t>
                    </w:r>
                    <w:r w:rsidR="00740228">
                      <w:t>,</w:t>
                    </w:r>
                    <w:r w:rsidRPr="0082280E">
                      <w:t xml:space="preserve"> 1994), which examines domestic abuse and the rise of the Baath security apparatus as linked phenomen</w:t>
                    </w:r>
                    <w:r w:rsidRPr="0082280E" w:rsidDel="00467996">
                      <w:t>a</w:t>
                    </w:r>
                    <w:r w:rsidRPr="0082280E">
                      <w:t xml:space="preserve"> in 1960s Damascus.</w:t>
                    </w:r>
                    <w:r w:rsidRPr="0082280E">
                      <w:rPr>
                        <w:rFonts w:cs="Times New Roman"/>
                      </w:rPr>
                      <w:t xml:space="preserve"> </w:t>
                    </w:r>
                  </w:p>
                  <w:p w14:paraId="3B2FBB9E" w14:textId="77777777" w:rsidR="0082280E" w:rsidRPr="0082280E" w:rsidRDefault="0082280E" w:rsidP="0082280E">
                    <w:pPr>
                      <w:rPr>
                        <w:rFonts w:cs="Times New Roman"/>
                      </w:rPr>
                    </w:pPr>
                  </w:p>
                  <w:p w14:paraId="313D70EB" w14:textId="77777777" w:rsidR="0082280E" w:rsidRPr="0082280E" w:rsidRDefault="0082280E" w:rsidP="0082280E">
                    <w:pPr>
                      <w:rPr>
                        <w:rFonts w:cstheme="majorBidi"/>
                      </w:rPr>
                    </w:pPr>
                    <w:proofErr w:type="spellStart"/>
                    <w:r w:rsidRPr="0082280E">
                      <w:rPr>
                        <w:rFonts w:cstheme="majorBidi"/>
                        <w:color w:val="000000"/>
                      </w:rPr>
                      <w:t>Wannūs</w:t>
                    </w:r>
                    <w:proofErr w:type="spellEnd"/>
                    <w:r w:rsidRPr="0082280E">
                      <w:rPr>
                        <w:rFonts w:cstheme="majorBidi"/>
                        <w:color w:val="000000"/>
                      </w:rPr>
                      <w:t xml:space="preserve"> </w:t>
                    </w:r>
                    <w:r w:rsidRPr="0082280E">
                      <w:rPr>
                        <w:rFonts w:cstheme="majorBidi"/>
                      </w:rPr>
                      <w:t xml:space="preserve">was an exemplar of social and political critique through politicized plays and writings. His death was considered by many as the loss of a daring and creative playwright and a free intellectual. </w:t>
                    </w:r>
                    <w:r w:rsidRPr="0082280E">
                      <w:rPr>
                        <w:rFonts w:cstheme="majorBidi"/>
                        <w:color w:val="000000"/>
                      </w:rPr>
                      <w:t xml:space="preserve">He can be seen as the founding father of ‘politicizing </w:t>
                    </w:r>
                    <w:r w:rsidR="00740228">
                      <w:rPr>
                        <w:rFonts w:cstheme="majorBidi"/>
                        <w:color w:val="000000"/>
                      </w:rPr>
                      <w:t>theatre</w:t>
                    </w:r>
                    <w:r w:rsidR="006D750E">
                      <w:rPr>
                        <w:rFonts w:cstheme="majorBidi"/>
                        <w:color w:val="000000"/>
                      </w:rPr>
                      <w:t>’,</w:t>
                    </w:r>
                    <w:r w:rsidRPr="0082280E">
                      <w:rPr>
                        <w:rFonts w:cstheme="majorBidi"/>
                        <w:color w:val="000000"/>
                      </w:rPr>
                      <w:t xml:space="preserve"> or a politically mobilizing </w:t>
                    </w:r>
                    <w:r w:rsidR="00740228">
                      <w:rPr>
                        <w:rFonts w:cstheme="majorBidi"/>
                        <w:color w:val="000000"/>
                      </w:rPr>
                      <w:t>theatre</w:t>
                    </w:r>
                    <w:r w:rsidRPr="0082280E">
                      <w:rPr>
                        <w:rFonts w:cstheme="majorBidi"/>
                        <w:color w:val="000000"/>
                      </w:rPr>
                      <w:t xml:space="preserve"> where such essential issues as oppression, tyranny, lack of dialogue, and the impotence of both Arab rulers and citizens are raised.</w:t>
                    </w:r>
                  </w:p>
                  <w:p w14:paraId="1D21BD04" w14:textId="77777777" w:rsidR="0082280E" w:rsidRDefault="0082280E" w:rsidP="0082280E">
                    <w:pPr>
                      <w:rPr>
                        <w:rFonts w:cs="Times New Roman"/>
                      </w:rPr>
                    </w:pPr>
                  </w:p>
                  <w:p w14:paraId="325D0D88" w14:textId="77777777" w:rsidR="0082280E" w:rsidRDefault="0082280E" w:rsidP="0082280E">
                    <w:pPr>
                      <w:pStyle w:val="Heading1"/>
                      <w:outlineLvl w:val="0"/>
                    </w:pPr>
                    <w:r>
                      <w:t>List of Works</w:t>
                    </w:r>
                  </w:p>
                  <w:p w14:paraId="36DCF465" w14:textId="77777777" w:rsidR="0082280E" w:rsidRDefault="0082280E" w:rsidP="0082280E">
                    <w:pPr>
                      <w:rPr>
                        <w:rFonts w:cs="Times New Roman"/>
                      </w:rPr>
                    </w:pPr>
                    <w:proofErr w:type="spellStart"/>
                    <w:r>
                      <w:rPr>
                        <w:rFonts w:cs="Times New Roman"/>
                      </w:rPr>
                      <w:t>haflat</w:t>
                    </w:r>
                    <w:proofErr w:type="spellEnd"/>
                    <w:r>
                      <w:rPr>
                        <w:rFonts w:cs="Times New Roman"/>
                      </w:rPr>
                      <w:t xml:space="preserve"> </w:t>
                    </w:r>
                    <w:proofErr w:type="spellStart"/>
                    <w:r>
                      <w:rPr>
                        <w:rFonts w:cs="Times New Roman"/>
                      </w:rPr>
                      <w:t>samar</w:t>
                    </w:r>
                    <w:proofErr w:type="spellEnd"/>
                    <w:r>
                      <w:rPr>
                        <w:rFonts w:cs="Times New Roman"/>
                      </w:rPr>
                      <w:t xml:space="preserve"> min </w:t>
                    </w:r>
                    <w:proofErr w:type="spellStart"/>
                    <w:r>
                      <w:rPr>
                        <w:rFonts w:cs="Times New Roman"/>
                      </w:rPr>
                      <w:t>ajl</w:t>
                    </w:r>
                    <w:proofErr w:type="spellEnd"/>
                    <w:r>
                      <w:rPr>
                        <w:rFonts w:cs="Times New Roman"/>
                      </w:rPr>
                      <w:t xml:space="preserve"> </w:t>
                    </w:r>
                    <w:proofErr w:type="spellStart"/>
                    <w:r>
                      <w:rPr>
                        <w:rFonts w:cs="Times New Roman"/>
                      </w:rPr>
                      <w:t>khamsah</w:t>
                    </w:r>
                    <w:proofErr w:type="spellEnd"/>
                    <w:r>
                      <w:rPr>
                        <w:rFonts w:cs="Times New Roman"/>
                      </w:rPr>
                      <w:t xml:space="preserve"> </w:t>
                    </w:r>
                    <w:proofErr w:type="spellStart"/>
                    <w:r>
                      <w:rPr>
                        <w:rFonts w:cs="Times New Roman"/>
                      </w:rPr>
                      <w:t>haziran</w:t>
                    </w:r>
                    <w:proofErr w:type="spellEnd"/>
                    <w:r>
                      <w:rPr>
                        <w:rFonts w:cs="Times New Roman"/>
                      </w:rPr>
                      <w:t xml:space="preserve"> (</w:t>
                    </w:r>
                    <w:r w:rsidRPr="00AC1BA0">
                      <w:rPr>
                        <w:rFonts w:cs="Times New Roman"/>
                        <w:i/>
                      </w:rPr>
                      <w:t>Soirée for the Fifth of June</w:t>
                    </w:r>
                    <w:r>
                      <w:rPr>
                        <w:rFonts w:cs="Times New Roman"/>
                      </w:rPr>
                      <w:t>,</w:t>
                    </w:r>
                    <w:r w:rsidRPr="00AC1BA0">
                      <w:rPr>
                        <w:rFonts w:cs="Times New Roman"/>
                      </w:rPr>
                      <w:t xml:space="preserve"> 1968)</w:t>
                    </w:r>
                  </w:p>
                  <w:p w14:paraId="5598A64D" w14:textId="77777777" w:rsidR="0082280E" w:rsidRDefault="0082280E" w:rsidP="0082280E">
                    <w:pPr>
                      <w:rPr>
                        <w:rFonts w:cs="Times New Roman"/>
                      </w:rPr>
                    </w:pPr>
                    <w:proofErr w:type="spellStart"/>
                    <w:r>
                      <w:rPr>
                        <w:rFonts w:cs="Times New Roman"/>
                      </w:rPr>
                      <w:t>mughamarat</w:t>
                    </w:r>
                    <w:proofErr w:type="spellEnd"/>
                    <w:r>
                      <w:rPr>
                        <w:rFonts w:cs="Times New Roman"/>
                      </w:rPr>
                      <w:t xml:space="preserve"> </w:t>
                    </w:r>
                    <w:proofErr w:type="spellStart"/>
                    <w:r>
                      <w:rPr>
                        <w:rFonts w:cs="Times New Roman"/>
                      </w:rPr>
                      <w:t>ras</w:t>
                    </w:r>
                    <w:proofErr w:type="spellEnd"/>
                    <w:r>
                      <w:rPr>
                        <w:rFonts w:cs="Times New Roman"/>
                      </w:rPr>
                      <w:t xml:space="preserve"> al-</w:t>
                    </w:r>
                    <w:proofErr w:type="spellStart"/>
                    <w:r>
                      <w:rPr>
                        <w:rFonts w:cs="Times New Roman"/>
                      </w:rPr>
                      <w:t>mamluk</w:t>
                    </w:r>
                    <w:proofErr w:type="spellEnd"/>
                    <w:r>
                      <w:rPr>
                        <w:rFonts w:cs="Times New Roman"/>
                      </w:rPr>
                      <w:t xml:space="preserve"> </w:t>
                    </w:r>
                    <w:proofErr w:type="spellStart"/>
                    <w:r>
                      <w:rPr>
                        <w:rFonts w:cs="Times New Roman"/>
                      </w:rPr>
                      <w:t>jabir</w:t>
                    </w:r>
                    <w:proofErr w:type="spellEnd"/>
                    <w:r>
                      <w:rPr>
                        <w:rFonts w:cs="Times New Roman"/>
                      </w:rPr>
                      <w:t xml:space="preserve"> (</w:t>
                    </w:r>
                    <w:r w:rsidRPr="00AC1BA0">
                      <w:rPr>
                        <w:rFonts w:cs="Times New Roman"/>
                        <w:i/>
                      </w:rPr>
                      <w:t xml:space="preserve">The Adventure of the Head of Jabir the </w:t>
                    </w:r>
                    <w:proofErr w:type="spellStart"/>
                    <w:r w:rsidRPr="00AC1BA0">
                      <w:rPr>
                        <w:rFonts w:cs="Times New Roman"/>
                        <w:i/>
                      </w:rPr>
                      <w:t>Mamluk</w:t>
                    </w:r>
                    <w:proofErr w:type="spellEnd"/>
                    <w:r>
                      <w:rPr>
                        <w:rFonts w:cs="Times New Roman"/>
                      </w:rPr>
                      <w:t>,</w:t>
                    </w:r>
                    <w:r w:rsidRPr="00AC1BA0">
                      <w:rPr>
                        <w:rFonts w:cs="Times New Roman"/>
                      </w:rPr>
                      <w:t xml:space="preserve"> 1970)</w:t>
                    </w:r>
                  </w:p>
                  <w:p w14:paraId="5C30A91E" w14:textId="77777777" w:rsidR="0082280E" w:rsidRDefault="0082280E" w:rsidP="0082280E">
                    <w:pPr>
                      <w:rPr>
                        <w:rFonts w:cs="Times New Roman"/>
                      </w:rPr>
                    </w:pPr>
                    <w:r>
                      <w:rPr>
                        <w:rFonts w:cs="Times New Roman"/>
                      </w:rPr>
                      <w:t>al-</w:t>
                    </w:r>
                    <w:proofErr w:type="spellStart"/>
                    <w:r>
                      <w:rPr>
                        <w:rFonts w:cs="Times New Roman"/>
                      </w:rPr>
                      <w:t>malik</w:t>
                    </w:r>
                    <w:proofErr w:type="spellEnd"/>
                    <w:r>
                      <w:rPr>
                        <w:rFonts w:cs="Times New Roman"/>
                      </w:rPr>
                      <w:t xml:space="preserve"> </w:t>
                    </w:r>
                    <w:proofErr w:type="spellStart"/>
                    <w:r>
                      <w:rPr>
                        <w:rFonts w:cs="Times New Roman"/>
                      </w:rPr>
                      <w:t>huwa</w:t>
                    </w:r>
                    <w:proofErr w:type="spellEnd"/>
                    <w:r>
                      <w:rPr>
                        <w:rFonts w:cs="Times New Roman"/>
                      </w:rPr>
                      <w:t xml:space="preserve"> al-</w:t>
                    </w:r>
                    <w:proofErr w:type="spellStart"/>
                    <w:r>
                      <w:rPr>
                        <w:rFonts w:cs="Times New Roman"/>
                      </w:rPr>
                      <w:t>malik</w:t>
                    </w:r>
                    <w:proofErr w:type="spellEnd"/>
                    <w:r>
                      <w:rPr>
                        <w:rFonts w:cs="Times New Roman"/>
                      </w:rPr>
                      <w:t xml:space="preserve"> (</w:t>
                    </w:r>
                    <w:r w:rsidRPr="00331722">
                      <w:rPr>
                        <w:rFonts w:cs="Times New Roman"/>
                        <w:i/>
                      </w:rPr>
                      <w:t>The King is the King</w:t>
                    </w:r>
                    <w:r>
                      <w:rPr>
                        <w:rFonts w:cs="Times New Roman"/>
                      </w:rPr>
                      <w:t>, 1977)</w:t>
                    </w:r>
                  </w:p>
                  <w:p w14:paraId="51D4D93C" w14:textId="77777777" w:rsidR="0082280E" w:rsidRDefault="0082280E" w:rsidP="0082280E">
                    <w:pPr>
                      <w:rPr>
                        <w:rFonts w:cs="Times New Roman"/>
                      </w:rPr>
                    </w:pPr>
                    <w:r>
                      <w:rPr>
                        <w:rFonts w:cs="Times New Roman"/>
                      </w:rPr>
                      <w:t>al-</w:t>
                    </w:r>
                    <w:proofErr w:type="spellStart"/>
                    <w:r>
                      <w:rPr>
                        <w:rFonts w:cs="Times New Roman"/>
                      </w:rPr>
                      <w:t>ightisab</w:t>
                    </w:r>
                    <w:proofErr w:type="spellEnd"/>
                    <w:r>
                      <w:rPr>
                        <w:rFonts w:cs="Times New Roman"/>
                      </w:rPr>
                      <w:t xml:space="preserve"> (</w:t>
                    </w:r>
                    <w:r w:rsidRPr="00AC1BA0">
                      <w:rPr>
                        <w:rFonts w:cs="Times New Roman"/>
                        <w:i/>
                      </w:rPr>
                      <w:t>The Rape</w:t>
                    </w:r>
                    <w:r>
                      <w:rPr>
                        <w:rFonts w:cs="Times New Roman"/>
                      </w:rPr>
                      <w:t>,</w:t>
                    </w:r>
                    <w:r w:rsidRPr="00AC1BA0">
                      <w:rPr>
                        <w:rFonts w:cs="Times New Roman"/>
                      </w:rPr>
                      <w:t xml:space="preserve"> </w:t>
                    </w:r>
                    <w:r>
                      <w:rPr>
                        <w:rFonts w:cs="Times New Roman"/>
                      </w:rPr>
                      <w:t>1989)</w:t>
                    </w:r>
                  </w:p>
                  <w:p w14:paraId="6D9EBDDE" w14:textId="77777777" w:rsidR="0082280E" w:rsidRDefault="0082280E" w:rsidP="0082280E">
                    <w:proofErr w:type="spellStart"/>
                    <w:r>
                      <w:rPr>
                        <w:rFonts w:cs="Times New Roman"/>
                      </w:rPr>
                      <w:t>munamnaamat</w:t>
                    </w:r>
                    <w:proofErr w:type="spellEnd"/>
                    <w:r>
                      <w:rPr>
                        <w:rFonts w:cs="Times New Roman"/>
                      </w:rPr>
                      <w:t xml:space="preserve"> </w:t>
                    </w:r>
                    <w:proofErr w:type="spellStart"/>
                    <w:r>
                      <w:rPr>
                        <w:rFonts w:cs="Times New Roman"/>
                      </w:rPr>
                      <w:t>tarikhiyah</w:t>
                    </w:r>
                    <w:proofErr w:type="spellEnd"/>
                    <w:r>
                      <w:rPr>
                        <w:rFonts w:cs="Times New Roman"/>
                      </w:rPr>
                      <w:t xml:space="preserve"> (</w:t>
                    </w:r>
                    <w:r w:rsidRPr="00AC1BA0">
                      <w:rPr>
                        <w:i/>
                      </w:rPr>
                      <w:t>Historical Miniatures</w:t>
                    </w:r>
                    <w:r>
                      <w:t>,</w:t>
                    </w:r>
                    <w:r w:rsidRPr="00AC1BA0">
                      <w:t xml:space="preserve"> </w:t>
                    </w:r>
                    <w:r>
                      <w:t>1993)</w:t>
                    </w:r>
                  </w:p>
                  <w:p w14:paraId="7DE6DD23" w14:textId="77777777" w:rsidR="0082280E" w:rsidRDefault="0082280E" w:rsidP="0082280E">
                    <w:pPr>
                      <w:rPr>
                        <w:rFonts w:cs="Times New Roman"/>
                      </w:rPr>
                    </w:pPr>
                    <w:proofErr w:type="spellStart"/>
                    <w:r>
                      <w:t>tuqus</w:t>
                    </w:r>
                    <w:proofErr w:type="spellEnd"/>
                    <w:r>
                      <w:t xml:space="preserve"> al-</w:t>
                    </w:r>
                    <w:proofErr w:type="spellStart"/>
                    <w:r>
                      <w:t>isharat</w:t>
                    </w:r>
                    <w:proofErr w:type="spellEnd"/>
                    <w:r>
                      <w:t xml:space="preserve"> </w:t>
                    </w:r>
                    <w:proofErr w:type="spellStart"/>
                    <w:r>
                      <w:t>wa</w:t>
                    </w:r>
                    <w:proofErr w:type="spellEnd"/>
                    <w:r>
                      <w:t>-al-</w:t>
                    </w:r>
                    <w:proofErr w:type="spellStart"/>
                    <w:r>
                      <w:t>tahawwulat</w:t>
                    </w:r>
                    <w:proofErr w:type="spellEnd"/>
                    <w:r>
                      <w:t xml:space="preserve"> (</w:t>
                    </w:r>
                    <w:r w:rsidRPr="00AC1BA0">
                      <w:rPr>
                        <w:i/>
                      </w:rPr>
                      <w:t>Rituals of Signs and Transformation</w:t>
                    </w:r>
                    <w:r>
                      <w:t>,</w:t>
                    </w:r>
                    <w:r w:rsidRPr="00AC1BA0">
                      <w:t xml:space="preserve"> 1994),</w:t>
                    </w:r>
                  </w:p>
                  <w:p w14:paraId="1CBE92B6" w14:textId="77777777" w:rsidR="003F0D73" w:rsidRPr="0082280E" w:rsidRDefault="0082280E" w:rsidP="00AE64D7">
                    <w:pPr>
                      <w:rPr>
                        <w:rFonts w:cs="Times New Roman"/>
                      </w:rPr>
                    </w:pPr>
                    <w:proofErr w:type="spellStart"/>
                    <w:r>
                      <w:t>ahlam</w:t>
                    </w:r>
                    <w:proofErr w:type="spellEnd"/>
                    <w:r>
                      <w:t xml:space="preserve"> </w:t>
                    </w:r>
                    <w:proofErr w:type="spellStart"/>
                    <w:r>
                      <w:t>shaqqiyah</w:t>
                    </w:r>
                    <w:proofErr w:type="spellEnd"/>
                    <w:r>
                      <w:t xml:space="preserve"> (</w:t>
                    </w:r>
                    <w:r w:rsidRPr="00AC1BA0">
                      <w:rPr>
                        <w:i/>
                      </w:rPr>
                      <w:t>Wretched Dreams</w:t>
                    </w:r>
                    <w:r>
                      <w:t>,</w:t>
                    </w:r>
                    <w:r w:rsidRPr="00AC1BA0">
                      <w:t xml:space="preserve"> 1994)</w:t>
                    </w:r>
                  </w:p>
                </w:tc>
              </w:sdtContent>
            </w:sdt>
          </w:sdtContent>
        </w:sdt>
      </w:tr>
      <w:tr w:rsidR="003235A7" w14:paraId="3270D776" w14:textId="77777777" w:rsidTr="003235A7">
        <w:tc>
          <w:tcPr>
            <w:tcW w:w="9016" w:type="dxa"/>
          </w:tcPr>
          <w:p w14:paraId="18B9338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13FA0248" w14:textId="77777777" w:rsidR="00740228" w:rsidRDefault="006D750E" w:rsidP="00740228">
                <w:sdt>
                  <w:sdtPr>
                    <w:id w:val="1372645656"/>
                    <w:citation/>
                  </w:sdtPr>
                  <w:sdtEndPr/>
                  <w:sdtContent>
                    <w:r w:rsidR="00740228">
                      <w:fldChar w:fldCharType="begin"/>
                    </w:r>
                    <w:r w:rsidR="00740228">
                      <w:rPr>
                        <w:lang w:val="en-CA"/>
                      </w:rPr>
                      <w:instrText xml:space="preserve"> CITATION Allen84 \l 4105 </w:instrText>
                    </w:r>
                    <w:r w:rsidR="00740228">
                      <w:fldChar w:fldCharType="separate"/>
                    </w:r>
                    <w:r>
                      <w:rPr>
                        <w:noProof/>
                        <w:lang w:val="en-CA"/>
                      </w:rPr>
                      <w:t xml:space="preserve"> </w:t>
                    </w:r>
                    <w:r w:rsidRPr="006D750E">
                      <w:rPr>
                        <w:noProof/>
                        <w:lang w:val="en-CA"/>
                      </w:rPr>
                      <w:t>(Allen)</w:t>
                    </w:r>
                    <w:r w:rsidR="00740228">
                      <w:fldChar w:fldCharType="end"/>
                    </w:r>
                  </w:sdtContent>
                </w:sdt>
              </w:p>
              <w:p w14:paraId="793647E3" w14:textId="77777777" w:rsidR="003235A7" w:rsidRDefault="006D750E" w:rsidP="00740228">
                <w:sdt>
                  <w:sdtPr>
                    <w:id w:val="-1050227997"/>
                    <w:citation/>
                  </w:sdtPr>
                  <w:sdtEndPr/>
                  <w:sdtContent>
                    <w:r w:rsidR="00740228">
                      <w:fldChar w:fldCharType="begin"/>
                    </w:r>
                    <w:r w:rsidR="00740228">
                      <w:rPr>
                        <w:lang w:val="en-CA"/>
                      </w:rPr>
                      <w:instrText xml:space="preserve"> CITATION Alqam00 \l 4105 </w:instrText>
                    </w:r>
                    <w:r w:rsidR="00740228">
                      <w:fldChar w:fldCharType="separate"/>
                    </w:r>
                    <w:r w:rsidRPr="006D750E">
                      <w:rPr>
                        <w:noProof/>
                        <w:lang w:val="en-CA"/>
                      </w:rPr>
                      <w:t>(Alqam)</w:t>
                    </w:r>
                    <w:r w:rsidR="00740228">
                      <w:fldChar w:fldCharType="end"/>
                    </w:r>
                  </w:sdtContent>
                </w:sdt>
              </w:p>
            </w:sdtContent>
          </w:sdt>
        </w:tc>
      </w:tr>
    </w:tbl>
    <w:p w14:paraId="2E06976B"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D92EA" w14:textId="77777777" w:rsidR="004A5301" w:rsidRDefault="004A5301" w:rsidP="007A0D55">
      <w:pPr>
        <w:spacing w:after="0" w:line="240" w:lineRule="auto"/>
      </w:pPr>
      <w:r>
        <w:separator/>
      </w:r>
    </w:p>
  </w:endnote>
  <w:endnote w:type="continuationSeparator" w:id="0">
    <w:p w14:paraId="6E75AEDD" w14:textId="77777777" w:rsidR="004A5301" w:rsidRDefault="004A53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EBBDA2" w14:textId="77777777" w:rsidR="004A5301" w:rsidRDefault="004A5301" w:rsidP="007A0D55">
      <w:pPr>
        <w:spacing w:after="0" w:line="240" w:lineRule="auto"/>
      </w:pPr>
      <w:r>
        <w:separator/>
      </w:r>
    </w:p>
  </w:footnote>
  <w:footnote w:type="continuationSeparator" w:id="0">
    <w:p w14:paraId="397F74E2" w14:textId="77777777" w:rsidR="004A5301" w:rsidRDefault="004A530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7BE2A"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5719F1"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5301"/>
    <w:rsid w:val="004A7476"/>
    <w:rsid w:val="004E5896"/>
    <w:rsid w:val="00513EE6"/>
    <w:rsid w:val="00534F8F"/>
    <w:rsid w:val="00590035"/>
    <w:rsid w:val="005B177E"/>
    <w:rsid w:val="005B3921"/>
    <w:rsid w:val="005E0090"/>
    <w:rsid w:val="005F26D7"/>
    <w:rsid w:val="005F5450"/>
    <w:rsid w:val="006D0412"/>
    <w:rsid w:val="006D750E"/>
    <w:rsid w:val="00740228"/>
    <w:rsid w:val="007411B9"/>
    <w:rsid w:val="00780D95"/>
    <w:rsid w:val="00780DC7"/>
    <w:rsid w:val="007A0D55"/>
    <w:rsid w:val="007B3377"/>
    <w:rsid w:val="007E5F44"/>
    <w:rsid w:val="00821DE3"/>
    <w:rsid w:val="0082280E"/>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94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NormalWeb">
    <w:name w:val="Normal (Web)"/>
    <w:basedOn w:val="Normal"/>
    <w:uiPriority w:val="99"/>
    <w:semiHidden/>
    <w:unhideWhenUsed/>
    <w:rsid w:val="008228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
    <w:name w:val="st"/>
    <w:basedOn w:val="DefaultParagraphFont"/>
    <w:rsid w:val="008228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NormalWeb">
    <w:name w:val="Normal (Web)"/>
    <w:basedOn w:val="Normal"/>
    <w:uiPriority w:val="99"/>
    <w:semiHidden/>
    <w:unhideWhenUsed/>
    <w:rsid w:val="008228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
    <w:name w:val="st"/>
    <w:basedOn w:val="DefaultParagraphFont"/>
    <w:rsid w:val="00822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E1%B9%AC"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E1%B9%AC" TargetMode="External"/><Relationship Id="rId10" Type="http://schemas.openxmlformats.org/officeDocument/2006/relationships/hyperlink" Target="http://www.silkroadrising.org/live-theater/rituals-of-signs-and-transformations/about-playwright-saadallah-wanno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0625DC9D7CB442397678239756EE128"/>
        <w:category>
          <w:name w:val="General"/>
          <w:gallery w:val="placeholder"/>
        </w:category>
        <w:types>
          <w:type w:val="bbPlcHdr"/>
        </w:types>
        <w:behaviors>
          <w:behavior w:val="content"/>
        </w:behaviors>
        <w:guid w:val="{1E2568B5-B290-484E-AF26-0BD3D15D2A33}"/>
      </w:docPartPr>
      <w:docPartBody>
        <w:p w:rsidR="0054565D" w:rsidRDefault="008F13F3" w:rsidP="008F13F3">
          <w:pPr>
            <w:pStyle w:val="E0625DC9D7CB442397678239756EE128"/>
          </w:pPr>
          <w:r w:rsidRPr="00CC586D">
            <w:rPr>
              <w:rStyle w:val="PlaceholderText"/>
              <w:b/>
              <w:color w:val="FFFFFF" w:themeColor="background1"/>
            </w:rPr>
            <w:t>[Salutation]</w:t>
          </w:r>
        </w:p>
      </w:docPartBody>
    </w:docPart>
    <w:docPart>
      <w:docPartPr>
        <w:name w:val="DD4F2C095C894DFFBB49267E93C81899"/>
        <w:category>
          <w:name w:val="General"/>
          <w:gallery w:val="placeholder"/>
        </w:category>
        <w:types>
          <w:type w:val="bbPlcHdr"/>
        </w:types>
        <w:behaviors>
          <w:behavior w:val="content"/>
        </w:behaviors>
        <w:guid w:val="{5A845BEC-C982-40F1-8336-789871922759}"/>
      </w:docPartPr>
      <w:docPartBody>
        <w:p w:rsidR="0054565D" w:rsidRDefault="008F13F3" w:rsidP="008F13F3">
          <w:pPr>
            <w:pStyle w:val="DD4F2C095C894DFFBB49267E93C81899"/>
          </w:pPr>
          <w:r>
            <w:rPr>
              <w:rStyle w:val="PlaceholderText"/>
            </w:rPr>
            <w:t>[First name]</w:t>
          </w:r>
        </w:p>
      </w:docPartBody>
    </w:docPart>
    <w:docPart>
      <w:docPartPr>
        <w:name w:val="FFB91D8D0C874C4B8BBFDDF7CD3F992C"/>
        <w:category>
          <w:name w:val="General"/>
          <w:gallery w:val="placeholder"/>
        </w:category>
        <w:types>
          <w:type w:val="bbPlcHdr"/>
        </w:types>
        <w:behaviors>
          <w:behavior w:val="content"/>
        </w:behaviors>
        <w:guid w:val="{393FF8EA-7433-4A18-A828-3DEC4CE5A892}"/>
      </w:docPartPr>
      <w:docPartBody>
        <w:p w:rsidR="0054565D" w:rsidRDefault="008F13F3" w:rsidP="008F13F3">
          <w:pPr>
            <w:pStyle w:val="FFB91D8D0C874C4B8BBFDDF7CD3F992C"/>
          </w:pPr>
          <w:r>
            <w:rPr>
              <w:rStyle w:val="PlaceholderText"/>
            </w:rPr>
            <w:t>[Middle name]</w:t>
          </w:r>
        </w:p>
      </w:docPartBody>
    </w:docPart>
    <w:docPart>
      <w:docPartPr>
        <w:name w:val="051981C4829B44CC9F3C8F37BD4E7B92"/>
        <w:category>
          <w:name w:val="General"/>
          <w:gallery w:val="placeholder"/>
        </w:category>
        <w:types>
          <w:type w:val="bbPlcHdr"/>
        </w:types>
        <w:behaviors>
          <w:behavior w:val="content"/>
        </w:behaviors>
        <w:guid w:val="{13E85073-4A47-4AA5-BA50-6E8833B86A2C}"/>
      </w:docPartPr>
      <w:docPartBody>
        <w:p w:rsidR="0054565D" w:rsidRDefault="008F13F3" w:rsidP="008F13F3">
          <w:pPr>
            <w:pStyle w:val="051981C4829B44CC9F3C8F37BD4E7B92"/>
          </w:pPr>
          <w:r>
            <w:rPr>
              <w:rStyle w:val="PlaceholderText"/>
            </w:rPr>
            <w:t>[Last name]</w:t>
          </w:r>
        </w:p>
      </w:docPartBody>
    </w:docPart>
    <w:docPart>
      <w:docPartPr>
        <w:name w:val="A8643CCDE78B493C9FD0F17221EC475C"/>
        <w:category>
          <w:name w:val="General"/>
          <w:gallery w:val="placeholder"/>
        </w:category>
        <w:types>
          <w:type w:val="bbPlcHdr"/>
        </w:types>
        <w:behaviors>
          <w:behavior w:val="content"/>
        </w:behaviors>
        <w:guid w:val="{C9D87732-9A7B-469A-A7F5-3BF9A1BC4381}"/>
      </w:docPartPr>
      <w:docPartBody>
        <w:p w:rsidR="0054565D" w:rsidRDefault="008F13F3" w:rsidP="008F13F3">
          <w:pPr>
            <w:pStyle w:val="A8643CCDE78B493C9FD0F17221EC475C"/>
          </w:pPr>
          <w:r>
            <w:rPr>
              <w:rStyle w:val="PlaceholderText"/>
            </w:rPr>
            <w:t>[Enter your biography]</w:t>
          </w:r>
        </w:p>
      </w:docPartBody>
    </w:docPart>
    <w:docPart>
      <w:docPartPr>
        <w:name w:val="8DE4CB382C44435D8F9563F2918B6A9E"/>
        <w:category>
          <w:name w:val="General"/>
          <w:gallery w:val="placeholder"/>
        </w:category>
        <w:types>
          <w:type w:val="bbPlcHdr"/>
        </w:types>
        <w:behaviors>
          <w:behavior w:val="content"/>
        </w:behaviors>
        <w:guid w:val="{9D46B2CA-1D53-4762-B673-943978652C25}"/>
      </w:docPartPr>
      <w:docPartBody>
        <w:p w:rsidR="0054565D" w:rsidRDefault="008F13F3" w:rsidP="008F13F3">
          <w:pPr>
            <w:pStyle w:val="8DE4CB382C44435D8F9563F2918B6A9E"/>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3B2E8A"/>
    <w:rsid w:val="0054565D"/>
    <w:rsid w:val="0057546F"/>
    <w:rsid w:val="008F13F3"/>
    <w:rsid w:val="00B074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3F3"/>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E0625DC9D7CB442397678239756EE128">
    <w:name w:val="E0625DC9D7CB442397678239756EE128"/>
    <w:rsid w:val="008F13F3"/>
  </w:style>
  <w:style w:type="paragraph" w:customStyle="1" w:styleId="DD4F2C095C894DFFBB49267E93C81899">
    <w:name w:val="DD4F2C095C894DFFBB49267E93C81899"/>
    <w:rsid w:val="008F13F3"/>
  </w:style>
  <w:style w:type="paragraph" w:customStyle="1" w:styleId="FFB91D8D0C874C4B8BBFDDF7CD3F992C">
    <w:name w:val="FFB91D8D0C874C4B8BBFDDF7CD3F992C"/>
    <w:rsid w:val="008F13F3"/>
  </w:style>
  <w:style w:type="paragraph" w:customStyle="1" w:styleId="051981C4829B44CC9F3C8F37BD4E7B92">
    <w:name w:val="051981C4829B44CC9F3C8F37BD4E7B92"/>
    <w:rsid w:val="008F13F3"/>
  </w:style>
  <w:style w:type="paragraph" w:customStyle="1" w:styleId="A8643CCDE78B493C9FD0F17221EC475C">
    <w:name w:val="A8643CCDE78B493C9FD0F17221EC475C"/>
    <w:rsid w:val="008F13F3"/>
  </w:style>
  <w:style w:type="paragraph" w:customStyle="1" w:styleId="8DE4CB382C44435D8F9563F2918B6A9E">
    <w:name w:val="8DE4CB382C44435D8F9563F2918B6A9E"/>
    <w:rsid w:val="008F13F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3F3"/>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E0625DC9D7CB442397678239756EE128">
    <w:name w:val="E0625DC9D7CB442397678239756EE128"/>
    <w:rsid w:val="008F13F3"/>
  </w:style>
  <w:style w:type="paragraph" w:customStyle="1" w:styleId="DD4F2C095C894DFFBB49267E93C81899">
    <w:name w:val="DD4F2C095C894DFFBB49267E93C81899"/>
    <w:rsid w:val="008F13F3"/>
  </w:style>
  <w:style w:type="paragraph" w:customStyle="1" w:styleId="FFB91D8D0C874C4B8BBFDDF7CD3F992C">
    <w:name w:val="FFB91D8D0C874C4B8BBFDDF7CD3F992C"/>
    <w:rsid w:val="008F13F3"/>
  </w:style>
  <w:style w:type="paragraph" w:customStyle="1" w:styleId="051981C4829B44CC9F3C8F37BD4E7B92">
    <w:name w:val="051981C4829B44CC9F3C8F37BD4E7B92"/>
    <w:rsid w:val="008F13F3"/>
  </w:style>
  <w:style w:type="paragraph" w:customStyle="1" w:styleId="A8643CCDE78B493C9FD0F17221EC475C">
    <w:name w:val="A8643CCDE78B493C9FD0F17221EC475C"/>
    <w:rsid w:val="008F13F3"/>
  </w:style>
  <w:style w:type="paragraph" w:customStyle="1" w:styleId="8DE4CB382C44435D8F9563F2918B6A9E">
    <w:name w:val="8DE4CB382C44435D8F9563F2918B6A9E"/>
    <w:rsid w:val="008F1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Allen84</b:Tag>
    <b:SourceType>JournalArticle</b:SourceType>
    <b:Guid>{C1098802-E1F9-4A9C-BEA5-8276ED9801B5}</b:Guid>
    <b:Title>Arabic Drama in Theory and Practice: The Writings of Saadallah Wannūs</b:Title>
    <b:Year>1984</b:Year>
    <b:Medium>Article</b:Medium>
    <b:Author>
      <b:Author>
        <b:NameList>
          <b:Person>
            <b:Last>Allen</b:Last>
            <b:First>Roger</b:First>
          </b:Person>
        </b:NameList>
      </b:Author>
    </b:Author>
    <b:JournalName>Journal of Arabic Literature</b:JournalName>
    <b:Pages>94-113</b:Pages>
    <b:Volume>15</b:Volume>
    <b:RefOrder>1</b:RefOrder>
  </b:Source>
  <b:Source>
    <b:Tag>Alqam00</b:Tag>
    <b:SourceType>Book</b:SourceType>
    <b:Guid>{9E43453D-D8E3-44F3-AE28-B34F65D2383A}</b:Guid>
    <b:Title>Al-masrah al-siyasi ‘inda Saadallah Wannūs</b:Title>
    <b:Year>2000</b:Year>
    <b:Medium>Print</b:Medium>
    <b:Author>
      <b:Author>
        <b:NameList>
          <b:Person>
            <b:Last>Alqam</b:Last>
            <b:First>Sabhah</b:First>
            <b:Middle>Ahmad</b:Middle>
          </b:Person>
        </b:NameList>
      </b:Author>
    </b:Author>
    <b:City>Amman</b:City>
    <b:Publisher>S.A. Alqam</b:Publisher>
    <b:RefOrder>2</b:RefOrder>
  </b:Source>
</b:Sources>
</file>

<file path=customXml/itemProps1.xml><?xml version="1.0" encoding="utf-8"?>
<ds:datastoreItem xmlns:ds="http://schemas.openxmlformats.org/officeDocument/2006/customXml" ds:itemID="{A4B7BF5F-8003-6545-A62B-FE196EB21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TotalTime>
  <Pages>3</Pages>
  <Words>1320</Words>
  <Characters>7525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2016-03-19T07:09:00Z</dcterms:created>
  <dcterms:modified xsi:type="dcterms:W3CDTF">2016-04-18T04:09:00Z</dcterms:modified>
</cp:coreProperties>
</file>