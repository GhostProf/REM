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5"/>
        <w:gridCol w:w="2630"/>
      </w:tblGrid>
      <w:tr w:rsidR="003A392A" w:rsidRPr="003A392A" w:rsidTr="003A392A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A392A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A392A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3A392A" w:rsidRDefault="00FE36EE" w:rsidP="003A392A">
            <w:pPr>
              <w:spacing w:after="0" w:line="240" w:lineRule="auto"/>
            </w:pPr>
            <w:r>
              <w:rPr>
                <w:rStyle w:val="PlaceholderText"/>
              </w:rPr>
              <w:t>Claire</w:t>
            </w:r>
          </w:p>
        </w:tc>
        <w:tc>
          <w:tcPr>
            <w:tcW w:w="2551" w:type="dxa"/>
            <w:shd w:val="clear" w:color="auto" w:fill="auto"/>
          </w:tcPr>
          <w:p w:rsidR="00B574C9" w:rsidRPr="003A392A" w:rsidRDefault="00B574C9" w:rsidP="003A392A">
            <w:pPr>
              <w:spacing w:after="0" w:line="240" w:lineRule="auto"/>
            </w:pPr>
          </w:p>
        </w:tc>
        <w:tc>
          <w:tcPr>
            <w:tcW w:w="2642" w:type="dxa"/>
            <w:shd w:val="clear" w:color="auto" w:fill="auto"/>
          </w:tcPr>
          <w:p w:rsidR="00B574C9" w:rsidRPr="003A392A" w:rsidRDefault="00396A30" w:rsidP="003A392A">
            <w:pPr>
              <w:spacing w:after="0" w:line="240" w:lineRule="auto"/>
            </w:pPr>
            <w:r>
              <w:rPr>
                <w:rStyle w:val="PlaceholderText"/>
              </w:rPr>
              <w:t>Barber</w:t>
            </w:r>
          </w:p>
        </w:tc>
      </w:tr>
      <w:tr w:rsidR="003A392A" w:rsidRPr="003A392A" w:rsidTr="003A392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A392A" w:rsidRDefault="00B574C9" w:rsidP="003A392A">
            <w:pPr>
              <w:spacing w:after="0" w:line="240" w:lineRule="auto"/>
            </w:pPr>
            <w:r w:rsidRPr="003A392A">
              <w:rPr>
                <w:rStyle w:val="PlaceholderText"/>
              </w:rPr>
              <w:t>[Enter your biography]</w:t>
            </w:r>
          </w:p>
        </w:tc>
      </w:tr>
      <w:tr w:rsidR="003A392A" w:rsidRPr="003A392A" w:rsidTr="003A392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A392A" w:rsidRDefault="00FE36EE" w:rsidP="003A392A">
            <w:pPr>
              <w:spacing w:after="0" w:line="240" w:lineRule="auto"/>
            </w:pPr>
            <w:r>
              <w:rPr>
                <w:rStyle w:val="PlaceholderText"/>
              </w:rPr>
              <w:t>University of Illinois</w:t>
            </w:r>
            <w:r w:rsidR="00352268">
              <w:rPr>
                <w:rStyle w:val="PlaceholderText"/>
              </w:rPr>
              <w:t xml:space="preserve"> at Urbana-Champaign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A392A" w:rsidRPr="003A392A" w:rsidTr="003A392A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3A392A" w:rsidRDefault="00244BB0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A392A">
              <w:rPr>
                <w:b/>
                <w:color w:val="FFFFFF"/>
              </w:rPr>
              <w:t>Your article</w:t>
            </w:r>
          </w:p>
        </w:tc>
      </w:tr>
      <w:tr w:rsidR="003F0D73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3A392A" w:rsidRDefault="003A392A" w:rsidP="003A392A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Robert Graves</w:t>
            </w:r>
          </w:p>
        </w:tc>
      </w:tr>
      <w:tr w:rsidR="00464699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3A392A" w:rsidRDefault="00464699" w:rsidP="003A392A">
            <w:pPr>
              <w:spacing w:after="0" w:line="240" w:lineRule="auto"/>
            </w:pPr>
            <w:r w:rsidRPr="003A392A">
              <w:rPr>
                <w:rStyle w:val="PlaceholderText"/>
                <w:b/>
              </w:rPr>
              <w:t xml:space="preserve">[Enter any </w:t>
            </w:r>
            <w:r w:rsidRPr="003A392A">
              <w:rPr>
                <w:rStyle w:val="PlaceholderText"/>
                <w:b/>
                <w:i/>
              </w:rPr>
              <w:t>variant forms</w:t>
            </w:r>
            <w:r w:rsidRPr="003A392A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3A392A" w:rsidRDefault="006E6BC5" w:rsidP="00620017">
            <w:pPr>
              <w:tabs>
                <w:tab w:val="center" w:pos="4400"/>
              </w:tabs>
              <w:spacing w:after="0" w:line="240" w:lineRule="auto"/>
            </w:pPr>
            <w:r>
              <w:t xml:space="preserve">Robert Graves was a prolific poet and novelist whose career began with the semi-autobiographical </w:t>
            </w:r>
            <w:r w:rsidRPr="00A832F2">
              <w:rPr>
                <w:i/>
              </w:rPr>
              <w:t xml:space="preserve">Good-bye to All That </w:t>
            </w:r>
            <w:r>
              <w:t xml:space="preserve">(1929) but who became famous after the publication and BBC adaptation of </w:t>
            </w:r>
            <w:r w:rsidRPr="00A832F2">
              <w:rPr>
                <w:i/>
              </w:rPr>
              <w:t xml:space="preserve">I, Claudius </w:t>
            </w:r>
            <w:r>
              <w:t>(1934). He was not affiliated with a major literary movement, tho</w:t>
            </w:r>
            <w:r w:rsidR="00505407">
              <w:t>ugh many of his works, such as ‘In Broken Images’</w:t>
            </w:r>
            <w:r>
              <w:t xml:space="preserve"> (1929), respond to similar modernist concerns as </w:t>
            </w:r>
            <w:r w:rsidR="00620017">
              <w:rPr>
                <w:i/>
              </w:rPr>
              <w:t>The</w:t>
            </w:r>
            <w:r w:rsidRPr="00A832F2">
              <w:rPr>
                <w:i/>
              </w:rPr>
              <w:t xml:space="preserve"> W</w:t>
            </w:r>
            <w:r w:rsidR="00620017">
              <w:rPr>
                <w:i/>
              </w:rPr>
              <w:t>aste</w:t>
            </w:r>
            <w:r w:rsidRPr="00A832F2">
              <w:rPr>
                <w:i/>
              </w:rPr>
              <w:t xml:space="preserve"> L</w:t>
            </w:r>
            <w:r w:rsidR="00620017">
              <w:rPr>
                <w:i/>
              </w:rPr>
              <w:t>and</w:t>
            </w:r>
            <w:r>
              <w:t xml:space="preserve"> (1922). He had little regard for poets like E</w:t>
            </w:r>
            <w:r w:rsidR="00620017">
              <w:t>zra</w:t>
            </w:r>
            <w:r>
              <w:t xml:space="preserve"> P</w:t>
            </w:r>
            <w:r w:rsidR="00620017">
              <w:t>ound</w:t>
            </w:r>
            <w:r>
              <w:t xml:space="preserve"> and W.</w:t>
            </w:r>
            <w:r w:rsidR="00620017">
              <w:t xml:space="preserve"> B. Yeats</w:t>
            </w:r>
            <w:r>
              <w:t>, despite the interest in mythology that he shared with Yeats, D.</w:t>
            </w:r>
            <w:r w:rsidR="00620017">
              <w:t xml:space="preserve"> H. Lawrence</w:t>
            </w:r>
            <w:r>
              <w:t>, and H.</w:t>
            </w:r>
            <w:r w:rsidR="00620017">
              <w:t xml:space="preserve"> </w:t>
            </w:r>
            <w:r>
              <w:t xml:space="preserve">D. He was a careful formal craftsman concerned with revision and the preservation of traditional forms, such as the Welsh </w:t>
            </w:r>
            <w:r w:rsidRPr="00A832F2">
              <w:rPr>
                <w:i/>
                <w:iCs/>
              </w:rPr>
              <w:t>cynghanedd</w:t>
            </w:r>
            <w:r>
              <w:rPr>
                <w:i/>
              </w:rPr>
              <w:t xml:space="preserve">. </w:t>
            </w:r>
            <w:r>
              <w:t>Both love and w</w:t>
            </w:r>
            <w:r w:rsidRPr="00DC53F6">
              <w:t xml:space="preserve">ar </w:t>
            </w:r>
            <w:r>
              <w:t xml:space="preserve">figure prominently throughout his poetry and prose, particularly in his myth of the White Goddess.  </w:t>
            </w:r>
          </w:p>
        </w:tc>
      </w:tr>
      <w:tr w:rsidR="003F0D73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6E6BC5" w:rsidRDefault="006E6BC5" w:rsidP="006E6BC5">
            <w:pPr>
              <w:spacing w:after="0"/>
            </w:pPr>
            <w:r>
              <w:t xml:space="preserve">Robert Graves was a prolific poet and novelist whose career began with the semi-autobiographical </w:t>
            </w:r>
            <w:r w:rsidRPr="00A832F2">
              <w:rPr>
                <w:i/>
              </w:rPr>
              <w:t xml:space="preserve">Good-bye to All That </w:t>
            </w:r>
            <w:r>
              <w:t xml:space="preserve">(1929) but who became famous after the publication and BBC adaptation of </w:t>
            </w:r>
            <w:r w:rsidRPr="00A832F2">
              <w:rPr>
                <w:i/>
              </w:rPr>
              <w:t xml:space="preserve">I, Claudius </w:t>
            </w:r>
            <w:r>
              <w:t>(1934). He was not affiliated with a major literary movement, tho</w:t>
            </w:r>
            <w:r w:rsidR="00505407">
              <w:t>ugh many of his works, such as ‘In Broken Images’</w:t>
            </w:r>
            <w:r>
              <w:t xml:space="preserve"> (1929), respond to similar modernist concerns as </w:t>
            </w:r>
            <w:r w:rsidRPr="00A832F2">
              <w:rPr>
                <w:i/>
              </w:rPr>
              <w:t>T</w:t>
            </w:r>
            <w:r w:rsidR="00620017">
              <w:rPr>
                <w:i/>
              </w:rPr>
              <w:t>he Waste</w:t>
            </w:r>
            <w:r w:rsidRPr="00A832F2">
              <w:rPr>
                <w:i/>
              </w:rPr>
              <w:t xml:space="preserve"> L</w:t>
            </w:r>
            <w:r w:rsidR="00620017">
              <w:rPr>
                <w:i/>
              </w:rPr>
              <w:t>and</w:t>
            </w:r>
            <w:r>
              <w:t xml:space="preserve"> (1922). He had l</w:t>
            </w:r>
            <w:r w:rsidR="00620017">
              <w:t>ittle regard for poets like Ezra</w:t>
            </w:r>
            <w:r>
              <w:t xml:space="preserve"> P</w:t>
            </w:r>
            <w:r w:rsidR="00620017">
              <w:t>ound</w:t>
            </w:r>
            <w:r>
              <w:t xml:space="preserve"> and W.</w:t>
            </w:r>
            <w:r w:rsidR="00620017">
              <w:t xml:space="preserve"> </w:t>
            </w:r>
            <w:r>
              <w:t>B. Y</w:t>
            </w:r>
            <w:r w:rsidR="00620017">
              <w:t>eats</w:t>
            </w:r>
            <w:r>
              <w:t>, despite the interest in mythology that he shared with Yeats, D.</w:t>
            </w:r>
            <w:r w:rsidR="00620017">
              <w:t xml:space="preserve"> </w:t>
            </w:r>
            <w:r>
              <w:t>H. L</w:t>
            </w:r>
            <w:r w:rsidR="00620017">
              <w:t>awrence</w:t>
            </w:r>
            <w:r>
              <w:t>, and H.</w:t>
            </w:r>
            <w:r w:rsidR="00620017">
              <w:t xml:space="preserve"> </w:t>
            </w:r>
            <w:r>
              <w:t xml:space="preserve">D. He was a careful formal craftsman concerned with revision and the preservation of traditional forms, such as the Welsh </w:t>
            </w:r>
            <w:r w:rsidRPr="00A832F2">
              <w:rPr>
                <w:i/>
                <w:iCs/>
              </w:rPr>
              <w:t>cynghanedd</w:t>
            </w:r>
            <w:r>
              <w:rPr>
                <w:i/>
              </w:rPr>
              <w:t xml:space="preserve">. </w:t>
            </w:r>
            <w:r>
              <w:t>Both love and w</w:t>
            </w:r>
            <w:r w:rsidRPr="00DC53F6">
              <w:t xml:space="preserve">ar </w:t>
            </w:r>
            <w:r>
              <w:t xml:space="preserve">figure prominently throughout his poetry and prose, particularly in his myth of the White Goddess.  </w:t>
            </w:r>
          </w:p>
          <w:p w:rsidR="006E6BC5" w:rsidRDefault="006E6BC5" w:rsidP="006E6BC5">
            <w:pPr>
              <w:spacing w:after="0"/>
            </w:pPr>
          </w:p>
          <w:p w:rsidR="006E6BC5" w:rsidRDefault="006E6BC5" w:rsidP="006E6BC5">
            <w:pPr>
              <w:spacing w:after="0"/>
            </w:pPr>
            <w:r>
              <w:t>Growing up, Graves’s German mother and Anglo-Irish father, along with vacations to Wales, helped him to develop a multicultural perspective. He attended public school at Charterhouse, where his mentor, mountaineer Geor</w:t>
            </w:r>
            <w:r w:rsidR="00620017">
              <w:t>ge Mallory, introduced him to Edward</w:t>
            </w:r>
            <w:r>
              <w:t xml:space="preserve"> M</w:t>
            </w:r>
            <w:r w:rsidR="00620017">
              <w:t>arsh</w:t>
            </w:r>
            <w:r>
              <w:t xml:space="preserve">. At 19, he took a commission with the Royal Welch Fusiliers and left for France as a second lieutenant. In the trenches, he wrote his first book of poetry, </w:t>
            </w:r>
            <w:r w:rsidRPr="002F153D">
              <w:rPr>
                <w:i/>
              </w:rPr>
              <w:t xml:space="preserve">Over the Brazier </w:t>
            </w:r>
            <w:r>
              <w:t xml:space="preserve">(1916), and developed friendships </w:t>
            </w:r>
            <w:r w:rsidR="00620017">
              <w:t>with war poets like Siegfried</w:t>
            </w:r>
            <w:r>
              <w:t xml:space="preserve"> S</w:t>
            </w:r>
            <w:r w:rsidR="00620017">
              <w:t>assoon</w:t>
            </w:r>
            <w:r>
              <w:t>. While fighting in the Battle of the Somme, he was w</w:t>
            </w:r>
            <w:r w:rsidRPr="00535D1F">
              <w:t xml:space="preserve">ounded so </w:t>
            </w:r>
            <w:r>
              <w:t xml:space="preserve">severely that </w:t>
            </w:r>
            <w:r w:rsidRPr="00704840">
              <w:rPr>
                <w:i/>
              </w:rPr>
              <w:t>The Times</w:t>
            </w:r>
            <w:r>
              <w:t xml:space="preserve"> reported him dead, and though he returned to France, he was quickly sent back to Britain. As he recovered, he was treated by psychologist W.</w:t>
            </w:r>
            <w:r w:rsidR="00620017">
              <w:t xml:space="preserve"> </w:t>
            </w:r>
            <w:r>
              <w:t>H.</w:t>
            </w:r>
            <w:r w:rsidR="00620017">
              <w:t xml:space="preserve"> </w:t>
            </w:r>
            <w:r>
              <w:t>R. R</w:t>
            </w:r>
            <w:r w:rsidR="00620017">
              <w:t>ivers with Sassoon and Wilfred</w:t>
            </w:r>
            <w:r>
              <w:t xml:space="preserve"> O</w:t>
            </w:r>
            <w:r w:rsidR="00620017">
              <w:t>wen</w:t>
            </w:r>
            <w:r>
              <w:t xml:space="preserve">. These wartime experiences are visible throughout his </w:t>
            </w:r>
            <w:r w:rsidRPr="009061CD">
              <w:rPr>
                <w:i/>
              </w:rPr>
              <w:t>oeuvre</w:t>
            </w:r>
            <w:r>
              <w:t xml:space="preserve">, but they figure most prominently in </w:t>
            </w:r>
            <w:r w:rsidRPr="00A832F2">
              <w:rPr>
                <w:i/>
              </w:rPr>
              <w:t>Good-bye to All That</w:t>
            </w:r>
            <w:r>
              <w:rPr>
                <w:i/>
              </w:rPr>
              <w:t xml:space="preserve">, </w:t>
            </w:r>
            <w:r>
              <w:t>one of the most literary and comic war memoirs.</w:t>
            </w:r>
          </w:p>
          <w:p w:rsidR="006E6BC5" w:rsidRPr="00526434" w:rsidRDefault="006E6BC5" w:rsidP="006E6BC5">
            <w:pPr>
              <w:spacing w:after="0"/>
            </w:pPr>
          </w:p>
          <w:p w:rsidR="006E6BC5" w:rsidRDefault="006E6BC5" w:rsidP="006E6BC5">
            <w:pPr>
              <w:spacing w:after="0"/>
            </w:pPr>
            <w:r>
              <w:t xml:space="preserve">After marrying Nancy Nicholson (1918), he took a </w:t>
            </w:r>
            <w:r w:rsidRPr="003A1821">
              <w:t xml:space="preserve">B.Litt. </w:t>
            </w:r>
            <w:r>
              <w:t xml:space="preserve">at Oxford, and his thesis was published as </w:t>
            </w:r>
            <w:r w:rsidRPr="005863FB">
              <w:rPr>
                <w:i/>
                <w:iCs/>
              </w:rPr>
              <w:t>Poetic Unreason and Other Studies</w:t>
            </w:r>
            <w:r>
              <w:t xml:space="preserve"> (1925). He moved his family to Cairo</w:t>
            </w:r>
            <w:r w:rsidRPr="00DD6A30">
              <w:t xml:space="preserve"> </w:t>
            </w:r>
            <w:r>
              <w:t xml:space="preserve">after completing this </w:t>
            </w:r>
            <w:r>
              <w:lastRenderedPageBreak/>
              <w:t>degree, teaching</w:t>
            </w:r>
            <w:r w:rsidRPr="003A1821">
              <w:t xml:space="preserve"> </w:t>
            </w:r>
            <w:r>
              <w:t xml:space="preserve">for a year </w:t>
            </w:r>
            <w:r w:rsidRPr="003A1821">
              <w:t xml:space="preserve">at </w:t>
            </w:r>
            <w:r>
              <w:t xml:space="preserve">the </w:t>
            </w:r>
            <w:r w:rsidRPr="003A1821">
              <w:t>Royal Egyptian University</w:t>
            </w:r>
            <w:r w:rsidR="00620017">
              <w:t>. American poet Laura</w:t>
            </w:r>
            <w:r>
              <w:t xml:space="preserve"> R</w:t>
            </w:r>
            <w:r w:rsidR="00620017">
              <w:t>iding</w:t>
            </w:r>
            <w:r>
              <w:t xml:space="preserve"> joined them there, and Graves left his wife for her after returning from Cairo. Riding significantly influenced Graves’s work, </w:t>
            </w:r>
            <w:r w:rsidR="00620017">
              <w:t>fuelling</w:t>
            </w:r>
            <w:r>
              <w:t xml:space="preserve"> his desire for continuous revision and helping him to shape the feminine figure that would become the White Goddess. Together, they published several works, including </w:t>
            </w:r>
            <w:r w:rsidRPr="005863FB">
              <w:rPr>
                <w:i/>
                <w:iCs/>
              </w:rPr>
              <w:t>A Survey of Modernist Poetry</w:t>
            </w:r>
            <w:r w:rsidRPr="005863FB">
              <w:rPr>
                <w:b/>
                <w:i/>
                <w:iCs/>
              </w:rPr>
              <w:t xml:space="preserve"> </w:t>
            </w:r>
            <w:r w:rsidRPr="005863FB">
              <w:rPr>
                <w:iCs/>
              </w:rPr>
              <w:t>(</w:t>
            </w:r>
            <w:r w:rsidRPr="007F3F63">
              <w:t>1927</w:t>
            </w:r>
            <w:r>
              <w:t xml:space="preserve">) and </w:t>
            </w:r>
            <w:r w:rsidRPr="005863FB">
              <w:rPr>
                <w:i/>
                <w:iCs/>
              </w:rPr>
              <w:t xml:space="preserve">No Decency Left </w:t>
            </w:r>
            <w:r>
              <w:t>(1932)</w:t>
            </w:r>
            <w:r w:rsidRPr="007F3F63">
              <w:t>.</w:t>
            </w:r>
            <w:r>
              <w:t xml:space="preserve"> In 1929, they moved to Majorca where Graves wrote his popular historical novels </w:t>
            </w:r>
            <w:r w:rsidRPr="005863FB">
              <w:rPr>
                <w:i/>
              </w:rPr>
              <w:t xml:space="preserve">I, Claudius </w:t>
            </w:r>
            <w:r>
              <w:t xml:space="preserve">and </w:t>
            </w:r>
            <w:r w:rsidRPr="005863FB">
              <w:rPr>
                <w:i/>
              </w:rPr>
              <w:t xml:space="preserve">Claudius the God </w:t>
            </w:r>
            <w:r w:rsidRPr="005863FB">
              <w:rPr>
                <w:i/>
                <w:iCs/>
              </w:rPr>
              <w:t xml:space="preserve">and His Wife Messalina </w:t>
            </w:r>
            <w:r>
              <w:rPr>
                <w:iCs/>
              </w:rPr>
              <w:t xml:space="preserve">(1934). Throughout his career, Graves published many other </w:t>
            </w:r>
            <w:r>
              <w:t xml:space="preserve">historical novels, such as </w:t>
            </w:r>
            <w:r w:rsidRPr="00D00868">
              <w:rPr>
                <w:i/>
                <w:iCs/>
              </w:rPr>
              <w:t xml:space="preserve">Count Belisarius </w:t>
            </w:r>
            <w:r w:rsidRPr="00D00868">
              <w:rPr>
                <w:iCs/>
              </w:rPr>
              <w:t xml:space="preserve">(1938) and </w:t>
            </w:r>
            <w:r w:rsidRPr="00D00868">
              <w:rPr>
                <w:i/>
                <w:iCs/>
              </w:rPr>
              <w:t xml:space="preserve">They Hanged My Saintly Billy </w:t>
            </w:r>
            <w:r w:rsidRPr="00D00868">
              <w:rPr>
                <w:iCs/>
              </w:rPr>
              <w:t>(1957)</w:t>
            </w:r>
            <w:r w:rsidRPr="00D00868">
              <w:t>.</w:t>
            </w:r>
            <w:r>
              <w:rPr>
                <w:iCs/>
              </w:rPr>
              <w:t xml:space="preserve"> </w:t>
            </w:r>
            <w:r>
              <w:t>Riding left</w:t>
            </w:r>
            <w:r w:rsidR="00620017">
              <w:t xml:space="preserve"> Graves for fellow poet Schuyler</w:t>
            </w:r>
            <w:r>
              <w:t xml:space="preserve"> J</w:t>
            </w:r>
            <w:r w:rsidR="00620017">
              <w:t>ackson</w:t>
            </w:r>
            <w:r>
              <w:t xml:space="preserve"> in 1939, and he remarried in 1950. </w:t>
            </w:r>
          </w:p>
          <w:p w:rsidR="006E6BC5" w:rsidRDefault="006E6BC5" w:rsidP="006E6BC5">
            <w:pPr>
              <w:spacing w:after="0"/>
            </w:pPr>
          </w:p>
          <w:p w:rsidR="006E6BC5" w:rsidRDefault="006E6BC5" w:rsidP="006E6BC5">
            <w:pPr>
              <w:spacing w:after="0"/>
              <w:rPr>
                <w:i/>
              </w:rPr>
            </w:pPr>
            <w:r>
              <w:t xml:space="preserve">The critical work for which Graves is best recognized is </w:t>
            </w:r>
            <w:r>
              <w:rPr>
                <w:i/>
              </w:rPr>
              <w:t xml:space="preserve">The White Goddess: </w:t>
            </w:r>
            <w:r w:rsidRPr="00B34FE6">
              <w:rPr>
                <w:i/>
                <w:iCs/>
              </w:rPr>
              <w:t>A Historical Grammar of Poetic Myth</w:t>
            </w:r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(1948)</w:t>
            </w:r>
            <w:r>
              <w:t>, in which he emphasized love and myth’s importance to literature. He b</w:t>
            </w:r>
            <w:r w:rsidRPr="005F6A31">
              <w:t xml:space="preserve">ased </w:t>
            </w:r>
            <w:r>
              <w:t>his White Goddess on the Mediterranean Triple Goddess—who took the form of a maiden, woman, and crone—and the Western European moon goddess. She</w:t>
            </w:r>
            <w:r w:rsidRPr="00C96899">
              <w:t xml:space="preserve"> </w:t>
            </w:r>
            <w:r>
              <w:t xml:space="preserve">later appeared in texts like </w:t>
            </w:r>
            <w:r w:rsidRPr="00DE1975">
              <w:rPr>
                <w:i/>
                <w:iCs/>
              </w:rPr>
              <w:t>Mammon and the Black Goddess</w:t>
            </w:r>
            <w:r w:rsidRPr="00DE1975">
              <w:t xml:space="preserve"> (1965)</w:t>
            </w:r>
            <w:r>
              <w:t xml:space="preserve"> and the collection </w:t>
            </w:r>
            <w:r w:rsidRPr="00C96899">
              <w:rPr>
                <w:i/>
                <w:iCs/>
              </w:rPr>
              <w:t xml:space="preserve">Man Does, Woman Is </w:t>
            </w:r>
            <w:r w:rsidRPr="00C96899">
              <w:rPr>
                <w:iCs/>
              </w:rPr>
              <w:t>(1964),</w:t>
            </w:r>
            <w:r w:rsidRPr="00C96899">
              <w:t xml:space="preserve"> </w:t>
            </w:r>
            <w:r>
              <w:t>for which a variety of women served as her mortal incarnation.</w:t>
            </w:r>
          </w:p>
          <w:p w:rsidR="006E6BC5" w:rsidRDefault="006E6BC5" w:rsidP="006E6BC5">
            <w:pPr>
              <w:spacing w:after="0"/>
              <w:rPr>
                <w:i/>
              </w:rPr>
            </w:pPr>
          </w:p>
          <w:p w:rsidR="006E6BC5" w:rsidRPr="00BD597D" w:rsidRDefault="006E6BC5" w:rsidP="00BD597D">
            <w:pPr>
              <w:spacing w:after="0"/>
              <w:rPr>
                <w:rStyle w:val="PlaceholderText"/>
                <w:color w:val="auto"/>
              </w:rPr>
            </w:pPr>
            <w:r>
              <w:t xml:space="preserve">During his career, Graves received many awards, including an honorary M.A. from Oxford (1961) and the Queen’s Medal for Poetry (1968). </w:t>
            </w:r>
            <w:r w:rsidRPr="009061CD">
              <w:t xml:space="preserve">He </w:t>
            </w:r>
            <w:r>
              <w:t xml:space="preserve">returned to Majorca in 1946, where he lived with his family until his death in 1985. </w:t>
            </w:r>
          </w:p>
          <w:p w:rsidR="006E6BC5" w:rsidRDefault="006E6BC5" w:rsidP="00DE142D">
            <w:pPr>
              <w:keepNext/>
              <w:spacing w:after="0" w:line="240" w:lineRule="auto"/>
              <w:rPr>
                <w:rStyle w:val="PlaceholderText"/>
              </w:rPr>
            </w:pPr>
          </w:p>
          <w:p w:rsidR="00DE142D" w:rsidRDefault="003A392A" w:rsidP="00DE142D">
            <w:pPr>
              <w:keepNext/>
              <w:spacing w:after="0" w:line="240" w:lineRule="auto"/>
            </w:pPr>
            <w:r>
              <w:rPr>
                <w:rStyle w:val="PlaceholderText"/>
              </w:rPr>
              <w:t xml:space="preserve">File: </w:t>
            </w:r>
            <w:r w:rsidR="00DE142D">
              <w:rPr>
                <w:rStyle w:val="PlaceholderText"/>
              </w:rPr>
              <w:t>Graves1.jpg</w:t>
            </w:r>
          </w:p>
          <w:p w:rsidR="003F0D73" w:rsidRDefault="00DE142D" w:rsidP="003E4642">
            <w:pPr>
              <w:pStyle w:val="Caption"/>
              <w:spacing w:after="0"/>
              <w:rPr>
                <w:rStyle w:val="PlaceholderText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154EB"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="008E1E04">
              <w:t>Robert Graves in his Royal Welch Fusiliers uniform</w:t>
            </w:r>
            <w:r w:rsidRPr="00C771A8">
              <w:t>.</w:t>
            </w:r>
          </w:p>
          <w:p w:rsidR="003A392A" w:rsidRDefault="005A1BFB" w:rsidP="003E4642">
            <w:pPr>
              <w:spacing w:after="0" w:line="240" w:lineRule="auto"/>
              <w:rPr>
                <w:rStyle w:val="PlaceholderText"/>
              </w:rPr>
            </w:pPr>
            <w:r>
              <w:rPr>
                <w:rStyle w:val="PlaceholderText"/>
              </w:rPr>
              <w:t xml:space="preserve">Source: </w:t>
            </w:r>
            <w:r w:rsidR="00BD597D">
              <w:t>(Richard Percival</w:t>
            </w:r>
            <w:r w:rsidR="00BD597D" w:rsidRPr="001811BB">
              <w:t xml:space="preserve"> </w:t>
            </w:r>
            <w:r w:rsidR="00BD597D">
              <w:t xml:space="preserve">Graves, </w:t>
            </w:r>
            <w:r w:rsidR="00BD597D" w:rsidRPr="00304198">
              <w:rPr>
                <w:bCs/>
                <w:i/>
                <w:iCs/>
              </w:rPr>
              <w:t>Robert</w:t>
            </w:r>
            <w:r w:rsidR="00BD597D" w:rsidRPr="00304198">
              <w:rPr>
                <w:i/>
                <w:iCs/>
              </w:rPr>
              <w:t xml:space="preserve"> </w:t>
            </w:r>
            <w:r w:rsidR="00BD597D" w:rsidRPr="00304198">
              <w:rPr>
                <w:bCs/>
                <w:i/>
                <w:iCs/>
              </w:rPr>
              <w:t>Graves</w:t>
            </w:r>
            <w:r w:rsidR="00BD597D" w:rsidRPr="00304198">
              <w:rPr>
                <w:i/>
                <w:iCs/>
              </w:rPr>
              <w:t>: The Assault Heroic, 1895-1926</w:t>
            </w:r>
            <w:r w:rsidR="00BD597D">
              <w:t>, insert between 232-233)</w:t>
            </w:r>
          </w:p>
          <w:p w:rsidR="003A392A" w:rsidRDefault="003A392A" w:rsidP="003E4642">
            <w:pPr>
              <w:spacing w:after="0" w:line="240" w:lineRule="auto"/>
              <w:rPr>
                <w:rStyle w:val="PlaceholderText"/>
              </w:rPr>
            </w:pPr>
          </w:p>
          <w:p w:rsidR="005154EB" w:rsidRDefault="003A392A" w:rsidP="003E4642">
            <w:pPr>
              <w:keepNext/>
              <w:spacing w:after="0" w:line="240" w:lineRule="auto"/>
            </w:pPr>
            <w:r>
              <w:rPr>
                <w:rStyle w:val="PlaceholderText"/>
              </w:rPr>
              <w:t>File:</w:t>
            </w:r>
            <w:r w:rsidR="0082393D">
              <w:rPr>
                <w:rStyle w:val="PlaceholderText"/>
              </w:rPr>
              <w:t xml:space="preserve"> Graves2.jpg</w:t>
            </w:r>
          </w:p>
          <w:p w:rsidR="003A392A" w:rsidRDefault="005154EB" w:rsidP="003E4642">
            <w:pPr>
              <w:pStyle w:val="Caption"/>
              <w:spacing w:after="0"/>
              <w:rPr>
                <w:rStyle w:val="PlaceholderText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r w:rsidR="008E1E04">
              <w:t>Robert Graves at his house in Majorca</w:t>
            </w:r>
            <w:r w:rsidRPr="00D15353">
              <w:t>.</w:t>
            </w:r>
          </w:p>
          <w:p w:rsidR="003A392A" w:rsidRDefault="003A392A" w:rsidP="005154EB">
            <w:pPr>
              <w:spacing w:after="0" w:line="240" w:lineRule="auto"/>
              <w:rPr>
                <w:rStyle w:val="PlaceholderText"/>
              </w:rPr>
            </w:pPr>
            <w:r>
              <w:rPr>
                <w:rStyle w:val="PlaceholderText"/>
              </w:rPr>
              <w:t>Source:</w:t>
            </w:r>
            <w:r w:rsidR="005A1BFB">
              <w:rPr>
                <w:rStyle w:val="PlaceholderText"/>
              </w:rPr>
              <w:t xml:space="preserve"> </w:t>
            </w:r>
            <w:r w:rsidR="00BD597D">
              <w:t>(Richard Percival</w:t>
            </w:r>
            <w:r w:rsidR="00BD597D" w:rsidRPr="001811BB">
              <w:t xml:space="preserve"> </w:t>
            </w:r>
            <w:r w:rsidR="00BD597D">
              <w:t xml:space="preserve">Graves, </w:t>
            </w:r>
            <w:r w:rsidR="00BD597D" w:rsidRPr="00B6794F">
              <w:rPr>
                <w:i/>
              </w:rPr>
              <w:t>Robert Graves and the White Goddess, 1940-198</w:t>
            </w:r>
            <w:r w:rsidR="00BD597D">
              <w:rPr>
                <w:i/>
              </w:rPr>
              <w:t xml:space="preserve">5, </w:t>
            </w:r>
            <w:r w:rsidR="00BD597D">
              <w:t>insert between 298-299)</w:t>
            </w:r>
          </w:p>
          <w:p w:rsidR="00BD597D" w:rsidRDefault="00BD597D" w:rsidP="005154EB">
            <w:pPr>
              <w:spacing w:after="0" w:line="240" w:lineRule="auto"/>
              <w:rPr>
                <w:rStyle w:val="PlaceholderText"/>
              </w:rPr>
            </w:pPr>
          </w:p>
          <w:p w:rsidR="00BD597D" w:rsidRPr="00CF696C" w:rsidRDefault="00BD597D" w:rsidP="003E4642">
            <w:pPr>
              <w:pStyle w:val="Heading1"/>
              <w:spacing w:after="0"/>
            </w:pPr>
            <w:r w:rsidRPr="00D00868">
              <w:t>Selected Bibliography</w:t>
            </w:r>
          </w:p>
          <w:p w:rsidR="00BD597D" w:rsidRDefault="00BD597D" w:rsidP="003E4642">
            <w:pPr>
              <w:pStyle w:val="Heading2"/>
              <w:spacing w:after="0"/>
            </w:pPr>
            <w:r>
              <w:t>P</w:t>
            </w:r>
            <w:r w:rsidR="003E4642">
              <w:t>oetry</w:t>
            </w:r>
          </w:p>
          <w:p w:rsidR="00BD597D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F36F02">
              <w:rPr>
                <w:i/>
                <w:iCs/>
              </w:rPr>
              <w:t>Over the Brazier</w:t>
            </w:r>
            <w:r w:rsidRPr="00F36F02">
              <w:t xml:space="preserve"> (1916)</w:t>
            </w:r>
          </w:p>
          <w:p w:rsidR="00BD597D" w:rsidRPr="000B0DD4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0B0DD4">
              <w:rPr>
                <w:i/>
                <w:iCs/>
              </w:rPr>
              <w:t>Country Sentiment</w:t>
            </w:r>
            <w:r w:rsidRPr="000B0DD4">
              <w:t xml:space="preserve"> (1920)</w:t>
            </w:r>
          </w:p>
          <w:p w:rsidR="00BD597D" w:rsidRPr="000B0DD4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0B0DD4">
              <w:rPr>
                <w:i/>
                <w:iCs/>
              </w:rPr>
              <w:t>Whipperginny</w:t>
            </w:r>
            <w:r w:rsidRPr="000B0DD4">
              <w:t xml:space="preserve"> (1923)</w:t>
            </w:r>
          </w:p>
          <w:p w:rsidR="00BD597D" w:rsidRPr="000B0DD4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0B0DD4">
              <w:rPr>
                <w:i/>
              </w:rPr>
              <w:t xml:space="preserve">Collected Poems </w:t>
            </w:r>
            <w:r w:rsidRPr="000B0DD4">
              <w:t>(1938, 1948, 1955, 1961</w:t>
            </w:r>
            <w:r>
              <w:t>, 1965, 1975</w:t>
            </w:r>
            <w:r w:rsidRPr="000B0DD4">
              <w:t>)</w:t>
            </w:r>
          </w:p>
          <w:p w:rsidR="00BD597D" w:rsidRPr="000B0DD4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0B0DD4">
              <w:rPr>
                <w:i/>
                <w:iCs/>
              </w:rPr>
              <w:t xml:space="preserve">Man Does, Woman Is </w:t>
            </w:r>
            <w:r w:rsidRPr="000B0DD4">
              <w:rPr>
                <w:iCs/>
              </w:rPr>
              <w:t>(1964)</w:t>
            </w:r>
          </w:p>
          <w:p w:rsidR="00BD597D" w:rsidRPr="000B0DD4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0B0DD4">
              <w:rPr>
                <w:i/>
                <w:iCs/>
              </w:rPr>
              <w:t xml:space="preserve">Love Respelt </w:t>
            </w:r>
            <w:r w:rsidRPr="000B0DD4">
              <w:rPr>
                <w:iCs/>
              </w:rPr>
              <w:t>(1964)</w:t>
            </w:r>
          </w:p>
          <w:p w:rsidR="00BD597D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>
              <w:rPr>
                <w:i/>
                <w:iCs/>
              </w:rPr>
              <w:t xml:space="preserve">At the Gate </w:t>
            </w:r>
            <w:r>
              <w:rPr>
                <w:iCs/>
              </w:rPr>
              <w:t>(1974)</w:t>
            </w:r>
          </w:p>
          <w:p w:rsidR="00BD597D" w:rsidRPr="00DD6A30" w:rsidRDefault="00BD597D" w:rsidP="00BD597D">
            <w:pPr>
              <w:spacing w:after="0"/>
              <w:ind w:left="720"/>
            </w:pPr>
          </w:p>
          <w:p w:rsidR="00BD597D" w:rsidRDefault="003E4642" w:rsidP="003E4642">
            <w:pPr>
              <w:pStyle w:val="Heading2"/>
              <w:spacing w:after="0"/>
            </w:pPr>
            <w:r>
              <w:t>Novels</w:t>
            </w:r>
          </w:p>
          <w:p w:rsidR="00BD597D" w:rsidRPr="00F76585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7369ED">
              <w:rPr>
                <w:i/>
                <w:iCs/>
              </w:rPr>
              <w:t>Good-Bye to All That: An Autobiography</w:t>
            </w:r>
            <w:r w:rsidRPr="007369ED">
              <w:t xml:space="preserve"> (1929; revised edition, 1957)</w:t>
            </w:r>
            <w:r w:rsidRPr="00F76585">
              <w:t xml:space="preserve"> </w:t>
            </w:r>
          </w:p>
          <w:p w:rsidR="00BD597D" w:rsidRPr="00F76585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>
              <w:rPr>
                <w:i/>
                <w:iCs/>
              </w:rPr>
              <w:t xml:space="preserve">I, Claudius </w:t>
            </w:r>
            <w:r w:rsidRPr="00F76585">
              <w:t>(1934)</w:t>
            </w:r>
          </w:p>
          <w:p w:rsidR="00BD597D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F76585">
              <w:rPr>
                <w:i/>
                <w:iCs/>
              </w:rPr>
              <w:t>Claudius the God and His Wife Messalina</w:t>
            </w:r>
            <w:r w:rsidRPr="00F76585">
              <w:t xml:space="preserve"> (1934)</w:t>
            </w:r>
          </w:p>
          <w:p w:rsidR="00BD597D" w:rsidRPr="00D71868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D71868">
              <w:rPr>
                <w:i/>
                <w:iCs/>
              </w:rPr>
              <w:t xml:space="preserve">Count Belisarius </w:t>
            </w:r>
            <w:r w:rsidRPr="00D71868">
              <w:rPr>
                <w:iCs/>
              </w:rPr>
              <w:t>(1938)</w:t>
            </w:r>
          </w:p>
          <w:p w:rsidR="00BD597D" w:rsidRPr="00D71868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D71868">
              <w:rPr>
                <w:i/>
                <w:iCs/>
              </w:rPr>
              <w:t>Sergeant Lamb of the Ninth</w:t>
            </w:r>
            <w:r w:rsidRPr="00D71868">
              <w:t xml:space="preserve"> (1940)</w:t>
            </w:r>
          </w:p>
          <w:p w:rsidR="00BD597D" w:rsidRPr="00D71868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D71868">
              <w:rPr>
                <w:i/>
                <w:iCs/>
              </w:rPr>
              <w:t xml:space="preserve">The Story of Marie Powell, Wife to Mr. Milton </w:t>
            </w:r>
            <w:r w:rsidRPr="00D71868">
              <w:rPr>
                <w:iCs/>
              </w:rPr>
              <w:t>(1943)</w:t>
            </w:r>
          </w:p>
          <w:p w:rsidR="00BD597D" w:rsidRPr="00D71868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D71868">
              <w:rPr>
                <w:i/>
                <w:iCs/>
              </w:rPr>
              <w:t xml:space="preserve">The Golden Fleece </w:t>
            </w:r>
            <w:r w:rsidRPr="00D71868">
              <w:rPr>
                <w:iCs/>
              </w:rPr>
              <w:t>(1944)</w:t>
            </w:r>
          </w:p>
          <w:p w:rsidR="00BD597D" w:rsidRPr="00D71868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D71868">
              <w:rPr>
                <w:i/>
                <w:iCs/>
              </w:rPr>
              <w:lastRenderedPageBreak/>
              <w:t>They Hanged My Saintly Billy</w:t>
            </w:r>
            <w:r w:rsidRPr="00D71868">
              <w:t xml:space="preserve"> (1957)</w:t>
            </w:r>
          </w:p>
          <w:p w:rsidR="00BD597D" w:rsidRDefault="00BD597D" w:rsidP="00BD597D">
            <w:pPr>
              <w:spacing w:after="0"/>
              <w:rPr>
                <w:b/>
              </w:rPr>
            </w:pPr>
          </w:p>
          <w:p w:rsidR="00BD597D" w:rsidRPr="00BD597D" w:rsidRDefault="003E4642" w:rsidP="003E4642">
            <w:pPr>
              <w:pStyle w:val="Heading2"/>
              <w:spacing w:after="0"/>
            </w:pPr>
            <w:r>
              <w:t>Critical Work</w:t>
            </w:r>
          </w:p>
          <w:p w:rsidR="00BD597D" w:rsidRPr="00B34FE6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B34FE6">
              <w:rPr>
                <w:i/>
                <w:iCs/>
              </w:rPr>
              <w:t>Poetic Unreason and Other Studies</w:t>
            </w:r>
            <w:r w:rsidRPr="00B34FE6">
              <w:t xml:space="preserve"> (1925) </w:t>
            </w:r>
          </w:p>
          <w:p w:rsidR="00BD597D" w:rsidRPr="00B34FE6" w:rsidRDefault="00BD597D" w:rsidP="00BD597D">
            <w:pPr>
              <w:numPr>
                <w:ilvl w:val="0"/>
                <w:numId w:val="12"/>
              </w:numPr>
              <w:spacing w:after="0" w:line="240" w:lineRule="auto"/>
              <w:rPr>
                <w:i/>
                <w:iCs/>
              </w:rPr>
            </w:pPr>
            <w:r w:rsidRPr="00B34FE6">
              <w:rPr>
                <w:i/>
                <w:iCs/>
              </w:rPr>
              <w:t xml:space="preserve">The White Goddess: A Historical Grammar of Poetic Myth </w:t>
            </w:r>
            <w:r w:rsidRPr="00C972C5">
              <w:rPr>
                <w:iCs/>
              </w:rPr>
              <w:t>(1948)</w:t>
            </w:r>
          </w:p>
          <w:p w:rsidR="00BD597D" w:rsidRPr="00B34FE6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B34FE6">
              <w:rPr>
                <w:i/>
                <w:iCs/>
              </w:rPr>
              <w:t>The Common Asphodel: Collected Essays on Poetry, 1922-1949</w:t>
            </w:r>
            <w:r w:rsidRPr="00B34FE6">
              <w:t xml:space="preserve"> (1949)</w:t>
            </w:r>
          </w:p>
          <w:p w:rsidR="00BD597D" w:rsidRPr="00B34FE6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 w:rsidRPr="00B34FE6">
              <w:rPr>
                <w:i/>
                <w:iCs/>
              </w:rPr>
              <w:t>On Poetry: Collected Talks and Essays</w:t>
            </w:r>
            <w:r w:rsidRPr="00B34FE6">
              <w:t xml:space="preserve"> (1969)</w:t>
            </w:r>
          </w:p>
          <w:p w:rsidR="00BD597D" w:rsidRPr="00552C14" w:rsidRDefault="00BD597D" w:rsidP="00BD597D">
            <w:pPr>
              <w:spacing w:after="0"/>
              <w:ind w:left="720"/>
            </w:pPr>
          </w:p>
          <w:p w:rsidR="00BD597D" w:rsidRDefault="00BD597D" w:rsidP="003E4642">
            <w:pPr>
              <w:pStyle w:val="Heading2"/>
              <w:spacing w:after="0"/>
            </w:pPr>
            <w:r w:rsidRPr="00E87D6A">
              <w:t>Letters</w:t>
            </w:r>
          </w:p>
          <w:p w:rsidR="00BD597D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>
              <w:t xml:space="preserve">O’Prey, Paul. (1984). </w:t>
            </w:r>
            <w:r w:rsidRPr="00D305D1">
              <w:rPr>
                <w:i/>
              </w:rPr>
              <w:t xml:space="preserve">Between Moon and Moon: Selected Letters of Robert Graves 1946-1972. </w:t>
            </w:r>
            <w:r>
              <w:t xml:space="preserve">London: Hutchinson. </w:t>
            </w:r>
          </w:p>
          <w:p w:rsidR="00BD597D" w:rsidRPr="00E129A9" w:rsidRDefault="00BD597D" w:rsidP="00BD597D">
            <w:pPr>
              <w:numPr>
                <w:ilvl w:val="0"/>
                <w:numId w:val="12"/>
              </w:numPr>
              <w:spacing w:after="0" w:line="240" w:lineRule="auto"/>
            </w:pPr>
            <w:r>
              <w:t xml:space="preserve">O’Prey, Paul, ed. (1982). </w:t>
            </w:r>
            <w:r w:rsidRPr="00D305D1">
              <w:rPr>
                <w:i/>
              </w:rPr>
              <w:t xml:space="preserve">In Broken Images: Selected Letters of Robert Graves 1914-1946. </w:t>
            </w:r>
            <w:r>
              <w:t xml:space="preserve">London: Hutchinson. </w:t>
            </w:r>
          </w:p>
          <w:p w:rsidR="00BD597D" w:rsidRPr="003A392A" w:rsidRDefault="00BD597D" w:rsidP="005154EB">
            <w:pPr>
              <w:spacing w:after="0" w:line="240" w:lineRule="auto"/>
            </w:pPr>
          </w:p>
        </w:tc>
      </w:tr>
      <w:tr w:rsidR="003235A7" w:rsidRPr="003A392A" w:rsidTr="003A392A">
        <w:tc>
          <w:tcPr>
            <w:tcW w:w="9016" w:type="dxa"/>
            <w:shd w:val="clear" w:color="auto" w:fill="auto"/>
          </w:tcPr>
          <w:p w:rsidR="003235A7" w:rsidRDefault="003235A7" w:rsidP="003A392A">
            <w:pPr>
              <w:spacing w:after="0" w:line="240" w:lineRule="auto"/>
            </w:pPr>
            <w:r w:rsidRPr="003A392A">
              <w:rPr>
                <w:u w:val="single"/>
              </w:rPr>
              <w:lastRenderedPageBreak/>
              <w:t>Further reading</w:t>
            </w:r>
            <w:r w:rsidRPr="003A392A">
              <w:t>:</w:t>
            </w:r>
          </w:p>
          <w:p w:rsidR="00505407" w:rsidRDefault="00612170" w:rsidP="003A392A">
            <w:pPr>
              <w:spacing w:after="0" w:line="240" w:lineRule="auto"/>
            </w:pPr>
            <w:sdt>
              <w:sdtPr>
                <w:id w:val="922916226"/>
                <w:citation/>
              </w:sdtPr>
              <w:sdtEndPr/>
              <w:sdtContent>
                <w:r w:rsidR="00505407">
                  <w:fldChar w:fldCharType="begin"/>
                </w:r>
                <w:r w:rsidR="00505407">
                  <w:rPr>
                    <w:lang w:val="en-CA"/>
                  </w:rPr>
                  <w:instrText xml:space="preserve"> CITATION Gra86 \l 4105 </w:instrText>
                </w:r>
                <w:r w:rsidR="00505407">
                  <w:fldChar w:fldCharType="separate"/>
                </w:r>
                <w:r w:rsidR="00505407" w:rsidRPr="00505407">
                  <w:rPr>
                    <w:noProof/>
                    <w:lang w:val="en-CA"/>
                  </w:rPr>
                  <w:t>(Graves)</w:t>
                </w:r>
                <w:r w:rsidR="00505407">
                  <w:fldChar w:fldCharType="end"/>
                </w:r>
              </w:sdtContent>
            </w:sdt>
          </w:p>
          <w:p w:rsidR="00505407" w:rsidRDefault="00612170" w:rsidP="003A392A">
            <w:pPr>
              <w:spacing w:after="0" w:line="240" w:lineRule="auto"/>
            </w:pPr>
            <w:sdt>
              <w:sdtPr>
                <w:id w:val="52823664"/>
                <w:citation/>
              </w:sdtPr>
              <w:sdtEndPr/>
              <w:sdtContent>
                <w:r w:rsidR="00505407">
                  <w:fldChar w:fldCharType="begin"/>
                </w:r>
                <w:r w:rsidR="00505407">
                  <w:rPr>
                    <w:lang w:val="en-CA"/>
                  </w:rPr>
                  <w:instrText xml:space="preserve"> CITATION Gra90 \l 4105 </w:instrText>
                </w:r>
                <w:r w:rsidR="00505407">
                  <w:fldChar w:fldCharType="separate"/>
                </w:r>
                <w:r w:rsidR="00505407" w:rsidRPr="00505407">
                  <w:rPr>
                    <w:noProof/>
                    <w:lang w:val="en-CA"/>
                  </w:rPr>
                  <w:t>(Graves, Robert Graves: The Years with Laura, 1926-1940)</w:t>
                </w:r>
                <w:r w:rsidR="00505407">
                  <w:fldChar w:fldCharType="end"/>
                </w:r>
              </w:sdtContent>
            </w:sdt>
          </w:p>
          <w:p w:rsidR="00505407" w:rsidRPr="003A392A" w:rsidRDefault="00612170" w:rsidP="003A392A">
            <w:pPr>
              <w:spacing w:after="0" w:line="240" w:lineRule="auto"/>
            </w:pPr>
            <w:sdt>
              <w:sdtPr>
                <w:id w:val="-13615884"/>
                <w:citation/>
              </w:sdtPr>
              <w:sdtEndPr/>
              <w:sdtContent>
                <w:r w:rsidR="00F21717">
                  <w:fldChar w:fldCharType="begin"/>
                </w:r>
                <w:r w:rsidR="00F21717">
                  <w:rPr>
                    <w:lang w:val="en-CA"/>
                  </w:rPr>
                  <w:instrText xml:space="preserve"> CITATION Gra95 \l 4105 </w:instrText>
                </w:r>
                <w:r w:rsidR="00F21717">
                  <w:fldChar w:fldCharType="separate"/>
                </w:r>
                <w:r w:rsidR="00F21717" w:rsidRPr="00F21717">
                  <w:rPr>
                    <w:noProof/>
                    <w:lang w:val="en-CA"/>
                  </w:rPr>
                  <w:t>(Graves, Robert Graves and the White Goddess, 1940-1985)</w:t>
                </w:r>
                <w:r w:rsidR="00F21717">
                  <w:fldChar w:fldCharType="end"/>
                </w:r>
              </w:sdtContent>
            </w:sdt>
          </w:p>
          <w:p w:rsidR="00F35BA5" w:rsidRDefault="00612170" w:rsidP="00F35BA5">
            <w:pPr>
              <w:spacing w:after="0" w:line="240" w:lineRule="auto"/>
            </w:pPr>
            <w:sdt>
              <w:sdtPr>
                <w:id w:val="510717807"/>
                <w:citation/>
              </w:sdtPr>
              <w:sdtEndPr/>
              <w:sdtContent>
                <w:r w:rsidR="00F35BA5">
                  <w:fldChar w:fldCharType="begin"/>
                </w:r>
                <w:r w:rsidR="00F35BA5">
                  <w:rPr>
                    <w:lang w:val="en-CA"/>
                  </w:rPr>
                  <w:instrText xml:space="preserve"> CITATION Gra951 \l 4105 </w:instrText>
                </w:r>
                <w:r w:rsidR="00F35BA5">
                  <w:fldChar w:fldCharType="separate"/>
                </w:r>
                <w:r w:rsidR="00F35BA5" w:rsidRPr="00F35BA5">
                  <w:rPr>
                    <w:noProof/>
                    <w:lang w:val="en-CA"/>
                  </w:rPr>
                  <w:t>(W. Graves)</w:t>
                </w:r>
                <w:r w:rsidR="00F35BA5">
                  <w:fldChar w:fldCharType="end"/>
                </w:r>
              </w:sdtContent>
            </w:sdt>
          </w:p>
          <w:p w:rsidR="00040A44" w:rsidRDefault="00612170" w:rsidP="00F35BA5">
            <w:pPr>
              <w:spacing w:after="0" w:line="240" w:lineRule="auto"/>
              <w:rPr>
                <w:i/>
              </w:rPr>
            </w:pPr>
            <w:sdt>
              <w:sdtPr>
                <w:rPr>
                  <w:i/>
                </w:rPr>
                <w:id w:val="-1968661138"/>
                <w:citation/>
              </w:sdtPr>
              <w:sdtEndPr/>
              <w:sdtContent>
                <w:r w:rsidR="00F35BA5">
                  <w:rPr>
                    <w:i/>
                  </w:rPr>
                  <w:fldChar w:fldCharType="begin"/>
                </w:r>
                <w:r w:rsidR="00F35BA5">
                  <w:rPr>
                    <w:lang w:val="en-CA"/>
                  </w:rPr>
                  <w:instrText xml:space="preserve"> CITATION Sey95 \l 4105 </w:instrText>
                </w:r>
                <w:r w:rsidR="00F35BA5">
                  <w:rPr>
                    <w:i/>
                  </w:rPr>
                  <w:fldChar w:fldCharType="separate"/>
                </w:r>
                <w:r w:rsidR="00F35BA5" w:rsidRPr="00F35BA5">
                  <w:rPr>
                    <w:noProof/>
                    <w:lang w:val="en-CA"/>
                  </w:rPr>
                  <w:t>(Seymour)</w:t>
                </w:r>
                <w:r w:rsidR="00F35BA5">
                  <w:rPr>
                    <w:i/>
                  </w:rPr>
                  <w:fldChar w:fldCharType="end"/>
                </w:r>
              </w:sdtContent>
            </w:sdt>
          </w:p>
          <w:p w:rsidR="003235A7" w:rsidRPr="003A392A" w:rsidRDefault="00612170" w:rsidP="006E6BC5">
            <w:pPr>
              <w:spacing w:after="0" w:line="240" w:lineRule="auto"/>
            </w:pPr>
            <w:sdt>
              <w:sdtPr>
                <w:rPr>
                  <w:i/>
                </w:rPr>
                <w:id w:val="-177191680"/>
                <w:citation/>
              </w:sdtPr>
              <w:sdtEndPr/>
              <w:sdtContent>
                <w:r w:rsidR="00040A44">
                  <w:rPr>
                    <w:i/>
                  </w:rPr>
                  <w:fldChar w:fldCharType="begin"/>
                </w:r>
                <w:r w:rsidR="00040A44">
                  <w:rPr>
                    <w:i/>
                    <w:lang w:val="en-CA"/>
                  </w:rPr>
                  <w:instrText xml:space="preserve"> CITATION Sey951 \l 4105 </w:instrText>
                </w:r>
                <w:r w:rsidR="00040A44">
                  <w:rPr>
                    <w:i/>
                  </w:rPr>
                  <w:fldChar w:fldCharType="separate"/>
                </w:r>
                <w:r w:rsidR="00040A44" w:rsidRPr="00040A44">
                  <w:rPr>
                    <w:noProof/>
                    <w:lang w:val="en-CA"/>
                  </w:rPr>
                  <w:t>(Seymour-Smith)</w:t>
                </w:r>
                <w:r w:rsidR="00040A44">
                  <w:rPr>
                    <w:i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170" w:rsidRDefault="00612170" w:rsidP="007A0D55">
      <w:pPr>
        <w:spacing w:after="0" w:line="240" w:lineRule="auto"/>
      </w:pPr>
      <w:r>
        <w:separator/>
      </w:r>
    </w:p>
  </w:endnote>
  <w:endnote w:type="continuationSeparator" w:id="0">
    <w:p w:rsidR="00612170" w:rsidRDefault="0061217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170" w:rsidRDefault="00612170" w:rsidP="007A0D55">
      <w:pPr>
        <w:spacing w:after="0" w:line="240" w:lineRule="auto"/>
      </w:pPr>
      <w:r>
        <w:separator/>
      </w:r>
    </w:p>
  </w:footnote>
  <w:footnote w:type="continuationSeparator" w:id="0">
    <w:p w:rsidR="00612170" w:rsidRDefault="0061217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3A392A">
      <w:rPr>
        <w:b/>
        <w:color w:val="7F7F7F"/>
      </w:rPr>
      <w:t>Taylor &amp; Francis</w:t>
    </w:r>
    <w:r w:rsidRPr="003A392A">
      <w:rPr>
        <w:color w:val="7F7F7F"/>
      </w:rPr>
      <w:t xml:space="preserve"> – </w:t>
    </w:r>
    <w:r w:rsidRPr="003A392A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2A"/>
    <w:rsid w:val="00032559"/>
    <w:rsid w:val="00040A44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2B41"/>
    <w:rsid w:val="00352268"/>
    <w:rsid w:val="003677B6"/>
    <w:rsid w:val="00396A30"/>
    <w:rsid w:val="003A392A"/>
    <w:rsid w:val="003D3579"/>
    <w:rsid w:val="003E2795"/>
    <w:rsid w:val="003E4642"/>
    <w:rsid w:val="003F0D73"/>
    <w:rsid w:val="00462DBE"/>
    <w:rsid w:val="00464699"/>
    <w:rsid w:val="00483379"/>
    <w:rsid w:val="00487BC5"/>
    <w:rsid w:val="00496888"/>
    <w:rsid w:val="004A7476"/>
    <w:rsid w:val="004E5896"/>
    <w:rsid w:val="00505407"/>
    <w:rsid w:val="00513EE6"/>
    <w:rsid w:val="005154EB"/>
    <w:rsid w:val="00534F8F"/>
    <w:rsid w:val="00590035"/>
    <w:rsid w:val="005A1BFB"/>
    <w:rsid w:val="005B177E"/>
    <w:rsid w:val="005B3921"/>
    <w:rsid w:val="005F26D7"/>
    <w:rsid w:val="005F5450"/>
    <w:rsid w:val="00612170"/>
    <w:rsid w:val="00620017"/>
    <w:rsid w:val="006D0412"/>
    <w:rsid w:val="006E6BC5"/>
    <w:rsid w:val="00731AB1"/>
    <w:rsid w:val="00736A66"/>
    <w:rsid w:val="007411B9"/>
    <w:rsid w:val="00780D95"/>
    <w:rsid w:val="00780DC7"/>
    <w:rsid w:val="007A0D55"/>
    <w:rsid w:val="007B3377"/>
    <w:rsid w:val="007E5F44"/>
    <w:rsid w:val="00821DE3"/>
    <w:rsid w:val="0082393D"/>
    <w:rsid w:val="00846CE1"/>
    <w:rsid w:val="0088600E"/>
    <w:rsid w:val="008A5B87"/>
    <w:rsid w:val="008E1E04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597D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142D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1717"/>
    <w:rsid w:val="00F35BA5"/>
    <w:rsid w:val="00F36937"/>
    <w:rsid w:val="00F60F53"/>
    <w:rsid w:val="00FA1925"/>
    <w:rsid w:val="00FB11DE"/>
    <w:rsid w:val="00FB589A"/>
    <w:rsid w:val="00FB7317"/>
    <w:rsid w:val="00FB7605"/>
    <w:rsid w:val="00FE36E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1C85"/>
  <w15:chartTrackingRefBased/>
  <w15:docId w15:val="{ABCC179A-6DC4-4CA2-A755-869A83C0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DE14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Gra86</b:Tag>
    <b:SourceType>Book</b:SourceType>
    <b:Guid>{16203FFB-D008-45D5-9421-7CEE0CD5EB6E}</b:Guid>
    <b:Author>
      <b:Author>
        <b:NameList>
          <b:Person>
            <b:Last>Graves</b:Last>
            <b:First>Richard</b:First>
            <b:Middle>Percival</b:Middle>
          </b:Person>
        </b:NameList>
      </b:Author>
    </b:Author>
    <b:Title>Robert Graves: The Assault Heroic, 1895-1926</b:Title>
    <b:Year>1986</b:Year>
    <b:City>New York</b:City>
    <b:Publisher>Elisabeth Sifton Books</b:Publisher>
    <b:RefOrder>1</b:RefOrder>
  </b:Source>
  <b:Source>
    <b:Tag>Gra90</b:Tag>
    <b:SourceType>Book</b:SourceType>
    <b:Guid>{4E0D9155-1E90-459E-9807-0B72111C60A9}</b:Guid>
    <b:Author>
      <b:Author>
        <b:NameList>
          <b:Person>
            <b:Last>Graves</b:Last>
            <b:First>Richard</b:First>
            <b:Middle>Percival</b:Middle>
          </b:Person>
        </b:NameList>
      </b:Author>
    </b:Author>
    <b:Title>Robert Graves: The Years with Laura, 1926-1940</b:Title>
    <b:Year>1990</b:Year>
    <b:City>London</b:City>
    <b:Publisher>Weidenfeld &amp; Nicolson</b:Publisher>
    <b:RefOrder>2</b:RefOrder>
  </b:Source>
  <b:Source>
    <b:Tag>Gra95</b:Tag>
    <b:SourceType>Book</b:SourceType>
    <b:Guid>{43381992-9F2D-4758-B8DD-E1DBD6FCE6E3}</b:Guid>
    <b:Author>
      <b:Author>
        <b:NameList>
          <b:Person>
            <b:Last>Graves</b:Last>
            <b:First>Richard</b:First>
            <b:Middle>Percival</b:Middle>
          </b:Person>
        </b:NameList>
      </b:Author>
    </b:Author>
    <b:Title>Robert Graves and the White Goddess, 1940-1985</b:Title>
    <b:Year>1995</b:Year>
    <b:City>London</b:City>
    <b:Publisher>Weidenfeld &amp; Nicolson</b:Publisher>
    <b:RefOrder>3</b:RefOrder>
  </b:Source>
  <b:Source>
    <b:Tag>Gra951</b:Tag>
    <b:SourceType>Book</b:SourceType>
    <b:Guid>{80478E59-D747-4B31-8016-EC5AC7323B1D}</b:Guid>
    <b:Author>
      <b:Author>
        <b:NameList>
          <b:Person>
            <b:Last>Graves</b:Last>
            <b:First>William</b:First>
          </b:Person>
        </b:NameList>
      </b:Author>
    </b:Author>
    <b:Title>Wild Olives: Life in Majorca with Robert Graves</b:Title>
    <b:Year>1995</b:Year>
    <b:City>New York</b:City>
    <b:Publisher>Pimlico</b:Publisher>
    <b:RefOrder>4</b:RefOrder>
  </b:Source>
  <b:Source>
    <b:Tag>Sey95</b:Tag>
    <b:SourceType>Book</b:SourceType>
    <b:Guid>{60A2C509-50DB-4E71-A5E1-CDB6661BAD5D}</b:Guid>
    <b:Author>
      <b:Author>
        <b:NameList>
          <b:Person>
            <b:Last>Seymour</b:Last>
            <b:First>Miranda</b:First>
          </b:Person>
        </b:NameList>
      </b:Author>
    </b:Author>
    <b:Title>Robert Graves: Life on the Edge</b:Title>
    <b:Year>1995</b:Year>
    <b:City>New York</b:City>
    <b:Publisher>Holt</b:Publisher>
    <b:RefOrder>5</b:RefOrder>
  </b:Source>
  <b:Source>
    <b:Tag>Sey951</b:Tag>
    <b:SourceType>Book</b:SourceType>
    <b:Guid>{BADA03D8-4127-413C-8DFF-42E798A49F20}</b:Guid>
    <b:Author>
      <b:Author>
        <b:NameList>
          <b:Person>
            <b:Last>Seymour-Smith</b:Last>
            <b:First>Martin</b:First>
          </b:Person>
        </b:NameList>
      </b:Author>
    </b:Author>
    <b:Title>Robert Graves: His Life and Works</b:Title>
    <b:Year>1995</b:Year>
    <b:City>London</b:City>
    <b:Publisher>Bloomsbury</b:Publisher>
    <b:RefOrder>6</b:RefOrder>
  </b:Source>
</b:Sources>
</file>

<file path=customXml/itemProps1.xml><?xml version="1.0" encoding="utf-8"?>
<ds:datastoreItem xmlns:ds="http://schemas.openxmlformats.org/officeDocument/2006/customXml" ds:itemID="{79F48933-B3E4-4706-BF1A-600D080E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32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10</cp:revision>
  <dcterms:created xsi:type="dcterms:W3CDTF">2016-01-23T06:01:00Z</dcterms:created>
  <dcterms:modified xsi:type="dcterms:W3CDTF">2016-05-09T18:37:00Z</dcterms:modified>
</cp:coreProperties>
</file>