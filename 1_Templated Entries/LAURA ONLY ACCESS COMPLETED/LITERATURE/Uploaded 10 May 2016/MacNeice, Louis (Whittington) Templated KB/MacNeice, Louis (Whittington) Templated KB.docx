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AA0FE3" w:rsidP="00AA0FE3">
                <w:r>
                  <w:t>Ian</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AA0FE3" w:rsidP="00AA0FE3">
                <w:r>
                  <w:t>Alexander</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AA0FE3" w:rsidP="00922950">
                <w:r>
                  <w:t>Whittington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AA0FE3" w:rsidP="00B574C9">
                <w:r>
                  <w:t>University of Mississippi</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C03959" w:rsidP="00C03959">
                <w:r w:rsidRPr="008A7FE6">
                  <w:t>MacNeice, Louis (1907-1963)</w:t>
                </w:r>
              </w:p>
            </w:tc>
          </w:sdtContent>
        </w:sdt>
      </w:tr>
      <w:tr w:rsidR="00C03959" w:rsidTr="00AA0FE3">
        <w:sdt>
          <w:sdtPr>
            <w:alias w:val="Variant headwords"/>
            <w:tag w:val="variantHeadwords"/>
            <w:id w:val="173464402"/>
            <w:placeholder>
              <w:docPart w:val="3D91C6D5FBB14D869820DC112B76832B"/>
            </w:placeholder>
          </w:sdtPr>
          <w:sdtEndPr/>
          <w:sdtContent>
            <w:tc>
              <w:tcPr>
                <w:tcW w:w="9016" w:type="dxa"/>
                <w:tcMar>
                  <w:top w:w="113" w:type="dxa"/>
                  <w:bottom w:w="113" w:type="dxa"/>
                </w:tcMar>
              </w:tcPr>
              <w:p w:rsidR="00C03959" w:rsidRPr="00CA710B" w:rsidRDefault="00C03959" w:rsidP="00217493">
                <w:r w:rsidRPr="00CA710B">
                  <w:t>MacNe</w:t>
                </w:r>
                <w:r w:rsidR="00B50FC3">
                  <w:t>ice, Frederick Louis</w:t>
                </w:r>
              </w:p>
            </w:tc>
          </w:sdtContent>
        </w:sdt>
      </w:tr>
      <w:tr w:rsidR="00C03959" w:rsidTr="003F0D73">
        <w:sdt>
          <w:sdtPr>
            <w:alias w:val="Abstract"/>
            <w:tag w:val="abstract"/>
            <w:id w:val="-635871867"/>
            <w:placeholder>
              <w:docPart w:val="AACC7DD02DB243C79654B1F764C6FC90"/>
            </w:placeholder>
          </w:sdtPr>
          <w:sdtEndPr/>
          <w:sdtContent>
            <w:sdt>
              <w:sdtPr>
                <w:alias w:val="Abstract"/>
                <w:tag w:val="abstract"/>
                <w:id w:val="489219549"/>
                <w:placeholder>
                  <w:docPart w:val="6B0A13B0AB4F44528D2C81FE6CA91219"/>
                </w:placeholder>
              </w:sdtPr>
              <w:sdtEndPr/>
              <w:sdtContent>
                <w:tc>
                  <w:tcPr>
                    <w:tcW w:w="9016" w:type="dxa"/>
                    <w:tcMar>
                      <w:top w:w="113" w:type="dxa"/>
                      <w:bottom w:w="113" w:type="dxa"/>
                    </w:tcMar>
                  </w:tcPr>
                  <w:p w:rsidR="00C03959" w:rsidRDefault="00C03959" w:rsidP="00E85A05">
                    <w:r w:rsidRPr="00CA710B">
                      <w:t>Poet, critic, and broadcaster Louis MacNeice was an influential member of the generation of British poets who came to artistic maturity in the 1930s. Born the son of a Protestant minister (later a bishop) in Belfast, and raised in nearby Carrickfergus, MacNeice would live most of his adult life in England, where he balanced the literary fame he enjoyed from the 1930s on with a career at the British Broadcasting Corporation that lasted from 1941 until his death in 1963. Though professionally and personally connected to other major poets of the 1930s, MacNeice wrote verse that tended to eschew the fervent commitments of that decade in favour of an attention to sense perception and a wry, sophisticated scepticism directed equally at political, national, and religious affiliations.</w:t>
                    </w:r>
                  </w:p>
                </w:tc>
              </w:sdtContent>
            </w:sdt>
          </w:sdtContent>
        </w:sdt>
      </w:tr>
      <w:tr w:rsidR="00C03959" w:rsidRPr="003E3868" w:rsidTr="003F0D73">
        <w:sdt>
          <w:sdtPr>
            <w:rPr>
              <w:lang w:val="en-CA"/>
            </w:rPr>
            <w:alias w:val="Article text"/>
            <w:tag w:val="articleText"/>
            <w:id w:val="634067588"/>
            <w:placeholder>
              <w:docPart w:val="9D14B02903D4400EB9D53DC403162E77"/>
            </w:placeholder>
          </w:sdtPr>
          <w:sdtEndPr/>
          <w:sdtContent>
            <w:sdt>
              <w:sdtPr>
                <w:rPr>
                  <w:lang w:val="en-CA"/>
                </w:rPr>
                <w:alias w:val="Article text"/>
                <w:tag w:val="articleText"/>
                <w:id w:val="1340503284"/>
                <w:placeholder>
                  <w:docPart w:val="983B340D5B704C348EA87D1645EE5927"/>
                </w:placeholder>
              </w:sdtPr>
              <w:sdtEndPr/>
              <w:sdtContent>
                <w:tc>
                  <w:tcPr>
                    <w:tcW w:w="9016" w:type="dxa"/>
                    <w:tcMar>
                      <w:top w:w="113" w:type="dxa"/>
                      <w:bottom w:w="113" w:type="dxa"/>
                    </w:tcMar>
                  </w:tcPr>
                  <w:p w:rsidR="00C03959" w:rsidRDefault="00C03959" w:rsidP="00C03959">
                    <w:pPr>
                      <w:rPr>
                        <w:lang w:val="en-CA"/>
                      </w:rPr>
                    </w:pPr>
                    <w:r w:rsidRPr="003E3868">
                      <w:rPr>
                        <w:lang w:val="en-CA"/>
                      </w:rPr>
                      <w:t>Like others of his literary generation—whose most prominent members included W.</w:t>
                    </w:r>
                    <w:r w:rsidR="003E3868" w:rsidRPr="003E3868">
                      <w:rPr>
                        <w:lang w:val="en-CA"/>
                      </w:rPr>
                      <w:t xml:space="preserve"> </w:t>
                    </w:r>
                    <w:r w:rsidRPr="003E3868">
                      <w:rPr>
                        <w:lang w:val="en-CA"/>
                      </w:rPr>
                      <w:t>H. Auden, Cecil Day-Lewis, and Stephen Spender—MacNeice demonstrates a renewed interest in traditional verse forms (including odes, epistles, and eclogues) and in regular metrical and stanzaic patterns. MacNeice himself saw this generational attention to form as a response to, but not a rejection of, the free-verse innovations of recent Anglo-American poetry. ‘There is a chance</w:t>
                    </w:r>
                    <w:r w:rsidR="00DF435E">
                      <w:rPr>
                        <w:lang w:val="en-CA"/>
                      </w:rPr>
                      <w:t>’,</w:t>
                    </w:r>
                    <w:r w:rsidRPr="003E3868">
                      <w:rPr>
                        <w:lang w:val="en-CA"/>
                      </w:rPr>
                      <w:t xml:space="preserve"> he writes in his critical volume </w:t>
                    </w:r>
                    <w:r w:rsidRPr="003E3868">
                      <w:rPr>
                        <w:i/>
                        <w:lang w:val="en-CA"/>
                      </w:rPr>
                      <w:t xml:space="preserve">Modern Poetry </w:t>
                    </w:r>
                    <w:r w:rsidRPr="003E3868">
                      <w:rPr>
                        <w:lang w:val="en-CA"/>
                      </w:rPr>
                      <w:t xml:space="preserve">(1938), ‘for poets of today to retain the </w:t>
                    </w:r>
                    <w:r w:rsidRPr="003E3868">
                      <w:rPr>
                        <w:i/>
                        <w:lang w:val="en-CA"/>
                      </w:rPr>
                      <w:t xml:space="preserve">élan vital </w:t>
                    </w:r>
                    <w:r w:rsidRPr="003E3868">
                      <w:rPr>
                        <w:lang w:val="en-CA"/>
                      </w:rPr>
                      <w:t xml:space="preserve">of Whitman or of Lawrence… but to girder it with a structure supplied partly by reason, partly by emotion intelligently canalized to an end, partly by the mere love of form’ (MacNeice, </w:t>
                    </w:r>
                    <w:r w:rsidRPr="003E3868">
                      <w:rPr>
                        <w:i/>
                        <w:lang w:val="en-CA"/>
                      </w:rPr>
                      <w:t>Modern Poetry</w:t>
                    </w:r>
                    <w:r w:rsidRPr="003E3868">
                      <w:rPr>
                        <w:lang w:val="en-CA"/>
                      </w:rPr>
                      <w:t xml:space="preserve"> 17). MacNeice’s interest in the expressive potential of poetic form manifests itself equally in the slow resignation to romantic loss captured in the tightly structured lyric ‘The Sunlight on the Garden’ (from </w:t>
                    </w:r>
                    <w:r w:rsidRPr="003E3868">
                      <w:rPr>
                        <w:i/>
                        <w:lang w:val="en-CA"/>
                      </w:rPr>
                      <w:t xml:space="preserve">The Earth Compels </w:t>
                    </w:r>
                    <w:r w:rsidRPr="003E3868">
                      <w:rPr>
                        <w:lang w:val="en-CA"/>
                      </w:rPr>
                      <w:t xml:space="preserve">[1938]) and in the reeling, apocalyptic refrains of ‘Bagpipe Music’ (from </w:t>
                    </w:r>
                    <w:r w:rsidRPr="003E3868">
                      <w:rPr>
                        <w:i/>
                        <w:lang w:val="en-CA"/>
                      </w:rPr>
                      <w:t>I Crossed the Minch</w:t>
                    </w:r>
                    <w:r w:rsidRPr="003E3868">
                      <w:rPr>
                        <w:lang w:val="en-CA"/>
                      </w:rPr>
                      <w:t xml:space="preserve"> [1938]).</w:t>
                    </w:r>
                  </w:p>
                  <w:p w:rsidR="00A00D1E" w:rsidRDefault="00A00D1E" w:rsidP="00C03959">
                    <w:pPr>
                      <w:rPr>
                        <w:lang w:val="en-CA"/>
                      </w:rPr>
                    </w:pPr>
                  </w:p>
                  <w:p w:rsidR="00FB7932" w:rsidRDefault="00A00D1E" w:rsidP="00FB7932">
                    <w:pPr>
                      <w:keepNext/>
                    </w:pPr>
                    <w:r>
                      <w:rPr>
                        <w:lang w:val="en-CA"/>
                      </w:rPr>
                      <w:t xml:space="preserve">File: </w:t>
                    </w:r>
                    <w:r w:rsidRPr="00A00D1E">
                      <w:rPr>
                        <w:lang w:val="en-CA"/>
                      </w:rPr>
                      <w:t>MacNeice with phonograph</w:t>
                    </w:r>
                    <w:r>
                      <w:rPr>
                        <w:lang w:val="en-CA"/>
                      </w:rPr>
                      <w:t>.jpg</w:t>
                    </w:r>
                  </w:p>
                  <w:p w:rsidR="00A00D1E" w:rsidRDefault="00FB7932" w:rsidP="00DF435E">
                    <w:pPr>
                      <w:pStyle w:val="Caption"/>
                      <w:spacing w:after="0"/>
                    </w:pPr>
                    <w:r>
                      <w:t xml:space="preserve">Figure </w:t>
                    </w:r>
                    <w:fldSimple w:instr=" SEQ Figure \* ARABIC ">
                      <w:r>
                        <w:rPr>
                          <w:noProof/>
                        </w:rPr>
                        <w:t>1</w:t>
                      </w:r>
                    </w:fldSimple>
                    <w:r>
                      <w:t>. MacNeice with phonograph</w:t>
                    </w:r>
                  </w:p>
                  <w:p w:rsidR="00A00D1E" w:rsidRPr="00A00D1E" w:rsidRDefault="00A00D1E" w:rsidP="00A00D1E">
                    <w:pPr>
                      <w:rPr>
                        <w:lang w:val="en-CA"/>
                      </w:rPr>
                    </w:pPr>
                    <w:r>
                      <w:rPr>
                        <w:lang w:val="en-CA"/>
                      </w:rPr>
                      <w:t>Source:</w:t>
                    </w:r>
                    <w:r w:rsidR="00593D18">
                      <w:rPr>
                        <w:lang w:val="en-CA"/>
                      </w:rPr>
                      <w:t xml:space="preserve"> </w:t>
                    </w:r>
                    <w:r w:rsidR="00811A64">
                      <w:rPr>
                        <w:lang w:val="en-CA"/>
                      </w:rPr>
                      <w:t>&lt;</w:t>
                    </w:r>
                    <w:bookmarkStart w:id="0" w:name="_GoBack"/>
                    <w:bookmarkEnd w:id="0"/>
                    <w:r w:rsidR="00811A64" w:rsidRPr="00811A64">
                      <w:rPr>
                        <w:lang w:val="en-CA"/>
                      </w:rPr>
                      <w:t>http://www.interactivecultures.org/wp-content/uploads/2013/07/Macn.jpg</w:t>
                    </w:r>
                    <w:r w:rsidR="00811A64">
                      <w:rPr>
                        <w:lang w:val="en-CA"/>
                      </w:rPr>
                      <w:t>&gt;</w:t>
                    </w:r>
                  </w:p>
                  <w:p w:rsidR="00C03959" w:rsidRPr="003E3868" w:rsidRDefault="00C03959" w:rsidP="00C03959">
                    <w:pPr>
                      <w:rPr>
                        <w:lang w:val="en-CA"/>
                      </w:rPr>
                    </w:pPr>
                  </w:p>
                  <w:p w:rsidR="00C03959" w:rsidRDefault="00C03959" w:rsidP="00C03959">
                    <w:pPr>
                      <w:rPr>
                        <w:lang w:val="en-CA"/>
                      </w:rPr>
                    </w:pPr>
                    <w:r w:rsidRPr="003E3868">
                      <w:rPr>
                        <w:lang w:val="en-CA"/>
                      </w:rPr>
                      <w:t xml:space="preserve">Critics tend to agree with MacNeice’s own assessment that he began to find his voice with his second volume, </w:t>
                    </w:r>
                    <w:r w:rsidRPr="003E3868">
                      <w:rPr>
                        <w:i/>
                        <w:lang w:val="en-CA"/>
                      </w:rPr>
                      <w:t xml:space="preserve">Poems </w:t>
                    </w:r>
                    <w:r w:rsidRPr="003E3868">
                      <w:rPr>
                        <w:lang w:val="en-CA"/>
                      </w:rPr>
                      <w:t>(1935), in which moments of acute social observation (‘Birmingham’) rub shoulders with considerations of political commitment (‘To a Communist</w:t>
                    </w:r>
                    <w:r w:rsidR="00DF435E">
                      <w:rPr>
                        <w:lang w:val="en-CA"/>
                      </w:rPr>
                      <w:t>’,</w:t>
                    </w:r>
                    <w:r w:rsidRPr="003E3868">
                      <w:rPr>
                        <w:lang w:val="en-CA"/>
                      </w:rPr>
                      <w:t xml:space="preserve"> ‘The Individualist Speaks’) and personal meditations (as in ‘Ode</w:t>
                    </w:r>
                    <w:r w:rsidR="00DF435E">
                      <w:rPr>
                        <w:lang w:val="en-CA"/>
                      </w:rPr>
                      <w:t>’,</w:t>
                    </w:r>
                    <w:r w:rsidRPr="003E3868">
                      <w:rPr>
                        <w:lang w:val="en-CA"/>
                      </w:rPr>
                      <w:t xml:space="preserve"> written on the occasion of his son’s birth). Taken collectively, these poems indicate that MacNeice was speaking of himself as much as anyone else when, in </w:t>
                    </w:r>
                    <w:r w:rsidRPr="003E3868">
                      <w:rPr>
                        <w:i/>
                        <w:lang w:val="en-CA"/>
                      </w:rPr>
                      <w:t>Modern Poetry</w:t>
                    </w:r>
                    <w:r w:rsidRPr="003E3868">
                      <w:rPr>
                        <w:lang w:val="en-CA"/>
                      </w:rPr>
                      <w:t xml:space="preserve">, he outlined his poetic preferences: </w:t>
                    </w:r>
                  </w:p>
                  <w:p w:rsidR="00985F6B" w:rsidRPr="003E3868" w:rsidRDefault="00985F6B" w:rsidP="00C03959">
                    <w:pPr>
                      <w:rPr>
                        <w:b/>
                        <w:lang w:val="en-CA"/>
                      </w:rPr>
                    </w:pPr>
                  </w:p>
                  <w:p w:rsidR="00C03959" w:rsidRPr="003E3868" w:rsidRDefault="00985F6B" w:rsidP="00C03959">
                    <w:pPr>
                      <w:pStyle w:val="Blockquote"/>
                      <w:rPr>
                        <w:lang w:val="en-CA"/>
                      </w:rPr>
                    </w:pPr>
                    <w:r>
                      <w:rPr>
                        <w:lang w:val="en-CA"/>
                      </w:rPr>
                      <w:t>‘</w:t>
                    </w:r>
                    <w:r w:rsidR="00C03959" w:rsidRPr="003E3868">
                      <w:rPr>
                        <w:lang w:val="en-CA"/>
                      </w:rPr>
                      <w:t xml:space="preserve">I would have a poet able-bodied, fond of talking, a reader of the newspapers, capable of pity </w:t>
                    </w:r>
                    <w:r w:rsidR="00C03959" w:rsidRPr="003E3868">
                      <w:rPr>
                        <w:lang w:val="en-CA"/>
                      </w:rPr>
                      <w:lastRenderedPageBreak/>
                      <w:t>and laughter, informed in economics, appreciative of women, involved in personal relationships, actively interested in politics, susceptible to physical impressions. The relationship between life and literature is almost impossible to analyse, but it should not be degraded into something like the translation of one language into another. For life is not literary, while literature is not, in spite of Plato, essentially second hand</w:t>
                    </w:r>
                    <w:r w:rsidR="00DF435E">
                      <w:rPr>
                        <w:lang w:val="en-CA"/>
                      </w:rPr>
                      <w:t>’.</w:t>
                    </w:r>
                    <w:r w:rsidR="00593D18">
                      <w:rPr>
                        <w:lang w:val="en-CA"/>
                      </w:rPr>
                      <w:t xml:space="preserve"> </w:t>
                    </w:r>
                    <w:r w:rsidR="00C03959" w:rsidRPr="003E3868">
                      <w:rPr>
                        <w:lang w:val="en-CA"/>
                      </w:rPr>
                      <w:t xml:space="preserve">(MacNeice, </w:t>
                    </w:r>
                    <w:r w:rsidR="00C03959" w:rsidRPr="003E3868">
                      <w:rPr>
                        <w:i/>
                        <w:lang w:val="en-CA"/>
                      </w:rPr>
                      <w:t>Modern Poetry</w:t>
                    </w:r>
                    <w:r w:rsidR="00C03959" w:rsidRPr="003E3868">
                      <w:rPr>
                        <w:lang w:val="en-CA"/>
                      </w:rPr>
                      <w:t xml:space="preserve"> 198)</w:t>
                    </w:r>
                  </w:p>
                  <w:p w:rsidR="00C03959" w:rsidRPr="003E3868" w:rsidRDefault="00C03959" w:rsidP="00C03959">
                    <w:pPr>
                      <w:rPr>
                        <w:b/>
                        <w:lang w:val="en-CA"/>
                      </w:rPr>
                    </w:pPr>
                    <w:r w:rsidRPr="003E3868">
                      <w:rPr>
                        <w:lang w:val="en-CA"/>
                      </w:rPr>
                      <w:t>The worldliness of MacNeice’s poetry emerges from its attention to sensory details; for all their capacity for intellection and abstraction, MacNeice’s poems often hinge on delicate observations of the physical world, what he calls (in ‘Snow’) ‘the drunkenness of things being various’</w:t>
                    </w:r>
                    <w:r w:rsidR="00593D18">
                      <w:rPr>
                        <w:lang w:val="en-CA"/>
                      </w:rPr>
                      <w:t xml:space="preserve"> </w:t>
                    </w:r>
                    <w:r w:rsidRPr="003E3868">
                      <w:rPr>
                        <w:lang w:val="en-CA"/>
                      </w:rPr>
                      <w:t xml:space="preserve">(MacNeice, </w:t>
                    </w:r>
                    <w:r w:rsidRPr="003E3868">
                      <w:rPr>
                        <w:i/>
                        <w:lang w:val="en-CA"/>
                      </w:rPr>
                      <w:t>Collected Poems</w:t>
                    </w:r>
                    <w:r w:rsidRPr="003E3868">
                      <w:rPr>
                        <w:lang w:val="en-CA"/>
                      </w:rPr>
                      <w:t xml:space="preserve"> 24). Combined with his capacity for humour and irony, this attention to perceptual experience has contributed to MacNeice’s reputation as a poet of the everyday whose works are relatively accessible, especially as compared to those of his friend and contemporary, W.H. Auden.</w:t>
                    </w:r>
                  </w:p>
                  <w:p w:rsidR="00C03959" w:rsidRPr="003E3868" w:rsidRDefault="00C03959" w:rsidP="00C03959">
                    <w:pPr>
                      <w:rPr>
                        <w:lang w:val="en-CA"/>
                      </w:rPr>
                    </w:pPr>
                  </w:p>
                  <w:p w:rsidR="00C03959" w:rsidRDefault="00C03959" w:rsidP="00C03959">
                    <w:pPr>
                      <w:rPr>
                        <w:lang w:val="en-CA"/>
                      </w:rPr>
                    </w:pPr>
                    <w:r w:rsidRPr="003E3868">
                      <w:rPr>
                        <w:lang w:val="en-CA"/>
                      </w:rPr>
                      <w:t xml:space="preserve">His most celebrated work, the long poem </w:t>
                    </w:r>
                    <w:r w:rsidRPr="003E3868">
                      <w:rPr>
                        <w:i/>
                        <w:lang w:val="en-CA"/>
                      </w:rPr>
                      <w:t xml:space="preserve">Autumn Journal </w:t>
                    </w:r>
                    <w:r w:rsidRPr="003E3868">
                      <w:rPr>
                        <w:lang w:val="en-CA"/>
                      </w:rPr>
                      <w:t xml:space="preserve">(1939), remains a remarkable culminating document of the tumultuous 1930s. Over twenty-four cantos totalling some 2000 lines, MacNeice fuses personal and historical crises—most notably the breakup of a romantic relationship and the Munich Crisis of 1938—to produce a poem that is at once socially engaged and wary of absolute political solutions; intensely personal while also externally oriented; and alternately lyrical and plain-spoken in style. Formally aware without being dogmatic, MacNeice adopts in </w:t>
                    </w:r>
                    <w:r w:rsidRPr="003E3868">
                      <w:rPr>
                        <w:i/>
                        <w:lang w:val="en-CA"/>
                      </w:rPr>
                      <w:t xml:space="preserve">Autumn Journal </w:t>
                    </w:r>
                    <w:r w:rsidRPr="003E3868">
                      <w:rPr>
                        <w:lang w:val="en-CA"/>
                      </w:rPr>
                      <w:t xml:space="preserve">a loosely iambic metre in which shifting patterns of end-rhyme and varying line-lengths mitigate </w:t>
                    </w:r>
                    <w:r w:rsidR="00236BB0" w:rsidRPr="003E3868">
                      <w:rPr>
                        <w:lang w:val="en-CA"/>
                      </w:rPr>
                      <w:t>reader</w:t>
                    </w:r>
                    <w:r w:rsidRPr="003E3868">
                      <w:rPr>
                        <w:lang w:val="en-CA"/>
                      </w:rPr>
                      <w:t xml:space="preserve"> exhaustion:</w:t>
                    </w:r>
                  </w:p>
                  <w:p w:rsidR="00236BB0" w:rsidRPr="003E3868" w:rsidRDefault="00236BB0" w:rsidP="00C03959">
                    <w:pPr>
                      <w:rPr>
                        <w:lang w:val="en-CA"/>
                      </w:rPr>
                    </w:pPr>
                  </w:p>
                  <w:p w:rsidR="00C03959" w:rsidRPr="003E3868" w:rsidRDefault="00C03959" w:rsidP="00D23720">
                    <w:pPr>
                      <w:pStyle w:val="Blockquote"/>
                      <w:spacing w:after="0"/>
                      <w:rPr>
                        <w:lang w:val="en-CA"/>
                      </w:rPr>
                    </w:pPr>
                    <w:r w:rsidRPr="003E3868">
                      <w:rPr>
                        <w:lang w:val="en-CA"/>
                      </w:rPr>
                      <w:t>And I am in the train too now and summer is going</w:t>
                    </w:r>
                  </w:p>
                  <w:p w:rsidR="00C03959" w:rsidRPr="003E3868" w:rsidRDefault="00C03959" w:rsidP="00D23720">
                    <w:pPr>
                      <w:pStyle w:val="Blockquote"/>
                      <w:spacing w:after="0"/>
                      <w:rPr>
                        <w:lang w:val="en-CA"/>
                      </w:rPr>
                    </w:pPr>
                    <w:r w:rsidRPr="003E3868">
                      <w:rPr>
                        <w:lang w:val="en-CA"/>
                      </w:rPr>
                      <w:tab/>
                    </w:r>
                    <w:r w:rsidRPr="003E3868">
                      <w:rPr>
                        <w:lang w:val="en-CA"/>
                      </w:rPr>
                      <w:tab/>
                      <w:t>South as I go north</w:t>
                    </w:r>
                  </w:p>
                  <w:p w:rsidR="00C03959" w:rsidRPr="003E3868" w:rsidRDefault="00C03959" w:rsidP="00D23720">
                    <w:pPr>
                      <w:pStyle w:val="Blockquote"/>
                      <w:spacing w:after="0"/>
                      <w:rPr>
                        <w:lang w:val="en-CA"/>
                      </w:rPr>
                    </w:pPr>
                    <w:r w:rsidRPr="003E3868">
                      <w:rPr>
                        <w:lang w:val="en-CA"/>
                      </w:rPr>
                      <w:t>Bound for the dead leaves falling, the burning bonfire,</w:t>
                    </w:r>
                  </w:p>
                  <w:p w:rsidR="00C03959" w:rsidRPr="003E3868" w:rsidRDefault="00C03959" w:rsidP="00D23720">
                    <w:pPr>
                      <w:pStyle w:val="Blockquote"/>
                      <w:spacing w:after="0"/>
                      <w:rPr>
                        <w:lang w:val="en-CA"/>
                      </w:rPr>
                    </w:pPr>
                    <w:r w:rsidRPr="003E3868">
                      <w:rPr>
                        <w:lang w:val="en-CA"/>
                      </w:rPr>
                      <w:tab/>
                    </w:r>
                    <w:r w:rsidRPr="003E3868">
                      <w:rPr>
                        <w:lang w:val="en-CA"/>
                      </w:rPr>
                      <w:tab/>
                      <w:t>The dying that brings forth</w:t>
                    </w:r>
                  </w:p>
                  <w:p w:rsidR="00C03959" w:rsidRPr="003E3868" w:rsidRDefault="00C03959" w:rsidP="00D23720">
                    <w:pPr>
                      <w:pStyle w:val="Blockquote"/>
                      <w:spacing w:after="0"/>
                      <w:rPr>
                        <w:lang w:val="en-CA"/>
                      </w:rPr>
                    </w:pPr>
                    <w:r w:rsidRPr="003E3868">
                      <w:rPr>
                        <w:lang w:val="en-CA"/>
                      </w:rPr>
                      <w:tab/>
                      <w:t>The harder life, revealing the trees’ girders,</w:t>
                    </w:r>
                  </w:p>
                  <w:p w:rsidR="00C03959" w:rsidRPr="003E3868" w:rsidRDefault="00C03959" w:rsidP="00D23720">
                    <w:pPr>
                      <w:pStyle w:val="Blockquote"/>
                      <w:spacing w:after="0"/>
                      <w:rPr>
                        <w:lang w:val="en-CA"/>
                      </w:rPr>
                    </w:pPr>
                    <w:r w:rsidRPr="003E3868">
                      <w:rPr>
                        <w:lang w:val="en-CA"/>
                      </w:rPr>
                      <w:tab/>
                    </w:r>
                    <w:r w:rsidRPr="003E3868">
                      <w:rPr>
                        <w:lang w:val="en-CA"/>
                      </w:rPr>
                      <w:tab/>
                      <w:t xml:space="preserve">The frost that kills the germs of </w:t>
                    </w:r>
                    <w:r w:rsidRPr="003E3868">
                      <w:rPr>
                        <w:i/>
                        <w:lang w:val="en-CA"/>
                      </w:rPr>
                      <w:t>laissez-faire…</w:t>
                    </w:r>
                    <w:sdt>
                      <w:sdtPr>
                        <w:rPr>
                          <w:i/>
                          <w:lang w:val="en-CA"/>
                        </w:rPr>
                        <w:id w:val="1669209770"/>
                        <w:citation/>
                      </w:sdtPr>
                      <w:sdtEndPr/>
                      <w:sdtContent>
                        <w:r w:rsidRPr="003E3868">
                          <w:rPr>
                            <w:i/>
                            <w:lang w:val="en-CA"/>
                          </w:rPr>
                          <w:fldChar w:fldCharType="begin"/>
                        </w:r>
                        <w:r w:rsidRPr="003E3868">
                          <w:rPr>
                            <w:i/>
                            <w:lang w:val="en-CA"/>
                          </w:rPr>
                          <w:instrText xml:space="preserve">CITATION Lou39 \p I.33-38 \l 1033 </w:instrText>
                        </w:r>
                        <w:r w:rsidRPr="003E3868">
                          <w:rPr>
                            <w:i/>
                            <w:lang w:val="en-CA"/>
                          </w:rPr>
                          <w:fldChar w:fldCharType="separate"/>
                        </w:r>
                        <w:r w:rsidRPr="003E3868">
                          <w:rPr>
                            <w:i/>
                            <w:noProof/>
                            <w:lang w:val="en-CA"/>
                          </w:rPr>
                          <w:t xml:space="preserve"> </w:t>
                        </w:r>
                        <w:r w:rsidRPr="003E3868">
                          <w:rPr>
                            <w:noProof/>
                            <w:lang w:val="en-CA"/>
                          </w:rPr>
                          <w:t xml:space="preserve">(MacNeice, </w:t>
                        </w:r>
                        <w:r w:rsidRPr="00236BB0">
                          <w:rPr>
                            <w:i/>
                            <w:noProof/>
                            <w:lang w:val="en-CA"/>
                          </w:rPr>
                          <w:t>Autumn Journal</w:t>
                        </w:r>
                        <w:r w:rsidRPr="003E3868">
                          <w:rPr>
                            <w:noProof/>
                            <w:lang w:val="en-CA"/>
                          </w:rPr>
                          <w:t xml:space="preserve"> I.33-38)</w:t>
                        </w:r>
                        <w:r w:rsidRPr="003E3868">
                          <w:rPr>
                            <w:i/>
                            <w:lang w:val="en-CA"/>
                          </w:rPr>
                          <w:fldChar w:fldCharType="end"/>
                        </w:r>
                      </w:sdtContent>
                    </w:sdt>
                  </w:p>
                  <w:p w:rsidR="00D23720" w:rsidRDefault="00D23720" w:rsidP="00C03959">
                    <w:pPr>
                      <w:rPr>
                        <w:lang w:val="en-CA"/>
                      </w:rPr>
                    </w:pPr>
                  </w:p>
                  <w:p w:rsidR="00C03959" w:rsidRPr="003E3868" w:rsidRDefault="00C03959" w:rsidP="00C03959">
                    <w:pPr>
                      <w:rPr>
                        <w:lang w:val="en-CA"/>
                      </w:rPr>
                    </w:pPr>
                    <w:r w:rsidRPr="003E3868">
                      <w:rPr>
                        <w:lang w:val="en-CA"/>
                      </w:rPr>
                      <w:t>The rhythmic flexibility of such lines mirrors and enables a fluid movement between the speaker’s personal journey and its larger geopolitical context (</w:t>
                    </w:r>
                    <w:r w:rsidRPr="003E3868">
                      <w:rPr>
                        <w:i/>
                        <w:lang w:val="en-CA"/>
                      </w:rPr>
                      <w:t xml:space="preserve">laissez-faire </w:t>
                    </w:r>
                    <w:r w:rsidRPr="003E3868">
                      <w:rPr>
                        <w:lang w:val="en-CA"/>
                      </w:rPr>
                      <w:t xml:space="preserve">here being MacNeice’s shorthand for the appeasement policies of the Chamberlain government). Though ultimately unwilling or unable to offer anything in the way of solutions, </w:t>
                    </w:r>
                    <w:r w:rsidRPr="003E3868">
                      <w:rPr>
                        <w:i/>
                        <w:lang w:val="en-CA"/>
                      </w:rPr>
                      <w:t xml:space="preserve">Autumn Journal </w:t>
                    </w:r>
                    <w:r w:rsidRPr="003E3868">
                      <w:rPr>
                        <w:lang w:val="en-CA"/>
                      </w:rPr>
                      <w:t>remains affecting precisely because of MacNeice’s ability to register political and social upheavals at the level of quotidian experience.</w:t>
                    </w:r>
                  </w:p>
                  <w:p w:rsidR="00C03959" w:rsidRPr="003E3868" w:rsidRDefault="00C03959" w:rsidP="00C03959">
                    <w:pPr>
                      <w:rPr>
                        <w:lang w:val="en-CA"/>
                      </w:rPr>
                    </w:pPr>
                  </w:p>
                  <w:p w:rsidR="00C03959" w:rsidRPr="003E3868" w:rsidRDefault="00C03959" w:rsidP="00C03959">
                    <w:pPr>
                      <w:rPr>
                        <w:lang w:val="en-CA"/>
                      </w:rPr>
                    </w:pPr>
                    <w:r w:rsidRPr="003E3868">
                      <w:rPr>
                        <w:lang w:val="en-CA"/>
                      </w:rPr>
                      <w:t xml:space="preserve">If MacNeice’s aversion to ideological entrenchment made him something of an odd man out in the politicized literary culture of the 1930s, critic Peter McDonald has noted that his fraught relations with the island of his birth present similar challenges for those inclined to connect his poetry to a larger Irish tradition </w:t>
                    </w:r>
                    <w:sdt>
                      <w:sdtPr>
                        <w:rPr>
                          <w:lang w:val="en-CA"/>
                        </w:rPr>
                        <w:id w:val="338425466"/>
                        <w:citation/>
                      </w:sdtPr>
                      <w:sdtEndPr/>
                      <w:sdtContent>
                        <w:r w:rsidRPr="003E3868">
                          <w:rPr>
                            <w:lang w:val="en-CA"/>
                          </w:rPr>
                          <w:fldChar w:fldCharType="begin"/>
                        </w:r>
                        <w:r w:rsidRPr="003E3868">
                          <w:rPr>
                            <w:lang w:val="en-CA"/>
                          </w:rPr>
                          <w:instrText xml:space="preserve">CITATION Pet91 \p 3 \l 1033 </w:instrText>
                        </w:r>
                        <w:r w:rsidRPr="003E3868">
                          <w:rPr>
                            <w:lang w:val="en-CA"/>
                          </w:rPr>
                          <w:fldChar w:fldCharType="separate"/>
                        </w:r>
                        <w:r w:rsidRPr="003E3868">
                          <w:rPr>
                            <w:noProof/>
                            <w:lang w:val="en-CA"/>
                          </w:rPr>
                          <w:t>(McDonald 3)</w:t>
                        </w:r>
                        <w:r w:rsidRPr="003E3868">
                          <w:rPr>
                            <w:lang w:val="en-CA"/>
                          </w:rPr>
                          <w:fldChar w:fldCharType="end"/>
                        </w:r>
                      </w:sdtContent>
                    </w:sdt>
                    <w:r w:rsidRPr="003E3868">
                      <w:rPr>
                        <w:lang w:val="en-CA"/>
                      </w:rPr>
                      <w:t>. Though he tended to consider himself an Irishman among the English, poems including ‘Valediction</w:t>
                    </w:r>
                    <w:r w:rsidR="00DF435E">
                      <w:rPr>
                        <w:lang w:val="en-CA"/>
                      </w:rPr>
                      <w:t>’,</w:t>
                    </w:r>
                    <w:r w:rsidRPr="003E3868">
                      <w:rPr>
                        <w:lang w:val="en-CA"/>
                      </w:rPr>
                      <w:t xml:space="preserve"> ‘Belfast</w:t>
                    </w:r>
                    <w:r w:rsidR="00DF435E">
                      <w:rPr>
                        <w:lang w:val="en-CA"/>
                      </w:rPr>
                      <w:t>’,</w:t>
                    </w:r>
                    <w:r w:rsidRPr="003E3868">
                      <w:rPr>
                        <w:lang w:val="en-CA"/>
                      </w:rPr>
                      <w:t xml:space="preserve"> ‘Autobiography</w:t>
                    </w:r>
                    <w:r w:rsidR="00DF435E">
                      <w:rPr>
                        <w:lang w:val="en-CA"/>
                      </w:rPr>
                      <w:t>’,</w:t>
                    </w:r>
                    <w:r w:rsidRPr="003E3868">
                      <w:rPr>
                        <w:lang w:val="en-CA"/>
                      </w:rPr>
                      <w:t xml:space="preserve"> and ‘Carrickfergus’ present Ireland, especially the north, as a hard place characterized by recollections of personal trauma (including the premature death of his mother) and what Terence Brown has called a sense of ‘imprisonment and exclusion’ </w:t>
                    </w:r>
                    <w:r w:rsidRPr="003E3868">
                      <w:rPr>
                        <w:noProof/>
                        <w:lang w:val="en-CA"/>
                      </w:rPr>
                      <w:t>(T. Brown, ‘Louis MacNeice's Ireland’)</w:t>
                    </w:r>
                    <w:r w:rsidRPr="003E3868">
                      <w:rPr>
                        <w:lang w:val="en-CA"/>
                      </w:rPr>
                      <w:t>. Although MacNeice’s attitudes towards Ireland continued to evolve and soften throughout his life, he never moved back for any significant length of time, and his early poetic repudiations remain his most definitive statements on the home he left.</w:t>
                    </w:r>
                  </w:p>
                  <w:p w:rsidR="00C03959" w:rsidRPr="003E3868" w:rsidRDefault="00C03959" w:rsidP="00C03959">
                    <w:pPr>
                      <w:rPr>
                        <w:lang w:val="en-CA"/>
                      </w:rPr>
                    </w:pPr>
                  </w:p>
                  <w:p w:rsidR="00C03959" w:rsidRPr="003E3868" w:rsidRDefault="00C03959" w:rsidP="00C03959">
                    <w:pPr>
                      <w:rPr>
                        <w:lang w:val="en-CA"/>
                      </w:rPr>
                    </w:pPr>
                    <w:r w:rsidRPr="003E3868">
                      <w:rPr>
                        <w:lang w:val="en-CA"/>
                      </w:rPr>
                      <w:t xml:space="preserve">For all his contributions to twentieth-century verse, it is remarkable that Louis MacNeice made </w:t>
                    </w:r>
                    <w:r w:rsidRPr="003E3868">
                      <w:rPr>
                        <w:lang w:val="en-CA"/>
                      </w:rPr>
                      <w:lastRenderedPageBreak/>
                      <w:t>equally significant contributions to what is now a largely forgotten art form: the radio play. Though long neglected in assessments of his literary career, MacNeice’s tenure at the BBC provided him with yet another vehicle for his interest in the potential of form to guide the aesthetic investigation of human experience. His major early works for radio (</w:t>
                    </w:r>
                    <w:r w:rsidRPr="003E3868">
                      <w:rPr>
                        <w:i/>
                        <w:lang w:val="en-CA"/>
                      </w:rPr>
                      <w:t xml:space="preserve">Alexander Nevsky </w:t>
                    </w:r>
                    <w:r w:rsidRPr="003E3868">
                      <w:rPr>
                        <w:lang w:val="en-CA"/>
                      </w:rPr>
                      <w:t xml:space="preserve">[1941] and </w:t>
                    </w:r>
                    <w:r w:rsidRPr="003E3868">
                      <w:rPr>
                        <w:i/>
                        <w:lang w:val="en-CA"/>
                      </w:rPr>
                      <w:t>Christopher Columbus</w:t>
                    </w:r>
                    <w:r w:rsidRPr="003E3868">
                      <w:rPr>
                        <w:lang w:val="en-CA"/>
                      </w:rPr>
                      <w:t xml:space="preserve"> [1942]) are long verse dramas that transcend their official propagandistic occasion. Following the war, MacNeice turned to more introspective works, including the cryptic parable play </w:t>
                    </w:r>
                    <w:r w:rsidRPr="003E3868">
                      <w:rPr>
                        <w:i/>
                        <w:lang w:val="en-CA"/>
                      </w:rPr>
                      <w:t xml:space="preserve">The Dark Tower </w:t>
                    </w:r>
                    <w:r w:rsidRPr="003E3868">
                      <w:rPr>
                        <w:lang w:val="en-CA"/>
                      </w:rPr>
                      <w:t xml:space="preserve">(1946), and to adaptations or re-writings of, among other works, Goethe’s </w:t>
                    </w:r>
                    <w:r w:rsidRPr="003E3868">
                      <w:rPr>
                        <w:i/>
                        <w:lang w:val="en-CA"/>
                      </w:rPr>
                      <w:t>Faust</w:t>
                    </w:r>
                    <w:r w:rsidRPr="003E3868">
                      <w:rPr>
                        <w:lang w:val="en-CA"/>
                      </w:rPr>
                      <w:t>, several</w:t>
                    </w:r>
                    <w:r w:rsidRPr="003E3868">
                      <w:rPr>
                        <w:i/>
                        <w:lang w:val="en-CA"/>
                      </w:rPr>
                      <w:t xml:space="preserve"> </w:t>
                    </w:r>
                    <w:r w:rsidRPr="003E3868">
                      <w:rPr>
                        <w:lang w:val="en-CA"/>
                      </w:rPr>
                      <w:t>Greek plays, and three Icelandic sagas. He also wrote documentary-style radio features on the process of decolonization in India, Pakistan, and Ghana. MacNeice’s success at the BBC had as much to do with his talents as a producer as they did with his literary gifts: he wrote well over a hundred scripts, and produced the majority of them himself.</w:t>
                    </w:r>
                  </w:p>
                  <w:p w:rsidR="00C03959" w:rsidRPr="003E3868" w:rsidRDefault="00C03959" w:rsidP="00C03959">
                    <w:pPr>
                      <w:rPr>
                        <w:lang w:val="en-CA"/>
                      </w:rPr>
                    </w:pPr>
                  </w:p>
                  <w:p w:rsidR="003E3868" w:rsidRPr="003E3868" w:rsidRDefault="00C03959" w:rsidP="003E3868">
                    <w:pPr>
                      <w:rPr>
                        <w:lang w:val="en-CA"/>
                      </w:rPr>
                    </w:pPr>
                    <w:r w:rsidRPr="003E3868">
                      <w:rPr>
                        <w:lang w:val="en-CA"/>
                      </w:rPr>
                      <w:t xml:space="preserve">His employment at the BBC coincides with what critics generally treat as a mid-career dimming of his poetic powers, before </w:t>
                    </w:r>
                    <w:r w:rsidR="003E3868" w:rsidRPr="003E3868">
                      <w:rPr>
                        <w:lang w:val="en-CA"/>
                      </w:rPr>
                      <w:t xml:space="preserve">resurging with </w:t>
                    </w:r>
                    <w:r w:rsidRPr="003E3868">
                      <w:rPr>
                        <w:i/>
                        <w:lang w:val="en-CA"/>
                      </w:rPr>
                      <w:t xml:space="preserve">Solstices </w:t>
                    </w:r>
                    <w:r w:rsidRPr="003E3868">
                      <w:rPr>
                        <w:lang w:val="en-CA"/>
                      </w:rPr>
                      <w:t xml:space="preserve">(1961) and </w:t>
                    </w:r>
                    <w:r w:rsidRPr="003E3868">
                      <w:rPr>
                        <w:i/>
                        <w:lang w:val="en-CA"/>
                      </w:rPr>
                      <w:t xml:space="preserve">The Burning Perch </w:t>
                    </w:r>
                    <w:r w:rsidRPr="003E3868">
                      <w:rPr>
                        <w:lang w:val="en-CA"/>
                      </w:rPr>
                      <w:t xml:space="preserve">(1963), but whether correlation signals causation is ultimately undecidable. One unfortunate truth is that his radio career contributed to his death: in late August of 1963, MacNeice insisted on accompanying technicians into a cave where they were recording sound effects for what would be his final radio play, </w:t>
                    </w:r>
                    <w:r w:rsidRPr="003E3868">
                      <w:rPr>
                        <w:i/>
                        <w:lang w:val="en-CA"/>
                      </w:rPr>
                      <w:t xml:space="preserve">Persons from Porlock </w:t>
                    </w:r>
                    <w:r w:rsidRPr="003E3868">
                      <w:rPr>
                        <w:lang w:val="en-CA"/>
                      </w:rPr>
                      <w:t>(1963). MacNeice caught a severe chill that went untreated and developed into pneumonia. He died in hospital on 3 September 1963.</w:t>
                    </w:r>
                  </w:p>
                  <w:p w:rsidR="003E3868" w:rsidRPr="003E3868" w:rsidRDefault="003E3868" w:rsidP="003E3868">
                    <w:pPr>
                      <w:rPr>
                        <w:lang w:val="en-CA"/>
                      </w:rPr>
                    </w:pPr>
                  </w:p>
                  <w:p w:rsidR="00AB2253" w:rsidRDefault="003E3868" w:rsidP="00D23720">
                    <w:pPr>
                      <w:tabs>
                        <w:tab w:val="left" w:pos="1760"/>
                      </w:tabs>
                      <w:rPr>
                        <w:rStyle w:val="Heading1Char"/>
                        <w:lang w:val="en-CA"/>
                      </w:rPr>
                    </w:pPr>
                    <w:r w:rsidRPr="003E3868">
                      <w:rPr>
                        <w:rStyle w:val="Heading1Char"/>
                        <w:lang w:val="en-CA"/>
                      </w:rPr>
                      <w:t>List of Works</w:t>
                    </w:r>
                    <w:r w:rsidR="00D23720">
                      <w:rPr>
                        <w:rStyle w:val="Heading1Char"/>
                        <w:lang w:val="en-CA"/>
                      </w:rPr>
                      <w:tab/>
                    </w:r>
                  </w:p>
                  <w:p w:rsidR="00AB2253" w:rsidRPr="00D23720" w:rsidRDefault="00AB2253" w:rsidP="00D23720">
                    <w:pPr>
                      <w:pStyle w:val="Heading2"/>
                      <w:spacing w:after="0"/>
                      <w:outlineLvl w:val="1"/>
                      <w:rPr>
                        <w:rStyle w:val="Heading1Char"/>
                        <w:b w:val="0"/>
                        <w:color w:val="404040" w:themeColor="text1" w:themeTint="BF"/>
                        <w:szCs w:val="26"/>
                      </w:rPr>
                    </w:pPr>
                    <w:r w:rsidRPr="00D23720">
                      <w:rPr>
                        <w:rStyle w:val="Heading1Char"/>
                        <w:b w:val="0"/>
                        <w:color w:val="404040" w:themeColor="text1" w:themeTint="BF"/>
                        <w:szCs w:val="26"/>
                      </w:rPr>
                      <w:t>Poetry</w:t>
                    </w:r>
                  </w:p>
                  <w:p w:rsidR="00AB2253" w:rsidRDefault="00AB2253" w:rsidP="00AB2253">
                    <w:pPr>
                      <w:pStyle w:val="Bibliography"/>
                      <w:ind w:left="720" w:hanging="720"/>
                      <w:rPr>
                        <w:noProof/>
                        <w:lang w:val="en-CA"/>
                      </w:rPr>
                    </w:pPr>
                    <w:r w:rsidRPr="003E3868">
                      <w:rPr>
                        <w:i/>
                        <w:iCs/>
                        <w:noProof/>
                        <w:lang w:val="en-CA"/>
                      </w:rPr>
                      <w:t>Blind Fireworks</w:t>
                    </w:r>
                    <w:r w:rsidRPr="003E3868">
                      <w:rPr>
                        <w:noProof/>
                        <w:lang w:val="en-CA"/>
                      </w:rPr>
                      <w:t>. London: Victor Gollancz, 1929.</w:t>
                    </w:r>
                  </w:p>
                  <w:p w:rsidR="00AB2253" w:rsidRDefault="00AB2253" w:rsidP="00AB2253">
                    <w:pPr>
                      <w:pStyle w:val="Bibliography"/>
                      <w:ind w:left="720" w:hanging="720"/>
                      <w:rPr>
                        <w:noProof/>
                        <w:lang w:val="en-CA"/>
                      </w:rPr>
                    </w:pPr>
                    <w:r w:rsidRPr="003E3868">
                      <w:rPr>
                        <w:i/>
                        <w:iCs/>
                        <w:noProof/>
                        <w:lang w:val="en-CA"/>
                      </w:rPr>
                      <w:t>Poems</w:t>
                    </w:r>
                    <w:r w:rsidRPr="003E3868">
                      <w:rPr>
                        <w:noProof/>
                        <w:lang w:val="en-CA"/>
                      </w:rPr>
                      <w:t>. London: Faber and Faber, 1935.</w:t>
                    </w:r>
                  </w:p>
                  <w:p w:rsidR="003E3868" w:rsidRDefault="003E3868" w:rsidP="003E3868">
                    <w:pPr>
                      <w:pStyle w:val="Bibliography"/>
                      <w:ind w:left="720" w:hanging="720"/>
                      <w:rPr>
                        <w:noProof/>
                        <w:lang w:val="en-CA"/>
                      </w:rPr>
                    </w:pPr>
                    <w:r w:rsidRPr="003E3868">
                      <w:rPr>
                        <w:noProof/>
                        <w:lang w:val="en-CA"/>
                      </w:rPr>
                      <w:t xml:space="preserve">MacNeice, Louis and W.H. Auden. </w:t>
                    </w:r>
                    <w:r w:rsidRPr="003E3868">
                      <w:rPr>
                        <w:i/>
                        <w:iCs/>
                        <w:noProof/>
                        <w:lang w:val="en-CA"/>
                      </w:rPr>
                      <w:t>Letters from Iceland</w:t>
                    </w:r>
                    <w:r w:rsidRPr="003E3868">
                      <w:rPr>
                        <w:noProof/>
                        <w:lang w:val="en-CA"/>
                      </w:rPr>
                      <w:t>. London: Faber and Faber, 1937.</w:t>
                    </w:r>
                  </w:p>
                  <w:p w:rsidR="00AB2253" w:rsidRDefault="00AB2253" w:rsidP="00AB2253">
                    <w:pPr>
                      <w:pStyle w:val="Bibliography"/>
                      <w:ind w:left="720" w:hanging="720"/>
                      <w:rPr>
                        <w:noProof/>
                        <w:lang w:val="en-CA"/>
                      </w:rPr>
                    </w:pPr>
                    <w:r w:rsidRPr="003E3868">
                      <w:rPr>
                        <w:i/>
                        <w:iCs/>
                        <w:noProof/>
                        <w:lang w:val="en-CA"/>
                      </w:rPr>
                      <w:t>Out of the Picture</w:t>
                    </w:r>
                    <w:r w:rsidRPr="003E3868">
                      <w:rPr>
                        <w:noProof/>
                        <w:lang w:val="en-CA"/>
                      </w:rPr>
                      <w:t>. London: Faber and Faber, 1937.</w:t>
                    </w:r>
                  </w:p>
                  <w:p w:rsidR="00AB2253" w:rsidRPr="003E3868" w:rsidRDefault="00AB2253" w:rsidP="00AB2253">
                    <w:pPr>
                      <w:pStyle w:val="Bibliography"/>
                      <w:ind w:left="720" w:hanging="720"/>
                      <w:rPr>
                        <w:noProof/>
                        <w:lang w:val="en-CA"/>
                      </w:rPr>
                    </w:pPr>
                    <w:r w:rsidRPr="003E3868">
                      <w:rPr>
                        <w:i/>
                        <w:iCs/>
                        <w:noProof/>
                        <w:lang w:val="en-CA"/>
                      </w:rPr>
                      <w:t>The Earth Compels</w:t>
                    </w:r>
                    <w:r w:rsidRPr="003E3868">
                      <w:rPr>
                        <w:noProof/>
                        <w:lang w:val="en-CA"/>
                      </w:rPr>
                      <w:t>. London: Faber and Faber, 1938.</w:t>
                    </w:r>
                  </w:p>
                  <w:p w:rsidR="003E3868" w:rsidRPr="003E3868" w:rsidRDefault="003E3868" w:rsidP="003E3868">
                    <w:pPr>
                      <w:pStyle w:val="Bibliography"/>
                      <w:ind w:left="720" w:hanging="720"/>
                      <w:rPr>
                        <w:noProof/>
                        <w:lang w:val="en-CA"/>
                      </w:rPr>
                    </w:pPr>
                    <w:r w:rsidRPr="003E3868">
                      <w:rPr>
                        <w:i/>
                        <w:iCs/>
                        <w:noProof/>
                        <w:lang w:val="en-CA"/>
                      </w:rPr>
                      <w:t>Modern Poetry</w:t>
                    </w:r>
                    <w:r w:rsidRPr="003E3868">
                      <w:rPr>
                        <w:noProof/>
                        <w:lang w:val="en-CA"/>
                      </w:rPr>
                      <w:t>. 2nd (1968). Oxford: Clarendon Press, 1938.</w:t>
                    </w:r>
                  </w:p>
                  <w:p w:rsidR="00AB2253" w:rsidRPr="003E3868" w:rsidRDefault="00AB2253" w:rsidP="00AB2253">
                    <w:pPr>
                      <w:pStyle w:val="Bibliography"/>
                      <w:ind w:left="720" w:hanging="720"/>
                      <w:rPr>
                        <w:noProof/>
                        <w:lang w:val="en-CA"/>
                      </w:rPr>
                    </w:pPr>
                    <w:r w:rsidRPr="003E3868">
                      <w:rPr>
                        <w:i/>
                        <w:iCs/>
                        <w:noProof/>
                        <w:lang w:val="en-CA"/>
                      </w:rPr>
                      <w:t>Autumn Journal</w:t>
                    </w:r>
                    <w:r w:rsidRPr="003E3868">
                      <w:rPr>
                        <w:noProof/>
                        <w:lang w:val="en-CA"/>
                      </w:rPr>
                      <w:t>. London: Faber and Faber, 1939.</w:t>
                    </w:r>
                  </w:p>
                  <w:p w:rsidR="00AB2253" w:rsidRDefault="00AB2253" w:rsidP="00AB2253">
                    <w:pPr>
                      <w:pStyle w:val="Bibliography"/>
                      <w:ind w:left="720" w:hanging="720"/>
                      <w:rPr>
                        <w:noProof/>
                        <w:lang w:val="en-CA"/>
                      </w:rPr>
                    </w:pPr>
                    <w:r w:rsidRPr="003E3868">
                      <w:rPr>
                        <w:i/>
                        <w:iCs/>
                        <w:noProof/>
                        <w:lang w:val="en-CA"/>
                      </w:rPr>
                      <w:t>I Crossed the Minch</w:t>
                    </w:r>
                    <w:r w:rsidRPr="003E3868">
                      <w:rPr>
                        <w:noProof/>
                        <w:lang w:val="en-CA"/>
                      </w:rPr>
                      <w:t>. London: Longmans, Green, 1940.</w:t>
                    </w:r>
                  </w:p>
                  <w:p w:rsidR="003E3868" w:rsidRDefault="003E3868" w:rsidP="003E3868">
                    <w:pPr>
                      <w:pStyle w:val="Bibliography"/>
                      <w:ind w:left="720" w:hanging="720"/>
                      <w:rPr>
                        <w:noProof/>
                        <w:lang w:val="en-CA"/>
                      </w:rPr>
                    </w:pPr>
                    <w:r w:rsidRPr="003E3868">
                      <w:rPr>
                        <w:i/>
                        <w:iCs/>
                        <w:noProof/>
                        <w:lang w:val="en-CA"/>
                      </w:rPr>
                      <w:t>Plant and Phantom</w:t>
                    </w:r>
                    <w:r w:rsidRPr="003E3868">
                      <w:rPr>
                        <w:noProof/>
                        <w:lang w:val="en-CA"/>
                      </w:rPr>
                      <w:t>. London: Faber and Faber, 1941.</w:t>
                    </w:r>
                  </w:p>
                  <w:p w:rsidR="00AB2253" w:rsidRPr="00AB2253" w:rsidRDefault="00AB2253" w:rsidP="00AB2253">
                    <w:pPr>
                      <w:pStyle w:val="Bibliography"/>
                      <w:ind w:left="720" w:hanging="720"/>
                      <w:rPr>
                        <w:noProof/>
                        <w:lang w:val="en-CA"/>
                      </w:rPr>
                    </w:pPr>
                    <w:r w:rsidRPr="003E3868">
                      <w:rPr>
                        <w:i/>
                        <w:iCs/>
                        <w:noProof/>
                        <w:lang w:val="en-CA"/>
                      </w:rPr>
                      <w:t>Springboard: Poems 1941-1944</w:t>
                    </w:r>
                    <w:r w:rsidRPr="003E3868">
                      <w:rPr>
                        <w:noProof/>
                        <w:lang w:val="en-CA"/>
                      </w:rPr>
                      <w:t>. London: Faber and Faber, 1944.</w:t>
                    </w:r>
                  </w:p>
                  <w:p w:rsidR="00AB2253" w:rsidRDefault="00AB2253" w:rsidP="00AB2253">
                    <w:pPr>
                      <w:pStyle w:val="Bibliography"/>
                      <w:ind w:left="720" w:hanging="720"/>
                      <w:rPr>
                        <w:noProof/>
                        <w:lang w:val="en-CA"/>
                      </w:rPr>
                    </w:pPr>
                    <w:r w:rsidRPr="003E3868">
                      <w:rPr>
                        <w:i/>
                        <w:iCs/>
                        <w:noProof/>
                        <w:lang w:val="en-CA"/>
                      </w:rPr>
                      <w:t>Holes in the Sky: Poems 1944-1947</w:t>
                    </w:r>
                    <w:r w:rsidRPr="003E3868">
                      <w:rPr>
                        <w:noProof/>
                        <w:lang w:val="en-CA"/>
                      </w:rPr>
                      <w:t>. London: Faber and Faber, 1948.</w:t>
                    </w:r>
                  </w:p>
                  <w:p w:rsidR="00AB2253" w:rsidRPr="003E3868" w:rsidRDefault="00AB2253" w:rsidP="00AB2253">
                    <w:pPr>
                      <w:pStyle w:val="Bibliography"/>
                      <w:ind w:left="720" w:hanging="720"/>
                      <w:rPr>
                        <w:noProof/>
                        <w:lang w:val="en-CA"/>
                      </w:rPr>
                    </w:pPr>
                    <w:r w:rsidRPr="003E3868">
                      <w:rPr>
                        <w:i/>
                        <w:iCs/>
                        <w:noProof/>
                        <w:lang w:val="en-CA"/>
                      </w:rPr>
                      <w:t>Ten Burnt Offerings</w:t>
                    </w:r>
                    <w:r w:rsidRPr="003E3868">
                      <w:rPr>
                        <w:noProof/>
                        <w:lang w:val="en-CA"/>
                      </w:rPr>
                      <w:t>. London: Faber and Faber, 1952.</w:t>
                    </w:r>
                  </w:p>
                  <w:p w:rsidR="00AB2253" w:rsidRDefault="00AB2253" w:rsidP="00AB2253">
                    <w:pPr>
                      <w:pStyle w:val="Bibliography"/>
                      <w:ind w:left="720" w:hanging="720"/>
                      <w:rPr>
                        <w:noProof/>
                        <w:lang w:val="en-CA"/>
                      </w:rPr>
                    </w:pPr>
                    <w:r w:rsidRPr="003E3868">
                      <w:rPr>
                        <w:i/>
                        <w:iCs/>
                        <w:noProof/>
                        <w:lang w:val="en-CA"/>
                      </w:rPr>
                      <w:t>Autumn Sequel</w:t>
                    </w:r>
                    <w:r w:rsidRPr="003E3868">
                      <w:rPr>
                        <w:noProof/>
                        <w:lang w:val="en-CA"/>
                      </w:rPr>
                      <w:t>. London: Faber and Faber, 1954.</w:t>
                    </w:r>
                  </w:p>
                  <w:p w:rsidR="00AB2253" w:rsidRDefault="00AB2253" w:rsidP="00AB2253">
                    <w:pPr>
                      <w:rPr>
                        <w:noProof/>
                        <w:lang w:val="en-CA"/>
                      </w:rPr>
                    </w:pPr>
                    <w:r w:rsidRPr="003E3868">
                      <w:rPr>
                        <w:i/>
                        <w:iCs/>
                        <w:noProof/>
                        <w:lang w:val="en-CA"/>
                      </w:rPr>
                      <w:t>Visitations</w:t>
                    </w:r>
                    <w:r w:rsidRPr="003E3868">
                      <w:rPr>
                        <w:noProof/>
                        <w:lang w:val="en-CA"/>
                      </w:rPr>
                      <w:t>. London: Faber and Faber, 1957.</w:t>
                    </w:r>
                  </w:p>
                  <w:p w:rsidR="00AB2253" w:rsidRPr="003E3868" w:rsidRDefault="00AB2253" w:rsidP="00AB2253">
                    <w:pPr>
                      <w:pStyle w:val="Bibliography"/>
                      <w:ind w:left="720" w:hanging="720"/>
                      <w:rPr>
                        <w:noProof/>
                        <w:lang w:val="en-CA"/>
                      </w:rPr>
                    </w:pPr>
                    <w:r w:rsidRPr="003E3868">
                      <w:rPr>
                        <w:i/>
                        <w:iCs/>
                        <w:noProof/>
                        <w:lang w:val="en-CA"/>
                      </w:rPr>
                      <w:t>Solstices</w:t>
                    </w:r>
                    <w:r w:rsidRPr="003E3868">
                      <w:rPr>
                        <w:noProof/>
                        <w:lang w:val="en-CA"/>
                      </w:rPr>
                      <w:t>. London: Faber and Faber, 1961.</w:t>
                    </w:r>
                  </w:p>
                  <w:p w:rsidR="00AB2253" w:rsidRPr="003E3868" w:rsidRDefault="00AB2253" w:rsidP="00AB2253">
                    <w:pPr>
                      <w:pStyle w:val="Bibliography"/>
                      <w:ind w:left="720" w:hanging="720"/>
                      <w:rPr>
                        <w:noProof/>
                        <w:lang w:val="en-CA"/>
                      </w:rPr>
                    </w:pPr>
                    <w:r w:rsidRPr="003E3868">
                      <w:rPr>
                        <w:i/>
                        <w:iCs/>
                        <w:noProof/>
                        <w:lang w:val="en-CA"/>
                      </w:rPr>
                      <w:t>The Burning Perch</w:t>
                    </w:r>
                    <w:r w:rsidRPr="003E3868">
                      <w:rPr>
                        <w:noProof/>
                        <w:lang w:val="en-CA"/>
                      </w:rPr>
                      <w:t>. London: Faber and Faber, 1963.</w:t>
                    </w:r>
                  </w:p>
                  <w:p w:rsidR="00AB2253" w:rsidRPr="003E3868" w:rsidRDefault="00AB2253" w:rsidP="00AB2253">
                    <w:pPr>
                      <w:pStyle w:val="Bibliography"/>
                      <w:ind w:left="720" w:hanging="720"/>
                      <w:rPr>
                        <w:noProof/>
                        <w:lang w:val="en-CA"/>
                      </w:rPr>
                    </w:pPr>
                    <w:r w:rsidRPr="003E3868">
                      <w:rPr>
                        <w:i/>
                        <w:iCs/>
                        <w:noProof/>
                        <w:lang w:val="en-CA"/>
                      </w:rPr>
                      <w:t>The Mad Islands and The Administrator</w:t>
                    </w:r>
                    <w:r w:rsidRPr="003E3868">
                      <w:rPr>
                        <w:noProof/>
                        <w:lang w:val="en-CA"/>
                      </w:rPr>
                      <w:t>. London: Faber and Faber, 1964.</w:t>
                    </w:r>
                  </w:p>
                  <w:p w:rsidR="00AB2253" w:rsidRPr="00236BB0" w:rsidRDefault="00AB2253" w:rsidP="00AB2253">
                    <w:pPr>
                      <w:pStyle w:val="Bibliography"/>
                      <w:ind w:left="720" w:hanging="720"/>
                      <w:rPr>
                        <w:noProof/>
                        <w:lang w:val="en-CA"/>
                      </w:rPr>
                    </w:pPr>
                    <w:r w:rsidRPr="003E3868">
                      <w:rPr>
                        <w:i/>
                        <w:iCs/>
                        <w:noProof/>
                        <w:lang w:val="en-CA"/>
                      </w:rPr>
                      <w:t>Varieties of Parable</w:t>
                    </w:r>
                    <w:r w:rsidRPr="003E3868">
                      <w:rPr>
                        <w:noProof/>
                        <w:lang w:val="en-CA"/>
                      </w:rPr>
                      <w:t>. Cambridge: Cambridge University Press, 1965.</w:t>
                    </w:r>
                  </w:p>
                  <w:p w:rsidR="003E3868" w:rsidRPr="003E3868" w:rsidRDefault="003E3868" w:rsidP="003E3868">
                    <w:pPr>
                      <w:pStyle w:val="Bibliography"/>
                      <w:ind w:left="720" w:hanging="720"/>
                      <w:rPr>
                        <w:noProof/>
                        <w:lang w:val="en-CA"/>
                      </w:rPr>
                    </w:pPr>
                    <w:r w:rsidRPr="003E3868">
                      <w:rPr>
                        <w:i/>
                        <w:iCs/>
                        <w:noProof/>
                        <w:lang w:val="en-CA"/>
                      </w:rPr>
                      <w:t>Selected Literary Criticism of Louis MacNeice</w:t>
                    </w:r>
                    <w:r w:rsidRPr="003E3868">
                      <w:rPr>
                        <w:noProof/>
                        <w:lang w:val="en-CA"/>
                      </w:rPr>
                      <w:t>. Ed. Alan Heuser. Oxford: Clarendon, 1987.</w:t>
                    </w:r>
                  </w:p>
                  <w:p w:rsidR="003E3868" w:rsidRDefault="003E3868" w:rsidP="003E3868">
                    <w:pPr>
                      <w:pStyle w:val="Bibliography"/>
                      <w:ind w:left="720" w:hanging="720"/>
                      <w:rPr>
                        <w:noProof/>
                        <w:lang w:val="en-CA"/>
                      </w:rPr>
                    </w:pPr>
                    <w:r w:rsidRPr="003E3868">
                      <w:rPr>
                        <w:i/>
                        <w:iCs/>
                        <w:noProof/>
                        <w:lang w:val="en-CA"/>
                      </w:rPr>
                      <w:t>Selected Prose of Louis MacNeice</w:t>
                    </w:r>
                    <w:r w:rsidRPr="003E3868">
                      <w:rPr>
                        <w:noProof/>
                        <w:lang w:val="en-CA"/>
                      </w:rPr>
                      <w:t>. Ed. Alan Heuser. Oxford: Clarendon Press, 1990.</w:t>
                    </w:r>
                  </w:p>
                  <w:p w:rsidR="00AB2253" w:rsidRPr="003E3868" w:rsidRDefault="00AB2253" w:rsidP="00AB2253">
                    <w:pPr>
                      <w:pStyle w:val="Bibliography"/>
                      <w:ind w:left="720" w:hanging="720"/>
                      <w:rPr>
                        <w:noProof/>
                        <w:lang w:val="en-CA"/>
                      </w:rPr>
                    </w:pPr>
                    <w:r w:rsidRPr="003E3868">
                      <w:rPr>
                        <w:i/>
                        <w:iCs/>
                        <w:noProof/>
                        <w:lang w:val="en-CA"/>
                      </w:rPr>
                      <w:t>Selected Plays of Louis MacNeice</w:t>
                    </w:r>
                    <w:r w:rsidRPr="003E3868">
                      <w:rPr>
                        <w:noProof/>
                        <w:lang w:val="en-CA"/>
                      </w:rPr>
                      <w:t>. Ed. Alan Heuser. Oxford: Clarendon Press, 1993.</w:t>
                    </w:r>
                  </w:p>
                  <w:p w:rsidR="00AB2253" w:rsidRDefault="00AB2253" w:rsidP="00AB2253">
                    <w:pPr>
                      <w:pStyle w:val="Bibliography"/>
                      <w:ind w:left="720" w:hanging="720"/>
                      <w:rPr>
                        <w:noProof/>
                        <w:lang w:val="en-CA"/>
                      </w:rPr>
                    </w:pPr>
                    <w:r w:rsidRPr="003E3868">
                      <w:rPr>
                        <w:i/>
                        <w:iCs/>
                        <w:noProof/>
                        <w:lang w:val="en-CA"/>
                      </w:rPr>
                      <w:t>The Strings Are False</w:t>
                    </w:r>
                    <w:r w:rsidRPr="003E3868">
                      <w:rPr>
                        <w:noProof/>
                        <w:lang w:val="en-CA"/>
                      </w:rPr>
                      <w:t>. London: Faber and Faber, 2007.</w:t>
                    </w:r>
                  </w:p>
                  <w:p w:rsidR="00AB2253" w:rsidRDefault="00AB2253" w:rsidP="00AB2253">
                    <w:pPr>
                      <w:pStyle w:val="Bibliography"/>
                      <w:ind w:left="720" w:hanging="720"/>
                      <w:rPr>
                        <w:noProof/>
                        <w:lang w:val="en-CA"/>
                      </w:rPr>
                    </w:pPr>
                    <w:r w:rsidRPr="003E3868">
                      <w:rPr>
                        <w:i/>
                        <w:iCs/>
                        <w:noProof/>
                        <w:lang w:val="en-CA"/>
                      </w:rPr>
                      <w:t>Collected Poems</w:t>
                    </w:r>
                    <w:r w:rsidRPr="003E3868">
                      <w:rPr>
                        <w:noProof/>
                        <w:lang w:val="en-CA"/>
                      </w:rPr>
                      <w:t>. Ed. Peter McDonald. London: Faber and Faber, 2007.</w:t>
                    </w:r>
                  </w:p>
                  <w:p w:rsidR="00AB2253" w:rsidRPr="003E3868" w:rsidRDefault="00AB2253" w:rsidP="00AB2253">
                    <w:pPr>
                      <w:pStyle w:val="Bibliography"/>
                      <w:ind w:left="720" w:hanging="720"/>
                      <w:rPr>
                        <w:noProof/>
                        <w:lang w:val="en-CA"/>
                      </w:rPr>
                    </w:pPr>
                    <w:r w:rsidRPr="003E3868">
                      <w:rPr>
                        <w:i/>
                        <w:iCs/>
                        <w:noProof/>
                        <w:lang w:val="en-CA"/>
                      </w:rPr>
                      <w:t>Letters of Louis MacNeice</w:t>
                    </w:r>
                    <w:r w:rsidRPr="003E3868">
                      <w:rPr>
                        <w:noProof/>
                        <w:lang w:val="en-CA"/>
                      </w:rPr>
                      <w:t>. Ed. Jonathan Allison. London: Faber and Faber, 2010.</w:t>
                    </w:r>
                  </w:p>
                  <w:p w:rsidR="00236BB0" w:rsidRDefault="00236BB0" w:rsidP="003E3868">
                    <w:pPr>
                      <w:rPr>
                        <w:noProof/>
                        <w:lang w:val="en-CA"/>
                      </w:rPr>
                    </w:pPr>
                  </w:p>
                  <w:p w:rsidR="00236BB0" w:rsidRDefault="00236BB0" w:rsidP="003E3868">
                    <w:pPr>
                      <w:rPr>
                        <w:rStyle w:val="Heading2Char"/>
                      </w:rPr>
                    </w:pPr>
                    <w:r w:rsidRPr="00236BB0">
                      <w:rPr>
                        <w:rStyle w:val="Heading2Char"/>
                      </w:rPr>
                      <w:t>Radio Plays</w:t>
                    </w:r>
                  </w:p>
                  <w:p w:rsidR="00236BB0" w:rsidRPr="00236BB0" w:rsidRDefault="00236BB0" w:rsidP="00236BB0">
                    <w:pPr>
                      <w:pStyle w:val="Bibliography"/>
                      <w:ind w:left="720" w:hanging="720"/>
                      <w:rPr>
                        <w:iCs/>
                        <w:noProof/>
                        <w:lang w:val="en-CA"/>
                      </w:rPr>
                    </w:pPr>
                    <w:r w:rsidRPr="003E3868">
                      <w:rPr>
                        <w:i/>
                        <w:lang w:val="en-CA"/>
                      </w:rPr>
                      <w:t>Alexander Nevsky</w:t>
                    </w:r>
                    <w:r>
                      <w:rPr>
                        <w:i/>
                        <w:lang w:val="en-CA"/>
                      </w:rPr>
                      <w:t xml:space="preserve">. </w:t>
                    </w:r>
                    <w:r>
                      <w:rPr>
                        <w:lang w:val="en-CA"/>
                      </w:rPr>
                      <w:t>London. Faber and Faber, 1941.</w:t>
                    </w:r>
                  </w:p>
                  <w:p w:rsidR="00236BB0" w:rsidRDefault="00236BB0" w:rsidP="00236BB0">
                    <w:pPr>
                      <w:pStyle w:val="Bibliography"/>
                      <w:ind w:left="720" w:hanging="720"/>
                      <w:rPr>
                        <w:noProof/>
                        <w:lang w:val="en-CA"/>
                      </w:rPr>
                    </w:pPr>
                    <w:r w:rsidRPr="003E3868">
                      <w:rPr>
                        <w:i/>
                        <w:iCs/>
                        <w:noProof/>
                        <w:lang w:val="en-CA"/>
                      </w:rPr>
                      <w:t>Christopher Columbus: A Radio Play</w:t>
                    </w:r>
                    <w:r w:rsidRPr="003E3868">
                      <w:rPr>
                        <w:noProof/>
                        <w:lang w:val="en-CA"/>
                      </w:rPr>
                      <w:t>. London: Faber and Faber, 1944</w:t>
                    </w:r>
                    <w:r>
                      <w:rPr>
                        <w:noProof/>
                        <w:lang w:val="en-CA"/>
                      </w:rPr>
                      <w:t>.</w:t>
                    </w:r>
                  </w:p>
                  <w:p w:rsidR="00236BB0" w:rsidRDefault="00236BB0" w:rsidP="00236BB0">
                    <w:pPr>
                      <w:pStyle w:val="Bibliography"/>
                      <w:ind w:left="720" w:hanging="720"/>
                      <w:rPr>
                        <w:noProof/>
                        <w:lang w:val="en-CA"/>
                      </w:rPr>
                    </w:pPr>
                    <w:r w:rsidRPr="003E3868">
                      <w:rPr>
                        <w:i/>
                        <w:iCs/>
                        <w:noProof/>
                        <w:lang w:val="en-CA"/>
                      </w:rPr>
                      <w:t>The Dark Tower and other Radio Scripts</w:t>
                    </w:r>
                    <w:r w:rsidRPr="003E3868">
                      <w:rPr>
                        <w:noProof/>
                        <w:lang w:val="en-CA"/>
                      </w:rPr>
                      <w:t>. London: Faber and Faber, 1947.</w:t>
                    </w:r>
                  </w:p>
                  <w:p w:rsidR="00AB2253" w:rsidRPr="003E3868" w:rsidRDefault="00AB2253" w:rsidP="00AB2253">
                    <w:pPr>
                      <w:pStyle w:val="Bibliography"/>
                      <w:ind w:left="720" w:hanging="720"/>
                      <w:rPr>
                        <w:noProof/>
                        <w:lang w:val="en-CA"/>
                      </w:rPr>
                    </w:pPr>
                    <w:r w:rsidRPr="003E3868">
                      <w:rPr>
                        <w:i/>
                        <w:iCs/>
                        <w:noProof/>
                        <w:lang w:val="en-CA"/>
                      </w:rPr>
                      <w:lastRenderedPageBreak/>
                      <w:t>Persons from Porlock and Other Plays for Radio</w:t>
                    </w:r>
                    <w:r w:rsidRPr="003E3868">
                      <w:rPr>
                        <w:noProof/>
                        <w:lang w:val="en-CA"/>
                      </w:rPr>
                      <w:t>. London: British Broadcasting Corporation, 1969.</w:t>
                    </w:r>
                  </w:p>
                  <w:p w:rsidR="00C03959" w:rsidRPr="003E3868" w:rsidRDefault="00236BB0" w:rsidP="00236BB0">
                    <w:pPr>
                      <w:pStyle w:val="Bibliography"/>
                      <w:ind w:left="720" w:hanging="720"/>
                      <w:rPr>
                        <w:lang w:val="en-CA"/>
                      </w:rPr>
                    </w:pPr>
                    <w:r w:rsidRPr="003E3868">
                      <w:rPr>
                        <w:i/>
                        <w:iCs/>
                        <w:noProof/>
                        <w:lang w:val="en-CA"/>
                      </w:rPr>
                      <w:t xml:space="preserve">Louis MacNeice: </w:t>
                    </w:r>
                    <w:r>
                      <w:rPr>
                        <w:i/>
                        <w:iCs/>
                        <w:noProof/>
                        <w:lang w:val="en-CA"/>
                      </w:rPr>
                      <w:t>T</w:t>
                    </w:r>
                    <w:r w:rsidRPr="003E3868">
                      <w:rPr>
                        <w:i/>
                        <w:iCs/>
                        <w:noProof/>
                        <w:lang w:val="en-CA"/>
                      </w:rPr>
                      <w:t>he Classical Radio Plays</w:t>
                    </w:r>
                    <w:r w:rsidRPr="003E3868">
                      <w:rPr>
                        <w:noProof/>
                        <w:lang w:val="en-CA"/>
                      </w:rPr>
                      <w:t>. Ed. Amanda Wrigley. Oxford: Oxford University Press, 2013.</w:t>
                    </w:r>
                  </w:p>
                </w:tc>
              </w:sdtContent>
            </w:sdt>
          </w:sdtContent>
        </w:sdt>
      </w:tr>
      <w:tr w:rsidR="00C03959" w:rsidTr="003235A7">
        <w:tc>
          <w:tcPr>
            <w:tcW w:w="9016" w:type="dxa"/>
          </w:tcPr>
          <w:p w:rsidR="00C03959" w:rsidRDefault="00C03959" w:rsidP="008A5B87">
            <w:r w:rsidRPr="0015114C">
              <w:rPr>
                <w:u w:val="single"/>
              </w:rPr>
              <w:lastRenderedPageBreak/>
              <w:t>Further reading</w:t>
            </w:r>
            <w:r>
              <w:t>:</w:t>
            </w:r>
          </w:p>
          <w:sdt>
            <w:sdtPr>
              <w:alias w:val="Further reading"/>
              <w:tag w:val="furtherReading"/>
              <w:id w:val="-1516217107"/>
              <w:placeholder>
                <w:docPart w:val="D13B15DCC402435284BD7431C8C912CC"/>
              </w:placeholder>
            </w:sdtPr>
            <w:sdtEndPr/>
            <w:sdtContent>
              <w:p w:rsidR="00CA42F1" w:rsidRDefault="00E73B11" w:rsidP="003E3868">
                <w:pPr>
                  <w:pStyle w:val="Bibliography"/>
                  <w:ind w:left="720" w:hanging="720"/>
                </w:pPr>
                <w:sdt>
                  <w:sdtPr>
                    <w:id w:val="-9295414"/>
                    <w:citation/>
                  </w:sdtPr>
                  <w:sdtEndPr/>
                  <w:sdtContent>
                    <w:r w:rsidR="00CA42F1">
                      <w:fldChar w:fldCharType="begin"/>
                    </w:r>
                    <w:r w:rsidR="00CA42F1">
                      <w:rPr>
                        <w:noProof/>
                        <w:lang w:val="en-CA"/>
                      </w:rPr>
                      <w:instrText xml:space="preserve"> CITATION Armitage73 \l 4105 </w:instrText>
                    </w:r>
                    <w:r w:rsidR="00CA42F1">
                      <w:fldChar w:fldCharType="separate"/>
                    </w:r>
                    <w:r w:rsidR="00CA42F1">
                      <w:rPr>
                        <w:noProof/>
                        <w:lang w:val="en-CA"/>
                      </w:rPr>
                      <w:t xml:space="preserve"> </w:t>
                    </w:r>
                    <w:r w:rsidR="00CA42F1" w:rsidRPr="00CA42F1">
                      <w:rPr>
                        <w:noProof/>
                        <w:lang w:val="en-CA"/>
                      </w:rPr>
                      <w:t>(Armitage and Clark)</w:t>
                    </w:r>
                    <w:r w:rsidR="00CA42F1">
                      <w:fldChar w:fldCharType="end"/>
                    </w:r>
                  </w:sdtContent>
                </w:sdt>
              </w:p>
              <w:p w:rsidR="00CA42F1" w:rsidRDefault="00E73B11" w:rsidP="003E3868">
                <w:pPr>
                  <w:pStyle w:val="Bibliography"/>
                  <w:ind w:left="720" w:hanging="720"/>
                  <w:rPr>
                    <w:noProof/>
                  </w:rPr>
                </w:pPr>
                <w:sdt>
                  <w:sdtPr>
                    <w:rPr>
                      <w:noProof/>
                    </w:rPr>
                    <w:id w:val="1531386572"/>
                    <w:citation/>
                  </w:sdtPr>
                  <w:sdtEndPr/>
                  <w:sdtContent>
                    <w:r w:rsidR="00CA42F1">
                      <w:rPr>
                        <w:noProof/>
                      </w:rPr>
                      <w:fldChar w:fldCharType="begin"/>
                    </w:r>
                    <w:r w:rsidR="00CA42F1">
                      <w:rPr>
                        <w:noProof/>
                        <w:lang w:val="en-CA"/>
                      </w:rPr>
                      <w:instrText xml:space="preserve"> CITATION Brown09 \l 4105 </w:instrText>
                    </w:r>
                    <w:r w:rsidR="00CA42F1">
                      <w:rPr>
                        <w:noProof/>
                      </w:rPr>
                      <w:fldChar w:fldCharType="separate"/>
                    </w:r>
                    <w:r w:rsidR="00CA42F1" w:rsidRPr="00CA42F1">
                      <w:rPr>
                        <w:noProof/>
                        <w:lang w:val="en-CA"/>
                      </w:rPr>
                      <w:t>(Brown)</w:t>
                    </w:r>
                    <w:r w:rsidR="00CA42F1">
                      <w:rPr>
                        <w:noProof/>
                      </w:rPr>
                      <w:fldChar w:fldCharType="end"/>
                    </w:r>
                  </w:sdtContent>
                </w:sdt>
              </w:p>
              <w:p w:rsidR="00CA42F1" w:rsidRDefault="00E73B11" w:rsidP="003E3868">
                <w:pPr>
                  <w:pStyle w:val="Bibliography"/>
                  <w:ind w:left="720" w:hanging="720"/>
                  <w:rPr>
                    <w:noProof/>
                  </w:rPr>
                </w:pPr>
                <w:sdt>
                  <w:sdtPr>
                    <w:rPr>
                      <w:noProof/>
                    </w:rPr>
                    <w:id w:val="-1438676116"/>
                    <w:citation/>
                  </w:sdtPr>
                  <w:sdtEndPr/>
                  <w:sdtContent>
                    <w:r w:rsidR="00CA42F1">
                      <w:rPr>
                        <w:noProof/>
                      </w:rPr>
                      <w:fldChar w:fldCharType="begin"/>
                    </w:r>
                    <w:r w:rsidR="00CA42F1">
                      <w:rPr>
                        <w:noProof/>
                        <w:lang w:val="en-CA"/>
                      </w:rPr>
                      <w:instrText xml:space="preserve"> CITATION Brown88 \l 4105 </w:instrText>
                    </w:r>
                    <w:r w:rsidR="00CA42F1">
                      <w:rPr>
                        <w:noProof/>
                      </w:rPr>
                      <w:fldChar w:fldCharType="separate"/>
                    </w:r>
                    <w:r w:rsidR="00CA42F1" w:rsidRPr="00CA42F1">
                      <w:rPr>
                        <w:noProof/>
                        <w:lang w:val="en-CA"/>
                      </w:rPr>
                      <w:t>(T. Brown)</w:t>
                    </w:r>
                    <w:r w:rsidR="00CA42F1">
                      <w:rPr>
                        <w:noProof/>
                      </w:rPr>
                      <w:fldChar w:fldCharType="end"/>
                    </w:r>
                  </w:sdtContent>
                </w:sdt>
              </w:p>
              <w:p w:rsidR="00CA42F1" w:rsidRDefault="00E73B11" w:rsidP="003E3868">
                <w:pPr>
                  <w:pStyle w:val="Bibliography"/>
                  <w:ind w:left="720" w:hanging="720"/>
                  <w:rPr>
                    <w:noProof/>
                  </w:rPr>
                </w:pPr>
                <w:sdt>
                  <w:sdtPr>
                    <w:rPr>
                      <w:noProof/>
                    </w:rPr>
                    <w:id w:val="771060121"/>
                    <w:citation/>
                  </w:sdtPr>
                  <w:sdtEndPr/>
                  <w:sdtContent>
                    <w:r w:rsidR="00CA42F1">
                      <w:rPr>
                        <w:noProof/>
                      </w:rPr>
                      <w:fldChar w:fldCharType="begin"/>
                    </w:r>
                    <w:r w:rsidR="00CA42F1">
                      <w:rPr>
                        <w:noProof/>
                        <w:lang w:val="en-CA"/>
                      </w:rPr>
                      <w:instrText xml:space="preserve"> CITATION Brown74 \l 4105 </w:instrText>
                    </w:r>
                    <w:r w:rsidR="00CA42F1">
                      <w:rPr>
                        <w:noProof/>
                      </w:rPr>
                      <w:fldChar w:fldCharType="separate"/>
                    </w:r>
                    <w:r w:rsidR="00CA42F1" w:rsidRPr="00CA42F1">
                      <w:rPr>
                        <w:noProof/>
                        <w:lang w:val="en-CA"/>
                      </w:rPr>
                      <w:t>(Brown and Reid, Time Was Away: The World of Louis MacNeice)</w:t>
                    </w:r>
                    <w:r w:rsidR="00CA42F1">
                      <w:rPr>
                        <w:noProof/>
                      </w:rPr>
                      <w:fldChar w:fldCharType="end"/>
                    </w:r>
                  </w:sdtContent>
                </w:sdt>
              </w:p>
              <w:p w:rsidR="003E3868" w:rsidRDefault="00E73B11" w:rsidP="003E3868">
                <w:pPr>
                  <w:pStyle w:val="Bibliography"/>
                  <w:ind w:left="720" w:hanging="720"/>
                  <w:rPr>
                    <w:noProof/>
                  </w:rPr>
                </w:pPr>
                <w:sdt>
                  <w:sdtPr>
                    <w:rPr>
                      <w:noProof/>
                    </w:rPr>
                    <w:id w:val="-262526902"/>
                    <w:citation/>
                  </w:sdtPr>
                  <w:sdtEndPr/>
                  <w:sdtContent>
                    <w:r w:rsidR="00D34E8E">
                      <w:rPr>
                        <w:noProof/>
                      </w:rPr>
                      <w:fldChar w:fldCharType="begin"/>
                    </w:r>
                    <w:r w:rsidR="00D34E8E">
                      <w:rPr>
                        <w:noProof/>
                        <w:lang w:val="en-CA"/>
                      </w:rPr>
                      <w:instrText xml:space="preserve"> CITATION Coulton80 \l 4105 </w:instrText>
                    </w:r>
                    <w:r w:rsidR="00D34E8E">
                      <w:rPr>
                        <w:noProof/>
                      </w:rPr>
                      <w:fldChar w:fldCharType="separate"/>
                    </w:r>
                    <w:r w:rsidR="00D34E8E" w:rsidRPr="00D34E8E">
                      <w:rPr>
                        <w:noProof/>
                        <w:lang w:val="en-CA"/>
                      </w:rPr>
                      <w:t>(Coulton)</w:t>
                    </w:r>
                    <w:r w:rsidR="00D34E8E">
                      <w:rPr>
                        <w:noProof/>
                      </w:rPr>
                      <w:fldChar w:fldCharType="end"/>
                    </w:r>
                  </w:sdtContent>
                </w:sdt>
              </w:p>
              <w:p w:rsidR="003E3868" w:rsidRDefault="00E73B11" w:rsidP="003E3868">
                <w:pPr>
                  <w:pStyle w:val="Bibliography"/>
                  <w:ind w:left="720" w:hanging="720"/>
                  <w:rPr>
                    <w:noProof/>
                  </w:rPr>
                </w:pPr>
                <w:sdt>
                  <w:sdtPr>
                    <w:rPr>
                      <w:noProof/>
                    </w:rPr>
                    <w:id w:val="230970910"/>
                    <w:citation/>
                  </w:sdtPr>
                  <w:sdtEndPr/>
                  <w:sdtContent>
                    <w:r w:rsidR="00D34E8E">
                      <w:rPr>
                        <w:noProof/>
                      </w:rPr>
                      <w:fldChar w:fldCharType="begin"/>
                    </w:r>
                    <w:r w:rsidR="00D34E8E">
                      <w:rPr>
                        <w:noProof/>
                        <w:lang w:val="en-CA"/>
                      </w:rPr>
                      <w:instrText xml:space="preserve"> CITATION Hynes76 \l 4105 </w:instrText>
                    </w:r>
                    <w:r w:rsidR="00D34E8E">
                      <w:rPr>
                        <w:noProof/>
                      </w:rPr>
                      <w:fldChar w:fldCharType="separate"/>
                    </w:r>
                    <w:r w:rsidR="00D34E8E" w:rsidRPr="00D34E8E">
                      <w:rPr>
                        <w:noProof/>
                        <w:lang w:val="en-CA"/>
                      </w:rPr>
                      <w:t>(Hynes)</w:t>
                    </w:r>
                    <w:r w:rsidR="00D34E8E">
                      <w:rPr>
                        <w:noProof/>
                      </w:rPr>
                      <w:fldChar w:fldCharType="end"/>
                    </w:r>
                  </w:sdtContent>
                </w:sdt>
              </w:p>
              <w:p w:rsidR="00D34E8E" w:rsidRDefault="00E73B11" w:rsidP="003E3868">
                <w:pPr>
                  <w:pStyle w:val="Bibliography"/>
                  <w:ind w:left="720" w:hanging="720"/>
                  <w:rPr>
                    <w:noProof/>
                  </w:rPr>
                </w:pPr>
                <w:sdt>
                  <w:sdtPr>
                    <w:rPr>
                      <w:noProof/>
                    </w:rPr>
                    <w:id w:val="1441643991"/>
                    <w:citation/>
                  </w:sdtPr>
                  <w:sdtEndPr/>
                  <w:sdtContent>
                    <w:r w:rsidR="00D34E8E">
                      <w:rPr>
                        <w:noProof/>
                      </w:rPr>
                      <w:fldChar w:fldCharType="begin"/>
                    </w:r>
                    <w:r w:rsidR="00D34E8E">
                      <w:rPr>
                        <w:noProof/>
                        <w:lang w:val="en-CA"/>
                      </w:rPr>
                      <w:instrText xml:space="preserve"> CITATION Keane14 \l 4105 </w:instrText>
                    </w:r>
                    <w:r w:rsidR="00D34E8E">
                      <w:rPr>
                        <w:noProof/>
                      </w:rPr>
                      <w:fldChar w:fldCharType="separate"/>
                    </w:r>
                    <w:r w:rsidR="00D34E8E" w:rsidRPr="00D34E8E">
                      <w:rPr>
                        <w:noProof/>
                        <w:lang w:val="en-CA"/>
                      </w:rPr>
                      <w:t>(Keane)</w:t>
                    </w:r>
                    <w:r w:rsidR="00D34E8E">
                      <w:rPr>
                        <w:noProof/>
                      </w:rPr>
                      <w:fldChar w:fldCharType="end"/>
                    </w:r>
                  </w:sdtContent>
                </w:sdt>
              </w:p>
              <w:p w:rsidR="00D34E8E" w:rsidRDefault="00E73B11" w:rsidP="003E3868">
                <w:pPr>
                  <w:pStyle w:val="Bibliography"/>
                  <w:ind w:left="720" w:hanging="720"/>
                  <w:rPr>
                    <w:noProof/>
                  </w:rPr>
                </w:pPr>
                <w:sdt>
                  <w:sdtPr>
                    <w:rPr>
                      <w:noProof/>
                    </w:rPr>
                    <w:id w:val="-256828756"/>
                    <w:citation/>
                  </w:sdtPr>
                  <w:sdtEndPr/>
                  <w:sdtContent>
                    <w:r w:rsidR="00D34E8E">
                      <w:rPr>
                        <w:noProof/>
                      </w:rPr>
                      <w:fldChar w:fldCharType="begin"/>
                    </w:r>
                    <w:r w:rsidR="00D34E8E">
                      <w:rPr>
                        <w:noProof/>
                        <w:lang w:val="en-CA"/>
                      </w:rPr>
                      <w:instrText xml:space="preserve"> CITATION Longley88 \l 4105 </w:instrText>
                    </w:r>
                    <w:r w:rsidR="00D34E8E">
                      <w:rPr>
                        <w:noProof/>
                      </w:rPr>
                      <w:fldChar w:fldCharType="separate"/>
                    </w:r>
                    <w:r w:rsidR="00D34E8E" w:rsidRPr="00D34E8E">
                      <w:rPr>
                        <w:noProof/>
                        <w:lang w:val="en-CA"/>
                      </w:rPr>
                      <w:t>(Longley)</w:t>
                    </w:r>
                    <w:r w:rsidR="00D34E8E">
                      <w:rPr>
                        <w:noProof/>
                      </w:rPr>
                      <w:fldChar w:fldCharType="end"/>
                    </w:r>
                  </w:sdtContent>
                </w:sdt>
              </w:p>
              <w:p w:rsidR="00D34E8E" w:rsidRDefault="00E73B11" w:rsidP="003E3868">
                <w:pPr>
                  <w:pStyle w:val="Bibliography"/>
                  <w:ind w:left="720" w:hanging="720"/>
                  <w:rPr>
                    <w:noProof/>
                  </w:rPr>
                </w:pPr>
                <w:sdt>
                  <w:sdtPr>
                    <w:rPr>
                      <w:noProof/>
                    </w:rPr>
                    <w:id w:val="1457530849"/>
                    <w:citation/>
                  </w:sdtPr>
                  <w:sdtEndPr/>
                  <w:sdtContent>
                    <w:r w:rsidR="00D34E8E">
                      <w:rPr>
                        <w:noProof/>
                      </w:rPr>
                      <w:fldChar w:fldCharType="begin"/>
                    </w:r>
                    <w:r w:rsidR="00D34E8E">
                      <w:rPr>
                        <w:noProof/>
                        <w:lang w:val="en-CA"/>
                      </w:rPr>
                      <w:instrText xml:space="preserve"> CITATION Marsack82 \l 4105 </w:instrText>
                    </w:r>
                    <w:r w:rsidR="00D34E8E">
                      <w:rPr>
                        <w:noProof/>
                      </w:rPr>
                      <w:fldChar w:fldCharType="separate"/>
                    </w:r>
                    <w:r w:rsidR="00D34E8E" w:rsidRPr="00D34E8E">
                      <w:rPr>
                        <w:noProof/>
                        <w:lang w:val="en-CA"/>
                      </w:rPr>
                      <w:t>(Marsack)</w:t>
                    </w:r>
                    <w:r w:rsidR="00D34E8E">
                      <w:rPr>
                        <w:noProof/>
                      </w:rPr>
                      <w:fldChar w:fldCharType="end"/>
                    </w:r>
                  </w:sdtContent>
                </w:sdt>
              </w:p>
              <w:p w:rsidR="003E3868" w:rsidRDefault="00E73B11" w:rsidP="003E3868">
                <w:pPr>
                  <w:pStyle w:val="Bibliography"/>
                  <w:ind w:left="720" w:hanging="720"/>
                  <w:rPr>
                    <w:noProof/>
                  </w:rPr>
                </w:pPr>
                <w:sdt>
                  <w:sdtPr>
                    <w:rPr>
                      <w:noProof/>
                    </w:rPr>
                    <w:id w:val="1698276474"/>
                    <w:citation/>
                  </w:sdtPr>
                  <w:sdtEndPr/>
                  <w:sdtContent>
                    <w:r w:rsidR="00D34E8E">
                      <w:rPr>
                        <w:noProof/>
                      </w:rPr>
                      <w:fldChar w:fldCharType="begin"/>
                    </w:r>
                    <w:r w:rsidR="00D34E8E">
                      <w:rPr>
                        <w:noProof/>
                        <w:lang w:val="en-CA"/>
                      </w:rPr>
                      <w:instrText xml:space="preserve"> CITATION McDonald91 \l 4105 </w:instrText>
                    </w:r>
                    <w:r w:rsidR="00D34E8E">
                      <w:rPr>
                        <w:noProof/>
                      </w:rPr>
                      <w:fldChar w:fldCharType="separate"/>
                    </w:r>
                    <w:r w:rsidR="00D34E8E" w:rsidRPr="00D34E8E">
                      <w:rPr>
                        <w:noProof/>
                        <w:lang w:val="en-CA"/>
                      </w:rPr>
                      <w:t>(McDonald)</w:t>
                    </w:r>
                    <w:r w:rsidR="00D34E8E">
                      <w:rPr>
                        <w:noProof/>
                      </w:rPr>
                      <w:fldChar w:fldCharType="end"/>
                    </w:r>
                  </w:sdtContent>
                </w:sdt>
              </w:p>
              <w:p w:rsidR="00A00D1E" w:rsidRDefault="00E73B11" w:rsidP="003E3868">
                <w:pPr>
                  <w:pStyle w:val="Bibliography"/>
                  <w:ind w:left="720" w:hanging="720"/>
                  <w:rPr>
                    <w:noProof/>
                  </w:rPr>
                </w:pPr>
                <w:sdt>
                  <w:sdtPr>
                    <w:rPr>
                      <w:noProof/>
                    </w:rPr>
                    <w:id w:val="-1944458463"/>
                    <w:citation/>
                  </w:sdtPr>
                  <w:sdtEndPr/>
                  <w:sdtContent>
                    <w:r w:rsidR="00A00D1E">
                      <w:rPr>
                        <w:noProof/>
                      </w:rPr>
                      <w:fldChar w:fldCharType="begin"/>
                    </w:r>
                    <w:r w:rsidR="00A00D1E">
                      <w:rPr>
                        <w:noProof/>
                        <w:lang w:val="en-CA"/>
                      </w:rPr>
                      <w:instrText xml:space="preserve"> CITATION McKinnon71 \l 4105 </w:instrText>
                    </w:r>
                    <w:r w:rsidR="00A00D1E">
                      <w:rPr>
                        <w:noProof/>
                      </w:rPr>
                      <w:fldChar w:fldCharType="separate"/>
                    </w:r>
                    <w:r w:rsidR="00A00D1E" w:rsidRPr="00A00D1E">
                      <w:rPr>
                        <w:noProof/>
                        <w:lang w:val="en-CA"/>
                      </w:rPr>
                      <w:t>(McKinnon)</w:t>
                    </w:r>
                    <w:r w:rsidR="00A00D1E">
                      <w:rPr>
                        <w:noProof/>
                      </w:rPr>
                      <w:fldChar w:fldCharType="end"/>
                    </w:r>
                  </w:sdtContent>
                </w:sdt>
              </w:p>
              <w:p w:rsidR="00A00D1E" w:rsidRDefault="00E73B11" w:rsidP="003E3868">
                <w:pPr>
                  <w:pStyle w:val="Bibliography"/>
                  <w:ind w:left="720" w:hanging="720"/>
                  <w:rPr>
                    <w:noProof/>
                  </w:rPr>
                </w:pPr>
                <w:sdt>
                  <w:sdtPr>
                    <w:rPr>
                      <w:noProof/>
                    </w:rPr>
                    <w:id w:val="-2001415912"/>
                    <w:citation/>
                  </w:sdtPr>
                  <w:sdtEndPr/>
                  <w:sdtContent>
                    <w:r w:rsidR="00A00D1E">
                      <w:rPr>
                        <w:noProof/>
                      </w:rPr>
                      <w:fldChar w:fldCharType="begin"/>
                    </w:r>
                    <w:r w:rsidR="00A00D1E">
                      <w:rPr>
                        <w:noProof/>
                        <w:lang w:val="en-CA"/>
                      </w:rPr>
                      <w:instrText xml:space="preserve"> CITATION Stallworthy95 \l 4105 </w:instrText>
                    </w:r>
                    <w:r w:rsidR="00A00D1E">
                      <w:rPr>
                        <w:noProof/>
                      </w:rPr>
                      <w:fldChar w:fldCharType="separate"/>
                    </w:r>
                    <w:r w:rsidR="00A00D1E" w:rsidRPr="00A00D1E">
                      <w:rPr>
                        <w:noProof/>
                        <w:lang w:val="en-CA"/>
                      </w:rPr>
                      <w:t>(Stallworthy)</w:t>
                    </w:r>
                    <w:r w:rsidR="00A00D1E">
                      <w:rPr>
                        <w:noProof/>
                      </w:rPr>
                      <w:fldChar w:fldCharType="end"/>
                    </w:r>
                  </w:sdtContent>
                </w:sdt>
              </w:p>
              <w:p w:rsidR="00C03959" w:rsidRDefault="00E73B11" w:rsidP="003E3868">
                <w:pPr>
                  <w:pStyle w:val="Bibliography"/>
                  <w:ind w:left="720" w:hanging="720"/>
                  <w:rPr>
                    <w:noProof/>
                  </w:rPr>
                </w:pPr>
                <w:sdt>
                  <w:sdtPr>
                    <w:rPr>
                      <w:noProof/>
                    </w:rPr>
                    <w:id w:val="1424292213"/>
                    <w:citation/>
                  </w:sdtPr>
                  <w:sdtEndPr/>
                  <w:sdtContent>
                    <w:r w:rsidR="00A00D1E">
                      <w:rPr>
                        <w:noProof/>
                      </w:rPr>
                      <w:fldChar w:fldCharType="begin"/>
                    </w:r>
                    <w:r w:rsidR="00A00D1E">
                      <w:rPr>
                        <w:noProof/>
                        <w:lang w:val="en-CA"/>
                      </w:rPr>
                      <w:instrText xml:space="preserve"> CITATION Walker15 \l 4105 </w:instrText>
                    </w:r>
                    <w:r w:rsidR="00A00D1E">
                      <w:rPr>
                        <w:noProof/>
                      </w:rPr>
                      <w:fldChar w:fldCharType="separate"/>
                    </w:r>
                    <w:r w:rsidR="00A00D1E" w:rsidRPr="00A00D1E">
                      <w:rPr>
                        <w:noProof/>
                        <w:lang w:val="en-CA"/>
                      </w:rPr>
                      <w:t>(Walker)</w:t>
                    </w:r>
                    <w:r w:rsidR="00A00D1E">
                      <w:rPr>
                        <w:noProof/>
                      </w:rPr>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B11" w:rsidRDefault="00E73B11" w:rsidP="007A0D55">
      <w:pPr>
        <w:spacing w:after="0" w:line="240" w:lineRule="auto"/>
      </w:pPr>
      <w:r>
        <w:separator/>
      </w:r>
    </w:p>
  </w:endnote>
  <w:endnote w:type="continuationSeparator" w:id="0">
    <w:p w:rsidR="00E73B11" w:rsidRDefault="00E73B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B11" w:rsidRDefault="00E73B11" w:rsidP="007A0D55">
      <w:pPr>
        <w:spacing w:after="0" w:line="240" w:lineRule="auto"/>
      </w:pPr>
      <w:r>
        <w:separator/>
      </w:r>
    </w:p>
  </w:footnote>
  <w:footnote w:type="continuationSeparator" w:id="0">
    <w:p w:rsidR="00E73B11" w:rsidRDefault="00E73B1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FE3" w:rsidRDefault="00AA0FE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AA0FE3" w:rsidRDefault="00AA0F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36BB0"/>
    <w:rsid w:val="00244BB0"/>
    <w:rsid w:val="002A0A0D"/>
    <w:rsid w:val="002B0B37"/>
    <w:rsid w:val="002F2D58"/>
    <w:rsid w:val="0030662D"/>
    <w:rsid w:val="003235A7"/>
    <w:rsid w:val="003677B6"/>
    <w:rsid w:val="003D3579"/>
    <w:rsid w:val="003E2795"/>
    <w:rsid w:val="003E3868"/>
    <w:rsid w:val="003F0D73"/>
    <w:rsid w:val="00462DBE"/>
    <w:rsid w:val="00464699"/>
    <w:rsid w:val="00483379"/>
    <w:rsid w:val="00487BC5"/>
    <w:rsid w:val="00496888"/>
    <w:rsid w:val="004A7476"/>
    <w:rsid w:val="004E5896"/>
    <w:rsid w:val="00513EE6"/>
    <w:rsid w:val="00534F8F"/>
    <w:rsid w:val="00590035"/>
    <w:rsid w:val="00593D18"/>
    <w:rsid w:val="005B177E"/>
    <w:rsid w:val="005B3921"/>
    <w:rsid w:val="005F26D7"/>
    <w:rsid w:val="005F5450"/>
    <w:rsid w:val="00636BCA"/>
    <w:rsid w:val="006D0412"/>
    <w:rsid w:val="007411B9"/>
    <w:rsid w:val="00780D95"/>
    <w:rsid w:val="00780DC7"/>
    <w:rsid w:val="007A0D55"/>
    <w:rsid w:val="007B3377"/>
    <w:rsid w:val="007E5F44"/>
    <w:rsid w:val="00811A64"/>
    <w:rsid w:val="00821DE3"/>
    <w:rsid w:val="00846CE1"/>
    <w:rsid w:val="008A5B87"/>
    <w:rsid w:val="00922950"/>
    <w:rsid w:val="00985F6B"/>
    <w:rsid w:val="00997236"/>
    <w:rsid w:val="009A7264"/>
    <w:rsid w:val="009D1606"/>
    <w:rsid w:val="009E18A1"/>
    <w:rsid w:val="009E73D7"/>
    <w:rsid w:val="00A00D1E"/>
    <w:rsid w:val="00A27D2C"/>
    <w:rsid w:val="00A76FD9"/>
    <w:rsid w:val="00AA0FE3"/>
    <w:rsid w:val="00AB2253"/>
    <w:rsid w:val="00AB436D"/>
    <w:rsid w:val="00AD2F24"/>
    <w:rsid w:val="00AD4844"/>
    <w:rsid w:val="00B219AE"/>
    <w:rsid w:val="00B33145"/>
    <w:rsid w:val="00B50FC3"/>
    <w:rsid w:val="00B574C9"/>
    <w:rsid w:val="00BC39C9"/>
    <w:rsid w:val="00BE5BF7"/>
    <w:rsid w:val="00BF40E1"/>
    <w:rsid w:val="00C03959"/>
    <w:rsid w:val="00C27FAB"/>
    <w:rsid w:val="00C358D4"/>
    <w:rsid w:val="00C6296B"/>
    <w:rsid w:val="00C87358"/>
    <w:rsid w:val="00CA42F1"/>
    <w:rsid w:val="00CC586D"/>
    <w:rsid w:val="00CF1542"/>
    <w:rsid w:val="00CF3EC5"/>
    <w:rsid w:val="00D23720"/>
    <w:rsid w:val="00D34E8E"/>
    <w:rsid w:val="00D656DA"/>
    <w:rsid w:val="00D83300"/>
    <w:rsid w:val="00DC6B48"/>
    <w:rsid w:val="00DF01B0"/>
    <w:rsid w:val="00DF435E"/>
    <w:rsid w:val="00E3358D"/>
    <w:rsid w:val="00E73B11"/>
    <w:rsid w:val="00E85A05"/>
    <w:rsid w:val="00E95829"/>
    <w:rsid w:val="00EA606C"/>
    <w:rsid w:val="00EB0C8C"/>
    <w:rsid w:val="00EB51FD"/>
    <w:rsid w:val="00EB77DB"/>
    <w:rsid w:val="00ED139F"/>
    <w:rsid w:val="00EF03FD"/>
    <w:rsid w:val="00EF74F7"/>
    <w:rsid w:val="00F36937"/>
    <w:rsid w:val="00F60F53"/>
    <w:rsid w:val="00FA1925"/>
    <w:rsid w:val="00FB11DE"/>
    <w:rsid w:val="00FB589A"/>
    <w:rsid w:val="00FB7317"/>
    <w:rsid w:val="00FB7932"/>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FE6E"/>
  <w15:docId w15:val="{D8E25CED-33DA-4282-8E2D-150E7F93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ibliography">
    <w:name w:val="Bibliography"/>
    <w:basedOn w:val="Normal"/>
    <w:next w:val="Normal"/>
    <w:uiPriority w:val="37"/>
    <w:unhideWhenUsed/>
    <w:rsid w:val="003E3868"/>
  </w:style>
  <w:style w:type="paragraph" w:styleId="Caption">
    <w:name w:val="caption"/>
    <w:basedOn w:val="Normal"/>
    <w:next w:val="Normal"/>
    <w:uiPriority w:val="35"/>
    <w:semiHidden/>
    <w:qFormat/>
    <w:rsid w:val="00A00D1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2A7F24"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2A7F24"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2A7F24"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2A7F24"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2A7F24"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2A7F24"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2A7F24" w:rsidRDefault="0057546F">
          <w:pPr>
            <w:pStyle w:val="B234C2EEA150496D97CB06304C5E5FDD"/>
          </w:pPr>
          <w:r w:rsidRPr="00EF74F7">
            <w:rPr>
              <w:b/>
              <w:color w:val="808080" w:themeColor="background1" w:themeShade="80"/>
            </w:rPr>
            <w:t>[Enter the headword for your article]</w:t>
          </w:r>
        </w:p>
      </w:docPartBody>
    </w:docPart>
    <w:docPart>
      <w:docPartPr>
        <w:name w:val="3D91C6D5FBB14D869820DC112B76832B"/>
        <w:category>
          <w:name w:val="General"/>
          <w:gallery w:val="placeholder"/>
        </w:category>
        <w:types>
          <w:type w:val="bbPlcHdr"/>
        </w:types>
        <w:behaviors>
          <w:behavior w:val="content"/>
        </w:behaviors>
        <w:guid w:val="{F70C5319-3D39-4FB9-A620-145F6B454AFA}"/>
      </w:docPartPr>
      <w:docPartBody>
        <w:p w:rsidR="001278A4" w:rsidRDefault="002A7F24" w:rsidP="002A7F24">
          <w:pPr>
            <w:pStyle w:val="3D91C6D5FBB14D869820DC112B7683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ACC7DD02DB243C79654B1F764C6FC90"/>
        <w:category>
          <w:name w:val="General"/>
          <w:gallery w:val="placeholder"/>
        </w:category>
        <w:types>
          <w:type w:val="bbPlcHdr"/>
        </w:types>
        <w:behaviors>
          <w:behavior w:val="content"/>
        </w:behaviors>
        <w:guid w:val="{ABCAA297-D6DD-4E7C-8242-B4679C7CB09E}"/>
      </w:docPartPr>
      <w:docPartBody>
        <w:p w:rsidR="001278A4" w:rsidRDefault="002A7F24" w:rsidP="002A7F24">
          <w:pPr>
            <w:pStyle w:val="AACC7DD02DB243C79654B1F764C6FC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14B02903D4400EB9D53DC403162E77"/>
        <w:category>
          <w:name w:val="General"/>
          <w:gallery w:val="placeholder"/>
        </w:category>
        <w:types>
          <w:type w:val="bbPlcHdr"/>
        </w:types>
        <w:behaviors>
          <w:behavior w:val="content"/>
        </w:behaviors>
        <w:guid w:val="{A39EDE58-3188-4897-9011-ABED84A18171}"/>
      </w:docPartPr>
      <w:docPartBody>
        <w:p w:rsidR="001278A4" w:rsidRDefault="002A7F24" w:rsidP="002A7F24">
          <w:pPr>
            <w:pStyle w:val="9D14B02903D4400EB9D53DC403162E7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13B15DCC402435284BD7431C8C912CC"/>
        <w:category>
          <w:name w:val="General"/>
          <w:gallery w:val="placeholder"/>
        </w:category>
        <w:types>
          <w:type w:val="bbPlcHdr"/>
        </w:types>
        <w:behaviors>
          <w:behavior w:val="content"/>
        </w:behaviors>
        <w:guid w:val="{BC1D6EC1-DBDF-4C5D-8585-339D195310E0}"/>
      </w:docPartPr>
      <w:docPartBody>
        <w:p w:rsidR="001278A4" w:rsidRDefault="002A7F24" w:rsidP="002A7F24">
          <w:pPr>
            <w:pStyle w:val="D13B15DCC402435284BD7431C8C912CC"/>
          </w:pPr>
          <w:r>
            <w:rPr>
              <w:rStyle w:val="PlaceholderText"/>
            </w:rPr>
            <w:t>[Enter citations for further reading here]</w:t>
          </w:r>
        </w:p>
      </w:docPartBody>
    </w:docPart>
    <w:docPart>
      <w:docPartPr>
        <w:name w:val="6B0A13B0AB4F44528D2C81FE6CA91219"/>
        <w:category>
          <w:name w:val="General"/>
          <w:gallery w:val="placeholder"/>
        </w:category>
        <w:types>
          <w:type w:val="bbPlcHdr"/>
        </w:types>
        <w:behaviors>
          <w:behavior w:val="content"/>
        </w:behaviors>
        <w:guid w:val="{B93DEECE-5458-4313-89BA-88F6BFCEBDF1}"/>
      </w:docPartPr>
      <w:docPartBody>
        <w:p w:rsidR="001278A4" w:rsidRDefault="002A7F24" w:rsidP="002A7F24">
          <w:pPr>
            <w:pStyle w:val="6B0A13B0AB4F44528D2C81FE6CA912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3B340D5B704C348EA87D1645EE5927"/>
        <w:category>
          <w:name w:val="General"/>
          <w:gallery w:val="placeholder"/>
        </w:category>
        <w:types>
          <w:type w:val="bbPlcHdr"/>
        </w:types>
        <w:behaviors>
          <w:behavior w:val="content"/>
        </w:behaviors>
        <w:guid w:val="{5A403D53-7A69-4C6A-813B-80EA27421216}"/>
      </w:docPartPr>
      <w:docPartBody>
        <w:p w:rsidR="001278A4" w:rsidRDefault="002A7F24" w:rsidP="002A7F24">
          <w:pPr>
            <w:pStyle w:val="983B340D5B704C348EA87D1645EE592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278A4"/>
    <w:rsid w:val="002A7F24"/>
    <w:rsid w:val="003D02F3"/>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F24"/>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3D91C6D5FBB14D869820DC112B76832B">
    <w:name w:val="3D91C6D5FBB14D869820DC112B76832B"/>
    <w:rsid w:val="002A7F24"/>
  </w:style>
  <w:style w:type="paragraph" w:customStyle="1" w:styleId="AACC7DD02DB243C79654B1F764C6FC90">
    <w:name w:val="AACC7DD02DB243C79654B1F764C6FC90"/>
    <w:rsid w:val="002A7F24"/>
  </w:style>
  <w:style w:type="paragraph" w:customStyle="1" w:styleId="9D14B02903D4400EB9D53DC403162E77">
    <w:name w:val="9D14B02903D4400EB9D53DC403162E77"/>
    <w:rsid w:val="002A7F24"/>
  </w:style>
  <w:style w:type="paragraph" w:customStyle="1" w:styleId="D13B15DCC402435284BD7431C8C912CC">
    <w:name w:val="D13B15DCC402435284BD7431C8C912CC"/>
    <w:rsid w:val="002A7F24"/>
  </w:style>
  <w:style w:type="paragraph" w:customStyle="1" w:styleId="6B0A13B0AB4F44528D2C81FE6CA91219">
    <w:name w:val="6B0A13B0AB4F44528D2C81FE6CA91219"/>
    <w:rsid w:val="002A7F24"/>
  </w:style>
  <w:style w:type="paragraph" w:customStyle="1" w:styleId="983B340D5B704C348EA87D1645EE5927">
    <w:name w:val="983B340D5B704C348EA87D1645EE5927"/>
    <w:rsid w:val="002A7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Armitage73</b:Tag>
    <b:SourceType>Book</b:SourceType>
    <b:Guid>{BAFAA0DC-13A2-486B-A16C-496708CB1F19}</b:Guid>
    <b:Author>
      <b:Author>
        <b:NameList>
          <b:Person>
            <b:Last>Armitage</b:Last>
            <b:First>Christopher</b:First>
            <b:Middle>M.</b:Middle>
          </b:Person>
          <b:Person>
            <b:Last>Clark</b:Last>
            <b:First>Neil</b:First>
            <b:Middle>W.</b:Middle>
          </b:Person>
        </b:NameList>
      </b:Author>
    </b:Author>
    <b:Title>A Bibliography of the Works of Louis MacNeice</b:Title>
    <b:Year>1973</b:Year>
    <b:City>London</b:City>
    <b:Publisher>Kaye &amp; Ward</b:Publisher>
    <b:Medium>Print</b:Medium>
    <b:RefOrder>1</b:RefOrder>
  </b:Source>
  <b:Source>
    <b:Tag>Brown09</b:Tag>
    <b:SourceType>Book</b:SourceType>
    <b:Guid>{3F2D5BD5-D357-4567-9E15-CEA4F32D37EE}</b:Guid>
    <b:Author>
      <b:Author>
        <b:NameList>
          <b:Person>
            <b:Last>Brown</b:Last>
            <b:First>Richard</b:First>
            <b:Middle>Danson</b:Middle>
          </b:Person>
        </b:NameList>
      </b:Author>
    </b:Author>
    <b:Title>Louis MacNeice and the Poetry of the 1930s</b:Title>
    <b:Year>2009</b:Year>
    <b:City>Tavistock</b:City>
    <b:Publisher>Northcote Hous</b:Publisher>
    <b:Medium>Print</b:Medium>
    <b:RefOrder>2</b:RefOrder>
  </b:Source>
  <b:Source>
    <b:Tag>Brown88</b:Tag>
    <b:SourceType>BookSection</b:SourceType>
    <b:Guid>{CB2445CC-90CB-49D4-9EF3-05987569BC75}</b:Guid>
    <b:Title>Louis MacNeice's Ireland</b:Title>
    <b:Year>1988</b:Year>
    <b:City>Caen</b:City>
    <b:Publisher>Presses universitaires de Caen</b:Publisher>
    <b:Medium>Web. &lt;http://books.openedition.org/puc/540&gt;</b:Medium>
    <b:Author>
      <b:Author>
        <b:NameList>
          <b:Person>
            <b:Last>Brown</b:Last>
            <b:First>Terence</b:First>
          </b:Person>
        </b:NameList>
      </b:Author>
      <b:BookAuthor>
        <b:NameList>
          <b:Person>
            <b:Last>Genet</b:Last>
            <b:First>Jacqueline</b:First>
          </b:Person>
          <b:Person>
            <b:Last>Hellegouarc'h</b:Last>
            <b:First>Wynne</b:First>
            <b:Middle>(eds.)</b:Middle>
          </b:Person>
        </b:NameList>
      </b:BookAuthor>
    </b:Author>
    <b:BookTitle>Studies on Louise MacNeice</b:BookTitle>
    <b:RefOrder>3</b:RefOrder>
  </b:Source>
  <b:Source>
    <b:Tag>Brown74</b:Tag>
    <b:SourceType>Book</b:SourceType>
    <b:Guid>{2E7DF37C-7316-4B01-88DD-0F68E3CF090B}</b:Guid>
    <b:Title>Time Was Away: The World of Louis MacNeice</b:Title>
    <b:Year>1974</b:Year>
    <b:City>Dublin</b:City>
    <b:Publisher>Dolmen Press</b:Publisher>
    <b:Medium>Print</b:Medium>
    <b:Author>
      <b:Author>
        <b:NameList>
          <b:Person>
            <b:Last>Brown</b:Last>
            <b:First>Terence</b:First>
          </b:Person>
          <b:Person>
            <b:Last>Reid</b:Last>
            <b:First>Alec</b:First>
            <b:Middle>(ed.)</b:Middle>
          </b:Person>
        </b:NameList>
      </b:Author>
    </b:Author>
    <b:RefOrder>4</b:RefOrder>
  </b:Source>
  <b:Source>
    <b:Tag>Coulton80</b:Tag>
    <b:SourceType>Book</b:SourceType>
    <b:Guid>{168A38F0-BAB3-44BA-B7C0-50B4797110EC}</b:Guid>
    <b:Author>
      <b:Author>
        <b:NameList>
          <b:Person>
            <b:Last>Coulton</b:Last>
            <b:First>Barbara</b:First>
          </b:Person>
        </b:NameList>
      </b:Author>
    </b:Author>
    <b:Title>Louis MacNeice in the BBC</b:Title>
    <b:Year>1980</b:Year>
    <b:City>London</b:City>
    <b:Publisher>Faber and Faber</b:Publisher>
    <b:Medium>Print</b:Medium>
    <b:RefOrder>5</b:RefOrder>
  </b:Source>
  <b:Source>
    <b:Tag>Hynes76</b:Tag>
    <b:SourceType>Book</b:SourceType>
    <b:Guid>{24FA50CF-75F3-453A-99EC-60CCBF5C2973}</b:Guid>
    <b:Author>
      <b:Author>
        <b:NameList>
          <b:Person>
            <b:Last>Hynes</b:Last>
            <b:First>Samuel</b:First>
          </b:Person>
        </b:NameList>
      </b:Author>
    </b:Author>
    <b:Title>The Auden Generation</b:Title>
    <b:Year>1976</b:Year>
    <b:City>London</b:City>
    <b:Publisher>Pimlico</b:Publisher>
    <b:Medium>Print</b:Medium>
    <b:RefOrder>6</b:RefOrder>
  </b:Source>
  <b:Source>
    <b:Tag>Keane14</b:Tag>
    <b:SourceType>Book</b:SourceType>
    <b:Guid>{89EA68C5-4C9B-4762-B37C-C5F5EEE714B1}</b:Guid>
    <b:Author>
      <b:Author>
        <b:NameList>
          <b:Person>
            <b:Last>Keane</b:Last>
            <b:First>Damien</b:First>
          </b:Person>
        </b:NameList>
      </b:Author>
    </b:Author>
    <b:Title>Ireland and the Problem of Information: Irish Writing, Radio, Late Modernist Communication</b:Title>
    <b:Year>2014</b:Year>
    <b:City>University Park</b:City>
    <b:Publisher>Penn State University Press</b:Publisher>
    <b:Medium>Print</b:Medium>
    <b:RefOrder>7</b:RefOrder>
  </b:Source>
  <b:Source>
    <b:Tag>Longley88</b:Tag>
    <b:SourceType>Book</b:SourceType>
    <b:Guid>{DE0267FD-773D-483F-A780-58FD14E96725}</b:Guid>
    <b:Author>
      <b:Author>
        <b:NameList>
          <b:Person>
            <b:Last>Longley</b:Last>
            <b:First>Edna</b:First>
          </b:Person>
        </b:NameList>
      </b:Author>
    </b:Author>
    <b:Title>Louis MacNeice: A Study</b:Title>
    <b:Year>1988</b:Year>
    <b:City>London</b:City>
    <b:Publisher>Faber and Faber</b:Publisher>
    <b:Medium>Print</b:Medium>
    <b:RefOrder>8</b:RefOrder>
  </b:Source>
  <b:Source>
    <b:Tag>Marsack82</b:Tag>
    <b:SourceType>Book</b:SourceType>
    <b:Guid>{0D4D7B91-4137-40E5-8A50-D9C0A9BC18D2}</b:Guid>
    <b:Author>
      <b:Author>
        <b:NameList>
          <b:Person>
            <b:Last>Marsack</b:Last>
            <b:First>Robin</b:First>
          </b:Person>
        </b:NameList>
      </b:Author>
    </b:Author>
    <b:Title>The Cave of Making: The Poetry of Louis MacNeice</b:Title>
    <b:Year>1982</b:Year>
    <b:City>Oxford</b:City>
    <b:Publisher>Oxford University Press</b:Publisher>
    <b:Medium>Print</b:Medium>
    <b:RefOrder>9</b:RefOrder>
  </b:Source>
  <b:Source>
    <b:Tag>McDonald91</b:Tag>
    <b:SourceType>Book</b:SourceType>
    <b:Guid>{A74DDD70-B70F-45F0-870B-6455CD1A654D}</b:Guid>
    <b:Author>
      <b:Author>
        <b:NameList>
          <b:Person>
            <b:Last>McDonald</b:Last>
            <b:First>Peter</b:First>
          </b:Person>
        </b:NameList>
      </b:Author>
    </b:Author>
    <b:Title>Louis MacNeice: The Poet in his Contexts</b:Title>
    <b:Year>1991</b:Year>
    <b:City>Oxford</b:City>
    <b:Publisher>Oxford University Press</b:Publisher>
    <b:Medium>Print</b:Medium>
    <b:RefOrder>10</b:RefOrder>
  </b:Source>
  <b:Source>
    <b:Tag>McKinnon71</b:Tag>
    <b:SourceType>Book</b:SourceType>
    <b:Guid>{8CF5CA70-53A5-4BA0-A8FF-9FB1586E9E25}</b:Guid>
    <b:Author>
      <b:Author>
        <b:NameList>
          <b:Person>
            <b:Last>McKinnon</b:Last>
            <b:First>William</b:First>
            <b:Middle>T.</b:Middle>
          </b:Person>
        </b:NameList>
      </b:Author>
    </b:Author>
    <b:Title>Apollo's Blended Dream: A Study of the Poetry of Louis MacNeice</b:Title>
    <b:Year>1971</b:Year>
    <b:City>London</b:City>
    <b:Publisher>Oxford University Press</b:Publisher>
    <b:Medium>Print</b:Medium>
    <b:RefOrder>11</b:RefOrder>
  </b:Source>
  <b:Source>
    <b:Tag>Stallworthy95</b:Tag>
    <b:SourceType>Book</b:SourceType>
    <b:Guid>{E15DF4AA-313C-4A6E-B31B-58D02EE7605C}</b:Guid>
    <b:Author>
      <b:Author>
        <b:NameList>
          <b:Person>
            <b:Last>Stallworthy</b:Last>
            <b:First>Jon</b:First>
          </b:Person>
        </b:NameList>
      </b:Author>
    </b:Author>
    <b:Title>Louis MacNeice</b:Title>
    <b:Year>1995</b:Year>
    <b:City>London</b:City>
    <b:Publisher>Faber and Faber</b:Publisher>
    <b:Medium>Print</b:Medium>
    <b:RefOrder>12</b:RefOrder>
  </b:Source>
  <b:Source>
    <b:Tag>Walker15</b:Tag>
    <b:SourceType>Book</b:SourceType>
    <b:Guid>{C14B56FF-9D7F-4F05-93CC-F0528A2D7F90}</b:Guid>
    <b:Author>
      <b:Author>
        <b:NameList>
          <b:Person>
            <b:Last>Walker</b:Last>
            <b:First>Tom</b:First>
          </b:Person>
        </b:NameList>
      </b:Author>
    </b:Author>
    <b:Title>Louis MacNeice and the Irish Poetry of his Time</b:Title>
    <b:Year>2015</b:Year>
    <b:City>Oxford</b:City>
    <b:Publisher>Oxford University Press</b:Publisher>
    <b:Medium>Print</b:Medium>
    <b:RefOrder>13</b:RefOrder>
  </b:Source>
</b:Sources>
</file>

<file path=customXml/itemProps1.xml><?xml version="1.0" encoding="utf-8"?>
<ds:datastoreItem xmlns:ds="http://schemas.openxmlformats.org/officeDocument/2006/customXml" ds:itemID="{25D9223D-E684-4001-A12C-EF2806E9C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TotalTime>
  <Pages>4</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9</cp:revision>
  <dcterms:created xsi:type="dcterms:W3CDTF">2016-01-05T05:52:00Z</dcterms:created>
  <dcterms:modified xsi:type="dcterms:W3CDTF">2016-05-10T18:13:00Z</dcterms:modified>
</cp:coreProperties>
</file>