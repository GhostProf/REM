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ED07D9" w:rsidP="00ED07D9">
                <w:r>
                  <w:t>Tara</w:t>
                </w:r>
                <w:r w:rsidRPr="00ED07D9">
                  <w:t xml:space="preserve"> </w:t>
                </w:r>
              </w:p>
            </w:tc>
          </w:sdtContent>
        </w:sdt>
        <w:sdt>
          <w:sdtPr>
            <w:alias w:val="Middle name"/>
            <w:tag w:val="authorMiddleName"/>
            <w:id w:val="-2076034781"/>
            <w:placeholder>
              <w:docPart w:val="59EF40A0DFDC4AE38922C90B917DAAC5"/>
            </w:placeholder>
            <w:text/>
          </w:sdtPr>
          <w:sdtEndPr/>
          <w:sdtContent>
            <w:tc>
              <w:tcPr>
                <w:tcW w:w="2551" w:type="dxa"/>
              </w:tcPr>
              <w:p w:rsidR="00B574C9" w:rsidRDefault="00ED07D9" w:rsidP="00ED07D9">
                <w:r>
                  <w:t>S.</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ED07D9" w:rsidP="00922950">
                <w:r>
                  <w:t>Thomson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rsidR="00B574C9" w:rsidRDefault="00ED07D9" w:rsidP="00ED07D9">
                <w:r>
                  <w:t>University of Edinburgh</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rsidR="003F0D73" w:rsidRPr="00FB589A" w:rsidRDefault="00A805F2" w:rsidP="00A805F2">
                <w:pPr>
                  <w:rPr>
                    <w:b/>
                  </w:rPr>
                </w:pPr>
                <w:r w:rsidRPr="00A805F2">
                  <w:t>Apollinaire, Guillaume (1880-1918)</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A805F2" w:rsidRDefault="00A805F2" w:rsidP="00A805F2">
                <w:r>
                  <w:t xml:space="preserve">Guillaume Apollinaire (1880-1918) was a poet, literary and art critic, playwright, novelist, editor, and journalist. Born in Rome to a Polish-Russian mother and an unknown father, Apollinaire’s birth name was </w:t>
                </w:r>
                <w:proofErr w:type="spellStart"/>
                <w:r>
                  <w:t>Guglielmo</w:t>
                </w:r>
                <w:proofErr w:type="spellEnd"/>
                <w:r>
                  <w:t xml:space="preserve"> Alberto </w:t>
                </w:r>
                <w:proofErr w:type="spellStart"/>
                <w:r>
                  <w:t>Wladimiro</w:t>
                </w:r>
                <w:proofErr w:type="spellEnd"/>
                <w:r>
                  <w:t xml:space="preserve"> Alessandro </w:t>
                </w:r>
                <w:proofErr w:type="spellStart"/>
                <w:r>
                  <w:t>Apollinare</w:t>
                </w:r>
                <w:proofErr w:type="spellEnd"/>
                <w:r>
                  <w:t xml:space="preserve"> de </w:t>
                </w:r>
                <w:proofErr w:type="spellStart"/>
                <w:r>
                  <w:t>Kostrowitzky</w:t>
                </w:r>
                <w:proofErr w:type="spellEnd"/>
                <w:r>
                  <w:t xml:space="preserve">, though his family called him Wilhelm (the German form of the Italian </w:t>
                </w:r>
                <w:proofErr w:type="spellStart"/>
                <w:r>
                  <w:t>Guglielmo</w:t>
                </w:r>
                <w:proofErr w:type="spellEnd"/>
                <w:r>
                  <w:t>). After spending his early years moving throughout Monaco, France, Belgium, and Germany, he finally settled in Paris in 1902, adopting the pen name Guillaume Apollinaire. Apollinaire became a prominent cultural figure in Paris and was a key player in the literary and artistic avant-garde movements of the early twentieth century, particularly Cubism and Surrealism.</w:t>
                </w:r>
              </w:p>
              <w:p w:rsidR="00A805F2" w:rsidRDefault="00A805F2" w:rsidP="00A805F2"/>
              <w:p w:rsidR="00A805F2" w:rsidRDefault="00A805F2" w:rsidP="00A805F2">
                <w:r>
                  <w:t xml:space="preserve">Apollinaire first gained literary recognition for his poetry collection </w:t>
                </w:r>
                <w:proofErr w:type="spellStart"/>
                <w:r>
                  <w:rPr>
                    <w:i/>
                  </w:rPr>
                  <w:t>Alcools</w:t>
                </w:r>
                <w:proofErr w:type="spellEnd"/>
                <w:r>
                  <w:rPr>
                    <w:i/>
                  </w:rPr>
                  <w:t xml:space="preserve"> </w:t>
                </w:r>
                <w:r>
                  <w:t xml:space="preserve">(1913), but is best known for inventing calligrams, a form of visual poetry. While Apollinaire was primarily a poet, he earned his living as a journalist and art critic. In his articles and reviews, he championed avant-garde art, and was friends with such artists as Pablo Picasso and Henri Matisse. </w:t>
                </w:r>
              </w:p>
              <w:p w:rsidR="00A805F2" w:rsidRDefault="00A805F2" w:rsidP="00A805F2"/>
              <w:p w:rsidR="00E85A05" w:rsidRDefault="00A805F2" w:rsidP="00A805F2">
                <w:r>
                  <w:t>Apollinaire fought for France in WWI and returned home in 1916 after receiving a head wound. He survived the war, but died of Spanish Flu in 1918.</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A805F2" w:rsidRDefault="00A805F2" w:rsidP="00A805F2">
                <w:r>
                  <w:t xml:space="preserve">Guillaume Apollinaire (1880-1918) was a poet, literary and art critic, playwright, novelist, editor, and journalist. Born in Rome to a Polish-Russian mother and an unknown father, Apollinaire’s birth name was </w:t>
                </w:r>
                <w:proofErr w:type="spellStart"/>
                <w:r>
                  <w:t>Guglielmo</w:t>
                </w:r>
                <w:proofErr w:type="spellEnd"/>
                <w:r>
                  <w:t xml:space="preserve"> Alberto </w:t>
                </w:r>
                <w:proofErr w:type="spellStart"/>
                <w:r>
                  <w:t>Wladimiro</w:t>
                </w:r>
                <w:proofErr w:type="spellEnd"/>
                <w:r>
                  <w:t xml:space="preserve"> Alessandro </w:t>
                </w:r>
                <w:proofErr w:type="spellStart"/>
                <w:r>
                  <w:t>Apollinare</w:t>
                </w:r>
                <w:proofErr w:type="spellEnd"/>
                <w:r>
                  <w:t xml:space="preserve"> de </w:t>
                </w:r>
                <w:proofErr w:type="spellStart"/>
                <w:r>
                  <w:t>Kostrowitzky</w:t>
                </w:r>
                <w:proofErr w:type="spellEnd"/>
                <w:r>
                  <w:t xml:space="preserve">, though his family called him Wilhelm (the German form of the Italian </w:t>
                </w:r>
                <w:proofErr w:type="spellStart"/>
                <w:r>
                  <w:t>Guglielmo</w:t>
                </w:r>
                <w:proofErr w:type="spellEnd"/>
                <w:r>
                  <w:t>). After spending his early years moving throughout Monaco, France, Belgium, and Germany, he finally settled in Paris in 1902, adopting the pen name Guillaume Apollinaire. Apollinaire became a prominent cultural figure in Paris and was a key player in the literary and artistic avant-garde movements of the early twentieth century, particularly Cubism and Surrealism.</w:t>
                </w:r>
              </w:p>
              <w:p w:rsidR="00A805F2" w:rsidRDefault="00A805F2" w:rsidP="00A805F2"/>
              <w:p w:rsidR="00A805F2" w:rsidRDefault="00A805F2" w:rsidP="00A805F2">
                <w:r>
                  <w:t xml:space="preserve">Apollinaire first gained literary recognition for his poetry collection </w:t>
                </w:r>
                <w:proofErr w:type="spellStart"/>
                <w:r>
                  <w:rPr>
                    <w:i/>
                  </w:rPr>
                  <w:t>Alcools</w:t>
                </w:r>
                <w:proofErr w:type="spellEnd"/>
                <w:r>
                  <w:rPr>
                    <w:i/>
                  </w:rPr>
                  <w:t xml:space="preserve"> </w:t>
                </w:r>
                <w:r>
                  <w:t xml:space="preserve">(1913), but is best known for inventing calligrams, a form of visual poetry. While Apollinaire was primarily a poet, he earned his living as a journalist and art critic. In his articles and reviews, he championed avant-garde art, and was friends with such artists as Pablo Picasso and Henri Matisse. </w:t>
                </w:r>
              </w:p>
              <w:p w:rsidR="00CE6366" w:rsidRDefault="00CE6366" w:rsidP="00A805F2"/>
              <w:p w:rsidR="006936FE" w:rsidRDefault="00CE6366" w:rsidP="006936FE">
                <w:pPr>
                  <w:keepNext/>
                </w:pPr>
                <w:r>
                  <w:t xml:space="preserve">File: </w:t>
                </w:r>
                <w:r w:rsidRPr="00CE6366">
                  <w:t>1 Guillaume Apollinaire 1916</w:t>
                </w:r>
                <w:r>
                  <w:t>.jpg</w:t>
                </w:r>
              </w:p>
              <w:p w:rsidR="00CE6366" w:rsidRDefault="006936FE" w:rsidP="0042524C">
                <w:pPr>
                  <w:pStyle w:val="Caption"/>
                  <w:spacing w:after="0"/>
                </w:pPr>
                <w:r>
                  <w:t xml:space="preserve">Figure </w:t>
                </w:r>
                <w:fldSimple w:instr=" SEQ Figure \* ARABIC ">
                  <w:r w:rsidR="008440E0">
                    <w:rPr>
                      <w:noProof/>
                    </w:rPr>
                    <w:t>1</w:t>
                  </w:r>
                </w:fldSimple>
                <w:r>
                  <w:t>. Guillaume Apollinaire in 1916</w:t>
                </w:r>
              </w:p>
              <w:p w:rsidR="00CE6366" w:rsidRDefault="00CE6366" w:rsidP="00CE6366">
                <w:r>
                  <w:t xml:space="preserve">Source: Guillaume Apollinaire, 1916, after being treated for a head wound in WWI. Sourced from </w:t>
                </w:r>
                <w:proofErr w:type="spellStart"/>
                <w:r w:rsidRPr="00CE6366">
                  <w:t>Polski</w:t>
                </w:r>
                <w:proofErr w:type="spellEnd"/>
                <w:r w:rsidRPr="00CE6366">
                  <w:t>: </w:t>
                </w:r>
                <w:r w:rsidR="0048512B">
                  <w:t>’</w:t>
                </w:r>
                <w:r w:rsidRPr="00CE6366">
                  <w:t xml:space="preserve">Guillaume Apollinaire - </w:t>
                </w:r>
                <w:proofErr w:type="spellStart"/>
                <w:r w:rsidRPr="00CE6366">
                  <w:t>Wybór</w:t>
                </w:r>
                <w:proofErr w:type="spellEnd"/>
                <w:r w:rsidRPr="00CE6366">
                  <w:t xml:space="preserve"> </w:t>
                </w:r>
                <w:proofErr w:type="spellStart"/>
                <w:r w:rsidRPr="00CE6366">
                  <w:t>poezji</w:t>
                </w:r>
                <w:proofErr w:type="spellEnd"/>
                <w:r w:rsidR="0048512B">
                  <w:t>’</w:t>
                </w:r>
                <w:r w:rsidRPr="00CE6366">
                  <w:t xml:space="preserve">, </w:t>
                </w:r>
                <w:proofErr w:type="spellStart"/>
                <w:r w:rsidRPr="00CE6366">
                  <w:t>Zakład</w:t>
                </w:r>
                <w:proofErr w:type="spellEnd"/>
                <w:r w:rsidRPr="00CE6366">
                  <w:t xml:space="preserve"> </w:t>
                </w:r>
                <w:proofErr w:type="spellStart"/>
                <w:r w:rsidRPr="00CE6366">
                  <w:t>Narodowy</w:t>
                </w:r>
                <w:proofErr w:type="spellEnd"/>
                <w:r w:rsidRPr="00CE6366">
                  <w:t xml:space="preserve"> </w:t>
                </w:r>
                <w:proofErr w:type="spellStart"/>
                <w:r w:rsidRPr="00CE6366">
                  <w:t>im</w:t>
                </w:r>
                <w:proofErr w:type="spellEnd"/>
                <w:r w:rsidRPr="00CE6366">
                  <w:t xml:space="preserve">. </w:t>
                </w:r>
                <w:proofErr w:type="spellStart"/>
                <w:r w:rsidRPr="00CE6366">
                  <w:t>Ossolińskich</w:t>
                </w:r>
                <w:proofErr w:type="spellEnd"/>
                <w:r w:rsidRPr="00CE6366">
                  <w:t xml:space="preserve">, </w:t>
                </w:r>
                <w:proofErr w:type="spellStart"/>
                <w:r w:rsidRPr="00CE6366">
                  <w:t>Biblioteka</w:t>
                </w:r>
                <w:proofErr w:type="spellEnd"/>
                <w:r w:rsidRPr="00CE6366">
                  <w:t xml:space="preserve"> </w:t>
                </w:r>
                <w:proofErr w:type="spellStart"/>
                <w:r w:rsidRPr="00CE6366">
                  <w:lastRenderedPageBreak/>
                  <w:t>Narodowa</w:t>
                </w:r>
                <w:proofErr w:type="spellEnd"/>
                <w:r w:rsidRPr="00CE6366">
                  <w:t>, 1975</w:t>
                </w:r>
                <w:r>
                  <w:t xml:space="preserve">. Image can be found at </w:t>
                </w:r>
                <w:hyperlink r:id="rId8" w:history="1">
                  <w:r w:rsidRPr="00623239">
                    <w:rPr>
                      <w:rStyle w:val="Hyperlink"/>
                    </w:rPr>
                    <w:t>https://commons.wikimedia.org/wiki/File:Guillaume_Apollinaire_foto.jpg</w:t>
                  </w:r>
                </w:hyperlink>
              </w:p>
              <w:p w:rsidR="00A805F2" w:rsidRDefault="00A805F2" w:rsidP="00A805F2"/>
              <w:p w:rsidR="00A805F2" w:rsidRDefault="00A805F2" w:rsidP="00A805F2">
                <w:pPr>
                  <w:rPr>
                    <w:b/>
                  </w:rPr>
                </w:pPr>
                <w:r>
                  <w:t>Apollinaire fought for France in WWI and returned home in 1916 after receiving a head wound. He survived the war, but died of Spanish Flu in 1918.</w:t>
                </w:r>
              </w:p>
              <w:p w:rsidR="00A805F2" w:rsidRDefault="00A805F2" w:rsidP="00A805F2">
                <w:pPr>
                  <w:rPr>
                    <w:b/>
                  </w:rPr>
                </w:pPr>
              </w:p>
              <w:p w:rsidR="00A805F2" w:rsidRDefault="00A805F2" w:rsidP="00A805F2">
                <w:r>
                  <w:t xml:space="preserve">Apollinaire wrote poetry as a child, and published his first poems in 1901 in </w:t>
                </w:r>
                <w:r>
                  <w:rPr>
                    <w:i/>
                  </w:rPr>
                  <w:t>La Grande France</w:t>
                </w:r>
                <w:r>
                  <w:t xml:space="preserve">. While he published earlier poems and collections, </w:t>
                </w:r>
                <w:proofErr w:type="spellStart"/>
                <w:r>
                  <w:rPr>
                    <w:i/>
                  </w:rPr>
                  <w:t>Alcools</w:t>
                </w:r>
                <w:proofErr w:type="spellEnd"/>
                <w:r>
                  <w:rPr>
                    <w:i/>
                  </w:rPr>
                  <w:t xml:space="preserve"> </w:t>
                </w:r>
                <w:r>
                  <w:t>(1913) is considered his first major work, a collection of experimental poetry, influenced by movements including French Symbolism and Futurism. The volume opens with its most famous free verse poem, ‘Zone</w:t>
                </w:r>
                <w:r w:rsidR="00390E9A">
                  <w:t>’,</w:t>
                </w:r>
                <w:r>
                  <w:t xml:space="preserve"> in which Apollinaire sets out his vision of modernity (see 2013 translation and introduction by David Lehman).</w:t>
                </w:r>
              </w:p>
              <w:p w:rsidR="00A805F2" w:rsidRPr="00BB6A02" w:rsidRDefault="00A805F2" w:rsidP="00A805F2">
                <w:pPr>
                  <w:rPr>
                    <w:i/>
                  </w:rPr>
                </w:pPr>
              </w:p>
              <w:p w:rsidR="00A805F2" w:rsidRDefault="00A805F2" w:rsidP="00A805F2">
                <w:r>
                  <w:t>Apollinaire’s poetry was experimental in a number of interesting ways: his work eschews traditional meter and rhyme, entirely eliminates punctuation, and experiments with typography and layout. He also used innovative composition techniques, such as automatic writing (anticipating surrealist poetry), and recording snippets of overheard conversations.</w:t>
                </w:r>
              </w:p>
              <w:p w:rsidR="00A805F2" w:rsidRDefault="00A805F2" w:rsidP="00A805F2"/>
              <w:p w:rsidR="00A805F2" w:rsidRDefault="00A805F2" w:rsidP="00A805F2">
                <w:r>
                  <w:t>Like Ezra Pound, Apollinaire had an interest in Chinese ideograms, although his poetic project differs formally from Pound’s. Critic Willard Bohn has observed that ‘his works are sprinkled with references to ideographic expression, beginning with his earliest poetry’ (</w:t>
                </w:r>
                <w:r w:rsidRPr="00C92A6A">
                  <w:rPr>
                    <w:i/>
                  </w:rPr>
                  <w:t>Modern Visual Poetry</w:t>
                </w:r>
                <w:r>
                  <w:t xml:space="preserve"> 38). This interest led him to develop calligrams, a form of visual poetry in which the layout of the poem mimics the content. For instance, the three elements of the poem ‘Coeur, </w:t>
                </w:r>
                <w:proofErr w:type="spellStart"/>
                <w:r>
                  <w:t>Couronne</w:t>
                </w:r>
                <w:proofErr w:type="spellEnd"/>
                <w:r>
                  <w:t xml:space="preserve"> et </w:t>
                </w:r>
                <w:proofErr w:type="spellStart"/>
                <w:r>
                  <w:t>M</w:t>
                </w:r>
                <w:r w:rsidRPr="00B42FDD">
                  <w:t>iroir</w:t>
                </w:r>
                <w:proofErr w:type="spellEnd"/>
                <w:r>
                  <w:t>’ [‘Heart, Crown and Mirror’] are shaped as a heart, a crown, and a mirror:</w:t>
                </w:r>
              </w:p>
              <w:p w:rsidR="00CE6366" w:rsidRDefault="00CE6366" w:rsidP="00A805F2"/>
              <w:p w:rsidR="00D63A44" w:rsidRDefault="00CE6366" w:rsidP="00D63A44">
                <w:pPr>
                  <w:keepNext/>
                </w:pPr>
                <w:r>
                  <w:t xml:space="preserve">File: </w:t>
                </w:r>
                <w:r w:rsidRPr="00CE6366">
                  <w:t xml:space="preserve">2 Coeur, </w:t>
                </w:r>
                <w:proofErr w:type="spellStart"/>
                <w:r w:rsidRPr="00CE6366">
                  <w:t>Couronne</w:t>
                </w:r>
                <w:proofErr w:type="spellEnd"/>
                <w:r w:rsidRPr="00CE6366">
                  <w:t xml:space="preserve"> et </w:t>
                </w:r>
                <w:proofErr w:type="spellStart"/>
                <w:r w:rsidRPr="00CE6366">
                  <w:t>Miroir</w:t>
                </w:r>
                <w:proofErr w:type="spellEnd"/>
                <w:r w:rsidRPr="00CE6366">
                  <w:t xml:space="preserve"> 1918</w:t>
                </w:r>
                <w:r>
                  <w:t>.jpg</w:t>
                </w:r>
              </w:p>
              <w:p w:rsidR="00CE6366" w:rsidRDefault="00D63A44" w:rsidP="00D63A44">
                <w:pPr>
                  <w:pStyle w:val="Caption"/>
                  <w:spacing w:after="0"/>
                </w:pPr>
                <w:r>
                  <w:t xml:space="preserve">Figure </w:t>
                </w:r>
                <w:fldSimple w:instr=" SEQ Figure \* ARABIC ">
                  <w:r w:rsidR="008440E0">
                    <w:rPr>
                      <w:noProof/>
                    </w:rPr>
                    <w:t>2</w:t>
                  </w:r>
                </w:fldSimple>
                <w:r>
                  <w:t xml:space="preserve">. </w:t>
                </w:r>
                <w:r w:rsidRPr="000053E7">
                  <w:t xml:space="preserve">Coeur, </w:t>
                </w:r>
                <w:proofErr w:type="spellStart"/>
                <w:r w:rsidRPr="000053E7">
                  <w:t>Couronne</w:t>
                </w:r>
                <w:proofErr w:type="spellEnd"/>
                <w:r w:rsidRPr="000053E7">
                  <w:t xml:space="preserve"> et </w:t>
                </w:r>
                <w:proofErr w:type="spellStart"/>
                <w:r w:rsidRPr="000053E7">
                  <w:t>Miroir</w:t>
                </w:r>
                <w:proofErr w:type="spellEnd"/>
                <w:r>
                  <w:t xml:space="preserve"> in</w:t>
                </w:r>
                <w:r w:rsidRPr="000053E7">
                  <w:t xml:space="preserve"> 1918</w:t>
                </w:r>
              </w:p>
              <w:p w:rsidR="00CE6366" w:rsidRDefault="00CE6366" w:rsidP="00CE6366">
                <w:r>
                  <w:t xml:space="preserve">Source: ‘Coeur, </w:t>
                </w:r>
                <w:proofErr w:type="spellStart"/>
                <w:r>
                  <w:t>Couronne</w:t>
                </w:r>
                <w:proofErr w:type="spellEnd"/>
                <w:r>
                  <w:t xml:space="preserve"> et </w:t>
                </w:r>
                <w:proofErr w:type="spellStart"/>
                <w:r>
                  <w:t>Miroir</w:t>
                </w:r>
                <w:proofErr w:type="spellEnd"/>
                <w:r w:rsidR="00390E9A">
                  <w:t>’,</w:t>
                </w:r>
                <w:r>
                  <w:t xml:space="preserve"> by Guillaume Apollinaire, from </w:t>
                </w:r>
                <w:proofErr w:type="spellStart"/>
                <w:r>
                  <w:rPr>
                    <w:i/>
                  </w:rPr>
                  <w:t>Calligrammes</w:t>
                </w:r>
                <w:proofErr w:type="spellEnd"/>
                <w:r>
                  <w:rPr>
                    <w:i/>
                  </w:rPr>
                  <w:t xml:space="preserve">: </w:t>
                </w:r>
                <w:proofErr w:type="spellStart"/>
                <w:r>
                  <w:rPr>
                    <w:i/>
                  </w:rPr>
                  <w:t>Poèmes</w:t>
                </w:r>
                <w:proofErr w:type="spellEnd"/>
                <w:r>
                  <w:rPr>
                    <w:i/>
                  </w:rPr>
                  <w:t xml:space="preserve"> de la </w:t>
                </w:r>
                <w:proofErr w:type="spellStart"/>
                <w:r>
                  <w:rPr>
                    <w:i/>
                  </w:rPr>
                  <w:t>Paix</w:t>
                </w:r>
                <w:proofErr w:type="spellEnd"/>
                <w:r>
                  <w:rPr>
                    <w:i/>
                  </w:rPr>
                  <w:t xml:space="preserve"> et du Guerre</w:t>
                </w:r>
                <w:r>
                  <w:t xml:space="preserve"> (1918). </w:t>
                </w:r>
                <w:hyperlink w:anchor="greet" w:history="1">
                  <w:r w:rsidRPr="00BC5447">
                    <w:rPr>
                      <w:rStyle w:val="Hyperlink"/>
                    </w:rPr>
                    <w:t xml:space="preserve">See Anne Hyde Greet’s English translation of </w:t>
                  </w:r>
                  <w:r w:rsidRPr="00BC5447">
                    <w:rPr>
                      <w:rStyle w:val="Hyperlink"/>
                      <w:i/>
                    </w:rPr>
                    <w:t>Calligrammes</w:t>
                  </w:r>
                </w:hyperlink>
                <w:r>
                  <w:t xml:space="preserve">, p. 89. Image can be found at </w:t>
                </w:r>
                <w:hyperlink r:id="rId9" w:history="1">
                  <w:r w:rsidRPr="00FB75E2">
                    <w:rPr>
                      <w:rStyle w:val="Hyperlink"/>
                    </w:rPr>
                    <w:t>https://commons.wikimedia.org/wiki/File%3AGuillaume_Apollinaire_-_Calligramme_-_C%C5%93ur%2C_couronne_et_miroir.png</w:t>
                  </w:r>
                </w:hyperlink>
              </w:p>
              <w:p w:rsidR="00CE6366" w:rsidRDefault="00CE6366" w:rsidP="00A805F2"/>
              <w:p w:rsidR="00A805F2" w:rsidRDefault="00A805F2" w:rsidP="00A805F2">
                <w:r>
                  <w:t xml:space="preserve">Typographical layout is essential to a </w:t>
                </w:r>
                <w:proofErr w:type="spellStart"/>
                <w:r>
                  <w:t>calligram’s</w:t>
                </w:r>
                <w:proofErr w:type="spellEnd"/>
                <w:r>
                  <w:t xml:space="preserve"> meaning – it is meant to be simultaneously seen and heard, a poem that unfolds spatially rather than temporally. The name </w:t>
                </w:r>
                <w:proofErr w:type="spellStart"/>
                <w:r>
                  <w:t>calligram</w:t>
                </w:r>
                <w:proofErr w:type="spellEnd"/>
                <w:r>
                  <w:t xml:space="preserve"> is a portmanteau, combining the words ‘calligraphy’ and ‘ideogram’, but also derives from the Greek </w:t>
                </w:r>
                <w:proofErr w:type="spellStart"/>
                <w:r w:rsidRPr="004E706B">
                  <w:rPr>
                    <w:i/>
                  </w:rPr>
                  <w:t>kalos</w:t>
                </w:r>
                <w:proofErr w:type="spellEnd"/>
                <w:r>
                  <w:t xml:space="preserve"> and </w:t>
                </w:r>
                <w:r>
                  <w:rPr>
                    <w:i/>
                  </w:rPr>
                  <w:t xml:space="preserve">gramma </w:t>
                </w:r>
                <w:r w:rsidRPr="004E706B">
                  <w:t>for</w:t>
                </w:r>
                <w:r>
                  <w:t xml:space="preserve"> ‘beautiful letters’: ‘It is thus a pedantic word for </w:t>
                </w:r>
                <w:r>
                  <w:rPr>
                    <w:i/>
                  </w:rPr>
                  <w:t>belles-lettres</w:t>
                </w:r>
                <w:r>
                  <w:t xml:space="preserve"> … a cliché which it renews by calling attention to the materiality of literary letters’ (</w:t>
                </w:r>
                <w:proofErr w:type="spellStart"/>
                <w:r>
                  <w:t>Nesselroth</w:t>
                </w:r>
                <w:proofErr w:type="spellEnd"/>
                <w:r>
                  <w:t xml:space="preserve"> </w:t>
                </w:r>
                <w:proofErr w:type="spellStart"/>
                <w:r>
                  <w:t>qtd</w:t>
                </w:r>
                <w:proofErr w:type="spellEnd"/>
                <w:r>
                  <w:t xml:space="preserve">. in Bohn </w:t>
                </w:r>
                <w:r w:rsidRPr="00C92A6A">
                  <w:rPr>
                    <w:i/>
                  </w:rPr>
                  <w:t xml:space="preserve">Modern Visual Poetry </w:t>
                </w:r>
                <w:r>
                  <w:t>38).</w:t>
                </w:r>
              </w:p>
              <w:p w:rsidR="00CA5169" w:rsidRDefault="00CA5169" w:rsidP="00A805F2"/>
              <w:p w:rsidR="00A805F2" w:rsidRDefault="00A805F2" w:rsidP="00A805F2">
                <w:r>
                  <w:t xml:space="preserve">Apollinaire wrote around 100 calligrams between 1914 and 1917, and some of the most famous ones appear in the collection </w:t>
                </w:r>
                <w:proofErr w:type="spellStart"/>
                <w:r>
                  <w:rPr>
                    <w:i/>
                  </w:rPr>
                  <w:t>Calligrammes</w:t>
                </w:r>
                <w:proofErr w:type="spellEnd"/>
                <w:r>
                  <w:rPr>
                    <w:i/>
                  </w:rPr>
                  <w:t xml:space="preserve">: </w:t>
                </w:r>
                <w:proofErr w:type="spellStart"/>
                <w:r>
                  <w:rPr>
                    <w:i/>
                  </w:rPr>
                  <w:t>poèmes</w:t>
                </w:r>
                <w:proofErr w:type="spellEnd"/>
                <w:r>
                  <w:rPr>
                    <w:i/>
                  </w:rPr>
                  <w:t xml:space="preserve"> de la </w:t>
                </w:r>
                <w:proofErr w:type="spellStart"/>
                <w:r>
                  <w:rPr>
                    <w:i/>
                  </w:rPr>
                  <w:t>paix</w:t>
                </w:r>
                <w:proofErr w:type="spellEnd"/>
                <w:r>
                  <w:rPr>
                    <w:i/>
                  </w:rPr>
                  <w:t xml:space="preserve"> et de la guerre 1913-1916</w:t>
                </w:r>
                <w:r>
                  <w:t xml:space="preserve">, published shortly after his death in 1918. Not all of the poems in </w:t>
                </w:r>
                <w:proofErr w:type="spellStart"/>
                <w:r>
                  <w:rPr>
                    <w:i/>
                  </w:rPr>
                  <w:t>Calligrammes</w:t>
                </w:r>
                <w:proofErr w:type="spellEnd"/>
                <w:r>
                  <w:rPr>
                    <w:i/>
                  </w:rPr>
                  <w:t xml:space="preserve"> </w:t>
                </w:r>
                <w:r>
                  <w:t xml:space="preserve">are </w:t>
                </w:r>
                <w:proofErr w:type="spellStart"/>
                <w:r>
                  <w:t>calligrams</w:t>
                </w:r>
                <w:proofErr w:type="spellEnd"/>
                <w:r>
                  <w:t>; the majority of the collection is composed of traditionally typeset poems, although they are still experimental in other ways, many reflecting on his experiences during the war, his ideas about modern aesthetics, and the impact of modern technology in early twentieth-century Europe. Some of the calligrams in the collection, and a great many after, are handwritten images, as Apollinaire became frustrated with the limits of typography, and with typographers who compromised his compositions. The handwritten poems emphasise calligraphy as an artistic element essential to the form. Many of Apollinaire’s most famous handwritten calligrams were originally published in a catalogue for a 1917 art exhibition, including ‘Le Cheval</w:t>
                </w:r>
                <w:r w:rsidR="00390E9A">
                  <w:t>’,</w:t>
                </w:r>
                <w:r>
                  <w:t xml:space="preserve"> which is unique among the calligrams because the text is not about a horse, but instead invites readers to embrace the new art form featured at the exhibition (see Bohn </w:t>
                </w:r>
                <w:r w:rsidRPr="00C92A6A">
                  <w:rPr>
                    <w:i/>
                  </w:rPr>
                  <w:t>Apollinaire, Visual Poetry, and Art Criticism</w:t>
                </w:r>
                <w:r>
                  <w:t xml:space="preserve">). It is also notable for being signed by the poet, </w:t>
                </w:r>
                <w:r>
                  <w:lastRenderedPageBreak/>
                  <w:t>unlike the other calligrams.</w:t>
                </w:r>
              </w:p>
              <w:p w:rsidR="004A3D9A" w:rsidRDefault="004A3D9A" w:rsidP="00A805F2"/>
              <w:p w:rsidR="00D63A44" w:rsidRDefault="004A3D9A" w:rsidP="00D63A44">
                <w:pPr>
                  <w:keepNext/>
                </w:pPr>
                <w:r>
                  <w:t xml:space="preserve">File: </w:t>
                </w:r>
                <w:r w:rsidRPr="004A3D9A">
                  <w:t>3 'Le Cheval’, by Guillaume Apollinaire</w:t>
                </w:r>
                <w:r>
                  <w:t>.jpg</w:t>
                </w:r>
              </w:p>
              <w:p w:rsidR="004A3D9A" w:rsidRDefault="00D63A44" w:rsidP="00D63A44">
                <w:pPr>
                  <w:pStyle w:val="Caption"/>
                  <w:spacing w:after="0"/>
                </w:pPr>
                <w:r>
                  <w:t xml:space="preserve">Figure </w:t>
                </w:r>
                <w:fldSimple w:instr=" SEQ Figure \* ARABIC ">
                  <w:r w:rsidR="008440E0">
                    <w:rPr>
                      <w:noProof/>
                    </w:rPr>
                    <w:t>3</w:t>
                  </w:r>
                </w:fldSimple>
                <w:r>
                  <w:t>. 'Le Cheval’</w:t>
                </w:r>
                <w:r w:rsidRPr="002C5AB3">
                  <w:t xml:space="preserve"> by Guillaume Apollinaire</w:t>
                </w:r>
              </w:p>
              <w:p w:rsidR="004A3D9A" w:rsidRDefault="004A3D9A" w:rsidP="004A3D9A">
                <w:pPr>
                  <w:rPr>
                    <w:noProof/>
                    <w:lang w:eastAsia="en-GB"/>
                  </w:rPr>
                </w:pPr>
                <w:r>
                  <w:t xml:space="preserve">Source: </w:t>
                </w:r>
                <w:r>
                  <w:rPr>
                    <w:noProof/>
                    <w:lang w:eastAsia="en-GB"/>
                  </w:rPr>
                  <w:t>‘Le Cheval’, b</w:t>
                </w:r>
                <w:r w:rsidRPr="0038375F">
                  <w:rPr>
                    <w:noProof/>
                    <w:lang w:eastAsia="en-GB"/>
                  </w:rPr>
                  <w:t>y Guillaume Apollinaire</w:t>
                </w:r>
                <w:r>
                  <w:rPr>
                    <w:noProof/>
                    <w:lang w:eastAsia="en-GB"/>
                  </w:rPr>
                  <w:t>. Image is under the Public domain</w:t>
                </w:r>
                <w:r w:rsidRPr="0038375F">
                  <w:rPr>
                    <w:noProof/>
                    <w:lang w:eastAsia="en-GB"/>
                  </w:rPr>
                  <w:t>,</w:t>
                </w:r>
                <w:r>
                  <w:rPr>
                    <w:noProof/>
                    <w:lang w:eastAsia="en-GB"/>
                  </w:rPr>
                  <w:t xml:space="preserve"> sourced</w:t>
                </w:r>
                <w:r w:rsidRPr="0038375F">
                  <w:rPr>
                    <w:noProof/>
                    <w:lang w:eastAsia="en-GB"/>
                  </w:rPr>
                  <w:t xml:space="preserve"> via Wikimedia Commons</w:t>
                </w:r>
                <w:r>
                  <w:rPr>
                    <w:noProof/>
                    <w:lang w:eastAsia="en-GB"/>
                  </w:rPr>
                  <w:t xml:space="preserve">. For a French transcription and English translation of the poem, see Willard Bohn’s </w:t>
                </w:r>
                <w:r>
                  <w:rPr>
                    <w:i/>
                    <w:noProof/>
                    <w:lang w:eastAsia="en-GB"/>
                  </w:rPr>
                  <w:t>Apollinaire, Visual Poetry, and Art Criticism</w:t>
                </w:r>
                <w:r>
                  <w:rPr>
                    <w:noProof/>
                    <w:lang w:eastAsia="en-GB"/>
                  </w:rPr>
                  <w:t xml:space="preserve">, page 118. Image can be found at </w:t>
                </w:r>
                <w:hyperlink r:id="rId10" w:history="1">
                  <w:r w:rsidRPr="00623239">
                    <w:rPr>
                      <w:rStyle w:val="Hyperlink"/>
                      <w:noProof/>
                      <w:lang w:eastAsia="en-GB"/>
                    </w:rPr>
                    <w:t>https://commons.wikimedia.org/wiki/File:Guillaume_Apollinaire_-_Calligramme_-_Cheval.png</w:t>
                  </w:r>
                </w:hyperlink>
              </w:p>
              <w:p w:rsidR="00CA5169" w:rsidRDefault="00CA5169" w:rsidP="00A805F2"/>
              <w:p w:rsidR="00A805F2" w:rsidRDefault="00A805F2" w:rsidP="00A805F2">
                <w:r>
                  <w:t xml:space="preserve">Apollinaire also wrote several works of prose, most of which have not been widely translated, including two novels, </w:t>
                </w:r>
                <w:r>
                  <w:rPr>
                    <w:i/>
                  </w:rPr>
                  <w:t xml:space="preserve">Le </w:t>
                </w:r>
                <w:proofErr w:type="spellStart"/>
                <w:r>
                  <w:rPr>
                    <w:i/>
                  </w:rPr>
                  <w:t>Poète</w:t>
                </w:r>
                <w:proofErr w:type="spellEnd"/>
                <w:r>
                  <w:rPr>
                    <w:i/>
                  </w:rPr>
                  <w:t xml:space="preserve"> </w:t>
                </w:r>
                <w:proofErr w:type="spellStart"/>
                <w:r>
                  <w:rPr>
                    <w:i/>
                  </w:rPr>
                  <w:t>Assassiné</w:t>
                </w:r>
                <w:proofErr w:type="spellEnd"/>
                <w:r>
                  <w:rPr>
                    <w:i/>
                  </w:rPr>
                  <w:t xml:space="preserve"> </w:t>
                </w:r>
                <w:r>
                  <w:t xml:space="preserve">(translated into English as </w:t>
                </w:r>
                <w:r>
                  <w:rPr>
                    <w:i/>
                  </w:rPr>
                  <w:t xml:space="preserve">The Poet Assassinated </w:t>
                </w:r>
                <w:r>
                  <w:t xml:space="preserve">in 1923 but not reprinted in English since) and </w:t>
                </w:r>
                <w:r>
                  <w:rPr>
                    <w:i/>
                  </w:rPr>
                  <w:t xml:space="preserve">La Femme </w:t>
                </w:r>
                <w:proofErr w:type="spellStart"/>
                <w:r>
                  <w:rPr>
                    <w:i/>
                  </w:rPr>
                  <w:t>Assise</w:t>
                </w:r>
                <w:proofErr w:type="spellEnd"/>
                <w:r>
                  <w:t xml:space="preserve">. </w:t>
                </w:r>
                <w:proofErr w:type="spellStart"/>
                <w:r>
                  <w:rPr>
                    <w:i/>
                  </w:rPr>
                  <w:t>L’Hérésiarque</w:t>
                </w:r>
                <w:proofErr w:type="spellEnd"/>
                <w:r>
                  <w:rPr>
                    <w:i/>
                  </w:rPr>
                  <w:t xml:space="preserve"> et </w:t>
                </w:r>
                <w:proofErr w:type="spellStart"/>
                <w:r>
                  <w:rPr>
                    <w:i/>
                  </w:rPr>
                  <w:t>Cie</w:t>
                </w:r>
                <w:proofErr w:type="spellEnd"/>
                <w:r>
                  <w:t xml:space="preserve"> was a collection of short stories in which he explored religious themes. He also wrote three erotic novels, one of which has since been lost, and three plays, including </w:t>
                </w:r>
                <w:r>
                  <w:rPr>
                    <w:i/>
                  </w:rPr>
                  <w:t xml:space="preserve">Les </w:t>
                </w:r>
                <w:proofErr w:type="spellStart"/>
                <w:r>
                  <w:rPr>
                    <w:i/>
                  </w:rPr>
                  <w:t>Memelles</w:t>
                </w:r>
                <w:proofErr w:type="spellEnd"/>
                <w:r>
                  <w:rPr>
                    <w:i/>
                  </w:rPr>
                  <w:t xml:space="preserve"> de Tiresias</w:t>
                </w:r>
                <w:r>
                  <w:t xml:space="preserve"> (written in 1903 and first performed in 1917), in which he coined the term ‘surrealism</w:t>
                </w:r>
                <w:r w:rsidR="00390E9A">
                  <w:t>’.</w:t>
                </w:r>
                <w:r>
                  <w:t xml:space="preserve"> The term was later adopted by his friend André Breton to name the literary and artistic movement he launched with </w:t>
                </w:r>
                <w:r>
                  <w:rPr>
                    <w:i/>
                  </w:rPr>
                  <w:t>The First Manifesto of Surrealism</w:t>
                </w:r>
                <w:r>
                  <w:t xml:space="preserve"> (1924), which was dedicated to Apollinaire’s memory.</w:t>
                </w:r>
              </w:p>
              <w:p w:rsidR="00CA5169" w:rsidRDefault="00CA5169" w:rsidP="00A805F2">
                <w:pPr>
                  <w:rPr>
                    <w:b/>
                  </w:rPr>
                </w:pPr>
              </w:p>
              <w:p w:rsidR="00A805F2" w:rsidRDefault="00A805F2" w:rsidP="00A805F2">
                <w:r>
                  <w:t xml:space="preserve">While Apollinaire is now recognized primarily as a poet, he made his living as a journalist and art critic. His career as a critic began in May 1902 with his first published article in the </w:t>
                </w:r>
                <w:r>
                  <w:rPr>
                    <w:i/>
                  </w:rPr>
                  <w:t>Revue Blanche</w:t>
                </w:r>
                <w:r>
                  <w:t xml:space="preserve">. He continued to publish reviews and articles about art and the European art world, and wrote regular columns and reviews for publications such as the </w:t>
                </w:r>
                <w:r>
                  <w:rPr>
                    <w:i/>
                  </w:rPr>
                  <w:t>Mercure de France</w:t>
                </w:r>
                <w:r>
                  <w:t xml:space="preserve">, </w:t>
                </w:r>
                <w:proofErr w:type="spellStart"/>
                <w:r>
                  <w:rPr>
                    <w:i/>
                  </w:rPr>
                  <w:t>L’Intransigeant</w:t>
                </w:r>
                <w:proofErr w:type="spellEnd"/>
                <w:r>
                  <w:t xml:space="preserve">, and </w:t>
                </w:r>
                <w:r>
                  <w:rPr>
                    <w:i/>
                  </w:rPr>
                  <w:t>Pari</w:t>
                </w:r>
                <w:r w:rsidRPr="006505E7">
                  <w:rPr>
                    <w:i/>
                  </w:rPr>
                  <w:t>s-Journal</w:t>
                </w:r>
                <w:r>
                  <w:t xml:space="preserve">. Within just a few short years, he became well known and regarded amongst the Paris avant-garde, and befriended many painters and writers, including Pablo Picasso, Henri Matisse, Robert Delaunay, Marcel Duchamp, Alfred </w:t>
                </w:r>
                <w:proofErr w:type="spellStart"/>
                <w:r>
                  <w:t>Jarry</w:t>
                </w:r>
                <w:proofErr w:type="spellEnd"/>
                <w:r>
                  <w:t xml:space="preserve">, Blaise </w:t>
                </w:r>
                <w:proofErr w:type="spellStart"/>
                <w:r>
                  <w:t>Cendrars</w:t>
                </w:r>
                <w:proofErr w:type="spellEnd"/>
                <w:r>
                  <w:t>, and many others. Over the coming years, his criticism and his active involvement in art exhibitions helped establish the careers of several avant-garde artists, although he championed Picasso (whom he met in 1905) above all others.</w:t>
                </w:r>
              </w:p>
              <w:p w:rsidR="0048512B" w:rsidRDefault="0048512B" w:rsidP="00A805F2"/>
              <w:p w:rsidR="00B81E71" w:rsidRDefault="0048512B" w:rsidP="00B81E71">
                <w:pPr>
                  <w:keepNext/>
                </w:pPr>
                <w:r>
                  <w:t xml:space="preserve">File: </w:t>
                </w:r>
                <w:r w:rsidRPr="0048512B">
                  <w:t>4 Pablo Picasso, ‘Portrait of Guillaume Apollinaire’ 1913</w:t>
                </w:r>
                <w:r>
                  <w:t>.jpg</w:t>
                </w:r>
              </w:p>
              <w:p w:rsidR="0048512B" w:rsidRDefault="00B81E71" w:rsidP="007C67D1">
                <w:pPr>
                  <w:pStyle w:val="Caption"/>
                  <w:spacing w:after="0"/>
                </w:pPr>
                <w:r>
                  <w:t xml:space="preserve">Figure </w:t>
                </w:r>
                <w:fldSimple w:instr=" SEQ Figure \* ARABIC ">
                  <w:r w:rsidR="008440E0">
                    <w:rPr>
                      <w:noProof/>
                    </w:rPr>
                    <w:t>4</w:t>
                  </w:r>
                </w:fldSimple>
                <w:r>
                  <w:t xml:space="preserve">. </w:t>
                </w:r>
                <w:r w:rsidRPr="008D0F87">
                  <w:t>Picasso</w:t>
                </w:r>
                <w:r>
                  <w:t>'s Portrait of Apollinaire, 1913</w:t>
                </w:r>
              </w:p>
              <w:p w:rsidR="0048512B" w:rsidRDefault="0048512B" w:rsidP="007C67D1">
                <w:pPr>
                  <w:rPr>
                    <w:rStyle w:val="Hyperlink"/>
                  </w:rPr>
                </w:pPr>
                <w:r>
                  <w:t xml:space="preserve">Source: Image can be found at </w:t>
                </w:r>
                <w:hyperlink r:id="rId11" w:history="1">
                  <w:r w:rsidRPr="00FB75E2">
                    <w:rPr>
                      <w:rStyle w:val="Hyperlink"/>
                    </w:rPr>
                    <w:t>http://www.pablo-ruiz-picasso.net/images/works/2915.jpg</w:t>
                  </w:r>
                </w:hyperlink>
              </w:p>
              <w:p w:rsidR="0048512B" w:rsidRDefault="0048512B" w:rsidP="007C67D1">
                <w:pPr>
                  <w:rPr>
                    <w:rStyle w:val="Hyperlink"/>
                  </w:rPr>
                </w:pPr>
              </w:p>
              <w:p w:rsidR="007C67D1" w:rsidRDefault="0048512B" w:rsidP="007C67D1">
                <w:pPr>
                  <w:keepNext/>
                </w:pPr>
                <w:r>
                  <w:t xml:space="preserve">File: </w:t>
                </w:r>
                <w:r w:rsidRPr="0048512B">
                  <w:t>5 Pablo Picasso, ‘Portrait of Guillaume Apollinaire in profile with bandaged head’ 1916</w:t>
                </w:r>
                <w:r>
                  <w:t>.jpg</w:t>
                </w:r>
              </w:p>
              <w:p w:rsidR="0048512B" w:rsidRDefault="007C67D1" w:rsidP="007C67D1">
                <w:pPr>
                  <w:pStyle w:val="Caption"/>
                  <w:spacing w:after="0"/>
                </w:pPr>
                <w:r>
                  <w:t xml:space="preserve">Figure </w:t>
                </w:r>
                <w:fldSimple w:instr=" SEQ Figure \* ARABIC ">
                  <w:r w:rsidR="008440E0">
                    <w:rPr>
                      <w:noProof/>
                    </w:rPr>
                    <w:t>5</w:t>
                  </w:r>
                </w:fldSimple>
                <w:r>
                  <w:t>. Picasso. G.A. p</w:t>
                </w:r>
                <w:r w:rsidRPr="000C4249">
                  <w:t>rofile with bandaged head</w:t>
                </w:r>
              </w:p>
              <w:p w:rsidR="0048512B" w:rsidRPr="0048512B" w:rsidRDefault="0048512B" w:rsidP="0048512B">
                <w:pPr>
                  <w:rPr>
                    <w:color w:val="0563C1" w:themeColor="hyperlink"/>
                    <w:u w:val="single"/>
                  </w:rPr>
                </w:pPr>
                <w:r>
                  <w:t xml:space="preserve">Source: Held at the </w:t>
                </w:r>
                <w:proofErr w:type="spellStart"/>
                <w:r>
                  <w:t>Musée</w:t>
                </w:r>
                <w:proofErr w:type="spellEnd"/>
                <w:r>
                  <w:t xml:space="preserve"> Picasso Paris. Image can be found at </w:t>
                </w:r>
                <w:hyperlink r:id="rId12" w:history="1">
                  <w:r w:rsidRPr="00623239">
                    <w:rPr>
                      <w:rStyle w:val="Hyperlink"/>
                    </w:rPr>
                    <w:t>http://www.museepicassoparis.fr/wp-content/uploads/2013/12/MP_1993-5_apollinaire.jpg</w:t>
                  </w:r>
                </w:hyperlink>
              </w:p>
              <w:p w:rsidR="0048512B" w:rsidRDefault="0048512B" w:rsidP="00A805F2"/>
              <w:p w:rsidR="0048512B" w:rsidRDefault="00A805F2" w:rsidP="0048512B">
                <w:r>
                  <w:t xml:space="preserve">In 1907, Apollinaire introduced Picasso to George </w:t>
                </w:r>
                <w:proofErr w:type="spellStart"/>
                <w:r>
                  <w:t>Braques</w:t>
                </w:r>
                <w:proofErr w:type="spellEnd"/>
                <w:r>
                  <w:t xml:space="preserve">, working alongside them to develop Cubism. He defended their artistic innovations in several articles, claiming ‘Cubism is today the most elevated form of French art’ (Read and Apollinaire 90). In 1913, his writing on Cubism culminated in a book </w:t>
                </w:r>
                <w:r>
                  <w:rPr>
                    <w:i/>
                  </w:rPr>
                  <w:t xml:space="preserve">Les </w:t>
                </w:r>
                <w:proofErr w:type="spellStart"/>
                <w:r>
                  <w:rPr>
                    <w:i/>
                  </w:rPr>
                  <w:t>Peintre</w:t>
                </w:r>
                <w:proofErr w:type="spellEnd"/>
                <w:r>
                  <w:rPr>
                    <w:i/>
                  </w:rPr>
                  <w:t xml:space="preserve"> </w:t>
                </w:r>
                <w:proofErr w:type="spellStart"/>
                <w:r>
                  <w:rPr>
                    <w:i/>
                  </w:rPr>
                  <w:t>Cubistes</w:t>
                </w:r>
                <w:proofErr w:type="spellEnd"/>
                <w:r>
                  <w:rPr>
                    <w:i/>
                  </w:rPr>
                  <w:t xml:space="preserve">: </w:t>
                </w:r>
                <w:proofErr w:type="spellStart"/>
                <w:r>
                  <w:rPr>
                    <w:i/>
                  </w:rPr>
                  <w:t>Méditations</w:t>
                </w:r>
                <w:proofErr w:type="spellEnd"/>
                <w:r>
                  <w:rPr>
                    <w:i/>
                  </w:rPr>
                  <w:t xml:space="preserve"> </w:t>
                </w:r>
                <w:proofErr w:type="spellStart"/>
                <w:r>
                  <w:rPr>
                    <w:i/>
                  </w:rPr>
                  <w:t>Esthétiques</w:t>
                </w:r>
                <w:proofErr w:type="spellEnd"/>
                <w:r>
                  <w:rPr>
                    <w:i/>
                  </w:rPr>
                  <w:t xml:space="preserve"> </w:t>
                </w:r>
                <w:r w:rsidRPr="00C92A6A">
                  <w:t>(</w:t>
                </w:r>
                <w:r>
                  <w:rPr>
                    <w:i/>
                  </w:rPr>
                  <w:t>The Cubist Painters</w:t>
                </w:r>
                <w:r w:rsidRPr="00C92A6A">
                  <w:t>)</w:t>
                </w:r>
                <w:r>
                  <w:t xml:space="preserve">, focused on Picasso and </w:t>
                </w:r>
                <w:proofErr w:type="spellStart"/>
                <w:r>
                  <w:t>Braques</w:t>
                </w:r>
                <w:proofErr w:type="spellEnd"/>
                <w:r>
                  <w:t xml:space="preserve">, Jean </w:t>
                </w:r>
                <w:proofErr w:type="spellStart"/>
                <w:r>
                  <w:t>Metzinger</w:t>
                </w:r>
                <w:proofErr w:type="spellEnd"/>
                <w:r>
                  <w:t xml:space="preserve">, Juan Gris, Fernand Léger, Francis </w:t>
                </w:r>
                <w:proofErr w:type="spellStart"/>
                <w:r>
                  <w:t>Picabia</w:t>
                </w:r>
                <w:proofErr w:type="spellEnd"/>
                <w:r>
                  <w:t>, Marcel Duchamp, and others. In a lecture at an early Cubist exhibition, he coined the term ‘Orphism’ to define the more abstract work emerging from the movement.</w:t>
                </w:r>
              </w:p>
              <w:p w:rsidR="0048512B" w:rsidRDefault="0048512B" w:rsidP="0048512B"/>
              <w:p w:rsidR="0048512B" w:rsidRDefault="0048512B" w:rsidP="00AA487A">
                <w:pPr>
                  <w:keepNext/>
                </w:pPr>
                <w:r>
                  <w:t xml:space="preserve">File: </w:t>
                </w:r>
                <w:r w:rsidRPr="0048512B">
                  <w:t xml:space="preserve">6 Jean </w:t>
                </w:r>
                <w:proofErr w:type="spellStart"/>
                <w:r w:rsidRPr="0048512B">
                  <w:t>Metzinger</w:t>
                </w:r>
                <w:proofErr w:type="spellEnd"/>
                <w:r w:rsidRPr="0048512B">
                  <w:t>, ‘</w:t>
                </w:r>
                <w:proofErr w:type="spellStart"/>
                <w:r w:rsidRPr="0048512B">
                  <w:t>Étude</w:t>
                </w:r>
                <w:proofErr w:type="spellEnd"/>
                <w:r w:rsidRPr="0048512B">
                  <w:t xml:space="preserve"> pour le portrait de Guillaume Apollinaire’ 1911</w:t>
                </w:r>
                <w:r>
                  <w:t>.jpg</w:t>
                </w:r>
              </w:p>
              <w:p w:rsidR="0048512B" w:rsidRDefault="00AA487A" w:rsidP="00AA487A">
                <w:pPr>
                  <w:pStyle w:val="Caption"/>
                  <w:spacing w:after="0"/>
                </w:pPr>
                <w:r>
                  <w:t xml:space="preserve">Figure </w:t>
                </w:r>
                <w:fldSimple w:instr=" SEQ Figure \* ARABIC ">
                  <w:r w:rsidR="008440E0">
                    <w:rPr>
                      <w:noProof/>
                    </w:rPr>
                    <w:t>6</w:t>
                  </w:r>
                </w:fldSimple>
                <w:r>
                  <w:t xml:space="preserve">. </w:t>
                </w:r>
                <w:proofErr w:type="spellStart"/>
                <w:r w:rsidRPr="000C340E">
                  <w:t>Me</w:t>
                </w:r>
                <w:r>
                  <w:t>tzinger's</w:t>
                </w:r>
                <w:proofErr w:type="spellEnd"/>
                <w:r>
                  <w:t xml:space="preserve"> portrait of G.A. 1911</w:t>
                </w:r>
              </w:p>
              <w:p w:rsidR="0048512B" w:rsidRDefault="0048512B" w:rsidP="00A805F2">
                <w:r>
                  <w:t xml:space="preserve">Source: Held at the </w:t>
                </w:r>
                <w:proofErr w:type="spellStart"/>
                <w:r>
                  <w:t>Musée</w:t>
                </w:r>
                <w:proofErr w:type="spellEnd"/>
                <w:r>
                  <w:t xml:space="preserve"> National </w:t>
                </w:r>
                <w:proofErr w:type="spellStart"/>
                <w:r>
                  <w:t>d'Art</w:t>
                </w:r>
                <w:proofErr w:type="spellEnd"/>
                <w:r>
                  <w:t xml:space="preserve"> </w:t>
                </w:r>
                <w:proofErr w:type="spellStart"/>
                <w:r>
                  <w:t>M</w:t>
                </w:r>
                <w:r w:rsidRPr="00B9780B">
                  <w:t>oderne</w:t>
                </w:r>
                <w:proofErr w:type="spellEnd"/>
                <w:r w:rsidRPr="00B9780B">
                  <w:t>, C</w:t>
                </w:r>
                <w:r>
                  <w:t xml:space="preserve">entre Georges Pompidou, in Paris. Image can be found at </w:t>
                </w:r>
                <w:hyperlink r:id="rId13" w:history="1">
                  <w:r w:rsidRPr="00623239">
                    <w:rPr>
                      <w:rStyle w:val="Hyperlink"/>
                    </w:rPr>
                    <w:t>https://upload.wikimedia.org/wikipedia/en/4/4a/Jean_Metzinger,_1911,_Etude_pour_le_portrait_de_Guillaume_Apollinaire,_Mine_graphite_sur_papier_verg%C3%A9_rose,_48_x_31.2_cm,_Mus%C3</w:t>
                  </w:r>
                  <w:r w:rsidRPr="00623239">
                    <w:rPr>
                      <w:rStyle w:val="Hyperlink"/>
                    </w:rPr>
                    <w:lastRenderedPageBreak/>
                    <w:t>%A9e_national_d'Art_moderne,_Centre_Georges_Pompidou,_Paris.jpg</w:t>
                  </w:r>
                </w:hyperlink>
              </w:p>
              <w:p w:rsidR="0048512B" w:rsidRDefault="0048512B" w:rsidP="00A805F2"/>
              <w:p w:rsidR="00A805F2" w:rsidRDefault="00A805F2" w:rsidP="00A805F2">
                <w:r>
                  <w:t xml:space="preserve">His influence was felt in other avant-garde movements as well, including Dada and Surrealism. He championed surrealist artists such as Marc Chagall and Giorgio de Chirico. Apollinaire also wrote articles about Futurism while it was in its early days, and even contributed to the collection of futurist manifestoes with </w:t>
                </w:r>
                <w:proofErr w:type="spellStart"/>
                <w:r>
                  <w:rPr>
                    <w:i/>
                  </w:rPr>
                  <w:t>L’Antitradition</w:t>
                </w:r>
                <w:proofErr w:type="spellEnd"/>
                <w:r>
                  <w:rPr>
                    <w:i/>
                  </w:rPr>
                  <w:t xml:space="preserve"> </w:t>
                </w:r>
                <w:proofErr w:type="spellStart"/>
                <w:r>
                  <w:rPr>
                    <w:i/>
                  </w:rPr>
                  <w:t>Futuriste</w:t>
                </w:r>
                <w:proofErr w:type="spellEnd"/>
                <w:r>
                  <w:t xml:space="preserve"> (1913).</w:t>
                </w:r>
                <w:r>
                  <w:rPr>
                    <w:sz w:val="24"/>
                    <w:szCs w:val="24"/>
                  </w:rPr>
                  <w:t xml:space="preserve"> </w:t>
                </w:r>
                <w:r>
                  <w:t xml:space="preserve">Apollinaire’s centrality to the early twentieth-century avant-garde is evident in the many portraits of him produced by artists including Pablo Picasso, Jean </w:t>
                </w:r>
                <w:proofErr w:type="spellStart"/>
                <w:r>
                  <w:t>Metzinger</w:t>
                </w:r>
                <w:proofErr w:type="spellEnd"/>
                <w:r>
                  <w:t>, Giorgio de Chirico, Henri Rousseau, and others.</w:t>
                </w:r>
              </w:p>
              <w:p w:rsidR="0048512B" w:rsidRDefault="0048512B" w:rsidP="00A805F2"/>
              <w:p w:rsidR="008440E0" w:rsidRDefault="0048512B" w:rsidP="008440E0">
                <w:pPr>
                  <w:keepNext/>
                </w:pPr>
                <w:r>
                  <w:t xml:space="preserve">File: </w:t>
                </w:r>
                <w:r w:rsidRPr="0048512B">
                  <w:t xml:space="preserve">7 Giorgio de Chirico, ‘Portrait </w:t>
                </w:r>
                <w:proofErr w:type="spellStart"/>
                <w:r w:rsidRPr="0048512B">
                  <w:t>prémonotoire</w:t>
                </w:r>
                <w:proofErr w:type="spellEnd"/>
                <w:r w:rsidRPr="0048512B">
                  <w:t xml:space="preserve"> de Guillaume Apollinaire’ 1914</w:t>
                </w:r>
                <w:r>
                  <w:t>.jpg</w:t>
                </w:r>
              </w:p>
              <w:p w:rsidR="0048512B" w:rsidRDefault="008440E0" w:rsidP="008440E0">
                <w:pPr>
                  <w:pStyle w:val="Caption"/>
                  <w:spacing w:after="0"/>
                </w:pPr>
                <w:r>
                  <w:t xml:space="preserve">Figure </w:t>
                </w:r>
                <w:fldSimple w:instr=" SEQ Figure \* ARABIC ">
                  <w:r>
                    <w:rPr>
                      <w:noProof/>
                    </w:rPr>
                    <w:t>7</w:t>
                  </w:r>
                </w:fldSimple>
                <w:r>
                  <w:t xml:space="preserve">. </w:t>
                </w:r>
                <w:r w:rsidRPr="00CE3E73">
                  <w:t>Chirico,</w:t>
                </w:r>
                <w:r>
                  <w:t xml:space="preserve"> ‘Portrait de G.A’. 1914</w:t>
                </w:r>
              </w:p>
              <w:p w:rsidR="0048512B" w:rsidRPr="0048512B" w:rsidRDefault="0048512B" w:rsidP="0048512B">
                <w:r>
                  <w:t xml:space="preserve">Source: Image can be found at </w:t>
                </w:r>
                <w:hyperlink r:id="rId14" w:history="1">
                  <w:r w:rsidRPr="00FB75E2">
                    <w:rPr>
                      <w:rStyle w:val="Hyperlink"/>
                    </w:rPr>
                    <w:t>https://www.centrepompidou.fr/id/cazbyy/rG9zK4/fr</w:t>
                  </w:r>
                </w:hyperlink>
              </w:p>
              <w:p w:rsidR="005C7F88" w:rsidRDefault="005C7F88" w:rsidP="00A805F2"/>
              <w:p w:rsidR="005C7F88" w:rsidRDefault="005C7F88" w:rsidP="00367C5C">
                <w:pPr>
                  <w:pStyle w:val="Heading1"/>
                  <w:spacing w:after="0"/>
                  <w:outlineLvl w:val="0"/>
                </w:pPr>
                <w:r w:rsidRPr="008266C9">
                  <w:t>Li</w:t>
                </w:r>
                <w:r>
                  <w:t>st of W</w:t>
                </w:r>
                <w:r w:rsidRPr="008266C9">
                  <w:t>orks</w:t>
                </w:r>
                <w:r>
                  <w:t xml:space="preserve"> by Apollinaire</w:t>
                </w:r>
              </w:p>
              <w:p w:rsidR="005C7F88" w:rsidRDefault="005C7F88" w:rsidP="00367C5C">
                <w:r>
                  <w:t>*English translations are listed where available</w:t>
                </w:r>
              </w:p>
              <w:p w:rsidR="005C7F88" w:rsidRPr="00CB204C" w:rsidRDefault="005C7F88" w:rsidP="005C7F88"/>
              <w:p w:rsidR="005C7F88" w:rsidRPr="008266C9" w:rsidRDefault="005C7F88" w:rsidP="00367C5C">
                <w:pPr>
                  <w:pStyle w:val="Heading2"/>
                  <w:spacing w:after="0"/>
                  <w:outlineLvl w:val="1"/>
                </w:pPr>
                <w:r>
                  <w:t>Collections</w:t>
                </w:r>
              </w:p>
              <w:p w:rsidR="005C7F88" w:rsidRDefault="005C7F88" w:rsidP="00367C5C">
                <w:r>
                  <w:rPr>
                    <w:i/>
                  </w:rPr>
                  <w:t>Selected Writings of Guillaume Apollinaire</w:t>
                </w:r>
                <w:r>
                  <w:t>, ed. and trans. Roger Shattuck, New York: New Directions, 1971</w:t>
                </w:r>
              </w:p>
              <w:p w:rsidR="005C7F88" w:rsidRPr="004208D3" w:rsidRDefault="005C7F88" w:rsidP="00367C5C"/>
              <w:p w:rsidR="005C7F88" w:rsidRPr="008266C9" w:rsidRDefault="005C7F88" w:rsidP="00367C5C">
                <w:pPr>
                  <w:pStyle w:val="Heading2"/>
                  <w:spacing w:after="0"/>
                  <w:outlineLvl w:val="1"/>
                </w:pPr>
                <w:r>
                  <w:t>Poetry</w:t>
                </w:r>
              </w:p>
              <w:p w:rsidR="005C7F88" w:rsidRDefault="005C7F88" w:rsidP="005C7F88">
                <w:r>
                  <w:rPr>
                    <w:i/>
                  </w:rPr>
                  <w:t xml:space="preserve">Oeuvres </w:t>
                </w:r>
                <w:proofErr w:type="spellStart"/>
                <w:r>
                  <w:rPr>
                    <w:i/>
                  </w:rPr>
                  <w:t>Poétiques</w:t>
                </w:r>
                <w:proofErr w:type="spellEnd"/>
                <w:r>
                  <w:t xml:space="preserve"> </w:t>
                </w:r>
                <w:proofErr w:type="spellStart"/>
                <w:r>
                  <w:rPr>
                    <w:i/>
                  </w:rPr>
                  <w:t>Complètes</w:t>
                </w:r>
                <w:proofErr w:type="spellEnd"/>
                <w:r>
                  <w:t xml:space="preserve"> (Paris: </w:t>
                </w:r>
                <w:proofErr w:type="spellStart"/>
                <w:r>
                  <w:t>Gallimard</w:t>
                </w:r>
                <w:proofErr w:type="spellEnd"/>
                <w:r>
                  <w:t>, 1956) [collected poetry, in French]</w:t>
                </w:r>
              </w:p>
              <w:p w:rsidR="005C7F88" w:rsidRDefault="005C7F88" w:rsidP="005C7F88">
                <w:proofErr w:type="spellStart"/>
                <w:r>
                  <w:rPr>
                    <w:i/>
                  </w:rPr>
                  <w:t>Alcools</w:t>
                </w:r>
                <w:proofErr w:type="spellEnd"/>
                <w:r>
                  <w:rPr>
                    <w:i/>
                  </w:rPr>
                  <w:t xml:space="preserve"> </w:t>
                </w:r>
                <w:r>
                  <w:t xml:space="preserve">(Paris: Mercure de France, 1913) [a later </w:t>
                </w:r>
                <w:proofErr w:type="spellStart"/>
                <w:r>
                  <w:t>Gallimard</w:t>
                </w:r>
                <w:proofErr w:type="spellEnd"/>
                <w:r>
                  <w:t xml:space="preserve"> edition is available at archive.org: </w:t>
                </w:r>
                <w:hyperlink r:id="rId15" w:history="1">
                  <w:r w:rsidRPr="00964B1B">
                    <w:rPr>
                      <w:rStyle w:val="Hyperlink"/>
                    </w:rPr>
                    <w:t>https://archive.org/details/alcoolspomes1800apol</w:t>
                  </w:r>
                </w:hyperlink>
                <w:r>
                  <w:t>]</w:t>
                </w:r>
              </w:p>
              <w:p w:rsidR="005C7F88" w:rsidRPr="00320050" w:rsidRDefault="005C7F88" w:rsidP="005C7F88">
                <w:proofErr w:type="spellStart"/>
                <w:r>
                  <w:rPr>
                    <w:i/>
                  </w:rPr>
                  <w:t>Alcools</w:t>
                </w:r>
                <w:proofErr w:type="spellEnd"/>
                <w:r>
                  <w:rPr>
                    <w:i/>
                  </w:rPr>
                  <w:t>. Poems by Guillaume Apollinaire</w:t>
                </w:r>
                <w:r>
                  <w:t xml:space="preserve">, trans. by Donald </w:t>
                </w:r>
                <w:proofErr w:type="spellStart"/>
                <w:r>
                  <w:t>Revell</w:t>
                </w:r>
                <w:proofErr w:type="spellEnd"/>
                <w:r>
                  <w:t xml:space="preserve"> (Middletown, CT: Wesleyan University Press, 1995)</w:t>
                </w:r>
              </w:p>
              <w:p w:rsidR="005C7F88" w:rsidRDefault="005C7F88" w:rsidP="005C7F88">
                <w:proofErr w:type="spellStart"/>
                <w:r>
                  <w:rPr>
                    <w:i/>
                  </w:rPr>
                  <w:t>Calligrammes</w:t>
                </w:r>
                <w:proofErr w:type="spellEnd"/>
                <w:r>
                  <w:rPr>
                    <w:i/>
                  </w:rPr>
                  <w:t xml:space="preserve">: </w:t>
                </w:r>
                <w:proofErr w:type="spellStart"/>
                <w:r>
                  <w:rPr>
                    <w:i/>
                  </w:rPr>
                  <w:t>Poèmes</w:t>
                </w:r>
                <w:proofErr w:type="spellEnd"/>
                <w:r>
                  <w:rPr>
                    <w:i/>
                  </w:rPr>
                  <w:t xml:space="preserve"> de la </w:t>
                </w:r>
                <w:proofErr w:type="spellStart"/>
                <w:r>
                  <w:rPr>
                    <w:i/>
                  </w:rPr>
                  <w:t>Paix</w:t>
                </w:r>
                <w:proofErr w:type="spellEnd"/>
                <w:r>
                  <w:rPr>
                    <w:i/>
                  </w:rPr>
                  <w:t xml:space="preserve"> et de la Guerre 1913-1916</w:t>
                </w:r>
                <w:r>
                  <w:t xml:space="preserve"> (Paris: Mercure de France, 1918) [images of the first edition are available at archive.org: </w:t>
                </w:r>
                <w:hyperlink r:id="rId16" w:history="1">
                  <w:r w:rsidRPr="00FB75E2">
                    <w:rPr>
                      <w:rStyle w:val="Hyperlink"/>
                    </w:rPr>
                    <w:t>https://archive.org/details/calligrammespo00apol</w:t>
                  </w:r>
                </w:hyperlink>
                <w:r>
                  <w:t>]</w:t>
                </w:r>
              </w:p>
              <w:p w:rsidR="005C7F88" w:rsidRPr="00C40D48" w:rsidRDefault="005C7F88" w:rsidP="005C7F88">
                <w:bookmarkStart w:id="0" w:name="greet"/>
                <w:proofErr w:type="spellStart"/>
                <w:r>
                  <w:rPr>
                    <w:i/>
                  </w:rPr>
                  <w:t>Calligrammes</w:t>
                </w:r>
                <w:proofErr w:type="spellEnd"/>
                <w:r>
                  <w:rPr>
                    <w:i/>
                  </w:rPr>
                  <w:t>: Poems of Peace and War 1913-1916</w:t>
                </w:r>
                <w:r>
                  <w:t>, trans. by Anne Hyde Greet (Berkeley: University of California Press, 1980)</w:t>
                </w:r>
              </w:p>
              <w:bookmarkEnd w:id="0"/>
              <w:p w:rsidR="005C7F88" w:rsidRPr="00045DC8" w:rsidRDefault="005C7F88" w:rsidP="005C7F88">
                <w:r>
                  <w:rPr>
                    <w:i/>
                  </w:rPr>
                  <w:t xml:space="preserve">Le </w:t>
                </w:r>
                <w:proofErr w:type="spellStart"/>
                <w:r>
                  <w:rPr>
                    <w:i/>
                  </w:rPr>
                  <w:t>Bestiaire</w:t>
                </w:r>
                <w:proofErr w:type="spellEnd"/>
                <w:r>
                  <w:rPr>
                    <w:i/>
                  </w:rPr>
                  <w:t xml:space="preserve"> or Cortège </w:t>
                </w:r>
                <w:proofErr w:type="spellStart"/>
                <w:r>
                  <w:rPr>
                    <w:i/>
                  </w:rPr>
                  <w:t>d’Orphée</w:t>
                </w:r>
                <w:proofErr w:type="spellEnd"/>
                <w:r>
                  <w:t xml:space="preserve"> (Paris: </w:t>
                </w:r>
                <w:proofErr w:type="spellStart"/>
                <w:r>
                  <w:t>Deplanche</w:t>
                </w:r>
                <w:proofErr w:type="spellEnd"/>
                <w:r>
                  <w:t>, 1911)</w:t>
                </w:r>
              </w:p>
              <w:p w:rsidR="005C7F88" w:rsidRPr="005F1332" w:rsidRDefault="005C7F88" w:rsidP="005C7F88">
                <w:pPr>
                  <w:rPr>
                    <w:i/>
                  </w:rPr>
                </w:pPr>
                <w:proofErr w:type="spellStart"/>
                <w:r>
                  <w:rPr>
                    <w:i/>
                  </w:rPr>
                  <w:t>Vitam</w:t>
                </w:r>
                <w:proofErr w:type="spellEnd"/>
                <w:r>
                  <w:rPr>
                    <w:i/>
                  </w:rPr>
                  <w:t xml:space="preserve"> </w:t>
                </w:r>
                <w:proofErr w:type="spellStart"/>
                <w:r>
                  <w:rPr>
                    <w:i/>
                  </w:rPr>
                  <w:t>Impendere</w:t>
                </w:r>
                <w:proofErr w:type="spellEnd"/>
                <w:r>
                  <w:rPr>
                    <w:i/>
                  </w:rPr>
                  <w:t xml:space="preserve"> </w:t>
                </w:r>
                <w:proofErr w:type="spellStart"/>
                <w:r>
                  <w:rPr>
                    <w:i/>
                  </w:rPr>
                  <w:t>Amori</w:t>
                </w:r>
                <w:proofErr w:type="spellEnd"/>
                <w:r>
                  <w:t xml:space="preserve"> (Paris: Mercure de France, 1917) [also contains </w:t>
                </w:r>
                <w:proofErr w:type="spellStart"/>
                <w:r>
                  <w:rPr>
                    <w:i/>
                  </w:rPr>
                  <w:t>Alcools</w:t>
                </w:r>
                <w:proofErr w:type="spellEnd"/>
                <w:r>
                  <w:t xml:space="preserve">, </w:t>
                </w:r>
                <w:r>
                  <w:rPr>
                    <w:i/>
                  </w:rPr>
                  <w:t xml:space="preserve">Le </w:t>
                </w:r>
                <w:proofErr w:type="spellStart"/>
                <w:r>
                  <w:rPr>
                    <w:i/>
                  </w:rPr>
                  <w:t>Bestiaire</w:t>
                </w:r>
                <w:proofErr w:type="spellEnd"/>
                <w:r>
                  <w:t>]</w:t>
                </w:r>
              </w:p>
              <w:p w:rsidR="005C7F88" w:rsidRDefault="005C7F88" w:rsidP="005C7F88">
                <w:r>
                  <w:rPr>
                    <w:i/>
                  </w:rPr>
                  <w:t xml:space="preserve">Il y a </w:t>
                </w:r>
                <w:r>
                  <w:t xml:space="preserve">(Paris: </w:t>
                </w:r>
                <w:proofErr w:type="spellStart"/>
                <w:r>
                  <w:t>Messein</w:t>
                </w:r>
                <w:proofErr w:type="spellEnd"/>
                <w:r>
                  <w:t>, 1925)</w:t>
                </w:r>
              </w:p>
              <w:p w:rsidR="005C7F88" w:rsidRPr="00045DC8" w:rsidRDefault="005C7F88" w:rsidP="005C7F88">
                <w:r>
                  <w:rPr>
                    <w:i/>
                  </w:rPr>
                  <w:t xml:space="preserve">Le </w:t>
                </w:r>
                <w:proofErr w:type="spellStart"/>
                <w:r>
                  <w:rPr>
                    <w:i/>
                  </w:rPr>
                  <w:t>Guetteur</w:t>
                </w:r>
                <w:proofErr w:type="spellEnd"/>
                <w:r>
                  <w:rPr>
                    <w:i/>
                  </w:rPr>
                  <w:t xml:space="preserve"> </w:t>
                </w:r>
                <w:proofErr w:type="spellStart"/>
                <w:r>
                  <w:rPr>
                    <w:i/>
                  </w:rPr>
                  <w:t>Mélancolique</w:t>
                </w:r>
                <w:proofErr w:type="spellEnd"/>
                <w:r>
                  <w:t xml:space="preserve"> (Paris: </w:t>
                </w:r>
                <w:proofErr w:type="spellStart"/>
                <w:r>
                  <w:t>Gallimard</w:t>
                </w:r>
                <w:proofErr w:type="spellEnd"/>
                <w:r>
                  <w:t>, 1952)</w:t>
                </w:r>
              </w:p>
              <w:p w:rsidR="005C7F88" w:rsidRDefault="005C7F88" w:rsidP="005C7F88">
                <w:proofErr w:type="spellStart"/>
                <w:r>
                  <w:rPr>
                    <w:i/>
                  </w:rPr>
                  <w:t>Ombre</w:t>
                </w:r>
                <w:proofErr w:type="spellEnd"/>
                <w:r>
                  <w:rPr>
                    <w:i/>
                  </w:rPr>
                  <w:t xml:space="preserve"> de mon Amour</w:t>
                </w:r>
                <w:r>
                  <w:t xml:space="preserve"> (Geneva: Pierre </w:t>
                </w:r>
                <w:proofErr w:type="spellStart"/>
                <w:r>
                  <w:t>Cailler</w:t>
                </w:r>
                <w:proofErr w:type="spellEnd"/>
                <w:r>
                  <w:t xml:space="preserve">, 1947) [later reprinted as </w:t>
                </w:r>
                <w:proofErr w:type="spellStart"/>
                <w:r>
                  <w:rPr>
                    <w:i/>
                  </w:rPr>
                  <w:t>Poèmes</w:t>
                </w:r>
                <w:proofErr w:type="spellEnd"/>
                <w:r>
                  <w:rPr>
                    <w:i/>
                  </w:rPr>
                  <w:t xml:space="preserve"> à Lou</w:t>
                </w:r>
                <w:r>
                  <w:t>]</w:t>
                </w:r>
              </w:p>
              <w:p w:rsidR="005C7F88" w:rsidRDefault="005C7F88" w:rsidP="005C7F88"/>
              <w:p w:rsidR="005C7F88" w:rsidRPr="008266C9" w:rsidRDefault="005C7F88" w:rsidP="00367C5C">
                <w:pPr>
                  <w:pStyle w:val="Heading2"/>
                  <w:spacing w:after="0"/>
                  <w:outlineLvl w:val="1"/>
                </w:pPr>
                <w:r>
                  <w:t>Prose</w:t>
                </w:r>
              </w:p>
              <w:p w:rsidR="005C7F88" w:rsidRPr="00D03C87" w:rsidRDefault="005C7F88" w:rsidP="00367C5C">
                <w:proofErr w:type="spellStart"/>
                <w:r>
                  <w:rPr>
                    <w:i/>
                  </w:rPr>
                  <w:t>L’Enchanteur</w:t>
                </w:r>
                <w:proofErr w:type="spellEnd"/>
                <w:r>
                  <w:rPr>
                    <w:i/>
                  </w:rPr>
                  <w:t xml:space="preserve"> </w:t>
                </w:r>
                <w:proofErr w:type="spellStart"/>
                <w:r>
                  <w:rPr>
                    <w:i/>
                  </w:rPr>
                  <w:t>Pourrissant</w:t>
                </w:r>
                <w:proofErr w:type="spellEnd"/>
                <w:r>
                  <w:t xml:space="preserve"> (Paris: Henry </w:t>
                </w:r>
                <w:proofErr w:type="spellStart"/>
                <w:r>
                  <w:t>Kahnweiler</w:t>
                </w:r>
                <w:proofErr w:type="spellEnd"/>
                <w:r>
                  <w:t>, 1909)</w:t>
                </w:r>
              </w:p>
              <w:p w:rsidR="005C7F88" w:rsidRPr="00B74F1F" w:rsidRDefault="005C7F88" w:rsidP="00367C5C">
                <w:r>
                  <w:rPr>
                    <w:i/>
                  </w:rPr>
                  <w:t xml:space="preserve">Les </w:t>
                </w:r>
                <w:proofErr w:type="spellStart"/>
                <w:r>
                  <w:rPr>
                    <w:i/>
                  </w:rPr>
                  <w:t>Onze</w:t>
                </w:r>
                <w:proofErr w:type="spellEnd"/>
                <w:r>
                  <w:rPr>
                    <w:i/>
                  </w:rPr>
                  <w:t xml:space="preserve"> Milles </w:t>
                </w:r>
                <w:proofErr w:type="spellStart"/>
                <w:r>
                  <w:rPr>
                    <w:i/>
                  </w:rPr>
                  <w:t>Vierges</w:t>
                </w:r>
                <w:proofErr w:type="spellEnd"/>
                <w:r>
                  <w:rPr>
                    <w:i/>
                  </w:rPr>
                  <w:t xml:space="preserve"> </w:t>
                </w:r>
                <w:r>
                  <w:t>(1906-7)</w:t>
                </w:r>
              </w:p>
              <w:p w:rsidR="005C7F88" w:rsidRDefault="005C7F88" w:rsidP="00367C5C">
                <w:proofErr w:type="spellStart"/>
                <w:r>
                  <w:rPr>
                    <w:i/>
                  </w:rPr>
                  <w:t>L’Hérésiarque</w:t>
                </w:r>
                <w:proofErr w:type="spellEnd"/>
                <w:r>
                  <w:rPr>
                    <w:i/>
                  </w:rPr>
                  <w:t xml:space="preserve"> et </w:t>
                </w:r>
                <w:proofErr w:type="spellStart"/>
                <w:r>
                  <w:rPr>
                    <w:i/>
                  </w:rPr>
                  <w:t>Cie</w:t>
                </w:r>
                <w:proofErr w:type="spellEnd"/>
                <w:r>
                  <w:t xml:space="preserve"> (Paris: P.V. Stock, 1910) [text available at </w:t>
                </w:r>
                <w:hyperlink r:id="rId17" w:history="1">
                  <w:r w:rsidRPr="000734D3">
                    <w:rPr>
                      <w:rStyle w:val="Hyperlink"/>
                    </w:rPr>
                    <w:t>http://www.gutenberg.org/files/22356/22356-h/22356-h.htm</w:t>
                  </w:r>
                </w:hyperlink>
                <w:r>
                  <w:t>)]</w:t>
                </w:r>
              </w:p>
              <w:p w:rsidR="005C7F88" w:rsidRPr="00B74F1F" w:rsidRDefault="005C7F88" w:rsidP="00367C5C">
                <w:r>
                  <w:rPr>
                    <w:i/>
                  </w:rPr>
                  <w:t xml:space="preserve">Les Exploits d’un </w:t>
                </w:r>
                <w:proofErr w:type="spellStart"/>
                <w:r>
                  <w:rPr>
                    <w:i/>
                  </w:rPr>
                  <w:t>Jeune</w:t>
                </w:r>
                <w:proofErr w:type="spellEnd"/>
                <w:r>
                  <w:rPr>
                    <w:i/>
                  </w:rPr>
                  <w:t xml:space="preserve"> Don Juan </w:t>
                </w:r>
                <w:r>
                  <w:t>(1911)</w:t>
                </w:r>
              </w:p>
              <w:p w:rsidR="005C7F88" w:rsidRDefault="005C7F88" w:rsidP="00367C5C">
                <w:r>
                  <w:rPr>
                    <w:i/>
                  </w:rPr>
                  <w:t xml:space="preserve">Le </w:t>
                </w:r>
                <w:proofErr w:type="spellStart"/>
                <w:r>
                  <w:rPr>
                    <w:i/>
                  </w:rPr>
                  <w:t>Poète</w:t>
                </w:r>
                <w:proofErr w:type="spellEnd"/>
                <w:r>
                  <w:rPr>
                    <w:i/>
                  </w:rPr>
                  <w:t xml:space="preserve"> </w:t>
                </w:r>
                <w:proofErr w:type="spellStart"/>
                <w:r>
                  <w:rPr>
                    <w:i/>
                  </w:rPr>
                  <w:t>Assassiné</w:t>
                </w:r>
                <w:proofErr w:type="spellEnd"/>
                <w:r>
                  <w:t xml:space="preserve"> (Paris: </w:t>
                </w:r>
                <w:proofErr w:type="spellStart"/>
                <w:r>
                  <w:t>Bibliothèque</w:t>
                </w:r>
                <w:proofErr w:type="spellEnd"/>
                <w:r>
                  <w:t xml:space="preserve"> des </w:t>
                </w:r>
                <w:proofErr w:type="spellStart"/>
                <w:r>
                  <w:t>Curieux</w:t>
                </w:r>
                <w:proofErr w:type="spellEnd"/>
                <w:r>
                  <w:t>, 1916)</w:t>
                </w:r>
              </w:p>
              <w:p w:rsidR="005C7F88" w:rsidRDefault="005C7F88" w:rsidP="00367C5C">
                <w:r>
                  <w:rPr>
                    <w:i/>
                  </w:rPr>
                  <w:t xml:space="preserve">La Femme </w:t>
                </w:r>
                <w:proofErr w:type="spellStart"/>
                <w:r>
                  <w:rPr>
                    <w:i/>
                  </w:rPr>
                  <w:t>Assise</w:t>
                </w:r>
                <w:proofErr w:type="spellEnd"/>
                <w:r>
                  <w:t xml:space="preserve"> (Paris: </w:t>
                </w:r>
                <w:proofErr w:type="spellStart"/>
                <w:r>
                  <w:t>Éditions</w:t>
                </w:r>
                <w:proofErr w:type="spellEnd"/>
                <w:r>
                  <w:t xml:space="preserve"> de la Nouvelle Revue </w:t>
                </w:r>
                <w:proofErr w:type="spellStart"/>
                <w:r>
                  <w:t>Française</w:t>
                </w:r>
                <w:proofErr w:type="spellEnd"/>
                <w:r>
                  <w:t>, 1920)</w:t>
                </w:r>
              </w:p>
              <w:p w:rsidR="005C7F88" w:rsidRDefault="005C7F88" w:rsidP="00367C5C">
                <w:proofErr w:type="spellStart"/>
                <w:r>
                  <w:rPr>
                    <w:i/>
                  </w:rPr>
                  <w:t>L’Histoire</w:t>
                </w:r>
                <w:proofErr w:type="spellEnd"/>
                <w:r>
                  <w:rPr>
                    <w:i/>
                  </w:rPr>
                  <w:t xml:space="preserve"> Romanesque</w:t>
                </w:r>
                <w:r>
                  <w:t xml:space="preserve"> (Paris: </w:t>
                </w:r>
                <w:proofErr w:type="spellStart"/>
                <w:r>
                  <w:t>Bibliothèque</w:t>
                </w:r>
                <w:proofErr w:type="spellEnd"/>
                <w:r>
                  <w:t xml:space="preserve"> des </w:t>
                </w:r>
                <w:proofErr w:type="spellStart"/>
                <w:r>
                  <w:t>Curieux</w:t>
                </w:r>
                <w:proofErr w:type="spellEnd"/>
                <w:r>
                  <w:t xml:space="preserve"> 1914) [3 volumes, the 3</w:t>
                </w:r>
                <w:r w:rsidRPr="009F759D">
                  <w:rPr>
                    <w:vertAlign w:val="superscript"/>
                  </w:rPr>
                  <w:t>rd</w:t>
                </w:r>
                <w:r>
                  <w:t xml:space="preserve"> was unpublished]</w:t>
                </w:r>
              </w:p>
              <w:p w:rsidR="005C7F88" w:rsidRDefault="005C7F88" w:rsidP="00367C5C"/>
              <w:p w:rsidR="005C7F88" w:rsidRPr="008266C9" w:rsidRDefault="005C7F88" w:rsidP="00367C5C">
                <w:pPr>
                  <w:pStyle w:val="Heading2"/>
                  <w:spacing w:after="0"/>
                  <w:outlineLvl w:val="1"/>
                </w:pPr>
                <w:r>
                  <w:t>Plays</w:t>
                </w:r>
              </w:p>
              <w:p w:rsidR="005C7F88" w:rsidRDefault="005C7F88" w:rsidP="005C7F88">
                <w:r>
                  <w:rPr>
                    <w:i/>
                  </w:rPr>
                  <w:t xml:space="preserve">Les </w:t>
                </w:r>
                <w:proofErr w:type="spellStart"/>
                <w:r>
                  <w:rPr>
                    <w:i/>
                  </w:rPr>
                  <w:t>Mamelles</w:t>
                </w:r>
                <w:proofErr w:type="spellEnd"/>
                <w:r>
                  <w:rPr>
                    <w:i/>
                  </w:rPr>
                  <w:t xml:space="preserve"> de </w:t>
                </w:r>
                <w:proofErr w:type="spellStart"/>
                <w:r>
                  <w:rPr>
                    <w:i/>
                  </w:rPr>
                  <w:t>Tirésias</w:t>
                </w:r>
                <w:proofErr w:type="spellEnd"/>
                <w:r>
                  <w:t xml:space="preserve"> [1917] (Paris: </w:t>
                </w:r>
                <w:proofErr w:type="spellStart"/>
                <w:r>
                  <w:t>Éditions</w:t>
                </w:r>
                <w:proofErr w:type="spellEnd"/>
                <w:r>
                  <w:t xml:space="preserve"> SIC, 1918).</w:t>
                </w:r>
              </w:p>
              <w:p w:rsidR="005C7F88" w:rsidRDefault="005C7F88" w:rsidP="005C7F88">
                <w:proofErr w:type="spellStart"/>
                <w:r>
                  <w:rPr>
                    <w:i/>
                  </w:rPr>
                  <w:t>Couleur</w:t>
                </w:r>
                <w:proofErr w:type="spellEnd"/>
                <w:r>
                  <w:rPr>
                    <w:i/>
                  </w:rPr>
                  <w:t xml:space="preserve"> du Temps</w:t>
                </w:r>
                <w:r>
                  <w:t xml:space="preserve"> (Paris: </w:t>
                </w:r>
                <w:proofErr w:type="spellStart"/>
                <w:r>
                  <w:t>Éditions</w:t>
                </w:r>
                <w:proofErr w:type="spellEnd"/>
                <w:r>
                  <w:t xml:space="preserve"> du </w:t>
                </w:r>
                <w:proofErr w:type="spellStart"/>
                <w:r>
                  <w:t>Bélier</w:t>
                </w:r>
                <w:proofErr w:type="spellEnd"/>
                <w:r>
                  <w:t>, 1918)</w:t>
                </w:r>
              </w:p>
              <w:p w:rsidR="005C7F88" w:rsidRDefault="005C7F88" w:rsidP="005C7F88">
                <w:r>
                  <w:rPr>
                    <w:i/>
                  </w:rPr>
                  <w:t>Casanova</w:t>
                </w:r>
                <w:r>
                  <w:t xml:space="preserve"> (Paris: </w:t>
                </w:r>
                <w:proofErr w:type="spellStart"/>
                <w:r>
                  <w:t>Gallimard</w:t>
                </w:r>
                <w:proofErr w:type="spellEnd"/>
                <w:r>
                  <w:t>, 1952)</w:t>
                </w:r>
              </w:p>
              <w:p w:rsidR="005C7F88" w:rsidRDefault="005C7F88" w:rsidP="005C7F88">
                <w:pPr>
                  <w:rPr>
                    <w:i/>
                  </w:rPr>
                </w:pPr>
                <w:r>
                  <w:lastRenderedPageBreak/>
                  <w:t xml:space="preserve">With André Salmon: </w:t>
                </w:r>
                <w:r>
                  <w:rPr>
                    <w:i/>
                  </w:rPr>
                  <w:t xml:space="preserve">Jean-Jacques, La Temperature, Le </w:t>
                </w:r>
                <w:proofErr w:type="spellStart"/>
                <w:r>
                  <w:rPr>
                    <w:i/>
                  </w:rPr>
                  <w:t>Marchand</w:t>
                </w:r>
                <w:proofErr w:type="spellEnd"/>
                <w:r>
                  <w:rPr>
                    <w:i/>
                  </w:rPr>
                  <w:t xml:space="preserve"> </w:t>
                </w:r>
                <w:proofErr w:type="spellStart"/>
                <w:r>
                  <w:rPr>
                    <w:i/>
                  </w:rPr>
                  <w:t>d’anchois</w:t>
                </w:r>
                <w:proofErr w:type="spellEnd"/>
              </w:p>
              <w:p w:rsidR="005C7F88" w:rsidRDefault="005C7F88" w:rsidP="005C7F88"/>
              <w:p w:rsidR="005C7F88" w:rsidRPr="008266C9" w:rsidRDefault="005C7F88" w:rsidP="00367C5C">
                <w:pPr>
                  <w:pStyle w:val="Heading2"/>
                  <w:spacing w:after="0"/>
                  <w:outlineLvl w:val="1"/>
                </w:pPr>
                <w:r>
                  <w:t>Screenplay</w:t>
                </w:r>
              </w:p>
              <w:p w:rsidR="005C7F88" w:rsidRDefault="005C7F88" w:rsidP="00367C5C">
                <w:r>
                  <w:rPr>
                    <w:i/>
                  </w:rPr>
                  <w:t xml:space="preserve">La </w:t>
                </w:r>
                <w:proofErr w:type="spellStart"/>
                <w:r>
                  <w:rPr>
                    <w:i/>
                  </w:rPr>
                  <w:t>Bréhatine</w:t>
                </w:r>
                <w:proofErr w:type="spellEnd"/>
                <w:r>
                  <w:rPr>
                    <w:i/>
                  </w:rPr>
                  <w:t xml:space="preserve"> </w:t>
                </w:r>
                <w:r>
                  <w:t>(1917) [with Andr</w:t>
                </w:r>
                <w:r w:rsidRPr="006E0EBB">
                  <w:t>é</w:t>
                </w:r>
                <w:r>
                  <w:t xml:space="preserve"> Billy]</w:t>
                </w:r>
              </w:p>
              <w:p w:rsidR="00F058FB" w:rsidRPr="00B74F1F" w:rsidRDefault="00F058FB" w:rsidP="00367C5C"/>
              <w:p w:rsidR="005C7F88" w:rsidRPr="008266C9" w:rsidRDefault="005C7F88" w:rsidP="00367C5C">
                <w:pPr>
                  <w:pStyle w:val="Heading2"/>
                  <w:spacing w:after="0"/>
                  <w:outlineLvl w:val="1"/>
                </w:pPr>
                <w:r>
                  <w:t>Criticism</w:t>
                </w:r>
                <w:bookmarkStart w:id="1" w:name="_GoBack"/>
                <w:bookmarkEnd w:id="1"/>
              </w:p>
              <w:p w:rsidR="005C7F88" w:rsidRPr="00903177" w:rsidRDefault="005C7F88" w:rsidP="005C7F88">
                <w:r>
                  <w:rPr>
                    <w:i/>
                  </w:rPr>
                  <w:t xml:space="preserve">Guillaume Apollinaire: </w:t>
                </w:r>
                <w:proofErr w:type="spellStart"/>
                <w:r>
                  <w:rPr>
                    <w:i/>
                  </w:rPr>
                  <w:t>Chroniques</w:t>
                </w:r>
                <w:proofErr w:type="spellEnd"/>
                <w:r>
                  <w:rPr>
                    <w:i/>
                  </w:rPr>
                  <w:t xml:space="preserve"> </w:t>
                </w:r>
                <w:proofErr w:type="spellStart"/>
                <w:r>
                  <w:rPr>
                    <w:i/>
                  </w:rPr>
                  <w:t>d’Art</w:t>
                </w:r>
                <w:proofErr w:type="spellEnd"/>
                <w:r>
                  <w:rPr>
                    <w:i/>
                  </w:rPr>
                  <w:t xml:space="preserve"> 1902-18</w:t>
                </w:r>
                <w:r>
                  <w:t xml:space="preserve"> (1960) [collected edition of art criticism, translated by Roger Shattuck into English as </w:t>
                </w:r>
                <w:r>
                  <w:rPr>
                    <w:i/>
                  </w:rPr>
                  <w:t>Apollinaire on Art: Essays and Reviews 1902-18</w:t>
                </w:r>
                <w:r>
                  <w:t xml:space="preserve"> (MFA Publications, 2001).]</w:t>
                </w:r>
              </w:p>
              <w:p w:rsidR="005C7F88" w:rsidRDefault="005C7F88" w:rsidP="005C7F88">
                <w:r>
                  <w:rPr>
                    <w:i/>
                  </w:rPr>
                  <w:t xml:space="preserve">Les </w:t>
                </w:r>
                <w:proofErr w:type="spellStart"/>
                <w:r>
                  <w:rPr>
                    <w:i/>
                  </w:rPr>
                  <w:t>Peintres</w:t>
                </w:r>
                <w:proofErr w:type="spellEnd"/>
                <w:r>
                  <w:rPr>
                    <w:i/>
                  </w:rPr>
                  <w:t xml:space="preserve"> </w:t>
                </w:r>
                <w:proofErr w:type="spellStart"/>
                <w:r>
                  <w:rPr>
                    <w:i/>
                  </w:rPr>
                  <w:t>Cubistes</w:t>
                </w:r>
                <w:proofErr w:type="spellEnd"/>
                <w:r>
                  <w:rPr>
                    <w:i/>
                  </w:rPr>
                  <w:t>:</w:t>
                </w:r>
                <w:r>
                  <w:t xml:space="preserve"> </w:t>
                </w:r>
                <w:r>
                  <w:rPr>
                    <w:i/>
                  </w:rPr>
                  <w:t xml:space="preserve">Meditations </w:t>
                </w:r>
                <w:proofErr w:type="spellStart"/>
                <w:r>
                  <w:rPr>
                    <w:i/>
                  </w:rPr>
                  <w:t>Esthétiques</w:t>
                </w:r>
                <w:proofErr w:type="spellEnd"/>
                <w:r>
                  <w:rPr>
                    <w:i/>
                  </w:rPr>
                  <w:t xml:space="preserve"> </w:t>
                </w:r>
                <w:r>
                  <w:t xml:space="preserve">(Paris: </w:t>
                </w:r>
                <w:proofErr w:type="spellStart"/>
                <w:r>
                  <w:t>Figuière</w:t>
                </w:r>
                <w:proofErr w:type="spellEnd"/>
                <w:r>
                  <w:t xml:space="preserve">, 1913) [translated by Peter F. Read into English, with commentary, as </w:t>
                </w:r>
                <w:r>
                  <w:rPr>
                    <w:i/>
                  </w:rPr>
                  <w:t>The Cubist Painters</w:t>
                </w:r>
                <w:r>
                  <w:t xml:space="preserve"> (Berkeley: University of California Press, 2004).]</w:t>
                </w:r>
              </w:p>
              <w:p w:rsidR="005C7F88" w:rsidRDefault="005C7F88" w:rsidP="005C7F88">
                <w:proofErr w:type="spellStart"/>
                <w:r>
                  <w:rPr>
                    <w:i/>
                  </w:rPr>
                  <w:t>L’Antitradition</w:t>
                </w:r>
                <w:proofErr w:type="spellEnd"/>
                <w:r>
                  <w:rPr>
                    <w:i/>
                  </w:rPr>
                  <w:t xml:space="preserve"> </w:t>
                </w:r>
                <w:proofErr w:type="spellStart"/>
                <w:r>
                  <w:rPr>
                    <w:i/>
                  </w:rPr>
                  <w:t>Futuriste</w:t>
                </w:r>
                <w:proofErr w:type="spellEnd"/>
                <w:r>
                  <w:t xml:space="preserve"> (1913)</w:t>
                </w:r>
              </w:p>
              <w:p w:rsidR="003F0D73" w:rsidRDefault="005C7F88" w:rsidP="00C27FAB">
                <w:proofErr w:type="spellStart"/>
                <w:r>
                  <w:rPr>
                    <w:i/>
                  </w:rPr>
                  <w:t>L’Esprit</w:t>
                </w:r>
                <w:proofErr w:type="spellEnd"/>
                <w:r>
                  <w:rPr>
                    <w:i/>
                  </w:rPr>
                  <w:t xml:space="preserve"> Nouveau et les </w:t>
                </w:r>
                <w:proofErr w:type="spellStart"/>
                <w:r>
                  <w:rPr>
                    <w:i/>
                  </w:rPr>
                  <w:t>Poètes</w:t>
                </w:r>
                <w:proofErr w:type="spellEnd"/>
                <w:r>
                  <w:t xml:space="preserve"> (26 November 1917)</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bookmarkStart w:id="2" w:name="bohn2" w:displacedByCustomXml="prev"/>
              <w:p w:rsidR="00F058FB" w:rsidRDefault="00D90423" w:rsidP="00A805F2">
                <w:sdt>
                  <w:sdtPr>
                    <w:id w:val="931406520"/>
                    <w:citation/>
                  </w:sdtPr>
                  <w:sdtEndPr/>
                  <w:sdtContent>
                    <w:r w:rsidR="00F058FB">
                      <w:fldChar w:fldCharType="begin"/>
                    </w:r>
                    <w:r w:rsidR="00F058FB">
                      <w:rPr>
                        <w:lang w:val="en-CA"/>
                      </w:rPr>
                      <w:instrText xml:space="preserve"> CITATION Bohn97 \l 4105 </w:instrText>
                    </w:r>
                    <w:r w:rsidR="00F058FB">
                      <w:fldChar w:fldCharType="separate"/>
                    </w:r>
                    <w:r w:rsidR="00F058FB">
                      <w:rPr>
                        <w:noProof/>
                        <w:lang w:val="en-CA"/>
                      </w:rPr>
                      <w:t xml:space="preserve"> </w:t>
                    </w:r>
                    <w:r w:rsidR="00F058FB" w:rsidRPr="00F058FB">
                      <w:rPr>
                        <w:noProof/>
                        <w:lang w:val="en-CA"/>
                      </w:rPr>
                      <w:t>(Bohn)</w:t>
                    </w:r>
                    <w:r w:rsidR="00F058FB">
                      <w:fldChar w:fldCharType="end"/>
                    </w:r>
                  </w:sdtContent>
                </w:sdt>
              </w:p>
              <w:bookmarkStart w:id="3" w:name="bohn3"/>
              <w:bookmarkEnd w:id="2"/>
              <w:p w:rsidR="00F058FB" w:rsidRDefault="00D90423" w:rsidP="00A805F2">
                <w:sdt>
                  <w:sdtPr>
                    <w:id w:val="-942689803"/>
                    <w:citation/>
                  </w:sdtPr>
                  <w:sdtEndPr/>
                  <w:sdtContent>
                    <w:r w:rsidR="00F058FB">
                      <w:fldChar w:fldCharType="begin"/>
                    </w:r>
                    <w:r w:rsidR="00F058FB">
                      <w:rPr>
                        <w:lang w:val="en-CA"/>
                      </w:rPr>
                      <w:instrText xml:space="preserve"> CITATION Bohn93 \l 4105 </w:instrText>
                    </w:r>
                    <w:r w:rsidR="00F058FB">
                      <w:fldChar w:fldCharType="separate"/>
                    </w:r>
                    <w:r w:rsidR="00F058FB" w:rsidRPr="00F058FB">
                      <w:rPr>
                        <w:noProof/>
                        <w:lang w:val="en-CA"/>
                      </w:rPr>
                      <w:t>(Bohn, Apollinaire, Visual Poetry, and Art Criticism)</w:t>
                    </w:r>
                    <w:r w:rsidR="00F058FB">
                      <w:fldChar w:fldCharType="end"/>
                    </w:r>
                  </w:sdtContent>
                </w:sdt>
              </w:p>
              <w:bookmarkStart w:id="4" w:name="campa"/>
              <w:bookmarkEnd w:id="3"/>
              <w:p w:rsidR="00F058FB" w:rsidRDefault="00D90423" w:rsidP="00A805F2">
                <w:sdt>
                  <w:sdtPr>
                    <w:id w:val="-480301847"/>
                    <w:citation/>
                  </w:sdtPr>
                  <w:sdtEndPr/>
                  <w:sdtContent>
                    <w:r w:rsidR="00F058FB">
                      <w:fldChar w:fldCharType="begin"/>
                    </w:r>
                    <w:r w:rsidR="00F058FB">
                      <w:rPr>
                        <w:lang w:val="en-CA"/>
                      </w:rPr>
                      <w:instrText xml:space="preserve"> CITATION Bohn01 \l 4105 </w:instrText>
                    </w:r>
                    <w:r w:rsidR="00F058FB">
                      <w:fldChar w:fldCharType="separate"/>
                    </w:r>
                    <w:r w:rsidR="00F058FB" w:rsidRPr="00F058FB">
                      <w:rPr>
                        <w:noProof/>
                        <w:lang w:val="en-CA"/>
                      </w:rPr>
                      <w:t>(Bohn, Modern Visual Poetry)</w:t>
                    </w:r>
                    <w:r w:rsidR="00F058FB">
                      <w:fldChar w:fldCharType="end"/>
                    </w:r>
                  </w:sdtContent>
                </w:sdt>
              </w:p>
              <w:bookmarkStart w:id="5" w:name="hunter"/>
              <w:bookmarkEnd w:id="4"/>
              <w:p w:rsidR="00F058FB" w:rsidRDefault="00D90423" w:rsidP="00A805F2">
                <w:sdt>
                  <w:sdtPr>
                    <w:id w:val="1150105520"/>
                    <w:citation/>
                  </w:sdtPr>
                  <w:sdtEndPr/>
                  <w:sdtContent>
                    <w:r w:rsidR="00F058FB">
                      <w:fldChar w:fldCharType="begin"/>
                    </w:r>
                    <w:r w:rsidR="00F058FB">
                      <w:rPr>
                        <w:lang w:val="en-CA"/>
                      </w:rPr>
                      <w:instrText xml:space="preserve"> CITATION Campa13 \l 4105 </w:instrText>
                    </w:r>
                    <w:r w:rsidR="00F058FB">
                      <w:fldChar w:fldCharType="separate"/>
                    </w:r>
                    <w:r w:rsidR="00F058FB" w:rsidRPr="00F058FB">
                      <w:rPr>
                        <w:noProof/>
                        <w:lang w:val="en-CA"/>
                      </w:rPr>
                      <w:t>(Campa)</w:t>
                    </w:r>
                    <w:r w:rsidR="00F058FB">
                      <w:fldChar w:fldCharType="end"/>
                    </w:r>
                  </w:sdtContent>
                </w:sdt>
              </w:p>
              <w:bookmarkStart w:id="6" w:name="lehman"/>
              <w:bookmarkEnd w:id="5"/>
              <w:p w:rsidR="00F058FB" w:rsidRDefault="00D90423" w:rsidP="00A805F2">
                <w:sdt>
                  <w:sdtPr>
                    <w:id w:val="-727688588"/>
                    <w:citation/>
                  </w:sdtPr>
                  <w:sdtEndPr/>
                  <w:sdtContent>
                    <w:r w:rsidR="00F058FB">
                      <w:fldChar w:fldCharType="begin"/>
                    </w:r>
                    <w:r w:rsidR="00F058FB">
                      <w:rPr>
                        <w:lang w:val="en-CA"/>
                      </w:rPr>
                      <w:instrText xml:space="preserve"> CITATION Hunter15 \l 4105 </w:instrText>
                    </w:r>
                    <w:r w:rsidR="00F058FB">
                      <w:fldChar w:fldCharType="separate"/>
                    </w:r>
                    <w:r w:rsidR="00F058FB" w:rsidRPr="00F058FB">
                      <w:rPr>
                        <w:noProof/>
                        <w:lang w:val="en-CA"/>
                      </w:rPr>
                      <w:t>(Hunter)</w:t>
                    </w:r>
                    <w:r w:rsidR="00F058FB">
                      <w:fldChar w:fldCharType="end"/>
                    </w:r>
                  </w:sdtContent>
                </w:sdt>
              </w:p>
              <w:bookmarkStart w:id="7" w:name="read"/>
              <w:bookmarkEnd w:id="6"/>
              <w:p w:rsidR="00F058FB" w:rsidRDefault="00D90423" w:rsidP="00A805F2">
                <w:sdt>
                  <w:sdtPr>
                    <w:id w:val="2139062086"/>
                    <w:citation/>
                  </w:sdtPr>
                  <w:sdtEndPr/>
                  <w:sdtContent>
                    <w:r w:rsidR="00F058FB">
                      <w:fldChar w:fldCharType="begin"/>
                    </w:r>
                    <w:r w:rsidR="00F058FB">
                      <w:rPr>
                        <w:lang w:val="en-CA"/>
                      </w:rPr>
                      <w:instrText xml:space="preserve"> CITATION Lehman13 \l 4105 </w:instrText>
                    </w:r>
                    <w:r w:rsidR="00F058FB">
                      <w:fldChar w:fldCharType="separate"/>
                    </w:r>
                    <w:r w:rsidR="00F058FB" w:rsidRPr="00F058FB">
                      <w:rPr>
                        <w:noProof/>
                        <w:lang w:val="en-CA"/>
                      </w:rPr>
                      <w:t>(Lehman)</w:t>
                    </w:r>
                    <w:r w:rsidR="00F058FB">
                      <w:fldChar w:fldCharType="end"/>
                    </w:r>
                  </w:sdtContent>
                </w:sdt>
              </w:p>
              <w:bookmarkStart w:id="8" w:name="read2"/>
              <w:bookmarkEnd w:id="7"/>
              <w:p w:rsidR="006F4BAF" w:rsidRDefault="00D90423" w:rsidP="00A805F2">
                <w:sdt>
                  <w:sdtPr>
                    <w:id w:val="-1489545278"/>
                    <w:citation/>
                  </w:sdtPr>
                  <w:sdtEndPr/>
                  <w:sdtContent>
                    <w:r w:rsidR="006F4BAF">
                      <w:fldChar w:fldCharType="begin"/>
                    </w:r>
                    <w:r w:rsidR="006F4BAF">
                      <w:rPr>
                        <w:lang w:val="en-CA"/>
                      </w:rPr>
                      <w:instrText xml:space="preserve"> CITATION Read08 \l 4105 </w:instrText>
                    </w:r>
                    <w:r w:rsidR="006F4BAF">
                      <w:fldChar w:fldCharType="separate"/>
                    </w:r>
                    <w:r w:rsidR="006F4BAF" w:rsidRPr="006F4BAF">
                      <w:rPr>
                        <w:noProof/>
                        <w:lang w:val="en-CA"/>
                      </w:rPr>
                      <w:t>(Read)</w:t>
                    </w:r>
                    <w:r w:rsidR="006F4BAF">
                      <w:fldChar w:fldCharType="end"/>
                    </w:r>
                  </w:sdtContent>
                </w:sdt>
              </w:p>
              <w:bookmarkStart w:id="9" w:name="revie"/>
              <w:bookmarkEnd w:id="8"/>
              <w:p w:rsidR="00CA5169" w:rsidRDefault="00D90423" w:rsidP="00A805F2">
                <w:sdt>
                  <w:sdtPr>
                    <w:id w:val="-1040815899"/>
                    <w:citation/>
                  </w:sdtPr>
                  <w:sdtEndPr/>
                  <w:sdtContent>
                    <w:r w:rsidR="00CA5169">
                      <w:fldChar w:fldCharType="begin"/>
                    </w:r>
                    <w:r w:rsidR="00CA5169">
                      <w:rPr>
                        <w:lang w:val="en-CA"/>
                      </w:rPr>
                      <w:instrText xml:space="preserve"> CITATION Read04 \l 4105 </w:instrText>
                    </w:r>
                    <w:r w:rsidR="00CA5169">
                      <w:fldChar w:fldCharType="separate"/>
                    </w:r>
                    <w:r w:rsidR="00CA5169" w:rsidRPr="00CA5169">
                      <w:rPr>
                        <w:noProof/>
                        <w:lang w:val="en-CA"/>
                      </w:rPr>
                      <w:t>(Read and Apollinaire, The Cubist Painters)</w:t>
                    </w:r>
                    <w:r w:rsidR="00CA5169">
                      <w:fldChar w:fldCharType="end"/>
                    </w:r>
                  </w:sdtContent>
                </w:sdt>
              </w:p>
              <w:bookmarkStart w:id="10" w:name="steegmuller"/>
              <w:bookmarkEnd w:id="9"/>
              <w:p w:rsidR="00CA5169" w:rsidRDefault="00D90423" w:rsidP="00A805F2">
                <w:sdt>
                  <w:sdtPr>
                    <w:id w:val="1555899019"/>
                    <w:citation/>
                  </w:sdtPr>
                  <w:sdtEndPr/>
                  <w:sdtContent>
                    <w:r w:rsidR="00CA5169">
                      <w:fldChar w:fldCharType="begin"/>
                    </w:r>
                    <w:r w:rsidR="00CA5169">
                      <w:rPr>
                        <w:lang w:val="en-CA"/>
                      </w:rPr>
                      <w:instrText xml:space="preserve"> CITATION Revie00 \l 4105 </w:instrText>
                    </w:r>
                    <w:r w:rsidR="00CA5169">
                      <w:fldChar w:fldCharType="separate"/>
                    </w:r>
                    <w:r w:rsidR="00CA5169" w:rsidRPr="00CA5169">
                      <w:rPr>
                        <w:noProof/>
                        <w:lang w:val="en-CA"/>
                      </w:rPr>
                      <w:t>(Revie)</w:t>
                    </w:r>
                    <w:r w:rsidR="00CA5169">
                      <w:fldChar w:fldCharType="end"/>
                    </w:r>
                  </w:sdtContent>
                </w:sdt>
              </w:p>
              <w:bookmarkEnd w:id="10"/>
              <w:p w:rsidR="003235A7" w:rsidRDefault="00D90423" w:rsidP="00A805F2">
                <w:sdt>
                  <w:sdtPr>
                    <w:id w:val="-1046064159"/>
                    <w:citation/>
                  </w:sdtPr>
                  <w:sdtEndPr/>
                  <w:sdtContent>
                    <w:r w:rsidR="00CA5169">
                      <w:fldChar w:fldCharType="begin"/>
                    </w:r>
                    <w:r w:rsidR="00CA5169">
                      <w:rPr>
                        <w:lang w:val="en-CA"/>
                      </w:rPr>
                      <w:instrText xml:space="preserve"> CITATION Steegmuller63 \l 4105 </w:instrText>
                    </w:r>
                    <w:r w:rsidR="00CA5169">
                      <w:fldChar w:fldCharType="separate"/>
                    </w:r>
                    <w:r w:rsidR="00CA5169" w:rsidRPr="00CA5169">
                      <w:rPr>
                        <w:noProof/>
                        <w:lang w:val="en-CA"/>
                      </w:rPr>
                      <w:t>(Steegmuller)</w:t>
                    </w:r>
                    <w:r w:rsidR="00CA5169">
                      <w:fldChar w:fldCharType="end"/>
                    </w:r>
                  </w:sdtContent>
                </w:sdt>
              </w:p>
            </w:sdtContent>
          </w:sdt>
        </w:tc>
      </w:tr>
    </w:tbl>
    <w:p w:rsidR="00C27FAB" w:rsidRPr="00F36937" w:rsidRDefault="00C27FAB" w:rsidP="00B33145"/>
    <w:sectPr w:rsidR="00C27FAB" w:rsidRPr="00F36937">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0423" w:rsidRDefault="00D90423" w:rsidP="007A0D55">
      <w:pPr>
        <w:spacing w:after="0" w:line="240" w:lineRule="auto"/>
      </w:pPr>
      <w:r>
        <w:separator/>
      </w:r>
    </w:p>
  </w:endnote>
  <w:endnote w:type="continuationSeparator" w:id="0">
    <w:p w:rsidR="00D90423" w:rsidRDefault="00D9042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0423" w:rsidRDefault="00D90423" w:rsidP="007A0D55">
      <w:pPr>
        <w:spacing w:after="0" w:line="240" w:lineRule="auto"/>
      </w:pPr>
      <w:r>
        <w:separator/>
      </w:r>
    </w:p>
  </w:footnote>
  <w:footnote w:type="continuationSeparator" w:id="0">
    <w:p w:rsidR="00D90423" w:rsidRDefault="00D90423"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67C5C"/>
    <w:rsid w:val="00390E9A"/>
    <w:rsid w:val="003D3579"/>
    <w:rsid w:val="003E2795"/>
    <w:rsid w:val="003F0D73"/>
    <w:rsid w:val="0042524C"/>
    <w:rsid w:val="00462DBE"/>
    <w:rsid w:val="00464699"/>
    <w:rsid w:val="00483379"/>
    <w:rsid w:val="0048512B"/>
    <w:rsid w:val="00487BC5"/>
    <w:rsid w:val="00496888"/>
    <w:rsid w:val="004A3D9A"/>
    <w:rsid w:val="004A7476"/>
    <w:rsid w:val="004D75E5"/>
    <w:rsid w:val="004E5896"/>
    <w:rsid w:val="00513EE6"/>
    <w:rsid w:val="00534F8F"/>
    <w:rsid w:val="00590035"/>
    <w:rsid w:val="005B177E"/>
    <w:rsid w:val="005B3921"/>
    <w:rsid w:val="005C7F88"/>
    <w:rsid w:val="005F26D7"/>
    <w:rsid w:val="005F5450"/>
    <w:rsid w:val="006936FE"/>
    <w:rsid w:val="006D0412"/>
    <w:rsid w:val="006F4BAF"/>
    <w:rsid w:val="007411B9"/>
    <w:rsid w:val="00780D95"/>
    <w:rsid w:val="00780DC7"/>
    <w:rsid w:val="007A0D55"/>
    <w:rsid w:val="007B3377"/>
    <w:rsid w:val="007C67D1"/>
    <w:rsid w:val="007E5F44"/>
    <w:rsid w:val="00821DE3"/>
    <w:rsid w:val="008440E0"/>
    <w:rsid w:val="00846CE1"/>
    <w:rsid w:val="008A5B87"/>
    <w:rsid w:val="00922950"/>
    <w:rsid w:val="009A7264"/>
    <w:rsid w:val="009D1606"/>
    <w:rsid w:val="009E18A1"/>
    <w:rsid w:val="009E73D7"/>
    <w:rsid w:val="00A27D2C"/>
    <w:rsid w:val="00A76FD9"/>
    <w:rsid w:val="00A805F2"/>
    <w:rsid w:val="00AA487A"/>
    <w:rsid w:val="00AB436D"/>
    <w:rsid w:val="00AD2F24"/>
    <w:rsid w:val="00AD4844"/>
    <w:rsid w:val="00B219AE"/>
    <w:rsid w:val="00B33145"/>
    <w:rsid w:val="00B574C9"/>
    <w:rsid w:val="00B81E71"/>
    <w:rsid w:val="00BC39C9"/>
    <w:rsid w:val="00BE5BF7"/>
    <w:rsid w:val="00BF40E1"/>
    <w:rsid w:val="00C27FAB"/>
    <w:rsid w:val="00C358D4"/>
    <w:rsid w:val="00C6296B"/>
    <w:rsid w:val="00CA5169"/>
    <w:rsid w:val="00CC586D"/>
    <w:rsid w:val="00CE6366"/>
    <w:rsid w:val="00CF1542"/>
    <w:rsid w:val="00CF3EC5"/>
    <w:rsid w:val="00D63A44"/>
    <w:rsid w:val="00D656DA"/>
    <w:rsid w:val="00D83300"/>
    <w:rsid w:val="00D90423"/>
    <w:rsid w:val="00DB1394"/>
    <w:rsid w:val="00DC6B48"/>
    <w:rsid w:val="00DF01B0"/>
    <w:rsid w:val="00E85A05"/>
    <w:rsid w:val="00E95829"/>
    <w:rsid w:val="00EA606C"/>
    <w:rsid w:val="00EB0C8C"/>
    <w:rsid w:val="00EB51FD"/>
    <w:rsid w:val="00EB77DB"/>
    <w:rsid w:val="00ED07D9"/>
    <w:rsid w:val="00ED139F"/>
    <w:rsid w:val="00EF74F7"/>
    <w:rsid w:val="00F058FB"/>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E3A11"/>
  <w15:docId w15:val="{7AB33A0F-B064-4695-B811-5A4E9F23D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basedOn w:val="DefaultParagraphFont"/>
    <w:uiPriority w:val="99"/>
    <w:unhideWhenUsed/>
    <w:rsid w:val="005C7F88"/>
    <w:rPr>
      <w:color w:val="0563C1" w:themeColor="hyperlink"/>
      <w:u w:val="single"/>
    </w:rPr>
  </w:style>
  <w:style w:type="paragraph" w:styleId="Caption">
    <w:name w:val="caption"/>
    <w:basedOn w:val="Normal"/>
    <w:next w:val="Normal"/>
    <w:uiPriority w:val="35"/>
    <w:semiHidden/>
    <w:qFormat/>
    <w:rsid w:val="00CE6366"/>
    <w:pPr>
      <w:spacing w:after="200" w:line="240" w:lineRule="auto"/>
    </w:pPr>
    <w:rPr>
      <w:b/>
      <w:bCs/>
      <w:color w:val="5B9BD5" w:themeColor="accent1"/>
      <w:sz w:val="18"/>
      <w:szCs w:val="18"/>
    </w:rPr>
  </w:style>
  <w:style w:type="character" w:customStyle="1" w:styleId="language">
    <w:name w:val="language"/>
    <w:basedOn w:val="DefaultParagraphFont"/>
    <w:rsid w:val="00CE6366"/>
  </w:style>
  <w:style w:type="character" w:customStyle="1" w:styleId="apple-converted-space">
    <w:name w:val="apple-converted-space"/>
    <w:basedOn w:val="DefaultParagraphFont"/>
    <w:rsid w:val="00CE6366"/>
  </w:style>
  <w:style w:type="character" w:styleId="FollowedHyperlink">
    <w:name w:val="FollowedHyperlink"/>
    <w:basedOn w:val="DefaultParagraphFont"/>
    <w:uiPriority w:val="99"/>
    <w:semiHidden/>
    <w:rsid w:val="004851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ons.wikimedia.org/wiki/File:Guillaume_Apollinaire_foto.jpg" TargetMode="External"/><Relationship Id="rId13" Type="http://schemas.openxmlformats.org/officeDocument/2006/relationships/hyperlink" Target="https://upload.wikimedia.org/wikipedia/en/4/4a/Jean_Metzinger,_1911,_Etude_pour_le_portrait_de_Guillaume_Apollinaire,_Mine_graphite_sur_papier_verg%C3%A9_rose,_48_x_31.2_cm,_Mus%C3%A9e_national_d'Art_moderne,_Centre_Georges_Pompidou,_Paris.jp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useepicassoparis.fr/wp-content/uploads/2013/12/MP_1993-5_apollinaire.jpg" TargetMode="External"/><Relationship Id="rId17" Type="http://schemas.openxmlformats.org/officeDocument/2006/relationships/hyperlink" Target="http://www.gutenberg.org/files/22356/22356-h/22356-h.htm" TargetMode="External"/><Relationship Id="rId2" Type="http://schemas.openxmlformats.org/officeDocument/2006/relationships/numbering" Target="numbering.xml"/><Relationship Id="rId16" Type="http://schemas.openxmlformats.org/officeDocument/2006/relationships/hyperlink" Target="https://archive.org/details/calligrammespo00apol"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ablo-ruiz-picasso.net/images/works/2915.jpg" TargetMode="External"/><Relationship Id="rId5" Type="http://schemas.openxmlformats.org/officeDocument/2006/relationships/webSettings" Target="webSettings.xml"/><Relationship Id="rId15" Type="http://schemas.openxmlformats.org/officeDocument/2006/relationships/hyperlink" Target="https://archive.org/details/alcoolspomes1800apol" TargetMode="External"/><Relationship Id="rId10" Type="http://schemas.openxmlformats.org/officeDocument/2006/relationships/hyperlink" Target="https://commons.wikimedia.org/wiki/File:Guillaume_Apollinaire_-_Calligramme_-_Cheval.p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mmons.wikimedia.org/wiki/File%3AGuillaume_Apollinaire_-_Calligramme_-_C%C5%93ur%2C_couronne_et_miroir.png" TargetMode="External"/><Relationship Id="rId14" Type="http://schemas.openxmlformats.org/officeDocument/2006/relationships/hyperlink" Target="https://www.centrepompidou.fr/id/cazbyy/rG9zK4/f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600899"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600899"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600899"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600899"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600899"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600899"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600899"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600899"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600899"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600899"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600899"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600899"/>
    <w:rsid w:val="00BA0F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0899"/>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EE73BA6B1D4941D4BBB9C7C9E20DA9CA">
    <w:name w:val="EE73BA6B1D4941D4BBB9C7C9E20DA9CA"/>
    <w:rsid w:val="006008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Bohn97</b:Tag>
    <b:SourceType>Book</b:SourceType>
    <b:Guid>{95FB8FA7-2048-4699-BB82-7D4E7F0A4BB2}</b:Guid>
    <b:Author>
      <b:Author>
        <b:NameList>
          <b:Person>
            <b:Last>Bohn</b:Last>
            <b:First>Willard</b:First>
          </b:Person>
        </b:NameList>
      </b:Author>
    </b:Author>
    <b:Title>Apollinaire and the International Avant-Garde</b:Title>
    <b:Year>1997</b:Year>
    <b:City>Albany</b:City>
    <b:Publisher>State University of New York Press</b:Publisher>
    <b:Medium>Print</b:Medium>
    <b:RefOrder>1</b:RefOrder>
  </b:Source>
  <b:Source>
    <b:Tag>Bohn93</b:Tag>
    <b:SourceType>Book</b:SourceType>
    <b:Guid>{F7FFED71-B97C-4947-BBBE-E4018DEFEFF0}</b:Guid>
    <b:Author>
      <b:Author>
        <b:NameList>
          <b:Person>
            <b:Last>Bohn</b:Last>
            <b:First>Willard</b:First>
          </b:Person>
        </b:NameList>
      </b:Author>
    </b:Author>
    <b:Title>Apollinaire, Visual Poetry, and Art Criticism</b:Title>
    <b:Year>1993</b:Year>
    <b:City>Lewisburg</b:City>
    <b:Publisher>Bucknell University Press</b:Publisher>
    <b:Medium>Print</b:Medium>
    <b:RefOrder>2</b:RefOrder>
  </b:Source>
  <b:Source>
    <b:Tag>Bohn01</b:Tag>
    <b:SourceType>Book</b:SourceType>
    <b:Guid>{FA54B12F-6C7D-4509-A436-440057E2E0B4}</b:Guid>
    <b:Author>
      <b:Author>
        <b:NameList>
          <b:Person>
            <b:Last>Bohn</b:Last>
            <b:First>Willard</b:First>
          </b:Person>
        </b:NameList>
      </b:Author>
    </b:Author>
    <b:Title>Modern Visual Poetry</b:Title>
    <b:Year>2001</b:Year>
    <b:City>Newark</b:City>
    <b:Publisher>University of Delaware Press</b:Publisher>
    <b:Medium>Print</b:Medium>
    <b:RefOrder>3</b:RefOrder>
  </b:Source>
  <b:Source>
    <b:Tag>Campa13</b:Tag>
    <b:SourceType>Book</b:SourceType>
    <b:Guid>{3918B2DF-EF08-4506-8B55-787DB2DA7987}</b:Guid>
    <b:Author>
      <b:Author>
        <b:NameList>
          <b:Person>
            <b:Last>Campa</b:Last>
            <b:First>Laurence</b:First>
          </b:Person>
        </b:NameList>
      </b:Author>
    </b:Author>
    <b:Title>Gauillaume Apollinaire</b:Title>
    <b:Year>2013</b:Year>
    <b:City>Paris</b:City>
    <b:Publisher>Gallimard</b:Publisher>
    <b:Medium>Critical Biography</b:Medium>
    <b:RefOrder>4</b:RefOrder>
  </b:Source>
  <b:Source>
    <b:Tag>Hunter15</b:Tag>
    <b:SourceType>Book</b:SourceType>
    <b:Guid>{8984C149-4D1B-492E-9AD4-1472763C4D76}</b:Guid>
    <b:Author>
      <b:Author>
        <b:NameList>
          <b:Person>
            <b:Last>Hunter</b:Last>
            <b:First>David</b:First>
          </b:Person>
        </b:NameList>
      </b:Author>
    </b:Author>
    <b:Title>Apollinaire and the Great War 1914-1918</b:Title>
    <b:Year>2015</b:Year>
    <b:City>London</b:City>
    <b:Publisher>Peter Owen</b:Publisher>
    <b:Medium>Print</b:Medium>
    <b:RefOrder>5</b:RefOrder>
  </b:Source>
  <b:Source>
    <b:Tag>Lehman13</b:Tag>
    <b:SourceType>JournalArticle</b:SourceType>
    <b:Guid>{CA75B548-28A7-45C1-B849-8CDC7E96B635}</b:Guid>
    <b:Title>Apollinaire’s Zone</b:Title>
    <b:Year>Spring 2013</b:Year>
    <b:Medium>Available at: http://www.vqronline.org/translations/apollinaires-zone</b:Medium>
    <b:Author>
      <b:Author>
        <b:NameList>
          <b:Person>
            <b:Last>Lehman</b:Last>
            <b:First>David</b:First>
          </b:Person>
        </b:NameList>
      </b:Author>
    </b:Author>
    <b:JournalName>Virginia Quarterly Review: A National Journal of Literary &amp; Discussion</b:JournalName>
    <b:RefOrder>6</b:RefOrder>
  </b:Source>
  <b:Source>
    <b:Tag>Read08</b:Tag>
    <b:SourceType>Book</b:SourceType>
    <b:Guid>{C35E403D-6E18-4EA4-8B91-28E85DA1F2C5}</b:Guid>
    <b:Title>Picasso and Apollinaire: The Persistence of Memory</b:Title>
    <b:Year>2008</b:Year>
    <b:Medium>Print</b:Medium>
    <b:Author>
      <b:Author>
        <b:NameList>
          <b:Person>
            <b:Last>Read</b:Last>
            <b:First>Peter</b:First>
            <b:Middle>F.</b:Middle>
          </b:Person>
        </b:NameList>
      </b:Author>
    </b:Author>
    <b:City>Berkeley</b:City>
    <b:Publisher>University of California Press</b:Publisher>
    <b:RefOrder>7</b:RefOrder>
  </b:Source>
  <b:Source>
    <b:Tag>Read04</b:Tag>
    <b:SourceType>Book</b:SourceType>
    <b:Guid>{E1F33157-45CF-4F27-9CFC-0A75FDA8F8CE}</b:Guid>
    <b:Author>
      <b:Author>
        <b:NameList>
          <b:Person>
            <b:Last>Read</b:Last>
            <b:First>Peter</b:First>
            <b:Middle>F.</b:Middle>
          </b:Person>
          <b:Person>
            <b:Last>Apollinaire</b:Last>
            <b:First>Guillaume</b:First>
          </b:Person>
        </b:NameList>
      </b:Author>
    </b:Author>
    <b:Title>The Cubist Painters</b:Title>
    <b:Year>2004</b:Year>
    <b:City>Berkeley</b:City>
    <b:Publisher>University of California Press</b:Publisher>
    <b:Medium>Trans. with commentary by Peter Read</b:Medium>
    <b:RefOrder>8</b:RefOrder>
  </b:Source>
  <b:Source>
    <b:Tag>Revie00</b:Tag>
    <b:SourceType>BookSection</b:SourceType>
    <b:Guid>{577E10EF-0D1F-4C0C-B87C-68E6CB0D77D9}</b:Guid>
    <b:Author>
      <b:Author>
        <b:NameList>
          <b:Person>
            <b:Last>Revie</b:Last>
            <b:First>Ian</b:First>
          </b:Person>
        </b:NameList>
      </b:Author>
      <b:BookAuthor>
        <b:NameList>
          <b:Person>
            <b:Last>Scheunemann</b:Last>
            <b:First>Dietrich</b:First>
            <b:Middle>(ed.)</b:Middle>
          </b:Person>
        </b:NameList>
      </b:BookAuthor>
    </b:Author>
    <b:Title>Apollinaire and Cubist Innovation: Resetting the Frontiers, Changing the Paradigm</b:Title>
    <b:Year>2000</b:Year>
    <b:City>Amsterdam</b:City>
    <b:Publisher>Rodopi</b:Publisher>
    <b:Medium>Print</b:Medium>
    <b:Pages>83-95</b:Pages>
    <b:BookTitle>European Avant-Garde: New Perspectives</b:BookTitle>
    <b:RefOrder>9</b:RefOrder>
  </b:Source>
  <b:Source>
    <b:Tag>Steegmuller63</b:Tag>
    <b:SourceType>Book</b:SourceType>
    <b:Guid>{1C42FB54-992E-413A-BAA0-057FAF76CE99}</b:Guid>
    <b:Title>Apollinaire: Poet Among the Painters</b:Title>
    <b:Year>1963</b:Year>
    <b:City>London</b:City>
    <b:Publisher>Rupert Hart-Davis</b:Publisher>
    <b:Medium>Print</b:Medium>
    <b:Author>
      <b:Author>
        <b:NameList>
          <b:Person>
            <b:Last>Steegmuller</b:Last>
            <b:First>Francis</b:First>
          </b:Person>
        </b:NameList>
      </b:Author>
    </b:Author>
    <b:RefOrder>10</b:RefOrder>
  </b:Source>
</b:Sources>
</file>

<file path=customXml/itemProps1.xml><?xml version="1.0" encoding="utf-8"?>
<ds:datastoreItem xmlns:ds="http://schemas.openxmlformats.org/officeDocument/2006/customXml" ds:itemID="{3FEF115F-351F-4B65-A8E9-D214B9E1F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158</TotalTime>
  <Pages>5</Pages>
  <Words>2302</Words>
  <Characters>13125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Rachelle Ann Tan</cp:lastModifiedBy>
  <cp:revision>9</cp:revision>
  <dcterms:created xsi:type="dcterms:W3CDTF">2015-12-17T10:24:00Z</dcterms:created>
  <dcterms:modified xsi:type="dcterms:W3CDTF">2016-05-06T19:37:00Z</dcterms:modified>
</cp:coreProperties>
</file>