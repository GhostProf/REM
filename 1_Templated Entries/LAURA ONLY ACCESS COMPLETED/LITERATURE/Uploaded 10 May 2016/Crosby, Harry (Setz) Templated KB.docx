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3830C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97A3421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F63DABD654F4469DA1F3E9FE7D8AF25D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02E85C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F225D019D1A447387DB1C8BC3790146"/>
            </w:placeholder>
            <w:text/>
          </w:sdtPr>
          <w:sdtEndPr/>
          <w:sdtContent>
            <w:tc>
              <w:tcPr>
                <w:tcW w:w="2073" w:type="dxa"/>
              </w:tcPr>
              <w:p w14:paraId="03CF923E" w14:textId="77777777" w:rsidR="00B574C9" w:rsidRDefault="00AC2AE7" w:rsidP="00AC2AE7">
                <w:proofErr w:type="spellStart"/>
                <w:r>
                  <w:t>Cathryn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9EF40A0DFDC4AE38922C90B917DAA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D2A11AA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7F04355D0454FC9A5BA11EEC2FF86DD"/>
            </w:placeholder>
            <w:text/>
          </w:sdtPr>
          <w:sdtEndPr/>
          <w:sdtContent>
            <w:tc>
              <w:tcPr>
                <w:tcW w:w="2642" w:type="dxa"/>
              </w:tcPr>
              <w:p w14:paraId="61F488FD" w14:textId="77777777" w:rsidR="00B574C9" w:rsidRDefault="00AC2AE7" w:rsidP="005E0090">
                <w:proofErr w:type="spellStart"/>
                <w:r>
                  <w:t>Setz</w:t>
                </w:r>
                <w:proofErr w:type="spellEnd"/>
              </w:p>
            </w:tc>
          </w:sdtContent>
        </w:sdt>
      </w:tr>
      <w:tr w:rsidR="00B574C9" w14:paraId="16AFF3E2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B3CDC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229A4D0825B495D9FF144D406E396FC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FE95D5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4F6BFF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72BEDE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DEFCD5D3353425EA20A3BE3BC7F4DAF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B53B294" w14:textId="77777777" w:rsidR="00B574C9" w:rsidRDefault="00AC2AE7" w:rsidP="00AC2AE7">
                <w:r w:rsidRPr="00AC2AE7">
                  <w:t>St Anne’s College, University of Oxford</w:t>
                </w:r>
              </w:p>
            </w:tc>
          </w:sdtContent>
        </w:sdt>
      </w:tr>
    </w:tbl>
    <w:p w14:paraId="0930403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8035C73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1B1CB97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D93AE9" w14:textId="77777777" w:rsidTr="003F0D73">
        <w:sdt>
          <w:sdtPr>
            <w:rPr>
              <w:lang w:eastAsia="en-GB"/>
            </w:rPr>
            <w:alias w:val="Article headword"/>
            <w:tag w:val="articleHeadword"/>
            <w:id w:val="-361440020"/>
            <w:placeholder>
              <w:docPart w:val="B234C2EEA150496D97CB06304C5E5FDD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3FE824A" w14:textId="77777777" w:rsidR="003F0D73" w:rsidRPr="00FB589A" w:rsidRDefault="00AC2AE7" w:rsidP="00AC2AE7">
                <w:r>
                  <w:rPr>
                    <w:lang w:eastAsia="en-GB"/>
                  </w:rPr>
                  <w:t>Crosby, Harry</w:t>
                </w:r>
                <w:r w:rsidR="009519DC">
                  <w:rPr>
                    <w:lang w:eastAsia="en-GB"/>
                  </w:rPr>
                  <w:t xml:space="preserve"> (1898–</w:t>
                </w:r>
                <w:r w:rsidRPr="00AC2AE7">
                  <w:rPr>
                    <w:lang w:eastAsia="en-GB"/>
                  </w:rPr>
                  <w:t>1929)</w:t>
                </w:r>
              </w:p>
            </w:tc>
          </w:sdtContent>
        </w:sdt>
      </w:tr>
      <w:tr w:rsidR="00464699" w14:paraId="4A54E562" w14:textId="77777777" w:rsidTr="00C91911">
        <w:sdt>
          <w:sdtPr>
            <w:alias w:val="Variant headwords"/>
            <w:tag w:val="variantHeadwords"/>
            <w:id w:val="173464402"/>
            <w:placeholder>
              <w:docPart w:val="EEAA16D4001B48C48B902A07EC742CE2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B5B104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75C890F" w14:textId="77777777" w:rsidTr="003F0D73">
        <w:sdt>
          <w:sdtPr>
            <w:alias w:val="Abstract"/>
            <w:tag w:val="abstract"/>
            <w:id w:val="-635871867"/>
            <w:placeholder>
              <w:docPart w:val="7418B743C4704D029388DBD4B4F8F19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5F0AF0D" w14:textId="77777777" w:rsidR="009519DC" w:rsidRDefault="00AC2AE7" w:rsidP="005E0090">
                <w:pPr>
                  <w:rPr>
                    <w:lang w:eastAsia="en-GB"/>
                  </w:rPr>
                </w:pPr>
                <w:r>
                  <w:rPr>
                    <w:lang w:eastAsia="en-GB"/>
                  </w:rPr>
                  <w:t xml:space="preserve">Harry Crosby, wealthy nephew of J. P. Morgan, was a notorious rebel in moneyed Bostonian circles, an expatriate in Paris during the 1920s, and partner to the equally legendary </w:t>
                </w:r>
                <w:proofErr w:type="spellStart"/>
                <w:r>
                  <w:rPr>
                    <w:lang w:eastAsia="en-GB"/>
                  </w:rPr>
                  <w:t>Caresse</w:t>
                </w:r>
                <w:proofErr w:type="spellEnd"/>
                <w:r>
                  <w:rPr>
                    <w:lang w:eastAsia="en-GB"/>
                  </w:rPr>
                  <w:t xml:space="preserve"> Crosby, with whom he spent eight years living in an open marriage. History has overlooked the </w:t>
                </w:r>
                <w:proofErr w:type="spellStart"/>
                <w:r>
                  <w:rPr>
                    <w:lang w:eastAsia="en-GB"/>
                  </w:rPr>
                  <w:t>Crosbys</w:t>
                </w:r>
                <w:proofErr w:type="spellEnd"/>
                <w:r>
                  <w:rPr>
                    <w:lang w:eastAsia="en-GB"/>
                  </w:rPr>
                  <w:t xml:space="preserve"> for being dilettantish or the product of sensationalising hearsay rather than serious literary endeavour. Such a critical paucity is misleading, however. The </w:t>
                </w:r>
                <w:proofErr w:type="spellStart"/>
                <w:r>
                  <w:rPr>
                    <w:lang w:eastAsia="en-GB"/>
                  </w:rPr>
                  <w:t>Crosbys</w:t>
                </w:r>
                <w:proofErr w:type="spellEnd"/>
                <w:r>
                  <w:rPr>
                    <w:lang w:eastAsia="en-GB"/>
                  </w:rPr>
                  <w:t xml:space="preserve"> set up the Black Sun Press, famous for its </w:t>
                </w:r>
                <w:r w:rsidRPr="0083122D">
                  <w:rPr>
                    <w:i/>
                    <w:lang w:eastAsia="en-GB"/>
                  </w:rPr>
                  <w:t>de</w:t>
                </w:r>
                <w:r>
                  <w:rPr>
                    <w:i/>
                    <w:lang w:eastAsia="en-GB"/>
                  </w:rPr>
                  <w:t xml:space="preserve"> </w:t>
                </w:r>
                <w:proofErr w:type="spellStart"/>
                <w:r w:rsidRPr="0083122D">
                  <w:rPr>
                    <w:i/>
                    <w:lang w:eastAsia="en-GB"/>
                  </w:rPr>
                  <w:t>luxe</w:t>
                </w:r>
                <w:proofErr w:type="spellEnd"/>
                <w:r>
                  <w:rPr>
                    <w:lang w:eastAsia="en-GB"/>
                  </w:rPr>
                  <w:t xml:space="preserve"> publications of early portions of James Joyce’s </w:t>
                </w:r>
                <w:proofErr w:type="spellStart"/>
                <w:r>
                  <w:rPr>
                    <w:i/>
                    <w:lang w:eastAsia="en-GB"/>
                  </w:rPr>
                  <w:t>Finnegans</w:t>
                </w:r>
                <w:proofErr w:type="spellEnd"/>
                <w:r>
                  <w:rPr>
                    <w:i/>
                    <w:lang w:eastAsia="en-GB"/>
                  </w:rPr>
                  <w:t xml:space="preserve"> Wake </w:t>
                </w:r>
                <w:r>
                  <w:rPr>
                    <w:lang w:eastAsia="en-GB"/>
                  </w:rPr>
                  <w:t xml:space="preserve">among other titles, with various editions illustrated by Max Ernst. The Black Sun Press was privately funded by the </w:t>
                </w:r>
                <w:proofErr w:type="spellStart"/>
                <w:r>
                  <w:rPr>
                    <w:lang w:eastAsia="en-GB"/>
                  </w:rPr>
                  <w:t>Crosbys</w:t>
                </w:r>
                <w:proofErr w:type="spellEnd"/>
                <w:r>
                  <w:rPr>
                    <w:lang w:eastAsia="en-GB"/>
                  </w:rPr>
                  <w:t xml:space="preserve">, and became, according to </w:t>
                </w:r>
                <w:proofErr w:type="spellStart"/>
                <w:r>
                  <w:rPr>
                    <w:lang w:eastAsia="en-GB"/>
                  </w:rPr>
                  <w:t>Sy</w:t>
                </w:r>
                <w:proofErr w:type="spellEnd"/>
                <w:r>
                  <w:rPr>
                    <w:lang w:eastAsia="en-GB"/>
                  </w:rPr>
                  <w:t xml:space="preserve"> Kahn, ‘one of the most adventurous publishers of the decade’ (1970: 45).</w:t>
                </w:r>
              </w:p>
              <w:p w14:paraId="6D786661" w14:textId="77777777" w:rsidR="009519DC" w:rsidRDefault="009519DC" w:rsidP="005E0090">
                <w:pPr>
                  <w:rPr>
                    <w:lang w:eastAsia="en-GB"/>
                  </w:rPr>
                </w:pPr>
              </w:p>
              <w:p w14:paraId="3EFC7D37" w14:textId="77777777" w:rsidR="00E85A05" w:rsidRDefault="009519DC" w:rsidP="005E0090">
                <w:r w:rsidRPr="00DC2AA6">
                  <w:rPr>
                    <w:lang w:eastAsia="en-GB"/>
                  </w:rPr>
                  <w:t>Harry Crosby was devoted to modernist poetry and literary innovation. A significant correspondent and reader of H</w:t>
                </w:r>
                <w:r>
                  <w:rPr>
                    <w:lang w:eastAsia="en-GB"/>
                  </w:rPr>
                  <w:t>art</w:t>
                </w:r>
                <w:r w:rsidRPr="00DC2AA6">
                  <w:rPr>
                    <w:lang w:eastAsia="en-GB"/>
                  </w:rPr>
                  <w:t xml:space="preserve"> C</w:t>
                </w:r>
                <w:r>
                  <w:rPr>
                    <w:lang w:eastAsia="en-GB"/>
                  </w:rPr>
                  <w:t>rane’s</w:t>
                </w:r>
                <w:r w:rsidRPr="00DC2AA6">
                  <w:rPr>
                    <w:lang w:eastAsia="en-GB"/>
                  </w:rPr>
                  <w:t xml:space="preserve"> </w:t>
                </w:r>
                <w:proofErr w:type="spellStart"/>
                <w:r w:rsidRPr="00DC2AA6">
                  <w:rPr>
                    <w:lang w:eastAsia="en-GB"/>
                  </w:rPr>
                  <w:t>ongoing</w:t>
                </w:r>
                <w:proofErr w:type="spellEnd"/>
                <w:r w:rsidRPr="00DC2AA6">
                  <w:rPr>
                    <w:lang w:eastAsia="en-GB"/>
                  </w:rPr>
                  <w:t xml:space="preserve"> works, Crosby was also a silent benefactor to M</w:t>
                </w:r>
                <w:r>
                  <w:rPr>
                    <w:lang w:eastAsia="en-GB"/>
                  </w:rPr>
                  <w:t>aria</w:t>
                </w:r>
                <w:r w:rsidRPr="00DC2AA6">
                  <w:rPr>
                    <w:lang w:eastAsia="en-GB"/>
                  </w:rPr>
                  <w:t xml:space="preserve"> </w:t>
                </w:r>
                <w:proofErr w:type="spellStart"/>
                <w:r w:rsidRPr="00DC2AA6">
                  <w:rPr>
                    <w:lang w:eastAsia="en-GB"/>
                  </w:rPr>
                  <w:t>J</w:t>
                </w:r>
                <w:r>
                  <w:rPr>
                    <w:lang w:eastAsia="en-GB"/>
                  </w:rPr>
                  <w:t>olas</w:t>
                </w:r>
                <w:proofErr w:type="spellEnd"/>
                <w:r>
                  <w:rPr>
                    <w:lang w:eastAsia="en-GB"/>
                  </w:rPr>
                  <w:t xml:space="preserve"> </w:t>
                </w:r>
                <w:r w:rsidRPr="00DC2AA6">
                  <w:rPr>
                    <w:lang w:eastAsia="en-GB"/>
                  </w:rPr>
                  <w:t>and E</w:t>
                </w:r>
                <w:r>
                  <w:rPr>
                    <w:lang w:eastAsia="en-GB"/>
                  </w:rPr>
                  <w:t xml:space="preserve">ugene </w:t>
                </w:r>
                <w:proofErr w:type="spellStart"/>
                <w:r>
                  <w:rPr>
                    <w:lang w:eastAsia="en-GB"/>
                  </w:rPr>
                  <w:t>Jolas’s</w:t>
                </w:r>
                <w:proofErr w:type="spellEnd"/>
                <w:r w:rsidRPr="00DC2AA6">
                  <w:rPr>
                    <w:lang w:eastAsia="en-GB"/>
                  </w:rPr>
                  <w:t xml:space="preserve"> L</w:t>
                </w:r>
                <w:r>
                  <w:rPr>
                    <w:lang w:eastAsia="en-GB"/>
                  </w:rPr>
                  <w:t xml:space="preserve">ittle Magazine </w:t>
                </w:r>
                <w:r>
                  <w:rPr>
                    <w:i/>
                    <w:lang w:eastAsia="en-GB"/>
                  </w:rPr>
                  <w:t>transition.</w:t>
                </w:r>
                <w:r>
                  <w:rPr>
                    <w:i/>
                    <w:lang w:eastAsia="en-GB"/>
                  </w:rPr>
                  <w:t xml:space="preserve"> </w:t>
                </w:r>
                <w:r w:rsidRPr="00DC2AA6">
                  <w:rPr>
                    <w:lang w:eastAsia="en-GB"/>
                  </w:rPr>
                  <w:t xml:space="preserve">Crosby </w:t>
                </w:r>
                <w:r>
                  <w:rPr>
                    <w:lang w:eastAsia="en-GB"/>
                  </w:rPr>
                  <w:t>fund</w:t>
                </w:r>
                <w:r w:rsidRPr="00DC2AA6">
                  <w:rPr>
                    <w:lang w:eastAsia="en-GB"/>
                  </w:rPr>
                  <w:t>ed the magazine with a regular $100 for the editors to support the best new poets of the day.</w:t>
                </w:r>
              </w:p>
            </w:tc>
          </w:sdtContent>
        </w:sdt>
      </w:tr>
      <w:tr w:rsidR="003F0D73" w:rsidRPr="00AE64D7" w14:paraId="466C9446" w14:textId="77777777" w:rsidTr="003F0D73">
        <w:sdt>
          <w:sdtPr>
            <w:rPr>
              <w:lang w:val="en-CA"/>
            </w:rPr>
            <w:alias w:val="Article text"/>
            <w:tag w:val="articleText"/>
            <w:id w:val="634067588"/>
            <w:placeholder>
              <w:docPart w:val="DBB94F8041BE4F69974CEFC095EACF36"/>
            </w:placeholder>
          </w:sdtPr>
          <w:sdtEndPr/>
          <w:sdtContent>
            <w:sdt>
              <w:sdtPr>
                <w:rPr>
                  <w:lang w:val="en-CA"/>
                </w:rPr>
                <w:alias w:val="Abstract"/>
                <w:tag w:val="abstract"/>
                <w:id w:val="-856029046"/>
                <w:placeholder>
                  <w:docPart w:val="861CC06E023144EBA097695F41DF7C94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402FBBC" w14:textId="77777777" w:rsidR="00AC2AE7" w:rsidRDefault="00AC2AE7" w:rsidP="00AC2AE7">
                    <w:pPr>
                      <w:rPr>
                        <w:lang w:eastAsia="en-GB"/>
                      </w:rPr>
                    </w:pPr>
                    <w:r>
                      <w:rPr>
                        <w:lang w:eastAsia="en-GB"/>
                      </w:rPr>
                      <w:t xml:space="preserve">Harry Crosby, wealthy nephew of J. P. Morgan, was a notorious rebel in moneyed Bostonian circles, an expatriate in Paris during the 1920s, and partner to the equally legendary </w:t>
                    </w:r>
                    <w:proofErr w:type="spellStart"/>
                    <w:r>
                      <w:rPr>
                        <w:lang w:eastAsia="en-GB"/>
                      </w:rPr>
                      <w:t>Caresse</w:t>
                    </w:r>
                    <w:proofErr w:type="spellEnd"/>
                    <w:r>
                      <w:rPr>
                        <w:lang w:eastAsia="en-GB"/>
                      </w:rPr>
                      <w:t xml:space="preserve"> Crosby, with whom he spent eight years living in an open marriage. History has overlooked the </w:t>
                    </w:r>
                    <w:proofErr w:type="spellStart"/>
                    <w:r>
                      <w:rPr>
                        <w:lang w:eastAsia="en-GB"/>
                      </w:rPr>
                      <w:t>Crosbys</w:t>
                    </w:r>
                    <w:proofErr w:type="spellEnd"/>
                    <w:r>
                      <w:rPr>
                        <w:lang w:eastAsia="en-GB"/>
                      </w:rPr>
                      <w:t xml:space="preserve"> for being dilettantish or the product of sensationalising hearsay rather than serious literary endeavour. Such a critical paucity is misleading, however. The </w:t>
                    </w:r>
                    <w:proofErr w:type="spellStart"/>
                    <w:r>
                      <w:rPr>
                        <w:lang w:eastAsia="en-GB"/>
                      </w:rPr>
                      <w:t>Crosbys</w:t>
                    </w:r>
                    <w:proofErr w:type="spellEnd"/>
                    <w:r>
                      <w:rPr>
                        <w:lang w:eastAsia="en-GB"/>
                      </w:rPr>
                      <w:t xml:space="preserve"> set up the Black Sun Press, famous for its </w:t>
                    </w:r>
                    <w:r w:rsidRPr="0083122D">
                      <w:rPr>
                        <w:i/>
                        <w:lang w:eastAsia="en-GB"/>
                      </w:rPr>
                      <w:t>de</w:t>
                    </w:r>
                    <w:r>
                      <w:rPr>
                        <w:i/>
                        <w:lang w:eastAsia="en-GB"/>
                      </w:rPr>
                      <w:t xml:space="preserve"> </w:t>
                    </w:r>
                    <w:proofErr w:type="spellStart"/>
                    <w:r w:rsidRPr="0083122D">
                      <w:rPr>
                        <w:i/>
                        <w:lang w:eastAsia="en-GB"/>
                      </w:rPr>
                      <w:t>luxe</w:t>
                    </w:r>
                    <w:proofErr w:type="spellEnd"/>
                    <w:r>
                      <w:rPr>
                        <w:lang w:eastAsia="en-GB"/>
                      </w:rPr>
                      <w:t xml:space="preserve"> publications of early portions of James Joyce’s </w:t>
                    </w:r>
                    <w:proofErr w:type="spellStart"/>
                    <w:r>
                      <w:rPr>
                        <w:i/>
                        <w:lang w:eastAsia="en-GB"/>
                      </w:rPr>
                      <w:t>Finnegans</w:t>
                    </w:r>
                    <w:proofErr w:type="spellEnd"/>
                    <w:r>
                      <w:rPr>
                        <w:i/>
                        <w:lang w:eastAsia="en-GB"/>
                      </w:rPr>
                      <w:t xml:space="preserve"> Wake </w:t>
                    </w:r>
                    <w:r>
                      <w:rPr>
                        <w:lang w:eastAsia="en-GB"/>
                      </w:rPr>
                      <w:t xml:space="preserve">among other titles, with various editions illustrated by Max Ernst. The Black Sun Press was privately funded by the </w:t>
                    </w:r>
                    <w:proofErr w:type="spellStart"/>
                    <w:r>
                      <w:rPr>
                        <w:lang w:eastAsia="en-GB"/>
                      </w:rPr>
                      <w:t>Crosbys</w:t>
                    </w:r>
                    <w:proofErr w:type="spellEnd"/>
                    <w:r>
                      <w:rPr>
                        <w:lang w:eastAsia="en-GB"/>
                      </w:rPr>
                      <w:t xml:space="preserve">, and became, according to </w:t>
                    </w:r>
                    <w:proofErr w:type="spellStart"/>
                    <w:r>
                      <w:rPr>
                        <w:lang w:eastAsia="en-GB"/>
                      </w:rPr>
                      <w:t>Sy</w:t>
                    </w:r>
                    <w:proofErr w:type="spellEnd"/>
                    <w:r>
                      <w:rPr>
                        <w:lang w:eastAsia="en-GB"/>
                      </w:rPr>
                      <w:t xml:space="preserve"> Kahn, ‘one of the most adventurous publishers of the decade’ (1970: 45). </w:t>
                    </w:r>
                  </w:p>
                  <w:p w14:paraId="71803BBA" w14:textId="77777777" w:rsidR="00AC2AE7" w:rsidRDefault="00AC2AE7" w:rsidP="00AC2AE7">
                    <w:pPr>
                      <w:rPr>
                        <w:lang w:eastAsia="en-GB"/>
                      </w:rPr>
                    </w:pPr>
                  </w:p>
                  <w:p w14:paraId="5F804601" w14:textId="77777777" w:rsidR="00AC2AE7" w:rsidRDefault="00AC2AE7" w:rsidP="00AC2AE7">
                    <w:pPr>
                      <w:rPr>
                        <w:lang w:eastAsia="en-GB"/>
                      </w:rPr>
                    </w:pPr>
                    <w:r w:rsidRPr="00DC2AA6">
                      <w:rPr>
                        <w:lang w:eastAsia="en-GB"/>
                      </w:rPr>
                      <w:t>Harry Crosby was devoted to modernist poetry and literary innovation. A significant correspondent and reader of H</w:t>
                    </w:r>
                    <w:r>
                      <w:rPr>
                        <w:lang w:eastAsia="en-GB"/>
                      </w:rPr>
                      <w:t>art</w:t>
                    </w:r>
                    <w:r w:rsidRPr="00DC2AA6">
                      <w:rPr>
                        <w:lang w:eastAsia="en-GB"/>
                      </w:rPr>
                      <w:t xml:space="preserve"> C</w:t>
                    </w:r>
                    <w:r>
                      <w:rPr>
                        <w:lang w:eastAsia="en-GB"/>
                      </w:rPr>
                      <w:t>rane’s</w:t>
                    </w:r>
                    <w:r w:rsidRPr="00DC2AA6">
                      <w:rPr>
                        <w:lang w:eastAsia="en-GB"/>
                      </w:rPr>
                      <w:t xml:space="preserve"> ongoing works, Crosby was also a silent benefactor to M</w:t>
                    </w:r>
                    <w:r>
                      <w:rPr>
                        <w:lang w:eastAsia="en-GB"/>
                      </w:rPr>
                      <w:t>aria</w:t>
                    </w:r>
                    <w:r w:rsidRPr="00DC2AA6">
                      <w:rPr>
                        <w:lang w:eastAsia="en-GB"/>
                      </w:rPr>
                      <w:t xml:space="preserve"> </w:t>
                    </w:r>
                    <w:proofErr w:type="spellStart"/>
                    <w:r w:rsidRPr="00DC2AA6">
                      <w:rPr>
                        <w:lang w:eastAsia="en-GB"/>
                      </w:rPr>
                      <w:t>J</w:t>
                    </w:r>
                    <w:r>
                      <w:rPr>
                        <w:lang w:eastAsia="en-GB"/>
                      </w:rPr>
                      <w:t>olas</w:t>
                    </w:r>
                    <w:proofErr w:type="spellEnd"/>
                    <w:r>
                      <w:rPr>
                        <w:lang w:eastAsia="en-GB"/>
                      </w:rPr>
                      <w:t xml:space="preserve"> </w:t>
                    </w:r>
                    <w:r w:rsidRPr="00DC2AA6">
                      <w:rPr>
                        <w:lang w:eastAsia="en-GB"/>
                      </w:rPr>
                      <w:t>and E</w:t>
                    </w:r>
                    <w:r>
                      <w:rPr>
                        <w:lang w:eastAsia="en-GB"/>
                      </w:rPr>
                      <w:t xml:space="preserve">ugene </w:t>
                    </w:r>
                    <w:proofErr w:type="spellStart"/>
                    <w:r>
                      <w:rPr>
                        <w:lang w:eastAsia="en-GB"/>
                      </w:rPr>
                      <w:t>Jolas’s</w:t>
                    </w:r>
                    <w:proofErr w:type="spellEnd"/>
                    <w:r w:rsidRPr="00DC2AA6">
                      <w:rPr>
                        <w:lang w:eastAsia="en-GB"/>
                      </w:rPr>
                      <w:t xml:space="preserve"> L</w:t>
                    </w:r>
                    <w:r>
                      <w:rPr>
                        <w:lang w:eastAsia="en-GB"/>
                      </w:rPr>
                      <w:t xml:space="preserve">ittle Magazine </w:t>
                    </w:r>
                    <w:r>
                      <w:rPr>
                        <w:i/>
                        <w:lang w:eastAsia="en-GB"/>
                      </w:rPr>
                      <w:t>transition.</w:t>
                    </w:r>
                    <w:r w:rsidRPr="00DC2AA6">
                      <w:rPr>
                        <w:lang w:eastAsia="en-GB"/>
                      </w:rPr>
                      <w:t xml:space="preserve"> Crosby </w:t>
                    </w:r>
                    <w:r>
                      <w:rPr>
                        <w:lang w:eastAsia="en-GB"/>
                      </w:rPr>
                      <w:t>fund</w:t>
                    </w:r>
                    <w:r w:rsidRPr="00DC2AA6">
                      <w:rPr>
                        <w:lang w:eastAsia="en-GB"/>
                      </w:rPr>
                      <w:t>ed the magazine with a regular $100 for the editors to support the best new poets of the day. Crosby himself was a regular contributor, offering his own poems, sketches, and a translation of an extract from C</w:t>
                    </w:r>
                    <w:r>
                      <w:rPr>
                        <w:lang w:eastAsia="en-GB"/>
                      </w:rPr>
                      <w:t>omte</w:t>
                    </w:r>
                    <w:r w:rsidRPr="00DC2AA6">
                      <w:rPr>
                        <w:lang w:eastAsia="en-GB"/>
                      </w:rPr>
                      <w:t xml:space="preserve"> D</w:t>
                    </w:r>
                    <w:r>
                      <w:rPr>
                        <w:lang w:eastAsia="en-GB"/>
                      </w:rPr>
                      <w:t>e</w:t>
                    </w:r>
                    <w:r w:rsidRPr="00DC2AA6">
                      <w:rPr>
                        <w:lang w:eastAsia="en-GB"/>
                      </w:rPr>
                      <w:t xml:space="preserve"> </w:t>
                    </w:r>
                    <w:proofErr w:type="spellStart"/>
                    <w:r w:rsidRPr="00AC2AE7">
                      <w:t>Lautréamont’s</w:t>
                    </w:r>
                    <w:proofErr w:type="spellEnd"/>
                    <w:r w:rsidRPr="00DC2AA6">
                      <w:rPr>
                        <w:lang w:eastAsia="en-GB"/>
                      </w:rPr>
                      <w:t xml:space="preserve"> </w:t>
                    </w:r>
                    <w:r w:rsidRPr="00DC2AA6">
                      <w:rPr>
                        <w:i/>
                        <w:lang w:eastAsia="en-GB"/>
                      </w:rPr>
                      <w:t xml:space="preserve">Chants de </w:t>
                    </w:r>
                    <w:proofErr w:type="spellStart"/>
                    <w:r w:rsidRPr="00DC2AA6">
                      <w:rPr>
                        <w:i/>
                        <w:lang w:eastAsia="en-GB"/>
                      </w:rPr>
                      <w:t>Maldoror</w:t>
                    </w:r>
                    <w:proofErr w:type="spellEnd"/>
                    <w:r w:rsidRPr="00DC2AA6">
                      <w:rPr>
                        <w:lang w:eastAsia="en-GB"/>
                      </w:rPr>
                      <w:t xml:space="preserve">. After Harry Crosby committed suicide in December 1929 just weeks after the Wall Street Crash, numerous contributors to </w:t>
                    </w:r>
                    <w:r>
                      <w:rPr>
                        <w:i/>
                        <w:lang w:eastAsia="en-GB"/>
                      </w:rPr>
                      <w:t>t</w:t>
                    </w:r>
                    <w:r w:rsidRPr="00DC2AA6">
                      <w:rPr>
                        <w:i/>
                        <w:lang w:eastAsia="en-GB"/>
                      </w:rPr>
                      <w:t xml:space="preserve">ransition </w:t>
                    </w:r>
                    <w:r w:rsidRPr="00DC2AA6">
                      <w:rPr>
                        <w:lang w:eastAsia="en-GB"/>
                      </w:rPr>
                      <w:t xml:space="preserve">paid their respects with written memories and celebrations of the young poet. Of his many texts in the journal, ‘The New Word’ stands out as a characteristic example. Crosby’s passions for solar aesthetics and neo-Romantic symbolism are secondary to his belief in the power of language to transform modern </w:t>
                    </w:r>
                    <w:r w:rsidRPr="00DC2AA6">
                      <w:rPr>
                        <w:lang w:eastAsia="en-GB"/>
                      </w:rPr>
                      <w:lastRenderedPageBreak/>
                      <w:t>life.</w:t>
                    </w:r>
                    <w:r w:rsidRPr="00DC2AA6">
                      <w:rPr>
                        <w:shd w:val="clear" w:color="auto" w:fill="FFFFFF"/>
                      </w:rPr>
                      <w:t xml:space="preserve"> ‘The New Word’, he writes, ‘is a direct stimulant upon the senses, a freshness of vision, an inner sensation, the egg from which other words shall be produced, a herald of revolt’ (1929: 30).</w:t>
                    </w:r>
                    <w:r w:rsidRPr="00DC2AA6">
                      <w:rPr>
                        <w:lang w:eastAsia="en-GB"/>
                      </w:rPr>
                      <w:t xml:space="preserve"> Crosby’s significance lies in this paradox: a rapidly untenable belief in the Word, such as Eugene </w:t>
                    </w:r>
                    <w:proofErr w:type="spellStart"/>
                    <w:r w:rsidRPr="00DC2AA6">
                      <w:rPr>
                        <w:lang w:eastAsia="en-GB"/>
                      </w:rPr>
                      <w:t>Jolas</w:t>
                    </w:r>
                    <w:proofErr w:type="spellEnd"/>
                    <w:r w:rsidRPr="00DC2AA6">
                      <w:rPr>
                        <w:lang w:eastAsia="en-GB"/>
                      </w:rPr>
                      <w:t xml:space="preserve"> and others framed it, stopped short by Crosby’s premature and mysterious death. His influence on Crane, </w:t>
                    </w:r>
                    <w:r>
                      <w:rPr>
                        <w:lang w:eastAsia="en-GB"/>
                      </w:rPr>
                      <w:t>Henry Miller</w:t>
                    </w:r>
                    <w:r w:rsidRPr="00DC2AA6">
                      <w:rPr>
                        <w:lang w:eastAsia="en-GB"/>
                      </w:rPr>
                      <w:t xml:space="preserve">, </w:t>
                    </w:r>
                    <w:r>
                      <w:rPr>
                        <w:lang w:eastAsia="en-GB"/>
                      </w:rPr>
                      <w:t>Norman Mailer</w:t>
                    </w:r>
                    <w:r w:rsidRPr="00DC2AA6">
                      <w:rPr>
                        <w:lang w:eastAsia="en-GB"/>
                      </w:rPr>
                      <w:t xml:space="preserve"> and others is yet to be fully explored.</w:t>
                    </w:r>
                  </w:p>
                  <w:p w14:paraId="570A82E2" w14:textId="77777777" w:rsidR="00AC2AE7" w:rsidRDefault="00AC2AE7" w:rsidP="00AC2AE7">
                    <w:pPr>
                      <w:rPr>
                        <w:lang w:eastAsia="en-GB"/>
                      </w:rPr>
                    </w:pPr>
                  </w:p>
                  <w:p w14:paraId="494BEEDE" w14:textId="77777777" w:rsidR="00AC2AE7" w:rsidRDefault="00AC2AE7" w:rsidP="00AC2AE7">
                    <w:pPr>
                      <w:pStyle w:val="Heading1"/>
                      <w:outlineLvl w:val="0"/>
                      <w:rPr>
                        <w:lang w:eastAsia="en-GB"/>
                      </w:rPr>
                    </w:pPr>
                    <w:r>
                      <w:rPr>
                        <w:lang w:eastAsia="en-GB"/>
                      </w:rPr>
                      <w:t>List of Works</w:t>
                    </w:r>
                  </w:p>
                  <w:p w14:paraId="0117A187" w14:textId="77777777" w:rsidR="00AC2AE7" w:rsidRPr="00DC2AA6" w:rsidRDefault="00AC2AE7" w:rsidP="00AC2AE7">
                    <w:pPr>
                      <w:rPr>
                        <w:rFonts w:eastAsia="Times New Roman"/>
                        <w:lang w:eastAsia="en-GB"/>
                      </w:rPr>
                    </w:pPr>
                    <w:r w:rsidRPr="00DC2AA6">
                      <w:rPr>
                        <w:rFonts w:eastAsia="Times New Roman"/>
                        <w:lang w:eastAsia="en-GB"/>
                      </w:rPr>
                      <w:t xml:space="preserve">(1928) </w:t>
                    </w:r>
                    <w:r w:rsidRPr="00DC2AA6">
                      <w:rPr>
                        <w:rFonts w:eastAsia="Times New Roman"/>
                        <w:i/>
                        <w:lang w:eastAsia="en-GB"/>
                      </w:rPr>
                      <w:t>Transit of Venus</w:t>
                    </w:r>
                    <w:r w:rsidRPr="00DC2AA6">
                      <w:rPr>
                        <w:rFonts w:eastAsia="Times New Roman"/>
                        <w:lang w:eastAsia="en-GB"/>
                      </w:rPr>
                      <w:t>, Paris: Black Sun</w:t>
                    </w:r>
                  </w:p>
                  <w:p w14:paraId="029C7A95" w14:textId="77777777" w:rsidR="00AC2AE7" w:rsidRPr="00DC2AA6" w:rsidRDefault="00AC2AE7" w:rsidP="00AC2AE7">
                    <w:r w:rsidRPr="00DC2AA6">
                      <w:t xml:space="preserve">(1929) ‘Hail: Death!’,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>14 (Fall 1928): 169–70</w:t>
                    </w:r>
                  </w:p>
                  <w:p w14:paraId="481764FF" w14:textId="77777777" w:rsidR="00AC2AE7" w:rsidRPr="00DC2AA6" w:rsidRDefault="00AC2AE7" w:rsidP="00AC2AE7">
                    <w:r w:rsidRPr="00DC2AA6">
                      <w:t xml:space="preserve">(1929) ‘Suite’,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>15 (February 1929): 19–24</w:t>
                    </w:r>
                  </w:p>
                  <w:p w14:paraId="448A58D2" w14:textId="77777777" w:rsidR="00AC2AE7" w:rsidRDefault="00AC2AE7" w:rsidP="00AC2AE7">
                    <w:r w:rsidRPr="00DC2AA6">
                      <w:t xml:space="preserve">(1929) ‘The New Word’,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>16/17 (June 1929): 30</w:t>
                    </w:r>
                  </w:p>
                  <w:p w14:paraId="0A7E5B24" w14:textId="77777777" w:rsidR="00AC2AE7" w:rsidRPr="00DC2AA6" w:rsidRDefault="00AC2AE7" w:rsidP="00AC2AE7">
                    <w:r w:rsidRPr="00DC2AA6">
                      <w:t xml:space="preserve">(1929) ‘The End of Europe’,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>16/17 (June 1929): 119</w:t>
                    </w:r>
                  </w:p>
                  <w:p w14:paraId="2C7B284E" w14:textId="77777777" w:rsidR="000861BE" w:rsidRDefault="00AC2AE7" w:rsidP="00AC2AE7">
                    <w:r w:rsidRPr="00DC2AA6">
                      <w:t xml:space="preserve">(1929) ‘The Novel is Dead. Long Live the Novel’,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>18 (November 1929): 239</w:t>
                    </w:r>
                  </w:p>
                  <w:p w14:paraId="0BC602F8" w14:textId="77777777" w:rsidR="003F0D73" w:rsidRPr="000861BE" w:rsidRDefault="000861BE" w:rsidP="00AC2AE7">
                    <w:r w:rsidRPr="00DC2AA6">
                      <w:t xml:space="preserve">(1930) ‘To the Cloud Juggler — In Memoriam: Harry Crosby’,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 w:rsidRPr="00DC2AA6">
                      <w:t xml:space="preserve">19/20 (June 1930): 223 Gilbert, S. (1930) ‘Harry Crosby — A Personal Note’, </w:t>
                    </w:r>
                    <w:r w:rsidRPr="00DC2AA6">
                      <w:rPr>
                        <w:i/>
                      </w:rPr>
                      <w:t xml:space="preserve">transition, </w:t>
                    </w:r>
                    <w:r>
                      <w:t>19/20 (June 1930)</w:t>
                    </w:r>
                    <w:r w:rsidRPr="00DC2AA6">
                      <w:t>:224–27</w:t>
                    </w:r>
                  </w:p>
                </w:tc>
              </w:sdtContent>
            </w:sdt>
          </w:sdtContent>
        </w:sdt>
      </w:tr>
      <w:tr w:rsidR="003235A7" w14:paraId="13034EDE" w14:textId="77777777" w:rsidTr="003235A7">
        <w:tc>
          <w:tcPr>
            <w:tcW w:w="9016" w:type="dxa"/>
          </w:tcPr>
          <w:p w14:paraId="4E81136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E020CC6EF1144059DB56B6DBA1EE70C"/>
              </w:placeholder>
            </w:sdtPr>
            <w:sdtEndPr/>
            <w:sdtContent>
              <w:p w14:paraId="48D22551" w14:textId="77777777" w:rsidR="000861BE" w:rsidRDefault="009519DC" w:rsidP="00AC2AE7">
                <w:sdt>
                  <w:sdtPr>
                    <w:id w:val="1265192019"/>
                    <w:citation/>
                  </w:sdtPr>
                  <w:sdtEndPr/>
                  <w:sdtContent>
                    <w:r w:rsidR="000861BE"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Boyle30 \l 4105 </w:instrText>
                    </w:r>
                    <w:r w:rsidR="000861BE">
                      <w:fldChar w:fldCharType="separate"/>
                    </w:r>
                    <w:r>
                      <w:rPr>
                        <w:noProof/>
                        <w:lang w:val="en-CA"/>
                      </w:rPr>
                      <w:t xml:space="preserve"> </w:t>
                    </w:r>
                    <w:r w:rsidRPr="009519DC">
                      <w:rPr>
                        <w:noProof/>
                        <w:lang w:val="en-CA"/>
                      </w:rPr>
                      <w:t>(Boyle)</w:t>
                    </w:r>
                    <w:r w:rsidR="000861BE">
                      <w:fldChar w:fldCharType="end"/>
                    </w:r>
                  </w:sdtContent>
                </w:sdt>
              </w:p>
              <w:p w14:paraId="40EE7888" w14:textId="77777777" w:rsidR="00446286" w:rsidRDefault="009519DC" w:rsidP="00AC2AE7">
                <w:sdt>
                  <w:sdtPr>
                    <w:id w:val="-723453277"/>
                    <w:citation/>
                  </w:sdtPr>
                  <w:sdtEndPr/>
                  <w:sdtContent>
                    <w:r w:rsidR="00446286">
                      <w:fldChar w:fldCharType="begin"/>
                    </w:r>
                    <w:r>
                      <w:rPr>
                        <w:rFonts w:eastAsia="Times New Roman"/>
                        <w:lang w:val="en-CA" w:eastAsia="en-GB"/>
                      </w:rPr>
                      <w:instrText xml:space="preserve">CITATION Brunner01 \l 4105 </w:instrText>
                    </w:r>
                    <w:r w:rsidR="00446286">
                      <w:fldChar w:fldCharType="separate"/>
                    </w:r>
                    <w:r w:rsidRPr="009519DC">
                      <w:rPr>
                        <w:rFonts w:eastAsia="Times New Roman"/>
                        <w:noProof/>
                        <w:lang w:val="en-CA" w:eastAsia="en-GB"/>
                      </w:rPr>
                      <w:t>(Brunner)</w:t>
                    </w:r>
                    <w:r w:rsidR="00446286">
                      <w:fldChar w:fldCharType="end"/>
                    </w:r>
                  </w:sdtContent>
                </w:sdt>
              </w:p>
              <w:p w14:paraId="1792C6A9" w14:textId="77777777" w:rsidR="009B02E1" w:rsidRDefault="009519DC" w:rsidP="00AC2AE7">
                <w:sdt>
                  <w:sdtPr>
                    <w:id w:val="1509950345"/>
                    <w:citation/>
                  </w:sdtPr>
                  <w:sdtEndPr/>
                  <w:sdtContent>
                    <w:r w:rsidR="009B02E1">
                      <w:fldChar w:fldCharType="begin"/>
                    </w:r>
                    <w:r w:rsidR="009B02E1">
                      <w:rPr>
                        <w:rFonts w:eastAsia="Times New Roman"/>
                        <w:lang w:val="en-CA" w:eastAsia="en-GB"/>
                      </w:rPr>
                      <w:instrText xml:space="preserve"> CITATION Cowley34 \l 4105 </w:instrText>
                    </w:r>
                    <w:r w:rsidR="009B02E1">
                      <w:fldChar w:fldCharType="separate"/>
                    </w:r>
                    <w:r w:rsidRPr="009519DC">
                      <w:rPr>
                        <w:rFonts w:eastAsia="Times New Roman"/>
                        <w:noProof/>
                        <w:lang w:val="en-CA" w:eastAsia="en-GB"/>
                      </w:rPr>
                      <w:t>(Cowley)</w:t>
                    </w:r>
                    <w:r w:rsidR="009B02E1">
                      <w:fldChar w:fldCharType="end"/>
                    </w:r>
                  </w:sdtContent>
                </w:sdt>
              </w:p>
              <w:p w14:paraId="74DBFF48" w14:textId="77777777" w:rsidR="009B02E1" w:rsidRDefault="009519DC" w:rsidP="00AC2AE7">
                <w:pPr>
                  <w:rPr>
                    <w:rFonts w:eastAsia="Times New Roman"/>
                    <w:lang w:eastAsia="en-GB"/>
                  </w:rPr>
                </w:pPr>
                <w:sdt>
                  <w:sdtPr>
                    <w:rPr>
                      <w:rFonts w:eastAsia="Times New Roman"/>
                      <w:lang w:eastAsia="en-GB"/>
                    </w:rPr>
                    <w:id w:val="1224495693"/>
                    <w:citation/>
                  </w:sdtPr>
                  <w:sdtEndPr/>
                  <w:sdtContent>
                    <w:r w:rsidR="009B02E1">
                      <w:rPr>
                        <w:rFonts w:eastAsia="Times New Roman"/>
                        <w:lang w:eastAsia="en-GB"/>
                      </w:rPr>
                      <w:fldChar w:fldCharType="begin"/>
                    </w:r>
                    <w:r>
                      <w:rPr>
                        <w:lang w:val="en-CA"/>
                      </w:rPr>
                      <w:instrText xml:space="preserve">CITATION Jolas30 \l 4105 </w:instrText>
                    </w:r>
                    <w:r w:rsidR="009B02E1">
                      <w:rPr>
                        <w:rFonts w:eastAsia="Times New Roman"/>
                        <w:lang w:eastAsia="en-GB"/>
                      </w:rPr>
                      <w:fldChar w:fldCharType="separate"/>
                    </w:r>
                    <w:r w:rsidRPr="009519DC">
                      <w:rPr>
                        <w:noProof/>
                        <w:lang w:val="en-CA"/>
                      </w:rPr>
                      <w:t>(Jolas)</w:t>
                    </w:r>
                    <w:r w:rsidR="009B02E1">
                      <w:rPr>
                        <w:rFonts w:eastAsia="Times New Roman"/>
                        <w:lang w:eastAsia="en-GB"/>
                      </w:rPr>
                      <w:fldChar w:fldCharType="end"/>
                    </w:r>
                  </w:sdtContent>
                </w:sdt>
              </w:p>
              <w:p w14:paraId="36DD6EB5" w14:textId="77777777" w:rsidR="009B02E1" w:rsidRDefault="009519DC" w:rsidP="00AC2AE7">
                <w:pPr>
                  <w:rPr>
                    <w:rFonts w:eastAsia="Times New Roman"/>
                    <w:lang w:eastAsia="en-GB"/>
                  </w:rPr>
                </w:pPr>
                <w:sdt>
                  <w:sdtPr>
                    <w:rPr>
                      <w:rFonts w:eastAsia="Times New Roman"/>
                      <w:lang w:eastAsia="en-GB"/>
                    </w:rPr>
                    <w:id w:val="1036775085"/>
                    <w:citation/>
                  </w:sdtPr>
                  <w:sdtEndPr/>
                  <w:sdtContent>
                    <w:r w:rsidR="009B02E1">
                      <w:rPr>
                        <w:rFonts w:eastAsia="Times New Roman"/>
                        <w:lang w:eastAsia="en-GB"/>
                      </w:rPr>
                      <w:fldChar w:fldCharType="begin"/>
                    </w:r>
                    <w:r w:rsidR="009B02E1">
                      <w:rPr>
                        <w:rFonts w:eastAsia="Times New Roman"/>
                        <w:lang w:val="en-CA" w:eastAsia="en-GB"/>
                      </w:rPr>
                      <w:instrText xml:space="preserve"> CITATION Kahn70 \l 4105 </w:instrText>
                    </w:r>
                    <w:r w:rsidR="009B02E1">
                      <w:rPr>
                        <w:rFonts w:eastAsia="Times New Roman"/>
                        <w:lang w:eastAsia="en-GB"/>
                      </w:rPr>
                      <w:fldChar w:fldCharType="separate"/>
                    </w:r>
                    <w:r w:rsidRPr="009519DC">
                      <w:rPr>
                        <w:rFonts w:eastAsia="Times New Roman"/>
                        <w:noProof/>
                        <w:lang w:val="en-CA" w:eastAsia="en-GB"/>
                      </w:rPr>
                      <w:t>(Kahn)</w:t>
                    </w:r>
                    <w:r w:rsidR="009B02E1">
                      <w:rPr>
                        <w:rFonts w:eastAsia="Times New Roman"/>
                        <w:lang w:eastAsia="en-GB"/>
                      </w:rPr>
                      <w:fldChar w:fldCharType="end"/>
                    </w:r>
                  </w:sdtContent>
                </w:sdt>
              </w:p>
              <w:p w14:paraId="67ECF1D7" w14:textId="77777777" w:rsidR="009B02E1" w:rsidRDefault="009519DC" w:rsidP="00AC2AE7">
                <w:sdt>
                  <w:sdtPr>
                    <w:id w:val="-968199329"/>
                    <w:citation/>
                  </w:sdtPr>
                  <w:sdtEndPr/>
                  <w:sdtContent>
                    <w:r w:rsidR="009B02E1">
                      <w:fldChar w:fldCharType="begin"/>
                    </w:r>
                    <w:r w:rsidR="009B02E1">
                      <w:rPr>
                        <w:rFonts w:eastAsia="Times New Roman"/>
                        <w:lang w:val="en-CA" w:eastAsia="en-GB"/>
                      </w:rPr>
                      <w:instrText xml:space="preserve"> CITATION Lyle09 \l 4105 </w:instrText>
                    </w:r>
                    <w:r w:rsidR="009B02E1">
                      <w:fldChar w:fldCharType="separate"/>
                    </w:r>
                    <w:r w:rsidRPr="009519DC">
                      <w:rPr>
                        <w:rFonts w:eastAsia="Times New Roman"/>
                        <w:noProof/>
                        <w:lang w:val="en-CA" w:eastAsia="en-GB"/>
                      </w:rPr>
                      <w:t>(Lyle)</w:t>
                    </w:r>
                    <w:r w:rsidR="009B02E1">
                      <w:fldChar w:fldCharType="end"/>
                    </w:r>
                  </w:sdtContent>
                </w:sdt>
              </w:p>
              <w:p w14:paraId="0806A804" w14:textId="77777777" w:rsidR="009B02E1" w:rsidRDefault="009519DC" w:rsidP="00AC2AE7">
                <w:sdt>
                  <w:sdtPr>
                    <w:id w:val="-942523581"/>
                    <w:citation/>
                  </w:sdtPr>
                  <w:sdtEndPr/>
                  <w:sdtContent>
                    <w:r w:rsidR="009B02E1">
                      <w:fldChar w:fldCharType="begin"/>
                    </w:r>
                    <w:r w:rsidR="009B02E1">
                      <w:rPr>
                        <w:lang w:val="en-CA"/>
                      </w:rPr>
                      <w:instrText xml:space="preserve"> CITATION MacLeish30 \l 4105 </w:instrText>
                    </w:r>
                    <w:r w:rsidR="009B02E1">
                      <w:fldChar w:fldCharType="separate"/>
                    </w:r>
                    <w:r w:rsidRPr="009519DC">
                      <w:rPr>
                        <w:noProof/>
                        <w:lang w:val="en-CA"/>
                      </w:rPr>
                      <w:t>(MacLeish)</w:t>
                    </w:r>
                    <w:r w:rsidR="009B02E1">
                      <w:fldChar w:fldCharType="end"/>
                    </w:r>
                  </w:sdtContent>
                </w:sdt>
              </w:p>
              <w:p w14:paraId="02684BF1" w14:textId="77777777" w:rsidR="008C54E3" w:rsidRDefault="009519DC" w:rsidP="00AC2AE7">
                <w:pPr>
                  <w:rPr>
                    <w:rFonts w:eastAsia="Times New Roman"/>
                    <w:lang w:eastAsia="en-GB"/>
                  </w:rPr>
                </w:pPr>
                <w:sdt>
                  <w:sdtPr>
                    <w:rPr>
                      <w:rFonts w:eastAsia="Times New Roman"/>
                      <w:lang w:eastAsia="en-GB"/>
                    </w:rPr>
                    <w:id w:val="-611898901"/>
                    <w:citation/>
                  </w:sdtPr>
                  <w:sdtEndPr/>
                  <w:sdtContent>
                    <w:r w:rsidR="008C54E3">
                      <w:rPr>
                        <w:rFonts w:eastAsia="Times New Roman"/>
                        <w:lang w:eastAsia="en-GB"/>
                      </w:rPr>
                      <w:fldChar w:fldCharType="begin"/>
                    </w:r>
                    <w:r w:rsidR="008C54E3">
                      <w:rPr>
                        <w:lang w:val="en-CA"/>
                      </w:rPr>
                      <w:instrText xml:space="preserve"> CITATION Soupault30 \l 4105 </w:instrText>
                    </w:r>
                    <w:r w:rsidR="008C54E3">
                      <w:rPr>
                        <w:rFonts w:eastAsia="Times New Roman"/>
                        <w:lang w:eastAsia="en-GB"/>
                      </w:rPr>
                      <w:fldChar w:fldCharType="separate"/>
                    </w:r>
                    <w:r w:rsidRPr="009519DC">
                      <w:rPr>
                        <w:noProof/>
                        <w:lang w:val="en-CA"/>
                      </w:rPr>
                      <w:t>(Soupault)</w:t>
                    </w:r>
                    <w:r w:rsidR="008C54E3">
                      <w:rPr>
                        <w:rFonts w:eastAsia="Times New Roman"/>
                        <w:lang w:eastAsia="en-GB"/>
                      </w:rPr>
                      <w:fldChar w:fldCharType="end"/>
                    </w:r>
                  </w:sdtContent>
                </w:sdt>
              </w:p>
              <w:p w14:paraId="76360FA6" w14:textId="77777777" w:rsidR="003235A7" w:rsidRPr="00AC2AE7" w:rsidRDefault="009519DC" w:rsidP="00AC2AE7">
                <w:pPr>
                  <w:rPr>
                    <w:rFonts w:eastAsia="Times New Roman"/>
                    <w:lang w:eastAsia="en-GB"/>
                  </w:rPr>
                </w:pPr>
                <w:sdt>
                  <w:sdtPr>
                    <w:rPr>
                      <w:rFonts w:eastAsia="Times New Roman"/>
                      <w:lang w:eastAsia="en-GB"/>
                    </w:rPr>
                    <w:id w:val="751244284"/>
                    <w:citation/>
                  </w:sdtPr>
                  <w:sdtEndPr/>
                  <w:sdtContent>
                    <w:r w:rsidR="008C54E3">
                      <w:rPr>
                        <w:rFonts w:eastAsia="Times New Roman"/>
                        <w:lang w:eastAsia="en-GB"/>
                      </w:rPr>
                      <w:fldChar w:fldCharType="begin"/>
                    </w:r>
                    <w:r w:rsidR="008C54E3">
                      <w:rPr>
                        <w:rFonts w:eastAsia="Times New Roman"/>
                        <w:lang w:val="en-CA" w:eastAsia="en-GB"/>
                      </w:rPr>
                      <w:instrText xml:space="preserve"> CITATION Wolff76 \l 4105 </w:instrText>
                    </w:r>
                    <w:r w:rsidR="008C54E3">
                      <w:rPr>
                        <w:rFonts w:eastAsia="Times New Roman"/>
                        <w:lang w:eastAsia="en-GB"/>
                      </w:rPr>
                      <w:fldChar w:fldCharType="separate"/>
                    </w:r>
                    <w:r w:rsidRPr="009519DC">
                      <w:rPr>
                        <w:rFonts w:eastAsia="Times New Roman"/>
                        <w:noProof/>
                        <w:lang w:val="en-CA" w:eastAsia="en-GB"/>
                      </w:rPr>
                      <w:t>(Wolf</w:t>
                    </w:r>
                    <w:bookmarkStart w:id="0" w:name="_GoBack"/>
                    <w:bookmarkEnd w:id="0"/>
                    <w:r w:rsidRPr="009519DC">
                      <w:rPr>
                        <w:rFonts w:eastAsia="Times New Roman"/>
                        <w:noProof/>
                        <w:lang w:val="en-CA" w:eastAsia="en-GB"/>
                      </w:rPr>
                      <w:t>f)</w:t>
                    </w:r>
                    <w:r w:rsidR="008C54E3">
                      <w:rPr>
                        <w:rFonts w:eastAsia="Times New Roman"/>
                        <w:lang w:eastAsia="en-GB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00F552EC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3ACBEA" w14:textId="77777777" w:rsidR="00053390" w:rsidRDefault="00053390" w:rsidP="007A0D55">
      <w:pPr>
        <w:spacing w:after="0" w:line="240" w:lineRule="auto"/>
      </w:pPr>
      <w:r>
        <w:separator/>
      </w:r>
    </w:p>
  </w:endnote>
  <w:endnote w:type="continuationSeparator" w:id="0">
    <w:p w14:paraId="0B376892" w14:textId="77777777" w:rsidR="00053390" w:rsidRDefault="0005339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AEB05" w14:textId="77777777" w:rsidR="00053390" w:rsidRDefault="00053390" w:rsidP="007A0D55">
      <w:pPr>
        <w:spacing w:after="0" w:line="240" w:lineRule="auto"/>
      </w:pPr>
      <w:r>
        <w:separator/>
      </w:r>
    </w:p>
  </w:footnote>
  <w:footnote w:type="continuationSeparator" w:id="0">
    <w:p w14:paraId="3774DAAB" w14:textId="77777777" w:rsidR="00053390" w:rsidRDefault="0005339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2705B" w14:textId="77777777" w:rsidR="00C91911" w:rsidRDefault="00C9191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069D4F98" w14:textId="77777777" w:rsidR="00C91911" w:rsidRDefault="00C9191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D58"/>
    <w:rsid w:val="0002144C"/>
    <w:rsid w:val="00032559"/>
    <w:rsid w:val="00052040"/>
    <w:rsid w:val="00053390"/>
    <w:rsid w:val="000861BE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1C288D"/>
    <w:rsid w:val="00210C03"/>
    <w:rsid w:val="002162E2"/>
    <w:rsid w:val="00225C5A"/>
    <w:rsid w:val="00230B10"/>
    <w:rsid w:val="00234353"/>
    <w:rsid w:val="00244BB0"/>
    <w:rsid w:val="002A0A0D"/>
    <w:rsid w:val="002B0B37"/>
    <w:rsid w:val="002F2D58"/>
    <w:rsid w:val="0030662D"/>
    <w:rsid w:val="003235A7"/>
    <w:rsid w:val="003677B6"/>
    <w:rsid w:val="003D3579"/>
    <w:rsid w:val="003E2795"/>
    <w:rsid w:val="003F0D73"/>
    <w:rsid w:val="00446286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0090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C54E3"/>
    <w:rsid w:val="00922950"/>
    <w:rsid w:val="009519DC"/>
    <w:rsid w:val="009A7264"/>
    <w:rsid w:val="009B02E1"/>
    <w:rsid w:val="009D1606"/>
    <w:rsid w:val="009E18A1"/>
    <w:rsid w:val="009E73D7"/>
    <w:rsid w:val="00A27D2C"/>
    <w:rsid w:val="00A76FD9"/>
    <w:rsid w:val="00AB436D"/>
    <w:rsid w:val="00AC2AE7"/>
    <w:rsid w:val="00AD2F24"/>
    <w:rsid w:val="00AD4844"/>
    <w:rsid w:val="00AE64D7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1911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87E5D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5C04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styleId="Emphasis">
    <w:name w:val="Emphasis"/>
    <w:basedOn w:val="DefaultParagraphFont"/>
    <w:uiPriority w:val="20"/>
    <w:qFormat/>
    <w:rsid w:val="00AC2AE7"/>
    <w:rPr>
      <w:i/>
      <w:iCs/>
    </w:rPr>
  </w:style>
  <w:style w:type="paragraph" w:styleId="NoSpacing">
    <w:name w:val="No Spacing"/>
    <w:uiPriority w:val="1"/>
    <w:qFormat/>
    <w:rsid w:val="00AC2AE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F2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5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91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1911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911"/>
    <w:rPr>
      <w:rFonts w:eastAsiaTheme="minorEastAsia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semiHidden/>
    <w:qFormat/>
    <w:rsid w:val="00C9191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rsid w:val="00AE64D7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87E5D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87E5D"/>
    <w:rPr>
      <w:rFonts w:ascii="Calibri" w:hAnsi="Calibri"/>
      <w:szCs w:val="21"/>
      <w:lang w:val="en-US"/>
    </w:rPr>
  </w:style>
  <w:style w:type="character" w:styleId="Emphasis">
    <w:name w:val="Emphasis"/>
    <w:basedOn w:val="DefaultParagraphFont"/>
    <w:uiPriority w:val="20"/>
    <w:qFormat/>
    <w:rsid w:val="00AC2AE7"/>
    <w:rPr>
      <w:i/>
      <w:iCs/>
    </w:rPr>
  </w:style>
  <w:style w:type="paragraph" w:styleId="NoSpacing">
    <w:name w:val="No Spacing"/>
    <w:uiPriority w:val="1"/>
    <w:qFormat/>
    <w:rsid w:val="00AC2AE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hleen\Downloads\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3DABD654F4469DA1F3E9FE7D8AF2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FFA9A-6D0E-4697-B166-068000CB099B}"/>
      </w:docPartPr>
      <w:docPartBody>
        <w:p w:rsidR="00B0741E" w:rsidRDefault="0057546F">
          <w:pPr>
            <w:pStyle w:val="F63DABD654F4469DA1F3E9FE7D8AF25D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F225D019D1A447387DB1C8BC3790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6E2DC-99CA-4575-86CA-30AACEB0E599}"/>
      </w:docPartPr>
      <w:docPartBody>
        <w:p w:rsidR="00B0741E" w:rsidRDefault="0057546F">
          <w:pPr>
            <w:pStyle w:val="9F225D019D1A447387DB1C8BC379014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9EF40A0DFDC4AE38922C90B917DA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35FC7-D98F-401A-8CB8-378B699C2E14}"/>
      </w:docPartPr>
      <w:docPartBody>
        <w:p w:rsidR="00B0741E" w:rsidRDefault="0057546F">
          <w:pPr>
            <w:pStyle w:val="59EF40A0DFDC4AE38922C90B917DAA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7F04355D0454FC9A5BA11EEC2FF86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A4DAD-CFC6-4BC8-A50B-DF334416E1B2}"/>
      </w:docPartPr>
      <w:docPartBody>
        <w:p w:rsidR="00B0741E" w:rsidRDefault="0057546F">
          <w:pPr>
            <w:pStyle w:val="17F04355D0454FC9A5BA11EEC2FF86D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229A4D0825B495D9FF144D406E396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2CA7-BA08-4E1A-B690-88910180EA9B}"/>
      </w:docPartPr>
      <w:docPartBody>
        <w:p w:rsidR="00B0741E" w:rsidRDefault="0057546F">
          <w:pPr>
            <w:pStyle w:val="6229A4D0825B495D9FF144D406E396FC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DEFCD5D3353425EA20A3BE3BC7F4D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7723AD-949B-437C-BE4A-4561F0C30ED0}"/>
      </w:docPartPr>
      <w:docPartBody>
        <w:p w:rsidR="00B0741E" w:rsidRDefault="0057546F">
          <w:pPr>
            <w:pStyle w:val="FDEFCD5D3353425EA20A3BE3BC7F4DAF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234C2EEA150496D97CB06304C5E5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1389D-FD50-4684-93BC-66DEF153B102}"/>
      </w:docPartPr>
      <w:docPartBody>
        <w:p w:rsidR="00B0741E" w:rsidRDefault="0057546F">
          <w:pPr>
            <w:pStyle w:val="B234C2EEA150496D97CB06304C5E5FDD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AA16D4001B48C48B902A07EC742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69D71-686C-4D52-A4C1-2BA51FAFDCA7}"/>
      </w:docPartPr>
      <w:docPartBody>
        <w:p w:rsidR="00B0741E" w:rsidRDefault="0057546F">
          <w:pPr>
            <w:pStyle w:val="EEAA16D4001B48C48B902A07EC742CE2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418B743C4704D029388DBD4B4F8F1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B5B39-9962-4485-B2DA-D5E154F54536}"/>
      </w:docPartPr>
      <w:docPartBody>
        <w:p w:rsidR="00B0741E" w:rsidRDefault="0057546F">
          <w:pPr>
            <w:pStyle w:val="7418B743C4704D029388DBD4B4F8F19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DBB94F8041BE4F69974CEFC095EACF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E99695-066A-40B9-B62D-5954727FC12B}"/>
      </w:docPartPr>
      <w:docPartBody>
        <w:p w:rsidR="00B0741E" w:rsidRDefault="0057546F">
          <w:pPr>
            <w:pStyle w:val="DBB94F8041BE4F69974CEFC095EACF3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E020CC6EF1144059DB56B6DBA1E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EE97E-16BD-452D-A7C3-8BCD1587CDD9}"/>
      </w:docPartPr>
      <w:docPartBody>
        <w:p w:rsidR="00B0741E" w:rsidRDefault="0057546F">
          <w:pPr>
            <w:pStyle w:val="EE020CC6EF1144059DB56B6DBA1EE70C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861CC06E023144EBA097695F41DF7C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35A20-AE8B-4BD0-BB35-D2A884B745C5}"/>
      </w:docPartPr>
      <w:docPartBody>
        <w:p w:rsidR="00B0741E" w:rsidRDefault="00B0741E" w:rsidP="00B0741E">
          <w:pPr>
            <w:pStyle w:val="861CC06E023144EBA097695F41DF7C9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6F"/>
    <w:rsid w:val="00211385"/>
    <w:rsid w:val="0057546F"/>
    <w:rsid w:val="00B0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0741E"/>
    <w:rPr>
      <w:color w:val="808080"/>
    </w:rPr>
  </w:style>
  <w:style w:type="paragraph" w:customStyle="1" w:styleId="F63DABD654F4469DA1F3E9FE7D8AF25D">
    <w:name w:val="F63DABD654F4469DA1F3E9FE7D8AF25D"/>
  </w:style>
  <w:style w:type="paragraph" w:customStyle="1" w:styleId="9F225D019D1A447387DB1C8BC3790146">
    <w:name w:val="9F225D019D1A447387DB1C8BC3790146"/>
  </w:style>
  <w:style w:type="paragraph" w:customStyle="1" w:styleId="59EF40A0DFDC4AE38922C90B917DAAC5">
    <w:name w:val="59EF40A0DFDC4AE38922C90B917DAAC5"/>
  </w:style>
  <w:style w:type="paragraph" w:customStyle="1" w:styleId="17F04355D0454FC9A5BA11EEC2FF86DD">
    <w:name w:val="17F04355D0454FC9A5BA11EEC2FF86DD"/>
  </w:style>
  <w:style w:type="paragraph" w:customStyle="1" w:styleId="6229A4D0825B495D9FF144D406E396FC">
    <w:name w:val="6229A4D0825B495D9FF144D406E396FC"/>
  </w:style>
  <w:style w:type="paragraph" w:customStyle="1" w:styleId="FDEFCD5D3353425EA20A3BE3BC7F4DAF">
    <w:name w:val="FDEFCD5D3353425EA20A3BE3BC7F4DAF"/>
  </w:style>
  <w:style w:type="paragraph" w:customStyle="1" w:styleId="B234C2EEA150496D97CB06304C5E5FDD">
    <w:name w:val="B234C2EEA150496D97CB06304C5E5FDD"/>
  </w:style>
  <w:style w:type="paragraph" w:customStyle="1" w:styleId="EEAA16D4001B48C48B902A07EC742CE2">
    <w:name w:val="EEAA16D4001B48C48B902A07EC742CE2"/>
  </w:style>
  <w:style w:type="paragraph" w:customStyle="1" w:styleId="7418B743C4704D029388DBD4B4F8F19F">
    <w:name w:val="7418B743C4704D029388DBD4B4F8F19F"/>
  </w:style>
  <w:style w:type="paragraph" w:customStyle="1" w:styleId="DBB94F8041BE4F69974CEFC095EACF36">
    <w:name w:val="DBB94F8041BE4F69974CEFC095EACF36"/>
  </w:style>
  <w:style w:type="paragraph" w:customStyle="1" w:styleId="EE020CC6EF1144059DB56B6DBA1EE70C">
    <w:name w:val="EE020CC6EF1144059DB56B6DBA1EE70C"/>
  </w:style>
  <w:style w:type="paragraph" w:customStyle="1" w:styleId="861CC06E023144EBA097695F41DF7C94">
    <w:name w:val="861CC06E023144EBA097695F41DF7C94"/>
    <w:rsid w:val="00B0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Cowley34</b:Tag>
    <b:SourceType>Book</b:SourceType>
    <b:Guid>{FA33A410-CA69-4224-B4C5-C1795C84105B}</b:Guid>
    <b:Title>Exile’s Return: A Narrative of Ideas</b:Title>
    <b:Year>1934</b:Year>
    <b:Medium>Print</b:Medium>
    <b:Author>
      <b:Author>
        <b:NameList>
          <b:Person>
            <b:Last>Cowley</b:Last>
            <b:First>Malcolm</b:First>
          </b:Person>
        </b:NameList>
      </b:Author>
    </b:Author>
    <b:City>New York</b:City>
    <b:Publisher>Norton</b:Publisher>
    <b:RefOrder>3</b:RefOrder>
  </b:Source>
  <b:Source>
    <b:Tag>Kahn70</b:Tag>
    <b:SourceType>JournalArticle</b:SourceType>
    <b:Guid>{BE172FFE-9636-4585-AFA3-4391C117855F}</b:Guid>
    <b:Author>
      <b:Author>
        <b:NameList>
          <b:Person>
            <b:Last>Kahn</b:Last>
            <b:First>Sy</b:First>
          </b:Person>
        </b:NameList>
      </b:Author>
    </b:Author>
    <b:Title>Hart Crane and Harry Crosby: A Transit of Poets</b:Title>
    <b:JournalName>Journal of Modern Literature</b:JournalName>
    <b:Year>1970</b:Year>
    <b:Pages>45-56</b:Pages>
    <b:Medium>Article</b:Medium>
    <b:RefOrder>5</b:RefOrder>
  </b:Source>
  <b:Source>
    <b:Tag>Lyle09</b:Tag>
    <b:SourceType>ArticleInAPeriodical</b:SourceType>
    <b:Guid>{9AFF79C1-A8FD-4434-AE66-D66A1C6ACD7A}</b:Guid>
    <b:Title>The Crosbys: Literature’s Most Scandalous Couple</b:Title>
    <b:Year>2009</b:Year>
    <b:Medium>Article</b:Medium>
    <b:Author>
      <b:Author>
        <b:NameList>
          <b:Person>
            <b:Last>Lyle</b:Last>
            <b:First>Peter</b:First>
          </b:Person>
        </b:NameList>
      </b:Author>
    </b:Author>
    <b:PeriodicalTitle>Telegraph</b:PeriodicalTitle>
    <b:Month>June</b:Month>
    <b:Day>29</b:Day>
    <b:YearAccessed>2013</b:YearAccessed>
    <b:MonthAccessed>June</b:MonthAccessed>
    <b:DayAccessed>17</b:DayAccessed>
    <b:URL>http://www.telegraph.co.uk/culture/5549090/The-Crosbys-literatures-most-scandalous-couple.html</b:URL>
    <b:RefOrder>6</b:RefOrder>
  </b:Source>
  <b:Source>
    <b:Tag>MacLeish30</b:Tag>
    <b:SourceType>JournalArticle</b:SourceType>
    <b:Guid>{2F9B769C-B6BF-4C6A-AE8B-668A64AB1093}</b:Guid>
    <b:Title>Cinema of a Man — In Memoriam: Harry Crosby</b:Title>
    <b:Year>1930</b:Year>
    <b:Month>June</b:Month>
    <b:Pages>230-31</b:Pages>
    <b:Medium>Article</b:Medium>
    <b:Author>
      <b:Author>
        <b:NameList>
          <b:Person>
            <b:Last>MacLeish</b:Last>
            <b:First>Archibald</b:First>
          </b:Person>
        </b:NameList>
      </b:Author>
    </b:Author>
    <b:JournalName>transition</b:JournalName>
    <b:Volume>19/20</b:Volume>
    <b:RefOrder>7</b:RefOrder>
  </b:Source>
  <b:Source>
    <b:Tag>Soupault30</b:Tag>
    <b:SourceType>JournalArticle</b:SourceType>
    <b:Guid>{B227D472-A366-49AB-8A02-15AB9E1C2DB4}</b:Guid>
    <b:Author>
      <b:Author>
        <b:NameList>
          <b:Person>
            <b:Last>Soupault</b:Last>
            <b:First>Philippe</b:First>
          </b:Person>
        </b:NameList>
      </b:Author>
    </b:Author>
    <b:Title>Harry Crosby</b:Title>
    <b:JournalName>transition</b:JournalName>
    <b:Year>1930</b:Year>
    <b:Pages>232</b:Pages>
    <b:Medium>Article</b:Medium>
    <b:Month>June</b:Month>
    <b:Volume>19/20</b:Volume>
    <b:RefOrder>8</b:RefOrder>
  </b:Source>
  <b:Source>
    <b:Tag>Wolff76</b:Tag>
    <b:SourceType>Book</b:SourceType>
    <b:Guid>{623CB30D-CAE1-4362-84D4-1850A7D02819}</b:Guid>
    <b:Author>
      <b:Author>
        <b:NameList>
          <b:Person>
            <b:Last>Wolff</b:Last>
            <b:First>Geoffrey</b:First>
          </b:Person>
        </b:NameList>
      </b:Author>
    </b:Author>
    <b:Title>Black Sun: The Brief Transit and Violent Eclipse of Harry Crosby</b:Title>
    <b:Year>1976</b:Year>
    <b:Medium>Print</b:Medium>
    <b:City>New York</b:City>
    <b:Publisher>Random House</b:Publisher>
    <b:RefOrder>9</b:RefOrder>
  </b:Source>
  <b:Source>
    <b:Tag>Boyle30</b:Tag>
    <b:SourceType>JournalArticle</b:SourceType>
    <b:Guid>{6D716740-A5A8-BC44-933C-37F581480023}</b:Guid>
    <b:Author>
      <b:Author>
        <b:NameList>
          <b:Person>
            <b:Last>Boyle</b:Last>
            <b:First>Kay</b:First>
          </b:Person>
        </b:NameList>
      </b:Author>
    </b:Author>
    <b:Title>Homage to Harry Crosby</b:Title>
    <b:Year>1930</b:Year>
    <b:Medium>Article</b:Medium>
    <b:JournalName>transition</b:JournalName>
    <b:Pages>221-222</b:Pages>
    <b:Month>June</b:Month>
    <b:Volume>19/20</b:Volume>
    <b:RefOrder>1</b:RefOrder>
  </b:Source>
  <b:Source>
    <b:Tag>Brunner01</b:Tag>
    <b:SourceType>Misc</b:SourceType>
    <b:Guid>{885A4F90-95D5-874F-8A9B-0A107E39D94D}</b:Guid>
    <b:Title>Selections of Reproductions of Works by Harry Crosby</b:Title>
    <b:Medium>Print</b:Medium>
    <b:Year>2001</b:Year>
    <b:City>Carbondale</b:City>
    <b:Publisher>with the Permission of Special Collections, Morris Library, Southern Illinois University</b:Publisher>
    <b:Author>
      <b:Editor>
        <b:NameList>
          <b:Person>
            <b:Last>Brunner</b:Last>
            <b:First>Edward</b:First>
          </b:Person>
        </b:NameList>
      </b:Editor>
    </b:Author>
    <b:StateProvince>Illinois</b:StateProvince>
    <b:Comments>As at The Modern American Poetry Site, Department of English, University of Southern Illinois at Urbana-Champaign</b:Comments>
    <b:YearAccessed>2013</b:YearAccessed>
    <b:MonthAccessed>June</b:MonthAccessed>
    <b:DayAccessed>18</b:DayAccessed>
    <b:URL>http://www.english.illinois.edu/maps/poets/a_f/crosby/crosby.htm</b:URL>
    <b:RefOrder>2</b:RefOrder>
  </b:Source>
  <b:Source>
    <b:Tag>Jolas30</b:Tag>
    <b:SourceType>JournalArticle</b:SourceType>
    <b:Guid>{B33467C2-81CF-F94F-8430-A337107FE761}</b:Guid>
    <b:Author>
      <b:Author>
        <b:NameList>
          <b:Person>
            <b:Last>Jolas</b:Last>
            <b:First>Eugene</b:First>
          </b:Person>
        </b:NameList>
      </b:Author>
    </b:Author>
    <b:Title>Harry Crosby and Transition</b:Title>
    <b:Year>1930</b:Year>
    <b:Medium>Article</b:Medium>
    <b:JournalName>transition</b:JournalName>
    <b:Pages>228-229</b:Pages>
    <b:Month>June</b:Month>
    <b:Volume>19/20</b:Volume>
    <b:RefOrder>4</b:RefOrder>
  </b:Source>
</b:Sources>
</file>

<file path=customXml/itemProps1.xml><?xml version="1.0" encoding="utf-8"?>
<ds:datastoreItem xmlns:ds="http://schemas.openxmlformats.org/officeDocument/2006/customXml" ds:itemID="{F3432D9A-4F93-AF42-A799-000B89DB8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\Users\Kathleen\Downloads\Routledge Enyclopedia of Modernism Word Template.dotx</Template>
  <TotalTime>5</TotalTime>
  <Pages>2</Pages>
  <Words>674</Words>
  <Characters>3847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 Beecroft</dc:creator>
  <cp:lastModifiedBy>Caroline Winter</cp:lastModifiedBy>
  <cp:revision>3</cp:revision>
  <dcterms:created xsi:type="dcterms:W3CDTF">2016-03-17T12:13:00Z</dcterms:created>
  <dcterms:modified xsi:type="dcterms:W3CDTF">2016-04-24T05:25:00Z</dcterms:modified>
</cp:coreProperties>
</file>