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A019E36" w14:textId="77777777" w:rsidTr="00922950">
        <w:tc>
          <w:tcPr>
            <w:tcW w:w="491" w:type="dxa"/>
            <w:vMerge w:val="restart"/>
            <w:shd w:val="clear" w:color="auto" w:fill="A6A6A6" w:themeFill="background1" w:themeFillShade="A6"/>
            <w:textDirection w:val="btLr"/>
          </w:tcPr>
          <w:p w14:paraId="0B2D28F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5E88FF4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48B6B43E" w14:textId="77777777" w:rsidR="00B574C9" w:rsidRDefault="00F93AF0" w:rsidP="00F93AF0">
                <w:r>
                  <w:t>Silvio</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242D79C1"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7FA4A2AC" w14:textId="77777777" w:rsidR="00B574C9" w:rsidRDefault="00F93AF0" w:rsidP="00F93AF0">
                <w:proofErr w:type="spellStart"/>
                <w:r>
                  <w:t>Gaggi</w:t>
                </w:r>
                <w:proofErr w:type="spellEnd"/>
              </w:p>
            </w:tc>
          </w:sdtContent>
        </w:sdt>
      </w:tr>
      <w:tr w:rsidR="00B574C9" w14:paraId="4E855C21" w14:textId="77777777" w:rsidTr="001A6A06">
        <w:trPr>
          <w:trHeight w:val="986"/>
        </w:trPr>
        <w:tc>
          <w:tcPr>
            <w:tcW w:w="491" w:type="dxa"/>
            <w:vMerge/>
            <w:shd w:val="clear" w:color="auto" w:fill="A6A6A6" w:themeFill="background1" w:themeFillShade="A6"/>
          </w:tcPr>
          <w:p w14:paraId="5B1F7607"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60FFC069" w14:textId="77777777" w:rsidR="00B574C9" w:rsidRDefault="00B574C9" w:rsidP="00922950">
                <w:r>
                  <w:rPr>
                    <w:rStyle w:val="PlaceholderText"/>
                  </w:rPr>
                  <w:t>[Enter your biography]</w:t>
                </w:r>
              </w:p>
            </w:tc>
          </w:sdtContent>
        </w:sdt>
      </w:tr>
      <w:tr w:rsidR="00B574C9" w14:paraId="471A7A39" w14:textId="77777777" w:rsidTr="001A6A06">
        <w:trPr>
          <w:trHeight w:val="986"/>
        </w:trPr>
        <w:tc>
          <w:tcPr>
            <w:tcW w:w="491" w:type="dxa"/>
            <w:vMerge/>
            <w:shd w:val="clear" w:color="auto" w:fill="A6A6A6" w:themeFill="background1" w:themeFillShade="A6"/>
          </w:tcPr>
          <w:p w14:paraId="6D2C2B9D"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529206C4" w14:textId="77777777" w:rsidR="00B574C9" w:rsidRDefault="00F93AF0" w:rsidP="00F93AF0">
                <w:r>
                  <w:t>University of South Florida</w:t>
                </w:r>
              </w:p>
            </w:tc>
          </w:sdtContent>
        </w:sdt>
      </w:tr>
    </w:tbl>
    <w:p w14:paraId="5DCFC18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8930ABA" w14:textId="77777777" w:rsidTr="00244BB0">
        <w:tc>
          <w:tcPr>
            <w:tcW w:w="9016" w:type="dxa"/>
            <w:shd w:val="clear" w:color="auto" w:fill="A6A6A6" w:themeFill="background1" w:themeFillShade="A6"/>
            <w:tcMar>
              <w:top w:w="113" w:type="dxa"/>
              <w:bottom w:w="113" w:type="dxa"/>
            </w:tcMar>
          </w:tcPr>
          <w:p w14:paraId="0641778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F36563D" w14:textId="77777777" w:rsidTr="003F0D73">
        <w:sdt>
          <w:sdtPr>
            <w:rPr>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5C0F3A24" w14:textId="77777777" w:rsidR="003F0D73" w:rsidRPr="00FB589A" w:rsidRDefault="00F50EBC" w:rsidP="00F50EBC">
                <w:r w:rsidRPr="00F50EBC">
                  <w:rPr>
                    <w:lang w:val="en-US"/>
                  </w:rPr>
                  <w:t>Schwitters, Kurt (1887-1948)</w:t>
                </w:r>
              </w:p>
            </w:tc>
          </w:sdtContent>
        </w:sdt>
      </w:tr>
      <w:tr w:rsidR="00464699" w14:paraId="2D13F2A0"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72972FD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2894C57"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714FA695" w14:textId="77777777" w:rsidR="00F50EBC" w:rsidRDefault="00F50EBC" w:rsidP="001B5678">
                <w:r>
                  <w:t xml:space="preserve">Kurt </w:t>
                </w:r>
                <w:r w:rsidRPr="00551122">
                  <w:t>Schwitters</w:t>
                </w:r>
                <w:r>
                  <w:t xml:space="preserve"> is most commonly associated with Dada, but his relationship to that movement’s aesthetic, political, and philosophical rebellion was ambivalent. T</w:t>
                </w:r>
                <w:r w:rsidRPr="00551122">
                  <w:t xml:space="preserve">hough he </w:t>
                </w:r>
                <w:r>
                  <w:t xml:space="preserve">was friends with the Berlin </w:t>
                </w:r>
                <w:r w:rsidRPr="00551122">
                  <w:t>Dadaists</w:t>
                </w:r>
                <w:r>
                  <w:t xml:space="preserve"> and </w:t>
                </w:r>
                <w:r w:rsidRPr="00551122">
                  <w:t xml:space="preserve">participated in </w:t>
                </w:r>
                <w:r w:rsidRPr="00B2539F">
                  <w:t>shows</w:t>
                </w:r>
                <w:r w:rsidRPr="00551122">
                  <w:t xml:space="preserve"> with</w:t>
                </w:r>
                <w:r>
                  <w:t xml:space="preserve"> them</w:t>
                </w:r>
                <w:r w:rsidRPr="00551122">
                  <w:t>, he</w:t>
                </w:r>
                <w:r>
                  <w:t xml:space="preserve"> never formally became a member of their group. Schwitters</w:t>
                </w:r>
                <w:r w:rsidRPr="00551122">
                  <w:t xml:space="preserve"> </w:t>
                </w:r>
                <w:r>
                  <w:t xml:space="preserve">was also </w:t>
                </w:r>
                <w:r w:rsidRPr="00551122">
                  <w:t xml:space="preserve">involved with the </w:t>
                </w:r>
                <w:r>
                  <w:t>E</w:t>
                </w:r>
                <w:r w:rsidRPr="00551122">
                  <w:t xml:space="preserve">xpressionist gallery and magazine, </w:t>
                </w:r>
                <w:r w:rsidRPr="00551122">
                  <w:rPr>
                    <w:i/>
                  </w:rPr>
                  <w:t>Der Sturm</w:t>
                </w:r>
                <w:r>
                  <w:t>, and Dada purists disdained Expressionism, with its focus on the personal rather than the political</w:t>
                </w:r>
                <w:r>
                  <w:rPr>
                    <w:i/>
                  </w:rPr>
                  <w:t>,</w:t>
                </w:r>
                <w:r>
                  <w:t xml:space="preserve"> the dominant concern</w:t>
                </w:r>
                <w:r w:rsidRPr="00551122">
                  <w:t xml:space="preserve"> of </w:t>
                </w:r>
                <w:r>
                  <w:t xml:space="preserve">other </w:t>
                </w:r>
                <w:r w:rsidRPr="00551122">
                  <w:t>German Dadaists</w:t>
                </w:r>
                <w:r>
                  <w:t xml:space="preserve"> such as </w:t>
                </w:r>
                <w:r w:rsidRPr="00551122">
                  <w:t xml:space="preserve">George </w:t>
                </w:r>
                <w:proofErr w:type="spellStart"/>
                <w:r w:rsidRPr="00551122">
                  <w:t>Gros</w:t>
                </w:r>
                <w:proofErr w:type="spellEnd"/>
                <w:r w:rsidRPr="00551122">
                  <w:t xml:space="preserve"> and Richard </w:t>
                </w:r>
                <w:proofErr w:type="spellStart"/>
                <w:r w:rsidRPr="00551122">
                  <w:t>Huelsenbeck</w:t>
                </w:r>
                <w:proofErr w:type="spellEnd"/>
                <w:r>
                  <w:t xml:space="preserve">. The formalist aspect of much of </w:t>
                </w:r>
                <w:r w:rsidRPr="00551122">
                  <w:t>Sc</w:t>
                </w:r>
                <w:r>
                  <w:t>hwitters’ work</w:t>
                </w:r>
                <w:r w:rsidRPr="00551122">
                  <w:t xml:space="preserve"> </w:t>
                </w:r>
                <w:r>
                  <w:t xml:space="preserve">also </w:t>
                </w:r>
                <w:r w:rsidRPr="00551122">
                  <w:t xml:space="preserve">separated </w:t>
                </w:r>
                <w:r>
                  <w:t>his work</w:t>
                </w:r>
                <w:r w:rsidRPr="00551122">
                  <w:t xml:space="preserve"> from </w:t>
                </w:r>
                <w:r>
                  <w:t xml:space="preserve">Dada </w:t>
                </w:r>
                <w:r w:rsidR="00F93AF0">
                  <w:t>‘</w:t>
                </w:r>
                <w:r>
                  <w:t>anti-art</w:t>
                </w:r>
                <w:r w:rsidR="0089721E">
                  <w:t>’</w:t>
                </w:r>
                <w:r>
                  <w:t>.</w:t>
                </w:r>
              </w:p>
              <w:p w14:paraId="17B6A6C1" w14:textId="77777777" w:rsidR="00F50EBC" w:rsidRDefault="00F50EBC" w:rsidP="001B5678">
                <w:r>
                  <w:t xml:space="preserve"> </w:t>
                </w:r>
              </w:p>
              <w:p w14:paraId="55280112" w14:textId="77777777" w:rsidR="00F50EBC" w:rsidRPr="00551122" w:rsidRDefault="00F50EBC" w:rsidP="001B5678">
                <w:r>
                  <w:t>Nevertheless, Schwitters</w:t>
                </w:r>
                <w:r w:rsidRPr="00551122">
                  <w:t xml:space="preserve"> </w:t>
                </w:r>
                <w:r>
                  <w:t>is</w:t>
                </w:r>
                <w:r w:rsidRPr="00551122">
                  <w:t xml:space="preserve"> </w:t>
                </w:r>
                <w:r>
                  <w:t xml:space="preserve">generally </w:t>
                </w:r>
                <w:r w:rsidRPr="00551122">
                  <w:t>regarded as the greatest collage artist of the twentieth century.</w:t>
                </w:r>
                <w:r>
                  <w:t xml:space="preserve"> </w:t>
                </w:r>
                <w:r w:rsidRPr="00551122">
                  <w:t xml:space="preserve">He </w:t>
                </w:r>
                <w:r>
                  <w:t>named</w:t>
                </w:r>
                <w:r w:rsidRPr="00551122">
                  <w:t xml:space="preserve"> his particular style of collage, </w:t>
                </w:r>
                <w:r>
                  <w:t xml:space="preserve">which often incorporated three dimensional as well as two-dimensional elements, </w:t>
                </w:r>
                <w:proofErr w:type="spellStart"/>
                <w:r w:rsidRPr="008977B1">
                  <w:t>Merz</w:t>
                </w:r>
                <w:proofErr w:type="spellEnd"/>
                <w:r>
                  <w:rPr>
                    <w:i/>
                  </w:rPr>
                  <w:t xml:space="preserve">. </w:t>
                </w:r>
                <w:proofErr w:type="spellStart"/>
                <w:r w:rsidRPr="008977B1">
                  <w:t>Merz</w:t>
                </w:r>
                <w:proofErr w:type="spellEnd"/>
                <w:r>
                  <w:rPr>
                    <w:i/>
                  </w:rPr>
                  <w:t xml:space="preserve"> </w:t>
                </w:r>
                <w:r w:rsidRPr="00F25D76">
                  <w:t xml:space="preserve">became a tag </w:t>
                </w:r>
                <w:r>
                  <w:t xml:space="preserve">prefix for all his works, which included </w:t>
                </w:r>
                <w:r w:rsidRPr="00551122">
                  <w:t xml:space="preserve">poetry, </w:t>
                </w:r>
                <w:r w:rsidRPr="00F25D76">
                  <w:t>music</w:t>
                </w:r>
                <w:r>
                  <w:t xml:space="preserve">, and architecture, as well </w:t>
                </w:r>
                <w:r w:rsidRPr="00551122">
                  <w:t>as visual art.</w:t>
                </w:r>
                <w:r>
                  <w:t xml:space="preserve"> </w:t>
                </w:r>
              </w:p>
              <w:p w14:paraId="7ABDE9E6" w14:textId="77777777" w:rsidR="00F50EBC" w:rsidRDefault="00F50EBC" w:rsidP="001B5678"/>
              <w:p w14:paraId="62C31F01" w14:textId="77777777" w:rsidR="00E85A05" w:rsidRDefault="00F50EBC" w:rsidP="001B5678">
                <w:r>
                  <w:rPr>
                    <w:rFonts w:eastAsia="Times New Roman" w:cs="Times New Roman"/>
                    <w:color w:val="000000"/>
                  </w:rPr>
                  <w:t xml:space="preserve">After </w:t>
                </w:r>
                <w:r w:rsidRPr="00551122">
                  <w:rPr>
                    <w:rFonts w:eastAsia="Times New Roman" w:cs="Times New Roman"/>
                    <w:color w:val="000000"/>
                  </w:rPr>
                  <w:t xml:space="preserve">Schwitters’ art was included in the Nazi’s </w:t>
                </w:r>
                <w:r w:rsidR="00F93AF0">
                  <w:rPr>
                    <w:rFonts w:eastAsia="Times New Roman" w:cs="Times New Roman"/>
                    <w:color w:val="000000"/>
                  </w:rPr>
                  <w:t>‘</w:t>
                </w:r>
                <w:r>
                  <w:rPr>
                    <w:rFonts w:eastAsia="Times New Roman" w:cs="Times New Roman"/>
                    <w:color w:val="000000"/>
                  </w:rPr>
                  <w:t>Degenerate Art</w:t>
                </w:r>
                <w:r w:rsidR="00F93AF0">
                  <w:rPr>
                    <w:rFonts w:eastAsia="Times New Roman" w:cs="Times New Roman"/>
                    <w:color w:val="000000"/>
                  </w:rPr>
                  <w:t>’</w:t>
                </w:r>
                <w:r>
                  <w:rPr>
                    <w:rFonts w:eastAsia="Times New Roman" w:cs="Times New Roman"/>
                    <w:color w:val="000000"/>
                  </w:rPr>
                  <w:t xml:space="preserve"> exhibition, he escaped, first</w:t>
                </w:r>
                <w:r w:rsidRPr="00551122">
                  <w:rPr>
                    <w:rFonts w:eastAsia="Times New Roman" w:cs="Times New Roman"/>
                    <w:color w:val="000000"/>
                  </w:rPr>
                  <w:t xml:space="preserve"> to Norway and then to England, where </w:t>
                </w:r>
                <w:r>
                  <w:rPr>
                    <w:rFonts w:eastAsia="Times New Roman" w:cs="Times New Roman"/>
                    <w:color w:val="000000"/>
                  </w:rPr>
                  <w:t>he</w:t>
                </w:r>
                <w:r w:rsidRPr="00551122">
                  <w:rPr>
                    <w:rFonts w:eastAsia="Times New Roman" w:cs="Times New Roman"/>
                    <w:color w:val="000000"/>
                  </w:rPr>
                  <w:t xml:space="preserve"> continued to be artistically active</w:t>
                </w:r>
                <w:r>
                  <w:rPr>
                    <w:rFonts w:eastAsia="Times New Roman" w:cs="Times New Roman"/>
                    <w:color w:val="000000"/>
                  </w:rPr>
                  <w:t xml:space="preserve"> until his death in 1948</w:t>
                </w:r>
                <w:r w:rsidRPr="00551122">
                  <w:rPr>
                    <w:rFonts w:eastAsia="Times New Roman" w:cs="Times New Roman"/>
                    <w:color w:val="000000"/>
                  </w:rPr>
                  <w:t>.</w:t>
                </w:r>
                <w:r>
                  <w:rPr>
                    <w:rFonts w:eastAsia="Times New Roman" w:cs="Times New Roman"/>
                    <w:color w:val="000000"/>
                  </w:rPr>
                  <w:t xml:space="preserve"> </w:t>
                </w:r>
                <w:proofErr w:type="spellStart"/>
                <w:r>
                  <w:t>Schwitters</w:t>
                </w:r>
                <w:proofErr w:type="spellEnd"/>
                <w:r>
                  <w:t xml:space="preserve">’ </w:t>
                </w:r>
                <w:proofErr w:type="spellStart"/>
                <w:r w:rsidRPr="008977B1">
                  <w:t>Merz</w:t>
                </w:r>
                <w:proofErr w:type="spellEnd"/>
                <w:r w:rsidRPr="00551122">
                  <w:t xml:space="preserve"> aesthetic</w:t>
                </w:r>
                <w:r>
                  <w:t>s has been</w:t>
                </w:r>
                <w:r w:rsidRPr="00551122">
                  <w:t xml:space="preserve"> a major influenc</w:t>
                </w:r>
                <w:r>
                  <w:t xml:space="preserve">e on avant-garde art throughout </w:t>
                </w:r>
                <w:r w:rsidRPr="00551122">
                  <w:t>the twentieth</w:t>
                </w:r>
                <w:r>
                  <w:t xml:space="preserve"> and early twenty-first centuries</w:t>
                </w:r>
                <w:r w:rsidRPr="00551122">
                  <w:t>.</w:t>
                </w:r>
              </w:p>
            </w:tc>
          </w:sdtContent>
        </w:sdt>
      </w:tr>
      <w:tr w:rsidR="003F0D73" w:rsidRPr="001B5678" w14:paraId="6995DB4E"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1842A3CA" w14:textId="77777777" w:rsidR="00E90488" w:rsidRPr="001B5678" w:rsidRDefault="00E90488" w:rsidP="00E90488">
                <w:pPr>
                  <w:spacing w:line="270" w:lineRule="atLeast"/>
                  <w:rPr>
                    <w:rFonts w:eastAsia="Times New Roman" w:cs="Times New Roman"/>
                    <w:color w:val="000000"/>
                    <w:u w:val="single"/>
                  </w:rPr>
                </w:pPr>
                <w:r w:rsidRPr="001B5678">
                  <w:rPr>
                    <w:rFonts w:eastAsia="Times New Roman" w:cs="Times New Roman"/>
                    <w:color w:val="000000"/>
                  </w:rPr>
                  <w:t>Kurt Schwitters (born Herman Edward Karl Julius Schwitters) attended the School of Arts and Crafts in Hanover, where he was born, and then the Dresden Academy. He worked as a draftsman and served as a clerical officer during World War I. Because he suffered from epileptic seizures, he was not drafted until late in the war, and he was released early because of the same condition. Early in his career he worked in Post-Impressionist, Expressionist, and Cubist styles. He exhibited in the Expressionist Der Sturm gallery in Berlin and published his writings in the periodical of the same name</w:t>
                </w:r>
                <w:r w:rsidRPr="001B5678">
                  <w:rPr>
                    <w:rFonts w:eastAsia="Times New Roman" w:cs="Times New Roman"/>
                    <w:i/>
                    <w:color w:val="000000"/>
                  </w:rPr>
                  <w:t xml:space="preserve">. </w:t>
                </w:r>
                <w:r w:rsidRPr="001B5678">
                  <w:rPr>
                    <w:rFonts w:eastAsia="Times New Roman" w:cs="Times New Roman"/>
                    <w:color w:val="000000"/>
                  </w:rPr>
                  <w:t>In 1919 he met Dadaists</w:t>
                </w:r>
                <w:r w:rsidRPr="001B5678">
                  <w:rPr>
                    <w:rFonts w:cs="Helvetica"/>
                    <w:color w:val="333333"/>
                  </w:rPr>
                  <w:t xml:space="preserve"> Raoul </w:t>
                </w:r>
                <w:proofErr w:type="spellStart"/>
                <w:r w:rsidRPr="001B5678">
                  <w:rPr>
                    <w:rFonts w:cs="Helvetica"/>
                    <w:color w:val="333333"/>
                  </w:rPr>
                  <w:t>Hausmann</w:t>
                </w:r>
                <w:proofErr w:type="spellEnd"/>
                <w:r w:rsidRPr="001B5678">
                  <w:rPr>
                    <w:rFonts w:cs="Helvetica"/>
                    <w:color w:val="333333"/>
                  </w:rPr>
                  <w:t xml:space="preserve">, Hannah </w:t>
                </w:r>
                <w:proofErr w:type="spellStart"/>
                <w:r w:rsidRPr="001B5678">
                  <w:rPr>
                    <w:rFonts w:cs="Helvetica"/>
                    <w:color w:val="333333"/>
                  </w:rPr>
                  <w:t>Höch</w:t>
                </w:r>
                <w:proofErr w:type="spellEnd"/>
                <w:r w:rsidRPr="001B5678">
                  <w:rPr>
                    <w:rFonts w:cs="Helvetica"/>
                    <w:color w:val="333333"/>
                  </w:rPr>
                  <w:t xml:space="preserve">, Richard </w:t>
                </w:r>
                <w:proofErr w:type="spellStart"/>
                <w:r w:rsidRPr="001B5678">
                  <w:rPr>
                    <w:rFonts w:cs="Helvetica"/>
                    <w:color w:val="333333"/>
                  </w:rPr>
                  <w:t>Huelsenbeck</w:t>
                </w:r>
                <w:proofErr w:type="spellEnd"/>
                <w:r w:rsidRPr="001B5678">
                  <w:rPr>
                    <w:rFonts w:cs="Helvetica"/>
                    <w:color w:val="333333"/>
                  </w:rPr>
                  <w:t xml:space="preserve">, and Hans Arp. Arp, especially, was a significant influence on Schwitters’ development of </w:t>
                </w:r>
                <w:proofErr w:type="spellStart"/>
                <w:r w:rsidRPr="001B5678">
                  <w:rPr>
                    <w:rFonts w:cs="Helvetica"/>
                    <w:color w:val="333333"/>
                  </w:rPr>
                  <w:t>Merz</w:t>
                </w:r>
                <w:proofErr w:type="spellEnd"/>
                <w:r w:rsidRPr="001B5678">
                  <w:rPr>
                    <w:rFonts w:eastAsia="Times New Roman" w:cs="Times New Roman"/>
                    <w:color w:val="000000"/>
                  </w:rPr>
                  <w:t xml:space="preserve">. However, because of his </w:t>
                </w:r>
                <w:bookmarkStart w:id="0" w:name="OLE_LINK5"/>
                <w:bookmarkStart w:id="1" w:name="OLE_LINK6"/>
                <w:r w:rsidRPr="001B5678">
                  <w:rPr>
                    <w:rFonts w:eastAsia="Times New Roman" w:cs="Times New Roman"/>
                    <w:color w:val="000000"/>
                  </w:rPr>
                  <w:t xml:space="preserve">Expressionist </w:t>
                </w:r>
                <w:bookmarkEnd w:id="0"/>
                <w:bookmarkEnd w:id="1"/>
                <w:r w:rsidRPr="001B5678">
                  <w:rPr>
                    <w:rFonts w:eastAsia="Times New Roman" w:cs="Times New Roman"/>
                    <w:color w:val="000000"/>
                  </w:rPr>
                  <w:t xml:space="preserve">connections and artistic formalism, Schwitters never formally became a member of the Berlin Dada group. </w:t>
                </w:r>
                <w:proofErr w:type="spellStart"/>
                <w:r w:rsidRPr="001B5678">
                  <w:rPr>
                    <w:rFonts w:eastAsia="Times New Roman" w:cs="Times New Roman"/>
                    <w:color w:val="000000"/>
                  </w:rPr>
                  <w:t>Huelsenbeck</w:t>
                </w:r>
                <w:proofErr w:type="spellEnd"/>
                <w:r w:rsidRPr="001B5678">
                  <w:rPr>
                    <w:rFonts w:eastAsia="Times New Roman" w:cs="Times New Roman"/>
                    <w:color w:val="000000"/>
                  </w:rPr>
                  <w:t>, one of the original founders of Dada in Zurich, called Schwitters ‘the Caspar David Fried</w:t>
                </w:r>
                <w:r w:rsidR="0089721E">
                  <w:rPr>
                    <w:rFonts w:eastAsia="Times New Roman" w:cs="Times New Roman"/>
                    <w:color w:val="000000"/>
                  </w:rPr>
                  <w:t>rich of the Dadaist Revolution’.</w:t>
                </w:r>
                <w:r w:rsidRPr="001B5678">
                  <w:rPr>
                    <w:rFonts w:eastAsia="Times New Roman" w:cs="Times New Roman"/>
                    <w:color w:val="000000"/>
                  </w:rPr>
                  <w:t xml:space="preserve"> Because </w:t>
                </w:r>
                <w:proofErr w:type="spellStart"/>
                <w:r w:rsidRPr="001B5678">
                  <w:rPr>
                    <w:rFonts w:eastAsia="Times New Roman" w:cs="Times New Roman"/>
                    <w:color w:val="000000"/>
                  </w:rPr>
                  <w:t>Huelsenbeck</w:t>
                </w:r>
                <w:proofErr w:type="spellEnd"/>
                <w:r w:rsidRPr="001B5678">
                  <w:rPr>
                    <w:rFonts w:eastAsia="Times New Roman" w:cs="Times New Roman"/>
                    <w:color w:val="000000"/>
                  </w:rPr>
                  <w:t xml:space="preserve"> disdained any form of romantic or Expressionist art, this cannot be regarded as a compliment. </w:t>
                </w:r>
              </w:p>
              <w:p w14:paraId="4F922B5D" w14:textId="77777777" w:rsidR="00E90488" w:rsidRDefault="00E90488" w:rsidP="00E90488">
                <w:pPr>
                  <w:spacing w:line="270" w:lineRule="atLeast"/>
                  <w:rPr>
                    <w:rFonts w:eastAsia="Times New Roman" w:cs="Times New Roman"/>
                    <w:color w:val="000000"/>
                  </w:rPr>
                </w:pPr>
              </w:p>
              <w:p w14:paraId="3596645B" w14:textId="77777777" w:rsidR="00861BD0" w:rsidRDefault="00861BD0" w:rsidP="00861BD0">
                <w:pPr>
                  <w:keepNext/>
                  <w:spacing w:line="270" w:lineRule="atLeast"/>
                </w:pPr>
                <w:r>
                  <w:rPr>
                    <w:rFonts w:eastAsia="Times New Roman" w:cs="Times New Roman"/>
                    <w:color w:val="000000"/>
                  </w:rPr>
                  <w:t xml:space="preserve">File: </w:t>
                </w:r>
                <w:r w:rsidRPr="00861BD0">
                  <w:rPr>
                    <w:rFonts w:eastAsia="Times New Roman" w:cs="Times New Roman"/>
                    <w:color w:val="000000"/>
                  </w:rPr>
                  <w:t>Kurt Schwitters, 'Revolving' (1919)</w:t>
                </w:r>
                <w:r>
                  <w:rPr>
                    <w:rFonts w:eastAsia="Times New Roman" w:cs="Times New Roman"/>
                    <w:color w:val="000000"/>
                  </w:rPr>
                  <w:t>.jpg</w:t>
                </w:r>
              </w:p>
              <w:p w14:paraId="6594BB2B" w14:textId="77777777" w:rsidR="00861BD0" w:rsidRDefault="00861BD0" w:rsidP="00861BD0">
                <w:pPr>
                  <w:pStyle w:val="Caption"/>
                </w:pPr>
                <w:r>
                  <w:t xml:space="preserve">Kurt Schwitters, 'Revolving' (1919) </w:t>
                </w:r>
                <w:fldSimple w:instr=" SEQ Kurt_Schwitters,_'Revolving'_(1919) \* ARABIC ">
                  <w:r>
                    <w:rPr>
                      <w:noProof/>
                    </w:rPr>
                    <w:t>1</w:t>
                  </w:r>
                </w:fldSimple>
              </w:p>
              <w:p w14:paraId="15DD3EBC" w14:textId="77777777" w:rsidR="00861BD0" w:rsidRDefault="00861BD0" w:rsidP="00861BD0">
                <w:r>
                  <w:lastRenderedPageBreak/>
                  <w:t>Source</w:t>
                </w:r>
                <w:r w:rsidRPr="00861BD0">
                  <w:t>: Kurt Schwitters, Revolving (1919). Assemblage, 122.7 x 88.7 cm. Museum of Modern Art, New York.</w:t>
                </w:r>
                <w:r>
                  <w:t xml:space="preserve"> Image can be found at </w:t>
                </w:r>
                <w:hyperlink r:id="rId8" w:history="1">
                  <w:r w:rsidRPr="00854F84">
                    <w:rPr>
                      <w:rStyle w:val="Hyperlink"/>
                    </w:rPr>
                    <w:t>http://www.wikiart.org/en/kurt-schwitters/revolving-1919</w:t>
                  </w:r>
                </w:hyperlink>
              </w:p>
              <w:p w14:paraId="63BC6B2A" w14:textId="77777777" w:rsidR="00861BD0" w:rsidRPr="001B5678" w:rsidRDefault="00861BD0" w:rsidP="00E90488">
                <w:pPr>
                  <w:spacing w:line="270" w:lineRule="atLeast"/>
                  <w:rPr>
                    <w:rFonts w:eastAsia="Times New Roman" w:cs="Times New Roman"/>
                    <w:color w:val="000000"/>
                  </w:rPr>
                </w:pPr>
              </w:p>
              <w:p w14:paraId="4E68254A" w14:textId="77777777" w:rsidR="00E90488" w:rsidRDefault="00E90488" w:rsidP="00E90488">
                <w:r w:rsidRPr="001B5678">
                  <w:rPr>
                    <w:rFonts w:eastAsia="Times New Roman" w:cs="Times New Roman"/>
                    <w:color w:val="000000"/>
                  </w:rPr>
                  <w:t xml:space="preserve">In 1919 Schwitters made his first </w:t>
                </w:r>
                <w:proofErr w:type="spellStart"/>
                <w:r w:rsidRPr="001B5678">
                  <w:rPr>
                    <w:rFonts w:eastAsia="Times New Roman" w:cs="Times New Roman"/>
                    <w:color w:val="000000"/>
                  </w:rPr>
                  <w:t>Merz</w:t>
                </w:r>
                <w:proofErr w:type="spellEnd"/>
                <w:r w:rsidRPr="001B5678">
                  <w:rPr>
                    <w:rFonts w:eastAsia="Times New Roman" w:cs="Times New Roman"/>
                    <w:i/>
                    <w:color w:val="000000"/>
                  </w:rPr>
                  <w:t xml:space="preserve"> </w:t>
                </w:r>
                <w:r w:rsidRPr="001B5678">
                  <w:rPr>
                    <w:rFonts w:eastAsia="Times New Roman" w:cs="Times New Roman"/>
                    <w:color w:val="000000"/>
                  </w:rPr>
                  <w:t xml:space="preserve">collages. </w:t>
                </w:r>
                <w:proofErr w:type="spellStart"/>
                <w:r w:rsidRPr="001B5678">
                  <w:t>Merz</w:t>
                </w:r>
                <w:proofErr w:type="spellEnd"/>
                <w:r w:rsidRPr="001B5678">
                  <w:t xml:space="preserve"> was a putatively nonsense syllable, taken from part of a printed word embedded in one of his early collages: </w:t>
                </w:r>
                <w:r w:rsidR="00F93AF0">
                  <w:t>‘</w:t>
                </w:r>
                <w:proofErr w:type="spellStart"/>
                <w:r w:rsidRPr="001B5678">
                  <w:rPr>
                    <w:i/>
                  </w:rPr>
                  <w:t>Kommerz</w:t>
                </w:r>
                <w:proofErr w:type="spellEnd"/>
                <w:r w:rsidRPr="001B5678">
                  <w:rPr>
                    <w:i/>
                  </w:rPr>
                  <w:t>.</w:t>
                </w:r>
                <w:r w:rsidR="00F93AF0">
                  <w:rPr>
                    <w:i/>
                  </w:rPr>
                  <w:t>’</w:t>
                </w:r>
                <w:r w:rsidRPr="001B5678">
                  <w:t xml:space="preserve"> In this respect it was like the name </w:t>
                </w:r>
                <w:r w:rsidRPr="001B5678">
                  <w:rPr>
                    <w:i/>
                  </w:rPr>
                  <w:t xml:space="preserve">Dada </w:t>
                </w:r>
                <w:r w:rsidRPr="001B5678">
                  <w:t xml:space="preserve">itself, which, according to </w:t>
                </w:r>
                <w:proofErr w:type="spellStart"/>
                <w:r w:rsidRPr="001B5678">
                  <w:t>Huelsenbeck</w:t>
                </w:r>
                <w:proofErr w:type="spellEnd"/>
                <w:r w:rsidRPr="001B5678">
                  <w:t xml:space="preserve">, was chosen at random from a French-German dictionary. </w:t>
                </w:r>
                <w:proofErr w:type="spellStart"/>
                <w:r w:rsidRPr="001B5678">
                  <w:t>Merz</w:t>
                </w:r>
                <w:proofErr w:type="spellEnd"/>
                <w:r w:rsidRPr="001B5678">
                  <w:rPr>
                    <w:i/>
                  </w:rPr>
                  <w:t xml:space="preserve"> </w:t>
                </w:r>
                <w:r w:rsidRPr="001B5678">
                  <w:t xml:space="preserve">is an early form of appropriation and pastiche, an art pasted together from valueless, abject elements. Thus the term also suggests the French word, </w:t>
                </w:r>
                <w:proofErr w:type="spellStart"/>
                <w:r w:rsidRPr="001B5678">
                  <w:rPr>
                    <w:i/>
                  </w:rPr>
                  <w:t>merde</w:t>
                </w:r>
                <w:proofErr w:type="spellEnd"/>
                <w:r w:rsidRPr="001B5678">
                  <w:t xml:space="preserve"> (i.e., shit)</w:t>
                </w:r>
                <w:r w:rsidRPr="001B5678">
                  <w:rPr>
                    <w:i/>
                  </w:rPr>
                  <w:t xml:space="preserve">. </w:t>
                </w:r>
                <w:proofErr w:type="spellStart"/>
                <w:r w:rsidRPr="001B5678">
                  <w:t>Merz</w:t>
                </w:r>
                <w:proofErr w:type="spellEnd"/>
                <w:r w:rsidRPr="001B5678">
                  <w:t xml:space="preserve"> is an art made out of </w:t>
                </w:r>
                <w:proofErr w:type="spellStart"/>
                <w:r w:rsidRPr="001B5678">
                  <w:rPr>
                    <w:i/>
                  </w:rPr>
                  <w:t>merde</w:t>
                </w:r>
                <w:proofErr w:type="spellEnd"/>
                <w:r w:rsidRPr="001B5678">
                  <w:rPr>
                    <w:i/>
                  </w:rPr>
                  <w:t>.</w:t>
                </w:r>
                <w:r w:rsidRPr="001B5678">
                  <w:t xml:space="preserve"> But because Schwitters made careful choices regarding the colo</w:t>
                </w:r>
                <w:r w:rsidR="00531A0C">
                  <w:t>u</w:t>
                </w:r>
                <w:r w:rsidRPr="001B5678">
                  <w:t xml:space="preserve">r, shape, and arrangement of the pieces of </w:t>
                </w:r>
                <w:proofErr w:type="spellStart"/>
                <w:r w:rsidRPr="001B5678">
                  <w:rPr>
                    <w:i/>
                  </w:rPr>
                  <w:t>merde</w:t>
                </w:r>
                <w:proofErr w:type="spellEnd"/>
                <w:r w:rsidRPr="001B5678">
                  <w:t xml:space="preserve"> he used, his </w:t>
                </w:r>
                <w:proofErr w:type="spellStart"/>
                <w:r w:rsidRPr="001B5678">
                  <w:rPr>
                    <w:i/>
                  </w:rPr>
                  <w:t>merzbilder</w:t>
                </w:r>
                <w:proofErr w:type="spellEnd"/>
                <w:r w:rsidRPr="001B5678">
                  <w:rPr>
                    <w:i/>
                  </w:rPr>
                  <w:t xml:space="preserve"> </w:t>
                </w:r>
                <w:r w:rsidRPr="001B5678">
                  <w:t xml:space="preserve">are more related to the formalism of Cubist collage than to Dada anti-art such as the </w:t>
                </w:r>
                <w:r w:rsidR="00531A0C" w:rsidRPr="001B5678">
                  <w:t>ready-mades</w:t>
                </w:r>
                <w:r w:rsidRPr="001B5678">
                  <w:t xml:space="preserve"> of Marcel Duchamp or the chance constructions of Arp. In spite of their Dada connection with junk, they were also akin to movements like De </w:t>
                </w:r>
                <w:proofErr w:type="spellStart"/>
                <w:r w:rsidRPr="001B5678">
                  <w:t>Stijl</w:t>
                </w:r>
                <w:proofErr w:type="spellEnd"/>
                <w:r w:rsidRPr="001B5678">
                  <w:t xml:space="preserve"> and Constructivism, movements often discussed in his journal, </w:t>
                </w:r>
                <w:proofErr w:type="spellStart"/>
                <w:r w:rsidRPr="001B5678">
                  <w:rPr>
                    <w:i/>
                  </w:rPr>
                  <w:t>Merz</w:t>
                </w:r>
                <w:proofErr w:type="spellEnd"/>
                <w:r w:rsidRPr="001B5678">
                  <w:rPr>
                    <w:i/>
                  </w:rPr>
                  <w:t xml:space="preserve">, </w:t>
                </w:r>
                <w:r w:rsidRPr="001B5678">
                  <w:t xml:space="preserve">which he published between 1923 and 1932. </w:t>
                </w:r>
              </w:p>
              <w:p w14:paraId="0C6B6B77" w14:textId="77777777" w:rsidR="00861BD0" w:rsidRDefault="00861BD0" w:rsidP="00E90488"/>
              <w:p w14:paraId="10067712" w14:textId="77777777" w:rsidR="00861BD0" w:rsidRDefault="00861BD0" w:rsidP="00861BD0">
                <w:pPr>
                  <w:keepNext/>
                </w:pPr>
                <w:r>
                  <w:rPr>
                    <w:rFonts w:eastAsia="Times New Roman" w:cs="Times New Roman"/>
                    <w:color w:val="000000"/>
                  </w:rPr>
                  <w:t xml:space="preserve">File: </w:t>
                </w:r>
                <w:r w:rsidRPr="00861BD0">
                  <w:rPr>
                    <w:rFonts w:eastAsia="Times New Roman" w:cs="Times New Roman"/>
                    <w:color w:val="000000"/>
                  </w:rPr>
                  <w:t xml:space="preserve">Kurt Schwitters, 'Picture with Light </w:t>
                </w:r>
                <w:proofErr w:type="spellStart"/>
                <w:r w:rsidRPr="00861BD0">
                  <w:rPr>
                    <w:rFonts w:eastAsia="Times New Roman" w:cs="Times New Roman"/>
                    <w:color w:val="000000"/>
                  </w:rPr>
                  <w:t>Center</w:t>
                </w:r>
                <w:proofErr w:type="spellEnd"/>
                <w:r w:rsidRPr="00861BD0">
                  <w:rPr>
                    <w:rFonts w:eastAsia="Times New Roman" w:cs="Times New Roman"/>
                    <w:color w:val="000000"/>
                  </w:rPr>
                  <w:t>' (1919)</w:t>
                </w:r>
                <w:r>
                  <w:rPr>
                    <w:rFonts w:eastAsia="Times New Roman" w:cs="Times New Roman"/>
                    <w:color w:val="000000"/>
                  </w:rPr>
                  <w:t>.jpg</w:t>
                </w:r>
              </w:p>
              <w:p w14:paraId="6312A1EA" w14:textId="77777777" w:rsidR="00861BD0" w:rsidRDefault="00861BD0" w:rsidP="00861BD0">
                <w:pPr>
                  <w:pStyle w:val="Caption"/>
                  <w:rPr>
                    <w:rFonts w:eastAsia="Times New Roman" w:cs="Times New Roman"/>
                    <w:color w:val="000000"/>
                  </w:rPr>
                </w:pPr>
                <w:r>
                  <w:t xml:space="preserve">'Picture with Light </w:t>
                </w:r>
                <w:proofErr w:type="spellStart"/>
                <w:r>
                  <w:t>Center</w:t>
                </w:r>
                <w:proofErr w:type="spellEnd"/>
                <w:r>
                  <w:t xml:space="preserve">' (1919) </w:t>
                </w:r>
                <w:fldSimple w:instr=" SEQ 'Picture_with_Light_Center'_(1919) \* ARABIC ">
                  <w:r>
                    <w:rPr>
                      <w:noProof/>
                    </w:rPr>
                    <w:t>1</w:t>
                  </w:r>
                </w:fldSimple>
              </w:p>
              <w:p w14:paraId="5CDA6692" w14:textId="77777777" w:rsidR="00861BD0" w:rsidRDefault="00861BD0" w:rsidP="00861BD0">
                <w:r>
                  <w:rPr>
                    <w:rFonts w:eastAsia="Times New Roman" w:cs="Times New Roman"/>
                    <w:color w:val="000000"/>
                  </w:rPr>
                  <w:t xml:space="preserve">Source: </w:t>
                </w:r>
                <w:r>
                  <w:t xml:space="preserve">Kurt Schwitters, </w:t>
                </w:r>
                <w:r>
                  <w:rPr>
                    <w:i/>
                  </w:rPr>
                  <w:t xml:space="preserve">Picture with Light </w:t>
                </w:r>
                <w:proofErr w:type="spellStart"/>
                <w:r>
                  <w:rPr>
                    <w:i/>
                  </w:rPr>
                  <w:t>Center</w:t>
                </w:r>
                <w:proofErr w:type="spellEnd"/>
                <w:r>
                  <w:rPr>
                    <w:i/>
                  </w:rPr>
                  <w:t xml:space="preserve"> </w:t>
                </w:r>
                <w:r>
                  <w:t xml:space="preserve">(1919). Collage, 84.5 x 65.7 cm. Museum of Modern Art, New York. Image can be found at </w:t>
                </w:r>
                <w:hyperlink r:id="rId9" w:history="1">
                  <w:r w:rsidRPr="00854F84">
                    <w:rPr>
                      <w:rStyle w:val="Hyperlink"/>
                    </w:rPr>
                    <w:t>http://www.wik</w:t>
                  </w:r>
                  <w:r w:rsidRPr="00854F84">
                    <w:rPr>
                      <w:rStyle w:val="Hyperlink"/>
                    </w:rPr>
                    <w:t>i</w:t>
                  </w:r>
                  <w:r w:rsidRPr="00854F84">
                    <w:rPr>
                      <w:rStyle w:val="Hyperlink"/>
                    </w:rPr>
                    <w:t>art.org/en/kurt-schwitters/picture-with-light-center-1919</w:t>
                  </w:r>
                </w:hyperlink>
              </w:p>
              <w:p w14:paraId="419DE3B4" w14:textId="77777777" w:rsidR="00E90488" w:rsidRPr="001B5678" w:rsidRDefault="00E90488" w:rsidP="00E90488">
                <w:pPr>
                  <w:spacing w:line="270" w:lineRule="atLeast"/>
                  <w:rPr>
                    <w:rFonts w:eastAsia="Times New Roman" w:cs="Times New Roman"/>
                    <w:color w:val="000000"/>
                  </w:rPr>
                </w:pPr>
              </w:p>
              <w:p w14:paraId="6135431C" w14:textId="77777777" w:rsidR="00E90488" w:rsidRPr="001B5678" w:rsidRDefault="00E90488" w:rsidP="00E90488">
                <w:pPr>
                  <w:spacing w:line="270" w:lineRule="atLeast"/>
                  <w:rPr>
                    <w:rFonts w:eastAsia="Times New Roman" w:cs="Times New Roman"/>
                    <w:color w:val="000000"/>
                  </w:rPr>
                </w:pPr>
                <w:r w:rsidRPr="001B5678">
                  <w:rPr>
                    <w:rFonts w:eastAsia="Times New Roman" w:cs="Times New Roman"/>
                    <w:color w:val="000000"/>
                  </w:rPr>
                  <w:t xml:space="preserve">There was also a socially engaged, if not narrowly political, aspect to </w:t>
                </w:r>
                <w:proofErr w:type="spellStart"/>
                <w:r w:rsidRPr="001B5678">
                  <w:rPr>
                    <w:rFonts w:eastAsia="Times New Roman" w:cs="Times New Roman"/>
                    <w:color w:val="000000"/>
                  </w:rPr>
                  <w:t>Merz</w:t>
                </w:r>
                <w:proofErr w:type="spellEnd"/>
                <w:r w:rsidRPr="001B5678">
                  <w:rPr>
                    <w:rFonts w:eastAsia="Times New Roman" w:cs="Times New Roman"/>
                    <w:i/>
                    <w:color w:val="000000"/>
                  </w:rPr>
                  <w:t>.</w:t>
                </w:r>
                <w:r w:rsidRPr="001B5678">
                  <w:rPr>
                    <w:rFonts w:eastAsia="Times New Roman" w:cs="Times New Roman"/>
                    <w:color w:val="000000"/>
                  </w:rPr>
                  <w:t xml:space="preserve"> For Schwitters, the </w:t>
                </w:r>
                <w:proofErr w:type="spellStart"/>
                <w:r w:rsidRPr="001B5678">
                  <w:rPr>
                    <w:rFonts w:eastAsia="Times New Roman" w:cs="Times New Roman"/>
                    <w:color w:val="000000"/>
                  </w:rPr>
                  <w:t>Merz</w:t>
                </w:r>
                <w:proofErr w:type="spellEnd"/>
                <w:r w:rsidRPr="001B5678">
                  <w:rPr>
                    <w:rFonts w:eastAsia="Times New Roman" w:cs="Times New Roman"/>
                    <w:color w:val="000000"/>
                  </w:rPr>
                  <w:t xml:space="preserve"> aesthetic was associated with (among other things) the rebuilding of Germany after the devastation of the war. Building a new society out of the ruins of the old one was like making something elevated (like art) out of something low (like shit). </w:t>
                </w:r>
              </w:p>
              <w:p w14:paraId="535C7764" w14:textId="77777777" w:rsidR="00E90488" w:rsidRPr="001B5678" w:rsidRDefault="00E90488" w:rsidP="00E90488">
                <w:pPr>
                  <w:spacing w:line="270" w:lineRule="atLeast"/>
                  <w:rPr>
                    <w:rFonts w:eastAsia="Times New Roman" w:cs="Times New Roman"/>
                    <w:color w:val="000000"/>
                  </w:rPr>
                </w:pPr>
              </w:p>
              <w:p w14:paraId="1D5D1896" w14:textId="77777777" w:rsidR="00E90488" w:rsidRPr="001B5678" w:rsidRDefault="00E90488" w:rsidP="00E90488">
                <w:pPr>
                  <w:spacing w:line="270" w:lineRule="atLeast"/>
                  <w:rPr>
                    <w:rFonts w:eastAsia="Times New Roman" w:cs="Times New Roman"/>
                    <w:color w:val="000000"/>
                  </w:rPr>
                </w:pPr>
                <w:r w:rsidRPr="001B5678">
                  <w:rPr>
                    <w:rFonts w:eastAsia="Times New Roman" w:cs="Times New Roman"/>
                    <w:color w:val="000000"/>
                  </w:rPr>
                  <w:t xml:space="preserve">Schwitters became a successful businessman, heading his own advertising agency, travelling, and helping develop and </w:t>
                </w:r>
                <w:r w:rsidR="00531A0C" w:rsidRPr="001B5678">
                  <w:rPr>
                    <w:rFonts w:eastAsia="Times New Roman" w:cs="Times New Roman"/>
                    <w:color w:val="000000"/>
                  </w:rPr>
                  <w:t>propagate</w:t>
                </w:r>
                <w:r w:rsidRPr="001B5678">
                  <w:rPr>
                    <w:rFonts w:eastAsia="Times New Roman" w:cs="Times New Roman"/>
                    <w:color w:val="000000"/>
                  </w:rPr>
                  <w:t xml:space="preserve"> modern forms of typography. As with other aspects of his career, success as an entrepreneur working within a modern capitalist system and popularizing modernistic aesthetic ideas within that system were not in the spirit of the political and aesthetic rebellion that defined Dada. </w:t>
                </w:r>
              </w:p>
              <w:p w14:paraId="1785037E" w14:textId="77777777" w:rsidR="00E90488" w:rsidRPr="001B5678" w:rsidRDefault="00E90488" w:rsidP="00E90488">
                <w:pPr>
                  <w:spacing w:line="270" w:lineRule="atLeast"/>
                  <w:rPr>
                    <w:rFonts w:eastAsia="Times New Roman" w:cs="Times New Roman"/>
                    <w:i/>
                    <w:color w:val="000000"/>
                  </w:rPr>
                </w:pPr>
              </w:p>
              <w:p w14:paraId="64E3B9CF" w14:textId="77777777" w:rsidR="00E90488" w:rsidRDefault="00E90488" w:rsidP="00E90488">
                <w:r w:rsidRPr="001B5678">
                  <w:rPr>
                    <w:rFonts w:eastAsia="Times New Roman" w:cs="Times New Roman"/>
                    <w:color w:val="000000"/>
                  </w:rPr>
                  <w:t xml:space="preserve">During the same period in which </w:t>
                </w:r>
                <w:proofErr w:type="spellStart"/>
                <w:r w:rsidRPr="001B5678">
                  <w:rPr>
                    <w:rFonts w:eastAsia="Times New Roman" w:cs="Times New Roman"/>
                    <w:i/>
                    <w:iCs/>
                    <w:color w:val="000000"/>
                  </w:rPr>
                  <w:t>Merz</w:t>
                </w:r>
                <w:proofErr w:type="spellEnd"/>
                <w:r w:rsidRPr="001B5678">
                  <w:rPr>
                    <w:rFonts w:eastAsia="Times New Roman" w:cs="Times New Roman"/>
                    <w:color w:val="000000"/>
                  </w:rPr>
                  <w:t xml:space="preserve"> was published, </w:t>
                </w:r>
                <w:proofErr w:type="spellStart"/>
                <w:r w:rsidRPr="001B5678">
                  <w:rPr>
                    <w:rFonts w:eastAsia="Times New Roman" w:cs="Times New Roman"/>
                    <w:color w:val="000000"/>
                  </w:rPr>
                  <w:t>Schwitters</w:t>
                </w:r>
                <w:proofErr w:type="spellEnd"/>
                <w:r w:rsidRPr="001B5678">
                  <w:rPr>
                    <w:rFonts w:eastAsia="Times New Roman" w:cs="Times New Roman"/>
                    <w:color w:val="000000"/>
                  </w:rPr>
                  <w:t xml:space="preserve"> began working on his </w:t>
                </w:r>
                <w:proofErr w:type="spellStart"/>
                <w:r w:rsidRPr="001B5678">
                  <w:rPr>
                    <w:rFonts w:eastAsia="Times New Roman" w:cs="Times New Roman"/>
                    <w:i/>
                    <w:iCs/>
                    <w:color w:val="000000"/>
                  </w:rPr>
                  <w:t>Merzbau</w:t>
                </w:r>
                <w:proofErr w:type="spellEnd"/>
                <w:r w:rsidRPr="001B5678">
                  <w:rPr>
                    <w:rFonts w:eastAsia="Times New Roman" w:cs="Times New Roman"/>
                    <w:color w:val="000000"/>
                  </w:rPr>
                  <w:t xml:space="preserve"> (</w:t>
                </w:r>
                <w:proofErr w:type="spellStart"/>
                <w:r w:rsidRPr="001B5678">
                  <w:rPr>
                    <w:rFonts w:eastAsia="Times New Roman" w:cs="Times New Roman"/>
                    <w:color w:val="000000"/>
                  </w:rPr>
                  <w:t>Merz</w:t>
                </w:r>
                <w:proofErr w:type="spellEnd"/>
                <w:r w:rsidRPr="001B5678">
                  <w:rPr>
                    <w:rFonts w:eastAsia="Times New Roman" w:cs="Times New Roman"/>
                    <w:color w:val="000000"/>
                  </w:rPr>
                  <w:t xml:space="preserve"> Building) which grew to occupy much of his family house and studio in Hannover. </w:t>
                </w:r>
                <w:r w:rsidRPr="001B5678">
                  <w:t xml:space="preserve">The </w:t>
                </w:r>
                <w:proofErr w:type="spellStart"/>
                <w:r w:rsidRPr="001B5678">
                  <w:rPr>
                    <w:i/>
                  </w:rPr>
                  <w:t>Merzbau</w:t>
                </w:r>
                <w:proofErr w:type="spellEnd"/>
                <w:r w:rsidRPr="001B5678">
                  <w:rPr>
                    <w:i/>
                  </w:rPr>
                  <w:t xml:space="preserve"> </w:t>
                </w:r>
                <w:r w:rsidRPr="001B5678">
                  <w:t xml:space="preserve">was a three dimensional </w:t>
                </w:r>
                <w:proofErr w:type="spellStart"/>
                <w:r w:rsidRPr="001B5678">
                  <w:rPr>
                    <w:i/>
                  </w:rPr>
                  <w:t>merzbild</w:t>
                </w:r>
                <w:proofErr w:type="spellEnd"/>
                <w:r w:rsidRPr="001B5678">
                  <w:rPr>
                    <w:i/>
                  </w:rPr>
                  <w:t xml:space="preserve">, </w:t>
                </w:r>
                <w:r w:rsidRPr="001B5678">
                  <w:t>an</w:t>
                </w:r>
                <w:r w:rsidRPr="001B5678">
                  <w:rPr>
                    <w:i/>
                  </w:rPr>
                  <w:t xml:space="preserve"> </w:t>
                </w:r>
                <w:r w:rsidRPr="001B5678">
                  <w:t xml:space="preserve">assemblage of interconnected enclosures that contained a great variety of objects and substances with autobiographical associations (including hair and bottled urine). It also incorporated work by other artists associated with Dada, including </w:t>
                </w:r>
                <w:r w:rsidRPr="001B5678">
                  <w:rPr>
                    <w:lang w:val="en"/>
                  </w:rPr>
                  <w:t xml:space="preserve">Hannah </w:t>
                </w:r>
                <w:proofErr w:type="spellStart"/>
                <w:r w:rsidRPr="001B5678">
                  <w:rPr>
                    <w:lang w:val="en"/>
                  </w:rPr>
                  <w:t>Höch</w:t>
                </w:r>
                <w:proofErr w:type="spellEnd"/>
                <w:r w:rsidRPr="001B5678">
                  <w:rPr>
                    <w:lang w:val="en"/>
                  </w:rPr>
                  <w:t xml:space="preserve">, Raoul </w:t>
                </w:r>
                <w:proofErr w:type="spellStart"/>
                <w:r w:rsidRPr="001B5678">
                  <w:rPr>
                    <w:lang w:val="en"/>
                  </w:rPr>
                  <w:t>Hausmann</w:t>
                </w:r>
                <w:proofErr w:type="spellEnd"/>
                <w:r w:rsidRPr="001B5678">
                  <w:rPr>
                    <w:lang w:val="en"/>
                  </w:rPr>
                  <w:t xml:space="preserve"> and </w:t>
                </w:r>
                <w:r w:rsidRPr="001B5678">
                  <w:t>Sophie Ta</w:t>
                </w:r>
                <w:r w:rsidRPr="001B5678">
                  <w:rPr>
                    <w:lang w:val="en"/>
                  </w:rPr>
                  <w:t>e</w:t>
                </w:r>
                <w:proofErr w:type="spellStart"/>
                <w:r w:rsidRPr="001B5678">
                  <w:t>uber</w:t>
                </w:r>
                <w:proofErr w:type="spellEnd"/>
                <w:r w:rsidRPr="001B5678">
                  <w:t xml:space="preserve">. In 1943 the Hannover </w:t>
                </w:r>
                <w:proofErr w:type="spellStart"/>
                <w:r w:rsidRPr="001B5678">
                  <w:rPr>
                    <w:i/>
                  </w:rPr>
                  <w:t>Merzbau</w:t>
                </w:r>
                <w:proofErr w:type="spellEnd"/>
                <w:r w:rsidRPr="001B5678">
                  <w:rPr>
                    <w:i/>
                  </w:rPr>
                  <w:t xml:space="preserve"> </w:t>
                </w:r>
                <w:r w:rsidRPr="001B5678">
                  <w:t xml:space="preserve">was destroyed during an allied bombing. </w:t>
                </w:r>
              </w:p>
              <w:p w14:paraId="0F5C2D84" w14:textId="77777777" w:rsidR="00861BD0" w:rsidRDefault="00861BD0" w:rsidP="00E90488"/>
              <w:p w14:paraId="5E4AE955" w14:textId="77777777" w:rsidR="00861BD0" w:rsidRDefault="00861BD0" w:rsidP="00861BD0">
                <w:pPr>
                  <w:keepNext/>
                </w:pPr>
                <w:r>
                  <w:t xml:space="preserve">File: </w:t>
                </w:r>
                <w:r w:rsidRPr="00861BD0">
                  <w:t xml:space="preserve">Kurt </w:t>
                </w:r>
                <w:proofErr w:type="spellStart"/>
                <w:r w:rsidRPr="00861BD0">
                  <w:t>Schwitters</w:t>
                </w:r>
                <w:proofErr w:type="spellEnd"/>
                <w:r w:rsidRPr="00861BD0">
                  <w:t>, '</w:t>
                </w:r>
                <w:proofErr w:type="spellStart"/>
                <w:r w:rsidRPr="00861BD0">
                  <w:t>Merzbau</w:t>
                </w:r>
                <w:proofErr w:type="spellEnd"/>
                <w:r w:rsidRPr="00861BD0">
                  <w:t>' (1923-1937)</w:t>
                </w:r>
                <w:r>
                  <w:t>.jpg</w:t>
                </w:r>
              </w:p>
              <w:p w14:paraId="7AE64D8C" w14:textId="77777777" w:rsidR="00861BD0" w:rsidRDefault="00861BD0" w:rsidP="00861BD0">
                <w:pPr>
                  <w:pStyle w:val="Caption"/>
                </w:pPr>
                <w:r>
                  <w:t xml:space="preserve">Kurt </w:t>
                </w:r>
                <w:proofErr w:type="spellStart"/>
                <w:r>
                  <w:t>Schwitters</w:t>
                </w:r>
                <w:proofErr w:type="spellEnd"/>
                <w:r>
                  <w:t>, '</w:t>
                </w:r>
                <w:proofErr w:type="spellStart"/>
                <w:r>
                  <w:t>Merzbau</w:t>
                </w:r>
                <w:proofErr w:type="spellEnd"/>
                <w:r>
                  <w:t xml:space="preserve">' (1923-1937) </w:t>
                </w:r>
                <w:fldSimple w:instr=" SEQ Kurt_Schwitters,_'Merzbau'_(1923-1937) \* ARABIC ">
                  <w:r>
                    <w:rPr>
                      <w:noProof/>
                    </w:rPr>
                    <w:t>1</w:t>
                  </w:r>
                </w:fldSimple>
              </w:p>
              <w:p w14:paraId="7039F4BC" w14:textId="77777777" w:rsidR="00861BD0" w:rsidRDefault="00861BD0" w:rsidP="00861BD0">
                <w:r>
                  <w:t>Sou</w:t>
                </w:r>
                <w:r w:rsidRPr="00861BD0">
                  <w:t xml:space="preserve">rce: Kurt </w:t>
                </w:r>
                <w:proofErr w:type="spellStart"/>
                <w:r w:rsidRPr="00861BD0">
                  <w:t>Schwitters</w:t>
                </w:r>
                <w:proofErr w:type="spellEnd"/>
                <w:r w:rsidRPr="00861BD0">
                  <w:t xml:space="preserve">, </w:t>
                </w:r>
                <w:proofErr w:type="spellStart"/>
                <w:r w:rsidRPr="00861BD0">
                  <w:t>Merzbau</w:t>
                </w:r>
                <w:proofErr w:type="spellEnd"/>
                <w:r w:rsidRPr="00861BD0">
                  <w:t xml:space="preserve"> (1923-1937). Installation (destroyed in World War II).</w:t>
                </w:r>
                <w:r>
                  <w:t xml:space="preserve"> Image can be found at </w:t>
                </w:r>
                <w:hyperlink r:id="rId10" w:anchor="supersized-artistPaintings-284158" w:history="1">
                  <w:r w:rsidRPr="00854F84">
                    <w:rPr>
                      <w:rStyle w:val="Hyperlink"/>
                    </w:rPr>
                    <w:t>http://www.wikiart.org/en/kurt-schwitters/revolving-1919#supersized-artistPaintings-284158</w:t>
                  </w:r>
                </w:hyperlink>
              </w:p>
              <w:p w14:paraId="7A6EBA51" w14:textId="77777777" w:rsidR="00531A0C" w:rsidRPr="001B5678" w:rsidRDefault="00531A0C" w:rsidP="00E90488"/>
              <w:p w14:paraId="04EEB688" w14:textId="77777777" w:rsidR="00E90488" w:rsidRPr="001B5678" w:rsidRDefault="00531A0C" w:rsidP="00E90488">
                <w:pPr>
                  <w:rPr>
                    <w:u w:val="single"/>
                  </w:rPr>
                </w:pPr>
                <w:proofErr w:type="spellStart"/>
                <w:r>
                  <w:t>Schwitters</w:t>
                </w:r>
                <w:proofErr w:type="spellEnd"/>
                <w:r>
                  <w:t xml:space="preserve">’ </w:t>
                </w:r>
                <w:proofErr w:type="spellStart"/>
                <w:r>
                  <w:t>M</w:t>
                </w:r>
                <w:r w:rsidR="00E90488" w:rsidRPr="001B5678">
                  <w:t>erz</w:t>
                </w:r>
                <w:proofErr w:type="spellEnd"/>
                <w:r w:rsidR="00E90488" w:rsidRPr="001B5678">
                  <w:t xml:space="preserve"> poetry was constructed from randomly picked bits of conversation or phrases from print sources—a process analogous to the found and reconstructed method of his </w:t>
                </w:r>
                <w:proofErr w:type="spellStart"/>
                <w:r w:rsidR="00E90488" w:rsidRPr="001B5678">
                  <w:rPr>
                    <w:i/>
                  </w:rPr>
                  <w:t>merzbilder</w:t>
                </w:r>
                <w:proofErr w:type="spellEnd"/>
                <w:r w:rsidR="00E90488" w:rsidRPr="001B5678">
                  <w:rPr>
                    <w:i/>
                  </w:rPr>
                  <w:t>.</w:t>
                </w:r>
                <w:r w:rsidR="00E90488" w:rsidRPr="001B5678">
                  <w:t xml:space="preserve"> His poem, ‘An Anna Blume’ (published in </w:t>
                </w:r>
                <w:r w:rsidR="00E90488" w:rsidRPr="001B5678">
                  <w:rPr>
                    <w:i/>
                  </w:rPr>
                  <w:t xml:space="preserve">Der Sturm </w:t>
                </w:r>
                <w:r w:rsidR="00E90488" w:rsidRPr="001B5678">
                  <w:t xml:space="preserve">in 1919), a nonsensical parody of </w:t>
                </w:r>
                <w:r w:rsidR="00E90488" w:rsidRPr="001B5678">
                  <w:lastRenderedPageBreak/>
                  <w:t xml:space="preserve">love poems, is a classic of Dada poetry. His sound art, constructed of bits of conversation, song fragments, and other found materials, was another counterpart to his </w:t>
                </w:r>
                <w:proofErr w:type="spellStart"/>
                <w:r w:rsidR="00E90488" w:rsidRPr="001B5678">
                  <w:rPr>
                    <w:i/>
                  </w:rPr>
                  <w:t>merzbilder</w:t>
                </w:r>
                <w:proofErr w:type="spellEnd"/>
                <w:r w:rsidR="00E90488" w:rsidRPr="001B5678">
                  <w:t xml:space="preserve">. It can be seen as an antecedent to </w:t>
                </w:r>
                <w:proofErr w:type="spellStart"/>
                <w:r w:rsidR="00E90488" w:rsidRPr="001B5678">
                  <w:rPr>
                    <w:i/>
                  </w:rPr>
                  <w:t>musique</w:t>
                </w:r>
                <w:proofErr w:type="spellEnd"/>
                <w:r w:rsidR="00E90488" w:rsidRPr="001B5678">
                  <w:rPr>
                    <w:i/>
                  </w:rPr>
                  <w:t xml:space="preserve"> concrete </w:t>
                </w:r>
                <w:r w:rsidR="00E90488" w:rsidRPr="001B5678">
                  <w:t>and (because the score leaves much to the decisions of the performer) the aleatory compositions of John Cage. The following is an excerpt of Schwitters’ own 1922</w:t>
                </w:r>
                <w:r w:rsidR="0089721E">
                  <w:t xml:space="preserve"> translation of ‘An Anna </w:t>
                </w:r>
                <w:proofErr w:type="spellStart"/>
                <w:r w:rsidR="0089721E">
                  <w:t>Blume</w:t>
                </w:r>
                <w:proofErr w:type="spellEnd"/>
                <w:r w:rsidR="0089721E">
                  <w:t>’,</w:t>
                </w:r>
                <w:r w:rsidR="00E90488" w:rsidRPr="001B5678">
                  <w:t xml:space="preserve"> retitled as ‘To</w:t>
                </w:r>
                <w:r w:rsidR="0089721E">
                  <w:t xml:space="preserve"> Eve Blossom’,</w:t>
                </w:r>
              </w:p>
              <w:p w14:paraId="54DD31AF" w14:textId="77777777" w:rsidR="00E90488" w:rsidRPr="001B5678" w:rsidRDefault="00E90488" w:rsidP="00E90488"/>
              <w:p w14:paraId="44C7DBD8" w14:textId="77777777" w:rsidR="00AB3082" w:rsidRDefault="00E90488" w:rsidP="00E90488">
                <w:pPr>
                  <w:ind w:left="720"/>
                </w:pPr>
                <w:r w:rsidRPr="001B5678">
                  <w:t xml:space="preserve">Who art thou, uncounted woman, Thou art, art thou? </w:t>
                </w:r>
                <w:r w:rsidRPr="001B5678">
                  <w:br/>
                  <w:t xml:space="preserve">People say, thou </w:t>
                </w:r>
                <w:proofErr w:type="spellStart"/>
                <w:r w:rsidRPr="001B5678">
                  <w:t>werst</w:t>
                </w:r>
                <w:proofErr w:type="spellEnd"/>
                <w:r w:rsidRPr="001B5678">
                  <w:t xml:space="preserve">, </w:t>
                </w:r>
                <w:r w:rsidRPr="001B5678">
                  <w:br/>
                  <w:t xml:space="preserve">Let them say, they don't know what they are talking about. </w:t>
                </w:r>
                <w:r w:rsidRPr="001B5678">
                  <w:br/>
                  <w:t xml:space="preserve">Thou </w:t>
                </w:r>
                <w:proofErr w:type="spellStart"/>
                <w:r w:rsidRPr="001B5678">
                  <w:t>wearest</w:t>
                </w:r>
                <w:proofErr w:type="spellEnd"/>
                <w:r w:rsidRPr="001B5678">
                  <w:t xml:space="preserve"> thine hat on thy feet, and </w:t>
                </w:r>
                <w:proofErr w:type="spellStart"/>
                <w:r w:rsidRPr="001B5678">
                  <w:t>wanderest</w:t>
                </w:r>
                <w:proofErr w:type="spellEnd"/>
                <w:r w:rsidRPr="001B5678">
                  <w:t xml:space="preserve"> on thine hands, </w:t>
                </w:r>
                <w:r w:rsidRPr="001B5678">
                  <w:br/>
                  <w:t xml:space="preserve">On </w:t>
                </w:r>
                <w:proofErr w:type="spellStart"/>
                <w:r w:rsidRPr="001B5678">
                  <w:t>th</w:t>
                </w:r>
                <w:proofErr w:type="spellEnd"/>
                <w:r w:rsidR="00AB3082">
                  <w:t>\</w:t>
                </w:r>
              </w:p>
              <w:p w14:paraId="4249BC12" w14:textId="77777777" w:rsidR="00324E2F" w:rsidRDefault="00E90488" w:rsidP="00324E2F">
                <w:pPr>
                  <w:ind w:left="720"/>
                </w:pPr>
                <w:proofErr w:type="spellStart"/>
                <w:r w:rsidRPr="001B5678">
                  <w:t>ine</w:t>
                </w:r>
                <w:proofErr w:type="spellEnd"/>
                <w:r w:rsidRPr="001B5678">
                  <w:t xml:space="preserve"> hands thou </w:t>
                </w:r>
                <w:proofErr w:type="spellStart"/>
                <w:r w:rsidRPr="001B5678">
                  <w:t>wanderest</w:t>
                </w:r>
                <w:proofErr w:type="spellEnd"/>
                <w:r w:rsidRPr="001B5678">
                  <w:t xml:space="preserve"> </w:t>
                </w:r>
                <w:r w:rsidRPr="001B5678">
                  <w:br/>
                  <w:t xml:space="preserve">Hallo, thy red dress, sawn into white folds, </w:t>
                </w:r>
                <w:r w:rsidRPr="001B5678">
                  <w:br/>
                  <w:t xml:space="preserve">Red I love Eve Blossom, red I love thine, </w:t>
                </w:r>
                <w:r w:rsidRPr="001B5678">
                  <w:br/>
                  <w:t xml:space="preserve">Thou thee thee thine, I thine, thou mine, we? </w:t>
                </w:r>
                <w:r w:rsidRPr="001B5678">
                  <w:br/>
                  <w:t xml:space="preserve">That (by the way) belongs to the cold glow! </w:t>
                </w:r>
                <w:r w:rsidRPr="001B5678">
                  <w:br/>
                  <w:t>Eve Blossom, red Eve Blossom what do people say?</w:t>
                </w:r>
                <w:r w:rsidR="00324E2F">
                  <w:t xml:space="preserve"> </w:t>
                </w:r>
              </w:p>
              <w:p w14:paraId="21C0C6C6" w14:textId="77777777" w:rsidR="00E90488" w:rsidRDefault="00544515" w:rsidP="00324E2F">
                <w:pPr>
                  <w:ind w:left="720"/>
                </w:pPr>
                <w:sdt>
                  <w:sdtPr>
                    <w:id w:val="-937059075"/>
                    <w:citation/>
                  </w:sdtPr>
                  <w:sdtEndPr/>
                  <w:sdtContent>
                    <w:r w:rsidR="00324E2F">
                      <w:fldChar w:fldCharType="begin"/>
                    </w:r>
                    <w:r w:rsidR="00324E2F">
                      <w:rPr>
                        <w:lang w:val="en-CA"/>
                      </w:rPr>
                      <w:instrText xml:space="preserve"> CITATION Costis \l 4105 </w:instrText>
                    </w:r>
                    <w:r w:rsidR="00324E2F">
                      <w:fldChar w:fldCharType="separate"/>
                    </w:r>
                    <w:r w:rsidR="00324E2F" w:rsidRPr="00324E2F">
                      <w:rPr>
                        <w:noProof/>
                        <w:lang w:val="en-CA"/>
                      </w:rPr>
                      <w:t>(Costis)</w:t>
                    </w:r>
                    <w:r w:rsidR="00324E2F">
                      <w:fldChar w:fldCharType="end"/>
                    </w:r>
                  </w:sdtContent>
                </w:sdt>
              </w:p>
              <w:p w14:paraId="7B96514C" w14:textId="77777777" w:rsidR="00324E2F" w:rsidRPr="00324E2F" w:rsidRDefault="00324E2F" w:rsidP="00324E2F">
                <w:pPr>
                  <w:ind w:left="720"/>
                  <w:rPr>
                    <w:u w:val="single"/>
                  </w:rPr>
                </w:pPr>
              </w:p>
              <w:p w14:paraId="50B9D9BA" w14:textId="77777777" w:rsidR="00E90488" w:rsidRPr="001B5678" w:rsidRDefault="00E90488" w:rsidP="00E90488">
                <w:r w:rsidRPr="001B5678">
                  <w:t xml:space="preserve">One of </w:t>
                </w:r>
                <w:proofErr w:type="spellStart"/>
                <w:r w:rsidRPr="001B5678">
                  <w:t>Schwitters</w:t>
                </w:r>
                <w:proofErr w:type="spellEnd"/>
                <w:r w:rsidRPr="001B5678">
                  <w:t>’ most important works was a musical/poetic piece, ‘</w:t>
                </w:r>
                <w:proofErr w:type="spellStart"/>
                <w:r w:rsidRPr="001B5678">
                  <w:t>Ursonate</w:t>
                </w:r>
                <w:proofErr w:type="spellEnd"/>
                <w:r w:rsidRPr="001B5678">
                  <w:t>’</w:t>
                </w:r>
                <w:r w:rsidRPr="001B5678">
                  <w:rPr>
                    <w:i/>
                  </w:rPr>
                  <w:t xml:space="preserve"> </w:t>
                </w:r>
                <w:r w:rsidRPr="001B5678">
                  <w:t>(‘</w:t>
                </w:r>
                <w:r w:rsidRPr="001B5678">
                  <w:rPr>
                    <w:i/>
                  </w:rPr>
                  <w:t>Ur</w:t>
                </w:r>
                <w:r w:rsidRPr="001B5678">
                  <w:t xml:space="preserve"> </w:t>
                </w:r>
                <w:r w:rsidRPr="001B5678">
                  <w:rPr>
                    <w:i/>
                  </w:rPr>
                  <w:t>Sonata</w:t>
                </w:r>
                <w:r w:rsidR="0089721E">
                  <w:rPr>
                    <w:i/>
                  </w:rPr>
                  <w:t>’</w:t>
                </w:r>
                <w:r w:rsidR="0089721E">
                  <w:t>,</w:t>
                </w:r>
                <w:r w:rsidRPr="001B5678">
                  <w:t xml:space="preserve"> 1922-1932). </w:t>
                </w:r>
                <w:proofErr w:type="spellStart"/>
                <w:r w:rsidRPr="001B5678">
                  <w:rPr>
                    <w:i/>
                  </w:rPr>
                  <w:t>Ursonate</w:t>
                </w:r>
                <w:proofErr w:type="spellEnd"/>
                <w:r w:rsidRPr="001B5678">
                  <w:rPr>
                    <w:i/>
                  </w:rPr>
                  <w:t xml:space="preserve"> </w:t>
                </w:r>
                <w:r w:rsidRPr="001B5678">
                  <w:t>is a nonverbal voice art form, consisting of nonsense syllables, but model</w:t>
                </w:r>
                <w:r w:rsidR="008B0DDF">
                  <w:t>l</w:t>
                </w:r>
                <w:r w:rsidRPr="001B5678">
                  <w:t xml:space="preserve">ed after the form of a classical sonata. It is declaimed and sung, producing a primitive, </w:t>
                </w:r>
                <w:r w:rsidR="00F93AF0">
                  <w:t>‘</w:t>
                </w:r>
                <w:r w:rsidRPr="001B5678">
                  <w:t>ur</w:t>
                </w:r>
                <w:r w:rsidR="00F93AF0">
                  <w:t>’</w:t>
                </w:r>
                <w:r w:rsidRPr="001B5678">
                  <w:t xml:space="preserve"> voice art, which recaptures the expressive possibilities of the voice, utilizing tempo, pitch, and dynamics, as an infant might vocalize, without recourse to language. </w:t>
                </w:r>
              </w:p>
              <w:p w14:paraId="04E29E00" w14:textId="77777777" w:rsidR="00E90488" w:rsidRPr="001B5678" w:rsidRDefault="00E90488" w:rsidP="00E90488"/>
              <w:p w14:paraId="04D408EC" w14:textId="77777777" w:rsidR="00E90488" w:rsidRPr="001B5678" w:rsidRDefault="00324E2F" w:rsidP="00E90488">
                <w:pPr>
                  <w:rPr>
                    <w:color w:val="44546A" w:themeColor="text2"/>
                    <w:u w:val="single"/>
                  </w:rPr>
                </w:pPr>
                <w:proofErr w:type="spellStart"/>
                <w:r>
                  <w:rPr>
                    <w:b/>
                    <w:u w:val="single"/>
                  </w:rPr>
                  <w:t>Ursonate</w:t>
                </w:r>
                <w:proofErr w:type="spellEnd"/>
                <w:r>
                  <w:rPr>
                    <w:b/>
                    <w:u w:val="single"/>
                  </w:rPr>
                  <w:t xml:space="preserve"> Score</w:t>
                </w:r>
              </w:p>
              <w:p w14:paraId="5566EB92" w14:textId="77777777" w:rsidR="00E90488" w:rsidRPr="001B5678" w:rsidRDefault="00544515" w:rsidP="00E90488">
                <w:pPr>
                  <w:rPr>
                    <w:rStyle w:val="Hyperlink"/>
                    <w:color w:val="44546A" w:themeColor="text2"/>
                  </w:rPr>
                </w:pPr>
                <w:hyperlink r:id="rId11" w:history="1">
                  <w:r w:rsidR="00E90488" w:rsidRPr="001B5678">
                    <w:rPr>
                      <w:rStyle w:val="Hyperlink"/>
                      <w:color w:val="44546A" w:themeColor="text2"/>
                    </w:rPr>
                    <w:t>http://www.merzmail.net/ursonatepdf.pdf</w:t>
                  </w:r>
                </w:hyperlink>
              </w:p>
              <w:p w14:paraId="686835D3" w14:textId="77777777" w:rsidR="00E90488" w:rsidRPr="001B5678" w:rsidRDefault="00E90488" w:rsidP="00E90488">
                <w:pPr>
                  <w:rPr>
                    <w:rStyle w:val="Hyperlink"/>
                  </w:rPr>
                </w:pPr>
              </w:p>
              <w:p w14:paraId="00E5CE2D" w14:textId="77777777" w:rsidR="00E90488" w:rsidRPr="001B5678" w:rsidRDefault="00E90488" w:rsidP="00E90488">
                <w:pPr>
                  <w:rPr>
                    <w:rStyle w:val="Hyperlink"/>
                    <w:b/>
                  </w:rPr>
                </w:pPr>
                <w:proofErr w:type="spellStart"/>
                <w:r w:rsidRPr="001B5678">
                  <w:rPr>
                    <w:rStyle w:val="Hyperlink"/>
                    <w:b/>
                  </w:rPr>
                  <w:t>Ursonate</w:t>
                </w:r>
                <w:proofErr w:type="spellEnd"/>
                <w:r w:rsidRPr="001B5678">
                  <w:rPr>
                    <w:rStyle w:val="Hyperlink"/>
                    <w:b/>
                  </w:rPr>
                  <w:t>, Recording (performed by Ernst Schwitters)</w:t>
                </w:r>
              </w:p>
              <w:p w14:paraId="0B2344C1" w14:textId="77777777" w:rsidR="00E90488" w:rsidRPr="001B5678" w:rsidRDefault="00544515" w:rsidP="00E90488">
                <w:hyperlink r:id="rId12" w:history="1">
                  <w:r w:rsidR="00E90488" w:rsidRPr="001B5678">
                    <w:rPr>
                      <w:rStyle w:val="Hyperlink"/>
                    </w:rPr>
                    <w:t>http://writing.upenn.edu/pennsound/x/Schwitters.html</w:t>
                  </w:r>
                </w:hyperlink>
              </w:p>
              <w:p w14:paraId="631160A0" w14:textId="77777777" w:rsidR="00E90488" w:rsidRPr="001B5678" w:rsidRDefault="00E90488" w:rsidP="00E90488">
                <w:pPr>
                  <w:spacing w:line="270" w:lineRule="atLeast"/>
                  <w:rPr>
                    <w:rFonts w:eastAsia="Times New Roman" w:cs="Times New Roman"/>
                    <w:color w:val="000000"/>
                  </w:rPr>
                </w:pPr>
              </w:p>
              <w:p w14:paraId="2CB4CE87" w14:textId="77777777" w:rsidR="00E90488" w:rsidRDefault="00E90488" w:rsidP="00E90488">
                <w:pPr>
                  <w:spacing w:line="270" w:lineRule="atLeast"/>
                  <w:rPr>
                    <w:rFonts w:eastAsia="Times New Roman" w:cs="Times New Roman"/>
                    <w:color w:val="000000"/>
                  </w:rPr>
                </w:pPr>
                <w:r w:rsidRPr="001B5678">
                  <w:rPr>
                    <w:rFonts w:eastAsia="Times New Roman" w:cs="Times New Roman"/>
                    <w:color w:val="000000"/>
                  </w:rPr>
                  <w:t>Schwitters later joined and wrote for the publication of the Paris-based Abstraction-</w:t>
                </w:r>
                <w:proofErr w:type="spellStart"/>
                <w:r w:rsidRPr="001B5678">
                  <w:rPr>
                    <w:rFonts w:eastAsia="Times New Roman" w:cs="Times New Roman"/>
                    <w:color w:val="000000"/>
                  </w:rPr>
                  <w:t>Création</w:t>
                </w:r>
                <w:proofErr w:type="spellEnd"/>
                <w:r w:rsidRPr="001B5678">
                  <w:rPr>
                    <w:rFonts w:eastAsia="Times New Roman" w:cs="Times New Roman"/>
                    <w:color w:val="000000"/>
                  </w:rPr>
                  <w:t xml:space="preserve"> group, which also published photos of his </w:t>
                </w:r>
                <w:proofErr w:type="spellStart"/>
                <w:r w:rsidRPr="001B5678">
                  <w:rPr>
                    <w:rFonts w:eastAsia="Times New Roman" w:cs="Times New Roman"/>
                    <w:i/>
                    <w:color w:val="000000"/>
                  </w:rPr>
                  <w:t>Merzbau</w:t>
                </w:r>
                <w:proofErr w:type="spellEnd"/>
                <w:r w:rsidRPr="001B5678">
                  <w:rPr>
                    <w:rFonts w:eastAsia="Times New Roman" w:cs="Times New Roman"/>
                    <w:i/>
                    <w:color w:val="000000"/>
                  </w:rPr>
                  <w:t xml:space="preserve">. </w:t>
                </w:r>
                <w:r w:rsidRPr="001B5678">
                  <w:rPr>
                    <w:rFonts w:eastAsia="Times New Roman" w:cs="Times New Roman"/>
                    <w:color w:val="000000"/>
                  </w:rPr>
                  <w:t>Abstraction-</w:t>
                </w:r>
                <w:proofErr w:type="spellStart"/>
                <w:r w:rsidRPr="001B5678">
                  <w:rPr>
                    <w:rFonts w:eastAsia="Times New Roman" w:cs="Times New Roman"/>
                    <w:color w:val="000000"/>
                  </w:rPr>
                  <w:t>Création</w:t>
                </w:r>
                <w:proofErr w:type="spellEnd"/>
                <w:r w:rsidRPr="001B5678">
                  <w:rPr>
                    <w:rFonts w:eastAsia="Times New Roman" w:cs="Times New Roman"/>
                    <w:color w:val="000000"/>
                  </w:rPr>
                  <w:t xml:space="preserve"> was an association of diverse artists connected with various movements (</w:t>
                </w:r>
                <w:bookmarkStart w:id="2" w:name="OLE_LINK7"/>
                <w:bookmarkStart w:id="3" w:name="OLE_LINK8"/>
                <w:r w:rsidRPr="001B5678">
                  <w:rPr>
                    <w:rFonts w:eastAsia="Times New Roman" w:cs="Times New Roman"/>
                    <w:color w:val="000000"/>
                  </w:rPr>
                  <w:t>Expressionism</w:t>
                </w:r>
                <w:bookmarkEnd w:id="2"/>
                <w:bookmarkEnd w:id="3"/>
                <w:r w:rsidRPr="001B5678">
                  <w:rPr>
                    <w:rFonts w:eastAsia="Times New Roman" w:cs="Times New Roman"/>
                    <w:color w:val="000000"/>
                  </w:rPr>
                  <w:t>, neo-</w:t>
                </w:r>
                <w:proofErr w:type="spellStart"/>
                <w:r w:rsidRPr="001B5678">
                  <w:rPr>
                    <w:rFonts w:eastAsia="Times New Roman" w:cs="Times New Roman"/>
                    <w:color w:val="000000"/>
                  </w:rPr>
                  <w:t>plasticism</w:t>
                </w:r>
                <w:proofErr w:type="spellEnd"/>
                <w:r w:rsidRPr="001B5678">
                  <w:rPr>
                    <w:rFonts w:eastAsia="Times New Roman" w:cs="Times New Roman"/>
                    <w:color w:val="000000"/>
                  </w:rPr>
                  <w:t xml:space="preserve">, Dada), and united primarily by their commitment to non-objectivity, in opposition to Surrealism. </w:t>
                </w:r>
              </w:p>
              <w:p w14:paraId="2F63DE85" w14:textId="77777777" w:rsidR="00861BD0" w:rsidRDefault="00861BD0" w:rsidP="00E90488">
                <w:pPr>
                  <w:spacing w:line="270" w:lineRule="atLeast"/>
                  <w:rPr>
                    <w:rFonts w:eastAsia="Times New Roman" w:cs="Times New Roman"/>
                    <w:color w:val="000000"/>
                  </w:rPr>
                </w:pPr>
              </w:p>
              <w:p w14:paraId="255C671D" w14:textId="77777777" w:rsidR="00861BD0" w:rsidRDefault="00861BD0" w:rsidP="00861BD0">
                <w:pPr>
                  <w:keepNext/>
                  <w:spacing w:line="270" w:lineRule="atLeast"/>
                </w:pPr>
                <w:r>
                  <w:rPr>
                    <w:rFonts w:eastAsia="Times New Roman" w:cs="Times New Roman"/>
                    <w:color w:val="000000"/>
                  </w:rPr>
                  <w:t xml:space="preserve">File: </w:t>
                </w:r>
                <w:r w:rsidRPr="00861BD0">
                  <w:rPr>
                    <w:rFonts w:eastAsia="Times New Roman" w:cs="Times New Roman"/>
                    <w:color w:val="000000"/>
                  </w:rPr>
                  <w:t>Kurt Schwitters, 'Untitled' (1928)</w:t>
                </w:r>
                <w:r>
                  <w:rPr>
                    <w:rFonts w:eastAsia="Times New Roman" w:cs="Times New Roman"/>
                    <w:color w:val="000000"/>
                  </w:rPr>
                  <w:t>.jpg</w:t>
                </w:r>
              </w:p>
              <w:p w14:paraId="64EC925C" w14:textId="77777777" w:rsidR="00861BD0" w:rsidRDefault="00861BD0" w:rsidP="00861BD0">
                <w:pPr>
                  <w:pStyle w:val="Caption"/>
                </w:pPr>
                <w:r>
                  <w:t xml:space="preserve">Kurt Schwitters, 'Untitled' (1928) </w:t>
                </w:r>
                <w:fldSimple w:instr=" SEQ Kurt_Schwitters,_'Untitled'_(1928) \* ARABIC ">
                  <w:r>
                    <w:rPr>
                      <w:noProof/>
                    </w:rPr>
                    <w:t>1</w:t>
                  </w:r>
                </w:fldSimple>
              </w:p>
              <w:p w14:paraId="62B7B08E" w14:textId="77777777" w:rsidR="00861BD0" w:rsidRDefault="00861BD0" w:rsidP="00861BD0">
                <w:r>
                  <w:t xml:space="preserve">Source: Kurt Schwitters, </w:t>
                </w:r>
                <w:r>
                  <w:rPr>
                    <w:i/>
                  </w:rPr>
                  <w:t xml:space="preserve">Untitled </w:t>
                </w:r>
                <w:r>
                  <w:t xml:space="preserve">(1928), collage, 184 X 171 cm. Collection Jaspar Johns. Image can be found at </w:t>
                </w:r>
                <w:hyperlink r:id="rId13" w:history="1">
                  <w:r w:rsidRPr="00854F84">
                    <w:rPr>
                      <w:rStyle w:val="Hyperlink"/>
                    </w:rPr>
                    <w:t>http://gridrow.tumblr.com/post/159247954/kurt-schwitters-18871948-untitled-1928</w:t>
                  </w:r>
                </w:hyperlink>
              </w:p>
              <w:p w14:paraId="3BFD2F52" w14:textId="77777777" w:rsidR="00E90488" w:rsidRPr="001B5678" w:rsidRDefault="00E90488" w:rsidP="00E90488">
                <w:pPr>
                  <w:spacing w:line="270" w:lineRule="atLeast"/>
                  <w:rPr>
                    <w:rFonts w:eastAsia="Times New Roman" w:cs="Times New Roman"/>
                    <w:color w:val="000000"/>
                  </w:rPr>
                </w:pPr>
              </w:p>
              <w:p w14:paraId="7B0D40AA" w14:textId="77777777" w:rsidR="00E90488" w:rsidRDefault="00E90488" w:rsidP="00E90488">
                <w:pPr>
                  <w:spacing w:line="270" w:lineRule="atLeast"/>
                  <w:rPr>
                    <w:rFonts w:eastAsia="Times New Roman" w:cs="Times New Roman"/>
                    <w:color w:val="000000"/>
                  </w:rPr>
                </w:pPr>
                <w:r w:rsidRPr="001B5678">
                  <w:rPr>
                    <w:rFonts w:eastAsia="Times New Roman" w:cs="Times New Roman"/>
                    <w:color w:val="000000"/>
                  </w:rPr>
                  <w:t xml:space="preserve">In 1937 Schwitters’ art was included in the Nazi’s ‘Degenerate Art’ exhibition, which consisted of confiscated works regarded as examples of the cultural degeneration of modern art. Like other artists, whose careers as well as their wellbeing were seriously jeopardized, Schwitters escaped, first to Norway, where he constructed a new </w:t>
                </w:r>
                <w:proofErr w:type="spellStart"/>
                <w:r w:rsidRPr="001B5678">
                  <w:rPr>
                    <w:rFonts w:eastAsia="Times New Roman" w:cs="Times New Roman"/>
                    <w:i/>
                    <w:color w:val="000000"/>
                  </w:rPr>
                  <w:t>Merzbau</w:t>
                </w:r>
                <w:proofErr w:type="spellEnd"/>
                <w:r w:rsidRPr="001B5678">
                  <w:rPr>
                    <w:rFonts w:eastAsia="Times New Roman" w:cs="Times New Roman"/>
                    <w:i/>
                    <w:color w:val="000000"/>
                  </w:rPr>
                  <w:t>,</w:t>
                </w:r>
                <w:r w:rsidRPr="001B5678">
                  <w:rPr>
                    <w:rFonts w:eastAsia="Times New Roman" w:cs="Times New Roman"/>
                    <w:color w:val="000000"/>
                  </w:rPr>
                  <w:t xml:space="preserve"> and then to England, where he was interned for over a year. In England, Schwitters continued to be artistically active. Works such as </w:t>
                </w:r>
                <w:r w:rsidRPr="001B5678">
                  <w:rPr>
                    <w:rFonts w:eastAsia="Times New Roman" w:cs="Times New Roman"/>
                    <w:i/>
                    <w:color w:val="000000"/>
                  </w:rPr>
                  <w:t xml:space="preserve">For Kate </w:t>
                </w:r>
                <w:r w:rsidRPr="001B5678">
                  <w:rPr>
                    <w:rFonts w:eastAsia="Times New Roman" w:cs="Times New Roman"/>
                    <w:color w:val="000000"/>
                  </w:rPr>
                  <w:t xml:space="preserve">(1947) and </w:t>
                </w:r>
                <w:r w:rsidRPr="001B5678">
                  <w:rPr>
                    <w:rFonts w:eastAsia="Times New Roman" w:cs="Times New Roman"/>
                    <w:i/>
                    <w:color w:val="000000"/>
                  </w:rPr>
                  <w:t>En Morn</w:t>
                </w:r>
                <w:r w:rsidRPr="001B5678">
                  <w:rPr>
                    <w:rFonts w:eastAsia="Times New Roman" w:cs="Times New Roman"/>
                    <w:color w:val="000000"/>
                  </w:rPr>
                  <w:t xml:space="preserve"> (1947)</w:t>
                </w:r>
                <w:r w:rsidRPr="001B5678">
                  <w:rPr>
                    <w:rFonts w:eastAsia="Times New Roman" w:cs="Times New Roman"/>
                    <w:i/>
                    <w:color w:val="000000"/>
                  </w:rPr>
                  <w:t>,</w:t>
                </w:r>
                <w:r w:rsidRPr="001B5678">
                  <w:rPr>
                    <w:rFonts w:eastAsia="Times New Roman" w:cs="Times New Roman"/>
                    <w:color w:val="000000"/>
                  </w:rPr>
                  <w:t xml:space="preserve"> anticipated the emergence of British and American Pop. That same year he began working on a third </w:t>
                </w:r>
                <w:proofErr w:type="spellStart"/>
                <w:r w:rsidRPr="001B5678">
                  <w:rPr>
                    <w:rFonts w:eastAsia="Times New Roman" w:cs="Times New Roman"/>
                    <w:i/>
                    <w:color w:val="000000"/>
                  </w:rPr>
                  <w:t>Merzbau</w:t>
                </w:r>
                <w:proofErr w:type="spellEnd"/>
                <w:r w:rsidRPr="001B5678">
                  <w:rPr>
                    <w:rFonts w:eastAsia="Times New Roman" w:cs="Times New Roman"/>
                    <w:i/>
                    <w:color w:val="000000"/>
                  </w:rPr>
                  <w:t>,</w:t>
                </w:r>
                <w:r w:rsidRPr="001B5678">
                  <w:rPr>
                    <w:rFonts w:eastAsia="Times New Roman" w:cs="Times New Roman"/>
                    <w:color w:val="000000"/>
                  </w:rPr>
                  <w:t xml:space="preserve"> which remained unfinished when he died in 1948. </w:t>
                </w:r>
              </w:p>
              <w:p w14:paraId="4676BED5" w14:textId="77777777" w:rsidR="00861BD0" w:rsidRDefault="00861BD0" w:rsidP="00E90488">
                <w:pPr>
                  <w:spacing w:line="270" w:lineRule="atLeast"/>
                  <w:rPr>
                    <w:rFonts w:eastAsia="Times New Roman" w:cs="Times New Roman"/>
                    <w:color w:val="000000"/>
                  </w:rPr>
                </w:pPr>
              </w:p>
              <w:p w14:paraId="5483BBA2" w14:textId="77777777" w:rsidR="00861BD0" w:rsidRDefault="00861BD0" w:rsidP="00861BD0">
                <w:pPr>
                  <w:keepNext/>
                  <w:spacing w:line="270" w:lineRule="atLeast"/>
                </w:pPr>
                <w:r>
                  <w:rPr>
                    <w:rFonts w:eastAsia="Times New Roman" w:cs="Times New Roman"/>
                    <w:color w:val="000000"/>
                  </w:rPr>
                  <w:lastRenderedPageBreak/>
                  <w:t xml:space="preserve">File: </w:t>
                </w:r>
                <w:r w:rsidRPr="00861BD0">
                  <w:rPr>
                    <w:rFonts w:eastAsia="Times New Roman" w:cs="Times New Roman"/>
                    <w:color w:val="000000"/>
                  </w:rPr>
                  <w:t>Kurt Schwitters, 'For Kate' (1947)</w:t>
                </w:r>
                <w:r>
                  <w:rPr>
                    <w:rFonts w:eastAsia="Times New Roman" w:cs="Times New Roman"/>
                    <w:color w:val="000000"/>
                  </w:rPr>
                  <w:t>.jpg</w:t>
                </w:r>
              </w:p>
              <w:p w14:paraId="5CC20FEA" w14:textId="77777777" w:rsidR="00861BD0" w:rsidRDefault="00861BD0" w:rsidP="00861BD0">
                <w:pPr>
                  <w:pStyle w:val="Caption"/>
                </w:pPr>
                <w:r>
                  <w:t xml:space="preserve">Kurt Schwitters, 'For Kate' (1947) </w:t>
                </w:r>
                <w:fldSimple w:instr=" SEQ Kurt_Schwitters,_'For_Kate'_(1947) \* ARABIC ">
                  <w:r>
                    <w:rPr>
                      <w:noProof/>
                    </w:rPr>
                    <w:t>1</w:t>
                  </w:r>
                </w:fldSimple>
              </w:p>
              <w:p w14:paraId="1BE96A96" w14:textId="77777777" w:rsidR="00F93AF0" w:rsidRDefault="00F93AF0" w:rsidP="00F93AF0">
                <w:r>
                  <w:t xml:space="preserve">Source: Kurt Schwitters, </w:t>
                </w:r>
                <w:r>
                  <w:rPr>
                    <w:i/>
                  </w:rPr>
                  <w:t>For Kate</w:t>
                </w:r>
                <w:r>
                  <w:t xml:space="preserve"> (1947). Collage, 9.8 x 13 cm. Private Collection. Image can be found at </w:t>
                </w:r>
                <w:hyperlink r:id="rId14" w:history="1">
                  <w:r w:rsidRPr="00854F84">
                    <w:rPr>
                      <w:rStyle w:val="Hyperlink"/>
                    </w:rPr>
                    <w:t>http://www.wikiart.org/en/kurt-schwitters/for-kate-1947</w:t>
                  </w:r>
                </w:hyperlink>
              </w:p>
              <w:p w14:paraId="64AAC984" w14:textId="77777777" w:rsidR="00861BD0" w:rsidRPr="001B5678" w:rsidRDefault="00861BD0" w:rsidP="00E90488">
                <w:pPr>
                  <w:spacing w:line="270" w:lineRule="atLeast"/>
                  <w:rPr>
                    <w:rFonts w:eastAsia="Times New Roman" w:cs="Times New Roman"/>
                    <w:color w:val="000000"/>
                  </w:rPr>
                </w:pPr>
              </w:p>
              <w:p w14:paraId="0701C2AB" w14:textId="77777777" w:rsidR="003F0D73" w:rsidRPr="001B5678" w:rsidRDefault="00E90488" w:rsidP="00C27FAB">
                <w:r w:rsidRPr="001B5678">
                  <w:t xml:space="preserve">Few avant-garde artists of the twentieth and twenty-first centuries have not </w:t>
                </w:r>
                <w:r w:rsidR="00861BD0">
                  <w:t xml:space="preserve">been </w:t>
                </w:r>
                <w:r w:rsidRPr="001B5678">
                  <w:t xml:space="preserve">influenced, directly or indirectly, by Schwitters’ art and his </w:t>
                </w:r>
                <w:proofErr w:type="spellStart"/>
                <w:r w:rsidRPr="001B5678">
                  <w:t>Merz</w:t>
                </w:r>
                <w:proofErr w:type="spellEnd"/>
                <w:r w:rsidRPr="001B5678">
                  <w:rPr>
                    <w:i/>
                  </w:rPr>
                  <w:t xml:space="preserve"> </w:t>
                </w:r>
                <w:r w:rsidRPr="001B5678">
                  <w:t>aesthetics. His art, in various media, can be associated with earlier innovations, like Cubist collage and Duchamp’s ready</w:t>
                </w:r>
                <w:r w:rsidR="00861BD0">
                  <w:t>-</w:t>
                </w:r>
                <w:r w:rsidRPr="001B5678">
                  <w:t xml:space="preserve">mades, as well as the later combines of Robert Rauschenberg, </w:t>
                </w:r>
                <w:proofErr w:type="spellStart"/>
                <w:r w:rsidRPr="001B5678">
                  <w:t>aleatory</w:t>
                </w:r>
                <w:proofErr w:type="spellEnd"/>
                <w:r w:rsidRPr="001B5678">
                  <w:t xml:space="preserve"> music, </w:t>
                </w:r>
                <w:proofErr w:type="spellStart"/>
                <w:r w:rsidRPr="001B5678">
                  <w:rPr>
                    <w:i/>
                  </w:rPr>
                  <w:t>musique</w:t>
                </w:r>
                <w:proofErr w:type="spellEnd"/>
                <w:r w:rsidRPr="001B5678">
                  <w:rPr>
                    <w:i/>
                  </w:rPr>
                  <w:t xml:space="preserve">-concrete, </w:t>
                </w:r>
                <w:r w:rsidRPr="001B5678">
                  <w:t xml:space="preserve">Pop Art, installation art, appropriation, and postmodern </w:t>
                </w:r>
                <w:r w:rsidRPr="001B5678">
                  <w:rPr>
                    <w:i/>
                  </w:rPr>
                  <w:t>pastiche</w:t>
                </w:r>
                <w:r w:rsidRPr="001B5678">
                  <w:t xml:space="preserve">. </w:t>
                </w:r>
              </w:p>
            </w:tc>
            <w:bookmarkStart w:id="4" w:name="_GoBack" w:displacedByCustomXml="next"/>
            <w:bookmarkEnd w:id="4" w:displacedByCustomXml="next"/>
          </w:sdtContent>
        </w:sdt>
      </w:tr>
      <w:tr w:rsidR="003235A7" w:rsidRPr="00E90488" w14:paraId="539A1DC6" w14:textId="77777777" w:rsidTr="003235A7">
        <w:tc>
          <w:tcPr>
            <w:tcW w:w="9016" w:type="dxa"/>
          </w:tcPr>
          <w:p w14:paraId="350B4097" w14:textId="77777777" w:rsidR="003235A7" w:rsidRPr="00E90488" w:rsidRDefault="003235A7" w:rsidP="00E90488">
            <w:r w:rsidRPr="00E90488">
              <w:lastRenderedPageBreak/>
              <w:t>Further reading:</w:t>
            </w:r>
          </w:p>
          <w:sdt>
            <w:sdtPr>
              <w:alias w:val="Further reading"/>
              <w:tag w:val="furtherReading"/>
              <w:id w:val="-1516217107"/>
            </w:sdtPr>
            <w:sdtEndPr/>
            <w:sdtContent>
              <w:p w14:paraId="0BB9A0FF" w14:textId="77777777" w:rsidR="00E90488" w:rsidRPr="00E90488" w:rsidRDefault="00544515" w:rsidP="00E90488">
                <w:sdt>
                  <w:sdtPr>
                    <w:id w:val="625045715"/>
                    <w:citation/>
                  </w:sdtPr>
                  <w:sdtEndPr/>
                  <w:sdtContent>
                    <w:r w:rsidR="00E90488">
                      <w:fldChar w:fldCharType="begin"/>
                    </w:r>
                    <w:r w:rsidR="00E90488">
                      <w:rPr>
                        <w:lang w:val="en-CA"/>
                      </w:rPr>
                      <w:instrText xml:space="preserve"> CITATION Crossley05 \l 4105 </w:instrText>
                    </w:r>
                    <w:r w:rsidR="00E90488">
                      <w:fldChar w:fldCharType="separate"/>
                    </w:r>
                    <w:r w:rsidR="00E90488">
                      <w:rPr>
                        <w:noProof/>
                        <w:lang w:val="en-CA"/>
                      </w:rPr>
                      <w:t xml:space="preserve"> </w:t>
                    </w:r>
                    <w:r w:rsidR="00E90488" w:rsidRPr="00E90488">
                      <w:rPr>
                        <w:noProof/>
                        <w:lang w:val="en-CA"/>
                      </w:rPr>
                      <w:t>(Crossley)</w:t>
                    </w:r>
                    <w:r w:rsidR="00E90488">
                      <w:fldChar w:fldCharType="end"/>
                    </w:r>
                  </w:sdtContent>
                </w:sdt>
              </w:p>
              <w:p w14:paraId="6B621CB1" w14:textId="77777777" w:rsidR="00E90488" w:rsidRPr="00E90488" w:rsidRDefault="00544515" w:rsidP="00E90488">
                <w:pPr>
                  <w:rPr>
                    <w:iCs/>
                  </w:rPr>
                </w:pPr>
                <w:sdt>
                  <w:sdtPr>
                    <w:rPr>
                      <w:iCs/>
                    </w:rPr>
                    <w:id w:val="459992587"/>
                    <w:citation/>
                  </w:sdtPr>
                  <w:sdtEndPr/>
                  <w:sdtContent>
                    <w:r w:rsidR="00E90488">
                      <w:rPr>
                        <w:iCs/>
                      </w:rPr>
                      <w:fldChar w:fldCharType="begin"/>
                    </w:r>
                    <w:r w:rsidR="00E90488">
                      <w:rPr>
                        <w:lang w:val="en-CA"/>
                      </w:rPr>
                      <w:instrText xml:space="preserve"> CITATION Elderfield85 \l 4105 </w:instrText>
                    </w:r>
                    <w:r w:rsidR="00E90488">
                      <w:rPr>
                        <w:iCs/>
                      </w:rPr>
                      <w:fldChar w:fldCharType="separate"/>
                    </w:r>
                    <w:r w:rsidR="00E90488" w:rsidRPr="00E90488">
                      <w:rPr>
                        <w:noProof/>
                        <w:lang w:val="en-CA"/>
                      </w:rPr>
                      <w:t>(Elderfield)</w:t>
                    </w:r>
                    <w:r w:rsidR="00E90488">
                      <w:rPr>
                        <w:iCs/>
                      </w:rPr>
                      <w:fldChar w:fldCharType="end"/>
                    </w:r>
                  </w:sdtContent>
                </w:sdt>
              </w:p>
              <w:p w14:paraId="2DF3AC23" w14:textId="77777777" w:rsidR="00E90488" w:rsidRPr="00E90488" w:rsidRDefault="00544515" w:rsidP="00E90488">
                <w:pPr>
                  <w:rPr>
                    <w:rFonts w:cs="Helvetica"/>
                    <w:color w:val="333333"/>
                  </w:rPr>
                </w:pPr>
                <w:sdt>
                  <w:sdtPr>
                    <w:rPr>
                      <w:rFonts w:cs="Helvetica"/>
                      <w:color w:val="333333"/>
                    </w:rPr>
                    <w:id w:val="-78833566"/>
                    <w:citation/>
                  </w:sdtPr>
                  <w:sdtEndPr/>
                  <w:sdtContent>
                    <w:r w:rsidR="00E90488">
                      <w:rPr>
                        <w:rFonts w:cs="Helvetica"/>
                        <w:color w:val="333333"/>
                      </w:rPr>
                      <w:fldChar w:fldCharType="begin"/>
                    </w:r>
                    <w:r w:rsidR="00E90488">
                      <w:rPr>
                        <w:rFonts w:cs="Helvetica"/>
                        <w:color w:val="333333"/>
                        <w:lang w:val="en-CA"/>
                      </w:rPr>
                      <w:instrText xml:space="preserve"> CITATION Humphries09 \l 4105 </w:instrText>
                    </w:r>
                    <w:r w:rsidR="00E90488">
                      <w:rPr>
                        <w:rFonts w:cs="Helvetica"/>
                        <w:color w:val="333333"/>
                      </w:rPr>
                      <w:fldChar w:fldCharType="separate"/>
                    </w:r>
                    <w:r w:rsidR="00E90488" w:rsidRPr="00E90488">
                      <w:rPr>
                        <w:rFonts w:cs="Helvetica"/>
                        <w:noProof/>
                        <w:color w:val="333333"/>
                        <w:lang w:val="en-CA"/>
                      </w:rPr>
                      <w:t>(Humphries)</w:t>
                    </w:r>
                    <w:r w:rsidR="00E90488">
                      <w:rPr>
                        <w:rFonts w:cs="Helvetica"/>
                        <w:color w:val="333333"/>
                      </w:rPr>
                      <w:fldChar w:fldCharType="end"/>
                    </w:r>
                  </w:sdtContent>
                </w:sdt>
              </w:p>
              <w:p w14:paraId="781F7BAD" w14:textId="77777777" w:rsidR="00E90488" w:rsidRPr="00E90488" w:rsidRDefault="00544515" w:rsidP="00E90488">
                <w:sdt>
                  <w:sdtPr>
                    <w:id w:val="-1363969777"/>
                    <w:citation/>
                  </w:sdtPr>
                  <w:sdtEndPr/>
                  <w:sdtContent>
                    <w:r w:rsidR="003301B1">
                      <w:fldChar w:fldCharType="begin"/>
                    </w:r>
                    <w:r w:rsidR="003301B1">
                      <w:rPr>
                        <w:lang w:val="en-CA"/>
                      </w:rPr>
                      <w:instrText xml:space="preserve"> CITATION Luke13 \l 4105 </w:instrText>
                    </w:r>
                    <w:r w:rsidR="003301B1">
                      <w:fldChar w:fldCharType="separate"/>
                    </w:r>
                    <w:r w:rsidR="003301B1" w:rsidRPr="003301B1">
                      <w:rPr>
                        <w:noProof/>
                        <w:lang w:val="en-CA"/>
                      </w:rPr>
                      <w:t>(Luke)</w:t>
                    </w:r>
                    <w:r w:rsidR="003301B1">
                      <w:fldChar w:fldCharType="end"/>
                    </w:r>
                  </w:sdtContent>
                </w:sdt>
              </w:p>
              <w:p w14:paraId="6AD88831" w14:textId="77777777" w:rsidR="00E90488" w:rsidRPr="00E90488" w:rsidRDefault="00544515" w:rsidP="00E90488">
                <w:sdt>
                  <w:sdtPr>
                    <w:id w:val="1255395271"/>
                    <w:citation/>
                  </w:sdtPr>
                  <w:sdtEndPr/>
                  <w:sdtContent>
                    <w:r w:rsidR="003301B1">
                      <w:fldChar w:fldCharType="begin"/>
                    </w:r>
                    <w:r w:rsidR="003301B1">
                      <w:rPr>
                        <w:lang w:val="en-CA"/>
                      </w:rPr>
                      <w:instrText xml:space="preserve"> CITATION McBride07 \l 4105 </w:instrText>
                    </w:r>
                    <w:r w:rsidR="003301B1">
                      <w:fldChar w:fldCharType="separate"/>
                    </w:r>
                    <w:r w:rsidR="003301B1" w:rsidRPr="003301B1">
                      <w:rPr>
                        <w:noProof/>
                        <w:lang w:val="en-CA"/>
                      </w:rPr>
                      <w:t>(McBride)</w:t>
                    </w:r>
                    <w:r w:rsidR="003301B1">
                      <w:fldChar w:fldCharType="end"/>
                    </w:r>
                  </w:sdtContent>
                </w:sdt>
              </w:p>
              <w:p w14:paraId="0FEDB2D2" w14:textId="77777777" w:rsidR="00E90488" w:rsidRPr="00E90488" w:rsidRDefault="00544515" w:rsidP="00E90488">
                <w:sdt>
                  <w:sdtPr>
                    <w:id w:val="-80610758"/>
                    <w:citation/>
                  </w:sdtPr>
                  <w:sdtEndPr/>
                  <w:sdtContent>
                    <w:r w:rsidR="00367135">
                      <w:fldChar w:fldCharType="begin"/>
                    </w:r>
                    <w:r w:rsidR="00367135">
                      <w:rPr>
                        <w:lang w:val="en-CA"/>
                      </w:rPr>
                      <w:instrText xml:space="preserve"> CITATION Rothenberg93 \l 4105 </w:instrText>
                    </w:r>
                    <w:r w:rsidR="00367135">
                      <w:fldChar w:fldCharType="separate"/>
                    </w:r>
                    <w:r w:rsidR="00367135" w:rsidRPr="00367135">
                      <w:rPr>
                        <w:noProof/>
                        <w:lang w:val="en-CA"/>
                      </w:rPr>
                      <w:t>(Rothenberg and Joris)</w:t>
                    </w:r>
                    <w:r w:rsidR="00367135">
                      <w:fldChar w:fldCharType="end"/>
                    </w:r>
                  </w:sdtContent>
                </w:sdt>
              </w:p>
              <w:p w14:paraId="2CF1CEDF" w14:textId="77777777" w:rsidR="003235A7" w:rsidRPr="00E90488" w:rsidRDefault="00544515" w:rsidP="00E90488">
                <w:sdt>
                  <w:sdtPr>
                    <w:id w:val="-1101876730"/>
                    <w:citation/>
                  </w:sdtPr>
                  <w:sdtEndPr/>
                  <w:sdtContent>
                    <w:r w:rsidR="00367135">
                      <w:fldChar w:fldCharType="begin"/>
                    </w:r>
                    <w:r w:rsidR="00367135">
                      <w:rPr>
                        <w:lang w:val="en-CA"/>
                      </w:rPr>
                      <w:instrText xml:space="preserve"> CITATION Webster97 \l 4105 </w:instrText>
                    </w:r>
                    <w:r w:rsidR="00367135">
                      <w:fldChar w:fldCharType="separate"/>
                    </w:r>
                    <w:r w:rsidR="00367135" w:rsidRPr="00367135">
                      <w:rPr>
                        <w:noProof/>
                        <w:lang w:val="en-CA"/>
                      </w:rPr>
                      <w:t>(Webster)</w:t>
                    </w:r>
                    <w:r w:rsidR="00367135">
                      <w:fldChar w:fldCharType="end"/>
                    </w:r>
                  </w:sdtContent>
                </w:sdt>
              </w:p>
            </w:sdtContent>
          </w:sdt>
        </w:tc>
      </w:tr>
    </w:tbl>
    <w:p w14:paraId="5A7509D2" w14:textId="77777777" w:rsidR="00C27FAB" w:rsidRPr="00F36937" w:rsidRDefault="00C27FAB" w:rsidP="00B33145"/>
    <w:sectPr w:rsidR="00C27FAB" w:rsidRPr="00F36937">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35052B" w14:textId="77777777" w:rsidR="00544515" w:rsidRDefault="00544515" w:rsidP="007A0D55">
      <w:pPr>
        <w:spacing w:after="0" w:line="240" w:lineRule="auto"/>
      </w:pPr>
      <w:r>
        <w:separator/>
      </w:r>
    </w:p>
  </w:endnote>
  <w:endnote w:type="continuationSeparator" w:id="0">
    <w:p w14:paraId="4C0D3B99" w14:textId="77777777" w:rsidR="00544515" w:rsidRDefault="0054451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C6F113" w14:textId="77777777" w:rsidR="00544515" w:rsidRDefault="00544515" w:rsidP="007A0D55">
      <w:pPr>
        <w:spacing w:after="0" w:line="240" w:lineRule="auto"/>
      </w:pPr>
      <w:r>
        <w:separator/>
      </w:r>
    </w:p>
  </w:footnote>
  <w:footnote w:type="continuationSeparator" w:id="0">
    <w:p w14:paraId="3D54098B" w14:textId="77777777" w:rsidR="00544515" w:rsidRDefault="0054451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36B8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1C1446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B5678"/>
    <w:rsid w:val="001C288D"/>
    <w:rsid w:val="00210C03"/>
    <w:rsid w:val="002162E2"/>
    <w:rsid w:val="00225C5A"/>
    <w:rsid w:val="00230B10"/>
    <w:rsid w:val="00234353"/>
    <w:rsid w:val="00244BB0"/>
    <w:rsid w:val="002A0A0D"/>
    <w:rsid w:val="002B0B37"/>
    <w:rsid w:val="002F2D58"/>
    <w:rsid w:val="0030662D"/>
    <w:rsid w:val="003235A7"/>
    <w:rsid w:val="00324E2F"/>
    <w:rsid w:val="003301B1"/>
    <w:rsid w:val="00367135"/>
    <w:rsid w:val="003677B6"/>
    <w:rsid w:val="003D3579"/>
    <w:rsid w:val="003E2795"/>
    <w:rsid w:val="003F0D73"/>
    <w:rsid w:val="00462DBE"/>
    <w:rsid w:val="00464699"/>
    <w:rsid w:val="00483379"/>
    <w:rsid w:val="00487BC5"/>
    <w:rsid w:val="00496888"/>
    <w:rsid w:val="004A7476"/>
    <w:rsid w:val="004E5896"/>
    <w:rsid w:val="00513EE6"/>
    <w:rsid w:val="00531A0C"/>
    <w:rsid w:val="00534F8F"/>
    <w:rsid w:val="00544515"/>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61BD0"/>
    <w:rsid w:val="0089721E"/>
    <w:rsid w:val="008A5B87"/>
    <w:rsid w:val="008B0DDF"/>
    <w:rsid w:val="00922950"/>
    <w:rsid w:val="009A7264"/>
    <w:rsid w:val="009D1606"/>
    <w:rsid w:val="009E01C7"/>
    <w:rsid w:val="009E18A1"/>
    <w:rsid w:val="009E73D7"/>
    <w:rsid w:val="00A27D2C"/>
    <w:rsid w:val="00A76FD9"/>
    <w:rsid w:val="00AB3082"/>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0488"/>
    <w:rsid w:val="00E95829"/>
    <w:rsid w:val="00EA606C"/>
    <w:rsid w:val="00EB0C8C"/>
    <w:rsid w:val="00EB51FD"/>
    <w:rsid w:val="00EB77DB"/>
    <w:rsid w:val="00ED139F"/>
    <w:rsid w:val="00EF74F7"/>
    <w:rsid w:val="00F36937"/>
    <w:rsid w:val="00F50EBC"/>
    <w:rsid w:val="00F60F53"/>
    <w:rsid w:val="00F93AF0"/>
    <w:rsid w:val="00FA1925"/>
    <w:rsid w:val="00FB11DE"/>
    <w:rsid w:val="00FB589A"/>
    <w:rsid w:val="00FB7317"/>
    <w:rsid w:val="00FC6E36"/>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3B9E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uiPriority w:val="99"/>
    <w:unhideWhenUsed/>
    <w:rsid w:val="00E90488"/>
    <w:rPr>
      <w:color w:val="0000FF"/>
      <w:u w:val="single"/>
    </w:rPr>
  </w:style>
  <w:style w:type="character" w:styleId="FollowedHyperlink">
    <w:name w:val="FollowedHyperlink"/>
    <w:basedOn w:val="DefaultParagraphFont"/>
    <w:uiPriority w:val="99"/>
    <w:semiHidden/>
    <w:rsid w:val="009E01C7"/>
    <w:rPr>
      <w:color w:val="954F72" w:themeColor="followedHyperlink"/>
      <w:u w:val="single"/>
    </w:rPr>
  </w:style>
  <w:style w:type="paragraph" w:styleId="Caption">
    <w:name w:val="caption"/>
    <w:basedOn w:val="Normal"/>
    <w:next w:val="Normal"/>
    <w:uiPriority w:val="35"/>
    <w:semiHidden/>
    <w:qFormat/>
    <w:rsid w:val="00861BD0"/>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erzmail.net/ursonatepdf.pdf" TargetMode="External"/><Relationship Id="rId12" Type="http://schemas.openxmlformats.org/officeDocument/2006/relationships/hyperlink" Target="http://writing.upenn.edu/pennsound/x/Schwitters.html" TargetMode="External"/><Relationship Id="rId13" Type="http://schemas.openxmlformats.org/officeDocument/2006/relationships/hyperlink" Target="http://gridrow.tumblr.com/post/159247954/kurt-schwitters-18871948-untitled-1928" TargetMode="External"/><Relationship Id="rId14" Type="http://schemas.openxmlformats.org/officeDocument/2006/relationships/hyperlink" Target="http://www.wikiart.org/en/kurt-schwitters/for-kate-1947"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wikiart.org/en/kurt-schwitters/revolving-1919" TargetMode="External"/><Relationship Id="rId9" Type="http://schemas.openxmlformats.org/officeDocument/2006/relationships/hyperlink" Target="http://www.wikiart.org/en/kurt-schwitters/picture-with-light-center-1919" TargetMode="External"/><Relationship Id="rId10" Type="http://schemas.openxmlformats.org/officeDocument/2006/relationships/hyperlink" Target="http://www.wikiart.org/en/kurt-schwitters/revolving-191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36357C"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36357C"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36357C"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36357C"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36357C"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36357C"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36357C"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36357C"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36357C"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36357C"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D5719"/>
    <w:rsid w:val="0036357C"/>
    <w:rsid w:val="0057546F"/>
    <w:rsid w:val="00B346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Crossley05</b:Tag>
    <b:SourceType>Book</b:SourceType>
    <b:Guid>{59FC9945-7E30-4F2B-AF86-A14F1506CA71}</b:Guid>
    <b:Author>
      <b:Author>
        <b:NameList>
          <b:Person>
            <b:Last>Crossley</b:Last>
            <b:First>Barbara</b:First>
          </b:Person>
        </b:NameList>
      </b:Author>
    </b:Author>
    <b:Title>The Triumph of Kurt Schwitters</b:Title>
    <b:Year>2005</b:Year>
    <b:City>Ambleside</b:City>
    <b:Publisher>Armitt Trust</b:Publisher>
    <b:Medium>Print</b:Medium>
    <b:RefOrder>2</b:RefOrder>
  </b:Source>
  <b:Source>
    <b:Tag>Elderfield85</b:Tag>
    <b:SourceType>Book</b:SourceType>
    <b:Guid>{6CC038BB-F186-4CFB-BEC2-F69CE2A580BC}</b:Guid>
    <b:Author>
      <b:Author>
        <b:NameList>
          <b:Person>
            <b:Last>Elderfield</b:Last>
            <b:First>John</b:First>
          </b:Person>
        </b:NameList>
      </b:Author>
    </b:Author>
    <b:Title>Kurt Schwitters</b:Title>
    <b:Year>1985</b:Year>
    <b:City>London</b:City>
    <b:Publisher>Thames and Hudson</b:Publisher>
    <b:Medium>Print</b:Medium>
    <b:RefOrder>3</b:RefOrder>
  </b:Source>
  <b:Source>
    <b:Tag>Humphries09</b:Tag>
    <b:SourceType>DocumentFromInternetSite</b:SourceType>
    <b:Guid>{7A008FAB-B483-4FFC-97D8-03421F6AEC59}</b:Guid>
    <b:Author>
      <b:Author>
        <b:NameList>
          <b:Person>
            <b:Last>Humphries</b:Last>
            <b:First>Richard</b:First>
          </b:Person>
        </b:NameList>
      </b:Author>
      <b:ProducerName>
        <b:NameList>
          <b:Person>
            <b:Last>©</b:Last>
            <b:First>Grove</b:First>
            <b:Middle>Art Online</b:Middle>
          </b:Person>
        </b:NameList>
      </b:ProducerName>
    </b:Author>
    <b:Title>Kurt Schwitters: The Collection</b:Title>
    <b:Year>2009</b:Year>
    <b:Medium>Web</b:Medium>
    <b:InternetSiteTitle>Museum of Modern Art</b:InternetSiteTitle>
    <b:ProductionCompany>Oxford University Press</b:ProductionCompany>
    <b:URL>http://www.moma.org/collection/artist.php?artist_id=5293</b:URL>
    <b:RefOrder>4</b:RefOrder>
  </b:Source>
  <b:Source>
    <b:Tag>Luke13</b:Tag>
    <b:SourceType>Book</b:SourceType>
    <b:Guid>{4CA1071F-AF1E-4211-86B6-938FF5E4AF36}</b:Guid>
    <b:Title>Kurt Schwitters: Space, Image, Exile</b:Title>
    <b:Year>2013</b:Year>
    <b:Medium>Print</b:Medium>
    <b:Author>
      <b:Author>
        <b:NameList>
          <b:Person>
            <b:Last>Luke</b:Last>
            <b:First>Megan</b:First>
            <b:Middle>R.</b:Middle>
          </b:Person>
        </b:NameList>
      </b:Author>
    </b:Author>
    <b:City>Chicago</b:City>
    <b:Publisher>The University of Chicago Press</b:Publisher>
    <b:RefOrder>5</b:RefOrder>
  </b:Source>
  <b:Source>
    <b:Tag>McBride07</b:Tag>
    <b:SourceType>JournalArticle</b:SourceType>
    <b:Guid>{B1E229C7-F0B5-4C28-B5E9-D6F423A1D7B1}</b:Guid>
    <b:Author>
      <b:Author>
        <b:NameList>
          <b:Person>
            <b:Last>McBride</b:Last>
            <b:First>Patrizia</b:First>
            <b:Middle>C.</b:Middle>
          </b:Person>
        </b:NameList>
      </b:Author>
    </b:Author>
    <b:Title>The Game Of Meaning: Collage, Montage, And Parody In Kurt Schwitters' Merz</b:Title>
    <b:Year>Vol. 14, No. 2 (2007)</b:Year>
    <b:Medium>Article</b:Medium>
    <b:JournalName>Modernism/Modernity</b:JournalName>
    <b:Pages>249-272</b:Pages>
    <b:RefOrder>6</b:RefOrder>
  </b:Source>
  <b:Source>
    <b:Tag>Rothenberg93</b:Tag>
    <b:SourceType>Book</b:SourceType>
    <b:Guid>{FEDF6CC9-9F66-438B-9F50-85E8593709F0}</b:Guid>
    <b:Title>Kurt Schwitters: Poems, Performance, Pieces, Proses, Play Poetics</b:Title>
    <b:Year>1993</b:Year>
    <b:Medium>Print</b:Medium>
    <b:Author>
      <b:Author>
        <b:NameList>
          <b:Person>
            <b:Last>Rothenberg</b:Last>
            <b:First>Jerome</b:First>
          </b:Person>
          <b:Person>
            <b:Last>Joris</b:Last>
            <b:First>Pierre</b:First>
            <b:Middle>(ed.)</b:Middle>
          </b:Person>
        </b:NameList>
      </b:Author>
    </b:Author>
    <b:City>Philadelphia</b:City>
    <b:Publisher>Temple University Press</b:Publisher>
    <b:RefOrder>7</b:RefOrder>
  </b:Source>
  <b:Source>
    <b:Tag>Webster97</b:Tag>
    <b:SourceType>Book</b:SourceType>
    <b:Guid>{C68EA177-869F-4F5C-82F8-99C0F2CEC098}</b:Guid>
    <b:Author>
      <b:Author>
        <b:NameList>
          <b:Person>
            <b:Last>Webster</b:Last>
            <b:First>Gwendolen</b:First>
          </b:Person>
        </b:NameList>
      </b:Author>
    </b:Author>
    <b:Title>Kurt Merz Schwitters: a Biographical Study</b:Title>
    <b:Year>1997</b:Year>
    <b:City>Cardiff</b:City>
    <b:Publisher>University of Wales Press</b:Publisher>
    <b:Medium>Print</b:Medium>
    <b:RefOrder>8</b:RefOrder>
  </b:Source>
  <b:Source>
    <b:Tag>Costis</b:Tag>
    <b:SourceType>DocumentFromInternetSite</b:SourceType>
    <b:Guid>{6B086713-D467-419C-9879-222B0A5B2198}</b:Guid>
    <b:Title>Kurt Schwitters</b:Title>
    <b:Medium>http://www.costis.org/x/schwitters/eve.htm</b:Medium>
    <b:Author>
      <b:Author>
        <b:Corporate>Costis</b:Corporate>
      </b:Author>
    </b:Author>
    <b:InternetSiteTitle>To Eve Blossom</b:InternetSiteTitle>
    <b:RefOrder>1</b:RefOrder>
  </b:Source>
</b:Sources>
</file>

<file path=customXml/itemProps1.xml><?xml version="1.0" encoding="utf-8"?>
<ds:datastoreItem xmlns:ds="http://schemas.openxmlformats.org/officeDocument/2006/customXml" ds:itemID="{21E89607-573C-964A-9401-706F3DDFF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C:\Users\Kathleen\Downloads\Routledge Enyclopedia of Modernism Word Template.dotx</Template>
  <TotalTime>3</TotalTime>
  <Pages>4</Pages>
  <Words>1640</Words>
  <Characters>9352</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Yan Tang</cp:lastModifiedBy>
  <cp:revision>4</cp:revision>
  <dcterms:created xsi:type="dcterms:W3CDTF">2016-01-13T03:14:00Z</dcterms:created>
  <dcterms:modified xsi:type="dcterms:W3CDTF">2016-02-24T03:43:00Z</dcterms:modified>
</cp:coreProperties>
</file>