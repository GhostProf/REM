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310D9E" w:rsidRPr="00310D9E" w14:paraId="703D3FAF" w14:textId="77777777" w:rsidTr="00310D9E">
        <w:tc>
          <w:tcPr>
            <w:tcW w:w="491" w:type="dxa"/>
            <w:vMerge w:val="restart"/>
            <w:shd w:val="clear" w:color="auto" w:fill="A6A6A6"/>
            <w:textDirection w:val="btLr"/>
          </w:tcPr>
          <w:p w14:paraId="474DCDA6" w14:textId="77777777" w:rsidR="00B574C9" w:rsidRPr="00310D9E" w:rsidRDefault="00B574C9" w:rsidP="00310D9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10D9E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0ED72AFB" w14:textId="77777777" w:rsidR="00B574C9" w:rsidRPr="00310D9E" w:rsidRDefault="00B574C9" w:rsidP="00310D9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10D9E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6F989235" w14:textId="77777777" w:rsidR="00B574C9" w:rsidRPr="00310D9E" w:rsidRDefault="00310D9E" w:rsidP="00310D9E">
            <w:pPr>
              <w:spacing w:after="0" w:line="240" w:lineRule="auto"/>
            </w:pPr>
            <w:r>
              <w:rPr>
                <w:rStyle w:val="PlaceholderText"/>
              </w:rPr>
              <w:t>Glenn</w:t>
            </w:r>
          </w:p>
        </w:tc>
        <w:tc>
          <w:tcPr>
            <w:tcW w:w="2551" w:type="dxa"/>
            <w:shd w:val="clear" w:color="auto" w:fill="auto"/>
          </w:tcPr>
          <w:p w14:paraId="4B2DEFD8" w14:textId="77777777" w:rsidR="00B574C9" w:rsidRPr="00310D9E" w:rsidRDefault="00B574C9" w:rsidP="00310D9E">
            <w:pPr>
              <w:spacing w:after="0" w:line="240" w:lineRule="auto"/>
            </w:pPr>
            <w:r w:rsidRPr="00310D9E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3C56FD39" w14:textId="77777777" w:rsidR="00B574C9" w:rsidRPr="00310D9E" w:rsidRDefault="00310D9E" w:rsidP="00310D9E">
            <w:pPr>
              <w:spacing w:after="0" w:line="240" w:lineRule="auto"/>
            </w:pPr>
            <w:r>
              <w:rPr>
                <w:rStyle w:val="PlaceholderText"/>
              </w:rPr>
              <w:t>Parsons</w:t>
            </w:r>
          </w:p>
        </w:tc>
      </w:tr>
      <w:tr w:rsidR="00310D9E" w:rsidRPr="00310D9E" w14:paraId="043609C6" w14:textId="77777777" w:rsidTr="00310D9E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78C0FD74" w14:textId="77777777" w:rsidR="00B574C9" w:rsidRPr="00310D9E" w:rsidRDefault="00B574C9" w:rsidP="00310D9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EC8461A" w14:textId="77777777" w:rsidR="00B574C9" w:rsidRPr="00310D9E" w:rsidRDefault="00B574C9" w:rsidP="00310D9E">
            <w:pPr>
              <w:spacing w:after="0" w:line="240" w:lineRule="auto"/>
            </w:pPr>
            <w:r w:rsidRPr="00310D9E">
              <w:rPr>
                <w:rStyle w:val="PlaceholderText"/>
              </w:rPr>
              <w:t>[Enter your biography]</w:t>
            </w:r>
          </w:p>
        </w:tc>
      </w:tr>
      <w:tr w:rsidR="00310D9E" w:rsidRPr="00310D9E" w14:paraId="627BA5EA" w14:textId="77777777" w:rsidTr="00310D9E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2821987E" w14:textId="77777777" w:rsidR="00B574C9" w:rsidRPr="00310D9E" w:rsidRDefault="00B574C9" w:rsidP="00310D9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BE3F004" w14:textId="77777777" w:rsidR="00B574C9" w:rsidRPr="00310D9E" w:rsidRDefault="00310D9E" w:rsidP="00310D9E">
            <w:pPr>
              <w:spacing w:after="0" w:line="240" w:lineRule="auto"/>
            </w:pPr>
            <w:r>
              <w:rPr>
                <w:rStyle w:val="PlaceholderText"/>
              </w:rPr>
              <w:t>Ryerson University</w:t>
            </w:r>
          </w:p>
        </w:tc>
      </w:tr>
    </w:tbl>
    <w:p w14:paraId="3C98E164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310D9E" w:rsidRPr="00310D9E" w14:paraId="6869FB29" w14:textId="77777777" w:rsidTr="00310D9E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500B9BEF" w14:textId="77777777" w:rsidR="00244BB0" w:rsidRPr="00310D9E" w:rsidRDefault="00244BB0" w:rsidP="00310D9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10D9E">
              <w:rPr>
                <w:b/>
                <w:color w:val="FFFFFF"/>
              </w:rPr>
              <w:t>Your article</w:t>
            </w:r>
          </w:p>
        </w:tc>
      </w:tr>
      <w:tr w:rsidR="003F0D73" w:rsidRPr="00310D9E" w14:paraId="43B25B2A" w14:textId="77777777" w:rsidTr="00310D9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4D53DD8" w14:textId="77777777" w:rsidR="003F0D73" w:rsidRPr="005108FE" w:rsidRDefault="00310D9E" w:rsidP="00310D9E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5108FE">
              <w:rPr>
                <w:rFonts w:asciiTheme="minorHAnsi" w:hAnsiTheme="minorHAnsi"/>
                <w:b/>
                <w:sz w:val="24"/>
                <w:szCs w:val="24"/>
              </w:rPr>
              <w:t>Functionalism</w:t>
            </w:r>
          </w:p>
        </w:tc>
      </w:tr>
      <w:tr w:rsidR="00464699" w:rsidRPr="00310D9E" w14:paraId="011D5BDF" w14:textId="77777777" w:rsidTr="00310D9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C602FFA" w14:textId="77777777" w:rsidR="00464699" w:rsidRPr="00310D9E" w:rsidRDefault="00464699" w:rsidP="00310D9E">
            <w:pPr>
              <w:spacing w:after="0" w:line="240" w:lineRule="auto"/>
            </w:pPr>
            <w:r w:rsidRPr="00310D9E">
              <w:rPr>
                <w:rStyle w:val="PlaceholderText"/>
                <w:b/>
              </w:rPr>
              <w:t xml:space="preserve">[Enter any </w:t>
            </w:r>
            <w:r w:rsidRPr="00310D9E">
              <w:rPr>
                <w:rStyle w:val="PlaceholderText"/>
                <w:b/>
                <w:i/>
              </w:rPr>
              <w:t>variant forms</w:t>
            </w:r>
            <w:r w:rsidRPr="00310D9E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310D9E" w14:paraId="43F78CF0" w14:textId="77777777" w:rsidTr="00310D9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5E5A2984" w14:textId="77777777" w:rsidR="00E85A05" w:rsidRPr="00310D9E" w:rsidRDefault="00310D9E" w:rsidP="005108FE">
            <w:r w:rsidRPr="0039731F">
              <w:t>Functionalism</w:t>
            </w:r>
            <w:r>
              <w:t>,</w:t>
            </w:r>
            <w:r w:rsidRPr="0039731F">
              <w:t xml:space="preserve"> </w:t>
            </w:r>
            <w:r>
              <w:t>a</w:t>
            </w:r>
            <w:r w:rsidRPr="0039731F">
              <w:t xml:space="preserve"> central idea in </w:t>
            </w:r>
            <w:r>
              <w:t>m</w:t>
            </w:r>
            <w:r w:rsidRPr="0039731F">
              <w:t>odernist design</w:t>
            </w:r>
            <w:r>
              <w:t xml:space="preserve">, </w:t>
            </w:r>
            <w:r w:rsidRPr="0039731F">
              <w:t>rejects ornamentation unrelated to an item’s function</w:t>
            </w:r>
            <w:r>
              <w:t>, resulting in design that</w:t>
            </w:r>
            <w:r w:rsidRPr="0039731F">
              <w:t xml:space="preserve"> emphasiz</w:t>
            </w:r>
            <w:r>
              <w:t>es</w:t>
            </w:r>
            <w:r w:rsidRPr="0039731F">
              <w:t xml:space="preserve"> utilitarian purpose</w:t>
            </w:r>
            <w:r>
              <w:t xml:space="preserve">. The style was summed up in architect Louis Sullivan’s (1856-1924) popular </w:t>
            </w:r>
            <w:r w:rsidRPr="0039731F">
              <w:t xml:space="preserve">slogan </w:t>
            </w:r>
            <w:r>
              <w:t>‘</w:t>
            </w:r>
            <w:r w:rsidRPr="0039731F">
              <w:t>form</w:t>
            </w:r>
            <w:r>
              <w:t xml:space="preserve"> [ever]</w:t>
            </w:r>
            <w:r w:rsidRPr="0039731F">
              <w:t xml:space="preserve"> follows function</w:t>
            </w:r>
            <w:r>
              <w:t>’</w:t>
            </w:r>
            <w:r w:rsidRPr="0039731F">
              <w:t xml:space="preserve">.  </w:t>
            </w:r>
            <w:r>
              <w:t>U</w:t>
            </w:r>
            <w:r w:rsidRPr="0039731F">
              <w:t xml:space="preserve">nlike </w:t>
            </w:r>
            <w:r>
              <w:t>m</w:t>
            </w:r>
            <w:r w:rsidRPr="0039731F">
              <w:t xml:space="preserve">odernist innovations </w:t>
            </w:r>
            <w:r>
              <w:t xml:space="preserve">across </w:t>
            </w:r>
            <w:r w:rsidRPr="0039731F">
              <w:t xml:space="preserve">the </w:t>
            </w:r>
            <w:r>
              <w:t>a</w:t>
            </w:r>
            <w:r w:rsidRPr="0039731F">
              <w:t>rts, Functional</w:t>
            </w:r>
            <w:r>
              <w:t>ist design</w:t>
            </w:r>
            <w:r w:rsidRPr="0039731F">
              <w:t xml:space="preserve"> sought to simplify, rather than complicate, traditional forms. </w:t>
            </w:r>
            <w:r>
              <w:t>It drew</w:t>
            </w:r>
            <w:r w:rsidRPr="0039731F">
              <w:t xml:space="preserve"> inspiration </w:t>
            </w:r>
            <w:r>
              <w:t>from</w:t>
            </w:r>
            <w:r w:rsidRPr="0039731F">
              <w:t xml:space="preserve"> </w:t>
            </w:r>
            <w:r>
              <w:t xml:space="preserve">various sources: </w:t>
            </w:r>
            <w:r w:rsidRPr="0039731F">
              <w:t xml:space="preserve">the beauty of animal forms </w:t>
            </w:r>
            <w:r>
              <w:t>perfectly</w:t>
            </w:r>
            <w:r w:rsidRPr="0039731F">
              <w:t xml:space="preserve"> adapted to perform specific biological functions</w:t>
            </w:r>
            <w:r>
              <w:t>, or</w:t>
            </w:r>
            <w:r w:rsidRPr="0039731F">
              <w:t xml:space="preserve"> the aesthetic merit of industrial machinery,</w:t>
            </w:r>
            <w:r>
              <w:t xml:space="preserve"> </w:t>
            </w:r>
            <w:r w:rsidRPr="0039731F">
              <w:t xml:space="preserve">which was celebrated by </w:t>
            </w:r>
            <w:r>
              <w:t>m</w:t>
            </w:r>
            <w:r w:rsidRPr="0039731F">
              <w:t xml:space="preserve">odernist </w:t>
            </w:r>
            <w:r>
              <w:t>figures</w:t>
            </w:r>
            <w:r w:rsidRPr="0039731F">
              <w:t xml:space="preserve"> such as Le Corbusier</w:t>
            </w:r>
            <w:r>
              <w:t xml:space="preserve"> (</w:t>
            </w:r>
            <w:r w:rsidRPr="00D65611">
              <w:rPr>
                <w:bCs/>
              </w:rPr>
              <w:t>Charles-</w:t>
            </w:r>
            <w:proofErr w:type="spellStart"/>
            <w:r w:rsidRPr="00D65611">
              <w:rPr>
                <w:bCs/>
              </w:rPr>
              <w:t>Édouard</w:t>
            </w:r>
            <w:proofErr w:type="spellEnd"/>
            <w:r w:rsidRPr="00D65611">
              <w:rPr>
                <w:bCs/>
              </w:rPr>
              <w:t xml:space="preserve"> </w:t>
            </w:r>
            <w:proofErr w:type="spellStart"/>
            <w:r w:rsidRPr="00D65611">
              <w:rPr>
                <w:bCs/>
              </w:rPr>
              <w:t>Jeanneret</w:t>
            </w:r>
            <w:proofErr w:type="spellEnd"/>
            <w:r w:rsidRPr="00D65611">
              <w:rPr>
                <w:bCs/>
              </w:rPr>
              <w:t>, 1887-1965)</w:t>
            </w:r>
            <w:r w:rsidR="005108FE">
              <w:rPr>
                <w:bCs/>
              </w:rPr>
              <w:t>.</w:t>
            </w:r>
          </w:p>
        </w:tc>
      </w:tr>
      <w:tr w:rsidR="003F0D73" w:rsidRPr="00310D9E" w14:paraId="4E6BF882" w14:textId="77777777" w:rsidTr="00310D9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AE6AC48" w14:textId="77777777" w:rsidR="003F0D73" w:rsidRPr="00310D9E" w:rsidRDefault="00310D9E" w:rsidP="005108FE">
            <w:r w:rsidRPr="0039731F">
              <w:t>Functionalism</w:t>
            </w:r>
            <w:r>
              <w:t>,</w:t>
            </w:r>
            <w:r w:rsidRPr="0039731F">
              <w:t xml:space="preserve"> </w:t>
            </w:r>
            <w:r>
              <w:t>a</w:t>
            </w:r>
            <w:r w:rsidRPr="0039731F">
              <w:t xml:space="preserve"> central idea in </w:t>
            </w:r>
            <w:r>
              <w:t>m</w:t>
            </w:r>
            <w:r w:rsidRPr="0039731F">
              <w:t>odernist design</w:t>
            </w:r>
            <w:r>
              <w:t xml:space="preserve">, </w:t>
            </w:r>
            <w:r w:rsidRPr="0039731F">
              <w:t>rejects ornamentation unrelated to an item’s function</w:t>
            </w:r>
            <w:r>
              <w:t>, resulting in design that</w:t>
            </w:r>
            <w:r w:rsidRPr="0039731F">
              <w:t xml:space="preserve"> emphasiz</w:t>
            </w:r>
            <w:r>
              <w:t>es</w:t>
            </w:r>
            <w:r w:rsidRPr="0039731F">
              <w:t xml:space="preserve"> utilitarian purpose</w:t>
            </w:r>
            <w:r>
              <w:t xml:space="preserve">. The style was summed up in architect Louis Sullivan’s (1856-1924) popular </w:t>
            </w:r>
            <w:r w:rsidRPr="0039731F">
              <w:t xml:space="preserve">slogan </w:t>
            </w:r>
            <w:r>
              <w:t>‘</w:t>
            </w:r>
            <w:r w:rsidRPr="0039731F">
              <w:t>form</w:t>
            </w:r>
            <w:r>
              <w:t xml:space="preserve"> [ever]</w:t>
            </w:r>
            <w:r w:rsidRPr="0039731F">
              <w:t xml:space="preserve"> follows function</w:t>
            </w:r>
            <w:r>
              <w:t>’</w:t>
            </w:r>
            <w:r w:rsidRPr="0039731F">
              <w:t xml:space="preserve">.  </w:t>
            </w:r>
            <w:r>
              <w:t>U</w:t>
            </w:r>
            <w:r w:rsidRPr="0039731F">
              <w:t xml:space="preserve">nlike </w:t>
            </w:r>
            <w:r>
              <w:t>m</w:t>
            </w:r>
            <w:r w:rsidRPr="0039731F">
              <w:t xml:space="preserve">odernist innovations </w:t>
            </w:r>
            <w:r>
              <w:t xml:space="preserve">across </w:t>
            </w:r>
            <w:r w:rsidRPr="0039731F">
              <w:t xml:space="preserve">the </w:t>
            </w:r>
            <w:r>
              <w:t>a</w:t>
            </w:r>
            <w:r w:rsidRPr="0039731F">
              <w:t>rts, Functional</w:t>
            </w:r>
            <w:r>
              <w:t>ist design</w:t>
            </w:r>
            <w:r w:rsidRPr="0039731F">
              <w:t xml:space="preserve"> sought to simplify, rather than complicate, traditional forms. </w:t>
            </w:r>
            <w:r>
              <w:t>It drew</w:t>
            </w:r>
            <w:r w:rsidRPr="0039731F">
              <w:t xml:space="preserve"> inspiration </w:t>
            </w:r>
            <w:r>
              <w:t>from</w:t>
            </w:r>
            <w:r w:rsidRPr="0039731F">
              <w:t xml:space="preserve"> </w:t>
            </w:r>
            <w:r>
              <w:t xml:space="preserve">various sources: </w:t>
            </w:r>
            <w:r w:rsidRPr="0039731F">
              <w:t xml:space="preserve">the beauty of animal forms </w:t>
            </w:r>
            <w:r>
              <w:t>perfectly</w:t>
            </w:r>
            <w:r w:rsidRPr="0039731F">
              <w:t xml:space="preserve"> adapted to perform specific biological functions</w:t>
            </w:r>
            <w:r>
              <w:t>, or</w:t>
            </w:r>
            <w:r w:rsidRPr="0039731F">
              <w:t xml:space="preserve"> the aesthetic merit of industrial machinery,</w:t>
            </w:r>
            <w:r>
              <w:t xml:space="preserve"> </w:t>
            </w:r>
            <w:r w:rsidRPr="0039731F">
              <w:t xml:space="preserve">which was celebrated by </w:t>
            </w:r>
            <w:r>
              <w:t>m</w:t>
            </w:r>
            <w:r w:rsidRPr="0039731F">
              <w:t xml:space="preserve">odernist </w:t>
            </w:r>
            <w:r>
              <w:t>figures</w:t>
            </w:r>
            <w:r w:rsidRPr="0039731F">
              <w:t xml:space="preserve"> such as Le Corbusier</w:t>
            </w:r>
            <w:r>
              <w:t xml:space="preserve"> (</w:t>
            </w:r>
            <w:r w:rsidRPr="00D65611">
              <w:rPr>
                <w:bCs/>
              </w:rPr>
              <w:t>Charles-</w:t>
            </w:r>
            <w:proofErr w:type="spellStart"/>
            <w:r w:rsidRPr="00D65611">
              <w:rPr>
                <w:bCs/>
              </w:rPr>
              <w:t>Édouard</w:t>
            </w:r>
            <w:proofErr w:type="spellEnd"/>
            <w:r w:rsidRPr="00D65611">
              <w:rPr>
                <w:bCs/>
              </w:rPr>
              <w:t xml:space="preserve"> </w:t>
            </w:r>
            <w:proofErr w:type="spellStart"/>
            <w:r w:rsidRPr="00D65611">
              <w:rPr>
                <w:bCs/>
              </w:rPr>
              <w:t>Jeanneret</w:t>
            </w:r>
            <w:proofErr w:type="spellEnd"/>
            <w:r w:rsidRPr="00D65611">
              <w:rPr>
                <w:bCs/>
              </w:rPr>
              <w:t>, 1887-1965)</w:t>
            </w:r>
            <w:r w:rsidRPr="00D65611">
              <w:t>.</w:t>
            </w:r>
            <w:r>
              <w:t xml:space="preserve"> </w:t>
            </w:r>
            <w:r w:rsidRPr="002B2E21">
              <w:t>Functionalism</w:t>
            </w:r>
            <w:r w:rsidRPr="0039731F">
              <w:t xml:space="preserve"> offered an appealingly rationalist view of design at a time when new materials, mass production and rising consumerism gave design an unprecedented opportunity to reshape material culture</w:t>
            </w:r>
            <w:r>
              <w:t xml:space="preserve"> but also encouraged the</w:t>
            </w:r>
            <w:r w:rsidRPr="0039731F">
              <w:t xml:space="preserve"> produc</w:t>
            </w:r>
            <w:r>
              <w:t>tion of</w:t>
            </w:r>
            <w:r w:rsidRPr="0039731F">
              <w:t xml:space="preserve"> useful goods for the </w:t>
            </w:r>
            <w:r>
              <w:t>general public</w:t>
            </w:r>
            <w:r w:rsidRPr="0039731F">
              <w:t xml:space="preserve"> rather than</w:t>
            </w:r>
            <w:r>
              <w:t xml:space="preserve"> exclusive and</w:t>
            </w:r>
            <w:r w:rsidRPr="0039731F">
              <w:t xml:space="preserve"> luxur</w:t>
            </w:r>
            <w:r>
              <w:t>ious</w:t>
            </w:r>
            <w:r w:rsidRPr="0039731F">
              <w:t xml:space="preserve"> ornament</w:t>
            </w:r>
            <w:r>
              <w:t>ation</w:t>
            </w:r>
            <w:r w:rsidRPr="0039731F">
              <w:t xml:space="preserve"> for the wealthy. </w:t>
            </w:r>
            <w:r w:rsidRPr="002B2E21">
              <w:t>Functionalism</w:t>
            </w:r>
            <w:r w:rsidRPr="0039731F">
              <w:t xml:space="preserve"> figured prominently in the influential Bauhaus school of industrial design, and the so-called ‘International Style’ of </w:t>
            </w:r>
            <w:r>
              <w:t>m</w:t>
            </w:r>
            <w:r w:rsidRPr="0039731F">
              <w:t>odernist architecture. Its adherents, however, never considered Functionalism a style, but rather a discovery about the essence of good design.</w:t>
            </w:r>
            <w:bookmarkStart w:id="0" w:name="_GoBack"/>
            <w:bookmarkEnd w:id="0"/>
          </w:p>
        </w:tc>
      </w:tr>
      <w:tr w:rsidR="003235A7" w:rsidRPr="00310D9E" w14:paraId="52C31C62" w14:textId="77777777" w:rsidTr="00310D9E">
        <w:tc>
          <w:tcPr>
            <w:tcW w:w="9016" w:type="dxa"/>
            <w:shd w:val="clear" w:color="auto" w:fill="auto"/>
          </w:tcPr>
          <w:p w14:paraId="1F296F77" w14:textId="77777777" w:rsidR="003235A7" w:rsidRPr="00310D9E" w:rsidRDefault="003235A7" w:rsidP="00310D9E">
            <w:pPr>
              <w:spacing w:after="0" w:line="240" w:lineRule="auto"/>
            </w:pPr>
            <w:r w:rsidRPr="00310D9E">
              <w:rPr>
                <w:u w:val="single"/>
              </w:rPr>
              <w:t>Further reading</w:t>
            </w:r>
            <w:r w:rsidRPr="00310D9E">
              <w:t>:</w:t>
            </w:r>
          </w:p>
          <w:p w14:paraId="13A5F2B6" w14:textId="77777777" w:rsidR="007849BA" w:rsidRDefault="000C1B6B" w:rsidP="006A5A7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538387077"/>
                <w:citation/>
              </w:sdtPr>
              <w:sdtEndPr/>
              <w:sdtContent>
                <w:r w:rsidR="007849BA"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 w:rsidR="007849BA"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deZ57 \l 4105 </w:instrText>
                </w:r>
                <w:r w:rsidR="007849BA"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="007849BA" w:rsidRPr="007849BA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(de Zurko)</w:t>
                </w:r>
                <w:r w:rsidR="007849BA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605CF8B9" w14:textId="77777777" w:rsidR="00E574BD" w:rsidRPr="0039731F" w:rsidRDefault="000C1B6B" w:rsidP="006A5A7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2092122257"/>
                <w:citation/>
              </w:sdtPr>
              <w:sdtEndPr/>
              <w:sdtContent>
                <w:r w:rsidR="007849BA"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 w:rsidR="006A5A7C"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CITATION Cor27 \l 4105 </w:instrText>
                </w:r>
                <w:r w:rsidR="007849BA"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="006A5A7C" w:rsidRPr="006A5A7C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(Le Corbusier)</w:t>
                </w:r>
                <w:r w:rsidR="007849BA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E574BD" w:rsidRPr="0039731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9BEAB6B" w14:textId="77777777" w:rsidR="003235A7" w:rsidRPr="00310D9E" w:rsidRDefault="000C1B6B" w:rsidP="006A5A7C">
            <w:pPr>
              <w:spacing w:after="0" w:line="240" w:lineRule="auto"/>
              <w:contextualSpacing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85889443"/>
                <w:citation/>
              </w:sdtPr>
              <w:sdtEndPr/>
              <w:sdtContent>
                <w:r w:rsidR="006A5A7C"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 w:rsidR="006A5A7C"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Loo08 \l 4105 </w:instrText>
                </w:r>
                <w:r w:rsidR="006A5A7C"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="006A5A7C" w:rsidRPr="006A5A7C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(Loos)</w:t>
                </w:r>
                <w:r w:rsidR="006A5A7C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</w:tbl>
    <w:p w14:paraId="2224C6C0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B74E1" w14:textId="77777777" w:rsidR="000C1B6B" w:rsidRDefault="000C1B6B" w:rsidP="007A0D55">
      <w:pPr>
        <w:spacing w:after="0" w:line="240" w:lineRule="auto"/>
      </w:pPr>
      <w:r>
        <w:separator/>
      </w:r>
    </w:p>
  </w:endnote>
  <w:endnote w:type="continuationSeparator" w:id="0">
    <w:p w14:paraId="017C93E6" w14:textId="77777777" w:rsidR="000C1B6B" w:rsidRDefault="000C1B6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BB087" w14:textId="77777777" w:rsidR="000C1B6B" w:rsidRDefault="000C1B6B" w:rsidP="007A0D55">
      <w:pPr>
        <w:spacing w:after="0" w:line="240" w:lineRule="auto"/>
      </w:pPr>
      <w:r>
        <w:separator/>
      </w:r>
    </w:p>
  </w:footnote>
  <w:footnote w:type="continuationSeparator" w:id="0">
    <w:p w14:paraId="161DD4DD" w14:textId="77777777" w:rsidR="000C1B6B" w:rsidRDefault="000C1B6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EAFFB" w14:textId="77777777" w:rsidR="007A0D55" w:rsidRDefault="007A0D55">
    <w:pPr>
      <w:pStyle w:val="Header"/>
    </w:pPr>
    <w:r w:rsidRPr="00310D9E">
      <w:rPr>
        <w:b/>
        <w:color w:val="7F7F7F"/>
      </w:rPr>
      <w:t>Taylor &amp; Francis</w:t>
    </w:r>
    <w:r w:rsidRPr="00310D9E">
      <w:rPr>
        <w:color w:val="7F7F7F"/>
      </w:rPr>
      <w:t xml:space="preserve"> – </w:t>
    </w:r>
    <w:proofErr w:type="spellStart"/>
    <w:r w:rsidRPr="00310D9E">
      <w:rPr>
        <w:i/>
        <w:color w:val="7F7F7F"/>
      </w:rPr>
      <w:t>Encyclopedia</w:t>
    </w:r>
    <w:proofErr w:type="spellEnd"/>
    <w:r w:rsidRPr="00310D9E">
      <w:rPr>
        <w:i/>
        <w:color w:val="7F7F7F"/>
      </w:rPr>
      <w:t xml:space="preserve"> of Modernism</w:t>
    </w:r>
  </w:p>
  <w:p w14:paraId="0701F8B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DA94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9E"/>
    <w:rsid w:val="00032559"/>
    <w:rsid w:val="00052040"/>
    <w:rsid w:val="000B25AE"/>
    <w:rsid w:val="000B55AB"/>
    <w:rsid w:val="000C1B6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0D9E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08FE"/>
    <w:rsid w:val="00513EE6"/>
    <w:rsid w:val="00534F8F"/>
    <w:rsid w:val="00590035"/>
    <w:rsid w:val="005B177E"/>
    <w:rsid w:val="005B3921"/>
    <w:rsid w:val="005F26D7"/>
    <w:rsid w:val="005F5450"/>
    <w:rsid w:val="006732F5"/>
    <w:rsid w:val="006A5A7C"/>
    <w:rsid w:val="006D0412"/>
    <w:rsid w:val="007411B9"/>
    <w:rsid w:val="00780D95"/>
    <w:rsid w:val="00780DC7"/>
    <w:rsid w:val="007849BA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574B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512E"/>
  <w15:chartTrackingRefBased/>
  <w15:docId w15:val="{5F08C1A2-09B5-413A-85A0-9292893A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deZ57</b:Tag>
    <b:SourceType>Book</b:SourceType>
    <b:Guid>{C00EF8BD-451E-4D71-B0F5-301D7A788F26}</b:Guid>
    <b:Author>
      <b:Author>
        <b:NameList>
          <b:Person>
            <b:Last>de Zurko</b:Last>
            <b:First>E.</b:First>
          </b:Person>
        </b:NameList>
      </b:Author>
    </b:Author>
    <b:Title>Origins of Functionalist Theory</b:Title>
    <b:Year>1957</b:Year>
    <b:City>New York</b:City>
    <b:Publisher>Columbia University Press</b:Publisher>
    <b:RefOrder>1</b:RefOrder>
  </b:Source>
  <b:Source>
    <b:Tag>Cor27</b:Tag>
    <b:SourceType>Book</b:SourceType>
    <b:Guid>{8E59D97A-8631-4596-82B1-F03422B1E1B3}</b:Guid>
    <b:Author>
      <b:Author>
        <b:NameList>
          <b:Person>
            <b:Last>Le Corbusier</b:Last>
          </b:Person>
        </b:NameList>
      </b:Author>
      <b:Translator>
        <b:NameList>
          <b:Person>
            <b:Last>Etchells</b:Last>
            <b:First>F.</b:First>
          </b:Person>
        </b:NameList>
      </b:Translator>
    </b:Author>
    <b:Title>Vers Une Architecture</b:Title>
    <b:Year>1927</b:Year>
    <b:City>London</b:City>
    <b:Publisher>Architectural Press</b:Publisher>
    <b:ShortTitle>Towards a New Architecture</b:ShortTitle>
    <b:RefOrder>2</b:RefOrder>
  </b:Source>
  <b:Source>
    <b:Tag>Loo08</b:Tag>
    <b:SourceType>BookSection</b:SourceType>
    <b:Guid>{AD812DD1-D2C0-4167-A8EE-6CA4F684E073}</b:Guid>
    <b:Author>
      <b:Author>
        <b:NameList>
          <b:Person>
            <b:Last>Loos</b:Last>
            <b:First>Adolf</b:First>
          </b:Person>
        </b:NameList>
      </b:Author>
      <b:BookAuthor>
        <b:NameList>
          <b:Person>
            <b:Last>Opel</b:Last>
            <b:First>A.</b:First>
          </b:Person>
        </b:NameList>
      </b:BookAuthor>
    </b:Author>
    <b:Title>Ornament and Crime</b:Title>
    <b:Year>1908</b:Year>
    <b:City>Riverside</b:City>
    <b:Publisher>Ariadne Press</b:Publisher>
    <b:BookTitle>Ornament and Crime: Selected Essays</b:BookTitle>
    <b:RefOrder>3</b:RefOrder>
  </b:Source>
</b:Sources>
</file>

<file path=customXml/itemProps1.xml><?xml version="1.0" encoding="utf-8"?>
<ds:datastoreItem xmlns:ds="http://schemas.openxmlformats.org/officeDocument/2006/customXml" ds:itemID="{9827B03A-65C5-834F-9A79-B2B6C1D9A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C:\Users\RachelleAnn\Desktop\Routledge Enyclopedia of Modernism Word Template.dotx</Template>
  <TotalTime>9</TotalTime>
  <Pages>1</Pages>
  <Words>346</Words>
  <Characters>1973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Yan Tang</cp:lastModifiedBy>
  <cp:revision>3</cp:revision>
  <dcterms:created xsi:type="dcterms:W3CDTF">2016-03-05T22:37:00Z</dcterms:created>
  <dcterms:modified xsi:type="dcterms:W3CDTF">2016-03-08T05:55:00Z</dcterms:modified>
</cp:coreProperties>
</file>