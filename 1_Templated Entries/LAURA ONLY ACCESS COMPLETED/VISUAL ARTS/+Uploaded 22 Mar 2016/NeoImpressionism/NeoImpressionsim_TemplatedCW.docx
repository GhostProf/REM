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CEC17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D0648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94A47AB6980240B24CC15E1435B3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1D578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A2787D4F3D5F44A049D4BA3FAEC533"/>
            </w:placeholder>
            <w:text/>
          </w:sdtPr>
          <w:sdtEndPr/>
          <w:sdtContent>
            <w:tc>
              <w:tcPr>
                <w:tcW w:w="2073" w:type="dxa"/>
              </w:tcPr>
              <w:p w14:paraId="71B3A670" w14:textId="77777777" w:rsidR="00B574C9" w:rsidRDefault="008167FB" w:rsidP="008167FB">
                <w:r>
                  <w:t>Lynn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B1505C0CB0DC4BB36F74A81DE36DF5"/>
            </w:placeholder>
            <w:text/>
          </w:sdtPr>
          <w:sdtEndPr/>
          <w:sdtContent>
            <w:tc>
              <w:tcPr>
                <w:tcW w:w="2551" w:type="dxa"/>
              </w:tcPr>
              <w:p w14:paraId="14051312" w14:textId="77777777" w:rsidR="00B574C9" w:rsidRDefault="008167FB" w:rsidP="008167FB">
                <w:r>
                  <w:t>M.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BD71D9CAA40E45810CE1E64CA8DF59"/>
            </w:placeholder>
            <w:text/>
          </w:sdtPr>
          <w:sdtEndPr/>
          <w:sdtContent>
            <w:tc>
              <w:tcPr>
                <w:tcW w:w="2642" w:type="dxa"/>
              </w:tcPr>
              <w:p w14:paraId="21B96119" w14:textId="77777777" w:rsidR="00B574C9" w:rsidRDefault="008167FB" w:rsidP="008167FB">
                <w:r>
                  <w:t>Somers</w:t>
                </w:r>
              </w:p>
            </w:tc>
          </w:sdtContent>
        </w:sdt>
      </w:tr>
      <w:tr w:rsidR="00B574C9" w14:paraId="297A41D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E0D3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136911C69A16439FAB86E38089411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126D3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50C2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3D3C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835B496D5034348863495E2D69D5A0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24BF70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03425C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DFDB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995F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B18ADA" w14:textId="77777777" w:rsidTr="003F0D73">
        <w:sdt>
          <w:sdtPr>
            <w:alias w:val="Article headword"/>
            <w:tag w:val="articleHeadword"/>
            <w:id w:val="-361440020"/>
            <w:placeholder>
              <w:docPart w:val="D38120852788BE4DBCF60C3C25A038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E621F4" w14:textId="77777777" w:rsidR="003F0D73" w:rsidRPr="00FB589A" w:rsidRDefault="008167FB" w:rsidP="00684E35">
                <w:r>
                  <w:t>Neo-Impressionism</w:t>
                </w:r>
              </w:p>
            </w:tc>
          </w:sdtContent>
        </w:sdt>
      </w:tr>
      <w:tr w:rsidR="00464699" w14:paraId="5A1CD7D8" w14:textId="77777777" w:rsidTr="003F4A66">
        <w:sdt>
          <w:sdtPr>
            <w:alias w:val="Variant headwords"/>
            <w:tag w:val="variantHeadwords"/>
            <w:id w:val="173464402"/>
            <w:placeholder>
              <w:docPart w:val="861E2A74205FDC4EB811981714491B5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286E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ABD595" w14:textId="77777777" w:rsidTr="003F0D73">
        <w:sdt>
          <w:sdtPr>
            <w:alias w:val="Abstract"/>
            <w:tag w:val="abstract"/>
            <w:id w:val="-635871867"/>
            <w:placeholder>
              <w:docPart w:val="07FB7C1FDFBDD1469A8705494357A6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3568C" w14:textId="120B1CE5" w:rsidR="000A5884" w:rsidRDefault="000A5884" w:rsidP="0063256A">
                <w:r>
                  <w:t>Neo-Impressionism (1886</w:t>
                </w:r>
                <w:r>
                  <w:rPr>
                    <w:rFonts w:hAnsi="Times New Roman"/>
                  </w:rPr>
                  <w:t>–</w:t>
                </w:r>
                <w:r>
                  <w:t>1906) comprised a group of avant-garde painters in France who explored a systematic approach to painting that revived Classical ideals while critiquing Impressionism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prevailing aesthetic of spontaneity and improvisation. Led by the young, Parisian-born Georges Seurat, a rebellious </w:t>
                </w:r>
                <w:r w:rsidRPr="0063256A">
                  <w:t>É</w:t>
                </w:r>
                <w:proofErr w:type="spellStart"/>
                <w:r>
                  <w:rPr>
                    <w:lang w:val="fr-FR"/>
                  </w:rPr>
                  <w:t>cole</w:t>
                </w:r>
                <w:proofErr w:type="spellEnd"/>
                <w:r>
                  <w:rPr>
                    <w:lang w:val="fr-FR"/>
                  </w:rPr>
                  <w:t xml:space="preserve"> des Beaux-Arts</w:t>
                </w:r>
                <w:r>
                  <w:t xml:space="preserve">-trained painter and anarchist, the Neo-Impressionists first gained attention at the eighth and final Impressionist exhibition in Paris in 1886. There, Seurat and his student Paul Signac, accompanied by the older </w:t>
                </w:r>
                <w:r>
                  <w:rPr>
                    <w:lang w:val="es-ES_tradnl"/>
                  </w:rPr>
                  <w:t xml:space="preserve">Camille </w:t>
                </w:r>
                <w:proofErr w:type="spellStart"/>
                <w:r>
                  <w:rPr>
                    <w:lang w:val="es-ES_tradnl"/>
                  </w:rPr>
                  <w:t>Pissarro</w:t>
                </w:r>
                <w:proofErr w:type="spellEnd"/>
                <w:r>
                  <w:t xml:space="preserve">, and his son Lucien, staged their bold new work. Its </w:t>
                </w:r>
                <w:proofErr w:type="spellStart"/>
                <w:r>
                  <w:t>centerpiece</w:t>
                </w:r>
                <w:proofErr w:type="spellEnd"/>
                <w:r>
                  <w:t xml:space="preserve"> was 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monumental </w:t>
                </w:r>
                <w:r>
                  <w:rPr>
                    <w:i/>
                    <w:iCs/>
                  </w:rPr>
                  <w:t xml:space="preserve">Sunday Afternoon on the Island of La Grande </w:t>
                </w:r>
                <w:proofErr w:type="spellStart"/>
                <w:r>
                  <w:rPr>
                    <w:i/>
                    <w:iCs/>
                  </w:rPr>
                  <w:t>Jatte</w:t>
                </w:r>
                <w:proofErr w:type="spellEnd"/>
                <w:r w:rsidR="0063256A">
                  <w:t xml:space="preserve"> (1884–18</w:t>
                </w:r>
                <w:r>
                  <w:t xml:space="preserve">86), a visual manifesto to Neo-Impressionist precepts.  </w:t>
                </w:r>
              </w:p>
              <w:p w14:paraId="2A6370D1" w14:textId="77777777" w:rsidR="000A5884" w:rsidRDefault="000A5884" w:rsidP="000A5884"/>
              <w:p w14:paraId="43EBDBB1" w14:textId="77777777" w:rsidR="000A5884" w:rsidRDefault="000A5884" w:rsidP="000A5884">
                <w:r>
                  <w:t xml:space="preserve">In his review, art critic and activist </w:t>
                </w:r>
                <w:proofErr w:type="spellStart"/>
                <w:r>
                  <w:t>F</w:t>
                </w:r>
                <w:r>
                  <w:rPr>
                    <w:rFonts w:hAnsi="Times New Roman"/>
                  </w:rPr>
                  <w:t>é</w:t>
                </w:r>
                <w:proofErr w:type="spellEnd"/>
                <w:r>
                  <w:rPr>
                    <w:lang w:val="fr-FR"/>
                  </w:rPr>
                  <w:t>lix F</w:t>
                </w:r>
                <w:proofErr w:type="spellStart"/>
                <w:r>
                  <w:rPr>
                    <w:rFonts w:hAnsi="Times New Roman"/>
                  </w:rPr>
                  <w:t>é</w:t>
                </w:r>
                <w:r>
                  <w:t>n</w:t>
                </w:r>
                <w:r>
                  <w:rPr>
                    <w:rFonts w:hAnsi="Times New Roman"/>
                  </w:rPr>
                  <w:t>é</w:t>
                </w:r>
                <w:r>
                  <w:t>on</w:t>
                </w:r>
                <w:proofErr w:type="spellEnd"/>
                <w:r>
                  <w:t xml:space="preserve"> coined the label </w:t>
                </w:r>
                <w:r>
                  <w:rPr>
                    <w:i/>
                    <w:iCs/>
                  </w:rPr>
                  <w:t>n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é</w:t>
                </w:r>
                <w:r>
                  <w:rPr>
                    <w:i/>
                    <w:iCs/>
                  </w:rPr>
                  <w:t>o-</w:t>
                </w:r>
                <w:proofErr w:type="spellStart"/>
                <w:r>
                  <w:rPr>
                    <w:i/>
                    <w:iCs/>
                  </w:rPr>
                  <w:t>impressionisme</w:t>
                </w:r>
                <w:proofErr w:type="spellEnd"/>
                <w:r>
                  <w:t xml:space="preserve"> to describe compositions that forcefully advanced Impressionism</w:t>
                </w:r>
                <w:r>
                  <w:rPr>
                    <w:rFonts w:hAnsi="Times New Roman"/>
                  </w:rPr>
                  <w:t>’</w:t>
                </w:r>
                <w:r>
                  <w:t>s vibrant colouristic experiments. He detailed 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method of juxtaposing small, regularized touches of adjacent and complementary colours as </w:t>
                </w:r>
                <w:r>
                  <w:rPr>
                    <w:rFonts w:hAnsi="Times New Roman"/>
                  </w:rPr>
                  <w:t>‘</w:t>
                </w:r>
                <w:r>
                  <w:t>optical painting’.</w:t>
                </w:r>
                <w:r>
                  <w:rPr>
                    <w:rFonts w:hAnsi="Times New Roman"/>
                  </w:rPr>
                  <w:t xml:space="preserve">  </w:t>
                </w:r>
                <w:r>
                  <w:t xml:space="preserve">Termed ‘divisionism’, unblended pigments would theoretically </w:t>
                </w:r>
                <w:r>
                  <w:rPr>
                    <w:rFonts w:hAnsi="Times New Roman"/>
                  </w:rPr>
                  <w:t>‘</w:t>
                </w:r>
                <w:r>
                  <w:t>recombine on the retina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 of the observer, </w:t>
                </w:r>
                <w:proofErr w:type="gramStart"/>
                <w:r>
                  <w:t>resulting</w:t>
                </w:r>
                <w:proofErr w:type="gramEnd"/>
                <w:r>
                  <w:t xml:space="preserve"> in a brilliant synthesis of hue and light on the painted surface. The methodical application of dots was termed ‘pointillism’. </w:t>
                </w:r>
              </w:p>
              <w:p w14:paraId="1F914FB7" w14:textId="46EA7DA7" w:rsidR="00E85A05" w:rsidRDefault="00E85A05" w:rsidP="00E85A05"/>
            </w:tc>
          </w:sdtContent>
        </w:sdt>
      </w:tr>
      <w:tr w:rsidR="003F0D73" w14:paraId="492C7D0A" w14:textId="77777777" w:rsidTr="003F0D73">
        <w:sdt>
          <w:sdtPr>
            <w:alias w:val="Article text"/>
            <w:tag w:val="articleText"/>
            <w:id w:val="634067588"/>
            <w:placeholder>
              <w:docPart w:val="A9C1EE6DA43BF049ADFA503B6BE43C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10D2A" w14:textId="4CB9F873" w:rsidR="00684E35" w:rsidRDefault="008167FB" w:rsidP="00684E35">
                <w:r>
                  <w:t>Neo-Impressionism (1886</w:t>
                </w:r>
                <w:r w:rsidR="00684E35">
                  <w:rPr>
                    <w:rFonts w:hAnsi="Times New Roman"/>
                  </w:rPr>
                  <w:t>–</w:t>
                </w:r>
                <w:r>
                  <w:t>1906) comprised a group of avant-garde painters in France who explored a systematic approach to painting that revived Classical ideals while critiquing Impressionism</w:t>
                </w:r>
                <w:r>
                  <w:rPr>
                    <w:rFonts w:hAnsi="Times New Roman"/>
                  </w:rPr>
                  <w:t>’</w:t>
                </w:r>
                <w:r>
                  <w:t>s prevailing aesthetic of spontaneity and improvisation.</w:t>
                </w:r>
                <w:r w:rsidR="00684E35">
                  <w:t xml:space="preserve"> </w:t>
                </w:r>
                <w:r>
                  <w:t xml:space="preserve">Led by the young, Parisian-born Georges Seurat, a rebellious </w:t>
                </w:r>
                <w:r>
                  <w:rPr>
                    <w:rFonts w:hAnsi="Times New Roman"/>
                    <w:lang w:val="fr-FR"/>
                  </w:rPr>
                  <w:t>É</w:t>
                </w:r>
                <w:r>
                  <w:rPr>
                    <w:lang w:val="fr-FR"/>
                  </w:rPr>
                  <w:t>cole des Beaux-Arts</w:t>
                </w:r>
                <w:r>
                  <w:t>-trained painter and anarchist, the Neo-Impressionists first gained attention at the eighth and final Impressionis</w:t>
                </w:r>
                <w:r w:rsidR="00684E35">
                  <w:t xml:space="preserve">t exhibition in Paris in 1886. </w:t>
                </w:r>
                <w:r>
                  <w:t xml:space="preserve">There, Seurat and his student Paul Signac, accompanied by the older </w:t>
                </w:r>
                <w:r>
                  <w:rPr>
                    <w:lang w:val="es-ES_tradnl"/>
                  </w:rPr>
                  <w:t xml:space="preserve">Camille </w:t>
                </w:r>
                <w:proofErr w:type="spellStart"/>
                <w:r>
                  <w:rPr>
                    <w:lang w:val="es-ES_tradnl"/>
                  </w:rPr>
                  <w:t>Pissarro</w:t>
                </w:r>
                <w:proofErr w:type="spellEnd"/>
                <w:r>
                  <w:t xml:space="preserve">, and his son Lucien, staged their bold new work. Its </w:t>
                </w:r>
                <w:proofErr w:type="spellStart"/>
                <w:r>
                  <w:t>centerpiece</w:t>
                </w:r>
                <w:proofErr w:type="spellEnd"/>
                <w:r>
                  <w:t xml:space="preserve"> was 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monumental </w:t>
                </w:r>
                <w:r>
                  <w:rPr>
                    <w:i/>
                    <w:iCs/>
                  </w:rPr>
                  <w:t xml:space="preserve">Sunday Afternoon on the Island of La Grande </w:t>
                </w:r>
                <w:proofErr w:type="spellStart"/>
                <w:r>
                  <w:rPr>
                    <w:i/>
                    <w:iCs/>
                  </w:rPr>
                  <w:t>Jatte</w:t>
                </w:r>
                <w:proofErr w:type="spellEnd"/>
                <w:r w:rsidR="0063256A">
                  <w:t xml:space="preserve"> (1884–18</w:t>
                </w:r>
                <w:r>
                  <w:t xml:space="preserve">86), a visual manifesto to Neo-Impressionist precepts.  </w:t>
                </w:r>
              </w:p>
              <w:p w14:paraId="6FE48AAB" w14:textId="77777777" w:rsidR="00684E35" w:rsidRDefault="00684E35" w:rsidP="00684E35"/>
              <w:p w14:paraId="55ACC12D" w14:textId="32BD56FF" w:rsidR="00684E35" w:rsidRDefault="00684E35" w:rsidP="00684E35">
                <w:pPr>
                  <w:keepNext/>
                </w:pPr>
                <w:r>
                  <w:t>File: GrandeJatte.jpg</w:t>
                </w:r>
              </w:p>
              <w:p w14:paraId="65493396" w14:textId="4DACEBDC" w:rsidR="00684E35" w:rsidRPr="00684E35" w:rsidRDefault="00684E35" w:rsidP="00684E35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 w:rsidR="000A5884">
                    <w:rPr>
                      <w:noProof/>
                    </w:rPr>
                    <w:t>1</w:t>
                  </w:r>
                </w:fldSimple>
                <w:r w:rsidRPr="00684E35">
                  <w:rPr>
                    <w:rFonts w:ascii="Times New Roman" w:eastAsia="Arial Unicode MS" w:hAnsi="Times New Roman" w:cs="Times New Roman"/>
                    <w:sz w:val="24"/>
                    <w:szCs w:val="24"/>
                    <w:bdr w:val="nil"/>
                    <w:lang w:val="en-US"/>
                  </w:rPr>
                  <w:t xml:space="preserve"> </w:t>
                </w:r>
                <w:r w:rsidRPr="00684E35">
                  <w:rPr>
                    <w:lang w:val="en-US"/>
                  </w:rPr>
                  <w:t xml:space="preserve">Georges Seurat, </w:t>
                </w:r>
                <w:r w:rsidRPr="00684E35">
                  <w:rPr>
                    <w:i/>
                    <w:iCs/>
                    <w:lang w:val="en-US"/>
                  </w:rPr>
                  <w:t xml:space="preserve">Sunday Afternoon on the Island of La Grande </w:t>
                </w:r>
                <w:proofErr w:type="spellStart"/>
                <w:r w:rsidRPr="00684E35">
                  <w:rPr>
                    <w:i/>
                    <w:iCs/>
                    <w:lang w:val="en-US"/>
                  </w:rPr>
                  <w:t>Jatte</w:t>
                </w:r>
                <w:proofErr w:type="spellEnd"/>
                <w:r w:rsidRPr="00684E35">
                  <w:rPr>
                    <w:i/>
                    <w:iCs/>
                    <w:lang w:val="en-US"/>
                  </w:rPr>
                  <w:t xml:space="preserve">, </w:t>
                </w:r>
                <w:r w:rsidRPr="00684E35">
                  <w:rPr>
                    <w:lang w:val="en-US"/>
                  </w:rPr>
                  <w:t xml:space="preserve">1884-86.  Oil on canvas, </w:t>
                </w:r>
                <w:r w:rsidRPr="00684E35">
                  <w:rPr>
                    <w:lang w:val="fr-FR"/>
                  </w:rPr>
                  <w:t xml:space="preserve">81 3/4 x 121 1/4 in. (207.5 x 308.1 cm). </w:t>
                </w:r>
                <w:r w:rsidRPr="00684E35">
                  <w:rPr>
                    <w:lang w:val="en-US"/>
                  </w:rPr>
                  <w:t>Helen Birch Bartlett Memorial Collection. 1926.224. The Art Institute of Chicago</w:t>
                </w:r>
              </w:p>
              <w:p w14:paraId="5209C1AE" w14:textId="05D6A274" w:rsidR="00684E35" w:rsidRDefault="00684E35" w:rsidP="00684E35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684E35">
                  <w:t>http://www.artinstituteimages.org/searchresults.asp?X5=27992</w:t>
                </w:r>
              </w:p>
              <w:p w14:paraId="40567C73" w14:textId="33B30FD2" w:rsidR="00684E35" w:rsidRDefault="00684E35" w:rsidP="00684E35">
                <w:pPr>
                  <w:pStyle w:val="Authornote"/>
                </w:pPr>
                <w:r>
                  <w:t>]]</w:t>
                </w:r>
              </w:p>
              <w:p w14:paraId="2DA8B058" w14:textId="77777777" w:rsidR="00684E35" w:rsidRDefault="00684E35" w:rsidP="00684E35"/>
              <w:p w14:paraId="6F2D6E26" w14:textId="0F2DD7D3" w:rsidR="008167FB" w:rsidRDefault="008167FB" w:rsidP="00684E35">
                <w:r>
                  <w:lastRenderedPageBreak/>
                  <w:t xml:space="preserve">In his review, art critic and activist </w:t>
                </w:r>
                <w:r w:rsidRPr="0063256A">
                  <w:t xml:space="preserve">Félix </w:t>
                </w:r>
                <w:proofErr w:type="spellStart"/>
                <w:r w:rsidRPr="0063256A">
                  <w:t>Fénéon</w:t>
                </w:r>
                <w:proofErr w:type="spellEnd"/>
                <w:r>
                  <w:t xml:space="preserve"> coined the label </w:t>
                </w:r>
                <w:r>
                  <w:rPr>
                    <w:i/>
                    <w:iCs/>
                  </w:rPr>
                  <w:t>n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é</w:t>
                </w:r>
                <w:r>
                  <w:rPr>
                    <w:i/>
                    <w:iCs/>
                  </w:rPr>
                  <w:t>o-</w:t>
                </w:r>
                <w:proofErr w:type="spellStart"/>
                <w:r>
                  <w:rPr>
                    <w:i/>
                    <w:iCs/>
                  </w:rPr>
                  <w:t>impressionisme</w:t>
                </w:r>
                <w:proofErr w:type="spellEnd"/>
                <w:r>
                  <w:t xml:space="preserve"> to describe compositions that forcefully advanced Impressionism</w:t>
                </w:r>
                <w:r>
                  <w:rPr>
                    <w:rFonts w:hAnsi="Times New Roman"/>
                  </w:rPr>
                  <w:t>’</w:t>
                </w:r>
                <w:r>
                  <w:t>s vi</w:t>
                </w:r>
                <w:r w:rsidR="00684E35">
                  <w:t xml:space="preserve">brant colouristic experiments. </w:t>
                </w:r>
                <w:r>
                  <w:t>He detailed 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method of juxtaposing small, regularized touches of adjacent and complementary colours as </w:t>
                </w:r>
                <w:r w:rsidR="00684E35">
                  <w:rPr>
                    <w:rFonts w:hAnsi="Times New Roman"/>
                  </w:rPr>
                  <w:t>‘</w:t>
                </w:r>
                <w:r w:rsidR="00684E35">
                  <w:t>optical painting’.</w:t>
                </w:r>
                <w:r>
                  <w:rPr>
                    <w:rFonts w:hAnsi="Times New Roman"/>
                  </w:rPr>
                  <w:t xml:space="preserve">  </w:t>
                </w:r>
                <w:r>
                  <w:t xml:space="preserve">Termed ‘divisionism’, unblended pigments would theoretically </w:t>
                </w:r>
                <w:r w:rsidR="00684E35">
                  <w:rPr>
                    <w:rFonts w:hAnsi="Times New Roman"/>
                  </w:rPr>
                  <w:t>‘</w:t>
                </w:r>
                <w:r>
                  <w:t>recombine on the retina</w:t>
                </w:r>
                <w:r w:rsidR="00684E35">
                  <w:rPr>
                    <w:rFonts w:hAnsi="Times New Roman"/>
                  </w:rPr>
                  <w:t>’</w:t>
                </w:r>
                <w:r>
                  <w:t xml:space="preserve"> of the observer, </w:t>
                </w:r>
                <w:proofErr w:type="gramStart"/>
                <w:r>
                  <w:t>resulting</w:t>
                </w:r>
                <w:proofErr w:type="gramEnd"/>
                <w:r>
                  <w:t xml:space="preserve"> in a brilliant synthesis of hue and</w:t>
                </w:r>
                <w:r w:rsidR="00684E35">
                  <w:t xml:space="preserve"> light on the painted surface. </w:t>
                </w:r>
                <w:r>
                  <w:t xml:space="preserve">The methodical application of dots was termed ‘pointillism’. </w:t>
                </w:r>
              </w:p>
              <w:p w14:paraId="2E4F518E" w14:textId="77777777" w:rsidR="00684E35" w:rsidRDefault="00684E35" w:rsidP="00684E35"/>
              <w:p w14:paraId="19B5B97C" w14:textId="43CA3CEF" w:rsidR="008167FB" w:rsidRDefault="008167FB" w:rsidP="00684E35">
                <w:r>
                  <w:t>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approach drew upon a </w:t>
                </w:r>
                <w:proofErr w:type="spellStart"/>
                <w:r>
                  <w:t>scientistic</w:t>
                </w:r>
                <w:proofErr w:type="spellEnd"/>
                <w:r>
                  <w:t xml:space="preserve"> study of nineteenth-century treatises on colour theory and optics, which clarified how material colours (pigments) could never achieve the luminosity of light</w:t>
                </w:r>
                <w:r>
                  <w:rPr>
                    <w:rFonts w:hAnsi="Times New Roman"/>
                  </w:rPr>
                  <w:t>’</w:t>
                </w:r>
                <w:r w:rsidR="00684E35">
                  <w:t xml:space="preserve">s colour spectrum. </w:t>
                </w:r>
                <w:r>
                  <w:t xml:space="preserve">Seurat looked to </w:t>
                </w:r>
                <w:proofErr w:type="spellStart"/>
                <w:r>
                  <w:rPr>
                    <w:lang w:val="de-DE"/>
                  </w:rPr>
                  <w:t>chemist</w:t>
                </w:r>
                <w:proofErr w:type="spellEnd"/>
                <w:r>
                  <w:rPr>
                    <w:lang w:val="de-DE"/>
                  </w:rPr>
                  <w:t xml:space="preserve"> Michel-</w:t>
                </w:r>
                <w:proofErr w:type="spellStart"/>
                <w:r>
                  <w:rPr>
                    <w:lang w:val="de-DE"/>
                  </w:rPr>
                  <w:t>Eug</w:t>
                </w:r>
                <w:proofErr w:type="spellEnd"/>
                <w:r>
                  <w:rPr>
                    <w:rFonts w:hAnsi="Times New Roman"/>
                    <w:lang w:val="fr-FR"/>
                  </w:rPr>
                  <w:t>è</w:t>
                </w:r>
                <w:r>
                  <w:t xml:space="preserve">ne </w:t>
                </w:r>
                <w:proofErr w:type="spellStart"/>
                <w:r>
                  <w:t>Chevreul</w:t>
                </w:r>
                <w:proofErr w:type="spellEnd"/>
                <w:r>
                  <w:t xml:space="preserve"> (</w:t>
                </w:r>
                <w:r>
                  <w:rPr>
                    <w:i/>
                    <w:iCs/>
                  </w:rPr>
                  <w:t>On the Law of Simultaneous Contrast of Colours</w:t>
                </w:r>
                <w:r>
                  <w:t xml:space="preserve">, 1839), French scientist and philosopher Charles Henry (who developed a body of theory called psychophysics, which aimed to unite science and aesthetics), and American physicist Ogden Rood, whose </w:t>
                </w:r>
                <w:r>
                  <w:rPr>
                    <w:i/>
                    <w:iCs/>
                  </w:rPr>
                  <w:t>Modern</w:t>
                </w:r>
                <w:r>
                  <w:t xml:space="preserve"> </w:t>
                </w:r>
                <w:r>
                  <w:rPr>
                    <w:i/>
                    <w:iCs/>
                  </w:rPr>
                  <w:t xml:space="preserve">Chromatics </w:t>
                </w:r>
                <w:r>
                  <w:t>(1879) provided ar</w:t>
                </w:r>
                <w:r w:rsidR="00684E35">
                  <w:t xml:space="preserve">tists with practical insights. </w:t>
                </w:r>
                <w:r>
                  <w:t xml:space="preserve">Seurat favoured the term </w:t>
                </w:r>
                <w:r w:rsidR="0063256A">
                  <w:rPr>
                    <w:rFonts w:hAnsi="Times New Roman"/>
                  </w:rPr>
                  <w:t>‘</w:t>
                </w:r>
                <w:r>
                  <w:t>chromo-</w:t>
                </w:r>
                <w:proofErr w:type="spellStart"/>
                <w:r>
                  <w:t>luminism</w:t>
                </w:r>
                <w:proofErr w:type="spellEnd"/>
                <w:r w:rsidR="0063256A">
                  <w:rPr>
                    <w:rFonts w:hAnsi="Times New Roman"/>
                  </w:rPr>
                  <w:t>’</w:t>
                </w:r>
                <w:r>
                  <w:t xml:space="preserve"> (also coined by Signac) and adapted his laborious method to an astonishing variety of forms and themes, including bourgeois scenes of modern Parisian leisure, such as </w:t>
                </w:r>
                <w:r>
                  <w:rPr>
                    <w:i/>
                    <w:iCs/>
                  </w:rPr>
                  <w:t xml:space="preserve">Grand </w:t>
                </w:r>
                <w:proofErr w:type="spellStart"/>
                <w:r>
                  <w:rPr>
                    <w:i/>
                    <w:iCs/>
                  </w:rPr>
                  <w:t>Jatte</w:t>
                </w:r>
                <w:proofErr w:type="spellEnd"/>
                <w:r>
                  <w:rPr>
                    <w:i/>
                    <w:iCs/>
                  </w:rPr>
                  <w:t>,</w:t>
                </w:r>
                <w:r>
                  <w:t xml:space="preserve"> and the large canvas that first gained him prominence at the Society of Independent Artists exhibition, the suburban working class idyll </w:t>
                </w:r>
                <w:r>
                  <w:rPr>
                    <w:i/>
                    <w:iCs/>
                  </w:rPr>
                  <w:t xml:space="preserve">Bathers at </w:t>
                </w:r>
                <w:proofErr w:type="spellStart"/>
                <w:r>
                  <w:rPr>
                    <w:i/>
                    <w:iCs/>
                  </w:rPr>
                  <w:t>Asni</w:t>
                </w:r>
                <w:proofErr w:type="spellEnd"/>
                <w:r>
                  <w:rPr>
                    <w:rFonts w:hAnsi="Times New Roman"/>
                    <w:i/>
                    <w:iCs/>
                    <w:lang w:val="fr-FR"/>
                  </w:rPr>
                  <w:t>è</w:t>
                </w:r>
                <w:r>
                  <w:rPr>
                    <w:i/>
                    <w:iCs/>
                  </w:rPr>
                  <w:t>res</w:t>
                </w:r>
                <w:r>
                  <w:t xml:space="preserve"> (1884). </w:t>
                </w:r>
              </w:p>
              <w:p w14:paraId="2E78C10B" w14:textId="77777777" w:rsidR="00684E35" w:rsidRDefault="00684E35" w:rsidP="00684E35"/>
              <w:p w14:paraId="66A5ACF4" w14:textId="77777777" w:rsidR="00684E35" w:rsidRDefault="00684E35" w:rsidP="00684E35">
                <w:pPr>
                  <w:keepNext/>
                </w:pPr>
                <w:r>
                  <w:t>File: Bathers.jpg</w:t>
                </w:r>
              </w:p>
              <w:p w14:paraId="5DD24F55" w14:textId="2EE6B834" w:rsidR="00684E35" w:rsidRDefault="00684E35" w:rsidP="00684E3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0A5884">
                    <w:rPr>
                      <w:noProof/>
                    </w:rPr>
                    <w:t>2</w:t>
                  </w:r>
                </w:fldSimple>
                <w:r>
                  <w:t xml:space="preserve"> Georges Seurat, Bathers at </w:t>
                </w:r>
                <w:proofErr w:type="spellStart"/>
                <w:r>
                  <w:t>Asnières</w:t>
                </w:r>
                <w:proofErr w:type="spellEnd"/>
                <w:r>
                  <w:t xml:space="preserve"> (</w:t>
                </w:r>
                <w:proofErr w:type="spellStart"/>
                <w:r>
                  <w:t>Une</w:t>
                </w:r>
                <w:proofErr w:type="spellEnd"/>
                <w:r>
                  <w:t xml:space="preserve"> </w:t>
                </w:r>
                <w:proofErr w:type="spellStart"/>
                <w:r>
                  <w:t>Baignade</w:t>
                </w:r>
                <w:proofErr w:type="spellEnd"/>
                <w:r>
                  <w:t xml:space="preserve">, </w:t>
                </w:r>
                <w:proofErr w:type="spellStart"/>
                <w:r>
                  <w:t>Asnières</w:t>
                </w:r>
                <w:proofErr w:type="spellEnd"/>
                <w:r>
                  <w:t xml:space="preserve">), 1884. Oil on canvas, 201 × 300 cm (79.1 × 118.1 in). National Gallery, London. (NG3908). </w:t>
                </w:r>
                <w:proofErr w:type="gramStart"/>
                <w:r>
                  <w:t>photo</w:t>
                </w:r>
                <w:proofErr w:type="gramEnd"/>
                <w:r>
                  <w:t xml:space="preserve"> credit: Erich Lessing/Art Resource, NY</w:t>
                </w:r>
              </w:p>
              <w:p w14:paraId="6ACDB97E" w14:textId="4FC9A53A" w:rsidR="00684E35" w:rsidRDefault="00684E35" w:rsidP="00684E35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684E35">
                  <w:t>http://www.nationalgallery.org.uk/paintings/georges-seurat-bathers-at-asnieres</w:t>
                </w:r>
                <w:r>
                  <w:t>]]</w:t>
                </w:r>
              </w:p>
              <w:p w14:paraId="7FAAF5A9" w14:textId="77777777" w:rsidR="00684E35" w:rsidRDefault="00684E35" w:rsidP="00684E35"/>
              <w:p w14:paraId="6B998DA1" w14:textId="33BDAC82" w:rsidR="008167FB" w:rsidRDefault="008167FB" w:rsidP="00684E35">
                <w:r>
                  <w:t xml:space="preserve">Neo-Impressionism was less a rejection of Impressionism than a </w:t>
                </w:r>
                <w:proofErr w:type="gramStart"/>
                <w:r>
                  <w:t>political</w:t>
                </w:r>
                <w:r w:rsidR="00684E35">
                  <w:t>ly-motivated</w:t>
                </w:r>
                <w:proofErr w:type="gramEnd"/>
                <w:r w:rsidR="00684E35">
                  <w:t xml:space="preserve"> aesthetic reform. </w:t>
                </w:r>
                <w:proofErr w:type="spellStart"/>
                <w:r>
                  <w:t>F</w:t>
                </w:r>
                <w:r>
                  <w:rPr>
                    <w:rFonts w:hAnsi="Times New Roman"/>
                  </w:rPr>
                  <w:t>é</w:t>
                </w:r>
                <w:r>
                  <w:t>n</w:t>
                </w:r>
                <w:r>
                  <w:rPr>
                    <w:rFonts w:hAnsi="Times New Roman"/>
                  </w:rPr>
                  <w:t>é</w:t>
                </w:r>
                <w:r>
                  <w:t>on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appellation paid homage to the intransigent nature that Pissarro, Claude Monet, Pierre 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Renoir, Alfred Sisley, </w:t>
                </w:r>
                <w:proofErr w:type="spellStart"/>
                <w:r>
                  <w:t>Berthe</w:t>
                </w:r>
                <w:proofErr w:type="spellEnd"/>
                <w:r>
                  <w:t xml:space="preserve"> Morisot and others brought to French </w:t>
                </w:r>
                <w:r>
                  <w:rPr>
                    <w:i/>
                    <w:iCs/>
                  </w:rPr>
                  <w:t xml:space="preserve">en </w:t>
                </w:r>
                <w:proofErr w:type="spellStart"/>
                <w:r>
                  <w:rPr>
                    <w:i/>
                    <w:iCs/>
                  </w:rPr>
                  <w:t>plein</w:t>
                </w:r>
                <w:proofErr w:type="spellEnd"/>
                <w:r>
                  <w:rPr>
                    <w:i/>
                    <w:iCs/>
                  </w:rPr>
                  <w:t xml:space="preserve"> air</w:t>
                </w:r>
                <w:r w:rsidR="00684E35">
                  <w:t xml:space="preserve"> painting. </w:t>
                </w:r>
                <w:r>
                  <w:t>However, the Neo-Impressionists inverted the reliance on impressions, choosing to delineate perception (the Idea) by coupling objectivity with the artist</w:t>
                </w:r>
                <w:r>
                  <w:rPr>
                    <w:rFonts w:hAnsi="Times New Roman"/>
                  </w:rPr>
                  <w:t>’</w:t>
                </w:r>
                <w:r w:rsidR="00684E35">
                  <w:t xml:space="preserve">s thoughtful insight. </w:t>
                </w:r>
                <w:r>
                  <w:t xml:space="preserve">Seurat and his disciples built up surfaces slowly and methodically, creating a mosaic-like </w:t>
                </w:r>
                <w:r w:rsidR="00684E35">
                  <w:rPr>
                    <w:rFonts w:hAnsi="Times New Roman"/>
                  </w:rPr>
                  <w:t>‘</w:t>
                </w:r>
                <w:r>
                  <w:t>patient tapestry</w:t>
                </w:r>
                <w:r w:rsidR="00684E35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of deliberate dots and dashes, emphasizing craft and eliminating gesture. The Impressionists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manner, while committed to rational vision, remained fluid, fugitive, and even arbitra</w:t>
                </w:r>
                <w:r w:rsidR="00684E35">
                  <w:t xml:space="preserve">ry. </w:t>
                </w:r>
                <w:r>
                  <w:t xml:space="preserve">In addition to Seurat, Signac, and the </w:t>
                </w:r>
                <w:proofErr w:type="spellStart"/>
                <w:r>
                  <w:t>Pissarros</w:t>
                </w:r>
                <w:proofErr w:type="spellEnd"/>
                <w:r>
                  <w:t xml:space="preserve">, he claimed Albert Dubois, </w:t>
                </w:r>
                <w:r>
                  <w:rPr>
                    <w:lang w:val="fr-FR"/>
                  </w:rPr>
                  <w:t xml:space="preserve">Charles </w:t>
                </w:r>
                <w:proofErr w:type="spellStart"/>
                <w:r>
                  <w:rPr>
                    <w:lang w:val="fr-FR"/>
                  </w:rPr>
                  <w:t>Angrand</w:t>
                </w:r>
                <w:proofErr w:type="spellEnd"/>
                <w:r>
                  <w:rPr>
                    <w:lang w:val="fr-FR"/>
                  </w:rPr>
                  <w:t xml:space="preserve">, Louis </w:t>
                </w:r>
                <w:proofErr w:type="spellStart"/>
                <w:r>
                  <w:rPr>
                    <w:lang w:val="fr-FR"/>
                  </w:rPr>
                  <w:t>Hayet</w:t>
                </w:r>
                <w:proofErr w:type="spellEnd"/>
                <w:r>
                  <w:rPr>
                    <w:lang w:val="fr-FR"/>
                  </w:rPr>
                  <w:t>, Henri Edmond Cross, L</w:t>
                </w:r>
                <w:proofErr w:type="spellStart"/>
                <w:r>
                  <w:rPr>
                    <w:rFonts w:hAnsi="Times New Roman"/>
                  </w:rPr>
                  <w:t>é</w:t>
                </w:r>
                <w:r>
                  <w:t>o</w:t>
                </w:r>
                <w:proofErr w:type="spellEnd"/>
                <w:r>
                  <w:t xml:space="preserve"> </w:t>
                </w:r>
                <w:proofErr w:type="spellStart"/>
                <w:r>
                  <w:t>Gausson</w:t>
                </w:r>
                <w:proofErr w:type="spellEnd"/>
                <w:r>
                  <w:t xml:space="preserve">, </w:t>
                </w:r>
                <w:proofErr w:type="spellStart"/>
                <w:r>
                  <w:t>Hippolyte</w:t>
                </w:r>
                <w:proofErr w:type="spellEnd"/>
                <w:r>
                  <w:t xml:space="preserve"> </w:t>
                </w:r>
                <w:proofErr w:type="spellStart"/>
                <w:r>
                  <w:t>Petitjean</w:t>
                </w:r>
                <w:proofErr w:type="spellEnd"/>
                <w:r>
                  <w:t xml:space="preserve"> and </w:t>
                </w:r>
                <w:proofErr w:type="spellStart"/>
                <w:r>
                  <w:t>Maximilien</w:t>
                </w:r>
                <w:proofErr w:type="spellEnd"/>
                <w:r>
                  <w:t xml:space="preserve"> Luce as Neo-Impressionists. </w:t>
                </w:r>
              </w:p>
              <w:p w14:paraId="329AF4E2" w14:textId="77777777" w:rsidR="00684E35" w:rsidRDefault="00684E35" w:rsidP="00684E35"/>
              <w:p w14:paraId="7CDB538B" w14:textId="78B70A4C" w:rsidR="008167FB" w:rsidRDefault="008167FB" w:rsidP="00684E35">
                <w:r>
                  <w:t xml:space="preserve">With the exception of Monet (whose experiments with </w:t>
                </w:r>
                <w:proofErr w:type="spellStart"/>
                <w:r>
                  <w:t>seriality</w:t>
                </w:r>
                <w:proofErr w:type="spellEnd"/>
                <w:r>
                  <w:t xml:space="preserve"> extended his practice into the twentieth century), Impressionism had by the</w:t>
                </w:r>
                <w:r w:rsidR="00684E35">
                  <w:t xml:space="preserve"> mid-to-late 1880s dissipated. </w:t>
                </w:r>
                <w:r>
                  <w:t>Its formal inventions of the previous twenty years had embraced essential aspects of modernity, namely instinct, contemporaneity, and the fleeting moment.  Neo-Impressionism</w:t>
                </w:r>
                <w:r>
                  <w:rPr>
                    <w:rFonts w:hAnsi="Times New Roman"/>
                  </w:rPr>
                  <w:t>’</w:t>
                </w:r>
                <w:r>
                  <w:t>s contrary view tempered the flux of modern life with a Classical permanence and rigour as its artists looked to past pictorial traditions while anticipating f</w:t>
                </w:r>
                <w:r>
                  <w:rPr>
                    <w:lang w:val="nl-NL"/>
                  </w:rPr>
                  <w:t xml:space="preserve">in de </w:t>
                </w:r>
                <w:r w:rsidRPr="0063256A">
                  <w:t>siècle</w:t>
                </w:r>
                <w:r>
                  <w:rPr>
                    <w:lang w:val="fr-FR"/>
                  </w:rPr>
                  <w:t xml:space="preserve"> </w:t>
                </w:r>
                <w:r w:rsidR="00684E35">
                  <w:t xml:space="preserve">countercultural movements. </w:t>
                </w:r>
                <w:r>
                  <w:t>The new painters thus brought back conventional studio procedures, holding that a finished work req</w:t>
                </w:r>
                <w:r w:rsidR="00684E35">
                  <w:t xml:space="preserve">uired extensive planning. </w:t>
                </w:r>
                <w:r>
                  <w:t xml:space="preserve">They found Impressionist empiricism insufficient to capture a </w:t>
                </w:r>
                <w:r w:rsidR="00684E35">
                  <w:t xml:space="preserve">reality </w:t>
                </w:r>
                <w:r>
                  <w:t>in which the artists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personalities</w:t>
                </w:r>
                <w:r w:rsidR="00684E35">
                  <w:t xml:space="preserve"> would ideally be transformed. </w:t>
                </w:r>
                <w:r>
                  <w:t>Moreover, the Neo-Impressionists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conviction in correspondences between pictorial forms and specific emotions or expressive qualities</w:t>
                </w:r>
                <w:r w:rsidR="00684E35">
                  <w:t xml:space="preserve"> ––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popularized by the Romantic poet Charles Baudelaire </w:t>
                </w:r>
                <w:r w:rsidR="00684E35">
                  <w:t>––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philosophically aligned them closer to Symbolism and that movement</w:t>
                </w:r>
                <w:r>
                  <w:rPr>
                    <w:rFonts w:hAnsi="Times New Roman"/>
                  </w:rPr>
                  <w:t>’</w:t>
                </w:r>
                <w:r>
                  <w:t>s focus on interiority.</w:t>
                </w:r>
              </w:p>
              <w:p w14:paraId="7AE785E9" w14:textId="77777777" w:rsidR="00684E35" w:rsidRDefault="00684E35" w:rsidP="00684E35"/>
              <w:p w14:paraId="34A23EEC" w14:textId="3EC86ABB" w:rsidR="00684E35" w:rsidRDefault="008167FB" w:rsidP="00684E35">
                <w:r>
                  <w:t>Seurat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pictorial range drew the attention of avant-garde Symbolist poets and writers, including </w:t>
                </w:r>
                <w:proofErr w:type="spellStart"/>
                <w:r>
                  <w:lastRenderedPageBreak/>
                  <w:t>Gustave</w:t>
                </w:r>
                <w:proofErr w:type="spellEnd"/>
                <w:r>
                  <w:t xml:space="preserve"> Kahn and St</w:t>
                </w:r>
                <w:r>
                  <w:rPr>
                    <w:rFonts w:hAnsi="Times New Roman"/>
                    <w:lang w:val="fr-FR"/>
                  </w:rPr>
                  <w:t>é</w:t>
                </w:r>
                <w:proofErr w:type="spellStart"/>
                <w:r>
                  <w:t>phane</w:t>
                </w:r>
                <w:proofErr w:type="spellEnd"/>
                <w:r>
                  <w:t xml:space="preserve"> </w:t>
                </w:r>
                <w:proofErr w:type="spellStart"/>
                <w:r>
                  <w:t>Mallarm</w:t>
                </w:r>
                <w:r>
                  <w:rPr>
                    <w:rFonts w:hAnsi="Times New Roman"/>
                  </w:rPr>
                  <w:t>é</w:t>
                </w:r>
                <w:proofErr w:type="spellEnd"/>
                <w:r>
                  <w:t xml:space="preserve">, whom he met through the enthusiastic </w:t>
                </w:r>
                <w:proofErr w:type="spellStart"/>
                <w:r>
                  <w:t>F</w:t>
                </w:r>
                <w:r>
                  <w:rPr>
                    <w:rFonts w:hAnsi="Times New Roman"/>
                  </w:rPr>
                  <w:t>é</w:t>
                </w:r>
                <w:r>
                  <w:t>n</w:t>
                </w:r>
                <w:r>
                  <w:rPr>
                    <w:rFonts w:hAnsi="Times New Roman"/>
                  </w:rPr>
                  <w:t>é</w:t>
                </w:r>
                <w:r w:rsidR="00684E35">
                  <w:t>on</w:t>
                </w:r>
                <w:proofErr w:type="spellEnd"/>
                <w:r w:rsidR="00684E35">
                  <w:t>.</w:t>
                </w:r>
                <w:r>
                  <w:t xml:space="preserve"> His poetic and visionary drawings, such as </w:t>
                </w:r>
                <w:r>
                  <w:rPr>
                    <w:i/>
                    <w:iCs/>
                  </w:rPr>
                  <w:t xml:space="preserve">Portrait of Edmond </w:t>
                </w:r>
                <w:proofErr w:type="spellStart"/>
                <w:r>
                  <w:rPr>
                    <w:i/>
                    <w:iCs/>
                  </w:rPr>
                  <w:t>Fran</w:t>
                </w:r>
                <w:r>
                  <w:rPr>
                    <w:rFonts w:hAnsi="Times New Roman"/>
                    <w:i/>
                    <w:iCs/>
                  </w:rPr>
                  <w:t>ç</w:t>
                </w:r>
                <w:r>
                  <w:rPr>
                    <w:i/>
                    <w:iCs/>
                    <w:lang w:val="fr-FR"/>
                  </w:rPr>
                  <w:t>ois</w:t>
                </w:r>
                <w:proofErr w:type="spellEnd"/>
                <w:r>
                  <w:rPr>
                    <w:i/>
                    <w:iCs/>
                    <w:lang w:val="fr-FR"/>
                  </w:rPr>
                  <w:t xml:space="preserve"> Aman-Jean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(1</w:t>
                </w:r>
                <w:r w:rsidR="0063256A">
                  <w:t>882–18</w:t>
                </w:r>
                <w:r>
                  <w:t xml:space="preserve">83), foreshadow pointillism and relate to the idiosyncratic </w:t>
                </w:r>
                <w:proofErr w:type="spellStart"/>
                <w:r>
                  <w:t>Odilon</w:t>
                </w:r>
                <w:proofErr w:type="spellEnd"/>
                <w:r>
                  <w:t xml:space="preserve"> Redon. </w:t>
                </w:r>
              </w:p>
              <w:p w14:paraId="7ED19AE7" w14:textId="77777777" w:rsidR="00684E35" w:rsidRDefault="00684E35" w:rsidP="00684E35"/>
              <w:p w14:paraId="4A308149" w14:textId="4958DB7B" w:rsidR="00684E35" w:rsidRDefault="000A5884" w:rsidP="000A5884">
                <w:pPr>
                  <w:keepNext/>
                </w:pPr>
                <w:r>
                  <w:t xml:space="preserve">File: </w:t>
                </w:r>
                <w:r w:rsidRPr="000A5884">
                  <w:t>Aman-Jean.jpg</w:t>
                </w:r>
              </w:p>
              <w:p w14:paraId="5F4728D3" w14:textId="45CB6D63" w:rsidR="000A5884" w:rsidRDefault="000A5884" w:rsidP="000A588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Georges Seurat, </w:t>
                </w:r>
                <w:proofErr w:type="spellStart"/>
                <w:r>
                  <w:t>Aman</w:t>
                </w:r>
                <w:proofErr w:type="spellEnd"/>
                <w:r>
                  <w:t xml:space="preserve">-Jean (Portrait of Edmond François </w:t>
                </w:r>
                <w:proofErr w:type="spellStart"/>
                <w:r>
                  <w:t>Aman</w:t>
                </w:r>
                <w:proofErr w:type="spellEnd"/>
                <w:r>
                  <w:t xml:space="preserve">-Jean), 1882–83. </w:t>
                </w:r>
                <w:proofErr w:type="spellStart"/>
                <w:r>
                  <w:t>Conté</w:t>
                </w:r>
                <w:proofErr w:type="spellEnd"/>
                <w:r>
                  <w:t xml:space="preserve"> crayon on </w:t>
                </w:r>
                <w:proofErr w:type="spellStart"/>
                <w:r>
                  <w:t>Michallet</w:t>
                </w:r>
                <w:proofErr w:type="spellEnd"/>
                <w:r>
                  <w:t xml:space="preserve"> paper, 24 1/2 x 18 11/16 in. (62.2 x 47.5 cm</w:t>
                </w:r>
                <w:proofErr w:type="gramStart"/>
                <w:r>
                  <w:t>) .</w:t>
                </w:r>
                <w:proofErr w:type="gramEnd"/>
                <w:r>
                  <w:t xml:space="preserve"> The Metropolitan Museum of Art, New York, NY. </w:t>
                </w:r>
              </w:p>
              <w:p w14:paraId="004851C4" w14:textId="04E145B5" w:rsidR="000A5884" w:rsidRDefault="000A5884" w:rsidP="000A5884">
                <w:pPr>
                  <w:pStyle w:val="Authornote"/>
                </w:pPr>
                <w:r>
                  <w:t xml:space="preserve">[[Credit Line: Bequest of Stephen C. Clark, 1960 Accession Number: 61.101.16. </w:t>
                </w:r>
                <w:r w:rsidRPr="000A5884">
                  <w:t>http://www.metmuseum.org/toah/works-of-art/61.101.16/</w:t>
                </w:r>
                <w:r>
                  <w:t>]]</w:t>
                </w:r>
              </w:p>
              <w:p w14:paraId="588EEFE9" w14:textId="77777777" w:rsidR="000A5884" w:rsidRDefault="000A5884" w:rsidP="00684E35"/>
              <w:p w14:paraId="28F9DFCE" w14:textId="77777777" w:rsidR="000A5884" w:rsidRDefault="008167FB" w:rsidP="000A5884">
                <w:pPr>
                  <w:rPr>
                    <w:i/>
                    <w:iCs/>
                  </w:rPr>
                </w:pPr>
                <w:r>
                  <w:t>The Symbolists saw in Seurat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>s work a timeless monumentality that evoked the hieratic, reflective, and formally flattened forms of the early Renaissance, Ancient Egypt and Greece. Similarly, the celebr</w:t>
                </w:r>
                <w:r w:rsidR="000A5884">
                  <w:t xml:space="preserve">ated Pierre </w:t>
                </w:r>
                <w:proofErr w:type="spellStart"/>
                <w:r w:rsidR="000A5884">
                  <w:t>Puvis</w:t>
                </w:r>
                <w:proofErr w:type="spellEnd"/>
                <w:r w:rsidR="000A5884">
                  <w:t xml:space="preserve"> de Chavannes ––</w:t>
                </w:r>
                <w:r>
                  <w:t xml:space="preserve"> known for his large-scale decorative schemes depicting historical and mythological figures in Classical landscapes</w:t>
                </w:r>
                <w:r w:rsidR="000A5884">
                  <w:rPr>
                    <w:rFonts w:hAnsi="Times New Roman"/>
                  </w:rPr>
                  <w:t xml:space="preserve"> </w:t>
                </w:r>
                <w:r w:rsidR="000A5884">
                  <w:rPr>
                    <w:rFonts w:hAnsi="Times New Roman"/>
                  </w:rPr>
                  <w:t>––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chiefly inspired the Neo-Impressionists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reliance on</w:t>
                </w:r>
                <w:r w:rsidR="000A5884">
                  <w:t xml:space="preserve"> historical models and motifs. Frieze-like compositions such as </w:t>
                </w:r>
                <w:r>
                  <w:rPr>
                    <w:i/>
                    <w:iCs/>
                  </w:rPr>
                  <w:t xml:space="preserve">Grand </w:t>
                </w:r>
                <w:proofErr w:type="spellStart"/>
                <w:r>
                  <w:rPr>
                    <w:i/>
                    <w:iCs/>
                  </w:rPr>
                  <w:t>Jatte</w:t>
                </w:r>
                <w:proofErr w:type="spellEnd"/>
                <w:r>
                  <w:rPr>
                    <w:i/>
                    <w:iCs/>
                  </w:rPr>
                  <w:t xml:space="preserve">, </w:t>
                </w:r>
                <w:r>
                  <w:rPr>
                    <w:i/>
                    <w:iCs/>
                    <w:lang w:val="da-DK"/>
                  </w:rPr>
                  <w:t xml:space="preserve">Models </w:t>
                </w:r>
                <w:r>
                  <w:rPr>
                    <w:lang w:val="pt-PT"/>
                  </w:rPr>
                  <w:t>(</w:t>
                </w:r>
                <w:proofErr w:type="spellStart"/>
                <w:r>
                  <w:rPr>
                    <w:lang w:val="pt-PT"/>
                  </w:rPr>
                  <w:t>Poseuses</w:t>
                </w:r>
                <w:proofErr w:type="spellEnd"/>
                <w:r>
                  <w:rPr>
                    <w:lang w:val="pt-PT"/>
                  </w:rPr>
                  <w:t>)</w:t>
                </w:r>
                <w:r>
                  <w:rPr>
                    <w:i/>
                    <w:iCs/>
                  </w:rPr>
                  <w:t xml:space="preserve">, </w:t>
                </w:r>
                <w:r w:rsidR="000A5884" w:rsidRPr="000A5884">
                  <w:rPr>
                    <w:iCs/>
                  </w:rPr>
                  <w:t>and</w:t>
                </w:r>
                <w:r w:rsidR="000A5884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>In the Time of Harmony</w:t>
                </w:r>
                <w:r w:rsidR="000A5884">
                  <w:t xml:space="preserve"> </w:t>
                </w:r>
                <w:r>
                  <w:t xml:space="preserve">represented </w:t>
                </w:r>
                <w:r w:rsidR="000A5884">
                  <w:rPr>
                    <w:rFonts w:hAnsi="Times New Roman"/>
                  </w:rPr>
                  <w:t xml:space="preserve">a society </w:t>
                </w:r>
                <w:r>
                  <w:t>enjoying pure contemplation and calm.</w:t>
                </w:r>
                <w:r>
                  <w:rPr>
                    <w:i/>
                    <w:iCs/>
                  </w:rPr>
                  <w:t xml:space="preserve"> </w:t>
                </w:r>
              </w:p>
              <w:p w14:paraId="7DAD3335" w14:textId="77777777" w:rsidR="000A5884" w:rsidRDefault="000A5884" w:rsidP="000A5884">
                <w:pPr>
                  <w:rPr>
                    <w:i/>
                    <w:iCs/>
                  </w:rPr>
                </w:pPr>
              </w:p>
              <w:p w14:paraId="78926D83" w14:textId="77777777" w:rsidR="000A5884" w:rsidRDefault="000A5884" w:rsidP="000A5884">
                <w:r>
                  <w:t>File: Models.jpg</w:t>
                </w:r>
              </w:p>
              <w:p w14:paraId="435DEFAE" w14:textId="257D7A6C" w:rsidR="000A5884" w:rsidRDefault="000A5884" w:rsidP="000A588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Georges Seurat, Models (</w:t>
                </w:r>
                <w:proofErr w:type="spellStart"/>
                <w:r>
                  <w:t>Poseuses</w:t>
                </w:r>
                <w:proofErr w:type="spellEnd"/>
                <w:r>
                  <w:t>)</w:t>
                </w:r>
                <w:proofErr w:type="gramStart"/>
                <w:r>
                  <w:t>,1886</w:t>
                </w:r>
                <w:proofErr w:type="gramEnd"/>
                <w:r>
                  <w:t>–1888 Oil on canvas, 78 3/4 x 98 3/8 in. (200 x 249.9 cm)</w:t>
                </w:r>
              </w:p>
              <w:p w14:paraId="0EB379E4" w14:textId="162F211E" w:rsidR="000A5884" w:rsidRDefault="000A5884" w:rsidP="000A5884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0A5884">
                  <w:t>http://www.barnesfoundation.org/collections/art-collection/object/6994/models-poseuses</w:t>
                </w:r>
                <w:r>
                  <w:t>]]</w:t>
                </w:r>
              </w:p>
              <w:p w14:paraId="3EAA5E1F" w14:textId="77777777" w:rsidR="000A5884" w:rsidRDefault="000A5884" w:rsidP="000A5884"/>
              <w:p w14:paraId="0520F7A8" w14:textId="178E388D" w:rsidR="008167FB" w:rsidRDefault="008167FB" w:rsidP="000A5884">
                <w:r>
                  <w:t>Henry</w:t>
                </w:r>
                <w:r>
                  <w:rPr>
                    <w:rFonts w:hAnsi="Times New Roman"/>
                  </w:rPr>
                  <w:t>’</w:t>
                </w:r>
                <w:r>
                  <w:t>s studies on the psychology of art also profoundly affected the Neo-Impressionists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belief in art</w:t>
                </w:r>
                <w:r>
                  <w:rPr>
                    <w:rFonts w:hAnsi="Times New Roman"/>
                  </w:rPr>
                  <w:t>’</w:t>
                </w:r>
                <w:r>
                  <w:t>s social and communal function, one providing visual harmony and happiness.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 xml:space="preserve">Influenced by the Russian aristocrat and communist </w:t>
                </w:r>
                <w:proofErr w:type="spellStart"/>
                <w:r>
                  <w:t>Pyotr</w:t>
                </w:r>
                <w:proofErr w:type="spellEnd"/>
                <w:r>
                  <w:t xml:space="preserve"> Kropotkin, whose political writings in the 1880s popularized the socialist views of William Morris, Signac likewise emphasized the significance of art in everyday life and its rhetorical fu</w:t>
                </w:r>
                <w:r w:rsidR="000A5884">
                  <w:t xml:space="preserve">nction within the revolution. </w:t>
                </w:r>
                <w:r>
                  <w:t xml:space="preserve">Ruminative scenes of both city and country life clarified an urgent </w:t>
                </w:r>
                <w:proofErr w:type="gramStart"/>
                <w:r>
                  <w:t>class consciousness</w:t>
                </w:r>
                <w:proofErr w:type="gramEnd"/>
                <w:r>
                  <w:t>, albeit one embedded in aesthetic congruity rather than agitprop.  When advancing harmony as a goal, Signac meant not only an aesthetic of the decorative and the primitive</w:t>
                </w:r>
                <w:r>
                  <w:rPr>
                    <w:rFonts w:hAnsi="Times New Roman"/>
                  </w:rPr>
                  <w:t xml:space="preserve"> - </w:t>
                </w:r>
                <w:r>
                  <w:t>a hearty nod to Vincent van Gogh and Paul Gauguin</w:t>
                </w:r>
                <w:r>
                  <w:rPr>
                    <w:rFonts w:hAnsi="Times New Roman"/>
                  </w:rPr>
                  <w:t xml:space="preserve"> - </w:t>
                </w:r>
                <w:r>
                  <w:t xml:space="preserve">but the anarchist belief in a natural way of life that was harmonious, free, and not found under modern capitalism.  In his mural-scale </w:t>
                </w:r>
                <w:r>
                  <w:rPr>
                    <w:i/>
                    <w:iCs/>
                  </w:rPr>
                  <w:t xml:space="preserve">In the Time of Harmony </w:t>
                </w:r>
                <w:r w:rsidR="000A5884">
                  <w:t>(1893–189</w:t>
                </w:r>
                <w:r>
                  <w:t>5) Signac represented a Proven</w:t>
                </w:r>
                <w:r>
                  <w:rPr>
                    <w:rFonts w:hAnsi="Times New Roman"/>
                    <w:lang w:val="fr-FR"/>
                  </w:rPr>
                  <w:t>ç</w:t>
                </w:r>
                <w:r>
                  <w:t xml:space="preserve">al landscape as a left-wing paradise, reworking traditional pastoral devices to exemplify the values of education, farm </w:t>
                </w:r>
                <w:proofErr w:type="spellStart"/>
                <w:r>
                  <w:t>labor</w:t>
                </w:r>
                <w:proofErr w:type="spellEnd"/>
                <w:r>
                  <w:t xml:space="preserve">, free love, and health.   </w:t>
                </w:r>
              </w:p>
              <w:p w14:paraId="05D2A33E" w14:textId="77777777" w:rsidR="000A5884" w:rsidRDefault="000A5884" w:rsidP="000A5884">
                <w:pPr>
                  <w:keepNext/>
                </w:pPr>
              </w:p>
              <w:p w14:paraId="04471A79" w14:textId="77777777" w:rsidR="000A5884" w:rsidRPr="000A5884" w:rsidRDefault="000A5884" w:rsidP="000A5884">
                <w:pPr>
                  <w:keepNext/>
                </w:pPr>
                <w:r>
                  <w:t>File: AuTemps.jpg</w:t>
                </w:r>
              </w:p>
              <w:p w14:paraId="36CF33A7" w14:textId="77777777" w:rsidR="000A5884" w:rsidRDefault="000A5884" w:rsidP="000A588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Paul Signac, Au temps </w:t>
                </w:r>
                <w:proofErr w:type="spellStart"/>
                <w:r>
                  <w:t>d'harmonie</w:t>
                </w:r>
                <w:proofErr w:type="spellEnd"/>
                <w:r>
                  <w:t xml:space="preserve">: </w:t>
                </w:r>
                <w:proofErr w:type="spellStart"/>
                <w:r>
                  <w:t>l'âge</w:t>
                </w:r>
                <w:proofErr w:type="spellEnd"/>
                <w:r>
                  <w:t xml:space="preserve"> </w:t>
                </w:r>
                <w:proofErr w:type="spellStart"/>
                <w:r>
                  <w:t>d'or</w:t>
                </w:r>
                <w:proofErr w:type="spellEnd"/>
                <w:r>
                  <w:t xml:space="preserve"> </w:t>
                </w:r>
                <w:proofErr w:type="spellStart"/>
                <w:r>
                  <w:t>n'est</w:t>
                </w:r>
                <w:proofErr w:type="spellEnd"/>
                <w:r>
                  <w:t xml:space="preserve"> pas </w:t>
                </w:r>
                <w:proofErr w:type="spellStart"/>
                <w:r>
                  <w:t>dans</w:t>
                </w:r>
                <w:proofErr w:type="spellEnd"/>
                <w:r>
                  <w:t xml:space="preserve"> le passé, </w:t>
                </w:r>
                <w:proofErr w:type="spellStart"/>
                <w:r>
                  <w:t>il</w:t>
                </w:r>
                <w:proofErr w:type="spellEnd"/>
                <w:r>
                  <w:t xml:space="preserve"> </w:t>
                </w:r>
                <w:proofErr w:type="spellStart"/>
                <w:r>
                  <w:t>est</w:t>
                </w:r>
                <w:proofErr w:type="spellEnd"/>
                <w:r>
                  <w:t xml:space="preserve"> </w:t>
                </w:r>
                <w:proofErr w:type="spellStart"/>
                <w:r>
                  <w:t>dans</w:t>
                </w:r>
                <w:proofErr w:type="spellEnd"/>
                <w:r>
                  <w:t xml:space="preserve"> </w:t>
                </w:r>
                <w:proofErr w:type="spellStart"/>
                <w:r>
                  <w:t>l’avenir</w:t>
                </w:r>
                <w:proofErr w:type="spellEnd"/>
                <w:r>
                  <w:t xml:space="preserve"> (In the Time of Harmony: The Golden Age Is Not in the Past, It Is in the Future), 1893-95. Oil on canvas.  300 x 400 cm. </w:t>
                </w:r>
              </w:p>
              <w:p w14:paraId="45FD6123" w14:textId="77777777" w:rsidR="000A5884" w:rsidRDefault="000A5884" w:rsidP="000A5884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Montreuil, </w:t>
                </w:r>
                <w:proofErr w:type="spellStart"/>
                <w:r>
                  <w:t>Mairie</w:t>
                </w:r>
                <w:proofErr w:type="spellEnd"/>
                <w:r>
                  <w:t xml:space="preserve"> (@ Estate of Paul Signac / ADAGP [Paris] / SODRAC [Montreal] 2003; photo: Alain </w:t>
                </w:r>
                <w:proofErr w:type="spellStart"/>
                <w:r>
                  <w:t>Llobregat</w:t>
                </w:r>
                <w:proofErr w:type="spellEnd"/>
                <w:r>
                  <w:t xml:space="preserve">. </w:t>
                </w:r>
                <w:r w:rsidRPr="000A5884">
                  <w:t>http://www.the-athenaeum.org/art/full.php?ID=45967</w:t>
                </w:r>
                <w:r>
                  <w:t>) ]]</w:t>
                </w:r>
              </w:p>
              <w:p w14:paraId="248462E5" w14:textId="77777777" w:rsidR="000A5884" w:rsidRDefault="000A5884" w:rsidP="000A5884">
                <w:pPr>
                  <w:rPr>
                    <w:i/>
                    <w:iCs/>
                  </w:rPr>
                </w:pPr>
              </w:p>
              <w:p w14:paraId="24D1E961" w14:textId="77777777" w:rsidR="000A5884" w:rsidRDefault="008167FB" w:rsidP="000A5884">
                <w:r>
                  <w:t>The movement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visibility in Paris spread to Brussels through the avant-garde exhibition society, Les XX (The Twenty, founded by critic Octave </w:t>
                </w:r>
                <w:proofErr w:type="spellStart"/>
                <w:r>
                  <w:t>Maus</w:t>
                </w:r>
                <w:proofErr w:type="spellEnd"/>
                <w:r>
                  <w:t xml:space="preserve"> in 1883), which promoted works of Neo-Impressioni</w:t>
                </w:r>
                <w:r w:rsidR="000A5884">
                  <w:t xml:space="preserve">sm, Symbolism and Art Nouveau. </w:t>
                </w:r>
                <w:r>
                  <w:t>Les XX emphasized relationships among the visual and decorative arts, music, and literature, and served as a model for modern twentieth-century movements such as the Vienna Secession (1897</w:t>
                </w:r>
                <w:r w:rsidR="000A5884">
                  <w:t xml:space="preserve">–1905). </w:t>
                </w:r>
                <w:r>
                  <w:t>Seurat</w:t>
                </w:r>
                <w:r>
                  <w:rPr>
                    <w:rFonts w:hAnsi="Times New Roman"/>
                  </w:rPr>
                  <w:t>’</w:t>
                </w:r>
                <w:r>
                  <w:t>s untimely death in 1891 temporarily halted Neo-Impressionism in France; however, the publication of Signac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</w:t>
                </w:r>
                <w:r>
                  <w:rPr>
                    <w:i/>
                    <w:iCs/>
                  </w:rPr>
                  <w:t>D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proofErr w:type="spellStart"/>
                <w:r>
                  <w:rPr>
                    <w:i/>
                    <w:iCs/>
                  </w:rPr>
                  <w:t>Eug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è</w:t>
                </w:r>
                <w:r>
                  <w:rPr>
                    <w:i/>
                    <w:iCs/>
                    <w:lang w:val="fr-FR"/>
                  </w:rPr>
                  <w:t>ne</w:t>
                </w:r>
                <w:proofErr w:type="spellEnd"/>
                <w:r>
                  <w:rPr>
                    <w:i/>
                    <w:iCs/>
                    <w:lang w:val="fr-FR"/>
                  </w:rPr>
                  <w:t xml:space="preserve"> Delacroix au 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  <w:lang w:val="fr-FR"/>
                  </w:rPr>
                  <w:t>o-Impressionnisme</w:t>
                </w:r>
                <w:r>
                  <w:rPr>
                    <w:i/>
                    <w:iCs/>
                  </w:rPr>
                  <w:t xml:space="preserve"> </w:t>
                </w:r>
                <w:r w:rsidR="000A5884">
                  <w:t xml:space="preserve">(1899) instigated a revival. </w:t>
                </w:r>
                <w:r>
                  <w:t>By the end of the century, Neo-</w:t>
                </w:r>
                <w:r>
                  <w:lastRenderedPageBreak/>
                  <w:t xml:space="preserve">Impressionists sought authenticity in utopias in St. Tropez, </w:t>
                </w:r>
                <w:proofErr w:type="spellStart"/>
                <w:r>
                  <w:t>Collioure</w:t>
                </w:r>
                <w:proofErr w:type="spellEnd"/>
                <w:r>
                  <w:t>, and Marseille in the Mediterranean south (see Henri-Edmond Cross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atmospheric </w:t>
                </w:r>
                <w:r>
                  <w:rPr>
                    <w:i/>
                    <w:iCs/>
                    <w:lang w:val="fr-FR"/>
                  </w:rPr>
                  <w:t>Les Iles d'Or</w:t>
                </w:r>
                <w:r>
                  <w:t xml:space="preserve"> [The Golden Isles]).  </w:t>
                </w:r>
              </w:p>
              <w:p w14:paraId="3C0B6A23" w14:textId="77777777" w:rsidR="000A5884" w:rsidRDefault="000A5884" w:rsidP="000A5884"/>
              <w:p w14:paraId="4A125906" w14:textId="7EF67F63" w:rsidR="000A5884" w:rsidRDefault="000A5884" w:rsidP="000A5884">
                <w:pPr>
                  <w:keepNext/>
                </w:pPr>
                <w:r>
                  <w:t xml:space="preserve">File: </w:t>
                </w:r>
                <w:r w:rsidRPr="000A5884">
                  <w:t>LesIlesDOr.jpg</w:t>
                </w:r>
              </w:p>
              <w:p w14:paraId="65E3D775" w14:textId="1BFB484D" w:rsidR="000A5884" w:rsidRDefault="000A5884" w:rsidP="000A588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6</w:t>
                  </w:r>
                </w:fldSimple>
                <w:r>
                  <w:t xml:space="preserve"> Henri-Edmond Cross, Les Iles d'Or (The Golden Isles), ca. 1891-1892. Oil on canvas, H. 59; W. 54 cm. </w:t>
                </w:r>
              </w:p>
              <w:p w14:paraId="2E283A3A" w14:textId="4AEBDFC8" w:rsidR="000A5884" w:rsidRPr="000A5884" w:rsidRDefault="000A5884" w:rsidP="000A5884">
                <w:pPr>
                  <w:pStyle w:val="Authornote"/>
                </w:pPr>
                <w:r>
                  <w:t xml:space="preserve">[[© RMN-Grand </w:t>
                </w:r>
                <w:proofErr w:type="spellStart"/>
                <w:r>
                  <w:t>Palais</w:t>
                </w:r>
                <w:proofErr w:type="spellEnd"/>
                <w:r>
                  <w:t xml:space="preserve"> (</w:t>
                </w:r>
                <w:proofErr w:type="spellStart"/>
                <w:r>
                  <w:t>Musée</w:t>
                </w:r>
                <w:proofErr w:type="spellEnd"/>
                <w:r>
                  <w:t xml:space="preserve"> d'Orsay) / DR. source: </w:t>
                </w:r>
                <w:r w:rsidRPr="000A5884">
                  <w:t>http://www.musee-orsay.fr/fr/collections/oeuvres-commentees/peinture/commentaire_id/les-iles-dor-143.html</w:t>
                </w:r>
                <w:proofErr w:type="gramStart"/>
                <w:r w:rsidRPr="000A5884">
                  <w:t>?cHash</w:t>
                </w:r>
                <w:proofErr w:type="gramEnd"/>
                <w:r w:rsidRPr="000A5884">
                  <w:t>=d7ff946c87</w:t>
                </w:r>
                <w:r>
                  <w:t>]]</w:t>
                </w:r>
              </w:p>
              <w:p w14:paraId="67CB1859" w14:textId="472EADC6" w:rsidR="000A5884" w:rsidRDefault="000A5884" w:rsidP="000A5884">
                <w:pPr>
                  <w:pStyle w:val="Caption"/>
                </w:pPr>
              </w:p>
              <w:p w14:paraId="5CC99AC2" w14:textId="23F2FE1D" w:rsidR="008167FB" w:rsidRDefault="008167FB" w:rsidP="000A5884">
                <w:r>
                  <w:t xml:space="preserve">Henri Matisse, for one, spent a summer in St. Tropez with Signac and </w:t>
                </w:r>
                <w:proofErr w:type="gramStart"/>
                <w:r>
                  <w:t>Cross in</w:t>
                </w:r>
                <w:proofErr w:type="gramEnd"/>
                <w:r>
                  <w:t xml:space="preserve"> 1904, where he painted his pivotal </w:t>
                </w:r>
                <w:proofErr w:type="spellStart"/>
                <w:r>
                  <w:rPr>
                    <w:i/>
                    <w:iCs/>
                  </w:rPr>
                  <w:t>Luxe</w:t>
                </w:r>
                <w:proofErr w:type="spellEnd"/>
                <w:r>
                  <w:rPr>
                    <w:i/>
                    <w:iCs/>
                  </w:rPr>
                  <w:t xml:space="preserve">, </w:t>
                </w:r>
                <w:proofErr w:type="spellStart"/>
                <w:r>
                  <w:rPr>
                    <w:i/>
                    <w:iCs/>
                  </w:rPr>
                  <w:t>calme</w:t>
                </w:r>
                <w:proofErr w:type="spellEnd"/>
                <w:r>
                  <w:rPr>
                    <w:i/>
                    <w:iCs/>
                  </w:rPr>
                  <w:t xml:space="preserve"> et </w:t>
                </w:r>
                <w:proofErr w:type="spellStart"/>
                <w:r>
                  <w:rPr>
                    <w:i/>
                    <w:iCs/>
                  </w:rPr>
                  <w:t>volupt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proofErr w:type="spellEnd"/>
                <w:r>
                  <w:t>, signa</w:t>
                </w:r>
                <w:r w:rsidR="000A5884">
                  <w:t>l</w:t>
                </w:r>
                <w:r>
                  <w:t>ling Neo-Impressionism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influence on Fauvism.  </w:t>
                </w:r>
              </w:p>
              <w:p w14:paraId="3D42DD31" w14:textId="77777777" w:rsidR="003F0D73" w:rsidRDefault="003F0D73" w:rsidP="00C27FAB"/>
            </w:tc>
          </w:sdtContent>
        </w:sdt>
      </w:tr>
      <w:tr w:rsidR="003235A7" w14:paraId="1D975666" w14:textId="77777777" w:rsidTr="003235A7">
        <w:tc>
          <w:tcPr>
            <w:tcW w:w="9016" w:type="dxa"/>
          </w:tcPr>
          <w:p w14:paraId="4AC5B3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82B749D43B8149A9F352A9EDB828ED"/>
              </w:placeholder>
            </w:sdtPr>
            <w:sdtEndPr/>
            <w:sdtContent>
              <w:p w14:paraId="1D752825" w14:textId="7157192C" w:rsidR="008167FB" w:rsidRDefault="0063256A" w:rsidP="008167FB">
                <w:sdt>
                  <w:sdtPr>
                    <w:id w:val="1716384192"/>
                    <w:citation/>
                  </w:sdtPr>
                  <w:sdtEndPr/>
                  <w:sdtContent>
                    <w:r w:rsidR="008167FB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Cac00 \l 1033 </w:instrText>
                    </w:r>
                    <w:r w:rsidR="008167F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(Cachin and Ferretti-Bocquillon)</w:t>
                    </w:r>
                    <w:r w:rsidR="008167FB">
                      <w:fldChar w:fldCharType="end"/>
                    </w:r>
                  </w:sdtContent>
                </w:sdt>
              </w:p>
              <w:p w14:paraId="64586D4E" w14:textId="77777777" w:rsidR="00B027C5" w:rsidRDefault="0063256A" w:rsidP="008167FB">
                <w:sdt>
                  <w:sdtPr>
                    <w:id w:val="1583879102"/>
                    <w:citation/>
                  </w:sdtPr>
                  <w:sdtEndPr/>
                  <w:sdtContent>
                    <w:r w:rsidR="008167FB">
                      <w:fldChar w:fldCharType="begin"/>
                    </w:r>
                    <w:r w:rsidR="008167FB">
                      <w:rPr>
                        <w:lang w:val="en-US"/>
                      </w:rPr>
                      <w:instrText xml:space="preserve"> CITATION Dym03 \l 1033 </w:instrText>
                    </w:r>
                    <w:r w:rsidR="008167FB">
                      <w:fldChar w:fldCharType="separate"/>
                    </w:r>
                    <w:r w:rsidR="008167FB">
                      <w:rPr>
                        <w:noProof/>
                        <w:lang w:val="en-US"/>
                      </w:rPr>
                      <w:t>(Dymond)</w:t>
                    </w:r>
                    <w:r w:rsidR="008167FB">
                      <w:fldChar w:fldCharType="end"/>
                    </w:r>
                  </w:sdtContent>
                </w:sdt>
              </w:p>
              <w:p w14:paraId="4E6D53CE" w14:textId="77777777" w:rsidR="003F4A66" w:rsidRDefault="0063256A" w:rsidP="008167FB">
                <w:sdt>
                  <w:sdtPr>
                    <w:id w:val="2137444765"/>
                    <w:citation/>
                  </w:sdtPr>
                  <w:sdtEndPr/>
                  <w:sdtContent>
                    <w:r w:rsidR="00B027C5">
                      <w:fldChar w:fldCharType="begin"/>
                    </w:r>
                    <w:r w:rsidR="00B027C5">
                      <w:rPr>
                        <w:lang w:val="en-US"/>
                      </w:rPr>
                      <w:instrText xml:space="preserve"> CITATION Fén96 \l 1033 </w:instrText>
                    </w:r>
                    <w:r w:rsidR="00B027C5">
                      <w:fldChar w:fldCharType="separate"/>
                    </w:r>
                    <w:r w:rsidR="00B027C5">
                      <w:rPr>
                        <w:noProof/>
                        <w:lang w:val="en-US"/>
                      </w:rPr>
                      <w:t>(Fénéon)</w:t>
                    </w:r>
                    <w:r w:rsidR="00B027C5">
                      <w:fldChar w:fldCharType="end"/>
                    </w:r>
                  </w:sdtContent>
                </w:sdt>
              </w:p>
              <w:p w14:paraId="0AA68EAD" w14:textId="77777777" w:rsidR="003F4A66" w:rsidRDefault="0063256A" w:rsidP="008167FB">
                <w:sdt>
                  <w:sdtPr>
                    <w:id w:val="1857918417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CITATION Fén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(F. Fénéon)</w:t>
                    </w:r>
                    <w:r w:rsidR="003F4A66">
                      <w:fldChar w:fldCharType="end"/>
                    </w:r>
                  </w:sdtContent>
                </w:sdt>
              </w:p>
              <w:p w14:paraId="43EEBEF0" w14:textId="77777777" w:rsidR="003F4A66" w:rsidRDefault="0063256A" w:rsidP="008167FB">
                <w:sdt>
                  <w:sdtPr>
                    <w:id w:val="-461583521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Her68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(Herbert)</w:t>
                    </w:r>
                    <w:r w:rsidR="003F4A66">
                      <w:fldChar w:fldCharType="end"/>
                    </w:r>
                  </w:sdtContent>
                </w:sdt>
              </w:p>
              <w:p w14:paraId="2EBA51DA" w14:textId="77777777" w:rsidR="003F4A66" w:rsidRDefault="0063256A" w:rsidP="008167FB">
                <w:sdt>
                  <w:sdtPr>
                    <w:id w:val="1538697099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Hut94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(Hutton)</w:t>
                    </w:r>
                    <w:r w:rsidR="003F4A66">
                      <w:fldChar w:fldCharType="end"/>
                    </w:r>
                  </w:sdtContent>
                </w:sdt>
              </w:p>
              <w:p w14:paraId="74F1FD74" w14:textId="77777777" w:rsidR="003F4A66" w:rsidRDefault="0063256A" w:rsidP="008167FB">
                <w:sdt>
                  <w:sdtPr>
                    <w:id w:val="2090811701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Rew56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(Rewald)</w:t>
                    </w:r>
                    <w:r w:rsidR="003F4A66">
                      <w:fldChar w:fldCharType="end"/>
                    </w:r>
                  </w:sdtContent>
                </w:sdt>
              </w:p>
              <w:p w14:paraId="6DAC97C5" w14:textId="77777777" w:rsidR="003F4A66" w:rsidRDefault="0063256A" w:rsidP="008167FB">
                <w:sdt>
                  <w:sdtPr>
                    <w:id w:val="1011499235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Rub10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(Rubin)</w:t>
                    </w:r>
                    <w:r w:rsidR="003F4A66">
                      <w:fldChar w:fldCharType="end"/>
                    </w:r>
                  </w:sdtContent>
                </w:sdt>
              </w:p>
              <w:p w14:paraId="150789C3" w14:textId="77777777" w:rsidR="003F4A66" w:rsidRDefault="0063256A" w:rsidP="008167FB">
                <w:sdt>
                  <w:sdtPr>
                    <w:id w:val="-1354486958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Sch58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(Schapiro)</w:t>
                    </w:r>
                    <w:r w:rsidR="003F4A66">
                      <w:fldChar w:fldCharType="end"/>
                    </w:r>
                  </w:sdtContent>
                </w:sdt>
              </w:p>
              <w:p w14:paraId="6876165F" w14:textId="77777777" w:rsidR="003F4A66" w:rsidRDefault="0063256A" w:rsidP="008167FB">
                <w:sdt>
                  <w:sdtPr>
                    <w:id w:val="-1949077533"/>
                    <w:citation/>
                  </w:sdtPr>
                  <w:sdtEndPr/>
                  <w:sdtContent>
                    <w:r w:rsidR="003F4A66">
                      <w:fldChar w:fldCharType="begin"/>
                    </w:r>
                    <w:r w:rsidR="003F4A66">
                      <w:rPr>
                        <w:lang w:val="en-US"/>
                      </w:rPr>
                      <w:instrText xml:space="preserve"> CITATION Sig641 \l 1033 </w:instrText>
                    </w:r>
                    <w:r w:rsidR="003F4A66">
                      <w:fldChar w:fldCharType="separate"/>
                    </w:r>
                    <w:r w:rsidR="003F4A66">
                      <w:rPr>
                        <w:noProof/>
                        <w:lang w:val="en-US"/>
                      </w:rPr>
                      <w:t>(Signac)</w:t>
                    </w:r>
                    <w:r w:rsidR="003F4A66">
                      <w:fldChar w:fldCharType="end"/>
                    </w:r>
                  </w:sdtContent>
                </w:sdt>
              </w:p>
              <w:p w14:paraId="20216423" w14:textId="77777777" w:rsidR="00684E35" w:rsidRDefault="0063256A" w:rsidP="008167FB">
                <w:sdt>
                  <w:sdtPr>
                    <w:id w:val="1666519317"/>
                    <w:citation/>
                  </w:sdtPr>
                  <w:sdtEndPr/>
                  <w:sdtContent>
                    <w:r w:rsidR="00684E35">
                      <w:fldChar w:fldCharType="begin"/>
                    </w:r>
                    <w:r w:rsidR="00684E35">
                      <w:rPr>
                        <w:lang w:val="en-US"/>
                      </w:rPr>
                      <w:instrText xml:space="preserve"> CITATION War96 \l 1033 </w:instrText>
                    </w:r>
                    <w:r w:rsidR="00684E35">
                      <w:fldChar w:fldCharType="separate"/>
                    </w:r>
                    <w:r w:rsidR="00684E35">
                      <w:rPr>
                        <w:noProof/>
                        <w:lang w:val="en-US"/>
                      </w:rPr>
                      <w:t>(W</w:t>
                    </w:r>
                    <w:bookmarkStart w:id="0" w:name="_GoBack"/>
                    <w:bookmarkEnd w:id="0"/>
                    <w:r w:rsidR="00684E35">
                      <w:rPr>
                        <w:noProof/>
                        <w:lang w:val="en-US"/>
                      </w:rPr>
                      <w:t>ard)</w:t>
                    </w:r>
                    <w:r w:rsidR="00684E35">
                      <w:fldChar w:fldCharType="end"/>
                    </w:r>
                  </w:sdtContent>
                </w:sdt>
              </w:p>
              <w:p w14:paraId="3291C74B" w14:textId="3C0B63CA" w:rsidR="003235A7" w:rsidRDefault="0063256A" w:rsidP="008167FB"/>
            </w:sdtContent>
          </w:sdt>
        </w:tc>
      </w:tr>
    </w:tbl>
    <w:p w14:paraId="51DA4BD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6644D" w14:textId="77777777" w:rsidR="00684E35" w:rsidRDefault="00684E35" w:rsidP="007A0D55">
      <w:pPr>
        <w:spacing w:after="0" w:line="240" w:lineRule="auto"/>
      </w:pPr>
      <w:r>
        <w:separator/>
      </w:r>
    </w:p>
  </w:endnote>
  <w:endnote w:type="continuationSeparator" w:id="0">
    <w:p w14:paraId="300BFBCD" w14:textId="77777777" w:rsidR="00684E35" w:rsidRDefault="00684E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C4734" w14:textId="77777777" w:rsidR="00684E35" w:rsidRDefault="00684E35" w:rsidP="007A0D55">
      <w:pPr>
        <w:spacing w:after="0" w:line="240" w:lineRule="auto"/>
      </w:pPr>
      <w:r>
        <w:separator/>
      </w:r>
    </w:p>
  </w:footnote>
  <w:footnote w:type="continuationSeparator" w:id="0">
    <w:p w14:paraId="051EFF19" w14:textId="77777777" w:rsidR="00684E35" w:rsidRDefault="00684E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B2AE7" w14:textId="77777777" w:rsidR="00684E35" w:rsidRDefault="00684E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C9B509" w14:textId="77777777" w:rsidR="00684E35" w:rsidRDefault="00684E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E8"/>
    <w:rsid w:val="00032559"/>
    <w:rsid w:val="00052040"/>
    <w:rsid w:val="000A588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4A6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256A"/>
    <w:rsid w:val="00684E35"/>
    <w:rsid w:val="006D0412"/>
    <w:rsid w:val="006F28E8"/>
    <w:rsid w:val="007411B9"/>
    <w:rsid w:val="00780D95"/>
    <w:rsid w:val="00780DC7"/>
    <w:rsid w:val="007A0D55"/>
    <w:rsid w:val="007B3377"/>
    <w:rsid w:val="007E5F44"/>
    <w:rsid w:val="008167FB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27C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36D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F28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E8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8167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84E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rsid w:val="00684E35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F28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E8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8167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84E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rsid w:val="00684E3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94A47AB6980240B24CC15E1435B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150B2-A3E0-6B4E-8432-C091C118484D}"/>
      </w:docPartPr>
      <w:docPartBody>
        <w:p w:rsidR="008E5C13" w:rsidRDefault="008E5C13">
          <w:pPr>
            <w:pStyle w:val="3694A47AB6980240B24CC15E1435B3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A2787D4F3D5F44A049D4BA3FAEC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E98D2-96CB-5A44-816E-E69559E3F3D8}"/>
      </w:docPartPr>
      <w:docPartBody>
        <w:p w:rsidR="008E5C13" w:rsidRDefault="008E5C13">
          <w:pPr>
            <w:pStyle w:val="4AA2787D4F3D5F44A049D4BA3FAEC5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B1505C0CB0DC4BB36F74A81DE3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4B4E8-81C1-4141-BB00-165F889C3BB9}"/>
      </w:docPartPr>
      <w:docPartBody>
        <w:p w:rsidR="008E5C13" w:rsidRDefault="008E5C13">
          <w:pPr>
            <w:pStyle w:val="88B1505C0CB0DC4BB36F74A81DE36DF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BD71D9CAA40E45810CE1E64CA8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96B4-F389-AF40-9D4D-3696B7809DBE}"/>
      </w:docPartPr>
      <w:docPartBody>
        <w:p w:rsidR="008E5C13" w:rsidRDefault="008E5C13">
          <w:pPr>
            <w:pStyle w:val="3FBD71D9CAA40E45810CE1E64CA8DF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136911C69A16439FAB86E380894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EA458-9270-EE41-B585-9BD1D50B0E40}"/>
      </w:docPartPr>
      <w:docPartBody>
        <w:p w:rsidR="008E5C13" w:rsidRDefault="008E5C13">
          <w:pPr>
            <w:pStyle w:val="12136911C69A16439FAB86E38089411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835B496D5034348863495E2D69D5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3FBA-DBF1-7941-BC59-C7796939C12F}"/>
      </w:docPartPr>
      <w:docPartBody>
        <w:p w:rsidR="008E5C13" w:rsidRDefault="008E5C13">
          <w:pPr>
            <w:pStyle w:val="2835B496D5034348863495E2D69D5A0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8120852788BE4DBCF60C3C25A0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31E9-6E93-5247-BE5A-9AEB1F58343C}"/>
      </w:docPartPr>
      <w:docPartBody>
        <w:p w:rsidR="008E5C13" w:rsidRDefault="008E5C13">
          <w:pPr>
            <w:pStyle w:val="D38120852788BE4DBCF60C3C25A038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61E2A74205FDC4EB81198171449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E606C-D6DB-8040-8BFD-48834BD2C0CC}"/>
      </w:docPartPr>
      <w:docPartBody>
        <w:p w:rsidR="008E5C13" w:rsidRDefault="008E5C13">
          <w:pPr>
            <w:pStyle w:val="861E2A74205FDC4EB811981714491B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FB7C1FDFBDD1469A8705494357A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F399B-22FA-8149-A74A-9B8E6825563D}"/>
      </w:docPartPr>
      <w:docPartBody>
        <w:p w:rsidR="008E5C13" w:rsidRDefault="008E5C13">
          <w:pPr>
            <w:pStyle w:val="07FB7C1FDFBDD1469A8705494357A6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9C1EE6DA43BF049ADFA503B6BE4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DADF-E2DE-4E4C-BC71-963F0E688660}"/>
      </w:docPartPr>
      <w:docPartBody>
        <w:p w:rsidR="008E5C13" w:rsidRDefault="008E5C13">
          <w:pPr>
            <w:pStyle w:val="A9C1EE6DA43BF049ADFA503B6BE43C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82B749D43B8149A9F352A9EDB82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5719-F452-A24D-A8BE-A15014025797}"/>
      </w:docPartPr>
      <w:docPartBody>
        <w:p w:rsidR="008E5C13" w:rsidRDefault="008E5C13">
          <w:pPr>
            <w:pStyle w:val="3282B749D43B8149A9F352A9EDB828E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13"/>
    <w:rsid w:val="008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94A47AB6980240B24CC15E1435B36C">
    <w:name w:val="3694A47AB6980240B24CC15E1435B36C"/>
  </w:style>
  <w:style w:type="paragraph" w:customStyle="1" w:styleId="4AA2787D4F3D5F44A049D4BA3FAEC533">
    <w:name w:val="4AA2787D4F3D5F44A049D4BA3FAEC533"/>
  </w:style>
  <w:style w:type="paragraph" w:customStyle="1" w:styleId="88B1505C0CB0DC4BB36F74A81DE36DF5">
    <w:name w:val="88B1505C0CB0DC4BB36F74A81DE36DF5"/>
  </w:style>
  <w:style w:type="paragraph" w:customStyle="1" w:styleId="3FBD71D9CAA40E45810CE1E64CA8DF59">
    <w:name w:val="3FBD71D9CAA40E45810CE1E64CA8DF59"/>
  </w:style>
  <w:style w:type="paragraph" w:customStyle="1" w:styleId="12136911C69A16439FAB86E380894114">
    <w:name w:val="12136911C69A16439FAB86E380894114"/>
  </w:style>
  <w:style w:type="paragraph" w:customStyle="1" w:styleId="2835B496D5034348863495E2D69D5A05">
    <w:name w:val="2835B496D5034348863495E2D69D5A05"/>
  </w:style>
  <w:style w:type="paragraph" w:customStyle="1" w:styleId="D38120852788BE4DBCF60C3C25A038BC">
    <w:name w:val="D38120852788BE4DBCF60C3C25A038BC"/>
  </w:style>
  <w:style w:type="paragraph" w:customStyle="1" w:styleId="861E2A74205FDC4EB811981714491B5D">
    <w:name w:val="861E2A74205FDC4EB811981714491B5D"/>
  </w:style>
  <w:style w:type="paragraph" w:customStyle="1" w:styleId="07FB7C1FDFBDD1469A8705494357A6A8">
    <w:name w:val="07FB7C1FDFBDD1469A8705494357A6A8"/>
  </w:style>
  <w:style w:type="paragraph" w:customStyle="1" w:styleId="A9C1EE6DA43BF049ADFA503B6BE43C77">
    <w:name w:val="A9C1EE6DA43BF049ADFA503B6BE43C77"/>
  </w:style>
  <w:style w:type="paragraph" w:customStyle="1" w:styleId="3282B749D43B8149A9F352A9EDB828ED">
    <w:name w:val="3282B749D43B8149A9F352A9EDB828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94A47AB6980240B24CC15E1435B36C">
    <w:name w:val="3694A47AB6980240B24CC15E1435B36C"/>
  </w:style>
  <w:style w:type="paragraph" w:customStyle="1" w:styleId="4AA2787D4F3D5F44A049D4BA3FAEC533">
    <w:name w:val="4AA2787D4F3D5F44A049D4BA3FAEC533"/>
  </w:style>
  <w:style w:type="paragraph" w:customStyle="1" w:styleId="88B1505C0CB0DC4BB36F74A81DE36DF5">
    <w:name w:val="88B1505C0CB0DC4BB36F74A81DE36DF5"/>
  </w:style>
  <w:style w:type="paragraph" w:customStyle="1" w:styleId="3FBD71D9CAA40E45810CE1E64CA8DF59">
    <w:name w:val="3FBD71D9CAA40E45810CE1E64CA8DF59"/>
  </w:style>
  <w:style w:type="paragraph" w:customStyle="1" w:styleId="12136911C69A16439FAB86E380894114">
    <w:name w:val="12136911C69A16439FAB86E380894114"/>
  </w:style>
  <w:style w:type="paragraph" w:customStyle="1" w:styleId="2835B496D5034348863495E2D69D5A05">
    <w:name w:val="2835B496D5034348863495E2D69D5A05"/>
  </w:style>
  <w:style w:type="paragraph" w:customStyle="1" w:styleId="D38120852788BE4DBCF60C3C25A038BC">
    <w:name w:val="D38120852788BE4DBCF60C3C25A038BC"/>
  </w:style>
  <w:style w:type="paragraph" w:customStyle="1" w:styleId="861E2A74205FDC4EB811981714491B5D">
    <w:name w:val="861E2A74205FDC4EB811981714491B5D"/>
  </w:style>
  <w:style w:type="paragraph" w:customStyle="1" w:styleId="07FB7C1FDFBDD1469A8705494357A6A8">
    <w:name w:val="07FB7C1FDFBDD1469A8705494357A6A8"/>
  </w:style>
  <w:style w:type="paragraph" w:customStyle="1" w:styleId="A9C1EE6DA43BF049ADFA503B6BE43C77">
    <w:name w:val="A9C1EE6DA43BF049ADFA503B6BE43C77"/>
  </w:style>
  <w:style w:type="paragraph" w:customStyle="1" w:styleId="3282B749D43B8149A9F352A9EDB828ED">
    <w:name w:val="3282B749D43B8149A9F352A9EDB828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Dym03</b:Tag>
    <b:SourceType>JournalArticle</b:SourceType>
    <b:Guid>{C5793833-3D3A-6142-A9FA-294D71C36111}</b:Guid>
    <b:Author>
      <b:Author>
        <b:NameList>
          <b:Person>
            <b:Last>Dymond</b:Last>
            <b:First>Anne</b:First>
          </b:Person>
        </b:NameList>
      </b:Author>
    </b:Author>
    <b:Title>A Politicized Pastoral: Signac and the Cultural Geography of Meditteranean France</b:Title>
    <b:Year>2003</b:Year>
    <b:Volume>85</b:Volume>
    <b:Pages>353–370</b:Pages>
    <b:JournalName>The Art Bulletin</b:JournalName>
    <b:Month>June</b:Month>
    <b:Issue>2</b:Issue>
    <b:RefOrder>2</b:RefOrder>
  </b:Source>
  <b:Source>
    <b:Tag>Fén96</b:Tag>
    <b:SourceType>BookSection</b:SourceType>
    <b:Guid>{985A40FE-A5BA-CB44-9505-C649194898AC}</b:Guid>
    <b:Title>The Impressionists in 1886</b:Title>
    <b:Publisher>Prentice-Hall</b:Publisher>
    <b:City>Englewood Cliffs</b:City>
    <b:Year>1996</b:Year>
    <b:Comments>Originally published in &lt;i&gt;La Vogue&lt;/i&gt; (Paris, une 1886)</b:Comments>
    <b:Author>
      <b:Author>
        <b:NameList>
          <b:Person>
            <b:Last>Fénéon</b:Last>
            <b:First>Félix</b:First>
          </b:Person>
        </b:NameList>
      </b:Author>
      <b:Editor>
        <b:NameList>
          <b:Person>
            <b:Last>Nochlin</b:Last>
            <b:First>Linda</b:First>
          </b:Person>
        </b:NameList>
      </b:Editor>
    </b:Author>
    <b:BookTitle>Impressionism and Post-Impressionism, 1874–1904: Sources and Documents in the History of Art</b:BookTitle>
    <b:StateProvince>NJ</b:StateProvince>
    <b:RefOrder>3</b:RefOrder>
  </b:Source>
  <b:Source>
    <b:Tag>Fén</b:Tag>
    <b:SourceType>BookSection</b:SourceType>
    <b:Guid>{4558543C-2053-1345-BCC0-F1943749A6EA}</b:Guid>
    <b:Author>
      <b:Author>
        <b:NameList>
          <b:Person>
            <b:Last>Fénéon</b:Last>
            <b:First>Françoise</b:First>
          </b:Person>
        </b:NameList>
      </b:Author>
      <b:Editor>
        <b:NameList>
          <b:Person>
            <b:Last>Nochlin</b:Last>
            <b:First>Linda</b:First>
          </b:Person>
        </b:NameList>
      </b:Editor>
    </b:Author>
    <b:Title>Neo-Impressionism</b:Title>
    <b:BookTitle>Impressionism and Post-Impressionism, 1874–1904: Sources and Documents in the History of Art</b:BookTitle>
    <b:City>Englewood Cliffs</b:City>
    <b:StateProvince>NJ</b:StateProvince>
    <b:Publisher>Prentice-Hall</b:Publisher>
    <b:Year>1966</b:Year>
    <b:Comments>Originally published as a review of the third exhibition of hte Society of Independent Artists in &lt;i&gt;L'Art Moderne&lt;/i&gt; (Belgium, 1887)</b:Comments>
    <b:RefOrder>4</b:RefOrder>
  </b:Source>
  <b:Source>
    <b:Tag>Her68</b:Tag>
    <b:SourceType>Book</b:SourceType>
    <b:Guid>{7B836C7F-CC6C-7A4B-A9AD-539B2AC8BB34}</b:Guid>
    <b:Title>Neo-Impressionism</b:Title>
    <b:City>New York</b:City>
    <b:Publisher>The Guggenheim Museum</b:Publisher>
    <b:Year>1968</b:Year>
    <b:Author>
      <b:Author>
        <b:NameList>
          <b:Person>
            <b:Last>Herbert</b:Last>
            <b:First>Robert</b:First>
            <b:Middle>L.</b:Middle>
          </b:Person>
        </b:NameList>
      </b:Author>
    </b:Author>
    <b:RefOrder>5</b:RefOrder>
  </b:Source>
  <b:Source>
    <b:Tag>Hut94</b:Tag>
    <b:SourceType>Book</b:SourceType>
    <b:Guid>{3CE63848-80F9-5242-BCDF-222E1789D85D}</b:Guid>
    <b:Author>
      <b:Author>
        <b:NameList>
          <b:Person>
            <b:Last>Hutton</b:Last>
            <b:First>John</b:First>
          </b:Person>
        </b:NameList>
      </b:Author>
    </b:Author>
    <b:Title>Neo-Impressionism and the Search for Solid Ground: Art, Science, and Anarchism in Fin-de-Siècle France</b:Title>
    <b:City>Baton Rouge</b:City>
    <b:Publisher>Louisiana State UP</b:Publisher>
    <b:Year>1994</b:Year>
    <b:RefOrder>6</b:RefOrder>
  </b:Source>
  <b:Source>
    <b:Tag>Rew56</b:Tag>
    <b:SourceType>Book</b:SourceType>
    <b:Guid>{1C87D4F5-6EC4-D443-B096-A0D8BA7AF41B}</b:Guid>
    <b:Author>
      <b:Author>
        <b:NameList>
          <b:Person>
            <b:Last>Rewald</b:Last>
            <b:First>John</b:First>
          </b:Person>
        </b:NameList>
      </b:Author>
    </b:Author>
    <b:Title>Post-Impressionism: From Van Gogh to Gauguin</b:Title>
    <b:City>New York</b:City>
    <b:Publisher>Museum of Modern Art</b:Publisher>
    <b:Year>1956</b:Year>
    <b:RefOrder>7</b:RefOrder>
  </b:Source>
  <b:Source>
    <b:Tag>Rub10</b:Tag>
    <b:SourceType>BookSection</b:SourceType>
    <b:Guid>{5E1BB1DE-7CBD-BF42-9E83-DF8CA5CC62CF}</b:Guid>
    <b:Author>
      <b:Author>
        <b:NameList>
          <b:Person>
            <b:Last>Rubin</b:Last>
            <b:First>J</b:First>
          </b:Person>
        </b:NameList>
      </b:Author>
    </b:Author>
    <b:Title>Reassessment and Renewal: The Neo-Impressionist Clique</b:Title>
    <b:City>London</b:City>
    <b:Publisher>Phaidon</b:Publisher>
    <b:Year>1999/2010</b:Year>
    <b:Pages>293–328</b:Pages>
    <b:BookTitle>Impressionism</b:BookTitle>
    <b:RefOrder>8</b:RefOrder>
  </b:Source>
  <b:Source>
    <b:Tag>Sch58</b:Tag>
    <b:SourceType>BookSection</b:SourceType>
    <b:Guid>{6BFA937E-9C4C-C44D-B578-9927D928B8F8}</b:Guid>
    <b:Author>
      <b:Author>
        <b:NameList>
          <b:Person>
            <b:Last>Schapiro</b:Last>
            <b:First>M.</b:First>
          </b:Person>
        </b:NameList>
      </b:Author>
    </b:Author>
    <b:Title>Seurat</b:Title>
    <b:BookTitle>Modern Art: 19th and 20th Centuries, Selected Papers</b:BookTitle>
    <b:City>New York</b:City>
    <b:Publisher>George Braziller</b:Publisher>
    <b:Year>2011 (1958)</b:Year>
    <b:RefOrder>9</b:RefOrder>
  </b:Source>
  <b:Source>
    <b:Tag>Sig641</b:Tag>
    <b:SourceType>BookSection</b:SourceType>
    <b:Guid>{20148789-5B01-D94F-8C73-7529EAAA5AF2}</b:Guid>
    <b:Author>
      <b:Author>
        <b:NameList>
          <b:Person>
            <b:Last>Signac</b:Last>
            <b:First>Paul</b:First>
          </b:Person>
        </b:NameList>
      </b:Author>
      <b:BookAuthor>
        <b:NameList>
          <b:Person>
            <b:Last>Cachin</b:Last>
            <b:First>Françoise</b:First>
          </b:Person>
        </b:NameList>
      </b:BookAuthor>
      <b:Editor>
        <b:NameList>
          <b:Person>
            <b:Last>Nochlin</b:Last>
            <b:First>Linda</b:First>
          </b:Person>
        </b:NameList>
      </b:Editor>
    </b:Author>
    <b:Title>D'Eugéne Delacroix au Néo-Impressionisme</b:Title>
    <b:City>Englewood Cliffs</b:City>
    <b:StateProvince>NJ</b:StateProvince>
    <b:Publisher>Prentice-Hall</b:Publisher>
    <b:Year>1966 (1964)</b:Year>
    <b:Comments>Originally published in Paris in 1899.</b:Comments>
    <b:RefOrder>10</b:RefOrder>
  </b:Source>
  <b:Source>
    <b:Tag>War96</b:Tag>
    <b:SourceType>Book</b:SourceType>
    <b:Guid>{77F53483-CEB6-B041-B944-FD846C678243}</b:Guid>
    <b:Title>Pissarro, Neo-Impressionism, and the Spaces of the Avant-Garde</b:Title>
    <b:City>Chicago</b:City>
    <b:Publisher>University of Chicago Press</b:Publisher>
    <b:Year>1996</b:Year>
    <b:Author>
      <b:Author>
        <b:NameList>
          <b:Person>
            <b:Last>Ward</b:Last>
            <b:First>Martha</b:First>
          </b:Person>
        </b:NameList>
      </b:Author>
    </b:Author>
    <b:RefOrder>11</b:RefOrder>
  </b:Source>
  <b:Source>
    <b:Tag>Cac00</b:Tag>
    <b:SourceType>Book</b:SourceType>
    <b:Guid>{0F72BA74-42D0-614D-AE98-53B92A339CC4}</b:Guid>
    <b:Author>
      <b:Author>
        <b:NameList>
          <b:Person>
            <b:Last>Cachin</b:Last>
            <b:First>Françoise</b:First>
          </b:Person>
          <b:Person>
            <b:Last>Ferretti-Bocquillon</b:Last>
            <b:First>M.</b:First>
          </b:Person>
        </b:NameList>
      </b:Author>
    </b:Author>
    <b:Title>Signac: Catalogue raisonné de l'oeuvre peint</b:Title>
    <b:City>Paris</b:City>
    <b:Publisher>Gallimard</b:Publisher>
    <b:Year>2000</b:Year>
    <b:RefOrder>1</b:RefOrder>
  </b:Source>
</b:Sources>
</file>

<file path=customXml/itemProps1.xml><?xml version="1.0" encoding="utf-8"?>
<ds:datastoreItem xmlns:ds="http://schemas.openxmlformats.org/officeDocument/2006/customXml" ds:itemID="{D04F17EC-7DD7-2943-90BB-A8AC511B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4</Pages>
  <Words>1723</Words>
  <Characters>9823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5</cp:revision>
  <dcterms:created xsi:type="dcterms:W3CDTF">2016-01-31T22:41:00Z</dcterms:created>
  <dcterms:modified xsi:type="dcterms:W3CDTF">2016-03-18T05:26:00Z</dcterms:modified>
</cp:coreProperties>
</file>