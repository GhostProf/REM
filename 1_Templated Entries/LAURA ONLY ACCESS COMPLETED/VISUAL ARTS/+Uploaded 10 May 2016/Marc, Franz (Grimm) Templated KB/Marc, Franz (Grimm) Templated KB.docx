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F7E01" w:rsidP="004F7E01">
                <w:r>
                  <w:t>Dagmar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F7E01" w:rsidP="004F7E01">
                <w:r>
                  <w:t>Grimm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de-DE" w:bidi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F7E01" w:rsidP="004F7E01">
                <w:pPr>
                  <w:rPr>
                    <w:b/>
                  </w:rPr>
                </w:pPr>
                <w:r w:rsidRPr="004F7E01">
                  <w:rPr>
                    <w:lang w:val="de-DE" w:bidi="en-US"/>
                  </w:rPr>
                  <w:t>Marc, Franz (1880-1916)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4F7E01" w:rsidP="004F7E01">
                <w:r>
                  <w:t>Franz Marc was b</w:t>
                </w:r>
                <w:r w:rsidRPr="007C5462">
                  <w:t>orn</w:t>
                </w:r>
                <w:r>
                  <w:t xml:space="preserve"> in Munich, Germany in 1880 and died in the battle of Verdun in </w:t>
                </w:r>
                <w:r w:rsidRPr="007C5462">
                  <w:t>1916</w:t>
                </w:r>
                <w:r>
                  <w:t xml:space="preserve">, one of many of the Great War’s tragic losses. </w:t>
                </w:r>
                <w:r w:rsidRPr="007C5462">
                  <w:t xml:space="preserve">Formerly a student of theology and philosophy, Marc </w:t>
                </w:r>
                <w:r>
                  <w:t>studied</w:t>
                </w:r>
                <w:r w:rsidRPr="007C5462">
                  <w:t xml:space="preserve"> at the Art Academy in Munich and first exhibited there at the </w:t>
                </w:r>
                <w:proofErr w:type="spellStart"/>
                <w:r w:rsidRPr="007C5462">
                  <w:t>Galerie</w:t>
                </w:r>
                <w:proofErr w:type="spellEnd"/>
                <w:r w:rsidRPr="007C5462">
                  <w:t xml:space="preserve"> </w:t>
                </w:r>
                <w:proofErr w:type="spellStart"/>
                <w:r w:rsidRPr="007C5462">
                  <w:t>Brakl</w:t>
                </w:r>
                <w:proofErr w:type="spellEnd"/>
                <w:r w:rsidRPr="007C5462">
                  <w:t xml:space="preserve"> in February 1910. As a proponent of the new direction in art, he emphasized its spiritual essence as opposed to the materialism inherent in the work of the past. He was interested in aesthetic theory </w:t>
                </w:r>
                <w:r>
                  <w:t>–</w:t>
                </w:r>
                <w:r w:rsidRPr="007C5462">
                  <w:t xml:space="preserve"> to deconstruct and find a parallel way to that of science to arrive at what lies concealed under the cover of outward appearance.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F7E01" w:rsidRDefault="004F7E01" w:rsidP="004F7E01">
                <w:r>
                  <w:t>Franz Marc was b</w:t>
                </w:r>
                <w:r w:rsidRPr="007C5462">
                  <w:t>orn</w:t>
                </w:r>
                <w:r>
                  <w:t xml:space="preserve"> in Munich, Germany in 1880 and died in the battle of Verdun in </w:t>
                </w:r>
                <w:r w:rsidRPr="007C5462">
                  <w:t>1916</w:t>
                </w:r>
                <w:r>
                  <w:t xml:space="preserve">, one of many of the Great War’s tragic losses. </w:t>
                </w:r>
              </w:p>
              <w:p w:rsidR="004F7E01" w:rsidRPr="007C5462" w:rsidRDefault="004F7E01" w:rsidP="004F7E01"/>
              <w:p w:rsidR="004F7E01" w:rsidRDefault="004F7E01" w:rsidP="004F7E01">
                <w:r w:rsidRPr="007C5462">
                  <w:t xml:space="preserve">Formerly a student of theology and philosophy, Marc </w:t>
                </w:r>
                <w:r>
                  <w:t>studied</w:t>
                </w:r>
                <w:r w:rsidRPr="007C5462">
                  <w:t xml:space="preserve"> at the Art Academy in Munich and first exhibited there at the </w:t>
                </w:r>
                <w:proofErr w:type="spellStart"/>
                <w:r w:rsidRPr="007C5462">
                  <w:t>Galerie</w:t>
                </w:r>
                <w:proofErr w:type="spellEnd"/>
                <w:r w:rsidRPr="007C5462">
                  <w:t xml:space="preserve"> </w:t>
                </w:r>
                <w:proofErr w:type="spellStart"/>
                <w:r w:rsidRPr="007C5462">
                  <w:t>Brakl</w:t>
                </w:r>
                <w:proofErr w:type="spellEnd"/>
                <w:r w:rsidRPr="007C5462">
                  <w:t xml:space="preserve"> in February 1910. As a proponent of the new direction in art, he emphasized its spiritual essence as opposed to the materialism inherent in the work of the past. He was interested in aesthetic theory </w:t>
                </w:r>
                <w:r>
                  <w:t>–</w:t>
                </w:r>
                <w:r w:rsidRPr="007C5462">
                  <w:t xml:space="preserve"> to dec</w:t>
                </w:r>
                <w:r>
                  <w:t>onstruct and find a parallel method</w:t>
                </w:r>
                <w:r w:rsidRPr="007C5462">
                  <w:t xml:space="preserve"> to science</w:t>
                </w:r>
                <w:r>
                  <w:t xml:space="preserve"> in order</w:t>
                </w:r>
                <w:r w:rsidRPr="007C5462">
                  <w:t xml:space="preserve"> to arrive at what lies concealed under the cover of outward appearance.</w:t>
                </w:r>
              </w:p>
              <w:p w:rsidR="004F7E01" w:rsidRPr="007C5462" w:rsidRDefault="004F7E01" w:rsidP="004F7E01"/>
              <w:p w:rsidR="004F7E01" w:rsidRDefault="004F7E01" w:rsidP="004F7E01">
                <w:r w:rsidRPr="007C5462">
                  <w:t>Marc believed that ideas could be more important than paintings.</w:t>
                </w:r>
                <w:r>
                  <w:t xml:space="preserve"> </w:t>
                </w:r>
                <w:r w:rsidRPr="007C5462">
                  <w:t xml:space="preserve">With </w:t>
                </w:r>
                <w:proofErr w:type="spellStart"/>
                <w:r w:rsidRPr="007C5462">
                  <w:t>Wassily</w:t>
                </w:r>
                <w:proofErr w:type="spellEnd"/>
                <w:r w:rsidRPr="007C5462">
                  <w:t xml:space="preserve"> Kandinsky, he became the co-founder of Der Blaue Reiter (The Blue Rider), a loosely affiliated group of avant-garde artists who worked together to effect a reformation of all of the arts, emphasizing their spirituality. Marc and Kandinsky served as the editors of </w:t>
                </w:r>
                <w:r w:rsidRPr="007C5462">
                  <w:rPr>
                    <w:i/>
                  </w:rPr>
                  <w:t xml:space="preserve">Der </w:t>
                </w:r>
                <w:proofErr w:type="spellStart"/>
                <w:r w:rsidRPr="007C5462">
                  <w:rPr>
                    <w:i/>
                  </w:rPr>
                  <w:t>Blaue</w:t>
                </w:r>
                <w:proofErr w:type="spellEnd"/>
                <w:r w:rsidRPr="007C5462">
                  <w:rPr>
                    <w:i/>
                  </w:rPr>
                  <w:t xml:space="preserve"> Reiter </w:t>
                </w:r>
                <w:proofErr w:type="spellStart"/>
                <w:r w:rsidRPr="007C5462">
                  <w:rPr>
                    <w:i/>
                  </w:rPr>
                  <w:t>Almanach</w:t>
                </w:r>
                <w:proofErr w:type="spellEnd"/>
                <w:r w:rsidRPr="007C5462">
                  <w:t xml:space="preserve">, published in 1912, which addressed the programmatic issues of the progressive group. </w:t>
                </w:r>
                <w:r>
                  <w:t>Influenced by Cubism and Futurism</w:t>
                </w:r>
                <w:r w:rsidRPr="007C5462">
                  <w:t>, Marc created works in which transparent planes of colo</w:t>
                </w:r>
                <w:r>
                  <w:t>u</w:t>
                </w:r>
                <w:r w:rsidRPr="007C5462">
                  <w:t>r interpenetrate</w:t>
                </w:r>
                <w:r>
                  <w:t xml:space="preserve">: </w:t>
                </w:r>
                <w:r w:rsidRPr="007C5462">
                  <w:t>forms and colo</w:t>
                </w:r>
                <w:r>
                  <w:t>u</w:t>
                </w:r>
                <w:r w:rsidRPr="007C5462">
                  <w:t xml:space="preserve">rs pervading each other, splintering trees, plants, and cattle aglow with the sun’s rays on a dynamic, variegated, yet unified surface. This prefigures his more mannered, tight, and definite later style, a transition demonstrated in a comparison of the free-flowing, organic rhythm of </w:t>
                </w:r>
                <w:r w:rsidRPr="007C5462">
                  <w:rPr>
                    <w:i/>
                  </w:rPr>
                  <w:t xml:space="preserve">Red Horses </w:t>
                </w:r>
                <w:r w:rsidRPr="007C5462">
                  <w:t xml:space="preserve">(1911) to the tight crystalline structure of </w:t>
                </w:r>
                <w:r w:rsidRPr="007C5462">
                  <w:rPr>
                    <w:i/>
                  </w:rPr>
                  <w:t xml:space="preserve">Tower of Blue Horses </w:t>
                </w:r>
                <w:r w:rsidRPr="007C5462">
                  <w:t>(1913), both exhibited at the First German Autumn Salon, 1913.</w:t>
                </w:r>
              </w:p>
              <w:p w:rsidR="004F7E01" w:rsidRDefault="004F7E01" w:rsidP="004F7E01"/>
              <w:p w:rsidR="00C22F20" w:rsidRDefault="004F7E01" w:rsidP="00C22F20">
                <w:pPr>
                  <w:keepNext/>
                </w:pPr>
                <w:r>
                  <w:t xml:space="preserve">File: </w:t>
                </w:r>
                <w:r w:rsidRPr="004F7E01">
                  <w:t>Red and Blue Horse 1912</w:t>
                </w:r>
                <w:r>
                  <w:t>.jpg</w:t>
                </w:r>
              </w:p>
              <w:p w:rsidR="004F7E01" w:rsidRDefault="00C22F20" w:rsidP="00C22F20">
                <w:pPr>
                  <w:pStyle w:val="Caption"/>
                  <w:spacing w:after="0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>. Red and Blue Horse (1912)</w:t>
                </w:r>
              </w:p>
              <w:p w:rsidR="004F7E01" w:rsidRDefault="004F7E01" w:rsidP="004F7E01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t xml:space="preserve">Source: </w:t>
                </w:r>
                <w:r w:rsidR="00C22F20">
                  <w:t>&lt;</w:t>
                </w:r>
                <w:r w:rsidRPr="00C22F20">
                  <w:t>www.wikipaintings.org/en/franz-marc/r</w:t>
                </w:r>
                <w:bookmarkStart w:id="0" w:name="_GoBack"/>
                <w:bookmarkEnd w:id="0"/>
                <w:r w:rsidRPr="00C22F20">
                  <w:t>ed-and-blue-horse-1912</w:t>
                </w:r>
                <w:r w:rsidR="00C22F20">
                  <w:t>&gt;</w:t>
                </w:r>
              </w:p>
              <w:p w:rsidR="004F7E01" w:rsidRDefault="004F7E01" w:rsidP="004F7E01"/>
              <w:p w:rsidR="004F7E01" w:rsidRDefault="004F7E01" w:rsidP="004F7E01">
                <w:r w:rsidRPr="007C5462">
                  <w:t xml:space="preserve">Marc was indebted to Kandinsky for his free use of </w:t>
                </w:r>
                <w:r>
                  <w:t>colour</w:t>
                </w:r>
                <w:r w:rsidRPr="007C5462">
                  <w:t xml:space="preserve">. He was interested in </w:t>
                </w:r>
                <w:r>
                  <w:t>colour</w:t>
                </w:r>
                <w:r w:rsidRPr="007C5462">
                  <w:t xml:space="preserve"> for its emotional effect and later in its symbolism, </w:t>
                </w:r>
                <w:r>
                  <w:t xml:space="preserve">with </w:t>
                </w:r>
                <w:r w:rsidRPr="007C5462">
                  <w:t xml:space="preserve">which he used to explore plant and animal life. </w:t>
                </w:r>
                <w:r w:rsidRPr="007C5462">
                  <w:lastRenderedPageBreak/>
                  <w:t>He also studied the anatomy of animals, sketching from nature and at the zoological gardens, and studied bone structure at natural histo</w:t>
                </w:r>
                <w:r>
                  <w:t>ry museums in order to achieve ‘pantheistic empathy’</w:t>
                </w:r>
                <w:r w:rsidRPr="007C5462">
                  <w:t xml:space="preserve"> in his work.</w:t>
                </w:r>
                <w:r>
                  <w:t xml:space="preserve"> </w:t>
                </w:r>
              </w:p>
              <w:p w:rsidR="004F7E01" w:rsidRPr="007C5462" w:rsidRDefault="004F7E01" w:rsidP="004F7E01"/>
              <w:p w:rsidR="004F7E01" w:rsidRDefault="004F7E01" w:rsidP="004F7E01">
                <w:r w:rsidRPr="007C5462">
                  <w:t>Marc’s aim was to allow the object to express its spirit. Along with Kandinsky, Marc believed that in order to express the spirit, art must be dematerialized. A scientific parallel is the transmutation of ma</w:t>
                </w:r>
                <w:r>
                  <w:t>tter into energy—an example of ‘liberation’</w:t>
                </w:r>
                <w:r w:rsidRPr="007C5462">
                  <w:t xml:space="preserve"> from the material. This belief led to a different set of pictorial aims and a new art form—non-objective painting.</w:t>
                </w:r>
              </w:p>
              <w:p w:rsidR="004F7E01" w:rsidRPr="007C5462" w:rsidRDefault="004F7E01" w:rsidP="004F7E01"/>
              <w:p w:rsidR="004F7E01" w:rsidRDefault="004F7E01" w:rsidP="004F7E01">
                <w:r w:rsidRPr="007C5462">
                  <w:t>In 1914, Marc painted a series of abstract paintings in which his style changed from the angularity of sharp, splintered forms to curvilinear shapes and circular movement. He tried to create an organic,</w:t>
                </w:r>
                <w:r>
                  <w:t xml:space="preserve"> </w:t>
                </w:r>
                <w:r w:rsidRPr="007C5462">
                  <w:t>dynamic reality that recognized spirit, vitality, and change. In his last paintings, he had almost completely departed from the object as subject.</w:t>
                </w:r>
              </w:p>
              <w:p w:rsidR="004F7E01" w:rsidRPr="007C5462" w:rsidRDefault="004F7E01" w:rsidP="004F7E01"/>
              <w:p w:rsidR="003F0D73" w:rsidRPr="004F7E01" w:rsidRDefault="004F7E01" w:rsidP="004F7E01">
                <w:r w:rsidRPr="007C5462">
                  <w:t>A casualty of World War I, Marc died near Verdun on Ma</w:t>
                </w:r>
                <w:r>
                  <w:t xml:space="preserve">rch 4, 1916 at age thirty-six. </w:t>
                </w:r>
                <w:r w:rsidRPr="007C5462">
                  <w:t xml:space="preserve">Despite his war hero status, and a brief adulatory period in which the National Socialists identified him as a great German painter, 130 of his works were confiscated from German public collections </w:t>
                </w:r>
                <w:r>
                  <w:t>under the National Socialists</w:t>
                </w:r>
                <w:r w:rsidRPr="007C5462">
                  <w:t xml:space="preserve">. Five of his paintings were included in The Degenerate Art Exhibition of 1937, but upon the protests of the German Officers Federation, the great </w:t>
                </w:r>
                <w:r w:rsidRPr="007C5462">
                  <w:rPr>
                    <w:i/>
                  </w:rPr>
                  <w:t xml:space="preserve">Tower of Blue Horses </w:t>
                </w:r>
                <w:r w:rsidRPr="007C5462">
                  <w:t>(1913) was finally exempted and su</w:t>
                </w:r>
                <w:r>
                  <w:t xml:space="preserve">bsequently seized by Hermann </w:t>
                </w:r>
                <w:proofErr w:type="spellStart"/>
                <w:r>
                  <w:t>Gö</w:t>
                </w:r>
                <w:r w:rsidRPr="007C5462">
                  <w:t>ring</w:t>
                </w:r>
                <w:proofErr w:type="spellEnd"/>
                <w:r w:rsidRPr="007C5462">
                  <w:t>, remaining in the hands of the Nazis until 1945.</w:t>
                </w:r>
                <w:r>
                  <w:t xml:space="preserve"> </w:t>
                </w:r>
                <w:r w:rsidRPr="007C5462">
                  <w:t>Its current whereabouts are unknown.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4F7E01" w:rsidRDefault="00C9633F" w:rsidP="004F7E01">
                <w:sdt>
                  <w:sdtPr>
                    <w:id w:val="151186026"/>
                    <w:citation/>
                  </w:sdtPr>
                  <w:sdtEndPr/>
                  <w:sdtContent>
                    <w:r w:rsidR="004F7E01">
                      <w:fldChar w:fldCharType="begin"/>
                    </w:r>
                    <w:r w:rsidR="004F7E01">
                      <w:rPr>
                        <w:lang w:val="en-CA"/>
                      </w:rPr>
                      <w:instrText xml:space="preserve"> CITATION Barron91 \l 4105 </w:instrText>
                    </w:r>
                    <w:r w:rsidR="004F7E01">
                      <w:fldChar w:fldCharType="separate"/>
                    </w:r>
                    <w:r w:rsidR="004F7E01">
                      <w:rPr>
                        <w:noProof/>
                        <w:lang w:val="en-CA"/>
                      </w:rPr>
                      <w:t xml:space="preserve"> </w:t>
                    </w:r>
                    <w:r w:rsidR="004F7E01" w:rsidRPr="004F7E01">
                      <w:rPr>
                        <w:noProof/>
                        <w:lang w:val="en-CA"/>
                      </w:rPr>
                      <w:t>(Barron)</w:t>
                    </w:r>
                    <w:r w:rsidR="004F7E01">
                      <w:fldChar w:fldCharType="end"/>
                    </w:r>
                  </w:sdtContent>
                </w:sdt>
              </w:p>
              <w:p w:rsidR="003235A7" w:rsidRPr="004F7E01" w:rsidRDefault="00C9633F" w:rsidP="004F7E01">
                <w:sdt>
                  <w:sdtPr>
                    <w:id w:val="-1178347736"/>
                    <w:citation/>
                  </w:sdtPr>
                  <w:sdtEndPr/>
                  <w:sdtContent>
                    <w:r w:rsidR="004F7E01">
                      <w:fldChar w:fldCharType="begin"/>
                    </w:r>
                    <w:r w:rsidR="004F7E01">
                      <w:rPr>
                        <w:lang w:val="en-CA"/>
                      </w:rPr>
                      <w:instrText xml:space="preserve"> CITATION Selz74 \l 4105 </w:instrText>
                    </w:r>
                    <w:r w:rsidR="004F7E01">
                      <w:fldChar w:fldCharType="separate"/>
                    </w:r>
                    <w:r w:rsidR="004F7E01" w:rsidRPr="004F7E01">
                      <w:rPr>
                        <w:noProof/>
                        <w:lang w:val="en-CA"/>
                      </w:rPr>
                      <w:t>(Selz)</w:t>
                    </w:r>
                    <w:r w:rsidR="004F7E01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33F" w:rsidRDefault="00C9633F" w:rsidP="007A0D55">
      <w:pPr>
        <w:spacing w:after="0" w:line="240" w:lineRule="auto"/>
      </w:pPr>
      <w:r>
        <w:separator/>
      </w:r>
    </w:p>
  </w:endnote>
  <w:endnote w:type="continuationSeparator" w:id="0">
    <w:p w:rsidR="00C9633F" w:rsidRDefault="00C9633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33F" w:rsidRDefault="00C9633F" w:rsidP="007A0D55">
      <w:pPr>
        <w:spacing w:after="0" w:line="240" w:lineRule="auto"/>
      </w:pPr>
      <w:r>
        <w:separator/>
      </w:r>
    </w:p>
  </w:footnote>
  <w:footnote w:type="continuationSeparator" w:id="0">
    <w:p w:rsidR="00C9633F" w:rsidRDefault="00C9633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20E83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7E01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2F20"/>
    <w:rsid w:val="00C27FAB"/>
    <w:rsid w:val="00C358D4"/>
    <w:rsid w:val="00C6296B"/>
    <w:rsid w:val="00C9633F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A8EB"/>
  <w15:docId w15:val="{C758D857-5D60-48D5-8FE6-A45EC153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4F7E0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F7E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4F7E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C8206D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C8206D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C8206D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C8206D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C8206D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C8206D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C8206D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C8206D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C8206D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C8206D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C8206D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C8206D"/>
    <w:rsid w:val="00DF25A0"/>
    <w:rsid w:val="00DF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Barron91</b:Tag>
    <b:SourceType>Book</b:SourceType>
    <b:Guid>{4E00D491-325F-42B8-9155-7F7F5AD0598C}</b:Guid>
    <b:Title>Degenerate Art: The Fate of the Avant-Garde in Nazi Germany</b:Title>
    <b:Year>1991</b:Year>
    <b:Medium>Print</b:Medium>
    <b:Author>
      <b:Author>
        <b:NameList>
          <b:Person>
            <b:Last>Barron</b:Last>
            <b:First>Stephanie</b:First>
            <b:Middle>(ed.)</b:Middle>
          </b:Person>
        </b:NameList>
      </b:Author>
    </b:Author>
    <b:City>Los Angeles</b:City>
    <b:Publisher>Los Angeles County Museum of Art</b:Publisher>
    <b:RefOrder>1</b:RefOrder>
  </b:Source>
  <b:Source>
    <b:Tag>Selz74</b:Tag>
    <b:SourceType>Book</b:SourceType>
    <b:Guid>{D2F67F17-648E-4432-934C-5DBB8AB19D11}</b:Guid>
    <b:Author>
      <b:Author>
        <b:NameList>
          <b:Person>
            <b:Last>Selz</b:Last>
            <b:First>Peter</b:First>
          </b:Person>
        </b:NameList>
      </b:Author>
    </b:Author>
    <b:Title>German Expressionist Painting</b:Title>
    <b:Year>1974</b:Year>
    <b:City>Berkeley, Los Angeles</b:City>
    <b:Publisher>University of California Press</b:Publisher>
    <b:Medium>Print</b:Medium>
    <b:RefOrder>2</b:RefOrder>
  </b:Source>
</b:Sources>
</file>

<file path=customXml/itemProps1.xml><?xml version="1.0" encoding="utf-8"?>
<ds:datastoreItem xmlns:ds="http://schemas.openxmlformats.org/officeDocument/2006/customXml" ds:itemID="{A98BE631-AFD5-4858-AF13-CB7EA5DEA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2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Rachelle Ann Tan</cp:lastModifiedBy>
  <cp:revision>3</cp:revision>
  <dcterms:created xsi:type="dcterms:W3CDTF">2016-01-09T00:31:00Z</dcterms:created>
  <dcterms:modified xsi:type="dcterms:W3CDTF">2016-05-10T18:32:00Z</dcterms:modified>
</cp:coreProperties>
</file>