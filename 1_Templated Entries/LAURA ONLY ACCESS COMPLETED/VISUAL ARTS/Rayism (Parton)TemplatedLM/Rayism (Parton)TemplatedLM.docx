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EAE664" w14:textId="77777777" w:rsidTr="00922950">
        <w:tc>
          <w:tcPr>
            <w:tcW w:w="491" w:type="dxa"/>
            <w:vMerge w:val="restart"/>
            <w:shd w:val="clear" w:color="auto" w:fill="A6A6A6" w:themeFill="background1" w:themeFillShade="A6"/>
            <w:textDirection w:val="btLr"/>
          </w:tcPr>
          <w:p w14:paraId="7056F9B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D330BEFD2DB84BB7D3517911E371D1"/>
            </w:placeholder>
            <w:showingPlcHdr/>
            <w:dropDownList>
              <w:listItem w:displayText="Dr." w:value="Dr."/>
              <w:listItem w:displayText="Prof." w:value="Prof."/>
            </w:dropDownList>
          </w:sdtPr>
          <w:sdtContent>
            <w:tc>
              <w:tcPr>
                <w:tcW w:w="1259" w:type="dxa"/>
              </w:tcPr>
              <w:p w14:paraId="53B65BE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C4AA5592D62814086ABEC8381908EB4"/>
            </w:placeholder>
            <w:text/>
          </w:sdtPr>
          <w:sdtContent>
            <w:tc>
              <w:tcPr>
                <w:tcW w:w="2073" w:type="dxa"/>
              </w:tcPr>
              <w:p w14:paraId="15F1CF3F" w14:textId="77777777" w:rsidR="00B574C9" w:rsidRDefault="002B0F6C" w:rsidP="002B0F6C">
                <w:r>
                  <w:t>Anthony</w:t>
                </w:r>
              </w:p>
            </w:tc>
          </w:sdtContent>
        </w:sdt>
        <w:sdt>
          <w:sdtPr>
            <w:alias w:val="Middle name"/>
            <w:tag w:val="authorMiddleName"/>
            <w:id w:val="-2076034781"/>
            <w:placeholder>
              <w:docPart w:val="3AAD79634D2A7B45A4D43DEB40343F3B"/>
            </w:placeholder>
            <w:showingPlcHdr/>
            <w:text/>
          </w:sdtPr>
          <w:sdtContent>
            <w:tc>
              <w:tcPr>
                <w:tcW w:w="2551" w:type="dxa"/>
              </w:tcPr>
              <w:p w14:paraId="78A85B2E" w14:textId="77777777" w:rsidR="00B574C9" w:rsidRDefault="00B574C9" w:rsidP="00922950">
                <w:r>
                  <w:rPr>
                    <w:rStyle w:val="PlaceholderText"/>
                  </w:rPr>
                  <w:t>[Middle name]</w:t>
                </w:r>
              </w:p>
            </w:tc>
          </w:sdtContent>
        </w:sdt>
        <w:sdt>
          <w:sdtPr>
            <w:alias w:val="Last name"/>
            <w:tag w:val="authorLastName"/>
            <w:id w:val="-1088529830"/>
            <w:placeholder>
              <w:docPart w:val="C27EC5DBFB5DF1468B652FB6F4E92989"/>
            </w:placeholder>
            <w:text/>
          </w:sdtPr>
          <w:sdtContent>
            <w:tc>
              <w:tcPr>
                <w:tcW w:w="2642" w:type="dxa"/>
              </w:tcPr>
              <w:p w14:paraId="6DBEF5DC" w14:textId="77777777" w:rsidR="00B574C9" w:rsidRDefault="002B0F6C" w:rsidP="002B0F6C">
                <w:r>
                  <w:t>Parton</w:t>
                </w:r>
              </w:p>
            </w:tc>
          </w:sdtContent>
        </w:sdt>
      </w:tr>
      <w:tr w:rsidR="00B574C9" w14:paraId="0D85306D" w14:textId="77777777" w:rsidTr="001A6A06">
        <w:trPr>
          <w:trHeight w:val="986"/>
        </w:trPr>
        <w:tc>
          <w:tcPr>
            <w:tcW w:w="491" w:type="dxa"/>
            <w:vMerge/>
            <w:shd w:val="clear" w:color="auto" w:fill="A6A6A6" w:themeFill="background1" w:themeFillShade="A6"/>
          </w:tcPr>
          <w:p w14:paraId="3B9572B4" w14:textId="77777777" w:rsidR="00B574C9" w:rsidRPr="001A6A06" w:rsidRDefault="00B574C9" w:rsidP="00CF1542">
            <w:pPr>
              <w:jc w:val="center"/>
              <w:rPr>
                <w:b/>
                <w:color w:val="FFFFFF" w:themeColor="background1"/>
              </w:rPr>
            </w:pPr>
          </w:p>
        </w:tc>
        <w:sdt>
          <w:sdtPr>
            <w:alias w:val="Biography"/>
            <w:tag w:val="authorBiography"/>
            <w:id w:val="938807824"/>
            <w:placeholder>
              <w:docPart w:val="A7593DEF05151E43A31A84DF2ADFB684"/>
            </w:placeholder>
            <w:showingPlcHdr/>
          </w:sdtPr>
          <w:sdtContent>
            <w:tc>
              <w:tcPr>
                <w:tcW w:w="8525" w:type="dxa"/>
                <w:gridSpan w:val="4"/>
              </w:tcPr>
              <w:p w14:paraId="6F5E3E33" w14:textId="77777777" w:rsidR="00B574C9" w:rsidRDefault="00B574C9" w:rsidP="00922950">
                <w:r>
                  <w:rPr>
                    <w:rStyle w:val="PlaceholderText"/>
                  </w:rPr>
                  <w:t>[Enter your biography]</w:t>
                </w:r>
              </w:p>
            </w:tc>
          </w:sdtContent>
        </w:sdt>
      </w:tr>
      <w:tr w:rsidR="00B574C9" w14:paraId="0838628F" w14:textId="77777777" w:rsidTr="001A6A06">
        <w:trPr>
          <w:trHeight w:val="986"/>
        </w:trPr>
        <w:tc>
          <w:tcPr>
            <w:tcW w:w="491" w:type="dxa"/>
            <w:vMerge/>
            <w:shd w:val="clear" w:color="auto" w:fill="A6A6A6" w:themeFill="background1" w:themeFillShade="A6"/>
          </w:tcPr>
          <w:p w14:paraId="499F8FDA" w14:textId="77777777" w:rsidR="00B574C9" w:rsidRPr="001A6A06" w:rsidRDefault="00B574C9" w:rsidP="00CF1542">
            <w:pPr>
              <w:jc w:val="center"/>
              <w:rPr>
                <w:b/>
                <w:color w:val="FFFFFF" w:themeColor="background1"/>
              </w:rPr>
            </w:pPr>
          </w:p>
        </w:tc>
        <w:sdt>
          <w:sdtPr>
            <w:alias w:val="Affiliation"/>
            <w:tag w:val="affiliation"/>
            <w:id w:val="2012937915"/>
            <w:placeholder>
              <w:docPart w:val="F3AC24EC7EB3304FBA27B7CB0D14AA48"/>
            </w:placeholder>
            <w:showingPlcHdr/>
            <w:text/>
          </w:sdtPr>
          <w:sdtContent>
            <w:tc>
              <w:tcPr>
                <w:tcW w:w="8525" w:type="dxa"/>
                <w:gridSpan w:val="4"/>
              </w:tcPr>
              <w:p w14:paraId="095E7843" w14:textId="77777777" w:rsidR="00B574C9" w:rsidRDefault="00B574C9" w:rsidP="00B574C9">
                <w:r>
                  <w:rPr>
                    <w:rStyle w:val="PlaceholderText"/>
                  </w:rPr>
                  <w:t>[Enter the institution with which you are affiliated]</w:t>
                </w:r>
              </w:p>
            </w:tc>
          </w:sdtContent>
        </w:sdt>
      </w:tr>
    </w:tbl>
    <w:p w14:paraId="7629AE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42733A" w14:textId="77777777" w:rsidTr="00244BB0">
        <w:tc>
          <w:tcPr>
            <w:tcW w:w="9016" w:type="dxa"/>
            <w:shd w:val="clear" w:color="auto" w:fill="A6A6A6" w:themeFill="background1" w:themeFillShade="A6"/>
            <w:tcMar>
              <w:top w:w="113" w:type="dxa"/>
              <w:bottom w:w="113" w:type="dxa"/>
            </w:tcMar>
          </w:tcPr>
          <w:p w14:paraId="381C8C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C5BB7B" w14:textId="77777777" w:rsidTr="003F0D73">
        <w:sdt>
          <w:sdtPr>
            <w:alias w:val="Article headword"/>
            <w:tag w:val="articleHeadword"/>
            <w:id w:val="-361440020"/>
            <w:placeholder>
              <w:docPart w:val="2A0A530A442A0442BB2B758811E44948"/>
            </w:placeholder>
            <w:text/>
          </w:sdtPr>
          <w:sdtContent>
            <w:tc>
              <w:tcPr>
                <w:tcW w:w="9016" w:type="dxa"/>
                <w:tcMar>
                  <w:top w:w="113" w:type="dxa"/>
                  <w:bottom w:w="113" w:type="dxa"/>
                </w:tcMar>
              </w:tcPr>
              <w:p w14:paraId="224B59EE" w14:textId="77777777" w:rsidR="003F0D73" w:rsidRPr="00FB589A" w:rsidRDefault="002B0F6C" w:rsidP="000D792E">
                <w:r>
                  <w:t>Rayism</w:t>
                </w:r>
              </w:p>
            </w:tc>
          </w:sdtContent>
        </w:sdt>
      </w:tr>
      <w:tr w:rsidR="00464699" w14:paraId="299462D9" w14:textId="77777777" w:rsidTr="002B0F6C">
        <w:sdt>
          <w:sdtPr>
            <w:alias w:val="Variant headwords"/>
            <w:tag w:val="variantHeadwords"/>
            <w:id w:val="173464402"/>
            <w:placeholder>
              <w:docPart w:val="A9B65DD3B0643B448D7C3C1D7CC4F423"/>
            </w:placeholder>
            <w:showingPlcHdr/>
          </w:sdtPr>
          <w:sdtContent>
            <w:tc>
              <w:tcPr>
                <w:tcW w:w="9016" w:type="dxa"/>
                <w:tcMar>
                  <w:top w:w="113" w:type="dxa"/>
                  <w:bottom w:w="113" w:type="dxa"/>
                </w:tcMar>
              </w:tcPr>
              <w:p w14:paraId="1FB624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59DCB4" w14:textId="77777777" w:rsidTr="003F0D73">
        <w:sdt>
          <w:sdtPr>
            <w:alias w:val="Abstract"/>
            <w:tag w:val="abstract"/>
            <w:id w:val="-635871867"/>
            <w:placeholder>
              <w:docPart w:val="82135232EB59D644AA5F7D104C299374"/>
            </w:placeholder>
          </w:sdtPr>
          <w:sdtContent>
            <w:tc>
              <w:tcPr>
                <w:tcW w:w="9016" w:type="dxa"/>
                <w:tcMar>
                  <w:top w:w="113" w:type="dxa"/>
                  <w:bottom w:w="113" w:type="dxa"/>
                </w:tcMar>
              </w:tcPr>
              <w:p w14:paraId="4EB84A52" w14:textId="77777777" w:rsidR="000D792E" w:rsidRDefault="002B0F6C" w:rsidP="000D792E">
                <w:pPr>
                  <w:rPr>
                    <w:lang w:val="fr-FR"/>
                  </w:rPr>
                </w:pPr>
                <w:r w:rsidRPr="002B0F6C">
                  <w:rPr>
                    <w:lang w:val="fr-FR"/>
                  </w:rPr>
                  <w:t xml:space="preserve">An abstract and non-objective style of painting, Rayism (‘Luchizm’) was pioneered by the Russian artist </w:t>
                </w:r>
                <w:r w:rsidR="000D792E">
                  <w:rPr>
                    <w:lang w:val="fr-FR"/>
                  </w:rPr>
                  <w:t xml:space="preserve">Mikhail Larionov </w:t>
                </w:r>
                <w:r w:rsidRPr="002B0F6C">
                  <w:rPr>
                    <w:lang w:val="fr-FR"/>
                  </w:rPr>
                  <w:t>in early 1912. The style represented the first theoretically coherent and practically consistent response on the part of the Russian avant-garde to the challenges of French Cubism and Italian Futurism.</w:t>
                </w:r>
                <w:r w:rsidR="000D792E">
                  <w:rPr>
                    <w:lang w:val="fr-FR"/>
                  </w:rPr>
                  <w:t xml:space="preserve"> </w:t>
                </w:r>
                <w:r w:rsidR="000D792E" w:rsidRPr="002B0F6C">
                  <w:rPr>
                    <w:lang w:val="fr-FR"/>
                  </w:rPr>
                  <w:t xml:space="preserve">In divorcing art from figuration and in its emphasis on  the purely formal qualities of painting, Rayism prepared the way for the development of both </w:t>
                </w:r>
                <w:r w:rsidR="000D792E">
                  <w:rPr>
                    <w:lang w:val="fr-FR"/>
                  </w:rPr>
                  <w:t>Suprematism and Constructivism</w:t>
                </w:r>
                <w:r w:rsidR="000D792E" w:rsidRPr="002B0F6C">
                  <w:rPr>
                    <w:lang w:val="fr-FR"/>
                  </w:rPr>
                  <w:t xml:space="preserve">. Larionov’s innovative style was practised chiefly by those artists in his immediate orbit: painters such as Natalia </w:t>
                </w:r>
                <w:r w:rsidR="000D792E">
                  <w:rPr>
                    <w:lang w:val="fr-FR"/>
                  </w:rPr>
                  <w:t>Goncharova</w:t>
                </w:r>
                <w:r w:rsidR="000D792E" w:rsidRPr="002B0F6C">
                  <w:rPr>
                    <w:lang w:val="fr-FR"/>
                  </w:rPr>
                  <w:t xml:space="preserve">, Alexander Shevchenko and Mikhail Le-Dantiyu, who belonged to the Donkey’s Tail and Target group. Whilst Rayism had a limited life-span in Russia, being overtaken by Suprematism in 1915, Larionov and Goncharova continued to practice the style throughout their careers, executing Rayist paintings right up to the 1950s. </w:t>
                </w:r>
              </w:p>
              <w:p w14:paraId="4838065C" w14:textId="77777777" w:rsidR="000D792E" w:rsidRDefault="000D792E" w:rsidP="000D792E">
                <w:pPr>
                  <w:rPr>
                    <w:lang w:val="fr-FR"/>
                  </w:rPr>
                </w:pPr>
              </w:p>
              <w:p w14:paraId="405CD3B7" w14:textId="34129702" w:rsidR="000D792E" w:rsidRPr="002B0F6C" w:rsidRDefault="000D792E" w:rsidP="000D792E">
                <w:pPr>
                  <w:rPr>
                    <w:lang w:val="fr-FR"/>
                  </w:rPr>
                </w:pPr>
                <w:r w:rsidRPr="002B0F6C">
                  <w:rPr>
                    <w:lang w:val="fr-FR"/>
                  </w:rPr>
                  <w:t xml:space="preserve">In its earliest phase, known as ‘Realistic Rayism’ (‘Realistichesky luchizm’), the style proceeded from Larionov’s interest in optics and Impressionist colour theory and specifically from the idea that the colour, contour and form of our world is defined by rays of light reflected from all material objects. According to Larionov’s booklet </w:t>
                </w:r>
                <w:r w:rsidRPr="002B0F6C">
                  <w:rPr>
                    <w:i/>
                    <w:lang w:val="fr-FR"/>
                  </w:rPr>
                  <w:t xml:space="preserve">Rayism </w:t>
                </w:r>
                <w:r w:rsidRPr="002B0F6C">
                  <w:rPr>
                    <w:lang w:val="fr-FR"/>
                  </w:rPr>
                  <w:t>(</w:t>
                </w:r>
                <w:r w:rsidRPr="002B0F6C">
                  <w:rPr>
                    <w:i/>
                    <w:lang w:val="fr-FR"/>
                  </w:rPr>
                  <w:t>Luchizm</w:t>
                </w:r>
                <w:r w:rsidRPr="002B0F6C">
                  <w:rPr>
                    <w:lang w:val="fr-FR"/>
                  </w:rPr>
                  <w:t>) of 1912, his initial aim was to explore the nature of visual perception as it exists before the brain converts what we see into a comprehensible form.</w:t>
                </w:r>
              </w:p>
              <w:p w14:paraId="3CA0F167" w14:textId="61393D85" w:rsidR="00E85A05" w:rsidRDefault="00E85A05" w:rsidP="000D792E"/>
            </w:tc>
          </w:sdtContent>
        </w:sdt>
      </w:tr>
      <w:tr w:rsidR="003F0D73" w14:paraId="6C35FCB7" w14:textId="77777777" w:rsidTr="003F0D73">
        <w:sdt>
          <w:sdtPr>
            <w:alias w:val="Article text"/>
            <w:tag w:val="articleText"/>
            <w:id w:val="634067588"/>
            <w:placeholder>
              <w:docPart w:val="CADF3D588EC5644BB3BAA3EE0FF93EB4"/>
            </w:placeholder>
          </w:sdtPr>
          <w:sdtContent>
            <w:tc>
              <w:tcPr>
                <w:tcW w:w="9016" w:type="dxa"/>
                <w:tcMar>
                  <w:top w:w="113" w:type="dxa"/>
                  <w:bottom w:w="113" w:type="dxa"/>
                </w:tcMar>
              </w:tcPr>
              <w:p w14:paraId="6374A886" w14:textId="47028682" w:rsidR="002B0F6C" w:rsidRPr="002B0F6C" w:rsidRDefault="002B0F6C" w:rsidP="002B0F6C">
                <w:r w:rsidRPr="002B0F6C">
                  <w:rPr>
                    <w:lang w:val="fr-FR"/>
                  </w:rPr>
                  <w:t xml:space="preserve">An abstract and non-objective style of painting, Rayism (‘Luchizm’) was pioneered by the Russian </w:t>
                </w:r>
                <w:r w:rsidRPr="002B0F6C">
                  <w:t xml:space="preserve">artist </w:t>
                </w:r>
                <w:r w:rsidR="000D792E">
                  <w:t xml:space="preserve">Mikhail Larionov </w:t>
                </w:r>
                <w:r w:rsidRPr="002B0F6C">
                  <w:t xml:space="preserve">in early 1912. </w:t>
                </w:r>
              </w:p>
              <w:p w14:paraId="0D72134B" w14:textId="77777777" w:rsidR="002B0F6C" w:rsidRPr="002B0F6C" w:rsidRDefault="002B0F6C" w:rsidP="002B0F6C"/>
              <w:p w14:paraId="6C5AEC53" w14:textId="77777777" w:rsidR="002B0F6C" w:rsidRDefault="002B0F6C" w:rsidP="002B0F6C">
                <w:pPr>
                  <w:keepNext/>
                </w:pPr>
                <w:r w:rsidRPr="002B0F6C">
                  <w:t>File</w:t>
                </w:r>
                <w:proofErr w:type="gramStart"/>
                <w:r w:rsidRPr="002B0F6C">
                  <w:t>:NataliaGoncharova.png</w:t>
                </w:r>
                <w:proofErr w:type="gramEnd"/>
              </w:p>
              <w:p w14:paraId="77292250" w14:textId="77777777" w:rsidR="002B0F6C" w:rsidRPr="002B0F6C" w:rsidRDefault="002B0F6C" w:rsidP="002B0F6C">
                <w:pPr>
                  <w:pStyle w:val="Caption"/>
                </w:pPr>
                <w:r>
                  <w:t xml:space="preserve">Figure </w:t>
                </w:r>
                <w:fldSimple w:instr=" SEQ Figure \* ARABIC ">
                  <w:r>
                    <w:rPr>
                      <w:noProof/>
                    </w:rPr>
                    <w:t>1</w:t>
                  </w:r>
                </w:fldSimple>
                <w:r>
                  <w:t xml:space="preserve">Natalia Goncharova: </w:t>
                </w:r>
                <w:r w:rsidRPr="002B0F6C">
                  <w:rPr>
                    <w:i/>
                  </w:rPr>
                  <w:t>Rayist Fountain</w:t>
                </w:r>
                <w:r>
                  <w:t>, 1914, Oil on canvas, 140.6x87.3cm. Sam and Ayla Zacks Collection, The Israel Museum, Jerusalem.</w:t>
                </w:r>
              </w:p>
              <w:p w14:paraId="00164224" w14:textId="716E917B" w:rsidR="002B0F6C" w:rsidRPr="002B0F6C" w:rsidRDefault="000D792E" w:rsidP="000D792E">
                <w:pPr>
                  <w:pStyle w:val="Authornote"/>
                  <w:rPr>
                    <w:lang w:val="fr-FR"/>
                  </w:rPr>
                </w:pPr>
                <w:r>
                  <w:t>[[</w:t>
                </w:r>
                <w:r w:rsidR="002B0F6C">
                  <w:t xml:space="preserve">Source: </w:t>
                </w:r>
                <w:r w:rsidRPr="000D792E">
                  <w:t>http://www.imj.org.il/images/corridor/Bezalel/modern/New%20Modern%20Scans/g-h-i/Gontcharova-%20Rayonist%20Garden%20Park~%20L-B81_056.jpg</w:t>
                </w:r>
                <w:r>
                  <w:t>]]</w:t>
                </w:r>
              </w:p>
              <w:p w14:paraId="70F401EB" w14:textId="77777777" w:rsidR="002B0F6C" w:rsidRDefault="002B0F6C" w:rsidP="002B0F6C"/>
              <w:p w14:paraId="340C2E6D" w14:textId="7482AB17" w:rsidR="002B0F6C" w:rsidRPr="002B0F6C" w:rsidRDefault="002B0F6C" w:rsidP="002B0F6C">
                <w:pPr>
                  <w:rPr>
                    <w:lang w:val="fr-FR"/>
                  </w:rPr>
                </w:pPr>
                <w:r w:rsidRPr="002B0F6C">
                  <w:t>The style</w:t>
                </w:r>
                <w:r w:rsidRPr="002B0F6C">
                  <w:rPr>
                    <w:lang w:val="fr-FR"/>
                  </w:rPr>
                  <w:t xml:space="preserve"> represented the first theoretically coherent and practically consistent response on the part of the Russian avant-garde to the challenges of French Cubism and Italian Futurism. In divorcing art from figuration and in its emphasis on  the purely formal qualities of painting, Rayism prepared the way for the development of both </w:t>
                </w:r>
                <w:r w:rsidR="000D792E">
                  <w:rPr>
                    <w:lang w:val="fr-FR"/>
                  </w:rPr>
                  <w:t>Suprematism and Constructivism</w:t>
                </w:r>
                <w:r w:rsidRPr="002B0F6C">
                  <w:rPr>
                    <w:lang w:val="fr-FR"/>
                  </w:rPr>
                  <w:t xml:space="preserve">. Larionov’s innovative style was practised chiefly by those artists in his immediate orbit: painters such as </w:t>
                </w:r>
                <w:r w:rsidRPr="002B0F6C">
                  <w:rPr>
                    <w:lang w:val="fr-FR"/>
                  </w:rPr>
                  <w:lastRenderedPageBreak/>
                  <w:t xml:space="preserve">Natalia </w:t>
                </w:r>
                <w:r w:rsidR="000D792E">
                  <w:rPr>
                    <w:lang w:val="fr-FR"/>
                  </w:rPr>
                  <w:t>Goncharova</w:t>
                </w:r>
                <w:r w:rsidRPr="002B0F6C">
                  <w:rPr>
                    <w:lang w:val="fr-FR"/>
                  </w:rPr>
                  <w:t xml:space="preserve">, Alexander Shevchenko and Mikhail Le-Dantiyu, who belonged to the Donkey’s Tail and Target group. Whilst Rayism had a limited life-span in Russia, being overtaken by Suprematism in 1915, Larionov and Goncharova continued to practice the style throughout their careers, executing Rayist paintings right up to the 1950s. </w:t>
                </w:r>
              </w:p>
              <w:p w14:paraId="525DE390" w14:textId="77777777" w:rsidR="002B0F6C" w:rsidRPr="002B0F6C" w:rsidRDefault="002B0F6C" w:rsidP="002B0F6C">
                <w:pPr>
                  <w:rPr>
                    <w:lang w:val="fr-FR"/>
                  </w:rPr>
                </w:pPr>
              </w:p>
              <w:p w14:paraId="76EFEE97" w14:textId="77777777" w:rsidR="002B0F6C" w:rsidRPr="002B0F6C" w:rsidRDefault="002B0F6C" w:rsidP="002B0F6C">
                <w:pPr>
                  <w:rPr>
                    <w:lang w:val="fr-FR"/>
                  </w:rPr>
                </w:pPr>
                <w:r w:rsidRPr="002B0F6C">
                  <w:rPr>
                    <w:lang w:val="fr-FR"/>
                  </w:rPr>
                  <w:t xml:space="preserve">In its earliest phase, known as ‘Realistic Rayism’ (‘Realistichesky luchizm’), the style proceeded from Larionov’s interest in optics and Impressionist colour theory and specifically from the idea that the colour, contour and form of our world is defined by rays of light reflected from all material objects. According to Larionov’s booklet </w:t>
                </w:r>
                <w:r w:rsidRPr="002B0F6C">
                  <w:rPr>
                    <w:i/>
                    <w:lang w:val="fr-FR"/>
                  </w:rPr>
                  <w:t xml:space="preserve">Rayism </w:t>
                </w:r>
                <w:r w:rsidRPr="002B0F6C">
                  <w:rPr>
                    <w:lang w:val="fr-FR"/>
                  </w:rPr>
                  <w:t>(</w:t>
                </w:r>
                <w:r w:rsidRPr="002B0F6C">
                  <w:rPr>
                    <w:i/>
                    <w:lang w:val="fr-FR"/>
                  </w:rPr>
                  <w:t>Luchizm</w:t>
                </w:r>
                <w:r w:rsidRPr="002B0F6C">
                  <w:rPr>
                    <w:lang w:val="fr-FR"/>
                  </w:rPr>
                  <w:t xml:space="preserve">) of 1912, his initial aim was to explore the nature of visual perception as it exists before the brain converts what we see into a comprehensible form. This theory, however, was never methodically articulated at the level of practice. In Larionov’s </w:t>
                </w:r>
                <w:r w:rsidRPr="002B0F6C">
                  <w:rPr>
                    <w:i/>
                    <w:lang w:val="fr-FR"/>
                  </w:rPr>
                  <w:t>Glass: Rayist Method</w:t>
                </w:r>
                <w:r w:rsidRPr="002B0F6C">
                  <w:rPr>
                    <w:lang w:val="fr-FR"/>
                  </w:rPr>
                  <w:t xml:space="preserve"> of 1912 (New York: Guggenheim) the artist fragments the picture space of the painting by lines and chevrons of paint which represent the light rays reflected from the objects in the picture, but not in any precise or scientific manner. The process of abstraction is taken a stage further in </w:t>
                </w:r>
                <w:r w:rsidRPr="002B0F6C">
                  <w:rPr>
                    <w:i/>
                    <w:lang w:val="fr-FR"/>
                  </w:rPr>
                  <w:t>Rayist Cockerel</w:t>
                </w:r>
                <w:r w:rsidRPr="002B0F6C">
                  <w:rPr>
                    <w:lang w:val="fr-FR"/>
                  </w:rPr>
                  <w:t xml:space="preserve"> of 1912 (St. Petersburg: Russian Museum) in which both the cockerel and its surrounding picture space explode with lines of prismatic colour. Comparative works by Goncharova include </w:t>
                </w:r>
                <w:r w:rsidRPr="002B0F6C">
                  <w:rPr>
                    <w:i/>
                    <w:lang w:val="fr-FR"/>
                  </w:rPr>
                  <w:t>Cats: Rayist Perception in Rose, Black and Yellow</w:t>
                </w:r>
                <w:r w:rsidRPr="002B0F6C">
                  <w:rPr>
                    <w:lang w:val="fr-FR"/>
                  </w:rPr>
                  <w:t xml:space="preserve"> (New York: Guggenheim) and </w:t>
                </w:r>
                <w:r w:rsidRPr="002B0F6C">
                  <w:rPr>
                    <w:i/>
                    <w:lang w:val="fr-FR"/>
                  </w:rPr>
                  <w:t>Green and Yellow Forest</w:t>
                </w:r>
                <w:r w:rsidRPr="002B0F6C">
                  <w:rPr>
                    <w:lang w:val="fr-FR"/>
                  </w:rPr>
                  <w:t xml:space="preserve"> (Stuttgart: Staatsgalerie) both from 1912.</w:t>
                </w:r>
              </w:p>
              <w:p w14:paraId="6DA10A8B" w14:textId="77777777" w:rsidR="002B0F6C" w:rsidRPr="002B0F6C" w:rsidRDefault="002B0F6C" w:rsidP="002B0F6C">
                <w:pPr>
                  <w:rPr>
                    <w:lang w:val="fr-FR"/>
                  </w:rPr>
                </w:pPr>
              </w:p>
              <w:p w14:paraId="561E61B8" w14:textId="4B064EE2" w:rsidR="002B0F6C" w:rsidRPr="002B0F6C" w:rsidRDefault="002B0F6C" w:rsidP="002B0F6C">
                <w:pPr>
                  <w:rPr>
                    <w:lang w:val="fr-FR"/>
                  </w:rPr>
                </w:pPr>
                <w:r w:rsidRPr="002B0F6C">
                  <w:rPr>
                    <w:lang w:val="fr-FR"/>
                  </w:rPr>
                  <w:t xml:space="preserve">During 1913 Larionov’s theory and practice evolved very rapidly, leading to a highly innovative form of abstract creation called ‘Pnemuo-Rayism’ (Pnevmo-Luchizm). At the level of practice Larionov now abolished the last remanants of figuration so that paintings such as </w:t>
                </w:r>
                <w:r w:rsidRPr="002B0F6C">
                  <w:rPr>
                    <w:i/>
                    <w:lang w:val="fr-FR"/>
                  </w:rPr>
                  <w:t>Rayism: Domination of Red</w:t>
                </w:r>
                <w:r w:rsidRPr="002B0F6C">
                  <w:rPr>
                    <w:lang w:val="fr-FR"/>
                  </w:rPr>
                  <w:t xml:space="preserve"> (New York: MOMA) and </w:t>
                </w:r>
                <w:r w:rsidRPr="002B0F6C">
                  <w:rPr>
                    <w:i/>
                    <w:lang w:val="fr-FR"/>
                  </w:rPr>
                  <w:t>Red and Blue Rayism</w:t>
                </w:r>
                <w:r w:rsidRPr="002B0F6C">
                  <w:rPr>
                    <w:lang w:val="fr-FR"/>
                  </w:rPr>
                  <w:t xml:space="preserve"> (Ufa: Bashkir State Art Museum), both of 1913, took the form of dynamic intersections of coloured lines and chevrons of paint creating a complex and shifting ‘optical’ space. In some works, such as </w:t>
                </w:r>
                <w:r w:rsidRPr="002B0F6C">
                  <w:rPr>
                    <w:i/>
                    <w:lang w:val="fr-FR"/>
                  </w:rPr>
                  <w:t xml:space="preserve">Rayism: Sunny Day </w:t>
                </w:r>
                <w:r w:rsidRPr="002B0F6C">
                  <w:rPr>
                    <w:lang w:val="fr-FR"/>
                  </w:rPr>
                  <w:t>(Paris: MNAM) of 1914 he began to employ mixed media, building the work out into real space with papier-maché</w:t>
                </w:r>
                <w:r w:rsidRPr="002B0F6C">
                  <w:rPr>
                    <w:i/>
                    <w:lang w:val="fr-FR"/>
                  </w:rPr>
                  <w:t>.</w:t>
                </w:r>
                <w:r w:rsidRPr="002B0F6C">
                  <w:rPr>
                    <w:lang w:val="fr-FR"/>
                  </w:rPr>
                  <w:t xml:space="preserve"> In theoretical terms Larionov explored a more metaphysical view of Rayism, equating the non-objective picture space of his paintings with the fourth dimension of space, an idea common in contemporary mysticism and popular philosophy. </w:t>
                </w:r>
                <w:r w:rsidR="000D792E">
                  <w:rPr>
                    <w:lang w:val="fr-FR"/>
                  </w:rPr>
                  <w:t>Goncharova</w:t>
                </w:r>
                <w:r w:rsidRPr="002B0F6C">
                  <w:rPr>
                    <w:lang w:val="fr-FR"/>
                  </w:rPr>
                  <w:t xml:space="preserve"> also made a substantial contribution to this later phase of Rayism. Most notable are her series of </w:t>
                </w:r>
                <w:r w:rsidRPr="002B0F6C">
                  <w:rPr>
                    <w:i/>
                    <w:lang w:val="fr-FR"/>
                  </w:rPr>
                  <w:t>Rayist Perceptions</w:t>
                </w:r>
                <w:r w:rsidRPr="002B0F6C">
                  <w:rPr>
                    <w:lang w:val="fr-FR"/>
                  </w:rPr>
                  <w:t xml:space="preserve"> (New York, MOMA), and the visually stunning </w:t>
                </w:r>
                <w:r w:rsidRPr="002B0F6C">
                  <w:rPr>
                    <w:i/>
                    <w:lang w:val="fr-FR"/>
                  </w:rPr>
                  <w:t>Rayist Fountain</w:t>
                </w:r>
                <w:r w:rsidRPr="002B0F6C">
                  <w:rPr>
                    <w:lang w:val="fr-FR"/>
                  </w:rPr>
                  <w:t xml:space="preserve"> (Jerusalem: Israel Museum).</w:t>
                </w:r>
              </w:p>
              <w:p w14:paraId="6697A6FC" w14:textId="77777777" w:rsidR="002B0F6C" w:rsidRPr="002B0F6C" w:rsidRDefault="002B0F6C" w:rsidP="002B0F6C">
                <w:pPr>
                  <w:rPr>
                    <w:lang w:val="fr-FR"/>
                  </w:rPr>
                </w:pPr>
              </w:p>
              <w:p w14:paraId="62EDF4E6" w14:textId="7CA3B34B" w:rsidR="002B0F6C" w:rsidRPr="002B0F6C" w:rsidRDefault="002B0F6C" w:rsidP="002B0F6C">
                <w:pPr>
                  <w:rPr>
                    <w:lang w:val="fr-FR"/>
                  </w:rPr>
                </w:pPr>
                <w:r w:rsidRPr="002B0F6C">
                  <w:rPr>
                    <w:lang w:val="fr-FR"/>
                  </w:rPr>
                  <w:t xml:space="preserve">Whilst Rayism received much critical attention, both positive and negative, in the contemporary Russian art press, it received its greatest accolade from the poet and cubist critic Guillaume </w:t>
                </w:r>
                <w:r w:rsidR="000D792E">
                  <w:rPr>
                    <w:lang w:val="fr-FR"/>
                  </w:rPr>
                  <w:t>Apollinaire</w:t>
                </w:r>
                <w:r w:rsidRPr="002B0F6C">
                  <w:rPr>
                    <w:lang w:val="fr-FR"/>
                  </w:rPr>
                  <w:t>, who praised the style as a ‘genuine aesthetic discovery’ (</w:t>
                </w:r>
                <w:r w:rsidRPr="002B0F6C">
                  <w:rPr>
                    <w:i/>
                    <w:lang w:val="fr-FR"/>
                  </w:rPr>
                  <w:t>Nathalie de Gontcharowa et Michel Larionow</w:t>
                </w:r>
                <w:r w:rsidRPr="002B0F6C">
                  <w:rPr>
                    <w:lang w:val="fr-FR"/>
                  </w:rPr>
                  <w:t>, exhibition catalogue Galerie Paul Guillaume, Paris, 1914). Subsequently, Rayism fell into critical obscurity until 1936 when Alfred Barr finally established its artistic and historical significance in his famous «Cubism and Abstract Art» exhibition at the Museum of Modern Art in New York.</w:t>
                </w:r>
              </w:p>
              <w:p w14:paraId="5DD91636" w14:textId="77777777" w:rsidR="003F0D73" w:rsidRDefault="003F0D73" w:rsidP="00C27FAB"/>
            </w:tc>
          </w:sdtContent>
        </w:sdt>
      </w:tr>
      <w:tr w:rsidR="003235A7" w14:paraId="55C32481" w14:textId="77777777" w:rsidTr="003235A7">
        <w:tc>
          <w:tcPr>
            <w:tcW w:w="9016" w:type="dxa"/>
          </w:tcPr>
          <w:p w14:paraId="6E2CF648" w14:textId="77777777" w:rsidR="003235A7" w:rsidRDefault="003235A7" w:rsidP="008A5B87">
            <w:r w:rsidRPr="0015114C">
              <w:rPr>
                <w:u w:val="single"/>
              </w:rPr>
              <w:lastRenderedPageBreak/>
              <w:t>Further reading</w:t>
            </w:r>
            <w:r>
              <w:t>:</w:t>
            </w:r>
          </w:p>
          <w:p w14:paraId="20E89B9E" w14:textId="30534EE7" w:rsidR="006F35FF" w:rsidRDefault="00795C15" w:rsidP="008A5B87">
            <w:sdt>
              <w:sdtPr>
                <w:id w:val="-567722662"/>
                <w:citation/>
              </w:sdtPr>
              <w:sdtContent>
                <w:r w:rsidR="006F35FF">
                  <w:fldChar w:fldCharType="begin"/>
                </w:r>
                <w:r>
                  <w:rPr>
                    <w:bCs/>
                    <w:lang w:val="en-US"/>
                  </w:rPr>
                  <w:instrText xml:space="preserve">CITATION Par83 \l 1033 </w:instrText>
                </w:r>
                <w:r w:rsidR="006F35FF">
                  <w:fldChar w:fldCharType="separate"/>
                </w:r>
                <w:r>
                  <w:rPr>
                    <w:noProof/>
                    <w:lang w:val="en-US"/>
                  </w:rPr>
                  <w:t>(A. Parton, Russian 'Rayism', the Work and Theory of Mikhail Larionov and Natalya Goncharova 1912-1914: Ouspensky's Four-Dimensional Super Race?)</w:t>
                </w:r>
                <w:r w:rsidR="006F35FF">
                  <w:fldChar w:fldCharType="end"/>
                </w:r>
              </w:sdtContent>
            </w:sdt>
          </w:p>
          <w:p w14:paraId="5FD015F0" w14:textId="7E3CC339" w:rsidR="00510BB9" w:rsidRDefault="00795C15" w:rsidP="008A5B87">
            <w:sdt>
              <w:sdtPr>
                <w:id w:val="-1443679921"/>
                <w:citation/>
              </w:sdtPr>
              <w:sdtContent>
                <w:r w:rsidR="00510BB9">
                  <w:fldChar w:fldCharType="begin"/>
                </w:r>
                <w:r w:rsidR="006223FB">
                  <w:rPr>
                    <w:lang w:val="en-US"/>
                  </w:rPr>
                  <w:instrText xml:space="preserve">CITATION Com78 \l 1033 </w:instrText>
                </w:r>
                <w:r w:rsidR="00510BB9">
                  <w:fldChar w:fldCharType="separate"/>
                </w:r>
                <w:r w:rsidR="006223FB">
                  <w:rPr>
                    <w:noProof/>
                    <w:lang w:val="en-US"/>
                  </w:rPr>
                  <w:t>(Compton)</w:t>
                </w:r>
                <w:r w:rsidR="00510BB9">
                  <w:fldChar w:fldCharType="end"/>
                </w:r>
              </w:sdtContent>
            </w:sdt>
          </w:p>
          <w:p w14:paraId="71443965" w14:textId="2652A2E8" w:rsidR="006F35FF" w:rsidRPr="006F35FF" w:rsidRDefault="00795C15" w:rsidP="008A5B87">
            <w:pPr>
              <w:rPr>
                <w:bCs/>
              </w:rPr>
            </w:pPr>
            <w:sdt>
              <w:sdtPr>
                <w:rPr>
                  <w:bCs/>
                </w:rPr>
                <w:id w:val="1448656850"/>
                <w:citation/>
              </w:sdtPr>
              <w:sdtContent>
                <w:r w:rsidR="006F35FF">
                  <w:rPr>
                    <w:bCs/>
                  </w:rPr>
                  <w:fldChar w:fldCharType="begin"/>
                </w:r>
                <w:r w:rsidR="006F35FF">
                  <w:rPr>
                    <w:lang w:val="en-US"/>
                  </w:rPr>
                  <w:instrText xml:space="preserve"> CITATION Dab75 \l 1033 </w:instrText>
                </w:r>
                <w:r w:rsidR="006F35FF">
                  <w:rPr>
                    <w:bCs/>
                  </w:rPr>
                  <w:fldChar w:fldCharType="separate"/>
                </w:r>
                <w:r w:rsidR="006F35FF">
                  <w:rPr>
                    <w:noProof/>
                    <w:lang w:val="en-US"/>
                  </w:rPr>
                  <w:t>(Dabrowski)</w:t>
                </w:r>
                <w:r w:rsidR="006F35FF">
                  <w:rPr>
                    <w:bCs/>
                  </w:rPr>
                  <w:fldChar w:fldCharType="end"/>
                </w:r>
              </w:sdtContent>
            </w:sdt>
          </w:p>
          <w:sdt>
            <w:sdtPr>
              <w:alias w:val="Further reading"/>
              <w:tag w:val="furtherReading"/>
              <w:id w:val="-1516217107"/>
            </w:sdtPr>
            <w:sdtContent>
              <w:p w14:paraId="4DF12775" w14:textId="77777777" w:rsidR="002B0F6C" w:rsidRDefault="00795C15" w:rsidP="002B0F6C">
                <w:sdt>
                  <w:sdtPr>
                    <w:id w:val="-1656675487"/>
                    <w:citation/>
                  </w:sdtPr>
                  <w:sdtContent>
                    <w:r w:rsidR="002B0F6C">
                      <w:fldChar w:fldCharType="begin"/>
                    </w:r>
                    <w:r w:rsidR="002B0F6C">
                      <w:rPr>
                        <w:lang w:val="en-US"/>
                      </w:rPr>
                      <w:instrText xml:space="preserve"> CITATION Lar12 \l 1033 </w:instrText>
                    </w:r>
                    <w:r w:rsidR="002B0F6C">
                      <w:fldChar w:fldCharType="separate"/>
                    </w:r>
                    <w:r w:rsidR="006F35FF">
                      <w:rPr>
                        <w:noProof/>
                        <w:lang w:val="en-US"/>
                      </w:rPr>
                      <w:t xml:space="preserve"> (Larionov, Luchizm)</w:t>
                    </w:r>
                    <w:r w:rsidR="002B0F6C">
                      <w:fldChar w:fldCharType="end"/>
                    </w:r>
                  </w:sdtContent>
                </w:sdt>
              </w:p>
              <w:p w14:paraId="3783A4B9" w14:textId="61D315BB" w:rsidR="002B0F6C" w:rsidRDefault="00795C15" w:rsidP="002B0F6C">
                <w:sdt>
                  <w:sdtPr>
                    <w:id w:val="799816539"/>
                    <w:citation/>
                  </w:sdtPr>
                  <w:sdtContent>
                    <w:r w:rsidR="002B0F6C">
                      <w:fldChar w:fldCharType="begin"/>
                    </w:r>
                    <w:r w:rsidR="006223FB">
                      <w:rPr>
                        <w:lang w:val="en-US"/>
                      </w:rPr>
                      <w:instrText xml:space="preserve">CITATION Lar13 \l 1033 </w:instrText>
                    </w:r>
                    <w:r w:rsidR="002B0F6C">
                      <w:fldChar w:fldCharType="separate"/>
                    </w:r>
                    <w:r w:rsidR="006223FB">
                      <w:rPr>
                        <w:noProof/>
                        <w:lang w:val="en-US"/>
                      </w:rPr>
                      <w:t>(Larionov and Goncharova, “Luchisty i budushchniki: Manifest”)</w:t>
                    </w:r>
                    <w:r w:rsidR="002B0F6C">
                      <w:fldChar w:fldCharType="end"/>
                    </w:r>
                  </w:sdtContent>
                </w:sdt>
              </w:p>
              <w:p w14:paraId="5053124A" w14:textId="7051E207" w:rsidR="000D1216" w:rsidRDefault="00795C15" w:rsidP="002B0F6C">
                <w:sdt>
                  <w:sdtPr>
                    <w:id w:val="1492292885"/>
                    <w:citation/>
                  </w:sdtPr>
                  <w:sdtContent>
                    <w:r w:rsidR="002B0F6C">
                      <w:fldChar w:fldCharType="begin"/>
                    </w:r>
                    <w:r w:rsidR="006223FB">
                      <w:rPr>
                        <w:lang w:val="en-US"/>
                      </w:rPr>
                      <w:instrText xml:space="preserve">CITATION Lar \l 1033 </w:instrText>
                    </w:r>
                    <w:r w:rsidR="002B0F6C">
                      <w:fldChar w:fldCharType="separate"/>
                    </w:r>
                    <w:r w:rsidR="006223FB">
                      <w:rPr>
                        <w:noProof/>
                        <w:lang w:val="en-US"/>
                      </w:rPr>
                      <w:t>(Larionov and Goncharova, Luchistskaia zhivopis)</w:t>
                    </w:r>
                    <w:r w:rsidR="002B0F6C">
                      <w:fldChar w:fldCharType="end"/>
                    </w:r>
                  </w:sdtContent>
                </w:sdt>
              </w:p>
              <w:p w14:paraId="164654D6" w14:textId="44FAECBE" w:rsidR="00510BB9" w:rsidRDefault="00795C15" w:rsidP="002B0F6C">
                <w:sdt>
                  <w:sdtPr>
                    <w:id w:val="-1765761426"/>
                    <w:citation/>
                  </w:sdtPr>
                  <w:sdtContent>
                    <w:r w:rsidR="00510BB9">
                      <w:fldChar w:fldCharType="begin"/>
                    </w:r>
                    <w:r w:rsidR="006223FB">
                      <w:rPr>
                        <w:lang w:val="en-US"/>
                      </w:rPr>
                      <w:instrText xml:space="preserve">CITATION Lar14 \l 1033 </w:instrText>
                    </w:r>
                    <w:r w:rsidR="00510BB9">
                      <w:fldChar w:fldCharType="separate"/>
                    </w:r>
                    <w:r w:rsidR="006223FB">
                      <w:rPr>
                        <w:noProof/>
                        <w:lang w:val="en-US"/>
                      </w:rPr>
                      <w:t>(M. Larionov)</w:t>
                    </w:r>
                    <w:r w:rsidR="00510BB9">
                      <w:fldChar w:fldCharType="end"/>
                    </w:r>
                  </w:sdtContent>
                </w:sdt>
              </w:p>
              <w:p w14:paraId="533D10DA" w14:textId="77777777" w:rsidR="00510BB9" w:rsidRDefault="00795C15" w:rsidP="002B0F6C">
                <w:sdt>
                  <w:sdtPr>
                    <w:id w:val="-1550071578"/>
                    <w:citation/>
                  </w:sdtPr>
                  <w:sdtContent>
                    <w:r w:rsidR="00510BB9">
                      <w:fldChar w:fldCharType="begin"/>
                    </w:r>
                    <w:r w:rsidR="00510BB9">
                      <w:rPr>
                        <w:lang w:val="en-US"/>
                      </w:rPr>
                      <w:instrText xml:space="preserve"> CITATION Par93 \l 1033 </w:instrText>
                    </w:r>
                    <w:r w:rsidR="00510BB9">
                      <w:fldChar w:fldCharType="separate"/>
                    </w:r>
                    <w:r w:rsidR="006F35FF">
                      <w:rPr>
                        <w:noProof/>
                        <w:lang w:val="en-US"/>
                      </w:rPr>
                      <w:t>(A. Parton, Mikhail Larionov and the Russian Avant-Garde)</w:t>
                    </w:r>
                    <w:r w:rsidR="00510BB9">
                      <w:fldChar w:fldCharType="end"/>
                    </w:r>
                  </w:sdtContent>
                </w:sdt>
              </w:p>
              <w:p w14:paraId="12232A9A" w14:textId="77777777" w:rsidR="00510BB9" w:rsidRDefault="00795C15" w:rsidP="00A56F7B">
                <w:sdt>
                  <w:sdtPr>
                    <w:id w:val="1366642461"/>
                    <w:citation/>
                  </w:sdtPr>
                  <w:sdtContent>
                    <w:r w:rsidR="00510BB9">
                      <w:fldChar w:fldCharType="begin"/>
                    </w:r>
                    <w:r w:rsidR="00510BB9">
                      <w:rPr>
                        <w:lang w:val="en-US"/>
                      </w:rPr>
                      <w:instrText xml:space="preserve"> CITATION Par10 \l 1033 </w:instrText>
                    </w:r>
                    <w:r w:rsidR="00510BB9">
                      <w:fldChar w:fldCharType="separate"/>
                    </w:r>
                    <w:r w:rsidR="006F35FF">
                      <w:rPr>
                        <w:noProof/>
                        <w:lang w:val="en-US"/>
                      </w:rPr>
                      <w:t>(A. Parton, Goncharova: The Art and Design of Natalia Goncharova)</w:t>
                    </w:r>
                    <w:r w:rsidR="00510BB9">
                      <w:fldChar w:fldCharType="end"/>
                    </w:r>
                  </w:sdtContent>
                </w:sdt>
              </w:p>
              <w:p w14:paraId="155F640F" w14:textId="6BA71149" w:rsidR="000D1216" w:rsidRDefault="00795C15" w:rsidP="00B42182">
                <w:sdt>
                  <w:sdtPr>
                    <w:id w:val="-1635014471"/>
                    <w:citation/>
                  </w:sdtPr>
                  <w:sdtContent>
                    <w:r w:rsidR="00510BB9">
                      <w:fldChar w:fldCharType="begin"/>
                    </w:r>
                    <w:r w:rsidR="00510BB9">
                      <w:rPr>
                        <w:lang w:val="en-US"/>
                      </w:rPr>
                      <w:instrText xml:space="preserve"> CITATION War13 \l 1033 </w:instrText>
                    </w:r>
                    <w:r w:rsidR="00510BB9">
                      <w:fldChar w:fldCharType="separate"/>
                    </w:r>
                    <w:r w:rsidR="006F35FF">
                      <w:rPr>
                        <w:noProof/>
                        <w:lang w:val="en-US"/>
                      </w:rPr>
                      <w:t>(W</w:t>
                    </w:r>
                    <w:bookmarkStart w:id="0" w:name="_GoBack"/>
                    <w:bookmarkEnd w:id="0"/>
                    <w:r w:rsidR="006F35FF">
                      <w:rPr>
                        <w:noProof/>
                        <w:lang w:val="en-US"/>
                      </w:rPr>
                      <w:t>arren)</w:t>
                    </w:r>
                    <w:r w:rsidR="00510BB9">
                      <w:fldChar w:fldCharType="end"/>
                    </w:r>
                  </w:sdtContent>
                </w:sdt>
              </w:p>
              <w:p w14:paraId="6F4F7186" w14:textId="15B020D7" w:rsidR="003235A7" w:rsidRDefault="00795C15" w:rsidP="00FB11DE"/>
            </w:sdtContent>
          </w:sdt>
        </w:tc>
      </w:tr>
    </w:tbl>
    <w:p w14:paraId="3A5C486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D8EC0" w14:textId="77777777" w:rsidR="00795C15" w:rsidRDefault="00795C15" w:rsidP="007A0D55">
      <w:pPr>
        <w:spacing w:after="0" w:line="240" w:lineRule="auto"/>
      </w:pPr>
      <w:r>
        <w:separator/>
      </w:r>
    </w:p>
  </w:endnote>
  <w:endnote w:type="continuationSeparator" w:id="0">
    <w:p w14:paraId="0B5D573A" w14:textId="77777777" w:rsidR="00795C15" w:rsidRDefault="00795C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23B3D" w14:textId="77777777" w:rsidR="00795C15" w:rsidRDefault="00795C15" w:rsidP="007A0D55">
      <w:pPr>
        <w:spacing w:after="0" w:line="240" w:lineRule="auto"/>
      </w:pPr>
      <w:r>
        <w:separator/>
      </w:r>
    </w:p>
  </w:footnote>
  <w:footnote w:type="continuationSeparator" w:id="0">
    <w:p w14:paraId="731AF886" w14:textId="77777777" w:rsidR="00795C15" w:rsidRDefault="00795C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CC796" w14:textId="77777777" w:rsidR="00795C15" w:rsidRDefault="00795C1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FF19E21" w14:textId="77777777" w:rsidR="00795C15" w:rsidRDefault="00795C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6C"/>
    <w:rsid w:val="00032559"/>
    <w:rsid w:val="00052040"/>
    <w:rsid w:val="000B25AE"/>
    <w:rsid w:val="000B55AB"/>
    <w:rsid w:val="000D1216"/>
    <w:rsid w:val="000D24DC"/>
    <w:rsid w:val="000D792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0F6C"/>
    <w:rsid w:val="0030662D"/>
    <w:rsid w:val="003235A7"/>
    <w:rsid w:val="003677B6"/>
    <w:rsid w:val="003D3579"/>
    <w:rsid w:val="003E2795"/>
    <w:rsid w:val="003F0D73"/>
    <w:rsid w:val="00462DBE"/>
    <w:rsid w:val="00464699"/>
    <w:rsid w:val="00483379"/>
    <w:rsid w:val="00487BC5"/>
    <w:rsid w:val="00496888"/>
    <w:rsid w:val="004A7476"/>
    <w:rsid w:val="004E5896"/>
    <w:rsid w:val="00510BB9"/>
    <w:rsid w:val="00513EE6"/>
    <w:rsid w:val="00534F8F"/>
    <w:rsid w:val="00590035"/>
    <w:rsid w:val="005B177E"/>
    <w:rsid w:val="005B3921"/>
    <w:rsid w:val="005F26D7"/>
    <w:rsid w:val="005F5450"/>
    <w:rsid w:val="006223FB"/>
    <w:rsid w:val="006D0412"/>
    <w:rsid w:val="006F35FF"/>
    <w:rsid w:val="007411B9"/>
    <w:rsid w:val="00780D95"/>
    <w:rsid w:val="00780DC7"/>
    <w:rsid w:val="00795C15"/>
    <w:rsid w:val="007A0D55"/>
    <w:rsid w:val="007B3377"/>
    <w:rsid w:val="007E5F44"/>
    <w:rsid w:val="00821DE3"/>
    <w:rsid w:val="00846CE1"/>
    <w:rsid w:val="008A5B87"/>
    <w:rsid w:val="00922950"/>
    <w:rsid w:val="009A7264"/>
    <w:rsid w:val="009D1606"/>
    <w:rsid w:val="009E18A1"/>
    <w:rsid w:val="009E73D7"/>
    <w:rsid w:val="00A27D2C"/>
    <w:rsid w:val="00A56F7B"/>
    <w:rsid w:val="00A76FD9"/>
    <w:rsid w:val="00AB436D"/>
    <w:rsid w:val="00AD2F24"/>
    <w:rsid w:val="00AD4844"/>
    <w:rsid w:val="00B219AE"/>
    <w:rsid w:val="00B33145"/>
    <w:rsid w:val="00B42182"/>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C5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0F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0F6C"/>
    <w:rPr>
      <w:rFonts w:ascii="Lucida Grande" w:hAnsi="Lucida Grande" w:cs="Lucida Grande"/>
      <w:sz w:val="18"/>
      <w:szCs w:val="18"/>
    </w:rPr>
  </w:style>
  <w:style w:type="paragraph" w:styleId="TOCHeading">
    <w:name w:val="TOC Heading"/>
    <w:basedOn w:val="Heading1"/>
    <w:next w:val="Normal"/>
    <w:uiPriority w:val="39"/>
    <w:unhideWhenUsed/>
    <w:qFormat/>
    <w:rsid w:val="002B0F6C"/>
    <w:pPr>
      <w:spacing w:before="480" w:after="0" w:line="276" w:lineRule="auto"/>
      <w:outlineLvl w:val="9"/>
    </w:pPr>
    <w:rPr>
      <w:bCs/>
      <w:color w:val="2E74B5" w:themeColor="accent1" w:themeShade="BF"/>
      <w:sz w:val="28"/>
      <w:szCs w:val="28"/>
      <w:lang w:val="en-US"/>
    </w:rPr>
  </w:style>
  <w:style w:type="paragraph" w:styleId="TOC1">
    <w:name w:val="toc 1"/>
    <w:basedOn w:val="Normal"/>
    <w:next w:val="Normal"/>
    <w:autoRedefine/>
    <w:uiPriority w:val="39"/>
    <w:semiHidden/>
    <w:unhideWhenUsed/>
    <w:rsid w:val="002B0F6C"/>
    <w:pPr>
      <w:spacing w:before="120" w:after="0"/>
    </w:pPr>
    <w:rPr>
      <w:b/>
      <w:sz w:val="24"/>
      <w:szCs w:val="24"/>
    </w:rPr>
  </w:style>
  <w:style w:type="paragraph" w:styleId="TOC2">
    <w:name w:val="toc 2"/>
    <w:basedOn w:val="Normal"/>
    <w:next w:val="Normal"/>
    <w:autoRedefine/>
    <w:uiPriority w:val="39"/>
    <w:semiHidden/>
    <w:unhideWhenUsed/>
    <w:rsid w:val="002B0F6C"/>
    <w:pPr>
      <w:spacing w:after="0"/>
      <w:ind w:left="220"/>
    </w:pPr>
    <w:rPr>
      <w:b/>
    </w:rPr>
  </w:style>
  <w:style w:type="paragraph" w:styleId="TOC3">
    <w:name w:val="toc 3"/>
    <w:basedOn w:val="Normal"/>
    <w:next w:val="Normal"/>
    <w:autoRedefine/>
    <w:uiPriority w:val="39"/>
    <w:semiHidden/>
    <w:unhideWhenUsed/>
    <w:rsid w:val="002B0F6C"/>
    <w:pPr>
      <w:spacing w:after="0"/>
      <w:ind w:left="440"/>
    </w:pPr>
  </w:style>
  <w:style w:type="paragraph" w:styleId="TOC4">
    <w:name w:val="toc 4"/>
    <w:basedOn w:val="Normal"/>
    <w:next w:val="Normal"/>
    <w:autoRedefine/>
    <w:uiPriority w:val="39"/>
    <w:semiHidden/>
    <w:unhideWhenUsed/>
    <w:rsid w:val="002B0F6C"/>
    <w:pPr>
      <w:spacing w:after="0"/>
      <w:ind w:left="660"/>
    </w:pPr>
    <w:rPr>
      <w:sz w:val="20"/>
      <w:szCs w:val="20"/>
    </w:rPr>
  </w:style>
  <w:style w:type="paragraph" w:styleId="TOC5">
    <w:name w:val="toc 5"/>
    <w:basedOn w:val="Normal"/>
    <w:next w:val="Normal"/>
    <w:autoRedefine/>
    <w:uiPriority w:val="39"/>
    <w:semiHidden/>
    <w:unhideWhenUsed/>
    <w:rsid w:val="002B0F6C"/>
    <w:pPr>
      <w:spacing w:after="0"/>
      <w:ind w:left="880"/>
    </w:pPr>
    <w:rPr>
      <w:sz w:val="20"/>
      <w:szCs w:val="20"/>
    </w:rPr>
  </w:style>
  <w:style w:type="paragraph" w:styleId="TOC6">
    <w:name w:val="toc 6"/>
    <w:basedOn w:val="Normal"/>
    <w:next w:val="Normal"/>
    <w:autoRedefine/>
    <w:uiPriority w:val="39"/>
    <w:semiHidden/>
    <w:unhideWhenUsed/>
    <w:rsid w:val="002B0F6C"/>
    <w:pPr>
      <w:spacing w:after="0"/>
      <w:ind w:left="1100"/>
    </w:pPr>
    <w:rPr>
      <w:sz w:val="20"/>
      <w:szCs w:val="20"/>
    </w:rPr>
  </w:style>
  <w:style w:type="paragraph" w:styleId="TOC7">
    <w:name w:val="toc 7"/>
    <w:basedOn w:val="Normal"/>
    <w:next w:val="Normal"/>
    <w:autoRedefine/>
    <w:uiPriority w:val="39"/>
    <w:semiHidden/>
    <w:unhideWhenUsed/>
    <w:rsid w:val="002B0F6C"/>
    <w:pPr>
      <w:spacing w:after="0"/>
      <w:ind w:left="1320"/>
    </w:pPr>
    <w:rPr>
      <w:sz w:val="20"/>
      <w:szCs w:val="20"/>
    </w:rPr>
  </w:style>
  <w:style w:type="paragraph" w:styleId="TOC8">
    <w:name w:val="toc 8"/>
    <w:basedOn w:val="Normal"/>
    <w:next w:val="Normal"/>
    <w:autoRedefine/>
    <w:uiPriority w:val="39"/>
    <w:semiHidden/>
    <w:unhideWhenUsed/>
    <w:rsid w:val="002B0F6C"/>
    <w:pPr>
      <w:spacing w:after="0"/>
      <w:ind w:left="1540"/>
    </w:pPr>
    <w:rPr>
      <w:sz w:val="20"/>
      <w:szCs w:val="20"/>
    </w:rPr>
  </w:style>
  <w:style w:type="paragraph" w:styleId="TOC9">
    <w:name w:val="toc 9"/>
    <w:basedOn w:val="Normal"/>
    <w:next w:val="Normal"/>
    <w:autoRedefine/>
    <w:uiPriority w:val="39"/>
    <w:semiHidden/>
    <w:unhideWhenUsed/>
    <w:rsid w:val="002B0F6C"/>
    <w:pPr>
      <w:spacing w:after="0"/>
      <w:ind w:left="1760"/>
    </w:pPr>
    <w:rPr>
      <w:sz w:val="20"/>
      <w:szCs w:val="20"/>
    </w:rPr>
  </w:style>
  <w:style w:type="character" w:styleId="Hyperlink">
    <w:name w:val="Hyperlink"/>
    <w:basedOn w:val="DefaultParagraphFont"/>
    <w:uiPriority w:val="99"/>
    <w:semiHidden/>
    <w:rsid w:val="002B0F6C"/>
    <w:rPr>
      <w:color w:val="0563C1" w:themeColor="hyperlink"/>
      <w:u w:val="single"/>
    </w:rPr>
  </w:style>
  <w:style w:type="paragraph" w:styleId="Caption">
    <w:name w:val="caption"/>
    <w:basedOn w:val="Normal"/>
    <w:next w:val="Normal"/>
    <w:uiPriority w:val="35"/>
    <w:semiHidden/>
    <w:qFormat/>
    <w:rsid w:val="002B0F6C"/>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A56F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0F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0F6C"/>
    <w:rPr>
      <w:rFonts w:ascii="Lucida Grande" w:hAnsi="Lucida Grande" w:cs="Lucida Grande"/>
      <w:sz w:val="18"/>
      <w:szCs w:val="18"/>
    </w:rPr>
  </w:style>
  <w:style w:type="paragraph" w:styleId="TOCHeading">
    <w:name w:val="TOC Heading"/>
    <w:basedOn w:val="Heading1"/>
    <w:next w:val="Normal"/>
    <w:uiPriority w:val="39"/>
    <w:unhideWhenUsed/>
    <w:qFormat/>
    <w:rsid w:val="002B0F6C"/>
    <w:pPr>
      <w:spacing w:before="480" w:after="0" w:line="276" w:lineRule="auto"/>
      <w:outlineLvl w:val="9"/>
    </w:pPr>
    <w:rPr>
      <w:bCs/>
      <w:color w:val="2E74B5" w:themeColor="accent1" w:themeShade="BF"/>
      <w:sz w:val="28"/>
      <w:szCs w:val="28"/>
      <w:lang w:val="en-US"/>
    </w:rPr>
  </w:style>
  <w:style w:type="paragraph" w:styleId="TOC1">
    <w:name w:val="toc 1"/>
    <w:basedOn w:val="Normal"/>
    <w:next w:val="Normal"/>
    <w:autoRedefine/>
    <w:uiPriority w:val="39"/>
    <w:semiHidden/>
    <w:unhideWhenUsed/>
    <w:rsid w:val="002B0F6C"/>
    <w:pPr>
      <w:spacing w:before="120" w:after="0"/>
    </w:pPr>
    <w:rPr>
      <w:b/>
      <w:sz w:val="24"/>
      <w:szCs w:val="24"/>
    </w:rPr>
  </w:style>
  <w:style w:type="paragraph" w:styleId="TOC2">
    <w:name w:val="toc 2"/>
    <w:basedOn w:val="Normal"/>
    <w:next w:val="Normal"/>
    <w:autoRedefine/>
    <w:uiPriority w:val="39"/>
    <w:semiHidden/>
    <w:unhideWhenUsed/>
    <w:rsid w:val="002B0F6C"/>
    <w:pPr>
      <w:spacing w:after="0"/>
      <w:ind w:left="220"/>
    </w:pPr>
    <w:rPr>
      <w:b/>
    </w:rPr>
  </w:style>
  <w:style w:type="paragraph" w:styleId="TOC3">
    <w:name w:val="toc 3"/>
    <w:basedOn w:val="Normal"/>
    <w:next w:val="Normal"/>
    <w:autoRedefine/>
    <w:uiPriority w:val="39"/>
    <w:semiHidden/>
    <w:unhideWhenUsed/>
    <w:rsid w:val="002B0F6C"/>
    <w:pPr>
      <w:spacing w:after="0"/>
      <w:ind w:left="440"/>
    </w:pPr>
  </w:style>
  <w:style w:type="paragraph" w:styleId="TOC4">
    <w:name w:val="toc 4"/>
    <w:basedOn w:val="Normal"/>
    <w:next w:val="Normal"/>
    <w:autoRedefine/>
    <w:uiPriority w:val="39"/>
    <w:semiHidden/>
    <w:unhideWhenUsed/>
    <w:rsid w:val="002B0F6C"/>
    <w:pPr>
      <w:spacing w:after="0"/>
      <w:ind w:left="660"/>
    </w:pPr>
    <w:rPr>
      <w:sz w:val="20"/>
      <w:szCs w:val="20"/>
    </w:rPr>
  </w:style>
  <w:style w:type="paragraph" w:styleId="TOC5">
    <w:name w:val="toc 5"/>
    <w:basedOn w:val="Normal"/>
    <w:next w:val="Normal"/>
    <w:autoRedefine/>
    <w:uiPriority w:val="39"/>
    <w:semiHidden/>
    <w:unhideWhenUsed/>
    <w:rsid w:val="002B0F6C"/>
    <w:pPr>
      <w:spacing w:after="0"/>
      <w:ind w:left="880"/>
    </w:pPr>
    <w:rPr>
      <w:sz w:val="20"/>
      <w:szCs w:val="20"/>
    </w:rPr>
  </w:style>
  <w:style w:type="paragraph" w:styleId="TOC6">
    <w:name w:val="toc 6"/>
    <w:basedOn w:val="Normal"/>
    <w:next w:val="Normal"/>
    <w:autoRedefine/>
    <w:uiPriority w:val="39"/>
    <w:semiHidden/>
    <w:unhideWhenUsed/>
    <w:rsid w:val="002B0F6C"/>
    <w:pPr>
      <w:spacing w:after="0"/>
      <w:ind w:left="1100"/>
    </w:pPr>
    <w:rPr>
      <w:sz w:val="20"/>
      <w:szCs w:val="20"/>
    </w:rPr>
  </w:style>
  <w:style w:type="paragraph" w:styleId="TOC7">
    <w:name w:val="toc 7"/>
    <w:basedOn w:val="Normal"/>
    <w:next w:val="Normal"/>
    <w:autoRedefine/>
    <w:uiPriority w:val="39"/>
    <w:semiHidden/>
    <w:unhideWhenUsed/>
    <w:rsid w:val="002B0F6C"/>
    <w:pPr>
      <w:spacing w:after="0"/>
      <w:ind w:left="1320"/>
    </w:pPr>
    <w:rPr>
      <w:sz w:val="20"/>
      <w:szCs w:val="20"/>
    </w:rPr>
  </w:style>
  <w:style w:type="paragraph" w:styleId="TOC8">
    <w:name w:val="toc 8"/>
    <w:basedOn w:val="Normal"/>
    <w:next w:val="Normal"/>
    <w:autoRedefine/>
    <w:uiPriority w:val="39"/>
    <w:semiHidden/>
    <w:unhideWhenUsed/>
    <w:rsid w:val="002B0F6C"/>
    <w:pPr>
      <w:spacing w:after="0"/>
      <w:ind w:left="1540"/>
    </w:pPr>
    <w:rPr>
      <w:sz w:val="20"/>
      <w:szCs w:val="20"/>
    </w:rPr>
  </w:style>
  <w:style w:type="paragraph" w:styleId="TOC9">
    <w:name w:val="toc 9"/>
    <w:basedOn w:val="Normal"/>
    <w:next w:val="Normal"/>
    <w:autoRedefine/>
    <w:uiPriority w:val="39"/>
    <w:semiHidden/>
    <w:unhideWhenUsed/>
    <w:rsid w:val="002B0F6C"/>
    <w:pPr>
      <w:spacing w:after="0"/>
      <w:ind w:left="1760"/>
    </w:pPr>
    <w:rPr>
      <w:sz w:val="20"/>
      <w:szCs w:val="20"/>
    </w:rPr>
  </w:style>
  <w:style w:type="character" w:styleId="Hyperlink">
    <w:name w:val="Hyperlink"/>
    <w:basedOn w:val="DefaultParagraphFont"/>
    <w:uiPriority w:val="99"/>
    <w:semiHidden/>
    <w:rsid w:val="002B0F6C"/>
    <w:rPr>
      <w:color w:val="0563C1" w:themeColor="hyperlink"/>
      <w:u w:val="single"/>
    </w:rPr>
  </w:style>
  <w:style w:type="paragraph" w:styleId="Caption">
    <w:name w:val="caption"/>
    <w:basedOn w:val="Normal"/>
    <w:next w:val="Normal"/>
    <w:uiPriority w:val="35"/>
    <w:semiHidden/>
    <w:qFormat/>
    <w:rsid w:val="002B0F6C"/>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A56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March%2011th%20Doc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D330BEFD2DB84BB7D3517911E371D1"/>
        <w:category>
          <w:name w:val="General"/>
          <w:gallery w:val="placeholder"/>
        </w:category>
        <w:types>
          <w:type w:val="bbPlcHdr"/>
        </w:types>
        <w:behaviors>
          <w:behavior w:val="content"/>
        </w:behaviors>
        <w:guid w:val="{15DDEA6A-F7B4-524E-9F94-4E1ECB25A923}"/>
      </w:docPartPr>
      <w:docPartBody>
        <w:p w:rsidR="00C442CE" w:rsidRDefault="00C442CE">
          <w:pPr>
            <w:pStyle w:val="E3D330BEFD2DB84BB7D3517911E371D1"/>
          </w:pPr>
          <w:r w:rsidRPr="00CC586D">
            <w:rPr>
              <w:rStyle w:val="PlaceholderText"/>
              <w:b/>
              <w:color w:val="FFFFFF" w:themeColor="background1"/>
            </w:rPr>
            <w:t>[Salutation]</w:t>
          </w:r>
        </w:p>
      </w:docPartBody>
    </w:docPart>
    <w:docPart>
      <w:docPartPr>
        <w:name w:val="7C4AA5592D62814086ABEC8381908EB4"/>
        <w:category>
          <w:name w:val="General"/>
          <w:gallery w:val="placeholder"/>
        </w:category>
        <w:types>
          <w:type w:val="bbPlcHdr"/>
        </w:types>
        <w:behaviors>
          <w:behavior w:val="content"/>
        </w:behaviors>
        <w:guid w:val="{FA8D0364-6AB7-4849-9D2B-81B713AE2D10}"/>
      </w:docPartPr>
      <w:docPartBody>
        <w:p w:rsidR="00C442CE" w:rsidRDefault="00C442CE">
          <w:pPr>
            <w:pStyle w:val="7C4AA5592D62814086ABEC8381908EB4"/>
          </w:pPr>
          <w:r>
            <w:rPr>
              <w:rStyle w:val="PlaceholderText"/>
            </w:rPr>
            <w:t>[First name]</w:t>
          </w:r>
        </w:p>
      </w:docPartBody>
    </w:docPart>
    <w:docPart>
      <w:docPartPr>
        <w:name w:val="3AAD79634D2A7B45A4D43DEB40343F3B"/>
        <w:category>
          <w:name w:val="General"/>
          <w:gallery w:val="placeholder"/>
        </w:category>
        <w:types>
          <w:type w:val="bbPlcHdr"/>
        </w:types>
        <w:behaviors>
          <w:behavior w:val="content"/>
        </w:behaviors>
        <w:guid w:val="{77D0AA07-6645-4243-A404-20A4EF41CE01}"/>
      </w:docPartPr>
      <w:docPartBody>
        <w:p w:rsidR="00C442CE" w:rsidRDefault="00C442CE">
          <w:pPr>
            <w:pStyle w:val="3AAD79634D2A7B45A4D43DEB40343F3B"/>
          </w:pPr>
          <w:r>
            <w:rPr>
              <w:rStyle w:val="PlaceholderText"/>
            </w:rPr>
            <w:t>[Middle name]</w:t>
          </w:r>
        </w:p>
      </w:docPartBody>
    </w:docPart>
    <w:docPart>
      <w:docPartPr>
        <w:name w:val="C27EC5DBFB5DF1468B652FB6F4E92989"/>
        <w:category>
          <w:name w:val="General"/>
          <w:gallery w:val="placeholder"/>
        </w:category>
        <w:types>
          <w:type w:val="bbPlcHdr"/>
        </w:types>
        <w:behaviors>
          <w:behavior w:val="content"/>
        </w:behaviors>
        <w:guid w:val="{47624876-C862-9A49-A3FC-FC38868D3F40}"/>
      </w:docPartPr>
      <w:docPartBody>
        <w:p w:rsidR="00C442CE" w:rsidRDefault="00C442CE">
          <w:pPr>
            <w:pStyle w:val="C27EC5DBFB5DF1468B652FB6F4E92989"/>
          </w:pPr>
          <w:r>
            <w:rPr>
              <w:rStyle w:val="PlaceholderText"/>
            </w:rPr>
            <w:t>[Last name]</w:t>
          </w:r>
        </w:p>
      </w:docPartBody>
    </w:docPart>
    <w:docPart>
      <w:docPartPr>
        <w:name w:val="A7593DEF05151E43A31A84DF2ADFB684"/>
        <w:category>
          <w:name w:val="General"/>
          <w:gallery w:val="placeholder"/>
        </w:category>
        <w:types>
          <w:type w:val="bbPlcHdr"/>
        </w:types>
        <w:behaviors>
          <w:behavior w:val="content"/>
        </w:behaviors>
        <w:guid w:val="{9EA2F7CB-9BA2-7147-B783-6B5F517B4F59}"/>
      </w:docPartPr>
      <w:docPartBody>
        <w:p w:rsidR="00C442CE" w:rsidRDefault="00C442CE">
          <w:pPr>
            <w:pStyle w:val="A7593DEF05151E43A31A84DF2ADFB684"/>
          </w:pPr>
          <w:r>
            <w:rPr>
              <w:rStyle w:val="PlaceholderText"/>
            </w:rPr>
            <w:t>[Enter your biography]</w:t>
          </w:r>
        </w:p>
      </w:docPartBody>
    </w:docPart>
    <w:docPart>
      <w:docPartPr>
        <w:name w:val="F3AC24EC7EB3304FBA27B7CB0D14AA48"/>
        <w:category>
          <w:name w:val="General"/>
          <w:gallery w:val="placeholder"/>
        </w:category>
        <w:types>
          <w:type w:val="bbPlcHdr"/>
        </w:types>
        <w:behaviors>
          <w:behavior w:val="content"/>
        </w:behaviors>
        <w:guid w:val="{6C7303FF-0DD8-6148-B6A2-665C4D74DF39}"/>
      </w:docPartPr>
      <w:docPartBody>
        <w:p w:rsidR="00C442CE" w:rsidRDefault="00C442CE">
          <w:pPr>
            <w:pStyle w:val="F3AC24EC7EB3304FBA27B7CB0D14AA48"/>
          </w:pPr>
          <w:r>
            <w:rPr>
              <w:rStyle w:val="PlaceholderText"/>
            </w:rPr>
            <w:t>[Enter the institution with which you are affiliated]</w:t>
          </w:r>
        </w:p>
      </w:docPartBody>
    </w:docPart>
    <w:docPart>
      <w:docPartPr>
        <w:name w:val="2A0A530A442A0442BB2B758811E44948"/>
        <w:category>
          <w:name w:val="General"/>
          <w:gallery w:val="placeholder"/>
        </w:category>
        <w:types>
          <w:type w:val="bbPlcHdr"/>
        </w:types>
        <w:behaviors>
          <w:behavior w:val="content"/>
        </w:behaviors>
        <w:guid w:val="{4595DBDB-542D-684B-99A8-4AC12D93B14C}"/>
      </w:docPartPr>
      <w:docPartBody>
        <w:p w:rsidR="00C442CE" w:rsidRDefault="00C442CE">
          <w:pPr>
            <w:pStyle w:val="2A0A530A442A0442BB2B758811E44948"/>
          </w:pPr>
          <w:r w:rsidRPr="00EF74F7">
            <w:rPr>
              <w:b/>
              <w:color w:val="808080" w:themeColor="background1" w:themeShade="80"/>
            </w:rPr>
            <w:t>[Enter the headword for your article]</w:t>
          </w:r>
        </w:p>
      </w:docPartBody>
    </w:docPart>
    <w:docPart>
      <w:docPartPr>
        <w:name w:val="A9B65DD3B0643B448D7C3C1D7CC4F423"/>
        <w:category>
          <w:name w:val="General"/>
          <w:gallery w:val="placeholder"/>
        </w:category>
        <w:types>
          <w:type w:val="bbPlcHdr"/>
        </w:types>
        <w:behaviors>
          <w:behavior w:val="content"/>
        </w:behaviors>
        <w:guid w:val="{783398E9-475E-E142-9086-EC5ABCEE7B74}"/>
      </w:docPartPr>
      <w:docPartBody>
        <w:p w:rsidR="00C442CE" w:rsidRDefault="00C442CE">
          <w:pPr>
            <w:pStyle w:val="A9B65DD3B0643B448D7C3C1D7CC4F4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135232EB59D644AA5F7D104C299374"/>
        <w:category>
          <w:name w:val="General"/>
          <w:gallery w:val="placeholder"/>
        </w:category>
        <w:types>
          <w:type w:val="bbPlcHdr"/>
        </w:types>
        <w:behaviors>
          <w:behavior w:val="content"/>
        </w:behaviors>
        <w:guid w:val="{8B89CB97-D623-CC48-BED4-7AF95176644E}"/>
      </w:docPartPr>
      <w:docPartBody>
        <w:p w:rsidR="00C442CE" w:rsidRDefault="00C442CE">
          <w:pPr>
            <w:pStyle w:val="82135232EB59D644AA5F7D104C2993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DF3D588EC5644BB3BAA3EE0FF93EB4"/>
        <w:category>
          <w:name w:val="General"/>
          <w:gallery w:val="placeholder"/>
        </w:category>
        <w:types>
          <w:type w:val="bbPlcHdr"/>
        </w:types>
        <w:behaviors>
          <w:behavior w:val="content"/>
        </w:behaviors>
        <w:guid w:val="{3160C651-F507-514C-9596-C9FDBE1FE6A7}"/>
      </w:docPartPr>
      <w:docPartBody>
        <w:p w:rsidR="00C442CE" w:rsidRDefault="00C442CE">
          <w:pPr>
            <w:pStyle w:val="CADF3D588EC5644BB3BAA3EE0FF93EB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2CE"/>
    <w:rsid w:val="00776D33"/>
    <w:rsid w:val="00C442CE"/>
    <w:rsid w:val="00F952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D330BEFD2DB84BB7D3517911E371D1">
    <w:name w:val="E3D330BEFD2DB84BB7D3517911E371D1"/>
  </w:style>
  <w:style w:type="paragraph" w:customStyle="1" w:styleId="7C4AA5592D62814086ABEC8381908EB4">
    <w:name w:val="7C4AA5592D62814086ABEC8381908EB4"/>
  </w:style>
  <w:style w:type="paragraph" w:customStyle="1" w:styleId="3AAD79634D2A7B45A4D43DEB40343F3B">
    <w:name w:val="3AAD79634D2A7B45A4D43DEB40343F3B"/>
  </w:style>
  <w:style w:type="paragraph" w:customStyle="1" w:styleId="C27EC5DBFB5DF1468B652FB6F4E92989">
    <w:name w:val="C27EC5DBFB5DF1468B652FB6F4E92989"/>
  </w:style>
  <w:style w:type="paragraph" w:customStyle="1" w:styleId="A7593DEF05151E43A31A84DF2ADFB684">
    <w:name w:val="A7593DEF05151E43A31A84DF2ADFB684"/>
  </w:style>
  <w:style w:type="paragraph" w:customStyle="1" w:styleId="F3AC24EC7EB3304FBA27B7CB0D14AA48">
    <w:name w:val="F3AC24EC7EB3304FBA27B7CB0D14AA48"/>
  </w:style>
  <w:style w:type="paragraph" w:customStyle="1" w:styleId="2A0A530A442A0442BB2B758811E44948">
    <w:name w:val="2A0A530A442A0442BB2B758811E44948"/>
  </w:style>
  <w:style w:type="paragraph" w:customStyle="1" w:styleId="A9B65DD3B0643B448D7C3C1D7CC4F423">
    <w:name w:val="A9B65DD3B0643B448D7C3C1D7CC4F423"/>
  </w:style>
  <w:style w:type="paragraph" w:customStyle="1" w:styleId="82135232EB59D644AA5F7D104C299374">
    <w:name w:val="82135232EB59D644AA5F7D104C299374"/>
  </w:style>
  <w:style w:type="paragraph" w:customStyle="1" w:styleId="CADF3D588EC5644BB3BAA3EE0FF93EB4">
    <w:name w:val="CADF3D588EC5644BB3BAA3EE0FF93EB4"/>
  </w:style>
  <w:style w:type="paragraph" w:customStyle="1" w:styleId="DBCB5E9A7612344891F4237B919F8D92">
    <w:name w:val="DBCB5E9A7612344891F4237B919F8D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D330BEFD2DB84BB7D3517911E371D1">
    <w:name w:val="E3D330BEFD2DB84BB7D3517911E371D1"/>
  </w:style>
  <w:style w:type="paragraph" w:customStyle="1" w:styleId="7C4AA5592D62814086ABEC8381908EB4">
    <w:name w:val="7C4AA5592D62814086ABEC8381908EB4"/>
  </w:style>
  <w:style w:type="paragraph" w:customStyle="1" w:styleId="3AAD79634D2A7B45A4D43DEB40343F3B">
    <w:name w:val="3AAD79634D2A7B45A4D43DEB40343F3B"/>
  </w:style>
  <w:style w:type="paragraph" w:customStyle="1" w:styleId="C27EC5DBFB5DF1468B652FB6F4E92989">
    <w:name w:val="C27EC5DBFB5DF1468B652FB6F4E92989"/>
  </w:style>
  <w:style w:type="paragraph" w:customStyle="1" w:styleId="A7593DEF05151E43A31A84DF2ADFB684">
    <w:name w:val="A7593DEF05151E43A31A84DF2ADFB684"/>
  </w:style>
  <w:style w:type="paragraph" w:customStyle="1" w:styleId="F3AC24EC7EB3304FBA27B7CB0D14AA48">
    <w:name w:val="F3AC24EC7EB3304FBA27B7CB0D14AA48"/>
  </w:style>
  <w:style w:type="paragraph" w:customStyle="1" w:styleId="2A0A530A442A0442BB2B758811E44948">
    <w:name w:val="2A0A530A442A0442BB2B758811E44948"/>
  </w:style>
  <w:style w:type="paragraph" w:customStyle="1" w:styleId="A9B65DD3B0643B448D7C3C1D7CC4F423">
    <w:name w:val="A9B65DD3B0643B448D7C3C1D7CC4F423"/>
  </w:style>
  <w:style w:type="paragraph" w:customStyle="1" w:styleId="82135232EB59D644AA5F7D104C299374">
    <w:name w:val="82135232EB59D644AA5F7D104C299374"/>
  </w:style>
  <w:style w:type="paragraph" w:customStyle="1" w:styleId="CADF3D588EC5644BB3BAA3EE0FF93EB4">
    <w:name w:val="CADF3D588EC5644BB3BAA3EE0FF93EB4"/>
  </w:style>
  <w:style w:type="paragraph" w:customStyle="1" w:styleId="DBCB5E9A7612344891F4237B919F8D92">
    <w:name w:val="DBCB5E9A7612344891F4237B919F8D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Lar12</b:Tag>
    <b:SourceType>Book</b:SourceType>
    <b:Guid>{6C290FB2-4B26-4E49-BE88-59C7FB2FD3C6}</b:Guid>
    <b:Author>
      <b:Author>
        <b:NameList>
          <b:Person>
            <b:Last>Larionov</b:Last>
            <b:First>M</b:First>
          </b:Person>
        </b:NameList>
      </b:Author>
    </b:Author>
    <b:Title>Luchizm</b:Title>
    <b:Year>1912</b:Year>
    <b:City>Moscow</b:City>
    <b:Publisher>Miunster</b:Publisher>
    <b:RefOrder>4</b:RefOrder>
  </b:Source>
  <b:Source>
    <b:Tag>Par93</b:Tag>
    <b:SourceType>BookSection</b:SourceType>
    <b:Guid>{761110B4-1EC8-A644-97B1-1AC24D8A15CF}</b:Guid>
    <b:Author>
      <b:Author>
        <b:NameList>
          <b:Person>
            <b:Last>Parton</b:Last>
            <b:First>Anthony</b:First>
          </b:Person>
        </b:NameList>
      </b:Author>
    </b:Author>
    <b:Title>Mikhail Larionov and the Russian Avant-Garde</b:Title>
    <b:Year>1993</b:Year>
    <b:City>Princeton; London</b:City>
    <b:Publisher>Princeton University Press; Thames &amp; Hudson</b:Publisher>
    <b:Pages>Chapters 2, 7. &amp; 8</b:Pages>
    <b:RefOrder>8</b:RefOrder>
  </b:Source>
  <b:Source>
    <b:Tag>Par10</b:Tag>
    <b:SourceType>BookSection</b:SourceType>
    <b:Guid>{657C1A5F-1293-E84E-9FBB-E18931A20AAB}</b:Guid>
    <b:Author>
      <b:Author>
        <b:NameList>
          <b:Person>
            <b:Last>Parton</b:Last>
            <b:First>Anthony</b:First>
          </b:Person>
        </b:NameList>
      </b:Author>
    </b:Author>
    <b:Title>Goncharova: The Art and Design of Natalia Goncharova</b:Title>
    <b:City>Woodbridge</b:City>
    <b:CountryRegion>UK</b:CountryRegion>
    <b:Publisher>Antique Collectors' Club</b:Publisher>
    <b:Year>2010</b:Year>
    <b:Pages>Chapters 2 &amp; 5</b:Pages>
    <b:RefOrder>9</b:RefOrder>
  </b:Source>
  <b:Source>
    <b:Tag>War13</b:Tag>
    <b:SourceType>Book</b:SourceType>
    <b:Guid>{D894CEDE-F9F6-7B46-8C0E-0CB5C2177571}</b:Guid>
    <b:Author>
      <b:Author>
        <b:NameList>
          <b:Person>
            <b:Last>Warren</b:Last>
            <b:First>Sarah</b:First>
          </b:Person>
        </b:NameList>
      </b:Author>
    </b:Author>
    <b:Title>Mikhail Larionov and the Cultural Politics of Late Imperial Russia</b:Title>
    <b:City>Farnham</b:City>
    <b:CountryRegion>UK</b:CountryRegion>
    <b:Publisher>Ashgate</b:Publisher>
    <b:Year>2013</b:Year>
    <b:RefOrder>10</b:RefOrder>
  </b:Source>
  <b:Source>
    <b:Tag>Dab75</b:Tag>
    <b:SourceType>JournalArticle</b:SourceType>
    <b:Guid>{D6E90DE5-3B1E-6E4E-A51F-111C71E38792}</b:Guid>
    <b:Title>The Formation and Development of Rayism</b:Title>
    <b:Year>1975</b:Year>
    <b:Comments>http://www.jstor.org/stable/775991 </b:Comments>
    <b:Author>
      <b:Author>
        <b:NameList>
          <b:Person>
            <b:Last>Dabrowski</b:Last>
            <b:First>M</b:First>
          </b:Person>
        </b:NameList>
      </b:Author>
    </b:Author>
    <b:JournalName>Art Journal</b:JournalName>
    <b:Publisher>JStor</b:Publisher>
    <b:Volume>34</b:Volume>
    <b:Issue>3</b:Issue>
    <b:Pages>200-207</b:Pages>
    <b:RefOrder>3</b:RefOrder>
  </b:Source>
  <b:Source>
    <b:Tag>Par</b:Tag>
    <b:SourceType>JournalArticle</b:SourceType>
    <b:Guid>{ECC653AA-85E3-E540-AFA0-171137CDF21B}</b:Guid>
    <b:Author>
      <b:Author>
        <b:NameList>
          <b:Person>
            <b:Last>Parton</b:Last>
            <b:First>A</b:First>
          </b:Person>
        </b:NameList>
      </b:Author>
    </b:Author>
    <b:Title>Russian 'Rayism</b:Title>
    <b:RefOrder>11</b:RefOrder>
  </b:Source>
  <b:Source>
    <b:Tag>Par83</b:Tag>
    <b:SourceType>JournalArticle</b:SourceType>
    <b:Guid>{83468961-56A6-E743-AE81-7CFC35A02EC6}</b:Guid>
    <b:Author>
      <b:Author>
        <b:NameList>
          <b:Person>
            <b:Last>Parton</b:Last>
            <b:First>Anthony</b:First>
          </b:Person>
        </b:NameList>
      </b:Author>
    </b:Author>
    <b:Title>Russian 'Rayism', the Work and Theory of Mikhail Larionov and Natalya Goncharova 1912-1914: Ouspensky's Four-Dimensional Super Race?</b:Title>
    <b:JournalName>Leonardo</b:JournalName>
    <b:Year>1983</b:Year>
    <b:Volume>16</b:Volume>
    <b:Issue>4</b:Issue>
    <b:Pages>298-305</b:Pages>
    <b:Comments>http://www.jstor.org/stable/1574956</b:Comments>
    <b:RefOrder>1</b:RefOrder>
  </b:Source>
  <b:Source>
    <b:Tag>Com78</b:Tag>
    <b:SourceType>InternetSite</b:SourceType>
    <b:Guid>{1A00080F-676E-AB42-B162-E46F3B406A81}</b:Guid>
    <b:Author>
      <b:Author>
        <b:NameList>
          <b:Person>
            <b:Last>Compton</b:Last>
            <b:First>Susan</b:First>
            <b:Middle>P.</b:Middle>
          </b:Person>
        </b:NameList>
      </b:Author>
    </b:Author>
    <b:Title>Italian Futurism and Russia</b:Title>
    <b:Year>1978</b:Year>
    <b:JournalName>Art Journal</b:JournalName>
    <b:InternetSiteTitle>JStor</b:InternetSiteTitle>
    <b:URL>http://www.jstor.org/stable/776444</b:URL>
    <b:RefOrder>2</b:RefOrder>
  </b:Source>
  <b:Source>
    <b:Tag>Lar13</b:Tag>
    <b:SourceType>JournalArticle</b:SourceType>
    <b:Guid>{FC9EE120-013D-ED4E-AA12-32A2F1FF26FE}</b:Guid>
    <b:Author>
      <b:Author>
        <b:NameList>
          <b:Person>
            <b:Last>Larionov</b:Last>
            <b:First>M</b:First>
          </b:Person>
          <b:Person>
            <b:Last>Goncharova</b:Last>
            <b:First>N.</b:First>
          </b:Person>
        </b:NameList>
      </b:Author>
    </b:Author>
    <b:Title>“Luchisty i budushchniki: Manifest”</b:Title>
    <b:City>Moscow</b:City>
    <b:Publisher>Ts. Miunster</b:Publisher>
    <b:Year>1913</b:Year>
    <b:Pages>9-48</b:Pages>
    <b:JournalName>Oslinyi khvost i Mishen</b:JournalName>
    <b:RefOrder>5</b:RefOrder>
  </b:Source>
  <b:Source>
    <b:Tag>Lar</b:Tag>
    <b:SourceType>JournalArticle</b:SourceType>
    <b:Guid>{C76970A0-9B80-D449-A2B4-8AB55310E216}</b:Guid>
    <b:Author>
      <b:Author>
        <b:NameList>
          <b:Person>
            <b:Last>Larionov</b:Last>
            <b:First>M</b:First>
          </b:Person>
          <b:Person>
            <b:Last>Goncharova</b:Last>
            <b:First>N.</b:First>
          </b:Person>
        </b:NameList>
      </b:Author>
    </b:Author>
    <b:JournalName>Oslinyi khvost i Mishen</b:JournalName>
    <b:Pages>83-124</b:Pages>
    <b:Title>Luchistskaia zhivopis</b:Title>
    <b:Publisher>Ts. Miunster</b:Publisher>
    <b:Year>1913</b:Year>
    <b:RefOrder>6</b:RefOrder>
  </b:Source>
  <b:Source>
    <b:Tag>Lar14</b:Tag>
    <b:SourceType>Misc</b:SourceType>
    <b:Guid>{DD1F4B67-09C5-CD4C-905E-4D9A1CE3163D}</b:Guid>
    <b:Author>
      <b:Author>
        <b:NameList>
          <b:Person>
            <b:Last>Larionov</b:Last>
            <b:First>M.</b:First>
          </b:Person>
        </b:NameList>
      </b:Author>
    </b:Author>
    <b:Title>Le rayonnisme picturale</b:Title>
    <b:PublicationTitle>Montjoie!</b:PublicationTitle>
    <b:Year>1914</b:Year>
    <b:Pages>15</b:Pages>
    <b:Edition>April/May/June 1914</b:Edition>
    <b:Issue>Chapters 4/5/6</b:Issue>
    <b:RefOrder>7</b:RefOrder>
  </b:Source>
</b:Sources>
</file>

<file path=customXml/itemProps1.xml><?xml version="1.0" encoding="utf-8"?>
<ds:datastoreItem xmlns:ds="http://schemas.openxmlformats.org/officeDocument/2006/customXml" ds:itemID="{71396D66-5092-1445-96F3-F83BF58B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TotalTime>
  <Pages>3</Pages>
  <Words>1003</Words>
  <Characters>5719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6</cp:revision>
  <dcterms:created xsi:type="dcterms:W3CDTF">2016-03-17T03:16:00Z</dcterms:created>
  <dcterms:modified xsi:type="dcterms:W3CDTF">2016-04-21T04:34:00Z</dcterms:modified>
</cp:coreProperties>
</file>