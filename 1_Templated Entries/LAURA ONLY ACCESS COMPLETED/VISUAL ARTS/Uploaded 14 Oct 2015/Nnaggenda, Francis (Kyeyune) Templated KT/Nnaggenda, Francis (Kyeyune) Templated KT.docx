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E39FE" w14:paraId="1C2BD6F3" w14:textId="77777777" w:rsidTr="005263F5">
        <w:tc>
          <w:tcPr>
            <w:tcW w:w="491" w:type="dxa"/>
            <w:vMerge w:val="restart"/>
            <w:shd w:val="clear" w:color="auto" w:fill="A6A6A6" w:themeFill="background1" w:themeFillShade="A6"/>
            <w:textDirection w:val="btLr"/>
          </w:tcPr>
          <w:p w14:paraId="11C6CF73" w14:textId="77777777" w:rsidR="00B574C9" w:rsidRPr="000E39FE" w:rsidRDefault="00B574C9" w:rsidP="000E39FE">
            <w:pPr>
              <w:rPr>
                <w:b/>
                <w:color w:val="FFFFFF" w:themeColor="background1"/>
              </w:rPr>
            </w:pPr>
            <w:r w:rsidRPr="000E39FE">
              <w:rPr>
                <w:b/>
                <w:color w:val="FFFFFF" w:themeColor="background1"/>
              </w:rPr>
              <w:t>About you</w:t>
            </w:r>
          </w:p>
        </w:tc>
        <w:sdt>
          <w:sdtPr>
            <w:rPr>
              <w:b/>
              <w:color w:val="FFFFFF" w:themeColor="background1"/>
            </w:rPr>
            <w:alias w:val="Salutation"/>
            <w:tag w:val="salutation"/>
            <w:id w:val="-1659997262"/>
            <w:placeholder>
              <w:docPart w:val="E1A1D12A57288C41AD2AB2D6944604A6"/>
            </w:placeholder>
            <w:showingPlcHdr/>
            <w:dropDownList>
              <w:listItem w:displayText="Dr." w:value="Dr."/>
              <w:listItem w:displayText="Prof." w:value="Prof."/>
            </w:dropDownList>
          </w:sdtPr>
          <w:sdtEndPr/>
          <w:sdtContent>
            <w:tc>
              <w:tcPr>
                <w:tcW w:w="1296" w:type="dxa"/>
              </w:tcPr>
              <w:p w14:paraId="13112C72" w14:textId="77777777" w:rsidR="00B574C9" w:rsidRPr="000E39FE" w:rsidRDefault="00B574C9" w:rsidP="000E39FE">
                <w:pPr>
                  <w:rPr>
                    <w:b/>
                    <w:color w:val="FFFFFF" w:themeColor="background1"/>
                  </w:rPr>
                </w:pPr>
                <w:r w:rsidRPr="000E39FE">
                  <w:rPr>
                    <w:rStyle w:val="PlaceholderText"/>
                    <w:b/>
                    <w:color w:val="FFFFFF" w:themeColor="background1"/>
                  </w:rPr>
                  <w:t>[Salutation]</w:t>
                </w:r>
              </w:p>
            </w:tc>
          </w:sdtContent>
        </w:sdt>
        <w:sdt>
          <w:sdtPr>
            <w:alias w:val="First name"/>
            <w:tag w:val="authorFirstName"/>
            <w:id w:val="581645879"/>
            <w:placeholder>
              <w:docPart w:val="CD8070AD4F5B6B4EA495341EF53B29EF"/>
            </w:placeholder>
            <w:text/>
          </w:sdtPr>
          <w:sdtEndPr/>
          <w:sdtContent>
            <w:tc>
              <w:tcPr>
                <w:tcW w:w="2073" w:type="dxa"/>
              </w:tcPr>
              <w:p w14:paraId="14E2D7B3" w14:textId="77777777" w:rsidR="00B574C9" w:rsidRPr="000E39FE" w:rsidRDefault="009F5498" w:rsidP="000E39FE">
                <w:r w:rsidRPr="000E39FE">
                  <w:t>George</w:t>
                </w:r>
              </w:p>
            </w:tc>
          </w:sdtContent>
        </w:sdt>
        <w:sdt>
          <w:sdtPr>
            <w:alias w:val="Middle name"/>
            <w:tag w:val="authorMiddleName"/>
            <w:id w:val="-2076034781"/>
            <w:placeholder>
              <w:docPart w:val="FED6B040AEF69A49BB029C3FA43FF343"/>
            </w:placeholder>
            <w:showingPlcHdr/>
            <w:text/>
          </w:sdtPr>
          <w:sdtEndPr/>
          <w:sdtContent>
            <w:tc>
              <w:tcPr>
                <w:tcW w:w="2551" w:type="dxa"/>
              </w:tcPr>
              <w:p w14:paraId="5D79B00A" w14:textId="77777777" w:rsidR="00B574C9" w:rsidRPr="000E39FE" w:rsidRDefault="00B574C9" w:rsidP="000E39FE">
                <w:r w:rsidRPr="000E39FE">
                  <w:rPr>
                    <w:rStyle w:val="PlaceholderText"/>
                  </w:rPr>
                  <w:t>[Middle name]</w:t>
                </w:r>
              </w:p>
            </w:tc>
          </w:sdtContent>
        </w:sdt>
        <w:sdt>
          <w:sdtPr>
            <w:alias w:val="Last name"/>
            <w:tag w:val="authorLastName"/>
            <w:id w:val="-1088529830"/>
            <w:placeholder>
              <w:docPart w:val="014A7662192DA2429C7ADEACDB1BBA8C"/>
            </w:placeholder>
            <w:text/>
          </w:sdtPr>
          <w:sdtEndPr/>
          <w:sdtContent>
            <w:tc>
              <w:tcPr>
                <w:tcW w:w="2642" w:type="dxa"/>
              </w:tcPr>
              <w:p w14:paraId="20634A73" w14:textId="77777777" w:rsidR="00B574C9" w:rsidRPr="000E39FE" w:rsidRDefault="009F5498" w:rsidP="000E39FE">
                <w:proofErr w:type="spellStart"/>
                <w:r w:rsidRPr="000E39FE">
                  <w:t>Kyeyune</w:t>
                </w:r>
                <w:proofErr w:type="spellEnd"/>
              </w:p>
            </w:tc>
          </w:sdtContent>
        </w:sdt>
      </w:tr>
      <w:tr w:rsidR="00B574C9" w:rsidRPr="000E39FE" w14:paraId="1DBDE948" w14:textId="77777777" w:rsidTr="005263F5">
        <w:trPr>
          <w:trHeight w:val="986"/>
        </w:trPr>
        <w:tc>
          <w:tcPr>
            <w:tcW w:w="491" w:type="dxa"/>
            <w:vMerge/>
            <w:shd w:val="clear" w:color="auto" w:fill="A6A6A6" w:themeFill="background1" w:themeFillShade="A6"/>
          </w:tcPr>
          <w:p w14:paraId="58E1F275" w14:textId="77777777" w:rsidR="00B574C9" w:rsidRPr="000E39FE" w:rsidRDefault="00B574C9" w:rsidP="000E39FE">
            <w:pPr>
              <w:rPr>
                <w:b/>
                <w:color w:val="FFFFFF" w:themeColor="background1"/>
              </w:rPr>
            </w:pPr>
          </w:p>
        </w:tc>
        <w:sdt>
          <w:sdtPr>
            <w:alias w:val="Biography"/>
            <w:tag w:val="authorBiography"/>
            <w:id w:val="938807824"/>
            <w:placeholder>
              <w:docPart w:val="0EF41751ADBE5F48952848A7786A50E7"/>
            </w:placeholder>
            <w:showingPlcHdr/>
          </w:sdtPr>
          <w:sdtEndPr/>
          <w:sdtContent>
            <w:tc>
              <w:tcPr>
                <w:tcW w:w="8562" w:type="dxa"/>
                <w:gridSpan w:val="4"/>
              </w:tcPr>
              <w:p w14:paraId="6F1F4599" w14:textId="77777777" w:rsidR="00B574C9" w:rsidRPr="000E39FE" w:rsidRDefault="00B574C9" w:rsidP="000E39FE">
                <w:r w:rsidRPr="000E39FE">
                  <w:rPr>
                    <w:rStyle w:val="PlaceholderText"/>
                  </w:rPr>
                  <w:t>[Enter your biography]</w:t>
                </w:r>
              </w:p>
            </w:tc>
          </w:sdtContent>
        </w:sdt>
      </w:tr>
      <w:tr w:rsidR="00B574C9" w:rsidRPr="000E39FE" w14:paraId="130D5356" w14:textId="77777777" w:rsidTr="005263F5">
        <w:trPr>
          <w:trHeight w:val="986"/>
        </w:trPr>
        <w:tc>
          <w:tcPr>
            <w:tcW w:w="491" w:type="dxa"/>
            <w:vMerge/>
            <w:shd w:val="clear" w:color="auto" w:fill="A6A6A6" w:themeFill="background1" w:themeFillShade="A6"/>
          </w:tcPr>
          <w:p w14:paraId="19AB3BD0" w14:textId="77777777" w:rsidR="00B574C9" w:rsidRPr="000E39FE" w:rsidRDefault="00B574C9" w:rsidP="000E39FE">
            <w:pPr>
              <w:rPr>
                <w:b/>
                <w:color w:val="FFFFFF" w:themeColor="background1"/>
              </w:rPr>
            </w:pPr>
          </w:p>
        </w:tc>
        <w:sdt>
          <w:sdtPr>
            <w:rPr>
              <w:rFonts w:ascii="Calibri" w:hAnsi="Calibri"/>
            </w:rPr>
            <w:alias w:val="Affiliation"/>
            <w:tag w:val="affiliation"/>
            <w:id w:val="2012937915"/>
            <w:placeholder>
              <w:docPart w:val="EC19B83DF2CFB34E849C956D6F5352CD"/>
            </w:placeholder>
            <w:text/>
          </w:sdtPr>
          <w:sdtContent>
            <w:tc>
              <w:tcPr>
                <w:tcW w:w="8562" w:type="dxa"/>
                <w:gridSpan w:val="4"/>
              </w:tcPr>
              <w:p w14:paraId="59224712" w14:textId="0C084769" w:rsidR="00B574C9" w:rsidRPr="000E39FE" w:rsidRDefault="005263F5" w:rsidP="000E39FE">
                <w:proofErr w:type="spellStart"/>
                <w:r w:rsidRPr="005263F5">
                  <w:rPr>
                    <w:rFonts w:ascii="Calibri" w:eastAsia="Times New Roman" w:hAnsi="Calibri" w:cs="Times New Roman"/>
                    <w:color w:val="000000"/>
                    <w:lang w:val="en-CA"/>
                  </w:rPr>
                  <w:t>Makerere</w:t>
                </w:r>
                <w:proofErr w:type="spellEnd"/>
                <w:r w:rsidRPr="005263F5">
                  <w:rPr>
                    <w:rFonts w:ascii="Calibri" w:eastAsia="Times New Roman" w:hAnsi="Calibri" w:cs="Times New Roman"/>
                    <w:color w:val="000000"/>
                    <w:lang w:val="en-CA"/>
                  </w:rPr>
                  <w:t xml:space="preserve"> University Kampala Uganda</w:t>
                </w:r>
              </w:p>
            </w:tc>
          </w:sdtContent>
        </w:sdt>
      </w:tr>
    </w:tbl>
    <w:p w14:paraId="0142BCE6" w14:textId="77777777" w:rsidR="003D3579" w:rsidRPr="000E39FE" w:rsidRDefault="003D3579" w:rsidP="000E39FE"/>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E39FE" w14:paraId="008DCD8D" w14:textId="77777777" w:rsidTr="00244BB0">
        <w:tc>
          <w:tcPr>
            <w:tcW w:w="9016" w:type="dxa"/>
            <w:shd w:val="clear" w:color="auto" w:fill="A6A6A6" w:themeFill="background1" w:themeFillShade="A6"/>
            <w:tcMar>
              <w:top w:w="113" w:type="dxa"/>
              <w:bottom w:w="113" w:type="dxa"/>
            </w:tcMar>
          </w:tcPr>
          <w:p w14:paraId="78556EEF" w14:textId="77777777" w:rsidR="00244BB0" w:rsidRPr="000E39FE" w:rsidRDefault="00244BB0" w:rsidP="000E39FE">
            <w:pPr>
              <w:rPr>
                <w:b/>
                <w:color w:val="FFFFFF" w:themeColor="background1"/>
              </w:rPr>
            </w:pPr>
            <w:r w:rsidRPr="000E39FE">
              <w:rPr>
                <w:b/>
                <w:color w:val="FFFFFF" w:themeColor="background1"/>
              </w:rPr>
              <w:t>Your article</w:t>
            </w:r>
          </w:p>
        </w:tc>
      </w:tr>
      <w:tr w:rsidR="003F0D73" w:rsidRPr="000E39FE" w14:paraId="0DF7A4F2" w14:textId="77777777" w:rsidTr="003F0D73">
        <w:sdt>
          <w:sdtPr>
            <w:alias w:val="Article headword"/>
            <w:tag w:val="articleHeadword"/>
            <w:id w:val="-361440020"/>
            <w:placeholder>
              <w:docPart w:val="62C29DC92F53CC4D9C777BB9FD19D827"/>
            </w:placeholder>
            <w:text/>
          </w:sdtPr>
          <w:sdtEndPr/>
          <w:sdtContent>
            <w:tc>
              <w:tcPr>
                <w:tcW w:w="9016" w:type="dxa"/>
                <w:tcMar>
                  <w:top w:w="113" w:type="dxa"/>
                  <w:bottom w:w="113" w:type="dxa"/>
                </w:tcMar>
              </w:tcPr>
              <w:p w14:paraId="5B134980" w14:textId="742A5EC5" w:rsidR="003F0D73" w:rsidRPr="000E39FE" w:rsidRDefault="00EC0F26" w:rsidP="000E39FE">
                <w:pPr>
                  <w:rPr>
                    <w:b/>
                  </w:rPr>
                </w:pPr>
                <w:proofErr w:type="spellStart"/>
                <w:r>
                  <w:t>Nnaggenda</w:t>
                </w:r>
                <w:proofErr w:type="spellEnd"/>
                <w:r>
                  <w:t>, Francis (</w:t>
                </w:r>
                <w:r w:rsidR="009F5498" w:rsidRPr="000E39FE">
                  <w:t>1936--)</w:t>
                </w:r>
              </w:p>
            </w:tc>
          </w:sdtContent>
        </w:sdt>
      </w:tr>
      <w:tr w:rsidR="00464699" w:rsidRPr="000E39FE" w14:paraId="69D0D8F4" w14:textId="77777777" w:rsidTr="009F5498">
        <w:sdt>
          <w:sdtPr>
            <w:alias w:val="Variant headwords"/>
            <w:tag w:val="variantHeadwords"/>
            <w:id w:val="173464402"/>
            <w:placeholder>
              <w:docPart w:val="D44139AF1D49874DB106FC5AEAB780AA"/>
            </w:placeholder>
            <w:showingPlcHdr/>
          </w:sdtPr>
          <w:sdtEndPr/>
          <w:sdtContent>
            <w:tc>
              <w:tcPr>
                <w:tcW w:w="9016" w:type="dxa"/>
                <w:tcMar>
                  <w:top w:w="113" w:type="dxa"/>
                  <w:bottom w:w="113" w:type="dxa"/>
                </w:tcMar>
              </w:tcPr>
              <w:p w14:paraId="707F9700" w14:textId="77777777" w:rsidR="00464699" w:rsidRPr="000E39FE" w:rsidRDefault="00464699" w:rsidP="000E39FE">
                <w:r w:rsidRPr="000E39FE">
                  <w:rPr>
                    <w:rStyle w:val="PlaceholderText"/>
                    <w:b/>
                  </w:rPr>
                  <w:t xml:space="preserve">[Enter any </w:t>
                </w:r>
                <w:r w:rsidRPr="000E39FE">
                  <w:rPr>
                    <w:rStyle w:val="PlaceholderText"/>
                    <w:b/>
                    <w:i/>
                  </w:rPr>
                  <w:t>variant forms</w:t>
                </w:r>
                <w:r w:rsidRPr="000E39FE">
                  <w:rPr>
                    <w:rStyle w:val="PlaceholderText"/>
                    <w:b/>
                  </w:rPr>
                  <w:t xml:space="preserve"> of your headword – OPTIONAL]</w:t>
                </w:r>
              </w:p>
            </w:tc>
          </w:sdtContent>
        </w:sdt>
      </w:tr>
      <w:tr w:rsidR="00E85A05" w:rsidRPr="000E39FE" w14:paraId="403483DA" w14:textId="77777777" w:rsidTr="003F0D73">
        <w:sdt>
          <w:sdtPr>
            <w:alias w:val="Abstract"/>
            <w:tag w:val="abstract"/>
            <w:id w:val="-635871867"/>
            <w:placeholder>
              <w:docPart w:val="41A4B873B7F61247AD90A84BF49D698A"/>
            </w:placeholder>
          </w:sdtPr>
          <w:sdtEndPr/>
          <w:sdtContent>
            <w:tc>
              <w:tcPr>
                <w:tcW w:w="9016" w:type="dxa"/>
                <w:tcMar>
                  <w:top w:w="113" w:type="dxa"/>
                  <w:bottom w:w="113" w:type="dxa"/>
                </w:tcMar>
              </w:tcPr>
              <w:p w14:paraId="0C1FEF85" w14:textId="77777777" w:rsidR="00E85A05" w:rsidRPr="000E39FE" w:rsidRDefault="009F5498" w:rsidP="000E39FE">
                <w:r w:rsidRPr="000E39FE">
                  <w:rPr>
                    <w:rFonts w:cs="Times New Roman"/>
                  </w:rPr>
                  <w:t xml:space="preserve">From an early age, Francis </w:t>
                </w:r>
                <w:proofErr w:type="spellStart"/>
                <w:r w:rsidRPr="000E39FE">
                  <w:rPr>
                    <w:rFonts w:cs="Times New Roman"/>
                  </w:rPr>
                  <w:t>Nnaggenda</w:t>
                </w:r>
                <w:proofErr w:type="spellEnd"/>
                <w:r w:rsidRPr="000E39FE">
                  <w:rPr>
                    <w:rFonts w:cs="Times New Roman"/>
                  </w:rPr>
                  <w:t xml:space="preserve"> knew he wanted to be an artist. Born in 1936, </w:t>
                </w:r>
                <w:proofErr w:type="spellStart"/>
                <w:r w:rsidRPr="000E39FE">
                  <w:rPr>
                    <w:rFonts w:cs="Times New Roman"/>
                  </w:rPr>
                  <w:t>Nnaggenda</w:t>
                </w:r>
                <w:proofErr w:type="spellEnd"/>
                <w:r w:rsidRPr="000E39FE">
                  <w:rPr>
                    <w:rFonts w:cs="Times New Roman"/>
                  </w:rPr>
                  <w:t xml:space="preserve"> was raised in rural Uganda where he became intimately connected with traditional life. He grieved over the way modernization was undermining the stability of African communities. Becoming an artist, he thought, was going to be the best and most practical way of raising his voice against a skewed development process that he was witnessing. With such strong opinions, </w:t>
                </w:r>
                <w:proofErr w:type="spellStart"/>
                <w:r w:rsidRPr="000E39FE">
                  <w:rPr>
                    <w:rFonts w:cs="Times New Roman"/>
                  </w:rPr>
                  <w:t>Makerere</w:t>
                </w:r>
                <w:proofErr w:type="spellEnd"/>
                <w:r w:rsidRPr="000E39FE">
                  <w:rPr>
                    <w:rFonts w:cs="Times New Roman"/>
                  </w:rPr>
                  <w:t xml:space="preserve"> Art School proved to be inconsistent with his aspirations.  The School had at the time of the run up to independence abandoned the curriculum that was respectful of Ugandan art-making traditions which Margaret </w:t>
                </w:r>
                <w:proofErr w:type="spellStart"/>
                <w:r w:rsidRPr="000E39FE">
                  <w:rPr>
                    <w:rFonts w:cs="Times New Roman"/>
                  </w:rPr>
                  <w:t>Trowell</w:t>
                </w:r>
                <w:proofErr w:type="spellEnd"/>
                <w:r w:rsidRPr="000E39FE">
                  <w:rPr>
                    <w:rFonts w:cs="Times New Roman"/>
                  </w:rPr>
                  <w:t xml:space="preserve">, its founder, had developed. Under Cecil Todd, </w:t>
                </w:r>
                <w:proofErr w:type="spellStart"/>
                <w:r w:rsidRPr="000E39FE">
                  <w:rPr>
                    <w:rFonts w:cs="Times New Roman"/>
                  </w:rPr>
                  <w:t>Trowell’s</w:t>
                </w:r>
                <w:proofErr w:type="spellEnd"/>
                <w:r w:rsidRPr="000E39FE">
                  <w:rPr>
                    <w:rFonts w:cs="Times New Roman"/>
                  </w:rPr>
                  <w:t xml:space="preserve"> successor (1958), </w:t>
                </w:r>
                <w:proofErr w:type="spellStart"/>
                <w:r w:rsidRPr="000E39FE">
                  <w:rPr>
                    <w:rFonts w:cs="Times New Roman"/>
                  </w:rPr>
                  <w:t>Makerere</w:t>
                </w:r>
                <w:proofErr w:type="spellEnd"/>
                <w:r w:rsidRPr="000E39FE">
                  <w:rPr>
                    <w:rFonts w:cs="Times New Roman"/>
                  </w:rPr>
                  <w:t xml:space="preserve"> Art School was instead reviewing its curriculum towards an emphasis on knowledge of world art, technique and skills acquisition. </w:t>
                </w:r>
                <w:proofErr w:type="spellStart"/>
                <w:r w:rsidRPr="000E39FE">
                  <w:rPr>
                    <w:rFonts w:cs="Times New Roman"/>
                  </w:rPr>
                  <w:t>Elimo</w:t>
                </w:r>
                <w:proofErr w:type="spellEnd"/>
                <w:r w:rsidRPr="000E39FE">
                  <w:rPr>
                    <w:rFonts w:cs="Times New Roman"/>
                  </w:rPr>
                  <w:t xml:space="preserve"> </w:t>
                </w:r>
                <w:proofErr w:type="spellStart"/>
                <w:r w:rsidRPr="000E39FE">
                  <w:rPr>
                    <w:rFonts w:cs="Times New Roman"/>
                  </w:rPr>
                  <w:t>Njau</w:t>
                </w:r>
                <w:proofErr w:type="spellEnd"/>
                <w:r w:rsidRPr="000E39FE">
                  <w:rPr>
                    <w:rFonts w:cs="Times New Roman"/>
                  </w:rPr>
                  <w:t xml:space="preserve"> and Sam </w:t>
                </w:r>
                <w:proofErr w:type="spellStart"/>
                <w:r w:rsidRPr="000E39FE">
                  <w:rPr>
                    <w:rFonts w:cs="Times New Roman"/>
                  </w:rPr>
                  <w:t>Ntiro</w:t>
                </w:r>
                <w:proofErr w:type="spellEnd"/>
                <w:r w:rsidRPr="000E39FE">
                  <w:rPr>
                    <w:rFonts w:cs="Times New Roman"/>
                  </w:rPr>
                  <w:t xml:space="preserve">, </w:t>
                </w:r>
                <w:proofErr w:type="spellStart"/>
                <w:r w:rsidRPr="000E39FE">
                  <w:rPr>
                    <w:rFonts w:cs="Times New Roman"/>
                  </w:rPr>
                  <w:t>Trowell’s</w:t>
                </w:r>
                <w:proofErr w:type="spellEnd"/>
                <w:r w:rsidRPr="000E39FE">
                  <w:rPr>
                    <w:rFonts w:cs="Times New Roman"/>
                  </w:rPr>
                  <w:t xml:space="preserve"> direct and highly regarded protégés became </w:t>
                </w:r>
                <w:proofErr w:type="spellStart"/>
                <w:r w:rsidRPr="000E39FE">
                  <w:rPr>
                    <w:rFonts w:cs="Times New Roman"/>
                  </w:rPr>
                  <w:t>Nnaggenda’s</w:t>
                </w:r>
                <w:proofErr w:type="spellEnd"/>
                <w:r w:rsidRPr="000E39FE">
                  <w:rPr>
                    <w:rFonts w:cs="Times New Roman"/>
                  </w:rPr>
                  <w:t xml:space="preserve"> allies. The duo was opposed to Todd’s scholarly approach to art education and in the early 1960s, they prepared </w:t>
                </w:r>
                <w:proofErr w:type="spellStart"/>
                <w:r w:rsidRPr="000E39FE">
                  <w:rPr>
                    <w:rFonts w:cs="Times New Roman"/>
                  </w:rPr>
                  <w:t>Nnaggenda</w:t>
                </w:r>
                <w:proofErr w:type="spellEnd"/>
                <w:r w:rsidRPr="000E39FE">
                  <w:rPr>
                    <w:rFonts w:cs="Times New Roman"/>
                  </w:rPr>
                  <w:t xml:space="preserve"> for the daunting task of redefining traditional life along modern lines.  In taking an alternative route in pursuit of an artistic career, </w:t>
                </w:r>
                <w:proofErr w:type="spellStart"/>
                <w:r w:rsidRPr="000E39FE">
                  <w:rPr>
                    <w:rFonts w:cs="Times New Roman"/>
                  </w:rPr>
                  <w:t>Nnaggenda’s</w:t>
                </w:r>
                <w:proofErr w:type="spellEnd"/>
                <w:r w:rsidRPr="000E39FE">
                  <w:rPr>
                    <w:rFonts w:cs="Times New Roman"/>
                  </w:rPr>
                  <w:t xml:space="preserve"> experiments in sculpture left an indelible mark on Uganda’s modern art landscape to which </w:t>
                </w:r>
                <w:proofErr w:type="spellStart"/>
                <w:r w:rsidRPr="000E39FE">
                  <w:rPr>
                    <w:rFonts w:cs="Times New Roman"/>
                  </w:rPr>
                  <w:t>Makerere</w:t>
                </w:r>
                <w:proofErr w:type="spellEnd"/>
                <w:r w:rsidRPr="000E39FE">
                  <w:rPr>
                    <w:rFonts w:cs="Times New Roman"/>
                  </w:rPr>
                  <w:t xml:space="preserve"> can lay no claim.</w:t>
                </w:r>
              </w:p>
            </w:tc>
          </w:sdtContent>
        </w:sdt>
      </w:tr>
      <w:tr w:rsidR="003F0D73" w:rsidRPr="000E39FE" w14:paraId="2E92F71E" w14:textId="77777777" w:rsidTr="003F0D73">
        <w:sdt>
          <w:sdtPr>
            <w:alias w:val="Article text"/>
            <w:tag w:val="articleText"/>
            <w:id w:val="634067588"/>
            <w:placeholder>
              <w:docPart w:val="D6EEA9C2A311204FB4857C818F94E28C"/>
            </w:placeholder>
          </w:sdtPr>
          <w:sdtEndPr/>
          <w:sdtContent>
            <w:tc>
              <w:tcPr>
                <w:tcW w:w="9016" w:type="dxa"/>
                <w:tcMar>
                  <w:top w:w="113" w:type="dxa"/>
                  <w:bottom w:w="113" w:type="dxa"/>
                </w:tcMar>
              </w:tcPr>
              <w:p w14:paraId="39B3276D" w14:textId="77777777" w:rsidR="009F5498" w:rsidRPr="000E39FE" w:rsidRDefault="009F5498" w:rsidP="000E39FE">
                <w:pPr>
                  <w:rPr>
                    <w:rFonts w:cs="Times New Roman"/>
                  </w:rPr>
                </w:pPr>
                <w:r w:rsidRPr="000E39FE">
                  <w:rPr>
                    <w:rFonts w:cs="Times New Roman"/>
                  </w:rPr>
                  <w:t xml:space="preserve">From an early age, Francis </w:t>
                </w:r>
                <w:proofErr w:type="spellStart"/>
                <w:r w:rsidRPr="000E39FE">
                  <w:rPr>
                    <w:rFonts w:cs="Times New Roman"/>
                  </w:rPr>
                  <w:t>Nnaggenda</w:t>
                </w:r>
                <w:proofErr w:type="spellEnd"/>
                <w:r w:rsidRPr="000E39FE">
                  <w:rPr>
                    <w:rFonts w:cs="Times New Roman"/>
                  </w:rPr>
                  <w:t xml:space="preserve"> knew he wanted to be an artist. Born in 1936, </w:t>
                </w:r>
                <w:proofErr w:type="spellStart"/>
                <w:r w:rsidRPr="000E39FE">
                  <w:rPr>
                    <w:rFonts w:cs="Times New Roman"/>
                  </w:rPr>
                  <w:t>Nnaggenda</w:t>
                </w:r>
                <w:proofErr w:type="spellEnd"/>
                <w:r w:rsidRPr="000E39FE">
                  <w:rPr>
                    <w:rFonts w:cs="Times New Roman"/>
                  </w:rPr>
                  <w:t xml:space="preserve"> was raised in rural Uganda where he became intimately connected with traditional life. He grieved over the way modernization was undermining the stability of African communities. Becoming an artist, he thought, was going to be the best and most practical way of raising his voice against a skewed development process that he was witnessing. With such strong opinions, </w:t>
                </w:r>
                <w:proofErr w:type="spellStart"/>
                <w:r w:rsidRPr="000E39FE">
                  <w:rPr>
                    <w:rFonts w:cs="Times New Roman"/>
                  </w:rPr>
                  <w:t>Makerere</w:t>
                </w:r>
                <w:proofErr w:type="spellEnd"/>
                <w:r w:rsidRPr="000E39FE">
                  <w:rPr>
                    <w:rFonts w:cs="Times New Roman"/>
                  </w:rPr>
                  <w:t xml:space="preserve"> Art School proved to be inconsistent with his aspirations.  The School had at the time of the run up to independence abandoned the curriculum that was respectful of Ugandan art-making traditions which Margaret </w:t>
                </w:r>
                <w:proofErr w:type="spellStart"/>
                <w:r w:rsidRPr="000E39FE">
                  <w:rPr>
                    <w:rFonts w:cs="Times New Roman"/>
                  </w:rPr>
                  <w:t>Trowell</w:t>
                </w:r>
                <w:proofErr w:type="spellEnd"/>
                <w:r w:rsidRPr="000E39FE">
                  <w:rPr>
                    <w:rFonts w:cs="Times New Roman"/>
                  </w:rPr>
                  <w:t xml:space="preserve">, its founder, had developed. Under Cecil Todd, </w:t>
                </w:r>
                <w:proofErr w:type="spellStart"/>
                <w:r w:rsidRPr="000E39FE">
                  <w:rPr>
                    <w:rFonts w:cs="Times New Roman"/>
                  </w:rPr>
                  <w:t>Trowell’s</w:t>
                </w:r>
                <w:proofErr w:type="spellEnd"/>
                <w:r w:rsidRPr="000E39FE">
                  <w:rPr>
                    <w:rFonts w:cs="Times New Roman"/>
                  </w:rPr>
                  <w:t xml:space="preserve"> successor (1958), </w:t>
                </w:r>
                <w:proofErr w:type="spellStart"/>
                <w:r w:rsidRPr="000E39FE">
                  <w:rPr>
                    <w:rFonts w:cs="Times New Roman"/>
                  </w:rPr>
                  <w:t>Makerere</w:t>
                </w:r>
                <w:proofErr w:type="spellEnd"/>
                <w:r w:rsidRPr="000E39FE">
                  <w:rPr>
                    <w:rFonts w:cs="Times New Roman"/>
                  </w:rPr>
                  <w:t xml:space="preserve"> Art School was instead reviewing its curriculum towards an emphasis on knowledge of world art, technique and skills acquisition. </w:t>
                </w:r>
                <w:proofErr w:type="spellStart"/>
                <w:r w:rsidRPr="000E39FE">
                  <w:rPr>
                    <w:rFonts w:cs="Times New Roman"/>
                  </w:rPr>
                  <w:t>Elimo</w:t>
                </w:r>
                <w:proofErr w:type="spellEnd"/>
                <w:r w:rsidRPr="000E39FE">
                  <w:rPr>
                    <w:rFonts w:cs="Times New Roman"/>
                  </w:rPr>
                  <w:t xml:space="preserve"> </w:t>
                </w:r>
                <w:proofErr w:type="spellStart"/>
                <w:r w:rsidRPr="000E39FE">
                  <w:rPr>
                    <w:rFonts w:cs="Times New Roman"/>
                  </w:rPr>
                  <w:t>Njau</w:t>
                </w:r>
                <w:proofErr w:type="spellEnd"/>
                <w:r w:rsidRPr="000E39FE">
                  <w:rPr>
                    <w:rFonts w:cs="Times New Roman"/>
                  </w:rPr>
                  <w:t xml:space="preserve"> and Sam </w:t>
                </w:r>
                <w:proofErr w:type="spellStart"/>
                <w:r w:rsidRPr="000E39FE">
                  <w:rPr>
                    <w:rFonts w:cs="Times New Roman"/>
                  </w:rPr>
                  <w:t>Ntiro</w:t>
                </w:r>
                <w:proofErr w:type="spellEnd"/>
                <w:r w:rsidRPr="000E39FE">
                  <w:rPr>
                    <w:rFonts w:cs="Times New Roman"/>
                  </w:rPr>
                  <w:t xml:space="preserve">, </w:t>
                </w:r>
                <w:proofErr w:type="spellStart"/>
                <w:r w:rsidRPr="000E39FE">
                  <w:rPr>
                    <w:rFonts w:cs="Times New Roman"/>
                  </w:rPr>
                  <w:t>Trowell’s</w:t>
                </w:r>
                <w:proofErr w:type="spellEnd"/>
                <w:r w:rsidRPr="000E39FE">
                  <w:rPr>
                    <w:rFonts w:cs="Times New Roman"/>
                  </w:rPr>
                  <w:t xml:space="preserve"> direct and highly regarded protégés became </w:t>
                </w:r>
                <w:proofErr w:type="spellStart"/>
                <w:r w:rsidRPr="000E39FE">
                  <w:rPr>
                    <w:rFonts w:cs="Times New Roman"/>
                  </w:rPr>
                  <w:t>Nnaggenda’s</w:t>
                </w:r>
                <w:proofErr w:type="spellEnd"/>
                <w:r w:rsidRPr="000E39FE">
                  <w:rPr>
                    <w:rFonts w:cs="Times New Roman"/>
                  </w:rPr>
                  <w:t xml:space="preserve"> allies. The duo was opposed to Todd’s scholarly approach to art education and in the early 1960s, they prepared </w:t>
                </w:r>
                <w:proofErr w:type="spellStart"/>
                <w:r w:rsidRPr="000E39FE">
                  <w:rPr>
                    <w:rFonts w:cs="Times New Roman"/>
                  </w:rPr>
                  <w:t>Nnaggenda</w:t>
                </w:r>
                <w:proofErr w:type="spellEnd"/>
                <w:r w:rsidRPr="000E39FE">
                  <w:rPr>
                    <w:rFonts w:cs="Times New Roman"/>
                  </w:rPr>
                  <w:t xml:space="preserve"> for the daunting task of redefining traditional life along modern lines.  In taking an alternative route in pursuit of an artistic career, </w:t>
                </w:r>
                <w:proofErr w:type="spellStart"/>
                <w:r w:rsidRPr="000E39FE">
                  <w:rPr>
                    <w:rFonts w:cs="Times New Roman"/>
                  </w:rPr>
                  <w:t>Nnaggenda’s</w:t>
                </w:r>
                <w:proofErr w:type="spellEnd"/>
                <w:r w:rsidRPr="000E39FE">
                  <w:rPr>
                    <w:rFonts w:cs="Times New Roman"/>
                  </w:rPr>
                  <w:t xml:space="preserve"> experiments in sculpture left an indelible mark on Uganda’s modern art landscape to which </w:t>
                </w:r>
                <w:proofErr w:type="spellStart"/>
                <w:r w:rsidRPr="000E39FE">
                  <w:rPr>
                    <w:rFonts w:cs="Times New Roman"/>
                  </w:rPr>
                  <w:t>Makerere</w:t>
                </w:r>
                <w:proofErr w:type="spellEnd"/>
                <w:r w:rsidRPr="000E39FE">
                  <w:rPr>
                    <w:rFonts w:cs="Times New Roman"/>
                  </w:rPr>
                  <w:t xml:space="preserve"> can lay no claim. </w:t>
                </w:r>
              </w:p>
              <w:p w14:paraId="28FC4349" w14:textId="77777777" w:rsidR="009F5498" w:rsidRPr="000E39FE" w:rsidRDefault="009F5498" w:rsidP="000E39FE">
                <w:pPr>
                  <w:rPr>
                    <w:rFonts w:cs="Times New Roman"/>
                  </w:rPr>
                </w:pPr>
              </w:p>
              <w:p w14:paraId="70AE1452" w14:textId="77777777" w:rsidR="009F5498" w:rsidRPr="000E39FE" w:rsidRDefault="009F5498" w:rsidP="000E39FE">
                <w:pPr>
                  <w:rPr>
                    <w:rFonts w:cs="Times New Roman"/>
                  </w:rPr>
                </w:pPr>
                <w:proofErr w:type="spellStart"/>
                <w:r w:rsidRPr="000E39FE">
                  <w:rPr>
                    <w:rFonts w:cs="Times New Roman"/>
                  </w:rPr>
                  <w:t>Nnaggenda</w:t>
                </w:r>
                <w:proofErr w:type="spellEnd"/>
                <w:r w:rsidRPr="000E39FE">
                  <w:rPr>
                    <w:rFonts w:cs="Times New Roman"/>
                  </w:rPr>
                  <w:t xml:space="preserve"> pursued a French Diploma Course in Fine Art before seeking admission for a more robust training in sculpture in Germany (1964-1967). In Germany, he went through an apprenticeship system before he was formally admitted to Freiburg University, a highly </w:t>
                </w:r>
                <w:r w:rsidRPr="000E39FE">
                  <w:rPr>
                    <w:rFonts w:cs="Times New Roman"/>
                  </w:rPr>
                  <w:lastRenderedPageBreak/>
                  <w:t xml:space="preserve">competitive art academy. Freiburg offered a rigorous but flexible art training program but more importantly, it softened the ground for him to search for the essence of his ‘African spirit’. Ornamental arts, myths and legends abounded in </w:t>
                </w:r>
                <w:proofErr w:type="spellStart"/>
                <w:r w:rsidRPr="000E39FE">
                  <w:rPr>
                    <w:rFonts w:cs="Times New Roman"/>
                  </w:rPr>
                  <w:t>Nnaggenda’s</w:t>
                </w:r>
                <w:proofErr w:type="spellEnd"/>
                <w:r w:rsidRPr="000E39FE">
                  <w:rPr>
                    <w:rFonts w:cs="Times New Roman"/>
                  </w:rPr>
                  <w:t xml:space="preserve"> own cultural background, </w:t>
                </w:r>
                <w:proofErr w:type="gramStart"/>
                <w:r w:rsidRPr="000E39FE">
                  <w:rPr>
                    <w:rFonts w:cs="Times New Roman"/>
                  </w:rPr>
                  <w:t>but,</w:t>
                </w:r>
                <w:proofErr w:type="gramEnd"/>
                <w:r w:rsidRPr="000E39FE">
                  <w:rPr>
                    <w:rFonts w:cs="Times New Roman"/>
                  </w:rPr>
                  <w:t xml:space="preserve"> resonances of mask forms and masquerades were alive too in his consciousness. His own verbal and poetic, artistic environment, combined with emotional experiences allowed him to connect with the woodcarvings of West Africa. </w:t>
                </w:r>
                <w:proofErr w:type="spellStart"/>
                <w:r w:rsidRPr="000E39FE">
                  <w:rPr>
                    <w:rFonts w:cs="Times New Roman"/>
                  </w:rPr>
                  <w:t>Nnaggenda</w:t>
                </w:r>
                <w:proofErr w:type="spellEnd"/>
                <w:r w:rsidRPr="000E39FE">
                  <w:rPr>
                    <w:rFonts w:cs="Times New Roman"/>
                  </w:rPr>
                  <w:t xml:space="preserve"> believed that regardless of the vast distance separating the people of Africa, there was an underlying common characteristic all Africans shared and this formed the basis of an African intercultural cohesion. In his art, </w:t>
                </w:r>
                <w:proofErr w:type="spellStart"/>
                <w:r w:rsidRPr="000E39FE">
                  <w:rPr>
                    <w:rFonts w:cs="Times New Roman"/>
                  </w:rPr>
                  <w:t>Nnaggenda</w:t>
                </w:r>
                <w:proofErr w:type="spellEnd"/>
                <w:r w:rsidRPr="000E39FE">
                  <w:rPr>
                    <w:rFonts w:cs="Times New Roman"/>
                  </w:rPr>
                  <w:t xml:space="preserve"> adapted both the form and spirit in the mask objects he saw in German museums.  </w:t>
                </w:r>
              </w:p>
              <w:p w14:paraId="614E6E98" w14:textId="77777777" w:rsidR="009F5498" w:rsidRPr="000E39FE" w:rsidRDefault="009F5498" w:rsidP="000E39FE">
                <w:pPr>
                  <w:rPr>
                    <w:rFonts w:cs="Times New Roman"/>
                  </w:rPr>
                </w:pPr>
              </w:p>
              <w:p w14:paraId="18F5B123" w14:textId="77777777" w:rsidR="009F5498" w:rsidRDefault="009F5498" w:rsidP="000E39FE">
                <w:pPr>
                  <w:rPr>
                    <w:rFonts w:cs="Times New Roman"/>
                  </w:rPr>
                </w:pPr>
                <w:r w:rsidRPr="000E39FE">
                  <w:rPr>
                    <w:rFonts w:cs="Times New Roman"/>
                  </w:rPr>
                  <w:t xml:space="preserve">Upon completion of his studies in German, </w:t>
                </w:r>
                <w:proofErr w:type="spellStart"/>
                <w:r w:rsidRPr="000E39FE">
                  <w:rPr>
                    <w:rFonts w:cs="Times New Roman"/>
                  </w:rPr>
                  <w:t>Nnaggenda</w:t>
                </w:r>
                <w:proofErr w:type="spellEnd"/>
                <w:r w:rsidRPr="000E39FE">
                  <w:rPr>
                    <w:rFonts w:cs="Times New Roman"/>
                  </w:rPr>
                  <w:t xml:space="preserve"> returned home in 1967 and showed his sculptures and paintings at the </w:t>
                </w:r>
                <w:proofErr w:type="spellStart"/>
                <w:r w:rsidRPr="000E39FE">
                  <w:rPr>
                    <w:rFonts w:cs="Times New Roman"/>
                  </w:rPr>
                  <w:t>Nommo</w:t>
                </w:r>
                <w:proofErr w:type="spellEnd"/>
                <w:r w:rsidRPr="000E39FE">
                  <w:rPr>
                    <w:rFonts w:cs="Times New Roman"/>
                  </w:rPr>
                  <w:t xml:space="preserve"> gallery. The Kampala audience whose visual vocabulary had been </w:t>
                </w:r>
                <w:proofErr w:type="spellStart"/>
                <w:r w:rsidRPr="000E39FE">
                  <w:rPr>
                    <w:rFonts w:cs="Times New Roman"/>
                  </w:rPr>
                  <w:t>colored</w:t>
                </w:r>
                <w:proofErr w:type="spellEnd"/>
                <w:r w:rsidRPr="000E39FE">
                  <w:rPr>
                    <w:rFonts w:cs="Times New Roman"/>
                  </w:rPr>
                  <w:t xml:space="preserve"> by the work of </w:t>
                </w:r>
                <w:proofErr w:type="spellStart"/>
                <w:r w:rsidRPr="000E39FE">
                  <w:rPr>
                    <w:rFonts w:cs="Times New Roman"/>
                  </w:rPr>
                  <w:t>Makerere</w:t>
                </w:r>
                <w:proofErr w:type="spellEnd"/>
                <w:r w:rsidRPr="000E39FE">
                  <w:rPr>
                    <w:rFonts w:cs="Times New Roman"/>
                  </w:rPr>
                  <w:t xml:space="preserve"> Art School graduates where anatomy and </w:t>
                </w:r>
                <w:proofErr w:type="spellStart"/>
                <w:r w:rsidRPr="000E39FE">
                  <w:rPr>
                    <w:rFonts w:cs="Times New Roman"/>
                  </w:rPr>
                  <w:t>color</w:t>
                </w:r>
                <w:proofErr w:type="spellEnd"/>
                <w:r w:rsidRPr="000E39FE">
                  <w:rPr>
                    <w:rFonts w:cs="Times New Roman"/>
                  </w:rPr>
                  <w:t xml:space="preserve"> theory were of prime importance, were not ready for </w:t>
                </w:r>
                <w:proofErr w:type="spellStart"/>
                <w:r w:rsidRPr="000E39FE">
                  <w:rPr>
                    <w:rFonts w:cs="Times New Roman"/>
                  </w:rPr>
                  <w:t>Nnaggenda’s</w:t>
                </w:r>
                <w:proofErr w:type="spellEnd"/>
                <w:r w:rsidRPr="000E39FE">
                  <w:rPr>
                    <w:rFonts w:cs="Times New Roman"/>
                  </w:rPr>
                  <w:t xml:space="preserve"> innovations. The double face images and joining of metal and wood, for example, were unheard of yet in Kampala, though these were common practices elsewhere in the world.  </w:t>
                </w:r>
              </w:p>
              <w:p w14:paraId="24993F1E" w14:textId="77777777" w:rsidR="000E39FE" w:rsidRPr="000E39FE" w:rsidRDefault="000E39FE" w:rsidP="000E39FE">
                <w:pPr>
                  <w:rPr>
                    <w:rFonts w:cs="Times New Roman"/>
                  </w:rPr>
                </w:pPr>
              </w:p>
              <w:p w14:paraId="26172C9B" w14:textId="77777777" w:rsidR="009F5498" w:rsidRPr="000E39FE" w:rsidRDefault="009F5498" w:rsidP="000E39FE">
                <w:pPr>
                  <w:rPr>
                    <w:rFonts w:cs="Times New Roman"/>
                  </w:rPr>
                </w:pPr>
                <w:r w:rsidRPr="000E39FE">
                  <w:rPr>
                    <w:rFonts w:cs="Times New Roman"/>
                  </w:rPr>
                  <w:t xml:space="preserve">In 1968, frustrated by Kampala’s inhospitality, </w:t>
                </w:r>
                <w:proofErr w:type="spellStart"/>
                <w:r w:rsidRPr="000E39FE">
                  <w:rPr>
                    <w:rFonts w:cs="Times New Roman"/>
                  </w:rPr>
                  <w:t>Nnaggenda</w:t>
                </w:r>
                <w:proofErr w:type="spellEnd"/>
                <w:r w:rsidRPr="000E39FE">
                  <w:rPr>
                    <w:rFonts w:cs="Times New Roman"/>
                  </w:rPr>
                  <w:t xml:space="preserve"> found a job in the </w:t>
                </w:r>
                <w:proofErr w:type="spellStart"/>
                <w:r w:rsidRPr="000E39FE">
                  <w:rPr>
                    <w:rFonts w:cs="Times New Roman"/>
                  </w:rPr>
                  <w:t>neighboring</w:t>
                </w:r>
                <w:proofErr w:type="spellEnd"/>
                <w:r w:rsidRPr="000E39FE">
                  <w:rPr>
                    <w:rFonts w:cs="Times New Roman"/>
                  </w:rPr>
                  <w:t xml:space="preserve"> Nairobi University in Kenya. The curriculum at Nairobi was more open than that of </w:t>
                </w:r>
                <w:proofErr w:type="spellStart"/>
                <w:r w:rsidRPr="000E39FE">
                  <w:rPr>
                    <w:rFonts w:cs="Times New Roman"/>
                  </w:rPr>
                  <w:t>Makerere</w:t>
                </w:r>
                <w:proofErr w:type="spellEnd"/>
                <w:r w:rsidRPr="000E39FE">
                  <w:rPr>
                    <w:rFonts w:cs="Times New Roman"/>
                  </w:rPr>
                  <w:t xml:space="preserve">, even though </w:t>
                </w:r>
                <w:proofErr w:type="spellStart"/>
                <w:r w:rsidRPr="000E39FE">
                  <w:rPr>
                    <w:rFonts w:cs="Times New Roman"/>
                  </w:rPr>
                  <w:t>Maloba</w:t>
                </w:r>
                <w:proofErr w:type="spellEnd"/>
                <w:r w:rsidRPr="000E39FE">
                  <w:rPr>
                    <w:rFonts w:cs="Times New Roman"/>
                  </w:rPr>
                  <w:t xml:space="preserve">, its new head had been a part of the </w:t>
                </w:r>
                <w:proofErr w:type="spellStart"/>
                <w:r w:rsidRPr="000E39FE">
                  <w:rPr>
                    <w:rFonts w:cs="Times New Roman"/>
                  </w:rPr>
                  <w:t>Makerere</w:t>
                </w:r>
                <w:proofErr w:type="spellEnd"/>
                <w:r w:rsidRPr="000E39FE">
                  <w:rPr>
                    <w:rFonts w:cs="Times New Roman"/>
                  </w:rPr>
                  <w:t xml:space="preserve"> staff since 1940. Furthermore, Nairobi had very little public art. This gave </w:t>
                </w:r>
                <w:proofErr w:type="spellStart"/>
                <w:r w:rsidRPr="000E39FE">
                  <w:rPr>
                    <w:rFonts w:cs="Times New Roman"/>
                  </w:rPr>
                  <w:t>Nnaggenda</w:t>
                </w:r>
                <w:proofErr w:type="spellEnd"/>
                <w:r w:rsidRPr="000E39FE">
                  <w:rPr>
                    <w:rFonts w:cs="Times New Roman"/>
                  </w:rPr>
                  <w:t xml:space="preserve"> the opportunity to make his mark. His large stone carving Mother and Child and a welded steel figure still grace the Kenya National Museum.</w:t>
                </w:r>
              </w:p>
              <w:p w14:paraId="6216ED74" w14:textId="77777777" w:rsidR="009F5498" w:rsidRPr="000E39FE" w:rsidRDefault="009F5498" w:rsidP="000E39FE">
                <w:pPr>
                  <w:rPr>
                    <w:rFonts w:cs="Times New Roman"/>
                  </w:rPr>
                </w:pPr>
              </w:p>
              <w:p w14:paraId="24A06F5B" w14:textId="77777777" w:rsidR="009F5498" w:rsidRPr="000E39FE" w:rsidRDefault="009F5498" w:rsidP="000E39FE">
                <w:pPr>
                  <w:rPr>
                    <w:rFonts w:cs="Times New Roman"/>
                  </w:rPr>
                </w:pPr>
                <w:r w:rsidRPr="000E39FE">
                  <w:rPr>
                    <w:rFonts w:cs="Times New Roman"/>
                  </w:rPr>
                  <w:t xml:space="preserve">So impactful was </w:t>
                </w:r>
                <w:proofErr w:type="spellStart"/>
                <w:r w:rsidRPr="000E39FE">
                  <w:rPr>
                    <w:rFonts w:cs="Times New Roman"/>
                  </w:rPr>
                  <w:t>Nnaggenda’s</w:t>
                </w:r>
                <w:proofErr w:type="spellEnd"/>
                <w:r w:rsidRPr="000E39FE">
                  <w:rPr>
                    <w:rFonts w:cs="Times New Roman"/>
                  </w:rPr>
                  <w:t xml:space="preserve"> art in Kenya that in 1995 he was invited to teach at Indiana University in the United States. He also had a residency in Texas before returning to Uganda in 1978, at the most inopportune time. The war that ousted Idi Amin was raging and </w:t>
                </w:r>
                <w:proofErr w:type="spellStart"/>
                <w:r w:rsidRPr="000E39FE">
                  <w:rPr>
                    <w:rFonts w:cs="Times New Roman"/>
                  </w:rPr>
                  <w:t>Makerere</w:t>
                </w:r>
                <w:proofErr w:type="spellEnd"/>
                <w:r w:rsidRPr="000E39FE">
                  <w:rPr>
                    <w:rFonts w:cs="Times New Roman"/>
                  </w:rPr>
                  <w:t xml:space="preserve"> (now </w:t>
                </w:r>
                <w:proofErr w:type="spellStart"/>
                <w:r w:rsidRPr="000E39FE">
                  <w:rPr>
                    <w:rFonts w:cs="Times New Roman"/>
                  </w:rPr>
                  <w:t>Makerere</w:t>
                </w:r>
                <w:proofErr w:type="spellEnd"/>
                <w:r w:rsidRPr="000E39FE">
                  <w:rPr>
                    <w:rFonts w:cs="Times New Roman"/>
                  </w:rPr>
                  <w:t xml:space="preserve"> University) was at its lowest point, occasioned by Amin’s repressive regime (1971-1979), which, among other atrocities, cracked down on the educated. </w:t>
                </w:r>
              </w:p>
              <w:p w14:paraId="39DCC555" w14:textId="77777777" w:rsidR="000E39FE" w:rsidRPr="000E39FE" w:rsidRDefault="000E39FE" w:rsidP="000E39FE">
                <w:pPr>
                  <w:rPr>
                    <w:rFonts w:cs="Times New Roman"/>
                  </w:rPr>
                </w:pPr>
              </w:p>
              <w:p w14:paraId="658B2E76" w14:textId="77777777" w:rsidR="000E39FE" w:rsidRPr="000E39FE" w:rsidRDefault="000E39FE" w:rsidP="00EC0F26">
                <w:pPr>
                  <w:rPr>
                    <w:rFonts w:cs="Times New Roman"/>
                  </w:rPr>
                </w:pPr>
                <w:proofErr w:type="spellStart"/>
                <w:r w:rsidRPr="000E39FE">
                  <w:rPr>
                    <w:rFonts w:cs="Times New Roman"/>
                  </w:rPr>
                  <w:t>File</w:t>
                </w:r>
                <w:proofErr w:type="gramStart"/>
                <w:r w:rsidRPr="000E39FE">
                  <w:rPr>
                    <w:rFonts w:cs="Times New Roman"/>
                  </w:rPr>
                  <w:t>:WarVictim.jpg</w:t>
                </w:r>
                <w:proofErr w:type="spellEnd"/>
                <w:proofErr w:type="gramEnd"/>
              </w:p>
              <w:p w14:paraId="278243E1" w14:textId="77777777" w:rsidR="000E39FE" w:rsidRPr="00EC0F26" w:rsidRDefault="000E39FE" w:rsidP="00EC0F26">
                <w:pPr>
                  <w:pStyle w:val="Caption"/>
                  <w:spacing w:after="0"/>
                </w:pPr>
                <w:r w:rsidRPr="00EC0F26">
                  <w:t xml:space="preserve">Figure </w:t>
                </w:r>
                <w:r w:rsidR="005263F5">
                  <w:fldChar w:fldCharType="begin"/>
                </w:r>
                <w:r w:rsidR="005263F5">
                  <w:instrText xml:space="preserve"> SEQ Figure \* ARABIC </w:instrText>
                </w:r>
                <w:r w:rsidR="005263F5">
                  <w:fldChar w:fldCharType="separate"/>
                </w:r>
                <w:r w:rsidRPr="00EC0F26">
                  <w:rPr>
                    <w:noProof/>
                  </w:rPr>
                  <w:t>1</w:t>
                </w:r>
                <w:r w:rsidR="005263F5">
                  <w:rPr>
                    <w:noProof/>
                  </w:rPr>
                  <w:fldChar w:fldCharType="end"/>
                </w:r>
                <w:r w:rsidRPr="00EC0F26">
                  <w:t xml:space="preserve"> War Victim -- Francis </w:t>
                </w:r>
                <w:proofErr w:type="spellStart"/>
                <w:r w:rsidRPr="00EC0F26">
                  <w:t>Nnaggenda</w:t>
                </w:r>
                <w:proofErr w:type="spellEnd"/>
                <w:r w:rsidRPr="00EC0F26">
                  <w:t xml:space="preserve"> (1983-88).</w:t>
                </w:r>
              </w:p>
              <w:p w14:paraId="4B72CE80" w14:textId="77777777" w:rsidR="000E39FE" w:rsidRPr="000E39FE" w:rsidRDefault="000E39FE" w:rsidP="00EC0F26">
                <w:pPr>
                  <w:rPr>
                    <w:rFonts w:cs="Times New Roman"/>
                  </w:rPr>
                </w:pPr>
                <w:r w:rsidRPr="000E39FE">
                  <w:rPr>
                    <w:rFonts w:cs="Times New Roman"/>
                  </w:rPr>
                  <w:t xml:space="preserve">Source: </w:t>
                </w:r>
                <w:r w:rsidRPr="000E39FE">
                  <w:t xml:space="preserve">Photo copyright George </w:t>
                </w:r>
                <w:proofErr w:type="spellStart"/>
                <w:r w:rsidRPr="000E39FE">
                  <w:t>Kyeyune</w:t>
                </w:r>
                <w:proofErr w:type="spellEnd"/>
                <w:r w:rsidRPr="000E39FE">
                  <w:t xml:space="preserve"> (Photo taken in 2002)</w:t>
                </w:r>
              </w:p>
              <w:p w14:paraId="0E68F472" w14:textId="77777777" w:rsidR="009F5498" w:rsidRPr="000E39FE" w:rsidRDefault="009F5498" w:rsidP="000E39FE">
                <w:pPr>
                  <w:rPr>
                    <w:rFonts w:cs="Times New Roman"/>
                  </w:rPr>
                </w:pPr>
              </w:p>
              <w:p w14:paraId="3B5E5FEE" w14:textId="235BFD8F" w:rsidR="003F0D73" w:rsidRPr="00EC0F26" w:rsidRDefault="009F5498" w:rsidP="000E39FE">
                <w:pPr>
                  <w:rPr>
                    <w:rFonts w:cs="Times New Roman"/>
                  </w:rPr>
                </w:pPr>
                <w:r w:rsidRPr="000E39FE">
                  <w:rPr>
                    <w:rFonts w:cs="Times New Roman"/>
                  </w:rPr>
                  <w:t xml:space="preserve">A civil war broke out two years after Amin’s </w:t>
                </w:r>
                <w:proofErr w:type="gramStart"/>
                <w:r w:rsidRPr="000E39FE">
                  <w:rPr>
                    <w:rFonts w:cs="Times New Roman"/>
                  </w:rPr>
                  <w:t>exit which</w:t>
                </w:r>
                <w:proofErr w:type="gramEnd"/>
                <w:r w:rsidRPr="000E39FE">
                  <w:rPr>
                    <w:rFonts w:cs="Times New Roman"/>
                  </w:rPr>
                  <w:t xml:space="preserve"> further constrained </w:t>
                </w:r>
                <w:proofErr w:type="spellStart"/>
                <w:r w:rsidRPr="000E39FE">
                  <w:rPr>
                    <w:rFonts w:cs="Times New Roman"/>
                  </w:rPr>
                  <w:t>Makerere</w:t>
                </w:r>
                <w:proofErr w:type="spellEnd"/>
                <w:r w:rsidRPr="000E39FE">
                  <w:rPr>
                    <w:rFonts w:cs="Times New Roman"/>
                  </w:rPr>
                  <w:t xml:space="preserve">.  </w:t>
                </w:r>
                <w:proofErr w:type="spellStart"/>
                <w:r w:rsidRPr="000E39FE">
                  <w:rPr>
                    <w:rFonts w:cs="Times New Roman"/>
                  </w:rPr>
                  <w:t>Nnaggenda’s</w:t>
                </w:r>
                <w:proofErr w:type="spellEnd"/>
                <w:r w:rsidRPr="000E39FE">
                  <w:rPr>
                    <w:rFonts w:cs="Times New Roman"/>
                  </w:rPr>
                  <w:t xml:space="preserve"> working style of recuperating materials helped to revive </w:t>
                </w:r>
                <w:proofErr w:type="spellStart"/>
                <w:r w:rsidRPr="000E39FE">
                  <w:rPr>
                    <w:rFonts w:cs="Times New Roman"/>
                  </w:rPr>
                  <w:t>Makerere</w:t>
                </w:r>
                <w:proofErr w:type="spellEnd"/>
                <w:r w:rsidRPr="000E39FE">
                  <w:rPr>
                    <w:rFonts w:cs="Times New Roman"/>
                  </w:rPr>
                  <w:t xml:space="preserve"> Art School when imported materials became scarce. He forged metals bars and made </w:t>
                </w:r>
                <w:proofErr w:type="gramStart"/>
                <w:r w:rsidRPr="000E39FE">
                  <w:rPr>
                    <w:rFonts w:cs="Times New Roman"/>
                  </w:rPr>
                  <w:t>sculpture carving</w:t>
                </w:r>
                <w:proofErr w:type="gramEnd"/>
                <w:r w:rsidRPr="000E39FE">
                  <w:rPr>
                    <w:rFonts w:cs="Times New Roman"/>
                  </w:rPr>
                  <w:t xml:space="preserve"> tools.  The best known of </w:t>
                </w:r>
                <w:proofErr w:type="spellStart"/>
                <w:r w:rsidRPr="000E39FE">
                  <w:rPr>
                    <w:rFonts w:cs="Times New Roman"/>
                  </w:rPr>
                  <w:t>Nnaggenda’s</w:t>
                </w:r>
                <w:proofErr w:type="spellEnd"/>
                <w:r w:rsidRPr="000E39FE">
                  <w:rPr>
                    <w:rFonts w:cs="Times New Roman"/>
                  </w:rPr>
                  <w:t xml:space="preserve"> work is the War Victim. Fashioned from a single </w:t>
                </w:r>
                <w:proofErr w:type="spellStart"/>
                <w:r w:rsidRPr="000E39FE">
                  <w:rPr>
                    <w:rFonts w:cs="Times New Roman"/>
                    <w:i/>
                  </w:rPr>
                  <w:t>Mukebu</w:t>
                </w:r>
                <w:proofErr w:type="spellEnd"/>
                <w:r w:rsidRPr="000E39FE">
                  <w:rPr>
                    <w:rFonts w:cs="Times New Roman"/>
                  </w:rPr>
                  <w:t xml:space="preserve"> tree trunk and realistically presented (1983-1988) War Victim is a robust sculpture of amputated mutilated body standing on one leg. It is a tribute to the resilient spirit of the people of Uganda. In 2001, </w:t>
                </w:r>
                <w:proofErr w:type="spellStart"/>
                <w:r w:rsidRPr="000E39FE">
                  <w:rPr>
                    <w:rFonts w:cs="Times New Roman"/>
                  </w:rPr>
                  <w:t>Nnaggenda</w:t>
                </w:r>
                <w:proofErr w:type="spellEnd"/>
                <w:r w:rsidRPr="000E39FE">
                  <w:rPr>
                    <w:rFonts w:cs="Times New Roman"/>
                  </w:rPr>
                  <w:t xml:space="preserve"> retired from teaching.   </w:t>
                </w:r>
              </w:p>
            </w:tc>
          </w:sdtContent>
        </w:sdt>
      </w:tr>
      <w:tr w:rsidR="003235A7" w:rsidRPr="000E39FE" w14:paraId="4936D4A3" w14:textId="77777777" w:rsidTr="003235A7">
        <w:tc>
          <w:tcPr>
            <w:tcW w:w="9016" w:type="dxa"/>
          </w:tcPr>
          <w:p w14:paraId="571F0294" w14:textId="77777777" w:rsidR="003235A7" w:rsidRPr="000E39FE" w:rsidRDefault="003235A7" w:rsidP="000E39FE">
            <w:r w:rsidRPr="000E39FE">
              <w:rPr>
                <w:u w:val="single"/>
              </w:rPr>
              <w:lastRenderedPageBreak/>
              <w:t>Further reading</w:t>
            </w:r>
            <w:r w:rsidRPr="000E39FE">
              <w:t>:</w:t>
            </w:r>
          </w:p>
          <w:sdt>
            <w:sdtPr>
              <w:alias w:val="Further reading"/>
              <w:tag w:val="furtherReading"/>
              <w:id w:val="-1516217107"/>
              <w:placeholder>
                <w:docPart w:val="94FC3712AA28434396AD53DF92BF6A79"/>
              </w:placeholder>
            </w:sdtPr>
            <w:sdtEndPr/>
            <w:sdtContent>
              <w:p w14:paraId="74D3DC4E" w14:textId="73A6DBDB" w:rsidR="009F5498" w:rsidRPr="000E39FE" w:rsidRDefault="005263F5" w:rsidP="000E39FE">
                <w:sdt>
                  <w:sdtPr>
                    <w:id w:val="-1353491433"/>
                    <w:citation/>
                  </w:sdtPr>
                  <w:sdtEndPr/>
                  <w:sdtContent>
                    <w:r w:rsidR="009F5498" w:rsidRPr="000E39FE">
                      <w:fldChar w:fldCharType="begin"/>
                    </w:r>
                    <w:r w:rsidR="009F5498" w:rsidRPr="000E39FE">
                      <w:rPr>
                        <w:lang w:val="en-US"/>
                      </w:rPr>
                      <w:instrText xml:space="preserve"> CITATION Cal00 \l 1033 </w:instrText>
                    </w:r>
                    <w:r w:rsidR="009F5498" w:rsidRPr="000E39FE">
                      <w:fldChar w:fldCharType="separate"/>
                    </w:r>
                    <w:r w:rsidR="009F5498" w:rsidRPr="000E39FE">
                      <w:rPr>
                        <w:noProof/>
                        <w:lang w:val="en-US"/>
                      </w:rPr>
                      <w:t>(Calder)</w:t>
                    </w:r>
                    <w:r w:rsidR="009F5498" w:rsidRPr="000E39FE">
                      <w:fldChar w:fldCharType="end"/>
                    </w:r>
                  </w:sdtContent>
                </w:sdt>
              </w:p>
              <w:p w14:paraId="7EB787DB" w14:textId="77777777" w:rsidR="009F5498" w:rsidRPr="000E39FE" w:rsidRDefault="009F5498" w:rsidP="000E39FE"/>
              <w:p w14:paraId="61E3CF92" w14:textId="77777777" w:rsidR="009F5498" w:rsidRPr="000E39FE" w:rsidRDefault="005263F5" w:rsidP="000E39FE">
                <w:sdt>
                  <w:sdtPr>
                    <w:id w:val="-1931814522"/>
                    <w:citation/>
                  </w:sdtPr>
                  <w:sdtEndPr/>
                  <w:sdtContent>
                    <w:r w:rsidR="009F5498" w:rsidRPr="000E39FE">
                      <w:fldChar w:fldCharType="begin"/>
                    </w:r>
                    <w:r w:rsidR="009F5498" w:rsidRPr="000E39FE">
                      <w:rPr>
                        <w:lang w:val="en-US"/>
                      </w:rPr>
                      <w:instrText xml:space="preserve"> CITATION Del95 \l 1033 </w:instrText>
                    </w:r>
                    <w:r w:rsidR="009F5498" w:rsidRPr="000E39FE">
                      <w:fldChar w:fldCharType="separate"/>
                    </w:r>
                    <w:r w:rsidR="009F5498" w:rsidRPr="000E39FE">
                      <w:rPr>
                        <w:noProof/>
                        <w:lang w:val="en-US"/>
                      </w:rPr>
                      <w:t>(Deliss)</w:t>
                    </w:r>
                    <w:r w:rsidR="009F5498" w:rsidRPr="000E39FE">
                      <w:fldChar w:fldCharType="end"/>
                    </w:r>
                  </w:sdtContent>
                </w:sdt>
              </w:p>
              <w:p w14:paraId="7B9F0D58" w14:textId="77777777" w:rsidR="009F5498" w:rsidRPr="000E39FE" w:rsidRDefault="009F5498" w:rsidP="000E39FE"/>
              <w:p w14:paraId="1FCFEC18" w14:textId="77777777" w:rsidR="009F5498" w:rsidRPr="000E39FE" w:rsidRDefault="005263F5" w:rsidP="000E39FE">
                <w:sdt>
                  <w:sdtPr>
                    <w:id w:val="-318585493"/>
                    <w:citation/>
                  </w:sdtPr>
                  <w:sdtEndPr/>
                  <w:sdtContent>
                    <w:r w:rsidR="009F5498" w:rsidRPr="000E39FE">
                      <w:fldChar w:fldCharType="begin"/>
                    </w:r>
                    <w:r w:rsidR="009F5498" w:rsidRPr="000E39FE">
                      <w:rPr>
                        <w:lang w:val="en-US"/>
                      </w:rPr>
                      <w:instrText xml:space="preserve"> CITATION Kin73 \l 1033 </w:instrText>
                    </w:r>
                    <w:r w:rsidR="009F5498" w:rsidRPr="000E39FE">
                      <w:fldChar w:fldCharType="separate"/>
                    </w:r>
                    <w:r w:rsidR="009F5498" w:rsidRPr="000E39FE">
                      <w:rPr>
                        <w:noProof/>
                        <w:lang w:val="en-US"/>
                      </w:rPr>
                      <w:t>(Kingdon)</w:t>
                    </w:r>
                    <w:r w:rsidR="009F5498" w:rsidRPr="000E39FE">
                      <w:fldChar w:fldCharType="end"/>
                    </w:r>
                  </w:sdtContent>
                </w:sdt>
              </w:p>
              <w:p w14:paraId="06A129C4" w14:textId="77777777" w:rsidR="009F5498" w:rsidRPr="000E39FE" w:rsidRDefault="009F5498" w:rsidP="000E39FE"/>
              <w:p w14:paraId="6FCBFDE5" w14:textId="77777777" w:rsidR="00A05FE8" w:rsidRPr="000E39FE" w:rsidRDefault="005263F5" w:rsidP="000E39FE">
                <w:sdt>
                  <w:sdtPr>
                    <w:id w:val="-2025847853"/>
                    <w:citation/>
                  </w:sdtPr>
                  <w:sdtEndPr/>
                  <w:sdtContent>
                    <w:r w:rsidR="00A05FE8" w:rsidRPr="000E39FE">
                      <w:fldChar w:fldCharType="begin"/>
                    </w:r>
                    <w:r w:rsidR="00A05FE8" w:rsidRPr="000E39FE">
                      <w:rPr>
                        <w:lang w:val="en-US"/>
                      </w:rPr>
                      <w:instrText xml:space="preserve"> CITATION Kin62 \l 1033 </w:instrText>
                    </w:r>
                    <w:r w:rsidR="00A05FE8" w:rsidRPr="000E39FE">
                      <w:fldChar w:fldCharType="separate"/>
                    </w:r>
                    <w:r w:rsidR="00A05FE8" w:rsidRPr="000E39FE">
                      <w:rPr>
                        <w:noProof/>
                        <w:lang w:val="en-US"/>
                      </w:rPr>
                      <w:t>(Kingdon, Reflections)</w:t>
                    </w:r>
                    <w:r w:rsidR="00A05FE8" w:rsidRPr="000E39FE">
                      <w:fldChar w:fldCharType="end"/>
                    </w:r>
                  </w:sdtContent>
                </w:sdt>
              </w:p>
              <w:p w14:paraId="7FD83525" w14:textId="77777777" w:rsidR="00A05FE8" w:rsidRPr="000E39FE" w:rsidRDefault="00A05FE8" w:rsidP="000E39FE"/>
              <w:p w14:paraId="247BCF7E" w14:textId="77777777" w:rsidR="00A05FE8" w:rsidRPr="000E39FE" w:rsidRDefault="005263F5" w:rsidP="000E39FE">
                <w:sdt>
                  <w:sdtPr>
                    <w:id w:val="1003244973"/>
                    <w:citation/>
                  </w:sdtPr>
                  <w:sdtEndPr/>
                  <w:sdtContent>
                    <w:r w:rsidR="00A05FE8" w:rsidRPr="000E39FE">
                      <w:fldChar w:fldCharType="begin"/>
                    </w:r>
                    <w:r w:rsidR="00A05FE8" w:rsidRPr="000E39FE">
                      <w:rPr>
                        <w:lang w:val="en-US"/>
                      </w:rPr>
                      <w:instrText xml:space="preserve"> CITATION Kin95 \l 1033 </w:instrText>
                    </w:r>
                    <w:r w:rsidR="00A05FE8" w:rsidRPr="000E39FE">
                      <w:fldChar w:fldCharType="separate"/>
                    </w:r>
                    <w:r w:rsidR="00A05FE8" w:rsidRPr="000E39FE">
                      <w:rPr>
                        <w:noProof/>
                        <w:lang w:val="en-US"/>
                      </w:rPr>
                      <w:t>(Kingdon, “Makerere Art School”, Interview with Wanjiku Nyachae)</w:t>
                    </w:r>
                    <w:r w:rsidR="00A05FE8" w:rsidRPr="000E39FE">
                      <w:fldChar w:fldCharType="end"/>
                    </w:r>
                  </w:sdtContent>
                </w:sdt>
              </w:p>
              <w:p w14:paraId="3CD3E2C6" w14:textId="77777777" w:rsidR="00436D2F" w:rsidRPr="000E39FE" w:rsidRDefault="00436D2F" w:rsidP="000E39FE"/>
              <w:p w14:paraId="27AFA324" w14:textId="77777777" w:rsidR="00436D2F" w:rsidRPr="000E39FE" w:rsidRDefault="005263F5" w:rsidP="000E39FE">
                <w:sdt>
                  <w:sdtPr>
                    <w:id w:val="2136978642"/>
                    <w:citation/>
                  </w:sdtPr>
                  <w:sdtEndPr/>
                  <w:sdtContent>
                    <w:r w:rsidR="00436D2F" w:rsidRPr="000E39FE">
                      <w:fldChar w:fldCharType="begin"/>
                    </w:r>
                    <w:r w:rsidR="00436D2F" w:rsidRPr="000E39FE">
                      <w:rPr>
                        <w:lang w:val="en-US"/>
                      </w:rPr>
                      <w:instrText xml:space="preserve"> CITATION Kye03 \l 1033 </w:instrText>
                    </w:r>
                    <w:r w:rsidR="00436D2F" w:rsidRPr="000E39FE">
                      <w:fldChar w:fldCharType="separate"/>
                    </w:r>
                    <w:r w:rsidR="00436D2F" w:rsidRPr="000E39FE">
                      <w:rPr>
                        <w:noProof/>
                        <w:lang w:val="en-US"/>
                      </w:rPr>
                      <w:t>(Kyeyune, Art in Uganda in the 20th Century (Diss.))</w:t>
                    </w:r>
                    <w:r w:rsidR="00436D2F" w:rsidRPr="000E39FE">
                      <w:fldChar w:fldCharType="end"/>
                    </w:r>
                  </w:sdtContent>
                </w:sdt>
              </w:p>
              <w:p w14:paraId="1812746C" w14:textId="77777777" w:rsidR="00A05FE8" w:rsidRPr="000E39FE" w:rsidRDefault="00A05FE8" w:rsidP="000E39FE"/>
              <w:p w14:paraId="17090CA2" w14:textId="77777777" w:rsidR="00A05FE8" w:rsidRPr="000E39FE" w:rsidRDefault="005263F5" w:rsidP="000E39FE">
                <w:sdt>
                  <w:sdtPr>
                    <w:id w:val="-812260215"/>
                    <w:citation/>
                  </w:sdtPr>
                  <w:sdtEndPr/>
                  <w:sdtContent>
                    <w:r w:rsidR="00A05FE8" w:rsidRPr="000E39FE">
                      <w:fldChar w:fldCharType="begin"/>
                    </w:r>
                    <w:r w:rsidR="00A05FE8" w:rsidRPr="000E39FE">
                      <w:rPr>
                        <w:lang w:val="en-US"/>
                      </w:rPr>
                      <w:instrText xml:space="preserve"> CITATION Kye01 \l 1033 </w:instrText>
                    </w:r>
                    <w:r w:rsidR="00A05FE8" w:rsidRPr="000E39FE">
                      <w:fldChar w:fldCharType="separate"/>
                    </w:r>
                    <w:r w:rsidR="00A05FE8" w:rsidRPr="000E39FE">
                      <w:rPr>
                        <w:noProof/>
                        <w:lang w:val="en-US"/>
                      </w:rPr>
                      <w:t>(Kyeyune)</w:t>
                    </w:r>
                    <w:r w:rsidR="00A05FE8" w:rsidRPr="000E39FE">
                      <w:fldChar w:fldCharType="end"/>
                    </w:r>
                  </w:sdtContent>
                </w:sdt>
              </w:p>
              <w:p w14:paraId="51365B92" w14:textId="77777777" w:rsidR="00A05FE8" w:rsidRPr="000E39FE" w:rsidRDefault="00A05FE8" w:rsidP="000E39FE"/>
              <w:p w14:paraId="2D63DD23" w14:textId="77777777" w:rsidR="00A05FE8" w:rsidRPr="000E39FE" w:rsidRDefault="005263F5" w:rsidP="000E39FE">
                <w:sdt>
                  <w:sdtPr>
                    <w:id w:val="2146243812"/>
                    <w:citation/>
                  </w:sdtPr>
                  <w:sdtEndPr/>
                  <w:sdtContent>
                    <w:r w:rsidR="00A05FE8" w:rsidRPr="000E39FE">
                      <w:fldChar w:fldCharType="begin"/>
                    </w:r>
                    <w:r w:rsidR="00A05FE8" w:rsidRPr="000E39FE">
                      <w:rPr>
                        <w:lang w:val="en-US"/>
                      </w:rPr>
                      <w:instrText xml:space="preserve"> CITATION Kye02 \l 1033 </w:instrText>
                    </w:r>
                    <w:r w:rsidR="00A05FE8" w:rsidRPr="000E39FE">
                      <w:fldChar w:fldCharType="separate"/>
                    </w:r>
                    <w:r w:rsidR="00A05FE8" w:rsidRPr="000E39FE">
                      <w:rPr>
                        <w:noProof/>
                        <w:lang w:val="en-US"/>
                      </w:rPr>
                      <w:t>(Kyeyune, “Uganda’s Visual Environment”)</w:t>
                    </w:r>
                    <w:r w:rsidR="00A05FE8" w:rsidRPr="000E39FE">
                      <w:fldChar w:fldCharType="end"/>
                    </w:r>
                  </w:sdtContent>
                </w:sdt>
              </w:p>
              <w:p w14:paraId="6B274D2C" w14:textId="77777777" w:rsidR="00A05FE8" w:rsidRPr="000E39FE" w:rsidRDefault="00A05FE8" w:rsidP="000E39FE"/>
              <w:p w14:paraId="5DC8796F" w14:textId="77777777" w:rsidR="00436D2F" w:rsidRPr="000E39FE" w:rsidRDefault="005263F5" w:rsidP="000E39FE">
                <w:sdt>
                  <w:sdtPr>
                    <w:id w:val="-2028016186"/>
                    <w:citation/>
                  </w:sdtPr>
                  <w:sdtEndPr/>
                  <w:sdtContent>
                    <w:r w:rsidR="00436D2F" w:rsidRPr="000E39FE">
                      <w:fldChar w:fldCharType="begin"/>
                    </w:r>
                    <w:r w:rsidR="00436D2F" w:rsidRPr="000E39FE">
                      <w:rPr>
                        <w:lang w:val="en-US"/>
                      </w:rPr>
                      <w:instrText xml:space="preserve"> CITATION Nti60 \l 1033 </w:instrText>
                    </w:r>
                    <w:r w:rsidR="00436D2F" w:rsidRPr="000E39FE">
                      <w:fldChar w:fldCharType="separate"/>
                    </w:r>
                    <w:r w:rsidR="00436D2F" w:rsidRPr="000E39FE">
                      <w:rPr>
                        <w:noProof/>
                        <w:lang w:val="en-US"/>
                      </w:rPr>
                      <w:t>(Ntiro)</w:t>
                    </w:r>
                    <w:r w:rsidR="00436D2F" w:rsidRPr="000E39FE">
                      <w:fldChar w:fldCharType="end"/>
                    </w:r>
                  </w:sdtContent>
                </w:sdt>
              </w:p>
              <w:p w14:paraId="6EE77941" w14:textId="77777777" w:rsidR="00436D2F" w:rsidRPr="000E39FE" w:rsidRDefault="00436D2F" w:rsidP="000E39FE"/>
              <w:p w14:paraId="41239BF6" w14:textId="77777777" w:rsidR="00436D2F" w:rsidRPr="000E39FE" w:rsidRDefault="005263F5" w:rsidP="000E39FE">
                <w:sdt>
                  <w:sdtPr>
                    <w:id w:val="-1829054979"/>
                    <w:citation/>
                  </w:sdtPr>
                  <w:sdtEndPr/>
                  <w:sdtContent>
                    <w:r w:rsidR="00436D2F" w:rsidRPr="000E39FE">
                      <w:fldChar w:fldCharType="begin"/>
                    </w:r>
                    <w:r w:rsidR="00436D2F" w:rsidRPr="000E39FE">
                      <w:rPr>
                        <w:lang w:val="en-US"/>
                      </w:rPr>
                      <w:instrText xml:space="preserve"> CITATION Kas99 \l 1033 </w:instrText>
                    </w:r>
                    <w:r w:rsidR="00436D2F" w:rsidRPr="000E39FE">
                      <w:fldChar w:fldCharType="separate"/>
                    </w:r>
                    <w:r w:rsidR="00436D2F" w:rsidRPr="000E39FE">
                      <w:rPr>
                        <w:noProof/>
                        <w:lang w:val="en-US"/>
                      </w:rPr>
                      <w:t>(Kasfir)</w:t>
                    </w:r>
                    <w:r w:rsidR="00436D2F" w:rsidRPr="000E39FE">
                      <w:fldChar w:fldCharType="end"/>
                    </w:r>
                  </w:sdtContent>
                </w:sdt>
              </w:p>
              <w:p w14:paraId="0E231532" w14:textId="77777777" w:rsidR="00436D2F" w:rsidRPr="000E39FE" w:rsidRDefault="00436D2F" w:rsidP="000E39FE"/>
              <w:p w14:paraId="72F0D70F" w14:textId="77777777" w:rsidR="00436D2F" w:rsidRPr="000E39FE" w:rsidRDefault="005263F5" w:rsidP="000E39FE">
                <w:sdt>
                  <w:sdtPr>
                    <w:id w:val="664830816"/>
                    <w:citation/>
                  </w:sdtPr>
                  <w:sdtEndPr/>
                  <w:sdtContent>
                    <w:r w:rsidR="00436D2F" w:rsidRPr="000E39FE">
                      <w:fldChar w:fldCharType="begin"/>
                    </w:r>
                    <w:r w:rsidR="00436D2F" w:rsidRPr="000E39FE">
                      <w:rPr>
                        <w:lang w:val="en-US"/>
                      </w:rPr>
                      <w:instrText xml:space="preserve"> CITATION Sun00 \l 1033 </w:instrText>
                    </w:r>
                    <w:r w:rsidR="00436D2F" w:rsidRPr="000E39FE">
                      <w:fldChar w:fldCharType="separate"/>
                    </w:r>
                    <w:r w:rsidR="00436D2F" w:rsidRPr="000E39FE">
                      <w:rPr>
                        <w:noProof/>
                        <w:lang w:val="en-US"/>
                      </w:rPr>
                      <w:t>(S. Sunanda)</w:t>
                    </w:r>
                    <w:r w:rsidR="00436D2F" w:rsidRPr="000E39FE">
                      <w:fldChar w:fldCharType="end"/>
                    </w:r>
                  </w:sdtContent>
                </w:sdt>
              </w:p>
              <w:p w14:paraId="1C77479F" w14:textId="77777777" w:rsidR="00436D2F" w:rsidRPr="000E39FE" w:rsidRDefault="00436D2F" w:rsidP="000E39FE"/>
              <w:p w14:paraId="27036B44" w14:textId="77777777" w:rsidR="003235A7" w:rsidRPr="000E39FE" w:rsidRDefault="005263F5" w:rsidP="000E39FE">
                <w:sdt>
                  <w:sdtPr>
                    <w:id w:val="-1123696339"/>
                    <w:citation/>
                  </w:sdtPr>
                  <w:sdtEndPr/>
                  <w:sdtContent>
                    <w:r w:rsidR="00436D2F" w:rsidRPr="000E39FE">
                      <w:fldChar w:fldCharType="begin"/>
                    </w:r>
                    <w:r w:rsidR="00436D2F" w:rsidRPr="000E39FE">
                      <w:rPr>
                        <w:lang w:val="en-US"/>
                      </w:rPr>
                      <w:instrText xml:space="preserve"> CITATION Sun03 \l 1033 </w:instrText>
                    </w:r>
                    <w:r w:rsidR="00436D2F" w:rsidRPr="000E39FE">
                      <w:fldChar w:fldCharType="separate"/>
                    </w:r>
                    <w:r w:rsidR="00436D2F" w:rsidRPr="000E39FE">
                      <w:rPr>
                        <w:noProof/>
                        <w:lang w:val="en-US"/>
                      </w:rPr>
                      <w:t>(Sunanda)</w:t>
                    </w:r>
                    <w:r w:rsidR="00436D2F" w:rsidRPr="000E39FE">
                      <w:fldChar w:fldCharType="end"/>
                    </w:r>
                  </w:sdtContent>
                </w:sdt>
              </w:p>
            </w:sdtContent>
          </w:sdt>
        </w:tc>
      </w:tr>
    </w:tbl>
    <w:p w14:paraId="57884F40" w14:textId="77777777" w:rsidR="00C27FAB" w:rsidRPr="000E39FE" w:rsidRDefault="00C27FAB" w:rsidP="000E39FE">
      <w:pPr>
        <w:pStyle w:val="Caption"/>
        <w:rPr>
          <w:sz w:val="22"/>
          <w:szCs w:val="22"/>
        </w:rPr>
      </w:pPr>
    </w:p>
    <w:sectPr w:rsidR="00C27FAB" w:rsidRPr="000E39F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8A5BB9" w14:textId="77777777" w:rsidR="00436D2F" w:rsidRDefault="00436D2F" w:rsidP="007A0D55">
      <w:pPr>
        <w:spacing w:after="0" w:line="240" w:lineRule="auto"/>
      </w:pPr>
      <w:r>
        <w:separator/>
      </w:r>
    </w:p>
  </w:endnote>
  <w:endnote w:type="continuationSeparator" w:id="0">
    <w:p w14:paraId="47B57B3F" w14:textId="77777777" w:rsidR="00436D2F" w:rsidRDefault="00436D2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552285" w14:textId="77777777" w:rsidR="00436D2F" w:rsidRDefault="00436D2F" w:rsidP="007A0D55">
      <w:pPr>
        <w:spacing w:after="0" w:line="240" w:lineRule="auto"/>
      </w:pPr>
      <w:r>
        <w:separator/>
      </w:r>
    </w:p>
  </w:footnote>
  <w:footnote w:type="continuationSeparator" w:id="0">
    <w:p w14:paraId="43B52E3B" w14:textId="77777777" w:rsidR="00436D2F" w:rsidRDefault="00436D2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A0522" w14:textId="77777777" w:rsidR="00436D2F" w:rsidRDefault="00436D2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853D5EC" w14:textId="77777777" w:rsidR="00436D2F" w:rsidRDefault="00436D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434"/>
    <w:rsid w:val="00032559"/>
    <w:rsid w:val="00052040"/>
    <w:rsid w:val="000B25AE"/>
    <w:rsid w:val="000B55AB"/>
    <w:rsid w:val="000D24DC"/>
    <w:rsid w:val="000E39FE"/>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6D2F"/>
    <w:rsid w:val="00462DBE"/>
    <w:rsid w:val="00464699"/>
    <w:rsid w:val="00483379"/>
    <w:rsid w:val="00487BC5"/>
    <w:rsid w:val="00496888"/>
    <w:rsid w:val="004A7476"/>
    <w:rsid w:val="004E5896"/>
    <w:rsid w:val="00513EE6"/>
    <w:rsid w:val="005263F5"/>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5498"/>
    <w:rsid w:val="00A05FE8"/>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2434"/>
    <w:rsid w:val="00DC6B48"/>
    <w:rsid w:val="00DF01B0"/>
    <w:rsid w:val="00E85A05"/>
    <w:rsid w:val="00E95829"/>
    <w:rsid w:val="00EA606C"/>
    <w:rsid w:val="00EB0C8C"/>
    <w:rsid w:val="00EB51FD"/>
    <w:rsid w:val="00EB77DB"/>
    <w:rsid w:val="00EC0F26"/>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F1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24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2434"/>
    <w:rPr>
      <w:rFonts w:ascii="Lucida Grande" w:hAnsi="Lucida Grande" w:cs="Lucida Grande"/>
      <w:sz w:val="18"/>
      <w:szCs w:val="18"/>
    </w:rPr>
  </w:style>
  <w:style w:type="paragraph" w:styleId="Caption">
    <w:name w:val="caption"/>
    <w:basedOn w:val="Normal"/>
    <w:next w:val="Normal"/>
    <w:uiPriority w:val="35"/>
    <w:semiHidden/>
    <w:qFormat/>
    <w:rsid w:val="000E39F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24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2434"/>
    <w:rPr>
      <w:rFonts w:ascii="Lucida Grande" w:hAnsi="Lucida Grande" w:cs="Lucida Grande"/>
      <w:sz w:val="18"/>
      <w:szCs w:val="18"/>
    </w:rPr>
  </w:style>
  <w:style w:type="paragraph" w:styleId="Caption">
    <w:name w:val="caption"/>
    <w:basedOn w:val="Normal"/>
    <w:next w:val="Normal"/>
    <w:uiPriority w:val="35"/>
    <w:semiHidden/>
    <w:qFormat/>
    <w:rsid w:val="000E39F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A1D12A57288C41AD2AB2D6944604A6"/>
        <w:category>
          <w:name w:val="General"/>
          <w:gallery w:val="placeholder"/>
        </w:category>
        <w:types>
          <w:type w:val="bbPlcHdr"/>
        </w:types>
        <w:behaviors>
          <w:behavior w:val="content"/>
        </w:behaviors>
        <w:guid w:val="{D48531DE-1B4B-064C-9A3C-600D490D2E65}"/>
      </w:docPartPr>
      <w:docPartBody>
        <w:p w:rsidR="00D0444B" w:rsidRDefault="00D0444B">
          <w:pPr>
            <w:pStyle w:val="E1A1D12A57288C41AD2AB2D6944604A6"/>
          </w:pPr>
          <w:r w:rsidRPr="00CC586D">
            <w:rPr>
              <w:rStyle w:val="PlaceholderText"/>
              <w:b/>
              <w:color w:val="FFFFFF" w:themeColor="background1"/>
            </w:rPr>
            <w:t>[Salutation]</w:t>
          </w:r>
        </w:p>
      </w:docPartBody>
    </w:docPart>
    <w:docPart>
      <w:docPartPr>
        <w:name w:val="CD8070AD4F5B6B4EA495341EF53B29EF"/>
        <w:category>
          <w:name w:val="General"/>
          <w:gallery w:val="placeholder"/>
        </w:category>
        <w:types>
          <w:type w:val="bbPlcHdr"/>
        </w:types>
        <w:behaviors>
          <w:behavior w:val="content"/>
        </w:behaviors>
        <w:guid w:val="{8A180B9B-67D2-6C4E-B8A3-CF0287794FB4}"/>
      </w:docPartPr>
      <w:docPartBody>
        <w:p w:rsidR="00D0444B" w:rsidRDefault="00D0444B">
          <w:pPr>
            <w:pStyle w:val="CD8070AD4F5B6B4EA495341EF53B29EF"/>
          </w:pPr>
          <w:r>
            <w:rPr>
              <w:rStyle w:val="PlaceholderText"/>
            </w:rPr>
            <w:t>[First name]</w:t>
          </w:r>
        </w:p>
      </w:docPartBody>
    </w:docPart>
    <w:docPart>
      <w:docPartPr>
        <w:name w:val="FED6B040AEF69A49BB029C3FA43FF343"/>
        <w:category>
          <w:name w:val="General"/>
          <w:gallery w:val="placeholder"/>
        </w:category>
        <w:types>
          <w:type w:val="bbPlcHdr"/>
        </w:types>
        <w:behaviors>
          <w:behavior w:val="content"/>
        </w:behaviors>
        <w:guid w:val="{D57D5FA6-2673-8D41-8899-711E61408B06}"/>
      </w:docPartPr>
      <w:docPartBody>
        <w:p w:rsidR="00D0444B" w:rsidRDefault="00D0444B">
          <w:pPr>
            <w:pStyle w:val="FED6B040AEF69A49BB029C3FA43FF343"/>
          </w:pPr>
          <w:r>
            <w:rPr>
              <w:rStyle w:val="PlaceholderText"/>
            </w:rPr>
            <w:t>[Middle name]</w:t>
          </w:r>
        </w:p>
      </w:docPartBody>
    </w:docPart>
    <w:docPart>
      <w:docPartPr>
        <w:name w:val="014A7662192DA2429C7ADEACDB1BBA8C"/>
        <w:category>
          <w:name w:val="General"/>
          <w:gallery w:val="placeholder"/>
        </w:category>
        <w:types>
          <w:type w:val="bbPlcHdr"/>
        </w:types>
        <w:behaviors>
          <w:behavior w:val="content"/>
        </w:behaviors>
        <w:guid w:val="{823ED498-763A-354E-B5ED-6513D76931AD}"/>
      </w:docPartPr>
      <w:docPartBody>
        <w:p w:rsidR="00D0444B" w:rsidRDefault="00D0444B">
          <w:pPr>
            <w:pStyle w:val="014A7662192DA2429C7ADEACDB1BBA8C"/>
          </w:pPr>
          <w:r>
            <w:rPr>
              <w:rStyle w:val="PlaceholderText"/>
            </w:rPr>
            <w:t>[Last name]</w:t>
          </w:r>
        </w:p>
      </w:docPartBody>
    </w:docPart>
    <w:docPart>
      <w:docPartPr>
        <w:name w:val="0EF41751ADBE5F48952848A7786A50E7"/>
        <w:category>
          <w:name w:val="General"/>
          <w:gallery w:val="placeholder"/>
        </w:category>
        <w:types>
          <w:type w:val="bbPlcHdr"/>
        </w:types>
        <w:behaviors>
          <w:behavior w:val="content"/>
        </w:behaviors>
        <w:guid w:val="{BB00E544-00F1-ED40-BB56-34031370DF22}"/>
      </w:docPartPr>
      <w:docPartBody>
        <w:p w:rsidR="00D0444B" w:rsidRDefault="00D0444B">
          <w:pPr>
            <w:pStyle w:val="0EF41751ADBE5F48952848A7786A50E7"/>
          </w:pPr>
          <w:r>
            <w:rPr>
              <w:rStyle w:val="PlaceholderText"/>
            </w:rPr>
            <w:t>[Enter your biography]</w:t>
          </w:r>
        </w:p>
      </w:docPartBody>
    </w:docPart>
    <w:docPart>
      <w:docPartPr>
        <w:name w:val="EC19B83DF2CFB34E849C956D6F5352CD"/>
        <w:category>
          <w:name w:val="General"/>
          <w:gallery w:val="placeholder"/>
        </w:category>
        <w:types>
          <w:type w:val="bbPlcHdr"/>
        </w:types>
        <w:behaviors>
          <w:behavior w:val="content"/>
        </w:behaviors>
        <w:guid w:val="{C60880B0-7C06-AF46-8256-282BE2048773}"/>
      </w:docPartPr>
      <w:docPartBody>
        <w:p w:rsidR="00D0444B" w:rsidRDefault="00D0444B">
          <w:pPr>
            <w:pStyle w:val="EC19B83DF2CFB34E849C956D6F5352CD"/>
          </w:pPr>
          <w:r>
            <w:rPr>
              <w:rStyle w:val="PlaceholderText"/>
            </w:rPr>
            <w:t>[Enter the institution with which you are affiliated]</w:t>
          </w:r>
        </w:p>
      </w:docPartBody>
    </w:docPart>
    <w:docPart>
      <w:docPartPr>
        <w:name w:val="62C29DC92F53CC4D9C777BB9FD19D827"/>
        <w:category>
          <w:name w:val="General"/>
          <w:gallery w:val="placeholder"/>
        </w:category>
        <w:types>
          <w:type w:val="bbPlcHdr"/>
        </w:types>
        <w:behaviors>
          <w:behavior w:val="content"/>
        </w:behaviors>
        <w:guid w:val="{23FC1F52-3AC8-0C44-B122-504731F7DEFF}"/>
      </w:docPartPr>
      <w:docPartBody>
        <w:p w:rsidR="00D0444B" w:rsidRDefault="00D0444B">
          <w:pPr>
            <w:pStyle w:val="62C29DC92F53CC4D9C777BB9FD19D827"/>
          </w:pPr>
          <w:r w:rsidRPr="00EF74F7">
            <w:rPr>
              <w:b/>
              <w:color w:val="808080" w:themeColor="background1" w:themeShade="80"/>
            </w:rPr>
            <w:t>[Enter the headword for your article]</w:t>
          </w:r>
        </w:p>
      </w:docPartBody>
    </w:docPart>
    <w:docPart>
      <w:docPartPr>
        <w:name w:val="D44139AF1D49874DB106FC5AEAB780AA"/>
        <w:category>
          <w:name w:val="General"/>
          <w:gallery w:val="placeholder"/>
        </w:category>
        <w:types>
          <w:type w:val="bbPlcHdr"/>
        </w:types>
        <w:behaviors>
          <w:behavior w:val="content"/>
        </w:behaviors>
        <w:guid w:val="{B5123E8E-9DB6-EB46-AEDC-51142572D615}"/>
      </w:docPartPr>
      <w:docPartBody>
        <w:p w:rsidR="00D0444B" w:rsidRDefault="00D0444B">
          <w:pPr>
            <w:pStyle w:val="D44139AF1D49874DB106FC5AEAB780A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1A4B873B7F61247AD90A84BF49D698A"/>
        <w:category>
          <w:name w:val="General"/>
          <w:gallery w:val="placeholder"/>
        </w:category>
        <w:types>
          <w:type w:val="bbPlcHdr"/>
        </w:types>
        <w:behaviors>
          <w:behavior w:val="content"/>
        </w:behaviors>
        <w:guid w:val="{CA71F188-F413-AC4D-9628-6117C21D040F}"/>
      </w:docPartPr>
      <w:docPartBody>
        <w:p w:rsidR="00D0444B" w:rsidRDefault="00D0444B">
          <w:pPr>
            <w:pStyle w:val="41A4B873B7F61247AD90A84BF49D69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EEA9C2A311204FB4857C818F94E28C"/>
        <w:category>
          <w:name w:val="General"/>
          <w:gallery w:val="placeholder"/>
        </w:category>
        <w:types>
          <w:type w:val="bbPlcHdr"/>
        </w:types>
        <w:behaviors>
          <w:behavior w:val="content"/>
        </w:behaviors>
        <w:guid w:val="{39ED763E-88DB-C541-9AE7-3952246FDAD8}"/>
      </w:docPartPr>
      <w:docPartBody>
        <w:p w:rsidR="00D0444B" w:rsidRDefault="00D0444B">
          <w:pPr>
            <w:pStyle w:val="D6EEA9C2A311204FB4857C818F94E2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4FC3712AA28434396AD53DF92BF6A79"/>
        <w:category>
          <w:name w:val="General"/>
          <w:gallery w:val="placeholder"/>
        </w:category>
        <w:types>
          <w:type w:val="bbPlcHdr"/>
        </w:types>
        <w:behaviors>
          <w:behavior w:val="content"/>
        </w:behaviors>
        <w:guid w:val="{66EB2866-9746-FE47-AD32-5E7C00C43364}"/>
      </w:docPartPr>
      <w:docPartBody>
        <w:p w:rsidR="00D0444B" w:rsidRDefault="00D0444B">
          <w:pPr>
            <w:pStyle w:val="94FC3712AA28434396AD53DF92BF6A7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4B"/>
    <w:rsid w:val="00D044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A1D12A57288C41AD2AB2D6944604A6">
    <w:name w:val="E1A1D12A57288C41AD2AB2D6944604A6"/>
  </w:style>
  <w:style w:type="paragraph" w:customStyle="1" w:styleId="CD8070AD4F5B6B4EA495341EF53B29EF">
    <w:name w:val="CD8070AD4F5B6B4EA495341EF53B29EF"/>
  </w:style>
  <w:style w:type="paragraph" w:customStyle="1" w:styleId="FED6B040AEF69A49BB029C3FA43FF343">
    <w:name w:val="FED6B040AEF69A49BB029C3FA43FF343"/>
  </w:style>
  <w:style w:type="paragraph" w:customStyle="1" w:styleId="014A7662192DA2429C7ADEACDB1BBA8C">
    <w:name w:val="014A7662192DA2429C7ADEACDB1BBA8C"/>
  </w:style>
  <w:style w:type="paragraph" w:customStyle="1" w:styleId="0EF41751ADBE5F48952848A7786A50E7">
    <w:name w:val="0EF41751ADBE5F48952848A7786A50E7"/>
  </w:style>
  <w:style w:type="paragraph" w:customStyle="1" w:styleId="EC19B83DF2CFB34E849C956D6F5352CD">
    <w:name w:val="EC19B83DF2CFB34E849C956D6F5352CD"/>
  </w:style>
  <w:style w:type="paragraph" w:customStyle="1" w:styleId="62C29DC92F53CC4D9C777BB9FD19D827">
    <w:name w:val="62C29DC92F53CC4D9C777BB9FD19D827"/>
  </w:style>
  <w:style w:type="paragraph" w:customStyle="1" w:styleId="D44139AF1D49874DB106FC5AEAB780AA">
    <w:name w:val="D44139AF1D49874DB106FC5AEAB780AA"/>
  </w:style>
  <w:style w:type="paragraph" w:customStyle="1" w:styleId="41A4B873B7F61247AD90A84BF49D698A">
    <w:name w:val="41A4B873B7F61247AD90A84BF49D698A"/>
  </w:style>
  <w:style w:type="paragraph" w:customStyle="1" w:styleId="D6EEA9C2A311204FB4857C818F94E28C">
    <w:name w:val="D6EEA9C2A311204FB4857C818F94E28C"/>
  </w:style>
  <w:style w:type="paragraph" w:customStyle="1" w:styleId="94FC3712AA28434396AD53DF92BF6A79">
    <w:name w:val="94FC3712AA28434396AD53DF92BF6A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A1D12A57288C41AD2AB2D6944604A6">
    <w:name w:val="E1A1D12A57288C41AD2AB2D6944604A6"/>
  </w:style>
  <w:style w:type="paragraph" w:customStyle="1" w:styleId="CD8070AD4F5B6B4EA495341EF53B29EF">
    <w:name w:val="CD8070AD4F5B6B4EA495341EF53B29EF"/>
  </w:style>
  <w:style w:type="paragraph" w:customStyle="1" w:styleId="FED6B040AEF69A49BB029C3FA43FF343">
    <w:name w:val="FED6B040AEF69A49BB029C3FA43FF343"/>
  </w:style>
  <w:style w:type="paragraph" w:customStyle="1" w:styleId="014A7662192DA2429C7ADEACDB1BBA8C">
    <w:name w:val="014A7662192DA2429C7ADEACDB1BBA8C"/>
  </w:style>
  <w:style w:type="paragraph" w:customStyle="1" w:styleId="0EF41751ADBE5F48952848A7786A50E7">
    <w:name w:val="0EF41751ADBE5F48952848A7786A50E7"/>
  </w:style>
  <w:style w:type="paragraph" w:customStyle="1" w:styleId="EC19B83DF2CFB34E849C956D6F5352CD">
    <w:name w:val="EC19B83DF2CFB34E849C956D6F5352CD"/>
  </w:style>
  <w:style w:type="paragraph" w:customStyle="1" w:styleId="62C29DC92F53CC4D9C777BB9FD19D827">
    <w:name w:val="62C29DC92F53CC4D9C777BB9FD19D827"/>
  </w:style>
  <w:style w:type="paragraph" w:customStyle="1" w:styleId="D44139AF1D49874DB106FC5AEAB780AA">
    <w:name w:val="D44139AF1D49874DB106FC5AEAB780AA"/>
  </w:style>
  <w:style w:type="paragraph" w:customStyle="1" w:styleId="41A4B873B7F61247AD90A84BF49D698A">
    <w:name w:val="41A4B873B7F61247AD90A84BF49D698A"/>
  </w:style>
  <w:style w:type="paragraph" w:customStyle="1" w:styleId="D6EEA9C2A311204FB4857C818F94E28C">
    <w:name w:val="D6EEA9C2A311204FB4857C818F94E28C"/>
  </w:style>
  <w:style w:type="paragraph" w:customStyle="1" w:styleId="94FC3712AA28434396AD53DF92BF6A79">
    <w:name w:val="94FC3712AA28434396AD53DF92BF6A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Cal00</b:Tag>
    <b:SourceType>JournalArticle</b:SourceType>
    <b:Guid>{9BE7873C-667F-3640-9352-CFADA6BBF2A3}</b:Guid>
    <b:Title>Uganda’s Modern Art Movement</b:Title>
    <b:Year>2000</b:Year>
    <b:Volume>1</b:Volume>
    <b:Author>
      <b:Author>
        <b:NameList>
          <b:Person>
            <b:Last>Calder</b:Last>
            <b:First>A.</b:First>
          </b:Person>
        </b:NameList>
      </b:Author>
    </b:Author>
    <b:JournalName>Ijele. Art Journal of the African World</b:JournalName>
    <b:Issue>2</b:Issue>
    <b:RefOrder>1</b:RefOrder>
  </b:Source>
  <b:Source>
    <b:Tag>Del95</b:Tag>
    <b:SourceType>Book</b:SourceType>
    <b:Guid>{E9A7BDF5-0029-9044-9548-B7D9E83C0596}</b:Guid>
    <b:Title>Seven Stories about Modern Art in Africa</b:Title>
    <b:Publisher>White Chapel Art Gallery</b:Publisher>
    <b:City>London</b:City>
    <b:Year>1995</b:Year>
    <b:Author>
      <b:Author>
        <b:NameList>
          <b:Person>
            <b:Last>Deliss</b:Last>
            <b:First>C.</b:First>
            <b:Middle>et al.</b:Middle>
          </b:Person>
        </b:NameList>
      </b:Author>
    </b:Author>
    <b:RefOrder>2</b:RefOrder>
  </b:Source>
  <b:Source>
    <b:Tag>Kin73</b:Tag>
    <b:SourceType>Book</b:SourceType>
    <b:Guid>{496D5525-AABD-6644-9EB8-0B9B5753CDFD}</b:Guid>
    <b:Author>
      <b:Author>
        <b:NameList>
          <b:Person>
            <b:Last>Kingdon</b:Last>
            <b:First>J.</b:First>
          </b:Person>
        </b:NameList>
      </b:Author>
    </b:Author>
    <b:Title>Mkomazi Mind and Memory Maps, Makerere Art Gallery Catalogue, School of Fine Art Makerere University n.d.</b:Title>
    <b:Publisher>Royal Geographical Society</b:Publisher>
    <b:Year>1973</b:Year>
    <b:RefOrder>3</b:RefOrder>
  </b:Source>
  <b:Source>
    <b:Tag>Kin62</b:Tag>
    <b:SourceType>JournalArticle</b:SourceType>
    <b:Guid>{220F374E-B3C6-E44A-9366-111C8A839046}</b:Guid>
    <b:Title>Reflections</b:Title>
    <b:Year>1962</b:Year>
    <b:Volume>2</b:Volume>
    <b:Author>
      <b:Author>
        <b:NameList>
          <b:Person>
            <b:Last>Kingdon</b:Last>
            <b:First>J.</b:First>
          </b:Person>
        </b:NameList>
      </b:Author>
    </b:Author>
    <b:JournalName>Transition</b:JournalName>
    <b:Month>October</b:Month>
    <b:Issue>6 &amp; 7</b:Issue>
    <b:RefOrder>4</b:RefOrder>
  </b:Source>
  <b:Source>
    <b:Tag>Kin95</b:Tag>
    <b:SourceType>BookSection</b:SourceType>
    <b:Guid>{E3A893DA-D181-284A-9295-975FED35D212}</b:Guid>
    <b:Author>
      <b:Author>
        <b:NameList>
          <b:Person>
            <b:Last>Kingdon</b:Last>
            <b:First>J.</b:First>
          </b:Person>
        </b:NameList>
      </b:Author>
      <b:Editor>
        <b:NameList>
          <b:Person>
            <b:Last>al.</b:Last>
            <b:First>Deliss</b:First>
            <b:Middle>et.</b:Middle>
          </b:Person>
        </b:NameList>
      </b:Editor>
    </b:Author>
    <b:Title>“Makerere Art School”, Interview with Wanjiku Nyachae</b:Title>
    <b:Year>1995</b:Year>
    <b:BookTitle>Seven Stories about Modern Art in Africa</b:BookTitle>
    <b:RefOrder>5</b:RefOrder>
  </b:Source>
  <b:Source>
    <b:Tag>Kye01</b:Tag>
    <b:SourceType>Book</b:SourceType>
    <b:Guid>{DE8B6F2E-471C-8A46-803F-690432A5751B}</b:Guid>
    <b:Title>L’art modern a l’university de Makerere Ouganda, Antholgie de l’art Africain du Xxe Siecle</b:Title>
    <b:City>Paris</b:City>
    <b:Publisher>Editions Revue Noire</b:Publisher>
    <b:Year>2001</b:Year>
    <b:Pages>192-194</b:Pages>
    <b:Author>
      <b:Author>
        <b:NameList>
          <b:Person>
            <b:Last>Kyeyune</b:Last>
            <b:First>G.</b:First>
          </b:Person>
        </b:NameList>
      </b:Author>
    </b:Author>
    <b:RefOrder>7</b:RefOrder>
  </b:Source>
  <b:Source>
    <b:Tag>Kye02</b:Tag>
    <b:SourceType>BookSection</b:SourceType>
    <b:Guid>{B1BCDD67-B220-D646-9FC3-8078F1407380}</b:Guid>
    <b:Title>“Uganda’s Visual Environment”</b:Title>
    <b:City>London</b:City>
    <b:Publisher>The Triangle Trust</b:Publisher>
    <b:Year>2002</b:Year>
    <b:Pages>43-48</b:Pages>
    <b:Author>
      <b:Author>
        <b:NameList>
          <b:Person>
            <b:Last>Kyeyune</b:Last>
            <b:First>G.</b:First>
          </b:Person>
        </b:NameList>
      </b:Author>
      <b:Editor>
        <b:NameList>
          <b:Person>
            <b:Last>Picton</b:Last>
            <b:First>John</b:First>
            <b:Middle>E.</b:Middle>
          </b:Person>
          <b:Person>
            <b:Last>Court</b:Last>
          </b:Person>
          <b:Person>
            <b:Last>Loder</b:Last>
            <b:First>R.</b:First>
          </b:Person>
        </b:NameList>
      </b:Editor>
    </b:Author>
    <b:BookTitle>Action and Vision: Painting and Sculpture in Ethiopia, Kenya and Uganda from 1980</b:BookTitle>
    <b:RefOrder>8</b:RefOrder>
  </b:Source>
  <b:Source>
    <b:Tag>Nti60</b:Tag>
    <b:SourceType>BookSection</b:SourceType>
    <b:Guid>{0F5E93FB-1056-1148-8C5A-88C91E20354C}</b:Guid>
    <b:Author>
      <b:Author>
        <b:NameList>
          <b:Person>
            <b:Last>Ntiro</b:Last>
            <b:First>S.</b:First>
          </b:Person>
        </b:NameList>
      </b:Author>
    </b:Author>
    <b:Title>"The future of East African Art"</b:Title>
    <b:BookTitle>East African Cultural Heritage</b:BookTitle>
    <b:City>Nairobi</b:City>
    <b:CountryRegion>Kenya</b:CountryRegion>
    <b:Publisher>The East African Publishing House Ltd.</b:Publisher>
    <b:Year>1960</b:Year>
    <b:RefOrder>9</b:RefOrder>
  </b:Source>
  <b:Source>
    <b:Tag>Kas99</b:Tag>
    <b:SourceType>Book</b:SourceType>
    <b:Guid>{01633729-6EAD-2049-86C7-92794E2976B5}</b:Guid>
    <b:Title>Contemporary African Art</b:Title>
    <b:City>London</b:City>
    <b:Publisher>Thames and Hudson Ltd.</b:Publisher>
    <b:Year>1999</b:Year>
    <b:Author>
      <b:Author>
        <b:NameList>
          <b:Person>
            <b:Last>Kasfir</b:Last>
            <b:First>S.</b:First>
            <b:Middle>L.</b:Middle>
          </b:Person>
        </b:NameList>
      </b:Author>
    </b:Author>
    <b:RefOrder>10</b:RefOrder>
  </b:Source>
  <b:Source>
    <b:Tag>Sun03</b:Tag>
    <b:SourceType>JournalArticle</b:SourceType>
    <b:Guid>{6EB61F1B-ACB0-744A-BCF9-76A7CDBD79C0}</b:Guid>
    <b:Title>The Local and Beyond: Francis Nnaggenda’s Sculptural Innovations, Nka</b:Title>
    <b:Year>2003</b:Year>
    <b:Pages>76-79</b:Pages>
    <b:Author>
      <b:Author>
        <b:NameList>
          <b:Person>
            <b:Last>Sunanda</b:Last>
            <b:First>K.</b:First>
            <b:Middle>S.</b:Middle>
          </b:Person>
        </b:NameList>
      </b:Author>
    </b:Author>
    <b:JournalName>Journal of Contemporary African Art</b:JournalName>
    <b:Month>Spring/Summer</b:Month>
    <b:Issue>18</b:Issue>
    <b:RefOrder>12</b:RefOrder>
  </b:Source>
  <b:Source>
    <b:Tag>Kye03</b:Tag>
    <b:SourceType>Book</b:SourceType>
    <b:Guid>{4E63B8D0-CAD8-B348-8266-3E42C257800E}</b:Guid>
    <b:Title>Art in Uganda in the 20th Century (Diss.)</b:Title>
    <b:Publisher>School of Oriental and African Studies University of London  </b:Publisher>
    <b:Year>2003</b:Year>
    <b:Author>
      <b:Author>
        <b:NameList>
          <b:Person>
            <b:Last>Kyeyune</b:Last>
            <b:First>G.</b:First>
          </b:Person>
        </b:NameList>
      </b:Author>
    </b:Author>
    <b:RefOrder>6</b:RefOrder>
  </b:Source>
  <b:Source>
    <b:Tag>Sun00</b:Tag>
    <b:SourceType>Book</b:SourceType>
    <b:Guid>{34262337-20AD-C644-870F-25F11A6DBDC2}</b:Guid>
    <b:Author>
      <b:Author>
        <b:NameList>
          <b:Person>
            <b:Last>Sunanda</b:Last>
            <b:First>S.</b:First>
          </b:Person>
        </b:NameList>
      </b:Author>
    </b:Author>
    <b:Title>Imaging Art, Making History: Two Generations of Makerere Art (Diss.)</b:Title>
    <b:City>Atlanta</b:City>
    <b:StateProvince>Georgia</b:StateProvince>
    <b:Publisher>Emory University</b:Publisher>
    <b:Year>2000</b:Year>
    <b:RefOrder>11</b:RefOrder>
  </b:Source>
</b:Sources>
</file>

<file path=customXml/itemProps1.xml><?xml version="1.0" encoding="utf-8"?>
<ds:datastoreItem xmlns:ds="http://schemas.openxmlformats.org/officeDocument/2006/customXml" ds:itemID="{CE6BF2C0-1EB3-0340-AAAD-1094DD67D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3</Pages>
  <Words>1031</Words>
  <Characters>5877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4</cp:revision>
  <dcterms:created xsi:type="dcterms:W3CDTF">2015-06-25T17:09:00Z</dcterms:created>
  <dcterms:modified xsi:type="dcterms:W3CDTF">2015-09-27T16:05:00Z</dcterms:modified>
</cp:coreProperties>
</file>