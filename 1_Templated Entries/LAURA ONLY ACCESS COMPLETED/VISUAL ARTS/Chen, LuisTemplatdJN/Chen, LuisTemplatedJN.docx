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817562" w14:textId="77777777" w:rsidTr="00922950">
        <w:tc>
          <w:tcPr>
            <w:tcW w:w="491" w:type="dxa"/>
            <w:vMerge w:val="restart"/>
            <w:shd w:val="clear" w:color="auto" w:fill="A6A6A6" w:themeFill="background1" w:themeFillShade="A6"/>
            <w:textDirection w:val="btLr"/>
          </w:tcPr>
          <w:p w14:paraId="59155F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29528D4CADB040AACC85D94197A99E"/>
            </w:placeholder>
            <w:showingPlcHdr/>
            <w:dropDownList>
              <w:listItem w:displayText="Dr." w:value="Dr."/>
              <w:listItem w:displayText="Prof." w:value="Prof."/>
            </w:dropDownList>
          </w:sdtPr>
          <w:sdtEndPr/>
          <w:sdtContent>
            <w:tc>
              <w:tcPr>
                <w:tcW w:w="1259" w:type="dxa"/>
              </w:tcPr>
              <w:p w14:paraId="23EC63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88466BD825314BBF279D88B1809C9D"/>
            </w:placeholder>
            <w:text/>
          </w:sdtPr>
          <w:sdtEndPr/>
          <w:sdtContent>
            <w:tc>
              <w:tcPr>
                <w:tcW w:w="2073" w:type="dxa"/>
              </w:tcPr>
              <w:p w14:paraId="3EA916F9" w14:textId="4E0ADADF" w:rsidR="00B574C9" w:rsidRDefault="00A35784" w:rsidP="00A35784">
                <w:r>
                  <w:t>Jack</w:t>
                </w:r>
              </w:p>
            </w:tc>
          </w:sdtContent>
        </w:sdt>
        <w:sdt>
          <w:sdtPr>
            <w:alias w:val="Middle name"/>
            <w:tag w:val="authorMiddleName"/>
            <w:id w:val="-2076034781"/>
            <w:placeholder>
              <w:docPart w:val="D68AACC0F7B60A4F8E33073D480FEF9C"/>
            </w:placeholder>
            <w:showingPlcHdr/>
            <w:text/>
          </w:sdtPr>
          <w:sdtEndPr/>
          <w:sdtContent>
            <w:tc>
              <w:tcPr>
                <w:tcW w:w="2551" w:type="dxa"/>
              </w:tcPr>
              <w:p w14:paraId="77E31E2D" w14:textId="77777777" w:rsidR="00B574C9" w:rsidRDefault="00B574C9" w:rsidP="00922950">
                <w:r>
                  <w:rPr>
                    <w:rStyle w:val="PlaceholderText"/>
                  </w:rPr>
                  <w:t>[Middle name]</w:t>
                </w:r>
              </w:p>
            </w:tc>
          </w:sdtContent>
        </w:sdt>
        <w:sdt>
          <w:sdtPr>
            <w:alias w:val="Last name"/>
            <w:tag w:val="authorLastName"/>
            <w:id w:val="-1088529830"/>
            <w:placeholder>
              <w:docPart w:val="1FF594FCC2F6E544B2423CA4309BEC9B"/>
            </w:placeholder>
            <w:text/>
          </w:sdtPr>
          <w:sdtEndPr/>
          <w:sdtContent>
            <w:tc>
              <w:tcPr>
                <w:tcW w:w="2642" w:type="dxa"/>
              </w:tcPr>
              <w:p w14:paraId="5F09AEBD" w14:textId="4960114C" w:rsidR="00B574C9" w:rsidRDefault="00A35784" w:rsidP="00A35784">
                <w:r>
                  <w:t>Lee</w:t>
                </w:r>
              </w:p>
            </w:tc>
          </w:sdtContent>
        </w:sdt>
      </w:tr>
      <w:tr w:rsidR="00B574C9" w14:paraId="31471B33" w14:textId="77777777" w:rsidTr="001A6A06">
        <w:trPr>
          <w:trHeight w:val="986"/>
        </w:trPr>
        <w:tc>
          <w:tcPr>
            <w:tcW w:w="491" w:type="dxa"/>
            <w:vMerge/>
            <w:shd w:val="clear" w:color="auto" w:fill="A6A6A6" w:themeFill="background1" w:themeFillShade="A6"/>
          </w:tcPr>
          <w:p w14:paraId="2E80F995" w14:textId="77777777" w:rsidR="00B574C9" w:rsidRPr="001A6A06" w:rsidRDefault="00B574C9" w:rsidP="00CF1542">
            <w:pPr>
              <w:jc w:val="center"/>
              <w:rPr>
                <w:b/>
                <w:color w:val="FFFFFF" w:themeColor="background1"/>
              </w:rPr>
            </w:pPr>
          </w:p>
        </w:tc>
        <w:sdt>
          <w:sdtPr>
            <w:alias w:val="Biography"/>
            <w:tag w:val="authorBiography"/>
            <w:id w:val="938807824"/>
            <w:placeholder>
              <w:docPart w:val="24026CD8A64D244981D28CD0077E7C87"/>
            </w:placeholder>
            <w:showingPlcHdr/>
          </w:sdtPr>
          <w:sdtEndPr/>
          <w:sdtContent>
            <w:tc>
              <w:tcPr>
                <w:tcW w:w="8525" w:type="dxa"/>
                <w:gridSpan w:val="4"/>
              </w:tcPr>
              <w:p w14:paraId="24F39FD3" w14:textId="77777777" w:rsidR="00B574C9" w:rsidRDefault="00B574C9" w:rsidP="00922950">
                <w:r>
                  <w:rPr>
                    <w:rStyle w:val="PlaceholderText"/>
                  </w:rPr>
                  <w:t>[Enter your biography]</w:t>
                </w:r>
              </w:p>
            </w:tc>
          </w:sdtContent>
        </w:sdt>
      </w:tr>
      <w:tr w:rsidR="00B574C9" w14:paraId="566ACDAB" w14:textId="77777777" w:rsidTr="001A6A06">
        <w:trPr>
          <w:trHeight w:val="986"/>
        </w:trPr>
        <w:tc>
          <w:tcPr>
            <w:tcW w:w="491" w:type="dxa"/>
            <w:vMerge/>
            <w:shd w:val="clear" w:color="auto" w:fill="A6A6A6" w:themeFill="background1" w:themeFillShade="A6"/>
          </w:tcPr>
          <w:p w14:paraId="0FEB3A30" w14:textId="77777777" w:rsidR="00B574C9" w:rsidRPr="001A6A06" w:rsidRDefault="00B574C9" w:rsidP="00CF1542">
            <w:pPr>
              <w:jc w:val="center"/>
              <w:rPr>
                <w:b/>
                <w:color w:val="FFFFFF" w:themeColor="background1"/>
              </w:rPr>
            </w:pPr>
          </w:p>
        </w:tc>
        <w:sdt>
          <w:sdtPr>
            <w:alias w:val="Affiliation"/>
            <w:tag w:val="affiliation"/>
            <w:id w:val="2012937915"/>
            <w:placeholder>
              <w:docPart w:val="375136F0FF19344798AC840951629CF8"/>
            </w:placeholder>
            <w:showingPlcHdr/>
            <w:text/>
          </w:sdtPr>
          <w:sdtEndPr/>
          <w:sdtContent>
            <w:tc>
              <w:tcPr>
                <w:tcW w:w="8525" w:type="dxa"/>
                <w:gridSpan w:val="4"/>
              </w:tcPr>
              <w:p w14:paraId="4E2401ED" w14:textId="77777777" w:rsidR="00B574C9" w:rsidRDefault="00B574C9" w:rsidP="00B574C9">
                <w:r>
                  <w:rPr>
                    <w:rStyle w:val="PlaceholderText"/>
                  </w:rPr>
                  <w:t>[Enter the institution with which you are affiliated]</w:t>
                </w:r>
              </w:p>
            </w:tc>
          </w:sdtContent>
        </w:sdt>
      </w:tr>
    </w:tbl>
    <w:p w14:paraId="5A60FA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4A4B4FA" w14:textId="77777777" w:rsidTr="00244BB0">
        <w:tc>
          <w:tcPr>
            <w:tcW w:w="9016" w:type="dxa"/>
            <w:shd w:val="clear" w:color="auto" w:fill="A6A6A6" w:themeFill="background1" w:themeFillShade="A6"/>
            <w:tcMar>
              <w:top w:w="113" w:type="dxa"/>
              <w:bottom w:w="113" w:type="dxa"/>
            </w:tcMar>
          </w:tcPr>
          <w:p w14:paraId="5577EB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709BE0" w14:textId="77777777" w:rsidTr="003F0D73">
        <w:sdt>
          <w:sdtPr>
            <w:alias w:val="Article headword"/>
            <w:tag w:val="articleHeadword"/>
            <w:id w:val="-361440020"/>
            <w:placeholder>
              <w:docPart w:val="41F4DAFD8505C3459545E99F07FCEAEC"/>
            </w:placeholder>
            <w:text/>
          </w:sdtPr>
          <w:sdtEndPr/>
          <w:sdtContent>
            <w:tc>
              <w:tcPr>
                <w:tcW w:w="9016" w:type="dxa"/>
                <w:tcMar>
                  <w:top w:w="113" w:type="dxa"/>
                  <w:bottom w:w="113" w:type="dxa"/>
                </w:tcMar>
              </w:tcPr>
              <w:p w14:paraId="6DBFCEE2" w14:textId="77777777" w:rsidR="003F0D73" w:rsidRPr="00FB589A" w:rsidRDefault="00640B47" w:rsidP="00640B47">
                <w:r w:rsidRPr="00DF1501">
                  <w:rPr>
                    <w:lang w:val="en-CA" w:eastAsia="ja-JP"/>
                  </w:rPr>
                  <w:t>Chan, Luis</w:t>
                </w:r>
                <w:r>
                  <w:rPr>
                    <w:lang w:val="en-CA" w:eastAsia="ja-JP"/>
                  </w:rPr>
                  <w:t xml:space="preserve"> (1905-1995)</w:t>
                </w:r>
              </w:p>
            </w:tc>
          </w:sdtContent>
        </w:sdt>
      </w:tr>
      <w:tr w:rsidR="00464699" w14:paraId="03F9BBB6" w14:textId="77777777" w:rsidTr="007821B0">
        <w:sdt>
          <w:sdtPr>
            <w:alias w:val="Variant headwords"/>
            <w:tag w:val="variantHeadwords"/>
            <w:id w:val="173464402"/>
            <w:placeholder>
              <w:docPart w:val="044586FF5D44344CB0250475B8ABE01D"/>
            </w:placeholder>
          </w:sdtPr>
          <w:sdtEndPr/>
          <w:sdtContent>
            <w:tc>
              <w:tcPr>
                <w:tcW w:w="9016" w:type="dxa"/>
                <w:tcMar>
                  <w:top w:w="113" w:type="dxa"/>
                  <w:bottom w:w="113" w:type="dxa"/>
                </w:tcMar>
              </w:tcPr>
              <w:p w14:paraId="6518D03E" w14:textId="2E3B20C8" w:rsidR="00464699" w:rsidRDefault="00640B47" w:rsidP="00640B47">
                <w:r>
                  <w:t xml:space="preserve">Chen, </w:t>
                </w:r>
                <w:proofErr w:type="spellStart"/>
                <w:r>
                  <w:t>Fushan</w:t>
                </w:r>
                <w:proofErr w:type="spellEnd"/>
                <w:r w:rsidR="00723BFA">
                  <w:t xml:space="preserve"> </w:t>
                </w:r>
                <w:r w:rsidR="00723BFA">
                  <w:rPr>
                    <w:rFonts w:hint="eastAsia"/>
                    <w:lang w:eastAsia="zh-CN"/>
                  </w:rPr>
                  <w:t>陈福善</w:t>
                </w:r>
              </w:p>
            </w:tc>
          </w:sdtContent>
        </w:sdt>
      </w:tr>
      <w:tr w:rsidR="00E85A05" w14:paraId="68635C2D" w14:textId="77777777" w:rsidTr="003F0D73">
        <w:sdt>
          <w:sdtPr>
            <w:alias w:val="Abstract"/>
            <w:tag w:val="abstract"/>
            <w:id w:val="-635871867"/>
            <w:placeholder>
              <w:docPart w:val="AFA984D19A6DD341A93EA5C25CDF8981"/>
            </w:placeholder>
          </w:sdtPr>
          <w:sdtEndPr/>
          <w:sdtContent>
            <w:tc>
              <w:tcPr>
                <w:tcW w:w="9016" w:type="dxa"/>
                <w:tcMar>
                  <w:top w:w="113" w:type="dxa"/>
                  <w:bottom w:w="113" w:type="dxa"/>
                </w:tcMar>
              </w:tcPr>
              <w:p w14:paraId="1EA2D8C9" w14:textId="77777777" w:rsidR="00E85A05" w:rsidRDefault="00640B47" w:rsidP="00E85A05">
                <w:r>
                  <w:t>Luis Chan was a doyen in Hong Kong art whose artistic career not only witnessed but also paved the way for the development of 20</w:t>
                </w:r>
                <w:r>
                  <w:rPr>
                    <w:vertAlign w:val="superscript"/>
                  </w:rPr>
                  <w:t>th</w:t>
                </w:r>
                <w:r>
                  <w:t xml:space="preserve"> Century Hong Kong art. Chan is well known in adopting different painting styles, and his curiosity in trying new things ultimately led him to establish his unique artistic style that marked the modernity of Hong Kong art. During 1920s until the 1950s, when Chan merely worked as a “</w:t>
                </w:r>
                <w:bookmarkStart w:id="0" w:name="_GoBack"/>
                <w:bookmarkEnd w:id="0"/>
                <w:r>
                  <w:t xml:space="preserve">Sunday painter”, he followed closely a conventional Western painting style; in particular the practice of outdoor sketching in watercolour influenced by contemporary British and American </w:t>
                </w:r>
                <w:proofErr w:type="spellStart"/>
                <w:r>
                  <w:t>watercolourists</w:t>
                </w:r>
                <w:proofErr w:type="spellEnd"/>
                <w:r>
                  <w:t xml:space="preserve"> such as Frank </w:t>
                </w:r>
                <w:proofErr w:type="spellStart"/>
                <w:r>
                  <w:t>Brangwyn</w:t>
                </w:r>
                <w:proofErr w:type="spellEnd"/>
                <w:r>
                  <w:t xml:space="preserve">, J. M. W. Turner and John Sargent whom he admired. Executed in sketchy and bold brushwork, Chan was renowned for his quick sketching technique in watercolour landscapes, and it was this working manner and the huge quantities of works he produced that earned him the name of “Watercolour King” amongst artists in Hong Kong in 1950s. Since 1960s, Chan attempted develop a modern style of painting by borrowing from Cubism, Constructivism, Abstract Expressionism, Surrealism, and finally ended up developing an imaginative, fanciful and childlike style of his own.    </w:t>
                </w:r>
              </w:p>
            </w:tc>
          </w:sdtContent>
        </w:sdt>
      </w:tr>
      <w:tr w:rsidR="003F0D73" w14:paraId="2AD67960" w14:textId="77777777" w:rsidTr="003F0D73">
        <w:sdt>
          <w:sdtPr>
            <w:alias w:val="Article text"/>
            <w:tag w:val="articleText"/>
            <w:id w:val="634067588"/>
            <w:placeholder>
              <w:docPart w:val="CAF23B1A9589EB4E8108879A9CB55778"/>
            </w:placeholder>
          </w:sdtPr>
          <w:sdtEndPr/>
          <w:sdtContent>
            <w:tc>
              <w:tcPr>
                <w:tcW w:w="9016" w:type="dxa"/>
                <w:tcMar>
                  <w:top w:w="113" w:type="dxa"/>
                  <w:bottom w:w="113" w:type="dxa"/>
                </w:tcMar>
              </w:tcPr>
              <w:p w14:paraId="46D41D4A" w14:textId="4D956168" w:rsidR="00640B47" w:rsidRDefault="00640B47" w:rsidP="00640B47">
                <w:r>
                  <w:t>Luis Chan was a doyen in Hong Kong art whose artistic career not only witnessed but also paved the way for the development of 20</w:t>
                </w:r>
                <w:r>
                  <w:rPr>
                    <w:vertAlign w:val="superscript"/>
                  </w:rPr>
                  <w:t>th</w:t>
                </w:r>
                <w:r>
                  <w:t xml:space="preserve"> Century Hong Kong art. Chan is well known in adopting different painting styles, and his curiosity in trying new things ultimately led him to establish his unique artistic style that marked the modernity of Hong Kong art. During 1920s until the 1950s, when Chan merely worked as a “Sunday painter”, he followed closely a conventional Western painting style; in particular the practice of outdoor sketching in watercolour influenced by contemporary British and American </w:t>
                </w:r>
                <w:proofErr w:type="spellStart"/>
                <w:r>
                  <w:t>watercolourists</w:t>
                </w:r>
                <w:proofErr w:type="spellEnd"/>
                <w:r>
                  <w:t xml:space="preserve"> such as Frank </w:t>
                </w:r>
                <w:proofErr w:type="spellStart"/>
                <w:r>
                  <w:t>Brangwyn</w:t>
                </w:r>
                <w:proofErr w:type="spellEnd"/>
                <w:r>
                  <w:t xml:space="preserve">, J. M. W. Turner and John Sargent whom he admired. Executed in sketchy and bold brushwork, Chan was renowned for his quick sketching technique in watercolour landscapes, and it was this working manner and the huge quantities of works he produced that earned him the name of “Watercolour King” amongst artists in Hong Kong in 1950s. Since 1960s, Chan attempted develop a modern style of painting by borrowing from Cubism, Constructivism, Abstract Expressionism, Surrealism, and finally ended up developing an imaginative, fanciful and childlike style of his own.    </w:t>
                </w:r>
              </w:p>
              <w:p w14:paraId="52746BC9" w14:textId="77777777" w:rsidR="00640B47" w:rsidRDefault="00640B47" w:rsidP="00640B47"/>
              <w:p w14:paraId="5757D7EF" w14:textId="77777777" w:rsidR="00640B47" w:rsidRDefault="00640B47" w:rsidP="00640B47">
                <w:r>
                  <w:t xml:space="preserve">Born in a Chinese family in Panama, Chan was a self-taught artist, with his art knowledge mainly acquired through reading art magazines from the UK. In the early 1930s, Chan met other local young artists such as Lee Byng (1903-1993) and Yee Bon (1903-1993) who had just returned to Hong Kong after their study in the Ontario College of Art in Toronto. From this time, these three artists became very close friends, and it was likely that Chan acquired his oil painting skill through practicing together with Yee and Lee.  </w:t>
                </w:r>
              </w:p>
              <w:p w14:paraId="6003C476" w14:textId="77777777" w:rsidR="00640B47" w:rsidRDefault="00640B47" w:rsidP="00640B47"/>
              <w:p w14:paraId="0B94DE81" w14:textId="77777777" w:rsidR="00640B47" w:rsidRDefault="00640B47" w:rsidP="00640B47">
                <w:r>
                  <w:lastRenderedPageBreak/>
                  <w:t xml:space="preserve">Whilst Chan worked only as an amateur artist before the 1950s, he spent most of his spare time in outdoor sketching. Victoria Harbour, fishing boats and the cityscape of Hong Kong were recurrent themes in Chan’s watercolours. The rapid growth of Hong Kong since 1960s was perhaps an impetus to Chan in changing his painting style. Inspired by a French engraver whose works were shown in Hong Kong in early 1960s, Chan integrated printing techniques with his spontaneous drawing instead of copying directly from nature. Following the randomly printed colour patches on Chinese rice paper, Chan transformed them into fancy figures and dreamlike landscapes through imagination, and the outcome was an unprecedented hybridization of both traditional and modern, realistic and imaginative, Chinese and Western elements which was not seen elsewhere before. </w:t>
                </w:r>
              </w:p>
              <w:p w14:paraId="6928A319" w14:textId="77777777" w:rsidR="00640B47" w:rsidRDefault="00640B47" w:rsidP="00640B47"/>
              <w:p w14:paraId="5705E4AD" w14:textId="77777777" w:rsidR="00640B47" w:rsidRDefault="00640B47" w:rsidP="00640B47">
                <w:r>
                  <w:t xml:space="preserve">Despite working as a very devoted amateur painter, Luis Chan was enthusiastic in promoting local art activities through organizing art clubs and exhibitions for other local artists. He was also an active art critic as his art reviews were often seen in local newspapers from 1930s to 1970s. </w:t>
                </w:r>
              </w:p>
              <w:p w14:paraId="18229E96" w14:textId="77777777" w:rsidR="00640B47" w:rsidRDefault="00640B47" w:rsidP="00640B47"/>
              <w:p w14:paraId="032A9CE3" w14:textId="77777777" w:rsidR="00640B47" w:rsidRDefault="00640B47" w:rsidP="00640B47">
                <w:r>
                  <w:t>Chan’s playful attitude towards art is best described in his own words: “Throughout my career I liked to change, experimenting with new ideas and new methods. I would feel bored if ever I came to a standstill, painting the same old subject and the same old style again and again. One must keep on growing, evolving and creating!”</w:t>
                </w:r>
              </w:p>
              <w:p w14:paraId="14D17361" w14:textId="77777777" w:rsidR="00640B47" w:rsidRDefault="00640B47" w:rsidP="00640B47"/>
              <w:p w14:paraId="42440B96" w14:textId="77777777" w:rsidR="00640B47" w:rsidRDefault="00640B47" w:rsidP="00640B47">
                <w:r>
                  <w:t>Luis Chan died on 25 June 1995, at the age of 95.</w:t>
                </w:r>
              </w:p>
              <w:p w14:paraId="76629293" w14:textId="77777777" w:rsidR="00A35784" w:rsidRDefault="00A35784" w:rsidP="00C27FAB"/>
              <w:p w14:paraId="3E9DFA3A" w14:textId="154B778E" w:rsidR="00A35784" w:rsidRDefault="00A35784" w:rsidP="00C27FAB">
                <w:r>
                  <w:t>[File: dl1.jpg, dl2.jpg, dl3.jpg, dl4.jpg, dl5.jpg, dl6.jpg, dl7.jpg]</w:t>
                </w:r>
              </w:p>
              <w:p w14:paraId="76C6A08E" w14:textId="77777777" w:rsidR="00A35784" w:rsidRDefault="00A35784" w:rsidP="00C27FAB"/>
              <w:p w14:paraId="06FC41EF" w14:textId="03638491" w:rsidR="00A35784" w:rsidRDefault="00A35784" w:rsidP="00A35784">
                <w:pPr>
                  <w:pStyle w:val="Caption"/>
                  <w:keepNext/>
                </w:pPr>
                <w:r>
                  <w:t xml:space="preserve">Figure </w:t>
                </w:r>
                <w:r w:rsidR="001522B7">
                  <w:fldChar w:fldCharType="begin"/>
                </w:r>
                <w:r w:rsidR="001522B7">
                  <w:instrText xml:space="preserve"> SEQ Figure \* ARABIC </w:instrText>
                </w:r>
                <w:r w:rsidR="001522B7">
                  <w:fldChar w:fldCharType="separate"/>
                </w:r>
                <w:r>
                  <w:rPr>
                    <w:noProof/>
                  </w:rPr>
                  <w:t>1</w:t>
                </w:r>
                <w:r w:rsidR="001522B7">
                  <w:rPr>
                    <w:noProof/>
                  </w:rPr>
                  <w:fldChar w:fldCharType="end"/>
                </w:r>
                <w:r>
                  <w:t xml:space="preserve"> Luis Chan, </w:t>
                </w:r>
                <w:r>
                  <w:rPr>
                    <w:i/>
                  </w:rPr>
                  <w:t>Dreamland</w:t>
                </w:r>
                <w:r>
                  <w:t xml:space="preserve">, 1979. Ink and colour on paper, </w:t>
                </w:r>
                <w:proofErr w:type="spellStart"/>
                <w:r>
                  <w:t>handscroll</w:t>
                </w:r>
                <w:proofErr w:type="spellEnd"/>
                <w:r>
                  <w:t>. Hong Kong Museum of Art</w:t>
                </w:r>
              </w:p>
              <w:p w14:paraId="167A2CFE" w14:textId="77777777" w:rsidR="00A35784" w:rsidRDefault="00A35784" w:rsidP="00A35784">
                <w:pPr>
                  <w:pStyle w:val="Normal1"/>
                </w:pPr>
              </w:p>
              <w:p w14:paraId="681CC478" w14:textId="77777777" w:rsidR="00A35784" w:rsidRDefault="001522B7" w:rsidP="00A35784">
                <w:hyperlink r:id="rId8">
                  <w:r w:rsidR="00A35784">
                    <w:rPr>
                      <w:rFonts w:ascii="Times New Roman" w:eastAsia="Times New Roman" w:hAnsi="Times New Roman" w:cs="Times New Roman"/>
                      <w:color w:val="0000FF"/>
                      <w:u w:val="single"/>
                    </w:rPr>
                    <w:t>http://www.lcsd.gov.hk/CE/Museum/Arts/en_US/web/ma/collection08a.html</w:t>
                  </w:r>
                </w:hyperlink>
                <w:hyperlink r:id="rId9">
                  <w:r w:rsidR="00A35784" w:rsidRPr="00A35784">
                    <w:rPr>
                      <w:rStyle w:val="Hyperlink"/>
                    </w:rPr>
                    <w:t>http://www.lcsd.gov.hk/CE/Museum/Arts/en_US/web/ma/collectio</w:t>
                  </w:r>
                  <w:r w:rsidR="00A35784" w:rsidRPr="00A35784">
                    <w:rPr>
                      <w:rStyle w:val="Hyperlink"/>
                    </w:rPr>
                    <w:t>n</w:t>
                  </w:r>
                  <w:r w:rsidR="00A35784" w:rsidRPr="00A35784">
                    <w:rPr>
                      <w:rStyle w:val="Hyperlink"/>
                    </w:rPr>
                    <w:t>08a.html</w:t>
                  </w:r>
                </w:hyperlink>
              </w:p>
              <w:p w14:paraId="32AA1247" w14:textId="77777777" w:rsidR="00A35784" w:rsidRDefault="001522B7" w:rsidP="00A35784">
                <w:hyperlink r:id="rId10">
                  <w:r w:rsidR="00A35784" w:rsidRPr="00A35784">
                    <w:rPr>
                      <w:rStyle w:val="Hyperlink"/>
                    </w:rPr>
                    <w:t>http://www.lcsd.gov.hk/CE/Museum/Arts/en_US/web/ma/collection08a.html</w:t>
                  </w:r>
                </w:hyperlink>
              </w:p>
              <w:p w14:paraId="477D3E93" w14:textId="77777777" w:rsidR="003F0D73" w:rsidRDefault="003F0D73" w:rsidP="00C27FAB"/>
            </w:tc>
          </w:sdtContent>
        </w:sdt>
      </w:tr>
      <w:tr w:rsidR="003235A7" w14:paraId="4B4380E2" w14:textId="77777777" w:rsidTr="003235A7">
        <w:tc>
          <w:tcPr>
            <w:tcW w:w="9016" w:type="dxa"/>
          </w:tcPr>
          <w:p w14:paraId="00FB27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94C5966636194FA5327BBBCCBF13EC"/>
              </w:placeholder>
            </w:sdtPr>
            <w:sdtEndPr/>
            <w:sdtContent>
              <w:p w14:paraId="23108C35" w14:textId="77777777" w:rsidR="009F28AB" w:rsidRDefault="001522B7" w:rsidP="009F28AB">
                <w:sdt>
                  <w:sdtPr>
                    <w:id w:val="-1787654005"/>
                    <w:citation/>
                  </w:sdtPr>
                  <w:sdtEndPr/>
                  <w:sdtContent>
                    <w:r w:rsidR="009F28AB">
                      <w:fldChar w:fldCharType="begin"/>
                    </w:r>
                    <w:r w:rsidR="009F28AB">
                      <w:rPr>
                        <w:lang w:val="en-US"/>
                      </w:rPr>
                      <w:instrText xml:space="preserve"> CITATION Cha85 \l 1033 </w:instrText>
                    </w:r>
                    <w:r w:rsidR="009F28AB">
                      <w:fldChar w:fldCharType="separate"/>
                    </w:r>
                    <w:r w:rsidR="00723BFA">
                      <w:rPr>
                        <w:noProof/>
                        <w:lang w:val="en-US"/>
                      </w:rPr>
                      <w:t xml:space="preserve"> </w:t>
                    </w:r>
                    <w:r w:rsidR="00723BFA" w:rsidRPr="00723BFA">
                      <w:rPr>
                        <w:noProof/>
                        <w:lang w:val="en-US"/>
                      </w:rPr>
                      <w:t>(Chang)</w:t>
                    </w:r>
                    <w:r w:rsidR="009F28AB">
                      <w:fldChar w:fldCharType="end"/>
                    </w:r>
                  </w:sdtContent>
                </w:sdt>
              </w:p>
              <w:p w14:paraId="1C0E63D7" w14:textId="77777777" w:rsidR="009F28AB" w:rsidRDefault="001522B7" w:rsidP="009F28AB">
                <w:sdt>
                  <w:sdtPr>
                    <w:id w:val="1961605639"/>
                    <w:citation/>
                  </w:sdtPr>
                  <w:sdtEndPr/>
                  <w:sdtContent>
                    <w:r w:rsidR="009F28AB">
                      <w:fldChar w:fldCharType="begin"/>
                    </w:r>
                    <w:r w:rsidR="009F28AB">
                      <w:rPr>
                        <w:lang w:val="en-US"/>
                      </w:rPr>
                      <w:instrText xml:space="preserve"> CITATION Che841 \l 1033 </w:instrText>
                    </w:r>
                    <w:r w:rsidR="009F28AB">
                      <w:fldChar w:fldCharType="separate"/>
                    </w:r>
                    <w:r w:rsidR="00723BFA" w:rsidRPr="00723BFA">
                      <w:rPr>
                        <w:noProof/>
                        <w:lang w:val="en-US"/>
                      </w:rPr>
                      <w:t>(Chen, Luis Chen: Fifty Years of Artistic Career)</w:t>
                    </w:r>
                    <w:r w:rsidR="009F28AB">
                      <w:fldChar w:fldCharType="end"/>
                    </w:r>
                  </w:sdtContent>
                </w:sdt>
              </w:p>
              <w:p w14:paraId="20B7CABA" w14:textId="77777777" w:rsidR="009F28AB" w:rsidRDefault="001522B7" w:rsidP="009F28AB">
                <w:sdt>
                  <w:sdtPr>
                    <w:id w:val="244690943"/>
                    <w:citation/>
                  </w:sdtPr>
                  <w:sdtEndPr/>
                  <w:sdtContent>
                    <w:r w:rsidR="009F28AB">
                      <w:fldChar w:fldCharType="begin"/>
                    </w:r>
                    <w:r w:rsidR="009F28AB">
                      <w:rPr>
                        <w:lang w:val="en-US"/>
                      </w:rPr>
                      <w:instrText xml:space="preserve"> CITATION Che871 \l 1033 </w:instrText>
                    </w:r>
                    <w:r w:rsidR="009F28AB">
                      <w:fldChar w:fldCharType="separate"/>
                    </w:r>
                    <w:r w:rsidR="00723BFA" w:rsidRPr="00723BFA">
                      <w:rPr>
                        <w:noProof/>
                        <w:lang w:val="en-US"/>
                      </w:rPr>
                      <w:t>(Chen, The World of Luis Chan)</w:t>
                    </w:r>
                    <w:r w:rsidR="009F28AB">
                      <w:fldChar w:fldCharType="end"/>
                    </w:r>
                  </w:sdtContent>
                </w:sdt>
              </w:p>
              <w:p w14:paraId="1E5E9C3B" w14:textId="77777777" w:rsidR="009F28AB" w:rsidRDefault="001522B7" w:rsidP="009F28AB">
                <w:sdt>
                  <w:sdtPr>
                    <w:id w:val="-1350639059"/>
                    <w:citation/>
                  </w:sdtPr>
                  <w:sdtEndPr/>
                  <w:sdtContent>
                    <w:r w:rsidR="009F28AB">
                      <w:fldChar w:fldCharType="begin"/>
                    </w:r>
                    <w:r w:rsidR="009F28AB">
                      <w:rPr>
                        <w:lang w:val="en-US"/>
                      </w:rPr>
                      <w:instrText xml:space="preserve"> CITATION Hon73 \l 1033 </w:instrText>
                    </w:r>
                    <w:r w:rsidR="009F28AB">
                      <w:fldChar w:fldCharType="separate"/>
                    </w:r>
                    <w:r w:rsidR="00723BFA" w:rsidRPr="00723BFA">
                      <w:rPr>
                        <w:noProof/>
                        <w:lang w:val="en-US"/>
                      </w:rPr>
                      <w:t>(Hong Kong Museum of Art)</w:t>
                    </w:r>
                    <w:r w:rsidR="009F28AB">
                      <w:fldChar w:fldCharType="end"/>
                    </w:r>
                  </w:sdtContent>
                </w:sdt>
              </w:p>
              <w:p w14:paraId="3E367C18" w14:textId="1890B7ED" w:rsidR="003235A7" w:rsidRDefault="001522B7" w:rsidP="009F28AB">
                <w:sdt>
                  <w:sdtPr>
                    <w:id w:val="-343398746"/>
                    <w:citation/>
                  </w:sdtPr>
                  <w:sdtEndPr/>
                  <w:sdtContent>
                    <w:r w:rsidR="009F28AB">
                      <w:fldChar w:fldCharType="begin"/>
                    </w:r>
                    <w:r w:rsidR="009F28AB">
                      <w:rPr>
                        <w:lang w:val="en-US"/>
                      </w:rPr>
                      <w:instrText xml:space="preserve"> CITATION Lee061 \l 1033 </w:instrText>
                    </w:r>
                    <w:r w:rsidR="009F28AB">
                      <w:fldChar w:fldCharType="separate"/>
                    </w:r>
                    <w:r w:rsidR="00723BFA" w:rsidRPr="00723BFA">
                      <w:rPr>
                        <w:noProof/>
                        <w:lang w:val="en-US"/>
                      </w:rPr>
                      <w:t>(Lee)</w:t>
                    </w:r>
                    <w:r w:rsidR="009F28AB">
                      <w:fldChar w:fldCharType="end"/>
                    </w:r>
                  </w:sdtContent>
                </w:sdt>
              </w:p>
            </w:sdtContent>
          </w:sdt>
        </w:tc>
      </w:tr>
    </w:tbl>
    <w:p w14:paraId="77B42D1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A5ECF" w14:textId="77777777" w:rsidR="001522B7" w:rsidRDefault="001522B7" w:rsidP="007A0D55">
      <w:pPr>
        <w:spacing w:after="0" w:line="240" w:lineRule="auto"/>
      </w:pPr>
      <w:r>
        <w:separator/>
      </w:r>
    </w:p>
  </w:endnote>
  <w:endnote w:type="continuationSeparator" w:id="0">
    <w:p w14:paraId="16A8CA41" w14:textId="77777777" w:rsidR="001522B7" w:rsidRDefault="001522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15707" w14:textId="77777777" w:rsidR="001522B7" w:rsidRDefault="001522B7" w:rsidP="007A0D55">
      <w:pPr>
        <w:spacing w:after="0" w:line="240" w:lineRule="auto"/>
      </w:pPr>
      <w:r>
        <w:separator/>
      </w:r>
    </w:p>
  </w:footnote>
  <w:footnote w:type="continuationSeparator" w:id="0">
    <w:p w14:paraId="63666EFF" w14:textId="77777777" w:rsidR="001522B7" w:rsidRDefault="001522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4C7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E9C1D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47"/>
    <w:rsid w:val="000146A2"/>
    <w:rsid w:val="000153CB"/>
    <w:rsid w:val="00032559"/>
    <w:rsid w:val="00052040"/>
    <w:rsid w:val="000B25AE"/>
    <w:rsid w:val="000B55AB"/>
    <w:rsid w:val="000D24DC"/>
    <w:rsid w:val="00101B2E"/>
    <w:rsid w:val="00116FA0"/>
    <w:rsid w:val="0015114C"/>
    <w:rsid w:val="001522B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0B47"/>
    <w:rsid w:val="006D0412"/>
    <w:rsid w:val="007147E4"/>
    <w:rsid w:val="00723BF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28AB"/>
    <w:rsid w:val="009F5556"/>
    <w:rsid w:val="00A27D2C"/>
    <w:rsid w:val="00A35784"/>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E6B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0B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0B47"/>
    <w:rPr>
      <w:rFonts w:ascii="Lucida Grande" w:hAnsi="Lucida Grande" w:cs="Lucida Grande"/>
      <w:sz w:val="18"/>
      <w:szCs w:val="18"/>
    </w:rPr>
  </w:style>
  <w:style w:type="paragraph" w:customStyle="1" w:styleId="Normal1">
    <w:name w:val="Normal1"/>
    <w:rsid w:val="00640B47"/>
    <w:pPr>
      <w:spacing w:after="0" w:line="240" w:lineRule="auto"/>
    </w:pPr>
    <w:rPr>
      <w:rFonts w:ascii="Cambria" w:eastAsia="Cambria" w:hAnsi="Cambria" w:cs="Cambria"/>
      <w:color w:val="000000"/>
      <w:sz w:val="24"/>
      <w:szCs w:val="20"/>
      <w:lang w:val="en-CA"/>
    </w:rPr>
  </w:style>
  <w:style w:type="character" w:styleId="Hyperlink">
    <w:name w:val="Hyperlink"/>
    <w:basedOn w:val="DefaultParagraphFont"/>
    <w:uiPriority w:val="99"/>
    <w:semiHidden/>
    <w:rsid w:val="00A35784"/>
    <w:rPr>
      <w:color w:val="0563C1" w:themeColor="hyperlink"/>
      <w:u w:val="single"/>
    </w:rPr>
  </w:style>
  <w:style w:type="paragraph" w:styleId="Caption">
    <w:name w:val="caption"/>
    <w:basedOn w:val="Normal"/>
    <w:next w:val="Normal"/>
    <w:uiPriority w:val="35"/>
    <w:semiHidden/>
    <w:qFormat/>
    <w:rsid w:val="00A3578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23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6506">
      <w:bodyDiv w:val="1"/>
      <w:marLeft w:val="0"/>
      <w:marRight w:val="0"/>
      <w:marTop w:val="0"/>
      <w:marBottom w:val="0"/>
      <w:divBdr>
        <w:top w:val="none" w:sz="0" w:space="0" w:color="auto"/>
        <w:left w:val="none" w:sz="0" w:space="0" w:color="auto"/>
        <w:bottom w:val="none" w:sz="0" w:space="0" w:color="auto"/>
        <w:right w:val="none" w:sz="0" w:space="0" w:color="auto"/>
      </w:divBdr>
    </w:div>
    <w:div w:id="666590049">
      <w:bodyDiv w:val="1"/>
      <w:marLeft w:val="0"/>
      <w:marRight w:val="0"/>
      <w:marTop w:val="0"/>
      <w:marBottom w:val="0"/>
      <w:divBdr>
        <w:top w:val="none" w:sz="0" w:space="0" w:color="auto"/>
        <w:left w:val="none" w:sz="0" w:space="0" w:color="auto"/>
        <w:bottom w:val="none" w:sz="0" w:space="0" w:color="auto"/>
        <w:right w:val="none" w:sz="0" w:space="0" w:color="auto"/>
      </w:divBdr>
    </w:div>
    <w:div w:id="761603536">
      <w:bodyDiv w:val="1"/>
      <w:marLeft w:val="0"/>
      <w:marRight w:val="0"/>
      <w:marTop w:val="0"/>
      <w:marBottom w:val="0"/>
      <w:divBdr>
        <w:top w:val="none" w:sz="0" w:space="0" w:color="auto"/>
        <w:left w:val="none" w:sz="0" w:space="0" w:color="auto"/>
        <w:bottom w:val="none" w:sz="0" w:space="0" w:color="auto"/>
        <w:right w:val="none" w:sz="0" w:space="0" w:color="auto"/>
      </w:divBdr>
    </w:div>
    <w:div w:id="1264918720">
      <w:bodyDiv w:val="1"/>
      <w:marLeft w:val="0"/>
      <w:marRight w:val="0"/>
      <w:marTop w:val="0"/>
      <w:marBottom w:val="0"/>
      <w:divBdr>
        <w:top w:val="none" w:sz="0" w:space="0" w:color="auto"/>
        <w:left w:val="none" w:sz="0" w:space="0" w:color="auto"/>
        <w:bottom w:val="none" w:sz="0" w:space="0" w:color="auto"/>
        <w:right w:val="none" w:sz="0" w:space="0" w:color="auto"/>
      </w:divBdr>
    </w:div>
    <w:div w:id="15980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csd.gov.hk/CE/Museum/Arts/en_US/web/ma/collection08a.html" TargetMode="External"/><Relationship Id="rId9" Type="http://schemas.openxmlformats.org/officeDocument/2006/relationships/hyperlink" Target="http://www.lcsd.gov.hk/CE/Museum/Arts/en_US/web/ma/collection08a.html" TargetMode="External"/><Relationship Id="rId10" Type="http://schemas.openxmlformats.org/officeDocument/2006/relationships/hyperlink" Target="http://www.lcsd.gov.hk/CE/Museum/Arts/en_US/web/ma/collection08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29528D4CADB040AACC85D94197A99E"/>
        <w:category>
          <w:name w:val="General"/>
          <w:gallery w:val="placeholder"/>
        </w:category>
        <w:types>
          <w:type w:val="bbPlcHdr"/>
        </w:types>
        <w:behaviors>
          <w:behavior w:val="content"/>
        </w:behaviors>
        <w:guid w:val="{584242D0-E66E-9942-B9A2-E1EEB7D9662B}"/>
      </w:docPartPr>
      <w:docPartBody>
        <w:p w:rsidR="0096240F" w:rsidRDefault="006364B0">
          <w:pPr>
            <w:pStyle w:val="0D29528D4CADB040AACC85D94197A99E"/>
          </w:pPr>
          <w:r w:rsidRPr="00CC586D">
            <w:rPr>
              <w:rStyle w:val="PlaceholderText"/>
              <w:b/>
              <w:color w:val="FFFFFF" w:themeColor="background1"/>
            </w:rPr>
            <w:t>[Salutation]</w:t>
          </w:r>
        </w:p>
      </w:docPartBody>
    </w:docPart>
    <w:docPart>
      <w:docPartPr>
        <w:name w:val="5088466BD825314BBF279D88B1809C9D"/>
        <w:category>
          <w:name w:val="General"/>
          <w:gallery w:val="placeholder"/>
        </w:category>
        <w:types>
          <w:type w:val="bbPlcHdr"/>
        </w:types>
        <w:behaviors>
          <w:behavior w:val="content"/>
        </w:behaviors>
        <w:guid w:val="{723556CA-321B-864B-8F4E-6129C98D9956}"/>
      </w:docPartPr>
      <w:docPartBody>
        <w:p w:rsidR="0096240F" w:rsidRDefault="006364B0">
          <w:pPr>
            <w:pStyle w:val="5088466BD825314BBF279D88B1809C9D"/>
          </w:pPr>
          <w:r>
            <w:rPr>
              <w:rStyle w:val="PlaceholderText"/>
            </w:rPr>
            <w:t>[First name]</w:t>
          </w:r>
        </w:p>
      </w:docPartBody>
    </w:docPart>
    <w:docPart>
      <w:docPartPr>
        <w:name w:val="D68AACC0F7B60A4F8E33073D480FEF9C"/>
        <w:category>
          <w:name w:val="General"/>
          <w:gallery w:val="placeholder"/>
        </w:category>
        <w:types>
          <w:type w:val="bbPlcHdr"/>
        </w:types>
        <w:behaviors>
          <w:behavior w:val="content"/>
        </w:behaviors>
        <w:guid w:val="{E5D2CE0B-AE40-3946-8C45-4EEB6ED6EC7B}"/>
      </w:docPartPr>
      <w:docPartBody>
        <w:p w:rsidR="0096240F" w:rsidRDefault="006364B0">
          <w:pPr>
            <w:pStyle w:val="D68AACC0F7B60A4F8E33073D480FEF9C"/>
          </w:pPr>
          <w:r>
            <w:rPr>
              <w:rStyle w:val="PlaceholderText"/>
            </w:rPr>
            <w:t>[Middle name]</w:t>
          </w:r>
        </w:p>
      </w:docPartBody>
    </w:docPart>
    <w:docPart>
      <w:docPartPr>
        <w:name w:val="1FF594FCC2F6E544B2423CA4309BEC9B"/>
        <w:category>
          <w:name w:val="General"/>
          <w:gallery w:val="placeholder"/>
        </w:category>
        <w:types>
          <w:type w:val="bbPlcHdr"/>
        </w:types>
        <w:behaviors>
          <w:behavior w:val="content"/>
        </w:behaviors>
        <w:guid w:val="{C179CB79-0882-4140-95C6-68932F840846}"/>
      </w:docPartPr>
      <w:docPartBody>
        <w:p w:rsidR="0096240F" w:rsidRDefault="006364B0">
          <w:pPr>
            <w:pStyle w:val="1FF594FCC2F6E544B2423CA4309BEC9B"/>
          </w:pPr>
          <w:r>
            <w:rPr>
              <w:rStyle w:val="PlaceholderText"/>
            </w:rPr>
            <w:t>[Last name]</w:t>
          </w:r>
        </w:p>
      </w:docPartBody>
    </w:docPart>
    <w:docPart>
      <w:docPartPr>
        <w:name w:val="24026CD8A64D244981D28CD0077E7C87"/>
        <w:category>
          <w:name w:val="General"/>
          <w:gallery w:val="placeholder"/>
        </w:category>
        <w:types>
          <w:type w:val="bbPlcHdr"/>
        </w:types>
        <w:behaviors>
          <w:behavior w:val="content"/>
        </w:behaviors>
        <w:guid w:val="{797447D5-4E3A-4449-9284-542A3C143EEA}"/>
      </w:docPartPr>
      <w:docPartBody>
        <w:p w:rsidR="0096240F" w:rsidRDefault="006364B0">
          <w:pPr>
            <w:pStyle w:val="24026CD8A64D244981D28CD0077E7C87"/>
          </w:pPr>
          <w:r>
            <w:rPr>
              <w:rStyle w:val="PlaceholderText"/>
            </w:rPr>
            <w:t>[Enter your biography]</w:t>
          </w:r>
        </w:p>
      </w:docPartBody>
    </w:docPart>
    <w:docPart>
      <w:docPartPr>
        <w:name w:val="375136F0FF19344798AC840951629CF8"/>
        <w:category>
          <w:name w:val="General"/>
          <w:gallery w:val="placeholder"/>
        </w:category>
        <w:types>
          <w:type w:val="bbPlcHdr"/>
        </w:types>
        <w:behaviors>
          <w:behavior w:val="content"/>
        </w:behaviors>
        <w:guid w:val="{FBB6975E-37B2-5149-B368-9103CA95B26B}"/>
      </w:docPartPr>
      <w:docPartBody>
        <w:p w:rsidR="0096240F" w:rsidRDefault="006364B0">
          <w:pPr>
            <w:pStyle w:val="375136F0FF19344798AC840951629CF8"/>
          </w:pPr>
          <w:r>
            <w:rPr>
              <w:rStyle w:val="PlaceholderText"/>
            </w:rPr>
            <w:t>[Enter the institution with which you are affiliated]</w:t>
          </w:r>
        </w:p>
      </w:docPartBody>
    </w:docPart>
    <w:docPart>
      <w:docPartPr>
        <w:name w:val="41F4DAFD8505C3459545E99F07FCEAEC"/>
        <w:category>
          <w:name w:val="General"/>
          <w:gallery w:val="placeholder"/>
        </w:category>
        <w:types>
          <w:type w:val="bbPlcHdr"/>
        </w:types>
        <w:behaviors>
          <w:behavior w:val="content"/>
        </w:behaviors>
        <w:guid w:val="{1462627E-A98D-B347-B000-85A14C64A04F}"/>
      </w:docPartPr>
      <w:docPartBody>
        <w:p w:rsidR="0096240F" w:rsidRDefault="006364B0">
          <w:pPr>
            <w:pStyle w:val="41F4DAFD8505C3459545E99F07FCEAEC"/>
          </w:pPr>
          <w:r w:rsidRPr="00EF74F7">
            <w:rPr>
              <w:b/>
              <w:color w:val="808080" w:themeColor="background1" w:themeShade="80"/>
            </w:rPr>
            <w:t>[Enter the headword for your article]</w:t>
          </w:r>
        </w:p>
      </w:docPartBody>
    </w:docPart>
    <w:docPart>
      <w:docPartPr>
        <w:name w:val="044586FF5D44344CB0250475B8ABE01D"/>
        <w:category>
          <w:name w:val="General"/>
          <w:gallery w:val="placeholder"/>
        </w:category>
        <w:types>
          <w:type w:val="bbPlcHdr"/>
        </w:types>
        <w:behaviors>
          <w:behavior w:val="content"/>
        </w:behaviors>
        <w:guid w:val="{48B49FAE-01EC-714E-8245-443856C91EA8}"/>
      </w:docPartPr>
      <w:docPartBody>
        <w:p w:rsidR="0096240F" w:rsidRDefault="006364B0">
          <w:pPr>
            <w:pStyle w:val="044586FF5D44344CB0250475B8ABE0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A984D19A6DD341A93EA5C25CDF8981"/>
        <w:category>
          <w:name w:val="General"/>
          <w:gallery w:val="placeholder"/>
        </w:category>
        <w:types>
          <w:type w:val="bbPlcHdr"/>
        </w:types>
        <w:behaviors>
          <w:behavior w:val="content"/>
        </w:behaviors>
        <w:guid w:val="{AB0164DB-9644-584B-A611-56A3B4B134D9}"/>
      </w:docPartPr>
      <w:docPartBody>
        <w:p w:rsidR="0096240F" w:rsidRDefault="006364B0">
          <w:pPr>
            <w:pStyle w:val="AFA984D19A6DD341A93EA5C25CDF89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F23B1A9589EB4E8108879A9CB55778"/>
        <w:category>
          <w:name w:val="General"/>
          <w:gallery w:val="placeholder"/>
        </w:category>
        <w:types>
          <w:type w:val="bbPlcHdr"/>
        </w:types>
        <w:behaviors>
          <w:behavior w:val="content"/>
        </w:behaviors>
        <w:guid w:val="{C07B130F-4AE1-F24F-9756-8467F253C437}"/>
      </w:docPartPr>
      <w:docPartBody>
        <w:p w:rsidR="0096240F" w:rsidRDefault="006364B0">
          <w:pPr>
            <w:pStyle w:val="CAF23B1A9589EB4E8108879A9CB557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94C5966636194FA5327BBBCCBF13EC"/>
        <w:category>
          <w:name w:val="General"/>
          <w:gallery w:val="placeholder"/>
        </w:category>
        <w:types>
          <w:type w:val="bbPlcHdr"/>
        </w:types>
        <w:behaviors>
          <w:behavior w:val="content"/>
        </w:behaviors>
        <w:guid w:val="{E2BA7C45-B039-BF47-BDE1-EDEAE4981D85}"/>
      </w:docPartPr>
      <w:docPartBody>
        <w:p w:rsidR="0096240F" w:rsidRDefault="006364B0">
          <w:pPr>
            <w:pStyle w:val="6C94C5966636194FA5327BBBCCBF13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40F"/>
    <w:rsid w:val="006364B0"/>
    <w:rsid w:val="009624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29528D4CADB040AACC85D94197A99E">
    <w:name w:val="0D29528D4CADB040AACC85D94197A99E"/>
  </w:style>
  <w:style w:type="paragraph" w:customStyle="1" w:styleId="5088466BD825314BBF279D88B1809C9D">
    <w:name w:val="5088466BD825314BBF279D88B1809C9D"/>
  </w:style>
  <w:style w:type="paragraph" w:customStyle="1" w:styleId="D68AACC0F7B60A4F8E33073D480FEF9C">
    <w:name w:val="D68AACC0F7B60A4F8E33073D480FEF9C"/>
  </w:style>
  <w:style w:type="paragraph" w:customStyle="1" w:styleId="1FF594FCC2F6E544B2423CA4309BEC9B">
    <w:name w:val="1FF594FCC2F6E544B2423CA4309BEC9B"/>
  </w:style>
  <w:style w:type="paragraph" w:customStyle="1" w:styleId="24026CD8A64D244981D28CD0077E7C87">
    <w:name w:val="24026CD8A64D244981D28CD0077E7C87"/>
  </w:style>
  <w:style w:type="paragraph" w:customStyle="1" w:styleId="375136F0FF19344798AC840951629CF8">
    <w:name w:val="375136F0FF19344798AC840951629CF8"/>
  </w:style>
  <w:style w:type="paragraph" w:customStyle="1" w:styleId="41F4DAFD8505C3459545E99F07FCEAEC">
    <w:name w:val="41F4DAFD8505C3459545E99F07FCEAEC"/>
  </w:style>
  <w:style w:type="paragraph" w:customStyle="1" w:styleId="044586FF5D44344CB0250475B8ABE01D">
    <w:name w:val="044586FF5D44344CB0250475B8ABE01D"/>
  </w:style>
  <w:style w:type="paragraph" w:customStyle="1" w:styleId="AFA984D19A6DD341A93EA5C25CDF8981">
    <w:name w:val="AFA984D19A6DD341A93EA5C25CDF8981"/>
  </w:style>
  <w:style w:type="paragraph" w:customStyle="1" w:styleId="CAF23B1A9589EB4E8108879A9CB55778">
    <w:name w:val="CAF23B1A9589EB4E8108879A9CB55778"/>
  </w:style>
  <w:style w:type="paragraph" w:customStyle="1" w:styleId="6C94C5966636194FA5327BBBCCBF13EC">
    <w:name w:val="6C94C5966636194FA5327BBBCCBF1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Lee061</b:Tag>
    <b:SourceType>Book</b:SourceType>
    <b:Guid>{2AFF698B-9E34-DA4A-B84C-58D21FDD45D4}</b:Guid>
    <b:Title>From Reality to Fantasy: The Art of Luis Chan</b:Title>
    <b:City>Hong Kong</b:City>
    <b:Publisher>Asia Art Archive</b:Publisher>
    <b:Year>2006</b:Year>
    <b:Author>
      <b:Author>
        <b:NameList>
          <b:Person>
            <b:Last>Lee</b:Last>
            <b:First>Sai Chong Jack</b:First>
          </b:Person>
        </b:NameList>
      </b:Author>
    </b:Author>
    <b:RefOrder>5</b:RefOrder>
  </b:Source>
  <b:Source>
    <b:Tag>Che871</b:Tag>
    <b:SourceType>Book</b:SourceType>
    <b:Guid>{DBD2578F-E370-AD43-8323-7E1B10A79D67}</b:Guid>
    <b:Title>The World of Luis Chan</b:Title>
    <b:City>Singapore</b:City>
    <b:Publisher>Ministry of Community Development</b:Publisher>
    <b:Year>1987</b:Year>
    <b:Author>
      <b:Author>
        <b:NameList>
          <b:Person>
            <b:Last>Chen</b:Last>
            <b:First>Fushan</b:First>
          </b:Person>
        </b:NameList>
      </b:Author>
    </b:Author>
    <b:RefOrder>3</b:RefOrder>
  </b:Source>
  <b:Source>
    <b:Tag>Cha85</b:Tag>
    <b:SourceType>Book</b:SourceType>
    <b:Guid>{0DF3996B-1941-A740-B18E-1AC170085893}</b:Guid>
    <b:Title>Happy Birthday, Luis Chan at Eighty</b:Title>
    <b:City>Hong Kong</b:City>
    <b:Publisher>Hanart 2</b:Publisher>
    <b:Year>1985</b:Year>
    <b:Author>
      <b:Author>
        <b:NameList>
          <b:Person>
            <b:Last>Chang</b:Last>
            <b:First>Tsong-zung</b:First>
          </b:Person>
        </b:NameList>
      </b:Author>
    </b:Author>
    <b:RefOrder>1</b:RefOrder>
  </b:Source>
  <b:Source>
    <b:Tag>Che841</b:Tag>
    <b:SourceType>Book</b:SourceType>
    <b:Guid>{9CE03B0A-42D3-844D-A8BD-65164F3409F7}</b:Guid>
    <b:Title>Luis Chen: Fifty Years of Artistic Career</b:Title>
    <b:City>Hong Kong</b:City>
    <b:Publisher>The Council</b:Publisher>
    <b:Year>1984</b:Year>
    <b:Author>
      <b:Author>
        <b:NameList>
          <b:Person>
            <b:Last>Chen</b:Last>
            <b:First>Fushan</b:First>
          </b:Person>
        </b:NameList>
      </b:Author>
    </b:Author>
    <b:RefOrder>2</b:RefOrder>
  </b:Source>
  <b:Source>
    <b:Tag>Hon73</b:Tag>
    <b:SourceType>Book</b:SourceType>
    <b:Guid>{07FA10C6-0794-C447-BCFE-D58F9FE03A2A}</b:Guid>
    <b:Title>Luis Chan: Retrospective Exhibition of Watercolours 1938-1962</b:Title>
    <b:City>Hong Kong</b:City>
    <b:Publisher>Urban Council</b:Publisher>
    <b:Year>1973</b:Year>
    <b:Author>
      <b:Author>
        <b:Corporate>Hong Kong Museum of Art</b:Corporate>
      </b:Author>
    </b:Author>
    <b:RefOrder>4</b:RefOrder>
  </b:Source>
</b:Sources>
</file>

<file path=customXml/itemProps1.xml><?xml version="1.0" encoding="utf-8"?>
<ds:datastoreItem xmlns:ds="http://schemas.openxmlformats.org/officeDocument/2006/customXml" ds:itemID="{696FE92C-93D4-1E4C-89E2-2819A071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8</TotalTime>
  <Pages>2</Pages>
  <Words>840</Words>
  <Characters>4793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8</cp:revision>
  <dcterms:created xsi:type="dcterms:W3CDTF">2015-04-21T21:13:00Z</dcterms:created>
  <dcterms:modified xsi:type="dcterms:W3CDTF">2015-12-20T02:54:00Z</dcterms:modified>
</cp:coreProperties>
</file>