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C45E46" w14:paraId="4C0310C4" w14:textId="77777777" w:rsidTr="00922950">
        <w:tc>
          <w:tcPr>
            <w:tcW w:w="491" w:type="dxa"/>
            <w:vMerge w:val="restart"/>
            <w:shd w:val="clear" w:color="auto" w:fill="A6A6A6" w:themeFill="background1" w:themeFillShade="A6"/>
            <w:textDirection w:val="btLr"/>
          </w:tcPr>
          <w:p w14:paraId="7DC9705B" w14:textId="77777777" w:rsidR="00B574C9" w:rsidRPr="00C45E46" w:rsidRDefault="00B574C9" w:rsidP="00F53C7C">
            <w:pPr>
              <w:jc w:val="center"/>
              <w:rPr>
                <w:b/>
                <w:color w:val="FFFFFF" w:themeColor="background1"/>
              </w:rPr>
            </w:pPr>
            <w:r w:rsidRPr="00C45E46">
              <w:rPr>
                <w:b/>
                <w:color w:val="FFFFFF" w:themeColor="background1"/>
              </w:rPr>
              <w:t>About you</w:t>
            </w:r>
          </w:p>
        </w:tc>
        <w:sdt>
          <w:sdtPr>
            <w:rPr>
              <w:b/>
              <w:color w:val="FFFFFF" w:themeColor="background1"/>
            </w:rPr>
            <w:alias w:val="Salutation"/>
            <w:tag w:val="salutation"/>
            <w:id w:val="-1659997262"/>
            <w:placeholder>
              <w:docPart w:val="870277830523427D87FEDA2A028D1DFF"/>
            </w:placeholder>
            <w:showingPlcHdr/>
            <w:dropDownList>
              <w:listItem w:displayText="Dr." w:value="Dr."/>
              <w:listItem w:displayText="Prof." w:value="Prof."/>
            </w:dropDownList>
          </w:sdtPr>
          <w:sdtEndPr/>
          <w:sdtContent>
            <w:tc>
              <w:tcPr>
                <w:tcW w:w="1259" w:type="dxa"/>
              </w:tcPr>
              <w:p w14:paraId="33E85A75" w14:textId="77777777" w:rsidR="00B574C9" w:rsidRPr="00C45E46" w:rsidRDefault="00B574C9" w:rsidP="00F53C7C">
                <w:pPr>
                  <w:jc w:val="center"/>
                  <w:rPr>
                    <w:b/>
                    <w:color w:val="FFFFFF" w:themeColor="background1"/>
                  </w:rPr>
                </w:pPr>
                <w:r w:rsidRPr="00C45E46">
                  <w:rPr>
                    <w:rStyle w:val="PlaceholderText"/>
                    <w:b/>
                    <w:color w:val="FFFFFF" w:themeColor="background1"/>
                  </w:rPr>
                  <w:t>[Salutation]</w:t>
                </w:r>
              </w:p>
            </w:tc>
          </w:sdtContent>
        </w:sdt>
        <w:sdt>
          <w:sdtPr>
            <w:rPr>
              <w:rFonts w:cs="Times New Roman"/>
            </w:rPr>
            <w:alias w:val="First name"/>
            <w:tag w:val="authorFirstName"/>
            <w:id w:val="581645879"/>
            <w:placeholder>
              <w:docPart w:val="F9702B579B554123B5F12092D82B1EAA"/>
            </w:placeholder>
            <w:text/>
          </w:sdtPr>
          <w:sdtEndPr/>
          <w:sdtContent>
            <w:tc>
              <w:tcPr>
                <w:tcW w:w="2073" w:type="dxa"/>
              </w:tcPr>
              <w:p w14:paraId="73E2F6AB" w14:textId="77777777" w:rsidR="00B574C9" w:rsidRPr="00C45E46" w:rsidRDefault="00F53C7C" w:rsidP="00F53C7C">
                <w:r w:rsidRPr="00C45E46">
                  <w:rPr>
                    <w:rFonts w:cs="Times New Roman"/>
                  </w:rPr>
                  <w:t>Amy</w:t>
                </w:r>
              </w:p>
            </w:tc>
          </w:sdtContent>
        </w:sdt>
        <w:sdt>
          <w:sdtPr>
            <w:rPr>
              <w:rFonts w:cs="Times New Roman"/>
              <w:b/>
            </w:rPr>
            <w:alias w:val="Middle name"/>
            <w:tag w:val="authorMiddleName"/>
            <w:id w:val="-2076034781"/>
            <w:placeholder>
              <w:docPart w:val="293681D34E5D48E9A51B6FAEA489B34E"/>
            </w:placeholder>
            <w:showingPlcHdr/>
            <w:text/>
          </w:sdtPr>
          <w:sdtEndPr/>
          <w:sdtContent>
            <w:tc>
              <w:tcPr>
                <w:tcW w:w="2551" w:type="dxa"/>
              </w:tcPr>
              <w:p w14:paraId="651DF8DA" w14:textId="77777777" w:rsidR="00B574C9" w:rsidRPr="00C45E46" w:rsidRDefault="00D66D1B" w:rsidP="00F53C7C">
                <w:r w:rsidRPr="00C45E46">
                  <w:rPr>
                    <w:rStyle w:val="PlaceholderText"/>
                  </w:rPr>
                  <w:t>[Middle name]</w:t>
                </w:r>
              </w:p>
            </w:tc>
          </w:sdtContent>
        </w:sdt>
        <w:sdt>
          <w:sdtPr>
            <w:rPr>
              <w:rFonts w:cs="Times New Roman"/>
            </w:rPr>
            <w:alias w:val="Last name"/>
            <w:tag w:val="authorLastName"/>
            <w:id w:val="-1088529830"/>
            <w:placeholder>
              <w:docPart w:val="13DF7B34CCD1464E9726773EA7F3641E"/>
            </w:placeholder>
            <w:text/>
          </w:sdtPr>
          <w:sdtEndPr/>
          <w:sdtContent>
            <w:tc>
              <w:tcPr>
                <w:tcW w:w="2642" w:type="dxa"/>
              </w:tcPr>
              <w:p w14:paraId="49E0B16A" w14:textId="77777777" w:rsidR="00B574C9" w:rsidRPr="00C45E46" w:rsidRDefault="00F53C7C" w:rsidP="00F53C7C">
                <w:r w:rsidRPr="00C45E46">
                  <w:rPr>
                    <w:rFonts w:cs="Times New Roman"/>
                  </w:rPr>
                  <w:t>Winter</w:t>
                </w:r>
              </w:p>
            </w:tc>
          </w:sdtContent>
        </w:sdt>
      </w:tr>
      <w:tr w:rsidR="00B574C9" w:rsidRPr="00C45E46" w14:paraId="5867F669" w14:textId="77777777" w:rsidTr="001A6A06">
        <w:trPr>
          <w:trHeight w:val="986"/>
        </w:trPr>
        <w:tc>
          <w:tcPr>
            <w:tcW w:w="491" w:type="dxa"/>
            <w:vMerge/>
            <w:shd w:val="clear" w:color="auto" w:fill="A6A6A6" w:themeFill="background1" w:themeFillShade="A6"/>
          </w:tcPr>
          <w:p w14:paraId="2CA70034" w14:textId="77777777" w:rsidR="00B574C9" w:rsidRPr="00C45E46" w:rsidRDefault="00B574C9" w:rsidP="00F53C7C">
            <w:pPr>
              <w:jc w:val="center"/>
              <w:rPr>
                <w:b/>
                <w:color w:val="FFFFFF" w:themeColor="background1"/>
              </w:rPr>
            </w:pPr>
          </w:p>
        </w:tc>
        <w:sdt>
          <w:sdtPr>
            <w:alias w:val="Biography"/>
            <w:tag w:val="authorBiography"/>
            <w:id w:val="938807824"/>
            <w:placeholder>
              <w:docPart w:val="B3848C0BB6384000BAE838C81BA27CD3"/>
            </w:placeholder>
            <w:showingPlcHdr/>
          </w:sdtPr>
          <w:sdtEndPr/>
          <w:sdtContent>
            <w:tc>
              <w:tcPr>
                <w:tcW w:w="8525" w:type="dxa"/>
                <w:gridSpan w:val="4"/>
              </w:tcPr>
              <w:p w14:paraId="1DBF8BEE" w14:textId="77777777" w:rsidR="00B574C9" w:rsidRPr="00C45E46" w:rsidRDefault="00B574C9" w:rsidP="00F53C7C">
                <w:r w:rsidRPr="00C45E46">
                  <w:rPr>
                    <w:rStyle w:val="PlaceholderText"/>
                  </w:rPr>
                  <w:t>[Enter your biography]</w:t>
                </w:r>
              </w:p>
            </w:tc>
          </w:sdtContent>
        </w:sdt>
      </w:tr>
      <w:tr w:rsidR="00B574C9" w:rsidRPr="00C45E46" w14:paraId="6FFA913A" w14:textId="77777777" w:rsidTr="001A6A06">
        <w:trPr>
          <w:trHeight w:val="986"/>
        </w:trPr>
        <w:tc>
          <w:tcPr>
            <w:tcW w:w="491" w:type="dxa"/>
            <w:vMerge/>
            <w:shd w:val="clear" w:color="auto" w:fill="A6A6A6" w:themeFill="background1" w:themeFillShade="A6"/>
          </w:tcPr>
          <w:p w14:paraId="276508E4" w14:textId="77777777" w:rsidR="00B574C9" w:rsidRPr="00C45E46" w:rsidRDefault="00B574C9" w:rsidP="00F53C7C">
            <w:pPr>
              <w:jc w:val="center"/>
              <w:rPr>
                <w:b/>
                <w:color w:val="FFFFFF" w:themeColor="background1"/>
              </w:rPr>
            </w:pPr>
          </w:p>
        </w:tc>
        <w:sdt>
          <w:sdtPr>
            <w:alias w:val="Affiliation"/>
            <w:tag w:val="affiliation"/>
            <w:id w:val="2012937915"/>
            <w:placeholder>
              <w:docPart w:val="0A4F0AE6AAAA46F49CC1BBA746872170"/>
            </w:placeholder>
            <w:text/>
          </w:sdtPr>
          <w:sdtEndPr/>
          <w:sdtContent>
            <w:tc>
              <w:tcPr>
                <w:tcW w:w="8525" w:type="dxa"/>
                <w:gridSpan w:val="4"/>
              </w:tcPr>
              <w:p w14:paraId="6A12D822" w14:textId="77777777" w:rsidR="00B574C9" w:rsidRPr="00C45E46" w:rsidRDefault="00F53C7C" w:rsidP="00F53C7C">
                <w:r w:rsidRPr="00C45E46">
                  <w:t>City University of New York</w:t>
                </w:r>
              </w:p>
            </w:tc>
          </w:sdtContent>
        </w:sdt>
      </w:tr>
    </w:tbl>
    <w:p w14:paraId="7AA24817" w14:textId="77777777" w:rsidR="003D3579" w:rsidRPr="00C45E46" w:rsidRDefault="003D3579" w:rsidP="00F53C7C"/>
    <w:tbl>
      <w:tblPr>
        <w:tblStyle w:val="TableGrid"/>
        <w:tblW w:w="9073" w:type="dxa"/>
        <w:tblInd w:w="-34"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76"/>
      </w:tblGrid>
      <w:tr w:rsidR="00244BB0" w:rsidRPr="00C45E46" w14:paraId="31BCB025" w14:textId="77777777" w:rsidTr="00F53C7C">
        <w:tc>
          <w:tcPr>
            <w:tcW w:w="9073" w:type="dxa"/>
            <w:shd w:val="clear" w:color="auto" w:fill="A6A6A6" w:themeFill="background1" w:themeFillShade="A6"/>
            <w:tcMar>
              <w:top w:w="113" w:type="dxa"/>
              <w:bottom w:w="113" w:type="dxa"/>
            </w:tcMar>
          </w:tcPr>
          <w:p w14:paraId="3EB49B75" w14:textId="77777777" w:rsidR="00244BB0" w:rsidRPr="00C45E46" w:rsidRDefault="00244BB0" w:rsidP="00F53C7C">
            <w:pPr>
              <w:jc w:val="center"/>
              <w:rPr>
                <w:b/>
                <w:color w:val="FFFFFF" w:themeColor="background1"/>
              </w:rPr>
            </w:pPr>
            <w:r w:rsidRPr="00C45E46">
              <w:rPr>
                <w:b/>
                <w:color w:val="FFFFFF" w:themeColor="background1"/>
              </w:rPr>
              <w:t>Your article</w:t>
            </w:r>
          </w:p>
        </w:tc>
      </w:tr>
      <w:tr w:rsidR="003F0D73" w:rsidRPr="00C45E46" w14:paraId="562B24B7" w14:textId="77777777" w:rsidTr="00F53C7C">
        <w:sdt>
          <w:sdtPr>
            <w:alias w:val="Article headword"/>
            <w:tag w:val="articleHeadword"/>
            <w:id w:val="-361440020"/>
            <w:placeholder>
              <w:docPart w:val="EB07C001D26946448F0C83484525B795"/>
            </w:placeholder>
            <w:text/>
          </w:sdtPr>
          <w:sdtEndPr/>
          <w:sdtContent>
            <w:tc>
              <w:tcPr>
                <w:tcW w:w="9073" w:type="dxa"/>
                <w:tcMar>
                  <w:top w:w="113" w:type="dxa"/>
                  <w:bottom w:w="113" w:type="dxa"/>
                </w:tcMar>
              </w:tcPr>
              <w:p w14:paraId="2EBE50B6" w14:textId="77777777" w:rsidR="003F0D73" w:rsidRPr="00C45E46" w:rsidRDefault="00F53C7C" w:rsidP="00F53C7C">
                <w:pPr>
                  <w:rPr>
                    <w:b/>
                  </w:rPr>
                </w:pPr>
                <w:proofErr w:type="spellStart"/>
                <w:r w:rsidRPr="00C45E46">
                  <w:t>Paalen</w:t>
                </w:r>
                <w:proofErr w:type="spellEnd"/>
                <w:r w:rsidRPr="00C45E46">
                  <w:t>, Wolfgang (1905 – 1959)</w:t>
                </w:r>
              </w:p>
            </w:tc>
          </w:sdtContent>
        </w:sdt>
      </w:tr>
      <w:tr w:rsidR="00464699" w:rsidRPr="00C45E46" w14:paraId="53AE09A3" w14:textId="77777777" w:rsidTr="00F53C7C">
        <w:sdt>
          <w:sdtPr>
            <w:alias w:val="Variant headwords"/>
            <w:tag w:val="variantHeadwords"/>
            <w:id w:val="173464402"/>
            <w:placeholder>
              <w:docPart w:val="EC875799C5CD4699B7ADF3CB8E5EAD2F"/>
            </w:placeholder>
            <w:showingPlcHdr/>
          </w:sdtPr>
          <w:sdtEndPr/>
          <w:sdtContent>
            <w:tc>
              <w:tcPr>
                <w:tcW w:w="9073" w:type="dxa"/>
                <w:tcMar>
                  <w:top w:w="113" w:type="dxa"/>
                  <w:bottom w:w="113" w:type="dxa"/>
                </w:tcMar>
              </w:tcPr>
              <w:p w14:paraId="502C6F13" w14:textId="77777777" w:rsidR="00464699" w:rsidRPr="00C45E46" w:rsidRDefault="00464699" w:rsidP="00F53C7C">
                <w:r w:rsidRPr="00C45E46">
                  <w:rPr>
                    <w:rStyle w:val="PlaceholderText"/>
                    <w:b/>
                  </w:rPr>
                  <w:t xml:space="preserve">[Enter any </w:t>
                </w:r>
                <w:r w:rsidRPr="00C45E46">
                  <w:rPr>
                    <w:rStyle w:val="PlaceholderText"/>
                    <w:b/>
                    <w:i/>
                  </w:rPr>
                  <w:t>variant forms</w:t>
                </w:r>
                <w:r w:rsidRPr="00C45E46">
                  <w:rPr>
                    <w:rStyle w:val="PlaceholderText"/>
                    <w:b/>
                  </w:rPr>
                  <w:t xml:space="preserve"> of your headword – OPTIONAL]</w:t>
                </w:r>
              </w:p>
            </w:tc>
          </w:sdtContent>
        </w:sdt>
      </w:tr>
      <w:tr w:rsidR="00E85A05" w:rsidRPr="00C45E46" w14:paraId="68C3D75E" w14:textId="77777777" w:rsidTr="00F53C7C">
        <w:sdt>
          <w:sdtPr>
            <w:alias w:val="Abstract"/>
            <w:tag w:val="abstract"/>
            <w:id w:val="-635871867"/>
            <w:placeholder>
              <w:docPart w:val="5E00020383C44611B0B95867AAB9E4FA"/>
            </w:placeholder>
          </w:sdtPr>
          <w:sdtEndPr/>
          <w:sdtContent>
            <w:tc>
              <w:tcPr>
                <w:tcW w:w="9073" w:type="dxa"/>
                <w:tcMar>
                  <w:top w:w="113" w:type="dxa"/>
                  <w:bottom w:w="113" w:type="dxa"/>
                </w:tcMar>
              </w:tcPr>
              <w:p w14:paraId="56B494F8" w14:textId="77777777" w:rsidR="00E85A05" w:rsidRPr="00C45E46" w:rsidRDefault="00F53C7C" w:rsidP="00F53C7C">
                <w:pPr>
                  <w:autoSpaceDE w:val="0"/>
                  <w:autoSpaceDN w:val="0"/>
                  <w:adjustRightInd w:val="0"/>
                </w:pPr>
                <w:r w:rsidRPr="00C45E46">
                  <w:t xml:space="preserve">Wolfgang </w:t>
                </w:r>
                <w:proofErr w:type="spellStart"/>
                <w:r w:rsidRPr="00C45E46">
                  <w:t>Paalen</w:t>
                </w:r>
                <w:proofErr w:type="spellEnd"/>
                <w:r w:rsidRPr="00C45E46">
                  <w:t xml:space="preserve">, exiled from Paris and living in Mexico, the United States and Paris between the years 1939-59, and best known as a Surrealist in 1930s Paris, was an important artist and theorist in the modernist culture of the twentieth century. Painter, philosopher, critic, collector, editor, and ethnologist, </w:t>
                </w:r>
                <w:proofErr w:type="spellStart"/>
                <w:r w:rsidRPr="00C45E46">
                  <w:t>Paalen</w:t>
                </w:r>
                <w:proofErr w:type="spellEnd"/>
                <w:r w:rsidRPr="00C45E46">
                  <w:t xml:space="preserve"> was a highly influential figure whose art and ideas were seminal for artists in Latin America, the United States and Europe in the 1940s, providing them with the most current philosophical, scientific, anthropological, political, and cultural thinking of the period. His involvement in European and American modernist movements—particularly Expressionism, Cubism, and Surrealism—as well as his knowledge of the cultural, social, and political histories in which they developed, catalysed a change from the nationalist dominance of </w:t>
                </w:r>
                <w:proofErr w:type="spellStart"/>
                <w:r w:rsidRPr="00C45E46">
                  <w:rPr>
                    <w:i/>
                  </w:rPr>
                  <w:t>Muralismo</w:t>
                </w:r>
                <w:proofErr w:type="spellEnd"/>
                <w:r w:rsidRPr="00C45E46">
                  <w:rPr>
                    <w:i/>
                  </w:rPr>
                  <w:t xml:space="preserve"> </w:t>
                </w:r>
                <w:r w:rsidRPr="00C45E46">
                  <w:t>and influenced the development of Abstract Expressionism</w:t>
                </w:r>
                <w:r w:rsidRPr="00C45E46">
                  <w:rPr>
                    <w:b/>
                  </w:rPr>
                  <w:t>.</w:t>
                </w:r>
                <w:r w:rsidRPr="00C45E46">
                  <w:rPr>
                    <w:vertAlign w:val="superscript"/>
                  </w:rPr>
                  <w:t xml:space="preserve"> </w:t>
                </w:r>
                <w:r w:rsidRPr="00C45E46">
                  <w:t xml:space="preserve"> From Motherwell’s </w:t>
                </w:r>
                <w:r w:rsidRPr="00C45E46">
                  <w:rPr>
                    <w:i/>
                  </w:rPr>
                  <w:t xml:space="preserve">Mexican Sketchbooks </w:t>
                </w:r>
                <w:r w:rsidRPr="00C45E46">
                  <w:t xml:space="preserve">(1941), produced while working with </w:t>
                </w:r>
                <w:proofErr w:type="spellStart"/>
                <w:r w:rsidRPr="00C45E46">
                  <w:t>Paalen</w:t>
                </w:r>
                <w:proofErr w:type="spellEnd"/>
                <w:r w:rsidRPr="00C45E46">
                  <w:t xml:space="preserve"> in Mexico, to correspondences in the artworks and writings of Motherwell, Pollock, Mark Rothko</w:t>
                </w:r>
                <w:r w:rsidRPr="00C45E46">
                  <w:rPr>
                    <w:b/>
                  </w:rPr>
                  <w:t xml:space="preserve"> </w:t>
                </w:r>
                <w:r w:rsidRPr="00C45E46">
                  <w:t xml:space="preserve">and Barnett Newman, beginning in 1942, </w:t>
                </w:r>
                <w:proofErr w:type="spellStart"/>
                <w:r w:rsidRPr="00C45E46">
                  <w:t>Paalen’s</w:t>
                </w:r>
                <w:proofErr w:type="spellEnd"/>
                <w:r w:rsidRPr="00C45E46">
                  <w:t xml:space="preserve"> imprint is clearly visible. In the last issue of DYN (no. 6, 1944), he lent the emerging group members Motherwell, Pollock, Rothko, Smith, and </w:t>
                </w:r>
                <w:proofErr w:type="spellStart"/>
                <w:r w:rsidRPr="00C45E46">
                  <w:t>Baziotes</w:t>
                </w:r>
                <w:proofErr w:type="spellEnd"/>
                <w:r w:rsidRPr="00C45E46">
                  <w:t xml:space="preserve"> unprecedented support by reproducing them in the same pages as European modern masters like Calder, Chagall and Moore.</w:t>
                </w:r>
                <w:r w:rsidRPr="00C45E46">
                  <w:rPr>
                    <w:vertAlign w:val="superscript"/>
                  </w:rPr>
                  <w:t xml:space="preserve"> </w:t>
                </w:r>
              </w:p>
            </w:tc>
          </w:sdtContent>
        </w:sdt>
      </w:tr>
      <w:tr w:rsidR="003F0D73" w:rsidRPr="00C45E46" w14:paraId="2F4B139C" w14:textId="77777777" w:rsidTr="00F53C7C">
        <w:sdt>
          <w:sdtPr>
            <w:alias w:val="Article text"/>
            <w:tag w:val="articleText"/>
            <w:id w:val="634067588"/>
            <w:placeholder>
              <w:docPart w:val="A86CD61CCAFF40BA8C4E6DC415BD00D5"/>
            </w:placeholder>
          </w:sdtPr>
          <w:sdtEndPr/>
          <w:sdtContent>
            <w:tc>
              <w:tcPr>
                <w:tcW w:w="9073" w:type="dxa"/>
                <w:tcMar>
                  <w:top w:w="113" w:type="dxa"/>
                  <w:bottom w:w="113" w:type="dxa"/>
                </w:tcMar>
              </w:tcPr>
              <w:p w14:paraId="3C2A12DB" w14:textId="77777777" w:rsidR="00F53C7C" w:rsidRPr="00C45E46" w:rsidRDefault="00F53C7C" w:rsidP="00F53C7C">
                <w:pPr>
                  <w:autoSpaceDE w:val="0"/>
                  <w:autoSpaceDN w:val="0"/>
                  <w:adjustRightInd w:val="0"/>
                </w:pPr>
                <w:r w:rsidRPr="00C45E46">
                  <w:t xml:space="preserve">Wolfgang </w:t>
                </w:r>
                <w:proofErr w:type="spellStart"/>
                <w:r w:rsidRPr="00C45E46">
                  <w:t>Paalen</w:t>
                </w:r>
                <w:proofErr w:type="spellEnd"/>
                <w:r w:rsidRPr="00C45E46">
                  <w:t xml:space="preserve">, exiled from Paris and living in Mexico, the United States and Paris between the years 1939-59, and best known as a Surrealist in 1930s Paris, was an important artist and theorist in the modernist culture of the twentieth century. Painter, philosopher, critic, collector, editor, and ethnologist, </w:t>
                </w:r>
                <w:proofErr w:type="spellStart"/>
                <w:r w:rsidRPr="00C45E46">
                  <w:t>Paalen</w:t>
                </w:r>
                <w:proofErr w:type="spellEnd"/>
                <w:r w:rsidRPr="00C45E46">
                  <w:t xml:space="preserve"> was a highly influential figure whose art and ideas were seminal for artists in Latin America, the United States and Europe in the 1940s, providing them with the most current philosophical, scientific, anthropological, political, and cultural thinking of the period. His involvement in European and American modernist movements—particularly Expressionism, Cubism, and Surrealism—as well as his knowledge of the cultural, social, and political histories in which they developed, catalysed a change from the nationalist dominance of </w:t>
                </w:r>
                <w:proofErr w:type="spellStart"/>
                <w:r w:rsidRPr="00C45E46">
                  <w:rPr>
                    <w:i/>
                  </w:rPr>
                  <w:t>Muralismo</w:t>
                </w:r>
                <w:proofErr w:type="spellEnd"/>
                <w:r w:rsidRPr="00C45E46">
                  <w:rPr>
                    <w:i/>
                  </w:rPr>
                  <w:t xml:space="preserve"> </w:t>
                </w:r>
                <w:r w:rsidRPr="00C45E46">
                  <w:t>and influenced the development of Abstract Expressionism</w:t>
                </w:r>
                <w:r w:rsidRPr="00C45E46">
                  <w:rPr>
                    <w:b/>
                  </w:rPr>
                  <w:t>.</w:t>
                </w:r>
                <w:r w:rsidRPr="00C45E46">
                  <w:rPr>
                    <w:vertAlign w:val="superscript"/>
                  </w:rPr>
                  <w:t xml:space="preserve"> </w:t>
                </w:r>
                <w:r w:rsidRPr="00C45E46">
                  <w:t xml:space="preserve"> From Motherwell’s </w:t>
                </w:r>
                <w:r w:rsidRPr="00C45E46">
                  <w:rPr>
                    <w:i/>
                  </w:rPr>
                  <w:t xml:space="preserve">Mexican Sketchbooks </w:t>
                </w:r>
                <w:r w:rsidRPr="00C45E46">
                  <w:t xml:space="preserve">(1941), produced while working with </w:t>
                </w:r>
                <w:proofErr w:type="spellStart"/>
                <w:r w:rsidRPr="00C45E46">
                  <w:t>Paalen</w:t>
                </w:r>
                <w:proofErr w:type="spellEnd"/>
                <w:r w:rsidRPr="00C45E46">
                  <w:t xml:space="preserve"> in Mexico, to correspondences in the artworks and writings of Motherwell, Pollock, Mark Rothko</w:t>
                </w:r>
                <w:r w:rsidRPr="00C45E46">
                  <w:rPr>
                    <w:b/>
                  </w:rPr>
                  <w:t xml:space="preserve"> </w:t>
                </w:r>
                <w:r w:rsidRPr="00C45E46">
                  <w:t xml:space="preserve">and Barnett Newman, beginning in 1942, </w:t>
                </w:r>
                <w:proofErr w:type="spellStart"/>
                <w:r w:rsidRPr="00C45E46">
                  <w:t>Paalen’s</w:t>
                </w:r>
                <w:proofErr w:type="spellEnd"/>
                <w:r w:rsidRPr="00C45E46">
                  <w:t xml:space="preserve"> imprint is clearly visible. In the last issue of DYN (no. 6, 1944), he lent the emerging group members Motherwell, Pollock, Rothko, Smith, and </w:t>
                </w:r>
                <w:proofErr w:type="spellStart"/>
                <w:r w:rsidRPr="00C45E46">
                  <w:t>Baziotes</w:t>
                </w:r>
                <w:proofErr w:type="spellEnd"/>
                <w:r w:rsidRPr="00C45E46">
                  <w:t xml:space="preserve"> unprecedented support by reproducing them in the same pages as European modern masters like Calder, Chagall and Moore.</w:t>
                </w:r>
                <w:r w:rsidRPr="00C45E46">
                  <w:rPr>
                    <w:vertAlign w:val="superscript"/>
                  </w:rPr>
                  <w:t xml:space="preserve"> </w:t>
                </w:r>
              </w:p>
              <w:p w14:paraId="35223001" w14:textId="77777777" w:rsidR="00F53C7C" w:rsidRPr="00C45E46" w:rsidRDefault="00F53C7C" w:rsidP="00F53C7C">
                <w:pPr>
                  <w:autoSpaceDE w:val="0"/>
                  <w:autoSpaceDN w:val="0"/>
                  <w:adjustRightInd w:val="0"/>
                </w:pPr>
              </w:p>
              <w:p w14:paraId="7B986509" w14:textId="77777777" w:rsidR="00F53C7C" w:rsidRPr="00C45E46" w:rsidRDefault="00F53C7C" w:rsidP="00F53C7C">
                <w:pPr>
                  <w:autoSpaceDE w:val="0"/>
                  <w:autoSpaceDN w:val="0"/>
                  <w:adjustRightInd w:val="0"/>
                </w:pPr>
                <w:r w:rsidRPr="00C45E46">
                  <w:t xml:space="preserve">Through his organisation of the </w:t>
                </w:r>
                <w:r w:rsidRPr="00C45E46">
                  <w:rPr>
                    <w:i/>
                  </w:rPr>
                  <w:t>Surrealist International</w:t>
                </w:r>
                <w:r w:rsidRPr="00C45E46">
                  <w:t xml:space="preserve"> at the </w:t>
                </w:r>
                <w:proofErr w:type="spellStart"/>
                <w:r w:rsidRPr="00C45E46">
                  <w:t>Galería</w:t>
                </w:r>
                <w:proofErr w:type="spellEnd"/>
                <w:r w:rsidRPr="00C45E46">
                  <w:t xml:space="preserve"> de Arte </w:t>
                </w:r>
                <w:proofErr w:type="spellStart"/>
                <w:r w:rsidRPr="00C45E46">
                  <w:t>Moderno</w:t>
                </w:r>
                <w:proofErr w:type="spellEnd"/>
                <w:r w:rsidRPr="00C45E46">
                  <w:t xml:space="preserve"> in Mexico City in 1939, and through his publication of the avant-garde art review DYN from 1942-44, </w:t>
                </w:r>
                <w:proofErr w:type="spellStart"/>
                <w:r w:rsidRPr="00C45E46">
                  <w:t>Paalen</w:t>
                </w:r>
                <w:proofErr w:type="spellEnd"/>
                <w:r w:rsidRPr="00C45E46">
                  <w:t xml:space="preserve"> challenged and continued the</w:t>
                </w:r>
                <w:r w:rsidRPr="00C45E46">
                  <w:rPr>
                    <w:b/>
                  </w:rPr>
                  <w:t xml:space="preserve"> </w:t>
                </w:r>
                <w:r w:rsidRPr="00C45E46">
                  <w:t xml:space="preserve">Surrealist project, and delved into problems that absorbed </w:t>
                </w:r>
                <w:r w:rsidRPr="00C45E46">
                  <w:lastRenderedPageBreak/>
                  <w:t xml:space="preserve">international artists at that time. DYN advocated transnational modernism and included a large following of Latin American, European, and American artists, writers, and anthropologists, such as Manuel Alvarez Bravo, Miguel Covarrubias, César Moro, Carlos Mérida, Martin </w:t>
                </w:r>
                <w:proofErr w:type="spellStart"/>
                <w:r w:rsidRPr="00C45E46">
                  <w:t>Chambi</w:t>
                </w:r>
                <w:proofErr w:type="spellEnd"/>
                <w:r w:rsidRPr="00C45E46">
                  <w:t xml:space="preserve">, Roberto Matta and Alfonso </w:t>
                </w:r>
                <w:proofErr w:type="spellStart"/>
                <w:r w:rsidRPr="00C45E46">
                  <w:t>Caso</w:t>
                </w:r>
                <w:proofErr w:type="spellEnd"/>
                <w:r w:rsidRPr="00C45E46">
                  <w:t xml:space="preserve">; Henry Moore, Alexander Calder, Marc Chagall, Gordon </w:t>
                </w:r>
                <w:proofErr w:type="spellStart"/>
                <w:r w:rsidRPr="00C45E46">
                  <w:t>Onslow</w:t>
                </w:r>
                <w:proofErr w:type="spellEnd"/>
                <w:r w:rsidRPr="00C45E46">
                  <w:t xml:space="preserve"> Ford and Alice </w:t>
                </w:r>
                <w:proofErr w:type="spellStart"/>
                <w:r w:rsidRPr="00C45E46">
                  <w:t>Rahon</w:t>
                </w:r>
                <w:proofErr w:type="spellEnd"/>
                <w:r w:rsidRPr="00C45E46">
                  <w:t xml:space="preserve">; Robert Motherwell, Jackson Pollock, David Smith and William </w:t>
                </w:r>
                <w:proofErr w:type="spellStart"/>
                <w:r w:rsidRPr="00C45E46">
                  <w:t>Baziotes</w:t>
                </w:r>
                <w:proofErr w:type="spellEnd"/>
                <w:r w:rsidRPr="00C45E46">
                  <w:t xml:space="preserve">; and Valentine Penrose, Henry Miller and </w:t>
                </w:r>
                <w:proofErr w:type="spellStart"/>
                <w:r w:rsidRPr="00C45E46">
                  <w:t>Anaïs</w:t>
                </w:r>
                <w:proofErr w:type="spellEnd"/>
                <w:r w:rsidRPr="00C45E46">
                  <w:t xml:space="preserve"> Nin, who contributed art, poetry, photographs, fiction, articles and essays to DYN, along with </w:t>
                </w:r>
                <w:proofErr w:type="spellStart"/>
                <w:r w:rsidRPr="00C45E46">
                  <w:t>Paalen</w:t>
                </w:r>
                <w:proofErr w:type="spellEnd"/>
                <w:r w:rsidRPr="00C45E46">
                  <w:t xml:space="preserve"> himself. This enterprise, and </w:t>
                </w:r>
                <w:proofErr w:type="spellStart"/>
                <w:r w:rsidRPr="00C45E46">
                  <w:t>Paalen’s</w:t>
                </w:r>
                <w:proofErr w:type="spellEnd"/>
                <w:r w:rsidRPr="00C45E46">
                  <w:t xml:space="preserve"> own synthesis of art and ideas, can serve as key models for the discourse on global exchange, community, and transformation prevalent today. His humanistic and visionary art and ideas, published in his DYN, still resonate in the twenty-first-century.</w:t>
                </w:r>
              </w:p>
              <w:p w14:paraId="2068FFD6" w14:textId="77777777" w:rsidR="00F53C7C" w:rsidRPr="00C45E46" w:rsidRDefault="00F53C7C" w:rsidP="00F53C7C">
                <w:pPr>
                  <w:tabs>
                    <w:tab w:val="left" w:pos="630"/>
                  </w:tabs>
                  <w:autoSpaceDE w:val="0"/>
                  <w:autoSpaceDN w:val="0"/>
                  <w:adjustRightInd w:val="0"/>
                  <w:ind w:right="900"/>
                </w:pPr>
              </w:p>
              <w:p w14:paraId="772B6811" w14:textId="77777777" w:rsidR="00F53C7C" w:rsidRPr="00C45E46" w:rsidRDefault="00F53C7C" w:rsidP="00F53C7C">
                <w:pPr>
                  <w:autoSpaceDE w:val="0"/>
                  <w:autoSpaceDN w:val="0"/>
                  <w:adjustRightInd w:val="0"/>
                </w:pPr>
                <w:r w:rsidRPr="00C45E46">
                  <w:t xml:space="preserve">Renowned as an intellectual and connoisseur, and celebrated as a key proponent of non-Western art and culture, </w:t>
                </w:r>
                <w:proofErr w:type="spellStart"/>
                <w:r w:rsidRPr="00C45E46">
                  <w:t>Paalen</w:t>
                </w:r>
                <w:proofErr w:type="spellEnd"/>
                <w:r w:rsidRPr="00C45E46">
                  <w:t xml:space="preserve"> synthesized the primitivism and “Americanism” of German, Parisian, and American cultures, cosmological models of natural history and post-Einsteinian (quantum) physics, and modernist aesthetics and theory into a new model for twentieth-century art. He believed that art was at the core of culture, science and technology, and proposed a synthesis of philosophical values to reintegrate art into Western society in the manner of indigenous societies. Unlike other </w:t>
                </w:r>
                <w:proofErr w:type="spellStart"/>
                <w:r w:rsidRPr="00C45E46">
                  <w:t>primitivists</w:t>
                </w:r>
                <w:proofErr w:type="spellEnd"/>
                <w:r w:rsidRPr="00C45E46">
                  <w:t xml:space="preserve">, </w:t>
                </w:r>
                <w:proofErr w:type="spellStart"/>
                <w:r w:rsidRPr="00C45E46">
                  <w:t>Paalen’s</w:t>
                </w:r>
                <w:proofErr w:type="spellEnd"/>
                <w:r w:rsidRPr="00C45E46">
                  <w:t xml:space="preserve"> awareness of the sophistication of the art, sciences, and social organisation of non-Western, indigenous cultures led him to fuse Western and non-Western traditions into a new model of intercultural, global, and even cosmic dimensions. </w:t>
                </w:r>
              </w:p>
              <w:p w14:paraId="57443E46" w14:textId="77777777" w:rsidR="00F53C7C" w:rsidRPr="00C45E46" w:rsidRDefault="00F53C7C" w:rsidP="00F53C7C">
                <w:pPr>
                  <w:autoSpaceDE w:val="0"/>
                  <w:autoSpaceDN w:val="0"/>
                  <w:adjustRightInd w:val="0"/>
                </w:pPr>
              </w:p>
              <w:p w14:paraId="7015E50F" w14:textId="77777777" w:rsidR="009E1CA7" w:rsidRPr="00C45E46" w:rsidRDefault="00F53C7C" w:rsidP="00DC592E">
                <w:pPr>
                  <w:tabs>
                    <w:tab w:val="left" w:pos="630"/>
                  </w:tabs>
                  <w:autoSpaceDE w:val="0"/>
                  <w:autoSpaceDN w:val="0"/>
                  <w:adjustRightInd w:val="0"/>
                  <w:rPr>
                    <w:b/>
                  </w:rPr>
                </w:pPr>
                <w:proofErr w:type="spellStart"/>
                <w:r w:rsidRPr="00C45E46">
                  <w:t>Paalen’s</w:t>
                </w:r>
                <w:proofErr w:type="spellEnd"/>
                <w:r w:rsidRPr="00C45E46">
                  <w:t xml:space="preserve"> artistic production is characterised by various stylistic periods corresponding to the modern art movements in which he participated, and the descriptive classifications of his production, which he himself devised. These series were the ‘Cycladic’ (Abstraction-</w:t>
                </w:r>
                <w:proofErr w:type="spellStart"/>
                <w:r w:rsidRPr="00C45E46">
                  <w:t>Création</w:t>
                </w:r>
                <w:proofErr w:type="spellEnd"/>
                <w:r w:rsidRPr="00C45E46">
                  <w:t xml:space="preserve">, circa 1935–1936) in which he created abstract figurative works related to ancient Aegean idols in his personal collection; the ‘Totemic’ (Surrealist, circa 1937–1939), which fashioned haunting Surrealist landscapes that combined painting with </w:t>
                </w:r>
                <w:proofErr w:type="spellStart"/>
                <w:r w:rsidRPr="00C45E46">
                  <w:t>Paalen’s</w:t>
                </w:r>
                <w:proofErr w:type="spellEnd"/>
                <w:r w:rsidRPr="00C45E46">
                  <w:t xml:space="preserve"> automatic invention of ‘</w:t>
                </w:r>
                <w:proofErr w:type="spellStart"/>
                <w:r w:rsidRPr="00C45E46">
                  <w:rPr>
                    <w:i/>
                  </w:rPr>
                  <w:t>fumage</w:t>
                </w:r>
                <w:proofErr w:type="spellEnd"/>
                <w:r w:rsidRPr="00C45E46">
                  <w:t>’-‘drawing’ with the smoke of a candle -related to his personal collections, his own history and memory, the natural sciences, and anthropological ideas; the ‘Cosmic’ (Mexican/post-Surrealist, circa 1939–1949), which synthesised elements of modern art with principles of quantum physics in a dynamic new painterly and abstract style; the ‘Mosaic’ (California, circa 1949–1951), which built upon the ‘Cosmic’ period but stylistically referenced Amerindian art of the Americas, particularly pre-Columbian mosaics; the ‘Telluric’ (post–World War II France and Mexico, circa 1951–1956), which comprised new painterly abstractions with new post-Cubist representations of space; and the ‘Floral’ (late Mexican, 1957–1959), which continued the practice of painterly abstraction while exploring the physics of color and light.</w:t>
                </w:r>
                <w:r w:rsidR="009E1CA7" w:rsidRPr="00C45E46">
                  <w:br/>
                </w:r>
                <w:r w:rsidR="009E1CA7" w:rsidRPr="00C45E46">
                  <w:br/>
                </w:r>
                <w:r w:rsidR="00DC592E" w:rsidRPr="00DC592E">
                  <w:rPr>
                    <w:rStyle w:val="Heading1Char"/>
                  </w:rPr>
                  <w:t>List of Works</w:t>
                </w:r>
              </w:p>
              <w:p w14:paraId="1301644B" w14:textId="77777777" w:rsidR="009E1CA7" w:rsidRPr="00C45E46" w:rsidRDefault="009E1CA7" w:rsidP="009E1CA7">
                <w:pPr>
                  <w:tabs>
                    <w:tab w:val="left" w:pos="630"/>
                  </w:tabs>
                  <w:autoSpaceDE w:val="0"/>
                  <w:autoSpaceDN w:val="0"/>
                  <w:adjustRightInd w:val="0"/>
                </w:pPr>
                <w:proofErr w:type="spellStart"/>
                <w:r w:rsidRPr="00C45E46">
                  <w:rPr>
                    <w:i/>
                  </w:rPr>
                  <w:t>Deux</w:t>
                </w:r>
                <w:proofErr w:type="spellEnd"/>
                <w:r w:rsidRPr="00C45E46">
                  <w:rPr>
                    <w:i/>
                  </w:rPr>
                  <w:t xml:space="preserve"> </w:t>
                </w:r>
                <w:proofErr w:type="spellStart"/>
                <w:r w:rsidRPr="00C45E46">
                  <w:rPr>
                    <w:i/>
                  </w:rPr>
                  <w:t>têtes</w:t>
                </w:r>
                <w:proofErr w:type="spellEnd"/>
                <w:r w:rsidRPr="00C45E46">
                  <w:rPr>
                    <w:i/>
                  </w:rPr>
                  <w:t xml:space="preserve"> IV</w:t>
                </w:r>
                <w:r w:rsidRPr="00C45E46">
                  <w:t xml:space="preserve"> (oil/tempera on canvas; 1935</w:t>
                </w:r>
                <w:r w:rsidR="00DC592E">
                  <w:t>)</w:t>
                </w:r>
              </w:p>
              <w:p w14:paraId="37713DD4" w14:textId="77777777" w:rsidR="009E1CA7" w:rsidRPr="00C45E46" w:rsidRDefault="009E1CA7" w:rsidP="009E1CA7">
                <w:pPr>
                  <w:tabs>
                    <w:tab w:val="left" w:pos="630"/>
                  </w:tabs>
                  <w:autoSpaceDE w:val="0"/>
                  <w:autoSpaceDN w:val="0"/>
                  <w:adjustRightInd w:val="0"/>
                  <w:rPr>
                    <w:lang w:val="fr-CA"/>
                  </w:rPr>
                </w:pPr>
                <w:r w:rsidRPr="00C45E46">
                  <w:rPr>
                    <w:i/>
                    <w:lang w:val="fr-CA"/>
                  </w:rPr>
                  <w:t>Nature morte à la mouche</w:t>
                </w:r>
                <w:r w:rsidRPr="00C45E46">
                  <w:rPr>
                    <w:lang w:val="fr-CA"/>
                  </w:rPr>
                  <w:t xml:space="preserve"> (</w:t>
                </w:r>
                <w:proofErr w:type="spellStart"/>
                <w:r w:rsidRPr="00C45E46">
                  <w:rPr>
                    <w:lang w:val="fr-CA"/>
                  </w:rPr>
                  <w:t>oil</w:t>
                </w:r>
                <w:proofErr w:type="spellEnd"/>
                <w:r w:rsidRPr="00C45E46">
                  <w:rPr>
                    <w:lang w:val="fr-CA"/>
                  </w:rPr>
                  <w:t xml:space="preserve"> and fumage on </w:t>
                </w:r>
                <w:proofErr w:type="spellStart"/>
                <w:r w:rsidRPr="00C45E46">
                  <w:rPr>
                    <w:lang w:val="fr-CA"/>
                  </w:rPr>
                  <w:t>canvas</w:t>
                </w:r>
                <w:proofErr w:type="spellEnd"/>
                <w:r w:rsidRPr="00C45E46">
                  <w:rPr>
                    <w:lang w:val="fr-CA"/>
                  </w:rPr>
                  <w:t>; 1937)</w:t>
                </w:r>
              </w:p>
              <w:p w14:paraId="0E5DCAC8" w14:textId="77777777" w:rsidR="009E1CA7" w:rsidRPr="00C45E46" w:rsidRDefault="009E1CA7" w:rsidP="009E1CA7">
                <w:pPr>
                  <w:tabs>
                    <w:tab w:val="left" w:pos="630"/>
                  </w:tabs>
                  <w:autoSpaceDE w:val="0"/>
                  <w:autoSpaceDN w:val="0"/>
                  <w:adjustRightInd w:val="0"/>
                  <w:rPr>
                    <w:lang w:val="fr-CA"/>
                  </w:rPr>
                </w:pPr>
                <w:r w:rsidRPr="00C45E46">
                  <w:rPr>
                    <w:i/>
                    <w:lang w:val="fr-CA"/>
                  </w:rPr>
                  <w:t>Paysage totémique de mon enfance</w:t>
                </w:r>
                <w:r w:rsidRPr="00C45E46">
                  <w:rPr>
                    <w:lang w:val="fr-CA"/>
                  </w:rPr>
                  <w:t xml:space="preserve"> (1937) </w:t>
                </w:r>
              </w:p>
              <w:p w14:paraId="3F390930" w14:textId="77777777" w:rsidR="009E1CA7" w:rsidRPr="00C45E46" w:rsidRDefault="009E1CA7" w:rsidP="009E1CA7">
                <w:pPr>
                  <w:tabs>
                    <w:tab w:val="left" w:pos="630"/>
                  </w:tabs>
                  <w:autoSpaceDE w:val="0"/>
                  <w:autoSpaceDN w:val="0"/>
                  <w:adjustRightInd w:val="0"/>
                </w:pPr>
                <w:r w:rsidRPr="00C45E46">
                  <w:rPr>
                    <w:i/>
                  </w:rPr>
                  <w:t>Space Unbound</w:t>
                </w:r>
                <w:r w:rsidRPr="00C45E46">
                  <w:t xml:space="preserve"> (oil on canvas; 1941</w:t>
                </w:r>
                <w:r w:rsidR="00DC592E">
                  <w:t>)</w:t>
                </w:r>
              </w:p>
              <w:p w14:paraId="0A224890" w14:textId="77777777" w:rsidR="009E1CA7" w:rsidRPr="00C45E46" w:rsidRDefault="009E1CA7" w:rsidP="009E1CA7">
                <w:pPr>
                  <w:tabs>
                    <w:tab w:val="left" w:pos="630"/>
                  </w:tabs>
                  <w:autoSpaceDE w:val="0"/>
                  <w:autoSpaceDN w:val="0"/>
                  <w:adjustRightInd w:val="0"/>
                </w:pPr>
                <w:r w:rsidRPr="00C45E46">
                  <w:rPr>
                    <w:i/>
                  </w:rPr>
                  <w:t xml:space="preserve">The </w:t>
                </w:r>
                <w:proofErr w:type="spellStart"/>
                <w:r w:rsidRPr="00C45E46">
                  <w:rPr>
                    <w:i/>
                  </w:rPr>
                  <w:t>Cosmogons</w:t>
                </w:r>
                <w:proofErr w:type="spellEnd"/>
                <w:r w:rsidRPr="00C45E46">
                  <w:t xml:space="preserve"> (oil on canvas; 1944–45)</w:t>
                </w:r>
              </w:p>
              <w:p w14:paraId="604672C9" w14:textId="77777777" w:rsidR="009E1CA7" w:rsidRPr="00C45E46" w:rsidRDefault="009E1CA7" w:rsidP="009E1CA7">
                <w:pPr>
                  <w:tabs>
                    <w:tab w:val="left" w:pos="630"/>
                  </w:tabs>
                  <w:autoSpaceDE w:val="0"/>
                  <w:autoSpaceDN w:val="0"/>
                  <w:adjustRightInd w:val="0"/>
                </w:pPr>
                <w:r w:rsidRPr="00C45E46">
                  <w:rPr>
                    <w:i/>
                  </w:rPr>
                  <w:t>Planetary Face</w:t>
                </w:r>
                <w:r w:rsidRPr="00C45E46">
                  <w:t xml:space="preserve"> (oil on canvas; 1947</w:t>
                </w:r>
                <w:r w:rsidR="00DC592E">
                  <w:t>)</w:t>
                </w:r>
              </w:p>
              <w:p w14:paraId="09AE64E3" w14:textId="77777777" w:rsidR="009E1CA7" w:rsidRPr="00C45E46" w:rsidRDefault="009E1CA7" w:rsidP="009E1CA7">
                <w:pPr>
                  <w:tabs>
                    <w:tab w:val="left" w:pos="630"/>
                  </w:tabs>
                  <w:autoSpaceDE w:val="0"/>
                  <w:autoSpaceDN w:val="0"/>
                  <w:adjustRightInd w:val="0"/>
                  <w:rPr>
                    <w:lang w:val="fr-CA"/>
                  </w:rPr>
                </w:pPr>
                <w:r w:rsidRPr="00C45E46">
                  <w:rPr>
                    <w:i/>
                    <w:lang w:val="fr-CA"/>
                  </w:rPr>
                  <w:t>J’y allais souvent</w:t>
                </w:r>
                <w:r w:rsidR="00284FE2" w:rsidRPr="00C45E46">
                  <w:rPr>
                    <w:lang w:val="fr-CA"/>
                  </w:rPr>
                  <w:t xml:space="preserve"> (fumage/</w:t>
                </w:r>
                <w:proofErr w:type="spellStart"/>
                <w:r w:rsidR="00284FE2" w:rsidRPr="00C45E46">
                  <w:rPr>
                    <w:lang w:val="fr-CA"/>
                  </w:rPr>
                  <w:t>oil</w:t>
                </w:r>
                <w:proofErr w:type="spellEnd"/>
                <w:r w:rsidR="00284FE2" w:rsidRPr="00C45E46">
                  <w:rPr>
                    <w:lang w:val="fr-CA"/>
                  </w:rPr>
                  <w:t xml:space="preserve"> on </w:t>
                </w:r>
                <w:proofErr w:type="spellStart"/>
                <w:r w:rsidR="00284FE2" w:rsidRPr="00C45E46">
                  <w:rPr>
                    <w:lang w:val="fr-CA"/>
                  </w:rPr>
                  <w:t>canvas</w:t>
                </w:r>
                <w:proofErr w:type="spellEnd"/>
                <w:r w:rsidR="00284FE2" w:rsidRPr="00C45E46">
                  <w:rPr>
                    <w:lang w:val="fr-CA"/>
                  </w:rPr>
                  <w:t>)</w:t>
                </w:r>
              </w:p>
              <w:p w14:paraId="0261001B" w14:textId="77777777" w:rsidR="009A70A8" w:rsidRPr="00C45E46" w:rsidRDefault="009E1CA7" w:rsidP="009A70A8">
                <w:pPr>
                  <w:keepNext/>
                  <w:tabs>
                    <w:tab w:val="left" w:pos="630"/>
                  </w:tabs>
                  <w:autoSpaceDE w:val="0"/>
                  <w:autoSpaceDN w:val="0"/>
                  <w:adjustRightInd w:val="0"/>
                </w:pPr>
                <w:proofErr w:type="spellStart"/>
                <w:r w:rsidRPr="00C45E46">
                  <w:rPr>
                    <w:i/>
                    <w:lang w:val="en-CA"/>
                  </w:rPr>
                  <w:t>Migracion</w:t>
                </w:r>
                <w:proofErr w:type="spellEnd"/>
                <w:r w:rsidRPr="00C45E46">
                  <w:rPr>
                    <w:i/>
                    <w:lang w:val="en-CA"/>
                  </w:rPr>
                  <w:t xml:space="preserve"> de Yucatan</w:t>
                </w:r>
                <w:r w:rsidRPr="00C45E46">
                  <w:rPr>
                    <w:lang w:val="en-CA"/>
                  </w:rPr>
                  <w:t xml:space="preserve"> </w:t>
                </w:r>
                <w:r w:rsidR="00284FE2" w:rsidRPr="00C45E46">
                  <w:rPr>
                    <w:lang w:val="en-CA"/>
                  </w:rPr>
                  <w:t>(</w:t>
                </w:r>
                <w:r w:rsidRPr="00C45E46">
                  <w:rPr>
                    <w:lang w:val="en-CA"/>
                  </w:rPr>
                  <w:t>oil on can</w:t>
                </w:r>
                <w:r w:rsidR="00284FE2" w:rsidRPr="00C45E46">
                  <w:rPr>
                    <w:lang w:val="en-CA"/>
                  </w:rPr>
                  <w:t>vas)</w:t>
                </w:r>
                <w:r w:rsidR="0017267B" w:rsidRPr="00C45E46">
                  <w:rPr>
                    <w:lang w:val="en-CA"/>
                  </w:rPr>
                  <w:br/>
                </w:r>
                <w:r w:rsidR="0017267B" w:rsidRPr="00C45E46">
                  <w:rPr>
                    <w:lang w:val="en-CA"/>
                  </w:rPr>
                  <w:br/>
                  <w:t>File:</w:t>
                </w:r>
                <w:r w:rsidR="009A70A8" w:rsidRPr="00C45E46">
                  <w:rPr>
                    <w:lang w:val="en-CA"/>
                  </w:rPr>
                  <w:t xml:space="preserve"> Forbidden.jpg</w:t>
                </w:r>
              </w:p>
              <w:p w14:paraId="5E4DC2A8" w14:textId="77777777" w:rsidR="009A70A8" w:rsidRPr="00C45E46" w:rsidRDefault="009A70A8" w:rsidP="009A70A8">
                <w:pPr>
                  <w:pStyle w:val="Caption"/>
                  <w:spacing w:after="0"/>
                </w:pPr>
                <w:r w:rsidRPr="00C45E46">
                  <w:t xml:space="preserve">Figure </w:t>
                </w:r>
                <w:fldSimple w:instr=" SEQ Figure \* ARABIC ">
                  <w:r w:rsidRPr="00C45E46">
                    <w:rPr>
                      <w:noProof/>
                    </w:rPr>
                    <w:t>1</w:t>
                  </w:r>
                </w:fldSimple>
                <w:r w:rsidR="00CA165B">
                  <w:rPr>
                    <w:noProof/>
                  </w:rPr>
                  <w:t>.</w:t>
                </w:r>
                <w:r w:rsidRPr="00C45E46">
                  <w:t xml:space="preserve"> </w:t>
                </w:r>
                <w:proofErr w:type="spellStart"/>
                <w:r w:rsidRPr="00C45E46">
                  <w:rPr>
                    <w:i/>
                  </w:rPr>
                  <w:t>Verbotenes</w:t>
                </w:r>
                <w:proofErr w:type="spellEnd"/>
                <w:r w:rsidRPr="00C45E46">
                  <w:rPr>
                    <w:i/>
                  </w:rPr>
                  <w:t xml:space="preserve"> Land </w:t>
                </w:r>
                <w:r w:rsidRPr="00C45E46">
                  <w:t>[Forbidden Land], 1936</w:t>
                </w:r>
              </w:p>
              <w:p w14:paraId="68317F5F" w14:textId="77777777" w:rsidR="009A70A8" w:rsidRPr="00C45E46" w:rsidRDefault="0017267B" w:rsidP="009A70A8">
                <w:pPr>
                  <w:keepNext/>
                  <w:tabs>
                    <w:tab w:val="left" w:pos="630"/>
                  </w:tabs>
                  <w:autoSpaceDE w:val="0"/>
                  <w:autoSpaceDN w:val="0"/>
                  <w:adjustRightInd w:val="0"/>
                  <w:rPr>
                    <w:lang w:val="fr-CA"/>
                  </w:rPr>
                </w:pPr>
                <w:r w:rsidRPr="00C45E46">
                  <w:rPr>
                    <w:lang w:val="fr-CA"/>
                  </w:rPr>
                  <w:t xml:space="preserve">Source: </w:t>
                </w:r>
                <w:r w:rsidR="00CA165B">
                  <w:rPr>
                    <w:lang w:val="fr-CA"/>
                  </w:rPr>
                  <w:t>&lt;</w:t>
                </w:r>
                <w:r w:rsidR="009A70A8" w:rsidRPr="00CA165B">
                  <w:rPr>
                    <w:lang w:val="fr-CA"/>
                  </w:rPr>
                  <w:t>https://en.wikipedia.org/wiki/Wolfgang_Paalen#/media/File:1936-003_Paalen.jpg</w:t>
                </w:r>
                <w:r w:rsidR="00CA165B">
                  <w:rPr>
                    <w:lang w:val="fr-CA"/>
                  </w:rPr>
                  <w:t>&gt;</w:t>
                </w:r>
                <w:r w:rsidR="00C70915">
                  <w:rPr>
                    <w:lang w:val="fr-CA"/>
                  </w:rPr>
                  <w:br/>
                </w:r>
                <w:r w:rsidR="00C70915">
                  <w:rPr>
                    <w:lang w:val="fr-CA"/>
                  </w:rPr>
                  <w:br/>
                  <w:t>File: E</w:t>
                </w:r>
                <w:r w:rsidR="009A70A8" w:rsidRPr="00C45E46">
                  <w:rPr>
                    <w:lang w:val="fr-CA"/>
                  </w:rPr>
                  <w:t>tranges.jpg</w:t>
                </w:r>
              </w:p>
              <w:p w14:paraId="4DF05646" w14:textId="77777777" w:rsidR="009A70A8" w:rsidRPr="00C45E46" w:rsidRDefault="009A70A8" w:rsidP="009A70A8">
                <w:pPr>
                  <w:pStyle w:val="Caption"/>
                  <w:spacing w:after="0"/>
                  <w:rPr>
                    <w:lang w:val="fr-CA"/>
                  </w:rPr>
                </w:pPr>
                <w:r w:rsidRPr="00C45E46">
                  <w:rPr>
                    <w:lang w:val="fr-CA"/>
                  </w:rPr>
                  <w:lastRenderedPageBreak/>
                  <w:t xml:space="preserve">Figure </w:t>
                </w:r>
                <w:r w:rsidRPr="00C45E46">
                  <w:fldChar w:fldCharType="begin"/>
                </w:r>
                <w:r w:rsidRPr="00C45E46">
                  <w:rPr>
                    <w:lang w:val="fr-CA"/>
                  </w:rPr>
                  <w:instrText xml:space="preserve"> SEQ Figure \* ARABIC </w:instrText>
                </w:r>
                <w:r w:rsidRPr="00C45E46">
                  <w:fldChar w:fldCharType="separate"/>
                </w:r>
                <w:r w:rsidRPr="00C45E46">
                  <w:rPr>
                    <w:noProof/>
                    <w:lang w:val="fr-CA"/>
                  </w:rPr>
                  <w:t>2</w:t>
                </w:r>
                <w:r w:rsidRPr="00C45E46">
                  <w:fldChar w:fldCharType="end"/>
                </w:r>
                <w:r w:rsidR="00CA165B">
                  <w:t>.</w:t>
                </w:r>
                <w:r w:rsidRPr="00C45E46">
                  <w:rPr>
                    <w:lang w:val="fr-CA"/>
                  </w:rPr>
                  <w:t xml:space="preserve"> </w:t>
                </w:r>
                <w:r w:rsidRPr="00C45E46">
                  <w:rPr>
                    <w:i/>
                    <w:lang w:val="fr-CA"/>
                  </w:rPr>
                  <w:t>Les étrangers</w:t>
                </w:r>
                <w:r w:rsidRPr="00C45E46">
                  <w:rPr>
                    <w:lang w:val="fr-CA"/>
                  </w:rPr>
                  <w:t>, 1937</w:t>
                </w:r>
              </w:p>
              <w:p w14:paraId="182A9173" w14:textId="77777777" w:rsidR="009A70A8" w:rsidRPr="00C45E46" w:rsidRDefault="009A70A8" w:rsidP="009A70A8">
                <w:pPr>
                  <w:keepNext/>
                  <w:tabs>
                    <w:tab w:val="left" w:pos="630"/>
                  </w:tabs>
                  <w:autoSpaceDE w:val="0"/>
                  <w:autoSpaceDN w:val="0"/>
                  <w:adjustRightInd w:val="0"/>
                  <w:rPr>
                    <w:lang w:val="fr-CA"/>
                  </w:rPr>
                </w:pPr>
                <w:r w:rsidRPr="00C45E46">
                  <w:rPr>
                    <w:lang w:val="fr-CA"/>
                  </w:rPr>
                  <w:t xml:space="preserve">Source: </w:t>
                </w:r>
                <w:r w:rsidR="00CA165B">
                  <w:rPr>
                    <w:lang w:val="fr-CA"/>
                  </w:rPr>
                  <w:t>&lt;</w:t>
                </w:r>
                <w:r w:rsidRPr="00CA165B">
                  <w:rPr>
                    <w:lang w:val="fr-CA"/>
                  </w:rPr>
                  <w:t>https://en.wikipedia.org/wiki/Wolfgang_Paalen#/media/File:Wolfgang_Paalen,_Les_%C3%A9trangers_1937.jpg</w:t>
                </w:r>
                <w:r w:rsidR="00CA165B">
                  <w:rPr>
                    <w:lang w:val="fr-CA"/>
                  </w:rPr>
                  <w:t>&gt;</w:t>
                </w:r>
                <w:r w:rsidRPr="00C45E46">
                  <w:rPr>
                    <w:lang w:val="fr-CA"/>
                  </w:rPr>
                  <w:br/>
                </w:r>
                <w:r w:rsidRPr="00C45E46">
                  <w:rPr>
                    <w:lang w:val="fr-CA"/>
                  </w:rPr>
                  <w:br/>
                  <w:t>File: Paalen.jpg</w:t>
                </w:r>
              </w:p>
              <w:p w14:paraId="341AB056" w14:textId="77777777" w:rsidR="009A70A8" w:rsidRPr="00C45E46" w:rsidRDefault="009A70A8" w:rsidP="009A70A8">
                <w:pPr>
                  <w:pStyle w:val="Caption"/>
                  <w:spacing w:after="0"/>
                </w:pPr>
                <w:r w:rsidRPr="00C45E46">
                  <w:t xml:space="preserve">Figure </w:t>
                </w:r>
                <w:fldSimple w:instr=" SEQ Figure \* ARABIC ">
                  <w:r w:rsidRPr="00C45E46">
                    <w:rPr>
                      <w:noProof/>
                    </w:rPr>
                    <w:t>3</w:t>
                  </w:r>
                </w:fldSimple>
                <w:r w:rsidR="00CA165B">
                  <w:rPr>
                    <w:noProof/>
                  </w:rPr>
                  <w:t>.</w:t>
                </w:r>
                <w:r w:rsidRPr="00C45E46">
                  <w:t xml:space="preserve"> Wolfgang </w:t>
                </w:r>
                <w:proofErr w:type="spellStart"/>
                <w:r w:rsidRPr="00C45E46">
                  <w:t>Paalen</w:t>
                </w:r>
                <w:proofErr w:type="spellEnd"/>
                <w:r w:rsidRPr="00C45E46">
                  <w:t xml:space="preserve"> in Mexico, around 1940</w:t>
                </w:r>
              </w:p>
              <w:p w14:paraId="7EEB989F" w14:textId="77777777" w:rsidR="003F0D73" w:rsidRPr="00C45E46" w:rsidRDefault="009A70A8" w:rsidP="00284FE2">
                <w:pPr>
                  <w:tabs>
                    <w:tab w:val="left" w:pos="630"/>
                  </w:tabs>
                  <w:autoSpaceDE w:val="0"/>
                  <w:autoSpaceDN w:val="0"/>
                  <w:adjustRightInd w:val="0"/>
                  <w:rPr>
                    <w:lang w:val="fr-CA"/>
                  </w:rPr>
                </w:pPr>
                <w:r w:rsidRPr="00C45E46">
                  <w:rPr>
                    <w:lang w:val="fr-CA"/>
                  </w:rPr>
                  <w:t xml:space="preserve">Source: </w:t>
                </w:r>
                <w:r w:rsidR="00CA165B">
                  <w:rPr>
                    <w:lang w:val="fr-CA"/>
                  </w:rPr>
                  <w:t>&lt;</w:t>
                </w:r>
                <w:r w:rsidRPr="00C45E46">
                  <w:rPr>
                    <w:lang w:val="fr-CA"/>
                  </w:rPr>
                  <w:t>https://en.wikipedia.org/wiki/Wolfgang_Paalen#/media/File:WP_um_1940_Kopie.tiff</w:t>
                </w:r>
                <w:r w:rsidR="00CA165B">
                  <w:rPr>
                    <w:lang w:val="fr-CA"/>
                  </w:rPr>
                  <w:t>&gt;</w:t>
                </w:r>
              </w:p>
            </w:tc>
          </w:sdtContent>
        </w:sdt>
      </w:tr>
      <w:tr w:rsidR="003235A7" w:rsidRPr="00C45E46" w14:paraId="21DDB608" w14:textId="77777777" w:rsidTr="00F53C7C">
        <w:tc>
          <w:tcPr>
            <w:tcW w:w="9073" w:type="dxa"/>
          </w:tcPr>
          <w:p w14:paraId="6E3C0749" w14:textId="77777777" w:rsidR="003235A7" w:rsidRPr="00C45E46" w:rsidRDefault="003235A7" w:rsidP="00F53C7C">
            <w:r w:rsidRPr="00C45E46">
              <w:rPr>
                <w:u w:val="single"/>
              </w:rPr>
              <w:lastRenderedPageBreak/>
              <w:t>Further reading</w:t>
            </w:r>
            <w:r w:rsidRPr="00C45E46">
              <w:t>:</w:t>
            </w:r>
          </w:p>
          <w:sdt>
            <w:sdtPr>
              <w:alias w:val="Further reading"/>
              <w:tag w:val="furtherReading"/>
              <w:id w:val="-1516217107"/>
              <w:placeholder>
                <w:docPart w:val="FF67C4F4A9704B4386AE4E6B67B3ED26"/>
              </w:placeholder>
            </w:sdtPr>
            <w:sdtEndPr/>
            <w:sdtContent>
              <w:p w14:paraId="0FF05D87" w14:textId="77777777" w:rsidR="00B26468" w:rsidRPr="00C45E46" w:rsidRDefault="00C70915" w:rsidP="00B26468">
                <w:pPr>
                  <w:autoSpaceDE w:val="0"/>
                  <w:autoSpaceDN w:val="0"/>
                  <w:adjustRightInd w:val="0"/>
                </w:pPr>
                <w:sdt>
                  <w:sdtPr>
                    <w:id w:val="-25336810"/>
                    <w:citation/>
                  </w:sdtPr>
                  <w:sdtEndPr/>
                  <w:sdtContent>
                    <w:r w:rsidR="009E1CA7" w:rsidRPr="00C45E46">
                      <w:fldChar w:fldCharType="begin"/>
                    </w:r>
                    <w:r w:rsidR="009E1CA7" w:rsidRPr="00C45E46">
                      <w:rPr>
                        <w:lang w:val="en-CA"/>
                      </w:rPr>
                      <w:instrText xml:space="preserve"> CITATION Klo00 \l 4105 </w:instrText>
                    </w:r>
                    <w:r w:rsidR="009E1CA7" w:rsidRPr="00C45E46">
                      <w:fldChar w:fldCharType="separate"/>
                    </w:r>
                    <w:r w:rsidR="009E1CA7" w:rsidRPr="00C45E46">
                      <w:rPr>
                        <w:noProof/>
                        <w:lang w:val="en-CA"/>
                      </w:rPr>
                      <w:t>(Kloyber)</w:t>
                    </w:r>
                    <w:r w:rsidR="009E1CA7" w:rsidRPr="00C45E46">
                      <w:fldChar w:fldCharType="end"/>
                    </w:r>
                  </w:sdtContent>
                </w:sdt>
                <w:r w:rsidR="00C45E46">
                  <w:t xml:space="preserve"> </w:t>
                </w:r>
                <w:r w:rsidR="009E1CA7" w:rsidRPr="00C45E46">
                  <w:br/>
                </w:r>
                <w:sdt>
                  <w:sdtPr>
                    <w:id w:val="-1239394507"/>
                    <w:citation/>
                  </w:sdtPr>
                  <w:sdtEndPr/>
                  <w:sdtContent>
                    <w:r w:rsidR="00B26468" w:rsidRPr="00C45E46">
                      <w:fldChar w:fldCharType="begin"/>
                    </w:r>
                    <w:r w:rsidR="00B26468" w:rsidRPr="00C45E46">
                      <w:rPr>
                        <w:lang w:val="en-CA"/>
                      </w:rPr>
                      <w:instrText xml:space="preserve">CITATION Neu99 \l 4105 </w:instrText>
                    </w:r>
                    <w:r w:rsidR="00B26468" w:rsidRPr="00C45E46">
                      <w:fldChar w:fldCharType="separate"/>
                    </w:r>
                    <w:r w:rsidR="00B26468" w:rsidRPr="00C45E46">
                      <w:rPr>
                        <w:noProof/>
                        <w:lang w:val="en-CA"/>
                      </w:rPr>
                      <w:t xml:space="preserve"> (Neufert)</w:t>
                    </w:r>
                    <w:r w:rsidR="00B26468" w:rsidRPr="00C45E46">
                      <w:fldChar w:fldCharType="end"/>
                    </w:r>
                  </w:sdtContent>
                </w:sdt>
                <w:bookmarkStart w:id="0" w:name="_GoBack"/>
                <w:bookmarkEnd w:id="0"/>
              </w:p>
              <w:p w14:paraId="1340CE00" w14:textId="77777777" w:rsidR="00B26468" w:rsidRPr="00C45E46" w:rsidRDefault="00C70915" w:rsidP="00B26468">
                <w:pPr>
                  <w:tabs>
                    <w:tab w:val="left" w:pos="630"/>
                  </w:tabs>
                  <w:autoSpaceDE w:val="0"/>
                  <w:autoSpaceDN w:val="0"/>
                  <w:adjustRightInd w:val="0"/>
                </w:pPr>
                <w:sdt>
                  <w:sdtPr>
                    <w:id w:val="1969542588"/>
                    <w:citation/>
                  </w:sdtPr>
                  <w:sdtEndPr/>
                  <w:sdtContent>
                    <w:r w:rsidR="00B26468" w:rsidRPr="00C45E46">
                      <w:fldChar w:fldCharType="begin"/>
                    </w:r>
                    <w:r w:rsidR="00B26468" w:rsidRPr="00C45E46">
                      <w:rPr>
                        <w:lang w:val="en-CA"/>
                      </w:rPr>
                      <w:instrText xml:space="preserve"> CITATION Sch93 \l 4105 </w:instrText>
                    </w:r>
                    <w:r w:rsidR="00B26468" w:rsidRPr="00C45E46">
                      <w:fldChar w:fldCharType="separate"/>
                    </w:r>
                    <w:r w:rsidR="00B26468" w:rsidRPr="00C45E46">
                      <w:rPr>
                        <w:noProof/>
                        <w:lang w:val="en-CA"/>
                      </w:rPr>
                      <w:t>(Schrage)</w:t>
                    </w:r>
                    <w:r w:rsidR="00B26468" w:rsidRPr="00C45E46">
                      <w:fldChar w:fldCharType="end"/>
                    </w:r>
                  </w:sdtContent>
                </w:sdt>
                <w:r w:rsidR="00B26468" w:rsidRPr="00C45E46">
                  <w:br/>
                </w:r>
                <w:sdt>
                  <w:sdtPr>
                    <w:id w:val="-860271014"/>
                    <w:citation/>
                  </w:sdtPr>
                  <w:sdtEndPr/>
                  <w:sdtContent>
                    <w:r w:rsidR="00B26468" w:rsidRPr="00C45E46">
                      <w:fldChar w:fldCharType="begin"/>
                    </w:r>
                    <w:r w:rsidR="00B26468" w:rsidRPr="00C45E46">
                      <w:rPr>
                        <w:i/>
                        <w:lang w:val="en-CA"/>
                      </w:rPr>
                      <w:instrText xml:space="preserve"> CITATION Sch94 \l 4105 </w:instrText>
                    </w:r>
                    <w:r w:rsidR="00B26468" w:rsidRPr="00C45E46">
                      <w:fldChar w:fldCharType="separate"/>
                    </w:r>
                    <w:r w:rsidR="00B26468" w:rsidRPr="00C45E46">
                      <w:rPr>
                        <w:noProof/>
                        <w:lang w:val="en-CA"/>
                      </w:rPr>
                      <w:t>(Schrage, Wolfgang Paalen, Retrospectiva)</w:t>
                    </w:r>
                    <w:r w:rsidR="00B26468" w:rsidRPr="00C45E46">
                      <w:fldChar w:fldCharType="end"/>
                    </w:r>
                  </w:sdtContent>
                </w:sdt>
              </w:p>
              <w:p w14:paraId="382B9431" w14:textId="77777777" w:rsidR="00B26468" w:rsidRPr="00C45E46" w:rsidRDefault="00C70915" w:rsidP="00B26468">
                <w:pPr>
                  <w:tabs>
                    <w:tab w:val="left" w:pos="630"/>
                  </w:tabs>
                  <w:autoSpaceDE w:val="0"/>
                  <w:autoSpaceDN w:val="0"/>
                  <w:adjustRightInd w:val="0"/>
                </w:pPr>
                <w:sdt>
                  <w:sdtPr>
                    <w:id w:val="558670767"/>
                    <w:citation/>
                  </w:sdtPr>
                  <w:sdtEndPr/>
                  <w:sdtContent>
                    <w:r w:rsidR="009E1CA7" w:rsidRPr="00C45E46">
                      <w:fldChar w:fldCharType="begin"/>
                    </w:r>
                    <w:r w:rsidR="009E1CA7" w:rsidRPr="00C45E46">
                      <w:rPr>
                        <w:lang w:val="en-CA"/>
                      </w:rPr>
                      <w:instrText xml:space="preserve"> CITATION Win95 \l 4105 </w:instrText>
                    </w:r>
                    <w:r w:rsidR="009E1CA7" w:rsidRPr="00C45E46">
                      <w:fldChar w:fldCharType="separate"/>
                    </w:r>
                    <w:r w:rsidR="009E1CA7" w:rsidRPr="00C45E46">
                      <w:rPr>
                        <w:noProof/>
                        <w:lang w:val="en-CA"/>
                      </w:rPr>
                      <w:t>(Winter)</w:t>
                    </w:r>
                    <w:r w:rsidR="009E1CA7" w:rsidRPr="00C45E46">
                      <w:fldChar w:fldCharType="end"/>
                    </w:r>
                  </w:sdtContent>
                </w:sdt>
              </w:p>
              <w:p w14:paraId="7AE0EC7F" w14:textId="77777777" w:rsidR="003235A7" w:rsidRPr="00C45E46" w:rsidRDefault="00C70915" w:rsidP="009E1CA7">
                <w:pPr>
                  <w:tabs>
                    <w:tab w:val="left" w:pos="630"/>
                  </w:tabs>
                  <w:autoSpaceDE w:val="0"/>
                  <w:autoSpaceDN w:val="0"/>
                  <w:adjustRightInd w:val="0"/>
                </w:pPr>
                <w:sdt>
                  <w:sdtPr>
                    <w:id w:val="-1049071687"/>
                    <w:citation/>
                  </w:sdtPr>
                  <w:sdtEndPr/>
                  <w:sdtContent>
                    <w:r w:rsidR="009E1CA7" w:rsidRPr="00C45E46">
                      <w:fldChar w:fldCharType="begin"/>
                    </w:r>
                    <w:r w:rsidR="009E1CA7" w:rsidRPr="00C45E46">
                      <w:rPr>
                        <w:lang w:val="en-CA"/>
                      </w:rPr>
                      <w:instrText xml:space="preserve"> CITATION Win03 \l 4105 </w:instrText>
                    </w:r>
                    <w:r w:rsidR="009E1CA7" w:rsidRPr="00C45E46">
                      <w:fldChar w:fldCharType="separate"/>
                    </w:r>
                    <w:r w:rsidR="009E1CA7" w:rsidRPr="00C45E46">
                      <w:rPr>
                        <w:noProof/>
                        <w:lang w:val="en-CA"/>
                      </w:rPr>
                      <w:t>(Winter, Wolfgang Paalen, Artist and Theorist of the Avant-Garde)</w:t>
                    </w:r>
                    <w:r w:rsidR="009E1CA7" w:rsidRPr="00C45E46">
                      <w:fldChar w:fldCharType="end"/>
                    </w:r>
                  </w:sdtContent>
                </w:sdt>
              </w:p>
            </w:sdtContent>
          </w:sdt>
        </w:tc>
      </w:tr>
    </w:tbl>
    <w:p w14:paraId="519D07FA" w14:textId="77777777" w:rsidR="00C27FAB" w:rsidRPr="00C45E46" w:rsidRDefault="00C27FAB" w:rsidP="00F53C7C"/>
    <w:sectPr w:rsidR="00C27FAB" w:rsidRPr="00C45E4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B98751" w14:textId="77777777" w:rsidR="000D5D62" w:rsidRDefault="000D5D62" w:rsidP="007A0D55">
      <w:pPr>
        <w:spacing w:after="0" w:line="240" w:lineRule="auto"/>
      </w:pPr>
      <w:r>
        <w:separator/>
      </w:r>
    </w:p>
  </w:endnote>
  <w:endnote w:type="continuationSeparator" w:id="0">
    <w:p w14:paraId="64629DA5" w14:textId="77777777" w:rsidR="000D5D62" w:rsidRDefault="000D5D6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47EF12" w14:textId="77777777" w:rsidR="000D5D62" w:rsidRDefault="000D5D62" w:rsidP="007A0D55">
      <w:pPr>
        <w:spacing w:after="0" w:line="240" w:lineRule="auto"/>
      </w:pPr>
      <w:r>
        <w:separator/>
      </w:r>
    </w:p>
  </w:footnote>
  <w:footnote w:type="continuationSeparator" w:id="0">
    <w:p w14:paraId="6CBFEB3F" w14:textId="77777777" w:rsidR="000D5D62" w:rsidRDefault="000D5D6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0D6B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B6A103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C7C"/>
    <w:rsid w:val="00023BD1"/>
    <w:rsid w:val="00032559"/>
    <w:rsid w:val="00052040"/>
    <w:rsid w:val="000B25AE"/>
    <w:rsid w:val="000B55AB"/>
    <w:rsid w:val="000D24DC"/>
    <w:rsid w:val="000D5D62"/>
    <w:rsid w:val="00101B2E"/>
    <w:rsid w:val="00116FA0"/>
    <w:rsid w:val="0015114C"/>
    <w:rsid w:val="0017267B"/>
    <w:rsid w:val="001A21F3"/>
    <w:rsid w:val="001A2537"/>
    <w:rsid w:val="001A6A06"/>
    <w:rsid w:val="00210C03"/>
    <w:rsid w:val="002162E2"/>
    <w:rsid w:val="00225C5A"/>
    <w:rsid w:val="00230B10"/>
    <w:rsid w:val="00234353"/>
    <w:rsid w:val="00244BB0"/>
    <w:rsid w:val="00284FE2"/>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87E0C"/>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0A8"/>
    <w:rsid w:val="009A7264"/>
    <w:rsid w:val="009D1606"/>
    <w:rsid w:val="009E18A1"/>
    <w:rsid w:val="009E1CA7"/>
    <w:rsid w:val="009E73D7"/>
    <w:rsid w:val="00A27D2C"/>
    <w:rsid w:val="00A76FD9"/>
    <w:rsid w:val="00AB436D"/>
    <w:rsid w:val="00AD2F24"/>
    <w:rsid w:val="00AD4844"/>
    <w:rsid w:val="00B219AE"/>
    <w:rsid w:val="00B26468"/>
    <w:rsid w:val="00B33145"/>
    <w:rsid w:val="00B574C9"/>
    <w:rsid w:val="00BC39C9"/>
    <w:rsid w:val="00BE5BF7"/>
    <w:rsid w:val="00BF40E1"/>
    <w:rsid w:val="00C27FAB"/>
    <w:rsid w:val="00C358D4"/>
    <w:rsid w:val="00C45E46"/>
    <w:rsid w:val="00C6296B"/>
    <w:rsid w:val="00C70915"/>
    <w:rsid w:val="00CA165B"/>
    <w:rsid w:val="00CB206E"/>
    <w:rsid w:val="00CC586D"/>
    <w:rsid w:val="00CF1542"/>
    <w:rsid w:val="00CF3EC5"/>
    <w:rsid w:val="00D656DA"/>
    <w:rsid w:val="00D66D1B"/>
    <w:rsid w:val="00D83300"/>
    <w:rsid w:val="00DC592E"/>
    <w:rsid w:val="00DC6B48"/>
    <w:rsid w:val="00DF01B0"/>
    <w:rsid w:val="00E85A05"/>
    <w:rsid w:val="00E95829"/>
    <w:rsid w:val="00EA606C"/>
    <w:rsid w:val="00EB0C8C"/>
    <w:rsid w:val="00EB51FD"/>
    <w:rsid w:val="00EB77DB"/>
    <w:rsid w:val="00ED139F"/>
    <w:rsid w:val="00ED587F"/>
    <w:rsid w:val="00EF74F7"/>
    <w:rsid w:val="00F36937"/>
    <w:rsid w:val="00F53C7C"/>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C49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Title" w:semiHidden="0" w:uiPriority="10" w:unhideWhenUsed="0" w:qFormat="1"/>
    <w:lsdException w:name="Default Paragraph Font" w:uiPriority="1"/>
    <w:lsdException w:name="Subtitle" w:uiPriority="11" w:unhideWhenUsed="0" w:qFormat="1"/>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paragraph" w:styleId="Caption">
    <w:name w:val="caption"/>
    <w:basedOn w:val="Normal"/>
    <w:next w:val="Normal"/>
    <w:uiPriority w:val="35"/>
    <w:semiHidden/>
    <w:qFormat/>
    <w:rsid w:val="009A70A8"/>
    <w:pPr>
      <w:spacing w:after="200" w:line="240" w:lineRule="auto"/>
    </w:pPr>
    <w:rPr>
      <w:b/>
      <w:bCs/>
      <w:color w:val="5B9BD5" w:themeColor="accent1"/>
      <w:sz w:val="18"/>
      <w:szCs w:val="18"/>
    </w:rPr>
  </w:style>
  <w:style w:type="character" w:styleId="Hyperlink">
    <w:name w:val="Hyperlink"/>
    <w:basedOn w:val="DefaultParagraphFont"/>
    <w:uiPriority w:val="99"/>
    <w:semiHidden/>
    <w:rsid w:val="009A70A8"/>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Title" w:semiHidden="0" w:uiPriority="10" w:unhideWhenUsed="0" w:qFormat="1"/>
    <w:lsdException w:name="Default Paragraph Font" w:uiPriority="1"/>
    <w:lsdException w:name="Subtitle" w:uiPriority="11" w:unhideWhenUsed="0" w:qFormat="1"/>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paragraph" w:styleId="Caption">
    <w:name w:val="caption"/>
    <w:basedOn w:val="Normal"/>
    <w:next w:val="Normal"/>
    <w:uiPriority w:val="35"/>
    <w:semiHidden/>
    <w:qFormat/>
    <w:rsid w:val="009A70A8"/>
    <w:pPr>
      <w:spacing w:after="200" w:line="240" w:lineRule="auto"/>
    </w:pPr>
    <w:rPr>
      <w:b/>
      <w:bCs/>
      <w:color w:val="5B9BD5" w:themeColor="accent1"/>
      <w:sz w:val="18"/>
      <w:szCs w:val="18"/>
    </w:rPr>
  </w:style>
  <w:style w:type="character" w:styleId="Hyperlink">
    <w:name w:val="Hyperlink"/>
    <w:basedOn w:val="DefaultParagraphFont"/>
    <w:uiPriority w:val="99"/>
    <w:semiHidden/>
    <w:rsid w:val="009A70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0277830523427D87FEDA2A028D1DFF"/>
        <w:category>
          <w:name w:val="General"/>
          <w:gallery w:val="placeholder"/>
        </w:category>
        <w:types>
          <w:type w:val="bbPlcHdr"/>
        </w:types>
        <w:behaviors>
          <w:behavior w:val="content"/>
        </w:behaviors>
        <w:guid w:val="{49980A28-8A53-456D-A7B6-820662B35D3E}"/>
      </w:docPartPr>
      <w:docPartBody>
        <w:p w:rsidR="0059248B" w:rsidRDefault="00F70CA7">
          <w:pPr>
            <w:pStyle w:val="870277830523427D87FEDA2A028D1DFF"/>
          </w:pPr>
          <w:r w:rsidRPr="00CC586D">
            <w:rPr>
              <w:rStyle w:val="PlaceholderText"/>
              <w:b/>
              <w:color w:val="FFFFFF" w:themeColor="background1"/>
            </w:rPr>
            <w:t>[Salutation]</w:t>
          </w:r>
        </w:p>
      </w:docPartBody>
    </w:docPart>
    <w:docPart>
      <w:docPartPr>
        <w:name w:val="F9702B579B554123B5F12092D82B1EAA"/>
        <w:category>
          <w:name w:val="General"/>
          <w:gallery w:val="placeholder"/>
        </w:category>
        <w:types>
          <w:type w:val="bbPlcHdr"/>
        </w:types>
        <w:behaviors>
          <w:behavior w:val="content"/>
        </w:behaviors>
        <w:guid w:val="{80E3F351-360D-4435-A6B5-3B3C1EDA9F9C}"/>
      </w:docPartPr>
      <w:docPartBody>
        <w:p w:rsidR="0059248B" w:rsidRDefault="00F70CA7">
          <w:pPr>
            <w:pStyle w:val="F9702B579B554123B5F12092D82B1EAA"/>
          </w:pPr>
          <w:r>
            <w:rPr>
              <w:rStyle w:val="PlaceholderText"/>
            </w:rPr>
            <w:t>[First name]</w:t>
          </w:r>
        </w:p>
      </w:docPartBody>
    </w:docPart>
    <w:docPart>
      <w:docPartPr>
        <w:name w:val="293681D34E5D48E9A51B6FAEA489B34E"/>
        <w:category>
          <w:name w:val="General"/>
          <w:gallery w:val="placeholder"/>
        </w:category>
        <w:types>
          <w:type w:val="bbPlcHdr"/>
        </w:types>
        <w:behaviors>
          <w:behavior w:val="content"/>
        </w:behaviors>
        <w:guid w:val="{6B191650-CFF0-4089-80D0-B9C8FCB32A3B}"/>
      </w:docPartPr>
      <w:docPartBody>
        <w:p w:rsidR="0059248B" w:rsidRDefault="00F70CA7">
          <w:pPr>
            <w:pStyle w:val="293681D34E5D48E9A51B6FAEA489B34E"/>
          </w:pPr>
          <w:r>
            <w:rPr>
              <w:rStyle w:val="PlaceholderText"/>
            </w:rPr>
            <w:t>[Middle name]</w:t>
          </w:r>
        </w:p>
      </w:docPartBody>
    </w:docPart>
    <w:docPart>
      <w:docPartPr>
        <w:name w:val="13DF7B34CCD1464E9726773EA7F3641E"/>
        <w:category>
          <w:name w:val="General"/>
          <w:gallery w:val="placeholder"/>
        </w:category>
        <w:types>
          <w:type w:val="bbPlcHdr"/>
        </w:types>
        <w:behaviors>
          <w:behavior w:val="content"/>
        </w:behaviors>
        <w:guid w:val="{A596AB37-BF15-4918-882B-F3536B2DC8E9}"/>
      </w:docPartPr>
      <w:docPartBody>
        <w:p w:rsidR="0059248B" w:rsidRDefault="00F70CA7">
          <w:pPr>
            <w:pStyle w:val="13DF7B34CCD1464E9726773EA7F3641E"/>
          </w:pPr>
          <w:r>
            <w:rPr>
              <w:rStyle w:val="PlaceholderText"/>
            </w:rPr>
            <w:t>[Last name]</w:t>
          </w:r>
        </w:p>
      </w:docPartBody>
    </w:docPart>
    <w:docPart>
      <w:docPartPr>
        <w:name w:val="B3848C0BB6384000BAE838C81BA27CD3"/>
        <w:category>
          <w:name w:val="General"/>
          <w:gallery w:val="placeholder"/>
        </w:category>
        <w:types>
          <w:type w:val="bbPlcHdr"/>
        </w:types>
        <w:behaviors>
          <w:behavior w:val="content"/>
        </w:behaviors>
        <w:guid w:val="{73869605-EE26-48F6-91B1-F71C02418629}"/>
      </w:docPartPr>
      <w:docPartBody>
        <w:p w:rsidR="0059248B" w:rsidRDefault="00F70CA7">
          <w:pPr>
            <w:pStyle w:val="B3848C0BB6384000BAE838C81BA27CD3"/>
          </w:pPr>
          <w:r>
            <w:rPr>
              <w:rStyle w:val="PlaceholderText"/>
            </w:rPr>
            <w:t>[Enter your biography]</w:t>
          </w:r>
        </w:p>
      </w:docPartBody>
    </w:docPart>
    <w:docPart>
      <w:docPartPr>
        <w:name w:val="0A4F0AE6AAAA46F49CC1BBA746872170"/>
        <w:category>
          <w:name w:val="General"/>
          <w:gallery w:val="placeholder"/>
        </w:category>
        <w:types>
          <w:type w:val="bbPlcHdr"/>
        </w:types>
        <w:behaviors>
          <w:behavior w:val="content"/>
        </w:behaviors>
        <w:guid w:val="{F5483AD3-9283-4913-B614-D5D0DB66EEBF}"/>
      </w:docPartPr>
      <w:docPartBody>
        <w:p w:rsidR="0059248B" w:rsidRDefault="00F70CA7">
          <w:pPr>
            <w:pStyle w:val="0A4F0AE6AAAA46F49CC1BBA746872170"/>
          </w:pPr>
          <w:r>
            <w:rPr>
              <w:rStyle w:val="PlaceholderText"/>
            </w:rPr>
            <w:t>[Enter the institution with which you are affiliated]</w:t>
          </w:r>
        </w:p>
      </w:docPartBody>
    </w:docPart>
    <w:docPart>
      <w:docPartPr>
        <w:name w:val="EB07C001D26946448F0C83484525B795"/>
        <w:category>
          <w:name w:val="General"/>
          <w:gallery w:val="placeholder"/>
        </w:category>
        <w:types>
          <w:type w:val="bbPlcHdr"/>
        </w:types>
        <w:behaviors>
          <w:behavior w:val="content"/>
        </w:behaviors>
        <w:guid w:val="{9FA515BB-F982-4F64-95B0-959013EECD48}"/>
      </w:docPartPr>
      <w:docPartBody>
        <w:p w:rsidR="0059248B" w:rsidRDefault="00F70CA7">
          <w:pPr>
            <w:pStyle w:val="EB07C001D26946448F0C83484525B795"/>
          </w:pPr>
          <w:r w:rsidRPr="00EF74F7">
            <w:rPr>
              <w:b/>
              <w:color w:val="808080" w:themeColor="background1" w:themeShade="80"/>
            </w:rPr>
            <w:t>[Enter the headword for your article]</w:t>
          </w:r>
        </w:p>
      </w:docPartBody>
    </w:docPart>
    <w:docPart>
      <w:docPartPr>
        <w:name w:val="EC875799C5CD4699B7ADF3CB8E5EAD2F"/>
        <w:category>
          <w:name w:val="General"/>
          <w:gallery w:val="placeholder"/>
        </w:category>
        <w:types>
          <w:type w:val="bbPlcHdr"/>
        </w:types>
        <w:behaviors>
          <w:behavior w:val="content"/>
        </w:behaviors>
        <w:guid w:val="{DFA9EE25-A17D-46A1-A3DA-19897BFEC10F}"/>
      </w:docPartPr>
      <w:docPartBody>
        <w:p w:rsidR="0059248B" w:rsidRDefault="00F70CA7">
          <w:pPr>
            <w:pStyle w:val="EC875799C5CD4699B7ADF3CB8E5EAD2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E00020383C44611B0B95867AAB9E4FA"/>
        <w:category>
          <w:name w:val="General"/>
          <w:gallery w:val="placeholder"/>
        </w:category>
        <w:types>
          <w:type w:val="bbPlcHdr"/>
        </w:types>
        <w:behaviors>
          <w:behavior w:val="content"/>
        </w:behaviors>
        <w:guid w:val="{B88B468C-BA56-41EB-8BE1-BE5E894FA16F}"/>
      </w:docPartPr>
      <w:docPartBody>
        <w:p w:rsidR="0059248B" w:rsidRDefault="00F70CA7">
          <w:pPr>
            <w:pStyle w:val="5E00020383C44611B0B95867AAB9E4F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86CD61CCAFF40BA8C4E6DC415BD00D5"/>
        <w:category>
          <w:name w:val="General"/>
          <w:gallery w:val="placeholder"/>
        </w:category>
        <w:types>
          <w:type w:val="bbPlcHdr"/>
        </w:types>
        <w:behaviors>
          <w:behavior w:val="content"/>
        </w:behaviors>
        <w:guid w:val="{32778AB3-0862-4DAC-86B3-A479E4C90D45}"/>
      </w:docPartPr>
      <w:docPartBody>
        <w:p w:rsidR="0059248B" w:rsidRDefault="00F70CA7">
          <w:pPr>
            <w:pStyle w:val="A86CD61CCAFF40BA8C4E6DC415BD00D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F67C4F4A9704B4386AE4E6B67B3ED26"/>
        <w:category>
          <w:name w:val="General"/>
          <w:gallery w:val="placeholder"/>
        </w:category>
        <w:types>
          <w:type w:val="bbPlcHdr"/>
        </w:types>
        <w:behaviors>
          <w:behavior w:val="content"/>
        </w:behaviors>
        <w:guid w:val="{BEC9803B-D246-4CAE-B894-6119455F0136}"/>
      </w:docPartPr>
      <w:docPartBody>
        <w:p w:rsidR="0059248B" w:rsidRDefault="00F70CA7">
          <w:pPr>
            <w:pStyle w:val="FF67C4F4A9704B4386AE4E6B67B3ED2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CA7"/>
    <w:rsid w:val="00237B9F"/>
    <w:rsid w:val="0059248B"/>
    <w:rsid w:val="00F70CA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70277830523427D87FEDA2A028D1DFF">
    <w:name w:val="870277830523427D87FEDA2A028D1DFF"/>
  </w:style>
  <w:style w:type="paragraph" w:customStyle="1" w:styleId="F9702B579B554123B5F12092D82B1EAA">
    <w:name w:val="F9702B579B554123B5F12092D82B1EAA"/>
  </w:style>
  <w:style w:type="paragraph" w:customStyle="1" w:styleId="293681D34E5D48E9A51B6FAEA489B34E">
    <w:name w:val="293681D34E5D48E9A51B6FAEA489B34E"/>
  </w:style>
  <w:style w:type="paragraph" w:customStyle="1" w:styleId="13DF7B34CCD1464E9726773EA7F3641E">
    <w:name w:val="13DF7B34CCD1464E9726773EA7F3641E"/>
  </w:style>
  <w:style w:type="paragraph" w:customStyle="1" w:styleId="B3848C0BB6384000BAE838C81BA27CD3">
    <w:name w:val="B3848C0BB6384000BAE838C81BA27CD3"/>
  </w:style>
  <w:style w:type="paragraph" w:customStyle="1" w:styleId="0A4F0AE6AAAA46F49CC1BBA746872170">
    <w:name w:val="0A4F0AE6AAAA46F49CC1BBA746872170"/>
  </w:style>
  <w:style w:type="paragraph" w:customStyle="1" w:styleId="EB07C001D26946448F0C83484525B795">
    <w:name w:val="EB07C001D26946448F0C83484525B795"/>
  </w:style>
  <w:style w:type="paragraph" w:customStyle="1" w:styleId="EC875799C5CD4699B7ADF3CB8E5EAD2F">
    <w:name w:val="EC875799C5CD4699B7ADF3CB8E5EAD2F"/>
  </w:style>
  <w:style w:type="paragraph" w:customStyle="1" w:styleId="5E00020383C44611B0B95867AAB9E4FA">
    <w:name w:val="5E00020383C44611B0B95867AAB9E4FA"/>
  </w:style>
  <w:style w:type="paragraph" w:customStyle="1" w:styleId="A86CD61CCAFF40BA8C4E6DC415BD00D5">
    <w:name w:val="A86CD61CCAFF40BA8C4E6DC415BD00D5"/>
  </w:style>
  <w:style w:type="paragraph" w:customStyle="1" w:styleId="FF67C4F4A9704B4386AE4E6B67B3ED26">
    <w:name w:val="FF67C4F4A9704B4386AE4E6B67B3ED2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70277830523427D87FEDA2A028D1DFF">
    <w:name w:val="870277830523427D87FEDA2A028D1DFF"/>
  </w:style>
  <w:style w:type="paragraph" w:customStyle="1" w:styleId="F9702B579B554123B5F12092D82B1EAA">
    <w:name w:val="F9702B579B554123B5F12092D82B1EAA"/>
  </w:style>
  <w:style w:type="paragraph" w:customStyle="1" w:styleId="293681D34E5D48E9A51B6FAEA489B34E">
    <w:name w:val="293681D34E5D48E9A51B6FAEA489B34E"/>
  </w:style>
  <w:style w:type="paragraph" w:customStyle="1" w:styleId="13DF7B34CCD1464E9726773EA7F3641E">
    <w:name w:val="13DF7B34CCD1464E9726773EA7F3641E"/>
  </w:style>
  <w:style w:type="paragraph" w:customStyle="1" w:styleId="B3848C0BB6384000BAE838C81BA27CD3">
    <w:name w:val="B3848C0BB6384000BAE838C81BA27CD3"/>
  </w:style>
  <w:style w:type="paragraph" w:customStyle="1" w:styleId="0A4F0AE6AAAA46F49CC1BBA746872170">
    <w:name w:val="0A4F0AE6AAAA46F49CC1BBA746872170"/>
  </w:style>
  <w:style w:type="paragraph" w:customStyle="1" w:styleId="EB07C001D26946448F0C83484525B795">
    <w:name w:val="EB07C001D26946448F0C83484525B795"/>
  </w:style>
  <w:style w:type="paragraph" w:customStyle="1" w:styleId="EC875799C5CD4699B7ADF3CB8E5EAD2F">
    <w:name w:val="EC875799C5CD4699B7ADF3CB8E5EAD2F"/>
  </w:style>
  <w:style w:type="paragraph" w:customStyle="1" w:styleId="5E00020383C44611B0B95867AAB9E4FA">
    <w:name w:val="5E00020383C44611B0B95867AAB9E4FA"/>
  </w:style>
  <w:style w:type="paragraph" w:customStyle="1" w:styleId="A86CD61CCAFF40BA8C4E6DC415BD00D5">
    <w:name w:val="A86CD61CCAFF40BA8C4E6DC415BD00D5"/>
  </w:style>
  <w:style w:type="paragraph" w:customStyle="1" w:styleId="FF67C4F4A9704B4386AE4E6B67B3ED26">
    <w:name w:val="FF67C4F4A9704B4386AE4E6B67B3E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Neu99</b:Tag>
    <b:SourceType>Book</b:SourceType>
    <b:Guid>{409786BB-9058-48F7-AAB4-A84D2A7A8EC8}</b:Guid>
    <b:Title>Wolfgang Paalen [Wolfgang Paalen: In the Belly of the Whale]</b:Title>
    <b:Year>1999</b:Year>
    <b:Author>
      <b:Author>
        <b:NameList>
          <b:Person>
            <b:Last>Neufert</b:Last>
            <b:First>Andreas</b:First>
          </b:Person>
        </b:NameList>
      </b:Author>
    </b:Author>
    <b:City>Vienna</b:City>
    <b:Publisher>Springer International</b:Publisher>
    <b:Comments>With a catalogue of works.</b:Comments>
    <b:RefOrder>1</b:RefOrder>
  </b:Source>
  <b:Source>
    <b:Tag>Sch93</b:Tag>
    <b:SourceType>Book</b:SourceType>
    <b:Guid>{DBDD8237-57B7-48F8-BF34-AB1DED2B592D}</b:Guid>
    <b:Title>Wolfgang Paalen: Zwischen Surrealismus und Abstraktion (Wolfgang Paalen: Between Surrealism and Abstraction)</b:Title>
    <b:Year>1993</b:Year>
    <b:City>Frankfurt</b:City>
    <b:Publisher>Ritter Verlag</b:Publisher>
    <b:Author>
      <b:Editor>
        <b:NameList>
          <b:Person>
            <b:Last>Schrage</b:Last>
            <b:First>Dieter</b:First>
          </b:Person>
        </b:NameList>
      </b:Editor>
    </b:Author>
    <b:RefOrder>2</b:RefOrder>
  </b:Source>
  <b:Source>
    <b:Tag>Sch94</b:Tag>
    <b:SourceType>Book</b:SourceType>
    <b:Guid>{04A9925C-5988-4382-8B5E-AEC5999E1223}</b:Guid>
    <b:Title>Wolfgang Paalen, Retrospectiva</b:Title>
    <b:Year>1994</b:Year>
    <b:City>Mexico City</b:City>
    <b:Publisher>Imprenta Madero.</b:Publisher>
    <b:Author>
      <b:Editor>
        <b:NameList>
          <b:Person>
            <b:Last>Schrage</b:Last>
            <b:First>Dieter</b:First>
          </b:Person>
        </b:NameList>
      </b:Editor>
    </b:Author>
    <b:Comments>Museo de Arte Contemporáneo Alvar y Carmen T. de Carrillo Gil, Instituto Nacional de Bellas Artes</b:Comments>
    <b:RefOrder>3</b:RefOrder>
  </b:Source>
  <b:Source>
    <b:Tag>Win95</b:Tag>
    <b:SourceType>Book</b:SourceType>
    <b:Guid>{9EEE6BFC-6164-49AE-AC58-4A79D867F3C4}</b:Guid>
    <b:Author>
      <b:Author>
        <b:NameList>
          <b:Person>
            <b:Last>Winter</b:Last>
            <b:First>Amy</b:First>
          </b:Person>
        </b:NameList>
      </b:Author>
    </b:Author>
    <b:Title>Wolfgang Paalen, DYN, and the American Avant-Garde of the 1940s</b:Title>
    <b:Year>1995</b:Year>
    <b:City>New York</b:City>
    <b:Publisher>The Graduate Center, City University of New York</b:Publisher>
    <b:Medium>Ph.D. dissertation</b:Medium>
    <b:RefOrder>4</b:RefOrder>
  </b:Source>
  <b:Source>
    <b:Tag>Klo00</b:Tag>
    <b:SourceType>Book</b:SourceType>
    <b:Guid>{8363E79A-F371-491E-A8C2-4244C58B62BA}</b:Guid>
    <b:Title>DYN, The Complete Reprint</b:Title>
    <b:Year>2000</b:Year>
    <b:City>Vienna and New York</b:City>
    <b:Publisher>Springer.</b:Publisher>
    <b:Author>
      <b:Editor>
        <b:NameList>
          <b:Person>
            <b:Last>Kloyber</b:Last>
            <b:First>Christian</b:First>
          </b:Person>
        </b:NameList>
      </b:Editor>
    </b:Author>
    <b:RefOrder>5</b:RefOrder>
  </b:Source>
  <b:Source>
    <b:Tag>Win03</b:Tag>
    <b:SourceType>Book</b:SourceType>
    <b:Guid>{811302BF-3A3E-49E7-B9F5-73DCE4357406}</b:Guid>
    <b:Author>
      <b:Author>
        <b:NameList>
          <b:Person>
            <b:Last>Winter</b:Last>
            <b:First>Amy</b:First>
          </b:Person>
        </b:NameList>
      </b:Author>
    </b:Author>
    <b:Title>Wolfgang Paalen, Artist and Theorist of the Avant-Garde</b:Title>
    <b:Year>2003  </b:Year>
    <b:City>Westport, CT and London</b:City>
    <b:Publisher>Praeger</b:Publisher>
    <b:RefOrder>6</b:RefOrder>
  </b:Source>
</b:Sources>
</file>

<file path=customXml/itemProps1.xml><?xml version="1.0" encoding="utf-8"?>
<ds:datastoreItem xmlns:ds="http://schemas.openxmlformats.org/officeDocument/2006/customXml" ds:itemID="{1D815AB3-EB07-5C43-A4FD-1D38E4E6C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\Users\Stefan\Desktop\Routledge Enyclopedia of Modernism Word Template.dotx</Template>
  <TotalTime>81</TotalTime>
  <Pages>3</Pages>
  <Words>1151</Words>
  <Characters>6561</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7697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Caroline Winter</cp:lastModifiedBy>
  <cp:revision>5</cp:revision>
  <dcterms:created xsi:type="dcterms:W3CDTF">2015-06-26T19:13:00Z</dcterms:created>
  <dcterms:modified xsi:type="dcterms:W3CDTF">2016-05-12T17:24:00Z</dcterms:modified>
</cp:coreProperties>
</file>