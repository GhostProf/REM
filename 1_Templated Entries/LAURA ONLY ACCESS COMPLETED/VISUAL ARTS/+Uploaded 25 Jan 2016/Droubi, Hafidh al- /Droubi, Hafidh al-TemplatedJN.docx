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61E51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B373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4F78E37BE453428FD37C4D1CE1CB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620F8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7CB85C03A4DF049A0FFCC625BE154F9"/>
            </w:placeholder>
            <w:text/>
          </w:sdtPr>
          <w:sdtEndPr/>
          <w:sdtContent>
            <w:tc>
              <w:tcPr>
                <w:tcW w:w="2073" w:type="dxa"/>
              </w:tcPr>
              <w:p w14:paraId="37FA595A" w14:textId="77777777" w:rsidR="00B574C9" w:rsidRDefault="009A1E28" w:rsidP="009A1E28">
                <w:r>
                  <w:t xml:space="preserve">Tiffany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F6104FD51D054C864F9EB25FBD0DE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42AB1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0EEF670C465848BD6253233C24B543"/>
            </w:placeholder>
            <w:text/>
          </w:sdtPr>
          <w:sdtEndPr/>
          <w:sdtContent>
            <w:tc>
              <w:tcPr>
                <w:tcW w:w="2642" w:type="dxa"/>
              </w:tcPr>
              <w:p w14:paraId="0AAA3939" w14:textId="77777777" w:rsidR="00B574C9" w:rsidRDefault="009A1E28" w:rsidP="009A1E28">
                <w:r>
                  <w:t>Floyd</w:t>
                </w:r>
              </w:p>
            </w:tc>
          </w:sdtContent>
        </w:sdt>
      </w:tr>
      <w:tr w:rsidR="00B574C9" w14:paraId="50C5CD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EBC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7EE7C13D2D2D43ACAA53DEC5D300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A16C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27DA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6597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76B1A6A33BCDC438D997491DBB84BE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79791C" w14:textId="5DEC02B7" w:rsidR="00B574C9" w:rsidRDefault="00D3693F" w:rsidP="00D3693F">
                <w:r>
                  <w:t>University of North Texas</w:t>
                </w:r>
              </w:p>
            </w:tc>
          </w:sdtContent>
        </w:sdt>
      </w:tr>
    </w:tbl>
    <w:p w14:paraId="4601A3B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0D1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29AF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73CE7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B43AE47B57BF54584AC6C1AF45974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848F7" w14:textId="77777777" w:rsidR="003F0D73" w:rsidRPr="009A1E28" w:rsidRDefault="009A1E28" w:rsidP="009A1E28">
                <w:pPr>
                  <w:rPr>
                    <w:lang w:val="en-US"/>
                  </w:rPr>
                </w:pPr>
                <w:proofErr w:type="spellStart"/>
                <w:r w:rsidRPr="00416AA5">
                  <w:rPr>
                    <w:lang w:val="en-US"/>
                  </w:rPr>
                  <w:t>Droubi</w:t>
                </w:r>
                <w:proofErr w:type="spellEnd"/>
                <w:r w:rsidRPr="00416AA5">
                  <w:rPr>
                    <w:lang w:val="en-US"/>
                  </w:rPr>
                  <w:t xml:space="preserve">, </w:t>
                </w:r>
                <w:proofErr w:type="spellStart"/>
                <w:r w:rsidRPr="00416AA5">
                  <w:rPr>
                    <w:lang w:val="en-US"/>
                  </w:rPr>
                  <w:t>Hafidh</w:t>
                </w:r>
                <w:proofErr w:type="spellEnd"/>
                <w:r w:rsidRPr="00416AA5">
                  <w:rPr>
                    <w:lang w:val="en-US"/>
                  </w:rPr>
                  <w:t xml:space="preserve"> al- (1914-1991) </w:t>
                </w:r>
              </w:p>
            </w:tc>
          </w:sdtContent>
        </w:sdt>
      </w:tr>
      <w:tr w:rsidR="00464699" w14:paraId="0ACDB0F3" w14:textId="77777777" w:rsidTr="00661ACF">
        <w:sdt>
          <w:sdtPr>
            <w:alias w:val="Variant headwords"/>
            <w:tag w:val="variantHeadwords"/>
            <w:id w:val="173464402"/>
            <w:placeholder>
              <w:docPart w:val="A32984568FC3FB479EFD007C2F3DAAC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C5C2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06AA92" w14:textId="77777777" w:rsidTr="003F0D73">
        <w:sdt>
          <w:sdtPr>
            <w:alias w:val="Abstract"/>
            <w:tag w:val="abstract"/>
            <w:id w:val="-635871867"/>
            <w:placeholder>
              <w:docPart w:val="B1100B677C87934C9D9E9672D58ABF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826066" w14:textId="06958E4A" w:rsidR="00D65C53" w:rsidRDefault="00D65C53" w:rsidP="00D65C53">
                <w:r>
                  <w:t>C</w:t>
                </w:r>
                <w:r w:rsidRPr="00D65C53">
                  <w:t>onsidered an important figure in the development of art education in Iraq</w:t>
                </w:r>
                <w:r>
                  <w:t xml:space="preserve">, </w:t>
                </w:r>
                <w:proofErr w:type="spellStart"/>
                <w:r>
                  <w:t>Hafidh</w:t>
                </w:r>
                <w:proofErr w:type="spellEnd"/>
                <w:r>
                  <w:t xml:space="preserve"> al-</w:t>
                </w:r>
                <w:proofErr w:type="spellStart"/>
                <w:r>
                  <w:t>Droubi</w:t>
                </w:r>
                <w:proofErr w:type="spellEnd"/>
                <w:r w:rsidR="00846BD1">
                  <w:t xml:space="preserve"> held important posts during his career including</w:t>
                </w:r>
                <w:r w:rsidRPr="00D65C53">
                  <w:t xml:space="preserve"> the Deanship of the Academy of Fine Arts in Baghdad and the Chair of t</w:t>
                </w:r>
                <w:r w:rsidR="00846BD1">
                  <w:t>he Society of Iraqi Plastic Art, he</w:t>
                </w:r>
                <w:r w:rsidRPr="00D65C53">
                  <w:t xml:space="preserve"> </w:t>
                </w:r>
                <w:r>
                  <w:t>was also a prolific painter who</w:t>
                </w:r>
                <w:r w:rsidRPr="00D65C53">
                  <w:t xml:space="preserve"> experimented with various modes of representation. As a leading artist of the pioneer generation,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one of the first Iraqi artists to study art abroad, first at the </w:t>
                </w:r>
                <w:proofErr w:type="spellStart"/>
                <w:r w:rsidRPr="00846BD1">
                  <w:rPr>
                    <w:i/>
                  </w:rPr>
                  <w:t>Accademia</w:t>
                </w:r>
                <w:proofErr w:type="spellEnd"/>
                <w:r w:rsidRPr="00846BD1">
                  <w:rPr>
                    <w:i/>
                  </w:rPr>
                  <w:t xml:space="preserve"> </w:t>
                </w:r>
                <w:proofErr w:type="spellStart"/>
                <w:r w:rsidRPr="00846BD1">
                  <w:rPr>
                    <w:i/>
                  </w:rPr>
                  <w:t>Reale</w:t>
                </w:r>
                <w:proofErr w:type="spellEnd"/>
                <w:r w:rsidRPr="00D65C53">
                  <w:t xml:space="preserve"> in Rome and then at Goldsmiths College in London. He also instituted Iraq’s first free art studio</w:t>
                </w:r>
                <w:r>
                  <w:t xml:space="preserve">, which </w:t>
                </w:r>
                <w:r w:rsidRPr="00D65C53">
                  <w:t>gave young artists a space to practice and interact</w:t>
                </w:r>
                <w:r>
                  <w:t>, an idea that eventually</w:t>
                </w:r>
                <w:r w:rsidRPr="00D65C53">
                  <w:t xml:space="preserve"> grew into a network of successful ateliers. </w:t>
                </w:r>
              </w:p>
              <w:p w14:paraId="47B91CE5" w14:textId="77777777" w:rsidR="00D65C53" w:rsidRDefault="00D65C53" w:rsidP="00D65C53"/>
              <w:p w14:paraId="100A024B" w14:textId="5B653BA4" w:rsidR="00E85A05" w:rsidRDefault="00D65C53" w:rsidP="00E85A05">
                <w:proofErr w:type="gramStart"/>
                <w:r w:rsidRPr="00D65C53">
                  <w:t>al</w:t>
                </w:r>
                <w:proofErr w:type="gramEnd"/>
                <w:r w:rsidRPr="00D65C53">
                  <w:t>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 founding member of Iraq’s first official art group, the Society of the Friends of Art</w:t>
                </w:r>
                <w:r>
                  <w:t>,</w:t>
                </w:r>
                <w:r w:rsidRPr="00D65C53">
                  <w:t xml:space="preserve"> established in 1941. The painter also founded his own artist collective, the Impressionists, in 1953</w:t>
                </w:r>
                <w:r>
                  <w:t>,</w:t>
                </w:r>
                <w:r w:rsidRPr="00D65C53">
                  <w:t xml:space="preserve"> </w:t>
                </w:r>
                <w:r>
                  <w:t>which better</w:t>
                </w:r>
                <w:r w:rsidRPr="00D65C53">
                  <w:t xml:space="preserve"> serve</w:t>
                </w:r>
                <w:r>
                  <w:t>d</w:t>
                </w:r>
                <w:r w:rsidRPr="00D65C53">
                  <w:t xml:space="preserve"> his own pedagogical concerns. Largely made up of al-</w:t>
                </w:r>
                <w:proofErr w:type="spellStart"/>
                <w:r w:rsidRPr="00D65C53">
                  <w:t>Droubi’s</w:t>
                </w:r>
                <w:proofErr w:type="spellEnd"/>
                <w:r w:rsidRPr="00D65C53">
                  <w:t xml:space="preserve"> students, the Impressionists worked towards a shared attitude </w:t>
                </w:r>
                <w:r w:rsidR="00846BD1" w:rsidRPr="00D65C53">
                  <w:t>about</w:t>
                </w:r>
                <w:r w:rsidRPr="00D65C53">
                  <w:t xml:space="preserve"> art education rather than a specific style.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an active </w:t>
                </w:r>
                <w:proofErr w:type="gramStart"/>
                <w:r w:rsidRPr="00D65C53">
                  <w:t>exhibitor</w:t>
                </w:r>
                <w:r>
                  <w:t>,</w:t>
                </w:r>
                <w:proofErr w:type="gramEnd"/>
                <w:r>
                  <w:t xml:space="preserve"> showing </w:t>
                </w:r>
                <w:r w:rsidRPr="00D65C53">
                  <w:t>works in almost all major shows held by the Society of the Friends of Art and the Impressionists</w:t>
                </w:r>
                <w:r w:rsidR="00846BD1">
                  <w:t>, also participating</w:t>
                </w:r>
                <w:r w:rsidRPr="00D65C53">
                  <w:t xml:space="preserve"> in international exhibitions both in Europe and ar</w:t>
                </w:r>
                <w:r>
                  <w:t>ound the Arab world. He was honou</w:t>
                </w:r>
                <w:r w:rsidRPr="00D65C53">
                  <w:t>red at the 1972 Al-</w:t>
                </w:r>
                <w:proofErr w:type="spellStart"/>
                <w:r w:rsidRPr="00D65C53">
                  <w:t>Wasiti</w:t>
                </w:r>
                <w:proofErr w:type="spellEnd"/>
                <w:r w:rsidRPr="00D65C53">
                  <w:t xml:space="preserve"> Festival, one of only a few artists to garner special recognition.</w:t>
                </w:r>
              </w:p>
            </w:tc>
          </w:sdtContent>
        </w:sdt>
      </w:tr>
      <w:tr w:rsidR="003F0D73" w14:paraId="3CDE527D" w14:textId="77777777" w:rsidTr="003F0D73">
        <w:sdt>
          <w:sdtPr>
            <w:alias w:val="Article text"/>
            <w:tag w:val="articleText"/>
            <w:id w:val="634067588"/>
            <w:placeholder>
              <w:docPart w:val="BBD09FCC6888544B8ECE1F971D6641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64F699" w14:textId="453A0BA7" w:rsidR="00846BD1" w:rsidRDefault="00846BD1" w:rsidP="00846BD1">
                <w:r>
                  <w:t>C</w:t>
                </w:r>
                <w:r w:rsidRPr="00D65C53">
                  <w:t>onsidered an important figure in the development of art education in Iraq</w:t>
                </w:r>
                <w:r>
                  <w:t xml:space="preserve">, </w:t>
                </w:r>
                <w:proofErr w:type="spellStart"/>
                <w:r>
                  <w:t>Hafidh</w:t>
                </w:r>
                <w:proofErr w:type="spellEnd"/>
                <w:r>
                  <w:t xml:space="preserve"> al-</w:t>
                </w:r>
                <w:proofErr w:type="spellStart"/>
                <w:r>
                  <w:t>Droubi</w:t>
                </w:r>
                <w:proofErr w:type="spellEnd"/>
                <w:r>
                  <w:t xml:space="preserve"> held important posts during his career including</w:t>
                </w:r>
                <w:r w:rsidRPr="00D65C53">
                  <w:t xml:space="preserve"> the Deanship of the Academy of Fine Arts in Baghdad and the Chair of t</w:t>
                </w:r>
                <w:r>
                  <w:t>he Society of Iraqi Plastic Art, he</w:t>
                </w:r>
                <w:r w:rsidRPr="00D65C53">
                  <w:t xml:space="preserve"> </w:t>
                </w:r>
                <w:r>
                  <w:t>was also a prolific painter who</w:t>
                </w:r>
                <w:r w:rsidRPr="00D65C53">
                  <w:t xml:space="preserve"> experimented with various modes of representation. As a leading artist of the pioneer generation,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one of the first Iraqi artists to study art abroad, first at the </w:t>
                </w:r>
                <w:proofErr w:type="spellStart"/>
                <w:r w:rsidRPr="00846BD1">
                  <w:rPr>
                    <w:i/>
                  </w:rPr>
                  <w:t>Accademia</w:t>
                </w:r>
                <w:proofErr w:type="spellEnd"/>
                <w:r w:rsidRPr="00846BD1">
                  <w:rPr>
                    <w:i/>
                  </w:rPr>
                  <w:t xml:space="preserve"> </w:t>
                </w:r>
                <w:proofErr w:type="spellStart"/>
                <w:r w:rsidRPr="00846BD1">
                  <w:rPr>
                    <w:i/>
                  </w:rPr>
                  <w:t>Reale</w:t>
                </w:r>
                <w:proofErr w:type="spellEnd"/>
                <w:r w:rsidRPr="00D65C53">
                  <w:t xml:space="preserve"> in Rome and then at Goldsmiths College in London. He also instituted Iraq’s first free art studio</w:t>
                </w:r>
                <w:r>
                  <w:t xml:space="preserve">, which </w:t>
                </w:r>
                <w:r w:rsidRPr="00D65C53">
                  <w:t>gave young artists a space to practice and interact</w:t>
                </w:r>
                <w:r>
                  <w:t>, an idea that eventually</w:t>
                </w:r>
                <w:r w:rsidRPr="00D65C53">
                  <w:t xml:space="preserve"> grew into a network of successful ateliers. </w:t>
                </w:r>
              </w:p>
              <w:p w14:paraId="0B550E6C" w14:textId="77777777" w:rsidR="00846BD1" w:rsidRDefault="00846BD1" w:rsidP="00846BD1"/>
              <w:p w14:paraId="6A955958" w14:textId="5984583D" w:rsidR="009A1E28" w:rsidRDefault="00846BD1" w:rsidP="00846BD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gramStart"/>
                <w:r w:rsidRPr="00D65C53">
                  <w:t>al</w:t>
                </w:r>
                <w:proofErr w:type="gramEnd"/>
                <w:r w:rsidRPr="00D65C53">
                  <w:t>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 founding member of Iraq’s first official art group, the Society of the Friends of Art</w:t>
                </w:r>
                <w:r>
                  <w:t>,</w:t>
                </w:r>
                <w:r w:rsidRPr="00D65C53">
                  <w:t xml:space="preserve"> established in 1941. The painter also founded his own artist collective, the Impressionists, in 1953</w:t>
                </w:r>
                <w:r>
                  <w:t>,</w:t>
                </w:r>
                <w:r w:rsidRPr="00D65C53">
                  <w:t xml:space="preserve"> </w:t>
                </w:r>
                <w:r>
                  <w:t>which better</w:t>
                </w:r>
                <w:r w:rsidRPr="00D65C53">
                  <w:t xml:space="preserve"> serve</w:t>
                </w:r>
                <w:r>
                  <w:t>d</w:t>
                </w:r>
                <w:r w:rsidRPr="00D65C53">
                  <w:t xml:space="preserve"> his own pedagogical concerns. Largely made up of al-</w:t>
                </w:r>
                <w:proofErr w:type="spellStart"/>
                <w:r w:rsidRPr="00D65C53">
                  <w:t>Droubi’s</w:t>
                </w:r>
                <w:proofErr w:type="spellEnd"/>
                <w:r w:rsidRPr="00D65C53">
                  <w:t xml:space="preserve"> students, the Impressionists worked towards a shared attitude about art education rather than a specific style.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an active </w:t>
                </w:r>
                <w:proofErr w:type="gramStart"/>
                <w:r w:rsidRPr="00D65C53">
                  <w:t>exhibitor</w:t>
                </w:r>
                <w:r>
                  <w:t>,</w:t>
                </w:r>
                <w:proofErr w:type="gramEnd"/>
                <w:r>
                  <w:t xml:space="preserve"> showing </w:t>
                </w:r>
                <w:r w:rsidRPr="00D65C53">
                  <w:t>works in almost all major shows held by the Society of the Friends of Art and the Impressionists</w:t>
                </w:r>
                <w:r>
                  <w:t>, also participating</w:t>
                </w:r>
                <w:r w:rsidRPr="00D65C53">
                  <w:t xml:space="preserve"> in international exhibitions both in Europe and ar</w:t>
                </w:r>
                <w:r>
                  <w:t>ound the Arab world. He was honou</w:t>
                </w:r>
                <w:r w:rsidRPr="00D65C53">
                  <w:t>red at the 1972 Al-</w:t>
                </w:r>
                <w:proofErr w:type="spellStart"/>
                <w:r w:rsidRPr="00D65C53">
                  <w:t>Wasiti</w:t>
                </w:r>
                <w:proofErr w:type="spellEnd"/>
                <w:r w:rsidRPr="00D65C53">
                  <w:t xml:space="preserve"> Festival, one of only a few artists to garner special recognition.</w:t>
                </w:r>
              </w:p>
              <w:p w14:paraId="2DD74FDE" w14:textId="1E9AECAC" w:rsidR="009A1E28" w:rsidRPr="00D3693F" w:rsidRDefault="009A1E28" w:rsidP="00D3693F">
                <w:pPr>
                  <w:rPr>
                    <w:rFonts w:ascii="Calibri" w:hAnsi="Calibri" w:cs="Times New Roman"/>
                    <w:sz w:val="24"/>
                    <w:szCs w:val="24"/>
                  </w:rPr>
                </w:pPr>
                <w:r w:rsidRPr="00D3693F">
                  <w:rPr>
                    <w:rFonts w:ascii="Calibri" w:hAnsi="Calibri" w:cs="Times New Roman"/>
                    <w:sz w:val="24"/>
                    <w:szCs w:val="24"/>
                  </w:rPr>
                  <w:lastRenderedPageBreak/>
                  <w:t>[File: WatermelonSellers.jpg]</w:t>
                </w:r>
              </w:p>
              <w:p w14:paraId="381FC281" w14:textId="77777777" w:rsidR="009A1E28" w:rsidRPr="00D3693F" w:rsidRDefault="009A1E28" w:rsidP="00D3693F">
                <w:pPr>
                  <w:pStyle w:val="Caption"/>
                  <w:keepNext/>
                  <w:spacing w:after="0"/>
                  <w:rPr>
                    <w:rFonts w:ascii="Calibri" w:hAnsi="Calibri" w:cs="Times New Roman"/>
                    <w:sz w:val="24"/>
                    <w:szCs w:val="24"/>
                  </w:rPr>
                </w:pPr>
                <w:r w:rsidRPr="00D3693F">
                  <w:rPr>
                    <w:rFonts w:ascii="Calibri" w:hAnsi="Calibri"/>
                  </w:rPr>
                  <w:t xml:space="preserve">Figure </w:t>
                </w:r>
                <w:r w:rsidR="00D3693F" w:rsidRPr="00D3693F">
                  <w:rPr>
                    <w:rFonts w:ascii="Calibri" w:hAnsi="Calibri"/>
                  </w:rPr>
                  <w:fldChar w:fldCharType="begin"/>
                </w:r>
                <w:r w:rsidR="00D3693F" w:rsidRPr="00D3693F">
                  <w:rPr>
                    <w:rFonts w:ascii="Calibri" w:hAnsi="Calibri"/>
                  </w:rPr>
                  <w:instrText xml:space="preserve"> SEQ Figure \* ARABIC </w:instrText>
                </w:r>
                <w:r w:rsidR="00D3693F" w:rsidRPr="00D3693F">
                  <w:rPr>
                    <w:rFonts w:ascii="Calibri" w:hAnsi="Calibri"/>
                  </w:rPr>
                  <w:fldChar w:fldCharType="separate"/>
                </w:r>
                <w:r w:rsidRPr="00D3693F">
                  <w:rPr>
                    <w:rFonts w:ascii="Calibri" w:hAnsi="Calibri"/>
                    <w:noProof/>
                  </w:rPr>
                  <w:t>1</w:t>
                </w:r>
                <w:r w:rsidR="00D3693F" w:rsidRPr="00D3693F">
                  <w:rPr>
                    <w:rFonts w:ascii="Calibri" w:hAnsi="Calibri"/>
                    <w:noProof/>
                  </w:rPr>
                  <w:fldChar w:fldCharType="end"/>
                </w:r>
                <w:r w:rsidRPr="00D3693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D3693F">
                  <w:rPr>
                    <w:rFonts w:ascii="Calibri" w:hAnsi="Calibri" w:cs="Times New Roman"/>
                  </w:rPr>
                  <w:t>Hafidh</w:t>
                </w:r>
                <w:proofErr w:type="spellEnd"/>
                <w:r w:rsidRPr="00D3693F">
                  <w:rPr>
                    <w:rFonts w:ascii="Calibri" w:hAnsi="Calibri" w:cs="Times New Roman"/>
                  </w:rPr>
                  <w:t xml:space="preserve"> al-</w:t>
                </w:r>
                <w:proofErr w:type="spellStart"/>
                <w:r w:rsidRPr="00D3693F">
                  <w:rPr>
                    <w:rFonts w:ascii="Calibri" w:hAnsi="Calibri" w:cs="Times New Roman"/>
                  </w:rPr>
                  <w:t>Droubi</w:t>
                </w:r>
                <w:proofErr w:type="spellEnd"/>
                <w:r w:rsidRPr="00D3693F">
                  <w:rPr>
                    <w:rFonts w:ascii="Calibri" w:hAnsi="Calibri" w:cs="Times New Roman"/>
                  </w:rPr>
                  <w:t xml:space="preserve">, </w:t>
                </w:r>
                <w:r w:rsidRPr="00D3693F">
                  <w:rPr>
                    <w:rFonts w:ascii="Calibri" w:hAnsi="Calibri" w:cs="Times New Roman"/>
                    <w:i/>
                  </w:rPr>
                  <w:t>Watermelon Sellers</w:t>
                </w:r>
                <w:r w:rsidRPr="00D3693F">
                  <w:rPr>
                    <w:rFonts w:ascii="Calibri" w:hAnsi="Calibri" w:cs="Times New Roman"/>
                  </w:rPr>
                  <w:t xml:space="preserve">, 1969, Oil on canvas 61 x41 cm </w:t>
                </w:r>
                <w:proofErr w:type="spellStart"/>
                <w:r w:rsidRPr="00D3693F">
                  <w:rPr>
                    <w:rFonts w:ascii="Calibri" w:hAnsi="Calibri" w:cs="Times New Roman"/>
                  </w:rPr>
                  <w:t>Meem</w:t>
                </w:r>
                <w:proofErr w:type="spellEnd"/>
                <w:r w:rsidRPr="00D3693F">
                  <w:rPr>
                    <w:rFonts w:ascii="Calibri" w:hAnsi="Calibri" w:cs="Times New Roman"/>
                  </w:rPr>
                  <w:t xml:space="preserve"> Gallery, Dubai</w:t>
                </w:r>
                <w:r w:rsidRPr="00D3693F">
                  <w:rPr>
                    <w:rFonts w:ascii="Calibri" w:hAnsi="Calibri" w:cs="Times New Roman"/>
                    <w:sz w:val="24"/>
                    <w:szCs w:val="24"/>
                  </w:rPr>
                  <w:t xml:space="preserve"> </w:t>
                </w:r>
              </w:p>
              <w:p w14:paraId="7AB996E2" w14:textId="6B4F25F5" w:rsidR="003F0D73" w:rsidRPr="00D3693F" w:rsidRDefault="00D3693F" w:rsidP="00C27FAB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Source: </w:t>
                </w:r>
                <w:hyperlink r:id="rId9" w:history="1">
                  <w:r w:rsidR="009A1E28" w:rsidRPr="00D3693F">
                    <w:rPr>
                      <w:rStyle w:val="Hyperlink"/>
                      <w:rFonts w:ascii="Calibri" w:hAnsi="Calibri"/>
                    </w:rPr>
                    <w:t>http://www.barjeelartfoundation.org/collection/hafidh-aldroubi-watermelon-sellers/</w:t>
                  </w:r>
                </w:hyperlink>
              </w:p>
            </w:tc>
          </w:sdtContent>
        </w:sdt>
      </w:tr>
      <w:tr w:rsidR="003235A7" w14:paraId="01B0747A" w14:textId="77777777" w:rsidTr="003235A7">
        <w:tc>
          <w:tcPr>
            <w:tcW w:w="9016" w:type="dxa"/>
          </w:tcPr>
          <w:p w14:paraId="380F5EF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180105B3DDD374891594AF8B3B6FFFB"/>
              </w:placeholder>
            </w:sdtPr>
            <w:sdtEndPr/>
            <w:sdtContent>
              <w:p w14:paraId="1A796D9C" w14:textId="77777777" w:rsidR="006060A6" w:rsidRDefault="00D3693F" w:rsidP="00FB11DE">
                <w:sdt>
                  <w:sdtPr>
                    <w:id w:val="1333257977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Ale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 xml:space="preserve"> (Alexandria Archive Institute)</w:t>
                    </w:r>
                    <w:r w:rsidR="006060A6">
                      <w:fldChar w:fldCharType="end"/>
                    </w:r>
                  </w:sdtContent>
                </w:sdt>
              </w:p>
              <w:p w14:paraId="56702B34" w14:textId="77777777" w:rsidR="00D3693F" w:rsidRDefault="00D3693F" w:rsidP="00FB11DE"/>
              <w:p w14:paraId="44751C2C" w14:textId="77777777" w:rsidR="006060A6" w:rsidRDefault="00D3693F" w:rsidP="00FB11DE">
                <w:sdt>
                  <w:sdtPr>
                    <w:id w:val="1343363720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Bar13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(Barjeel Art Foundation)</w:t>
                    </w:r>
                    <w:r w:rsidR="006060A6">
                      <w:fldChar w:fldCharType="end"/>
                    </w:r>
                  </w:sdtContent>
                </w:sdt>
              </w:p>
              <w:p w14:paraId="77A06BED" w14:textId="77777777" w:rsidR="00D3693F" w:rsidRDefault="00D3693F" w:rsidP="00FB11DE"/>
              <w:p w14:paraId="0EEFEB8A" w14:textId="77777777" w:rsidR="006060A6" w:rsidRDefault="00D3693F" w:rsidP="00FB11DE">
                <w:sdt>
                  <w:sdtPr>
                    <w:id w:val="-1263375161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ElH58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(El-Husri)</w:t>
                    </w:r>
                    <w:r w:rsidR="006060A6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EB36369" w14:textId="77777777" w:rsidR="00D3693F" w:rsidRDefault="00D3693F" w:rsidP="00FB11DE"/>
              <w:p w14:paraId="27807292" w14:textId="77777777" w:rsidR="006060A6" w:rsidRDefault="00D3693F" w:rsidP="00FB11DE">
                <w:sdt>
                  <w:sdtPr>
                    <w:id w:val="-2030406624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Far01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(Faraj)</w:t>
                    </w:r>
                    <w:r w:rsidR="006060A6">
                      <w:fldChar w:fldCharType="end"/>
                    </w:r>
                  </w:sdtContent>
                </w:sdt>
              </w:p>
              <w:p w14:paraId="55F37283" w14:textId="77777777" w:rsidR="00D3693F" w:rsidRDefault="00D3693F" w:rsidP="00FB11DE"/>
              <w:p w14:paraId="0A9CAD60" w14:textId="77777777" w:rsidR="006060A6" w:rsidRDefault="00D3693F" w:rsidP="00FB11DE">
                <w:sdt>
                  <w:sdtPr>
                    <w:id w:val="-2068717951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Nae03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(Naef)</w:t>
                    </w:r>
                    <w:r w:rsidR="006060A6">
                      <w:fldChar w:fldCharType="end"/>
                    </w:r>
                  </w:sdtContent>
                </w:sdt>
              </w:p>
              <w:p w14:paraId="359EEAB4" w14:textId="77777777" w:rsidR="00D3693F" w:rsidRDefault="00D3693F" w:rsidP="00FB11DE"/>
              <w:p w14:paraId="6572D70A" w14:textId="65E41A7F" w:rsidR="003235A7" w:rsidRDefault="00D3693F" w:rsidP="00FB11DE">
                <w:sdt>
                  <w:sdtPr>
                    <w:id w:val="-380479290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Wij971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(Wijdan)</w:t>
                    </w:r>
                    <w:r w:rsidR="006060A6">
                      <w:fldChar w:fldCharType="end"/>
                    </w:r>
                  </w:sdtContent>
                </w:sdt>
              </w:p>
            </w:sdtContent>
          </w:sdt>
        </w:tc>
      </w:tr>
    </w:tbl>
    <w:p w14:paraId="697117A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1E650" w14:textId="77777777" w:rsidR="00661ACF" w:rsidRDefault="00661ACF" w:rsidP="007A0D55">
      <w:pPr>
        <w:spacing w:after="0" w:line="240" w:lineRule="auto"/>
      </w:pPr>
      <w:r>
        <w:separator/>
      </w:r>
    </w:p>
  </w:endnote>
  <w:endnote w:type="continuationSeparator" w:id="0">
    <w:p w14:paraId="57FD58CC" w14:textId="77777777" w:rsidR="00661ACF" w:rsidRDefault="00661A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454E2" w14:textId="77777777" w:rsidR="00661ACF" w:rsidRDefault="00661ACF" w:rsidP="007A0D55">
      <w:pPr>
        <w:spacing w:after="0" w:line="240" w:lineRule="auto"/>
      </w:pPr>
      <w:r>
        <w:separator/>
      </w:r>
    </w:p>
  </w:footnote>
  <w:footnote w:type="continuationSeparator" w:id="0">
    <w:p w14:paraId="27528CC8" w14:textId="77777777" w:rsidR="00661ACF" w:rsidRDefault="00661A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661DD" w14:textId="77777777" w:rsidR="00661ACF" w:rsidRDefault="00661A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552012" w14:textId="77777777" w:rsidR="00661ACF" w:rsidRDefault="00661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28"/>
    <w:rsid w:val="00032559"/>
    <w:rsid w:val="00052040"/>
    <w:rsid w:val="000B25AE"/>
    <w:rsid w:val="000B55AB"/>
    <w:rsid w:val="000D24DC"/>
    <w:rsid w:val="000E3F4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0A6"/>
    <w:rsid w:val="00661ACF"/>
    <w:rsid w:val="006D0412"/>
    <w:rsid w:val="007411B9"/>
    <w:rsid w:val="00780D95"/>
    <w:rsid w:val="00780DC7"/>
    <w:rsid w:val="007A0D55"/>
    <w:rsid w:val="007B3377"/>
    <w:rsid w:val="007E5F44"/>
    <w:rsid w:val="00814662"/>
    <w:rsid w:val="00821DE3"/>
    <w:rsid w:val="00846BD1"/>
    <w:rsid w:val="00846CE1"/>
    <w:rsid w:val="008A5B87"/>
    <w:rsid w:val="00922950"/>
    <w:rsid w:val="009A1E2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693F"/>
    <w:rsid w:val="00D656DA"/>
    <w:rsid w:val="00D65C53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82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1E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2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A1E2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1E28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A1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A1E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A1E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1E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2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A1E2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1E28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A1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A1E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A1E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arjeelartfoundation.org/collection/hafidh-aldroubi-watermelon-sellers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4F78E37BE453428FD37C4D1CE1C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A23DE-0735-D548-85FD-3AC38DE6538F}"/>
      </w:docPartPr>
      <w:docPartBody>
        <w:p w:rsidR="009F5B23" w:rsidRDefault="009F5B23">
          <w:pPr>
            <w:pStyle w:val="6B4F78E37BE453428FD37C4D1CE1CB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CB85C03A4DF049A0FFCC625BE1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A938-A656-6348-846A-52E2408E6ABA}"/>
      </w:docPartPr>
      <w:docPartBody>
        <w:p w:rsidR="009F5B23" w:rsidRDefault="009F5B23">
          <w:pPr>
            <w:pStyle w:val="F7CB85C03A4DF049A0FFCC625BE154F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F6104FD51D054C864F9EB25FBD0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6DE0-4A77-4646-83AC-B14C76860FFD}"/>
      </w:docPartPr>
      <w:docPartBody>
        <w:p w:rsidR="009F5B23" w:rsidRDefault="009F5B23">
          <w:pPr>
            <w:pStyle w:val="81F6104FD51D054C864F9EB25FBD0DE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0EEF670C465848BD6253233C24B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063B9-C5D4-0A4B-906B-F399670011C9}"/>
      </w:docPartPr>
      <w:docPartBody>
        <w:p w:rsidR="009F5B23" w:rsidRDefault="009F5B23">
          <w:pPr>
            <w:pStyle w:val="410EEF670C465848BD6253233C24B5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7EE7C13D2D2D43ACAA53DEC5D3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7964-7C18-B84E-835F-B5021E3EB75E}"/>
      </w:docPartPr>
      <w:docPartBody>
        <w:p w:rsidR="009F5B23" w:rsidRDefault="009F5B23">
          <w:pPr>
            <w:pStyle w:val="7B7EE7C13D2D2D43ACAA53DEC5D300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76B1A6A33BCDC438D997491DBB84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66A2-27E9-3B40-AF66-220F9D8573BD}"/>
      </w:docPartPr>
      <w:docPartBody>
        <w:p w:rsidR="009F5B23" w:rsidRDefault="009F5B23">
          <w:pPr>
            <w:pStyle w:val="476B1A6A33BCDC438D997491DBB84B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43AE47B57BF54584AC6C1AF459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2802-017C-774A-B21D-D105AF81FC5B}"/>
      </w:docPartPr>
      <w:docPartBody>
        <w:p w:rsidR="009F5B23" w:rsidRDefault="009F5B23">
          <w:pPr>
            <w:pStyle w:val="5B43AE47B57BF54584AC6C1AF45974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2984568FC3FB479EFD007C2F3D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4AEA9-6D90-B844-B2CB-913F29A10E56}"/>
      </w:docPartPr>
      <w:docPartBody>
        <w:p w:rsidR="009F5B23" w:rsidRDefault="009F5B23">
          <w:pPr>
            <w:pStyle w:val="A32984568FC3FB479EFD007C2F3DAAC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100B677C87934C9D9E9672D58A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1ACAB-B06F-6F47-B540-F74FF52BC392}"/>
      </w:docPartPr>
      <w:docPartBody>
        <w:p w:rsidR="009F5B23" w:rsidRDefault="009F5B23">
          <w:pPr>
            <w:pStyle w:val="B1100B677C87934C9D9E9672D58ABF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BD09FCC6888544B8ECE1F971D664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060C9-4ACC-244F-83C7-D646BC4BA34C}"/>
      </w:docPartPr>
      <w:docPartBody>
        <w:p w:rsidR="009F5B23" w:rsidRDefault="009F5B23">
          <w:pPr>
            <w:pStyle w:val="BBD09FCC6888544B8ECE1F971D6641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180105B3DDD374891594AF8B3B6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EA2D7-4AA2-5E40-8368-7913107AEB36}"/>
      </w:docPartPr>
      <w:docPartBody>
        <w:p w:rsidR="009F5B23" w:rsidRDefault="009F5B23">
          <w:pPr>
            <w:pStyle w:val="0180105B3DDD374891594AF8B3B6FF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23"/>
    <w:rsid w:val="009F5B23"/>
    <w:rsid w:val="00A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554"/>
    <w:rPr>
      <w:color w:val="808080"/>
    </w:rPr>
  </w:style>
  <w:style w:type="paragraph" w:customStyle="1" w:styleId="6B4F78E37BE453428FD37C4D1CE1CB6F">
    <w:name w:val="6B4F78E37BE453428FD37C4D1CE1CB6F"/>
  </w:style>
  <w:style w:type="paragraph" w:customStyle="1" w:styleId="F7CB85C03A4DF049A0FFCC625BE154F9">
    <w:name w:val="F7CB85C03A4DF049A0FFCC625BE154F9"/>
  </w:style>
  <w:style w:type="paragraph" w:customStyle="1" w:styleId="81F6104FD51D054C864F9EB25FBD0DE6">
    <w:name w:val="81F6104FD51D054C864F9EB25FBD0DE6"/>
  </w:style>
  <w:style w:type="paragraph" w:customStyle="1" w:styleId="410EEF670C465848BD6253233C24B543">
    <w:name w:val="410EEF670C465848BD6253233C24B543"/>
  </w:style>
  <w:style w:type="paragraph" w:customStyle="1" w:styleId="7B7EE7C13D2D2D43ACAA53DEC5D300E8">
    <w:name w:val="7B7EE7C13D2D2D43ACAA53DEC5D300E8"/>
  </w:style>
  <w:style w:type="paragraph" w:customStyle="1" w:styleId="476B1A6A33BCDC438D997491DBB84BE8">
    <w:name w:val="476B1A6A33BCDC438D997491DBB84BE8"/>
  </w:style>
  <w:style w:type="paragraph" w:customStyle="1" w:styleId="5B43AE47B57BF54584AC6C1AF4597404">
    <w:name w:val="5B43AE47B57BF54584AC6C1AF4597404"/>
  </w:style>
  <w:style w:type="paragraph" w:customStyle="1" w:styleId="A32984568FC3FB479EFD007C2F3DAAC7">
    <w:name w:val="A32984568FC3FB479EFD007C2F3DAAC7"/>
  </w:style>
  <w:style w:type="paragraph" w:customStyle="1" w:styleId="B1100B677C87934C9D9E9672D58ABF00">
    <w:name w:val="B1100B677C87934C9D9E9672D58ABF00"/>
  </w:style>
  <w:style w:type="paragraph" w:customStyle="1" w:styleId="BBD09FCC6888544B8ECE1F971D664194">
    <w:name w:val="BBD09FCC6888544B8ECE1F971D664194"/>
  </w:style>
  <w:style w:type="paragraph" w:customStyle="1" w:styleId="0180105B3DDD374891594AF8B3B6FFFB">
    <w:name w:val="0180105B3DDD374891594AF8B3B6FFFB"/>
  </w:style>
  <w:style w:type="paragraph" w:customStyle="1" w:styleId="6309EB517D99F046A656382977140D8B">
    <w:name w:val="6309EB517D99F046A656382977140D8B"/>
    <w:rsid w:val="00AC45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554"/>
    <w:rPr>
      <w:color w:val="808080"/>
    </w:rPr>
  </w:style>
  <w:style w:type="paragraph" w:customStyle="1" w:styleId="6B4F78E37BE453428FD37C4D1CE1CB6F">
    <w:name w:val="6B4F78E37BE453428FD37C4D1CE1CB6F"/>
  </w:style>
  <w:style w:type="paragraph" w:customStyle="1" w:styleId="F7CB85C03A4DF049A0FFCC625BE154F9">
    <w:name w:val="F7CB85C03A4DF049A0FFCC625BE154F9"/>
  </w:style>
  <w:style w:type="paragraph" w:customStyle="1" w:styleId="81F6104FD51D054C864F9EB25FBD0DE6">
    <w:name w:val="81F6104FD51D054C864F9EB25FBD0DE6"/>
  </w:style>
  <w:style w:type="paragraph" w:customStyle="1" w:styleId="410EEF670C465848BD6253233C24B543">
    <w:name w:val="410EEF670C465848BD6253233C24B543"/>
  </w:style>
  <w:style w:type="paragraph" w:customStyle="1" w:styleId="7B7EE7C13D2D2D43ACAA53DEC5D300E8">
    <w:name w:val="7B7EE7C13D2D2D43ACAA53DEC5D300E8"/>
  </w:style>
  <w:style w:type="paragraph" w:customStyle="1" w:styleId="476B1A6A33BCDC438D997491DBB84BE8">
    <w:name w:val="476B1A6A33BCDC438D997491DBB84BE8"/>
  </w:style>
  <w:style w:type="paragraph" w:customStyle="1" w:styleId="5B43AE47B57BF54584AC6C1AF4597404">
    <w:name w:val="5B43AE47B57BF54584AC6C1AF4597404"/>
  </w:style>
  <w:style w:type="paragraph" w:customStyle="1" w:styleId="A32984568FC3FB479EFD007C2F3DAAC7">
    <w:name w:val="A32984568FC3FB479EFD007C2F3DAAC7"/>
  </w:style>
  <w:style w:type="paragraph" w:customStyle="1" w:styleId="B1100B677C87934C9D9E9672D58ABF00">
    <w:name w:val="B1100B677C87934C9D9E9672D58ABF00"/>
  </w:style>
  <w:style w:type="paragraph" w:customStyle="1" w:styleId="BBD09FCC6888544B8ECE1F971D664194">
    <w:name w:val="BBD09FCC6888544B8ECE1F971D664194"/>
  </w:style>
  <w:style w:type="paragraph" w:customStyle="1" w:styleId="0180105B3DDD374891594AF8B3B6FFFB">
    <w:name w:val="0180105B3DDD374891594AF8B3B6FFFB"/>
  </w:style>
  <w:style w:type="paragraph" w:customStyle="1" w:styleId="6309EB517D99F046A656382977140D8B">
    <w:name w:val="6309EB517D99F046A656382977140D8B"/>
    <w:rsid w:val="00AC4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Wij971</b:Tag>
    <b:SourceType>Book</b:SourceType>
    <b:Guid>{7C61595C-25F0-C64A-AC28-67EA2D5573D3}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6</b:RefOrder>
  </b:Source>
  <b:Source>
    <b:Tag>Bar13</b:Tag>
    <b:SourceType>InternetSite</b:SourceType>
    <b:Guid>{15D606F3-2BA0-4347-9092-8FBF3BD65675}</b:Guid>
    <b:Author>
      <b:Author>
        <b:Corporate>Barjeel Art Foundation</b:Corporate>
      </b:Author>
    </b:Author>
    <b:Title>Hafidh Al Droubi</b:Title>
    <b:InternetSiteTitle>Barjeel Art Foundation</b:InternetSiteTitle>
    <b:URL>http://www.barjeelartfoundation.org/artist/iraq/hafidh-aldroubi/</b:URL>
    <b:YearAccessed>2014</b:YearAccessed>
    <b:MonthAccessed>02</b:MonthAccessed>
    <b:Year>2013</b:Year>
    <b:Month>12</b:Month>
    <b:DayAccessed>13</b:DayAccessed>
    <b:RefOrder>2</b:RefOrder>
  </b:Source>
  <b:Source>
    <b:Tag>ElH58</b:Tag>
    <b:SourceType>JournalArticle</b:SourceType>
    <b:Guid>{DA70D1B6-3F4C-4F4F-A643-8E26A9B1255D}</b:Guid>
    <b:Title>The Wandering: A Study of Modern Iraqi Painting</b:Title>
    <b:Year>1958</b:Year>
    <b:Author>
      <b:Author>
        <b:NameList>
          <b:Person>
            <b:Last>El-Husri</b:Last>
            <b:First>Khaldoun</b:First>
          </b:Person>
        </b:NameList>
      </b:Author>
    </b:Author>
    <b:JournalName>Middle East Forum</b:JournalName>
    <b:Volume>33</b:Volume>
    <b:Issue>4</b:Issue>
    <b:Pages>23-27</b:Pages>
    <b:Comments>http://artiraq.org/maia/items/show/184</b:Comments>
    <b:RefOrder>3</b:RefOrder>
  </b:Source>
  <b:Source>
    <b:Tag>Far01</b:Tag>
    <b:SourceType>Book</b:SourceType>
    <b:Guid>{F3BFB398-241C-5645-A8E9-3A4F7F3A28DA}</b:Guid>
    <b:Title>Strokes of Genius: Contemporary Iraqi Art</b:Title>
    <b:Publisher>Saqi Books</b:Publisher>
    <b:City>London</b:City>
    <b:Year>2001</b:Year>
    <b:Author>
      <b:Author>
        <b:NameList>
          <b:Person>
            <b:Last>Faraj</b:Last>
            <b:First>Maysaloun</b:First>
          </b:Person>
        </b:NameList>
      </b:Author>
    </b:Author>
    <b:RefOrder>4</b:RefOrder>
  </b:Source>
  <b:Source>
    <b:Tag>Ale</b:Tag>
    <b:SourceType>InternetSite</b:SourceType>
    <b:Guid>{F212363B-73BD-D34A-89D0-1B92771D64C5}</b:Guid>
    <b:Author>
      <b:Author>
        <b:Corporate>Alexandria Archive Institute</b:Corporate>
      </b:Author>
    </b:Author>
    <b:Title>Modern Art Iraq Archive</b:Title>
    <b:InternetSiteTitle>The Modern Art Iraq Archive</b:InternetSiteTitle>
    <b:URL>http://artiraq.org/maia/</b:URL>
    <b:RefOrder>1</b:RefOrder>
  </b:Source>
  <b:Source>
    <b:Tag>Nae03</b:Tag>
    <b:SourceType>JournalArticle</b:SourceType>
    <b:Guid>{E24C57EC-08C8-E346-9E9F-085CFB94837A}</b:Guid>
    <b:Title>Reexploring Islamic Art: Modern and Contemporary Creation in the Arab World and Its Relation to the Artistic Past</b:Title>
    <b:Year>2003</b:Year>
    <b:JournalName>Res: Anthropology and Aesthetics</b:JournalName>
    <b:Volume>43</b:Volume>
    <b:Pages>164-174</b:Pages>
    <b:Author>
      <b:Author>
        <b:NameList>
          <b:Person>
            <b:Last>Naef</b:Last>
            <b:First>Silvia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24969663-B3C3-F643-B029-06DEB6A5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2015-03-02T22:01:00Z</dcterms:created>
  <dcterms:modified xsi:type="dcterms:W3CDTF">2015-03-17T23:47:00Z</dcterms:modified>
</cp:coreProperties>
</file>