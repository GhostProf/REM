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782AD0" w14:textId="77777777" w:rsidTr="00922950">
        <w:tc>
          <w:tcPr>
            <w:tcW w:w="491" w:type="dxa"/>
            <w:vMerge w:val="restart"/>
            <w:shd w:val="clear" w:color="auto" w:fill="A6A6A6" w:themeFill="background1" w:themeFillShade="A6"/>
            <w:textDirection w:val="btLr"/>
          </w:tcPr>
          <w:p w14:paraId="530F2A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1E22C8542984485DE4AD8F2DEE0D0"/>
            </w:placeholder>
            <w:showingPlcHdr/>
            <w:dropDownList>
              <w:listItem w:displayText="Dr." w:value="Dr."/>
              <w:listItem w:displayText="Prof." w:value="Prof."/>
            </w:dropDownList>
          </w:sdtPr>
          <w:sdtEndPr/>
          <w:sdtContent>
            <w:tc>
              <w:tcPr>
                <w:tcW w:w="1259" w:type="dxa"/>
              </w:tcPr>
              <w:p w14:paraId="07CE4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8C96E4B33BA949B417357D6476BEEF"/>
            </w:placeholder>
            <w:text/>
          </w:sdtPr>
          <w:sdtEndPr/>
          <w:sdtContent>
            <w:tc>
              <w:tcPr>
                <w:tcW w:w="2073" w:type="dxa"/>
              </w:tcPr>
              <w:p w14:paraId="1086F530" w14:textId="77777777" w:rsidR="00B574C9" w:rsidRDefault="005B42E9" w:rsidP="005B42E9">
                <w:r>
                  <w:t xml:space="preserve">Joseph </w:t>
                </w:r>
              </w:p>
            </w:tc>
          </w:sdtContent>
        </w:sdt>
        <w:sdt>
          <w:sdtPr>
            <w:alias w:val="Middle name"/>
            <w:tag w:val="authorMiddleName"/>
            <w:id w:val="-2076034781"/>
            <w:placeholder>
              <w:docPart w:val="5400C86284E20D4CBD752FF8B774395F"/>
            </w:placeholder>
            <w:showingPlcHdr/>
            <w:text/>
          </w:sdtPr>
          <w:sdtEndPr/>
          <w:sdtContent>
            <w:tc>
              <w:tcPr>
                <w:tcW w:w="2551" w:type="dxa"/>
              </w:tcPr>
              <w:p w14:paraId="2478F846" w14:textId="77777777" w:rsidR="00B574C9" w:rsidRDefault="00B574C9" w:rsidP="00922950">
                <w:r>
                  <w:rPr>
                    <w:rStyle w:val="PlaceholderText"/>
                  </w:rPr>
                  <w:t>[Middle name]</w:t>
                </w:r>
              </w:p>
            </w:tc>
          </w:sdtContent>
        </w:sdt>
        <w:sdt>
          <w:sdtPr>
            <w:alias w:val="Last name"/>
            <w:tag w:val="authorLastName"/>
            <w:id w:val="-1088529830"/>
            <w:placeholder>
              <w:docPart w:val="93D8371770B69543B81319EEC6BD6331"/>
            </w:placeholder>
            <w:text/>
          </w:sdtPr>
          <w:sdtEndPr/>
          <w:sdtContent>
            <w:tc>
              <w:tcPr>
                <w:tcW w:w="2642" w:type="dxa"/>
              </w:tcPr>
              <w:p w14:paraId="4FD953FF" w14:textId="77777777" w:rsidR="00B574C9" w:rsidRDefault="005B42E9" w:rsidP="005B42E9">
                <w:r>
                  <w:t>Hartman</w:t>
                </w:r>
              </w:p>
            </w:tc>
          </w:sdtContent>
        </w:sdt>
      </w:tr>
      <w:tr w:rsidR="00B574C9" w14:paraId="630AAEB7" w14:textId="77777777" w:rsidTr="001A6A06">
        <w:trPr>
          <w:trHeight w:val="986"/>
        </w:trPr>
        <w:tc>
          <w:tcPr>
            <w:tcW w:w="491" w:type="dxa"/>
            <w:vMerge/>
            <w:shd w:val="clear" w:color="auto" w:fill="A6A6A6" w:themeFill="background1" w:themeFillShade="A6"/>
          </w:tcPr>
          <w:p w14:paraId="200F4ADA" w14:textId="77777777" w:rsidR="00B574C9" w:rsidRPr="001A6A06" w:rsidRDefault="00B574C9" w:rsidP="00CF1542">
            <w:pPr>
              <w:jc w:val="center"/>
              <w:rPr>
                <w:b/>
                <w:color w:val="FFFFFF" w:themeColor="background1"/>
              </w:rPr>
            </w:pPr>
          </w:p>
        </w:tc>
        <w:sdt>
          <w:sdtPr>
            <w:alias w:val="Biography"/>
            <w:tag w:val="authorBiography"/>
            <w:id w:val="938807824"/>
            <w:placeholder>
              <w:docPart w:val="3E526EFF2B579B44B0A016CACFC5DF83"/>
            </w:placeholder>
            <w:showingPlcHdr/>
          </w:sdtPr>
          <w:sdtEndPr/>
          <w:sdtContent>
            <w:tc>
              <w:tcPr>
                <w:tcW w:w="8525" w:type="dxa"/>
                <w:gridSpan w:val="4"/>
              </w:tcPr>
              <w:p w14:paraId="05B74625" w14:textId="77777777" w:rsidR="00B574C9" w:rsidRDefault="00B574C9" w:rsidP="00922950">
                <w:r>
                  <w:rPr>
                    <w:rStyle w:val="PlaceholderText"/>
                  </w:rPr>
                  <w:t>[Enter your biography]</w:t>
                </w:r>
              </w:p>
            </w:tc>
          </w:sdtContent>
        </w:sdt>
      </w:tr>
      <w:tr w:rsidR="00B574C9" w14:paraId="7552B90E" w14:textId="77777777" w:rsidTr="001A6A06">
        <w:trPr>
          <w:trHeight w:val="986"/>
        </w:trPr>
        <w:tc>
          <w:tcPr>
            <w:tcW w:w="491" w:type="dxa"/>
            <w:vMerge/>
            <w:shd w:val="clear" w:color="auto" w:fill="A6A6A6" w:themeFill="background1" w:themeFillShade="A6"/>
          </w:tcPr>
          <w:p w14:paraId="2BDD81F1" w14:textId="77777777" w:rsidR="00B574C9" w:rsidRPr="001A6A06" w:rsidRDefault="00B574C9" w:rsidP="00CF1542">
            <w:pPr>
              <w:jc w:val="center"/>
              <w:rPr>
                <w:b/>
                <w:color w:val="FFFFFF" w:themeColor="background1"/>
              </w:rPr>
            </w:pPr>
          </w:p>
        </w:tc>
        <w:sdt>
          <w:sdtPr>
            <w:alias w:val="Affiliation"/>
            <w:tag w:val="affiliation"/>
            <w:id w:val="2012937915"/>
            <w:placeholder>
              <w:docPart w:val="0513CFD9183330489E27F1DC4ED9CF04"/>
            </w:placeholder>
            <w:showingPlcHdr/>
            <w:text/>
          </w:sdtPr>
          <w:sdtEndPr/>
          <w:sdtContent>
            <w:tc>
              <w:tcPr>
                <w:tcW w:w="8525" w:type="dxa"/>
                <w:gridSpan w:val="4"/>
              </w:tcPr>
              <w:p w14:paraId="6BCEBDC2" w14:textId="77777777" w:rsidR="00B574C9" w:rsidRDefault="00B574C9" w:rsidP="00B574C9">
                <w:r w:rsidRPr="002F588F">
                  <w:rPr>
                    <w:rStyle w:val="PlaceholderText"/>
                  </w:rPr>
                  <w:t>[Enter the institution with which you are affiliated]</w:t>
                </w:r>
              </w:p>
            </w:tc>
          </w:sdtContent>
        </w:sdt>
      </w:tr>
    </w:tbl>
    <w:p w14:paraId="019238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68BEC6" w14:textId="77777777" w:rsidTr="00244BB0">
        <w:tc>
          <w:tcPr>
            <w:tcW w:w="9016" w:type="dxa"/>
            <w:shd w:val="clear" w:color="auto" w:fill="A6A6A6" w:themeFill="background1" w:themeFillShade="A6"/>
            <w:tcMar>
              <w:top w:w="113" w:type="dxa"/>
              <w:bottom w:w="113" w:type="dxa"/>
            </w:tcMar>
          </w:tcPr>
          <w:p w14:paraId="618AE4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1473C9" w14:textId="77777777" w:rsidTr="003F0D73">
        <w:sdt>
          <w:sdtPr>
            <w:alias w:val="Article headword"/>
            <w:tag w:val="articleHeadword"/>
            <w:id w:val="-361440020"/>
            <w:placeholder>
              <w:docPart w:val="93590D2E68393549BFF4F6346B3CCC66"/>
            </w:placeholder>
            <w:text/>
          </w:sdtPr>
          <w:sdtEndPr/>
          <w:sdtContent>
            <w:tc>
              <w:tcPr>
                <w:tcW w:w="9016" w:type="dxa"/>
                <w:tcMar>
                  <w:top w:w="113" w:type="dxa"/>
                  <w:bottom w:w="113" w:type="dxa"/>
                </w:tcMar>
              </w:tcPr>
              <w:p w14:paraId="556B8D31" w14:textId="77777777" w:rsidR="003F0D73" w:rsidRPr="00FB589A" w:rsidRDefault="005B42E9" w:rsidP="005B42E9">
                <w:pPr>
                  <w:rPr>
                    <w:b/>
                  </w:rPr>
                </w:pPr>
                <w:r w:rsidRPr="008A208E">
                  <w:t xml:space="preserve">Lam, </w:t>
                </w:r>
                <w:proofErr w:type="spellStart"/>
                <w:r w:rsidRPr="008A208E">
                  <w:t>Wifredo</w:t>
                </w:r>
                <w:proofErr w:type="spellEnd"/>
                <w:r w:rsidRPr="008A208E">
                  <w:t xml:space="preserve"> (1902-1982)</w:t>
                </w:r>
              </w:p>
            </w:tc>
          </w:sdtContent>
        </w:sdt>
      </w:tr>
      <w:tr w:rsidR="00464699" w14:paraId="3481D24D" w14:textId="77777777" w:rsidTr="00793B0B">
        <w:sdt>
          <w:sdtPr>
            <w:alias w:val="Variant headwords"/>
            <w:tag w:val="variantHeadwords"/>
            <w:id w:val="173464402"/>
            <w:placeholder>
              <w:docPart w:val="3CA6D3A9296CED409288C7A36A54E63F"/>
            </w:placeholder>
            <w:showingPlcHdr/>
          </w:sdtPr>
          <w:sdtEndPr/>
          <w:sdtContent>
            <w:tc>
              <w:tcPr>
                <w:tcW w:w="9016" w:type="dxa"/>
                <w:tcMar>
                  <w:top w:w="113" w:type="dxa"/>
                  <w:bottom w:w="113" w:type="dxa"/>
                </w:tcMar>
              </w:tcPr>
              <w:p w14:paraId="1DAA9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0DFD9B" w14:textId="77777777" w:rsidTr="003F0D73">
        <w:sdt>
          <w:sdtPr>
            <w:alias w:val="Abstract"/>
            <w:tag w:val="abstract"/>
            <w:id w:val="-635871867"/>
            <w:placeholder>
              <w:docPart w:val="4CA35B2B4F3F9C4FA4BB101A22B64474"/>
            </w:placeholder>
          </w:sdtPr>
          <w:sdtEndPr/>
          <w:sdtContent>
            <w:tc>
              <w:tcPr>
                <w:tcW w:w="9016" w:type="dxa"/>
                <w:tcMar>
                  <w:top w:w="113" w:type="dxa"/>
                  <w:bottom w:w="113" w:type="dxa"/>
                </w:tcMar>
              </w:tcPr>
              <w:p w14:paraId="736DA98A" w14:textId="3BC68F01" w:rsidR="00E85A05" w:rsidRDefault="008F3B07" w:rsidP="008F3B07">
                <w:pPr>
                  <w:autoSpaceDE w:val="0"/>
                  <w:autoSpaceDN w:val="0"/>
                  <w:adjustRightInd w:val="0"/>
                  <w:spacing w:before="100" w:after="100"/>
                </w:pPr>
                <w:r>
                  <w:t xml:space="preserve">The art of Cuban artist </w:t>
                </w:r>
                <w:proofErr w:type="spellStart"/>
                <w:r>
                  <w:t>Wifredo</w:t>
                </w:r>
                <w:proofErr w:type="spellEnd"/>
                <w:r>
                  <w:t xml:space="preserve">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r w:rsidRPr="00086F28">
                  <w:rPr>
                    <w:i/>
                  </w:rPr>
                  <w:t>Santería</w:t>
                </w:r>
                <w:proofErr w:type="spellEnd"/>
                <w:r>
                  <w:t xml:space="preserve">, a Cuban religion that fuses Catholic saint imagery with the sacred practices of the </w:t>
                </w:r>
                <w:proofErr w:type="spellStart"/>
                <w:r>
                  <w:t>Yoruban</w:t>
                </w:r>
                <w:proofErr w:type="spellEnd"/>
                <w:r>
                  <w:t xml:space="preserve"> in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t>created in 1943 and currently on display at the Museum of Modern Art in New York, is considered Lam’s masterpiece.</w:t>
                </w:r>
              </w:p>
            </w:tc>
          </w:sdtContent>
        </w:sdt>
      </w:tr>
      <w:tr w:rsidR="003F0D73" w14:paraId="4A749F9D" w14:textId="77777777" w:rsidTr="003F0D73">
        <w:tc>
          <w:tcPr>
            <w:tcW w:w="9016" w:type="dxa"/>
            <w:tcMar>
              <w:top w:w="113" w:type="dxa"/>
              <w:bottom w:w="113" w:type="dxa"/>
            </w:tcMar>
          </w:tcPr>
          <w:sdt>
            <w:sdtPr>
              <w:alias w:val="Article text"/>
              <w:tag w:val="articleText"/>
              <w:id w:val="634067588"/>
              <w:placeholder>
                <w:docPart w:val="2E07BF59DF1A27449A7D321F79D94EBC"/>
              </w:placeholder>
            </w:sdtPr>
            <w:sdtEndPr/>
            <w:sdtContent>
              <w:p w14:paraId="20C7017F" w14:textId="15F62AC4" w:rsidR="005B42E9" w:rsidRDefault="005B42E9" w:rsidP="008A208E">
                <w:pPr>
                  <w:autoSpaceDE w:val="0"/>
                  <w:autoSpaceDN w:val="0"/>
                  <w:adjustRightInd w:val="0"/>
                </w:pPr>
                <w:r>
                  <w:t xml:space="preserve">The art of Cuban artist </w:t>
                </w:r>
                <w:proofErr w:type="spellStart"/>
                <w:r>
                  <w:t>Wifredo</w:t>
                </w:r>
                <w:proofErr w:type="spellEnd"/>
                <w:r>
                  <w:t xml:space="preserve"> Lam is internationally recognize</w:t>
                </w:r>
                <w:r w:rsidR="00086F28">
                  <w:t>d for its blending of European modernism, especially cubism and s</w:t>
                </w:r>
                <w:r>
                  <w:t xml:space="preserve">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r w:rsidR="00086F28" w:rsidRPr="00086F28">
                  <w:rPr>
                    <w:i/>
                  </w:rPr>
                  <w:t>Santería</w:t>
                </w:r>
                <w:proofErr w:type="spellEnd"/>
                <w:r>
                  <w:t xml:space="preserve">, a Cuban religion that fuses Catholic saint imagery with the sacred practices of </w:t>
                </w:r>
                <w:r w:rsidR="00086F28">
                  <w:t xml:space="preserve">the </w:t>
                </w:r>
                <w:proofErr w:type="spellStart"/>
                <w:r>
                  <w:t>Yoruban</w:t>
                </w:r>
                <w:proofErr w:type="spellEnd"/>
                <w:r w:rsidR="00086F28">
                  <w:t xml:space="preserve"> in West Africa</w:t>
                </w:r>
                <w:r>
                  <w:t xml:space="preserve">.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rsidR="00086F28">
                  <w:t>created</w:t>
                </w:r>
                <w:r>
                  <w:t xml:space="preserve"> in 1943 and currently on display at the Museum of Modern Art in New York, is considered Lam’s masterpiece.</w:t>
                </w:r>
              </w:p>
              <w:p w14:paraId="44B4775D" w14:textId="77777777" w:rsidR="002028C2" w:rsidRDefault="002028C2" w:rsidP="008A208E">
                <w:pPr>
                  <w:autoSpaceDE w:val="0"/>
                  <w:autoSpaceDN w:val="0"/>
                  <w:adjustRightInd w:val="0"/>
                </w:pPr>
              </w:p>
              <w:p w14:paraId="0D9124FB" w14:textId="15D92F94" w:rsidR="005B42E9" w:rsidRDefault="005B42E9" w:rsidP="008A208E">
                <w:pPr>
                  <w:autoSpaceDE w:val="0"/>
                  <w:autoSpaceDN w:val="0"/>
                  <w:adjustRightInd w:val="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blend with a clustered, unorthodox landscape, which excludes typical elements of horizon, sky, or </w:t>
                </w:r>
                <w:r>
                  <w:lastRenderedPageBreak/>
                  <w:t>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w:t>
                </w:r>
                <w:r w:rsidR="00086F28">
                  <w:t>estures to</w:t>
                </w:r>
                <w:r>
                  <w:t xml:space="preserve"> a long history of exploited </w:t>
                </w:r>
                <w:r w:rsidR="00086F28">
                  <w:t>labour</w:t>
                </w:r>
                <w:r>
                  <w:t xml:space="preserve">, especially for Afro-Cuban populations. Inverting the notion of primitivism, Lam's </w:t>
                </w:r>
                <w:r>
                  <w:rPr>
                    <w:i/>
                  </w:rPr>
                  <w:t>The Jungle</w:t>
                </w:r>
                <w:r>
                  <w:t xml:space="preserve"> suggests a spiritual state in the Cuban agricultural landscape, inspired by </w:t>
                </w:r>
                <w:proofErr w:type="spellStart"/>
                <w:r>
                  <w:t>Santería</w:t>
                </w:r>
                <w:proofErr w:type="spellEnd"/>
                <w:r>
                  <w:t xml:space="preserve">.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14:paraId="3480A492" w14:textId="77777777" w:rsidR="002028C2" w:rsidRDefault="002028C2" w:rsidP="008A208E">
                <w:pPr>
                  <w:autoSpaceDE w:val="0"/>
                  <w:autoSpaceDN w:val="0"/>
                  <w:adjustRightInd w:val="0"/>
                </w:pPr>
              </w:p>
              <w:p w14:paraId="0FC023AF" w14:textId="77777777" w:rsidR="002028C2" w:rsidRDefault="005B42E9" w:rsidP="008A208E">
                <w:pPr>
                  <w:autoSpaceDE w:val="0"/>
                  <w:autoSpaceDN w:val="0"/>
                  <w:adjustRightInd w:val="0"/>
                </w:pPr>
                <w:r>
                  <w:t xml:space="preserve">Lam’s upbringing as a mixed-race individual in Cuba played into the development of his signature style. Lam was born in </w:t>
                </w:r>
                <w:proofErr w:type="spellStart"/>
                <w:r>
                  <w:t>Sagua</w:t>
                </w:r>
                <w:proofErr w:type="spellEnd"/>
                <w:r>
                  <w:t xml:space="preserve"> la Grande, a small </w:t>
                </w:r>
                <w:r w:rsidR="00086F28">
                  <w:t>sugar-farming</w:t>
                </w:r>
                <w:r>
                  <w:t xml:space="preserve"> province. Lam’s father was a Chinese immigrant. His mother was an Afro-Cuban, </w:t>
                </w:r>
                <w:r w:rsidR="00086F28">
                  <w:t>the daughter of</w:t>
                </w:r>
                <w:r>
                  <w:t xml:space="preserve"> a Congolese slave and a free mulatto – that is, a mixed-race individual of African and European descent. Lam’s godmother was a renowned Afro-Cuban healer and priestess. As a child, she introduced Lam to the practices of </w:t>
                </w:r>
                <w:proofErr w:type="spellStart"/>
                <w:r>
                  <w:t>Santería</w:t>
                </w:r>
                <w:proofErr w:type="spellEnd"/>
                <w:r>
                  <w:t>. Arguably, his early contact with Afro-Cuban rites and spiritual practices served as Lam’s greatest artistic influence. All the same, Afro-Cuban themes did not appear prominently in Lam’s work until aft</w:t>
                </w:r>
                <w:r w:rsidR="00086F28">
                  <w:t xml:space="preserve">er his return to Cuba in 1941. </w:t>
                </w:r>
                <w:r>
                  <w:t xml:space="preserve">Prior to this date, Lam had studied and lived in Spain and France. After a short period of study at the University of Havana, Lam moved to Madrid in 1923 to study art with Fernando </w:t>
                </w:r>
                <w:proofErr w:type="spellStart"/>
                <w:r>
                  <w:t>Álvarez</w:t>
                </w:r>
                <w:proofErr w:type="spellEnd"/>
                <w:r>
                  <w:t xml:space="preserve">, teacher of Salvador </w:t>
                </w:r>
                <w:proofErr w:type="spellStart"/>
                <w:r>
                  <w:t>Dalí</w:t>
                </w:r>
                <w:proofErr w:type="spellEnd"/>
                <w:r>
                  <w:t xml:space="preserve"> and curator of the </w:t>
                </w:r>
                <w:proofErr w:type="spellStart"/>
                <w:r>
                  <w:t>Museo</w:t>
                </w:r>
                <w:proofErr w:type="spellEnd"/>
                <w:r>
                  <w:t xml:space="preserve"> del Prado. Though Lam despised Madrid’s academic conservatism, in Spain he learned to adapt techniques from old masters like Hieronymus Bosch and Pieter </w:t>
                </w:r>
                <w:proofErr w:type="spellStart"/>
                <w:r>
                  <w:t>Bruegel</w:t>
                </w:r>
                <w:proofErr w:type="spellEnd"/>
                <w:r>
                  <w:rPr>
                    <w:color w:val="FF0000"/>
                  </w:rPr>
                  <w:t>,</w:t>
                </w:r>
                <w:r>
                  <w:t xml:space="preserve"> as well as modern contemporaries, such as Henri Matisse and Pablo Picasso. At the outbreak of the Spanish Civil War, Lam joined the Republicans and ceased his studies.</w:t>
                </w:r>
              </w:p>
              <w:p w14:paraId="164C7ECA" w14:textId="77777777" w:rsidR="002028C2" w:rsidRDefault="002028C2" w:rsidP="008A208E">
                <w:pPr>
                  <w:autoSpaceDE w:val="0"/>
                  <w:autoSpaceDN w:val="0"/>
                  <w:adjustRightInd w:val="0"/>
                </w:pPr>
              </w:p>
              <w:p w14:paraId="1D72091B" w14:textId="1CC25B32" w:rsidR="005B42E9" w:rsidRDefault="005B42E9" w:rsidP="008A208E">
                <w:pPr>
                  <w:autoSpaceDE w:val="0"/>
                  <w:autoSpaceDN w:val="0"/>
                  <w:adjustRightInd w:val="0"/>
                </w:pPr>
                <w:r>
                  <w:t xml:space="preserve">After </w:t>
                </w:r>
                <w:r w:rsidR="002028C2">
                  <w:t>sustaining injury</w:t>
                </w:r>
                <w:r>
                  <w:t xml:space="preserve"> in </w:t>
                </w:r>
                <w:r w:rsidR="002028C2">
                  <w:t xml:space="preserve">the </w:t>
                </w:r>
                <w:r>
                  <w:t>conflict, Lam moved to Paris in 1938. There he met and gained the respect of Picasso. In Paris, Lam painted still-</w:t>
                </w:r>
                <w:proofErr w:type="spellStart"/>
                <w:r>
                  <w:t>lifes</w:t>
                </w:r>
                <w:proofErr w:type="spellEnd"/>
                <w:r>
                  <w:t xml:space="preserve">, landscapes, and simplified portraits, first with the flowing lines of Matisse and </w:t>
                </w:r>
                <w:r w:rsidR="002028C2">
                  <w:t>then the refracted geometry of c</w:t>
                </w:r>
                <w:r>
                  <w:t>ubism. Working with gouache, Lam began producing an early form of the stylized figuration for which he would become famous. During this period, Lam imbued his work with</w:t>
                </w:r>
                <w:r w:rsidR="002028C2">
                  <w:t xml:space="preserve"> a strong emotional resonance; h</w:t>
                </w:r>
                <w:r>
                  <w:t xml:space="preserve">is subject matter ranged from lovers to women in despair. Lam appropriated visual techniques from African traditions as well at this time. These African forms can be seen in his use of angular lines and the corporeal synthesis of his figures. </w:t>
                </w:r>
              </w:p>
              <w:p w14:paraId="0FA8DA6F" w14:textId="77777777" w:rsidR="002028C2" w:rsidRDefault="002028C2" w:rsidP="008A208E">
                <w:pPr>
                  <w:autoSpaceDE w:val="0"/>
                  <w:autoSpaceDN w:val="0"/>
                  <w:adjustRightInd w:val="0"/>
                </w:pPr>
              </w:p>
              <w:p w14:paraId="3AD41020" w14:textId="73A640B7" w:rsidR="005B42E9" w:rsidRDefault="005B42E9" w:rsidP="008A208E">
                <w:pPr>
                  <w:autoSpaceDE w:val="0"/>
                  <w:autoSpaceDN w:val="0"/>
                  <w:adjustRightInd w:val="0"/>
                </w:pPr>
                <w:r>
                  <w:t>With World War II and the German invasion of Paris, Lam left for Marseille in 1940. There, he r</w:t>
                </w:r>
                <w:r w:rsidR="002028C2">
                  <w:t>econnected with members of the s</w:t>
                </w:r>
                <w:r>
                  <w:t xml:space="preserve">urrealist group. Lam </w:t>
                </w:r>
                <w:r w:rsidR="002028C2">
                  <w:t>had become associated with the s</w:t>
                </w:r>
                <w:r>
                  <w:t>urrealists through André Breton</w:t>
                </w:r>
                <w:r w:rsidR="002028C2">
                  <w:t>,</w:t>
                </w:r>
                <w:r>
                  <w:t xml:space="preserve">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w:t>
                </w:r>
                <w:r w:rsidR="002028C2">
                  <w:t>sition from his exploration of c</w:t>
                </w:r>
                <w:r>
                  <w:t>ubism to his own creative mode, known for its challenge to Eurocentric views of non-Western cultures. At that moment, inspired by the strange</w:t>
                </w:r>
                <w:r w:rsidR="002028C2">
                  <w:t xml:space="preserve"> dreamscapes of the Marseilles s</w:t>
                </w:r>
                <w:r>
                  <w:t xml:space="preserve">urrealists, Lam began to invent </w:t>
                </w:r>
                <w:r>
                  <w:rPr>
                    <w:i/>
                  </w:rPr>
                  <w:t xml:space="preserve">femme </w:t>
                </w:r>
                <w:proofErr w:type="spellStart"/>
                <w:r>
                  <w:rPr>
                    <w:i/>
                  </w:rPr>
                  <w:t>chevals</w:t>
                </w:r>
                <w:proofErr w:type="spellEnd"/>
                <w:r>
                  <w:rPr>
                    <w:i/>
                  </w:rPr>
                  <w:t xml:space="preserve"> </w:t>
                </w:r>
                <w:r>
                  <w:t>(horse-headed females), hybrid creatures with horns, and visual puns that emphasized the sexual organs of his figures. These would all become distinguishing features of his later paintings.</w:t>
                </w:r>
              </w:p>
              <w:p w14:paraId="67313DB7" w14:textId="77777777" w:rsidR="002028C2" w:rsidRDefault="002028C2" w:rsidP="008A208E">
                <w:pPr>
                  <w:autoSpaceDE w:val="0"/>
                  <w:autoSpaceDN w:val="0"/>
                  <w:adjustRightInd w:val="0"/>
                </w:pPr>
              </w:p>
              <w:p w14:paraId="747B61C1" w14:textId="77777777" w:rsidR="005B42E9" w:rsidRDefault="005B42E9" w:rsidP="008A208E">
                <w:pPr>
                  <w:autoSpaceDE w:val="0"/>
                  <w:autoSpaceDN w:val="0"/>
                  <w:adjustRightInd w:val="0"/>
                </w:pPr>
                <w:r>
                  <w:t xml:space="preserve">As the war intensified, Breton and Lam left for the Caribbean island of Martinique in 1941, accompanied by other important figures including anthropologist Claude Levi-Strauss and </w:t>
                </w:r>
                <w:proofErr w:type="spellStart"/>
                <w:r>
                  <w:t>Aimé</w:t>
                </w:r>
                <w:proofErr w:type="spellEnd"/>
                <w:r>
                  <w:t xml:space="preserve"> </w:t>
                </w:r>
                <w:proofErr w:type="spellStart"/>
                <w:r>
                  <w:t>Cesaire</w:t>
                </w:r>
                <w:proofErr w:type="spellEnd"/>
                <w:r>
                  <w:t xml:space="preserve"> of the Negritude movement. After being unexpectedly imprisoned in Martinique for forty days, Lam was released and allowed to leave for Cuba. When Lam returned to the island, friend </w:t>
                </w:r>
                <w:r>
                  <w:lastRenderedPageBreak/>
                  <w:t xml:space="preserve">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proofErr w:type="spellStart"/>
                <w:r>
                  <w:rPr>
                    <w:i/>
                  </w:rPr>
                  <w:t>Cubanidad</w:t>
                </w:r>
                <w:proofErr w:type="spellEnd"/>
                <w:r>
                  <w:rPr>
                    <w:i/>
                  </w:rPr>
                  <w:t xml:space="preserve"> </w:t>
                </w:r>
                <w:r>
                  <w:t>(</w:t>
                </w:r>
                <w:proofErr w:type="spellStart"/>
                <w:r>
                  <w:t>Cubbanness</w:t>
                </w:r>
                <w:proofErr w:type="spellEnd"/>
                <w:r>
                  <w:t xml:space="preserve">). Literary journals such as </w:t>
                </w:r>
                <w:r>
                  <w:rPr>
                    <w:i/>
                  </w:rPr>
                  <w:t xml:space="preserve">Camagüey </w:t>
                </w:r>
                <w:proofErr w:type="spellStart"/>
                <w:r>
                  <w:rPr>
                    <w:i/>
                  </w:rPr>
                  <w:t>Gráfico</w:t>
                </w:r>
                <w:proofErr w:type="spellEnd"/>
                <w:r>
                  <w:rPr>
                    <w:i/>
                  </w:rPr>
                  <w:t>, Lis</w:t>
                </w:r>
                <w:r>
                  <w:t xml:space="preserve">, and the </w:t>
                </w:r>
                <w:proofErr w:type="spellStart"/>
                <w:r>
                  <w:rPr>
                    <w:i/>
                  </w:rPr>
                  <w:t>Revista</w:t>
                </w:r>
                <w:proofErr w:type="spellEnd"/>
                <w:r>
                  <w:rPr>
                    <w:i/>
                  </w:rPr>
                  <w:t xml:space="preserve"> de </w:t>
                </w:r>
                <w:proofErr w:type="spellStart"/>
                <w:r>
                  <w:rPr>
                    <w:i/>
                  </w:rPr>
                  <w:t>Avance</w:t>
                </w:r>
                <w:proofErr w:type="spellEnd"/>
                <w:r>
                  <w:rPr>
                    <w:i/>
                  </w:rPr>
                  <w:t xml:space="preserve"> </w:t>
                </w:r>
                <w:r>
                  <w:t xml:space="preserve">(published by the Vanguard group </w:t>
                </w:r>
                <w:proofErr w:type="spellStart"/>
                <w:r>
                  <w:t>Grupo</w:t>
                </w:r>
                <w:proofErr w:type="spellEnd"/>
                <w:r>
                  <w:t xml:space="preserve"> </w:t>
                </w:r>
                <w:proofErr w:type="spellStart"/>
                <w:r>
                  <w:t>Minorista</w:t>
                </w:r>
                <w:proofErr w:type="spellEnd"/>
                <w:r>
                  <w:t xml:space="preserve">) emphasized the African origins of Cuban national culture at this time. </w:t>
                </w:r>
                <w:r>
                  <w:br/>
                </w:r>
                <w:r>
                  <w:br/>
                  <w:t>[File: jungle.jpg]</w:t>
                </w:r>
              </w:p>
              <w:p w14:paraId="3C6229EA" w14:textId="77777777" w:rsidR="005B42E9" w:rsidRPr="005B42E9" w:rsidRDefault="005B42E9" w:rsidP="005B42E9">
                <w:pPr>
                  <w:pStyle w:val="Caption"/>
                  <w:keepNext/>
                </w:pPr>
                <w:r>
                  <w:t xml:space="preserve">Figure </w:t>
                </w:r>
                <w:r w:rsidR="000E2C69">
                  <w:fldChar w:fldCharType="begin"/>
                </w:r>
                <w:r w:rsidR="000E2C69">
                  <w:instrText xml:space="preserve"> SEQ Figure \* ARABIC </w:instrText>
                </w:r>
                <w:r w:rsidR="000E2C69">
                  <w:fldChar w:fldCharType="separate"/>
                </w:r>
                <w:r>
                  <w:rPr>
                    <w:noProof/>
                  </w:rPr>
                  <w:t>1</w:t>
                </w:r>
                <w:r w:rsidR="000E2C69">
                  <w:rPr>
                    <w:noProof/>
                  </w:rPr>
                  <w:fldChar w:fldCharType="end"/>
                </w:r>
                <w:r>
                  <w:t xml:space="preserve"> </w:t>
                </w:r>
                <w:proofErr w:type="spellStart"/>
                <w:r>
                  <w:rPr>
                    <w:u w:color="0000FF"/>
                  </w:rPr>
                  <w:t>Wifredo</w:t>
                </w:r>
                <w:proofErr w:type="spellEnd"/>
                <w:r>
                  <w:rPr>
                    <w:u w:color="0000FF"/>
                  </w:rPr>
                  <w:t xml:space="preserve"> Lam, </w:t>
                </w:r>
                <w:r>
                  <w:rPr>
                    <w:i/>
                    <w:u w:color="0000FF"/>
                  </w:rPr>
                  <w:t>The Jungle</w:t>
                </w:r>
                <w:r>
                  <w:rPr>
                    <w:u w:color="0000FF"/>
                  </w:rPr>
                  <w:t xml:space="preserve">, 1942-43, gouache on paper mounted on canvas, 94-1/4 x 90-1/2 </w:t>
                </w:r>
                <w:r>
                  <w:rPr>
                    <w:u w:color="0000FF"/>
                  </w:rPr>
                  <w:br/>
                  <w:t>inches, The Museum of Modern Art</w:t>
                </w:r>
              </w:p>
              <w:p w14:paraId="1CEED924" w14:textId="4A7737E4" w:rsidR="003F0D73" w:rsidRDefault="008A208E" w:rsidP="005B42E9">
                <w:pPr>
                  <w:autoSpaceDE w:val="0"/>
                  <w:autoSpaceDN w:val="0"/>
                  <w:adjustRightInd w:val="0"/>
                  <w:spacing w:after="200" w:line="276" w:lineRule="auto"/>
                </w:pPr>
                <w:r>
                  <w:t xml:space="preserve">Source: </w:t>
                </w:r>
                <w:hyperlink r:id="rId8" w:history="1">
                  <w:r w:rsidR="005B42E9" w:rsidRPr="00636255">
                    <w:rPr>
                      <w:rStyle w:val="Hyperlink"/>
                      <w:u w:color="0000FF"/>
                    </w:rPr>
                    <w:t>http://smarthistory.khanacademy.</w:t>
                  </w:r>
                  <w:r w:rsidR="005B42E9" w:rsidRPr="00636255">
                    <w:rPr>
                      <w:rStyle w:val="Hyperlink"/>
                      <w:u w:color="0000FF"/>
                    </w:rPr>
                    <w:t>o</w:t>
                  </w:r>
                  <w:r w:rsidR="005B42E9" w:rsidRPr="00636255">
                    <w:rPr>
                      <w:rStyle w:val="Hyperlink"/>
                      <w:u w:color="0000FF"/>
                    </w:rPr>
                    <w:t>rg/wilfredo-lams-the-jungle.html</w:t>
                  </w:r>
                </w:hyperlink>
              </w:p>
            </w:sdtContent>
          </w:sdt>
          <w:p w14:paraId="120CF978" w14:textId="77777777" w:rsidR="005B42E9" w:rsidRDefault="005B42E9" w:rsidP="005B42E9">
            <w:pPr>
              <w:pStyle w:val="Heading1"/>
              <w:outlineLvl w:val="0"/>
              <w:rPr>
                <w:u w:color="0000FF"/>
              </w:rPr>
            </w:pPr>
            <w:r>
              <w:rPr>
                <w:u w:color="0000FF"/>
              </w:rPr>
              <w:t>Selected Works:</w:t>
            </w:r>
            <w:bookmarkStart w:id="0" w:name="_GoBack"/>
            <w:bookmarkEnd w:id="0"/>
          </w:p>
          <w:p w14:paraId="24A42A86" w14:textId="3BCFC792" w:rsidR="002028C2" w:rsidRDefault="008A208E" w:rsidP="002028C2">
            <w:pPr>
              <w:autoSpaceDE w:val="0"/>
              <w:autoSpaceDN w:val="0"/>
              <w:adjustRightInd w:val="0"/>
              <w:rPr>
                <w:u w:color="0000FF"/>
              </w:rPr>
            </w:pPr>
            <w:proofErr w:type="spellStart"/>
            <w:r>
              <w:rPr>
                <w:i/>
                <w:u w:color="0000FF"/>
              </w:rPr>
              <w:t>Autel</w:t>
            </w:r>
            <w:proofErr w:type="spellEnd"/>
            <w:r>
              <w:rPr>
                <w:i/>
                <w:u w:color="0000FF"/>
              </w:rPr>
              <w:t xml:space="preserve"> pour </w:t>
            </w:r>
            <w:proofErr w:type="spellStart"/>
            <w:r>
              <w:rPr>
                <w:i/>
                <w:u w:color="0000FF"/>
              </w:rPr>
              <w:t>Elegua</w:t>
            </w:r>
            <w:proofErr w:type="spellEnd"/>
            <w:r>
              <w:rPr>
                <w:i/>
                <w:u w:color="0000FF"/>
              </w:rPr>
              <w:t xml:space="preserve"> </w:t>
            </w:r>
            <w:r>
              <w:rPr>
                <w:u w:color="0000FF"/>
              </w:rPr>
              <w:t>[</w:t>
            </w:r>
            <w:r w:rsidR="005B42E9">
              <w:rPr>
                <w:i/>
                <w:u w:color="0000FF"/>
              </w:rPr>
              <w:t xml:space="preserve">Altar for </w:t>
            </w:r>
            <w:proofErr w:type="spellStart"/>
            <w:r w:rsidR="005B42E9">
              <w:rPr>
                <w:i/>
                <w:u w:color="0000FF"/>
              </w:rPr>
              <w:t>Elegua</w:t>
            </w:r>
            <w:proofErr w:type="spellEnd"/>
            <w:r>
              <w:rPr>
                <w:u w:color="0000FF"/>
              </w:rPr>
              <w:t>] (</w:t>
            </w:r>
            <w:r w:rsidR="005B42E9">
              <w:rPr>
                <w:u w:color="0000FF"/>
              </w:rPr>
              <w:t>1944</w:t>
            </w:r>
            <w:r>
              <w:rPr>
                <w:u w:color="0000FF"/>
              </w:rPr>
              <w:t>)</w:t>
            </w:r>
            <w:r w:rsidR="005B42E9">
              <w:rPr>
                <w:u w:color="0000FF"/>
              </w:rPr>
              <w:br/>
            </w:r>
            <w:r>
              <w:rPr>
                <w:i/>
                <w:u w:color="0000FF"/>
              </w:rPr>
              <w:t xml:space="preserve">Fata Morgana drawing </w:t>
            </w:r>
            <w:r>
              <w:rPr>
                <w:u w:color="0000FF"/>
              </w:rPr>
              <w:t>[</w:t>
            </w:r>
            <w:r w:rsidR="005B42E9">
              <w:rPr>
                <w:i/>
                <w:u w:color="0000FF"/>
              </w:rPr>
              <w:t xml:space="preserve">Figure with Spiked </w:t>
            </w:r>
            <w:proofErr w:type="spellStart"/>
            <w:r w:rsidR="005B42E9">
              <w:rPr>
                <w:i/>
                <w:u w:color="0000FF"/>
              </w:rPr>
              <w:t>Armor</w:t>
            </w:r>
            <w:proofErr w:type="spellEnd"/>
            <w:r w:rsidR="005B42E9">
              <w:rPr>
                <w:i/>
                <w:u w:color="0000FF"/>
              </w:rPr>
              <w:t xml:space="preserve"> Hands</w:t>
            </w:r>
            <w:r>
              <w:rPr>
                <w:u w:color="0000FF"/>
              </w:rPr>
              <w:t>] (1940)</w:t>
            </w:r>
          </w:p>
          <w:p w14:paraId="16CB3DB3" w14:textId="724A659F" w:rsidR="005B42E9" w:rsidRDefault="008A208E" w:rsidP="002028C2">
            <w:pPr>
              <w:autoSpaceDE w:val="0"/>
              <w:autoSpaceDN w:val="0"/>
              <w:adjustRightInd w:val="0"/>
              <w:rPr>
                <w:u w:color="0000FF"/>
              </w:rPr>
            </w:pPr>
            <w:r>
              <w:rPr>
                <w:i/>
                <w:u w:color="0000FF"/>
              </w:rPr>
              <w:t xml:space="preserve">Fata Morgana drawing </w:t>
            </w:r>
            <w:r>
              <w:rPr>
                <w:u w:color="0000FF"/>
              </w:rPr>
              <w:t>[</w:t>
            </w:r>
            <w:r w:rsidR="005B42E9">
              <w:rPr>
                <w:i/>
                <w:u w:color="0000FF"/>
              </w:rPr>
              <w:t>Angelic Woman</w:t>
            </w:r>
            <w:r>
              <w:rPr>
                <w:u w:color="0000FF"/>
              </w:rPr>
              <w:t>] (1940)</w:t>
            </w:r>
          </w:p>
          <w:p w14:paraId="0E0AABFC" w14:textId="15C7D686" w:rsidR="005B42E9" w:rsidRPr="005B42E9" w:rsidRDefault="008A208E" w:rsidP="002028C2">
            <w:pPr>
              <w:autoSpaceDE w:val="0"/>
              <w:autoSpaceDN w:val="0"/>
              <w:adjustRightInd w:val="0"/>
              <w:rPr>
                <w:u w:color="0000FF"/>
              </w:rPr>
            </w:pPr>
            <w:r>
              <w:rPr>
                <w:i/>
                <w:u w:color="0000FF"/>
              </w:rPr>
              <w:t xml:space="preserve">La </w:t>
            </w:r>
            <w:proofErr w:type="spellStart"/>
            <w:r>
              <w:rPr>
                <w:i/>
                <w:u w:color="0000FF"/>
              </w:rPr>
              <w:t>silla</w:t>
            </w:r>
            <w:proofErr w:type="spellEnd"/>
            <w:r>
              <w:rPr>
                <w:u w:color="0000FF"/>
              </w:rPr>
              <w:t xml:space="preserve"> [</w:t>
            </w:r>
            <w:r w:rsidR="005B42E9">
              <w:rPr>
                <w:i/>
                <w:u w:color="0000FF"/>
              </w:rPr>
              <w:t>La chaise/The Chair</w:t>
            </w:r>
            <w:r>
              <w:rPr>
                <w:u w:color="0000FF"/>
              </w:rPr>
              <w:t>]</w:t>
            </w:r>
            <w:r>
              <w:rPr>
                <w:i/>
                <w:u w:color="0000FF"/>
              </w:rPr>
              <w:t xml:space="preserve"> </w:t>
            </w:r>
            <w:r>
              <w:rPr>
                <w:u w:color="0000FF"/>
              </w:rPr>
              <w:t>(</w:t>
            </w:r>
            <w:r w:rsidR="005B42E9">
              <w:rPr>
                <w:u w:color="0000FF"/>
              </w:rPr>
              <w:t>1943</w:t>
            </w:r>
            <w:r>
              <w:rPr>
                <w:u w:color="0000FF"/>
              </w:rPr>
              <w:t>)</w:t>
            </w:r>
          </w:p>
        </w:tc>
      </w:tr>
      <w:tr w:rsidR="003235A7" w14:paraId="7B2E32A1" w14:textId="77777777" w:rsidTr="003235A7">
        <w:tc>
          <w:tcPr>
            <w:tcW w:w="9016" w:type="dxa"/>
          </w:tcPr>
          <w:p w14:paraId="771C254B" w14:textId="77777777" w:rsidR="003235A7" w:rsidRDefault="003235A7" w:rsidP="008A208E">
            <w:r w:rsidRPr="0015114C">
              <w:rPr>
                <w:u w:val="single"/>
              </w:rPr>
              <w:lastRenderedPageBreak/>
              <w:t>Further reading</w:t>
            </w:r>
            <w:r>
              <w:t>:</w:t>
            </w:r>
          </w:p>
          <w:sdt>
            <w:sdtPr>
              <w:alias w:val="Further reading"/>
              <w:tag w:val="furtherReading"/>
              <w:id w:val="-1516217107"/>
              <w:placeholder>
                <w:docPart w:val="EB476E76B465C94AA2573522DA4F7FA4"/>
              </w:placeholder>
            </w:sdtPr>
            <w:sdtEndPr/>
            <w:sdtContent>
              <w:p w14:paraId="0CE43664" w14:textId="77777777" w:rsidR="00AC681C" w:rsidRDefault="000E2C69" w:rsidP="008A208E">
                <w:pPr>
                  <w:autoSpaceDE w:val="0"/>
                  <w:autoSpaceDN w:val="0"/>
                  <w:adjustRightInd w:val="0"/>
                  <w:ind w:left="720" w:hanging="720"/>
                </w:pPr>
                <w:sdt>
                  <w:sdtPr>
                    <w:id w:val="702760768"/>
                    <w:citation/>
                  </w:sdtPr>
                  <w:sdtEndPr/>
                  <w:sdtContent>
                    <w:r w:rsidR="00AC681C">
                      <w:fldChar w:fldCharType="begin"/>
                    </w:r>
                    <w:r w:rsidR="00AC681C">
                      <w:rPr>
                        <w:u w:color="0000FF"/>
                        <w:lang w:val="en-US"/>
                      </w:rPr>
                      <w:instrText xml:space="preserve"> CITATION Fou86 \l 1033 </w:instrText>
                    </w:r>
                    <w:r w:rsidR="00AC681C">
                      <w:fldChar w:fldCharType="separate"/>
                    </w:r>
                    <w:r w:rsidR="00AC681C">
                      <w:rPr>
                        <w:noProof/>
                        <w:u w:color="0000FF"/>
                        <w:lang w:val="en-US"/>
                      </w:rPr>
                      <w:t xml:space="preserve"> </w:t>
                    </w:r>
                    <w:r w:rsidR="00AC681C" w:rsidRPr="00AC681C">
                      <w:rPr>
                        <w:noProof/>
                        <w:u w:color="0000FF"/>
                        <w:lang w:val="en-US"/>
                      </w:rPr>
                      <w:t>(Fouchet and Lam)</w:t>
                    </w:r>
                    <w:r w:rsidR="00AC681C">
                      <w:fldChar w:fldCharType="end"/>
                    </w:r>
                  </w:sdtContent>
                </w:sdt>
              </w:p>
              <w:p w14:paraId="1B7B27AC" w14:textId="77777777" w:rsidR="008A208E" w:rsidRDefault="008A208E" w:rsidP="008A208E">
                <w:pPr>
                  <w:autoSpaceDE w:val="0"/>
                  <w:autoSpaceDN w:val="0"/>
                  <w:adjustRightInd w:val="0"/>
                  <w:ind w:left="720" w:hanging="720"/>
                </w:pPr>
              </w:p>
              <w:p w14:paraId="79B45713" w14:textId="77777777" w:rsidR="00AC681C" w:rsidRDefault="000E2C69" w:rsidP="008A208E">
                <w:pPr>
                  <w:autoSpaceDE w:val="0"/>
                  <w:autoSpaceDN w:val="0"/>
                  <w:adjustRightInd w:val="0"/>
                  <w:ind w:left="720" w:hanging="720"/>
                  <w:rPr>
                    <w:u w:color="0000FF"/>
                  </w:rPr>
                </w:pPr>
                <w:sdt>
                  <w:sdtPr>
                    <w:rPr>
                      <w:u w:color="0000FF"/>
                    </w:rPr>
                    <w:id w:val="373665289"/>
                    <w:citation/>
                  </w:sdtPr>
                  <w:sdtEndPr/>
                  <w:sdtContent>
                    <w:r w:rsidR="00AC681C">
                      <w:rPr>
                        <w:u w:color="0000FF"/>
                      </w:rPr>
                      <w:fldChar w:fldCharType="begin"/>
                    </w:r>
                    <w:r w:rsidR="00AC681C">
                      <w:rPr>
                        <w:lang w:val="en-US"/>
                      </w:rPr>
                      <w:instrText xml:space="preserve"> CITATION Gre03 \l 1033 </w:instrText>
                    </w:r>
                    <w:r w:rsidR="00AC681C">
                      <w:rPr>
                        <w:u w:color="0000FF"/>
                      </w:rPr>
                      <w:fldChar w:fldCharType="separate"/>
                    </w:r>
                    <w:r w:rsidR="00AC681C">
                      <w:rPr>
                        <w:noProof/>
                        <w:lang w:val="en-US"/>
                      </w:rPr>
                      <w:t>(Greet)</w:t>
                    </w:r>
                    <w:r w:rsidR="00AC681C">
                      <w:rPr>
                        <w:u w:color="0000FF"/>
                      </w:rPr>
                      <w:fldChar w:fldCharType="end"/>
                    </w:r>
                  </w:sdtContent>
                </w:sdt>
              </w:p>
              <w:p w14:paraId="45A891F2" w14:textId="77777777" w:rsidR="008A208E" w:rsidRDefault="008A208E" w:rsidP="008A208E">
                <w:pPr>
                  <w:autoSpaceDE w:val="0"/>
                  <w:autoSpaceDN w:val="0"/>
                  <w:adjustRightInd w:val="0"/>
                  <w:ind w:left="720" w:hanging="720"/>
                  <w:rPr>
                    <w:u w:color="0000FF"/>
                  </w:rPr>
                </w:pPr>
              </w:p>
              <w:p w14:paraId="2E766417" w14:textId="77777777" w:rsidR="00AC681C" w:rsidRDefault="000E2C69" w:rsidP="008A208E">
                <w:pPr>
                  <w:autoSpaceDE w:val="0"/>
                  <w:autoSpaceDN w:val="0"/>
                  <w:adjustRightInd w:val="0"/>
                  <w:ind w:left="720" w:hanging="720"/>
                  <w:rPr>
                    <w:u w:color="0000FF"/>
                  </w:rPr>
                </w:pPr>
                <w:sdt>
                  <w:sdtPr>
                    <w:rPr>
                      <w:u w:color="0000FF"/>
                    </w:rPr>
                    <w:id w:val="-1728900710"/>
                    <w:citation/>
                  </w:sdtPr>
                  <w:sdtEndPr/>
                  <w:sdtContent>
                    <w:r w:rsidR="00AC681C">
                      <w:rPr>
                        <w:u w:color="0000FF"/>
                      </w:rPr>
                      <w:fldChar w:fldCharType="begin"/>
                    </w:r>
                    <w:r w:rsidR="00AC681C">
                      <w:rPr>
                        <w:u w:color="0000FF"/>
                        <w:lang w:val="en-US"/>
                      </w:rPr>
                      <w:instrText xml:space="preserve"> CITATION Lam92 \l 1033 </w:instrText>
                    </w:r>
                    <w:r w:rsidR="00AC681C">
                      <w:rPr>
                        <w:u w:color="0000FF"/>
                      </w:rPr>
                      <w:fldChar w:fldCharType="separate"/>
                    </w:r>
                    <w:r w:rsidR="00AC681C" w:rsidRPr="00AC681C">
                      <w:rPr>
                        <w:noProof/>
                        <w:u w:color="0000FF"/>
                        <w:lang w:val="en-US"/>
                      </w:rPr>
                      <w:t>(Lam, Blanc and Herzberg)</w:t>
                    </w:r>
                    <w:r w:rsidR="00AC681C">
                      <w:rPr>
                        <w:u w:color="0000FF"/>
                      </w:rPr>
                      <w:fldChar w:fldCharType="end"/>
                    </w:r>
                  </w:sdtContent>
                </w:sdt>
              </w:p>
              <w:p w14:paraId="09A5868C" w14:textId="77777777" w:rsidR="008A208E" w:rsidRDefault="008A208E" w:rsidP="008A208E">
                <w:pPr>
                  <w:autoSpaceDE w:val="0"/>
                  <w:autoSpaceDN w:val="0"/>
                  <w:adjustRightInd w:val="0"/>
                  <w:ind w:left="720" w:hanging="720"/>
                  <w:rPr>
                    <w:u w:color="0000FF"/>
                  </w:rPr>
                </w:pPr>
              </w:p>
              <w:p w14:paraId="6AC36FCD" w14:textId="77777777" w:rsidR="00AC681C" w:rsidRDefault="000E2C69" w:rsidP="008A208E">
                <w:pPr>
                  <w:autoSpaceDE w:val="0"/>
                  <w:autoSpaceDN w:val="0"/>
                  <w:adjustRightInd w:val="0"/>
                  <w:ind w:left="720" w:hanging="720"/>
                  <w:rPr>
                    <w:u w:color="0000FF"/>
                  </w:rPr>
                </w:pPr>
                <w:sdt>
                  <w:sdtPr>
                    <w:rPr>
                      <w:u w:color="0000FF"/>
                    </w:rPr>
                    <w:id w:val="1699119840"/>
                    <w:citation/>
                  </w:sdtPr>
                  <w:sdtEndPr/>
                  <w:sdtContent>
                    <w:r w:rsidR="00AC681C">
                      <w:rPr>
                        <w:u w:color="0000FF"/>
                      </w:rPr>
                      <w:fldChar w:fldCharType="begin"/>
                    </w:r>
                    <w:r w:rsidR="00AC681C">
                      <w:rPr>
                        <w:u w:color="0000FF"/>
                        <w:lang w:val="en-US"/>
                      </w:rPr>
                      <w:instrText xml:space="preserve"> CITATION Mos92 \l 1033 </w:instrText>
                    </w:r>
                    <w:r w:rsidR="00AC681C">
                      <w:rPr>
                        <w:u w:color="0000FF"/>
                      </w:rPr>
                      <w:fldChar w:fldCharType="separate"/>
                    </w:r>
                    <w:r w:rsidR="00AC681C" w:rsidRPr="00AC681C">
                      <w:rPr>
                        <w:noProof/>
                        <w:u w:color="0000FF"/>
                        <w:lang w:val="en-US"/>
                      </w:rPr>
                      <w:t>(Mosquera)</w:t>
                    </w:r>
                    <w:r w:rsidR="00AC681C">
                      <w:rPr>
                        <w:u w:color="0000FF"/>
                      </w:rPr>
                      <w:fldChar w:fldCharType="end"/>
                    </w:r>
                  </w:sdtContent>
                </w:sdt>
              </w:p>
              <w:p w14:paraId="481F5AA7" w14:textId="77777777" w:rsidR="008A208E" w:rsidRDefault="008A208E" w:rsidP="008A208E">
                <w:pPr>
                  <w:autoSpaceDE w:val="0"/>
                  <w:autoSpaceDN w:val="0"/>
                  <w:adjustRightInd w:val="0"/>
                  <w:ind w:left="720" w:hanging="720"/>
                  <w:rPr>
                    <w:u w:color="0000FF"/>
                  </w:rPr>
                </w:pPr>
              </w:p>
              <w:p w14:paraId="1BA4DC73" w14:textId="77777777" w:rsidR="00AC681C" w:rsidRDefault="000E2C69" w:rsidP="008A208E">
                <w:pPr>
                  <w:autoSpaceDE w:val="0"/>
                  <w:autoSpaceDN w:val="0"/>
                  <w:adjustRightInd w:val="0"/>
                  <w:ind w:left="720" w:hanging="720"/>
                  <w:rPr>
                    <w:u w:color="0000FF"/>
                  </w:rPr>
                </w:pPr>
                <w:sdt>
                  <w:sdtPr>
                    <w:rPr>
                      <w:u w:color="0000FF"/>
                    </w:rPr>
                    <w:id w:val="-642811136"/>
                    <w:citation/>
                  </w:sdtPr>
                  <w:sdtEndPr/>
                  <w:sdtContent>
                    <w:r w:rsidR="00AC681C">
                      <w:rPr>
                        <w:u w:color="0000FF"/>
                      </w:rPr>
                      <w:fldChar w:fldCharType="begin"/>
                    </w:r>
                    <w:r w:rsidR="00AC681C">
                      <w:rPr>
                        <w:u w:color="0000FF"/>
                        <w:lang w:val="en-US"/>
                      </w:rPr>
                      <w:instrText xml:space="preserve"> CITATION Ric88 \l 1033 </w:instrText>
                    </w:r>
                    <w:r w:rsidR="00AC681C">
                      <w:rPr>
                        <w:u w:color="0000FF"/>
                      </w:rPr>
                      <w:fldChar w:fldCharType="separate"/>
                    </w:r>
                    <w:r w:rsidR="00AC681C" w:rsidRPr="00AC681C">
                      <w:rPr>
                        <w:noProof/>
                        <w:u w:color="0000FF"/>
                        <w:lang w:val="en-US"/>
                      </w:rPr>
                      <w:t>(Richards)</w:t>
                    </w:r>
                    <w:r w:rsidR="00AC681C">
                      <w:rPr>
                        <w:u w:color="0000FF"/>
                      </w:rPr>
                      <w:fldChar w:fldCharType="end"/>
                    </w:r>
                  </w:sdtContent>
                </w:sdt>
              </w:p>
              <w:p w14:paraId="09BB5E2C" w14:textId="77777777" w:rsidR="008A208E" w:rsidRDefault="008A208E" w:rsidP="008A208E">
                <w:pPr>
                  <w:autoSpaceDE w:val="0"/>
                  <w:autoSpaceDN w:val="0"/>
                  <w:adjustRightInd w:val="0"/>
                  <w:ind w:left="720" w:hanging="720"/>
                  <w:rPr>
                    <w:u w:color="0000FF"/>
                  </w:rPr>
                </w:pPr>
              </w:p>
              <w:p w14:paraId="6727C144" w14:textId="644D72C5" w:rsidR="003235A7" w:rsidRPr="00AC681C" w:rsidRDefault="000E2C69" w:rsidP="008A208E">
                <w:pPr>
                  <w:autoSpaceDE w:val="0"/>
                  <w:autoSpaceDN w:val="0"/>
                  <w:adjustRightInd w:val="0"/>
                  <w:ind w:left="720" w:hanging="720"/>
                  <w:rPr>
                    <w:u w:color="0000FF"/>
                  </w:rPr>
                </w:pPr>
                <w:sdt>
                  <w:sdtPr>
                    <w:rPr>
                      <w:u w:color="0000FF"/>
                    </w:rPr>
                    <w:id w:val="-1168626474"/>
                    <w:citation/>
                  </w:sdtPr>
                  <w:sdtEndPr/>
                  <w:sdtContent>
                    <w:r w:rsidR="00AC681C">
                      <w:rPr>
                        <w:u w:color="0000FF"/>
                      </w:rPr>
                      <w:fldChar w:fldCharType="begin"/>
                    </w:r>
                    <w:r w:rsidR="00AC681C">
                      <w:rPr>
                        <w:u w:color="0000FF"/>
                        <w:lang w:val="en-US"/>
                      </w:rPr>
                      <w:instrText xml:space="preserve"> CITATION Sim02 \l 1033 </w:instrText>
                    </w:r>
                    <w:r w:rsidR="00AC681C">
                      <w:rPr>
                        <w:u w:color="0000FF"/>
                      </w:rPr>
                      <w:fldChar w:fldCharType="separate"/>
                    </w:r>
                    <w:r w:rsidR="00AC681C" w:rsidRPr="00AC681C">
                      <w:rPr>
                        <w:noProof/>
                        <w:u w:color="0000FF"/>
                        <w:lang w:val="en-US"/>
                      </w:rPr>
                      <w:t>(Sims and Lam)</w:t>
                    </w:r>
                    <w:r w:rsidR="00AC681C">
                      <w:rPr>
                        <w:u w:color="0000FF"/>
                      </w:rPr>
                      <w:fldChar w:fldCharType="end"/>
                    </w:r>
                  </w:sdtContent>
                </w:sdt>
              </w:p>
            </w:sdtContent>
          </w:sdt>
        </w:tc>
      </w:tr>
    </w:tbl>
    <w:p w14:paraId="36593E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8AD1F" w14:textId="77777777" w:rsidR="000E2C69" w:rsidRDefault="000E2C69" w:rsidP="007A0D55">
      <w:pPr>
        <w:spacing w:after="0" w:line="240" w:lineRule="auto"/>
      </w:pPr>
      <w:r>
        <w:separator/>
      </w:r>
    </w:p>
  </w:endnote>
  <w:endnote w:type="continuationSeparator" w:id="0">
    <w:p w14:paraId="4EDDD151" w14:textId="77777777" w:rsidR="000E2C69" w:rsidRDefault="000E2C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9229B" w14:textId="77777777" w:rsidR="000E2C69" w:rsidRDefault="000E2C69" w:rsidP="007A0D55">
      <w:pPr>
        <w:spacing w:after="0" w:line="240" w:lineRule="auto"/>
      </w:pPr>
      <w:r>
        <w:separator/>
      </w:r>
    </w:p>
  </w:footnote>
  <w:footnote w:type="continuationSeparator" w:id="0">
    <w:p w14:paraId="6F59B1A5" w14:textId="77777777" w:rsidR="000E2C69" w:rsidRDefault="000E2C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BB45A" w14:textId="77777777" w:rsidR="00793B0B" w:rsidRDefault="00793B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12C759" w14:textId="77777777" w:rsidR="00793B0B" w:rsidRDefault="00793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E9"/>
    <w:rsid w:val="00032559"/>
    <w:rsid w:val="00052040"/>
    <w:rsid w:val="00086F28"/>
    <w:rsid w:val="000B25AE"/>
    <w:rsid w:val="000B55AB"/>
    <w:rsid w:val="000D24DC"/>
    <w:rsid w:val="000E2C69"/>
    <w:rsid w:val="00101B2E"/>
    <w:rsid w:val="00116FA0"/>
    <w:rsid w:val="0015114C"/>
    <w:rsid w:val="001A21F3"/>
    <w:rsid w:val="001A2537"/>
    <w:rsid w:val="001A6A06"/>
    <w:rsid w:val="002028C2"/>
    <w:rsid w:val="00210C03"/>
    <w:rsid w:val="002162E2"/>
    <w:rsid w:val="00225C5A"/>
    <w:rsid w:val="00230B10"/>
    <w:rsid w:val="00234353"/>
    <w:rsid w:val="00244BB0"/>
    <w:rsid w:val="002A0A0D"/>
    <w:rsid w:val="002B0B37"/>
    <w:rsid w:val="002F588F"/>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2E9"/>
    <w:rsid w:val="005F26D7"/>
    <w:rsid w:val="005F5450"/>
    <w:rsid w:val="006D0412"/>
    <w:rsid w:val="007411B9"/>
    <w:rsid w:val="00780D95"/>
    <w:rsid w:val="00780DC7"/>
    <w:rsid w:val="00793B0B"/>
    <w:rsid w:val="007A0D55"/>
    <w:rsid w:val="007B3377"/>
    <w:rsid w:val="007E5F44"/>
    <w:rsid w:val="00821DE3"/>
    <w:rsid w:val="00846CE1"/>
    <w:rsid w:val="008A208E"/>
    <w:rsid w:val="008A5B87"/>
    <w:rsid w:val="008F3B07"/>
    <w:rsid w:val="00922950"/>
    <w:rsid w:val="009A7264"/>
    <w:rsid w:val="009D1606"/>
    <w:rsid w:val="009E18A1"/>
    <w:rsid w:val="009E73D7"/>
    <w:rsid w:val="009F1AB8"/>
    <w:rsid w:val="00A27D2C"/>
    <w:rsid w:val="00A76FD9"/>
    <w:rsid w:val="00AB436D"/>
    <w:rsid w:val="00AC681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B93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F5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rthistory.khanacademy.org/wilfredo-lams-the-jungle.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91E22C8542984485DE4AD8F2DEE0D0"/>
        <w:category>
          <w:name w:val="General"/>
          <w:gallery w:val="placeholder"/>
        </w:category>
        <w:types>
          <w:type w:val="bbPlcHdr"/>
        </w:types>
        <w:behaviors>
          <w:behavior w:val="content"/>
        </w:behaviors>
        <w:guid w:val="{E7C7C7C8-A55C-5E48-A7BD-221A75C8327A}"/>
      </w:docPartPr>
      <w:docPartBody>
        <w:p w:rsidR="0074760A" w:rsidRDefault="0074760A">
          <w:pPr>
            <w:pStyle w:val="4E91E22C8542984485DE4AD8F2DEE0D0"/>
          </w:pPr>
          <w:r w:rsidRPr="00CC586D">
            <w:rPr>
              <w:rStyle w:val="PlaceholderText"/>
              <w:b/>
              <w:color w:val="FFFFFF" w:themeColor="background1"/>
            </w:rPr>
            <w:t>[Salutation]</w:t>
          </w:r>
        </w:p>
      </w:docPartBody>
    </w:docPart>
    <w:docPart>
      <w:docPartPr>
        <w:name w:val="F98C96E4B33BA949B417357D6476BEEF"/>
        <w:category>
          <w:name w:val="General"/>
          <w:gallery w:val="placeholder"/>
        </w:category>
        <w:types>
          <w:type w:val="bbPlcHdr"/>
        </w:types>
        <w:behaviors>
          <w:behavior w:val="content"/>
        </w:behaviors>
        <w:guid w:val="{370BCBF3-A886-FD4A-8132-04C8289EB48A}"/>
      </w:docPartPr>
      <w:docPartBody>
        <w:p w:rsidR="0074760A" w:rsidRDefault="0074760A">
          <w:pPr>
            <w:pStyle w:val="F98C96E4B33BA949B417357D6476BEEF"/>
          </w:pPr>
          <w:r>
            <w:rPr>
              <w:rStyle w:val="PlaceholderText"/>
            </w:rPr>
            <w:t>[First name]</w:t>
          </w:r>
        </w:p>
      </w:docPartBody>
    </w:docPart>
    <w:docPart>
      <w:docPartPr>
        <w:name w:val="5400C86284E20D4CBD752FF8B774395F"/>
        <w:category>
          <w:name w:val="General"/>
          <w:gallery w:val="placeholder"/>
        </w:category>
        <w:types>
          <w:type w:val="bbPlcHdr"/>
        </w:types>
        <w:behaviors>
          <w:behavior w:val="content"/>
        </w:behaviors>
        <w:guid w:val="{A491D5BF-22BD-BF42-91B0-636331DABCDA}"/>
      </w:docPartPr>
      <w:docPartBody>
        <w:p w:rsidR="0074760A" w:rsidRDefault="0074760A">
          <w:pPr>
            <w:pStyle w:val="5400C86284E20D4CBD752FF8B774395F"/>
          </w:pPr>
          <w:r>
            <w:rPr>
              <w:rStyle w:val="PlaceholderText"/>
            </w:rPr>
            <w:t>[Middle name]</w:t>
          </w:r>
        </w:p>
      </w:docPartBody>
    </w:docPart>
    <w:docPart>
      <w:docPartPr>
        <w:name w:val="93D8371770B69543B81319EEC6BD6331"/>
        <w:category>
          <w:name w:val="General"/>
          <w:gallery w:val="placeholder"/>
        </w:category>
        <w:types>
          <w:type w:val="bbPlcHdr"/>
        </w:types>
        <w:behaviors>
          <w:behavior w:val="content"/>
        </w:behaviors>
        <w:guid w:val="{63A2DB76-A68E-7346-AE19-AB03F478A5C9}"/>
      </w:docPartPr>
      <w:docPartBody>
        <w:p w:rsidR="0074760A" w:rsidRDefault="0074760A">
          <w:pPr>
            <w:pStyle w:val="93D8371770B69543B81319EEC6BD6331"/>
          </w:pPr>
          <w:r>
            <w:rPr>
              <w:rStyle w:val="PlaceholderText"/>
            </w:rPr>
            <w:t>[Last name]</w:t>
          </w:r>
        </w:p>
      </w:docPartBody>
    </w:docPart>
    <w:docPart>
      <w:docPartPr>
        <w:name w:val="3E526EFF2B579B44B0A016CACFC5DF83"/>
        <w:category>
          <w:name w:val="General"/>
          <w:gallery w:val="placeholder"/>
        </w:category>
        <w:types>
          <w:type w:val="bbPlcHdr"/>
        </w:types>
        <w:behaviors>
          <w:behavior w:val="content"/>
        </w:behaviors>
        <w:guid w:val="{847972C4-043D-7948-8031-0AB3807F74C6}"/>
      </w:docPartPr>
      <w:docPartBody>
        <w:p w:rsidR="0074760A" w:rsidRDefault="0074760A">
          <w:pPr>
            <w:pStyle w:val="3E526EFF2B579B44B0A016CACFC5DF83"/>
          </w:pPr>
          <w:r>
            <w:rPr>
              <w:rStyle w:val="PlaceholderText"/>
            </w:rPr>
            <w:t>[Enter your biography]</w:t>
          </w:r>
        </w:p>
      </w:docPartBody>
    </w:docPart>
    <w:docPart>
      <w:docPartPr>
        <w:name w:val="0513CFD9183330489E27F1DC4ED9CF04"/>
        <w:category>
          <w:name w:val="General"/>
          <w:gallery w:val="placeholder"/>
        </w:category>
        <w:types>
          <w:type w:val="bbPlcHdr"/>
        </w:types>
        <w:behaviors>
          <w:behavior w:val="content"/>
        </w:behaviors>
        <w:guid w:val="{26D4B431-AEDA-DD47-899C-E2E2C3C488FE}"/>
      </w:docPartPr>
      <w:docPartBody>
        <w:p w:rsidR="0074760A" w:rsidRDefault="0074760A">
          <w:pPr>
            <w:pStyle w:val="0513CFD9183330489E27F1DC4ED9CF04"/>
          </w:pPr>
          <w:r>
            <w:rPr>
              <w:rStyle w:val="PlaceholderText"/>
            </w:rPr>
            <w:t>[Enter the institution with which you are affiliated]</w:t>
          </w:r>
        </w:p>
      </w:docPartBody>
    </w:docPart>
    <w:docPart>
      <w:docPartPr>
        <w:name w:val="93590D2E68393549BFF4F6346B3CCC66"/>
        <w:category>
          <w:name w:val="General"/>
          <w:gallery w:val="placeholder"/>
        </w:category>
        <w:types>
          <w:type w:val="bbPlcHdr"/>
        </w:types>
        <w:behaviors>
          <w:behavior w:val="content"/>
        </w:behaviors>
        <w:guid w:val="{10544726-170A-9441-B63E-C43522292687}"/>
      </w:docPartPr>
      <w:docPartBody>
        <w:p w:rsidR="0074760A" w:rsidRDefault="0074760A">
          <w:pPr>
            <w:pStyle w:val="93590D2E68393549BFF4F6346B3CCC66"/>
          </w:pPr>
          <w:r w:rsidRPr="00EF74F7">
            <w:rPr>
              <w:b/>
              <w:color w:val="808080" w:themeColor="background1" w:themeShade="80"/>
            </w:rPr>
            <w:t>[Enter the headword for your article]</w:t>
          </w:r>
        </w:p>
      </w:docPartBody>
    </w:docPart>
    <w:docPart>
      <w:docPartPr>
        <w:name w:val="3CA6D3A9296CED409288C7A36A54E63F"/>
        <w:category>
          <w:name w:val="General"/>
          <w:gallery w:val="placeholder"/>
        </w:category>
        <w:types>
          <w:type w:val="bbPlcHdr"/>
        </w:types>
        <w:behaviors>
          <w:behavior w:val="content"/>
        </w:behaviors>
        <w:guid w:val="{50593463-D9DF-B644-BBDB-BBA921478161}"/>
      </w:docPartPr>
      <w:docPartBody>
        <w:p w:rsidR="0074760A" w:rsidRDefault="0074760A">
          <w:pPr>
            <w:pStyle w:val="3CA6D3A9296CED409288C7A36A54E6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A35B2B4F3F9C4FA4BB101A22B64474"/>
        <w:category>
          <w:name w:val="General"/>
          <w:gallery w:val="placeholder"/>
        </w:category>
        <w:types>
          <w:type w:val="bbPlcHdr"/>
        </w:types>
        <w:behaviors>
          <w:behavior w:val="content"/>
        </w:behaviors>
        <w:guid w:val="{F93C7289-8180-1146-80F2-BD4D156EC634}"/>
      </w:docPartPr>
      <w:docPartBody>
        <w:p w:rsidR="0074760A" w:rsidRDefault="0074760A">
          <w:pPr>
            <w:pStyle w:val="4CA35B2B4F3F9C4FA4BB101A22B644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07BF59DF1A27449A7D321F79D94EBC"/>
        <w:category>
          <w:name w:val="General"/>
          <w:gallery w:val="placeholder"/>
        </w:category>
        <w:types>
          <w:type w:val="bbPlcHdr"/>
        </w:types>
        <w:behaviors>
          <w:behavior w:val="content"/>
        </w:behaviors>
        <w:guid w:val="{2D971CAF-3346-6B40-875A-2B5919903DAF}"/>
      </w:docPartPr>
      <w:docPartBody>
        <w:p w:rsidR="0074760A" w:rsidRDefault="0074760A">
          <w:pPr>
            <w:pStyle w:val="2E07BF59DF1A27449A7D321F79D94E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476E76B465C94AA2573522DA4F7FA4"/>
        <w:category>
          <w:name w:val="General"/>
          <w:gallery w:val="placeholder"/>
        </w:category>
        <w:types>
          <w:type w:val="bbPlcHdr"/>
        </w:types>
        <w:behaviors>
          <w:behavior w:val="content"/>
        </w:behaviors>
        <w:guid w:val="{8A6A5D10-F13F-8040-B04D-E68E16FAE127}"/>
      </w:docPartPr>
      <w:docPartBody>
        <w:p w:rsidR="0074760A" w:rsidRDefault="0074760A">
          <w:pPr>
            <w:pStyle w:val="EB476E76B465C94AA2573522DA4F7F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0A"/>
    <w:rsid w:val="0074760A"/>
    <w:rsid w:val="00B346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Fou86</b:Tag>
    <b:SourceType>Book</b:SourceType>
    <b:Guid>{E495ACF8-05A0-C241-B891-D6E3BCCF89F9}</b:Guid>
    <b:Title>Wifredo Lam</b:Title>
    <b:City>Barcelona</b:City>
    <b:Publisher>Ediciones Poligrafa</b:Publisher>
    <b:Year>1986</b:Year>
    <b:Author>
      <b:Author>
        <b:NameList>
          <b:Person>
            <b:Last>Fouchet</b:Last>
            <b:Middle>P.</b:Middle>
            <b:First>Max</b:First>
          </b:Person>
          <b:Person>
            <b:Last>Lam</b:Last>
            <b:First>Wifredo</b:First>
          </b:Person>
        </b:NameList>
      </b:Author>
    </b:Author>
    <b:RefOrder>1</b:RefOrder>
  </b:Source>
  <b:Source>
    <b:Tag>Gre03</b:Tag>
    <b:SourceType>Misc</b:SourceType>
    <b:Guid>{B4A5E45F-2412-1045-AF02-32CDC10B3D56}</b:Guid>
    <b:Title>Inventing Wifredo Lam: The Parisian Avant-Garde's Primitivist Fixation</b:Title>
    <b:Publisher>Rochester UP</b:Publisher>
    <b:Year>2003</b:Year>
    <b:Author>
      <b:Author>
        <b:NameList>
          <b:Person>
            <b:Last>Greet</b:Last>
            <b:First>Michelle</b:First>
          </b:Person>
        </b:NameList>
      </b:Author>
    </b:Author>
    <b:Volume>5</b:Volume>
    <b:Comments>http://www.rochester.edu/in_visible_culture/Issue_5/Michele_Greet/MicheleGreet.html</b:Comments>
    <b:PublicationTitle>Invisible Culture: An Electronic Journal for Visual Culture</b:PublicationTitle>
    <b:Medium>Internet Resource</b:Medium>
    <b:RefOrder>2</b:RefOrder>
  </b:Source>
  <b:Source>
    <b:Tag>Lam92</b:Tag>
    <b:SourceType>Book</b:SourceType>
    <b:Guid>{E3474049-45F5-474E-8283-65934C2FFD15}</b:Guid>
    <b:Title>Wifredo Lam and His Contemporaries, 1938-1952</b:Title>
    <b:Year>1992</b:Year>
    <b:City>New Yrok</b:City>
    <b:Publisher>Studio Museum in Harlem</b:Publisher>
    <b:Author>
      <b:Author>
        <b:NameList>
          <b:Person>
            <b:Last>Lam</b:Last>
            <b:First>Wifredo</b:First>
          </b:Person>
          <b:Person>
            <b:Last>Blanc</b:Last>
            <b:Middle>V</b:Middle>
            <b:First>Giulio</b:First>
          </b:Person>
          <b:Person>
            <b:Last>Herzberg</b:Last>
            <b:Middle>P.</b:Middle>
            <b:First>Julia</b:First>
          </b:Person>
          <b:Person>
            <b:Last>Sims</b:Last>
            <b:Middle>S.</b:Middle>
            <b:First>Lowery</b:First>
          </b:Person>
          <b:Person>
            <b:Last>Balderrama</b:Last>
            <b:Middle>R.</b:Middle>
            <b:First>Maria</b:First>
          </b:Person>
        </b:NameList>
      </b:Author>
    </b:Author>
    <b:RefOrder>3</b:RefOrder>
  </b:Source>
  <b:Source>
    <b:Tag>Mos92</b:Tag>
    <b:SourceType>JournalArticle</b:SourceType>
    <b:Guid>{309A4554-9BDE-0746-AFBF-4DFFCCA11E3C}</b:Guid>
    <b:Title>Modernidad Y Africanía: Wifredo Lam in His Island.</b:Title>
    <b:Year>1992</b:Year>
    <b:Pages>42-68</b:Pages>
    <b:Author>
      <b:Author>
        <b:NameList>
          <b:Person>
            <b:Last>Mosquera</b:Last>
            <b:First>Gerardo</b:First>
          </b:Person>
        </b:NameList>
      </b:Author>
    </b:Author>
    <b:JournalName>Third Text: Third World Perspectives on Art and Culture</b:JournalName>
    <b:Volume>6</b:Volume>
    <b:Issue>20</b:Issue>
    <b:RefOrder>4</b:RefOrder>
  </b:Source>
  <b:Source>
    <b:Tag>Ric88</b:Tag>
    <b:SourceType>JournalArticle</b:SourceType>
    <b:Guid>{7CF2E00B-FBB6-DE44-842F-E2DFC91B903D}</b:Guid>
    <b:Title>Wifredo Lam: a Sketch</b:Title>
    <b:JournalName>Callaloo</b:JournalName>
    <b:Year>1988</b:Year>
    <b:Pages>90-92</b:Pages>
    <b:Author>
      <b:Author>
        <b:NameList>
          <b:Person>
            <b:Last>Richards</b:Last>
            <b:First>Paulette</b:First>
          </b:Person>
        </b:NameList>
      </b:Author>
    </b:Author>
    <b:Issue>34</b:Issue>
    <b:RefOrder>5</b:RefOrder>
  </b:Source>
  <b:Source>
    <b:Tag>Sim02</b:Tag>
    <b:SourceType>Book</b:SourceType>
    <b:Guid>{AFDB271D-C777-734D-A1A3-B1A016D87D84}</b:Guid>
    <b:Title>Wifredo Lam and the International Avant-Garde, 1923-1982</b:Title>
    <b:Publisher>Texas UP</b:Publisher>
    <b:City>Austin</b:City>
    <b:Year>2002</b:Year>
    <b:Author>
      <b:Author>
        <b:NameList>
          <b:Person>
            <b:Last>Sims</b:Last>
            <b:Middle>S.</b:Middle>
            <b:First>Lowery</b:First>
          </b:Person>
          <b:Person>
            <b:Last>Lam</b:Last>
            <b:First>Wifredo</b:First>
          </b:Person>
        </b:NameList>
      </b:Author>
    </b:Author>
    <b:RefOrder>6</b:RefOrder>
  </b:Source>
</b:Sources>
</file>

<file path=customXml/itemProps1.xml><?xml version="1.0" encoding="utf-8"?>
<ds:datastoreItem xmlns:ds="http://schemas.openxmlformats.org/officeDocument/2006/customXml" ds:itemID="{7911542B-B25A-9A4A-A29A-B5AB70C1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15</TotalTime>
  <Pages>3</Pages>
  <Words>1313</Words>
  <Characters>7487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7</cp:revision>
  <dcterms:created xsi:type="dcterms:W3CDTF">2015-02-16T22:05:00Z</dcterms:created>
  <dcterms:modified xsi:type="dcterms:W3CDTF">2015-12-17T03:39:00Z</dcterms:modified>
</cp:coreProperties>
</file>