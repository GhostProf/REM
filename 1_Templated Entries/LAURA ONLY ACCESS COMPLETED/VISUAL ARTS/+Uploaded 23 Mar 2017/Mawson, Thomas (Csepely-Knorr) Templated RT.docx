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0F6D4A" w:rsidRDefault="000F6D4A" w:rsidP="000F6D4A">
            <w:pPr>
              <w:spacing w:after="0" w:line="240" w:lineRule="auto"/>
              <w:rPr>
                <w:color w:val="808080"/>
              </w:rPr>
            </w:pPr>
            <w:r>
              <w:rPr>
                <w:color w:val="808080"/>
              </w:rPr>
              <w:t>Luca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0F6D4A" w:rsidP="00837FE7">
            <w:pPr>
              <w:spacing w:after="0" w:line="240" w:lineRule="auto"/>
            </w:pPr>
            <w:r w:rsidRPr="000F6D4A">
              <w:rPr>
                <w:color w:val="808080"/>
              </w:rPr>
              <w:t>Csepely-Knorr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0F6D4A" w:rsidP="00837FE7">
            <w:pPr>
              <w:spacing w:after="0" w:line="240" w:lineRule="auto"/>
            </w:pPr>
            <w:r>
              <w:rPr>
                <w:rStyle w:val="PlaceholderText"/>
              </w:rPr>
              <w:t>Manchester School of Architecture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F6D4A" w:rsidP="00837FE7">
            <w:pPr>
              <w:spacing w:after="0" w:line="240" w:lineRule="auto"/>
              <w:rPr>
                <w:b/>
                <w:color w:val="000000"/>
              </w:rPr>
            </w:pPr>
            <w:r w:rsidRPr="000F6D4A">
              <w:rPr>
                <w:b/>
                <w:color w:val="000000"/>
              </w:rPr>
              <w:t>Mawson, Thomas Hayton (1861-1933)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BE07ED" w:rsidP="00837FE7">
            <w:pPr>
              <w:spacing w:after="0" w:line="240" w:lineRule="auto"/>
              <w:rPr>
                <w:color w:val="000000"/>
              </w:rPr>
            </w:pPr>
            <w:r w:rsidRPr="006E1156">
              <w:rPr>
                <w:color w:val="000000"/>
              </w:rPr>
              <w:t>The self-trained English landscape architect and town planner Thomas Hayton Mawson became one of the most successful designers of the first decades of the 20</w:t>
            </w:r>
            <w:r w:rsidRPr="006E1156">
              <w:rPr>
                <w:color w:val="000000"/>
                <w:vertAlign w:val="superscript"/>
              </w:rPr>
              <w:t>th</w:t>
            </w:r>
            <w:r w:rsidRPr="006E1156">
              <w:rPr>
                <w:color w:val="000000"/>
              </w:rPr>
              <w:t xml:space="preserve"> century. He started his career as a nurseryman, founding the family business Mawson Brothers’ Lakeland Nurseries in Windemere in 1884. A few years later he separated the design part of the business and began to run his own consultancy. His office, Thomas H. Mawson and Sons, quickly became successful and included influential and powerful clients like Andrew Carnegie (1835-1919) and William Hesketh Lever (1851-1925). They even designed gardens for royals like Alexandra of Denmark (1844-1925) and King Constantine of Greece (1868-1923).</w:t>
            </w:r>
          </w:p>
        </w:tc>
      </w:tr>
      <w:tr w:rsidR="003F0D73" w:rsidRPr="00837FE7" w:rsidTr="00837FE7">
        <w:tc>
          <w:tcPr>
            <w:tcW w:w="9016" w:type="dxa"/>
            <w:shd w:val="clear" w:color="auto" w:fill="auto"/>
            <w:tcMar>
              <w:top w:w="113" w:type="dxa"/>
              <w:bottom w:w="113" w:type="dxa"/>
            </w:tcMar>
          </w:tcPr>
          <w:p w:rsidR="006E1156" w:rsidRDefault="006E1156" w:rsidP="006E1156">
            <w:pPr>
              <w:spacing w:after="0" w:line="240" w:lineRule="auto"/>
              <w:rPr>
                <w:color w:val="000000"/>
              </w:rPr>
            </w:pPr>
            <w:r w:rsidRPr="006E1156">
              <w:rPr>
                <w:color w:val="000000"/>
              </w:rPr>
              <w:t>The self-trained English landscape architect and town planner Thomas Hayton Mawson became one of the most successful designers of the first decades of the 20</w:t>
            </w:r>
            <w:r w:rsidRPr="006E1156">
              <w:rPr>
                <w:color w:val="000000"/>
                <w:vertAlign w:val="superscript"/>
              </w:rPr>
              <w:t>th</w:t>
            </w:r>
            <w:r w:rsidRPr="006E1156">
              <w:rPr>
                <w:color w:val="000000"/>
              </w:rPr>
              <w:t xml:space="preserve"> century. He started his career as a nurseryman, founding the family business Mawson Brothers’ Lakeland Nurseries in Windemere in 1884. A few years later he separated the design part of the business and began to run his own consultancy. His office, Thomas H. Mawson and Sons, quickly became successful and included influential and powerful clients like Andrew Carnegie (1835-1919) and William Hesketh Lever (1851-1925). They even designed gardens for royals like Alexandra of Denmark (1844-1925) and King Constantine of Greece (1868-1923).</w:t>
            </w:r>
          </w:p>
          <w:p w:rsidR="008A0F42" w:rsidRDefault="008A0F42" w:rsidP="006E1156">
            <w:pPr>
              <w:spacing w:after="0" w:line="240" w:lineRule="auto"/>
              <w:rPr>
                <w:color w:val="000000"/>
              </w:rPr>
            </w:pPr>
          </w:p>
          <w:p w:rsidR="008A0F42" w:rsidRDefault="008A0F42" w:rsidP="008A0F42">
            <w:pPr>
              <w:keepNext/>
              <w:spacing w:after="0" w:line="240" w:lineRule="auto"/>
            </w:pPr>
            <w:r>
              <w:rPr>
                <w:color w:val="000000"/>
              </w:rPr>
              <w:t>File: Mawson.jpg</w:t>
            </w:r>
          </w:p>
          <w:p w:rsidR="008A0F42" w:rsidRPr="008A0F42" w:rsidRDefault="008A0F42" w:rsidP="008A0F42">
            <w:pPr>
              <w:pStyle w:val="Caption"/>
              <w:spacing w:after="0"/>
            </w:pPr>
            <w:r>
              <w:t xml:space="preserve">Figure </w:t>
            </w:r>
            <w:r>
              <w:fldChar w:fldCharType="begin"/>
            </w:r>
            <w:r>
              <w:instrText xml:space="preserve"> SEQ Figure \* ARABIC </w:instrText>
            </w:r>
            <w:r>
              <w:fldChar w:fldCharType="separate"/>
            </w:r>
            <w:r w:rsidR="00D4142C">
              <w:rPr>
                <w:noProof/>
              </w:rPr>
              <w:t>1</w:t>
            </w:r>
            <w:r>
              <w:fldChar w:fldCharType="end"/>
            </w:r>
            <w:r>
              <w:t xml:space="preserve">. </w:t>
            </w:r>
            <w:r w:rsidRPr="00972F6A">
              <w:t>Thomas Hayton Mawson</w:t>
            </w:r>
          </w:p>
          <w:p w:rsidR="008A0F42" w:rsidRPr="006E1156" w:rsidRDefault="008A0F42" w:rsidP="006E1156">
            <w:pPr>
              <w:spacing w:after="0" w:line="240" w:lineRule="auto"/>
              <w:rPr>
                <w:color w:val="000000"/>
              </w:rPr>
            </w:pPr>
            <w:r>
              <w:rPr>
                <w:color w:val="000000"/>
              </w:rPr>
              <w:t>Source: &lt;</w:t>
            </w:r>
            <w:r w:rsidRPr="008A0F42">
              <w:rPr>
                <w:color w:val="000000"/>
              </w:rPr>
              <w:t>http://www.visitcumbria.com/photos/thm.jpg</w:t>
            </w:r>
            <w:r>
              <w:rPr>
                <w:color w:val="000000"/>
              </w:rPr>
              <w:t>&gt;</w:t>
            </w:r>
          </w:p>
          <w:p w:rsidR="006E1156" w:rsidRPr="006E1156" w:rsidRDefault="006E1156" w:rsidP="006E1156">
            <w:pPr>
              <w:spacing w:after="0" w:line="240" w:lineRule="auto"/>
              <w:rPr>
                <w:color w:val="000000"/>
              </w:rPr>
            </w:pPr>
          </w:p>
          <w:p w:rsidR="006E1156" w:rsidRPr="006E1156" w:rsidRDefault="006E1156" w:rsidP="006E1156">
            <w:pPr>
              <w:spacing w:after="0" w:line="240" w:lineRule="auto"/>
              <w:rPr>
                <w:color w:val="000000"/>
              </w:rPr>
            </w:pPr>
            <w:r w:rsidRPr="006E1156">
              <w:rPr>
                <w:color w:val="000000"/>
              </w:rPr>
              <w:t xml:space="preserve">After the success of his plans, Mawson decided to write a book about his experience as a garden designer. </w:t>
            </w:r>
            <w:r w:rsidRPr="006E1156">
              <w:rPr>
                <w:i/>
                <w:color w:val="000000"/>
              </w:rPr>
              <w:t>The Art and Craft of Garden Making</w:t>
            </w:r>
            <w:r w:rsidRPr="006E1156">
              <w:rPr>
                <w:color w:val="000000"/>
              </w:rPr>
              <w:t xml:space="preserve"> was first published in 1900, and soon became a bestseller of the time. Besides the success of having five editions in his lifetime, it brought Mawson an international reputation, and was cited as the </w:t>
            </w:r>
            <w:r w:rsidR="00D26A7D">
              <w:rPr>
                <w:color w:val="000000"/>
              </w:rPr>
              <w:t>‘</w:t>
            </w:r>
            <w:r w:rsidRPr="006E1156">
              <w:rPr>
                <w:color w:val="000000"/>
              </w:rPr>
              <w:t>best work on the contemporary conception of the English garden</w:t>
            </w:r>
            <w:r w:rsidR="00D26A7D">
              <w:rPr>
                <w:color w:val="000000"/>
              </w:rPr>
              <w:t>’</w:t>
            </w:r>
            <w:r w:rsidRPr="006E1156">
              <w:rPr>
                <w:color w:val="000000"/>
              </w:rPr>
              <w:t xml:space="preserve"> by Herman Muthesius. His principles such as the aim of creating spatial and aesthetic unity between the house and the garden, the ‘room-like’ enclosures of spaces, and the use of materials such as asphalt, metal and concrete foreshadowed the thinking embodied in of the modernist gardens. </w:t>
            </w:r>
          </w:p>
          <w:p w:rsidR="006E1156" w:rsidRPr="006E1156" w:rsidRDefault="006E1156" w:rsidP="006E1156">
            <w:pPr>
              <w:spacing w:after="0" w:line="240" w:lineRule="auto"/>
              <w:rPr>
                <w:color w:val="000000"/>
              </w:rPr>
            </w:pPr>
          </w:p>
          <w:p w:rsidR="006E1156" w:rsidRPr="006E1156" w:rsidRDefault="006E1156" w:rsidP="006E1156">
            <w:pPr>
              <w:spacing w:after="0" w:line="240" w:lineRule="auto"/>
              <w:rPr>
                <w:color w:val="000000"/>
              </w:rPr>
            </w:pPr>
            <w:r w:rsidRPr="006E1156">
              <w:rPr>
                <w:color w:val="000000"/>
              </w:rPr>
              <w:t>Mawson turned his attention to the questions of designing urban open spaces at the turn of the 20</w:t>
            </w:r>
            <w:r w:rsidRPr="006E1156">
              <w:rPr>
                <w:color w:val="000000"/>
                <w:vertAlign w:val="superscript"/>
              </w:rPr>
              <w:t>th</w:t>
            </w:r>
            <w:r w:rsidRPr="006E1156">
              <w:rPr>
                <w:color w:val="000000"/>
              </w:rPr>
              <w:t xml:space="preserve"> century. He started out designing public parks, but was soon involved in larger scale plans as well. As Mawson realised, the problems of public parks were not separable from the broader issues of cities. Therefore</w:t>
            </w:r>
            <w:r w:rsidR="00231989">
              <w:rPr>
                <w:color w:val="000000"/>
              </w:rPr>
              <w:t>,</w:t>
            </w:r>
            <w:r w:rsidRPr="006E1156">
              <w:rPr>
                <w:color w:val="000000"/>
              </w:rPr>
              <w:t xml:space="preserve"> he constantly argued in his designs and in his writings for the </w:t>
            </w:r>
            <w:r w:rsidRPr="006E1156">
              <w:rPr>
                <w:color w:val="000000"/>
              </w:rPr>
              <w:lastRenderedPageBreak/>
              <w:t xml:space="preserve">integration of landscape architecture into town planning and aimed to create a bridge between designing gardens and urban open and green spaces. He first summarised his knowledge about the city in 1911 in his book, </w:t>
            </w:r>
            <w:r w:rsidRPr="006E1156">
              <w:rPr>
                <w:i/>
                <w:color w:val="000000"/>
              </w:rPr>
              <w:t>Civic Art</w:t>
            </w:r>
            <w:r w:rsidRPr="006E1156">
              <w:rPr>
                <w:color w:val="000000"/>
              </w:rPr>
              <w:t>. In this he defined core ideas such as park systems for cities, and framed a coherent typology of urban open spaces and connected stylistic solutions to it. Parallel to his garden designs, he was a keen advocate of the spatial and stylistic harmony between the built environment and open spaces. However, the link between the city and the surrounding broader landscape was no less important to him. His complex way of thinking of green and open spaces as systems anticipated the open space plans of London and Berlin. He produced city plans for Canada, designed the city development for Athens and among others for Blackpool and Bolton in England.</w:t>
            </w:r>
          </w:p>
          <w:p w:rsidR="006E1156" w:rsidRPr="006E1156" w:rsidRDefault="006E1156" w:rsidP="006E1156">
            <w:pPr>
              <w:spacing w:after="0" w:line="240" w:lineRule="auto"/>
              <w:rPr>
                <w:color w:val="000000"/>
              </w:rPr>
            </w:pPr>
          </w:p>
          <w:p w:rsidR="006E1156" w:rsidRDefault="006E1156" w:rsidP="006E1156">
            <w:pPr>
              <w:spacing w:after="0" w:line="240" w:lineRule="auto"/>
              <w:rPr>
                <w:color w:val="000000"/>
              </w:rPr>
            </w:pPr>
            <w:r w:rsidRPr="006E1156">
              <w:rPr>
                <w:color w:val="000000"/>
              </w:rPr>
              <w:t xml:space="preserve">Partly because he was a self-trained professional himself, and also to gain more recognition for his profession, Mawson campaigned tirelessly for higher education for landscape architects. He became the teacher of landscape design at the School of Civic Design in Liverpool University’s School of Architecture. Besides teaching, he wrote a considerable body of articles on the </w:t>
            </w:r>
            <w:r>
              <w:rPr>
                <w:color w:val="000000"/>
              </w:rPr>
              <w:t>role of landscape architecture.</w:t>
            </w:r>
          </w:p>
          <w:p w:rsidR="006E1156" w:rsidRDefault="006E1156" w:rsidP="006E1156">
            <w:pPr>
              <w:spacing w:after="0" w:line="240" w:lineRule="auto"/>
              <w:rPr>
                <w:color w:val="000000"/>
              </w:rPr>
            </w:pPr>
          </w:p>
          <w:p w:rsidR="001D1E6C" w:rsidRDefault="006E1156" w:rsidP="001D1E6C">
            <w:pPr>
              <w:keepNext/>
              <w:spacing w:after="0" w:line="240" w:lineRule="auto"/>
            </w:pPr>
            <w:r>
              <w:rPr>
                <w:color w:val="000000"/>
              </w:rPr>
              <w:t xml:space="preserve">File: </w:t>
            </w:r>
            <w:r w:rsidR="003E39AC">
              <w:rPr>
                <w:color w:val="000000"/>
              </w:rPr>
              <w:t>1.jpg</w:t>
            </w:r>
          </w:p>
          <w:p w:rsidR="006E1156" w:rsidRDefault="001D1E6C" w:rsidP="001D1E6C">
            <w:pPr>
              <w:pStyle w:val="Caption"/>
              <w:spacing w:after="0"/>
              <w:rPr>
                <w:color w:val="000000"/>
              </w:rPr>
            </w:pPr>
            <w:r>
              <w:t xml:space="preserve">Figure </w:t>
            </w:r>
            <w:r>
              <w:fldChar w:fldCharType="begin"/>
            </w:r>
            <w:r>
              <w:instrText xml:space="preserve"> SEQ Figure \* ARABIC </w:instrText>
            </w:r>
            <w:r>
              <w:fldChar w:fldCharType="separate"/>
            </w:r>
            <w:r w:rsidR="00D4142C">
              <w:rPr>
                <w:noProof/>
              </w:rPr>
              <w:t>2</w:t>
            </w:r>
            <w:r>
              <w:fldChar w:fldCharType="end"/>
            </w:r>
            <w:r>
              <w:t xml:space="preserve">. </w:t>
            </w:r>
            <w:r w:rsidRPr="003643ED">
              <w:t>Queen Alexandra’s villa in Denmark at Hvidore</w:t>
            </w:r>
          </w:p>
          <w:p w:rsidR="001D1E6C" w:rsidRDefault="001D1E6C" w:rsidP="006E1156">
            <w:pPr>
              <w:spacing w:after="0" w:line="240" w:lineRule="auto"/>
              <w:rPr>
                <w:color w:val="000000"/>
              </w:rPr>
            </w:pPr>
            <w:r>
              <w:rPr>
                <w:color w:val="000000"/>
              </w:rPr>
              <w:t xml:space="preserve">Copyright: </w:t>
            </w:r>
            <w:r w:rsidRPr="001D1E6C">
              <w:rPr>
                <w:color w:val="000000"/>
              </w:rPr>
              <w:t>Kendal Archive Centre</w:t>
            </w:r>
          </w:p>
          <w:p w:rsidR="006E1156" w:rsidRDefault="006E1156" w:rsidP="006E1156">
            <w:pPr>
              <w:spacing w:after="0" w:line="240" w:lineRule="auto"/>
              <w:rPr>
                <w:color w:val="000000"/>
              </w:rPr>
            </w:pPr>
            <w:r>
              <w:rPr>
                <w:color w:val="000000"/>
              </w:rPr>
              <w:t xml:space="preserve">Source: </w:t>
            </w:r>
            <w:r w:rsidR="003E39AC">
              <w:rPr>
                <w:color w:val="000000"/>
              </w:rPr>
              <w:t>&lt;</w:t>
            </w:r>
            <w:r w:rsidR="001D1E6C" w:rsidRPr="001D1E6C">
              <w:rPr>
                <w:color w:val="000000"/>
              </w:rPr>
              <w:t>http://www.cumbria.gov.uk/archives/whatsnew/news2011/aug2011news.asp</w:t>
            </w:r>
            <w:r w:rsidR="003E39AC">
              <w:rPr>
                <w:color w:val="000000"/>
              </w:rPr>
              <w:t>&gt;</w:t>
            </w:r>
          </w:p>
          <w:p w:rsidR="006E1156" w:rsidRDefault="006E1156" w:rsidP="006E1156">
            <w:pPr>
              <w:spacing w:after="0" w:line="240" w:lineRule="auto"/>
              <w:rPr>
                <w:color w:val="000000"/>
              </w:rPr>
            </w:pPr>
          </w:p>
          <w:p w:rsidR="001D1E6C" w:rsidRDefault="006E1156" w:rsidP="001D1E6C">
            <w:pPr>
              <w:keepNext/>
              <w:spacing w:after="0" w:line="240" w:lineRule="auto"/>
            </w:pPr>
            <w:r>
              <w:rPr>
                <w:color w:val="000000"/>
              </w:rPr>
              <w:t xml:space="preserve">File: </w:t>
            </w:r>
            <w:r w:rsidR="003E39AC">
              <w:rPr>
                <w:color w:val="000000"/>
              </w:rPr>
              <w:t>2.jpg</w:t>
            </w:r>
          </w:p>
          <w:p w:rsidR="006E1156" w:rsidRDefault="001D1E6C" w:rsidP="001D1E6C">
            <w:pPr>
              <w:pStyle w:val="Caption"/>
              <w:spacing w:after="0"/>
              <w:rPr>
                <w:color w:val="000000"/>
              </w:rPr>
            </w:pPr>
            <w:r>
              <w:t xml:space="preserve">Figure </w:t>
            </w:r>
            <w:r>
              <w:fldChar w:fldCharType="begin"/>
            </w:r>
            <w:r>
              <w:instrText xml:space="preserve"> SEQ Figure \* ARABIC </w:instrText>
            </w:r>
            <w:r>
              <w:fldChar w:fldCharType="separate"/>
            </w:r>
            <w:r w:rsidR="00D4142C">
              <w:rPr>
                <w:noProof/>
              </w:rPr>
              <w:t>3</w:t>
            </w:r>
            <w:r>
              <w:fldChar w:fldCharType="end"/>
            </w:r>
            <w:r>
              <w:t xml:space="preserve">. </w:t>
            </w:r>
            <w:r w:rsidRPr="00B679EC">
              <w:t>Garden layout for the Royal Palace in Athens, 1914</w:t>
            </w:r>
          </w:p>
          <w:p w:rsidR="001D1E6C" w:rsidRDefault="001D1E6C" w:rsidP="006E1156">
            <w:pPr>
              <w:spacing w:after="0" w:line="240" w:lineRule="auto"/>
              <w:rPr>
                <w:color w:val="000000"/>
              </w:rPr>
            </w:pPr>
            <w:r>
              <w:rPr>
                <w:color w:val="000000"/>
              </w:rPr>
              <w:t xml:space="preserve">Copyright: </w:t>
            </w:r>
            <w:r w:rsidRPr="001D1E6C">
              <w:rPr>
                <w:color w:val="000000"/>
              </w:rPr>
              <w:t>Kendal Archive Centre</w:t>
            </w:r>
          </w:p>
          <w:p w:rsidR="006E1156" w:rsidRDefault="006E1156" w:rsidP="006E1156">
            <w:pPr>
              <w:spacing w:after="0" w:line="240" w:lineRule="auto"/>
              <w:rPr>
                <w:color w:val="000000"/>
              </w:rPr>
            </w:pPr>
            <w:r>
              <w:rPr>
                <w:color w:val="000000"/>
              </w:rPr>
              <w:t xml:space="preserve">Source: </w:t>
            </w:r>
            <w:r w:rsidR="003E39AC">
              <w:rPr>
                <w:color w:val="000000"/>
              </w:rPr>
              <w:t>&lt;</w:t>
            </w:r>
            <w:r w:rsidR="001D1E6C" w:rsidRPr="001D1E6C">
              <w:rPr>
                <w:color w:val="000000"/>
              </w:rPr>
              <w:t>http://www.cumbria.gov.uk/archives/whatsnew/news2011/aug2011news.asp</w:t>
            </w:r>
            <w:r w:rsidR="003E39AC">
              <w:rPr>
                <w:color w:val="000000"/>
              </w:rPr>
              <w:t>&gt;</w:t>
            </w:r>
          </w:p>
          <w:p w:rsidR="006E1156" w:rsidRDefault="006E1156" w:rsidP="006E1156">
            <w:pPr>
              <w:spacing w:after="0" w:line="240" w:lineRule="auto"/>
              <w:rPr>
                <w:color w:val="000000"/>
              </w:rPr>
            </w:pPr>
          </w:p>
          <w:p w:rsidR="00F53C51" w:rsidRDefault="006E1156" w:rsidP="00F53C51">
            <w:pPr>
              <w:keepNext/>
              <w:spacing w:after="0" w:line="240" w:lineRule="auto"/>
            </w:pPr>
            <w:r>
              <w:rPr>
                <w:color w:val="000000"/>
              </w:rPr>
              <w:t xml:space="preserve">File: </w:t>
            </w:r>
            <w:r w:rsidR="003E39AC">
              <w:rPr>
                <w:color w:val="000000"/>
              </w:rPr>
              <w:t>3.jpg</w:t>
            </w:r>
          </w:p>
          <w:p w:rsidR="006E1156" w:rsidRDefault="00F53C51" w:rsidP="00F53C51">
            <w:pPr>
              <w:pStyle w:val="Caption"/>
              <w:spacing w:after="0"/>
              <w:rPr>
                <w:color w:val="000000"/>
              </w:rPr>
            </w:pPr>
            <w:r>
              <w:t xml:space="preserve">Figure </w:t>
            </w:r>
            <w:r>
              <w:fldChar w:fldCharType="begin"/>
            </w:r>
            <w:r>
              <w:instrText xml:space="preserve"> SEQ Figure \* ARABIC </w:instrText>
            </w:r>
            <w:r>
              <w:fldChar w:fldCharType="separate"/>
            </w:r>
            <w:r w:rsidR="00D4142C">
              <w:rPr>
                <w:noProof/>
              </w:rPr>
              <w:t>4</w:t>
            </w:r>
            <w:r>
              <w:fldChar w:fldCharType="end"/>
            </w:r>
            <w:r>
              <w:t xml:space="preserve">. </w:t>
            </w:r>
            <w:r w:rsidRPr="008B3F9D">
              <w:t>Bolton, Proposed Improvement Scheme, 1911</w:t>
            </w:r>
          </w:p>
          <w:p w:rsidR="006E1156" w:rsidRDefault="006E1156" w:rsidP="006E1156">
            <w:pPr>
              <w:spacing w:after="0" w:line="240" w:lineRule="auto"/>
              <w:rPr>
                <w:color w:val="000000"/>
              </w:rPr>
            </w:pPr>
            <w:r>
              <w:rPr>
                <w:color w:val="000000"/>
              </w:rPr>
              <w:t xml:space="preserve">Source: </w:t>
            </w:r>
            <w:r w:rsidR="00F53C51" w:rsidRPr="00F53C51">
              <w:rPr>
                <w:color w:val="000000"/>
              </w:rPr>
              <w:t xml:space="preserve">Mawson, T. H. (1911) </w:t>
            </w:r>
            <w:r w:rsidR="00F53C51" w:rsidRPr="00E50230">
              <w:rPr>
                <w:i/>
                <w:color w:val="000000"/>
              </w:rPr>
              <w:t>Civic Art</w:t>
            </w:r>
            <w:r w:rsidR="00E50230">
              <w:rPr>
                <w:i/>
                <w:color w:val="000000"/>
              </w:rPr>
              <w:t>.</w:t>
            </w:r>
            <w:r w:rsidR="00F53C51" w:rsidRPr="00F53C51">
              <w:rPr>
                <w:color w:val="000000"/>
              </w:rPr>
              <w:t xml:space="preserve"> London:</w:t>
            </w:r>
            <w:r w:rsidR="00F53C51">
              <w:rPr>
                <w:color w:val="000000"/>
              </w:rPr>
              <w:t xml:space="preserve"> </w:t>
            </w:r>
            <w:r w:rsidR="00F53C51" w:rsidRPr="00F53C51">
              <w:rPr>
                <w:color w:val="000000"/>
              </w:rPr>
              <w:t>Batsford, p. 239.</w:t>
            </w:r>
          </w:p>
          <w:p w:rsidR="006E1156" w:rsidRDefault="006E1156" w:rsidP="006E1156">
            <w:pPr>
              <w:spacing w:after="0" w:line="240" w:lineRule="auto"/>
              <w:rPr>
                <w:color w:val="000000"/>
              </w:rPr>
            </w:pPr>
          </w:p>
          <w:p w:rsidR="00D4142C" w:rsidRDefault="006E1156" w:rsidP="00D4142C">
            <w:pPr>
              <w:keepNext/>
              <w:spacing w:after="0" w:line="240" w:lineRule="auto"/>
            </w:pPr>
            <w:r>
              <w:rPr>
                <w:color w:val="000000"/>
              </w:rPr>
              <w:t xml:space="preserve">File: </w:t>
            </w:r>
            <w:r w:rsidR="003E39AC">
              <w:rPr>
                <w:color w:val="000000"/>
              </w:rPr>
              <w:t>4.jpg</w:t>
            </w:r>
          </w:p>
          <w:p w:rsidR="006E1156" w:rsidRDefault="00D4142C" w:rsidP="00D4142C">
            <w:pPr>
              <w:pStyle w:val="Caption"/>
              <w:spacing w:after="0"/>
              <w:rPr>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3900AA">
              <w:t>Calgary Civic Centre Plan, 1914</w:t>
            </w:r>
          </w:p>
          <w:p w:rsidR="00F53C51" w:rsidRDefault="00F53C51" w:rsidP="006E1156">
            <w:pPr>
              <w:spacing w:after="0" w:line="240" w:lineRule="auto"/>
              <w:rPr>
                <w:color w:val="000000"/>
              </w:rPr>
            </w:pPr>
            <w:r w:rsidRPr="00F53C51">
              <w:rPr>
                <w:color w:val="000000"/>
              </w:rPr>
              <w:t>Copyright: City of Calgary Archives</w:t>
            </w:r>
          </w:p>
          <w:p w:rsidR="006E1156" w:rsidRPr="006E1156" w:rsidRDefault="006E1156" w:rsidP="006E1156">
            <w:pPr>
              <w:spacing w:after="0" w:line="240" w:lineRule="auto"/>
              <w:rPr>
                <w:color w:val="000000"/>
              </w:rPr>
            </w:pPr>
            <w:r>
              <w:rPr>
                <w:color w:val="000000"/>
              </w:rPr>
              <w:t xml:space="preserve">Source: </w:t>
            </w:r>
            <w:r w:rsidR="003E39AC">
              <w:rPr>
                <w:color w:val="000000"/>
              </w:rPr>
              <w:t>&lt;</w:t>
            </w:r>
            <w:r w:rsidR="00F53C51" w:rsidRPr="00F53C51">
              <w:rPr>
                <w:color w:val="000000"/>
              </w:rPr>
              <w:t>http://www.thecanadianencyclopedia.com/articles/urban-and-regional-planninga</w:t>
            </w:r>
            <w:r w:rsidR="003E39AC">
              <w:rPr>
                <w:color w:val="000000"/>
              </w:rPr>
              <w:t>&gt;</w:t>
            </w:r>
          </w:p>
          <w:p w:rsidR="006E1156" w:rsidRPr="006E1156" w:rsidRDefault="006E1156" w:rsidP="006E1156">
            <w:pPr>
              <w:spacing w:after="0" w:line="240" w:lineRule="auto"/>
              <w:rPr>
                <w:color w:val="000000"/>
              </w:rPr>
            </w:pPr>
            <w:r w:rsidRPr="006E1156">
              <w:rPr>
                <w:color w:val="000000"/>
              </w:rPr>
              <w:t xml:space="preserve"> </w:t>
            </w:r>
          </w:p>
          <w:p w:rsidR="006E1156" w:rsidRPr="00231989" w:rsidRDefault="006E1156" w:rsidP="00231989">
            <w:pPr>
              <w:pStyle w:val="Heading1"/>
              <w:spacing w:after="0"/>
            </w:pPr>
            <w:r w:rsidRPr="006E1156">
              <w:t xml:space="preserve">List of </w:t>
            </w:r>
            <w:r w:rsidR="00231989">
              <w:t>Selected Garden D</w:t>
            </w:r>
            <w:r w:rsidRPr="006E1156">
              <w:t>esigns</w:t>
            </w:r>
          </w:p>
          <w:p w:rsidR="006E1156" w:rsidRPr="006E1156" w:rsidRDefault="006E1156" w:rsidP="006E1156">
            <w:pPr>
              <w:spacing w:after="0" w:line="240" w:lineRule="auto"/>
              <w:rPr>
                <w:color w:val="000000"/>
              </w:rPr>
            </w:pPr>
            <w:r w:rsidRPr="006E1156">
              <w:rPr>
                <w:color w:val="000000"/>
              </w:rPr>
              <w:t>1899-1912</w:t>
            </w:r>
            <w:r w:rsidRPr="006E1156">
              <w:rPr>
                <w:color w:val="000000"/>
              </w:rPr>
              <w:tab/>
              <w:t xml:space="preserve"> Graythwaite Hall, Lancashire, England</w:t>
            </w:r>
          </w:p>
          <w:p w:rsidR="006E1156" w:rsidRPr="006E1156" w:rsidRDefault="006E1156" w:rsidP="006E1156">
            <w:pPr>
              <w:spacing w:after="0" w:line="240" w:lineRule="auto"/>
              <w:rPr>
                <w:color w:val="000000"/>
              </w:rPr>
            </w:pPr>
            <w:r w:rsidRPr="006E1156">
              <w:rPr>
                <w:color w:val="000000"/>
              </w:rPr>
              <w:t>1899-1900</w:t>
            </w:r>
            <w:r w:rsidRPr="006E1156">
              <w:rPr>
                <w:color w:val="000000"/>
              </w:rPr>
              <w:tab/>
              <w:t xml:space="preserve"> Brockhole, Windermere, England</w:t>
            </w:r>
          </w:p>
          <w:p w:rsidR="006E1156" w:rsidRPr="006E1156" w:rsidRDefault="006E1156" w:rsidP="006E1156">
            <w:pPr>
              <w:spacing w:after="0" w:line="240" w:lineRule="auto"/>
              <w:rPr>
                <w:color w:val="000000"/>
              </w:rPr>
            </w:pPr>
            <w:r w:rsidRPr="006E1156">
              <w:rPr>
                <w:color w:val="000000"/>
              </w:rPr>
              <w:t>1904</w:t>
            </w:r>
            <w:r w:rsidRPr="006E1156">
              <w:rPr>
                <w:color w:val="000000"/>
              </w:rPr>
              <w:tab/>
            </w:r>
            <w:r w:rsidRPr="006E1156">
              <w:rPr>
                <w:color w:val="000000"/>
              </w:rPr>
              <w:tab/>
              <w:t xml:space="preserve"> Skibo Castle, Sutherland, England</w:t>
            </w:r>
          </w:p>
          <w:p w:rsidR="006E1156" w:rsidRPr="006E1156" w:rsidRDefault="006E1156" w:rsidP="006E1156">
            <w:pPr>
              <w:spacing w:after="0" w:line="240" w:lineRule="auto"/>
              <w:rPr>
                <w:color w:val="000000"/>
              </w:rPr>
            </w:pPr>
            <w:r w:rsidRPr="006E1156">
              <w:rPr>
                <w:color w:val="000000"/>
              </w:rPr>
              <w:t>1905</w:t>
            </w:r>
            <w:r w:rsidRPr="006E1156">
              <w:rPr>
                <w:color w:val="000000"/>
              </w:rPr>
              <w:tab/>
            </w:r>
            <w:r w:rsidRPr="006E1156">
              <w:rPr>
                <w:color w:val="000000"/>
              </w:rPr>
              <w:tab/>
              <w:t xml:space="preserve"> Roynton Cottage, Lancashire, England</w:t>
            </w:r>
          </w:p>
          <w:p w:rsidR="006E1156" w:rsidRPr="006E1156" w:rsidRDefault="006E1156" w:rsidP="006E1156">
            <w:pPr>
              <w:spacing w:after="0" w:line="240" w:lineRule="auto"/>
              <w:rPr>
                <w:color w:val="000000"/>
              </w:rPr>
            </w:pPr>
            <w:r w:rsidRPr="006E1156">
              <w:rPr>
                <w:color w:val="000000"/>
              </w:rPr>
              <w:t>1905</w:t>
            </w:r>
            <w:r w:rsidRPr="006E1156">
              <w:rPr>
                <w:color w:val="000000"/>
              </w:rPr>
              <w:tab/>
            </w:r>
            <w:r w:rsidRPr="006E1156">
              <w:rPr>
                <w:color w:val="000000"/>
              </w:rPr>
              <w:tab/>
              <w:t xml:space="preserve"> Rivington, Lancashire, England</w:t>
            </w:r>
          </w:p>
          <w:p w:rsidR="006E1156" w:rsidRPr="006E1156" w:rsidRDefault="006E1156" w:rsidP="006E1156">
            <w:pPr>
              <w:spacing w:after="0" w:line="240" w:lineRule="auto"/>
              <w:rPr>
                <w:color w:val="000000"/>
              </w:rPr>
            </w:pPr>
            <w:r w:rsidRPr="006E1156">
              <w:rPr>
                <w:color w:val="000000"/>
              </w:rPr>
              <w:t>1906-14</w:t>
            </w:r>
            <w:r w:rsidRPr="006E1156">
              <w:rPr>
                <w:color w:val="000000"/>
              </w:rPr>
              <w:tab/>
              <w:t xml:space="preserve"> Thornton Manor, Cheshire, England</w:t>
            </w:r>
          </w:p>
          <w:p w:rsidR="006E1156" w:rsidRPr="006E1156" w:rsidRDefault="006E1156" w:rsidP="006E1156">
            <w:pPr>
              <w:spacing w:after="0" w:line="240" w:lineRule="auto"/>
              <w:rPr>
                <w:color w:val="000000"/>
              </w:rPr>
            </w:pPr>
            <w:r w:rsidRPr="006E1156">
              <w:rPr>
                <w:color w:val="000000"/>
              </w:rPr>
              <w:t>1908</w:t>
            </w:r>
            <w:r w:rsidRPr="006E1156">
              <w:rPr>
                <w:color w:val="000000"/>
              </w:rPr>
              <w:tab/>
            </w:r>
            <w:r w:rsidRPr="006E1156">
              <w:rPr>
                <w:color w:val="000000"/>
              </w:rPr>
              <w:tab/>
              <w:t xml:space="preserve"> Rodborough Court, Gloucestershire, England</w:t>
            </w:r>
          </w:p>
          <w:p w:rsidR="006E1156" w:rsidRPr="006E1156" w:rsidRDefault="006E1156" w:rsidP="006E1156">
            <w:pPr>
              <w:spacing w:after="0" w:line="240" w:lineRule="auto"/>
              <w:rPr>
                <w:color w:val="000000"/>
              </w:rPr>
            </w:pPr>
            <w:r w:rsidRPr="006E1156">
              <w:rPr>
                <w:color w:val="000000"/>
              </w:rPr>
              <w:t>1908</w:t>
            </w:r>
            <w:r w:rsidRPr="006E1156">
              <w:rPr>
                <w:color w:val="000000"/>
              </w:rPr>
              <w:tab/>
            </w:r>
            <w:r w:rsidRPr="006E1156">
              <w:rPr>
                <w:color w:val="000000"/>
              </w:rPr>
              <w:tab/>
              <w:t xml:space="preserve"> Angervilliers, Paris</w:t>
            </w:r>
          </w:p>
          <w:p w:rsidR="006E1156" w:rsidRPr="006E1156" w:rsidRDefault="006E1156" w:rsidP="006E1156">
            <w:pPr>
              <w:spacing w:after="0" w:line="240" w:lineRule="auto"/>
              <w:rPr>
                <w:color w:val="000000"/>
              </w:rPr>
            </w:pPr>
            <w:r w:rsidRPr="006E1156">
              <w:rPr>
                <w:color w:val="000000"/>
              </w:rPr>
              <w:t>1908</w:t>
            </w:r>
            <w:r w:rsidRPr="006E1156">
              <w:rPr>
                <w:color w:val="000000"/>
              </w:rPr>
              <w:tab/>
            </w:r>
            <w:r w:rsidRPr="006E1156">
              <w:rPr>
                <w:color w:val="000000"/>
              </w:rPr>
              <w:tab/>
              <w:t xml:space="preserve"> Hvidöre, Copenhagen, Denmark</w:t>
            </w:r>
          </w:p>
          <w:p w:rsidR="006E1156" w:rsidRPr="006E1156" w:rsidRDefault="006E1156" w:rsidP="006E1156">
            <w:pPr>
              <w:spacing w:after="0" w:line="240" w:lineRule="auto"/>
              <w:rPr>
                <w:color w:val="000000"/>
              </w:rPr>
            </w:pPr>
            <w:r w:rsidRPr="006E1156">
              <w:rPr>
                <w:color w:val="000000"/>
              </w:rPr>
              <w:t>1908</w:t>
            </w:r>
            <w:r w:rsidRPr="006E1156">
              <w:rPr>
                <w:color w:val="000000"/>
              </w:rPr>
              <w:tab/>
              <w:t xml:space="preserve"> </w:t>
            </w:r>
            <w:r w:rsidRPr="006E1156">
              <w:rPr>
                <w:color w:val="000000"/>
              </w:rPr>
              <w:tab/>
              <w:t xml:space="preserve"> The Peace Palace, The Hague, Netherlands</w:t>
            </w:r>
          </w:p>
          <w:p w:rsidR="006E1156" w:rsidRPr="006E1156" w:rsidRDefault="006E1156" w:rsidP="006E1156">
            <w:pPr>
              <w:spacing w:after="0" w:line="240" w:lineRule="auto"/>
              <w:rPr>
                <w:color w:val="000000"/>
              </w:rPr>
            </w:pPr>
            <w:r w:rsidRPr="006E1156">
              <w:rPr>
                <w:color w:val="000000"/>
              </w:rPr>
              <w:t>1909</w:t>
            </w:r>
            <w:r w:rsidRPr="006E1156">
              <w:rPr>
                <w:color w:val="000000"/>
              </w:rPr>
              <w:tab/>
            </w:r>
            <w:r w:rsidRPr="006E1156">
              <w:rPr>
                <w:color w:val="000000"/>
              </w:rPr>
              <w:tab/>
              <w:t xml:space="preserve"> Rydal Hall, Ambleside, England</w:t>
            </w:r>
          </w:p>
          <w:p w:rsidR="006E1156" w:rsidRPr="006E1156" w:rsidRDefault="006E1156" w:rsidP="006E1156">
            <w:pPr>
              <w:spacing w:after="0" w:line="240" w:lineRule="auto"/>
              <w:rPr>
                <w:color w:val="000000"/>
              </w:rPr>
            </w:pPr>
            <w:r w:rsidRPr="006E1156">
              <w:rPr>
                <w:color w:val="000000"/>
              </w:rPr>
              <w:t>1912</w:t>
            </w:r>
            <w:r w:rsidRPr="006E1156">
              <w:rPr>
                <w:color w:val="000000"/>
              </w:rPr>
              <w:tab/>
            </w:r>
            <w:r w:rsidRPr="006E1156">
              <w:rPr>
                <w:color w:val="000000"/>
              </w:rPr>
              <w:tab/>
              <w:t xml:space="preserve"> Graythwaite Estate, Cumbria, England</w:t>
            </w:r>
          </w:p>
          <w:p w:rsidR="006E1156" w:rsidRPr="006E1156" w:rsidRDefault="006E1156" w:rsidP="006E1156">
            <w:pPr>
              <w:spacing w:after="0" w:line="240" w:lineRule="auto"/>
              <w:rPr>
                <w:color w:val="000000"/>
              </w:rPr>
            </w:pPr>
            <w:r w:rsidRPr="006E1156">
              <w:rPr>
                <w:color w:val="000000"/>
              </w:rPr>
              <w:t>1913-14</w:t>
            </w:r>
            <w:r w:rsidRPr="006E1156">
              <w:rPr>
                <w:color w:val="000000"/>
              </w:rPr>
              <w:tab/>
              <w:t xml:space="preserve"> Palace Gardens, Athens, Greece</w:t>
            </w:r>
          </w:p>
          <w:p w:rsidR="006E1156" w:rsidRPr="006E1156" w:rsidRDefault="006E1156" w:rsidP="006E1156">
            <w:pPr>
              <w:spacing w:after="0" w:line="240" w:lineRule="auto"/>
              <w:rPr>
                <w:b/>
                <w:color w:val="000000"/>
              </w:rPr>
            </w:pPr>
          </w:p>
          <w:p w:rsidR="006E1156" w:rsidRPr="006E1156" w:rsidRDefault="00231989" w:rsidP="00231989">
            <w:pPr>
              <w:pStyle w:val="Heading1"/>
              <w:spacing w:after="0"/>
            </w:pPr>
            <w:r>
              <w:lastRenderedPageBreak/>
              <w:t>List of Selected Town Planning W</w:t>
            </w:r>
            <w:r w:rsidR="006E1156" w:rsidRPr="006E1156">
              <w:t>orks</w:t>
            </w:r>
          </w:p>
          <w:p w:rsidR="006E1156" w:rsidRPr="006E1156" w:rsidRDefault="006E1156" w:rsidP="006E1156">
            <w:pPr>
              <w:spacing w:after="0" w:line="240" w:lineRule="auto"/>
              <w:rPr>
                <w:color w:val="000000"/>
              </w:rPr>
            </w:pPr>
            <w:r w:rsidRPr="006E1156">
              <w:rPr>
                <w:color w:val="000000"/>
              </w:rPr>
              <w:t>1906</w:t>
            </w:r>
            <w:r w:rsidRPr="006E1156">
              <w:rPr>
                <w:color w:val="000000"/>
              </w:rPr>
              <w:tab/>
              <w:t xml:space="preserve"> </w:t>
            </w:r>
            <w:r w:rsidRPr="006E1156">
              <w:rPr>
                <w:color w:val="000000"/>
              </w:rPr>
              <w:tab/>
              <w:t>Port Sunlight, England</w:t>
            </w:r>
          </w:p>
          <w:p w:rsidR="006E1156" w:rsidRPr="006E1156" w:rsidRDefault="006E1156" w:rsidP="006E1156">
            <w:pPr>
              <w:spacing w:after="0" w:line="240" w:lineRule="auto"/>
              <w:rPr>
                <w:color w:val="000000"/>
              </w:rPr>
            </w:pPr>
            <w:r w:rsidRPr="006E1156">
              <w:rPr>
                <w:color w:val="000000"/>
              </w:rPr>
              <w:t>1910-16</w:t>
            </w:r>
            <w:r w:rsidRPr="006E1156">
              <w:rPr>
                <w:color w:val="000000"/>
              </w:rPr>
              <w:tab/>
              <w:t>Bolton, Lancashire, England</w:t>
            </w:r>
          </w:p>
          <w:p w:rsidR="006E1156" w:rsidRPr="006E1156" w:rsidRDefault="006E1156" w:rsidP="006E1156">
            <w:pPr>
              <w:spacing w:after="0" w:line="240" w:lineRule="auto"/>
              <w:rPr>
                <w:color w:val="000000"/>
              </w:rPr>
            </w:pPr>
            <w:r w:rsidRPr="006E1156">
              <w:rPr>
                <w:color w:val="000000"/>
              </w:rPr>
              <w:t>1912</w:t>
            </w:r>
            <w:r w:rsidRPr="006E1156">
              <w:rPr>
                <w:color w:val="000000"/>
              </w:rPr>
              <w:tab/>
            </w:r>
            <w:r w:rsidRPr="006E1156">
              <w:rPr>
                <w:color w:val="000000"/>
              </w:rPr>
              <w:tab/>
              <w:t>Coal Harbour, Vancouver, Canada</w:t>
            </w:r>
          </w:p>
          <w:p w:rsidR="006E1156" w:rsidRPr="006E1156" w:rsidRDefault="006E1156" w:rsidP="006E1156">
            <w:pPr>
              <w:spacing w:after="0" w:line="240" w:lineRule="auto"/>
              <w:rPr>
                <w:color w:val="000000"/>
              </w:rPr>
            </w:pPr>
            <w:r w:rsidRPr="006E1156">
              <w:rPr>
                <w:color w:val="000000"/>
              </w:rPr>
              <w:t>1913</w:t>
            </w:r>
            <w:r w:rsidRPr="006E1156">
              <w:rPr>
                <w:color w:val="000000"/>
              </w:rPr>
              <w:tab/>
            </w:r>
            <w:r w:rsidRPr="006E1156">
              <w:rPr>
                <w:color w:val="000000"/>
              </w:rPr>
              <w:tab/>
              <w:t>Calgary town plan, Canada</w:t>
            </w:r>
          </w:p>
          <w:p w:rsidR="006E1156" w:rsidRPr="006E1156" w:rsidRDefault="006E1156" w:rsidP="006E1156">
            <w:pPr>
              <w:spacing w:after="0" w:line="240" w:lineRule="auto"/>
              <w:rPr>
                <w:color w:val="000000"/>
              </w:rPr>
            </w:pPr>
            <w:r w:rsidRPr="006E1156">
              <w:rPr>
                <w:color w:val="000000"/>
              </w:rPr>
              <w:t>1913-14</w:t>
            </w:r>
            <w:r w:rsidRPr="006E1156">
              <w:rPr>
                <w:color w:val="000000"/>
              </w:rPr>
              <w:tab/>
              <w:t>Athens city plan</w:t>
            </w:r>
          </w:p>
          <w:p w:rsidR="006E1156" w:rsidRPr="006E1156" w:rsidRDefault="006E1156" w:rsidP="006E1156">
            <w:pPr>
              <w:spacing w:after="0" w:line="240" w:lineRule="auto"/>
              <w:rPr>
                <w:color w:val="000000"/>
              </w:rPr>
            </w:pPr>
            <w:r w:rsidRPr="006E1156">
              <w:rPr>
                <w:color w:val="000000"/>
              </w:rPr>
              <w:t>1913-23</w:t>
            </w:r>
            <w:r w:rsidRPr="006E1156">
              <w:rPr>
                <w:color w:val="000000"/>
              </w:rPr>
              <w:tab/>
              <w:t>Exeter of the Future, England</w:t>
            </w:r>
          </w:p>
          <w:p w:rsidR="006E1156" w:rsidRPr="006E1156" w:rsidRDefault="006E1156" w:rsidP="006E1156">
            <w:pPr>
              <w:spacing w:after="0" w:line="240" w:lineRule="auto"/>
              <w:rPr>
                <w:color w:val="000000"/>
              </w:rPr>
            </w:pPr>
            <w:r w:rsidRPr="006E1156">
              <w:rPr>
                <w:color w:val="000000"/>
              </w:rPr>
              <w:t>1917</w:t>
            </w:r>
            <w:r w:rsidRPr="006E1156">
              <w:rPr>
                <w:color w:val="000000"/>
              </w:rPr>
              <w:tab/>
            </w:r>
            <w:r w:rsidRPr="006E1156">
              <w:rPr>
                <w:color w:val="000000"/>
              </w:rPr>
              <w:tab/>
              <w:t>Thessaloniki garden city settlements, Greece</w:t>
            </w:r>
          </w:p>
          <w:p w:rsidR="006E1156" w:rsidRPr="006E1156" w:rsidRDefault="006E1156" w:rsidP="006E1156">
            <w:pPr>
              <w:spacing w:after="0" w:line="240" w:lineRule="auto"/>
              <w:rPr>
                <w:color w:val="000000"/>
              </w:rPr>
            </w:pPr>
            <w:r w:rsidRPr="006E1156">
              <w:rPr>
                <w:color w:val="000000"/>
              </w:rPr>
              <w:t>1918</w:t>
            </w:r>
            <w:r w:rsidRPr="006E1156">
              <w:rPr>
                <w:color w:val="000000"/>
              </w:rPr>
              <w:tab/>
            </w:r>
            <w:r w:rsidRPr="006E1156">
              <w:rPr>
                <w:color w:val="000000"/>
              </w:rPr>
              <w:tab/>
              <w:t>Stephney, England</w:t>
            </w:r>
          </w:p>
          <w:p w:rsidR="003F0D73" w:rsidRPr="00E06B87" w:rsidRDefault="006E1156" w:rsidP="00837FE7">
            <w:pPr>
              <w:spacing w:after="0" w:line="240" w:lineRule="auto"/>
              <w:rPr>
                <w:color w:val="000000"/>
              </w:rPr>
            </w:pPr>
            <w:r w:rsidRPr="006E1156">
              <w:rPr>
                <w:color w:val="000000"/>
              </w:rPr>
              <w:t>1925</w:t>
            </w:r>
            <w:r w:rsidRPr="006E1156">
              <w:rPr>
                <w:color w:val="000000"/>
              </w:rPr>
              <w:tab/>
            </w:r>
            <w:r w:rsidRPr="006E1156">
              <w:rPr>
                <w:color w:val="000000"/>
              </w:rPr>
              <w:tab/>
              <w:t>Blackpool Town Planning Scheme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E1156" w:rsidRPr="006E1156" w:rsidRDefault="00A237BB" w:rsidP="006E1156">
            <w:pPr>
              <w:spacing w:after="0" w:line="240" w:lineRule="auto"/>
              <w:rPr>
                <w:color w:val="000000"/>
              </w:rPr>
            </w:pPr>
            <w:sdt>
              <w:sdtPr>
                <w:rPr>
                  <w:color w:val="000000"/>
                </w:rPr>
                <w:id w:val="1091200856"/>
                <w:citation/>
              </w:sdtPr>
              <w:sdtContent>
                <w:r>
                  <w:rPr>
                    <w:color w:val="000000"/>
                  </w:rPr>
                  <w:fldChar w:fldCharType="begin"/>
                </w:r>
                <w:r>
                  <w:rPr>
                    <w:color w:val="000000"/>
                    <w:lang w:val="en-CA"/>
                  </w:rPr>
                  <w:instrText xml:space="preserve"> CITATION Che93 \l 4105 </w:instrText>
                </w:r>
                <w:r>
                  <w:rPr>
                    <w:color w:val="000000"/>
                  </w:rPr>
                  <w:fldChar w:fldCharType="separate"/>
                </w:r>
                <w:r w:rsidRPr="00A237BB">
                  <w:rPr>
                    <w:noProof/>
                    <w:color w:val="000000"/>
                    <w:lang w:val="en-CA"/>
                  </w:rPr>
                  <w:t>(Cherry, Jordan and Kafkoula)</w:t>
                </w:r>
                <w:r>
                  <w:rPr>
                    <w:color w:val="000000"/>
                  </w:rPr>
                  <w:fldChar w:fldCharType="end"/>
                </w:r>
              </w:sdtContent>
            </w:sdt>
          </w:p>
          <w:p w:rsidR="006E1156" w:rsidRPr="006E1156" w:rsidRDefault="00AC25A7" w:rsidP="006E1156">
            <w:pPr>
              <w:spacing w:after="0" w:line="240" w:lineRule="auto"/>
              <w:rPr>
                <w:color w:val="000000"/>
              </w:rPr>
            </w:pPr>
            <w:sdt>
              <w:sdtPr>
                <w:rPr>
                  <w:color w:val="000000"/>
                </w:rPr>
                <w:id w:val="256415150"/>
                <w:citation/>
              </w:sdtPr>
              <w:sdtContent>
                <w:r>
                  <w:rPr>
                    <w:color w:val="000000"/>
                  </w:rPr>
                  <w:fldChar w:fldCharType="begin"/>
                </w:r>
                <w:r>
                  <w:rPr>
                    <w:color w:val="000000"/>
                    <w:lang w:val="en-CA"/>
                  </w:rPr>
                  <w:instrText xml:space="preserve"> CITATION Kis06 \l 4105 </w:instrText>
                </w:r>
                <w:r>
                  <w:rPr>
                    <w:color w:val="000000"/>
                  </w:rPr>
                  <w:fldChar w:fldCharType="separate"/>
                </w:r>
                <w:r w:rsidRPr="00AC25A7">
                  <w:rPr>
                    <w:noProof/>
                    <w:color w:val="000000"/>
                    <w:lang w:val="en-CA"/>
                  </w:rPr>
                  <w:t>(Kissack)</w:t>
                </w:r>
                <w:r>
                  <w:rPr>
                    <w:color w:val="000000"/>
                  </w:rPr>
                  <w:fldChar w:fldCharType="end"/>
                </w:r>
              </w:sdtContent>
            </w:sdt>
          </w:p>
          <w:p w:rsidR="006E1156" w:rsidRPr="006E1156" w:rsidRDefault="00AC25A7" w:rsidP="006E1156">
            <w:pPr>
              <w:spacing w:after="0" w:line="240" w:lineRule="auto"/>
              <w:rPr>
                <w:color w:val="000000"/>
              </w:rPr>
            </w:pPr>
            <w:sdt>
              <w:sdtPr>
                <w:rPr>
                  <w:color w:val="000000"/>
                </w:rPr>
                <w:id w:val="1183626579"/>
                <w:citation/>
              </w:sdtPr>
              <w:sdtContent>
                <w:r>
                  <w:rPr>
                    <w:color w:val="000000"/>
                  </w:rPr>
                  <w:fldChar w:fldCharType="begin"/>
                </w:r>
                <w:r>
                  <w:rPr>
                    <w:color w:val="000000"/>
                    <w:lang w:val="en-CA"/>
                  </w:rPr>
                  <w:instrText xml:space="preserve"> CITATION Maw11 \l 4105 </w:instrText>
                </w:r>
                <w:r>
                  <w:rPr>
                    <w:color w:val="000000"/>
                  </w:rPr>
                  <w:fldChar w:fldCharType="separate"/>
                </w:r>
                <w:r w:rsidRPr="00AC25A7">
                  <w:rPr>
                    <w:noProof/>
                    <w:color w:val="000000"/>
                    <w:lang w:val="en-CA"/>
                  </w:rPr>
                  <w:t>(Mawson)</w:t>
                </w:r>
                <w:r>
                  <w:rPr>
                    <w:color w:val="000000"/>
                  </w:rPr>
                  <w:fldChar w:fldCharType="end"/>
                </w:r>
              </w:sdtContent>
            </w:sdt>
          </w:p>
          <w:p w:rsidR="006E1156" w:rsidRPr="006E1156" w:rsidRDefault="00AC25A7" w:rsidP="006E1156">
            <w:pPr>
              <w:spacing w:after="0" w:line="240" w:lineRule="auto"/>
              <w:rPr>
                <w:color w:val="000000"/>
              </w:rPr>
            </w:pPr>
            <w:sdt>
              <w:sdtPr>
                <w:rPr>
                  <w:color w:val="000000"/>
                </w:rPr>
                <w:id w:val="-1184438178"/>
                <w:citation/>
              </w:sdtPr>
              <w:sdtContent>
                <w:r>
                  <w:rPr>
                    <w:color w:val="000000"/>
                  </w:rPr>
                  <w:fldChar w:fldCharType="begin"/>
                </w:r>
                <w:r>
                  <w:rPr>
                    <w:color w:val="000000"/>
                    <w:lang w:val="en-CA"/>
                  </w:rPr>
                  <w:instrText xml:space="preserve"> CITATION Maw12 \l 4105 </w:instrText>
                </w:r>
                <w:r>
                  <w:rPr>
                    <w:color w:val="000000"/>
                  </w:rPr>
                  <w:fldChar w:fldCharType="separate"/>
                </w:r>
                <w:r w:rsidRPr="00AC25A7">
                  <w:rPr>
                    <w:noProof/>
                    <w:color w:val="000000"/>
                    <w:lang w:val="en-CA"/>
                  </w:rPr>
                  <w:t>(Mawson, The Art and Craft of Garden Making)</w:t>
                </w:r>
                <w:r>
                  <w:rPr>
                    <w:color w:val="000000"/>
                  </w:rPr>
                  <w:fldChar w:fldCharType="end"/>
                </w:r>
              </w:sdtContent>
            </w:sdt>
          </w:p>
          <w:p w:rsidR="006E1156" w:rsidRPr="006E1156" w:rsidRDefault="00AC25A7" w:rsidP="006E1156">
            <w:pPr>
              <w:spacing w:after="0" w:line="240" w:lineRule="auto"/>
              <w:rPr>
                <w:color w:val="000000"/>
              </w:rPr>
            </w:pPr>
            <w:sdt>
              <w:sdtPr>
                <w:rPr>
                  <w:color w:val="000000"/>
                </w:rPr>
                <w:id w:val="-1704622319"/>
                <w:citation/>
              </w:sdtPr>
              <w:sdtContent>
                <w:r>
                  <w:rPr>
                    <w:color w:val="000000"/>
                  </w:rPr>
                  <w:fldChar w:fldCharType="begin"/>
                </w:r>
                <w:r>
                  <w:rPr>
                    <w:color w:val="000000"/>
                    <w:lang w:val="en-CA"/>
                  </w:rPr>
                  <w:instrText xml:space="preserve"> CITATION Maw27 \l 4105 </w:instrText>
                </w:r>
                <w:r>
                  <w:rPr>
                    <w:color w:val="000000"/>
                  </w:rPr>
                  <w:fldChar w:fldCharType="separate"/>
                </w:r>
                <w:r w:rsidRPr="00AC25A7">
                  <w:rPr>
                    <w:noProof/>
                    <w:color w:val="000000"/>
                    <w:lang w:val="en-CA"/>
                  </w:rPr>
                  <w:t>(Mawson, The Life and Work of an English Landscape Architect: An Autobiography)</w:t>
                </w:r>
                <w:r>
                  <w:rPr>
                    <w:color w:val="000000"/>
                  </w:rPr>
                  <w:fldChar w:fldCharType="end"/>
                </w:r>
              </w:sdtContent>
            </w:sdt>
          </w:p>
          <w:p w:rsidR="006E1156" w:rsidRPr="00F12827" w:rsidRDefault="00A237BB" w:rsidP="006E1156">
            <w:pPr>
              <w:spacing w:after="0" w:line="240" w:lineRule="auto"/>
              <w:rPr>
                <w:b/>
                <w:color w:val="000000"/>
              </w:rPr>
            </w:pPr>
            <w:sdt>
              <w:sdtPr>
                <w:rPr>
                  <w:b/>
                  <w:color w:val="000000"/>
                </w:rPr>
                <w:id w:val="1095596544"/>
                <w:citation/>
              </w:sdtPr>
              <w:sdtContent>
                <w:r>
                  <w:rPr>
                    <w:b/>
                    <w:color w:val="000000"/>
                  </w:rPr>
                  <w:fldChar w:fldCharType="begin"/>
                </w:r>
                <w:r>
                  <w:rPr>
                    <w:color w:val="000000"/>
                    <w:lang w:val="en-CA"/>
                  </w:rPr>
                  <w:instrText xml:space="preserve"> CITATION War76 \l 4105 </w:instrText>
                </w:r>
                <w:r>
                  <w:rPr>
                    <w:b/>
                    <w:color w:val="000000"/>
                  </w:rPr>
                  <w:fldChar w:fldCharType="separate"/>
                </w:r>
                <w:r w:rsidRPr="00A237BB">
                  <w:rPr>
                    <w:noProof/>
                    <w:color w:val="000000"/>
                    <w:lang w:val="en-CA"/>
                  </w:rPr>
                  <w:t>(Wardman and Beardman)</w:t>
                </w:r>
                <w:r>
                  <w:rPr>
                    <w:b/>
                    <w:color w:val="000000"/>
                  </w:rPr>
                  <w:fldChar w:fldCharType="end"/>
                </w:r>
              </w:sdtContent>
            </w:sdt>
            <w:bookmarkStart w:id="0" w:name="_GoBack"/>
            <w:bookmarkEnd w:id="0"/>
          </w:p>
          <w:p w:rsidR="003235A7" w:rsidRPr="00E06B87" w:rsidRDefault="00F12827" w:rsidP="006E1156">
            <w:pPr>
              <w:spacing w:after="0" w:line="240" w:lineRule="auto"/>
              <w:rPr>
                <w:color w:val="000000"/>
              </w:rPr>
            </w:pPr>
            <w:sdt>
              <w:sdtPr>
                <w:rPr>
                  <w:color w:val="000000"/>
                </w:rPr>
                <w:id w:val="977187392"/>
                <w:citation/>
              </w:sdtPr>
              <w:sdtContent>
                <w:r>
                  <w:rPr>
                    <w:color w:val="000000"/>
                  </w:rPr>
                  <w:fldChar w:fldCharType="begin"/>
                </w:r>
                <w:r>
                  <w:rPr>
                    <w:color w:val="000000"/>
                    <w:lang w:val="en-CA"/>
                  </w:rPr>
                  <w:instrText xml:space="preserve"> CITATION Way09 \l 4105 </w:instrText>
                </w:r>
                <w:r>
                  <w:rPr>
                    <w:color w:val="000000"/>
                  </w:rPr>
                  <w:fldChar w:fldCharType="separate"/>
                </w:r>
                <w:r w:rsidRPr="00F12827">
                  <w:rPr>
                    <w:noProof/>
                    <w:color w:val="000000"/>
                    <w:lang w:val="en-CA"/>
                  </w:rPr>
                  <w:t>(Waymark)</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D09" w:rsidRDefault="007C7D09" w:rsidP="007A0D55">
      <w:pPr>
        <w:spacing w:after="0" w:line="240" w:lineRule="auto"/>
      </w:pPr>
      <w:r>
        <w:separator/>
      </w:r>
    </w:p>
  </w:endnote>
  <w:endnote w:type="continuationSeparator" w:id="0">
    <w:p w:rsidR="007C7D09" w:rsidRDefault="007C7D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D09" w:rsidRDefault="007C7D09" w:rsidP="007A0D55">
      <w:pPr>
        <w:spacing w:after="0" w:line="240" w:lineRule="auto"/>
      </w:pPr>
      <w:r>
        <w:separator/>
      </w:r>
    </w:p>
  </w:footnote>
  <w:footnote w:type="continuationSeparator" w:id="0">
    <w:p w:rsidR="007C7D09" w:rsidRDefault="007C7D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D4A"/>
    <w:rsid w:val="00032559"/>
    <w:rsid w:val="00052040"/>
    <w:rsid w:val="00096FA8"/>
    <w:rsid w:val="000B25AE"/>
    <w:rsid w:val="000B55AB"/>
    <w:rsid w:val="000D24DC"/>
    <w:rsid w:val="000F6D4A"/>
    <w:rsid w:val="00101B2E"/>
    <w:rsid w:val="00116FA0"/>
    <w:rsid w:val="0015114C"/>
    <w:rsid w:val="001A21F3"/>
    <w:rsid w:val="001A2537"/>
    <w:rsid w:val="001A6A06"/>
    <w:rsid w:val="001D1E6C"/>
    <w:rsid w:val="00210C03"/>
    <w:rsid w:val="002162E2"/>
    <w:rsid w:val="00225C5A"/>
    <w:rsid w:val="00230B10"/>
    <w:rsid w:val="00231989"/>
    <w:rsid w:val="00234353"/>
    <w:rsid w:val="00244BB0"/>
    <w:rsid w:val="002A0A0D"/>
    <w:rsid w:val="002B0B37"/>
    <w:rsid w:val="0030662D"/>
    <w:rsid w:val="00321566"/>
    <w:rsid w:val="003235A7"/>
    <w:rsid w:val="003677B6"/>
    <w:rsid w:val="003D3579"/>
    <w:rsid w:val="003E2795"/>
    <w:rsid w:val="003E39AC"/>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3365B"/>
    <w:rsid w:val="006D0412"/>
    <w:rsid w:val="006E1156"/>
    <w:rsid w:val="007411B9"/>
    <w:rsid w:val="00757699"/>
    <w:rsid w:val="00780D95"/>
    <w:rsid w:val="00780DC7"/>
    <w:rsid w:val="007A0D55"/>
    <w:rsid w:val="007B3377"/>
    <w:rsid w:val="007C7D09"/>
    <w:rsid w:val="007E5F44"/>
    <w:rsid w:val="00821DE3"/>
    <w:rsid w:val="00837FE7"/>
    <w:rsid w:val="00846CE1"/>
    <w:rsid w:val="008A0F42"/>
    <w:rsid w:val="008A5B87"/>
    <w:rsid w:val="00922950"/>
    <w:rsid w:val="009A7264"/>
    <w:rsid w:val="009D1606"/>
    <w:rsid w:val="009E18A1"/>
    <w:rsid w:val="009E73D7"/>
    <w:rsid w:val="00A237BB"/>
    <w:rsid w:val="00A27D2C"/>
    <w:rsid w:val="00A76FD9"/>
    <w:rsid w:val="00AB436D"/>
    <w:rsid w:val="00AC25A7"/>
    <w:rsid w:val="00AD2F24"/>
    <w:rsid w:val="00AD4844"/>
    <w:rsid w:val="00B219AE"/>
    <w:rsid w:val="00B33145"/>
    <w:rsid w:val="00B574C9"/>
    <w:rsid w:val="00BC39C9"/>
    <w:rsid w:val="00BE07ED"/>
    <w:rsid w:val="00BE5BF7"/>
    <w:rsid w:val="00BF40E1"/>
    <w:rsid w:val="00C27FAB"/>
    <w:rsid w:val="00C358D4"/>
    <w:rsid w:val="00C6296B"/>
    <w:rsid w:val="00CC586D"/>
    <w:rsid w:val="00CF1542"/>
    <w:rsid w:val="00CF3EC5"/>
    <w:rsid w:val="00D06DDC"/>
    <w:rsid w:val="00D26A7D"/>
    <w:rsid w:val="00D4142C"/>
    <w:rsid w:val="00D656DA"/>
    <w:rsid w:val="00D83300"/>
    <w:rsid w:val="00DC6B48"/>
    <w:rsid w:val="00DF01B0"/>
    <w:rsid w:val="00E06B87"/>
    <w:rsid w:val="00E50230"/>
    <w:rsid w:val="00E85A05"/>
    <w:rsid w:val="00E95829"/>
    <w:rsid w:val="00EA606C"/>
    <w:rsid w:val="00EB0C8C"/>
    <w:rsid w:val="00EB51FD"/>
    <w:rsid w:val="00EB77DB"/>
    <w:rsid w:val="00ED139F"/>
    <w:rsid w:val="00EF74F7"/>
    <w:rsid w:val="00F12827"/>
    <w:rsid w:val="00F36937"/>
    <w:rsid w:val="00F53C5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F891"/>
  <w15:chartTrackingRefBased/>
  <w15:docId w15:val="{D74F280A-D7BB-447A-9214-0998CCCF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A0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284908">
      <w:bodyDiv w:val="1"/>
      <w:marLeft w:val="0"/>
      <w:marRight w:val="0"/>
      <w:marTop w:val="0"/>
      <w:marBottom w:val="0"/>
      <w:divBdr>
        <w:top w:val="none" w:sz="0" w:space="0" w:color="auto"/>
        <w:left w:val="none" w:sz="0" w:space="0" w:color="auto"/>
        <w:bottom w:val="none" w:sz="0" w:space="0" w:color="auto"/>
        <w:right w:val="none" w:sz="0" w:space="0" w:color="auto"/>
      </w:divBdr>
    </w:div>
    <w:div w:id="1253516369">
      <w:bodyDiv w:val="1"/>
      <w:marLeft w:val="0"/>
      <w:marRight w:val="0"/>
      <w:marTop w:val="0"/>
      <w:marBottom w:val="0"/>
      <w:divBdr>
        <w:top w:val="none" w:sz="0" w:space="0" w:color="auto"/>
        <w:left w:val="none" w:sz="0" w:space="0" w:color="auto"/>
        <w:bottom w:val="none" w:sz="0" w:space="0" w:color="auto"/>
        <w:right w:val="none" w:sz="0" w:space="0" w:color="auto"/>
      </w:divBdr>
    </w:div>
    <w:div w:id="1368021420">
      <w:bodyDiv w:val="1"/>
      <w:marLeft w:val="0"/>
      <w:marRight w:val="0"/>
      <w:marTop w:val="0"/>
      <w:marBottom w:val="0"/>
      <w:divBdr>
        <w:top w:val="none" w:sz="0" w:space="0" w:color="auto"/>
        <w:left w:val="none" w:sz="0" w:space="0" w:color="auto"/>
        <w:bottom w:val="none" w:sz="0" w:space="0" w:color="auto"/>
        <w:right w:val="none" w:sz="0" w:space="0" w:color="auto"/>
      </w:divBdr>
    </w:div>
    <w:div w:id="1374620994">
      <w:bodyDiv w:val="1"/>
      <w:marLeft w:val="0"/>
      <w:marRight w:val="0"/>
      <w:marTop w:val="0"/>
      <w:marBottom w:val="0"/>
      <w:divBdr>
        <w:top w:val="none" w:sz="0" w:space="0" w:color="auto"/>
        <w:left w:val="none" w:sz="0" w:space="0" w:color="auto"/>
        <w:bottom w:val="none" w:sz="0" w:space="0" w:color="auto"/>
        <w:right w:val="none" w:sz="0" w:space="0" w:color="auto"/>
      </w:divBdr>
    </w:div>
    <w:div w:id="1728531350">
      <w:bodyDiv w:val="1"/>
      <w:marLeft w:val="0"/>
      <w:marRight w:val="0"/>
      <w:marTop w:val="0"/>
      <w:marBottom w:val="0"/>
      <w:divBdr>
        <w:top w:val="none" w:sz="0" w:space="0" w:color="auto"/>
        <w:left w:val="none" w:sz="0" w:space="0" w:color="auto"/>
        <w:bottom w:val="none" w:sz="0" w:space="0" w:color="auto"/>
        <w:right w:val="none" w:sz="0" w:space="0" w:color="auto"/>
      </w:divBdr>
    </w:div>
    <w:div w:id="1957562627">
      <w:bodyDiv w:val="1"/>
      <w:marLeft w:val="0"/>
      <w:marRight w:val="0"/>
      <w:marTop w:val="0"/>
      <w:marBottom w:val="0"/>
      <w:divBdr>
        <w:top w:val="none" w:sz="0" w:space="0" w:color="auto"/>
        <w:left w:val="none" w:sz="0" w:space="0" w:color="auto"/>
        <w:bottom w:val="none" w:sz="0" w:space="0" w:color="auto"/>
        <w:right w:val="none" w:sz="0" w:space="0" w:color="auto"/>
      </w:divBdr>
    </w:div>
    <w:div w:id="19767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Way09</b:Tag>
    <b:SourceType>Book</b:SourceType>
    <b:Guid>{95B9ED20-C0A0-48C7-99AC-A2A076A49AC6}</b:Guid>
    <b:Title>Thomas Mawson: Life, Gardens and Landscapes</b:Title>
    <b:Year>2009</b:Year>
    <b:City>London</b:City>
    <b:Publisher>Frances Lincoln</b:Publisher>
    <b:Author>
      <b:Author>
        <b:NameList>
          <b:Person>
            <b:Last>Waymark</b:Last>
            <b:First>J.</b:First>
          </b:Person>
        </b:NameList>
      </b:Author>
    </b:Author>
    <b:RefOrder>7</b:RefOrder>
  </b:Source>
  <b:Source>
    <b:Tag>Maw11</b:Tag>
    <b:SourceType>Book</b:SourceType>
    <b:Guid>{2EC770A9-92E8-442E-997A-637A34827071}</b:Guid>
    <b:Author>
      <b:Author>
        <b:NameList>
          <b:Person>
            <b:Last>Mawson</b:Last>
            <b:First>T.</b:First>
            <b:Middle>H.</b:Middle>
          </b:Person>
        </b:NameList>
      </b:Author>
    </b:Author>
    <b:Title>Civic Art</b:Title>
    <b:Year>1911</b:Year>
    <b:City>London</b:City>
    <b:Publisher>Batsford</b:Publisher>
    <b:RefOrder>3</b:RefOrder>
  </b:Source>
  <b:Source>
    <b:Tag>Maw12</b:Tag>
    <b:SourceType>Book</b:SourceType>
    <b:Guid>{A4330E50-1BC6-43EE-9B32-158CE9891B5D}</b:Guid>
    <b:Author>
      <b:Author>
        <b:NameList>
          <b:Person>
            <b:Last>Mawson</b:Last>
            <b:First>T.</b:First>
            <b:Middle>H.</b:Middle>
          </b:Person>
        </b:NameList>
      </b:Author>
    </b:Author>
    <b:Title>The Art and Craft of Garden Making</b:Title>
    <b:Year>1912</b:Year>
    <b:City>London</b:City>
    <b:Publisher>Batsford</b:Publisher>
    <b:Edition>4th</b:Edition>
    <b:RefOrder>4</b:RefOrder>
  </b:Source>
  <b:Source>
    <b:Tag>Maw27</b:Tag>
    <b:SourceType>Book</b:SourceType>
    <b:Guid>{12ECD541-9216-4DDA-8EBB-7C719301DF23}</b:Guid>
    <b:Author>
      <b:Author>
        <b:NameList>
          <b:Person>
            <b:Last>Mawson</b:Last>
            <b:First>T.</b:First>
            <b:Middle>H.</b:Middle>
          </b:Person>
        </b:NameList>
      </b:Author>
    </b:Author>
    <b:Title>The Life and Work of an English Landscape Architect: An Autobiography</b:Title>
    <b:Year>1927</b:Year>
    <b:City>London</b:City>
    <b:Publisher>Batsford</b:Publisher>
    <b:RefOrder>5</b:RefOrder>
  </b:Source>
  <b:Source>
    <b:Tag>Kis06</b:Tag>
    <b:SourceType>Book</b:SourceType>
    <b:Guid>{1AF8AE91-5B0F-4DFC-B901-07DD64FEF5DF}</b:Guid>
    <b:Author>
      <b:Author>
        <b:NameList>
          <b:Person>
            <b:Last>Kissack</b:Last>
            <b:First>E.</b:First>
          </b:Person>
        </b:NameList>
      </b:Author>
    </b:Author>
    <b:Title>The Life of Thomas Hayton Mawson, Landscape Architect, 1861-1933</b:Title>
    <b:Year>2006</b:Year>
    <b:City>Windermere</b:City>
    <b:Publisher>Elizabeth Kissack</b:Publisher>
    <b:RefOrder>2</b:RefOrder>
  </b:Source>
  <b:Source>
    <b:Tag>Che93</b:Tag>
    <b:SourceType>JournalArticle</b:SourceType>
    <b:Guid>{539002BA-E323-49F5-B509-FEF5C900F5AE}</b:Guid>
    <b:Title>Gardens, Civic Art and Town Planning: The Work of Thomas H. Mawson (1861-1933)</b:Title>
    <b:Year>1993</b:Year>
    <b:Author>
      <b:Author>
        <b:NameList>
          <b:Person>
            <b:Last>Cherry</b:Last>
            <b:First>G.</b:First>
            <b:Middle>E.</b:Middle>
          </b:Person>
          <b:Person>
            <b:Last>Jordan</b:Last>
            <b:First>H.</b:First>
          </b:Person>
          <b:Person>
            <b:Last>Kafkoula</b:Last>
            <b:First>K.</b:First>
          </b:Person>
        </b:NameList>
      </b:Author>
    </b:Author>
    <b:JournalName>Planning Perspectives</b:JournalName>
    <b:Pages>307-332</b:Pages>
    <b:Volume>VIII</b:Volume>
    <b:Issue>3</b:Issue>
    <b:RefOrder>1</b:RefOrder>
  </b:Source>
  <b:Source>
    <b:Tag>War76</b:Tag>
    <b:SourceType>Book</b:SourceType>
    <b:Guid>{0CB46F1E-EE0E-4769-A93B-D298D090102F}</b:Guid>
    <b:Title>Thomas H. Mawson 1861-1933: the life and work of a northern landscape architect catalogue of an exhibition held in the Scott Gallery, Visual Arts Centre, University of Lancaster October-December 1976</b:Title>
    <b:Year>1976</b:Year>
    <b:Author>
      <b:Author>
        <b:NameList>
          <b:Person>
            <b:Last>Wardman</b:Last>
            <b:First>J.</b:First>
          </b:Person>
          <b:Person>
            <b:Last>Beardman</b:Last>
            <b:First>G.</b:First>
          </b:Person>
        </b:NameList>
      </b:Author>
    </b:Author>
    <b:City>Lancaster</b:City>
    <b:Publisher>The Centre 1976</b:Publisher>
    <b:RefOrder>6</b:RefOrder>
  </b:Source>
</b:Sources>
</file>

<file path=customXml/itemProps1.xml><?xml version="1.0" encoding="utf-8"?>
<ds:datastoreItem xmlns:ds="http://schemas.openxmlformats.org/officeDocument/2006/customXml" ds:itemID="{0DE2DC0F-D7C0-4E8A-B6B5-AFCFAFE3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19</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2016-08-01T21:33:00Z</dcterms:created>
  <dcterms:modified xsi:type="dcterms:W3CDTF">2016-08-01T21:54:00Z</dcterms:modified>
</cp:coreProperties>
</file>