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9"/>
        <w:gridCol w:w="2627"/>
      </w:tblGrid>
      <w:tr w:rsidR="00B574C9" w14:paraId="42EDF93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B442E3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EAD7ADAC99A4AFA896BD04F2D29A11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1AE5FA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6CFBB7D45FF4D0BBFFB9D7BF600A03B"/>
            </w:placeholder>
            <w15:appearance w15:val="hidden"/>
            <w:text/>
          </w:sdtPr>
          <w:sdtEndPr/>
          <w:sdtContent>
            <w:tc>
              <w:tcPr>
                <w:tcW w:w="2073" w:type="dxa"/>
              </w:tcPr>
              <w:p w14:paraId="3997874B" w14:textId="77777777" w:rsidR="00B574C9" w:rsidRDefault="00036ADF" w:rsidP="00036ADF">
                <w:r>
                  <w:t>Oliver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4C64A7729844875A56F96D55B0BFA07"/>
            </w:placeholder>
            <w15:appearance w15:val="hidden"/>
            <w:text/>
          </w:sdtPr>
          <w:sdtEndPr/>
          <w:sdtContent>
            <w:tc>
              <w:tcPr>
                <w:tcW w:w="2551" w:type="dxa"/>
              </w:tcPr>
              <w:p w14:paraId="052E1FFE" w14:textId="77777777" w:rsidR="00B574C9" w:rsidRDefault="00036ADF" w:rsidP="00036ADF">
                <w:pPr>
                  <w:pStyle w:val="ListParagraph"/>
                  <w:numPr>
                    <w:ilvl w:val="0"/>
                    <w:numId w:val="12"/>
                  </w:numPr>
                </w:pPr>
                <w:r>
                  <w:t xml:space="preserve">I. </w:t>
                </w:r>
              </w:p>
            </w:tc>
          </w:sdtContent>
        </w:sdt>
        <w:tc>
          <w:tcPr>
            <w:tcW w:w="2642" w:type="dxa"/>
          </w:tcPr>
          <w:p w14:paraId="558DFB49" w14:textId="77777777" w:rsidR="00B574C9" w:rsidRDefault="00036ADF" w:rsidP="00922950">
            <w:proofErr w:type="spellStart"/>
            <w:r>
              <w:t>Botar</w:t>
            </w:r>
            <w:proofErr w:type="spellEnd"/>
          </w:p>
        </w:tc>
      </w:tr>
      <w:tr w:rsidR="00B574C9" w14:paraId="5FDE59F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7E505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51FE902DBAC4F599B01CA3FD35F43A4"/>
            </w:placeholder>
            <w:showingPlcHdr/>
            <w15:appearance w15:val="hidden"/>
          </w:sdtPr>
          <w:sdtEndPr/>
          <w:sdtContent>
            <w:tc>
              <w:tcPr>
                <w:tcW w:w="8525" w:type="dxa"/>
                <w:gridSpan w:val="4"/>
              </w:tcPr>
              <w:p w14:paraId="0EDD6E5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64DA1E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02F381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57829A201924DC2981803A2F148E490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86D95D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B49AC1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8A1DD6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45C6BD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CA72F29" w14:textId="77777777" w:rsidTr="003F0D73">
        <w:sdt>
          <w:sdtPr>
            <w:alias w:val="Article headword"/>
            <w:tag w:val="articleHeadword"/>
            <w:id w:val="-361440020"/>
            <w:placeholder>
              <w:docPart w:val="802CA24710AF4E39A705E4127FBE483B"/>
            </w:placeholder>
            <w15:appearance w15:val="hidden"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B7077E" w14:textId="77777777" w:rsidR="003F0D73" w:rsidRPr="00FB589A" w:rsidRDefault="00036ADF" w:rsidP="003F0D73">
                <w:pPr>
                  <w:rPr>
                    <w:b/>
                  </w:rPr>
                </w:pPr>
                <w:r w:rsidRPr="00036ADF">
                  <w:t xml:space="preserve">Moholy-Nagy, </w:t>
                </w:r>
                <w:proofErr w:type="spellStart"/>
                <w:r w:rsidRPr="00036ADF">
                  <w:t>László</w:t>
                </w:r>
                <w:proofErr w:type="spellEnd"/>
              </w:p>
            </w:tc>
          </w:sdtContent>
        </w:sdt>
      </w:tr>
      <w:tr w:rsidR="00464699" w14:paraId="70586F5D" w14:textId="77777777" w:rsidTr="007821B0">
        <w:sdt>
          <w:sdtPr>
            <w:alias w:val="Variant headwords"/>
            <w:tag w:val="variantHeadwords"/>
            <w:id w:val="173464402"/>
            <w:placeholder>
              <w:docPart w:val="232360DFC019477F9F400D99C2C922FB"/>
            </w:placeholder>
            <w:showingPlcHdr/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4C90F3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2C4B283" w14:textId="77777777" w:rsidTr="003F0D73">
        <w:sdt>
          <w:sdtPr>
            <w:alias w:val="Abstract"/>
            <w:tag w:val="abstract"/>
            <w:id w:val="-635871867"/>
            <w:placeholder>
              <w:docPart w:val="65F26FB9758247F0AE852181FD634107"/>
            </w:placeholder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B53534" w14:textId="77777777" w:rsidR="00BA23CD" w:rsidRDefault="00036ADF" w:rsidP="00036ADF">
                <w:r>
                  <w:t xml:space="preserve">Born in </w:t>
                </w:r>
                <w:proofErr w:type="spellStart"/>
                <w:r>
                  <w:t>Bácsborsód</w:t>
                </w:r>
                <w:proofErr w:type="spellEnd"/>
                <w:r>
                  <w:t xml:space="preserve">, Hungary, </w:t>
                </w:r>
                <w:proofErr w:type="spellStart"/>
                <w:r w:rsidRPr="00EA2DE1">
                  <w:rPr>
                    <w:bCs/>
                  </w:rPr>
                  <w:t>László</w:t>
                </w:r>
                <w:proofErr w:type="spellEnd"/>
                <w:r w:rsidRPr="00EA2DE1">
                  <w:rPr>
                    <w:bCs/>
                  </w:rPr>
                  <w:t xml:space="preserve"> Moholy-Nagy</w:t>
                </w:r>
                <w:r w:rsidRPr="00143F64">
                  <w:t xml:space="preserve"> was one of the most influential teachers, designers, and theoreticians of 20th century Modernism. A</w:t>
                </w:r>
                <w:r w:rsidRPr="008C5A45">
                  <w:t xml:space="preserve">s a professor at the Bauhaus </w:t>
                </w:r>
                <w:r>
                  <w:t xml:space="preserve">(1923-28) </w:t>
                </w:r>
                <w:r w:rsidRPr="008C5A45">
                  <w:t xml:space="preserve">and a central figure of International </w:t>
                </w:r>
                <w:r w:rsidRPr="000A454E">
                  <w:t xml:space="preserve">Constructivism, he </w:t>
                </w:r>
                <w:r w:rsidRPr="000F5212">
                  <w:t>pioneered modern interdisciplinary art and design practice and opposed traditional media hierarc</w:t>
                </w:r>
                <w:r>
                  <w:t>hies</w:t>
                </w:r>
                <w:r w:rsidRPr="000F5212">
                  <w:t xml:space="preserve">, </w:t>
                </w:r>
                <w:r>
                  <w:t xml:space="preserve">thereby heralding </w:t>
                </w:r>
                <w:r w:rsidRPr="00143F64">
                  <w:t>the post-war media art revolution.</w:t>
                </w:r>
                <w:r>
                  <w:t xml:space="preserve"> In 1922, with </w:t>
                </w:r>
                <w:proofErr w:type="spellStart"/>
                <w:r>
                  <w:t>Alfréd</w:t>
                </w:r>
                <w:proofErr w:type="spellEnd"/>
                <w:r>
                  <w:t xml:space="preserve"> </w:t>
                </w:r>
                <w:proofErr w:type="spellStart"/>
                <w:r>
                  <w:t>Kemény</w:t>
                </w:r>
                <w:proofErr w:type="spellEnd"/>
                <w:r>
                  <w:t xml:space="preserve"> he authored ‘Dyna</w:t>
                </w:r>
                <w:r w:rsidR="002F3988">
                  <w:t>mic-Constructive Energy System’,</w:t>
                </w:r>
                <w:r>
                  <w:t xml:space="preserve"> a manifesto of kinetic, participatory art applied in his proposal for an immersive </w:t>
                </w:r>
                <w:r w:rsidRPr="00507521">
                  <w:rPr>
                    <w:i/>
                  </w:rPr>
                  <w:t>Kinetic-Constructive System</w:t>
                </w:r>
                <w:r>
                  <w:t xml:space="preserve"> (1928). In 1922-23 he prefigured conceptual art in the </w:t>
                </w:r>
                <w:proofErr w:type="spellStart"/>
                <w:r>
                  <w:rPr>
                    <w:i/>
                  </w:rPr>
                  <w:t>Emaille</w:t>
                </w:r>
                <w:proofErr w:type="spellEnd"/>
                <w:r>
                  <w:t xml:space="preserve"> series, ordered from an enamel sign-maker using graph-paper sketches and standardised colours. In</w:t>
                </w:r>
                <w:r w:rsidRPr="00143F64">
                  <w:t xml:space="preserve"> </w:t>
                </w:r>
                <w:proofErr w:type="spellStart"/>
                <w:r w:rsidR="002F3988">
                  <w:rPr>
                    <w:i/>
                  </w:rPr>
                  <w:t>Malerei</w:t>
                </w:r>
                <w:proofErr w:type="spellEnd"/>
                <w:r w:rsidR="002F3988">
                  <w:rPr>
                    <w:i/>
                  </w:rPr>
                  <w:t xml:space="preserve">, </w:t>
                </w:r>
                <w:proofErr w:type="spellStart"/>
                <w:r w:rsidRPr="00143F64">
                  <w:rPr>
                    <w:i/>
                  </w:rPr>
                  <w:t>Photographie</w:t>
                </w:r>
                <w:proofErr w:type="spellEnd"/>
                <w:r w:rsidRPr="00143F64">
                  <w:rPr>
                    <w:i/>
                  </w:rPr>
                  <w:t>, Film</w:t>
                </w:r>
                <w:r>
                  <w:rPr>
                    <w:i/>
                  </w:rPr>
                  <w:t xml:space="preserve"> </w:t>
                </w:r>
                <w:r>
                  <w:t>(1927)</w:t>
                </w:r>
                <w:r w:rsidRPr="00143F64">
                  <w:t>, a key manifesto of 20</w:t>
                </w:r>
                <w:r w:rsidRPr="00143F64">
                  <w:rPr>
                    <w:vertAlign w:val="superscript"/>
                  </w:rPr>
                  <w:t>th</w:t>
                </w:r>
                <w:r>
                  <w:t>-century media art, he regarded technology as an extension of our sensorium, influencing</w:t>
                </w:r>
                <w:r w:rsidRPr="00143F64">
                  <w:t xml:space="preserve"> </w:t>
                </w:r>
                <w:r>
                  <w:t xml:space="preserve">media </w:t>
                </w:r>
                <w:r w:rsidRPr="00143F64">
                  <w:t xml:space="preserve">theorists </w:t>
                </w:r>
                <w:r>
                  <w:t xml:space="preserve">Walter </w:t>
                </w:r>
                <w:r w:rsidRPr="00143F64">
                  <w:t xml:space="preserve">Benjamin, </w:t>
                </w:r>
                <w:proofErr w:type="spellStart"/>
                <w:r>
                  <w:t>Sigfried</w:t>
                </w:r>
                <w:proofErr w:type="spellEnd"/>
                <w:r>
                  <w:t xml:space="preserve"> </w:t>
                </w:r>
                <w:proofErr w:type="spellStart"/>
                <w:r w:rsidRPr="00143F64">
                  <w:t>Giedion</w:t>
                </w:r>
                <w:proofErr w:type="spellEnd"/>
                <w:r>
                  <w:t>,</w:t>
                </w:r>
                <w:r w:rsidRPr="00143F64">
                  <w:t xml:space="preserve"> and </w:t>
                </w:r>
                <w:r>
                  <w:t xml:space="preserve">Marshall </w:t>
                </w:r>
                <w:r w:rsidRPr="00143F64">
                  <w:t>McLuhan.</w:t>
                </w:r>
                <w:r w:rsidR="002F3988">
                  <w:t xml:space="preserve"> Regarding light as ‘raw material’,</w:t>
                </w:r>
                <w:r>
                  <w:t xml:space="preserve"> Moholy-Nagy saw paintin</w:t>
                </w:r>
                <w:r w:rsidR="002F3988">
                  <w:t>g as just one possible form of ‘</w:t>
                </w:r>
                <w:r>
                  <w:t>light art</w:t>
                </w:r>
                <w:r w:rsidR="002F3988">
                  <w:t>’</w:t>
                </w:r>
                <w:r w:rsidRPr="00143F64">
                  <w:t>.</w:t>
                </w:r>
                <w:r>
                  <w:t xml:space="preserve"> He conceptualized expanded cinema and</w:t>
                </w:r>
                <w:r w:rsidR="002F3988">
                  <w:t xml:space="preserve"> coined the term ‘New Vision’</w:t>
                </w:r>
                <w:r w:rsidRPr="00143F64">
                  <w:t xml:space="preserve"> to refer to his </w:t>
                </w:r>
                <w:r>
                  <w:t xml:space="preserve">call for sensory training and his reform of photography </w:t>
                </w:r>
                <w:r w:rsidRPr="00143F64">
                  <w:t>based on the camera’s technical capabilities</w:t>
                </w:r>
                <w:r>
                  <w:t>. His mechanized</w:t>
                </w:r>
                <w:r w:rsidRPr="009106D8">
                  <w:t xml:space="preserve"> </w:t>
                </w:r>
                <w:r>
                  <w:rPr>
                    <w:i/>
                  </w:rPr>
                  <w:t xml:space="preserve">Light Prop for an Electric Stage </w:t>
                </w:r>
                <w:r>
                  <w:t>(19</w:t>
                </w:r>
                <w:r w:rsidRPr="00F77861">
                  <w:t>30</w:t>
                </w:r>
                <w:r>
                  <w:t xml:space="preserve">) </w:t>
                </w:r>
                <w:r w:rsidRPr="009106D8">
                  <w:t>pro</w:t>
                </w:r>
                <w:r>
                  <w:t>jected kinetic coloured light patterns, establishing kinetic light art. W</w:t>
                </w:r>
                <w:r w:rsidRPr="00143F64">
                  <w:t xml:space="preserve">ith </w:t>
                </w:r>
                <w:r>
                  <w:t xml:space="preserve">Walter </w:t>
                </w:r>
                <w:r w:rsidRPr="00143F64">
                  <w:t xml:space="preserve">Gropius he edited </w:t>
                </w:r>
                <w:proofErr w:type="spellStart"/>
                <w:r w:rsidRPr="00143F64">
                  <w:rPr>
                    <w:i/>
                  </w:rPr>
                  <w:t>bauhaus</w:t>
                </w:r>
                <w:proofErr w:type="spellEnd"/>
                <w:r w:rsidRPr="00143F64">
                  <w:t xml:space="preserve"> (1926-28) and the </w:t>
                </w:r>
                <w:proofErr w:type="spellStart"/>
                <w:r w:rsidRPr="00143F64">
                  <w:rPr>
                    <w:i/>
                  </w:rPr>
                  <w:t>bauhausbücher</w:t>
                </w:r>
                <w:proofErr w:type="spellEnd"/>
                <w:r w:rsidR="00BA23CD">
                  <w:t xml:space="preserve"> series (1925-29)</w:t>
                </w:r>
                <w:r w:rsidR="002F3988">
                  <w:t>.</w:t>
                </w:r>
              </w:p>
              <w:p w14:paraId="41C6CD74" w14:textId="77777777" w:rsidR="00E85A05" w:rsidRDefault="00E85A05" w:rsidP="00E85A05"/>
            </w:tc>
          </w:sdtContent>
        </w:sdt>
      </w:tr>
      <w:tr w:rsidR="003F0D73" w14:paraId="30A1A9F8" w14:textId="77777777" w:rsidTr="003F0D73">
        <w:sdt>
          <w:sdtPr>
            <w:alias w:val="Article text"/>
            <w:tag w:val="articleText"/>
            <w:id w:val="634067588"/>
            <w:placeholder>
              <w:docPart w:val="46BD79D7C18C4347BA086432833291A3"/>
            </w:placeholder>
            <w15:appearance w15:val="hidden"/>
          </w:sdtPr>
          <w:sdtEndPr/>
          <w:sdtContent>
            <w:sdt>
              <w:sdtPr>
                <w:alias w:val="Abstract"/>
                <w:tag w:val="abstract"/>
                <w:id w:val="1868789043"/>
                <w:placeholder>
                  <w:docPart w:val="593D54B6B6B9DD4C9AABC7371BFAC702"/>
                </w:placeholder>
                <w15:appearance w15:val="hidden"/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F00F71F" w14:textId="77777777" w:rsidR="002F3988" w:rsidRDefault="002F3988" w:rsidP="002F3988">
                    <w:r>
                      <w:t xml:space="preserve">Born in </w:t>
                    </w:r>
                    <w:proofErr w:type="spellStart"/>
                    <w:r>
                      <w:t>Bácsborsód</w:t>
                    </w:r>
                    <w:proofErr w:type="spellEnd"/>
                    <w:r>
                      <w:t xml:space="preserve">, Hungary, </w:t>
                    </w:r>
                    <w:proofErr w:type="spellStart"/>
                    <w:r w:rsidRPr="00EA2DE1">
                      <w:rPr>
                        <w:bCs/>
                      </w:rPr>
                      <w:t>László</w:t>
                    </w:r>
                    <w:proofErr w:type="spellEnd"/>
                    <w:r w:rsidRPr="00EA2DE1">
                      <w:rPr>
                        <w:bCs/>
                      </w:rPr>
                      <w:t xml:space="preserve"> Moholy-Nagy</w:t>
                    </w:r>
                    <w:r w:rsidRPr="00143F64">
                      <w:t xml:space="preserve"> was one of the most influential teachers, designers, and theoreticians of 20th century Modernism. A</w:t>
                    </w:r>
                    <w:r w:rsidRPr="008C5A45">
                      <w:t xml:space="preserve">s a professor at the Bauhaus </w:t>
                    </w:r>
                    <w:r>
                      <w:t xml:space="preserve">(1923-28) </w:t>
                    </w:r>
                    <w:r w:rsidRPr="008C5A45">
                      <w:t xml:space="preserve">and a central figure of International </w:t>
                    </w:r>
                    <w:r w:rsidRPr="000A454E">
                      <w:t xml:space="preserve">Constructivism, he </w:t>
                    </w:r>
                    <w:r w:rsidRPr="000F5212">
                      <w:t>pioneered modern interdisciplinary art and design practice and opposed traditional media hierarc</w:t>
                    </w:r>
                    <w:r>
                      <w:t>hies</w:t>
                    </w:r>
                    <w:r w:rsidRPr="000F5212">
                      <w:t xml:space="preserve">, </w:t>
                    </w:r>
                    <w:r>
                      <w:t xml:space="preserve">thereby heralding </w:t>
                    </w:r>
                    <w:r w:rsidRPr="00143F64">
                      <w:t>the post-war media art revolution.</w:t>
                    </w:r>
                    <w:r>
                      <w:t xml:space="preserve"> In 1922, with </w:t>
                    </w:r>
                    <w:proofErr w:type="spellStart"/>
                    <w:r>
                      <w:t>Alfréd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Kemény</w:t>
                    </w:r>
                    <w:proofErr w:type="spellEnd"/>
                    <w:r>
                      <w:t xml:space="preserve"> he authored ‘Dynamic-Constructive Energy System’, a manifesto of kinetic, participatory art applied in his proposal for an immersive </w:t>
                    </w:r>
                    <w:r w:rsidRPr="00507521">
                      <w:rPr>
                        <w:i/>
                      </w:rPr>
                      <w:t>Kinetic-Constructive System</w:t>
                    </w:r>
                    <w:r>
                      <w:t xml:space="preserve"> (1928). In 1922-23 he prefigured conceptual art in the </w:t>
                    </w:r>
                    <w:proofErr w:type="spellStart"/>
                    <w:r>
                      <w:rPr>
                        <w:i/>
                      </w:rPr>
                      <w:t>Emaille</w:t>
                    </w:r>
                    <w:proofErr w:type="spellEnd"/>
                    <w:r>
                      <w:t xml:space="preserve"> series, ordered from an enamel sign-maker using graph-paper sketches and standardised colours. In</w:t>
                    </w:r>
                    <w:r w:rsidRPr="00143F64">
                      <w:t xml:space="preserve"> </w:t>
                    </w:r>
                    <w:proofErr w:type="spellStart"/>
                    <w:r w:rsidRPr="00143F64">
                      <w:rPr>
                        <w:i/>
                      </w:rPr>
                      <w:t>Malerei</w:t>
                    </w:r>
                    <w:proofErr w:type="spellEnd"/>
                    <w:r w:rsidRPr="00143F64">
                      <w:rPr>
                        <w:i/>
                      </w:rPr>
                      <w:t xml:space="preserve">, </w:t>
                    </w:r>
                    <w:proofErr w:type="spellStart"/>
                    <w:r w:rsidRPr="00143F64">
                      <w:rPr>
                        <w:i/>
                      </w:rPr>
                      <w:t>Photographie</w:t>
                    </w:r>
                    <w:proofErr w:type="spellEnd"/>
                    <w:r w:rsidRPr="00143F64">
                      <w:rPr>
                        <w:i/>
                      </w:rPr>
                      <w:t>, Film</w:t>
                    </w:r>
                    <w:r>
                      <w:rPr>
                        <w:i/>
                      </w:rPr>
                      <w:t xml:space="preserve"> </w:t>
                    </w:r>
                    <w:r>
                      <w:t>(1927)</w:t>
                    </w:r>
                    <w:r w:rsidRPr="00143F64">
                      <w:t>, a key manifesto of 20</w:t>
                    </w:r>
                    <w:r w:rsidRPr="00143F64">
                      <w:rPr>
                        <w:vertAlign w:val="superscript"/>
                      </w:rPr>
                      <w:t>th</w:t>
                    </w:r>
                    <w:r>
                      <w:t>-century media art, he regarded technology as an extension of our sensorium, influencing</w:t>
                    </w:r>
                    <w:r w:rsidRPr="00143F64">
                      <w:t xml:space="preserve"> </w:t>
                    </w:r>
                    <w:r>
                      <w:t xml:space="preserve">media </w:t>
                    </w:r>
                    <w:r w:rsidRPr="00143F64">
                      <w:t xml:space="preserve">theorists </w:t>
                    </w:r>
                    <w:r>
                      <w:t xml:space="preserve">Walter </w:t>
                    </w:r>
                    <w:r w:rsidRPr="00143F64">
                      <w:t xml:space="preserve">Benjamin, </w:t>
                    </w:r>
                    <w:proofErr w:type="spellStart"/>
                    <w:r>
                      <w:t>Sigfried</w:t>
                    </w:r>
                    <w:proofErr w:type="spellEnd"/>
                    <w:r>
                      <w:t xml:space="preserve"> </w:t>
                    </w:r>
                    <w:proofErr w:type="spellStart"/>
                    <w:r w:rsidRPr="00143F64">
                      <w:t>Giedion</w:t>
                    </w:r>
                    <w:proofErr w:type="spellEnd"/>
                    <w:r>
                      <w:t>,</w:t>
                    </w:r>
                    <w:r w:rsidRPr="00143F64">
                      <w:t xml:space="preserve"> and </w:t>
                    </w:r>
                    <w:r>
                      <w:t xml:space="preserve">Marshall </w:t>
                    </w:r>
                    <w:r w:rsidRPr="00143F64">
                      <w:t>McLuhan.</w:t>
                    </w:r>
                    <w:r>
                      <w:t xml:space="preserve"> Regarding light as ‘raw material’, Moholy-Nagy saw painting as just one possible form of ‘light art’</w:t>
                    </w:r>
                    <w:r w:rsidRPr="00143F64">
                      <w:t>.</w:t>
                    </w:r>
                    <w:r>
                      <w:t xml:space="preserve"> He conceptualized expanded cinema and coined the term ‘New Vision’</w:t>
                    </w:r>
                    <w:r w:rsidRPr="00143F64">
                      <w:t xml:space="preserve"> to refer to his </w:t>
                    </w:r>
                    <w:r>
                      <w:t xml:space="preserve">call for sensory training and his reform of photography </w:t>
                    </w:r>
                    <w:r w:rsidRPr="00143F64">
                      <w:t>based on the camera’s technical capabilities</w:t>
                    </w:r>
                    <w:r>
                      <w:t>. His mechanized</w:t>
                    </w:r>
                    <w:r w:rsidRPr="009106D8">
                      <w:t xml:space="preserve"> </w:t>
                    </w:r>
                    <w:r>
                      <w:rPr>
                        <w:i/>
                      </w:rPr>
                      <w:t xml:space="preserve">Light Prop for an Electric Stage </w:t>
                    </w:r>
                    <w:r>
                      <w:t>(19</w:t>
                    </w:r>
                    <w:r w:rsidRPr="00F77861">
                      <w:t>30</w:t>
                    </w:r>
                    <w:r>
                      <w:t xml:space="preserve">) </w:t>
                    </w:r>
                    <w:r w:rsidRPr="009106D8">
                      <w:t>pro</w:t>
                    </w:r>
                    <w:r>
                      <w:t>jected kinetic coloured light patterns, establishing kinetic light art. W</w:t>
                    </w:r>
                    <w:r w:rsidRPr="00143F64">
                      <w:t xml:space="preserve">ith </w:t>
                    </w:r>
                    <w:r>
                      <w:t xml:space="preserve">Walter </w:t>
                    </w:r>
                    <w:r w:rsidRPr="00143F64">
                      <w:t xml:space="preserve">Gropius he edited </w:t>
                    </w:r>
                    <w:proofErr w:type="spellStart"/>
                    <w:r w:rsidRPr="00143F64">
                      <w:rPr>
                        <w:i/>
                      </w:rPr>
                      <w:t>bauhaus</w:t>
                    </w:r>
                    <w:proofErr w:type="spellEnd"/>
                    <w:r w:rsidRPr="00143F64">
                      <w:t xml:space="preserve"> (1926-28) and the </w:t>
                    </w:r>
                    <w:proofErr w:type="spellStart"/>
                    <w:r w:rsidRPr="00143F64">
                      <w:rPr>
                        <w:i/>
                      </w:rPr>
                      <w:t>bauhausbücher</w:t>
                    </w:r>
                    <w:proofErr w:type="spellEnd"/>
                    <w:r>
                      <w:t xml:space="preserve"> series (1925-29).</w:t>
                    </w:r>
                  </w:p>
                  <w:p w14:paraId="73154E8E" w14:textId="77777777" w:rsidR="00BA23CD" w:rsidRDefault="00BA23CD" w:rsidP="002F3988">
                    <w:pPr>
                      <w:keepNext/>
                    </w:pPr>
                    <w:r>
                      <w:lastRenderedPageBreak/>
                      <w:t>File: Moholy-Nagy.jpeg</w:t>
                    </w:r>
                  </w:p>
                  <w:p w14:paraId="13739CD1" w14:textId="77777777" w:rsidR="00BA23CD" w:rsidRDefault="00BA23CD" w:rsidP="00BA23CD">
                    <w:pPr>
                      <w:pStyle w:val="Caption"/>
                    </w:pPr>
                    <w:r>
                      <w:t xml:space="preserve">Figure </w:t>
                    </w:r>
                    <w:fldSimple w:instr=" SEQ Figure \* ARABIC ">
                      <w:r>
                        <w:rPr>
                          <w:noProof/>
                        </w:rPr>
                        <w:t>1</w:t>
                      </w:r>
                    </w:fldSimple>
                    <w:r>
                      <w:t xml:space="preserve"> Light Prop for an Electric Stage (1930).</w:t>
                    </w:r>
                  </w:p>
                  <w:p w14:paraId="732A1AB4" w14:textId="443CC45F" w:rsidR="006356A9" w:rsidRDefault="006356A9" w:rsidP="006356A9">
                    <w:r>
                      <w:t xml:space="preserve">Source: </w:t>
                    </w:r>
                    <w:hyperlink r:id="rId8" w:history="1">
                      <w:r w:rsidRPr="00334ABF">
                        <w:rPr>
                          <w:rStyle w:val="Hyperlink"/>
                        </w:rPr>
                        <w:t>http://socks-studio.com/img/blog/light-prop-moholy-nagy-04.jpg</w:t>
                      </w:r>
                    </w:hyperlink>
                  </w:p>
                  <w:p w14:paraId="5C2EFB1F" w14:textId="77777777" w:rsidR="006356A9" w:rsidRDefault="006356A9" w:rsidP="006356A9"/>
                  <w:p w14:paraId="6A4656B6" w14:textId="77777777" w:rsidR="006356A9" w:rsidRPr="006356A9" w:rsidRDefault="006356A9" w:rsidP="006356A9"/>
                  <w:p w14:paraId="5553C1E3" w14:textId="1FAD6A23" w:rsidR="00036ADF" w:rsidRDefault="00036ADF" w:rsidP="00036ADF">
                    <w:r>
                      <w:t xml:space="preserve">Moholy-Nagy began legal studies in 1913 and joined Lajos </w:t>
                    </w:r>
                    <w:proofErr w:type="spellStart"/>
                    <w:r>
                      <w:t>Kassák’s</w:t>
                    </w:r>
                    <w:proofErr w:type="spellEnd"/>
                    <w:r>
                      <w:t xml:space="preserve"> Budapest </w:t>
                    </w:r>
                    <w:r w:rsidR="006356A9">
                      <w:t>‘</w:t>
                    </w:r>
                    <w:r>
                      <w:t>Activist</w:t>
                    </w:r>
                    <w:r w:rsidR="006356A9">
                      <w:t>’</w:t>
                    </w:r>
                    <w:r>
                      <w:t xml:space="preserve"> group in 1918. </w:t>
                    </w:r>
                    <w:proofErr w:type="spellStart"/>
                    <w:r>
                      <w:t>Kassak’s</w:t>
                    </w:r>
                    <w:proofErr w:type="spellEnd"/>
                    <w:r>
                      <w:t xml:space="preserve"> Socialism and the 1919 Hungarian Soviet Republic instilled in him a lifelong universalist utopianism. In 1920 he settled in Berlin, where Raoul </w:t>
                    </w:r>
                    <w:proofErr w:type="spellStart"/>
                    <w:r>
                      <w:t>Hausmann’s</w:t>
                    </w:r>
                    <w:proofErr w:type="spellEnd"/>
                    <w:r>
                      <w:t xml:space="preserve"> and Kurt </w:t>
                    </w:r>
                    <w:proofErr w:type="spellStart"/>
                    <w:r>
                      <w:t>Schwitters</w:t>
                    </w:r>
                    <w:proofErr w:type="spellEnd"/>
                    <w:r>
                      <w:t xml:space="preserve">’ inter-medial Dada art broadened his notion of art. He learned of Biocentrism and Reform Pedagogy through his first wife Lucia </w:t>
                    </w:r>
                    <w:proofErr w:type="spellStart"/>
                    <w:r>
                      <w:t>Moholy</w:t>
                    </w:r>
                    <w:proofErr w:type="spellEnd"/>
                    <w:r>
                      <w:t xml:space="preserve">. Encountering Russian Constructivism in 1921, he began making material constructions and abstract paintings influenced by </w:t>
                    </w:r>
                    <w:proofErr w:type="spellStart"/>
                    <w:r>
                      <w:t>Kasimir</w:t>
                    </w:r>
                    <w:proofErr w:type="spellEnd"/>
                    <w:r>
                      <w:t xml:space="preserve"> Malevich and El </w:t>
                    </w:r>
                    <w:proofErr w:type="spellStart"/>
                    <w:r>
                      <w:t>Lissitzky</w:t>
                    </w:r>
                    <w:proofErr w:type="spellEnd"/>
                    <w:r>
                      <w:t xml:space="preserve">. With </w:t>
                    </w:r>
                    <w:proofErr w:type="spellStart"/>
                    <w:r>
                      <w:t>Kassák</w:t>
                    </w:r>
                    <w:proofErr w:type="spellEnd"/>
                    <w:r>
                      <w:t xml:space="preserve"> he edited </w:t>
                    </w:r>
                    <w:r w:rsidRPr="00784C1B">
                      <w:rPr>
                        <w:i/>
                      </w:rPr>
                      <w:t>Book of New Artists</w:t>
                    </w:r>
                    <w:r>
                      <w:t xml:space="preserve"> (1921-22), an influential compendium of art, music, technical, and architectural photographs. During the 1920s Moholy-Nagy</w:t>
                    </w:r>
                    <w:r w:rsidRPr="00143F64">
                      <w:t xml:space="preserve"> made photograms, photographs</w:t>
                    </w:r>
                    <w:r>
                      <w:t>,</w:t>
                    </w:r>
                    <w:r w:rsidRPr="00143F64">
                      <w:t xml:space="preserve"> and photomontages</w:t>
                    </w:r>
                    <w:r>
                      <w:t xml:space="preserve"> that influenced contemporary practice. After the Bauhaus, he pursued a successful design practice in Berlin (1928-34). Partly with the assistance of his second wife Sibyl, he made a series of documentary films about urban life (1929-33)</w:t>
                    </w:r>
                    <w:r w:rsidRPr="009106D8">
                      <w:t>.</w:t>
                    </w:r>
                    <w:r>
                      <w:t xml:space="preserve"> </w:t>
                    </w:r>
                    <w:r w:rsidRPr="00143F64">
                      <w:t>The deteriorating situation in Germany induced him to move</w:t>
                    </w:r>
                    <w:r>
                      <w:t xml:space="preserve"> to Amsterdam and then London (</w:t>
                    </w:r>
                    <w:r w:rsidRPr="00143F64">
                      <w:t>1934-35</w:t>
                    </w:r>
                    <w:r>
                      <w:t>). In 1937 he beca</w:t>
                    </w:r>
                    <w:r w:rsidRPr="00143F64">
                      <w:t xml:space="preserve">me Director of the </w:t>
                    </w:r>
                    <w:r w:rsidR="006356A9">
                      <w:t>‘</w:t>
                    </w:r>
                    <w:r w:rsidRPr="00143F64">
                      <w:t>New Bauhaus</w:t>
                    </w:r>
                    <w:r w:rsidR="006356A9">
                      <w:t>’</w:t>
                    </w:r>
                    <w:r w:rsidRPr="00143F64">
                      <w:t xml:space="preserve"> in Chicago. He opened the School of Design in 1939 (</w:t>
                    </w:r>
                    <w:r w:rsidR="006356A9">
                      <w:t>‘</w:t>
                    </w:r>
                    <w:r w:rsidRPr="009322FC">
                      <w:t>Institute of De</w:t>
                    </w:r>
                    <w:r>
                      <w:t>sign</w:t>
                    </w:r>
                    <w:r w:rsidR="006356A9">
                      <w:t>’</w:t>
                    </w:r>
                    <w:r>
                      <w:t xml:space="preserve"> after 1943) and remained p</w:t>
                    </w:r>
                    <w:r w:rsidRPr="009322FC">
                      <w:t>residen</w:t>
                    </w:r>
                    <w:r>
                      <w:t>t until his death</w:t>
                    </w:r>
                    <w:r w:rsidRPr="009322FC">
                      <w:t xml:space="preserve">. </w:t>
                    </w:r>
                    <w:r w:rsidRPr="009322FC">
                      <w:rPr>
                        <w:i/>
                      </w:rPr>
                      <w:t>Vision in Motion</w:t>
                    </w:r>
                    <w:r w:rsidRPr="009322FC">
                      <w:t xml:space="preserve"> and </w:t>
                    </w:r>
                    <w:r w:rsidRPr="009322FC">
                      <w:rPr>
                        <w:i/>
                      </w:rPr>
                      <w:t>The New Vision</w:t>
                    </w:r>
                    <w:r w:rsidRPr="009322FC">
                      <w:t xml:space="preserve"> are among the most influential post-war art and design treatises. The </w:t>
                    </w:r>
                    <w:r>
                      <w:t xml:space="preserve">Budapest </w:t>
                    </w:r>
                    <w:r w:rsidRPr="009322FC">
                      <w:t>Universit</w:t>
                    </w:r>
                    <w:r>
                      <w:t xml:space="preserve">y of Art and Design </w:t>
                    </w:r>
                    <w:r w:rsidRPr="009322FC">
                      <w:t>was re-named in his honour in 2006.</w:t>
                    </w:r>
                  </w:p>
                  <w:p w14:paraId="0941F1A4" w14:textId="77777777" w:rsidR="00036ADF" w:rsidRDefault="00036ADF" w:rsidP="00036ADF"/>
                  <w:p w14:paraId="41DFE1B1" w14:textId="77777777" w:rsidR="00036ADF" w:rsidRDefault="00036ADF" w:rsidP="00036ADF"/>
                  <w:p w14:paraId="44E21738" w14:textId="77777777" w:rsidR="003F0D73" w:rsidRDefault="003F0D73" w:rsidP="00C27FAB"/>
                </w:tc>
              </w:sdtContent>
            </w:sdt>
          </w:sdtContent>
        </w:sdt>
      </w:tr>
      <w:tr w:rsidR="003235A7" w14:paraId="4E26706E" w14:textId="77777777" w:rsidTr="003235A7">
        <w:tc>
          <w:tcPr>
            <w:tcW w:w="9016" w:type="dxa"/>
          </w:tcPr>
          <w:p w14:paraId="450254C7" w14:textId="77777777" w:rsidR="00D84057" w:rsidRDefault="00D84057" w:rsidP="008A5B87"/>
          <w:p w14:paraId="057B2D4A" w14:textId="77777777" w:rsidR="00D84057" w:rsidRDefault="00D84057" w:rsidP="008A5B87">
            <w:r>
              <w:t xml:space="preserve">Further Reading: </w:t>
            </w:r>
          </w:p>
          <w:p w14:paraId="72251B62" w14:textId="77777777" w:rsidR="006356A9" w:rsidRDefault="006356A9" w:rsidP="008A5B87"/>
          <w:p w14:paraId="61851EF0" w14:textId="77777777" w:rsidR="00E44C79" w:rsidRDefault="00E207AE" w:rsidP="008A5B87">
            <w:sdt>
              <w:sdtPr>
                <w:id w:val="-1417479161"/>
                <w:citation/>
              </w:sdtPr>
              <w:sdtEndPr/>
              <w:sdtContent>
                <w:r w:rsidR="00E44C79">
                  <w:fldChar w:fldCharType="begin"/>
                </w:r>
                <w:r w:rsidR="00E44C79">
                  <w:instrText xml:space="preserve"> CITATION Botar \l 2057 </w:instrText>
                </w:r>
                <w:r w:rsidR="00E44C79">
                  <w:fldChar w:fldCharType="separate"/>
                </w:r>
                <w:r w:rsidR="00E44C79">
                  <w:rPr>
                    <w:noProof/>
                  </w:rPr>
                  <w:t>(Botar)</w:t>
                </w:r>
                <w:r w:rsidR="00E44C79">
                  <w:fldChar w:fldCharType="end"/>
                </w:r>
              </w:sdtContent>
            </w:sdt>
          </w:p>
          <w:p w14:paraId="4B00B9B9" w14:textId="77777777" w:rsidR="00E44C79" w:rsidRDefault="00E44C79" w:rsidP="00E44C79"/>
          <w:p w14:paraId="75E1D48E" w14:textId="77777777" w:rsidR="00E44C79" w:rsidRDefault="00E207AE" w:rsidP="00E44C79">
            <w:sdt>
              <w:sdtPr>
                <w:id w:val="-480007947"/>
                <w:citation/>
              </w:sdtPr>
              <w:sdtEndPr/>
              <w:sdtContent>
                <w:r w:rsidR="00E44C79">
                  <w:fldChar w:fldCharType="begin"/>
                </w:r>
                <w:r w:rsidR="00E44C79">
                  <w:instrText xml:space="preserve"> CITATION David \l 2057 </w:instrText>
                </w:r>
                <w:r w:rsidR="00E44C79">
                  <w:fldChar w:fldCharType="separate"/>
                </w:r>
                <w:r w:rsidR="00E44C79">
                  <w:rPr>
                    <w:noProof/>
                  </w:rPr>
                  <w:t>(David)</w:t>
                </w:r>
                <w:r w:rsidR="00E44C79">
                  <w:fldChar w:fldCharType="end"/>
                </w:r>
              </w:sdtContent>
            </w:sdt>
          </w:p>
          <w:p w14:paraId="73A4506E" w14:textId="77777777" w:rsidR="00E44C79" w:rsidRDefault="00E44C79" w:rsidP="00E44C79"/>
          <w:p w14:paraId="01AE8E1E" w14:textId="77777777" w:rsidR="00E44C79" w:rsidRDefault="00E207AE" w:rsidP="00E44C79">
            <w:sdt>
              <w:sdtPr>
                <w:id w:val="615710087"/>
                <w:citation/>
              </w:sdtPr>
              <w:sdtEndPr/>
              <w:sdtContent>
                <w:r w:rsidR="00E44C79">
                  <w:fldChar w:fldCharType="begin"/>
                </w:r>
                <w:r w:rsidR="00E44C79">
                  <w:instrText xml:space="preserve"> CITATION Engelbrecht \l 2057 </w:instrText>
                </w:r>
                <w:r w:rsidR="00E44C79">
                  <w:fldChar w:fldCharType="separate"/>
                </w:r>
                <w:r w:rsidR="00E44C79">
                  <w:rPr>
                    <w:noProof/>
                  </w:rPr>
                  <w:t>(Engelbrecht)</w:t>
                </w:r>
                <w:r w:rsidR="00E44C79">
                  <w:fldChar w:fldCharType="end"/>
                </w:r>
              </w:sdtContent>
            </w:sdt>
          </w:p>
          <w:p w14:paraId="208EB5A5" w14:textId="77777777" w:rsidR="00E44C79" w:rsidRDefault="00E44C79" w:rsidP="00E44C79"/>
          <w:p w14:paraId="1DDB3CE2" w14:textId="77777777" w:rsidR="00E44C79" w:rsidRDefault="00E207AE" w:rsidP="00E44C79">
            <w:sdt>
              <w:sdtPr>
                <w:id w:val="790322998"/>
                <w:citation/>
              </w:sdtPr>
              <w:sdtEndPr/>
              <w:sdtContent>
                <w:r w:rsidR="00E44C79">
                  <w:fldChar w:fldCharType="begin"/>
                </w:r>
                <w:r w:rsidR="00E44C79">
                  <w:instrText xml:space="preserve"> CITATION Haus \l 2057 </w:instrText>
                </w:r>
                <w:r w:rsidR="00E44C79">
                  <w:fldChar w:fldCharType="separate"/>
                </w:r>
                <w:r w:rsidR="00E44C79">
                  <w:rPr>
                    <w:noProof/>
                  </w:rPr>
                  <w:t>(Haus)</w:t>
                </w:r>
                <w:r w:rsidR="00E44C79">
                  <w:fldChar w:fldCharType="end"/>
                </w:r>
              </w:sdtContent>
            </w:sdt>
          </w:p>
          <w:p w14:paraId="7EBB6E95" w14:textId="77777777" w:rsidR="00E44C79" w:rsidRDefault="00E44C79" w:rsidP="00E44C79"/>
          <w:p w14:paraId="778E4B14" w14:textId="77777777" w:rsidR="0002679E" w:rsidRDefault="00E207AE" w:rsidP="00E44C79">
            <w:sdt>
              <w:sdtPr>
                <w:id w:val="-1010833428"/>
                <w:citation/>
              </w:sdtPr>
              <w:sdtEndPr/>
              <w:sdtContent>
                <w:r w:rsidR="0002679E">
                  <w:fldChar w:fldCharType="begin"/>
                </w:r>
                <w:r w:rsidR="002F3988">
                  <w:instrText xml:space="preserve">CITATION Heyne \l 2057 </w:instrText>
                </w:r>
                <w:r w:rsidR="0002679E">
                  <w:fldChar w:fldCharType="separate"/>
                </w:r>
                <w:r w:rsidR="002F3988">
                  <w:rPr>
                    <w:noProof/>
                  </w:rPr>
                  <w:t>(Molderings)</w:t>
                </w:r>
                <w:r w:rsidR="0002679E">
                  <w:fldChar w:fldCharType="end"/>
                </w:r>
              </w:sdtContent>
            </w:sdt>
          </w:p>
          <w:p w14:paraId="28E32F56" w14:textId="77777777" w:rsidR="00E44C79" w:rsidRDefault="00E44C79" w:rsidP="00E44C79"/>
          <w:p w14:paraId="2E9BAD77" w14:textId="77777777" w:rsidR="0002679E" w:rsidRDefault="00E207AE" w:rsidP="00E44C79">
            <w:sdt>
              <w:sdtPr>
                <w:id w:val="1457292810"/>
                <w:citation/>
              </w:sdtPr>
              <w:sdtEndPr/>
              <w:sdtContent>
                <w:r w:rsidR="00EF413E">
                  <w:fldChar w:fldCharType="begin"/>
                </w:r>
                <w:r w:rsidR="00EF413E">
                  <w:instrText xml:space="preserve"> CITATION Hight \l 2057 </w:instrText>
                </w:r>
                <w:r w:rsidR="00EF413E">
                  <w:fldChar w:fldCharType="separate"/>
                </w:r>
                <w:r w:rsidR="00EF413E">
                  <w:rPr>
                    <w:noProof/>
                  </w:rPr>
                  <w:t>(Hight)</w:t>
                </w:r>
                <w:r w:rsidR="00EF413E">
                  <w:fldChar w:fldCharType="end"/>
                </w:r>
              </w:sdtContent>
            </w:sdt>
          </w:p>
          <w:p w14:paraId="255A830D" w14:textId="77777777" w:rsidR="00EF413E" w:rsidRDefault="00EF413E" w:rsidP="00E44C79"/>
          <w:p w14:paraId="1C6254E1" w14:textId="77777777" w:rsidR="00685A51" w:rsidRDefault="00E207AE" w:rsidP="00E44C79">
            <w:sdt>
              <w:sdtPr>
                <w:id w:val="1566294494"/>
                <w:citation/>
              </w:sdtPr>
              <w:sdtEndPr/>
              <w:sdtContent>
                <w:r w:rsidR="00685A51">
                  <w:fldChar w:fldCharType="begin"/>
                </w:r>
                <w:r w:rsidR="002F3988">
                  <w:instrText xml:space="preserve">CITATION Hug \l 2057 </w:instrText>
                </w:r>
                <w:r w:rsidR="00685A51">
                  <w:fldChar w:fldCharType="separate"/>
                </w:r>
                <w:r w:rsidR="002F3988">
                  <w:rPr>
                    <w:noProof/>
                  </w:rPr>
                  <w:t>(Moholy-Nagy Foundation )</w:t>
                </w:r>
                <w:r w:rsidR="00685A51">
                  <w:fldChar w:fldCharType="end"/>
                </w:r>
              </w:sdtContent>
            </w:sdt>
          </w:p>
          <w:p w14:paraId="035EF656" w14:textId="77777777" w:rsidR="00685A51" w:rsidRDefault="00685A51" w:rsidP="00E44C79"/>
          <w:p w14:paraId="6D1CF65D" w14:textId="77777777" w:rsidR="00685A51" w:rsidRDefault="00E207AE" w:rsidP="00E44C79">
            <w:sdt>
              <w:sdtPr>
                <w:id w:val="277847200"/>
                <w:citation/>
              </w:sdtPr>
              <w:sdtEndPr/>
              <w:sdtContent>
                <w:r w:rsidR="00685A51">
                  <w:fldChar w:fldCharType="begin"/>
                </w:r>
                <w:r w:rsidR="00685A51">
                  <w:instrText xml:space="preserve"> CITATION Lusk \l 2057 </w:instrText>
                </w:r>
                <w:r w:rsidR="00685A51">
                  <w:fldChar w:fldCharType="separate"/>
                </w:r>
                <w:r w:rsidR="00685A51">
                  <w:rPr>
                    <w:noProof/>
                  </w:rPr>
                  <w:t>(Lusk)</w:t>
                </w:r>
                <w:r w:rsidR="00685A51">
                  <w:fldChar w:fldCharType="end"/>
                </w:r>
              </w:sdtContent>
            </w:sdt>
          </w:p>
          <w:p w14:paraId="0B2445AD" w14:textId="77777777" w:rsidR="00685A51" w:rsidRDefault="00685A51" w:rsidP="00E44C79"/>
          <w:p w14:paraId="0991A2F1" w14:textId="77777777" w:rsidR="00DD060F" w:rsidRDefault="00E207AE" w:rsidP="00E44C79">
            <w:pPr>
              <w:rPr>
                <w:bCs/>
              </w:rPr>
            </w:pPr>
            <w:sdt>
              <w:sdtPr>
                <w:id w:val="770435515"/>
                <w:citation/>
              </w:sdtPr>
              <w:sdtEndPr/>
              <w:sdtContent>
                <w:r w:rsidR="00DD060F">
                  <w:fldChar w:fldCharType="begin"/>
                </w:r>
                <w:r w:rsidR="00DD060F">
                  <w:rPr>
                    <w:bCs/>
                  </w:rPr>
                  <w:instrText xml:space="preserve">CITATION Moh25 \l 2057 </w:instrText>
                </w:r>
                <w:r w:rsidR="00DD060F">
                  <w:fldChar w:fldCharType="separate"/>
                </w:r>
                <w:r w:rsidR="00DD060F">
                  <w:rPr>
                    <w:noProof/>
                  </w:rPr>
                  <w:t>(Moholy-Nagy)</w:t>
                </w:r>
                <w:r w:rsidR="00DD060F">
                  <w:fldChar w:fldCharType="end"/>
                </w:r>
              </w:sdtContent>
            </w:sdt>
          </w:p>
          <w:p w14:paraId="3324A7A8" w14:textId="77777777" w:rsidR="00DD060F" w:rsidRDefault="00DD060F" w:rsidP="00E44C79">
            <w:pPr>
              <w:rPr>
                <w:bCs/>
              </w:rPr>
            </w:pPr>
          </w:p>
          <w:p w14:paraId="2040A309" w14:textId="77777777" w:rsidR="00DD060F" w:rsidRDefault="00E207AE" w:rsidP="00E44C79">
            <w:sdt>
              <w:sdtPr>
                <w:id w:val="-976687367"/>
                <w:citation/>
              </w:sdtPr>
              <w:sdtEndPr/>
              <w:sdtContent>
                <w:r w:rsidR="00DD060F">
                  <w:fldChar w:fldCharType="begin"/>
                </w:r>
                <w:r w:rsidR="00DD060F">
                  <w:rPr>
                    <w:bCs/>
                  </w:rPr>
                  <w:instrText xml:space="preserve"> CITATION Moh29 \l 2057 </w:instrText>
                </w:r>
                <w:r w:rsidR="00DD060F">
                  <w:fldChar w:fldCharType="separate"/>
                </w:r>
                <w:r w:rsidR="00DD060F">
                  <w:rPr>
                    <w:noProof/>
                  </w:rPr>
                  <w:t>(Moholy-Nagy, Von Material zu Architektur)</w:t>
                </w:r>
                <w:r w:rsidR="00DD060F">
                  <w:fldChar w:fldCharType="end"/>
                </w:r>
              </w:sdtContent>
            </w:sdt>
            <w:r w:rsidR="00DD060F">
              <w:t xml:space="preserve"> </w:t>
            </w:r>
          </w:p>
          <w:p w14:paraId="6ABB634A" w14:textId="77777777" w:rsidR="00DD060F" w:rsidRDefault="00DD060F" w:rsidP="00E44C79"/>
          <w:p w14:paraId="31DCF19D" w14:textId="77777777" w:rsidR="00DD060F" w:rsidRDefault="00E207AE" w:rsidP="00E44C79">
            <w:sdt>
              <w:sdtPr>
                <w:id w:val="1760715984"/>
                <w:citation/>
              </w:sdtPr>
              <w:sdtEndPr/>
              <w:sdtContent>
                <w:r w:rsidR="00DD060F">
                  <w:fldChar w:fldCharType="begin"/>
                </w:r>
                <w:r w:rsidR="00DD060F">
                  <w:instrText xml:space="preserve"> CITATION Moh32 \l 2057 </w:instrText>
                </w:r>
                <w:r w:rsidR="00DD060F">
                  <w:fldChar w:fldCharType="separate"/>
                </w:r>
                <w:r w:rsidR="00DD060F">
                  <w:rPr>
                    <w:noProof/>
                  </w:rPr>
                  <w:t>(Moholy-Nagy and Hoffmann, The New Vision)</w:t>
                </w:r>
                <w:r w:rsidR="00DD060F">
                  <w:fldChar w:fldCharType="end"/>
                </w:r>
              </w:sdtContent>
            </w:sdt>
          </w:p>
          <w:p w14:paraId="042DE4D0" w14:textId="77777777" w:rsidR="00DD060F" w:rsidRDefault="00DD060F" w:rsidP="00E44C79"/>
          <w:p w14:paraId="6FAFABB1" w14:textId="77777777" w:rsidR="00DD060F" w:rsidRDefault="00E207AE" w:rsidP="00E44C79">
            <w:sdt>
              <w:sdtPr>
                <w:id w:val="-1659380957"/>
                <w:citation/>
              </w:sdtPr>
              <w:sdtEndPr/>
              <w:sdtContent>
                <w:r w:rsidR="00DD060F">
                  <w:fldChar w:fldCharType="begin"/>
                </w:r>
                <w:r w:rsidR="00DD060F">
                  <w:instrText xml:space="preserve"> CITATION Moh47 \l 2057 </w:instrText>
                </w:r>
                <w:r w:rsidR="00DD060F">
                  <w:fldChar w:fldCharType="separate"/>
                </w:r>
                <w:r w:rsidR="00DD060F">
                  <w:rPr>
                    <w:noProof/>
                  </w:rPr>
                  <w:t>(Moholy-Nagy, Vision in Motion)</w:t>
                </w:r>
                <w:r w:rsidR="00DD060F">
                  <w:fldChar w:fldCharType="end"/>
                </w:r>
              </w:sdtContent>
            </w:sdt>
          </w:p>
          <w:p w14:paraId="415AA4FB" w14:textId="77777777" w:rsidR="00E44C79" w:rsidRDefault="00E44C79" w:rsidP="00E44C79"/>
          <w:p w14:paraId="4D77F871" w14:textId="77777777" w:rsidR="00DD060F" w:rsidRDefault="00E207AE" w:rsidP="00E44C79">
            <w:sdt>
              <w:sdtPr>
                <w:id w:val="-484236306"/>
                <w:citation/>
              </w:sdtPr>
              <w:sdtEndPr/>
              <w:sdtContent>
                <w:r w:rsidR="001E6BC3">
                  <w:fldChar w:fldCharType="begin"/>
                </w:r>
                <w:r w:rsidR="001E6BC3">
                  <w:instrText xml:space="preserve"> CITATION Passuth \l 2057 </w:instrText>
                </w:r>
                <w:r w:rsidR="001E6BC3">
                  <w:fldChar w:fldCharType="separate"/>
                </w:r>
                <w:r w:rsidR="001E6BC3">
                  <w:rPr>
                    <w:noProof/>
                  </w:rPr>
                  <w:t>(Passuth, Bakos and Moholy-Nagy)</w:t>
                </w:r>
                <w:r w:rsidR="001E6BC3">
                  <w:fldChar w:fldCharType="end"/>
                </w:r>
              </w:sdtContent>
            </w:sdt>
          </w:p>
          <w:p w14:paraId="0E82D6ED" w14:textId="77777777" w:rsidR="00E44C79" w:rsidRDefault="00E44C79" w:rsidP="008A5B87"/>
          <w:sdt>
            <w:sdtPr>
              <w:alias w:val="Further reading"/>
              <w:tag w:val="furtherReading"/>
              <w:id w:val="-1516217107"/>
              <w:placeholder>
                <w:docPart w:val="9EF3E2507D5B4D0989C6718FE458036F"/>
              </w:placeholder>
              <w:showingPlcHdr/>
            </w:sdtPr>
            <w:sdtEndPr/>
            <w:sdtContent>
              <w:p w14:paraId="4C7C0DB3" w14:textId="3E5F895A" w:rsidR="003235A7" w:rsidRDefault="006356A9" w:rsidP="006356A9">
                <w:r>
                  <w:rPr>
                    <w:rStyle w:val="PlaceholderText"/>
                  </w:rPr>
                  <w:t>[Enter citations for further reading here]</w:t>
                </w:r>
              </w:p>
            </w:sdtContent>
          </w:sdt>
        </w:tc>
      </w:tr>
    </w:tbl>
    <w:p w14:paraId="33B41516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D866D" w14:textId="77777777" w:rsidR="00E207AE" w:rsidRDefault="00E207AE" w:rsidP="007A0D55">
      <w:pPr>
        <w:spacing w:after="0" w:line="240" w:lineRule="auto"/>
      </w:pPr>
      <w:r>
        <w:separator/>
      </w:r>
    </w:p>
  </w:endnote>
  <w:endnote w:type="continuationSeparator" w:id="0">
    <w:p w14:paraId="4B05F60A" w14:textId="77777777" w:rsidR="00E207AE" w:rsidRDefault="00E207A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756245" w14:textId="77777777" w:rsidR="00E207AE" w:rsidRDefault="00E207AE" w:rsidP="007A0D55">
      <w:pPr>
        <w:spacing w:after="0" w:line="240" w:lineRule="auto"/>
      </w:pPr>
      <w:r>
        <w:separator/>
      </w:r>
    </w:p>
  </w:footnote>
  <w:footnote w:type="continuationSeparator" w:id="0">
    <w:p w14:paraId="104280CF" w14:textId="77777777" w:rsidR="00E207AE" w:rsidRDefault="00E207A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C6C2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F2D354F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CB6415"/>
    <w:multiLevelType w:val="hybridMultilevel"/>
    <w:tmpl w:val="89A038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DF"/>
    <w:rsid w:val="0002679E"/>
    <w:rsid w:val="00032559"/>
    <w:rsid w:val="00036ADF"/>
    <w:rsid w:val="00052040"/>
    <w:rsid w:val="00063929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E6BC3"/>
    <w:rsid w:val="00210C03"/>
    <w:rsid w:val="002162E2"/>
    <w:rsid w:val="00225C5A"/>
    <w:rsid w:val="00230B10"/>
    <w:rsid w:val="00234353"/>
    <w:rsid w:val="00244BB0"/>
    <w:rsid w:val="002A0A0D"/>
    <w:rsid w:val="002B0B37"/>
    <w:rsid w:val="002F398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56A9"/>
    <w:rsid w:val="00685A51"/>
    <w:rsid w:val="006D0412"/>
    <w:rsid w:val="007411B9"/>
    <w:rsid w:val="00760035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A23CD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CF65B5"/>
    <w:rsid w:val="00D112E9"/>
    <w:rsid w:val="00D656DA"/>
    <w:rsid w:val="00D83300"/>
    <w:rsid w:val="00D84057"/>
    <w:rsid w:val="00DC6B48"/>
    <w:rsid w:val="00DD060F"/>
    <w:rsid w:val="00DF01B0"/>
    <w:rsid w:val="00E207AE"/>
    <w:rsid w:val="00E44C79"/>
    <w:rsid w:val="00E85A05"/>
    <w:rsid w:val="00E95829"/>
    <w:rsid w:val="00EA606C"/>
    <w:rsid w:val="00EB0C8C"/>
    <w:rsid w:val="00EB51FD"/>
    <w:rsid w:val="00EB77DB"/>
    <w:rsid w:val="00ED139F"/>
    <w:rsid w:val="00EF413E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A7C1"/>
  <w15:chartTrackingRefBased/>
  <w15:docId w15:val="{2CF42F5C-AFA3-4570-8506-03E55082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ListParagraph">
    <w:name w:val="List Paragraph"/>
    <w:basedOn w:val="Normal"/>
    <w:uiPriority w:val="34"/>
    <w:semiHidden/>
    <w:qFormat/>
    <w:rsid w:val="00036AD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qFormat/>
    <w:rsid w:val="00BA23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2F39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2F398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398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F39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39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F398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98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6356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ocks-studio.com/img/blog/light-prop-moholy-nagy-04.jpg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rina%20Connor\Dropbox\Corrina%20Connor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AD7ADAC99A4AFA896BD04F2D29A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CBE23-794B-439A-8D59-83A3F0FAF959}"/>
      </w:docPartPr>
      <w:docPartBody>
        <w:p w:rsidR="00C34532" w:rsidRDefault="00633F2D">
          <w:pPr>
            <w:pStyle w:val="4EAD7ADAC99A4AFA896BD04F2D29A11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6CFBB7D45FF4D0BBFFB9D7BF600A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F6FDE-0676-4743-84BA-7FE9081592F1}"/>
      </w:docPartPr>
      <w:docPartBody>
        <w:p w:rsidR="00C34532" w:rsidRDefault="00633F2D">
          <w:pPr>
            <w:pStyle w:val="06CFBB7D45FF4D0BBFFB9D7BF600A03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4C64A7729844875A56F96D55B0BF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C2A65-4F9E-409B-80F0-40D3649A3270}"/>
      </w:docPartPr>
      <w:docPartBody>
        <w:p w:rsidR="00C34532" w:rsidRDefault="00633F2D">
          <w:pPr>
            <w:pStyle w:val="B4C64A7729844875A56F96D55B0BFA0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51FE902DBAC4F599B01CA3FD35F4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A148B-AD76-40B0-8FC8-592C052A54D8}"/>
      </w:docPartPr>
      <w:docPartBody>
        <w:p w:rsidR="00C34532" w:rsidRDefault="00633F2D">
          <w:pPr>
            <w:pStyle w:val="D51FE902DBAC4F599B01CA3FD35F43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57829A201924DC2981803A2F148E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3CE42-DA3B-4481-BC59-A6F1E407442B}"/>
      </w:docPartPr>
      <w:docPartBody>
        <w:p w:rsidR="00C34532" w:rsidRDefault="00633F2D">
          <w:pPr>
            <w:pStyle w:val="057829A201924DC2981803A2F148E49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02CA24710AF4E39A705E4127FBE4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A03F3-099C-488D-A604-7A2893E86050}"/>
      </w:docPartPr>
      <w:docPartBody>
        <w:p w:rsidR="00C34532" w:rsidRDefault="00633F2D">
          <w:pPr>
            <w:pStyle w:val="802CA24710AF4E39A705E4127FBE483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32360DFC019477F9F400D99C2C92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32B95-925F-4D92-A84E-1DE4877229B2}"/>
      </w:docPartPr>
      <w:docPartBody>
        <w:p w:rsidR="00C34532" w:rsidRDefault="00633F2D">
          <w:pPr>
            <w:pStyle w:val="232360DFC019477F9F400D99C2C922F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5F26FB9758247F0AE852181FD634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0C7E8-EE18-4089-AE73-749BAE642A05}"/>
      </w:docPartPr>
      <w:docPartBody>
        <w:p w:rsidR="00C34532" w:rsidRDefault="00633F2D">
          <w:pPr>
            <w:pStyle w:val="65F26FB9758247F0AE852181FD63410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6BD79D7C18C4347BA08643283329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963B3-C11D-4F35-B20F-CCCF3D1C6915}"/>
      </w:docPartPr>
      <w:docPartBody>
        <w:p w:rsidR="00C34532" w:rsidRDefault="00633F2D">
          <w:pPr>
            <w:pStyle w:val="46BD79D7C18C4347BA086432833291A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93D54B6B6B9DD4C9AABC7371BFAC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E6CE6-B0A3-BB40-8627-6B7759A9B895}"/>
      </w:docPartPr>
      <w:docPartBody>
        <w:p w:rsidR="00697CF2" w:rsidRDefault="00591925" w:rsidP="00591925">
          <w:pPr>
            <w:pStyle w:val="593D54B6B6B9DD4C9AABC7371BFAC70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2D"/>
    <w:rsid w:val="00591925"/>
    <w:rsid w:val="00633F2D"/>
    <w:rsid w:val="00697CF2"/>
    <w:rsid w:val="006D291E"/>
    <w:rsid w:val="00BC6866"/>
    <w:rsid w:val="00C34532"/>
    <w:rsid w:val="00CE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1925"/>
    <w:rPr>
      <w:color w:val="808080"/>
    </w:rPr>
  </w:style>
  <w:style w:type="paragraph" w:customStyle="1" w:styleId="4EAD7ADAC99A4AFA896BD04F2D29A11C">
    <w:name w:val="4EAD7ADAC99A4AFA896BD04F2D29A11C"/>
  </w:style>
  <w:style w:type="paragraph" w:customStyle="1" w:styleId="06CFBB7D45FF4D0BBFFB9D7BF600A03B">
    <w:name w:val="06CFBB7D45FF4D0BBFFB9D7BF600A03B"/>
  </w:style>
  <w:style w:type="paragraph" w:customStyle="1" w:styleId="B4C64A7729844875A56F96D55B0BFA07">
    <w:name w:val="B4C64A7729844875A56F96D55B0BFA07"/>
  </w:style>
  <w:style w:type="paragraph" w:customStyle="1" w:styleId="254156B7A924486491D2A4E21080C2E9">
    <w:name w:val="254156B7A924486491D2A4E21080C2E9"/>
  </w:style>
  <w:style w:type="paragraph" w:customStyle="1" w:styleId="D51FE902DBAC4F599B01CA3FD35F43A4">
    <w:name w:val="D51FE902DBAC4F599B01CA3FD35F43A4"/>
  </w:style>
  <w:style w:type="paragraph" w:customStyle="1" w:styleId="057829A201924DC2981803A2F148E490">
    <w:name w:val="057829A201924DC2981803A2F148E490"/>
  </w:style>
  <w:style w:type="paragraph" w:customStyle="1" w:styleId="802CA24710AF4E39A705E4127FBE483B">
    <w:name w:val="802CA24710AF4E39A705E4127FBE483B"/>
  </w:style>
  <w:style w:type="paragraph" w:customStyle="1" w:styleId="232360DFC019477F9F400D99C2C922FB">
    <w:name w:val="232360DFC019477F9F400D99C2C922FB"/>
  </w:style>
  <w:style w:type="paragraph" w:customStyle="1" w:styleId="65F26FB9758247F0AE852181FD634107">
    <w:name w:val="65F26FB9758247F0AE852181FD634107"/>
  </w:style>
  <w:style w:type="paragraph" w:customStyle="1" w:styleId="46BD79D7C18C4347BA086432833291A3">
    <w:name w:val="46BD79D7C18C4347BA086432833291A3"/>
  </w:style>
  <w:style w:type="paragraph" w:customStyle="1" w:styleId="9EF3E2507D5B4D0989C6718FE458036F">
    <w:name w:val="9EF3E2507D5B4D0989C6718FE458036F"/>
  </w:style>
  <w:style w:type="paragraph" w:customStyle="1" w:styleId="593D54B6B6B9DD4C9AABC7371BFAC702">
    <w:name w:val="593D54B6B6B9DD4C9AABC7371BFAC702"/>
    <w:rsid w:val="00591925"/>
    <w:pPr>
      <w:spacing w:after="0" w:line="240" w:lineRule="auto"/>
    </w:pPr>
    <w:rPr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Botar</b:Tag>
    <b:SourceType>Book</b:SourceType>
    <b:Guid>{42826125-5B74-49D8-9F87-6883563B6401}</b:Guid>
    <b:Title>Technical Detours: The Early Moholy-Nagy Reconsidered</b:Title>
    <b:Year>2006</b:Year>
    <b:Author>
      <b:Author>
        <b:NameList>
          <b:Person>
            <b:Last>Botar</b:Last>
            <b:First>Oliver</b:First>
          </b:Person>
        </b:NameList>
      </b:Author>
    </b:Author>
    <b:City>New York</b:City>
    <b:Publisher>Art Centre of the Graduate Centre, City University of New York</b:Publisher>
    <b:RefOrder>1</b:RefOrder>
  </b:Source>
  <b:Source>
    <b:Tag>David</b:Tag>
    <b:SourceType>Book</b:SourceType>
    <b:Guid>{0809668E-23D9-4CD7-9453-3619F2AE7E03}</b:Guid>
    <b:Author>
      <b:Editor>
        <b:NameList>
          <b:Person>
            <b:Last>David</b:Last>
            <b:First>Catherine</b:First>
          </b:Person>
        </b:NameList>
      </b:Editor>
    </b:Author>
    <b:Title>László Moholy-Nagy</b:Title>
    <b:Year>1991</b:Year>
    <b:City>Stuttgart</b:City>
    <b:Publisher>Verlag Gerd Hatje</b:Publisher>
    <b:RefOrder>2</b:RefOrder>
  </b:Source>
  <b:Source>
    <b:Tag>Engelbrecht</b:Tag>
    <b:SourceType>Book</b:SourceType>
    <b:Guid>{00832046-3295-4363-A910-998F7BE024F9}</b:Guid>
    <b:Author>
      <b:Author>
        <b:NameList>
          <b:Person>
            <b:Last>Engelbrecht</b:Last>
            <b:First>Lloyd</b:First>
          </b:Person>
        </b:NameList>
      </b:Author>
    </b:Author>
    <b:Title>Moholy-Nagy: Mentor to Modernism</b:Title>
    <b:Year>2009</b:Year>
    <b:City>Cincinnati</b:City>
    <b:Publisher>Flying Trapeze Press</b:Publisher>
    <b:RefOrder>3</b:RefOrder>
  </b:Source>
  <b:Source>
    <b:Tag>Haus</b:Tag>
    <b:SourceType>Book</b:SourceType>
    <b:Guid>{355993CC-3275-40B1-BB69-59054442279A}</b:Guid>
    <b:Author>
      <b:Author>
        <b:NameList>
          <b:Person>
            <b:Last>Haus</b:Last>
            <b:First>Andreas</b:First>
          </b:Person>
        </b:NameList>
      </b:Author>
    </b:Author>
    <b:Title>Moholy-Nagy: Fotos und Fotogramme</b:Title>
    <b:Year>1978</b:Year>
    <b:City>Munich</b:City>
    <b:Publisher>Schirmer-Mosel</b:Publisher>
    <b:RefOrder>4</b:RefOrder>
  </b:Source>
  <b:Source>
    <b:Tag>Hight</b:Tag>
    <b:SourceType>Book</b:SourceType>
    <b:Guid>{9234C1CB-B49A-4F14-9B42-60370A3E33FD}</b:Guid>
    <b:Author>
      <b:Author>
        <b:NameList>
          <b:Person>
            <b:Last>Hight</b:Last>
            <b:First>Eleanor</b:First>
          </b:Person>
        </b:NameList>
      </b:Author>
    </b:Author>
    <b:Title>Picturing Modernism: Moholy-Nagy and Photography in Weimar Germany</b:Title>
    <b:Year>1995</b:Year>
    <b:City>Cambridge, Mass.</b:City>
    <b:Publisher>MIT Press</b:Publisher>
    <b:RefOrder>6</b:RefOrder>
  </b:Source>
  <b:Source>
    <b:Tag>Lusk</b:Tag>
    <b:SourceType>Book</b:SourceType>
    <b:Guid>{1D9FC68D-5BF6-40BD-8927-2C8501A06AA4}</b:Guid>
    <b:Title>Montagen ins Blaue</b:Title>
    <b:Year>1980</b:Year>
    <b:Author>
      <b:Author>
        <b:NameList>
          <b:Person>
            <b:Last>Lusk</b:Last>
            <b:First>Irene-Charlotte</b:First>
          </b:Person>
        </b:NameList>
      </b:Author>
    </b:Author>
    <b:City>Gliessen</b:City>
    <b:Publisher>Anabas</b:Publisher>
    <b:RefOrder>8</b:RefOrder>
  </b:Source>
  <b:Source>
    <b:Tag>Moh25</b:Tag>
    <b:SourceType>Book</b:SourceType>
    <b:Guid>{07337023-78BB-4228-BF60-8B60E2A79A1E}</b:Guid>
    <b:Author>
      <b:Author>
        <b:NameList>
          <b:Person>
            <b:Last>Moholy-Nagy</b:Last>
            <b:First>László</b:First>
          </b:Person>
        </b:NameList>
      </b:Author>
    </b:Author>
    <b:Title>Malerei, Photographie, Film</b:Title>
    <b:Year>1925</b:Year>
    <b:City>Munich</b:City>
    <b:Publisher>Langen</b:Publisher>
    <b:RefOrder>9</b:RefOrder>
  </b:Source>
  <b:Source>
    <b:Tag>Moh29</b:Tag>
    <b:SourceType>Book</b:SourceType>
    <b:Guid>{AFD06D34-2069-4325-83D8-E88286B8D372}</b:Guid>
    <b:Author>
      <b:Author>
        <b:NameList>
          <b:Person>
            <b:Last>Moholy-Nagy</b:Last>
            <b:First>László</b:First>
          </b:Person>
        </b:NameList>
      </b:Author>
    </b:Author>
    <b:Title>Von Material zu Architektur</b:Title>
    <b:Year>1929</b:Year>
    <b:City>Munich</b:City>
    <b:Publisher>Langen</b:Publisher>
    <b:RefOrder>10</b:RefOrder>
  </b:Source>
  <b:Source>
    <b:Tag>Moh32</b:Tag>
    <b:SourceType>Book</b:SourceType>
    <b:Guid>{3FB3C997-22E3-41B9-8537-8E445ADAAD42}</b:Guid>
    <b:Author>
      <b:Author>
        <b:NameList>
          <b:Person>
            <b:Last>Moholy-Nagy</b:Last>
            <b:First>László</b:First>
          </b:Person>
          <b:Person>
            <b:Last>Hoffmann</b:Last>
            <b:First>Daphne</b:First>
            <b:Middle>M.</b:Middle>
          </b:Person>
        </b:NameList>
      </b:Author>
    </b:Author>
    <b:Title>The New Vision</b:Title>
    <b:Year>1932</b:Year>
    <b:City>New York</b:City>
    <b:Publisher>Brewer, Warren &amp; Putnam</b:Publisher>
    <b:RefOrder>11</b:RefOrder>
  </b:Source>
  <b:Source>
    <b:Tag>Moh47</b:Tag>
    <b:SourceType>Book</b:SourceType>
    <b:Guid>{C709FDF9-8D27-49F3-AB56-A936C98CD114}</b:Guid>
    <b:Author>
      <b:Author>
        <b:NameList>
          <b:Person>
            <b:Last>Moholy-Nagy</b:Last>
            <b:First>László</b:First>
          </b:Person>
        </b:NameList>
      </b:Author>
    </b:Author>
    <b:Title>Vision in Motion</b:Title>
    <b:Year>1947</b:Year>
    <b:City>Chicago</b:City>
    <b:Publisher>P. Theobald</b:Publisher>
    <b:RefOrder>12</b:RefOrder>
  </b:Source>
  <b:Source>
    <b:Tag>Passuth</b:Tag>
    <b:SourceType>Book</b:SourceType>
    <b:Guid>{6CFDB183-596C-4851-ACCF-63C1BC060FC9}</b:Guid>
    <b:Author>
      <b:Author>
        <b:NameList>
          <b:Person>
            <b:Last>Passuth</b:Last>
            <b:First>Krisztina</b:First>
          </b:Person>
          <b:Person>
            <b:Last>Bakos</b:Last>
            <b:First>Katalin</b:First>
          </b:Person>
          <b:Person>
            <b:Last>Moholy-Nagy</b:Last>
            <b:First>Hattula</b:First>
          </b:Person>
        </b:NameList>
      </b:Author>
    </b:Author>
    <b:Title>Moholy-Nagy</b:Title>
    <b:Year>1982</b:Year>
    <b:City>Budapest</b:City>
    <b:Publisher>Corvina Kiadó</b:Publisher>
    <b:RefOrder>13</b:RefOrder>
  </b:Source>
  <b:Source>
    <b:Tag>Hug</b:Tag>
    <b:SourceType>InternetSite</b:SourceType>
    <b:Guid>{4D4CBD58-0A0A-6B46-9CC5-A783DE802473}</b:Guid>
    <b:Title>Moholy-Nagy Foundation </b:Title>
    <b:URL>http://moholy-nagy.org</b:URL>
    <b:ProductionCompany>The Moholy-Nage Foundation, Inc.</b:ProductionCompany>
    <b:Year>2015</b:Year>
    <b:RefOrder>7</b:RefOrder>
  </b:Source>
  <b:Source>
    <b:Tag>Heyne</b:Tag>
    <b:SourceType>Book</b:SourceType>
    <b:Guid>{30ED4AEC-22A8-BE48-85CD-3EF6B40655BC}</b:Guid>
    <b:Author>
      <b:Editor>
        <b:NameList>
          <b:Person>
            <b:Last>Heyne</b:Last>
            <b:First>Renate</b:First>
          </b:Person>
          <b:Person>
            <b:Last>Neusüss</b:Last>
            <b:First>Floris</b:First>
            <b:Middle>M.</b:Middle>
          </b:Person>
          <b:Person>
            <b:Last>Moholy-Nagy</b:Last>
            <b:First>Hattula</b:First>
          </b:Person>
        </b:NameList>
      </b:Editor>
      <b:Author>
        <b:NameList>
          <b:Person>
            <b:Last>Molderings</b:Last>
            <b:First>Herbert</b:First>
          </b:Person>
        </b:NameList>
      </b:Author>
    </b:Author>
    <b:Title>Moholy-Nagy. The Photograms. Catalogue Raisonné</b:Title>
    <b:Year>2009</b:Year>
    <b:City>Ostfildern</b:City>
    <b:Publisher>Hatje Cantz</b:Publisher>
    <b:RefOrder>5</b:RefOrder>
  </b:Source>
</b:Sources>
</file>

<file path=customXml/itemProps1.xml><?xml version="1.0" encoding="utf-8"?>
<ds:datastoreItem xmlns:ds="http://schemas.openxmlformats.org/officeDocument/2006/customXml" ds:itemID="{5E102AF8-1350-F046-803C-6A33A5E19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C:\Users\Corrina Connor\Dropbox\Corrina Connor\Routledge Enyclopedia of Modernism Word Template.dotx</Template>
  <TotalTime>64</TotalTime>
  <Pages>3</Pages>
  <Words>840</Words>
  <Characters>4792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Corrina Connor</dc:creator>
  <cp:keywords/>
  <dc:description/>
  <cp:lastModifiedBy>Amy Tang</cp:lastModifiedBy>
  <cp:revision>13</cp:revision>
  <dcterms:created xsi:type="dcterms:W3CDTF">2015-10-07T15:25:00Z</dcterms:created>
  <dcterms:modified xsi:type="dcterms:W3CDTF">2016-06-17T01:08:00Z</dcterms:modified>
</cp:coreProperties>
</file>