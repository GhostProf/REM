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E03FC6" w14:textId="77777777" w:rsidTr="00922950">
        <w:tc>
          <w:tcPr>
            <w:tcW w:w="491" w:type="dxa"/>
            <w:vMerge w:val="restart"/>
            <w:shd w:val="clear" w:color="auto" w:fill="A6A6A6" w:themeFill="background1" w:themeFillShade="A6"/>
            <w:textDirection w:val="btLr"/>
          </w:tcPr>
          <w:p w14:paraId="2C346B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AB985059644691AFE676F848E12342"/>
            </w:placeholder>
            <w:showingPlcHdr/>
            <w:dropDownList>
              <w:listItem w:displayText="Dr." w:value="Dr."/>
              <w:listItem w:displayText="Prof." w:value="Prof."/>
            </w:dropDownList>
          </w:sdtPr>
          <w:sdtEndPr/>
          <w:sdtContent>
            <w:tc>
              <w:tcPr>
                <w:tcW w:w="1259" w:type="dxa"/>
              </w:tcPr>
              <w:p w14:paraId="720D4E2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D89F72D7744815901992BD9161DA03"/>
            </w:placeholder>
            <w:text/>
          </w:sdtPr>
          <w:sdtEndPr/>
          <w:sdtContent>
            <w:tc>
              <w:tcPr>
                <w:tcW w:w="2073" w:type="dxa"/>
              </w:tcPr>
              <w:p w14:paraId="037B94D9" w14:textId="77777777" w:rsidR="00B574C9" w:rsidRDefault="007B4FD0" w:rsidP="00922950">
                <w:proofErr w:type="spellStart"/>
                <w:r w:rsidRPr="007B4FD0">
                  <w:t>Ndubuisi</w:t>
                </w:r>
                <w:proofErr w:type="spellEnd"/>
              </w:p>
            </w:tc>
          </w:sdtContent>
        </w:sdt>
        <w:sdt>
          <w:sdtPr>
            <w:alias w:val="Middle name"/>
            <w:tag w:val="authorMiddleName"/>
            <w:id w:val="-2076034781"/>
            <w:placeholder>
              <w:docPart w:val="F14825853009474181588D015AF80D1D"/>
            </w:placeholder>
            <w:showingPlcHdr/>
            <w:text/>
          </w:sdtPr>
          <w:sdtEndPr/>
          <w:sdtContent>
            <w:tc>
              <w:tcPr>
                <w:tcW w:w="2551" w:type="dxa"/>
              </w:tcPr>
              <w:p w14:paraId="3709ED53" w14:textId="77777777" w:rsidR="00B574C9" w:rsidRDefault="00B574C9" w:rsidP="00922950">
                <w:r>
                  <w:rPr>
                    <w:rStyle w:val="PlaceholderText"/>
                  </w:rPr>
                  <w:t>[Middle name]</w:t>
                </w:r>
              </w:p>
            </w:tc>
          </w:sdtContent>
        </w:sdt>
        <w:sdt>
          <w:sdtPr>
            <w:alias w:val="Last name"/>
            <w:tag w:val="authorLastName"/>
            <w:id w:val="-1088529830"/>
            <w:placeholder>
              <w:docPart w:val="8C5B4A9A0AF04096A07E052B7D14EEA5"/>
            </w:placeholder>
            <w:text/>
          </w:sdtPr>
          <w:sdtEndPr/>
          <w:sdtContent>
            <w:tc>
              <w:tcPr>
                <w:tcW w:w="2642" w:type="dxa"/>
              </w:tcPr>
              <w:p w14:paraId="12E24E3D" w14:textId="77777777" w:rsidR="00B574C9" w:rsidRDefault="007B4FD0" w:rsidP="00922950">
                <w:proofErr w:type="spellStart"/>
                <w:r w:rsidRPr="007B4FD0">
                  <w:t>Ezeluomba</w:t>
                </w:r>
                <w:proofErr w:type="spellEnd"/>
                <w:r w:rsidRPr="007B4FD0">
                  <w:t xml:space="preserve">  </w:t>
                </w:r>
              </w:p>
            </w:tc>
          </w:sdtContent>
        </w:sdt>
      </w:tr>
      <w:tr w:rsidR="00B574C9" w14:paraId="23B248DB" w14:textId="77777777" w:rsidTr="001A6A06">
        <w:trPr>
          <w:trHeight w:val="986"/>
        </w:trPr>
        <w:tc>
          <w:tcPr>
            <w:tcW w:w="491" w:type="dxa"/>
            <w:vMerge/>
            <w:shd w:val="clear" w:color="auto" w:fill="A6A6A6" w:themeFill="background1" w:themeFillShade="A6"/>
          </w:tcPr>
          <w:p w14:paraId="4BFB3897" w14:textId="77777777" w:rsidR="00B574C9" w:rsidRPr="001A6A06" w:rsidRDefault="00B574C9" w:rsidP="00CF1542">
            <w:pPr>
              <w:jc w:val="center"/>
              <w:rPr>
                <w:b/>
                <w:color w:val="FFFFFF" w:themeColor="background1"/>
              </w:rPr>
            </w:pPr>
          </w:p>
        </w:tc>
        <w:sdt>
          <w:sdtPr>
            <w:alias w:val="Biography"/>
            <w:tag w:val="authorBiography"/>
            <w:id w:val="938807824"/>
            <w:placeholder>
              <w:docPart w:val="B735649B7CB94EFC84D336B0148E23F3"/>
            </w:placeholder>
            <w:showingPlcHdr/>
          </w:sdtPr>
          <w:sdtEndPr/>
          <w:sdtContent>
            <w:tc>
              <w:tcPr>
                <w:tcW w:w="8525" w:type="dxa"/>
                <w:gridSpan w:val="4"/>
              </w:tcPr>
              <w:p w14:paraId="7FB6D264" w14:textId="77777777" w:rsidR="00B574C9" w:rsidRDefault="00B574C9" w:rsidP="00922950">
                <w:r>
                  <w:rPr>
                    <w:rStyle w:val="PlaceholderText"/>
                  </w:rPr>
                  <w:t>[Enter your biography]</w:t>
                </w:r>
              </w:p>
            </w:tc>
          </w:sdtContent>
        </w:sdt>
      </w:tr>
      <w:tr w:rsidR="00B574C9" w14:paraId="14A56654" w14:textId="77777777" w:rsidTr="001A6A06">
        <w:trPr>
          <w:trHeight w:val="986"/>
        </w:trPr>
        <w:tc>
          <w:tcPr>
            <w:tcW w:w="491" w:type="dxa"/>
            <w:vMerge/>
            <w:shd w:val="clear" w:color="auto" w:fill="A6A6A6" w:themeFill="background1" w:themeFillShade="A6"/>
          </w:tcPr>
          <w:p w14:paraId="09A1BD39" w14:textId="77777777" w:rsidR="00B574C9" w:rsidRPr="001A6A06" w:rsidRDefault="00B574C9" w:rsidP="00CF1542">
            <w:pPr>
              <w:jc w:val="center"/>
              <w:rPr>
                <w:b/>
                <w:color w:val="FFFFFF" w:themeColor="background1"/>
              </w:rPr>
            </w:pPr>
          </w:p>
        </w:tc>
        <w:sdt>
          <w:sdtPr>
            <w:alias w:val="Affiliation"/>
            <w:tag w:val="affiliation"/>
            <w:id w:val="2012937915"/>
            <w:placeholder>
              <w:docPart w:val="70B63544215F45AAAF0EA42B5C3925F9"/>
            </w:placeholder>
            <w:showingPlcHdr/>
            <w:text/>
          </w:sdtPr>
          <w:sdtEndPr/>
          <w:sdtContent>
            <w:tc>
              <w:tcPr>
                <w:tcW w:w="8525" w:type="dxa"/>
                <w:gridSpan w:val="4"/>
              </w:tcPr>
              <w:p w14:paraId="1CE4E802" w14:textId="77777777" w:rsidR="00B574C9" w:rsidRDefault="00B574C9" w:rsidP="00B574C9">
                <w:r>
                  <w:rPr>
                    <w:rStyle w:val="PlaceholderText"/>
                  </w:rPr>
                  <w:t>[Enter the institution with which you are affiliated]</w:t>
                </w:r>
              </w:p>
            </w:tc>
          </w:sdtContent>
        </w:sdt>
      </w:tr>
    </w:tbl>
    <w:p w14:paraId="2853509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823620" w14:textId="77777777" w:rsidTr="00244BB0">
        <w:tc>
          <w:tcPr>
            <w:tcW w:w="9016" w:type="dxa"/>
            <w:shd w:val="clear" w:color="auto" w:fill="A6A6A6" w:themeFill="background1" w:themeFillShade="A6"/>
            <w:tcMar>
              <w:top w:w="113" w:type="dxa"/>
              <w:bottom w:w="113" w:type="dxa"/>
            </w:tcMar>
          </w:tcPr>
          <w:p w14:paraId="1F46E9C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530D9C" w14:textId="77777777" w:rsidTr="003F0D73">
        <w:sdt>
          <w:sdtPr>
            <w:alias w:val="Article headword"/>
            <w:tag w:val="articleHeadword"/>
            <w:id w:val="-361440020"/>
            <w:placeholder>
              <w:docPart w:val="C8CBFD39990A4999959FE360C7F60F5F"/>
            </w:placeholder>
            <w:text/>
          </w:sdtPr>
          <w:sdtEndPr/>
          <w:sdtContent>
            <w:tc>
              <w:tcPr>
                <w:tcW w:w="9016" w:type="dxa"/>
                <w:tcMar>
                  <w:top w:w="113" w:type="dxa"/>
                  <w:bottom w:w="113" w:type="dxa"/>
                </w:tcMar>
              </w:tcPr>
              <w:p w14:paraId="64635F7C" w14:textId="77777777" w:rsidR="003F0D73" w:rsidRPr="00FB589A" w:rsidRDefault="007B4FD0" w:rsidP="007B4FD0">
                <w:r w:rsidRPr="007B4FD0">
                  <w:t>The Zaria Art Society</w:t>
                </w:r>
              </w:p>
            </w:tc>
          </w:sdtContent>
        </w:sdt>
      </w:tr>
      <w:tr w:rsidR="00464699" w14:paraId="47AB1AA6" w14:textId="77777777" w:rsidTr="00911BD7">
        <w:sdt>
          <w:sdtPr>
            <w:alias w:val="Variant headwords"/>
            <w:tag w:val="variantHeadwords"/>
            <w:id w:val="173464402"/>
            <w:placeholder>
              <w:docPart w:val="A5E3328F358F4AC6BD546B3426DBE4CF"/>
            </w:placeholder>
            <w:showingPlcHdr/>
          </w:sdtPr>
          <w:sdtEndPr/>
          <w:sdtContent>
            <w:tc>
              <w:tcPr>
                <w:tcW w:w="9016" w:type="dxa"/>
                <w:tcMar>
                  <w:top w:w="113" w:type="dxa"/>
                  <w:bottom w:w="113" w:type="dxa"/>
                </w:tcMar>
              </w:tcPr>
              <w:p w14:paraId="343DF34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61D091" w14:textId="77777777" w:rsidTr="003F0D73">
        <w:sdt>
          <w:sdtPr>
            <w:alias w:val="Abstract"/>
            <w:tag w:val="abstract"/>
            <w:id w:val="-635871867"/>
            <w:placeholder>
              <w:docPart w:val="01E253E31E784B80B0C7E1DC53A2E768"/>
            </w:placeholder>
          </w:sdtPr>
          <w:sdtEndPr/>
          <w:sdtContent>
            <w:tc>
              <w:tcPr>
                <w:tcW w:w="9016" w:type="dxa"/>
                <w:tcMar>
                  <w:top w:w="113" w:type="dxa"/>
                  <w:bottom w:w="113" w:type="dxa"/>
                </w:tcMar>
              </w:tcPr>
              <w:p w14:paraId="0A2A3810" w14:textId="77777777" w:rsidR="00911BD7" w:rsidRDefault="00911BD7" w:rsidP="00911BD7">
                <w:r w:rsidRPr="00754E33">
                  <w:t xml:space="preserve">Formed in 1958 by a group of undergraduate students </w:t>
                </w:r>
                <w:r>
                  <w:t>in</w:t>
                </w:r>
                <w:r w:rsidRPr="00754E33">
                  <w:t xml:space="preserve"> the Fine Art department of the Nigerian College of Arts</w:t>
                </w:r>
                <w:r>
                  <w:t>,</w:t>
                </w:r>
                <w:r w:rsidRPr="00754E33">
                  <w:t xml:space="preserve"> Science and Technology (later renamed </w:t>
                </w:r>
                <w:proofErr w:type="spellStart"/>
                <w:r w:rsidRPr="00754E33">
                  <w:t>Ahmadu</w:t>
                </w:r>
                <w:proofErr w:type="spellEnd"/>
                <w:r w:rsidRPr="00754E33">
                  <w:t xml:space="preserve"> Bello University, Zaria), the Zaria Art Society was an ideological group that rejected the modes of teaching and producing art at the institution. Sometimes referred to as the ‘Zaria Rebel</w:t>
                </w:r>
                <w:r>
                  <w:t>s,’</w:t>
                </w:r>
                <w:r w:rsidRPr="00754E33">
                  <w:t xml:space="preserve"> the group’s impetus was hinged around the euphoria of pre- and post- independence nationalism of the time, but also the need to create new art</w:t>
                </w:r>
                <w:r>
                  <w:t xml:space="preserve">. </w:t>
                </w:r>
                <w:r w:rsidRPr="00F01BBE">
                  <w:t>The idea that underpinned the form</w:t>
                </w:r>
                <w:r>
                  <w:t>ation of the Zaria Art Society wa</w:t>
                </w:r>
                <w:r w:rsidRPr="00F01BBE">
                  <w:t xml:space="preserve">s predicated </w:t>
                </w:r>
                <w:r>
                  <w:t xml:space="preserve">on </w:t>
                </w:r>
                <w:proofErr w:type="spellStart"/>
                <w:r>
                  <w:t>Uche</w:t>
                </w:r>
                <w:proofErr w:type="spellEnd"/>
                <w:r>
                  <w:t xml:space="preserve"> </w:t>
                </w:r>
                <w:proofErr w:type="spellStart"/>
                <w:r>
                  <w:t>Okeke’s</w:t>
                </w:r>
                <w:proofErr w:type="spellEnd"/>
                <w:r>
                  <w:t xml:space="preserve"> enunciation of Natural Synthesis</w:t>
                </w:r>
                <w:r w:rsidRPr="00F01BBE">
                  <w:t>. As a concept, Natural Synthesis advocate</w:t>
                </w:r>
                <w:r>
                  <w:t>d the fusion</w:t>
                </w:r>
                <w:r w:rsidRPr="00F01BBE">
                  <w:t xml:space="preserve"> of indigenous visual art</w:t>
                </w:r>
                <w:r>
                  <w:t>s</w:t>
                </w:r>
                <w:r w:rsidRPr="00F01BBE">
                  <w:t xml:space="preserve"> with useful western ones. This was central to the Zaria Art Society’s ideology. These artists created works that reflected the diverse </w:t>
                </w:r>
                <w:r>
                  <w:t>cultures of the Nigerian state.</w:t>
                </w:r>
              </w:p>
              <w:p w14:paraId="10B5648E" w14:textId="77777777" w:rsidR="00911BD7" w:rsidRDefault="00911BD7" w:rsidP="00E85A05"/>
              <w:p w14:paraId="19DF4B8B" w14:textId="77777777" w:rsidR="00E85A05" w:rsidRDefault="00911BD7" w:rsidP="00E85A05">
                <w:r>
                  <w:t xml:space="preserve">Members of the Zaria Art Society were concerned with the increasing influence of foreign cultural values and traditions on art in Nigeria, and the consequent erasure or denial of local artistic traditions and ideas. </w:t>
                </w:r>
                <w:r w:rsidRPr="00F01BBE">
                  <w:t>Th</w:t>
                </w:r>
                <w:r>
                  <w:t>us, th</w:t>
                </w:r>
                <w:r w:rsidRPr="00F01BBE">
                  <w:t xml:space="preserve">e concept of ‘Natural Synthesis’ </w:t>
                </w:r>
                <w:r>
                  <w:t>w</w:t>
                </w:r>
                <w:r w:rsidRPr="00F01BBE">
                  <w:t xml:space="preserve">as </w:t>
                </w:r>
                <w:r>
                  <w:t xml:space="preserve">conceived and </w:t>
                </w:r>
                <w:r w:rsidRPr="00F01BBE">
                  <w:t xml:space="preserve">advocated by the group’s founder, </w:t>
                </w:r>
                <w:proofErr w:type="spellStart"/>
                <w:r w:rsidRPr="00F01BBE">
                  <w:t>Uche</w:t>
                </w:r>
                <w:proofErr w:type="spellEnd"/>
                <w:r w:rsidRPr="00F01BBE">
                  <w:t xml:space="preserve"> </w:t>
                </w:r>
                <w:proofErr w:type="spellStart"/>
                <w:r w:rsidRPr="00F01BBE">
                  <w:t>Okeke</w:t>
                </w:r>
                <w:proofErr w:type="spellEnd"/>
                <w:r>
                  <w:t>.</w:t>
                </w:r>
                <w:r w:rsidRPr="00F01BBE">
                  <w:t xml:space="preserve"> Members of the group</w:t>
                </w:r>
                <w:r>
                  <w:t>,</w:t>
                </w:r>
                <w:r w:rsidRPr="00F01BBE">
                  <w:t xml:space="preserve"> includ</w:t>
                </w:r>
                <w:r>
                  <w:t>ing</w:t>
                </w:r>
                <w:r w:rsidRPr="00F01BBE">
                  <w:t xml:space="preserve"> Bruce </w:t>
                </w:r>
                <w:proofErr w:type="spellStart"/>
                <w:r w:rsidRPr="00F01BBE">
                  <w:t>Onobrakpeya</w:t>
                </w:r>
                <w:proofErr w:type="spellEnd"/>
                <w:r w:rsidRPr="00F01BBE">
                  <w:t xml:space="preserve">, Demas </w:t>
                </w:r>
                <w:proofErr w:type="spellStart"/>
                <w:r w:rsidRPr="00F01BBE">
                  <w:t>Nwoko</w:t>
                </w:r>
                <w:proofErr w:type="spellEnd"/>
                <w:r w:rsidRPr="00F01BBE">
                  <w:t xml:space="preserve">, Yusuf </w:t>
                </w:r>
                <w:proofErr w:type="spellStart"/>
                <w:r w:rsidRPr="00F01BBE">
                  <w:t>Grillo</w:t>
                </w:r>
                <w:proofErr w:type="spellEnd"/>
                <w:r w:rsidRPr="00F01BBE">
                  <w:t xml:space="preserve">, Simon </w:t>
                </w:r>
                <w:proofErr w:type="spellStart"/>
                <w:r w:rsidRPr="00F01BBE">
                  <w:t>Okeke</w:t>
                </w:r>
                <w:proofErr w:type="spellEnd"/>
                <w:r w:rsidRPr="00F01BBE">
                  <w:t xml:space="preserve">, </w:t>
                </w:r>
                <w:proofErr w:type="spellStart"/>
                <w:r w:rsidRPr="00F01BBE">
                  <w:t>Jimoh</w:t>
                </w:r>
                <w:proofErr w:type="spellEnd"/>
                <w:r w:rsidRPr="00F01BBE">
                  <w:t xml:space="preserve"> </w:t>
                </w:r>
                <w:proofErr w:type="spellStart"/>
                <w:r w:rsidRPr="00F01BBE">
                  <w:t>Akolo</w:t>
                </w:r>
                <w:proofErr w:type="spellEnd"/>
                <w:r w:rsidRPr="00F01BBE">
                  <w:t xml:space="preserve">, </w:t>
                </w:r>
                <w:proofErr w:type="spellStart"/>
                <w:r w:rsidRPr="00F01BBE">
                  <w:t>Oseloka</w:t>
                </w:r>
                <w:proofErr w:type="spellEnd"/>
                <w:r w:rsidRPr="00F01BBE">
                  <w:t xml:space="preserve"> </w:t>
                </w:r>
                <w:proofErr w:type="spellStart"/>
                <w:r w:rsidRPr="00F01BBE">
                  <w:t>Osadebe</w:t>
                </w:r>
                <w:proofErr w:type="spellEnd"/>
                <w:r w:rsidRPr="00F01BBE">
                  <w:t xml:space="preserve">, </w:t>
                </w:r>
                <w:r>
                  <w:t xml:space="preserve">and </w:t>
                </w:r>
                <w:r w:rsidRPr="00F01BBE">
                  <w:t xml:space="preserve">Emmanuel </w:t>
                </w:r>
                <w:proofErr w:type="spellStart"/>
                <w:r w:rsidRPr="00F01BBE">
                  <w:t>Odita</w:t>
                </w:r>
                <w:proofErr w:type="spellEnd"/>
                <w:r w:rsidRPr="00F01BBE">
                  <w:t xml:space="preserve">, </w:t>
                </w:r>
                <w:r>
                  <w:t xml:space="preserve">responded to the ideas set forth by </w:t>
                </w:r>
                <w:r w:rsidRPr="00F01BBE">
                  <w:t>creat</w:t>
                </w:r>
                <w:r>
                  <w:t>ing</w:t>
                </w:r>
                <w:r w:rsidRPr="00F01BBE">
                  <w:t xml:space="preserve"> works that reflected the diverse cultures of the Nigerian state.</w:t>
                </w:r>
              </w:p>
            </w:tc>
          </w:sdtContent>
        </w:sdt>
      </w:tr>
      <w:tr w:rsidR="003F0D73" w14:paraId="2059911D" w14:textId="77777777" w:rsidTr="003F0D73">
        <w:sdt>
          <w:sdtPr>
            <w:rPr>
              <w:b/>
              <w:bCs/>
              <w:color w:val="5B9BD5" w:themeColor="accent1"/>
              <w:sz w:val="18"/>
              <w:szCs w:val="18"/>
            </w:rPr>
            <w:alias w:val="Article text"/>
            <w:tag w:val="articleText"/>
            <w:id w:val="634067588"/>
            <w:placeholder>
              <w:docPart w:val="397E594756044464920459A841BB7CA4"/>
            </w:placeholder>
          </w:sdtPr>
          <w:sdtEndPr>
            <w:rPr>
              <w:b w:val="0"/>
              <w:bCs w:val="0"/>
              <w:color w:val="auto"/>
              <w:sz w:val="22"/>
              <w:szCs w:val="22"/>
            </w:rPr>
          </w:sdtEndPr>
          <w:sdtContent>
            <w:tc>
              <w:tcPr>
                <w:tcW w:w="9016" w:type="dxa"/>
                <w:tcMar>
                  <w:top w:w="113" w:type="dxa"/>
                  <w:bottom w:w="113" w:type="dxa"/>
                </w:tcMar>
              </w:tcPr>
              <w:p w14:paraId="118AFF94" w14:textId="77777777" w:rsidR="007B4FD0" w:rsidRDefault="007B4FD0" w:rsidP="007B4FD0">
                <w:r w:rsidRPr="00754E33">
                  <w:t xml:space="preserve">Formed in 1958 by a group of undergraduate students </w:t>
                </w:r>
                <w:r>
                  <w:t>in</w:t>
                </w:r>
                <w:r w:rsidRPr="00754E33">
                  <w:t xml:space="preserve"> the Fine Art department of the Nigerian College of Arts</w:t>
                </w:r>
                <w:r>
                  <w:t>,</w:t>
                </w:r>
                <w:r w:rsidRPr="00754E33">
                  <w:t xml:space="preserve"> Science and Technology (later renamed </w:t>
                </w:r>
                <w:proofErr w:type="spellStart"/>
                <w:r w:rsidRPr="00754E33">
                  <w:t>Ahmadu</w:t>
                </w:r>
                <w:proofErr w:type="spellEnd"/>
                <w:r w:rsidRPr="00754E33">
                  <w:t xml:space="preserve"> Bello University, Zaria), the Zaria Art Society was an ideological group that rejected the modes of teaching and producing art at the institution. Sometimes referred to as the ‘Zaria Rebel</w:t>
                </w:r>
                <w:r>
                  <w:t>s</w:t>
                </w:r>
                <w:r w:rsidR="00911BD7">
                  <w:t>,’</w:t>
                </w:r>
                <w:r w:rsidRPr="00754E33">
                  <w:t xml:space="preserve"> the group’s impetus was hinged around the euphoria of pre- and post- independence nationalism of the time, but also the need to create new art</w:t>
                </w:r>
                <w:r>
                  <w:t xml:space="preserve">. </w:t>
                </w:r>
                <w:r w:rsidRPr="00F01BBE">
                  <w:t>The idea that underpinned the form</w:t>
                </w:r>
                <w:r>
                  <w:t>ation of the Zaria Art Society wa</w:t>
                </w:r>
                <w:r w:rsidRPr="00F01BBE">
                  <w:t xml:space="preserve">s predicated </w:t>
                </w:r>
                <w:r>
                  <w:t xml:space="preserve">on </w:t>
                </w:r>
                <w:proofErr w:type="spellStart"/>
                <w:r>
                  <w:t>Uche</w:t>
                </w:r>
                <w:proofErr w:type="spellEnd"/>
                <w:r>
                  <w:t xml:space="preserve"> </w:t>
                </w:r>
                <w:proofErr w:type="spellStart"/>
                <w:r>
                  <w:t>Okeke’s</w:t>
                </w:r>
                <w:proofErr w:type="spellEnd"/>
                <w:r>
                  <w:t xml:space="preserve"> enunciation of Natural Synthesis</w:t>
                </w:r>
                <w:r w:rsidRPr="00F01BBE">
                  <w:t>. As a concept, Natural Synthesis advocate</w:t>
                </w:r>
                <w:r>
                  <w:t>d the fusion</w:t>
                </w:r>
                <w:r w:rsidRPr="00F01BBE">
                  <w:t xml:space="preserve"> of indigenous visual art</w:t>
                </w:r>
                <w:r>
                  <w:t>s</w:t>
                </w:r>
                <w:r w:rsidRPr="00F01BBE">
                  <w:t xml:space="preserve"> with useful western ones. This was central to the Zaria Art Society’s ideology. These artists created works that reflected the diverse </w:t>
                </w:r>
                <w:r>
                  <w:t>cultures of the Nigerian state.</w:t>
                </w:r>
              </w:p>
              <w:p w14:paraId="1C7B8D63" w14:textId="77777777" w:rsidR="007B4FD0" w:rsidRPr="005406B1" w:rsidRDefault="007B4FD0" w:rsidP="007B4FD0">
                <w:pPr>
                  <w:rPr>
                    <w:b/>
                  </w:rPr>
                </w:pPr>
              </w:p>
              <w:p w14:paraId="4AEBC06B" w14:textId="77777777" w:rsidR="007B4FD0" w:rsidRDefault="007B4FD0" w:rsidP="007B4FD0">
                <w:r>
                  <w:t xml:space="preserve">Members of the Zaria Art Society were concerned with the increasing influence of foreign cultural values and traditions on art in Nigeria, and the consequent erasure or denial of local artistic traditions and ideas. </w:t>
                </w:r>
                <w:r w:rsidRPr="00F01BBE">
                  <w:t>Th</w:t>
                </w:r>
                <w:r>
                  <w:t>us, th</w:t>
                </w:r>
                <w:r w:rsidRPr="00F01BBE">
                  <w:t xml:space="preserve">e concept of ‘Natural Synthesis’ </w:t>
                </w:r>
                <w:r>
                  <w:t>w</w:t>
                </w:r>
                <w:r w:rsidRPr="00F01BBE">
                  <w:t xml:space="preserve">as </w:t>
                </w:r>
                <w:r>
                  <w:t xml:space="preserve">conceived and </w:t>
                </w:r>
                <w:r w:rsidRPr="00F01BBE">
                  <w:t xml:space="preserve">advocated by the group’s founder, </w:t>
                </w:r>
                <w:proofErr w:type="spellStart"/>
                <w:r w:rsidRPr="00F01BBE">
                  <w:t>Uche</w:t>
                </w:r>
                <w:proofErr w:type="spellEnd"/>
                <w:r w:rsidRPr="00F01BBE">
                  <w:t xml:space="preserve"> </w:t>
                </w:r>
                <w:proofErr w:type="spellStart"/>
                <w:r w:rsidRPr="00F01BBE">
                  <w:t>Okeke</w:t>
                </w:r>
                <w:proofErr w:type="spellEnd"/>
                <w:r>
                  <w:t>.</w:t>
                </w:r>
                <w:r w:rsidRPr="00F01BBE">
                  <w:t xml:space="preserve"> Members of the group</w:t>
                </w:r>
                <w:r>
                  <w:t>,</w:t>
                </w:r>
                <w:r w:rsidRPr="00F01BBE">
                  <w:t xml:space="preserve"> includ</w:t>
                </w:r>
                <w:r>
                  <w:t>ing</w:t>
                </w:r>
                <w:r w:rsidRPr="00F01BBE">
                  <w:t xml:space="preserve"> Bruce </w:t>
                </w:r>
                <w:proofErr w:type="spellStart"/>
                <w:r w:rsidRPr="00F01BBE">
                  <w:t>Onobrakpeya</w:t>
                </w:r>
                <w:proofErr w:type="spellEnd"/>
                <w:r w:rsidRPr="00F01BBE">
                  <w:t xml:space="preserve">, Demas </w:t>
                </w:r>
                <w:proofErr w:type="spellStart"/>
                <w:r w:rsidRPr="00F01BBE">
                  <w:t>Nwoko</w:t>
                </w:r>
                <w:proofErr w:type="spellEnd"/>
                <w:r w:rsidRPr="00F01BBE">
                  <w:t xml:space="preserve">, Yusuf </w:t>
                </w:r>
                <w:proofErr w:type="spellStart"/>
                <w:r w:rsidRPr="00F01BBE">
                  <w:t>Grillo</w:t>
                </w:r>
                <w:proofErr w:type="spellEnd"/>
                <w:r w:rsidRPr="00F01BBE">
                  <w:t xml:space="preserve">, Simon </w:t>
                </w:r>
                <w:proofErr w:type="spellStart"/>
                <w:r w:rsidRPr="00F01BBE">
                  <w:t>Okeke</w:t>
                </w:r>
                <w:proofErr w:type="spellEnd"/>
                <w:r w:rsidRPr="00F01BBE">
                  <w:t xml:space="preserve">, </w:t>
                </w:r>
                <w:proofErr w:type="spellStart"/>
                <w:r w:rsidRPr="00F01BBE">
                  <w:t>Jimoh</w:t>
                </w:r>
                <w:proofErr w:type="spellEnd"/>
                <w:r w:rsidRPr="00F01BBE">
                  <w:t xml:space="preserve"> </w:t>
                </w:r>
                <w:proofErr w:type="spellStart"/>
                <w:r w:rsidRPr="00F01BBE">
                  <w:t>Akolo</w:t>
                </w:r>
                <w:proofErr w:type="spellEnd"/>
                <w:r w:rsidRPr="00F01BBE">
                  <w:t xml:space="preserve">, </w:t>
                </w:r>
                <w:proofErr w:type="spellStart"/>
                <w:r w:rsidRPr="00F01BBE">
                  <w:t>Oseloka</w:t>
                </w:r>
                <w:proofErr w:type="spellEnd"/>
                <w:r w:rsidRPr="00F01BBE">
                  <w:t xml:space="preserve"> </w:t>
                </w:r>
                <w:proofErr w:type="spellStart"/>
                <w:r w:rsidRPr="00F01BBE">
                  <w:t>Osadebe</w:t>
                </w:r>
                <w:proofErr w:type="spellEnd"/>
                <w:r w:rsidRPr="00F01BBE">
                  <w:t xml:space="preserve">, </w:t>
                </w:r>
                <w:r>
                  <w:t xml:space="preserve">and </w:t>
                </w:r>
                <w:r w:rsidRPr="00F01BBE">
                  <w:t xml:space="preserve">Emmanuel </w:t>
                </w:r>
                <w:proofErr w:type="spellStart"/>
                <w:r w:rsidRPr="00F01BBE">
                  <w:t>Odita</w:t>
                </w:r>
                <w:proofErr w:type="spellEnd"/>
                <w:r w:rsidRPr="00F01BBE">
                  <w:t xml:space="preserve">, </w:t>
                </w:r>
                <w:r>
                  <w:t xml:space="preserve">responded to the ideas set forth by </w:t>
                </w:r>
                <w:r w:rsidRPr="00F01BBE">
                  <w:t>creat</w:t>
                </w:r>
                <w:r>
                  <w:t>ing</w:t>
                </w:r>
                <w:r w:rsidRPr="00F01BBE">
                  <w:t xml:space="preserve"> works that reflected the diverse cultures of the Nigerian state. While Demas </w:t>
                </w:r>
                <w:proofErr w:type="spellStart"/>
                <w:r w:rsidRPr="00F01BBE">
                  <w:t>Nwoko</w:t>
                </w:r>
                <w:proofErr w:type="spellEnd"/>
                <w:r w:rsidRPr="00F01BBE">
                  <w:t xml:space="preserve"> created sculptures akin to the famous </w:t>
                </w:r>
                <w:proofErr w:type="spellStart"/>
                <w:r w:rsidRPr="00F01BBE">
                  <w:t>Nok</w:t>
                </w:r>
                <w:proofErr w:type="spellEnd"/>
                <w:r w:rsidRPr="00F01BBE">
                  <w:t xml:space="preserve"> sculptures, </w:t>
                </w:r>
                <w:proofErr w:type="spellStart"/>
                <w:r w:rsidRPr="00F01BBE">
                  <w:t>Uche</w:t>
                </w:r>
                <w:proofErr w:type="spellEnd"/>
                <w:r w:rsidRPr="00F01BBE">
                  <w:t xml:space="preserve"> </w:t>
                </w:r>
                <w:proofErr w:type="spellStart"/>
                <w:r w:rsidRPr="00F01BBE">
                  <w:lastRenderedPageBreak/>
                  <w:t>Okeke</w:t>
                </w:r>
                <w:proofErr w:type="spellEnd"/>
                <w:r w:rsidRPr="00F01BBE">
                  <w:t xml:space="preserve"> made ink line drawings that echoed traditional </w:t>
                </w:r>
                <w:proofErr w:type="spellStart"/>
                <w:r w:rsidRPr="00F01BBE">
                  <w:rPr>
                    <w:i/>
                  </w:rPr>
                  <w:t>Uli</w:t>
                </w:r>
                <w:proofErr w:type="spellEnd"/>
                <w:r w:rsidRPr="00F01BBE">
                  <w:t xml:space="preserve"> and </w:t>
                </w:r>
                <w:proofErr w:type="spellStart"/>
                <w:r w:rsidRPr="00F01BBE">
                  <w:rPr>
                    <w:i/>
                  </w:rPr>
                  <w:t>Ichi</w:t>
                </w:r>
                <w:proofErr w:type="spellEnd"/>
                <w:r w:rsidRPr="00F01BBE">
                  <w:t xml:space="preserve"> body art among the Igbo of </w:t>
                </w:r>
                <w:proofErr w:type="spellStart"/>
                <w:r w:rsidRPr="00F01BBE">
                  <w:t>southeastern</w:t>
                </w:r>
                <w:proofErr w:type="spellEnd"/>
                <w:r w:rsidRPr="00F01BBE">
                  <w:t xml:space="preserve"> Nigeria. </w:t>
                </w:r>
                <w:r>
                  <w:t xml:space="preserve">Bruce </w:t>
                </w:r>
                <w:proofErr w:type="spellStart"/>
                <w:r w:rsidRPr="00F01BBE">
                  <w:t>Onobrakpeya</w:t>
                </w:r>
                <w:proofErr w:type="spellEnd"/>
                <w:r w:rsidRPr="00F01BBE">
                  <w:t xml:space="preserve"> </w:t>
                </w:r>
                <w:r>
                  <w:t xml:space="preserve">developed the </w:t>
                </w:r>
                <w:proofErr w:type="spellStart"/>
                <w:r>
                  <w:t>plastocasts</w:t>
                </w:r>
                <w:proofErr w:type="spellEnd"/>
                <w:r>
                  <w:t xml:space="preserve"> printing</w:t>
                </w:r>
                <w:r w:rsidRPr="00F01BBE">
                  <w:t xml:space="preserve"> technique, </w:t>
                </w:r>
                <w:r>
                  <w:t>through which</w:t>
                </w:r>
                <w:r w:rsidRPr="00F01BBE">
                  <w:t xml:space="preserve"> he explored </w:t>
                </w:r>
                <w:r>
                  <w:t xml:space="preserve">the </w:t>
                </w:r>
                <w:r w:rsidRPr="00F01BBE">
                  <w:t xml:space="preserve">ideas </w:t>
                </w:r>
                <w:r>
                  <w:t xml:space="preserve">and folklore </w:t>
                </w:r>
                <w:r w:rsidRPr="00F01BBE">
                  <w:t xml:space="preserve">of his </w:t>
                </w:r>
                <w:proofErr w:type="spellStart"/>
                <w:r w:rsidRPr="00F01BBE">
                  <w:t>Urhobo</w:t>
                </w:r>
                <w:proofErr w:type="spellEnd"/>
                <w:r w:rsidRPr="00F01BBE">
                  <w:t xml:space="preserve"> people of </w:t>
                </w:r>
                <w:r>
                  <w:t>Nigeria’s delta region.</w:t>
                </w:r>
              </w:p>
              <w:p w14:paraId="51419E37" w14:textId="77777777" w:rsidR="007B4FD0" w:rsidRPr="00F01BBE" w:rsidDel="00A343D4" w:rsidRDefault="007B4FD0" w:rsidP="007B4FD0"/>
              <w:p w14:paraId="5D5F798C" w14:textId="77777777" w:rsidR="007B4FD0" w:rsidRDefault="007B4FD0" w:rsidP="007B4FD0">
                <w:r>
                  <w:t>The</w:t>
                </w:r>
                <w:r w:rsidRPr="00F01BBE">
                  <w:t xml:space="preserve"> Society was short-</w:t>
                </w:r>
                <w:r>
                  <w:t xml:space="preserve">lived; </w:t>
                </w:r>
                <w:r w:rsidR="00911BD7">
                  <w:t>upon</w:t>
                </w:r>
                <w:r w:rsidRPr="00F01BBE">
                  <w:t xml:space="preserve"> the </w:t>
                </w:r>
                <w:r w:rsidRPr="00754E33">
                  <w:t>grad</w:t>
                </w:r>
                <w:r>
                  <w:t>u</w:t>
                </w:r>
                <w:r w:rsidRPr="00754E33">
                  <w:t>ation</w:t>
                </w:r>
                <w:r w:rsidRPr="00F01BBE">
                  <w:t xml:space="preserve"> of the pioneer members and their subsequent dispersal around the country and </w:t>
                </w:r>
                <w:r w:rsidRPr="00754E33">
                  <w:t>abroad</w:t>
                </w:r>
                <w:r w:rsidRPr="00F01BBE">
                  <w:t>, it was abandoned. Finally, through their invol</w:t>
                </w:r>
                <w:r>
                  <w:t>ve</w:t>
                </w:r>
                <w:r w:rsidRPr="00F01BBE">
                  <w:t xml:space="preserve">ment in art teaching and intellection, members of the group became influential in </w:t>
                </w:r>
                <w:r w:rsidRPr="00754E33">
                  <w:t>nurturing</w:t>
                </w:r>
                <w:r w:rsidRPr="00F01BBE">
                  <w:t xml:space="preserve"> subsequent generations of Nigerian artists</w:t>
                </w:r>
                <w:r>
                  <w:t>, and contributed to</w:t>
                </w:r>
                <w:r w:rsidRPr="00F01BBE">
                  <w:t xml:space="preserve"> the development of </w:t>
                </w:r>
                <w:r>
                  <w:t xml:space="preserve">modern </w:t>
                </w:r>
                <w:r w:rsidRPr="00754E33">
                  <w:t>Nigerian</w:t>
                </w:r>
                <w:r>
                  <w:t xml:space="preserve"> a</w:t>
                </w:r>
                <w:r w:rsidRPr="00F01BBE">
                  <w:t>rt.</w:t>
                </w:r>
                <w:r>
                  <w:t xml:space="preserve"> Despite t</w:t>
                </w:r>
                <w:r w:rsidRPr="00754E33">
                  <w:t>he Zaria Art S</w:t>
                </w:r>
                <w:r>
                  <w:t xml:space="preserve">ociety’s brief three-year life span, the group’s members went on to pursue artistic and academic careers that would leave a lasting legacy in the history </w:t>
                </w:r>
                <w:r w:rsidRPr="00F01BBE">
                  <w:t xml:space="preserve">of modern </w:t>
                </w:r>
                <w:r w:rsidRPr="00754E33">
                  <w:t>Nigerian</w:t>
                </w:r>
                <w:r>
                  <w:t xml:space="preserve"> art.</w:t>
                </w:r>
              </w:p>
              <w:p w14:paraId="32C6DA55" w14:textId="77777777" w:rsidR="007B4FD0" w:rsidRDefault="007B4FD0" w:rsidP="007B4FD0"/>
              <w:p w14:paraId="11B2CCFE" w14:textId="77777777" w:rsidR="007B4FD0" w:rsidRDefault="007B4FD0" w:rsidP="007B4FD0">
                <w:pPr>
                  <w:keepNext/>
                </w:pPr>
                <w:r>
                  <w:t>File: zaria1.jpg</w:t>
                </w:r>
              </w:p>
              <w:p w14:paraId="62C144D5" w14:textId="77777777" w:rsidR="002E223E" w:rsidRDefault="005A0106" w:rsidP="007B4FD0">
                <w:pPr>
                  <w:pStyle w:val="Caption"/>
                </w:pPr>
                <w:r>
                  <w:fldChar w:fldCharType="begin"/>
                </w:r>
                <w:r>
                  <w:instrText xml:space="preserve"> SEQ Figure \* ARABIC </w:instrText>
                </w:r>
                <w:r>
                  <w:fldChar w:fldCharType="separate"/>
                </w:r>
                <w:r w:rsidR="007B4FD0">
                  <w:rPr>
                    <w:noProof/>
                  </w:rPr>
                  <w:t>1</w:t>
                </w:r>
                <w:r>
                  <w:rPr>
                    <w:noProof/>
                  </w:rPr>
                  <w:fldChar w:fldCharType="end"/>
                </w:r>
                <w:r w:rsidR="007B4FD0">
                  <w:t xml:space="preserve"> </w:t>
                </w:r>
                <w:r w:rsidR="007B4FD0" w:rsidRPr="00EE28AD">
                  <w:t xml:space="preserve">(Sitting, left to right), Bruce </w:t>
                </w:r>
                <w:proofErr w:type="spellStart"/>
                <w:r w:rsidR="007B4FD0" w:rsidRPr="00EE28AD">
                  <w:t>Onobrakpeya</w:t>
                </w:r>
                <w:proofErr w:type="spellEnd"/>
                <w:r w:rsidR="007B4FD0" w:rsidRPr="00EE28AD">
                  <w:t xml:space="preserve">, Yusuf </w:t>
                </w:r>
                <w:proofErr w:type="spellStart"/>
                <w:r w:rsidR="007B4FD0" w:rsidRPr="00EE28AD">
                  <w:t>Grillo</w:t>
                </w:r>
                <w:proofErr w:type="spellEnd"/>
                <w:r w:rsidR="007B4FD0" w:rsidRPr="00EE28AD">
                  <w:t xml:space="preserve">, </w:t>
                </w:r>
                <w:proofErr w:type="spellStart"/>
                <w:r w:rsidR="007B4FD0" w:rsidRPr="00EE28AD">
                  <w:t>Uche</w:t>
                </w:r>
                <w:proofErr w:type="spellEnd"/>
                <w:r w:rsidR="007B4FD0" w:rsidRPr="00EE28AD">
                  <w:t xml:space="preserve"> </w:t>
                </w:r>
                <w:proofErr w:type="spellStart"/>
                <w:r w:rsidR="007B4FD0" w:rsidRPr="00EE28AD">
                  <w:t>Okeke</w:t>
                </w:r>
                <w:proofErr w:type="spellEnd"/>
                <w:r w:rsidR="007B4FD0" w:rsidRPr="00EE28AD">
                  <w:t xml:space="preserve"> and Demas </w:t>
                </w:r>
                <w:proofErr w:type="spellStart"/>
                <w:r w:rsidR="007B4FD0" w:rsidRPr="00EE28AD">
                  <w:t>Nwoko</w:t>
                </w:r>
                <w:proofErr w:type="spellEnd"/>
                <w:r w:rsidR="007B4FD0" w:rsidRPr="00EE28AD">
                  <w:t xml:space="preserve">. (Back row) </w:t>
                </w:r>
                <w:proofErr w:type="spellStart"/>
                <w:r w:rsidR="007B4FD0" w:rsidRPr="00EE28AD">
                  <w:t>Oseluka</w:t>
                </w:r>
                <w:proofErr w:type="spellEnd"/>
                <w:r w:rsidR="007B4FD0" w:rsidRPr="00EE28AD">
                  <w:t xml:space="preserve"> </w:t>
                </w:r>
                <w:proofErr w:type="spellStart"/>
                <w:r w:rsidR="007B4FD0" w:rsidRPr="00EE28AD">
                  <w:t>Osadebe</w:t>
                </w:r>
                <w:proofErr w:type="spellEnd"/>
                <w:r w:rsidR="007B4FD0" w:rsidRPr="00EE28AD">
                  <w:t xml:space="preserve">, Late </w:t>
                </w:r>
                <w:proofErr w:type="spellStart"/>
                <w:r w:rsidR="007B4FD0" w:rsidRPr="00EE28AD">
                  <w:t>Nwagbara</w:t>
                </w:r>
                <w:proofErr w:type="spellEnd"/>
                <w:r w:rsidR="007B4FD0" w:rsidRPr="00EE28AD">
                  <w:t xml:space="preserve"> and Emmanuel </w:t>
                </w:r>
                <w:proofErr w:type="spellStart"/>
                <w:r w:rsidR="007B4FD0" w:rsidRPr="00EE28AD">
                  <w:t>Okechukwu</w:t>
                </w:r>
                <w:proofErr w:type="spellEnd"/>
                <w:r w:rsidR="007B4FD0" w:rsidRPr="00EE28AD">
                  <w:t xml:space="preserve"> </w:t>
                </w:r>
                <w:proofErr w:type="spellStart"/>
                <w:r w:rsidR="007B4FD0" w:rsidRPr="00EE28AD">
                  <w:t>Odita</w:t>
                </w:r>
                <w:proofErr w:type="spellEnd"/>
                <w:r w:rsidR="007B4FD0" w:rsidRPr="00EE28AD">
                  <w:t xml:space="preserve">, all seven of the eight early members of Zaria Art Society. Photo: c/o Bruce </w:t>
                </w:r>
                <w:proofErr w:type="spellStart"/>
                <w:r w:rsidR="007B4FD0" w:rsidRPr="00EE28AD">
                  <w:t>Onobrakpeya</w:t>
                </w:r>
                <w:proofErr w:type="spellEnd"/>
                <w:r w:rsidR="007B4FD0" w:rsidRPr="00EE28AD">
                  <w:t xml:space="preserve"> Founda</w:t>
                </w:r>
                <w:r w:rsidR="007B4FD0">
                  <w:t xml:space="preserve">tion. </w:t>
                </w:r>
                <w:bookmarkStart w:id="0" w:name="_GoBack"/>
                <w:bookmarkEnd w:id="0"/>
              </w:p>
              <w:p w14:paraId="623D90A8" w14:textId="285BB3E5" w:rsidR="002E223E" w:rsidRDefault="002E223E" w:rsidP="007B4FD0">
                <w:pPr>
                  <w:pStyle w:val="Caption"/>
                  <w:rPr>
                    <w:b w:val="0"/>
                    <w:color w:val="auto"/>
                    <w:sz w:val="22"/>
                    <w:szCs w:val="22"/>
                  </w:rPr>
                </w:pPr>
                <w:r w:rsidRPr="002E223E">
                  <w:rPr>
                    <w:b w:val="0"/>
                    <w:color w:val="auto"/>
                    <w:sz w:val="22"/>
                    <w:szCs w:val="22"/>
                  </w:rPr>
                  <w:t xml:space="preserve">Source: </w:t>
                </w:r>
                <w:hyperlink r:id="rId8" w:history="1">
                  <w:r w:rsidRPr="00ED27F0">
                    <w:rPr>
                      <w:rStyle w:val="Hyperlink"/>
                      <w:b w:val="0"/>
                      <w:sz w:val="22"/>
                      <w:szCs w:val="22"/>
                    </w:rPr>
                    <w:t>http://africanartswithtaj.blogspot.ch/2012/08/at-80-onobrakpeya-sa</w:t>
                  </w:r>
                  <w:r w:rsidRPr="00ED27F0">
                    <w:rPr>
                      <w:rStyle w:val="Hyperlink"/>
                      <w:b w:val="0"/>
                      <w:sz w:val="22"/>
                      <w:szCs w:val="22"/>
                    </w:rPr>
                    <w:t>y</w:t>
                  </w:r>
                  <w:r w:rsidRPr="00ED27F0">
                    <w:rPr>
                      <w:rStyle w:val="Hyperlink"/>
                      <w:b w:val="0"/>
                      <w:sz w:val="22"/>
                      <w:szCs w:val="22"/>
                    </w:rPr>
                    <w:t>s-todays.html</w:t>
                  </w:r>
                </w:hyperlink>
              </w:p>
              <w:p w14:paraId="136EE526" w14:textId="6EE3791C" w:rsidR="003F0D73" w:rsidRPr="002E223E" w:rsidRDefault="003F0D73" w:rsidP="002E223E"/>
            </w:tc>
          </w:sdtContent>
        </w:sdt>
      </w:tr>
      <w:tr w:rsidR="003235A7" w14:paraId="1772FD7E" w14:textId="77777777" w:rsidTr="003235A7">
        <w:tc>
          <w:tcPr>
            <w:tcW w:w="9016" w:type="dxa"/>
          </w:tcPr>
          <w:p w14:paraId="2720C2C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AEC24C72C314BBFBDDE8803599E816B"/>
              </w:placeholder>
            </w:sdtPr>
            <w:sdtEndPr/>
            <w:sdtContent>
              <w:p w14:paraId="2EDC28F3" w14:textId="77777777" w:rsidR="007B4FD0" w:rsidRDefault="005A0106" w:rsidP="007B4FD0">
                <w:sdt>
                  <w:sdtPr>
                    <w:id w:val="835191957"/>
                    <w:citation/>
                  </w:sdtPr>
                  <w:sdtEndPr/>
                  <w:sdtContent>
                    <w:r w:rsidR="007B4FD0">
                      <w:fldChar w:fldCharType="begin"/>
                    </w:r>
                    <w:r w:rsidR="007B4FD0">
                      <w:rPr>
                        <w:lang w:val="en-US"/>
                      </w:rPr>
                      <w:instrText xml:space="preserve"> CITATION Ade95 \l 1033 </w:instrText>
                    </w:r>
                    <w:r w:rsidR="007B4FD0">
                      <w:fldChar w:fldCharType="separate"/>
                    </w:r>
                    <w:r w:rsidR="007B4FD0">
                      <w:rPr>
                        <w:noProof/>
                        <w:lang w:val="en-US"/>
                      </w:rPr>
                      <w:t>(Adepegba)</w:t>
                    </w:r>
                    <w:r w:rsidR="007B4FD0">
                      <w:fldChar w:fldCharType="end"/>
                    </w:r>
                  </w:sdtContent>
                </w:sdt>
              </w:p>
              <w:p w14:paraId="4F1BCD04" w14:textId="77777777" w:rsidR="007B4FD0" w:rsidRDefault="007B4FD0" w:rsidP="007B4FD0"/>
              <w:p w14:paraId="7894EB04" w14:textId="77777777" w:rsidR="007B4FD0" w:rsidRDefault="005A0106" w:rsidP="007B4FD0">
                <w:sdt>
                  <w:sdtPr>
                    <w:id w:val="-1077588707"/>
                    <w:citation/>
                  </w:sdtPr>
                  <w:sdtEndPr/>
                  <w:sdtContent>
                    <w:r w:rsidR="007B4FD0">
                      <w:fldChar w:fldCharType="begin"/>
                    </w:r>
                    <w:r w:rsidR="007B4FD0">
                      <w:rPr>
                        <w:lang w:val="en-US"/>
                      </w:rPr>
                      <w:instrText xml:space="preserve"> CITATION Fil03 \l 1033 </w:instrText>
                    </w:r>
                    <w:r w:rsidR="007B4FD0">
                      <w:fldChar w:fldCharType="separate"/>
                    </w:r>
                    <w:r w:rsidR="007B4FD0">
                      <w:rPr>
                        <w:noProof/>
                        <w:lang w:val="en-US"/>
                      </w:rPr>
                      <w:t>(Filani)</w:t>
                    </w:r>
                    <w:r w:rsidR="007B4FD0">
                      <w:fldChar w:fldCharType="end"/>
                    </w:r>
                  </w:sdtContent>
                </w:sdt>
              </w:p>
              <w:p w14:paraId="0408ED1F" w14:textId="77777777" w:rsidR="007B4FD0" w:rsidRDefault="007B4FD0" w:rsidP="007B4FD0"/>
              <w:p w14:paraId="657D6AB1" w14:textId="77777777" w:rsidR="003235A7" w:rsidRDefault="005A0106" w:rsidP="007B4FD0">
                <w:sdt>
                  <w:sdtPr>
                    <w:id w:val="751322290"/>
                    <w:citation/>
                  </w:sdtPr>
                  <w:sdtEndPr/>
                  <w:sdtContent>
                    <w:r w:rsidR="007B4FD0">
                      <w:fldChar w:fldCharType="begin"/>
                    </w:r>
                    <w:r w:rsidR="007B4FD0">
                      <w:rPr>
                        <w:lang w:val="en-US"/>
                      </w:rPr>
                      <w:instrText xml:space="preserve"> CITATION Oke99 \l 1033 </w:instrText>
                    </w:r>
                    <w:r w:rsidR="007B4FD0">
                      <w:fldChar w:fldCharType="separate"/>
                    </w:r>
                    <w:r w:rsidR="007B4FD0">
                      <w:rPr>
                        <w:noProof/>
                        <w:lang w:val="en-US"/>
                      </w:rPr>
                      <w:t>(Okeke)</w:t>
                    </w:r>
                    <w:r w:rsidR="007B4FD0">
                      <w:fldChar w:fldCharType="end"/>
                    </w:r>
                  </w:sdtContent>
                </w:sdt>
              </w:p>
            </w:sdtContent>
          </w:sdt>
        </w:tc>
      </w:tr>
    </w:tbl>
    <w:p w14:paraId="317381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61645" w14:textId="77777777" w:rsidR="005A0106" w:rsidRDefault="005A0106" w:rsidP="007A0D55">
      <w:pPr>
        <w:spacing w:after="0" w:line="240" w:lineRule="auto"/>
      </w:pPr>
      <w:r>
        <w:separator/>
      </w:r>
    </w:p>
  </w:endnote>
  <w:endnote w:type="continuationSeparator" w:id="0">
    <w:p w14:paraId="2D9F949A" w14:textId="77777777" w:rsidR="005A0106" w:rsidRDefault="005A01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37B4C" w14:textId="77777777" w:rsidR="005A0106" w:rsidRDefault="005A0106" w:rsidP="007A0D55">
      <w:pPr>
        <w:spacing w:after="0" w:line="240" w:lineRule="auto"/>
      </w:pPr>
      <w:r>
        <w:separator/>
      </w:r>
    </w:p>
  </w:footnote>
  <w:footnote w:type="continuationSeparator" w:id="0">
    <w:p w14:paraId="70B8A78A" w14:textId="77777777" w:rsidR="005A0106" w:rsidRDefault="005A01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11B47" w14:textId="77777777" w:rsidR="00911BD7" w:rsidRDefault="00911BD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304D9C" w14:textId="77777777" w:rsidR="00911BD7" w:rsidRDefault="00911B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1EF"/>
    <w:rsid w:val="00032559"/>
    <w:rsid w:val="00052040"/>
    <w:rsid w:val="000B25AE"/>
    <w:rsid w:val="000B2E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23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0106"/>
    <w:rsid w:val="005B177E"/>
    <w:rsid w:val="005B3921"/>
    <w:rsid w:val="005F26D7"/>
    <w:rsid w:val="005F5450"/>
    <w:rsid w:val="006D0412"/>
    <w:rsid w:val="007411B9"/>
    <w:rsid w:val="00780D95"/>
    <w:rsid w:val="00780DC7"/>
    <w:rsid w:val="007A0D55"/>
    <w:rsid w:val="007B3377"/>
    <w:rsid w:val="007B4FD0"/>
    <w:rsid w:val="007E5F44"/>
    <w:rsid w:val="00821DE3"/>
    <w:rsid w:val="00846CE1"/>
    <w:rsid w:val="008A5B87"/>
    <w:rsid w:val="00911BD7"/>
    <w:rsid w:val="00922950"/>
    <w:rsid w:val="009A7264"/>
    <w:rsid w:val="009D1606"/>
    <w:rsid w:val="009E18A1"/>
    <w:rsid w:val="009E73D7"/>
    <w:rsid w:val="00A27D2C"/>
    <w:rsid w:val="00A76FD9"/>
    <w:rsid w:val="00AB436D"/>
    <w:rsid w:val="00AC2B9F"/>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1E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2FC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EF"/>
    <w:rPr>
      <w:rFonts w:ascii="Tahoma" w:hAnsi="Tahoma" w:cs="Tahoma"/>
      <w:sz w:val="16"/>
      <w:szCs w:val="16"/>
    </w:rPr>
  </w:style>
  <w:style w:type="paragraph" w:styleId="Caption">
    <w:name w:val="caption"/>
    <w:basedOn w:val="Normal"/>
    <w:next w:val="Normal"/>
    <w:uiPriority w:val="35"/>
    <w:semiHidden/>
    <w:qFormat/>
    <w:rsid w:val="007B4FD0"/>
    <w:pPr>
      <w:spacing w:after="200" w:line="240" w:lineRule="auto"/>
    </w:pPr>
    <w:rPr>
      <w:b/>
      <w:bCs/>
      <w:color w:val="5B9BD5" w:themeColor="accent1"/>
      <w:sz w:val="18"/>
      <w:szCs w:val="18"/>
    </w:rPr>
  </w:style>
  <w:style w:type="character" w:styleId="Hyperlink">
    <w:name w:val="Hyperlink"/>
    <w:basedOn w:val="DefaultParagraphFont"/>
    <w:uiPriority w:val="99"/>
    <w:semiHidden/>
    <w:rsid w:val="002E223E"/>
    <w:rPr>
      <w:color w:val="0563C1" w:themeColor="hyperlink"/>
      <w:u w:val="single"/>
    </w:rPr>
  </w:style>
  <w:style w:type="character" w:styleId="FollowedHyperlink">
    <w:name w:val="FollowedHyperlink"/>
    <w:basedOn w:val="DefaultParagraphFont"/>
    <w:uiPriority w:val="99"/>
    <w:semiHidden/>
    <w:rsid w:val="002E2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fricanartswithtaj.blogspot.ch/2012/08/at-80-onobrakpeya-says-todays.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AB985059644691AFE676F848E12342"/>
        <w:category>
          <w:name w:val="General"/>
          <w:gallery w:val="placeholder"/>
        </w:category>
        <w:types>
          <w:type w:val="bbPlcHdr"/>
        </w:types>
        <w:behaviors>
          <w:behavior w:val="content"/>
        </w:behaviors>
        <w:guid w:val="{EE64FBE3-08A8-4633-9C80-0FFBB87BD0B5}"/>
      </w:docPartPr>
      <w:docPartBody>
        <w:p w:rsidR="00621196" w:rsidRDefault="00E96CA2">
          <w:pPr>
            <w:pStyle w:val="62AB985059644691AFE676F848E12342"/>
          </w:pPr>
          <w:r w:rsidRPr="00CC586D">
            <w:rPr>
              <w:rStyle w:val="PlaceholderText"/>
              <w:b/>
              <w:color w:val="FFFFFF" w:themeColor="background1"/>
            </w:rPr>
            <w:t>[Salutation]</w:t>
          </w:r>
        </w:p>
      </w:docPartBody>
    </w:docPart>
    <w:docPart>
      <w:docPartPr>
        <w:name w:val="24D89F72D7744815901992BD9161DA03"/>
        <w:category>
          <w:name w:val="General"/>
          <w:gallery w:val="placeholder"/>
        </w:category>
        <w:types>
          <w:type w:val="bbPlcHdr"/>
        </w:types>
        <w:behaviors>
          <w:behavior w:val="content"/>
        </w:behaviors>
        <w:guid w:val="{6B90576C-DD00-4DB3-9089-0454448C4874}"/>
      </w:docPartPr>
      <w:docPartBody>
        <w:p w:rsidR="00621196" w:rsidRDefault="00E96CA2">
          <w:pPr>
            <w:pStyle w:val="24D89F72D7744815901992BD9161DA03"/>
          </w:pPr>
          <w:r>
            <w:rPr>
              <w:rStyle w:val="PlaceholderText"/>
            </w:rPr>
            <w:t>[First name]</w:t>
          </w:r>
        </w:p>
      </w:docPartBody>
    </w:docPart>
    <w:docPart>
      <w:docPartPr>
        <w:name w:val="F14825853009474181588D015AF80D1D"/>
        <w:category>
          <w:name w:val="General"/>
          <w:gallery w:val="placeholder"/>
        </w:category>
        <w:types>
          <w:type w:val="bbPlcHdr"/>
        </w:types>
        <w:behaviors>
          <w:behavior w:val="content"/>
        </w:behaviors>
        <w:guid w:val="{10BE6B92-E841-4015-97E3-F4EFDD619C25}"/>
      </w:docPartPr>
      <w:docPartBody>
        <w:p w:rsidR="00621196" w:rsidRDefault="00E96CA2">
          <w:pPr>
            <w:pStyle w:val="F14825853009474181588D015AF80D1D"/>
          </w:pPr>
          <w:r>
            <w:rPr>
              <w:rStyle w:val="PlaceholderText"/>
            </w:rPr>
            <w:t>[Middle name]</w:t>
          </w:r>
        </w:p>
      </w:docPartBody>
    </w:docPart>
    <w:docPart>
      <w:docPartPr>
        <w:name w:val="8C5B4A9A0AF04096A07E052B7D14EEA5"/>
        <w:category>
          <w:name w:val="General"/>
          <w:gallery w:val="placeholder"/>
        </w:category>
        <w:types>
          <w:type w:val="bbPlcHdr"/>
        </w:types>
        <w:behaviors>
          <w:behavior w:val="content"/>
        </w:behaviors>
        <w:guid w:val="{EB287599-4486-41C5-8E7A-A4C12E1EA576}"/>
      </w:docPartPr>
      <w:docPartBody>
        <w:p w:rsidR="00621196" w:rsidRDefault="00E96CA2">
          <w:pPr>
            <w:pStyle w:val="8C5B4A9A0AF04096A07E052B7D14EEA5"/>
          </w:pPr>
          <w:r>
            <w:rPr>
              <w:rStyle w:val="PlaceholderText"/>
            </w:rPr>
            <w:t>[Last name]</w:t>
          </w:r>
        </w:p>
      </w:docPartBody>
    </w:docPart>
    <w:docPart>
      <w:docPartPr>
        <w:name w:val="B735649B7CB94EFC84D336B0148E23F3"/>
        <w:category>
          <w:name w:val="General"/>
          <w:gallery w:val="placeholder"/>
        </w:category>
        <w:types>
          <w:type w:val="bbPlcHdr"/>
        </w:types>
        <w:behaviors>
          <w:behavior w:val="content"/>
        </w:behaviors>
        <w:guid w:val="{CEAE6F6E-56AE-45A3-A595-CAD99B660BEB}"/>
      </w:docPartPr>
      <w:docPartBody>
        <w:p w:rsidR="00621196" w:rsidRDefault="00E96CA2">
          <w:pPr>
            <w:pStyle w:val="B735649B7CB94EFC84D336B0148E23F3"/>
          </w:pPr>
          <w:r>
            <w:rPr>
              <w:rStyle w:val="PlaceholderText"/>
            </w:rPr>
            <w:t>[Enter your biography]</w:t>
          </w:r>
        </w:p>
      </w:docPartBody>
    </w:docPart>
    <w:docPart>
      <w:docPartPr>
        <w:name w:val="70B63544215F45AAAF0EA42B5C3925F9"/>
        <w:category>
          <w:name w:val="General"/>
          <w:gallery w:val="placeholder"/>
        </w:category>
        <w:types>
          <w:type w:val="bbPlcHdr"/>
        </w:types>
        <w:behaviors>
          <w:behavior w:val="content"/>
        </w:behaviors>
        <w:guid w:val="{6421FA78-01B4-43D9-9B2B-C05628CA7478}"/>
      </w:docPartPr>
      <w:docPartBody>
        <w:p w:rsidR="00621196" w:rsidRDefault="00E96CA2">
          <w:pPr>
            <w:pStyle w:val="70B63544215F45AAAF0EA42B5C3925F9"/>
          </w:pPr>
          <w:r>
            <w:rPr>
              <w:rStyle w:val="PlaceholderText"/>
            </w:rPr>
            <w:t>[Enter the institution with which you are affiliated]</w:t>
          </w:r>
        </w:p>
      </w:docPartBody>
    </w:docPart>
    <w:docPart>
      <w:docPartPr>
        <w:name w:val="C8CBFD39990A4999959FE360C7F60F5F"/>
        <w:category>
          <w:name w:val="General"/>
          <w:gallery w:val="placeholder"/>
        </w:category>
        <w:types>
          <w:type w:val="bbPlcHdr"/>
        </w:types>
        <w:behaviors>
          <w:behavior w:val="content"/>
        </w:behaviors>
        <w:guid w:val="{BC17005D-D785-435E-9DDB-7F5558A67368}"/>
      </w:docPartPr>
      <w:docPartBody>
        <w:p w:rsidR="00621196" w:rsidRDefault="00E96CA2">
          <w:pPr>
            <w:pStyle w:val="C8CBFD39990A4999959FE360C7F60F5F"/>
          </w:pPr>
          <w:r w:rsidRPr="00EF74F7">
            <w:rPr>
              <w:b/>
              <w:color w:val="808080" w:themeColor="background1" w:themeShade="80"/>
            </w:rPr>
            <w:t>[Enter the headword for your article]</w:t>
          </w:r>
        </w:p>
      </w:docPartBody>
    </w:docPart>
    <w:docPart>
      <w:docPartPr>
        <w:name w:val="A5E3328F358F4AC6BD546B3426DBE4CF"/>
        <w:category>
          <w:name w:val="General"/>
          <w:gallery w:val="placeholder"/>
        </w:category>
        <w:types>
          <w:type w:val="bbPlcHdr"/>
        </w:types>
        <w:behaviors>
          <w:behavior w:val="content"/>
        </w:behaviors>
        <w:guid w:val="{CDF11F22-AAF9-4D2C-9140-32F52069B7FB}"/>
      </w:docPartPr>
      <w:docPartBody>
        <w:p w:rsidR="00621196" w:rsidRDefault="00E96CA2">
          <w:pPr>
            <w:pStyle w:val="A5E3328F358F4AC6BD546B3426DBE4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E253E31E784B80B0C7E1DC53A2E768"/>
        <w:category>
          <w:name w:val="General"/>
          <w:gallery w:val="placeholder"/>
        </w:category>
        <w:types>
          <w:type w:val="bbPlcHdr"/>
        </w:types>
        <w:behaviors>
          <w:behavior w:val="content"/>
        </w:behaviors>
        <w:guid w:val="{A8C6CA08-EFBA-4CBC-9455-9CC59FDF4E8D}"/>
      </w:docPartPr>
      <w:docPartBody>
        <w:p w:rsidR="00621196" w:rsidRDefault="00E96CA2">
          <w:pPr>
            <w:pStyle w:val="01E253E31E784B80B0C7E1DC53A2E7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97E594756044464920459A841BB7CA4"/>
        <w:category>
          <w:name w:val="General"/>
          <w:gallery w:val="placeholder"/>
        </w:category>
        <w:types>
          <w:type w:val="bbPlcHdr"/>
        </w:types>
        <w:behaviors>
          <w:behavior w:val="content"/>
        </w:behaviors>
        <w:guid w:val="{3EDB523B-2C54-4DF4-BB58-1F72D9D0E742}"/>
      </w:docPartPr>
      <w:docPartBody>
        <w:p w:rsidR="00621196" w:rsidRDefault="00E96CA2">
          <w:pPr>
            <w:pStyle w:val="397E594756044464920459A841BB7C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EC24C72C314BBFBDDE8803599E816B"/>
        <w:category>
          <w:name w:val="General"/>
          <w:gallery w:val="placeholder"/>
        </w:category>
        <w:types>
          <w:type w:val="bbPlcHdr"/>
        </w:types>
        <w:behaviors>
          <w:behavior w:val="content"/>
        </w:behaviors>
        <w:guid w:val="{4EBEA495-583F-463F-9AF1-9D29599ADECA}"/>
      </w:docPartPr>
      <w:docPartBody>
        <w:p w:rsidR="00621196" w:rsidRDefault="00E96CA2">
          <w:pPr>
            <w:pStyle w:val="6AEC24C72C314BBFBDDE8803599E81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A2"/>
    <w:rsid w:val="00135B05"/>
    <w:rsid w:val="00621196"/>
    <w:rsid w:val="00E96C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AB985059644691AFE676F848E12342">
    <w:name w:val="62AB985059644691AFE676F848E12342"/>
  </w:style>
  <w:style w:type="paragraph" w:customStyle="1" w:styleId="24D89F72D7744815901992BD9161DA03">
    <w:name w:val="24D89F72D7744815901992BD9161DA03"/>
  </w:style>
  <w:style w:type="paragraph" w:customStyle="1" w:styleId="F14825853009474181588D015AF80D1D">
    <w:name w:val="F14825853009474181588D015AF80D1D"/>
  </w:style>
  <w:style w:type="paragraph" w:customStyle="1" w:styleId="8C5B4A9A0AF04096A07E052B7D14EEA5">
    <w:name w:val="8C5B4A9A0AF04096A07E052B7D14EEA5"/>
  </w:style>
  <w:style w:type="paragraph" w:customStyle="1" w:styleId="B735649B7CB94EFC84D336B0148E23F3">
    <w:name w:val="B735649B7CB94EFC84D336B0148E23F3"/>
  </w:style>
  <w:style w:type="paragraph" w:customStyle="1" w:styleId="70B63544215F45AAAF0EA42B5C3925F9">
    <w:name w:val="70B63544215F45AAAF0EA42B5C3925F9"/>
  </w:style>
  <w:style w:type="paragraph" w:customStyle="1" w:styleId="C8CBFD39990A4999959FE360C7F60F5F">
    <w:name w:val="C8CBFD39990A4999959FE360C7F60F5F"/>
  </w:style>
  <w:style w:type="paragraph" w:customStyle="1" w:styleId="A5E3328F358F4AC6BD546B3426DBE4CF">
    <w:name w:val="A5E3328F358F4AC6BD546B3426DBE4CF"/>
  </w:style>
  <w:style w:type="paragraph" w:customStyle="1" w:styleId="01E253E31E784B80B0C7E1DC53A2E768">
    <w:name w:val="01E253E31E784B80B0C7E1DC53A2E768"/>
  </w:style>
  <w:style w:type="paragraph" w:customStyle="1" w:styleId="397E594756044464920459A841BB7CA4">
    <w:name w:val="397E594756044464920459A841BB7CA4"/>
  </w:style>
  <w:style w:type="paragraph" w:customStyle="1" w:styleId="6AEC24C72C314BBFBDDE8803599E816B">
    <w:name w:val="6AEC24C72C314BBFBDDE8803599E8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Ade95</b:Tag>
    <b:SourceType>ConferenceProceedings</b:SourceType>
    <b:Guid>{8155706B-F04A-44D6-9CDE-5D564B505B9E}</b:Guid>
    <b:Author>
      <b:Author>
        <b:NameList>
          <b:Person>
            <b:Last>Adepegba</b:Last>
            <b:First>C.</b:First>
            <b:Middle>O.</b:Middle>
          </b:Person>
        </b:NameList>
      </b:Author>
    </b:Author>
    <b:Title>Nigerian Art: Its traditions and modern tendencies</b:Title>
    <b:Year>1995</b:Year>
    <b:City>Ibadan</b:City>
    <b:Publisher>Jodad Publishers</b:Publisher>
    <b:RefOrder>1</b:RefOrder>
  </b:Source>
  <b:Source>
    <b:Tag>Fil03</b:Tag>
    <b:SourceType>BookSection</b:SourceType>
    <b:Guid>{5D380493-67CC-48D2-BE14-A1E21D85EE62}</b:Guid>
    <b:Author>
      <b:Author>
        <b:NameList>
          <b:Person>
            <b:Last>Filani</b:Last>
            <b:First>E.</b:First>
            <b:Middle>O.</b:Middle>
          </b:Person>
        </b:NameList>
      </b:Author>
    </b:Author>
    <b:Title>Zaria Art Society and the Imperative of Historical Articulation</b:Title>
    <b:Pages>133-43</b:Pages>
    <b:Year>2003</b:Year>
    <b:BookTitle>Triumph of a Vision: an Anthology on Uche Okeke and Modern Art in Nigeria</b:BookTitle>
    <b:RefOrder>2</b:RefOrder>
  </b:Source>
  <b:Source>
    <b:Tag>Oke99</b:Tag>
    <b:SourceType>BookSection</b:SourceType>
    <b:Guid>{DA541D39-4544-4D89-AEA3-63421057E33E}</b:Guid>
    <b:Author>
      <b:Author>
        <b:NameList>
          <b:Person>
            <b:Last>Okeke</b:Last>
            <b:First>C.</b:First>
          </b:Person>
        </b:NameList>
      </b:Author>
      <b:Editor>
        <b:NameList>
          <b:Person>
            <b:Last>Oguibe</b:Last>
            <b:First>Olu</b:First>
          </b:Person>
          <b:Person>
            <b:Last>Enwezor</b:Last>
            <b:First>Okwui</b:First>
          </b:Person>
        </b:NameList>
      </b:Editor>
    </b:Author>
    <b:Title>The Quest for a Nigerian Art: Or a Story of Art from Zaria to Nsukka</b:Title>
    <b:BookTitle>Reading the Contemporary: African Art from Theory to the Marketplace</b:BookTitle>
    <b:Year>1999</b:Year>
    <b:Pages>144-65</b:Pages>
    <b:City>London</b:City>
    <b:Publisher>InIVA</b:Publisher>
    <b:RefOrder>3</b:RefOrder>
  </b:Source>
</b:Sources>
</file>

<file path=customXml/itemProps1.xml><?xml version="1.0" encoding="utf-8"?>
<ds:datastoreItem xmlns:ds="http://schemas.openxmlformats.org/officeDocument/2006/customXml" ds:itemID="{1B75916D-E5F3-254E-B8F5-37EFEBE8A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C:\Users\DAWN\Desktop\Template.dotx</Template>
  <TotalTime>18</TotalTime>
  <Pages>2</Pages>
  <Words>701</Words>
  <Characters>4000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Amy Tang</cp:lastModifiedBy>
  <cp:revision>4</cp:revision>
  <dcterms:created xsi:type="dcterms:W3CDTF">2014-10-27T18:22:00Z</dcterms:created>
  <dcterms:modified xsi:type="dcterms:W3CDTF">2016-08-13T06:29:00Z</dcterms:modified>
</cp:coreProperties>
</file>