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4E39DD" w14:paraId="4578C346" w14:textId="77777777" w:rsidTr="00922950">
        <w:tc>
          <w:tcPr>
            <w:tcW w:w="491" w:type="dxa"/>
            <w:vMerge w:val="restart"/>
            <w:shd w:val="clear" w:color="auto" w:fill="A6A6A6" w:themeFill="background1" w:themeFillShade="A6"/>
            <w:textDirection w:val="btLr"/>
          </w:tcPr>
          <w:p w14:paraId="430F79D4" w14:textId="77777777" w:rsidR="00B574C9" w:rsidRPr="004E39DD" w:rsidRDefault="00B574C9" w:rsidP="00CC586D">
            <w:pPr>
              <w:jc w:val="center"/>
              <w:rPr>
                <w:b/>
                <w:color w:val="FFFFFF" w:themeColor="background1"/>
              </w:rPr>
            </w:pPr>
            <w:r w:rsidRPr="004E39DD">
              <w:rPr>
                <w:b/>
                <w:color w:val="FFFFFF" w:themeColor="background1"/>
              </w:rPr>
              <w:t>About you</w:t>
            </w:r>
          </w:p>
        </w:tc>
        <w:sdt>
          <w:sdtPr>
            <w:rPr>
              <w:b/>
              <w:color w:val="FFFFFF" w:themeColor="background1"/>
            </w:rPr>
            <w:alias w:val="Salutation"/>
            <w:tag w:val="salutation"/>
            <w:id w:val="-1659997262"/>
            <w:placeholder>
              <w:docPart w:val="967D0A3ECD644BFE94FCD0F879A3C901"/>
            </w:placeholder>
            <w:showingPlcHdr/>
            <w:dropDownList>
              <w:listItem w:displayText="Dr." w:value="Dr."/>
              <w:listItem w:displayText="Prof." w:value="Prof."/>
            </w:dropDownList>
          </w:sdtPr>
          <w:sdtEndPr/>
          <w:sdtContent>
            <w:tc>
              <w:tcPr>
                <w:tcW w:w="1259" w:type="dxa"/>
              </w:tcPr>
              <w:p w14:paraId="43C18565" w14:textId="77777777" w:rsidR="00B574C9" w:rsidRPr="004E39DD" w:rsidRDefault="00B574C9" w:rsidP="00CC586D">
                <w:pPr>
                  <w:jc w:val="center"/>
                  <w:rPr>
                    <w:b/>
                    <w:color w:val="FFFFFF" w:themeColor="background1"/>
                  </w:rPr>
                </w:pPr>
                <w:r w:rsidRPr="004E39DD">
                  <w:rPr>
                    <w:rStyle w:val="PlaceholderText"/>
                    <w:b/>
                    <w:color w:val="FFFFFF" w:themeColor="background1"/>
                  </w:rPr>
                  <w:t>[Salutation]</w:t>
                </w:r>
              </w:p>
            </w:tc>
          </w:sdtContent>
        </w:sdt>
        <w:sdt>
          <w:sdtPr>
            <w:rPr>
              <w:rFonts w:cs="Times New Roman"/>
            </w:rPr>
            <w:alias w:val="First name"/>
            <w:tag w:val="authorFirstName"/>
            <w:id w:val="581645879"/>
            <w:placeholder>
              <w:docPart w:val="4053005C85D64E4BBE877C8988E5B580"/>
            </w:placeholder>
            <w:text/>
          </w:sdtPr>
          <w:sdtEndPr/>
          <w:sdtContent>
            <w:tc>
              <w:tcPr>
                <w:tcW w:w="2073" w:type="dxa"/>
              </w:tcPr>
              <w:p w14:paraId="72274330" w14:textId="77777777" w:rsidR="00B574C9" w:rsidRPr="004E39DD" w:rsidRDefault="00181B06" w:rsidP="00181B06">
                <w:r w:rsidRPr="004E39DD">
                  <w:rPr>
                    <w:rFonts w:cs="Times New Roman"/>
                  </w:rPr>
                  <w:t>Rebekah</w:t>
                </w:r>
              </w:p>
            </w:tc>
          </w:sdtContent>
        </w:sdt>
        <w:tc>
          <w:tcPr>
            <w:tcW w:w="2551" w:type="dxa"/>
          </w:tcPr>
          <w:p w14:paraId="67497DEC" w14:textId="77777777" w:rsidR="00B574C9" w:rsidRPr="004E39DD" w:rsidRDefault="00181B06" w:rsidP="00181B06">
            <w:r w:rsidRPr="004E39DD">
              <w:rPr>
                <w:rFonts w:cs="Times New Roman"/>
              </w:rPr>
              <w:t>J.</w:t>
            </w:r>
          </w:p>
        </w:tc>
        <w:sdt>
          <w:sdtPr>
            <w:rPr>
              <w:rFonts w:cs="Times New Roman"/>
            </w:rPr>
            <w:alias w:val="Last name"/>
            <w:tag w:val="authorLastName"/>
            <w:id w:val="-1088529830"/>
            <w:placeholder>
              <w:docPart w:val="971FFC0B624546FBA0EBBBBDABCDFFD4"/>
            </w:placeholder>
            <w:text/>
          </w:sdtPr>
          <w:sdtEndPr/>
          <w:sdtContent>
            <w:tc>
              <w:tcPr>
                <w:tcW w:w="2642" w:type="dxa"/>
              </w:tcPr>
              <w:p w14:paraId="0970BFBF" w14:textId="77777777" w:rsidR="00B574C9" w:rsidRPr="004E39DD" w:rsidRDefault="00181B06" w:rsidP="00181B06">
                <w:proofErr w:type="spellStart"/>
                <w:r w:rsidRPr="004E39DD">
                  <w:rPr>
                    <w:rFonts w:cs="Times New Roman"/>
                  </w:rPr>
                  <w:t>Kowal</w:t>
                </w:r>
                <w:proofErr w:type="spellEnd"/>
              </w:p>
            </w:tc>
          </w:sdtContent>
        </w:sdt>
      </w:tr>
      <w:tr w:rsidR="00B574C9" w:rsidRPr="004E39DD" w14:paraId="0F208537" w14:textId="77777777" w:rsidTr="001A6A06">
        <w:trPr>
          <w:trHeight w:val="986"/>
        </w:trPr>
        <w:tc>
          <w:tcPr>
            <w:tcW w:w="491" w:type="dxa"/>
            <w:vMerge/>
            <w:shd w:val="clear" w:color="auto" w:fill="A6A6A6" w:themeFill="background1" w:themeFillShade="A6"/>
          </w:tcPr>
          <w:p w14:paraId="44E839CF" w14:textId="77777777" w:rsidR="00B574C9" w:rsidRPr="004E39DD" w:rsidRDefault="00B574C9" w:rsidP="00CF1542">
            <w:pPr>
              <w:jc w:val="center"/>
              <w:rPr>
                <w:b/>
                <w:color w:val="FFFFFF" w:themeColor="background1"/>
              </w:rPr>
            </w:pPr>
          </w:p>
        </w:tc>
        <w:sdt>
          <w:sdtPr>
            <w:alias w:val="Biography"/>
            <w:tag w:val="authorBiography"/>
            <w:id w:val="938807824"/>
            <w:placeholder>
              <w:docPart w:val="EF42359F717749B0BB5093F3BF0C42D5"/>
            </w:placeholder>
            <w:showingPlcHdr/>
          </w:sdtPr>
          <w:sdtEndPr/>
          <w:sdtContent>
            <w:tc>
              <w:tcPr>
                <w:tcW w:w="8525" w:type="dxa"/>
                <w:gridSpan w:val="4"/>
              </w:tcPr>
              <w:p w14:paraId="1BFE8AD3" w14:textId="77777777" w:rsidR="00B574C9" w:rsidRPr="004E39DD" w:rsidRDefault="00B574C9" w:rsidP="00922950">
                <w:r w:rsidRPr="004E39DD">
                  <w:rPr>
                    <w:rStyle w:val="PlaceholderText"/>
                  </w:rPr>
                  <w:t>[Enter your biography]</w:t>
                </w:r>
              </w:p>
            </w:tc>
          </w:sdtContent>
        </w:sdt>
      </w:tr>
      <w:tr w:rsidR="00B574C9" w:rsidRPr="004E39DD" w14:paraId="2FB3B68D" w14:textId="77777777" w:rsidTr="001A6A06">
        <w:trPr>
          <w:trHeight w:val="986"/>
        </w:trPr>
        <w:tc>
          <w:tcPr>
            <w:tcW w:w="491" w:type="dxa"/>
            <w:vMerge/>
            <w:shd w:val="clear" w:color="auto" w:fill="A6A6A6" w:themeFill="background1" w:themeFillShade="A6"/>
          </w:tcPr>
          <w:p w14:paraId="6DA34A2C" w14:textId="77777777" w:rsidR="00B574C9" w:rsidRPr="004E39DD" w:rsidRDefault="00B574C9" w:rsidP="00CF1542">
            <w:pPr>
              <w:jc w:val="center"/>
              <w:rPr>
                <w:b/>
                <w:color w:val="FFFFFF" w:themeColor="background1"/>
              </w:rPr>
            </w:pPr>
          </w:p>
        </w:tc>
        <w:sdt>
          <w:sdtPr>
            <w:alias w:val="Affiliation"/>
            <w:tag w:val="affiliation"/>
            <w:id w:val="2012937915"/>
            <w:placeholder>
              <w:docPart w:val="39BB7266256440EE82CAF6A98F3655DF"/>
            </w:placeholder>
            <w:text/>
          </w:sdtPr>
          <w:sdtEndPr/>
          <w:sdtContent>
            <w:tc>
              <w:tcPr>
                <w:tcW w:w="8525" w:type="dxa"/>
                <w:gridSpan w:val="4"/>
              </w:tcPr>
              <w:p w14:paraId="2C6166DB" w14:textId="77777777" w:rsidR="00B574C9" w:rsidRPr="004E39DD" w:rsidRDefault="00181B06" w:rsidP="00181B06">
                <w:r w:rsidRPr="004E39DD">
                  <w:t>University of Iowa</w:t>
                </w:r>
              </w:p>
            </w:tc>
          </w:sdtContent>
        </w:sdt>
      </w:tr>
    </w:tbl>
    <w:p w14:paraId="1C6F14A5" w14:textId="77777777" w:rsidR="003D3579" w:rsidRPr="004E39DD"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4E39DD" w14:paraId="4745A2E3" w14:textId="77777777" w:rsidTr="00244BB0">
        <w:tc>
          <w:tcPr>
            <w:tcW w:w="9016" w:type="dxa"/>
            <w:shd w:val="clear" w:color="auto" w:fill="A6A6A6" w:themeFill="background1" w:themeFillShade="A6"/>
            <w:tcMar>
              <w:top w:w="113" w:type="dxa"/>
              <w:bottom w:w="113" w:type="dxa"/>
            </w:tcMar>
          </w:tcPr>
          <w:p w14:paraId="6C77B41D" w14:textId="77777777" w:rsidR="00244BB0" w:rsidRPr="004E39DD" w:rsidRDefault="00244BB0" w:rsidP="00244BB0">
            <w:pPr>
              <w:jc w:val="center"/>
              <w:rPr>
                <w:b/>
                <w:color w:val="FFFFFF" w:themeColor="background1"/>
              </w:rPr>
            </w:pPr>
            <w:r w:rsidRPr="004E39DD">
              <w:rPr>
                <w:b/>
                <w:color w:val="FFFFFF" w:themeColor="background1"/>
              </w:rPr>
              <w:t>Your article</w:t>
            </w:r>
          </w:p>
        </w:tc>
      </w:tr>
      <w:tr w:rsidR="003F0D73" w:rsidRPr="004E39DD" w14:paraId="2D1151BB" w14:textId="77777777" w:rsidTr="003F0D73">
        <w:sdt>
          <w:sdtPr>
            <w:alias w:val="Article headword"/>
            <w:tag w:val="articleHeadword"/>
            <w:id w:val="-361440020"/>
            <w:placeholder>
              <w:docPart w:val="B1E541805B26480A87EC4DC7640F6234"/>
            </w:placeholder>
            <w:text/>
          </w:sdtPr>
          <w:sdtEndPr/>
          <w:sdtContent>
            <w:tc>
              <w:tcPr>
                <w:tcW w:w="9016" w:type="dxa"/>
                <w:tcMar>
                  <w:top w:w="113" w:type="dxa"/>
                  <w:bottom w:w="113" w:type="dxa"/>
                </w:tcMar>
              </w:tcPr>
              <w:p w14:paraId="5586BD19" w14:textId="77777777" w:rsidR="003F0D73" w:rsidRPr="004E39DD" w:rsidRDefault="0004542A" w:rsidP="00181B06">
                <w:pPr>
                  <w:rPr>
                    <w:b/>
                  </w:rPr>
                </w:pPr>
                <w:r>
                  <w:t>Primus, Pearl (1919-</w:t>
                </w:r>
                <w:r w:rsidR="00181B06" w:rsidRPr="004E39DD">
                  <w:t>1994)</w:t>
                </w:r>
              </w:p>
            </w:tc>
          </w:sdtContent>
        </w:sdt>
      </w:tr>
      <w:tr w:rsidR="00464699" w:rsidRPr="004E39DD" w14:paraId="2529D21A" w14:textId="77777777" w:rsidTr="007821B0">
        <w:sdt>
          <w:sdtPr>
            <w:alias w:val="Variant headwords"/>
            <w:tag w:val="variantHeadwords"/>
            <w:id w:val="173464402"/>
            <w:placeholder>
              <w:docPart w:val="855F5D8635AA4988A067F7E8A7A26A04"/>
            </w:placeholder>
            <w:showingPlcHdr/>
          </w:sdtPr>
          <w:sdtEndPr/>
          <w:sdtContent>
            <w:tc>
              <w:tcPr>
                <w:tcW w:w="9016" w:type="dxa"/>
                <w:tcMar>
                  <w:top w:w="113" w:type="dxa"/>
                  <w:bottom w:w="113" w:type="dxa"/>
                </w:tcMar>
              </w:tcPr>
              <w:p w14:paraId="0C79511F" w14:textId="77777777" w:rsidR="00464699" w:rsidRPr="004E39DD" w:rsidRDefault="00464699" w:rsidP="00464699">
                <w:r w:rsidRPr="004E39DD">
                  <w:rPr>
                    <w:rStyle w:val="PlaceholderText"/>
                    <w:b/>
                  </w:rPr>
                  <w:t xml:space="preserve">[Enter any </w:t>
                </w:r>
                <w:r w:rsidRPr="004E39DD">
                  <w:rPr>
                    <w:rStyle w:val="PlaceholderText"/>
                    <w:b/>
                    <w:i/>
                  </w:rPr>
                  <w:t>variant forms</w:t>
                </w:r>
                <w:r w:rsidRPr="004E39DD">
                  <w:rPr>
                    <w:rStyle w:val="PlaceholderText"/>
                    <w:b/>
                  </w:rPr>
                  <w:t xml:space="preserve"> of your headword – OPTIONAL]</w:t>
                </w:r>
              </w:p>
            </w:tc>
          </w:sdtContent>
        </w:sdt>
      </w:tr>
      <w:tr w:rsidR="00E85A05" w:rsidRPr="004E39DD" w14:paraId="2702973B" w14:textId="77777777" w:rsidTr="003F0D73">
        <w:sdt>
          <w:sdtPr>
            <w:alias w:val="Abstract"/>
            <w:tag w:val="abstract"/>
            <w:id w:val="-635871867"/>
            <w:placeholder>
              <w:docPart w:val="DCB0F87CED124F3FB7A4578C83BEFD15"/>
            </w:placeholder>
          </w:sdtPr>
          <w:sdtEndPr/>
          <w:sdtContent>
            <w:tc>
              <w:tcPr>
                <w:tcW w:w="9016" w:type="dxa"/>
                <w:tcMar>
                  <w:top w:w="113" w:type="dxa"/>
                  <w:bottom w:w="113" w:type="dxa"/>
                </w:tcMar>
              </w:tcPr>
              <w:p w14:paraId="506DFFFE" w14:textId="77777777" w:rsidR="00E85A05" w:rsidRPr="004E39DD" w:rsidRDefault="00181B06" w:rsidP="00D66D1B">
                <w:pPr>
                  <w:rPr>
                    <w:rFonts w:cs="Times New Roman"/>
                  </w:rPr>
                </w:pPr>
                <w:r w:rsidRPr="004E39DD">
                  <w:rPr>
                    <w:rFonts w:cs="Times New Roman"/>
                  </w:rPr>
                  <w:t xml:space="preserve">Dancer and choreographer Pearl Primus made significant strides towards securing a vital role for dance artists of colour in American modern dance. Sparked by the Depression-era mandate that dance aid the cause of social justice, Primus imagined and represented the world through the lens of the African diaspora. Her early performances fuelled a critical debate within modern dance circles over reigning priorities regarding artistry, authenticity, and innovation. Travel to Africa for a year in 1949 prompted her to reconsider her assumptions about theatricality in modern dance from the perspective of ritual experience. A student of anthropology throughout her life, Primus pioneered approaches to choreography and to dance pedagogy that adapted ethnographic research, obtained largely through participant-observation, to the stage. Increasingly, over the span of her life, Primus participated in an international discourse about the African </w:t>
                </w:r>
                <w:proofErr w:type="spellStart"/>
                <w:r w:rsidRPr="004E39DD">
                  <w:rPr>
                    <w:rFonts w:cs="Times New Roman"/>
                  </w:rPr>
                  <w:t>diasporic</w:t>
                </w:r>
                <w:proofErr w:type="spellEnd"/>
                <w:r w:rsidRPr="004E39DD">
                  <w:rPr>
                    <w:rFonts w:cs="Times New Roman"/>
                  </w:rPr>
                  <w:t xml:space="preserve"> cultural continuum, advocating that black dance be defined on its own terms and not in relation to white dance aesthetics or cultural standards. </w:t>
                </w:r>
              </w:p>
            </w:tc>
          </w:sdtContent>
        </w:sdt>
      </w:tr>
      <w:tr w:rsidR="003F0D73" w:rsidRPr="004E39DD" w14:paraId="55B87EF6" w14:textId="77777777" w:rsidTr="003F0D73">
        <w:sdt>
          <w:sdtPr>
            <w:alias w:val="Article text"/>
            <w:tag w:val="articleText"/>
            <w:id w:val="634067588"/>
            <w:placeholder>
              <w:docPart w:val="AC0BE1D464B04D8CA0A45921F590ACA5"/>
            </w:placeholder>
          </w:sdtPr>
          <w:sdtEndPr/>
          <w:sdtContent>
            <w:tc>
              <w:tcPr>
                <w:tcW w:w="9016" w:type="dxa"/>
                <w:tcMar>
                  <w:top w:w="113" w:type="dxa"/>
                  <w:bottom w:w="113" w:type="dxa"/>
                </w:tcMar>
              </w:tcPr>
              <w:p w14:paraId="297071C0" w14:textId="77777777" w:rsidR="00181B06" w:rsidRPr="0004542A" w:rsidRDefault="00181B06" w:rsidP="00B82AF2">
                <w:pPr>
                  <w:spacing w:after="200"/>
                  <w:rPr>
                    <w:rStyle w:val="Heading1Char"/>
                  </w:rPr>
                </w:pPr>
                <w:r w:rsidRPr="0004542A">
                  <w:rPr>
                    <w:rStyle w:val="Heading1Char"/>
                  </w:rPr>
                  <w:t>Summary</w:t>
                </w:r>
              </w:p>
              <w:p w14:paraId="59C898E2" w14:textId="77777777" w:rsidR="00181B06" w:rsidRPr="004E39DD" w:rsidRDefault="00181B06" w:rsidP="00181B06">
                <w:pPr>
                  <w:rPr>
                    <w:rFonts w:cs="Times New Roman"/>
                  </w:rPr>
                </w:pPr>
                <w:r w:rsidRPr="004E39DD">
                  <w:rPr>
                    <w:rFonts w:cs="Times New Roman"/>
                  </w:rPr>
                  <w:t xml:space="preserve">Dancer and choreographer Pearl Primus made significant strides towards securing a vital role for dance artists of colour in American modern dance. Sparked by the Depression-era mandate that dance aid the cause of social justice, Primus imagined and represented the world through the lens of the African diaspora. Her early performances fuelled a critical debate within modern dance circles over reigning priorities regarding artistry, authenticity, and innovation. Travel to Africa for a year in 1949 prompted her to reconsider her assumptions about theatricality in modern dance from the perspective of ritual experience. A student of anthropology throughout her life, Primus pioneered approaches to choreography and to dance pedagogy that adapted ethnographic research, obtained largely through participant-observation, to the stage. Increasingly, over the span of her life, Primus participated in an international discourse about the African </w:t>
                </w:r>
                <w:proofErr w:type="spellStart"/>
                <w:r w:rsidRPr="004E39DD">
                  <w:rPr>
                    <w:rFonts w:cs="Times New Roman"/>
                  </w:rPr>
                  <w:t>diasporic</w:t>
                </w:r>
                <w:proofErr w:type="spellEnd"/>
                <w:r w:rsidRPr="004E39DD">
                  <w:rPr>
                    <w:rFonts w:cs="Times New Roman"/>
                  </w:rPr>
                  <w:t xml:space="preserve"> cultural continuum, advocating that black dance be defined on its own terms and not in relation to white dance aesthetics or cultural standards. </w:t>
                </w:r>
              </w:p>
              <w:p w14:paraId="7F9DF089" w14:textId="77777777" w:rsidR="00181B06" w:rsidRPr="004E39DD" w:rsidRDefault="00181B06" w:rsidP="00181B06">
                <w:pPr>
                  <w:rPr>
                    <w:rFonts w:cs="Times New Roman"/>
                  </w:rPr>
                </w:pPr>
              </w:p>
              <w:p w14:paraId="6921C130" w14:textId="77777777" w:rsidR="00181B06" w:rsidRPr="004E39DD" w:rsidRDefault="00181B06" w:rsidP="0004542A">
                <w:pPr>
                  <w:pStyle w:val="Heading1"/>
                  <w:outlineLvl w:val="0"/>
                </w:pPr>
                <w:r w:rsidRPr="004E39DD">
                  <w:t>Training</w:t>
                </w:r>
              </w:p>
              <w:p w14:paraId="4EFD2D5F" w14:textId="77777777" w:rsidR="00181B06" w:rsidRPr="004E39DD" w:rsidRDefault="00181B06" w:rsidP="00181B06">
                <w:pPr>
                  <w:rPr>
                    <w:rFonts w:cs="Times New Roman"/>
                  </w:rPr>
                </w:pPr>
                <w:r w:rsidRPr="004E39DD">
                  <w:rPr>
                    <w:rFonts w:cs="Times New Roman"/>
                  </w:rPr>
                  <w:t xml:space="preserve">Primus began her dance training as a young adult, while studying biology and premedical sciences at Hunter College. While she dreamt of becoming a doctor, difficulty finding work after college prompted her to pursue other professional avenues in dance and anthropology. In college she took occasional dance classes at different studios in New York City. In 1941, Primus received a scholarship to study at the New Dance Group (NDG), a racially integrated school and repertory </w:t>
                </w:r>
                <w:r w:rsidRPr="004E39DD">
                  <w:rPr>
                    <w:rFonts w:cs="Times New Roman"/>
                  </w:rPr>
                  <w:lastRenderedPageBreak/>
                  <w:t>company in New York known for its inclusivity and use of dance in the pursuit of economic and social equality. Primus studied modern dance technique and choreography with leading artists Martha Graham, Charles Weidman, and Doris Humphrey. Graham once famously commented to Primus that ‘she no longer needed her classes, [because] … she already had the strength of a panther and should create her own choreography’ (Schwartz and Schwartz, 30). Graham’s comment betrays a reigning assumption at the time, that serious training in dance technique might squelch the ‘natural’ talents of dancers of colour. It also illustrates the recognition members of the modern dance establishment gave Primus for her potential as a choreographer.</w:t>
                </w:r>
              </w:p>
              <w:p w14:paraId="61C274AB" w14:textId="77777777" w:rsidR="00181B06" w:rsidRPr="004E39DD" w:rsidRDefault="00181B06" w:rsidP="00181B06">
                <w:pPr>
                  <w:rPr>
                    <w:rFonts w:cs="Times New Roman"/>
                    <w:u w:val="single"/>
                  </w:rPr>
                </w:pPr>
              </w:p>
              <w:p w14:paraId="7C02B82F" w14:textId="77777777" w:rsidR="00181B06" w:rsidRPr="004E39DD" w:rsidRDefault="00181B06" w:rsidP="0004542A">
                <w:pPr>
                  <w:pStyle w:val="Heading1"/>
                  <w:outlineLvl w:val="0"/>
                </w:pPr>
                <w:r w:rsidRPr="004E39DD">
                  <w:t xml:space="preserve">Major Contributions to the field </w:t>
                </w:r>
              </w:p>
              <w:p w14:paraId="0F60CAC7" w14:textId="77777777" w:rsidR="00181B06" w:rsidRPr="004E39DD" w:rsidRDefault="00181B06" w:rsidP="00181B06">
                <w:pPr>
                  <w:rPr>
                    <w:rFonts w:cs="Times New Roman"/>
                  </w:rPr>
                </w:pPr>
                <w:r w:rsidRPr="004E39DD">
                  <w:rPr>
                    <w:rFonts w:cs="Times New Roman"/>
                  </w:rPr>
                  <w:t xml:space="preserve">Starting in the 1940s, Primus worked professionally as both a dancer and a choreographer. As a member of the NDG, she performed in works by Sophie Maslow, while also receiving encouragement from fellow dancers, such as Helen </w:t>
                </w:r>
                <w:proofErr w:type="spellStart"/>
                <w:r w:rsidRPr="004E39DD">
                  <w:rPr>
                    <w:rFonts w:cs="Times New Roman"/>
                  </w:rPr>
                  <w:t>Tamiris</w:t>
                </w:r>
                <w:proofErr w:type="spellEnd"/>
                <w:r w:rsidRPr="004E39DD">
                  <w:rPr>
                    <w:rFonts w:cs="Times New Roman"/>
                  </w:rPr>
                  <w:t xml:space="preserve"> and Anna </w:t>
                </w:r>
                <w:proofErr w:type="spellStart"/>
                <w:r w:rsidRPr="004E39DD">
                  <w:rPr>
                    <w:rFonts w:cs="Times New Roman"/>
                  </w:rPr>
                  <w:t>Sokolow</w:t>
                </w:r>
                <w:proofErr w:type="spellEnd"/>
                <w:r w:rsidRPr="004E39DD">
                  <w:rPr>
                    <w:rFonts w:cs="Times New Roman"/>
                  </w:rPr>
                  <w:t xml:space="preserve">, to compose her own dances. Although the NDG boasted racial diversity, a recollection by fellow dancer Muriel </w:t>
                </w:r>
                <w:proofErr w:type="spellStart"/>
                <w:r w:rsidRPr="004E39DD">
                  <w:rPr>
                    <w:rFonts w:cs="Times New Roman"/>
                  </w:rPr>
                  <w:t>Manings</w:t>
                </w:r>
                <w:proofErr w:type="spellEnd"/>
                <w:r w:rsidRPr="004E39DD">
                  <w:rPr>
                    <w:rFonts w:cs="Times New Roman"/>
                  </w:rPr>
                  <w:t xml:space="preserve"> reveals that even in this context Primus ‘just didn’t seem to fit in with the company ... Her body was very different than most dancers’ bodies. She was chunky’ (</w:t>
                </w:r>
                <w:proofErr w:type="spellStart"/>
                <w:r w:rsidRPr="004E39DD">
                  <w:rPr>
                    <w:rFonts w:cs="Times New Roman"/>
                  </w:rPr>
                  <w:t>qtd</w:t>
                </w:r>
                <w:proofErr w:type="spellEnd"/>
                <w:r w:rsidRPr="004E39DD">
                  <w:rPr>
                    <w:rFonts w:cs="Times New Roman"/>
                  </w:rPr>
                  <w:t xml:space="preserve">. Schwartz and Schwartz, 31). Considering </w:t>
                </w:r>
                <w:proofErr w:type="spellStart"/>
                <w:r w:rsidRPr="004E39DD">
                  <w:rPr>
                    <w:rFonts w:cs="Times New Roman"/>
                  </w:rPr>
                  <w:t>Primus’s</w:t>
                </w:r>
                <w:proofErr w:type="spellEnd"/>
                <w:r w:rsidRPr="004E39DD">
                  <w:rPr>
                    <w:rFonts w:cs="Times New Roman"/>
                  </w:rPr>
                  <w:t xml:space="preserve"> physicality, scholars have argued that her strength and athleticism not only distinguished her from other dancers, but ultimately had the effect of broadening critical and audience standards of beauty and physicality when applied to mid-century modern dancers (</w:t>
                </w:r>
                <w:proofErr w:type="spellStart"/>
                <w:r w:rsidRPr="004E39DD">
                  <w:rPr>
                    <w:rFonts w:cs="Times New Roman"/>
                  </w:rPr>
                  <w:t>Perpener</w:t>
                </w:r>
                <w:proofErr w:type="spellEnd"/>
                <w:r w:rsidRPr="004E39DD">
                  <w:rPr>
                    <w:rFonts w:cs="Times New Roman"/>
                  </w:rPr>
                  <w:t>, 162; Schwartz and Schwartz, 133-134).</w:t>
                </w:r>
              </w:p>
              <w:p w14:paraId="0F4FF6C2" w14:textId="77777777" w:rsidR="00181B06" w:rsidRPr="004E39DD" w:rsidRDefault="00181B06" w:rsidP="00181B06">
                <w:pPr>
                  <w:rPr>
                    <w:rFonts w:cs="Times New Roman"/>
                  </w:rPr>
                </w:pPr>
              </w:p>
              <w:p w14:paraId="09BA2860" w14:textId="77777777" w:rsidR="00181B06" w:rsidRPr="004E39DD" w:rsidRDefault="00181B06" w:rsidP="00181B06">
                <w:pPr>
                  <w:rPr>
                    <w:rFonts w:cs="Times New Roman"/>
                  </w:rPr>
                </w:pPr>
                <w:r w:rsidRPr="004E39DD">
                  <w:rPr>
                    <w:rFonts w:cs="Times New Roman"/>
                  </w:rPr>
                  <w:t xml:space="preserve">In 1943 Primus received widespread critical notice for her commanding performance in the African Dance Festival </w:t>
                </w:r>
                <w:proofErr w:type="spellStart"/>
                <w:r w:rsidRPr="004E39DD">
                  <w:rPr>
                    <w:rFonts w:cs="Times New Roman"/>
                  </w:rPr>
                  <w:t>Asadata</w:t>
                </w:r>
                <w:proofErr w:type="spellEnd"/>
                <w:r w:rsidRPr="004E39DD">
                  <w:rPr>
                    <w:rFonts w:cs="Times New Roman"/>
                  </w:rPr>
                  <w:t xml:space="preserve"> </w:t>
                </w:r>
                <w:proofErr w:type="spellStart"/>
                <w:r w:rsidRPr="004E39DD">
                  <w:rPr>
                    <w:rFonts w:cs="Times New Roman"/>
                  </w:rPr>
                  <w:t>Dafora</w:t>
                </w:r>
                <w:proofErr w:type="spellEnd"/>
                <w:r w:rsidRPr="004E39DD">
                  <w:rPr>
                    <w:rFonts w:cs="Times New Roman"/>
                  </w:rPr>
                  <w:t xml:space="preserve"> directed at Carnegie Hall. Reviewing this performance, a critic from </w:t>
                </w:r>
                <w:r w:rsidRPr="004E39DD">
                  <w:rPr>
                    <w:rFonts w:cs="Times New Roman"/>
                    <w:i/>
                  </w:rPr>
                  <w:t>Dance Observer</w:t>
                </w:r>
                <w:r w:rsidRPr="004E39DD">
                  <w:rPr>
                    <w:rFonts w:cs="Times New Roman"/>
                  </w:rPr>
                  <w:t xml:space="preserve"> called Primus a ‘genuine modern dancer’, and the most ‘ethnic’ of the cast (</w:t>
                </w:r>
                <w:proofErr w:type="spellStart"/>
                <w:r w:rsidRPr="004E39DD">
                  <w:rPr>
                    <w:rFonts w:cs="Times New Roman"/>
                  </w:rPr>
                  <w:t>qtd</w:t>
                </w:r>
                <w:proofErr w:type="spellEnd"/>
                <w:r w:rsidRPr="004E39DD">
                  <w:rPr>
                    <w:rFonts w:cs="Times New Roman"/>
                  </w:rPr>
                  <w:t xml:space="preserve">. in </w:t>
                </w:r>
                <w:proofErr w:type="spellStart"/>
                <w:r w:rsidRPr="004E39DD">
                  <w:rPr>
                    <w:rFonts w:cs="Times New Roman"/>
                  </w:rPr>
                  <w:t>Perpener</w:t>
                </w:r>
                <w:proofErr w:type="spellEnd"/>
                <w:r w:rsidRPr="004E39DD">
                  <w:rPr>
                    <w:rFonts w:cs="Times New Roman"/>
                  </w:rPr>
                  <w:t>, 124). Primus made her choreographic debut the same year in a shared program at the 92</w:t>
                </w:r>
                <w:r w:rsidRPr="004E39DD">
                  <w:rPr>
                    <w:rFonts w:cs="Times New Roman"/>
                    <w:vertAlign w:val="superscript"/>
                  </w:rPr>
                  <w:t>nd</w:t>
                </w:r>
                <w:r w:rsidRPr="004E39DD">
                  <w:rPr>
                    <w:rFonts w:cs="Times New Roman"/>
                  </w:rPr>
                  <w:t xml:space="preserve"> Street Y, where she premiered </w:t>
                </w:r>
                <w:r w:rsidRPr="004E39DD">
                  <w:rPr>
                    <w:rFonts w:cs="Times New Roman"/>
                    <w:i/>
                  </w:rPr>
                  <w:t>Strange Fruit</w:t>
                </w:r>
                <w:r w:rsidRPr="004E39DD">
                  <w:rPr>
                    <w:rFonts w:cs="Times New Roman"/>
                  </w:rPr>
                  <w:t xml:space="preserve">, </w:t>
                </w:r>
                <w:r w:rsidRPr="004E39DD">
                  <w:rPr>
                    <w:rFonts w:cs="Times New Roman"/>
                    <w:i/>
                  </w:rPr>
                  <w:t>Hard Time Blues</w:t>
                </w:r>
                <w:r w:rsidRPr="004E39DD">
                  <w:rPr>
                    <w:rFonts w:cs="Times New Roman"/>
                  </w:rPr>
                  <w:t xml:space="preserve">, </w:t>
                </w:r>
                <w:r w:rsidRPr="004E39DD">
                  <w:rPr>
                    <w:rFonts w:cs="Times New Roman"/>
                    <w:i/>
                  </w:rPr>
                  <w:t>Rock Daniel</w:t>
                </w:r>
                <w:r w:rsidRPr="004E39DD">
                  <w:rPr>
                    <w:rFonts w:cs="Times New Roman"/>
                  </w:rPr>
                  <w:t xml:space="preserve">, and </w:t>
                </w:r>
                <w:r w:rsidRPr="004E39DD">
                  <w:rPr>
                    <w:rFonts w:cs="Times New Roman"/>
                    <w:i/>
                  </w:rPr>
                  <w:t>African Ceremonial</w:t>
                </w:r>
                <w:r w:rsidRPr="004E39DD">
                  <w:rPr>
                    <w:rFonts w:cs="Times New Roman"/>
                  </w:rPr>
                  <w:t xml:space="preserve">. The program blended narrative and protest elements associated with the NDG with Africanist material drawn from </w:t>
                </w:r>
                <w:proofErr w:type="spellStart"/>
                <w:r w:rsidRPr="004E39DD">
                  <w:rPr>
                    <w:rFonts w:cs="Times New Roman"/>
                  </w:rPr>
                  <w:t>Primus’s</w:t>
                </w:r>
                <w:proofErr w:type="spellEnd"/>
                <w:r w:rsidRPr="004E39DD">
                  <w:rPr>
                    <w:rFonts w:cs="Times New Roman"/>
                  </w:rPr>
                  <w:t xml:space="preserve"> life and research. </w:t>
                </w:r>
                <w:r w:rsidRPr="004E39DD">
                  <w:rPr>
                    <w:rFonts w:cs="Times New Roman"/>
                    <w:i/>
                  </w:rPr>
                  <w:t>Strange Fruit</w:t>
                </w:r>
                <w:r w:rsidRPr="004E39DD">
                  <w:rPr>
                    <w:rFonts w:cs="Times New Roman"/>
                  </w:rPr>
                  <w:t xml:space="preserve"> and </w:t>
                </w:r>
                <w:r w:rsidRPr="004E39DD">
                  <w:rPr>
                    <w:rFonts w:cs="Times New Roman"/>
                    <w:i/>
                  </w:rPr>
                  <w:t>Hard Time Blues</w:t>
                </w:r>
                <w:r w:rsidRPr="004E39DD">
                  <w:rPr>
                    <w:rFonts w:cs="Times New Roman"/>
                  </w:rPr>
                  <w:t xml:space="preserve">, for example, railed against Southern racist practices, the first decrying lynching and the second sharecropping. </w:t>
                </w:r>
                <w:r w:rsidRPr="004E39DD">
                  <w:rPr>
                    <w:rFonts w:cs="Times New Roman"/>
                    <w:i/>
                  </w:rPr>
                  <w:t>Rock Daniel</w:t>
                </w:r>
                <w:r w:rsidRPr="004E39DD">
                  <w:rPr>
                    <w:rFonts w:cs="Times New Roman"/>
                  </w:rPr>
                  <w:t xml:space="preserve"> and </w:t>
                </w:r>
                <w:r w:rsidRPr="004E39DD">
                  <w:rPr>
                    <w:rFonts w:cs="Times New Roman"/>
                    <w:i/>
                  </w:rPr>
                  <w:t>African Ceremonial</w:t>
                </w:r>
                <w:r w:rsidRPr="004E39DD">
                  <w:rPr>
                    <w:rFonts w:cs="Times New Roman"/>
                  </w:rPr>
                  <w:t xml:space="preserve">, by contrast, celebrated African </w:t>
                </w:r>
                <w:proofErr w:type="spellStart"/>
                <w:r w:rsidRPr="004E39DD">
                  <w:rPr>
                    <w:rFonts w:cs="Times New Roman"/>
                  </w:rPr>
                  <w:t>diasporic</w:t>
                </w:r>
                <w:proofErr w:type="spellEnd"/>
                <w:r w:rsidRPr="004E39DD">
                  <w:rPr>
                    <w:rFonts w:cs="Times New Roman"/>
                  </w:rPr>
                  <w:t xml:space="preserve"> expressive culture and ceremonial practices. In the former, Primus drew on American jazz musical traditions, whereas in the latter, she presented what she knew of a fertility rite native to the Belgian Congo. Eventually Primus developed a structural template for mixed concert programs, presenting what she called ‘primitives’ first, followed by protest dances, more formalist works, and finally, groupings of spirituals.</w:t>
                </w:r>
              </w:p>
              <w:p w14:paraId="45ABB1AF" w14:textId="77777777" w:rsidR="00181B06" w:rsidRPr="004E39DD" w:rsidRDefault="00181B06" w:rsidP="00181B06">
                <w:pPr>
                  <w:rPr>
                    <w:rFonts w:cs="Times New Roman"/>
                  </w:rPr>
                </w:pPr>
              </w:p>
              <w:p w14:paraId="66CC5300" w14:textId="77777777" w:rsidR="00181B06" w:rsidRPr="004E39DD" w:rsidRDefault="00181B06" w:rsidP="00181B06">
                <w:pPr>
                  <w:rPr>
                    <w:rFonts w:cs="Times New Roman"/>
                  </w:rPr>
                </w:pPr>
                <w:r w:rsidRPr="004E39DD">
                  <w:rPr>
                    <w:rFonts w:cs="Times New Roman"/>
                  </w:rPr>
                  <w:t xml:space="preserve">Within a mid-century modern dance tradition that saw as paramount an artist’s expression of knowledge about the world through the lens of personal experience, </w:t>
                </w:r>
                <w:proofErr w:type="spellStart"/>
                <w:r w:rsidRPr="004E39DD">
                  <w:rPr>
                    <w:rFonts w:cs="Times New Roman"/>
                  </w:rPr>
                  <w:t>Primus’s</w:t>
                </w:r>
                <w:proofErr w:type="spellEnd"/>
                <w:r w:rsidRPr="004E39DD">
                  <w:rPr>
                    <w:rFonts w:cs="Times New Roman"/>
                  </w:rPr>
                  <w:t xml:space="preserve"> decision to organize her worldview through an Africanist lens was consistent with the artistic strategies of her predecessors, notably Katherine Dunham and Zora Neale Hurston, who had previously advanced the legibility of dancing diaspora. At first, Primus gleaned what she knew about black expressive cultures from sources close at hand – familial knowledge of West Indian dancing, study with Trinidadian Beryl </w:t>
                </w:r>
                <w:proofErr w:type="spellStart"/>
                <w:r w:rsidRPr="004E39DD">
                  <w:rPr>
                    <w:rFonts w:cs="Times New Roman"/>
                  </w:rPr>
                  <w:t>McBurnie</w:t>
                </w:r>
                <w:proofErr w:type="spellEnd"/>
                <w:r w:rsidRPr="004E39DD">
                  <w:rPr>
                    <w:rFonts w:cs="Times New Roman"/>
                  </w:rPr>
                  <w:t xml:space="preserve">, library research, and informal interactions with Nigerian students at Columbia University. Later, trips to the Southern United States in 1944, when she disguised herself as a sharecropper, and then to Africa in 1949, sponsored by the Julius </w:t>
                </w:r>
                <w:proofErr w:type="spellStart"/>
                <w:r w:rsidRPr="004E39DD">
                  <w:rPr>
                    <w:rFonts w:cs="Times New Roman"/>
                  </w:rPr>
                  <w:t>Rosenwald</w:t>
                </w:r>
                <w:proofErr w:type="spellEnd"/>
                <w:r w:rsidRPr="004E39DD">
                  <w:rPr>
                    <w:rFonts w:cs="Times New Roman"/>
                  </w:rPr>
                  <w:t xml:space="preserve"> Foundation, allowed her to develop a choreographic method that connected field research to performance.</w:t>
                </w:r>
              </w:p>
              <w:p w14:paraId="47990B54" w14:textId="77777777" w:rsidR="00181B06" w:rsidRPr="004E39DD" w:rsidRDefault="00181B06" w:rsidP="00181B06">
                <w:pPr>
                  <w:rPr>
                    <w:rFonts w:cs="Times New Roman"/>
                  </w:rPr>
                </w:pPr>
              </w:p>
              <w:p w14:paraId="555477AC" w14:textId="77777777" w:rsidR="00181B06" w:rsidRPr="004E39DD" w:rsidRDefault="00181B06" w:rsidP="00181B06">
                <w:pPr>
                  <w:rPr>
                    <w:rFonts w:cs="Times New Roman"/>
                  </w:rPr>
                </w:pPr>
                <w:r w:rsidRPr="004E39DD">
                  <w:rPr>
                    <w:rFonts w:cs="Times New Roman"/>
                  </w:rPr>
                  <w:t xml:space="preserve">In Africa, she visited over thirty cultural groups in nations such as Nigeria, the Belgian Congo (later renamed Zaire and then the Democratic Republic of the Congo), Ghana, Angola, British and French </w:t>
                </w:r>
                <w:r w:rsidRPr="004E39DD">
                  <w:rPr>
                    <w:rFonts w:cs="Times New Roman"/>
                  </w:rPr>
                  <w:lastRenderedPageBreak/>
                  <w:t>Cameroon, Liberia, and Senegal. Anticipating the importance of this trip on her personal and creative life, she wrote: ‘I have been chosen to go on a serious mission … to learn from [the peoples of Africa] the basic truths of dance and life, to salvage for America the beauty, dignity and strength of a threatened culture – to bring back music, folklore, dances, and to interpret them honestly for audiences’ (</w:t>
                </w:r>
                <w:proofErr w:type="spellStart"/>
                <w:r w:rsidRPr="004E39DD">
                  <w:rPr>
                    <w:rFonts w:cs="Times New Roman"/>
                  </w:rPr>
                  <w:t>qtd</w:t>
                </w:r>
                <w:proofErr w:type="spellEnd"/>
                <w:r w:rsidRPr="004E39DD">
                  <w:rPr>
                    <w:rFonts w:cs="Times New Roman"/>
                  </w:rPr>
                  <w:t xml:space="preserve">. Schwartz and Schwartz, 70). </w:t>
                </w:r>
              </w:p>
              <w:p w14:paraId="247FD961" w14:textId="77777777" w:rsidR="00181B06" w:rsidRPr="004E39DD" w:rsidRDefault="00181B06" w:rsidP="00181B06">
                <w:pPr>
                  <w:rPr>
                    <w:rFonts w:cs="Times New Roman"/>
                  </w:rPr>
                </w:pPr>
              </w:p>
              <w:p w14:paraId="57C3142F" w14:textId="77777777" w:rsidR="00181B06" w:rsidRPr="004E39DD" w:rsidRDefault="00181B06" w:rsidP="00181B06">
                <w:pPr>
                  <w:rPr>
                    <w:rFonts w:cs="Times New Roman"/>
                  </w:rPr>
                </w:pPr>
                <w:r w:rsidRPr="004E39DD">
                  <w:rPr>
                    <w:rFonts w:cs="Times New Roman"/>
                  </w:rPr>
                  <w:t xml:space="preserve">Prior to her trip to Africa, </w:t>
                </w:r>
                <w:proofErr w:type="spellStart"/>
                <w:r w:rsidRPr="004E39DD">
                  <w:rPr>
                    <w:rFonts w:cs="Times New Roman"/>
                  </w:rPr>
                  <w:t>Primus’s</w:t>
                </w:r>
                <w:proofErr w:type="spellEnd"/>
                <w:r w:rsidRPr="004E39DD">
                  <w:rPr>
                    <w:rFonts w:cs="Times New Roman"/>
                  </w:rPr>
                  <w:t xml:space="preserve"> performances ignited debates within the dance field that reveal much about mid-century dance modernism. </w:t>
                </w:r>
                <w:r w:rsidRPr="004E39DD">
                  <w:rPr>
                    <w:rFonts w:cs="Times New Roman"/>
                    <w:i/>
                  </w:rPr>
                  <w:t>New York Times</w:t>
                </w:r>
                <w:r w:rsidRPr="004E39DD">
                  <w:rPr>
                    <w:rFonts w:cs="Times New Roman"/>
                  </w:rPr>
                  <w:t xml:space="preserve"> dance critic John Martin, for example, who had championed the careers of Graham among other modern dancers, was a fierce advocate of Primus. Although he applied a double standard to Primus because of her race, he lauded her performances in 1943 exclaiming: ‘It would be hard to think of a Negro dancer in the field who can match her for technical capacity, compositional skill and something to say in terms that are altogether true to herself both racially and as an individual artist.’ He continued, ‘if ever a young dancer was entitled to a company of her own and the freedom to do what she chooses with it, she is it’ (</w:t>
                </w:r>
                <w:proofErr w:type="spellStart"/>
                <w:r w:rsidRPr="004E39DD">
                  <w:rPr>
                    <w:rFonts w:cs="Times New Roman"/>
                  </w:rPr>
                  <w:t>qtd</w:t>
                </w:r>
                <w:proofErr w:type="spellEnd"/>
                <w:r w:rsidRPr="004E39DD">
                  <w:rPr>
                    <w:rFonts w:cs="Times New Roman"/>
                  </w:rPr>
                  <w:t xml:space="preserve">. </w:t>
                </w:r>
                <w:proofErr w:type="spellStart"/>
                <w:r w:rsidRPr="004E39DD">
                  <w:rPr>
                    <w:rFonts w:cs="Times New Roman"/>
                  </w:rPr>
                  <w:t>Kowal</w:t>
                </w:r>
                <w:proofErr w:type="spellEnd"/>
                <w:r w:rsidRPr="004E39DD">
                  <w:rPr>
                    <w:rFonts w:cs="Times New Roman"/>
                  </w:rPr>
                  <w:t xml:space="preserve">, 123). </w:t>
                </w:r>
              </w:p>
              <w:p w14:paraId="71EA46E2" w14:textId="77777777" w:rsidR="00181B06" w:rsidRPr="004E39DD" w:rsidRDefault="00181B06" w:rsidP="00181B06">
                <w:pPr>
                  <w:rPr>
                    <w:rFonts w:cs="Times New Roman"/>
                  </w:rPr>
                </w:pPr>
              </w:p>
              <w:p w14:paraId="43AE36F3" w14:textId="77777777" w:rsidR="00181B06" w:rsidRPr="004E39DD" w:rsidRDefault="00181B06" w:rsidP="00181B06">
                <w:pPr>
                  <w:rPr>
                    <w:rFonts w:cs="Times New Roman"/>
                  </w:rPr>
                </w:pPr>
                <w:r w:rsidRPr="004E39DD">
                  <w:rPr>
                    <w:rFonts w:cs="Times New Roman"/>
                  </w:rPr>
                  <w:t xml:space="preserve">Other critics, such as Lois </w:t>
                </w:r>
                <w:proofErr w:type="spellStart"/>
                <w:r w:rsidRPr="004E39DD">
                  <w:rPr>
                    <w:rFonts w:cs="Times New Roman"/>
                  </w:rPr>
                  <w:t>Balcom</w:t>
                </w:r>
                <w:proofErr w:type="spellEnd"/>
                <w:r w:rsidRPr="004E39DD">
                  <w:rPr>
                    <w:rFonts w:cs="Times New Roman"/>
                  </w:rPr>
                  <w:t xml:space="preserve"> of </w:t>
                </w:r>
                <w:r w:rsidRPr="004E39DD">
                  <w:rPr>
                    <w:rFonts w:cs="Times New Roman"/>
                    <w:i/>
                  </w:rPr>
                  <w:t>Dance Observer</w:t>
                </w:r>
                <w:r w:rsidRPr="004E39DD">
                  <w:rPr>
                    <w:rFonts w:cs="Times New Roman"/>
                  </w:rPr>
                  <w:t xml:space="preserve">, neither granted Primus the recognition Martin had for her modern dance artistry, nor found enough grounds to deem her creative work ‘authentic’. In </w:t>
                </w:r>
                <w:proofErr w:type="spellStart"/>
                <w:r w:rsidRPr="004E39DD">
                  <w:rPr>
                    <w:rFonts w:cs="Times New Roman"/>
                  </w:rPr>
                  <w:t>Balcom’s</w:t>
                </w:r>
                <w:proofErr w:type="spellEnd"/>
                <w:r w:rsidRPr="004E39DD">
                  <w:rPr>
                    <w:rFonts w:cs="Times New Roman"/>
                  </w:rPr>
                  <w:t xml:space="preserve"> words: ‘Of course, the African heritage enters into her attitudes, her insights, her ambitions, and her dance movements; nevertheless, what she knows about tribal ceremonies she has learned actually from books. With the trustworthy intuitions of her blood to guide her, her interpretations achieve a closer approximation of authenticity than would those of a white dancer – but they remain approximations’ (</w:t>
                </w:r>
                <w:proofErr w:type="spellStart"/>
                <w:r w:rsidRPr="004E39DD">
                  <w:rPr>
                    <w:rFonts w:cs="Times New Roman"/>
                  </w:rPr>
                  <w:t>qtd</w:t>
                </w:r>
                <w:proofErr w:type="spellEnd"/>
                <w:r w:rsidRPr="004E39DD">
                  <w:rPr>
                    <w:rFonts w:cs="Times New Roman"/>
                  </w:rPr>
                  <w:t xml:space="preserve">. </w:t>
                </w:r>
                <w:proofErr w:type="spellStart"/>
                <w:r w:rsidRPr="004E39DD">
                  <w:rPr>
                    <w:rFonts w:cs="Times New Roman"/>
                  </w:rPr>
                  <w:t>Kowal</w:t>
                </w:r>
                <w:proofErr w:type="spellEnd"/>
                <w:r w:rsidRPr="004E39DD">
                  <w:rPr>
                    <w:rFonts w:cs="Times New Roman"/>
                  </w:rPr>
                  <w:t xml:space="preserve">, 126). </w:t>
                </w:r>
              </w:p>
              <w:p w14:paraId="0D7EE305" w14:textId="77777777" w:rsidR="00181B06" w:rsidRPr="004E39DD" w:rsidRDefault="00181B06" w:rsidP="00181B06">
                <w:pPr>
                  <w:rPr>
                    <w:rFonts w:cs="Times New Roman"/>
                  </w:rPr>
                </w:pPr>
              </w:p>
              <w:p w14:paraId="57D7E904" w14:textId="77777777" w:rsidR="00181B06" w:rsidRPr="004E39DD" w:rsidRDefault="00181B06" w:rsidP="00181B06">
                <w:pPr>
                  <w:rPr>
                    <w:rFonts w:cs="Times New Roman"/>
                  </w:rPr>
                </w:pPr>
                <w:r w:rsidRPr="004E39DD">
                  <w:rPr>
                    <w:rFonts w:cs="Times New Roman"/>
                  </w:rPr>
                  <w:t xml:space="preserve">Mid-century debates among critics surrounding </w:t>
                </w:r>
                <w:proofErr w:type="spellStart"/>
                <w:r w:rsidRPr="004E39DD">
                  <w:rPr>
                    <w:rFonts w:cs="Times New Roman"/>
                  </w:rPr>
                  <w:t>Primus’s</w:t>
                </w:r>
                <w:proofErr w:type="spellEnd"/>
                <w:r w:rsidRPr="004E39DD">
                  <w:rPr>
                    <w:rFonts w:cs="Times New Roman"/>
                  </w:rPr>
                  <w:t xml:space="preserve"> dancing and choreography shed light on dance modernism’s vexed attempts to reconcile an artist’s racial identity with reigning aesthetic assumptions and artistic priorities. Critics’ beliefs that an artist’s statement about humanity would be grounded in a personal, and thus racial or ethnic experiences, appears to be in conflict with modernist aesthetic concerns that valued equally innovation, originality, and authenticity.</w:t>
                </w:r>
              </w:p>
              <w:p w14:paraId="1113331F" w14:textId="77777777" w:rsidR="00181B06" w:rsidRPr="004E39DD" w:rsidRDefault="00181B06" w:rsidP="00181B06">
                <w:pPr>
                  <w:rPr>
                    <w:rFonts w:cs="Times New Roman"/>
                  </w:rPr>
                </w:pPr>
              </w:p>
              <w:p w14:paraId="289CD89F" w14:textId="77777777" w:rsidR="00181B06" w:rsidRPr="004E39DD" w:rsidRDefault="00181B06" w:rsidP="00181B06">
                <w:pPr>
                  <w:rPr>
                    <w:rFonts w:cs="Times New Roman"/>
                  </w:rPr>
                </w:pPr>
                <w:r w:rsidRPr="004E39DD">
                  <w:rPr>
                    <w:rFonts w:cs="Times New Roman"/>
                  </w:rPr>
                  <w:t xml:space="preserve">Primus did not remain quiet on this matter. While in Africa, she wrote letters to New York dance critics that were subsequently published in </w:t>
                </w:r>
                <w:r w:rsidRPr="004E39DD">
                  <w:rPr>
                    <w:rFonts w:cs="Times New Roman"/>
                    <w:i/>
                  </w:rPr>
                  <w:t>The New York Times</w:t>
                </w:r>
                <w:r w:rsidRPr="004E39DD">
                  <w:rPr>
                    <w:rFonts w:cs="Times New Roman"/>
                  </w:rPr>
                  <w:t xml:space="preserve">, the </w:t>
                </w:r>
                <w:r w:rsidRPr="004E39DD">
                  <w:rPr>
                    <w:rFonts w:cs="Times New Roman"/>
                    <w:i/>
                  </w:rPr>
                  <w:t>New York Herald Tribune</w:t>
                </w:r>
                <w:r w:rsidRPr="004E39DD">
                  <w:rPr>
                    <w:rFonts w:cs="Times New Roman"/>
                  </w:rPr>
                  <w:t xml:space="preserve">, and </w:t>
                </w:r>
                <w:r w:rsidRPr="004E39DD">
                  <w:rPr>
                    <w:rFonts w:cs="Times New Roman"/>
                    <w:i/>
                  </w:rPr>
                  <w:t>Dance Observer</w:t>
                </w:r>
                <w:r w:rsidRPr="004E39DD">
                  <w:rPr>
                    <w:rFonts w:cs="Times New Roman"/>
                  </w:rPr>
                  <w:t>. Most pertinent for the subject of Primus and modernism are her comments in these letters about her perceptions of African dance practice. In one, for example, she wrote: ‘Here form and function are intricately related and dependent on one another: This is a course in choreography. The basic patterns of life – the circle which is the embryo – the force of the straight forward line which is birth – the spiral, the Xing, the jagged line which denote growth and struggle – the return of the circle again – the shrinking of the circle to a tiny speck and the dropping of that speck into the vastness of eternity which is death’ (</w:t>
                </w:r>
                <w:proofErr w:type="spellStart"/>
                <w:r w:rsidRPr="004E39DD">
                  <w:rPr>
                    <w:rFonts w:cs="Times New Roman"/>
                  </w:rPr>
                  <w:t>qtd</w:t>
                </w:r>
                <w:proofErr w:type="spellEnd"/>
                <w:r w:rsidRPr="004E39DD">
                  <w:rPr>
                    <w:rFonts w:cs="Times New Roman"/>
                  </w:rPr>
                  <w:t xml:space="preserve">. </w:t>
                </w:r>
                <w:proofErr w:type="spellStart"/>
                <w:r w:rsidRPr="004E39DD">
                  <w:rPr>
                    <w:rFonts w:cs="Times New Roman"/>
                  </w:rPr>
                  <w:t>Kowal</w:t>
                </w:r>
                <w:proofErr w:type="spellEnd"/>
                <w:r w:rsidRPr="004E39DD">
                  <w:rPr>
                    <w:rFonts w:cs="Times New Roman"/>
                  </w:rPr>
                  <w:t xml:space="preserve">, 141). </w:t>
                </w:r>
              </w:p>
              <w:p w14:paraId="242F139F" w14:textId="77777777" w:rsidR="00181B06" w:rsidRPr="004E39DD" w:rsidRDefault="00181B06" w:rsidP="00181B06">
                <w:pPr>
                  <w:rPr>
                    <w:rFonts w:cs="Times New Roman"/>
                  </w:rPr>
                </w:pPr>
              </w:p>
              <w:p w14:paraId="3D1075A8" w14:textId="77777777" w:rsidR="00181B06" w:rsidRPr="004E39DD" w:rsidRDefault="00181B06" w:rsidP="00181B06">
                <w:pPr>
                  <w:rPr>
                    <w:rFonts w:cs="Times New Roman"/>
                  </w:rPr>
                </w:pPr>
                <w:r w:rsidRPr="004E39DD">
                  <w:rPr>
                    <w:rFonts w:cs="Times New Roman"/>
                  </w:rPr>
                  <w:t xml:space="preserve">In these letters, and in subsequent publications about her trip, Primus illuminated the connections between everyday life, ritual, and dance based on her fieldwork in Africa. She drew pertinent correlations, for example, between Western notions of theatricality, facilitated through choreographic structures that built toward a thematic or expressive climax, and the basic elements and purpose of ritual experience, which were also efficacious by design. In her theorizations of a choreographic theatre rooted in transformation, Primus offered a new approach to modern dance aesthetics while, at the same time, contradicting American critics who had expressed concern that her decision to ground her work in Africanist cultural forms held her back from becoming a ‘good’ choreographer of modern dance.   </w:t>
                </w:r>
              </w:p>
              <w:p w14:paraId="3B7E7F08" w14:textId="77777777" w:rsidR="00181B06" w:rsidRPr="004E39DD" w:rsidRDefault="00181B06" w:rsidP="00181B06">
                <w:pPr>
                  <w:rPr>
                    <w:rFonts w:cs="Times New Roman"/>
                  </w:rPr>
                </w:pPr>
              </w:p>
              <w:p w14:paraId="7EDC16F1" w14:textId="77777777" w:rsidR="00181B06" w:rsidRPr="004E39DD" w:rsidRDefault="00181B06" w:rsidP="00181B06">
                <w:pPr>
                  <w:rPr>
                    <w:rFonts w:cs="Times New Roman"/>
                  </w:rPr>
                </w:pPr>
                <w:r w:rsidRPr="004E39DD">
                  <w:rPr>
                    <w:rFonts w:cs="Times New Roman"/>
                  </w:rPr>
                  <w:t xml:space="preserve">On her return from Africa, Primus formed a small company and toured extensively throughout the </w:t>
                </w:r>
                <w:r w:rsidRPr="004E39DD">
                  <w:rPr>
                    <w:rFonts w:cs="Times New Roman"/>
                  </w:rPr>
                  <w:lastRenderedPageBreak/>
                  <w:t xml:space="preserve">US, Europe, Israel, the West Indies, and Africa in the 1950s. In the later decades of her life, however, Primus refocused her objectives, dedicating more time to dance advocacy, scholarly research, and education, and increasingly less time to performing and choreographing. For example, between 1959 and 1961 Primus and Percival </w:t>
                </w:r>
                <w:proofErr w:type="spellStart"/>
                <w:r w:rsidRPr="004E39DD">
                  <w:rPr>
                    <w:rFonts w:cs="Times New Roman"/>
                  </w:rPr>
                  <w:t>Borde</w:t>
                </w:r>
                <w:proofErr w:type="spellEnd"/>
                <w:r w:rsidRPr="004E39DD">
                  <w:rPr>
                    <w:rFonts w:cs="Times New Roman"/>
                  </w:rPr>
                  <w:t xml:space="preserve"> (whom she married in 1961) established the </w:t>
                </w:r>
                <w:proofErr w:type="spellStart"/>
                <w:r w:rsidRPr="004E39DD">
                  <w:rPr>
                    <w:rFonts w:cs="Times New Roman"/>
                  </w:rPr>
                  <w:t>Konama</w:t>
                </w:r>
                <w:proofErr w:type="spellEnd"/>
                <w:r w:rsidRPr="004E39DD">
                  <w:rPr>
                    <w:rFonts w:cs="Times New Roman"/>
                  </w:rPr>
                  <w:t xml:space="preserve"> </w:t>
                </w:r>
                <w:proofErr w:type="spellStart"/>
                <w:r w:rsidRPr="004E39DD">
                  <w:rPr>
                    <w:rFonts w:cs="Times New Roman"/>
                  </w:rPr>
                  <w:t>Kende</w:t>
                </w:r>
                <w:proofErr w:type="spellEnd"/>
                <w:r w:rsidRPr="004E39DD">
                  <w:rPr>
                    <w:rFonts w:cs="Times New Roman"/>
                  </w:rPr>
                  <w:t xml:space="preserve"> Performing Arts </w:t>
                </w:r>
                <w:proofErr w:type="spellStart"/>
                <w:r w:rsidRPr="004E39DD">
                  <w:rPr>
                    <w:rFonts w:cs="Times New Roman"/>
                  </w:rPr>
                  <w:t>Center</w:t>
                </w:r>
                <w:proofErr w:type="spellEnd"/>
                <w:r w:rsidRPr="004E39DD">
                  <w:rPr>
                    <w:rFonts w:cs="Times New Roman"/>
                  </w:rPr>
                  <w:t xml:space="preserve"> in Monrovia, Liberia, where they served as co-directors. Soon the couple returned to the continent, travelling widely throughout West Africa in 1962-1963. Parallel to Katherine Dunham’s dance advocacy in Senegal around the same time, </w:t>
                </w:r>
                <w:proofErr w:type="spellStart"/>
                <w:r w:rsidRPr="004E39DD">
                  <w:rPr>
                    <w:rFonts w:cs="Times New Roman"/>
                  </w:rPr>
                  <w:t>Primus’s</w:t>
                </w:r>
                <w:proofErr w:type="spellEnd"/>
                <w:r w:rsidRPr="004E39DD">
                  <w:rPr>
                    <w:rFonts w:cs="Times New Roman"/>
                  </w:rPr>
                  <w:t xml:space="preserve"> efforts in and around Liberia served to link the US and Africa and thus strengthen transnational connections across the span of diaspora. This ambassadorial work advanced the cause of the Black Arts Movement, ‘</w:t>
                </w:r>
                <w:proofErr w:type="spellStart"/>
                <w:r w:rsidRPr="004E39DD">
                  <w:rPr>
                    <w:rFonts w:cs="Times New Roman"/>
                  </w:rPr>
                  <w:t>embrac</w:t>
                </w:r>
                <w:proofErr w:type="spellEnd"/>
                <w:r w:rsidRPr="004E39DD">
                  <w:rPr>
                    <w:rFonts w:cs="Times New Roman"/>
                  </w:rPr>
                  <w:t>[</w:t>
                </w:r>
                <w:proofErr w:type="spellStart"/>
                <w:r w:rsidRPr="004E39DD">
                  <w:rPr>
                    <w:rFonts w:cs="Times New Roman"/>
                  </w:rPr>
                  <w:t>ing</w:t>
                </w:r>
                <w:proofErr w:type="spellEnd"/>
                <w:r w:rsidRPr="004E39DD">
                  <w:rPr>
                    <w:rFonts w:cs="Times New Roman"/>
                  </w:rPr>
                  <w:t>] African arts as they were, not as a step toward ‘white’ standards’ (</w:t>
                </w:r>
                <w:proofErr w:type="spellStart"/>
                <w:r w:rsidRPr="004E39DD">
                  <w:rPr>
                    <w:rFonts w:cs="Times New Roman"/>
                  </w:rPr>
                  <w:t>Foulkes</w:t>
                </w:r>
                <w:proofErr w:type="spellEnd"/>
                <w:r w:rsidRPr="004E39DD">
                  <w:rPr>
                    <w:rFonts w:cs="Times New Roman"/>
                  </w:rPr>
                  <w:t xml:space="preserve"> 2005, 90). </w:t>
                </w:r>
              </w:p>
              <w:p w14:paraId="5C690EDD" w14:textId="77777777" w:rsidR="00181B06" w:rsidRPr="004E39DD" w:rsidRDefault="00181B06" w:rsidP="00181B06">
                <w:pPr>
                  <w:rPr>
                    <w:rFonts w:cs="Times New Roman"/>
                  </w:rPr>
                </w:pPr>
              </w:p>
              <w:p w14:paraId="456C231B" w14:textId="77777777" w:rsidR="00181B06" w:rsidRPr="004E39DD" w:rsidRDefault="00181B06" w:rsidP="00181B06">
                <w:pPr>
                  <w:rPr>
                    <w:rFonts w:cs="Times New Roman"/>
                  </w:rPr>
                </w:pPr>
                <w:r w:rsidRPr="004E39DD">
                  <w:rPr>
                    <w:rFonts w:cs="Times New Roman"/>
                  </w:rPr>
                  <w:t xml:space="preserve">In the 1960s Primus lent her voice to artistic calls for concert dance to play more vital roles within communities of colour, her former integrationist stance now sharpened by the politics of black separatism (DeFrantz, 23). Throughout the 1960s and 1970s, Primus dedicated herself to disseminating her knowledge of Africa and African dance traditions, presenting lecture-demonstrations in New York City public schools, at colleges and universities around the US, and as a professor at Hunter College. Primus also furthered her own education during this period, obtaining an MA in educational sociology and anthropology from New York University in 1958, and completing her Ph.D. in the same subject in 1977.  </w:t>
                </w:r>
              </w:p>
              <w:p w14:paraId="608B8F15" w14:textId="77777777" w:rsidR="00181B06" w:rsidRPr="004E39DD" w:rsidRDefault="00181B06" w:rsidP="00181B06">
                <w:pPr>
                  <w:rPr>
                    <w:rFonts w:cs="Times New Roman"/>
                  </w:rPr>
                </w:pPr>
              </w:p>
              <w:p w14:paraId="64FD1562" w14:textId="77777777" w:rsidR="00181B06" w:rsidRPr="004E39DD" w:rsidRDefault="00181B06" w:rsidP="0004542A">
                <w:pPr>
                  <w:pStyle w:val="Heading1"/>
                  <w:outlineLvl w:val="0"/>
                </w:pPr>
                <w:r w:rsidRPr="004E39DD">
                  <w:t>Legacy</w:t>
                </w:r>
              </w:p>
              <w:p w14:paraId="5C2A3B00" w14:textId="77777777" w:rsidR="00B82AF2" w:rsidRPr="004E39DD" w:rsidRDefault="00181B06" w:rsidP="00B82AF2">
                <w:pPr>
                  <w:spacing w:after="200"/>
                  <w:rPr>
                    <w:rFonts w:cs="Times New Roman"/>
                    <w:b/>
                  </w:rPr>
                </w:pPr>
                <w:r w:rsidRPr="004E39DD">
                  <w:rPr>
                    <w:rFonts w:cs="Times New Roman"/>
                  </w:rPr>
                  <w:t xml:space="preserve">Following in the tradition of dancing diaspora established by her predecessors, </w:t>
                </w:r>
                <w:proofErr w:type="spellStart"/>
                <w:r w:rsidRPr="004E39DD">
                  <w:rPr>
                    <w:rFonts w:cs="Times New Roman"/>
                  </w:rPr>
                  <w:t>Primus’s</w:t>
                </w:r>
                <w:proofErr w:type="spellEnd"/>
                <w:r w:rsidRPr="004E39DD">
                  <w:rPr>
                    <w:rFonts w:cs="Times New Roman"/>
                  </w:rPr>
                  <w:t xml:space="preserve"> work as both an artist and a scholar drew on diverse Africanist movement and ceremonial practices. In this way, she contributed to the development of modern dance as both a synthetic and syncretic movement idiom. In honing a method of research to performance, Primus introduced new audiences both to Africanist material and to modern dance. Through her activism, Primus participated in a broader movement amongst black artists to find meaningful ways of representing themselves, while, at the same time, honouring the elements of humanity common to all. Finally, her life long advocacy of dance has become a model for artists who see outreach and audience engagement as necessary ingredients in artistic practice. </w:t>
                </w:r>
                <w:r w:rsidR="00B82AF2" w:rsidRPr="004E39DD">
                  <w:rPr>
                    <w:rFonts w:cs="Times New Roman"/>
                  </w:rPr>
                  <w:br/>
                </w:r>
                <w:r w:rsidR="00B82AF2" w:rsidRPr="004E39DD">
                  <w:rPr>
                    <w:rFonts w:cs="Times New Roman"/>
                  </w:rPr>
                  <w:br/>
                </w:r>
                <w:r w:rsidR="00B82AF2" w:rsidRPr="0004542A">
                  <w:rPr>
                    <w:rStyle w:val="Heading1Char"/>
                  </w:rPr>
                  <w:t>Selected</w:t>
                </w:r>
                <w:r w:rsidR="0004542A" w:rsidRPr="0004542A">
                  <w:rPr>
                    <w:rStyle w:val="Heading1Char"/>
                  </w:rPr>
                  <w:t xml:space="preserve"> List of</w:t>
                </w:r>
                <w:r w:rsidR="00B82AF2" w:rsidRPr="0004542A">
                  <w:rPr>
                    <w:rStyle w:val="Heading1Char"/>
                  </w:rPr>
                  <w:t xml:space="preserve"> Works</w:t>
                </w:r>
                <w:r w:rsidR="0004542A" w:rsidRPr="0004542A">
                  <w:rPr>
                    <w:rStyle w:val="Heading1Char"/>
                  </w:rPr>
                  <w:t>:</w:t>
                </w:r>
                <w:r w:rsidR="00B82AF2" w:rsidRPr="004E39DD">
                  <w:rPr>
                    <w:rStyle w:val="Heading1Char"/>
                    <w:rFonts w:asciiTheme="minorHAnsi" w:hAnsiTheme="minorHAnsi"/>
                    <w:szCs w:val="22"/>
                  </w:rPr>
                  <w:t xml:space="preserve"> </w:t>
                </w:r>
              </w:p>
              <w:p w14:paraId="5B264624" w14:textId="77777777" w:rsidR="00B82AF2" w:rsidRPr="004E39DD" w:rsidRDefault="00B82AF2" w:rsidP="00B82AF2">
                <w:pPr>
                  <w:rPr>
                    <w:rFonts w:cs="Times New Roman"/>
                  </w:rPr>
                </w:pPr>
                <w:r w:rsidRPr="004E39DD">
                  <w:rPr>
                    <w:rFonts w:cs="Times New Roman"/>
                    <w:i/>
                  </w:rPr>
                  <w:t>A Man Has Just Been Lynched</w:t>
                </w:r>
                <w:r w:rsidRPr="004E39DD">
                  <w:rPr>
                    <w:rFonts w:cs="Times New Roman"/>
                  </w:rPr>
                  <w:t xml:space="preserve"> (later </w:t>
                </w:r>
                <w:r w:rsidRPr="004E39DD">
                  <w:rPr>
                    <w:rFonts w:cs="Times New Roman"/>
                    <w:i/>
                  </w:rPr>
                  <w:t>Strange Fruit</w:t>
                </w:r>
                <w:r w:rsidRPr="004E39DD">
                  <w:rPr>
                    <w:rFonts w:cs="Times New Roman"/>
                  </w:rPr>
                  <w:t>) (1943)</w:t>
                </w:r>
              </w:p>
              <w:p w14:paraId="665DB66E" w14:textId="77777777" w:rsidR="00B82AF2" w:rsidRPr="004E39DD" w:rsidRDefault="00B82AF2" w:rsidP="00B82AF2">
                <w:pPr>
                  <w:rPr>
                    <w:rFonts w:cs="Times New Roman"/>
                  </w:rPr>
                </w:pPr>
                <w:r w:rsidRPr="004E39DD">
                  <w:rPr>
                    <w:rFonts w:cs="Times New Roman"/>
                    <w:i/>
                  </w:rPr>
                  <w:t>African Ceremonial</w:t>
                </w:r>
                <w:r w:rsidRPr="004E39DD">
                  <w:rPr>
                    <w:rFonts w:cs="Times New Roman"/>
                  </w:rPr>
                  <w:t xml:space="preserve"> (1943)</w:t>
                </w:r>
              </w:p>
              <w:p w14:paraId="342C949F" w14:textId="77777777" w:rsidR="00B82AF2" w:rsidRPr="004E39DD" w:rsidRDefault="00B82AF2" w:rsidP="00B82AF2">
                <w:pPr>
                  <w:rPr>
                    <w:rFonts w:cs="Times New Roman"/>
                  </w:rPr>
                </w:pPr>
                <w:r w:rsidRPr="004E39DD">
                  <w:rPr>
                    <w:rFonts w:cs="Times New Roman"/>
                    <w:i/>
                  </w:rPr>
                  <w:t>Hard Time Blues</w:t>
                </w:r>
                <w:r w:rsidRPr="004E39DD">
                  <w:rPr>
                    <w:rFonts w:cs="Times New Roman"/>
                  </w:rPr>
                  <w:t xml:space="preserve"> (1943)</w:t>
                </w:r>
              </w:p>
              <w:p w14:paraId="2D4E5880" w14:textId="77777777" w:rsidR="00B82AF2" w:rsidRPr="004E39DD" w:rsidRDefault="00B82AF2" w:rsidP="00B82AF2">
                <w:pPr>
                  <w:rPr>
                    <w:rFonts w:cs="Times New Roman"/>
                  </w:rPr>
                </w:pPr>
                <w:r w:rsidRPr="004E39DD">
                  <w:rPr>
                    <w:rFonts w:cs="Times New Roman"/>
                    <w:i/>
                  </w:rPr>
                  <w:t>Jim Crow Train</w:t>
                </w:r>
                <w:r w:rsidRPr="004E39DD">
                  <w:rPr>
                    <w:rFonts w:cs="Times New Roman"/>
                  </w:rPr>
                  <w:t xml:space="preserve"> (1943)</w:t>
                </w:r>
              </w:p>
              <w:p w14:paraId="31A5FDF1" w14:textId="77777777" w:rsidR="00B82AF2" w:rsidRPr="004E39DD" w:rsidRDefault="00B82AF2" w:rsidP="00B82AF2">
                <w:pPr>
                  <w:rPr>
                    <w:rFonts w:cs="Times New Roman"/>
                  </w:rPr>
                </w:pPr>
                <w:r w:rsidRPr="004E39DD">
                  <w:rPr>
                    <w:rFonts w:cs="Times New Roman"/>
                    <w:i/>
                  </w:rPr>
                  <w:t>Motherless Child</w:t>
                </w:r>
                <w:r w:rsidRPr="004E39DD">
                  <w:rPr>
                    <w:rFonts w:cs="Times New Roman"/>
                  </w:rPr>
                  <w:t xml:space="preserve"> (1943)</w:t>
                </w:r>
              </w:p>
              <w:p w14:paraId="480BDF6A" w14:textId="77777777" w:rsidR="00B82AF2" w:rsidRPr="004E39DD" w:rsidRDefault="00B82AF2" w:rsidP="00B82AF2">
                <w:pPr>
                  <w:rPr>
                    <w:rFonts w:cs="Times New Roman"/>
                  </w:rPr>
                </w:pPr>
                <w:r w:rsidRPr="004E39DD">
                  <w:rPr>
                    <w:rFonts w:cs="Times New Roman"/>
                    <w:i/>
                  </w:rPr>
                  <w:t>Rock Daniel</w:t>
                </w:r>
                <w:r w:rsidRPr="004E39DD">
                  <w:rPr>
                    <w:rFonts w:cs="Times New Roman"/>
                  </w:rPr>
                  <w:t xml:space="preserve"> (1943)</w:t>
                </w:r>
              </w:p>
              <w:p w14:paraId="0A86CFAF" w14:textId="77777777" w:rsidR="00B82AF2" w:rsidRPr="004E39DD" w:rsidRDefault="00B82AF2" w:rsidP="00B82AF2">
                <w:pPr>
                  <w:rPr>
                    <w:rFonts w:cs="Times New Roman"/>
                  </w:rPr>
                </w:pPr>
                <w:proofErr w:type="spellStart"/>
                <w:r w:rsidRPr="004E39DD">
                  <w:rPr>
                    <w:rFonts w:cs="Times New Roman"/>
                    <w:i/>
                  </w:rPr>
                  <w:t>Yanvaloo</w:t>
                </w:r>
                <w:proofErr w:type="spellEnd"/>
                <w:r w:rsidRPr="004E39DD">
                  <w:rPr>
                    <w:rFonts w:cs="Times New Roman"/>
                  </w:rPr>
                  <w:t xml:space="preserve"> (1944)</w:t>
                </w:r>
              </w:p>
              <w:p w14:paraId="70DA2ECF" w14:textId="77777777" w:rsidR="00B82AF2" w:rsidRPr="004E39DD" w:rsidRDefault="00B82AF2" w:rsidP="00B82AF2">
                <w:pPr>
                  <w:rPr>
                    <w:rFonts w:cs="Times New Roman"/>
                  </w:rPr>
                </w:pPr>
                <w:r w:rsidRPr="004E39DD">
                  <w:rPr>
                    <w:rFonts w:cs="Times New Roman"/>
                    <w:i/>
                  </w:rPr>
                  <w:t>The Negro Speaks of Rivers</w:t>
                </w:r>
                <w:r w:rsidRPr="004E39DD">
                  <w:rPr>
                    <w:rFonts w:cs="Times New Roman"/>
                  </w:rPr>
                  <w:t xml:space="preserve"> (1944)</w:t>
                </w:r>
              </w:p>
              <w:p w14:paraId="7D42AAEA" w14:textId="77777777" w:rsidR="00B82AF2" w:rsidRPr="004E39DD" w:rsidRDefault="00B82AF2" w:rsidP="00B82AF2">
                <w:pPr>
                  <w:rPr>
                    <w:rFonts w:cs="Times New Roman"/>
                  </w:rPr>
                </w:pPr>
                <w:r w:rsidRPr="004E39DD">
                  <w:rPr>
                    <w:rFonts w:cs="Times New Roman"/>
                    <w:i/>
                  </w:rPr>
                  <w:t>Our Spring Will Come</w:t>
                </w:r>
                <w:r w:rsidRPr="004E39DD">
                  <w:rPr>
                    <w:rFonts w:cs="Times New Roman"/>
                  </w:rPr>
                  <w:t xml:space="preserve"> (1944) </w:t>
                </w:r>
              </w:p>
              <w:p w14:paraId="01A3CC9F" w14:textId="77777777" w:rsidR="00B82AF2" w:rsidRPr="004E39DD" w:rsidRDefault="00B82AF2" w:rsidP="00B82AF2">
                <w:pPr>
                  <w:rPr>
                    <w:rFonts w:cs="Times New Roman"/>
                  </w:rPr>
                </w:pPr>
                <w:r w:rsidRPr="004E39DD">
                  <w:rPr>
                    <w:rFonts w:cs="Times New Roman"/>
                    <w:i/>
                  </w:rPr>
                  <w:t>Shouters</w:t>
                </w:r>
                <w:r w:rsidRPr="004E39DD">
                  <w:rPr>
                    <w:rFonts w:cs="Times New Roman"/>
                  </w:rPr>
                  <w:t xml:space="preserve"> (1944)</w:t>
                </w:r>
              </w:p>
              <w:p w14:paraId="03ED9BC0" w14:textId="77777777" w:rsidR="00B82AF2" w:rsidRPr="004E39DD" w:rsidRDefault="00B82AF2" w:rsidP="00B82AF2">
                <w:pPr>
                  <w:rPr>
                    <w:rFonts w:cs="Times New Roman"/>
                  </w:rPr>
                </w:pPr>
                <w:r w:rsidRPr="004E39DD">
                  <w:rPr>
                    <w:rFonts w:cs="Times New Roman"/>
                    <w:i/>
                  </w:rPr>
                  <w:t>Slave Market</w:t>
                </w:r>
                <w:r w:rsidRPr="004E39DD">
                  <w:rPr>
                    <w:rFonts w:cs="Times New Roman"/>
                  </w:rPr>
                  <w:t xml:space="preserve"> (1944)</w:t>
                </w:r>
              </w:p>
              <w:p w14:paraId="4D7CB9C4" w14:textId="77777777" w:rsidR="00B82AF2" w:rsidRPr="004E39DD" w:rsidRDefault="00B82AF2" w:rsidP="00B82AF2">
                <w:pPr>
                  <w:rPr>
                    <w:rFonts w:cs="Times New Roman"/>
                  </w:rPr>
                </w:pPr>
                <w:r w:rsidRPr="004E39DD">
                  <w:rPr>
                    <w:rFonts w:cs="Times New Roman"/>
                    <w:i/>
                  </w:rPr>
                  <w:t>Study in Nothing</w:t>
                </w:r>
                <w:r w:rsidRPr="004E39DD">
                  <w:rPr>
                    <w:rFonts w:cs="Times New Roman"/>
                  </w:rPr>
                  <w:t xml:space="preserve"> (1944) </w:t>
                </w:r>
              </w:p>
              <w:p w14:paraId="44EF6F33" w14:textId="77777777" w:rsidR="00B82AF2" w:rsidRPr="004E39DD" w:rsidRDefault="00B82AF2" w:rsidP="00B82AF2">
                <w:pPr>
                  <w:rPr>
                    <w:rFonts w:cs="Times New Roman"/>
                  </w:rPr>
                </w:pPr>
                <w:r w:rsidRPr="004E39DD">
                  <w:rPr>
                    <w:rFonts w:cs="Times New Roman"/>
                    <w:i/>
                  </w:rPr>
                  <w:t>Mischievous Interlude</w:t>
                </w:r>
                <w:r w:rsidRPr="004E39DD">
                  <w:rPr>
                    <w:rFonts w:cs="Times New Roman"/>
                  </w:rPr>
                  <w:t xml:space="preserve"> (1944)</w:t>
                </w:r>
              </w:p>
              <w:p w14:paraId="3089CDB2" w14:textId="77777777" w:rsidR="00B82AF2" w:rsidRPr="004E39DD" w:rsidRDefault="00B82AF2" w:rsidP="00B82AF2">
                <w:pPr>
                  <w:rPr>
                    <w:rFonts w:cs="Times New Roman"/>
                  </w:rPr>
                </w:pPr>
                <w:r w:rsidRPr="004E39DD">
                  <w:rPr>
                    <w:rFonts w:cs="Times New Roman"/>
                    <w:i/>
                  </w:rPr>
                  <w:t>Dark Rhythms</w:t>
                </w:r>
                <w:r w:rsidRPr="004E39DD">
                  <w:rPr>
                    <w:rFonts w:cs="Times New Roman"/>
                  </w:rPr>
                  <w:t xml:space="preserve"> (1944)</w:t>
                </w:r>
              </w:p>
              <w:p w14:paraId="31A4FB29" w14:textId="77777777" w:rsidR="00B82AF2" w:rsidRPr="004E39DD" w:rsidRDefault="00B82AF2" w:rsidP="00B82AF2">
                <w:pPr>
                  <w:rPr>
                    <w:rFonts w:cs="Times New Roman"/>
                  </w:rPr>
                </w:pPr>
                <w:r w:rsidRPr="004E39DD">
                  <w:rPr>
                    <w:rFonts w:cs="Times New Roman"/>
                    <w:i/>
                  </w:rPr>
                  <w:t>Steal Away</w:t>
                </w:r>
                <w:r w:rsidRPr="004E39DD">
                  <w:rPr>
                    <w:rFonts w:cs="Times New Roman"/>
                  </w:rPr>
                  <w:t xml:space="preserve"> (1944)</w:t>
                </w:r>
              </w:p>
              <w:p w14:paraId="2144110A" w14:textId="77777777" w:rsidR="00B82AF2" w:rsidRPr="004E39DD" w:rsidRDefault="00B82AF2" w:rsidP="00B82AF2">
                <w:pPr>
                  <w:rPr>
                    <w:rFonts w:cs="Times New Roman"/>
                  </w:rPr>
                </w:pPr>
                <w:r w:rsidRPr="004E39DD">
                  <w:rPr>
                    <w:rFonts w:cs="Times New Roman"/>
                    <w:i/>
                  </w:rPr>
                  <w:t>Wade in the Water</w:t>
                </w:r>
                <w:r w:rsidRPr="004E39DD">
                  <w:rPr>
                    <w:rFonts w:cs="Times New Roman"/>
                  </w:rPr>
                  <w:t xml:space="preserve"> (1944)</w:t>
                </w:r>
              </w:p>
              <w:p w14:paraId="4B4E6880" w14:textId="77777777" w:rsidR="00B82AF2" w:rsidRPr="004E39DD" w:rsidRDefault="00B82AF2" w:rsidP="00B82AF2">
                <w:pPr>
                  <w:rPr>
                    <w:rFonts w:cs="Times New Roman"/>
                  </w:rPr>
                </w:pPr>
                <w:r w:rsidRPr="004E39DD">
                  <w:rPr>
                    <w:rFonts w:cs="Times New Roman"/>
                    <w:i/>
                  </w:rPr>
                  <w:lastRenderedPageBreak/>
                  <w:t>Americana Suite</w:t>
                </w:r>
                <w:r w:rsidRPr="004E39DD">
                  <w:rPr>
                    <w:rFonts w:cs="Times New Roman"/>
                  </w:rPr>
                  <w:t xml:space="preserve"> (1944)</w:t>
                </w:r>
              </w:p>
              <w:p w14:paraId="1A0BD55D" w14:textId="77777777" w:rsidR="00B82AF2" w:rsidRPr="004E39DD" w:rsidRDefault="00B82AF2" w:rsidP="00B82AF2">
                <w:pPr>
                  <w:rPr>
                    <w:rFonts w:cs="Times New Roman"/>
                  </w:rPr>
                </w:pPr>
                <w:r w:rsidRPr="004E39DD">
                  <w:rPr>
                    <w:rFonts w:cs="Times New Roman"/>
                    <w:i/>
                  </w:rPr>
                  <w:t>Freedom Train</w:t>
                </w:r>
                <w:r w:rsidRPr="004E39DD">
                  <w:rPr>
                    <w:rFonts w:cs="Times New Roman"/>
                  </w:rPr>
                  <w:t xml:space="preserve"> (1945)</w:t>
                </w:r>
              </w:p>
              <w:p w14:paraId="5305029D" w14:textId="77777777" w:rsidR="00B82AF2" w:rsidRPr="004E39DD" w:rsidRDefault="00B82AF2" w:rsidP="00B82AF2">
                <w:pPr>
                  <w:rPr>
                    <w:rFonts w:cs="Times New Roman"/>
                  </w:rPr>
                </w:pPr>
                <w:r w:rsidRPr="004E39DD">
                  <w:rPr>
                    <w:rFonts w:cs="Times New Roman"/>
                    <w:i/>
                  </w:rPr>
                  <w:t>Play Dance</w:t>
                </w:r>
                <w:r w:rsidRPr="004E39DD">
                  <w:rPr>
                    <w:rFonts w:cs="Times New Roman"/>
                  </w:rPr>
                  <w:t xml:space="preserve"> (1945)</w:t>
                </w:r>
              </w:p>
              <w:p w14:paraId="024212DC" w14:textId="77777777" w:rsidR="00B82AF2" w:rsidRPr="004E39DD" w:rsidRDefault="00B82AF2" w:rsidP="00B82AF2">
                <w:pPr>
                  <w:rPr>
                    <w:rFonts w:cs="Times New Roman"/>
                  </w:rPr>
                </w:pPr>
                <w:r w:rsidRPr="004E39DD">
                  <w:rPr>
                    <w:rFonts w:cs="Times New Roman"/>
                    <w:i/>
                  </w:rPr>
                  <w:t>Primitives</w:t>
                </w:r>
                <w:r w:rsidRPr="004E39DD">
                  <w:rPr>
                    <w:rFonts w:cs="Times New Roman"/>
                  </w:rPr>
                  <w:t xml:space="preserve"> (1945)</w:t>
                </w:r>
              </w:p>
              <w:p w14:paraId="3BDA42E3" w14:textId="77777777" w:rsidR="00B82AF2" w:rsidRPr="004E39DD" w:rsidRDefault="00B82AF2" w:rsidP="00B82AF2">
                <w:pPr>
                  <w:rPr>
                    <w:rFonts w:cs="Times New Roman"/>
                  </w:rPr>
                </w:pPr>
                <w:r w:rsidRPr="004E39DD">
                  <w:rPr>
                    <w:rFonts w:cs="Times New Roman"/>
                    <w:i/>
                  </w:rPr>
                  <w:t>Dance of Thanksgiving</w:t>
                </w:r>
                <w:r w:rsidRPr="004E39DD">
                  <w:rPr>
                    <w:rFonts w:cs="Times New Roman"/>
                  </w:rPr>
                  <w:t xml:space="preserve"> (1945)</w:t>
                </w:r>
              </w:p>
              <w:p w14:paraId="3F44C473" w14:textId="77777777" w:rsidR="00B82AF2" w:rsidRPr="004E39DD" w:rsidRDefault="00B82AF2" w:rsidP="00B82AF2">
                <w:pPr>
                  <w:rPr>
                    <w:rFonts w:cs="Times New Roman"/>
                  </w:rPr>
                </w:pPr>
                <w:proofErr w:type="spellStart"/>
                <w:r w:rsidRPr="004E39DD">
                  <w:rPr>
                    <w:rFonts w:cs="Times New Roman"/>
                    <w:i/>
                  </w:rPr>
                  <w:t>AfroHaitian</w:t>
                </w:r>
                <w:proofErr w:type="spellEnd"/>
                <w:r w:rsidRPr="004E39DD">
                  <w:rPr>
                    <w:rFonts w:cs="Times New Roman"/>
                    <w:i/>
                  </w:rPr>
                  <w:t xml:space="preserve"> Conga</w:t>
                </w:r>
                <w:r w:rsidRPr="004E39DD">
                  <w:rPr>
                    <w:rFonts w:cs="Times New Roman"/>
                  </w:rPr>
                  <w:t xml:space="preserve"> (1945)</w:t>
                </w:r>
              </w:p>
              <w:p w14:paraId="4C315348" w14:textId="77777777" w:rsidR="00B82AF2" w:rsidRPr="004E39DD" w:rsidRDefault="00B82AF2" w:rsidP="00B82AF2">
                <w:pPr>
                  <w:rPr>
                    <w:rFonts w:cs="Times New Roman"/>
                  </w:rPr>
                </w:pPr>
                <w:r w:rsidRPr="004E39DD">
                  <w:rPr>
                    <w:rFonts w:cs="Times New Roman"/>
                    <w:i/>
                  </w:rPr>
                  <w:t>Lost</w:t>
                </w:r>
                <w:r w:rsidRPr="004E39DD">
                  <w:rPr>
                    <w:rFonts w:cs="Times New Roman"/>
                  </w:rPr>
                  <w:t xml:space="preserve"> (1945)</w:t>
                </w:r>
              </w:p>
              <w:p w14:paraId="1B54D364" w14:textId="77777777" w:rsidR="00B82AF2" w:rsidRPr="004E39DD" w:rsidRDefault="00B82AF2" w:rsidP="00B82AF2">
                <w:pPr>
                  <w:rPr>
                    <w:rFonts w:cs="Times New Roman"/>
                  </w:rPr>
                </w:pPr>
                <w:r w:rsidRPr="004E39DD">
                  <w:rPr>
                    <w:rFonts w:cs="Times New Roman"/>
                    <w:i/>
                  </w:rPr>
                  <w:t>American Folk Dance</w:t>
                </w:r>
                <w:r w:rsidRPr="004E39DD">
                  <w:rPr>
                    <w:rFonts w:cs="Times New Roman"/>
                  </w:rPr>
                  <w:t xml:space="preserve"> (1945)</w:t>
                </w:r>
              </w:p>
              <w:p w14:paraId="203E5BD4" w14:textId="77777777" w:rsidR="00B82AF2" w:rsidRPr="004E39DD" w:rsidRDefault="00B82AF2" w:rsidP="00B82AF2">
                <w:pPr>
                  <w:rPr>
                    <w:rFonts w:cs="Times New Roman"/>
                  </w:rPr>
                </w:pPr>
                <w:r w:rsidRPr="004E39DD">
                  <w:rPr>
                    <w:rFonts w:cs="Times New Roman"/>
                    <w:i/>
                  </w:rPr>
                  <w:t>Spinster’s Hop</w:t>
                </w:r>
                <w:r w:rsidRPr="004E39DD">
                  <w:rPr>
                    <w:rFonts w:cs="Times New Roman"/>
                  </w:rPr>
                  <w:t xml:space="preserve"> (1945)</w:t>
                </w:r>
              </w:p>
              <w:p w14:paraId="135585D9" w14:textId="77777777" w:rsidR="00B82AF2" w:rsidRPr="004E39DD" w:rsidRDefault="00B82AF2" w:rsidP="00B82AF2">
                <w:pPr>
                  <w:rPr>
                    <w:rFonts w:cs="Times New Roman"/>
                  </w:rPr>
                </w:pPr>
                <w:r w:rsidRPr="004E39DD">
                  <w:rPr>
                    <w:rFonts w:cs="Times New Roman"/>
                    <w:i/>
                  </w:rPr>
                  <w:t>Songs of Africa</w:t>
                </w:r>
                <w:r w:rsidRPr="004E39DD">
                  <w:rPr>
                    <w:rFonts w:cs="Times New Roman"/>
                  </w:rPr>
                  <w:t xml:space="preserve"> (1945)</w:t>
                </w:r>
              </w:p>
              <w:p w14:paraId="52FC814A" w14:textId="77777777" w:rsidR="00B82AF2" w:rsidRPr="004E39DD" w:rsidRDefault="00B82AF2" w:rsidP="00B82AF2">
                <w:pPr>
                  <w:rPr>
                    <w:rFonts w:cs="Times New Roman"/>
                  </w:rPr>
                </w:pPr>
                <w:r w:rsidRPr="004E39DD">
                  <w:rPr>
                    <w:rFonts w:cs="Times New Roman"/>
                    <w:i/>
                  </w:rPr>
                  <w:t>African Stick Song</w:t>
                </w:r>
                <w:r w:rsidRPr="004E39DD">
                  <w:rPr>
                    <w:rFonts w:cs="Times New Roman"/>
                  </w:rPr>
                  <w:t xml:space="preserve"> (1945)</w:t>
                </w:r>
              </w:p>
              <w:p w14:paraId="3BF8DB36" w14:textId="77777777" w:rsidR="00B82AF2" w:rsidRPr="004E39DD" w:rsidRDefault="00B82AF2" w:rsidP="00B82AF2">
                <w:pPr>
                  <w:rPr>
                    <w:rFonts w:cs="Times New Roman"/>
                  </w:rPr>
                </w:pPr>
                <w:r w:rsidRPr="004E39DD">
                  <w:rPr>
                    <w:rFonts w:cs="Times New Roman"/>
                    <w:i/>
                  </w:rPr>
                  <w:t>African Crying Song</w:t>
                </w:r>
                <w:r w:rsidRPr="004E39DD">
                  <w:rPr>
                    <w:rFonts w:cs="Times New Roman"/>
                  </w:rPr>
                  <w:t xml:space="preserve"> (1945)</w:t>
                </w:r>
              </w:p>
              <w:p w14:paraId="54FE6C99" w14:textId="77777777" w:rsidR="00B82AF2" w:rsidRPr="004E39DD" w:rsidRDefault="00B82AF2" w:rsidP="00B82AF2">
                <w:pPr>
                  <w:rPr>
                    <w:rFonts w:cs="Times New Roman"/>
                  </w:rPr>
                </w:pPr>
                <w:r w:rsidRPr="004E39DD">
                  <w:rPr>
                    <w:rFonts w:cs="Times New Roman"/>
                    <w:i/>
                  </w:rPr>
                  <w:t xml:space="preserve">Soleil </w:t>
                </w:r>
                <w:proofErr w:type="spellStart"/>
                <w:r w:rsidRPr="004E39DD">
                  <w:rPr>
                    <w:rFonts w:cs="Times New Roman"/>
                    <w:i/>
                  </w:rPr>
                  <w:t>Malade</w:t>
                </w:r>
                <w:proofErr w:type="spellEnd"/>
                <w:r w:rsidRPr="004E39DD">
                  <w:rPr>
                    <w:rFonts w:cs="Times New Roman"/>
                  </w:rPr>
                  <w:t xml:space="preserve"> (1945)</w:t>
                </w:r>
              </w:p>
              <w:p w14:paraId="3F991C73" w14:textId="77777777" w:rsidR="00B82AF2" w:rsidRPr="004E39DD" w:rsidRDefault="00B82AF2" w:rsidP="00B82AF2">
                <w:pPr>
                  <w:rPr>
                    <w:rFonts w:cs="Times New Roman"/>
                  </w:rPr>
                </w:pPr>
                <w:proofErr w:type="spellStart"/>
                <w:r w:rsidRPr="004E39DD">
                  <w:rPr>
                    <w:rFonts w:cs="Times New Roman"/>
                    <w:i/>
                  </w:rPr>
                  <w:t>Dja</w:t>
                </w:r>
                <w:proofErr w:type="spellEnd"/>
                <w:r w:rsidRPr="004E39DD">
                  <w:rPr>
                    <w:rFonts w:cs="Times New Roman"/>
                    <w:i/>
                  </w:rPr>
                  <w:t xml:space="preserve"> oh </w:t>
                </w:r>
                <w:proofErr w:type="spellStart"/>
                <w:r w:rsidRPr="004E39DD">
                  <w:rPr>
                    <w:rFonts w:cs="Times New Roman"/>
                    <w:i/>
                  </w:rPr>
                  <w:t>rele</w:t>
                </w:r>
                <w:proofErr w:type="spellEnd"/>
                <w:r w:rsidRPr="004E39DD">
                  <w:rPr>
                    <w:rFonts w:cs="Times New Roman"/>
                    <w:i/>
                  </w:rPr>
                  <w:t xml:space="preserve"> </w:t>
                </w:r>
                <w:proofErr w:type="spellStart"/>
                <w:r w:rsidRPr="004E39DD">
                  <w:rPr>
                    <w:rFonts w:cs="Times New Roman"/>
                    <w:i/>
                  </w:rPr>
                  <w:t>dja</w:t>
                </w:r>
                <w:proofErr w:type="spellEnd"/>
                <w:r w:rsidRPr="004E39DD">
                  <w:rPr>
                    <w:rFonts w:cs="Times New Roman"/>
                  </w:rPr>
                  <w:t xml:space="preserve"> (1945)</w:t>
                </w:r>
              </w:p>
              <w:p w14:paraId="6FE52CB5" w14:textId="77777777" w:rsidR="00B82AF2" w:rsidRPr="004E39DD" w:rsidRDefault="00B82AF2" w:rsidP="00B82AF2">
                <w:pPr>
                  <w:rPr>
                    <w:rFonts w:cs="Times New Roman"/>
                  </w:rPr>
                </w:pPr>
                <w:r w:rsidRPr="004E39DD">
                  <w:rPr>
                    <w:rFonts w:cs="Times New Roman"/>
                    <w:i/>
                  </w:rPr>
                  <w:t>I Know a Secret</w:t>
                </w:r>
                <w:r w:rsidRPr="004E39DD">
                  <w:rPr>
                    <w:rFonts w:cs="Times New Roman"/>
                  </w:rPr>
                  <w:t xml:space="preserve"> (1945)</w:t>
                </w:r>
              </w:p>
              <w:p w14:paraId="45F12027" w14:textId="77777777" w:rsidR="00B82AF2" w:rsidRPr="004E39DD" w:rsidRDefault="00B82AF2" w:rsidP="00B82AF2">
                <w:pPr>
                  <w:rPr>
                    <w:rFonts w:cs="Times New Roman"/>
                  </w:rPr>
                </w:pPr>
                <w:r w:rsidRPr="004E39DD">
                  <w:rPr>
                    <w:rFonts w:cs="Times New Roman"/>
                    <w:i/>
                  </w:rPr>
                  <w:t>Chamber of Tears</w:t>
                </w:r>
                <w:r w:rsidRPr="004E39DD">
                  <w:rPr>
                    <w:rFonts w:cs="Times New Roman"/>
                  </w:rPr>
                  <w:t xml:space="preserve"> (1946)</w:t>
                </w:r>
              </w:p>
              <w:p w14:paraId="4E6B5082" w14:textId="77777777" w:rsidR="00B82AF2" w:rsidRPr="004E39DD" w:rsidRDefault="00B82AF2" w:rsidP="00B82AF2">
                <w:pPr>
                  <w:rPr>
                    <w:rFonts w:cs="Times New Roman"/>
                  </w:rPr>
                </w:pPr>
                <w:r w:rsidRPr="004E39DD">
                  <w:rPr>
                    <w:rFonts w:cs="Times New Roman"/>
                    <w:i/>
                  </w:rPr>
                  <w:t>No – There is No Music</w:t>
                </w:r>
                <w:r w:rsidRPr="004E39DD">
                  <w:rPr>
                    <w:rFonts w:cs="Times New Roman"/>
                  </w:rPr>
                  <w:t xml:space="preserve"> (1946)</w:t>
                </w:r>
              </w:p>
              <w:p w14:paraId="05FC6AFD" w14:textId="77777777" w:rsidR="00B82AF2" w:rsidRPr="004E39DD" w:rsidRDefault="00B82AF2" w:rsidP="00B82AF2">
                <w:pPr>
                  <w:rPr>
                    <w:rFonts w:cs="Times New Roman"/>
                  </w:rPr>
                </w:pPr>
                <w:r w:rsidRPr="004E39DD">
                  <w:rPr>
                    <w:rFonts w:cs="Times New Roman"/>
                    <w:i/>
                  </w:rPr>
                  <w:t>Just a Throbbing in My Veins</w:t>
                </w:r>
                <w:r w:rsidRPr="004E39DD">
                  <w:rPr>
                    <w:rFonts w:cs="Times New Roman"/>
                  </w:rPr>
                  <w:t xml:space="preserve"> (1946)</w:t>
                </w:r>
              </w:p>
              <w:p w14:paraId="3FA124A2" w14:textId="77777777" w:rsidR="00B82AF2" w:rsidRPr="004E39DD" w:rsidRDefault="00B82AF2" w:rsidP="00B82AF2">
                <w:pPr>
                  <w:rPr>
                    <w:rFonts w:cs="Times New Roman"/>
                  </w:rPr>
                </w:pPr>
                <w:r w:rsidRPr="004E39DD">
                  <w:rPr>
                    <w:rFonts w:cs="Times New Roman"/>
                    <w:i/>
                  </w:rPr>
                  <w:t>Even Like the Ticking of a Clock</w:t>
                </w:r>
                <w:r w:rsidRPr="004E39DD">
                  <w:rPr>
                    <w:rFonts w:cs="Times New Roman"/>
                  </w:rPr>
                  <w:t xml:space="preserve"> (1946)</w:t>
                </w:r>
              </w:p>
              <w:p w14:paraId="24072196" w14:textId="77777777" w:rsidR="00B82AF2" w:rsidRPr="004E39DD" w:rsidRDefault="00B82AF2" w:rsidP="00B82AF2">
                <w:pPr>
                  <w:rPr>
                    <w:rFonts w:cs="Times New Roman"/>
                  </w:rPr>
                </w:pPr>
                <w:proofErr w:type="spellStart"/>
                <w:r w:rsidRPr="004E39DD">
                  <w:rPr>
                    <w:rFonts w:cs="Times New Roman"/>
                    <w:i/>
                  </w:rPr>
                  <w:t>Te</w:t>
                </w:r>
                <w:proofErr w:type="spellEnd"/>
                <w:r w:rsidRPr="004E39DD">
                  <w:rPr>
                    <w:rFonts w:cs="Times New Roman"/>
                    <w:i/>
                  </w:rPr>
                  <w:t xml:space="preserve"> </w:t>
                </w:r>
                <w:proofErr w:type="spellStart"/>
                <w:r w:rsidRPr="004E39DD">
                  <w:rPr>
                    <w:rFonts w:cs="Times New Roman"/>
                    <w:i/>
                  </w:rPr>
                  <w:t>Moana</w:t>
                </w:r>
                <w:proofErr w:type="spellEnd"/>
                <w:r w:rsidRPr="004E39DD">
                  <w:rPr>
                    <w:rFonts w:cs="Times New Roman"/>
                    <w:i/>
                  </w:rPr>
                  <w:t xml:space="preserve"> – The Deep</w:t>
                </w:r>
                <w:r w:rsidRPr="004E39DD">
                  <w:rPr>
                    <w:rFonts w:cs="Times New Roman"/>
                  </w:rPr>
                  <w:t xml:space="preserve"> (1946)</w:t>
                </w:r>
              </w:p>
              <w:p w14:paraId="40A03CF3" w14:textId="77777777" w:rsidR="00B82AF2" w:rsidRPr="004E39DD" w:rsidRDefault="00B82AF2" w:rsidP="00B82AF2">
                <w:pPr>
                  <w:rPr>
                    <w:rFonts w:cs="Times New Roman"/>
                  </w:rPr>
                </w:pPr>
                <w:r w:rsidRPr="004E39DD">
                  <w:rPr>
                    <w:rFonts w:cs="Times New Roman"/>
                    <w:i/>
                  </w:rPr>
                  <w:t>Study in African Rhythms</w:t>
                </w:r>
                <w:r w:rsidRPr="004E39DD">
                  <w:rPr>
                    <w:rFonts w:cs="Times New Roman"/>
                  </w:rPr>
                  <w:t xml:space="preserve"> (1946)</w:t>
                </w:r>
              </w:p>
              <w:p w14:paraId="5E4F1EBA" w14:textId="77777777" w:rsidR="00B82AF2" w:rsidRPr="004E39DD" w:rsidRDefault="00B82AF2" w:rsidP="00B82AF2">
                <w:pPr>
                  <w:rPr>
                    <w:rFonts w:cs="Times New Roman"/>
                  </w:rPr>
                </w:pPr>
                <w:r w:rsidRPr="004E39DD">
                  <w:rPr>
                    <w:rFonts w:cs="Times New Roman"/>
                    <w:i/>
                  </w:rPr>
                  <w:t>Dance of Beauty</w:t>
                </w:r>
                <w:r w:rsidRPr="004E39DD">
                  <w:rPr>
                    <w:rFonts w:cs="Times New Roman"/>
                  </w:rPr>
                  <w:t xml:space="preserve"> (1946)</w:t>
                </w:r>
              </w:p>
              <w:p w14:paraId="1C5AA75B" w14:textId="77777777" w:rsidR="00B82AF2" w:rsidRPr="004E39DD" w:rsidRDefault="00B82AF2" w:rsidP="00B82AF2">
                <w:pPr>
                  <w:rPr>
                    <w:rFonts w:cs="Times New Roman"/>
                  </w:rPr>
                </w:pPr>
                <w:r w:rsidRPr="004E39DD">
                  <w:rPr>
                    <w:rFonts w:cs="Times New Roman"/>
                    <w:i/>
                  </w:rPr>
                  <w:t>Dance of Strength</w:t>
                </w:r>
                <w:r w:rsidRPr="004E39DD">
                  <w:rPr>
                    <w:rFonts w:cs="Times New Roman"/>
                  </w:rPr>
                  <w:t xml:space="preserve"> (1946)</w:t>
                </w:r>
              </w:p>
              <w:p w14:paraId="5CD3031B" w14:textId="77777777" w:rsidR="00B82AF2" w:rsidRPr="004E39DD" w:rsidRDefault="00B82AF2" w:rsidP="00B82AF2">
                <w:pPr>
                  <w:rPr>
                    <w:rFonts w:cs="Times New Roman"/>
                    <w:i/>
                  </w:rPr>
                </w:pPr>
                <w:r w:rsidRPr="004E39DD">
                  <w:rPr>
                    <w:rFonts w:cs="Times New Roman"/>
                    <w:i/>
                  </w:rPr>
                  <w:t>Myth (1946)</w:t>
                </w:r>
              </w:p>
              <w:p w14:paraId="262B13BA" w14:textId="77777777" w:rsidR="00B82AF2" w:rsidRPr="004E39DD" w:rsidRDefault="00B82AF2" w:rsidP="00B82AF2">
                <w:pPr>
                  <w:rPr>
                    <w:rFonts w:cs="Times New Roman"/>
                  </w:rPr>
                </w:pPr>
                <w:r w:rsidRPr="004E39DD">
                  <w:rPr>
                    <w:rFonts w:cs="Times New Roman"/>
                    <w:i/>
                  </w:rPr>
                  <w:t xml:space="preserve">Shouters of </w:t>
                </w:r>
                <w:proofErr w:type="spellStart"/>
                <w:r w:rsidRPr="004E39DD">
                  <w:rPr>
                    <w:rFonts w:cs="Times New Roman"/>
                    <w:i/>
                  </w:rPr>
                  <w:t>Sobo</w:t>
                </w:r>
                <w:proofErr w:type="spellEnd"/>
                <w:r w:rsidRPr="004E39DD">
                  <w:rPr>
                    <w:rFonts w:cs="Times New Roman"/>
                  </w:rPr>
                  <w:t xml:space="preserve"> (1946)</w:t>
                </w:r>
              </w:p>
              <w:p w14:paraId="5DA09625" w14:textId="77777777" w:rsidR="00B82AF2" w:rsidRPr="004E39DD" w:rsidRDefault="00B82AF2" w:rsidP="00B82AF2">
                <w:pPr>
                  <w:rPr>
                    <w:rFonts w:cs="Times New Roman"/>
                  </w:rPr>
                </w:pPr>
                <w:r w:rsidRPr="004E39DD">
                  <w:rPr>
                    <w:rFonts w:cs="Times New Roman"/>
                    <w:i/>
                  </w:rPr>
                  <w:t>Afro-Haitian Play Dance</w:t>
                </w:r>
                <w:r w:rsidRPr="004E39DD">
                  <w:rPr>
                    <w:rFonts w:cs="Times New Roman"/>
                  </w:rPr>
                  <w:t xml:space="preserve"> (later </w:t>
                </w:r>
                <w:r w:rsidRPr="004E39DD">
                  <w:rPr>
                    <w:rFonts w:cs="Times New Roman"/>
                    <w:i/>
                  </w:rPr>
                  <w:t>Haitian Play Dance</w:t>
                </w:r>
                <w:r w:rsidRPr="004E39DD">
                  <w:rPr>
                    <w:rFonts w:cs="Times New Roman"/>
                  </w:rPr>
                  <w:t>) (1946)</w:t>
                </w:r>
              </w:p>
              <w:p w14:paraId="74ACDF88" w14:textId="77777777" w:rsidR="00B82AF2" w:rsidRPr="004E39DD" w:rsidRDefault="00B82AF2" w:rsidP="00B82AF2">
                <w:pPr>
                  <w:rPr>
                    <w:rFonts w:cs="Times New Roman"/>
                  </w:rPr>
                </w:pPr>
                <w:r w:rsidRPr="004E39DD">
                  <w:rPr>
                    <w:rFonts w:cs="Times New Roman"/>
                    <w:i/>
                  </w:rPr>
                  <w:t>To One Dead</w:t>
                </w:r>
                <w:r w:rsidRPr="004E39DD">
                  <w:rPr>
                    <w:rFonts w:cs="Times New Roman"/>
                  </w:rPr>
                  <w:t xml:space="preserve"> (1946)</w:t>
                </w:r>
              </w:p>
              <w:p w14:paraId="2708594C" w14:textId="77777777" w:rsidR="00B82AF2" w:rsidRPr="004E39DD" w:rsidRDefault="00B82AF2" w:rsidP="00B82AF2">
                <w:pPr>
                  <w:rPr>
                    <w:rFonts w:cs="Times New Roman"/>
                  </w:rPr>
                </w:pPr>
                <w:r w:rsidRPr="004E39DD">
                  <w:rPr>
                    <w:rFonts w:cs="Times New Roman"/>
                  </w:rPr>
                  <w:t xml:space="preserve">Calypso (later </w:t>
                </w:r>
                <w:r w:rsidRPr="004E39DD">
                  <w:rPr>
                    <w:rFonts w:cs="Times New Roman"/>
                    <w:i/>
                  </w:rPr>
                  <w:t>Bongo</w:t>
                </w:r>
                <w:r w:rsidRPr="004E39DD">
                  <w:rPr>
                    <w:rFonts w:cs="Times New Roman"/>
                  </w:rPr>
                  <w:t xml:space="preserve">, and finally </w:t>
                </w:r>
                <w:r w:rsidRPr="004E39DD">
                  <w:rPr>
                    <w:rFonts w:cs="Times New Roman"/>
                    <w:i/>
                  </w:rPr>
                  <w:t>Caribbean Carnival</w:t>
                </w:r>
                <w:r w:rsidRPr="004E39DD">
                  <w:rPr>
                    <w:rFonts w:cs="Times New Roman"/>
                  </w:rPr>
                  <w:t>) (1956)</w:t>
                </w:r>
              </w:p>
              <w:p w14:paraId="065679E0" w14:textId="77777777" w:rsidR="00B82AF2" w:rsidRPr="004E39DD" w:rsidRDefault="00B82AF2" w:rsidP="00B82AF2">
                <w:pPr>
                  <w:rPr>
                    <w:rFonts w:cs="Times New Roman"/>
                  </w:rPr>
                </w:pPr>
                <w:r w:rsidRPr="004E39DD">
                  <w:rPr>
                    <w:rFonts w:cs="Times New Roman"/>
                    <w:i/>
                  </w:rPr>
                  <w:t>Santo</w:t>
                </w:r>
                <w:r w:rsidRPr="004E39DD">
                  <w:rPr>
                    <w:rFonts w:cs="Times New Roman"/>
                  </w:rPr>
                  <w:t xml:space="preserve"> (1947)</w:t>
                </w:r>
              </w:p>
              <w:p w14:paraId="3E8E41DE" w14:textId="77777777" w:rsidR="00B82AF2" w:rsidRPr="004E39DD" w:rsidRDefault="00B82AF2" w:rsidP="00B82AF2">
                <w:pPr>
                  <w:rPr>
                    <w:rFonts w:cs="Times New Roman"/>
                  </w:rPr>
                </w:pPr>
                <w:proofErr w:type="spellStart"/>
                <w:r w:rsidRPr="004E39DD">
                  <w:rPr>
                    <w:rFonts w:cs="Times New Roman"/>
                    <w:i/>
                  </w:rPr>
                  <w:t>Shango</w:t>
                </w:r>
                <w:proofErr w:type="spellEnd"/>
                <w:r w:rsidRPr="004E39DD">
                  <w:rPr>
                    <w:rFonts w:cs="Times New Roman"/>
                  </w:rPr>
                  <w:t xml:space="preserve"> (1947)</w:t>
                </w:r>
              </w:p>
              <w:p w14:paraId="7281C407" w14:textId="77777777" w:rsidR="00B82AF2" w:rsidRPr="004E39DD" w:rsidRDefault="00B82AF2" w:rsidP="00B82AF2">
                <w:pPr>
                  <w:rPr>
                    <w:rFonts w:cs="Times New Roman"/>
                  </w:rPr>
                </w:pPr>
                <w:r w:rsidRPr="004E39DD">
                  <w:rPr>
                    <w:rFonts w:cs="Times New Roman"/>
                    <w:i/>
                  </w:rPr>
                  <w:t>Welcome Dance</w:t>
                </w:r>
                <w:r w:rsidRPr="004E39DD">
                  <w:rPr>
                    <w:rFonts w:cs="Times New Roman"/>
                  </w:rPr>
                  <w:t xml:space="preserve"> (1947)</w:t>
                </w:r>
              </w:p>
              <w:p w14:paraId="774A2D56" w14:textId="77777777" w:rsidR="00B82AF2" w:rsidRPr="004E39DD" w:rsidRDefault="00B82AF2" w:rsidP="00B82AF2">
                <w:pPr>
                  <w:rPr>
                    <w:rFonts w:cs="Times New Roman"/>
                  </w:rPr>
                </w:pPr>
                <w:r w:rsidRPr="004E39DD">
                  <w:rPr>
                    <w:rFonts w:cs="Times New Roman"/>
                    <w:i/>
                  </w:rPr>
                  <w:t xml:space="preserve">Dark Rhythms </w:t>
                </w:r>
                <w:r w:rsidRPr="004E39DD">
                  <w:rPr>
                    <w:rFonts w:cs="Times New Roman"/>
                  </w:rPr>
                  <w:t>programs (1948)</w:t>
                </w:r>
              </w:p>
              <w:p w14:paraId="73BA328D" w14:textId="77777777" w:rsidR="00B82AF2" w:rsidRPr="004E39DD" w:rsidRDefault="00B82AF2" w:rsidP="00B82AF2">
                <w:pPr>
                  <w:rPr>
                    <w:rFonts w:cs="Times New Roman"/>
                  </w:rPr>
                </w:pPr>
                <w:r w:rsidRPr="004E39DD">
                  <w:rPr>
                    <w:rFonts w:cs="Times New Roman"/>
                    <w:i/>
                  </w:rPr>
                  <w:t>Primitive Pastel</w:t>
                </w:r>
                <w:r w:rsidRPr="004E39DD">
                  <w:rPr>
                    <w:rFonts w:cs="Times New Roman"/>
                  </w:rPr>
                  <w:t xml:space="preserve"> (1948)</w:t>
                </w:r>
              </w:p>
              <w:p w14:paraId="4932443B" w14:textId="77777777" w:rsidR="00B82AF2" w:rsidRPr="004E39DD" w:rsidRDefault="00B82AF2" w:rsidP="00B82AF2">
                <w:pPr>
                  <w:rPr>
                    <w:rFonts w:cs="Times New Roman"/>
                  </w:rPr>
                </w:pPr>
                <w:r w:rsidRPr="004E39DD">
                  <w:rPr>
                    <w:rFonts w:cs="Times New Roman"/>
                    <w:i/>
                  </w:rPr>
                  <w:t>Another Man Done Gone</w:t>
                </w:r>
                <w:r w:rsidRPr="004E39DD">
                  <w:rPr>
                    <w:rFonts w:cs="Times New Roman"/>
                  </w:rPr>
                  <w:t xml:space="preserve"> (1948)</w:t>
                </w:r>
              </w:p>
              <w:p w14:paraId="287072C3" w14:textId="77777777" w:rsidR="00B82AF2" w:rsidRPr="004E39DD" w:rsidRDefault="00B82AF2" w:rsidP="00B82AF2">
                <w:pPr>
                  <w:rPr>
                    <w:rFonts w:cs="Times New Roman"/>
                  </w:rPr>
                </w:pPr>
                <w:r w:rsidRPr="004E39DD">
                  <w:rPr>
                    <w:rFonts w:cs="Times New Roman"/>
                    <w:i/>
                  </w:rPr>
                  <w:t>Waltz Boogie</w:t>
                </w:r>
                <w:r w:rsidRPr="004E39DD">
                  <w:rPr>
                    <w:rFonts w:cs="Times New Roman"/>
                  </w:rPr>
                  <w:t xml:space="preserve"> (1948)</w:t>
                </w:r>
              </w:p>
              <w:p w14:paraId="7CEF68D2" w14:textId="77777777" w:rsidR="00B82AF2" w:rsidRPr="004E39DD" w:rsidRDefault="00B82AF2" w:rsidP="00B82AF2">
                <w:pPr>
                  <w:rPr>
                    <w:rFonts w:cs="Times New Roman"/>
                  </w:rPr>
                </w:pPr>
                <w:r w:rsidRPr="004E39DD">
                  <w:rPr>
                    <w:rFonts w:cs="Times New Roman"/>
                    <w:i/>
                  </w:rPr>
                  <w:t xml:space="preserve">Dark Rhythms </w:t>
                </w:r>
                <w:r w:rsidRPr="004E39DD">
                  <w:rPr>
                    <w:rFonts w:cs="Times New Roman"/>
                  </w:rPr>
                  <w:t>programs</w:t>
                </w:r>
                <w:r w:rsidRPr="004E39DD">
                  <w:rPr>
                    <w:rFonts w:cs="Times New Roman"/>
                    <w:i/>
                  </w:rPr>
                  <w:t xml:space="preserve"> </w:t>
                </w:r>
                <w:r w:rsidRPr="004E39DD">
                  <w:rPr>
                    <w:rFonts w:cs="Times New Roman"/>
                  </w:rPr>
                  <w:t xml:space="preserve">(1948-49) include </w:t>
                </w:r>
                <w:proofErr w:type="spellStart"/>
                <w:r w:rsidRPr="004E39DD">
                  <w:rPr>
                    <w:rFonts w:cs="Times New Roman"/>
                    <w:i/>
                  </w:rPr>
                  <w:t>Benis</w:t>
                </w:r>
                <w:proofErr w:type="spellEnd"/>
                <w:r w:rsidRPr="004E39DD">
                  <w:rPr>
                    <w:rFonts w:cs="Times New Roman"/>
                    <w:i/>
                  </w:rPr>
                  <w:t xml:space="preserve"> Women’s War Dance</w:t>
                </w:r>
                <w:r w:rsidRPr="004E39DD">
                  <w:rPr>
                    <w:rFonts w:cs="Times New Roman"/>
                  </w:rPr>
                  <w:t xml:space="preserve">, </w:t>
                </w:r>
                <w:r w:rsidRPr="004E39DD">
                  <w:rPr>
                    <w:rFonts w:cs="Times New Roman"/>
                    <w:i/>
                  </w:rPr>
                  <w:t xml:space="preserve">Dance of the </w:t>
                </w:r>
                <w:proofErr w:type="spellStart"/>
                <w:r w:rsidRPr="004E39DD">
                  <w:rPr>
                    <w:rFonts w:cs="Times New Roman"/>
                    <w:i/>
                  </w:rPr>
                  <w:t>Fanti</w:t>
                </w:r>
                <w:proofErr w:type="spellEnd"/>
                <w:r w:rsidRPr="004E39DD">
                  <w:rPr>
                    <w:rFonts w:cs="Times New Roman"/>
                    <w:i/>
                  </w:rPr>
                  <w:t xml:space="preserve"> Fisherman</w:t>
                </w:r>
                <w:r w:rsidRPr="004E39DD">
                  <w:rPr>
                    <w:rFonts w:cs="Times New Roman"/>
                  </w:rPr>
                  <w:t xml:space="preserve">, </w:t>
                </w:r>
                <w:r w:rsidRPr="004E39DD">
                  <w:rPr>
                    <w:rFonts w:cs="Times New Roman"/>
                    <w:i/>
                  </w:rPr>
                  <w:t>Everybody Loves Saturday Night</w:t>
                </w:r>
                <w:r w:rsidRPr="004E39DD">
                  <w:rPr>
                    <w:rFonts w:cs="Times New Roman"/>
                  </w:rPr>
                  <w:t xml:space="preserve">, </w:t>
                </w:r>
                <w:proofErr w:type="spellStart"/>
                <w:r w:rsidRPr="004E39DD">
                  <w:rPr>
                    <w:rFonts w:cs="Times New Roman"/>
                    <w:i/>
                  </w:rPr>
                  <w:t>Egbo</w:t>
                </w:r>
                <w:proofErr w:type="spellEnd"/>
                <w:r w:rsidRPr="004E39DD">
                  <w:rPr>
                    <w:rFonts w:cs="Times New Roman"/>
                    <w:i/>
                  </w:rPr>
                  <w:t xml:space="preserve"> </w:t>
                </w:r>
                <w:proofErr w:type="spellStart"/>
                <w:r w:rsidRPr="004E39DD">
                  <w:rPr>
                    <w:rFonts w:cs="Times New Roman"/>
                    <w:i/>
                  </w:rPr>
                  <w:t>Esakapade</w:t>
                </w:r>
                <w:proofErr w:type="spellEnd"/>
                <w:r w:rsidRPr="004E39DD">
                  <w:rPr>
                    <w:rFonts w:cs="Times New Roman"/>
                  </w:rPr>
                  <w:t xml:space="preserve">, </w:t>
                </w:r>
                <w:r w:rsidRPr="004E39DD">
                  <w:rPr>
                    <w:rFonts w:cs="Times New Roman"/>
                    <w:i/>
                  </w:rPr>
                  <w:t>Fertility</w:t>
                </w:r>
                <w:r w:rsidRPr="004E39DD">
                  <w:rPr>
                    <w:rFonts w:cs="Times New Roman"/>
                  </w:rPr>
                  <w:t xml:space="preserve">, </w:t>
                </w:r>
                <w:r w:rsidRPr="004E39DD">
                  <w:rPr>
                    <w:rFonts w:cs="Times New Roman"/>
                    <w:i/>
                  </w:rPr>
                  <w:t>The Initiation</w:t>
                </w:r>
                <w:r w:rsidRPr="004E39DD">
                  <w:rPr>
                    <w:rFonts w:cs="Times New Roman"/>
                  </w:rPr>
                  <w:t xml:space="preserve">, and </w:t>
                </w:r>
                <w:r w:rsidRPr="004E39DD">
                  <w:rPr>
                    <w:rFonts w:cs="Times New Roman"/>
                    <w:i/>
                  </w:rPr>
                  <w:t>Hi-Life</w:t>
                </w:r>
              </w:p>
              <w:p w14:paraId="07953328" w14:textId="77777777" w:rsidR="00B82AF2" w:rsidRPr="004E39DD" w:rsidRDefault="00B82AF2" w:rsidP="00B82AF2">
                <w:pPr>
                  <w:rPr>
                    <w:rFonts w:cs="Times New Roman"/>
                  </w:rPr>
                </w:pPr>
                <w:r w:rsidRPr="004E39DD">
                  <w:rPr>
                    <w:rFonts w:cs="Times New Roman"/>
                    <w:i/>
                  </w:rPr>
                  <w:t>Excerpts from My African Journey</w:t>
                </w:r>
                <w:r w:rsidRPr="004E39DD">
                  <w:rPr>
                    <w:rFonts w:cs="Times New Roman"/>
                  </w:rPr>
                  <w:t xml:space="preserve"> programs (1951) include </w:t>
                </w:r>
                <w:r w:rsidRPr="004E39DD">
                  <w:rPr>
                    <w:rFonts w:cs="Times New Roman"/>
                    <w:i/>
                  </w:rPr>
                  <w:t xml:space="preserve">Dance of the </w:t>
                </w:r>
                <w:proofErr w:type="spellStart"/>
                <w:r w:rsidRPr="004E39DD">
                  <w:rPr>
                    <w:rFonts w:cs="Times New Roman"/>
                    <w:i/>
                  </w:rPr>
                  <w:t>Benis</w:t>
                </w:r>
                <w:proofErr w:type="spellEnd"/>
                <w:r w:rsidRPr="004E39DD">
                  <w:rPr>
                    <w:rFonts w:cs="Times New Roman"/>
                    <w:i/>
                  </w:rPr>
                  <w:t xml:space="preserve"> People</w:t>
                </w:r>
                <w:r w:rsidRPr="004E39DD">
                  <w:rPr>
                    <w:rFonts w:cs="Times New Roman"/>
                  </w:rPr>
                  <w:t xml:space="preserve">, </w:t>
                </w:r>
                <w:proofErr w:type="spellStart"/>
                <w:r w:rsidRPr="004E39DD">
                  <w:rPr>
                    <w:rFonts w:cs="Times New Roman"/>
                    <w:i/>
                  </w:rPr>
                  <w:t>Fanga</w:t>
                </w:r>
                <w:proofErr w:type="spellEnd"/>
                <w:r w:rsidRPr="004E39DD">
                  <w:rPr>
                    <w:rFonts w:cs="Times New Roman"/>
                  </w:rPr>
                  <w:t xml:space="preserve"> or </w:t>
                </w:r>
                <w:r w:rsidRPr="004E39DD">
                  <w:rPr>
                    <w:rFonts w:cs="Times New Roman"/>
                    <w:i/>
                  </w:rPr>
                  <w:t>Dance of Welcome</w:t>
                </w:r>
                <w:r w:rsidRPr="004E39DD">
                  <w:rPr>
                    <w:rFonts w:cs="Times New Roman"/>
                  </w:rPr>
                  <w:t xml:space="preserve">, </w:t>
                </w:r>
                <w:r w:rsidRPr="004E39DD">
                  <w:rPr>
                    <w:rFonts w:cs="Times New Roman"/>
                    <w:i/>
                  </w:rPr>
                  <w:t>Blind Beggar Woman</w:t>
                </w:r>
                <w:r w:rsidRPr="004E39DD">
                  <w:rPr>
                    <w:rFonts w:cs="Times New Roman"/>
                  </w:rPr>
                  <w:t xml:space="preserve">, and </w:t>
                </w:r>
                <w:r w:rsidRPr="004E39DD">
                  <w:rPr>
                    <w:rFonts w:cs="Times New Roman"/>
                    <w:i/>
                  </w:rPr>
                  <w:t>Initiation</w:t>
                </w:r>
              </w:p>
              <w:p w14:paraId="01D84A8B" w14:textId="77777777" w:rsidR="00B82AF2" w:rsidRPr="004E39DD" w:rsidRDefault="00B82AF2" w:rsidP="00B82AF2">
                <w:pPr>
                  <w:rPr>
                    <w:rFonts w:cs="Times New Roman"/>
                  </w:rPr>
                </w:pPr>
                <w:proofErr w:type="spellStart"/>
                <w:r w:rsidRPr="004E39DD">
                  <w:rPr>
                    <w:rFonts w:cs="Times New Roman"/>
                    <w:i/>
                  </w:rPr>
                  <w:t>Impinyuza</w:t>
                </w:r>
                <w:proofErr w:type="spellEnd"/>
                <w:r w:rsidRPr="004E39DD">
                  <w:rPr>
                    <w:rFonts w:cs="Times New Roman"/>
                  </w:rPr>
                  <w:t xml:space="preserve"> (1951)</w:t>
                </w:r>
              </w:p>
              <w:p w14:paraId="61B07522" w14:textId="77777777" w:rsidR="00B82AF2" w:rsidRPr="004E39DD" w:rsidRDefault="00B82AF2" w:rsidP="00B82AF2">
                <w:pPr>
                  <w:rPr>
                    <w:rFonts w:cs="Times New Roman"/>
                  </w:rPr>
                </w:pPr>
                <w:proofErr w:type="spellStart"/>
                <w:r w:rsidRPr="004E39DD">
                  <w:rPr>
                    <w:rFonts w:cs="Times New Roman"/>
                    <w:i/>
                  </w:rPr>
                  <w:t>Kalenda</w:t>
                </w:r>
                <w:proofErr w:type="spellEnd"/>
                <w:r w:rsidRPr="004E39DD">
                  <w:rPr>
                    <w:rFonts w:cs="Times New Roman"/>
                  </w:rPr>
                  <w:t xml:space="preserve"> (1953)</w:t>
                </w:r>
              </w:p>
              <w:p w14:paraId="498A93DD" w14:textId="77777777" w:rsidR="00AF09EC" w:rsidRDefault="00B82AF2" w:rsidP="00AF09EC">
                <w:pPr>
                  <w:keepNext/>
                </w:pPr>
                <w:r w:rsidRPr="004E39DD">
                  <w:rPr>
                    <w:rFonts w:cs="Times New Roman"/>
                    <w:i/>
                  </w:rPr>
                  <w:t>Limbo</w:t>
                </w:r>
                <w:r w:rsidRPr="004E39DD">
                  <w:rPr>
                    <w:rFonts w:cs="Times New Roman"/>
                  </w:rPr>
                  <w:t xml:space="preserve"> (1953)</w:t>
                </w:r>
                <w:r w:rsidR="00AF09EC">
                  <w:rPr>
                    <w:rFonts w:cs="Times New Roman"/>
                  </w:rPr>
                  <w:br/>
                </w:r>
                <w:r w:rsidR="00AF09EC">
                  <w:rPr>
                    <w:rFonts w:cs="Times New Roman"/>
                  </w:rPr>
                  <w:br/>
                  <w:t>File: rivers.jpg</w:t>
                </w:r>
              </w:p>
              <w:p w14:paraId="64574F16" w14:textId="77777777" w:rsidR="00AF09EC" w:rsidRDefault="00AF09EC" w:rsidP="00AF09EC">
                <w:pPr>
                  <w:pStyle w:val="Caption"/>
                  <w:spacing w:after="0"/>
                </w:pPr>
                <w:r>
                  <w:t xml:space="preserve">Figure </w:t>
                </w:r>
                <w:fldSimple w:instr=" SEQ Figure \* ARABIC ">
                  <w:r w:rsidR="008F2DB7">
                    <w:rPr>
                      <w:noProof/>
                    </w:rPr>
                    <w:t>1</w:t>
                  </w:r>
                </w:fldSimple>
                <w:r>
                  <w:t xml:space="preserve"> Primus in “The Negro Speaks of Rivers,” photograph by Barbara Morgan</w:t>
                </w:r>
              </w:p>
              <w:p w14:paraId="0481FBFA" w14:textId="77777777" w:rsidR="008F2DB7" w:rsidRPr="008F2DB7" w:rsidRDefault="00AF09EC" w:rsidP="008F2DB7">
                <w:pPr>
                  <w:keepNext/>
                  <w:rPr>
                    <w:lang w:val="fr-CA"/>
                  </w:rPr>
                </w:pPr>
                <w:r w:rsidRPr="008F2DB7">
                  <w:rPr>
                    <w:lang w:val="fr-CA"/>
                  </w:rPr>
                  <w:t>Source: http://www.loc.gov/pictures/item/2011649753/</w:t>
                </w:r>
                <w:r w:rsidRPr="008F2DB7">
                  <w:rPr>
                    <w:lang w:val="fr-CA"/>
                  </w:rPr>
                  <w:br/>
                </w:r>
                <w:r w:rsidRPr="008F2DB7">
                  <w:rPr>
                    <w:lang w:val="fr-CA"/>
                  </w:rPr>
                  <w:br/>
                  <w:t>File: Folk.jpg</w:t>
                </w:r>
              </w:p>
              <w:p w14:paraId="09AC5867" w14:textId="77777777" w:rsidR="00AF09EC" w:rsidRPr="008F2DB7" w:rsidRDefault="008F2DB7" w:rsidP="008F2DB7">
                <w:pPr>
                  <w:pStyle w:val="Caption"/>
                  <w:spacing w:after="0"/>
                  <w:rPr>
                    <w:lang w:val="en-CA"/>
                  </w:rPr>
                </w:pPr>
                <w:r>
                  <w:t xml:space="preserve">Figure </w:t>
                </w:r>
                <w:fldSimple w:instr=" SEQ Figure \* ARABIC ">
                  <w:r>
                    <w:rPr>
                      <w:noProof/>
                    </w:rPr>
                    <w:t>2</w:t>
                  </w:r>
                </w:fldSimple>
                <w:r>
                  <w:t xml:space="preserve"> </w:t>
                </w:r>
                <w:r w:rsidRPr="00CE5442">
                  <w:t>Pearl Primus in Folk Dance (1945)</w:t>
                </w:r>
              </w:p>
              <w:p w14:paraId="33C80BD6" w14:textId="77777777" w:rsidR="008F2DB7" w:rsidRDefault="00AF09EC" w:rsidP="008F2DB7">
                <w:pPr>
                  <w:keepNext/>
                </w:pPr>
                <w:r>
                  <w:rPr>
                    <w:lang w:val="en-CA"/>
                  </w:rPr>
                  <w:t xml:space="preserve">Source: </w:t>
                </w:r>
                <w:r w:rsidR="008F2DB7" w:rsidRPr="008F2DB7">
                  <w:rPr>
                    <w:lang w:val="en-CA"/>
                  </w:rPr>
                  <w:t>http://www.danceheritage.org/primus.html</w:t>
                </w:r>
                <w:r>
                  <w:rPr>
                    <w:lang w:val="en-CA"/>
                  </w:rPr>
                  <w:br/>
                </w:r>
                <w:r w:rsidRPr="00AF09EC">
                  <w:rPr>
                    <w:lang w:val="en-CA"/>
                  </w:rPr>
                  <w:br/>
                </w:r>
                <w:r w:rsidRPr="00AF09EC">
                  <w:rPr>
                    <w:lang w:val="en-CA"/>
                  </w:rPr>
                  <w:lastRenderedPageBreak/>
                  <w:br/>
                  <w:t xml:space="preserve">File : </w:t>
                </w:r>
                <w:r w:rsidR="008F2DB7">
                  <w:rPr>
                    <w:lang w:val="en-CA"/>
                  </w:rPr>
                  <w:t>pearl.jpg</w:t>
                </w:r>
              </w:p>
              <w:p w14:paraId="1C7ACEDC" w14:textId="77777777" w:rsidR="008F2DB7" w:rsidRDefault="008F2DB7" w:rsidP="008F2DB7">
                <w:pPr>
                  <w:pStyle w:val="Caption"/>
                  <w:spacing w:after="0"/>
                </w:pPr>
                <w:r>
                  <w:t xml:space="preserve">Figure </w:t>
                </w:r>
                <w:fldSimple w:instr=" SEQ Figure \* ARABIC ">
                  <w:r>
                    <w:rPr>
                      <w:noProof/>
                    </w:rPr>
                    <w:t>3</w:t>
                  </w:r>
                </w:fldSimple>
                <w:r>
                  <w:t xml:space="preserve"> Pearl Primus in Africa (ca. 1960)</w:t>
                </w:r>
              </w:p>
              <w:p w14:paraId="2E5E97A7" w14:textId="77777777" w:rsidR="00AF09EC" w:rsidRPr="008F2DB7" w:rsidRDefault="00AF09EC" w:rsidP="00AF09EC">
                <w:pPr>
                  <w:rPr>
                    <w:lang w:val="fr-CA"/>
                  </w:rPr>
                </w:pPr>
                <w:r w:rsidRPr="008F2DB7">
                  <w:rPr>
                    <w:lang w:val="fr-CA"/>
                  </w:rPr>
                  <w:t>Source:</w:t>
                </w:r>
                <w:r w:rsidR="008F2DB7" w:rsidRPr="008F2DB7">
                  <w:rPr>
                    <w:lang w:val="fr-CA"/>
                  </w:rPr>
                  <w:t xml:space="preserve"> </w:t>
                </w:r>
                <w:hyperlink r:id="rId9" w:history="1">
                  <w:r w:rsidR="008F2DB7" w:rsidRPr="008F2DB7">
                    <w:rPr>
                      <w:rStyle w:val="Hyperlink"/>
                      <w:lang w:val="fr-CA"/>
                    </w:rPr>
                    <w:t>http://www.danceheritage.org/primus.html</w:t>
                  </w:r>
                </w:hyperlink>
              </w:p>
              <w:p w14:paraId="7DECB150" w14:textId="77777777" w:rsidR="008F2DB7" w:rsidRDefault="008F2DB7" w:rsidP="008F2DB7">
                <w:pPr>
                  <w:pStyle w:val="Heading1"/>
                  <w:spacing w:after="200"/>
                  <w:outlineLvl w:val="0"/>
                  <w:rPr>
                    <w:lang w:val="en-CA"/>
                  </w:rPr>
                </w:pPr>
                <w:r w:rsidRPr="008F2DB7">
                  <w:rPr>
                    <w:lang w:val="en-CA"/>
                  </w:rPr>
                  <w:br/>
                </w:r>
                <w:proofErr w:type="spellStart"/>
                <w:r w:rsidRPr="008F2DB7">
                  <w:rPr>
                    <w:lang w:val="en-CA"/>
                  </w:rPr>
                  <w:t>Paratextual</w:t>
                </w:r>
                <w:proofErr w:type="spellEnd"/>
                <w:r w:rsidRPr="008F2DB7">
                  <w:rPr>
                    <w:lang w:val="en-CA"/>
                  </w:rPr>
                  <w:t xml:space="preserve"> source</w:t>
                </w:r>
                <w:r>
                  <w:rPr>
                    <w:lang w:val="en-CA"/>
                  </w:rPr>
                  <w:t>s</w:t>
                </w:r>
                <w:r w:rsidRPr="008F2DB7">
                  <w:rPr>
                    <w:lang w:val="en-CA"/>
                  </w:rPr>
                  <w:t>:</w:t>
                </w:r>
              </w:p>
              <w:p w14:paraId="7C5B4D7C" w14:textId="77777777" w:rsidR="003F0D73" w:rsidRPr="004E39DD" w:rsidRDefault="008F2DB7" w:rsidP="008F2DB7">
                <w:r w:rsidRPr="008F2DB7">
                  <w:t xml:space="preserve">A digitized video of Pearl Primus in Spirituals (1950) available via Jacob’s Pillow Dance Interactive at </w:t>
                </w:r>
                <w:hyperlink r:id="rId10" w:history="1">
                  <w:r w:rsidRPr="008F2DB7">
                    <w:t>http://danceinteractive.jacobspillow.org/artist/o-p</w:t>
                  </w:r>
                </w:hyperlink>
              </w:p>
            </w:tc>
          </w:sdtContent>
        </w:sdt>
      </w:tr>
      <w:tr w:rsidR="003235A7" w:rsidRPr="004E39DD" w14:paraId="3D65B917" w14:textId="77777777" w:rsidTr="003235A7">
        <w:tc>
          <w:tcPr>
            <w:tcW w:w="9016" w:type="dxa"/>
          </w:tcPr>
          <w:p w14:paraId="21EB9962" w14:textId="77777777" w:rsidR="003235A7" w:rsidRPr="004E39DD" w:rsidRDefault="003235A7" w:rsidP="008A5B87">
            <w:r w:rsidRPr="004E39DD">
              <w:rPr>
                <w:u w:val="single"/>
              </w:rPr>
              <w:lastRenderedPageBreak/>
              <w:t>Further reading</w:t>
            </w:r>
            <w:r w:rsidRPr="004E39DD">
              <w:t>:</w:t>
            </w:r>
          </w:p>
          <w:sdt>
            <w:sdtPr>
              <w:alias w:val="Further reading"/>
              <w:tag w:val="furtherReading"/>
              <w:id w:val="-1516217107"/>
              <w:placeholder>
                <w:docPart w:val="FE0715A6A6B642FAAAA22DA28E61E6E8"/>
              </w:placeholder>
            </w:sdtPr>
            <w:sdtEndPr/>
            <w:sdtContent>
              <w:p w14:paraId="6667FB4C" w14:textId="77777777" w:rsidR="0004542A" w:rsidRDefault="0004542A" w:rsidP="0004542A">
                <w:sdt>
                  <w:sdtPr>
                    <w:id w:val="-348728392"/>
                    <w:citation/>
                  </w:sdtPr>
                  <w:sdtEndPr/>
                  <w:sdtContent>
                    <w:r w:rsidR="00B82AF2" w:rsidRPr="004E39DD">
                      <w:fldChar w:fldCharType="begin"/>
                    </w:r>
                    <w:r w:rsidR="00B82AF2" w:rsidRPr="004E39DD">
                      <w:rPr>
                        <w:rFonts w:cs="Times New Roman"/>
                        <w:lang w:val="en-CA"/>
                      </w:rPr>
                      <w:instrText xml:space="preserve"> CITATION DeF02 \l 4105 </w:instrText>
                    </w:r>
                    <w:r w:rsidR="00B82AF2" w:rsidRPr="004E39DD">
                      <w:fldChar w:fldCharType="separate"/>
                    </w:r>
                    <w:r w:rsidR="00B82AF2" w:rsidRPr="004E39DD">
                      <w:rPr>
                        <w:rFonts w:cs="Times New Roman"/>
                        <w:noProof/>
                        <w:lang w:val="en-CA"/>
                      </w:rPr>
                      <w:t xml:space="preserve"> (DeFrantz)</w:t>
                    </w:r>
                    <w:r w:rsidR="00B82AF2" w:rsidRPr="004E39DD">
                      <w:fldChar w:fldCharType="end"/>
                    </w:r>
                  </w:sdtContent>
                </w:sdt>
              </w:p>
              <w:p w14:paraId="3E208360" w14:textId="77777777" w:rsidR="0004542A" w:rsidRDefault="00AF09EC" w:rsidP="0004542A">
                <w:pPr>
                  <w:rPr>
                    <w:rFonts w:cs="Times New Roman"/>
                  </w:rPr>
                </w:pPr>
                <w:r>
                  <w:br/>
                </w:r>
                <w:sdt>
                  <w:sdtPr>
                    <w:rPr>
                      <w:rFonts w:cs="Times New Roman"/>
                    </w:rPr>
                    <w:id w:val="903718166"/>
                    <w:citation/>
                  </w:sdtPr>
                  <w:sdtEndPr/>
                  <w:sdtContent>
                    <w:r w:rsidR="00B82AF2" w:rsidRPr="004E39DD">
                      <w:rPr>
                        <w:rFonts w:cs="Times New Roman"/>
                      </w:rPr>
                      <w:fldChar w:fldCharType="begin"/>
                    </w:r>
                    <w:r w:rsidR="00B82AF2" w:rsidRPr="004E39DD">
                      <w:rPr>
                        <w:rFonts w:cs="Times New Roman"/>
                        <w:lang w:val="en-CA"/>
                      </w:rPr>
                      <w:instrText xml:space="preserve"> CITATION Fou02 \l 4105 </w:instrText>
                    </w:r>
                    <w:r w:rsidR="00B82AF2" w:rsidRPr="004E39DD">
                      <w:rPr>
                        <w:rFonts w:cs="Times New Roman"/>
                      </w:rPr>
                      <w:fldChar w:fldCharType="separate"/>
                    </w:r>
                    <w:r w:rsidR="00B82AF2" w:rsidRPr="004E39DD">
                      <w:rPr>
                        <w:rFonts w:cs="Times New Roman"/>
                        <w:noProof/>
                        <w:lang w:val="en-CA"/>
                      </w:rPr>
                      <w:t>(Foulkes)</w:t>
                    </w:r>
                    <w:r w:rsidR="00B82AF2" w:rsidRPr="004E39DD">
                      <w:rPr>
                        <w:rFonts w:cs="Times New Roman"/>
                      </w:rPr>
                      <w:fldChar w:fldCharType="end"/>
                    </w:r>
                  </w:sdtContent>
                </w:sdt>
              </w:p>
              <w:p w14:paraId="005CE1E1" w14:textId="77777777" w:rsidR="0004542A" w:rsidRDefault="00B82AF2" w:rsidP="0004542A">
                <w:pPr>
                  <w:rPr>
                    <w:rFonts w:cs="Times New Roman"/>
                  </w:rPr>
                </w:pPr>
                <w:r w:rsidRPr="004E39DD">
                  <w:rPr>
                    <w:rFonts w:cs="Times New Roman"/>
                  </w:rPr>
                  <w:br/>
                </w:r>
                <w:sdt>
                  <w:sdtPr>
                    <w:rPr>
                      <w:rFonts w:cs="Times New Roman"/>
                    </w:rPr>
                    <w:id w:val="-334460811"/>
                    <w:citation/>
                  </w:sdtPr>
                  <w:sdtEndPr/>
                  <w:sdtContent>
                    <w:r w:rsidRPr="004E39DD">
                      <w:rPr>
                        <w:rFonts w:cs="Times New Roman"/>
                      </w:rPr>
                      <w:fldChar w:fldCharType="begin"/>
                    </w:r>
                    <w:r w:rsidRPr="004E39DD">
                      <w:rPr>
                        <w:rFonts w:cs="Times New Roman"/>
                        <w:lang w:val="en-CA"/>
                      </w:rPr>
                      <w:instrText xml:space="preserve"> CITATION Fou05 \l 4105 </w:instrText>
                    </w:r>
                    <w:r w:rsidRPr="004E39DD">
                      <w:rPr>
                        <w:rFonts w:cs="Times New Roman"/>
                      </w:rPr>
                      <w:fldChar w:fldCharType="separate"/>
                    </w:r>
                    <w:r w:rsidRPr="004E39DD">
                      <w:rPr>
                        <w:rFonts w:cs="Times New Roman"/>
                        <w:noProof/>
                        <w:lang w:val="en-CA"/>
                      </w:rPr>
                      <w:t>(Foulkes, Ambassadors with Hips: Katherine Dunham, Pearl Primus, and the Allure of Africa in the Black Arts Movement)</w:t>
                    </w:r>
                    <w:r w:rsidRPr="004E39DD">
                      <w:rPr>
                        <w:rFonts w:cs="Times New Roman"/>
                      </w:rPr>
                      <w:fldChar w:fldCharType="end"/>
                    </w:r>
                  </w:sdtContent>
                </w:sdt>
              </w:p>
              <w:p w14:paraId="06522CB7" w14:textId="77777777" w:rsidR="0004542A" w:rsidRDefault="00B82AF2" w:rsidP="0004542A">
                <w:pPr>
                  <w:rPr>
                    <w:rFonts w:cs="Times New Roman"/>
                  </w:rPr>
                </w:pPr>
                <w:r w:rsidRPr="004E39DD">
                  <w:rPr>
                    <w:rFonts w:cs="Times New Roman"/>
                  </w:rPr>
                  <w:br/>
                </w:r>
                <w:sdt>
                  <w:sdtPr>
                    <w:rPr>
                      <w:rFonts w:cs="Times New Roman"/>
                    </w:rPr>
                    <w:id w:val="1886681816"/>
                    <w:citation/>
                  </w:sdtPr>
                  <w:sdtEndPr/>
                  <w:sdtContent>
                    <w:r w:rsidRPr="004E39DD">
                      <w:rPr>
                        <w:rFonts w:cs="Times New Roman"/>
                      </w:rPr>
                      <w:fldChar w:fldCharType="begin"/>
                    </w:r>
                    <w:r w:rsidRPr="004E39DD">
                      <w:rPr>
                        <w:rFonts w:cs="Times New Roman"/>
                        <w:lang w:val="en-CA"/>
                      </w:rPr>
                      <w:instrText xml:space="preserve"> CITATION Gre02 \l 4105 </w:instrText>
                    </w:r>
                    <w:r w:rsidRPr="004E39DD">
                      <w:rPr>
                        <w:rFonts w:cs="Times New Roman"/>
                      </w:rPr>
                      <w:fldChar w:fldCharType="separate"/>
                    </w:r>
                    <w:r w:rsidRPr="004E39DD">
                      <w:rPr>
                        <w:rFonts w:cs="Times New Roman"/>
                        <w:noProof/>
                        <w:lang w:val="en-CA"/>
                      </w:rPr>
                      <w:t>(Green)</w:t>
                    </w:r>
                    <w:r w:rsidRPr="004E39DD">
                      <w:rPr>
                        <w:rFonts w:cs="Times New Roman"/>
                      </w:rPr>
                      <w:fldChar w:fldCharType="end"/>
                    </w:r>
                  </w:sdtContent>
                </w:sdt>
              </w:p>
              <w:p w14:paraId="198A0FE6" w14:textId="77777777" w:rsidR="0004542A" w:rsidRDefault="00B82AF2" w:rsidP="0004542A">
                <w:pPr>
                  <w:rPr>
                    <w:rFonts w:cs="Times New Roman"/>
                  </w:rPr>
                </w:pPr>
                <w:r w:rsidRPr="004E39DD">
                  <w:rPr>
                    <w:rFonts w:cs="Times New Roman"/>
                  </w:rPr>
                  <w:br/>
                </w:r>
                <w:sdt>
                  <w:sdtPr>
                    <w:rPr>
                      <w:rFonts w:cs="Times New Roman"/>
                    </w:rPr>
                    <w:id w:val="632526921"/>
                    <w:citation/>
                  </w:sdtPr>
                  <w:sdtEndPr/>
                  <w:sdtContent>
                    <w:r w:rsidRPr="004E39DD">
                      <w:rPr>
                        <w:rFonts w:cs="Times New Roman"/>
                      </w:rPr>
                      <w:fldChar w:fldCharType="begin"/>
                    </w:r>
                    <w:r w:rsidRPr="004E39DD">
                      <w:rPr>
                        <w:rFonts w:cs="Times New Roman"/>
                        <w:lang w:val="en-CA"/>
                      </w:rPr>
                      <w:instrText xml:space="preserve"> CITATION Gri13 \l 4105 </w:instrText>
                    </w:r>
                    <w:r w:rsidRPr="004E39DD">
                      <w:rPr>
                        <w:rFonts w:cs="Times New Roman"/>
                      </w:rPr>
                      <w:fldChar w:fldCharType="separate"/>
                    </w:r>
                    <w:r w:rsidRPr="004E39DD">
                      <w:rPr>
                        <w:rFonts w:cs="Times New Roman"/>
                        <w:noProof/>
                        <w:lang w:val="en-CA"/>
                      </w:rPr>
                      <w:t>(Griffin)</w:t>
                    </w:r>
                    <w:r w:rsidRPr="004E39DD">
                      <w:rPr>
                        <w:rFonts w:cs="Times New Roman"/>
                      </w:rPr>
                      <w:fldChar w:fldCharType="end"/>
                    </w:r>
                  </w:sdtContent>
                </w:sdt>
              </w:p>
              <w:p w14:paraId="60909ADE" w14:textId="77777777" w:rsidR="00B82AF2" w:rsidRDefault="00B82AF2" w:rsidP="0004542A">
                <w:pPr>
                  <w:rPr>
                    <w:rFonts w:cs="Times New Roman"/>
                  </w:rPr>
                </w:pPr>
                <w:r w:rsidRPr="004E39DD">
                  <w:rPr>
                    <w:rFonts w:cs="Times New Roman"/>
                  </w:rPr>
                  <w:br/>
                </w:r>
                <w:sdt>
                  <w:sdtPr>
                    <w:rPr>
                      <w:rFonts w:cs="Times New Roman"/>
                    </w:rPr>
                    <w:id w:val="-1490782193"/>
                    <w:citation/>
                  </w:sdtPr>
                  <w:sdtEndPr/>
                  <w:sdtContent>
                    <w:r w:rsidRPr="004E39DD">
                      <w:rPr>
                        <w:rFonts w:cs="Times New Roman"/>
                      </w:rPr>
                      <w:fldChar w:fldCharType="begin"/>
                    </w:r>
                    <w:r w:rsidRPr="004E39DD">
                      <w:rPr>
                        <w:rFonts w:cs="Times New Roman"/>
                        <w:lang w:val="en-CA"/>
                      </w:rPr>
                      <w:instrText xml:space="preserve"> CITATION Kow10 \l 4105 </w:instrText>
                    </w:r>
                    <w:r w:rsidRPr="004E39DD">
                      <w:rPr>
                        <w:rFonts w:cs="Times New Roman"/>
                      </w:rPr>
                      <w:fldChar w:fldCharType="separate"/>
                    </w:r>
                    <w:r w:rsidRPr="004E39DD">
                      <w:rPr>
                        <w:rFonts w:cs="Times New Roman"/>
                        <w:noProof/>
                        <w:lang w:val="en-CA"/>
                      </w:rPr>
                      <w:t>(Kowal)</w:t>
                    </w:r>
                    <w:r w:rsidRPr="004E39DD">
                      <w:rPr>
                        <w:rFonts w:cs="Times New Roman"/>
                      </w:rPr>
                      <w:fldChar w:fldCharType="end"/>
                    </w:r>
                  </w:sdtContent>
                </w:sdt>
              </w:p>
              <w:p w14:paraId="26922608" w14:textId="77777777" w:rsidR="0004542A" w:rsidRPr="00AF09EC" w:rsidRDefault="0004542A" w:rsidP="0004542A"/>
              <w:p w14:paraId="4FC9C7F0" w14:textId="77777777" w:rsidR="0004542A" w:rsidRDefault="0004542A" w:rsidP="0004542A">
                <w:pPr>
                  <w:rPr>
                    <w:rFonts w:cs="Times New Roman"/>
                  </w:rPr>
                </w:pPr>
                <w:sdt>
                  <w:sdtPr>
                    <w:rPr>
                      <w:rFonts w:cs="Times New Roman"/>
                    </w:rPr>
                    <w:id w:val="217708077"/>
                    <w:citation/>
                  </w:sdtPr>
                  <w:sdtEndPr/>
                  <w:sdtContent>
                    <w:r w:rsidR="00B82AF2" w:rsidRPr="004E39DD">
                      <w:rPr>
                        <w:rFonts w:cs="Times New Roman"/>
                      </w:rPr>
                      <w:fldChar w:fldCharType="begin"/>
                    </w:r>
                    <w:r w:rsidR="00B82AF2" w:rsidRPr="004E39DD">
                      <w:rPr>
                        <w:rFonts w:cs="Times New Roman"/>
                        <w:lang w:val="en-CA"/>
                      </w:rPr>
                      <w:instrText xml:space="preserve"> CITATION Man04 \l 4105 </w:instrText>
                    </w:r>
                    <w:r w:rsidR="00B82AF2" w:rsidRPr="004E39DD">
                      <w:rPr>
                        <w:rFonts w:cs="Times New Roman"/>
                      </w:rPr>
                      <w:fldChar w:fldCharType="separate"/>
                    </w:r>
                    <w:r w:rsidR="00B82AF2" w:rsidRPr="004E39DD">
                      <w:rPr>
                        <w:rFonts w:cs="Times New Roman"/>
                        <w:noProof/>
                        <w:lang w:val="en-CA"/>
                      </w:rPr>
                      <w:t>(Manning)</w:t>
                    </w:r>
                    <w:r w:rsidR="00B82AF2" w:rsidRPr="004E39DD">
                      <w:rPr>
                        <w:rFonts w:cs="Times New Roman"/>
                      </w:rPr>
                      <w:fldChar w:fldCharType="end"/>
                    </w:r>
                  </w:sdtContent>
                </w:sdt>
              </w:p>
              <w:p w14:paraId="0B082386" w14:textId="77777777" w:rsidR="0004542A" w:rsidRDefault="00AF09EC" w:rsidP="0004542A">
                <w:pPr>
                  <w:rPr>
                    <w:rFonts w:cs="Times New Roman"/>
                  </w:rPr>
                </w:pPr>
                <w:r>
                  <w:rPr>
                    <w:rFonts w:cs="Times New Roman"/>
                  </w:rPr>
                  <w:br/>
                </w:r>
                <w:sdt>
                  <w:sdtPr>
                    <w:rPr>
                      <w:rFonts w:cs="Times New Roman"/>
                    </w:rPr>
                    <w:id w:val="94371252"/>
                    <w:citation/>
                  </w:sdtPr>
                  <w:sdtEndPr/>
                  <w:sdtContent>
                    <w:r w:rsidR="00B82AF2" w:rsidRPr="004E39DD">
                      <w:rPr>
                        <w:rFonts w:cs="Times New Roman"/>
                      </w:rPr>
                      <w:fldChar w:fldCharType="begin"/>
                    </w:r>
                    <w:r w:rsidR="00B82AF2" w:rsidRPr="004E39DD">
                      <w:rPr>
                        <w:rFonts w:cs="Times New Roman"/>
                        <w:lang w:val="en-CA"/>
                      </w:rPr>
                      <w:instrText xml:space="preserve"> CITATION Per01 \l 4105 </w:instrText>
                    </w:r>
                    <w:r w:rsidR="00B82AF2" w:rsidRPr="004E39DD">
                      <w:rPr>
                        <w:rFonts w:cs="Times New Roman"/>
                      </w:rPr>
                      <w:fldChar w:fldCharType="separate"/>
                    </w:r>
                    <w:r w:rsidR="00B82AF2" w:rsidRPr="004E39DD">
                      <w:rPr>
                        <w:rFonts w:cs="Times New Roman"/>
                        <w:noProof/>
                        <w:lang w:val="en-CA"/>
                      </w:rPr>
                      <w:t>(Perpener)</w:t>
                    </w:r>
                    <w:r w:rsidR="00B82AF2" w:rsidRPr="004E39DD">
                      <w:rPr>
                        <w:rFonts w:cs="Times New Roman"/>
                      </w:rPr>
                      <w:fldChar w:fldCharType="end"/>
                    </w:r>
                  </w:sdtContent>
                </w:sdt>
              </w:p>
              <w:p w14:paraId="52477D48" w14:textId="77777777" w:rsidR="00AF09EC" w:rsidRDefault="00AF09EC" w:rsidP="0004542A">
                <w:pPr>
                  <w:rPr>
                    <w:rFonts w:cs="Times New Roman"/>
                  </w:rPr>
                </w:pPr>
                <w:r>
                  <w:rPr>
                    <w:rFonts w:cs="Times New Roman"/>
                  </w:rPr>
                  <w:br/>
                </w:r>
                <w:sdt>
                  <w:sdtPr>
                    <w:rPr>
                      <w:rFonts w:cs="Times New Roman"/>
                    </w:rPr>
                    <w:id w:val="1350525319"/>
                    <w:citation/>
                  </w:sdtPr>
                  <w:sdtEndPr/>
                  <w:sdtContent>
                    <w:r>
                      <w:rPr>
                        <w:rFonts w:cs="Times New Roman"/>
                      </w:rPr>
                      <w:fldChar w:fldCharType="begin"/>
                    </w:r>
                    <w:r>
                      <w:rPr>
                        <w:rFonts w:cs="Times New Roman"/>
                        <w:lang w:val="en-CA"/>
                      </w:rPr>
                      <w:instrText xml:space="preserve"> CITATION Pri46 \l 4105 </w:instrText>
                    </w:r>
                    <w:r>
                      <w:rPr>
                        <w:rFonts w:cs="Times New Roman"/>
                      </w:rPr>
                      <w:fldChar w:fldCharType="separate"/>
                    </w:r>
                    <w:r w:rsidRPr="004E39DD">
                      <w:rPr>
                        <w:rFonts w:cs="Times New Roman"/>
                        <w:noProof/>
                        <w:lang w:val="en-CA"/>
                      </w:rPr>
                      <w:t>(Primus)</w:t>
                    </w:r>
                    <w:r>
                      <w:rPr>
                        <w:rFonts w:cs="Times New Roman"/>
                      </w:rPr>
                      <w:fldChar w:fldCharType="end"/>
                    </w:r>
                  </w:sdtContent>
                </w:sdt>
              </w:p>
              <w:p w14:paraId="1B9E1670" w14:textId="77777777" w:rsidR="0004542A" w:rsidRDefault="0004542A" w:rsidP="0004542A">
                <w:pPr>
                  <w:rPr>
                    <w:rFonts w:cs="Times New Roman"/>
                  </w:rPr>
                </w:pPr>
              </w:p>
              <w:p w14:paraId="1ACF9404" w14:textId="77777777" w:rsidR="0004542A" w:rsidRDefault="0004542A" w:rsidP="0004542A">
                <w:sdt>
                  <w:sdtPr>
                    <w:id w:val="-1565334509"/>
                    <w:citation/>
                  </w:sdtPr>
                  <w:sdtContent>
                    <w:r>
                      <w:fldChar w:fldCharType="begin"/>
                    </w:r>
                    <w:r>
                      <w:rPr>
                        <w:rFonts w:cs="Times New Roman"/>
                        <w:lang w:val="en-CA"/>
                      </w:rPr>
                      <w:instrText xml:space="preserve"> CITATION Pri96 \l 4105 </w:instrText>
                    </w:r>
                    <w:r>
                      <w:fldChar w:fldCharType="separate"/>
                    </w:r>
                    <w:r w:rsidRPr="0004542A">
                      <w:rPr>
                        <w:rFonts w:cs="Times New Roman"/>
                        <w:noProof/>
                        <w:lang w:val="en-CA"/>
                      </w:rPr>
                      <w:t>(Primus, African Dance)</w:t>
                    </w:r>
                    <w:r>
                      <w:fldChar w:fldCharType="end"/>
                    </w:r>
                  </w:sdtContent>
                </w:sdt>
              </w:p>
              <w:p w14:paraId="286E2250" w14:textId="77777777" w:rsidR="0004542A" w:rsidRDefault="0004542A" w:rsidP="0004542A"/>
              <w:p w14:paraId="24272E22" w14:textId="77777777" w:rsidR="0004542A" w:rsidRDefault="0004542A" w:rsidP="0004542A">
                <w:pPr>
                  <w:rPr>
                    <w:rFonts w:cs="Times New Roman"/>
                  </w:rPr>
                </w:pPr>
                <w:sdt>
                  <w:sdtPr>
                    <w:rPr>
                      <w:rFonts w:cs="Times New Roman"/>
                    </w:rPr>
                    <w:id w:val="-1769228864"/>
                    <w:citation/>
                  </w:sdtPr>
                  <w:sdtContent>
                    <w:r>
                      <w:rPr>
                        <w:rFonts w:cs="Times New Roman"/>
                      </w:rPr>
                      <w:fldChar w:fldCharType="begin"/>
                    </w:r>
                    <w:r>
                      <w:rPr>
                        <w:rFonts w:cs="Times New Roman"/>
                        <w:lang w:val="en-CA"/>
                      </w:rPr>
                      <w:instrText xml:space="preserve"> CITATION Pri49 \l 4105 </w:instrText>
                    </w:r>
                    <w:r>
                      <w:rPr>
                        <w:rFonts w:cs="Times New Roman"/>
                      </w:rPr>
                      <w:fldChar w:fldCharType="separate"/>
                    </w:r>
                    <w:r w:rsidRPr="0004542A">
                      <w:rPr>
                        <w:rFonts w:cs="Times New Roman"/>
                        <w:noProof/>
                        <w:lang w:val="en-CA"/>
                      </w:rPr>
                      <w:t>(Primus, Africa Dances: A Letter From Pearl Primus)</w:t>
                    </w:r>
                    <w:r>
                      <w:rPr>
                        <w:rFonts w:cs="Times New Roman"/>
                      </w:rPr>
                      <w:fldChar w:fldCharType="end"/>
                    </w:r>
                  </w:sdtContent>
                </w:sdt>
              </w:p>
              <w:p w14:paraId="0E218461" w14:textId="77777777" w:rsidR="0004542A" w:rsidRDefault="0004542A" w:rsidP="0004542A">
                <w:pPr>
                  <w:rPr>
                    <w:rFonts w:cs="Times New Roman"/>
                  </w:rPr>
                </w:pPr>
              </w:p>
              <w:p w14:paraId="36E02F4B" w14:textId="77777777" w:rsidR="00AF09EC" w:rsidRDefault="0004542A" w:rsidP="0004542A">
                <w:pPr>
                  <w:rPr>
                    <w:rFonts w:cs="Times New Roman"/>
                  </w:rPr>
                </w:pPr>
                <w:sdt>
                  <w:sdtPr>
                    <w:rPr>
                      <w:rFonts w:cs="Times New Roman"/>
                    </w:rPr>
                    <w:id w:val="29923677"/>
                    <w:citation/>
                  </w:sdtPr>
                  <w:sdtContent>
                    <w:r>
                      <w:rPr>
                        <w:rFonts w:cs="Times New Roman"/>
                      </w:rPr>
                      <w:fldChar w:fldCharType="begin"/>
                    </w:r>
                    <w:r>
                      <w:rPr>
                        <w:rFonts w:cs="Times New Roman"/>
                        <w:lang w:val="en-CA"/>
                      </w:rPr>
                      <w:instrText xml:space="preserve"> CITATION Pri83 \l 4105 </w:instrText>
                    </w:r>
                    <w:r>
                      <w:rPr>
                        <w:rFonts w:cs="Times New Roman"/>
                      </w:rPr>
                      <w:fldChar w:fldCharType="separate"/>
                    </w:r>
                    <w:r w:rsidRPr="0004542A">
                      <w:rPr>
                        <w:rFonts w:cs="Times New Roman"/>
                        <w:noProof/>
                        <w:lang w:val="en-CA"/>
                      </w:rPr>
                      <w:t>(Primus, African Dance: Eternity Captured)</w:t>
                    </w:r>
                    <w:r>
                      <w:rPr>
                        <w:rFonts w:cs="Times New Roman"/>
                      </w:rPr>
                      <w:fldChar w:fldCharType="end"/>
                    </w:r>
                  </w:sdtContent>
                </w:sdt>
              </w:p>
              <w:p w14:paraId="5183109C" w14:textId="77777777" w:rsidR="0004542A" w:rsidRPr="004E39DD" w:rsidRDefault="0004542A" w:rsidP="0004542A">
                <w:pPr>
                  <w:rPr>
                    <w:rFonts w:cs="Times New Roman"/>
                  </w:rPr>
                </w:pPr>
              </w:p>
              <w:p w14:paraId="2C210BA3" w14:textId="77777777" w:rsidR="00AF09EC" w:rsidRPr="004E39DD" w:rsidRDefault="0004542A" w:rsidP="0004542A">
                <w:pPr>
                  <w:rPr>
                    <w:rFonts w:cs="Times New Roman"/>
                  </w:rPr>
                </w:pPr>
                <w:sdt>
                  <w:sdtPr>
                    <w:rPr>
                      <w:rFonts w:cs="Times New Roman"/>
                    </w:rPr>
                    <w:id w:val="-807553609"/>
                    <w:citation/>
                  </w:sdtPr>
                  <w:sdtEndPr/>
                  <w:sdtContent>
                    <w:r w:rsidR="00AF09EC">
                      <w:rPr>
                        <w:rFonts w:cs="Times New Roman"/>
                      </w:rPr>
                      <w:fldChar w:fldCharType="begin"/>
                    </w:r>
                    <w:r w:rsidR="00AF09EC">
                      <w:rPr>
                        <w:rFonts w:cs="Times New Roman"/>
                        <w:lang w:val="en-CA"/>
                      </w:rPr>
                      <w:instrText xml:space="preserve"> CITATION Pri50 \l 4105 </w:instrText>
                    </w:r>
                    <w:r w:rsidR="00AF09EC">
                      <w:rPr>
                        <w:rFonts w:cs="Times New Roman"/>
                      </w:rPr>
                      <w:fldChar w:fldCharType="separate"/>
                    </w:r>
                    <w:r w:rsidR="00AF09EC" w:rsidRPr="004E39DD">
                      <w:rPr>
                        <w:rFonts w:cs="Times New Roman"/>
                        <w:noProof/>
                        <w:lang w:val="en-CA"/>
                      </w:rPr>
                      <w:t>(Primus, Earth theatre)</w:t>
                    </w:r>
                    <w:r w:rsidR="00AF09EC">
                      <w:rPr>
                        <w:rFonts w:cs="Times New Roman"/>
                      </w:rPr>
                      <w:fldChar w:fldCharType="end"/>
                    </w:r>
                  </w:sdtContent>
                </w:sdt>
                <w:r w:rsidR="00AF09EC">
                  <w:rPr>
                    <w:rFonts w:cs="Times New Roman"/>
                  </w:rPr>
                  <w:br/>
                </w:r>
              </w:p>
              <w:p w14:paraId="0AC83353" w14:textId="77777777" w:rsidR="003235A7" w:rsidRPr="004E39DD" w:rsidRDefault="0004542A" w:rsidP="0004542A">
                <w:sdt>
                  <w:sdtPr>
                    <w:id w:val="146950638"/>
                    <w:citation/>
                  </w:sdtPr>
                  <w:sdtEndPr/>
                  <w:sdtContent>
                    <w:r w:rsidR="00B82AF2" w:rsidRPr="004E39DD">
                      <w:fldChar w:fldCharType="begin"/>
                    </w:r>
                    <w:r w:rsidR="00B82AF2" w:rsidRPr="004E39DD">
                      <w:rPr>
                        <w:rFonts w:cs="Times New Roman"/>
                        <w:lang w:val="en-CA"/>
                      </w:rPr>
                      <w:instrText xml:space="preserve">CITATION Sch11 \l 4105 </w:instrText>
                    </w:r>
                    <w:r w:rsidR="00B82AF2" w:rsidRPr="004E39DD">
                      <w:fldChar w:fldCharType="separate"/>
                    </w:r>
                    <w:r w:rsidR="00B82AF2" w:rsidRPr="004E39DD">
                      <w:rPr>
                        <w:rFonts w:cs="Times New Roman"/>
                        <w:noProof/>
                        <w:lang w:val="en-CA"/>
                      </w:rPr>
                      <w:t>(Schwartz and Schwartz)</w:t>
                    </w:r>
                    <w:r w:rsidR="00B82AF2" w:rsidRPr="004E39DD">
                      <w:fldChar w:fldCharType="end"/>
                    </w:r>
                  </w:sdtContent>
                </w:sdt>
              </w:p>
            </w:sdtContent>
          </w:sdt>
        </w:tc>
      </w:tr>
    </w:tbl>
    <w:p w14:paraId="027A7B34" w14:textId="77777777" w:rsidR="00C27FAB" w:rsidRPr="004E39DD" w:rsidRDefault="00C27FAB" w:rsidP="00B33145"/>
    <w:sectPr w:rsidR="00C27FAB" w:rsidRPr="004E39DD">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1E5C36" w14:textId="77777777" w:rsidR="000059D9" w:rsidRDefault="000059D9" w:rsidP="007A0D55">
      <w:pPr>
        <w:spacing w:after="0" w:line="240" w:lineRule="auto"/>
      </w:pPr>
      <w:r>
        <w:separator/>
      </w:r>
    </w:p>
  </w:endnote>
  <w:endnote w:type="continuationSeparator" w:id="0">
    <w:p w14:paraId="74D770F0" w14:textId="77777777" w:rsidR="000059D9" w:rsidRDefault="000059D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D5372F" w14:textId="77777777" w:rsidR="000059D9" w:rsidRDefault="000059D9" w:rsidP="007A0D55">
      <w:pPr>
        <w:spacing w:after="0" w:line="240" w:lineRule="auto"/>
      </w:pPr>
      <w:r>
        <w:separator/>
      </w:r>
    </w:p>
  </w:footnote>
  <w:footnote w:type="continuationSeparator" w:id="0">
    <w:p w14:paraId="63DDD85B" w14:textId="77777777" w:rsidR="000059D9" w:rsidRDefault="000059D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7DA3A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0FB0CF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B06"/>
    <w:rsid w:val="000059D9"/>
    <w:rsid w:val="00032559"/>
    <w:rsid w:val="0004542A"/>
    <w:rsid w:val="00052040"/>
    <w:rsid w:val="000B25AE"/>
    <w:rsid w:val="000B55AB"/>
    <w:rsid w:val="000D24DC"/>
    <w:rsid w:val="00101B2E"/>
    <w:rsid w:val="00116FA0"/>
    <w:rsid w:val="0015114C"/>
    <w:rsid w:val="00181B06"/>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39DD"/>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F2DB7"/>
    <w:rsid w:val="00922950"/>
    <w:rsid w:val="009A7264"/>
    <w:rsid w:val="009D1606"/>
    <w:rsid w:val="009E18A1"/>
    <w:rsid w:val="009E73D7"/>
    <w:rsid w:val="00A27D2C"/>
    <w:rsid w:val="00A76FD9"/>
    <w:rsid w:val="00AB436D"/>
    <w:rsid w:val="00AD2F24"/>
    <w:rsid w:val="00AD4844"/>
    <w:rsid w:val="00AF09EC"/>
    <w:rsid w:val="00B219AE"/>
    <w:rsid w:val="00B33145"/>
    <w:rsid w:val="00B574C9"/>
    <w:rsid w:val="00B82AF2"/>
    <w:rsid w:val="00BC39C9"/>
    <w:rsid w:val="00BE5BF7"/>
    <w:rsid w:val="00BF40E1"/>
    <w:rsid w:val="00C27FAB"/>
    <w:rsid w:val="00C358D4"/>
    <w:rsid w:val="00C6296B"/>
    <w:rsid w:val="00CB206E"/>
    <w:rsid w:val="00CC586D"/>
    <w:rsid w:val="00CF1542"/>
    <w:rsid w:val="00CF3EC5"/>
    <w:rsid w:val="00D656DA"/>
    <w:rsid w:val="00D66D1B"/>
    <w:rsid w:val="00D83300"/>
    <w:rsid w:val="00DC6B48"/>
    <w:rsid w:val="00DF01B0"/>
    <w:rsid w:val="00E85A05"/>
    <w:rsid w:val="00E95829"/>
    <w:rsid w:val="00EA606C"/>
    <w:rsid w:val="00EB0C8C"/>
    <w:rsid w:val="00EB51FD"/>
    <w:rsid w:val="00EB77DB"/>
    <w:rsid w:val="00ED139F"/>
    <w:rsid w:val="00ED587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085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paragraph" w:styleId="Caption">
    <w:name w:val="caption"/>
    <w:basedOn w:val="Normal"/>
    <w:next w:val="Normal"/>
    <w:uiPriority w:val="35"/>
    <w:semiHidden/>
    <w:qFormat/>
    <w:rsid w:val="00AF09EC"/>
    <w:pPr>
      <w:spacing w:after="200" w:line="240" w:lineRule="auto"/>
    </w:pPr>
    <w:rPr>
      <w:b/>
      <w:bCs/>
      <w:color w:val="5B9BD5" w:themeColor="accent1"/>
      <w:sz w:val="18"/>
      <w:szCs w:val="18"/>
    </w:rPr>
  </w:style>
  <w:style w:type="character" w:styleId="Hyperlink">
    <w:name w:val="Hyperlink"/>
    <w:basedOn w:val="DefaultParagraphFont"/>
    <w:uiPriority w:val="99"/>
    <w:rsid w:val="008F2DB7"/>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paragraph" w:styleId="Caption">
    <w:name w:val="caption"/>
    <w:basedOn w:val="Normal"/>
    <w:next w:val="Normal"/>
    <w:uiPriority w:val="35"/>
    <w:semiHidden/>
    <w:qFormat/>
    <w:rsid w:val="00AF09EC"/>
    <w:pPr>
      <w:spacing w:after="200" w:line="240" w:lineRule="auto"/>
    </w:pPr>
    <w:rPr>
      <w:b/>
      <w:bCs/>
      <w:color w:val="5B9BD5" w:themeColor="accent1"/>
      <w:sz w:val="18"/>
      <w:szCs w:val="18"/>
    </w:rPr>
  </w:style>
  <w:style w:type="character" w:styleId="Hyperlink">
    <w:name w:val="Hyperlink"/>
    <w:basedOn w:val="DefaultParagraphFont"/>
    <w:uiPriority w:val="99"/>
    <w:rsid w:val="008F2D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danceheritage.org/primus.html" TargetMode="External"/><Relationship Id="rId10" Type="http://schemas.openxmlformats.org/officeDocument/2006/relationships/hyperlink" Target="http://danceinteractive.jacobspillow.org/artist/o-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67D0A3ECD644BFE94FCD0F879A3C901"/>
        <w:category>
          <w:name w:val="General"/>
          <w:gallery w:val="placeholder"/>
        </w:category>
        <w:types>
          <w:type w:val="bbPlcHdr"/>
        </w:types>
        <w:behaviors>
          <w:behavior w:val="content"/>
        </w:behaviors>
        <w:guid w:val="{4D492664-27AA-4487-8275-0B9DAC1A909A}"/>
      </w:docPartPr>
      <w:docPartBody>
        <w:p w:rsidR="00621877" w:rsidRDefault="0053351E">
          <w:pPr>
            <w:pStyle w:val="967D0A3ECD644BFE94FCD0F879A3C901"/>
          </w:pPr>
          <w:r w:rsidRPr="00CC586D">
            <w:rPr>
              <w:rStyle w:val="PlaceholderText"/>
              <w:b/>
              <w:color w:val="FFFFFF" w:themeColor="background1"/>
            </w:rPr>
            <w:t>[Salutation]</w:t>
          </w:r>
        </w:p>
      </w:docPartBody>
    </w:docPart>
    <w:docPart>
      <w:docPartPr>
        <w:name w:val="4053005C85D64E4BBE877C8988E5B580"/>
        <w:category>
          <w:name w:val="General"/>
          <w:gallery w:val="placeholder"/>
        </w:category>
        <w:types>
          <w:type w:val="bbPlcHdr"/>
        </w:types>
        <w:behaviors>
          <w:behavior w:val="content"/>
        </w:behaviors>
        <w:guid w:val="{C5775B83-8F65-4195-A4A8-20F7CF435AAD}"/>
      </w:docPartPr>
      <w:docPartBody>
        <w:p w:rsidR="00621877" w:rsidRDefault="0053351E">
          <w:pPr>
            <w:pStyle w:val="4053005C85D64E4BBE877C8988E5B580"/>
          </w:pPr>
          <w:r>
            <w:rPr>
              <w:rStyle w:val="PlaceholderText"/>
            </w:rPr>
            <w:t>[First name]</w:t>
          </w:r>
        </w:p>
      </w:docPartBody>
    </w:docPart>
    <w:docPart>
      <w:docPartPr>
        <w:name w:val="971FFC0B624546FBA0EBBBBDABCDFFD4"/>
        <w:category>
          <w:name w:val="General"/>
          <w:gallery w:val="placeholder"/>
        </w:category>
        <w:types>
          <w:type w:val="bbPlcHdr"/>
        </w:types>
        <w:behaviors>
          <w:behavior w:val="content"/>
        </w:behaviors>
        <w:guid w:val="{DFA66697-1911-43CA-8657-7AE96D91D5B8}"/>
      </w:docPartPr>
      <w:docPartBody>
        <w:p w:rsidR="00621877" w:rsidRDefault="0053351E">
          <w:pPr>
            <w:pStyle w:val="971FFC0B624546FBA0EBBBBDABCDFFD4"/>
          </w:pPr>
          <w:r>
            <w:rPr>
              <w:rStyle w:val="PlaceholderText"/>
            </w:rPr>
            <w:t>[Last name]</w:t>
          </w:r>
        </w:p>
      </w:docPartBody>
    </w:docPart>
    <w:docPart>
      <w:docPartPr>
        <w:name w:val="EF42359F717749B0BB5093F3BF0C42D5"/>
        <w:category>
          <w:name w:val="General"/>
          <w:gallery w:val="placeholder"/>
        </w:category>
        <w:types>
          <w:type w:val="bbPlcHdr"/>
        </w:types>
        <w:behaviors>
          <w:behavior w:val="content"/>
        </w:behaviors>
        <w:guid w:val="{8A5B7313-A23F-466E-A4EC-83C035548309}"/>
      </w:docPartPr>
      <w:docPartBody>
        <w:p w:rsidR="00621877" w:rsidRDefault="0053351E">
          <w:pPr>
            <w:pStyle w:val="EF42359F717749B0BB5093F3BF0C42D5"/>
          </w:pPr>
          <w:r>
            <w:rPr>
              <w:rStyle w:val="PlaceholderText"/>
            </w:rPr>
            <w:t>[Enter your biography]</w:t>
          </w:r>
        </w:p>
      </w:docPartBody>
    </w:docPart>
    <w:docPart>
      <w:docPartPr>
        <w:name w:val="39BB7266256440EE82CAF6A98F3655DF"/>
        <w:category>
          <w:name w:val="General"/>
          <w:gallery w:val="placeholder"/>
        </w:category>
        <w:types>
          <w:type w:val="bbPlcHdr"/>
        </w:types>
        <w:behaviors>
          <w:behavior w:val="content"/>
        </w:behaviors>
        <w:guid w:val="{159C730D-A5F9-4DA2-B723-69196624D4AF}"/>
      </w:docPartPr>
      <w:docPartBody>
        <w:p w:rsidR="00621877" w:rsidRDefault="0053351E">
          <w:pPr>
            <w:pStyle w:val="39BB7266256440EE82CAF6A98F3655DF"/>
          </w:pPr>
          <w:r>
            <w:rPr>
              <w:rStyle w:val="PlaceholderText"/>
            </w:rPr>
            <w:t>[Enter the institution with which you are affiliated]</w:t>
          </w:r>
        </w:p>
      </w:docPartBody>
    </w:docPart>
    <w:docPart>
      <w:docPartPr>
        <w:name w:val="B1E541805B26480A87EC4DC7640F6234"/>
        <w:category>
          <w:name w:val="General"/>
          <w:gallery w:val="placeholder"/>
        </w:category>
        <w:types>
          <w:type w:val="bbPlcHdr"/>
        </w:types>
        <w:behaviors>
          <w:behavior w:val="content"/>
        </w:behaviors>
        <w:guid w:val="{7B41353A-1593-4CAC-BE3F-F9DF3C814545}"/>
      </w:docPartPr>
      <w:docPartBody>
        <w:p w:rsidR="00621877" w:rsidRDefault="0053351E">
          <w:pPr>
            <w:pStyle w:val="B1E541805B26480A87EC4DC7640F6234"/>
          </w:pPr>
          <w:r w:rsidRPr="00EF74F7">
            <w:rPr>
              <w:b/>
              <w:color w:val="808080" w:themeColor="background1" w:themeShade="80"/>
            </w:rPr>
            <w:t>[Enter the headword for your article]</w:t>
          </w:r>
        </w:p>
      </w:docPartBody>
    </w:docPart>
    <w:docPart>
      <w:docPartPr>
        <w:name w:val="855F5D8635AA4988A067F7E8A7A26A04"/>
        <w:category>
          <w:name w:val="General"/>
          <w:gallery w:val="placeholder"/>
        </w:category>
        <w:types>
          <w:type w:val="bbPlcHdr"/>
        </w:types>
        <w:behaviors>
          <w:behavior w:val="content"/>
        </w:behaviors>
        <w:guid w:val="{BA84BBC5-15BF-4DB3-9222-D21A780074F0}"/>
      </w:docPartPr>
      <w:docPartBody>
        <w:p w:rsidR="00621877" w:rsidRDefault="0053351E">
          <w:pPr>
            <w:pStyle w:val="855F5D8635AA4988A067F7E8A7A26A0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CB0F87CED124F3FB7A4578C83BEFD15"/>
        <w:category>
          <w:name w:val="General"/>
          <w:gallery w:val="placeholder"/>
        </w:category>
        <w:types>
          <w:type w:val="bbPlcHdr"/>
        </w:types>
        <w:behaviors>
          <w:behavior w:val="content"/>
        </w:behaviors>
        <w:guid w:val="{5536B5E8-CCE1-44FB-A634-235ECAEB5E22}"/>
      </w:docPartPr>
      <w:docPartBody>
        <w:p w:rsidR="00621877" w:rsidRDefault="0053351E">
          <w:pPr>
            <w:pStyle w:val="DCB0F87CED124F3FB7A4578C83BEFD1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C0BE1D464B04D8CA0A45921F590ACA5"/>
        <w:category>
          <w:name w:val="General"/>
          <w:gallery w:val="placeholder"/>
        </w:category>
        <w:types>
          <w:type w:val="bbPlcHdr"/>
        </w:types>
        <w:behaviors>
          <w:behavior w:val="content"/>
        </w:behaviors>
        <w:guid w:val="{1899916A-5C9B-4618-9311-AFE589C02F0B}"/>
      </w:docPartPr>
      <w:docPartBody>
        <w:p w:rsidR="00621877" w:rsidRDefault="0053351E">
          <w:pPr>
            <w:pStyle w:val="AC0BE1D464B04D8CA0A45921F590ACA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E0715A6A6B642FAAAA22DA28E61E6E8"/>
        <w:category>
          <w:name w:val="General"/>
          <w:gallery w:val="placeholder"/>
        </w:category>
        <w:types>
          <w:type w:val="bbPlcHdr"/>
        </w:types>
        <w:behaviors>
          <w:behavior w:val="content"/>
        </w:behaviors>
        <w:guid w:val="{FFE7C687-8F9C-48FD-8FDA-52929ED7E0D2}"/>
      </w:docPartPr>
      <w:docPartBody>
        <w:p w:rsidR="00621877" w:rsidRDefault="0053351E">
          <w:pPr>
            <w:pStyle w:val="FE0715A6A6B642FAAAA22DA28E61E6E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51E"/>
    <w:rsid w:val="0053351E"/>
    <w:rsid w:val="0062187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67D0A3ECD644BFE94FCD0F879A3C901">
    <w:name w:val="967D0A3ECD644BFE94FCD0F879A3C901"/>
  </w:style>
  <w:style w:type="paragraph" w:customStyle="1" w:styleId="4053005C85D64E4BBE877C8988E5B580">
    <w:name w:val="4053005C85D64E4BBE877C8988E5B580"/>
  </w:style>
  <w:style w:type="paragraph" w:customStyle="1" w:styleId="BB65CB6C4E264200AF04AACF711362BE">
    <w:name w:val="BB65CB6C4E264200AF04AACF711362BE"/>
  </w:style>
  <w:style w:type="paragraph" w:customStyle="1" w:styleId="971FFC0B624546FBA0EBBBBDABCDFFD4">
    <w:name w:val="971FFC0B624546FBA0EBBBBDABCDFFD4"/>
  </w:style>
  <w:style w:type="paragraph" w:customStyle="1" w:styleId="EF42359F717749B0BB5093F3BF0C42D5">
    <w:name w:val="EF42359F717749B0BB5093F3BF0C42D5"/>
  </w:style>
  <w:style w:type="paragraph" w:customStyle="1" w:styleId="39BB7266256440EE82CAF6A98F3655DF">
    <w:name w:val="39BB7266256440EE82CAF6A98F3655DF"/>
  </w:style>
  <w:style w:type="paragraph" w:customStyle="1" w:styleId="B1E541805B26480A87EC4DC7640F6234">
    <w:name w:val="B1E541805B26480A87EC4DC7640F6234"/>
  </w:style>
  <w:style w:type="paragraph" w:customStyle="1" w:styleId="855F5D8635AA4988A067F7E8A7A26A04">
    <w:name w:val="855F5D8635AA4988A067F7E8A7A26A04"/>
  </w:style>
  <w:style w:type="paragraph" w:customStyle="1" w:styleId="DCB0F87CED124F3FB7A4578C83BEFD15">
    <w:name w:val="DCB0F87CED124F3FB7A4578C83BEFD15"/>
  </w:style>
  <w:style w:type="paragraph" w:customStyle="1" w:styleId="AC0BE1D464B04D8CA0A45921F590ACA5">
    <w:name w:val="AC0BE1D464B04D8CA0A45921F590ACA5"/>
  </w:style>
  <w:style w:type="paragraph" w:customStyle="1" w:styleId="FE0715A6A6B642FAAAA22DA28E61E6E8">
    <w:name w:val="FE0715A6A6B642FAAAA22DA28E61E6E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67D0A3ECD644BFE94FCD0F879A3C901">
    <w:name w:val="967D0A3ECD644BFE94FCD0F879A3C901"/>
  </w:style>
  <w:style w:type="paragraph" w:customStyle="1" w:styleId="4053005C85D64E4BBE877C8988E5B580">
    <w:name w:val="4053005C85D64E4BBE877C8988E5B580"/>
  </w:style>
  <w:style w:type="paragraph" w:customStyle="1" w:styleId="BB65CB6C4E264200AF04AACF711362BE">
    <w:name w:val="BB65CB6C4E264200AF04AACF711362BE"/>
  </w:style>
  <w:style w:type="paragraph" w:customStyle="1" w:styleId="971FFC0B624546FBA0EBBBBDABCDFFD4">
    <w:name w:val="971FFC0B624546FBA0EBBBBDABCDFFD4"/>
  </w:style>
  <w:style w:type="paragraph" w:customStyle="1" w:styleId="EF42359F717749B0BB5093F3BF0C42D5">
    <w:name w:val="EF42359F717749B0BB5093F3BF0C42D5"/>
  </w:style>
  <w:style w:type="paragraph" w:customStyle="1" w:styleId="39BB7266256440EE82CAF6A98F3655DF">
    <w:name w:val="39BB7266256440EE82CAF6A98F3655DF"/>
  </w:style>
  <w:style w:type="paragraph" w:customStyle="1" w:styleId="B1E541805B26480A87EC4DC7640F6234">
    <w:name w:val="B1E541805B26480A87EC4DC7640F6234"/>
  </w:style>
  <w:style w:type="paragraph" w:customStyle="1" w:styleId="855F5D8635AA4988A067F7E8A7A26A04">
    <w:name w:val="855F5D8635AA4988A067F7E8A7A26A04"/>
  </w:style>
  <w:style w:type="paragraph" w:customStyle="1" w:styleId="DCB0F87CED124F3FB7A4578C83BEFD15">
    <w:name w:val="DCB0F87CED124F3FB7A4578C83BEFD15"/>
  </w:style>
  <w:style w:type="paragraph" w:customStyle="1" w:styleId="AC0BE1D464B04D8CA0A45921F590ACA5">
    <w:name w:val="AC0BE1D464B04D8CA0A45921F590ACA5"/>
  </w:style>
  <w:style w:type="paragraph" w:customStyle="1" w:styleId="FE0715A6A6B642FAAAA22DA28E61E6E8">
    <w:name w:val="FE0715A6A6B642FAAAA22DA28E61E6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DeF02</b:Tag>
    <b:SourceType>BookSection</b:SourceType>
    <b:Guid>{31C27DB2-5AD0-4492-B81D-DE57A57FC55F}</b:Guid>
    <b:Title>African American Dance: A Complex History</b:Title>
    <b:Year>2002</b:Year>
    <b:City>Madison, WI </b:City>
    <b:Publisher>University of Wisconsin Press</b:Publisher>
    <b:Author>
      <b:Author>
        <b:NameList>
          <b:Person>
            <b:Last>DeFrantz</b:Last>
            <b:First>T.</b:First>
          </b:Person>
        </b:NameList>
      </b:Author>
      <b:Editor>
        <b:NameList>
          <b:Person>
            <b:Last>DeFrantz</b:Last>
            <b:First>T.</b:First>
          </b:Person>
        </b:NameList>
      </b:Editor>
    </b:Author>
    <b:BookTitle>Dancing Many Drums: Excavations in African American Dance</b:BookTitle>
    <b:Pages>3-35</b:Pages>
    <b:RefOrder>1</b:RefOrder>
  </b:Source>
  <b:Source>
    <b:Tag>Fou02</b:Tag>
    <b:SourceType>BookSection</b:SourceType>
    <b:Guid>{6B7DD3BA-1B2E-445A-97A3-61B49F76D26D}</b:Guid>
    <b:Author>
      <b:Author>
        <b:NameList>
          <b:Person>
            <b:Last>Foulkes</b:Last>
            <b:First>J.</b:First>
          </b:Person>
        </b:NameList>
      </b:Author>
    </b:Author>
    <b:Title>Dance in War</b:Title>
    <b:BookTitle>Modern Bodies: Dance and American Modernism from Martha Graham to Alvin Ailey</b:BookTitle>
    <b:Year>2002</b:Year>
    <b:Pages>157-178</b:Pages>
    <b:City>Chapel Hill and London</b:City>
    <b:Publisher>University of North Carolina Press</b:Publisher>
    <b:RefOrder>2</b:RefOrder>
  </b:Source>
  <b:Source>
    <b:Tag>Fou05</b:Tag>
    <b:SourceType>BookSection</b:SourceType>
    <b:Guid>{AE5E40FD-265C-40EF-9B05-8EE2374E3F0E}</b:Guid>
    <b:Author>
      <b:Author>
        <b:NameList>
          <b:Person>
            <b:Last>Foulkes</b:Last>
            <b:First>J.</b:First>
          </b:Person>
        </b:NameList>
      </b:Author>
      <b:Editor>
        <b:NameList>
          <b:Person>
            <b:Last>Umansky</b:Last>
            <b:First>A.</b:First>
            <b:Middle>Bloch and L.</b:Middle>
          </b:Person>
        </b:NameList>
      </b:Editor>
    </b:Author>
    <b:Title>Ambassadors with Hips: Katherine Dunham, Pearl Primus, and the Allure of Africa in the Black Arts Movement</b:Title>
    <b:BookTitle>Impossible to Hold: Women and Culture in the 1960s</b:BookTitle>
    <b:Year>2005</b:Year>
    <b:Pages>81-97</b:Pages>
    <b:City>New York</b:City>
    <b:Publisher>New York University Press</b:Publisher>
    <b:RefOrder>3</b:RefOrder>
  </b:Source>
  <b:Source>
    <b:Tag>Gre02</b:Tag>
    <b:SourceType>BookSection</b:SourceType>
    <b:Guid>{13608119-CDCF-4112-AE71-4BF628D6722C}</b:Guid>
    <b:Author>
      <b:Author>
        <b:NameList>
          <b:Person>
            <b:Last>Green</b:Last>
            <b:First>R.</b:First>
          </b:Person>
        </b:NameList>
      </b:Author>
      <b:Editor>
        <b:NameList>
          <b:Person>
            <b:Last>DeFrantz</b:Last>
            <b:First>T.</b:First>
          </b:Person>
        </b:NameList>
      </b:Editor>
    </b:Author>
    <b:Title>(Up)staging the Primitive: Pearl Primus and ‘the Negro Problem’ in American Dance</b:Title>
    <b:BookTitle>Dancing Many Drums: Excavations in African American Dance</b:BookTitle>
    <b:Year>2002</b:Year>
    <b:Pages>105-139</b:Pages>
    <b:City>Madison, WI</b:City>
    <b:Publisher>University of Wisconsin Press</b:Publisher>
    <b:RefOrder>4</b:RefOrder>
  </b:Source>
  <b:Source>
    <b:Tag>Gri13</b:Tag>
    <b:SourceType>Book</b:SourceType>
    <b:Guid>{C38A25D8-B2BE-4365-AD28-872E9087B85D}</b:Guid>
    <b:Title>Harlem Nocturne: Women Artists and Progressive Politics in World War II</b:Title>
    <b:Year>2013</b:Year>
    <b:City>New York</b:City>
    <b:Publisher>Basic Civitas</b:Publisher>
    <b:Author>
      <b:Author>
        <b:NameList>
          <b:Person>
            <b:Last>Griffin</b:Last>
            <b:First>F.</b:First>
            <b:Middle>J.</b:Middle>
          </b:Person>
        </b:NameList>
      </b:Author>
    </b:Author>
    <b:RefOrder>5</b:RefOrder>
  </b:Source>
  <b:Source>
    <b:Tag>Kow10</b:Tag>
    <b:SourceType>BookSection</b:SourceType>
    <b:Guid>{534F0103-7327-4B20-BA38-EA366EB4EFC2}</b:Guid>
    <b:Author>
      <b:Author>
        <b:NameList>
          <b:Person>
            <b:Last>Kowal</b:Last>
            <b:First>R.</b:First>
          </b:Person>
        </b:NameList>
      </b:Author>
    </b:Author>
    <b:Title>Action is Effective: Pearl Primus</b:Title>
    <b:Year>2010</b:Year>
    <b:City>Middletown, CT</b:City>
    <b:Publisher>Wesleyan University Press</b:Publisher>
    <b:BookTitle>How to Do Things with Dance: Performing Change in Postwar America</b:BookTitle>
    <b:Pages>117-150</b:Pages>
    <b:RefOrder>6</b:RefOrder>
  </b:Source>
  <b:Source>
    <b:Tag>Man04</b:Tag>
    <b:SourceType>BookSection</b:SourceType>
    <b:Guid>{E18CF164-AEBB-4BEB-8BF4-EFA11C4D8E28}</b:Guid>
    <b:Author>
      <b:Author>
        <b:NameList>
          <b:Person>
            <b:Last>Manning</b:Last>
            <b:First>S.</b:First>
          </b:Person>
        </b:NameList>
      </b:Author>
    </b:Author>
    <b:Title>In the Shadow of War</b:Title>
    <b:BookTitle>Modern Dance, Negro Dance: Race in Motion</b:BookTitle>
    <b:Year>2004</b:Year>
    <b:Pages>115-178. </b:Pages>
    <b:City>Minneapolis, MN</b:City>
    <b:Publisher>University of Minnesota Press</b:Publisher>
    <b:RefOrder>7</b:RefOrder>
  </b:Source>
  <b:Source>
    <b:Tag>Per01</b:Tag>
    <b:SourceType>BookSection</b:SourceType>
    <b:Guid>{62D728A9-F3A7-451C-976E-E041B2A8923F}</b:Guid>
    <b:Author>
      <b:Author>
        <b:NameList>
          <b:Person>
            <b:Last>Perpener</b:Last>
            <b:First>J.</b:First>
          </b:Person>
        </b:NameList>
      </b:Author>
      <b:BookAuthor>
        <b:NameList>
          <b:Person>
            <b:Last>Beyond</b:Last>
            <b:First>African</b:First>
            <b:Middle>American Concert Dance: The Harlem Renaissance and</b:Middle>
          </b:Person>
        </b:NameList>
      </b:BookAuthor>
    </b:Author>
    <b:Title>Pearl Primus</b:Title>
    <b:Year>2001</b:Year>
    <b:Pages>161-176</b:Pages>
    <b:City>Urbana IL</b:City>
    <b:Publisher>University of Illinois Press</b:Publisher>
    <b:RefOrder>8</b:RefOrder>
  </b:Source>
  <b:Source>
    <b:Tag>Sch11</b:Tag>
    <b:SourceType>BookSection</b:SourceType>
    <b:Guid>{716EFD14-753A-494E-BA8A-C9B7AD9E21DA}</b:Guid>
    <b:Author>
      <b:Author>
        <b:NameList>
          <b:Person>
            <b:Last>Schwartz</b:Last>
            <b:First>P</b:First>
          </b:Person>
          <b:Person>
            <b:Last>Schwartz</b:Last>
            <b:First>M.</b:First>
          </b:Person>
        </b:NameList>
      </b:Author>
    </b:Author>
    <b:Title>The Dance Claimed Me: A Biography of Pearl Primus</b:Title>
    <b:Year>2011</b:Year>
    <b:City>New Haven, CT</b:City>
    <b:Publisher>Yale University Press</b:Publisher>
    <b:RefOrder>14</b:RefOrder>
  </b:Source>
  <b:Source>
    <b:Tag>Pri46</b:Tag>
    <b:SourceType>JournalArticle</b:SourceType>
    <b:Guid>{8C665D13-F1B3-4983-8BA4-7320719D8FE3}</b:Guid>
    <b:Title>‘Living Dance of Africa</b:Title>
    <b:Year>1946</b:Year>
    <b:Pages>15-46</b:Pages>
    <b:Author>
      <b:Author>
        <b:NameList>
          <b:Person>
            <b:Last>Primus</b:Last>
            <b:First>P.</b:First>
          </b:Person>
        </b:NameList>
      </b:Author>
    </b:Author>
    <b:JournalName>Dance Magazine</b:JournalName>
    <b:Volume>20 </b:Volume>
    <b:Issue>6</b:Issue>
    <b:RefOrder>9</b:RefOrder>
  </b:Source>
  <b:Source>
    <b:Tag>Pri49</b:Tag>
    <b:SourceType>JournalArticle</b:SourceType>
    <b:Guid>{13A0EC26-A0B2-496E-8FA7-DCDE81776BE2}</b:Guid>
    <b:Author>
      <b:Author>
        <b:NameList>
          <b:Person>
            <b:Last>Primus</b:Last>
            <b:First>P.</b:First>
          </b:Person>
        </b:NameList>
      </b:Author>
    </b:Author>
    <b:Title>Africa Dances: A Letter From Pearl Primus</b:Title>
    <b:JournalName>Dance Observer</b:JournalName>
    <b:Year>1949</b:Year>
    <b:Pages>147</b:Pages>
    <b:Volume>16</b:Volume>
    <b:RefOrder>11</b:RefOrder>
  </b:Source>
  <b:Source>
    <b:Tag>Pri50</b:Tag>
    <b:SourceType>JournalArticle</b:SourceType>
    <b:Guid>{536FE74D-3DF5-4FCE-BEC1-5187A105FFFE}</b:Guid>
    <b:Author>
      <b:Author>
        <b:NameList>
          <b:Person>
            <b:Last>Primus</b:Last>
            <b:First>P.</b:First>
          </b:Person>
        </b:NameList>
      </b:Author>
    </b:Author>
    <b:Title>Earth theatre</b:Title>
    <b:JournalName>Theatre Arts</b:JournalName>
    <b:Year>1950</b:Year>
    <b:Pages>41-43</b:Pages>
    <b:Volume>34 </b:Volume>
    <b:Issue>12</b:Issue>
    <b:RefOrder>13</b:RefOrder>
  </b:Source>
  <b:Source>
    <b:Tag>Pri83</b:Tag>
    <b:SourceType>JournalArticle</b:SourceType>
    <b:Guid>{37902385-42B4-4DDC-B8FF-FA30830D54A1}</b:Guid>
    <b:Author>
      <b:Author>
        <b:NameList>
          <b:Person>
            <b:Last>Primus</b:Last>
            <b:First>P.</b:First>
          </b:Person>
        </b:NameList>
      </b:Author>
    </b:Author>
    <b:Title>African Dance: Eternity Captured</b:Title>
    <b:JournalName>Caribe</b:JournalName>
    <b:Year>1983 </b:Year>
    <b:Pages>10-13</b:Pages>
    <b:Volume>7</b:Volume>
    <b:Issue>2</b:Issue>
    <b:RefOrder>12</b:RefOrder>
  </b:Source>
  <b:Source>
    <b:Tag>Pri96</b:Tag>
    <b:SourceType>BookSection</b:SourceType>
    <b:Guid>{A38A2C49-6B93-4DC2-8D55-58DA731F928C}</b:Guid>
    <b:Author>
      <b:Author>
        <b:NameList>
          <b:Person>
            <b:Last>Primus</b:Last>
            <b:First>P.</b:First>
          </b:Person>
        </b:NameList>
      </b:Author>
      <b:Editor>
        <b:NameList>
          <b:Person>
            <b:Last>Welsh-Asante</b:Last>
            <b:First>K.</b:First>
          </b:Person>
        </b:NameList>
      </b:Editor>
    </b:Author>
    <b:Title>African Dance</b:Title>
    <b:Year>1996</b:Year>
    <b:Pages>3-11</b:Pages>
    <b:City>Trenton, N.J</b:City>
    <b:Publisher>Africa World Press</b:Publisher>
    <b:BookTitle>African dance: An Artistic, Historical and Philosophical Inquiry</b:BookTitle>
    <b:RefOrder>10</b:RefOrder>
  </b:Source>
</b:Sources>
</file>

<file path=customXml/itemProps1.xml><?xml version="1.0" encoding="utf-8"?>
<ds:datastoreItem xmlns:ds="http://schemas.openxmlformats.org/officeDocument/2006/customXml" ds:itemID="{A4382BA6-142A-2541-A911-EACDC306C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\Users\Stefan\Desktop\Routledge Enyclopedia of Modernism Word Template.dotx</Template>
  <TotalTime>59</TotalTime>
  <Pages>6</Pages>
  <Words>2514</Words>
  <Characters>14335</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16816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Laura Dosky</cp:lastModifiedBy>
  <cp:revision>2</cp:revision>
  <dcterms:created xsi:type="dcterms:W3CDTF">2015-06-24T16:45:00Z</dcterms:created>
  <dcterms:modified xsi:type="dcterms:W3CDTF">2015-06-27T15:55:00Z</dcterms:modified>
</cp:coreProperties>
</file>