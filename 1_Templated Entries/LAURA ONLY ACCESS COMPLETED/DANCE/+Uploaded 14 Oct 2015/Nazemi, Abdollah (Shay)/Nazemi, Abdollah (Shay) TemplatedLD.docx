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07C8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463D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D7767A46674F438D41E6095618705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8B1948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ED54C7B92E99049A7005F800A6BC4B6"/>
            </w:placeholder>
            <w:text/>
          </w:sdtPr>
          <w:sdtEndPr/>
          <w:sdtContent>
            <w:tc>
              <w:tcPr>
                <w:tcW w:w="2073" w:type="dxa"/>
              </w:tcPr>
              <w:p w14:paraId="3F9B56F5" w14:textId="77777777" w:rsidR="00B574C9" w:rsidRDefault="00E32603" w:rsidP="00E32603">
                <w:r>
                  <w:t>Anthony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B8468B3706AC408544FE81EE0ACB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63C80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B93ECCCA5A314469D4A2AD5A468ECB1"/>
            </w:placeholder>
            <w:text/>
          </w:sdtPr>
          <w:sdtEndPr/>
          <w:sdtContent>
            <w:tc>
              <w:tcPr>
                <w:tcW w:w="2642" w:type="dxa"/>
              </w:tcPr>
              <w:p w14:paraId="1FFD71E9" w14:textId="77777777" w:rsidR="00B574C9" w:rsidRDefault="00E32603" w:rsidP="00E32603">
                <w:r>
                  <w:t>Shay</w:t>
                </w:r>
              </w:p>
            </w:tc>
          </w:sdtContent>
        </w:sdt>
      </w:tr>
      <w:tr w:rsidR="00B574C9" w14:paraId="191F4A7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A083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098634EC3B084BAE358BF25888C25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DC867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0686A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96D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77991519258A54785D31D45DB4C7C2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625520" w14:textId="77777777" w:rsidR="00B574C9" w:rsidRDefault="00E32603" w:rsidP="00E32603">
                <w:r>
                  <w:t>Pomona College</w:t>
                </w:r>
              </w:p>
            </w:tc>
          </w:sdtContent>
        </w:sdt>
      </w:tr>
    </w:tbl>
    <w:p w14:paraId="30D0E4E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C198B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E985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8EDEE3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32599A82F82C3C43901DD257DED3247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0BD8F4" w14:textId="77777777" w:rsidR="003F0D73" w:rsidRPr="00FB589A" w:rsidRDefault="00E32603" w:rsidP="003F0D73">
                <w:pPr>
                  <w:rPr>
                    <w:b/>
                  </w:rPr>
                </w:pPr>
                <w:proofErr w:type="spellStart"/>
                <w:r w:rsidRPr="00E32603">
                  <w:rPr>
                    <w:rFonts w:ascii="Calibri" w:eastAsia="Times New Roman" w:hAnsi="Calibri" w:cs="Times New Roman"/>
                    <w:bCs/>
                    <w:lang w:val="en-US"/>
                  </w:rPr>
                  <w:t>N</w:t>
                </w:r>
                <w:r>
                  <w:rPr>
                    <w:rFonts w:ascii="Calibri" w:eastAsia="Times New Roman" w:hAnsi="Calibri" w:cs="Times New Roman"/>
                    <w:bCs/>
                    <w:lang w:val="en-US"/>
                  </w:rPr>
                  <w:t>azemi</w:t>
                </w:r>
                <w:proofErr w:type="spellEnd"/>
                <w:r>
                  <w:rPr>
                    <w:rFonts w:ascii="Calibri" w:eastAsia="Times New Roman" w:hAnsi="Calibri" w:cs="Times New Roman"/>
                    <w:bCs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Calibri" w:eastAsia="Times New Roman" w:hAnsi="Calibri" w:cs="Times New Roman"/>
                    <w:bCs/>
                    <w:lang w:val="en-US"/>
                  </w:rPr>
                  <w:t>Abdollah</w:t>
                </w:r>
                <w:proofErr w:type="spellEnd"/>
                <w:r>
                  <w:rPr>
                    <w:rFonts w:ascii="Calibri" w:eastAsia="Times New Roman" w:hAnsi="Calibri" w:cs="Times New Roman"/>
                    <w:bCs/>
                    <w:lang w:val="en-US"/>
                  </w:rPr>
                  <w:t xml:space="preserve"> (1937--</w:t>
                </w:r>
                <w:r w:rsidRPr="00E32603">
                  <w:rPr>
                    <w:rFonts w:ascii="Calibri" w:eastAsia="Times New Roman" w:hAnsi="Calibri" w:cs="Times New Roman"/>
                    <w:bCs/>
                    <w:lang w:val="en-US"/>
                  </w:rPr>
                  <w:t>)</w:t>
                </w:r>
              </w:p>
            </w:tc>
          </w:sdtContent>
        </w:sdt>
      </w:tr>
      <w:tr w:rsidR="00464699" w14:paraId="16CA53B3" w14:textId="77777777" w:rsidTr="007821B0">
        <w:sdt>
          <w:sdtPr>
            <w:alias w:val="Variant headwords"/>
            <w:tag w:val="variantHeadwords"/>
            <w:id w:val="173464402"/>
            <w:placeholder>
              <w:docPart w:val="94CBAAA1D9A30A4FA89871929237EB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09609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D25068" w14:textId="77777777" w:rsidTr="003F0D73">
        <w:sdt>
          <w:sdtPr>
            <w:alias w:val="Abstract"/>
            <w:tag w:val="abstract"/>
            <w:id w:val="-635871867"/>
            <w:placeholder>
              <w:docPart w:val="87875E703762334ABB348E5E8FDABA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F9B644" w14:textId="77777777" w:rsidR="00E85A05" w:rsidRDefault="00E32603" w:rsidP="00E85A05">
                <w:proofErr w:type="spellStart"/>
                <w:r w:rsidRPr="00F82592">
                  <w:t>Abdollah</w:t>
                </w:r>
                <w:proofErr w:type="spellEnd"/>
                <w:r w:rsidRPr="00F82592">
                  <w:t xml:space="preserve">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</w:t>
                </w:r>
                <w:r>
                  <w:t xml:space="preserve">founded the </w:t>
                </w:r>
                <w:r w:rsidRPr="00F82592">
                  <w:t>Pars National Ballet, a semi-private dance company</w:t>
                </w:r>
                <w:r>
                  <w:t xml:space="preserve">, </w:t>
                </w:r>
                <w:r w:rsidRPr="00F82592">
                  <w:t>in 1966. It was the first known instance of a western</w:t>
                </w:r>
                <w:r>
                  <w:t>-</w:t>
                </w:r>
                <w:r w:rsidRPr="00F82592">
                  <w:t xml:space="preserve">style modern dance </w:t>
                </w:r>
                <w:r>
                  <w:t>group</w:t>
                </w:r>
                <w:r w:rsidRPr="00F82592">
                  <w:t xml:space="preserve"> to be </w:t>
                </w:r>
                <w:r>
                  <w:t xml:space="preserve">established </w:t>
                </w:r>
                <w:r w:rsidRPr="00F82592">
                  <w:t xml:space="preserve">in Iran by an Iranian. The National Radio and Television of Iran largely supported and funded the company, and most of the choreographies created by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and his colleagues were </w:t>
                </w:r>
                <w:r>
                  <w:t>performed on</w:t>
                </w:r>
                <w:r w:rsidRPr="00F82592">
                  <w:t xml:space="preserve"> television.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was trained in the Ministry of Culture and Art’s ballet program, a school of the National Ballet of Iran. He began his professional career in the National Ballet of Iran, </w:t>
                </w:r>
                <w:r>
                  <w:t>eventually performing</w:t>
                </w:r>
                <w:r w:rsidRPr="00F82592">
                  <w:t xml:space="preserve"> </w:t>
                </w:r>
                <w:r>
                  <w:t xml:space="preserve">lead roles </w:t>
                </w:r>
                <w:r w:rsidRPr="00F82592">
                  <w:t xml:space="preserve">in </w:t>
                </w:r>
                <w:proofErr w:type="gramStart"/>
                <w:r w:rsidRPr="00F82592">
                  <w:t>many classical and Iranian</w:t>
                </w:r>
                <w:r>
                  <w:t xml:space="preserve"> themed choreographies</w:t>
                </w:r>
                <w:proofErr w:type="gramEnd"/>
                <w:r>
                  <w:t xml:space="preserve">. </w:t>
                </w:r>
                <w:r w:rsidRPr="00F82592">
                  <w:t xml:space="preserve">After the establishment of the Islamic Republic in 1980, which banned all dance performances,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</w:t>
                </w:r>
                <w:proofErr w:type="gramStart"/>
                <w:r>
                  <w:t>emigrated</w:t>
                </w:r>
                <w:proofErr w:type="gramEnd"/>
                <w:r w:rsidRPr="00F82592">
                  <w:t xml:space="preserve"> to Los Angeles. He attempted to continue the Pars National Ballet, but was forced to operate in greatly reduced circumstances.</w:t>
                </w:r>
              </w:p>
            </w:tc>
          </w:sdtContent>
        </w:sdt>
      </w:tr>
      <w:tr w:rsidR="003F0D73" w14:paraId="2E7742F9" w14:textId="77777777" w:rsidTr="003F0D73">
        <w:sdt>
          <w:sdtPr>
            <w:alias w:val="Article text"/>
            <w:tag w:val="articleText"/>
            <w:id w:val="634067588"/>
            <w:placeholder>
              <w:docPart w:val="B6F9ADCCD19F474F8A54C5094B0186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36972" w14:textId="77777777" w:rsidR="00031136" w:rsidRDefault="00031136" w:rsidP="00031136">
                <w:pPr>
                  <w:keepNext/>
                </w:pPr>
                <w:r>
                  <w:t>File: nazemi.jpg</w:t>
                </w:r>
              </w:p>
              <w:p w14:paraId="0BD0EEB8" w14:textId="77777777" w:rsidR="00031136" w:rsidRDefault="00031136" w:rsidP="00031136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</w:t>
                </w:r>
                <w:proofErr w:type="spellStart"/>
                <w:r>
                  <w:t>Abdollah</w:t>
                </w:r>
                <w:proofErr w:type="spellEnd"/>
                <w:r>
                  <w:t xml:space="preserve"> </w:t>
                </w:r>
                <w:proofErr w:type="spellStart"/>
                <w:r>
                  <w:t>Nazemi</w:t>
                </w:r>
                <w:proofErr w:type="spellEnd"/>
                <w:r>
                  <w:t>.</w:t>
                </w:r>
              </w:p>
              <w:p w14:paraId="6962B413" w14:textId="77777777" w:rsidR="00031136" w:rsidRDefault="00031136" w:rsidP="00031136">
                <w:r>
                  <w:t xml:space="preserve">Source: </w:t>
                </w:r>
                <w:hyperlink r:id="rId9" w:history="1">
                  <w:r w:rsidRPr="00F15CA9">
                    <w:rPr>
                      <w:rStyle w:val="Hyperlink"/>
                      <w:rFonts w:eastAsiaTheme="minorEastAsia"/>
                    </w:rPr>
                    <w:t>http://www.nazemiparsart.com/founder.html</w:t>
                  </w:r>
                </w:hyperlink>
              </w:p>
              <w:p w14:paraId="0AA335B1" w14:textId="77777777" w:rsidR="00031136" w:rsidRDefault="00031136" w:rsidP="00031136"/>
              <w:p w14:paraId="324F7349" w14:textId="77777777" w:rsidR="00E32603" w:rsidRPr="00E32603" w:rsidRDefault="00E32603" w:rsidP="00E32603">
                <w:pPr>
                  <w:spacing w:after="220"/>
                  <w:rPr>
                    <w:rStyle w:val="Heading1Char"/>
                  </w:rPr>
                </w:pPr>
                <w:r w:rsidRPr="00E32603">
                  <w:rPr>
                    <w:rStyle w:val="Heading1Char"/>
                  </w:rPr>
                  <w:t>Summary</w:t>
                </w:r>
              </w:p>
              <w:p w14:paraId="2D0682E6" w14:textId="77777777" w:rsidR="00E32603" w:rsidRPr="00F82592" w:rsidRDefault="00E32603" w:rsidP="00E32603">
                <w:proofErr w:type="spellStart"/>
                <w:r w:rsidRPr="00F82592">
                  <w:t>Abdollah</w:t>
                </w:r>
                <w:proofErr w:type="spellEnd"/>
                <w:r w:rsidRPr="00F82592">
                  <w:t xml:space="preserve">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</w:t>
                </w:r>
                <w:r>
                  <w:t xml:space="preserve">founded the </w:t>
                </w:r>
                <w:r w:rsidRPr="00F82592">
                  <w:t>Pars National Ballet, a semi-private dance company</w:t>
                </w:r>
                <w:r>
                  <w:t xml:space="preserve">, </w:t>
                </w:r>
                <w:r w:rsidRPr="00F82592">
                  <w:t>in 1966. It was the first known instance of a western</w:t>
                </w:r>
                <w:r>
                  <w:t>-</w:t>
                </w:r>
                <w:r w:rsidRPr="00F82592">
                  <w:t xml:space="preserve">style modern dance </w:t>
                </w:r>
                <w:r>
                  <w:t>group</w:t>
                </w:r>
                <w:r w:rsidRPr="00F82592">
                  <w:t xml:space="preserve"> to be </w:t>
                </w:r>
                <w:r>
                  <w:t xml:space="preserve">established </w:t>
                </w:r>
                <w:r w:rsidRPr="00F82592">
                  <w:t xml:space="preserve">in Iran by an Iranian. The National Radio and Television of Iran largely supported and funded the company, and most of the choreographies created by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and his colleagues were </w:t>
                </w:r>
                <w:r>
                  <w:t>performed on</w:t>
                </w:r>
                <w:r w:rsidRPr="00F82592">
                  <w:t xml:space="preserve"> television.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was trained in the </w:t>
                </w:r>
                <w:bookmarkStart w:id="0" w:name="_GoBack"/>
                <w:bookmarkEnd w:id="0"/>
                <w:r w:rsidRPr="00F82592">
                  <w:t xml:space="preserve">Ministry of Culture and Art’s ballet program, a school of the National Ballet of Iran. He began his professional career in the National Ballet of Iran, </w:t>
                </w:r>
                <w:r>
                  <w:t>eventually performing</w:t>
                </w:r>
                <w:r w:rsidRPr="00F82592">
                  <w:t xml:space="preserve"> </w:t>
                </w:r>
                <w:r>
                  <w:t xml:space="preserve">lead roles </w:t>
                </w:r>
                <w:r w:rsidRPr="00F82592">
                  <w:t xml:space="preserve">in </w:t>
                </w:r>
                <w:proofErr w:type="gramStart"/>
                <w:r w:rsidRPr="00F82592">
                  <w:t>many classical and Iranian</w:t>
                </w:r>
                <w:r>
                  <w:t xml:space="preserve"> themed choreographies</w:t>
                </w:r>
                <w:proofErr w:type="gramEnd"/>
                <w:r>
                  <w:t xml:space="preserve">. </w:t>
                </w:r>
                <w:r w:rsidRPr="00F82592">
                  <w:t xml:space="preserve">After the establishment of the Islamic Republic in 1980, which banned all dance performances,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</w:t>
                </w:r>
                <w:proofErr w:type="gramStart"/>
                <w:r>
                  <w:t>emigrated</w:t>
                </w:r>
                <w:proofErr w:type="gramEnd"/>
                <w:r w:rsidRPr="00F82592">
                  <w:t xml:space="preserve"> to Los Angeles. He attempted to continue the Pars National Ballet, but was forced to operate in greatly reduced circumstances.</w:t>
                </w:r>
              </w:p>
              <w:p w14:paraId="6DD8810D" w14:textId="77777777" w:rsidR="00E32603" w:rsidRPr="00F82592" w:rsidRDefault="00E32603" w:rsidP="00E32603"/>
              <w:p w14:paraId="25DBC536" w14:textId="77777777" w:rsidR="00E32603" w:rsidRPr="00F82592" w:rsidRDefault="00E32603" w:rsidP="00E32603">
                <w:pPr>
                  <w:pStyle w:val="Heading1"/>
                </w:pPr>
                <w:r w:rsidRPr="00F82592">
                  <w:t>Contributions to the Field and to Modernism</w:t>
                </w:r>
              </w:p>
              <w:p w14:paraId="7B297B43" w14:textId="77777777" w:rsidR="00E32603" w:rsidRPr="00F82592" w:rsidRDefault="00E32603" w:rsidP="00E32603"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began his dance training in 1954 </w:t>
                </w:r>
                <w:r>
                  <w:t>at</w:t>
                </w:r>
                <w:r w:rsidRPr="00F82592">
                  <w:t xml:space="preserve"> the newly established government Iranian National Academy of Ballet</w:t>
                </w:r>
                <w:r>
                  <w:t>, which was</w:t>
                </w:r>
                <w:r w:rsidRPr="00F82592">
                  <w:t xml:space="preserve"> under the </w:t>
                </w:r>
                <w:r>
                  <w:t xml:space="preserve">auspices of the </w:t>
                </w:r>
                <w:r w:rsidRPr="00F82592">
                  <w:t>Ministry of Culture and Art. During this period</w:t>
                </w:r>
                <w:r>
                  <w:t>,</w:t>
                </w:r>
                <w:r w:rsidRPr="00F82592">
                  <w:t xml:space="preserve"> dancers like William Dollar and Ivor Patterson from the American Ballet Theatre were engaged to teach </w:t>
                </w:r>
                <w:r>
                  <w:t xml:space="preserve">in </w:t>
                </w:r>
                <w:r w:rsidRPr="00F82592">
                  <w:t>the fledgling ballet program</w:t>
                </w:r>
                <w:r>
                  <w:t>me</w:t>
                </w:r>
                <w:r w:rsidRPr="00F82592">
                  <w:t>. During his career as a dancer with the Iranian National Ballet,</w:t>
                </w:r>
                <w:r>
                  <w:t xml:space="preserve"> </w:t>
                </w:r>
                <w:proofErr w:type="spellStart"/>
                <w:r>
                  <w:t>Nazemi</w:t>
                </w:r>
                <w:proofErr w:type="spellEnd"/>
                <w:r>
                  <w:t xml:space="preserve"> performed as a principal</w:t>
                </w:r>
                <w:r w:rsidRPr="00F82592">
                  <w:t xml:space="preserve"> dancer in such </w:t>
                </w:r>
                <w:r>
                  <w:t>productions</w:t>
                </w:r>
                <w:r w:rsidRPr="00F82592">
                  <w:t xml:space="preserve"> as the </w:t>
                </w:r>
                <w:r w:rsidRPr="004032EB">
                  <w:rPr>
                    <w:i/>
                  </w:rPr>
                  <w:t>Nutcracker</w:t>
                </w:r>
                <w:r w:rsidRPr="00F82592">
                  <w:t xml:space="preserve">, </w:t>
                </w:r>
                <w:r w:rsidRPr="004032EB">
                  <w:rPr>
                    <w:i/>
                  </w:rPr>
                  <w:t>Swan Lake</w:t>
                </w:r>
                <w:r w:rsidRPr="00F82592">
                  <w:t xml:space="preserve">, </w:t>
                </w:r>
                <w:r w:rsidRPr="004032EB">
                  <w:rPr>
                    <w:i/>
                  </w:rPr>
                  <w:t>Giselle</w:t>
                </w:r>
                <w:r w:rsidRPr="00F82592">
                  <w:t xml:space="preserve"> and </w:t>
                </w:r>
                <w:r w:rsidRPr="004032EB">
                  <w:rPr>
                    <w:i/>
                  </w:rPr>
                  <w:t>Sleeping Beauty</w:t>
                </w:r>
                <w:r w:rsidRPr="00F82592">
                  <w:t>.</w:t>
                </w:r>
              </w:p>
              <w:p w14:paraId="016AA098" w14:textId="77777777" w:rsidR="00E32603" w:rsidRPr="00F82592" w:rsidRDefault="00E32603" w:rsidP="00E32603"/>
              <w:p w14:paraId="729FA661" w14:textId="77777777" w:rsidR="00E32603" w:rsidRPr="00DF0C93" w:rsidRDefault="00E32603" w:rsidP="00E32603">
                <w:r w:rsidRPr="00F82592">
                  <w:t xml:space="preserve">In 1966,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founded his own dance group</w:t>
                </w:r>
                <w:r>
                  <w:t>,</w:t>
                </w:r>
                <w:r w:rsidRPr="00F82592">
                  <w:t xml:space="preserve"> the Pars National Ballet</w:t>
                </w:r>
                <w:r>
                  <w:t xml:space="preserve">. </w:t>
                </w:r>
                <w:r w:rsidRPr="00F82592">
                  <w:t>The company, although technically private, was attached to the Iranian National Radio and Television</w:t>
                </w:r>
                <w:r>
                  <w:t xml:space="preserve">.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prepared the majority of performances and choreographies that were shown exclusively on Iranian National Television, </w:t>
                </w:r>
                <w:r>
                  <w:t>which</w:t>
                </w:r>
                <w:r w:rsidRPr="00F82592">
                  <w:t xml:space="preserve"> operated separately from the Ministry of Culture and Art.</w:t>
                </w:r>
                <w:r>
                  <w:t xml:space="preserve"> </w:t>
                </w:r>
                <w:r w:rsidRPr="00F82592">
                  <w:t xml:space="preserve">The Pars National Ballet also established a dance school whose students, after training, </w:t>
                </w:r>
                <w:r>
                  <w:t>often</w:t>
                </w:r>
                <w:r w:rsidRPr="00F82592">
                  <w:t xml:space="preserve"> bec</w:t>
                </w:r>
                <w:r>
                  <w:t>a</w:t>
                </w:r>
                <w:r w:rsidRPr="00F82592">
                  <w:t>me members of the dance company.</w:t>
                </w:r>
              </w:p>
              <w:p w14:paraId="71BEDC29" w14:textId="77777777" w:rsidR="00E32603" w:rsidRPr="00F82592" w:rsidRDefault="00E32603" w:rsidP="00E32603"/>
              <w:p w14:paraId="4210FF1D" w14:textId="77777777" w:rsidR="00E32603" w:rsidRPr="00DF0C93" w:rsidRDefault="00E32603" w:rsidP="00E32603">
                <w:r>
                  <w:t xml:space="preserve">The repertoire for the </w:t>
                </w:r>
                <w:r w:rsidRPr="00F82592">
                  <w:t>Pars National Ballet</w:t>
                </w:r>
                <w:r>
                  <w:t xml:space="preserve"> reflected the open-minded creativity of the artists the company attracted. For instance, the </w:t>
                </w:r>
                <w:r w:rsidRPr="00F82592">
                  <w:t xml:space="preserve">company developed an eclectic repertoire that consisted of classical and modern ballet, </w:t>
                </w:r>
                <w:r>
                  <w:t xml:space="preserve">western style </w:t>
                </w:r>
                <w:r w:rsidRPr="00F82592">
                  <w:t xml:space="preserve">modern dance, staged </w:t>
                </w:r>
                <w:r>
                  <w:t xml:space="preserve">Iranian </w:t>
                </w:r>
                <w:r w:rsidRPr="00F82592">
                  <w:t>folk dance, and the genre developed by early Iranian Armen</w:t>
                </w:r>
                <w:r>
                  <w:t>ian dance instructors known as ‘</w:t>
                </w:r>
                <w:proofErr w:type="spellStart"/>
                <w:r w:rsidRPr="00F82592">
                  <w:rPr>
                    <w:i/>
                    <w:iCs/>
                  </w:rPr>
                  <w:t>raqs</w:t>
                </w:r>
                <w:proofErr w:type="spellEnd"/>
                <w:r w:rsidRPr="00F82592">
                  <w:rPr>
                    <w:i/>
                    <w:iCs/>
                  </w:rPr>
                  <w:t xml:space="preserve">-e </w:t>
                </w:r>
                <w:proofErr w:type="spellStart"/>
                <w:r w:rsidRPr="00F82592">
                  <w:rPr>
                    <w:i/>
                    <w:iCs/>
                  </w:rPr>
                  <w:t>melli</w:t>
                </w:r>
                <w:proofErr w:type="spellEnd"/>
                <w:r>
                  <w:t>’</w:t>
                </w:r>
                <w:r w:rsidRPr="00F82592">
                  <w:t xml:space="preserve"> (national dance).</w:t>
                </w:r>
                <w:r>
                  <w:t xml:space="preserve"> In particular,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 choreographed several works, whic</w:t>
                </w:r>
                <w:r>
                  <w:t>h he characterized by the term ‘</w:t>
                </w:r>
                <w:r w:rsidRPr="00F82592">
                  <w:t>ballet</w:t>
                </w:r>
                <w:r>
                  <w:t>’,</w:t>
                </w:r>
                <w:r w:rsidRPr="00F82592">
                  <w:t xml:space="preserve"> but included modern dance, modern ballet, classical ballet, and folk dances. His work frequently utilized narrative</w:t>
                </w:r>
                <w:r>
                  <w:t>s</w:t>
                </w:r>
                <w:r w:rsidRPr="00F82592">
                  <w:t xml:space="preserve"> derived from </w:t>
                </w:r>
                <w:r w:rsidRPr="00DF0C93">
                  <w:t xml:space="preserve">Iranian poetry and other Iranian themes, which he </w:t>
                </w:r>
                <w:r>
                  <w:t>set to</w:t>
                </w:r>
                <w:r w:rsidRPr="00DF0C93">
                  <w:t xml:space="preserve"> music composed by Iranian composers. He also created narrative modern dance works with music by such progressive composers as </w:t>
                </w:r>
                <w:proofErr w:type="spellStart"/>
                <w:r w:rsidRPr="00DF0C93">
                  <w:t>Karlheinz</w:t>
                </w:r>
                <w:proofErr w:type="spellEnd"/>
                <w:r w:rsidRPr="00DF0C93">
                  <w:t xml:space="preserve"> Stockhausen, Krzysztof </w:t>
                </w:r>
                <w:proofErr w:type="spellStart"/>
                <w:r w:rsidRPr="00DF0C93">
                  <w:t>Penderecki</w:t>
                </w:r>
                <w:proofErr w:type="spellEnd"/>
                <w:r w:rsidRPr="00DF0C93">
                  <w:t xml:space="preserve">, Maurice Ravel, and </w:t>
                </w:r>
                <w:proofErr w:type="spellStart"/>
                <w:r w:rsidRPr="00DF0C93">
                  <w:rPr>
                    <w:rFonts w:eastAsiaTheme="minorEastAsia"/>
                    <w:bCs/>
                  </w:rPr>
                  <w:t>Béla</w:t>
                </w:r>
                <w:proofErr w:type="spellEnd"/>
                <w:r w:rsidRPr="00DF0C93">
                  <w:rPr>
                    <w:rFonts w:eastAsiaTheme="minorEastAsia"/>
                    <w:bCs/>
                  </w:rPr>
                  <w:t xml:space="preserve"> </w:t>
                </w:r>
                <w:proofErr w:type="spellStart"/>
                <w:r w:rsidRPr="00DF0C93">
                  <w:rPr>
                    <w:rFonts w:eastAsiaTheme="minorEastAsia"/>
                    <w:bCs/>
                  </w:rPr>
                  <w:t>Bartók</w:t>
                </w:r>
                <w:proofErr w:type="spellEnd"/>
                <w:r w:rsidRPr="00DF0C93">
                  <w:t xml:space="preserve">, who would otherwise have been virtually unknown in Iran </w:t>
                </w:r>
                <w:r>
                  <w:t>during</w:t>
                </w:r>
                <w:r w:rsidRPr="00DF0C93">
                  <w:t xml:space="preserve"> the period.</w:t>
                </w:r>
              </w:p>
              <w:p w14:paraId="2117DCDF" w14:textId="77777777" w:rsidR="00E32603" w:rsidRPr="00F82592" w:rsidRDefault="00E32603" w:rsidP="00E32603"/>
              <w:p w14:paraId="2B81089E" w14:textId="77777777" w:rsidR="00E32603" w:rsidRDefault="00E32603" w:rsidP="00E32603">
                <w:r w:rsidRPr="00F82592">
                  <w:t xml:space="preserve">After </w:t>
                </w:r>
                <w:r>
                  <w:t>fifteen</w:t>
                </w:r>
                <w:r w:rsidRPr="00F82592">
                  <w:t xml:space="preserve"> years, with the coming of the </w:t>
                </w:r>
                <w:r>
                  <w:t>1</w:t>
                </w:r>
                <w:r w:rsidRPr="00F82592">
                  <w:t xml:space="preserve">979 Revolution and the establishment of the Islamic Republic Iran, </w:t>
                </w:r>
                <w:proofErr w:type="spellStart"/>
                <w:r>
                  <w:t>Nazemi</w:t>
                </w:r>
                <w:proofErr w:type="spellEnd"/>
                <w:r>
                  <w:t xml:space="preserve">, </w:t>
                </w:r>
                <w:r w:rsidRPr="00F82592">
                  <w:t xml:space="preserve">like all dance artists, was forced to close his company and go into exile. </w:t>
                </w:r>
                <w:r>
                  <w:t xml:space="preserve">He settled in Los Angeles. </w:t>
                </w:r>
                <w:r w:rsidRPr="00F82592">
                  <w:t xml:space="preserve">Like so many Iranian artists, he attempted to reconstitute his company in </w:t>
                </w:r>
                <w:r>
                  <w:t>his new home. Unfortunately</w:t>
                </w:r>
                <w:r w:rsidRPr="00F82592">
                  <w:t>, he could not find sufficient funding to establish a professional company with professional ballet-trained dancers</w:t>
                </w:r>
                <w:r>
                  <w:t>. As a result,</w:t>
                </w:r>
                <w:r w:rsidRPr="00F82592">
                  <w:t xml:space="preserve"> </w:t>
                </w:r>
                <w:r>
                  <w:t>he</w:t>
                </w:r>
                <w:r w:rsidRPr="00F82592">
                  <w:t xml:space="preserve"> </w:t>
                </w:r>
                <w:r>
                  <w:t xml:space="preserve">so </w:t>
                </w:r>
                <w:r w:rsidRPr="00F82592">
                  <w:t xml:space="preserve">had to resort to using amateur performers, and therefore was unable to </w:t>
                </w:r>
                <w:r>
                  <w:t>continue working at the level of technical proficiency as he had helped to establish at the Pars National Ballet</w:t>
                </w:r>
                <w:r w:rsidRPr="00F82592">
                  <w:t xml:space="preserve">. </w:t>
                </w:r>
                <w:proofErr w:type="spellStart"/>
                <w:r>
                  <w:t>Nazemi</w:t>
                </w:r>
                <w:proofErr w:type="spellEnd"/>
                <w:r w:rsidRPr="00F82592">
                  <w:t xml:space="preserve"> </w:t>
                </w:r>
                <w:r>
                  <w:t xml:space="preserve">then </w:t>
                </w:r>
                <w:r w:rsidRPr="00F82592">
                  <w:t xml:space="preserve">turned almost </w:t>
                </w:r>
                <w:r w:rsidRPr="00F82592">
                  <w:lastRenderedPageBreak/>
                  <w:t xml:space="preserve">exclusively to the </w:t>
                </w:r>
                <w:proofErr w:type="spellStart"/>
                <w:r w:rsidRPr="00F82592">
                  <w:rPr>
                    <w:i/>
                    <w:iCs/>
                  </w:rPr>
                  <w:t>raqs</w:t>
                </w:r>
                <w:proofErr w:type="spellEnd"/>
                <w:r w:rsidRPr="00F82592">
                  <w:rPr>
                    <w:i/>
                    <w:iCs/>
                  </w:rPr>
                  <w:t>-</w:t>
                </w:r>
                <w:r>
                  <w:rPr>
                    <w:i/>
                    <w:iCs/>
                  </w:rPr>
                  <w:t xml:space="preserve">e </w:t>
                </w:r>
                <w:proofErr w:type="spellStart"/>
                <w:r w:rsidRPr="00F82592">
                  <w:rPr>
                    <w:i/>
                    <w:iCs/>
                  </w:rPr>
                  <w:t>melli</w:t>
                </w:r>
                <w:proofErr w:type="spellEnd"/>
                <w:r w:rsidRPr="00F82592">
                  <w:t xml:space="preserve"> genre for his new works, </w:t>
                </w:r>
                <w:r>
                  <w:t xml:space="preserve">which were usually based on orientalist themes and sources. </w:t>
                </w:r>
              </w:p>
              <w:p w14:paraId="10345252" w14:textId="77777777" w:rsidR="00E32603" w:rsidRDefault="00E32603" w:rsidP="00E32603"/>
              <w:p w14:paraId="4246BAC1" w14:textId="77777777" w:rsidR="003F0D73" w:rsidRDefault="00E32603" w:rsidP="00C27FAB">
                <w:proofErr w:type="spellStart"/>
                <w:r>
                  <w:t>Nazemi’s</w:t>
                </w:r>
                <w:proofErr w:type="spellEnd"/>
                <w:r>
                  <w:t xml:space="preserve"> influence can be seen in the activities of his protégés. For instance, </w:t>
                </w:r>
                <w:proofErr w:type="spellStart"/>
                <w:r w:rsidRPr="00F82592">
                  <w:t>Azita</w:t>
                </w:r>
                <w:proofErr w:type="spellEnd"/>
                <w:r w:rsidRPr="00F82592">
                  <w:t xml:space="preserve"> </w:t>
                </w:r>
                <w:proofErr w:type="spellStart"/>
                <w:r w:rsidRPr="00F82592">
                  <w:t>Sahebjam</w:t>
                </w:r>
                <w:proofErr w:type="spellEnd"/>
                <w:r w:rsidRPr="00F82592">
                  <w:t>, a former mem</w:t>
                </w:r>
                <w:r>
                  <w:t xml:space="preserve">ber of the Pars National Ballet, </w:t>
                </w:r>
                <w:r w:rsidRPr="00F82592">
                  <w:t>founded a company of the same name in Vancouver, British Col</w:t>
                </w:r>
                <w:r>
                  <w:t>u</w:t>
                </w:r>
                <w:r w:rsidRPr="00F82592">
                  <w:t>mbia</w:t>
                </w:r>
                <w:r>
                  <w:t>,</w:t>
                </w:r>
                <w:r w:rsidRPr="00F82592">
                  <w:t xml:space="preserve"> </w:t>
                </w:r>
                <w:r>
                  <w:t>Canada</w:t>
                </w:r>
                <w:r w:rsidRPr="00F82592">
                  <w:t xml:space="preserve">. Like </w:t>
                </w:r>
                <w:proofErr w:type="spellStart"/>
                <w:r w:rsidRPr="00F82592">
                  <w:t>Nazemi</w:t>
                </w:r>
                <w:proofErr w:type="spellEnd"/>
                <w:r w:rsidRPr="00F82592">
                  <w:t xml:space="preserve">, </w:t>
                </w:r>
                <w:proofErr w:type="spellStart"/>
                <w:r w:rsidRPr="00F82592">
                  <w:t>Sabebjam</w:t>
                </w:r>
                <w:proofErr w:type="spellEnd"/>
                <w:r w:rsidRPr="00F82592">
                  <w:t xml:space="preserve"> turned to the </w:t>
                </w:r>
                <w:proofErr w:type="spellStart"/>
                <w:r w:rsidRPr="00F82592">
                  <w:rPr>
                    <w:i/>
                    <w:iCs/>
                  </w:rPr>
                  <w:t>raqs</w:t>
                </w:r>
                <w:proofErr w:type="spellEnd"/>
                <w:r w:rsidRPr="00F82592">
                  <w:rPr>
                    <w:i/>
                    <w:iCs/>
                  </w:rPr>
                  <w:t>-</w:t>
                </w:r>
                <w:r>
                  <w:rPr>
                    <w:i/>
                    <w:iCs/>
                  </w:rPr>
                  <w:t xml:space="preserve">e </w:t>
                </w:r>
                <w:proofErr w:type="spellStart"/>
                <w:r w:rsidRPr="00F82592">
                  <w:rPr>
                    <w:i/>
                    <w:iCs/>
                  </w:rPr>
                  <w:t>melli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 w:rsidRPr="00F82592">
                  <w:t>genre to create works for her company.</w:t>
                </w:r>
              </w:p>
            </w:tc>
          </w:sdtContent>
        </w:sdt>
      </w:tr>
      <w:tr w:rsidR="003235A7" w14:paraId="4DDCDA97" w14:textId="77777777" w:rsidTr="003235A7">
        <w:tc>
          <w:tcPr>
            <w:tcW w:w="9016" w:type="dxa"/>
          </w:tcPr>
          <w:p w14:paraId="3051218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D20423B45641C4490BAB37000A865CF"/>
              </w:placeholder>
            </w:sdtPr>
            <w:sdtEndPr/>
            <w:sdtContent>
              <w:p w14:paraId="337FEE11" w14:textId="77777777" w:rsidR="003235A7" w:rsidRDefault="00E32603" w:rsidP="00E32603">
                <w:sdt>
                  <w:sdtPr>
                    <w:id w:val="12308975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Parnd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('Paris National Ballet' Souvenir Program)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CBAB995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181C8" w14:textId="77777777" w:rsidR="00E32603" w:rsidRDefault="00E32603" w:rsidP="007A0D55">
      <w:pPr>
        <w:spacing w:after="0" w:line="240" w:lineRule="auto"/>
      </w:pPr>
      <w:r>
        <w:separator/>
      </w:r>
    </w:p>
  </w:endnote>
  <w:endnote w:type="continuationSeparator" w:id="0">
    <w:p w14:paraId="5859DEAC" w14:textId="77777777" w:rsidR="00E32603" w:rsidRDefault="00E3260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E6418" w14:textId="77777777" w:rsidR="00E32603" w:rsidRDefault="00E32603" w:rsidP="007A0D55">
      <w:pPr>
        <w:spacing w:after="0" w:line="240" w:lineRule="auto"/>
      </w:pPr>
      <w:r>
        <w:separator/>
      </w:r>
    </w:p>
  </w:footnote>
  <w:footnote w:type="continuationSeparator" w:id="0">
    <w:p w14:paraId="72B98DF3" w14:textId="77777777" w:rsidR="00E32603" w:rsidRDefault="00E3260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5709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BFD8FB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03"/>
    <w:rsid w:val="000311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260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FD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326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03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3113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311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326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03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3113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31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azemiparsart.com/founder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D7767A46674F438D41E60956187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184D2-F961-A644-AB80-EE1D76917992}"/>
      </w:docPartPr>
      <w:docPartBody>
        <w:p w:rsidR="00000000" w:rsidRDefault="004E117A">
          <w:pPr>
            <w:pStyle w:val="79D7767A46674F438D41E6095618705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ED54C7B92E99049A7005F800A6B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5ACF2-AF16-A944-B907-91B0AB62BA62}"/>
      </w:docPartPr>
      <w:docPartBody>
        <w:p w:rsidR="00000000" w:rsidRDefault="004E117A">
          <w:pPr>
            <w:pStyle w:val="CED54C7B92E99049A7005F800A6BC4B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B8468B3706AC408544FE81EE0A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93F4A-5D27-ED4C-9E8F-EF62210945C7}"/>
      </w:docPartPr>
      <w:docPartBody>
        <w:p w:rsidR="00000000" w:rsidRDefault="004E117A">
          <w:pPr>
            <w:pStyle w:val="2EB8468B3706AC408544FE81EE0ACB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B93ECCCA5A314469D4A2AD5A468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21B77-79D6-FF4E-8D4D-C9C0ED6E1BD7}"/>
      </w:docPartPr>
      <w:docPartBody>
        <w:p w:rsidR="00000000" w:rsidRDefault="004E117A">
          <w:pPr>
            <w:pStyle w:val="7B93ECCCA5A314469D4A2AD5A468EC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098634EC3B084BAE358BF25888C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D9FD9-D84B-594B-BC0B-5BD9BDAE2035}"/>
      </w:docPartPr>
      <w:docPartBody>
        <w:p w:rsidR="00000000" w:rsidRDefault="004E117A">
          <w:pPr>
            <w:pStyle w:val="BD098634EC3B084BAE358BF25888C25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77991519258A54785D31D45DB4C7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E324-A44A-904F-BF32-4EB19EF9D8E1}"/>
      </w:docPartPr>
      <w:docPartBody>
        <w:p w:rsidR="00000000" w:rsidRDefault="004E117A">
          <w:pPr>
            <w:pStyle w:val="577991519258A54785D31D45DB4C7C2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2599A82F82C3C43901DD257DED32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66C62-93E3-FB41-B7CB-DD274CBD2487}"/>
      </w:docPartPr>
      <w:docPartBody>
        <w:p w:rsidR="00000000" w:rsidRDefault="004E117A">
          <w:pPr>
            <w:pStyle w:val="32599A82F82C3C43901DD257DED324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CBAAA1D9A30A4FA89871929237E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32B8D-06E3-3549-A4B2-7BBA4F33D9C5}"/>
      </w:docPartPr>
      <w:docPartBody>
        <w:p w:rsidR="00000000" w:rsidRDefault="004E117A">
          <w:pPr>
            <w:pStyle w:val="94CBAAA1D9A30A4FA89871929237EB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875E703762334ABB348E5E8FDAB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C411-98E6-4E4C-BAE6-672FD80D7FF2}"/>
      </w:docPartPr>
      <w:docPartBody>
        <w:p w:rsidR="00000000" w:rsidRDefault="004E117A">
          <w:pPr>
            <w:pStyle w:val="87875E703762334ABB348E5E8FDABA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F9ADCCD19F474F8A54C5094B01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24F9D-36FB-1D43-AAF9-88857F757DEB}"/>
      </w:docPartPr>
      <w:docPartBody>
        <w:p w:rsidR="00000000" w:rsidRDefault="004E117A">
          <w:pPr>
            <w:pStyle w:val="B6F9ADCCD19F474F8A54C5094B0186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D20423B45641C4490BAB37000A8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8DD69-7E2D-7846-989E-CCE55A78D178}"/>
      </w:docPartPr>
      <w:docPartBody>
        <w:p w:rsidR="00000000" w:rsidRDefault="004E117A">
          <w:pPr>
            <w:pStyle w:val="9D20423B45641C4490BAB37000A865C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D7767A46674F438D41E60956187056">
    <w:name w:val="79D7767A46674F438D41E60956187056"/>
  </w:style>
  <w:style w:type="paragraph" w:customStyle="1" w:styleId="CED54C7B92E99049A7005F800A6BC4B6">
    <w:name w:val="CED54C7B92E99049A7005F800A6BC4B6"/>
  </w:style>
  <w:style w:type="paragraph" w:customStyle="1" w:styleId="2EB8468B3706AC408544FE81EE0ACBD7">
    <w:name w:val="2EB8468B3706AC408544FE81EE0ACBD7"/>
  </w:style>
  <w:style w:type="paragraph" w:customStyle="1" w:styleId="7B93ECCCA5A314469D4A2AD5A468ECB1">
    <w:name w:val="7B93ECCCA5A314469D4A2AD5A468ECB1"/>
  </w:style>
  <w:style w:type="paragraph" w:customStyle="1" w:styleId="BD098634EC3B084BAE358BF25888C254">
    <w:name w:val="BD098634EC3B084BAE358BF25888C254"/>
  </w:style>
  <w:style w:type="paragraph" w:customStyle="1" w:styleId="577991519258A54785D31D45DB4C7C20">
    <w:name w:val="577991519258A54785D31D45DB4C7C20"/>
  </w:style>
  <w:style w:type="paragraph" w:customStyle="1" w:styleId="32599A82F82C3C43901DD257DED32477">
    <w:name w:val="32599A82F82C3C43901DD257DED32477"/>
  </w:style>
  <w:style w:type="paragraph" w:customStyle="1" w:styleId="94CBAAA1D9A30A4FA89871929237EB2C">
    <w:name w:val="94CBAAA1D9A30A4FA89871929237EB2C"/>
  </w:style>
  <w:style w:type="paragraph" w:customStyle="1" w:styleId="87875E703762334ABB348E5E8FDABAA3">
    <w:name w:val="87875E703762334ABB348E5E8FDABAA3"/>
  </w:style>
  <w:style w:type="paragraph" w:customStyle="1" w:styleId="B6F9ADCCD19F474F8A54C5094B0186A3">
    <w:name w:val="B6F9ADCCD19F474F8A54C5094B0186A3"/>
  </w:style>
  <w:style w:type="paragraph" w:customStyle="1" w:styleId="9D20423B45641C4490BAB37000A865CF">
    <w:name w:val="9D20423B45641C4490BAB37000A865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D7767A46674F438D41E60956187056">
    <w:name w:val="79D7767A46674F438D41E60956187056"/>
  </w:style>
  <w:style w:type="paragraph" w:customStyle="1" w:styleId="CED54C7B92E99049A7005F800A6BC4B6">
    <w:name w:val="CED54C7B92E99049A7005F800A6BC4B6"/>
  </w:style>
  <w:style w:type="paragraph" w:customStyle="1" w:styleId="2EB8468B3706AC408544FE81EE0ACBD7">
    <w:name w:val="2EB8468B3706AC408544FE81EE0ACBD7"/>
  </w:style>
  <w:style w:type="paragraph" w:customStyle="1" w:styleId="7B93ECCCA5A314469D4A2AD5A468ECB1">
    <w:name w:val="7B93ECCCA5A314469D4A2AD5A468ECB1"/>
  </w:style>
  <w:style w:type="paragraph" w:customStyle="1" w:styleId="BD098634EC3B084BAE358BF25888C254">
    <w:name w:val="BD098634EC3B084BAE358BF25888C254"/>
  </w:style>
  <w:style w:type="paragraph" w:customStyle="1" w:styleId="577991519258A54785D31D45DB4C7C20">
    <w:name w:val="577991519258A54785D31D45DB4C7C20"/>
  </w:style>
  <w:style w:type="paragraph" w:customStyle="1" w:styleId="32599A82F82C3C43901DD257DED32477">
    <w:name w:val="32599A82F82C3C43901DD257DED32477"/>
  </w:style>
  <w:style w:type="paragraph" w:customStyle="1" w:styleId="94CBAAA1D9A30A4FA89871929237EB2C">
    <w:name w:val="94CBAAA1D9A30A4FA89871929237EB2C"/>
  </w:style>
  <w:style w:type="paragraph" w:customStyle="1" w:styleId="87875E703762334ABB348E5E8FDABAA3">
    <w:name w:val="87875E703762334ABB348E5E8FDABAA3"/>
  </w:style>
  <w:style w:type="paragraph" w:customStyle="1" w:styleId="B6F9ADCCD19F474F8A54C5094B0186A3">
    <w:name w:val="B6F9ADCCD19F474F8A54C5094B0186A3"/>
  </w:style>
  <w:style w:type="paragraph" w:customStyle="1" w:styleId="9D20423B45641C4490BAB37000A865CF">
    <w:name w:val="9D20423B45641C4490BAB37000A86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Parnd</b:Tag>
    <b:SourceType>Misc</b:SourceType>
    <b:Guid>{013DD3AD-51DE-314E-85E8-42974649D6B5}</b:Guid>
    <b:Title>'Paris National Ballet' Souvenir Program</b:Title>
    <b:Publisher>Publications of the National Radio and Television of Iran</b:Publisher>
    <b:City>Tehran</b:City>
    <b:Year>n.d.</b:Year>
    <b:Comments>This undated souvenir program contains several of the works that Nazemi choreographed for his company, which lists dancers and collaborators.</b:Comments>
    <b:RefOrder>1</b:RefOrder>
  </b:Source>
</b:Sources>
</file>

<file path=customXml/itemProps1.xml><?xml version="1.0" encoding="utf-8"?>
<ds:datastoreItem xmlns:ds="http://schemas.openxmlformats.org/officeDocument/2006/customXml" ds:itemID="{0D9BCA22-472B-694A-A8E6-754001EA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3</Pages>
  <Words>801</Words>
  <Characters>4570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2015-07-26T14:29:00Z</dcterms:created>
  <dcterms:modified xsi:type="dcterms:W3CDTF">2015-07-26T14:40:00Z</dcterms:modified>
</cp:coreProperties>
</file>