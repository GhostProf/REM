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7CC432" w14:textId="77777777" w:rsidTr="00922950">
        <w:tc>
          <w:tcPr>
            <w:tcW w:w="491" w:type="dxa"/>
            <w:vMerge w:val="restart"/>
            <w:shd w:val="clear" w:color="auto" w:fill="A6A6A6" w:themeFill="background1" w:themeFillShade="A6"/>
            <w:textDirection w:val="btLr"/>
          </w:tcPr>
          <w:p w14:paraId="616D55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F004274D74E4142B10CEE63C89F6192"/>
            </w:placeholder>
            <w:showingPlcHdr/>
            <w:dropDownList>
              <w:listItem w:displayText="Dr." w:value="Dr."/>
              <w:listItem w:displayText="Prof." w:value="Prof."/>
            </w:dropDownList>
          </w:sdtPr>
          <w:sdtEndPr/>
          <w:sdtContent>
            <w:tc>
              <w:tcPr>
                <w:tcW w:w="1259" w:type="dxa"/>
              </w:tcPr>
              <w:p w14:paraId="3A7F602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DA7B500DFDD534CAB23922C4DA7CC05"/>
            </w:placeholder>
            <w:text/>
          </w:sdtPr>
          <w:sdtEndPr/>
          <w:sdtContent>
            <w:tc>
              <w:tcPr>
                <w:tcW w:w="2073" w:type="dxa"/>
              </w:tcPr>
              <w:p w14:paraId="43984A87" w14:textId="77777777" w:rsidR="00B574C9" w:rsidRDefault="00672BDF" w:rsidP="00672BDF">
                <w:r>
                  <w:t>Juliet</w:t>
                </w:r>
              </w:p>
            </w:tc>
          </w:sdtContent>
        </w:sdt>
        <w:sdt>
          <w:sdtPr>
            <w:alias w:val="Middle name"/>
            <w:tag w:val="authorMiddleName"/>
            <w:id w:val="-2076034781"/>
            <w:placeholder>
              <w:docPart w:val="13357498BDDA964A9F82BCD26AAF88BC"/>
            </w:placeholder>
            <w:showingPlcHdr/>
            <w:text/>
          </w:sdtPr>
          <w:sdtEndPr/>
          <w:sdtContent>
            <w:tc>
              <w:tcPr>
                <w:tcW w:w="2551" w:type="dxa"/>
              </w:tcPr>
              <w:p w14:paraId="446FE3C6" w14:textId="77777777" w:rsidR="00B574C9" w:rsidRDefault="00B574C9" w:rsidP="00922950">
                <w:r>
                  <w:rPr>
                    <w:rStyle w:val="PlaceholderText"/>
                  </w:rPr>
                  <w:t>[Middle name]</w:t>
                </w:r>
              </w:p>
            </w:tc>
          </w:sdtContent>
        </w:sdt>
        <w:sdt>
          <w:sdtPr>
            <w:alias w:val="Last name"/>
            <w:tag w:val="authorLastName"/>
            <w:id w:val="-1088529830"/>
            <w:placeholder>
              <w:docPart w:val="249701D86BCD0449BDF922C28990C380"/>
            </w:placeholder>
            <w:text/>
          </w:sdtPr>
          <w:sdtEndPr/>
          <w:sdtContent>
            <w:tc>
              <w:tcPr>
                <w:tcW w:w="2642" w:type="dxa"/>
              </w:tcPr>
              <w:p w14:paraId="13820EC1" w14:textId="77777777" w:rsidR="00B574C9" w:rsidRDefault="00672BDF" w:rsidP="00672BDF">
                <w:proofErr w:type="spellStart"/>
                <w:r>
                  <w:t>McMains</w:t>
                </w:r>
                <w:proofErr w:type="spellEnd"/>
              </w:p>
            </w:tc>
          </w:sdtContent>
        </w:sdt>
      </w:tr>
      <w:tr w:rsidR="00B574C9" w14:paraId="0413B70A" w14:textId="77777777" w:rsidTr="001A6A06">
        <w:trPr>
          <w:trHeight w:val="986"/>
        </w:trPr>
        <w:tc>
          <w:tcPr>
            <w:tcW w:w="491" w:type="dxa"/>
            <w:vMerge/>
            <w:shd w:val="clear" w:color="auto" w:fill="A6A6A6" w:themeFill="background1" w:themeFillShade="A6"/>
          </w:tcPr>
          <w:p w14:paraId="707FBA4E" w14:textId="77777777" w:rsidR="00B574C9" w:rsidRPr="001A6A06" w:rsidRDefault="00B574C9" w:rsidP="00CF1542">
            <w:pPr>
              <w:jc w:val="center"/>
              <w:rPr>
                <w:b/>
                <w:color w:val="FFFFFF" w:themeColor="background1"/>
              </w:rPr>
            </w:pPr>
          </w:p>
        </w:tc>
        <w:sdt>
          <w:sdtPr>
            <w:alias w:val="Biography"/>
            <w:tag w:val="authorBiography"/>
            <w:id w:val="938807824"/>
            <w:placeholder>
              <w:docPart w:val="6DB5752B63925F4085A91553346103BF"/>
            </w:placeholder>
            <w:showingPlcHdr/>
          </w:sdtPr>
          <w:sdtEndPr/>
          <w:sdtContent>
            <w:tc>
              <w:tcPr>
                <w:tcW w:w="8525" w:type="dxa"/>
                <w:gridSpan w:val="4"/>
              </w:tcPr>
              <w:p w14:paraId="6F1B442F" w14:textId="77777777" w:rsidR="00B574C9" w:rsidRDefault="00B574C9" w:rsidP="00922950">
                <w:r>
                  <w:rPr>
                    <w:rStyle w:val="PlaceholderText"/>
                  </w:rPr>
                  <w:t>[Enter your biography]</w:t>
                </w:r>
              </w:p>
            </w:tc>
          </w:sdtContent>
        </w:sdt>
      </w:tr>
      <w:tr w:rsidR="00B574C9" w14:paraId="57006392" w14:textId="77777777" w:rsidTr="001A6A06">
        <w:trPr>
          <w:trHeight w:val="986"/>
        </w:trPr>
        <w:tc>
          <w:tcPr>
            <w:tcW w:w="491" w:type="dxa"/>
            <w:vMerge/>
            <w:shd w:val="clear" w:color="auto" w:fill="A6A6A6" w:themeFill="background1" w:themeFillShade="A6"/>
          </w:tcPr>
          <w:p w14:paraId="0361A6C5" w14:textId="77777777" w:rsidR="00B574C9" w:rsidRPr="001A6A06" w:rsidRDefault="00B574C9" w:rsidP="00CF1542">
            <w:pPr>
              <w:jc w:val="center"/>
              <w:rPr>
                <w:b/>
                <w:color w:val="FFFFFF" w:themeColor="background1"/>
              </w:rPr>
            </w:pPr>
          </w:p>
        </w:tc>
        <w:sdt>
          <w:sdtPr>
            <w:alias w:val="Affiliation"/>
            <w:tag w:val="affiliation"/>
            <w:id w:val="2012937915"/>
            <w:placeholder>
              <w:docPart w:val="5CDADEE5E3F68446BDB0B98B4845360C"/>
            </w:placeholder>
            <w:showingPlcHdr/>
            <w:text/>
          </w:sdtPr>
          <w:sdtEndPr/>
          <w:sdtContent>
            <w:tc>
              <w:tcPr>
                <w:tcW w:w="8525" w:type="dxa"/>
                <w:gridSpan w:val="4"/>
              </w:tcPr>
              <w:p w14:paraId="54478684" w14:textId="77777777" w:rsidR="00B574C9" w:rsidRDefault="00B574C9" w:rsidP="00B574C9">
                <w:r>
                  <w:rPr>
                    <w:rStyle w:val="PlaceholderText"/>
                  </w:rPr>
                  <w:t>[Enter the institution with which you are affiliated]</w:t>
                </w:r>
              </w:p>
            </w:tc>
          </w:sdtContent>
        </w:sdt>
      </w:tr>
    </w:tbl>
    <w:p w14:paraId="44F8C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6891818" w14:textId="77777777" w:rsidTr="00244BB0">
        <w:tc>
          <w:tcPr>
            <w:tcW w:w="9016" w:type="dxa"/>
            <w:shd w:val="clear" w:color="auto" w:fill="A6A6A6" w:themeFill="background1" w:themeFillShade="A6"/>
            <w:tcMar>
              <w:top w:w="113" w:type="dxa"/>
              <w:bottom w:w="113" w:type="dxa"/>
            </w:tcMar>
          </w:tcPr>
          <w:p w14:paraId="180E456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ADE751" w14:textId="77777777" w:rsidTr="003F0D73">
        <w:sdt>
          <w:sdtPr>
            <w:alias w:val="Article headword"/>
            <w:tag w:val="articleHeadword"/>
            <w:id w:val="-361440020"/>
            <w:placeholder>
              <w:docPart w:val="BFC79753C6551440A98DA9349AFB006F"/>
            </w:placeholder>
            <w:text/>
          </w:sdtPr>
          <w:sdtEndPr/>
          <w:sdtContent>
            <w:tc>
              <w:tcPr>
                <w:tcW w:w="9016" w:type="dxa"/>
                <w:tcMar>
                  <w:top w:w="113" w:type="dxa"/>
                  <w:bottom w:w="113" w:type="dxa"/>
                </w:tcMar>
              </w:tcPr>
              <w:p w14:paraId="046E39D9" w14:textId="77777777" w:rsidR="003F0D73" w:rsidRPr="00FB589A" w:rsidRDefault="00672BDF" w:rsidP="00672BDF">
                <w:pPr>
                  <w:rPr>
                    <w:b/>
                  </w:rPr>
                </w:pPr>
                <w:r w:rsidRPr="00123D8E">
                  <w:t>Rumba</w:t>
                </w:r>
              </w:p>
            </w:tc>
          </w:sdtContent>
        </w:sdt>
      </w:tr>
      <w:tr w:rsidR="00464699" w14:paraId="54871BA6" w14:textId="77777777" w:rsidTr="00672BDF">
        <w:sdt>
          <w:sdtPr>
            <w:alias w:val="Variant headwords"/>
            <w:tag w:val="variantHeadwords"/>
            <w:id w:val="173464402"/>
            <w:placeholder>
              <w:docPart w:val="1A2EA460C19A014E9ECBEA33554EEE24"/>
            </w:placeholder>
          </w:sdtPr>
          <w:sdtEndPr/>
          <w:sdtContent>
            <w:tc>
              <w:tcPr>
                <w:tcW w:w="9016" w:type="dxa"/>
                <w:tcMar>
                  <w:top w:w="113" w:type="dxa"/>
                  <w:bottom w:w="113" w:type="dxa"/>
                </w:tcMar>
              </w:tcPr>
              <w:p w14:paraId="118FCBB8" w14:textId="77777777" w:rsidR="00464699" w:rsidRDefault="00672BDF" w:rsidP="00672BDF">
                <w:r>
                  <w:t>Rhumba</w:t>
                </w:r>
              </w:p>
            </w:tc>
          </w:sdtContent>
        </w:sdt>
      </w:tr>
      <w:tr w:rsidR="00E85A05" w14:paraId="302E589B" w14:textId="77777777" w:rsidTr="003F0D73">
        <w:sdt>
          <w:sdtPr>
            <w:alias w:val="Abstract"/>
            <w:tag w:val="abstract"/>
            <w:id w:val="-635871867"/>
            <w:placeholder>
              <w:docPart w:val="6C792EFC2CF2F94481769C95DA44A382"/>
            </w:placeholder>
          </w:sdtPr>
          <w:sdtEndPr/>
          <w:sdtContent>
            <w:tc>
              <w:tcPr>
                <w:tcW w:w="9016" w:type="dxa"/>
                <w:tcMar>
                  <w:top w:w="113" w:type="dxa"/>
                  <w:bottom w:w="113" w:type="dxa"/>
                </w:tcMar>
              </w:tcPr>
              <w:p w14:paraId="5E3C85EC" w14:textId="77777777" w:rsidR="00672BDF" w:rsidRPr="008710B5" w:rsidRDefault="00672BDF" w:rsidP="00123D8E">
                <w:r w:rsidRPr="008710B5">
                  <w:t xml:space="preserve">Rumba </w:t>
                </w:r>
                <w:r>
                  <w:t xml:space="preserve">refers to a genre of Afro-Cuban dance music </w:t>
                </w:r>
                <w:r w:rsidRPr="008710B5">
                  <w:t>played on hand percussion</w:t>
                </w:r>
                <w:r>
                  <w:t>, including the sub-genres of</w:t>
                </w:r>
                <w:r w:rsidRPr="008710B5">
                  <w:t xml:space="preserve"> </w:t>
                </w:r>
                <w:r w:rsidRPr="005A1734">
                  <w:rPr>
                    <w:i/>
                  </w:rPr>
                  <w:t xml:space="preserve">rumba </w:t>
                </w:r>
                <w:proofErr w:type="spellStart"/>
                <w:r w:rsidRPr="005A1734">
                  <w:rPr>
                    <w:i/>
                  </w:rPr>
                  <w:t>yambú</w:t>
                </w:r>
                <w:proofErr w:type="spellEnd"/>
                <w:r w:rsidRPr="008710B5">
                  <w:t xml:space="preserve">, </w:t>
                </w:r>
                <w:r w:rsidRPr="005A1734">
                  <w:rPr>
                    <w:i/>
                  </w:rPr>
                  <w:t xml:space="preserve">rumba </w:t>
                </w:r>
                <w:proofErr w:type="spellStart"/>
                <w:r w:rsidRPr="005A1734">
                  <w:rPr>
                    <w:i/>
                  </w:rPr>
                  <w:t>guaguancó</w:t>
                </w:r>
                <w:proofErr w:type="spellEnd"/>
                <w:r w:rsidRPr="008710B5">
                  <w:t xml:space="preserve">, and </w:t>
                </w:r>
                <w:r w:rsidRPr="005A1734">
                  <w:rPr>
                    <w:i/>
                  </w:rPr>
                  <w:t xml:space="preserve">rumba </w:t>
                </w:r>
                <w:proofErr w:type="spellStart"/>
                <w:r w:rsidRPr="005A1734">
                  <w:rPr>
                    <w:i/>
                  </w:rPr>
                  <w:t>columbia</w:t>
                </w:r>
                <w:proofErr w:type="spellEnd"/>
                <w:r>
                  <w:t>. It is danced by a single couple or</w:t>
                </w:r>
                <w:r w:rsidRPr="008710B5">
                  <w:t xml:space="preserve"> solo dancer in an African style </w:t>
                </w:r>
                <w:r>
                  <w:t>with playful improvised steps featuring segmented movements of the hips, torso, and shoulders</w:t>
                </w:r>
                <w:r w:rsidRPr="008710B5">
                  <w:t>.</w:t>
                </w:r>
                <w:r>
                  <w:t xml:space="preserve"> </w:t>
                </w:r>
                <w:r w:rsidRPr="008710B5">
                  <w:t>Rumba</w:t>
                </w:r>
                <w:r>
                  <w:t>, which</w:t>
                </w:r>
                <w:r w:rsidRPr="008710B5">
                  <w:t xml:space="preserve"> evolved in late</w:t>
                </w:r>
                <w:r>
                  <w:t>-</w:t>
                </w:r>
                <w:r w:rsidRPr="008710B5">
                  <w:t>nineteenth</w:t>
                </w:r>
                <w:r>
                  <w:t>-</w:t>
                </w:r>
                <w:r w:rsidRPr="008710B5">
                  <w:t xml:space="preserve">century </w:t>
                </w:r>
                <w:r>
                  <w:t xml:space="preserve">working-class, black </w:t>
                </w:r>
                <w:r w:rsidRPr="008710B5">
                  <w:t>neighbo</w:t>
                </w:r>
                <w:r>
                  <w:t>u</w:t>
                </w:r>
                <w:r w:rsidRPr="008710B5">
                  <w:t xml:space="preserve">rhoods </w:t>
                </w:r>
                <w:r>
                  <w:t>of</w:t>
                </w:r>
                <w:r w:rsidRPr="008710B5">
                  <w:t xml:space="preserve"> Matanzas, </w:t>
                </w:r>
                <w:r>
                  <w:t xml:space="preserve">Cuba, </w:t>
                </w:r>
                <w:r w:rsidRPr="008710B5">
                  <w:t xml:space="preserve">was marginalized by Cuba’s white elite until the Castro regime embraced it as a symbol of </w:t>
                </w:r>
                <w:r>
                  <w:t xml:space="preserve">modern </w:t>
                </w:r>
                <w:r w:rsidRPr="008710B5">
                  <w:t>national identity</w:t>
                </w:r>
                <w:r>
                  <w:t xml:space="preserve"> in the 1970s</w:t>
                </w:r>
                <w:r w:rsidRPr="008710B5">
                  <w:t xml:space="preserve">. Since the 1980s, rumba </w:t>
                </w:r>
                <w:r>
                  <w:t>increasingly beca</w:t>
                </w:r>
                <w:r w:rsidRPr="008710B5">
                  <w:t>me a major feature of Cuban cultural export and cultural tourism</w:t>
                </w:r>
                <w:r>
                  <w:t>, figuring prominently in Cuba’s modernization strategy through sale of state-sponsored folklore</w:t>
                </w:r>
                <w:r w:rsidRPr="008710B5">
                  <w:t xml:space="preserve">. </w:t>
                </w:r>
              </w:p>
              <w:p w14:paraId="52EA87AC" w14:textId="77777777" w:rsidR="00672BDF" w:rsidRDefault="00672BDF" w:rsidP="00672BDF">
                <w:pPr>
                  <w:rPr>
                    <w:rFonts w:ascii="Times New Roman" w:hAnsi="Times New Roman" w:cs="Times New Roman"/>
                  </w:rPr>
                </w:pPr>
              </w:p>
              <w:p w14:paraId="0A63C2A1" w14:textId="77777777" w:rsidR="00E85A05" w:rsidRDefault="00672BDF" w:rsidP="00123D8E">
                <w:r w:rsidRPr="008710B5">
                  <w:t xml:space="preserve">Rumba </w:t>
                </w:r>
                <w:r>
                  <w:t xml:space="preserve">also </w:t>
                </w:r>
                <w:r w:rsidRPr="008710B5">
                  <w:t xml:space="preserve">refers to a style of </w:t>
                </w:r>
                <w:r>
                  <w:t xml:space="preserve">modern ballroom </w:t>
                </w:r>
                <w:r w:rsidRPr="008710B5">
                  <w:t xml:space="preserve">dancing that developed in the 1930s in the United States, England, and Europe that was loosely based on the Cuban </w:t>
                </w:r>
                <w:r>
                  <w:t xml:space="preserve">music and dance form called </w:t>
                </w:r>
                <w:r w:rsidRPr="003C4D5C">
                  <w:rPr>
                    <w:i/>
                  </w:rPr>
                  <w:t>son</w:t>
                </w:r>
                <w:r w:rsidRPr="008710B5">
                  <w:t xml:space="preserve">. </w:t>
                </w:r>
                <w:r>
                  <w:t xml:space="preserve">In its early practice, ballroom rumba </w:t>
                </w:r>
                <w:r w:rsidRPr="008710B5">
                  <w:t>was characterized by a small box step incorporating swaying of the hips and partnered turns borrowed from American ballroom dances.</w:t>
                </w:r>
              </w:p>
            </w:tc>
          </w:sdtContent>
        </w:sdt>
      </w:tr>
      <w:tr w:rsidR="003F0D73" w14:paraId="094E9AB2" w14:textId="77777777" w:rsidTr="003F0D73">
        <w:sdt>
          <w:sdtPr>
            <w:rPr>
              <w:rFonts w:asciiTheme="minorHAnsi" w:eastAsiaTheme="minorHAnsi" w:hAnsiTheme="minorHAnsi" w:cstheme="minorBidi"/>
              <w:b w:val="0"/>
              <w:color w:val="auto"/>
              <w:szCs w:val="22"/>
            </w:rPr>
            <w:alias w:val="Article text"/>
            <w:tag w:val="articleText"/>
            <w:id w:val="634067588"/>
            <w:placeholder>
              <w:docPart w:val="0C9BA71384C0144383D1178400AEBF7B"/>
            </w:placeholder>
          </w:sdtPr>
          <w:sdtEndPr/>
          <w:sdtContent>
            <w:tc>
              <w:tcPr>
                <w:tcW w:w="9016" w:type="dxa"/>
                <w:tcMar>
                  <w:top w:w="113" w:type="dxa"/>
                  <w:bottom w:w="113" w:type="dxa"/>
                </w:tcMar>
              </w:tcPr>
              <w:p w14:paraId="7D09FC09" w14:textId="4D52173E" w:rsidR="00672BDF" w:rsidRPr="008710B5" w:rsidRDefault="00672BDF" w:rsidP="00123D8E">
                <w:pPr>
                  <w:pStyle w:val="Heading1"/>
                  <w:outlineLvl w:val="0"/>
                </w:pPr>
                <w:r w:rsidRPr="008710B5">
                  <w:t xml:space="preserve"> </w:t>
                </w:r>
              </w:p>
              <w:p w14:paraId="0316DB49" w14:textId="5DB727F3" w:rsidR="00672BDF" w:rsidRDefault="00672BDF" w:rsidP="00123D8E">
                <w:r w:rsidRPr="008710B5">
                  <w:t xml:space="preserve">Rumba </w:t>
                </w:r>
                <w:r>
                  <w:t xml:space="preserve">refers to a genre of Afro-Cuban dance music </w:t>
                </w:r>
                <w:r w:rsidRPr="008710B5">
                  <w:t>played on hand percussion</w:t>
                </w:r>
                <w:r>
                  <w:t>, including the sub-genres of</w:t>
                </w:r>
                <w:r w:rsidRPr="008710B5">
                  <w:t xml:space="preserve"> </w:t>
                </w:r>
                <w:r w:rsidRPr="005A1734">
                  <w:rPr>
                    <w:i/>
                  </w:rPr>
                  <w:t xml:space="preserve">rumba </w:t>
                </w:r>
                <w:proofErr w:type="spellStart"/>
                <w:r w:rsidRPr="005A1734">
                  <w:rPr>
                    <w:i/>
                  </w:rPr>
                  <w:t>yambú</w:t>
                </w:r>
                <w:proofErr w:type="spellEnd"/>
                <w:r w:rsidRPr="008710B5">
                  <w:t xml:space="preserve">, </w:t>
                </w:r>
                <w:r w:rsidRPr="005A1734">
                  <w:rPr>
                    <w:i/>
                  </w:rPr>
                  <w:t xml:space="preserve">rumba </w:t>
                </w:r>
                <w:proofErr w:type="spellStart"/>
                <w:r w:rsidRPr="005A1734">
                  <w:rPr>
                    <w:i/>
                  </w:rPr>
                  <w:t>guaguancó</w:t>
                </w:r>
                <w:proofErr w:type="spellEnd"/>
                <w:r w:rsidRPr="008710B5">
                  <w:t xml:space="preserve">, and </w:t>
                </w:r>
                <w:r w:rsidRPr="005A1734">
                  <w:rPr>
                    <w:i/>
                  </w:rPr>
                  <w:t xml:space="preserve">rumba </w:t>
                </w:r>
                <w:proofErr w:type="spellStart"/>
                <w:r w:rsidRPr="005A1734">
                  <w:rPr>
                    <w:i/>
                  </w:rPr>
                  <w:t>columbia</w:t>
                </w:r>
                <w:proofErr w:type="spellEnd"/>
                <w:r>
                  <w:t>. It is danced by a single couple or</w:t>
                </w:r>
                <w:r w:rsidRPr="008710B5">
                  <w:t xml:space="preserve"> solo dancer in an African style </w:t>
                </w:r>
                <w:r>
                  <w:t>with playful improvised steps featuring segmented movements of the hips, torso, and shoulders</w:t>
                </w:r>
                <w:r w:rsidRPr="008710B5">
                  <w:t>.</w:t>
                </w:r>
                <w:r>
                  <w:t xml:space="preserve"> </w:t>
                </w:r>
                <w:r w:rsidRPr="008710B5">
                  <w:t>Rumba</w:t>
                </w:r>
                <w:r>
                  <w:t>, which</w:t>
                </w:r>
                <w:r w:rsidRPr="008710B5">
                  <w:t xml:space="preserve"> evolved in late</w:t>
                </w:r>
                <w:r>
                  <w:t>-</w:t>
                </w:r>
                <w:r w:rsidRPr="008710B5">
                  <w:t>nineteenth</w:t>
                </w:r>
                <w:r>
                  <w:t>-</w:t>
                </w:r>
                <w:r w:rsidRPr="008710B5">
                  <w:t xml:space="preserve">century </w:t>
                </w:r>
                <w:r>
                  <w:t xml:space="preserve">working-class, black </w:t>
                </w:r>
                <w:r w:rsidRPr="008710B5">
                  <w:t>neighbo</w:t>
                </w:r>
                <w:r>
                  <w:t>u</w:t>
                </w:r>
                <w:r w:rsidRPr="008710B5">
                  <w:t xml:space="preserve">rhoods </w:t>
                </w:r>
                <w:r>
                  <w:t>of</w:t>
                </w:r>
                <w:r w:rsidRPr="008710B5">
                  <w:t xml:space="preserve"> Matanzas, </w:t>
                </w:r>
                <w:r>
                  <w:t xml:space="preserve">Cuba, </w:t>
                </w:r>
                <w:r w:rsidRPr="008710B5">
                  <w:t xml:space="preserve">was marginalized by Cuba’s white elite until the Castro regime embraced it as a symbol of </w:t>
                </w:r>
                <w:r>
                  <w:t xml:space="preserve">modern </w:t>
                </w:r>
                <w:r w:rsidRPr="008710B5">
                  <w:t>national identity</w:t>
                </w:r>
                <w:r>
                  <w:t xml:space="preserve"> in the 1970s</w:t>
                </w:r>
                <w:r w:rsidRPr="008710B5">
                  <w:t xml:space="preserve">. Since the 1980s, rumba </w:t>
                </w:r>
                <w:r>
                  <w:t>increasingly beca</w:t>
                </w:r>
                <w:r w:rsidRPr="008710B5">
                  <w:t>me a major feature of Cuban cultural export and cultural tourism</w:t>
                </w:r>
                <w:r>
                  <w:t>, figuring prominently in Cuba’s modernization strategy through sale of state-sponsored folklore</w:t>
                </w:r>
                <w:r w:rsidRPr="008710B5">
                  <w:t xml:space="preserve">. </w:t>
                </w:r>
              </w:p>
              <w:p w14:paraId="1EE7364B" w14:textId="77777777" w:rsidR="00123D8E" w:rsidRDefault="00123D8E" w:rsidP="00672BDF">
                <w:pPr>
                  <w:rPr>
                    <w:rFonts w:ascii="Times New Roman" w:hAnsi="Times New Roman" w:cs="Times New Roman"/>
                  </w:rPr>
                </w:pPr>
              </w:p>
              <w:p w14:paraId="271AAC9F" w14:textId="77777777" w:rsidR="00123D8E" w:rsidRDefault="00123D8E" w:rsidP="00123D8E">
                <w:r>
                  <w:t xml:space="preserve">File: </w:t>
                </w:r>
                <w:r w:rsidRPr="00123D8E">
                  <w:t>Lavelle.jpg</w:t>
                </w:r>
              </w:p>
              <w:p w14:paraId="455D2448" w14:textId="77777777" w:rsidR="00123D8E" w:rsidRDefault="00123D8E" w:rsidP="00123D8E">
                <w:pPr>
                  <w:pStyle w:val="Authornote"/>
                </w:pPr>
                <w:r>
                  <w:t>[[source: You can use this image of Doris Lavelle dancing while Pierre is playing the bongos. The image was given to me by Doris Lavelle’s nephew, Bruce Davis.]]</w:t>
                </w:r>
              </w:p>
              <w:p w14:paraId="2145B3CD" w14:textId="77777777" w:rsidR="00123D8E" w:rsidRDefault="00123D8E" w:rsidP="00672BDF"/>
              <w:p w14:paraId="0A0F8A8E" w14:textId="77777777" w:rsidR="00123D8E" w:rsidRPr="008710B5" w:rsidRDefault="00123D8E" w:rsidP="00123D8E">
                <w:pPr>
                  <w:pStyle w:val="Authornote"/>
                  <w:rPr>
                    <w:rFonts w:ascii="Times New Roman" w:hAnsi="Times New Roman" w:cs="Times New Roman"/>
                  </w:rPr>
                </w:pPr>
                <w:r>
                  <w:t xml:space="preserve">[[other possible images and links to </w:t>
                </w:r>
                <w:proofErr w:type="spellStart"/>
                <w:r>
                  <w:t>youtube</w:t>
                </w:r>
                <w:proofErr w:type="spellEnd"/>
                <w:r>
                  <w:t xml:space="preserve"> videos and websites in the accompanying file]]</w:t>
                </w:r>
              </w:p>
              <w:p w14:paraId="11431D37" w14:textId="77777777" w:rsidR="00672BDF" w:rsidRDefault="00672BDF" w:rsidP="00672BDF">
                <w:pPr>
                  <w:rPr>
                    <w:rFonts w:ascii="Times New Roman" w:hAnsi="Times New Roman" w:cs="Times New Roman"/>
                  </w:rPr>
                </w:pPr>
              </w:p>
              <w:p w14:paraId="56C4803A" w14:textId="77777777" w:rsidR="00672BDF" w:rsidRPr="008710B5" w:rsidRDefault="00672BDF" w:rsidP="00123D8E">
                <w:r w:rsidRPr="008710B5">
                  <w:t xml:space="preserve">Rumba </w:t>
                </w:r>
                <w:r>
                  <w:t xml:space="preserve">also </w:t>
                </w:r>
                <w:r w:rsidRPr="008710B5">
                  <w:t xml:space="preserve">refers to a style of </w:t>
                </w:r>
                <w:r>
                  <w:t xml:space="preserve">modern ballroom </w:t>
                </w:r>
                <w:r w:rsidRPr="008710B5">
                  <w:t xml:space="preserve">dancing that developed in the 1930s in the United States, England, and Europe that was loosely based on the Cuban </w:t>
                </w:r>
                <w:r>
                  <w:t xml:space="preserve">music and dance form called </w:t>
                </w:r>
                <w:r w:rsidRPr="003C4D5C">
                  <w:rPr>
                    <w:i/>
                  </w:rPr>
                  <w:t>son</w:t>
                </w:r>
                <w:r w:rsidRPr="008710B5">
                  <w:t xml:space="preserve">. </w:t>
                </w:r>
                <w:r>
                  <w:t xml:space="preserve">In its early practice, ballroom rumba </w:t>
                </w:r>
                <w:r w:rsidRPr="008710B5">
                  <w:t xml:space="preserve">was characterized by a small box step incorporating swaying of the hips and partnered turns borrowed from American ballroom dances. </w:t>
                </w:r>
                <w:r>
                  <w:t>The fidelity of ballroom rumba to Cuban dances was less important for its commercial success than symbols of its exotic difference that for North American, European, and Asian practitioners of the 1930s and 40s represented modern travel, communication, and ‘</w:t>
                </w:r>
                <w:proofErr w:type="spellStart"/>
                <w:r>
                  <w:t>wordly</w:t>
                </w:r>
                <w:proofErr w:type="spellEnd"/>
                <w:r>
                  <w:t>’ culture. The English style of ballroom rumba was exported internationally by groups such as the Imperial Society of Teachers of Dancing from the 1950s onwards as part of a modernist imperial impulse to spread Western civilization. Rumba is still danced in ballroom competitions worldwide, although incorporation of ballet since the 1980s has led to an even sharper divergence from any Cuban dances upon which it was based</w:t>
                </w:r>
                <w:r w:rsidRPr="008710B5">
                  <w:t xml:space="preserve">. </w:t>
                </w:r>
              </w:p>
              <w:p w14:paraId="4B780238" w14:textId="77777777" w:rsidR="00672BDF" w:rsidRPr="008710B5" w:rsidRDefault="00672BDF" w:rsidP="00672BDF">
                <w:pPr>
                  <w:rPr>
                    <w:rFonts w:ascii="Times New Roman" w:hAnsi="Times New Roman" w:cs="Times New Roman"/>
                  </w:rPr>
                </w:pPr>
              </w:p>
              <w:p w14:paraId="55F9ED51" w14:textId="77777777" w:rsidR="00672BDF" w:rsidRPr="008710B5" w:rsidRDefault="00672BDF" w:rsidP="00123D8E">
                <w:pPr>
                  <w:pStyle w:val="Heading1"/>
                  <w:outlineLvl w:val="0"/>
                </w:pPr>
                <w:r>
                  <w:t>Beginnings</w:t>
                </w:r>
              </w:p>
              <w:p w14:paraId="7012277F" w14:textId="77777777" w:rsidR="00672BDF" w:rsidRPr="008710B5" w:rsidRDefault="00672BDF" w:rsidP="00123D8E">
                <w:r w:rsidRPr="008710B5">
                  <w:t xml:space="preserve">The overnight success of Cuban bandleader Don </w:t>
                </w:r>
                <w:proofErr w:type="spellStart"/>
                <w:r w:rsidRPr="008710B5">
                  <w:t>Azpiazú’s</w:t>
                </w:r>
                <w:proofErr w:type="spellEnd"/>
                <w:r w:rsidRPr="008710B5">
                  <w:t xml:space="preserve"> ‘Peanut Vendor’ on his 1929 American tour sparked the first international rumba craze. The song was orchestrated as a </w:t>
                </w:r>
                <w:r w:rsidRPr="00FC5C93">
                  <w:rPr>
                    <w:i/>
                  </w:rPr>
                  <w:t>son</w:t>
                </w:r>
                <w:r w:rsidRPr="008710B5">
                  <w:t xml:space="preserve"> (not a rumba), but the word </w:t>
                </w:r>
                <w:r>
                  <w:t>‘</w:t>
                </w:r>
                <w:r w:rsidRPr="008710B5">
                  <w:t>rumba</w:t>
                </w:r>
                <w:r>
                  <w:t>’</w:t>
                </w:r>
                <w:r w:rsidRPr="008710B5">
                  <w:t xml:space="preserve"> proved much more appealing to Americans. Thus throughout the 1930s, virt</w:t>
                </w:r>
                <w:r>
                  <w:t xml:space="preserve">ually any style of Cuban music </w:t>
                </w:r>
                <w:r w:rsidRPr="008710B5">
                  <w:t xml:space="preserve">(including </w:t>
                </w:r>
                <w:r w:rsidRPr="00FC5C93">
                  <w:rPr>
                    <w:i/>
                  </w:rPr>
                  <w:t>son</w:t>
                </w:r>
                <w:r w:rsidRPr="00FC5C93">
                  <w:t>,</w:t>
                </w:r>
                <w:r w:rsidRPr="008710B5">
                  <w:t xml:space="preserve"> </w:t>
                </w:r>
                <w:proofErr w:type="spellStart"/>
                <w:r w:rsidRPr="00FC5C93">
                  <w:rPr>
                    <w:i/>
                  </w:rPr>
                  <w:t>danzón</w:t>
                </w:r>
                <w:proofErr w:type="spellEnd"/>
                <w:r w:rsidRPr="008710B5">
                  <w:t xml:space="preserve">, </w:t>
                </w:r>
                <w:proofErr w:type="spellStart"/>
                <w:r w:rsidRPr="008710B5">
                  <w:t>guaracha</w:t>
                </w:r>
                <w:proofErr w:type="spellEnd"/>
                <w:r w:rsidRPr="008710B5">
                  <w:t xml:space="preserve">, </w:t>
                </w:r>
                <w:r>
                  <w:t xml:space="preserve">and </w:t>
                </w:r>
                <w:r w:rsidRPr="008710B5">
                  <w:t>bolero) was marketed as rumba, with the notable exception of music called rumba in Cuba, which in its exclusive reliance on percussion (</w:t>
                </w:r>
                <w:r w:rsidRPr="00205751">
                  <w:rPr>
                    <w:i/>
                  </w:rPr>
                  <w:t>clave</w:t>
                </w:r>
                <w:r w:rsidRPr="008710B5">
                  <w:t xml:space="preserve">, </w:t>
                </w:r>
                <w:proofErr w:type="spellStart"/>
                <w:r w:rsidRPr="00205751">
                  <w:rPr>
                    <w:i/>
                  </w:rPr>
                  <w:t>cajón</w:t>
                </w:r>
                <w:proofErr w:type="spellEnd"/>
                <w:r w:rsidRPr="008710B5">
                  <w:t xml:space="preserve">, conga, </w:t>
                </w:r>
                <w:proofErr w:type="spellStart"/>
                <w:r w:rsidRPr="00205751">
                  <w:rPr>
                    <w:i/>
                  </w:rPr>
                  <w:t>shekere</w:t>
                </w:r>
                <w:proofErr w:type="spellEnd"/>
                <w:r w:rsidRPr="008710B5">
                  <w:t xml:space="preserve">) was too African sounding for American and European audiences. Although intellectual and artistic fashion for black culture </w:t>
                </w:r>
                <w:r>
                  <w:t xml:space="preserve">in the 1920s </w:t>
                </w:r>
                <w:r w:rsidRPr="008710B5">
                  <w:t xml:space="preserve">spurred the </w:t>
                </w:r>
                <w:r>
                  <w:t xml:space="preserve">1930s </w:t>
                </w:r>
                <w:r w:rsidRPr="008710B5">
                  <w:t xml:space="preserve">rumba craze, the idea of rumba as forbidden black dance proved more tantalizing than its actual practice. North Americans and Europeans developed a style of ballroom rumba (at times translated as rhumba) based on the Cuban </w:t>
                </w:r>
                <w:r w:rsidRPr="00123D8E">
                  <w:rPr>
                    <w:i/>
                  </w:rPr>
                  <w:t>son</w:t>
                </w:r>
                <w:r w:rsidRPr="008710B5">
                  <w:t xml:space="preserve">, although the rhythm and steps were simplified for the new context. </w:t>
                </w:r>
                <w:proofErr w:type="spellStart"/>
                <w:r w:rsidRPr="008710B5">
                  <w:t>Veloz</w:t>
                </w:r>
                <w:proofErr w:type="spellEnd"/>
                <w:r w:rsidRPr="008710B5">
                  <w:t xml:space="preserve"> and Yolanda (Frank </w:t>
                </w:r>
                <w:proofErr w:type="spellStart"/>
                <w:r w:rsidRPr="008710B5">
                  <w:t>Veloz</w:t>
                </w:r>
                <w:proofErr w:type="spellEnd"/>
                <w:r w:rsidRPr="008710B5">
                  <w:t xml:space="preserve"> and Yolanda </w:t>
                </w:r>
                <w:proofErr w:type="spellStart"/>
                <w:r w:rsidRPr="008710B5">
                  <w:t>Casazza</w:t>
                </w:r>
                <w:proofErr w:type="spellEnd"/>
                <w:r w:rsidRPr="008710B5">
                  <w:t xml:space="preserve">) became the most successful performers and teachers of American rumba in the 1930s. The orchestra of Xavier </w:t>
                </w:r>
                <w:proofErr w:type="spellStart"/>
                <w:r w:rsidRPr="008710B5">
                  <w:t>Cugat</w:t>
                </w:r>
                <w:proofErr w:type="spellEnd"/>
                <w:r w:rsidRPr="008710B5">
                  <w:t xml:space="preserve">, who fused American and Cuban music </w:t>
                </w:r>
                <w:r>
                  <w:t>for his</w:t>
                </w:r>
                <w:r w:rsidRPr="008710B5">
                  <w:t xml:space="preserve"> resident band at the Waldorf Astoria, was paramount in popular</w:t>
                </w:r>
                <w:r>
                  <w:t xml:space="preserve">izing ballroom rumba music. Rumba as marketed and sold by the modern ballroom dance industry modelled for so-called ‘primitive’ cultures how to assimilate into Western modern society. </w:t>
                </w:r>
              </w:p>
              <w:p w14:paraId="038222A2" w14:textId="77777777" w:rsidR="00672BDF" w:rsidRDefault="00672BDF" w:rsidP="00672BDF">
                <w:pPr>
                  <w:rPr>
                    <w:rFonts w:ascii="Times New Roman" w:hAnsi="Times New Roman" w:cs="Times New Roman"/>
                  </w:rPr>
                </w:pPr>
              </w:p>
              <w:p w14:paraId="32775F1E" w14:textId="77777777" w:rsidR="00672BDF" w:rsidRPr="00FA13C9" w:rsidRDefault="00672BDF" w:rsidP="00123D8E">
                <w:pPr>
                  <w:pStyle w:val="Heading1"/>
                  <w:outlineLvl w:val="0"/>
                </w:pPr>
                <w:r>
                  <w:t>Internationalization</w:t>
                </w:r>
              </w:p>
              <w:p w14:paraId="2888D991" w14:textId="77777777" w:rsidR="00672BDF" w:rsidRPr="008710B5" w:rsidRDefault="00672BDF" w:rsidP="00123D8E">
                <w:r w:rsidRPr="008710B5">
                  <w:lastRenderedPageBreak/>
                  <w:t>In 1947, England’s foremost teacher of Latin dancing, Monsieur Pierre</w:t>
                </w:r>
                <w:r>
                  <w:t xml:space="preserve"> (who did not use his surname </w:t>
                </w:r>
                <w:proofErr w:type="spellStart"/>
                <w:r>
                  <w:t>Zurcher</w:t>
                </w:r>
                <w:proofErr w:type="spellEnd"/>
                <w:r>
                  <w:t xml:space="preserve"> </w:t>
                </w:r>
                <w:proofErr w:type="spellStart"/>
                <w:r>
                  <w:t>Margolie</w:t>
                </w:r>
                <w:proofErr w:type="spellEnd"/>
                <w:r>
                  <w:t>)</w:t>
                </w:r>
                <w:r w:rsidRPr="008710B5">
                  <w:t>, trave</w:t>
                </w:r>
                <w:r>
                  <w:t>l</w:t>
                </w:r>
                <w:r w:rsidRPr="008710B5">
                  <w:t>led to Cuba to study rumba, returning several more times over the next decade with his partner Doris L</w:t>
                </w:r>
                <w:r>
                  <w:t xml:space="preserve">avelle. They began promoting the Cuban </w:t>
                </w:r>
                <w:r w:rsidRPr="00FC5C93">
                  <w:rPr>
                    <w:i/>
                  </w:rPr>
                  <w:t>son</w:t>
                </w:r>
                <w:r>
                  <w:t xml:space="preserve"> they studied on their travels as Cuban System R</w:t>
                </w:r>
                <w:r w:rsidRPr="008710B5">
                  <w:t xml:space="preserve">umba, which utilized </w:t>
                </w:r>
                <w:r>
                  <w:t xml:space="preserve">a diamond rather than a square foot pattern and the </w:t>
                </w:r>
                <w:proofErr w:type="spellStart"/>
                <w:r>
                  <w:t>contratiempo</w:t>
                </w:r>
                <w:proofErr w:type="spellEnd"/>
                <w:r w:rsidRPr="008710B5">
                  <w:t xml:space="preserve"> or </w:t>
                </w:r>
                <w:r>
                  <w:t>‘</w:t>
                </w:r>
                <w:r w:rsidRPr="008710B5">
                  <w:t>on two</w:t>
                </w:r>
                <w:r>
                  <w:t>’</w:t>
                </w:r>
                <w:r w:rsidRPr="008710B5">
                  <w:t xml:space="preserve"> rhythm</w:t>
                </w:r>
                <w:r>
                  <w:t xml:space="preserve"> (in which dancers change direction on the second beat of each measure)</w:t>
                </w:r>
                <w:r w:rsidRPr="008710B5">
                  <w:t xml:space="preserve">. </w:t>
                </w:r>
                <w:r>
                  <w:t xml:space="preserve">Although their intention was to learn and teach the dance as it was practiced by Cubans, once the Cuban System Rumba was accepted by the </w:t>
                </w:r>
                <w:r w:rsidRPr="008710B5">
                  <w:t xml:space="preserve">Imperial Society of Teachers of Dancing in 1955, </w:t>
                </w:r>
                <w:r>
                  <w:t>it too became an agent of modern cultural imperialism. Rumba was incorporated into ballroom dance competitions worldwide over the next several decades</w:t>
                </w:r>
                <w:r w:rsidRPr="008710B5">
                  <w:t xml:space="preserve">. </w:t>
                </w:r>
                <w:r>
                  <w:t xml:space="preserve">It was not until </w:t>
                </w:r>
                <w:r w:rsidRPr="008710B5">
                  <w:t>the 1970s when English competitive ballroom dancin</w:t>
                </w:r>
                <w:r>
                  <w:t>g was adopted in the United States</w:t>
                </w:r>
                <w:r w:rsidRPr="008710B5">
                  <w:t xml:space="preserve"> </w:t>
                </w:r>
                <w:r>
                  <w:t>that the Cuban System Rumba (now renamed International R</w:t>
                </w:r>
                <w:r w:rsidRPr="008710B5">
                  <w:t>umba</w:t>
                </w:r>
                <w:r>
                  <w:t>) became popular in the U.S.,</w:t>
                </w:r>
                <w:r w:rsidRPr="008710B5">
                  <w:t xml:space="preserve"> although it never displaced the American style box rumba. </w:t>
                </w:r>
                <w:r>
                  <w:t>International Rumba and American Rumba are both danced in ballroom competitions (</w:t>
                </w:r>
                <w:proofErr w:type="spellStart"/>
                <w:r>
                  <w:t>DanceSport</w:t>
                </w:r>
                <w:proofErr w:type="spellEnd"/>
                <w:r>
                  <w:t>) and at social ballroom dances</w:t>
                </w:r>
                <w:r w:rsidRPr="008710B5">
                  <w:t xml:space="preserve">, although the increased use of moves from ballet and </w:t>
                </w:r>
                <w:r>
                  <w:t xml:space="preserve">their </w:t>
                </w:r>
                <w:r w:rsidRPr="008710B5">
                  <w:t>divorce from Cuban music depart drastically from the style</w:t>
                </w:r>
                <w:r>
                  <w:t>s</w:t>
                </w:r>
                <w:r w:rsidRPr="008710B5">
                  <w:t xml:space="preserve"> </w:t>
                </w:r>
                <w:r>
                  <w:t>practiced prior to the 1980s</w:t>
                </w:r>
                <w:r w:rsidRPr="008710B5">
                  <w:t>.</w:t>
                </w:r>
              </w:p>
              <w:p w14:paraId="250F5716" w14:textId="77777777" w:rsidR="00672BDF" w:rsidRDefault="00672BDF" w:rsidP="00672BDF">
                <w:pPr>
                  <w:rPr>
                    <w:rFonts w:ascii="Times New Roman" w:hAnsi="Times New Roman" w:cs="Times New Roman"/>
                  </w:rPr>
                </w:pPr>
              </w:p>
              <w:p w14:paraId="588C9E70" w14:textId="77777777" w:rsidR="00672BDF" w:rsidRPr="00FA13C9" w:rsidRDefault="00672BDF" w:rsidP="00123D8E">
                <w:pPr>
                  <w:pStyle w:val="Heading1"/>
                  <w:outlineLvl w:val="0"/>
                </w:pPr>
                <w:r w:rsidRPr="00FA13C9">
                  <w:t>National Folklore</w:t>
                </w:r>
              </w:p>
              <w:p w14:paraId="25A7186A" w14:textId="77777777" w:rsidR="00672BDF" w:rsidRDefault="00672BDF" w:rsidP="00123D8E">
                <w:r>
                  <w:t xml:space="preserve">For Cuba’s white elite, rumba was considered a marginal folk tradition of the poor black population until the communist Cuban government began </w:t>
                </w:r>
                <w:r w:rsidRPr="008710B5">
                  <w:t>promoting Afro-Cuban rumba as a symbol of national culture</w:t>
                </w:r>
                <w:r>
                  <w:t xml:space="preserve"> in the 1970s</w:t>
                </w:r>
                <w:r w:rsidRPr="008710B5">
                  <w:t xml:space="preserve">. </w:t>
                </w:r>
                <w:r>
                  <w:t xml:space="preserve">State-sponsored folklore companies including the </w:t>
                </w:r>
                <w:r w:rsidRPr="008710B5">
                  <w:t xml:space="preserve">Ballet </w:t>
                </w:r>
                <w:proofErr w:type="spellStart"/>
                <w:r w:rsidRPr="008710B5">
                  <w:t>Folklórico</w:t>
                </w:r>
                <w:proofErr w:type="spellEnd"/>
                <w:r w:rsidRPr="008710B5">
                  <w:t xml:space="preserve"> </w:t>
                </w:r>
                <w:proofErr w:type="spellStart"/>
                <w:r w:rsidRPr="008710B5">
                  <w:t>Nacional</w:t>
                </w:r>
                <w:proofErr w:type="spellEnd"/>
                <w:r w:rsidRPr="008710B5">
                  <w:t xml:space="preserve"> de Cuba and the </w:t>
                </w:r>
                <w:proofErr w:type="spellStart"/>
                <w:r w:rsidRPr="008710B5">
                  <w:t>Muñequitos</w:t>
                </w:r>
                <w:proofErr w:type="spellEnd"/>
                <w:r w:rsidRPr="008710B5">
                  <w:t xml:space="preserve"> de Matanzas began performing rumba internationally</w:t>
                </w:r>
                <w:r>
                  <w:t xml:space="preserve"> in support of the government’s efforts to perform its modernity through </w:t>
                </w:r>
                <w:proofErr w:type="spellStart"/>
                <w:r>
                  <w:t>spectacularized</w:t>
                </w:r>
                <w:proofErr w:type="spellEnd"/>
                <w:r>
                  <w:t xml:space="preserve"> presentation of its folk traditions. These performances and renewed public social practice of rumba within Cuba focused exclusively on the folkloric styles of </w:t>
                </w:r>
                <w:proofErr w:type="spellStart"/>
                <w:r>
                  <w:t>yambú</w:t>
                </w:r>
                <w:proofErr w:type="spellEnd"/>
                <w:r>
                  <w:t xml:space="preserve">, </w:t>
                </w:r>
                <w:proofErr w:type="spellStart"/>
                <w:r>
                  <w:t>guaguancó</w:t>
                </w:r>
                <w:proofErr w:type="spellEnd"/>
                <w:r>
                  <w:t xml:space="preserve">, and </w:t>
                </w:r>
                <w:proofErr w:type="spellStart"/>
                <w:r>
                  <w:t>columbia</w:t>
                </w:r>
                <w:proofErr w:type="spellEnd"/>
                <w:r>
                  <w:t xml:space="preserve">, rarely engaging in dialogue with Western ballroom styles of rumba. These national efforts to promote Cuba’s folklore found ready audiences in the new international salsa dance industry in the early 2000s, popularizing </w:t>
                </w:r>
                <w:proofErr w:type="spellStart"/>
                <w:r>
                  <w:t>AfroCuban</w:t>
                </w:r>
                <w:proofErr w:type="spellEnd"/>
                <w:r>
                  <w:t xml:space="preserve"> rumbas with salsa dancers worldwide. In particular, r</w:t>
                </w:r>
                <w:r w:rsidRPr="008710B5">
                  <w:t xml:space="preserve">umba </w:t>
                </w:r>
                <w:proofErr w:type="spellStart"/>
                <w:r w:rsidRPr="008710B5">
                  <w:t>guaguancó</w:t>
                </w:r>
                <w:proofErr w:type="spellEnd"/>
                <w:r w:rsidRPr="008710B5">
                  <w:t xml:space="preserve">, with its playful </w:t>
                </w:r>
                <w:proofErr w:type="spellStart"/>
                <w:r w:rsidRPr="00776711">
                  <w:rPr>
                    <w:i/>
                  </w:rPr>
                  <w:t>vacunao</w:t>
                </w:r>
                <w:proofErr w:type="spellEnd"/>
                <w:r>
                  <w:rPr>
                    <w:i/>
                  </w:rPr>
                  <w:t xml:space="preserve"> </w:t>
                </w:r>
                <w:r w:rsidRPr="00FA3177">
                  <w:t xml:space="preserve">(vaccination), </w:t>
                </w:r>
                <w:r w:rsidRPr="008710B5">
                  <w:t xml:space="preserve">a pelvic thrust in which the male partner symbolically attempts to possess his female partner who deftly thwarts his advances, </w:t>
                </w:r>
                <w:r>
                  <w:t xml:space="preserve">became a </w:t>
                </w:r>
                <w:proofErr w:type="spellStart"/>
                <w:r>
                  <w:t>favorite</w:t>
                </w:r>
                <w:proofErr w:type="spellEnd"/>
                <w:r>
                  <w:t xml:space="preserve"> of the salsa dance industry. Increased visibility of </w:t>
                </w:r>
                <w:proofErr w:type="spellStart"/>
                <w:r>
                  <w:t>AfroCuban</w:t>
                </w:r>
                <w:proofErr w:type="spellEnd"/>
                <w:r>
                  <w:t xml:space="preserve"> rumbas as alternatives to ballroom rumbas illustrates the success of Cuba’s reclamation of folkloric rumba as a countermove to its appropriation by the modern ballroom dance industry. </w:t>
                </w:r>
              </w:p>
              <w:p w14:paraId="2F2FE1C3" w14:textId="77777777" w:rsidR="00BE68EE" w:rsidRDefault="00BE68EE" w:rsidP="00123D8E"/>
              <w:p w14:paraId="60B665C2" w14:textId="77777777" w:rsidR="00BE68EE" w:rsidRDefault="00BE68EE" w:rsidP="00BE68EE">
                <w:pPr>
                  <w:pStyle w:val="Heading1"/>
                  <w:outlineLvl w:val="0"/>
                </w:pPr>
                <w:r>
                  <w:t>Online Resources</w:t>
                </w:r>
              </w:p>
              <w:p w14:paraId="3180DBFF" w14:textId="3BB5FFCC" w:rsidR="00BE68EE" w:rsidRDefault="007857CC" w:rsidP="00BE68EE">
                <w:hyperlink r:id="rId8" w:anchor="/en/exp/rumba/universe" w:history="1">
                  <w:r w:rsidR="00BE68EE" w:rsidRPr="00BE68EE">
                    <w:rPr>
                      <w:rStyle w:val="Hyperlink"/>
                    </w:rPr>
                    <w:t>Explore the Music: Rumba</w:t>
                  </w:r>
                </w:hyperlink>
                <w:r w:rsidR="00BE68EE">
                  <w:t xml:space="preserve"> from PBS’s </w:t>
                </w:r>
                <w:r w:rsidR="00BE68EE" w:rsidRPr="00BE68EE">
                  <w:rPr>
                    <w:i/>
                  </w:rPr>
                  <w:t>Latin Music USA</w:t>
                </w:r>
                <w:r w:rsidR="00BE68EE">
                  <w:t xml:space="preserve"> </w:t>
                </w:r>
              </w:p>
              <w:p w14:paraId="16821A6C" w14:textId="77777777" w:rsidR="00BE68EE" w:rsidRDefault="00BE68EE" w:rsidP="00BE68EE"/>
              <w:p w14:paraId="1FAAC05C" w14:textId="61970B92" w:rsidR="00BE68EE" w:rsidRDefault="007857CC" w:rsidP="00BE68EE">
                <w:pPr>
                  <w:rPr>
                    <w:lang w:val="en-US"/>
                  </w:rPr>
                </w:pPr>
                <w:dir w:val="ltr">
                  <w:hyperlink r:id="rId9" w:history="1">
                    <w:proofErr w:type="spellStart"/>
                    <w:r w:rsidR="00BE68EE" w:rsidRPr="00BE68EE">
                      <w:rPr>
                        <w:rStyle w:val="Hyperlink"/>
                        <w:lang w:val="en-US"/>
                      </w:rPr>
                      <w:t>Veloz</w:t>
                    </w:r>
                    <w:proofErr w:type="spellEnd"/>
                    <w:r w:rsidR="00BE68EE" w:rsidRPr="00BE68EE">
                      <w:rPr>
                        <w:rStyle w:val="Hyperlink"/>
                        <w:lang w:val="en-US"/>
                      </w:rPr>
                      <w:t xml:space="preserve"> &amp; Yolanda Perform Early Dance Trends (1943)</w:t>
                    </w:r>
                  </w:hyperlink>
                  <w:r w:rsidR="00BE68EE">
                    <w:rPr>
                      <w:lang w:val="en-US"/>
                    </w:rPr>
                    <w:t xml:space="preserve"> (YouTube video); the rumba begins at 7:45</w:t>
                  </w:r>
                  <w:r w:rsidR="00BE68EE">
                    <w:rPr>
                      <w:lang w:val="en-US"/>
                    </w:rPr>
                    <w:t>‬</w:t>
                  </w:r>
                  <w:r>
                    <w:t>‬</w:t>
                  </w:r>
                </w:dir>
              </w:p>
              <w:p w14:paraId="345496CF" w14:textId="77777777" w:rsidR="00BE68EE" w:rsidRDefault="00BE68EE" w:rsidP="00BE68EE"/>
              <w:p w14:paraId="2C2A5D44" w14:textId="73872BF6" w:rsidR="00BE68EE" w:rsidRDefault="007857CC" w:rsidP="00BE68EE">
                <w:pPr>
                  <w:rPr>
                    <w:i/>
                  </w:rPr>
                </w:pPr>
                <w:hyperlink r:id="rId10" w:history="1">
                  <w:r w:rsidR="00BE68EE" w:rsidRPr="00BE68EE">
                    <w:rPr>
                      <w:rStyle w:val="Hyperlink"/>
                    </w:rPr>
                    <w:t>Rhumba dance</w:t>
                  </w:r>
                </w:hyperlink>
                <w:r w:rsidR="00BE68EE">
                  <w:t xml:space="preserve"> (YouTube video): Rene Rivera and Estella </w:t>
                </w:r>
                <w:proofErr w:type="spellStart"/>
                <w:r w:rsidR="00BE68EE">
                  <w:t>Ajon</w:t>
                </w:r>
                <w:proofErr w:type="spellEnd"/>
                <w:r w:rsidR="00BE68EE">
                  <w:t xml:space="preserve"> perform a son which is considered a rumba in the US in the 1939 film </w:t>
                </w:r>
                <w:r w:rsidR="00BE68EE" w:rsidRPr="00040D75">
                  <w:rPr>
                    <w:i/>
                  </w:rPr>
                  <w:t>Another Thin Man</w:t>
                </w:r>
              </w:p>
              <w:p w14:paraId="75CB975B" w14:textId="77777777" w:rsidR="00BE68EE" w:rsidRDefault="00BE68EE" w:rsidP="00BE68EE">
                <w:pPr>
                  <w:rPr>
                    <w:i/>
                  </w:rPr>
                </w:pPr>
              </w:p>
              <w:p w14:paraId="1023DC27" w14:textId="4AC16BA8" w:rsidR="00BE68EE" w:rsidRDefault="00BE68EE" w:rsidP="00BE68EE">
                <w:pPr>
                  <w:pStyle w:val="Heading1"/>
                  <w:outlineLvl w:val="0"/>
                </w:pPr>
                <w:r>
                  <w:t>Other Resources</w:t>
                </w:r>
              </w:p>
              <w:p w14:paraId="31A3386A" w14:textId="180403E1" w:rsidR="00BE68EE" w:rsidRDefault="00BE68EE" w:rsidP="00BE68EE">
                <w:r>
                  <w:t xml:space="preserve">For footage of the </w:t>
                </w:r>
                <w:proofErr w:type="spellStart"/>
                <w:r>
                  <w:t>Munequitos</w:t>
                </w:r>
                <w:proofErr w:type="spellEnd"/>
                <w:r>
                  <w:t xml:space="preserve">, see Yvonne Daniel’s film </w:t>
                </w:r>
                <w:r w:rsidRPr="00040D75">
                  <w:rPr>
                    <w:i/>
                  </w:rPr>
                  <w:t>Cuban Rumba</w:t>
                </w:r>
                <w:r>
                  <w:t xml:space="preserve"> from Insight Media.</w:t>
                </w:r>
              </w:p>
              <w:p w14:paraId="506AB06C" w14:textId="77777777" w:rsidR="00BE68EE" w:rsidRPr="008710B5" w:rsidRDefault="00BE68EE" w:rsidP="00123D8E"/>
              <w:p w14:paraId="1660594D" w14:textId="77777777" w:rsidR="003F0D73" w:rsidRDefault="003F0D73" w:rsidP="00C27FAB"/>
            </w:tc>
          </w:sdtContent>
        </w:sdt>
      </w:tr>
      <w:tr w:rsidR="003235A7" w14:paraId="41CFFB62" w14:textId="77777777" w:rsidTr="003235A7">
        <w:tc>
          <w:tcPr>
            <w:tcW w:w="9016" w:type="dxa"/>
          </w:tcPr>
          <w:p w14:paraId="2791493A" w14:textId="77777777" w:rsidR="003235A7" w:rsidRDefault="003235A7" w:rsidP="00123D8E">
            <w:r w:rsidRPr="0015114C">
              <w:lastRenderedPageBreak/>
              <w:t>Further reading</w:t>
            </w:r>
          </w:p>
          <w:sdt>
            <w:sdtPr>
              <w:alias w:val="Further reading"/>
              <w:tag w:val="furtherReading"/>
              <w:id w:val="-1516217107"/>
              <w:placeholder>
                <w:docPart w:val="05B8125565DF7E4792B4E756E9935AB2"/>
              </w:placeholder>
            </w:sdtPr>
            <w:sdtEndPr/>
            <w:sdtContent>
              <w:p w14:paraId="0BB2F025" w14:textId="77777777" w:rsidR="00672BDF" w:rsidRDefault="007857CC" w:rsidP="00672BDF">
                <w:sdt>
                  <w:sdtPr>
                    <w:id w:val="-1370446297"/>
                    <w:citation/>
                  </w:sdtPr>
                  <w:sdtEndPr/>
                  <w:sdtContent>
                    <w:r w:rsidR="00672BDF">
                      <w:fldChar w:fldCharType="begin"/>
                    </w:r>
                    <w:r w:rsidR="00672BDF">
                      <w:rPr>
                        <w:lang w:val="en-US"/>
                      </w:rPr>
                      <w:instrText xml:space="preserve"> CITATION Dan08 \l 1033 </w:instrText>
                    </w:r>
                    <w:r w:rsidR="00672BDF">
                      <w:fldChar w:fldCharType="separate"/>
                    </w:r>
                    <w:r w:rsidR="00672BDF">
                      <w:rPr>
                        <w:noProof/>
                        <w:lang w:val="en-US"/>
                      </w:rPr>
                      <w:t xml:space="preserve"> (Daniel)</w:t>
                    </w:r>
                    <w:r w:rsidR="00672BDF">
                      <w:fldChar w:fldCharType="end"/>
                    </w:r>
                  </w:sdtContent>
                </w:sdt>
              </w:p>
              <w:p w14:paraId="6AB36626" w14:textId="77777777" w:rsidR="00672BDF" w:rsidRDefault="007857CC" w:rsidP="00672BDF">
                <w:sdt>
                  <w:sdtPr>
                    <w:id w:val="-518083470"/>
                    <w:citation/>
                  </w:sdtPr>
                  <w:sdtEndPr/>
                  <w:sdtContent>
                    <w:r w:rsidR="00672BDF">
                      <w:fldChar w:fldCharType="begin"/>
                    </w:r>
                    <w:r w:rsidR="00672BDF">
                      <w:rPr>
                        <w:lang w:val="en-US"/>
                      </w:rPr>
                      <w:instrText xml:space="preserve"> CITATION Dan95 \l 1033 </w:instrText>
                    </w:r>
                    <w:r w:rsidR="00672BDF">
                      <w:fldChar w:fldCharType="separate"/>
                    </w:r>
                    <w:r w:rsidR="00672BDF">
                      <w:rPr>
                        <w:noProof/>
                        <w:lang w:val="en-US"/>
                      </w:rPr>
                      <w:t>(Daniel, Rumba: Dance and Social Change in Contemporary Cuba)</w:t>
                    </w:r>
                    <w:r w:rsidR="00672BDF">
                      <w:fldChar w:fldCharType="end"/>
                    </w:r>
                  </w:sdtContent>
                </w:sdt>
              </w:p>
              <w:p w14:paraId="7F62AE2C" w14:textId="77777777" w:rsidR="00672BDF" w:rsidRDefault="007857CC" w:rsidP="00672BDF">
                <w:sdt>
                  <w:sdtPr>
                    <w:id w:val="1978797822"/>
                    <w:citation/>
                  </w:sdtPr>
                  <w:sdtEndPr/>
                  <w:sdtContent>
                    <w:r w:rsidR="00672BDF">
                      <w:fldChar w:fldCharType="begin"/>
                    </w:r>
                    <w:r w:rsidR="00672BDF">
                      <w:rPr>
                        <w:lang w:val="en-US"/>
                      </w:rPr>
                      <w:instrText xml:space="preserve"> CITATION McM10 \l 1033 </w:instrText>
                    </w:r>
                    <w:r w:rsidR="00672BDF">
                      <w:fldChar w:fldCharType="separate"/>
                    </w:r>
                    <w:r w:rsidR="00672BDF">
                      <w:rPr>
                        <w:noProof/>
                        <w:lang w:val="en-US"/>
                      </w:rPr>
                      <w:t>(McMains)</w:t>
                    </w:r>
                    <w:r w:rsidR="00672BDF">
                      <w:fldChar w:fldCharType="end"/>
                    </w:r>
                  </w:sdtContent>
                </w:sdt>
              </w:p>
              <w:p w14:paraId="07C0BD2F" w14:textId="77777777" w:rsidR="00672BDF" w:rsidRDefault="007857CC" w:rsidP="00672BDF">
                <w:sdt>
                  <w:sdtPr>
                    <w:id w:val="2071693642"/>
                    <w:citation/>
                  </w:sdtPr>
                  <w:sdtEndPr/>
                  <w:sdtContent>
                    <w:r w:rsidR="00672BDF">
                      <w:fldChar w:fldCharType="begin"/>
                    </w:r>
                    <w:r w:rsidR="00672BDF">
                      <w:rPr>
                        <w:lang w:val="en-US"/>
                      </w:rPr>
                      <w:instrText xml:space="preserve"> CITATION McM06 \l 1033 </w:instrText>
                    </w:r>
                    <w:r w:rsidR="00672BDF">
                      <w:fldChar w:fldCharType="separate"/>
                    </w:r>
                    <w:r w:rsidR="00672BDF">
                      <w:rPr>
                        <w:noProof/>
                        <w:lang w:val="en-US"/>
                      </w:rPr>
                      <w:t>(McMains, Glamour Addi</w:t>
                    </w:r>
                    <w:bookmarkStart w:id="0" w:name="_GoBack"/>
                    <w:bookmarkEnd w:id="0"/>
                    <w:r w:rsidR="00672BDF">
                      <w:rPr>
                        <w:noProof/>
                        <w:lang w:val="en-US"/>
                      </w:rPr>
                      <w:t>ction: Inside the American Ballroom Dance Industry)</w:t>
                    </w:r>
                    <w:r w:rsidR="00672BDF">
                      <w:fldChar w:fldCharType="end"/>
                    </w:r>
                  </w:sdtContent>
                </w:sdt>
              </w:p>
              <w:p w14:paraId="08265678" w14:textId="77777777" w:rsidR="003235A7" w:rsidRDefault="007857CC" w:rsidP="00672BDF">
                <w:sdt>
                  <w:sdtPr>
                    <w:id w:val="401407363"/>
                    <w:citation/>
                  </w:sdtPr>
                  <w:sdtEndPr/>
                  <w:sdtContent>
                    <w:r w:rsidR="00672BDF">
                      <w:fldChar w:fldCharType="begin"/>
                    </w:r>
                    <w:r w:rsidR="00672BDF">
                      <w:rPr>
                        <w:lang w:val="en-US"/>
                      </w:rPr>
                      <w:instrText xml:space="preserve"> CITATION Moo97 \l 1033 </w:instrText>
                    </w:r>
                    <w:r w:rsidR="00672BDF">
                      <w:fldChar w:fldCharType="separate"/>
                    </w:r>
                    <w:r w:rsidR="00672BDF">
                      <w:rPr>
                        <w:noProof/>
                        <w:lang w:val="en-US"/>
                      </w:rPr>
                      <w:t>(Moore)</w:t>
                    </w:r>
                    <w:r w:rsidR="00672BDF">
                      <w:fldChar w:fldCharType="end"/>
                    </w:r>
                  </w:sdtContent>
                </w:sdt>
              </w:p>
            </w:sdtContent>
          </w:sdt>
        </w:tc>
      </w:tr>
    </w:tbl>
    <w:p w14:paraId="62EBA48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BAA98" w14:textId="77777777" w:rsidR="007857CC" w:rsidRDefault="007857CC" w:rsidP="007A0D55">
      <w:pPr>
        <w:spacing w:after="0" w:line="240" w:lineRule="auto"/>
      </w:pPr>
      <w:r>
        <w:separator/>
      </w:r>
    </w:p>
  </w:endnote>
  <w:endnote w:type="continuationSeparator" w:id="0">
    <w:p w14:paraId="038202C9" w14:textId="77777777" w:rsidR="007857CC" w:rsidRDefault="007857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9723C" w14:textId="77777777" w:rsidR="007857CC" w:rsidRDefault="007857CC" w:rsidP="007A0D55">
      <w:pPr>
        <w:spacing w:after="0" w:line="240" w:lineRule="auto"/>
      </w:pPr>
      <w:r>
        <w:separator/>
      </w:r>
    </w:p>
  </w:footnote>
  <w:footnote w:type="continuationSeparator" w:id="0">
    <w:p w14:paraId="6B4B13EC" w14:textId="77777777" w:rsidR="007857CC" w:rsidRDefault="007857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30565" w14:textId="77777777" w:rsidR="00672BDF" w:rsidRDefault="00672BD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E22B88D" w14:textId="77777777" w:rsidR="00672BDF" w:rsidRDefault="00672BD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12"/>
    <w:rsid w:val="00032559"/>
    <w:rsid w:val="00052040"/>
    <w:rsid w:val="000B25AE"/>
    <w:rsid w:val="000B55AB"/>
    <w:rsid w:val="000D24DC"/>
    <w:rsid w:val="00101B2E"/>
    <w:rsid w:val="00116FA0"/>
    <w:rsid w:val="00123D8E"/>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BDF"/>
    <w:rsid w:val="006D0412"/>
    <w:rsid w:val="007411B9"/>
    <w:rsid w:val="00780D95"/>
    <w:rsid w:val="00780DC7"/>
    <w:rsid w:val="007857CC"/>
    <w:rsid w:val="007A0D55"/>
    <w:rsid w:val="007B3377"/>
    <w:rsid w:val="007D5C12"/>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E68EE"/>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5FE7"/>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443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5C1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5C12"/>
    <w:rPr>
      <w:rFonts w:ascii="Lucida Grande" w:hAnsi="Lucida Grande" w:cs="Lucida Grande"/>
      <w:sz w:val="18"/>
      <w:szCs w:val="18"/>
    </w:rPr>
  </w:style>
  <w:style w:type="character" w:styleId="Hyperlink">
    <w:name w:val="Hyperlink"/>
    <w:basedOn w:val="DefaultParagraphFont"/>
    <w:uiPriority w:val="99"/>
    <w:unhideWhenUsed/>
    <w:rsid w:val="00BE68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bs.org/wgbh/latinmusicusa/" TargetMode="External"/><Relationship Id="rId9" Type="http://schemas.openxmlformats.org/officeDocument/2006/relationships/hyperlink" Target="http://www.youtube.com/watch?v=23Ctc9cYu34" TargetMode="External"/><Relationship Id="rId10" Type="http://schemas.openxmlformats.org/officeDocument/2006/relationships/hyperlink" Target="http://www.youtube.com/watch?v=C0_ZMpEDFO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004274D74E4142B10CEE63C89F6192"/>
        <w:category>
          <w:name w:val="General"/>
          <w:gallery w:val="placeholder"/>
        </w:category>
        <w:types>
          <w:type w:val="bbPlcHdr"/>
        </w:types>
        <w:behaviors>
          <w:behavior w:val="content"/>
        </w:behaviors>
        <w:guid w:val="{E06D69A5-2E44-5743-ABA7-1F7B8A18093A}"/>
      </w:docPartPr>
      <w:docPartBody>
        <w:p w:rsidR="00D1375A" w:rsidRDefault="00D1375A">
          <w:pPr>
            <w:pStyle w:val="9F004274D74E4142B10CEE63C89F6192"/>
          </w:pPr>
          <w:r w:rsidRPr="00CC586D">
            <w:rPr>
              <w:rStyle w:val="PlaceholderText"/>
              <w:b/>
              <w:color w:val="FFFFFF" w:themeColor="background1"/>
            </w:rPr>
            <w:t>[Salutation]</w:t>
          </w:r>
        </w:p>
      </w:docPartBody>
    </w:docPart>
    <w:docPart>
      <w:docPartPr>
        <w:name w:val="5DA7B500DFDD534CAB23922C4DA7CC05"/>
        <w:category>
          <w:name w:val="General"/>
          <w:gallery w:val="placeholder"/>
        </w:category>
        <w:types>
          <w:type w:val="bbPlcHdr"/>
        </w:types>
        <w:behaviors>
          <w:behavior w:val="content"/>
        </w:behaviors>
        <w:guid w:val="{90F4AAB4-E4E0-E547-B2CA-90702624DC72}"/>
      </w:docPartPr>
      <w:docPartBody>
        <w:p w:rsidR="00D1375A" w:rsidRDefault="00D1375A">
          <w:pPr>
            <w:pStyle w:val="5DA7B500DFDD534CAB23922C4DA7CC05"/>
          </w:pPr>
          <w:r>
            <w:rPr>
              <w:rStyle w:val="PlaceholderText"/>
            </w:rPr>
            <w:t>[First name]</w:t>
          </w:r>
        </w:p>
      </w:docPartBody>
    </w:docPart>
    <w:docPart>
      <w:docPartPr>
        <w:name w:val="13357498BDDA964A9F82BCD26AAF88BC"/>
        <w:category>
          <w:name w:val="General"/>
          <w:gallery w:val="placeholder"/>
        </w:category>
        <w:types>
          <w:type w:val="bbPlcHdr"/>
        </w:types>
        <w:behaviors>
          <w:behavior w:val="content"/>
        </w:behaviors>
        <w:guid w:val="{2E66726A-B6E7-0843-926A-9225B8DFF0D1}"/>
      </w:docPartPr>
      <w:docPartBody>
        <w:p w:rsidR="00D1375A" w:rsidRDefault="00D1375A">
          <w:pPr>
            <w:pStyle w:val="13357498BDDA964A9F82BCD26AAF88BC"/>
          </w:pPr>
          <w:r>
            <w:rPr>
              <w:rStyle w:val="PlaceholderText"/>
            </w:rPr>
            <w:t>[Middle name]</w:t>
          </w:r>
        </w:p>
      </w:docPartBody>
    </w:docPart>
    <w:docPart>
      <w:docPartPr>
        <w:name w:val="249701D86BCD0449BDF922C28990C380"/>
        <w:category>
          <w:name w:val="General"/>
          <w:gallery w:val="placeholder"/>
        </w:category>
        <w:types>
          <w:type w:val="bbPlcHdr"/>
        </w:types>
        <w:behaviors>
          <w:behavior w:val="content"/>
        </w:behaviors>
        <w:guid w:val="{F5981644-646F-294C-B937-EAFBD426AF69}"/>
      </w:docPartPr>
      <w:docPartBody>
        <w:p w:rsidR="00D1375A" w:rsidRDefault="00D1375A">
          <w:pPr>
            <w:pStyle w:val="249701D86BCD0449BDF922C28990C380"/>
          </w:pPr>
          <w:r>
            <w:rPr>
              <w:rStyle w:val="PlaceholderText"/>
            </w:rPr>
            <w:t>[Last name]</w:t>
          </w:r>
        </w:p>
      </w:docPartBody>
    </w:docPart>
    <w:docPart>
      <w:docPartPr>
        <w:name w:val="6DB5752B63925F4085A91553346103BF"/>
        <w:category>
          <w:name w:val="General"/>
          <w:gallery w:val="placeholder"/>
        </w:category>
        <w:types>
          <w:type w:val="bbPlcHdr"/>
        </w:types>
        <w:behaviors>
          <w:behavior w:val="content"/>
        </w:behaviors>
        <w:guid w:val="{44DB3F69-AA7F-D54A-B1B3-12E80ED2561F}"/>
      </w:docPartPr>
      <w:docPartBody>
        <w:p w:rsidR="00D1375A" w:rsidRDefault="00D1375A">
          <w:pPr>
            <w:pStyle w:val="6DB5752B63925F4085A91553346103BF"/>
          </w:pPr>
          <w:r>
            <w:rPr>
              <w:rStyle w:val="PlaceholderText"/>
            </w:rPr>
            <w:t>[Enter your biography]</w:t>
          </w:r>
        </w:p>
      </w:docPartBody>
    </w:docPart>
    <w:docPart>
      <w:docPartPr>
        <w:name w:val="5CDADEE5E3F68446BDB0B98B4845360C"/>
        <w:category>
          <w:name w:val="General"/>
          <w:gallery w:val="placeholder"/>
        </w:category>
        <w:types>
          <w:type w:val="bbPlcHdr"/>
        </w:types>
        <w:behaviors>
          <w:behavior w:val="content"/>
        </w:behaviors>
        <w:guid w:val="{9F57C660-5713-5C46-AC4C-48B7F9AAC6BD}"/>
      </w:docPartPr>
      <w:docPartBody>
        <w:p w:rsidR="00D1375A" w:rsidRDefault="00D1375A">
          <w:pPr>
            <w:pStyle w:val="5CDADEE5E3F68446BDB0B98B4845360C"/>
          </w:pPr>
          <w:r>
            <w:rPr>
              <w:rStyle w:val="PlaceholderText"/>
            </w:rPr>
            <w:t>[Enter the institution with which you are affiliated]</w:t>
          </w:r>
        </w:p>
      </w:docPartBody>
    </w:docPart>
    <w:docPart>
      <w:docPartPr>
        <w:name w:val="BFC79753C6551440A98DA9349AFB006F"/>
        <w:category>
          <w:name w:val="General"/>
          <w:gallery w:val="placeholder"/>
        </w:category>
        <w:types>
          <w:type w:val="bbPlcHdr"/>
        </w:types>
        <w:behaviors>
          <w:behavior w:val="content"/>
        </w:behaviors>
        <w:guid w:val="{A51598EC-348F-054E-B2CA-0F80FE14864D}"/>
      </w:docPartPr>
      <w:docPartBody>
        <w:p w:rsidR="00D1375A" w:rsidRDefault="00D1375A">
          <w:pPr>
            <w:pStyle w:val="BFC79753C6551440A98DA9349AFB006F"/>
          </w:pPr>
          <w:r w:rsidRPr="00EF74F7">
            <w:rPr>
              <w:b/>
              <w:color w:val="808080" w:themeColor="background1" w:themeShade="80"/>
            </w:rPr>
            <w:t>[Enter the headword for your article]</w:t>
          </w:r>
        </w:p>
      </w:docPartBody>
    </w:docPart>
    <w:docPart>
      <w:docPartPr>
        <w:name w:val="1A2EA460C19A014E9ECBEA33554EEE24"/>
        <w:category>
          <w:name w:val="General"/>
          <w:gallery w:val="placeholder"/>
        </w:category>
        <w:types>
          <w:type w:val="bbPlcHdr"/>
        </w:types>
        <w:behaviors>
          <w:behavior w:val="content"/>
        </w:behaviors>
        <w:guid w:val="{FFCB5039-EAF3-C54E-8822-6C8E5E36F99E}"/>
      </w:docPartPr>
      <w:docPartBody>
        <w:p w:rsidR="00D1375A" w:rsidRDefault="00D1375A">
          <w:pPr>
            <w:pStyle w:val="1A2EA460C19A014E9ECBEA33554EEE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792EFC2CF2F94481769C95DA44A382"/>
        <w:category>
          <w:name w:val="General"/>
          <w:gallery w:val="placeholder"/>
        </w:category>
        <w:types>
          <w:type w:val="bbPlcHdr"/>
        </w:types>
        <w:behaviors>
          <w:behavior w:val="content"/>
        </w:behaviors>
        <w:guid w:val="{4066FA81-6E0B-4F4F-9BB1-63E597BB9D5F}"/>
      </w:docPartPr>
      <w:docPartBody>
        <w:p w:rsidR="00D1375A" w:rsidRDefault="00D1375A">
          <w:pPr>
            <w:pStyle w:val="6C792EFC2CF2F94481769C95DA44A3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9BA71384C0144383D1178400AEBF7B"/>
        <w:category>
          <w:name w:val="General"/>
          <w:gallery w:val="placeholder"/>
        </w:category>
        <w:types>
          <w:type w:val="bbPlcHdr"/>
        </w:types>
        <w:behaviors>
          <w:behavior w:val="content"/>
        </w:behaviors>
        <w:guid w:val="{2ED35407-F951-0444-9FB1-ABDCE8AA6E9A}"/>
      </w:docPartPr>
      <w:docPartBody>
        <w:p w:rsidR="00D1375A" w:rsidRDefault="00D1375A">
          <w:pPr>
            <w:pStyle w:val="0C9BA71384C0144383D1178400AEBF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B8125565DF7E4792B4E756E9935AB2"/>
        <w:category>
          <w:name w:val="General"/>
          <w:gallery w:val="placeholder"/>
        </w:category>
        <w:types>
          <w:type w:val="bbPlcHdr"/>
        </w:types>
        <w:behaviors>
          <w:behavior w:val="content"/>
        </w:behaviors>
        <w:guid w:val="{FF7F4A8E-0078-8244-8D10-913BBB9BA025}"/>
      </w:docPartPr>
      <w:docPartBody>
        <w:p w:rsidR="00D1375A" w:rsidRDefault="00D1375A">
          <w:pPr>
            <w:pStyle w:val="05B8125565DF7E4792B4E756E9935A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75A"/>
    <w:rsid w:val="00B10D7C"/>
    <w:rsid w:val="00D137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004274D74E4142B10CEE63C89F6192">
    <w:name w:val="9F004274D74E4142B10CEE63C89F6192"/>
  </w:style>
  <w:style w:type="paragraph" w:customStyle="1" w:styleId="5DA7B500DFDD534CAB23922C4DA7CC05">
    <w:name w:val="5DA7B500DFDD534CAB23922C4DA7CC05"/>
  </w:style>
  <w:style w:type="paragraph" w:customStyle="1" w:styleId="13357498BDDA964A9F82BCD26AAF88BC">
    <w:name w:val="13357498BDDA964A9F82BCD26AAF88BC"/>
  </w:style>
  <w:style w:type="paragraph" w:customStyle="1" w:styleId="249701D86BCD0449BDF922C28990C380">
    <w:name w:val="249701D86BCD0449BDF922C28990C380"/>
  </w:style>
  <w:style w:type="paragraph" w:customStyle="1" w:styleId="6DB5752B63925F4085A91553346103BF">
    <w:name w:val="6DB5752B63925F4085A91553346103BF"/>
  </w:style>
  <w:style w:type="paragraph" w:customStyle="1" w:styleId="5CDADEE5E3F68446BDB0B98B4845360C">
    <w:name w:val="5CDADEE5E3F68446BDB0B98B4845360C"/>
  </w:style>
  <w:style w:type="paragraph" w:customStyle="1" w:styleId="BFC79753C6551440A98DA9349AFB006F">
    <w:name w:val="BFC79753C6551440A98DA9349AFB006F"/>
  </w:style>
  <w:style w:type="paragraph" w:customStyle="1" w:styleId="1A2EA460C19A014E9ECBEA33554EEE24">
    <w:name w:val="1A2EA460C19A014E9ECBEA33554EEE24"/>
  </w:style>
  <w:style w:type="paragraph" w:customStyle="1" w:styleId="6C792EFC2CF2F94481769C95DA44A382">
    <w:name w:val="6C792EFC2CF2F94481769C95DA44A382"/>
  </w:style>
  <w:style w:type="paragraph" w:customStyle="1" w:styleId="0C9BA71384C0144383D1178400AEBF7B">
    <w:name w:val="0C9BA71384C0144383D1178400AEBF7B"/>
  </w:style>
  <w:style w:type="paragraph" w:customStyle="1" w:styleId="05B8125565DF7E4792B4E756E9935AB2">
    <w:name w:val="05B8125565DF7E4792B4E756E9935A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Dan08</b:Tag>
    <b:SourceType>BookSection</b:SourceType>
    <b:Guid>{7F7C3C16-B46B-DB4F-905E-6D6B701F01B8}</b:Guid>
    <b:Title>Rumba Then and Now: Quindembo</b:Title>
    <b:City>Indianapolis</b:City>
    <b:Publisher>University of Illinois Press</b:Publisher>
    <b:Year>2008</b:Year>
    <b:Pages>146–164</b:Pages>
    <b:Author>
      <b:Author>
        <b:NameList>
          <b:Person>
            <b:Last>Daniel</b:Last>
            <b:First>Yvonne</b:First>
          </b:Person>
        </b:NameList>
      </b:Author>
      <b:Editor>
        <b:NameList>
          <b:Person>
            <b:Last>Malnig</b:Last>
            <b:First>Julie</b:First>
          </b:Person>
        </b:NameList>
      </b:Editor>
    </b:Author>
    <b:BookTitle>Ballroom, Boogie, Shimmy Sham, Shake: A Social and Popular Dance Reader</b:BookTitle>
    <b:RefOrder>1</b:RefOrder>
  </b:Source>
  <b:Source>
    <b:Tag>Dan95</b:Tag>
    <b:SourceType>Book</b:SourceType>
    <b:Guid>{403FF607-AEF9-4D49-977B-7152FAFB980B}</b:Guid>
    <b:Title>Rumba: Dance and Social Change in Contemporary Cuba</b:Title>
    <b:City>Bloomington</b:City>
    <b:Publisher>Indiana UP</b:Publisher>
    <b:Year>1995</b:Year>
    <b:Author>
      <b:Author>
        <b:NameList>
          <b:Person>
            <b:Last>Daniel</b:Last>
            <b:First>Yvonne</b:First>
          </b:Person>
        </b:NameList>
      </b:Author>
    </b:Author>
    <b:RefOrder>2</b:RefOrder>
  </b:Source>
  <b:Source>
    <b:Tag>McM10</b:Tag>
    <b:SourceType>BookSection</b:SourceType>
    <b:Guid>{54E8F971-91D1-1946-8D1B-62EFFC5DE721}</b:Guid>
    <b:Title>Rumba Encounters: Transculturation of Cuban Rumba in American and European Ballrooms</b:Title>
    <b:City>Gainesville</b:City>
    <b:Publisher>University of Florida Press</b:Publisher>
    <b:Year>2010</b:Year>
    <b:Pages>37–48</b:Pages>
    <b:Author>
      <b:Author>
        <b:NameList>
          <b:Person>
            <b:Last>McMains</b:Last>
            <b:First>Juliet</b:First>
          </b:Person>
        </b:NameList>
      </b:Author>
      <b:Editor>
        <b:NameList>
          <b:Person>
            <b:Last>Sloat</b:Last>
            <b:First>Susanna</b:First>
          </b:Person>
        </b:NameList>
      </b:Editor>
    </b:Author>
    <b:BookTitle>Making Caribbean Dance: Continuity and Creativity in Island Cultures</b:BookTitle>
    <b:RefOrder>3</b:RefOrder>
  </b:Source>
  <b:Source>
    <b:Tag>McM06</b:Tag>
    <b:SourceType>Book</b:SourceType>
    <b:Guid>{3B3C482F-9E0A-2446-A45C-5871FAB319EB}</b:Guid>
    <b:Title>Glamour Addiction: Inside the American Ballroom Dance Industry</b:Title>
    <b:City>Middletown</b:City>
    <b:StateProvince>CT</b:StateProvince>
    <b:Publisher>Wesleyan UP</b:Publisher>
    <b:Year>2006</b:Year>
    <b:Author>
      <b:Author>
        <b:NameList>
          <b:Person>
            <b:Last>McMains</b:Last>
            <b:First>Juliet</b:First>
          </b:Person>
        </b:NameList>
      </b:Author>
    </b:Author>
    <b:RefOrder>4</b:RefOrder>
  </b:Source>
  <b:Source>
    <b:Tag>Moo97</b:Tag>
    <b:SourceType>Book</b:SourceType>
    <b:Guid>{02C41B98-8419-954F-A64B-B3168A792097}</b:Guid>
    <b:Author>
      <b:Author>
        <b:NameList>
          <b:Person>
            <b:Last>Moore</b:Last>
            <b:First>Robin</b:First>
          </b:Person>
        </b:NameList>
      </b:Author>
    </b:Author>
    <b:Title>Nationalizing Blackness: Afrocubanismo and Artistic Revolution in Havana, 1920–1940</b:Title>
    <b:City>Pittsburgh</b:City>
    <b:Publisher>University of Pittsburgh Press</b:Publisher>
    <b:Year>1997</b:Year>
    <b:RefOrder>5</b:RefOrder>
  </b:Source>
</b:Sources>
</file>

<file path=customXml/itemProps1.xml><?xml version="1.0" encoding="utf-8"?>
<ds:datastoreItem xmlns:ds="http://schemas.openxmlformats.org/officeDocument/2006/customXml" ds:itemID="{CA05C95C-E11B-D945-B69B-1FDD5CC8C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18</TotalTime>
  <Pages>4</Pages>
  <Words>1275</Words>
  <Characters>7274</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4</cp:revision>
  <dcterms:created xsi:type="dcterms:W3CDTF">2016-01-05T17:56:00Z</dcterms:created>
  <dcterms:modified xsi:type="dcterms:W3CDTF">2016-07-25T03:43:00Z</dcterms:modified>
</cp:coreProperties>
</file>