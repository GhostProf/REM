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2F9A7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54C60A8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BF4A573F4C64FA3B9BF8B5A6C4CDC1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24C6B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531E8B6D5A0487491FB9809C2C3FE0A"/>
            </w:placeholder>
            <w:text/>
          </w:sdtPr>
          <w:sdtEndPr/>
          <w:sdtContent>
            <w:tc>
              <w:tcPr>
                <w:tcW w:w="2073" w:type="dxa"/>
              </w:tcPr>
              <w:p w14:paraId="53E8A22A" w14:textId="77777777" w:rsidR="00B574C9" w:rsidRDefault="0044608A" w:rsidP="0044608A">
                <w:r>
                  <w:t>Elizabeth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582712137E6429D90C0E8DAF7FBDD8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EA201D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szCs w:val="24"/>
            </w:rPr>
            <w:alias w:val="Last name"/>
            <w:tag w:val="authorLastName"/>
            <w:id w:val="-1088529830"/>
            <w:placeholder>
              <w:docPart w:val="DB4A882CBCC7439D82786C96C76DAD83"/>
            </w:placeholder>
            <w:text/>
          </w:sdtPr>
          <w:sdtEndPr/>
          <w:sdtContent>
            <w:tc>
              <w:tcPr>
                <w:tcW w:w="2642" w:type="dxa"/>
              </w:tcPr>
              <w:p w14:paraId="482E8EF8" w14:textId="77777777" w:rsidR="00B574C9" w:rsidRDefault="0044608A" w:rsidP="00922950">
                <w:proofErr w:type="spellStart"/>
                <w:r w:rsidRPr="0044608A">
                  <w:rPr>
                    <w:szCs w:val="24"/>
                  </w:rPr>
                  <w:t>Schwall</w:t>
                </w:r>
                <w:proofErr w:type="spellEnd"/>
              </w:p>
            </w:tc>
          </w:sdtContent>
        </w:sdt>
      </w:tr>
      <w:tr w:rsidR="00B574C9" w14:paraId="637126B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64556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F8303D22E34139A7DEAF27200E32D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D17C1C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D4781A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E6076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F24EBAA0A374CB69A73B93B8444EC8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B6CF9D" w14:textId="77777777" w:rsidR="00B574C9" w:rsidRDefault="00B574C9" w:rsidP="00B574C9">
                <w:r w:rsidRPr="00547088"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B46497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449FDB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27D845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266D91E" w14:textId="77777777" w:rsidTr="003F0D73">
        <w:sdt>
          <w:sdtPr>
            <w:alias w:val="Article headword"/>
            <w:tag w:val="articleHeadword"/>
            <w:id w:val="-361440020"/>
            <w:placeholder>
              <w:docPart w:val="35F6A245A0904286B88D966A6779432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596B9E7" w14:textId="77777777" w:rsidR="003F0D73" w:rsidRPr="00FB589A" w:rsidRDefault="0044608A" w:rsidP="0044608A">
                <w:proofErr w:type="spellStart"/>
                <w:r w:rsidRPr="0044608A">
                  <w:t>Waldeen</w:t>
                </w:r>
                <w:proofErr w:type="spellEnd"/>
                <w:r>
                  <w:t xml:space="preserve"> (1913-1993)</w:t>
                </w:r>
              </w:p>
            </w:tc>
          </w:sdtContent>
        </w:sdt>
      </w:tr>
      <w:tr w:rsidR="00464699" w14:paraId="67932A56" w14:textId="77777777" w:rsidTr="000F6530">
        <w:sdt>
          <w:sdtPr>
            <w:alias w:val="Variant headwords"/>
            <w:tag w:val="variantHeadwords"/>
            <w:id w:val="173464402"/>
            <w:placeholder>
              <w:docPart w:val="F2F395E5532444FFBAC9FAD34DDDA27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A413AA" w14:textId="77777777" w:rsidR="00464699" w:rsidRDefault="0044608A" w:rsidP="0044608A">
                <w:proofErr w:type="spellStart"/>
                <w:r w:rsidRPr="004E7F55">
                  <w:t>Falkenstein</w:t>
                </w:r>
                <w:proofErr w:type="spellEnd"/>
                <w:r>
                  <w:t xml:space="preserve">, </w:t>
                </w:r>
                <w:proofErr w:type="spellStart"/>
                <w:r w:rsidRPr="004E7F55">
                  <w:t>Waldeen</w:t>
                </w:r>
                <w:proofErr w:type="spellEnd"/>
                <w:r>
                  <w:t xml:space="preserve"> (1913-1993)</w:t>
                </w:r>
                <w:r w:rsidRPr="004E7F55">
                  <w:t xml:space="preserve"> </w:t>
                </w:r>
              </w:p>
            </w:tc>
          </w:sdtContent>
        </w:sdt>
      </w:tr>
      <w:tr w:rsidR="00E85A05" w14:paraId="1627C1BB" w14:textId="77777777" w:rsidTr="003F0D73">
        <w:sdt>
          <w:sdtPr>
            <w:alias w:val="Abstract"/>
            <w:tag w:val="abstract"/>
            <w:id w:val="-635871867"/>
            <w:placeholder>
              <w:docPart w:val="E99F5AF9F0A54FAABBCA1D624DB25A5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CC0D52" w14:textId="77777777" w:rsidR="00E85A05" w:rsidRPr="0044608A" w:rsidRDefault="0044608A" w:rsidP="0044608A">
                <w:r w:rsidRPr="004E7F55">
                  <w:t xml:space="preserve">For more than half a century,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made important contributions to modern dance in Mexico. Along with Anna </w:t>
                </w:r>
                <w:proofErr w:type="spellStart"/>
                <w:r w:rsidRPr="004E7F55">
                  <w:t>Sokolow</w:t>
                </w:r>
                <w:proofErr w:type="spellEnd"/>
                <w:r w:rsidRPr="004E7F55">
                  <w:t xml:space="preserve">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has been considered one of the ‘founding mothers’ of Mexican modern dance. She worked to adapt foreign modern dance techniques and styles to reflect Mexican sensibilities, culture, society, politics</w:t>
                </w:r>
                <w:r w:rsidR="000F6530">
                  <w:t>,</w:t>
                </w:r>
                <w:r w:rsidRPr="004E7F55">
                  <w:t xml:space="preserve"> and contemporary artistic currents. As a dance theorist,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believed in socially committed art that reflected upon the society which created and consumed it. Putting theory into practice,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studied Mexico’s history and present-day realities, and through a process of collaboration with Mexican-born artists, consolidated a nationalist modern dance aesthetic that resonated with the visual and musical arts of the 1930s and 1940s. In this way,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gave modern dance, until then identified as a North American or European art form, the national credence it had previously lacked. Through her writings, choreography, performance</w:t>
                </w:r>
                <w:r w:rsidR="000F6530">
                  <w:t>,</w:t>
                </w:r>
                <w:r w:rsidRPr="004E7F55">
                  <w:t xml:space="preserve"> and teaching, </w:t>
                </w:r>
                <w:r>
                  <w:t>she</w:t>
                </w:r>
                <w:r w:rsidRPr="004E7F55">
                  <w:t xml:space="preserve"> influenced a whole generation of Mexican dancers and choreographers, including </w:t>
                </w:r>
                <w:proofErr w:type="spellStart"/>
                <w:r w:rsidRPr="004E7F55">
                  <w:t>Guillermina</w:t>
                </w:r>
                <w:proofErr w:type="spellEnd"/>
                <w:r w:rsidRPr="004E7F55">
                  <w:t xml:space="preserve"> Bravo (founder of the Ballet </w:t>
                </w:r>
                <w:proofErr w:type="spellStart"/>
                <w:r w:rsidRPr="004E7F55">
                  <w:t>Nacional</w:t>
                </w:r>
                <w:proofErr w:type="spellEnd"/>
                <w:r w:rsidRPr="004E7F55">
                  <w:t xml:space="preserve"> de México, an important centre for teaching modern and contemporary dance) and </w:t>
                </w:r>
                <w:proofErr w:type="spellStart"/>
                <w:r w:rsidRPr="004E7F55">
                  <w:t>Amalia</w:t>
                </w:r>
                <w:proofErr w:type="spellEnd"/>
                <w:r w:rsidRPr="004E7F55">
                  <w:t xml:space="preserve"> Hernández (founder of the Ballet </w:t>
                </w:r>
                <w:proofErr w:type="spellStart"/>
                <w:r w:rsidRPr="004E7F55">
                  <w:t>Folklórico</w:t>
                </w:r>
                <w:proofErr w:type="spellEnd"/>
                <w:r w:rsidRPr="004E7F55">
                  <w:t xml:space="preserve"> de México, a world-renowned company which interprets and performs Mexico’s most important folk and regional dances).</w:t>
                </w:r>
              </w:p>
            </w:tc>
          </w:sdtContent>
        </w:sdt>
      </w:tr>
      <w:tr w:rsidR="003F0D73" w14:paraId="7C724E13" w14:textId="77777777" w:rsidTr="003F0D73">
        <w:sdt>
          <w:sdtPr>
            <w:rPr>
              <w:b/>
              <w:color w:val="385623" w:themeColor="accent6" w:themeShade="80"/>
            </w:rPr>
            <w:alias w:val="Article text"/>
            <w:tag w:val="articleText"/>
            <w:id w:val="634067588"/>
            <w:placeholder>
              <w:docPart w:val="7072B3A61FB54D68924324FF3325D16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E3FEC97" w14:textId="77777777" w:rsidR="0044608A" w:rsidRDefault="000F6530" w:rsidP="0044608A">
                <w:r w:rsidRPr="000F6530">
                  <w:t>F</w:t>
                </w:r>
                <w:r w:rsidRPr="004E7F55">
                  <w:t xml:space="preserve">or more than half a century,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made important contributions to modern dance in Mexico. Along with Anna </w:t>
                </w:r>
                <w:proofErr w:type="spellStart"/>
                <w:r w:rsidRPr="004E7F55">
                  <w:t>Sokolow</w:t>
                </w:r>
                <w:proofErr w:type="spellEnd"/>
                <w:r w:rsidRPr="004E7F55">
                  <w:t xml:space="preserve">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has been considered one of the ‘founding mothers’ of Mexican modern dance. She worked to adapt foreign modern dance techniques and styles to reflect Mexican sensibilities, culture, society, politics</w:t>
                </w:r>
                <w:r>
                  <w:t>,</w:t>
                </w:r>
                <w:r w:rsidRPr="004E7F55">
                  <w:t xml:space="preserve"> and contemporary artistic currents. As a dance theorist,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believed in socially committed art that reflected upon the society which created and consumed it. Putting theory into practice,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studied Mexico’s history and present-day realities, and through a process of collaboration with Mexican-born artists, consolidated a nationalist modern dance aesthetic that resonated with the visual and musical arts of the 1930s and 1940s. In this way,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gave modern dance, until then identified as a North American or European art form, the national credence it had previously lacked. Through her writings, choreography, performance</w:t>
                </w:r>
                <w:r>
                  <w:t>,</w:t>
                </w:r>
                <w:r w:rsidRPr="004E7F55">
                  <w:t xml:space="preserve"> and teaching, </w:t>
                </w:r>
                <w:r>
                  <w:t>she</w:t>
                </w:r>
                <w:r w:rsidRPr="004E7F55">
                  <w:t xml:space="preserve"> influenced a whole generation of Mexican dancers and choreographers, including </w:t>
                </w:r>
                <w:proofErr w:type="spellStart"/>
                <w:r w:rsidRPr="004E7F55">
                  <w:t>Guillermina</w:t>
                </w:r>
                <w:proofErr w:type="spellEnd"/>
                <w:r w:rsidRPr="004E7F55">
                  <w:t xml:space="preserve"> Bravo (founder of the Ballet </w:t>
                </w:r>
                <w:proofErr w:type="spellStart"/>
                <w:r w:rsidRPr="004E7F55">
                  <w:t>Nacional</w:t>
                </w:r>
                <w:proofErr w:type="spellEnd"/>
                <w:r w:rsidRPr="004E7F55">
                  <w:t xml:space="preserve"> de México, an important centre for teaching modern and contemporary dance) and </w:t>
                </w:r>
                <w:proofErr w:type="spellStart"/>
                <w:r w:rsidRPr="004E7F55">
                  <w:t>Amalia</w:t>
                </w:r>
                <w:proofErr w:type="spellEnd"/>
                <w:r w:rsidRPr="004E7F55">
                  <w:t xml:space="preserve"> Hernández (founder of the Ballet </w:t>
                </w:r>
                <w:proofErr w:type="spellStart"/>
                <w:r w:rsidRPr="004E7F55">
                  <w:t>Folklórico</w:t>
                </w:r>
                <w:proofErr w:type="spellEnd"/>
                <w:r w:rsidRPr="004E7F55">
                  <w:t xml:space="preserve"> de México, a world-renowned company which interprets and performs Mexico’s most important folk and regional dances).</w:t>
                </w:r>
              </w:p>
              <w:p w14:paraId="45642589" w14:textId="77777777" w:rsidR="000F6530" w:rsidRPr="004E7F55" w:rsidRDefault="000F6530" w:rsidP="0044608A"/>
              <w:p w14:paraId="2E00D9F4" w14:textId="77777777" w:rsidR="0044608A" w:rsidRPr="004E7F55" w:rsidRDefault="0044608A" w:rsidP="0044608A">
                <w:pPr>
                  <w:pStyle w:val="Heading1"/>
                  <w:outlineLvl w:val="0"/>
                </w:pPr>
                <w:r w:rsidRPr="004E7F55">
                  <w:t>Training</w:t>
                </w:r>
              </w:p>
              <w:p w14:paraId="71B62FAB" w14:textId="77777777" w:rsidR="0044608A" w:rsidRPr="004E7F55" w:rsidRDefault="0044608A" w:rsidP="0044608A">
                <w:r w:rsidRPr="004E7F55">
                  <w:t xml:space="preserve">Born in Texas,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began to study ballet in Los Angeles with the Russians Theodore </w:t>
                </w:r>
                <w:proofErr w:type="spellStart"/>
                <w:r w:rsidRPr="004E7F55">
                  <w:t>Kosloff</w:t>
                </w:r>
                <w:proofErr w:type="spellEnd"/>
                <w:r w:rsidRPr="004E7F55">
                  <w:t xml:space="preserve"> </w:t>
                </w:r>
                <w:r w:rsidRPr="004E7F55">
                  <w:lastRenderedPageBreak/>
                  <w:t xml:space="preserve">and his wife Maria Alexandra </w:t>
                </w:r>
                <w:proofErr w:type="spellStart"/>
                <w:r w:rsidRPr="004E7F55">
                  <w:t>Baldina</w:t>
                </w:r>
                <w:proofErr w:type="spellEnd"/>
                <w:r w:rsidRPr="004E7F55">
                  <w:t xml:space="preserve">, and the British dancer Vera </w:t>
                </w:r>
                <w:proofErr w:type="spellStart"/>
                <w:r w:rsidRPr="004E7F55">
                  <w:t>Fredowa</w:t>
                </w:r>
                <w:proofErr w:type="spellEnd"/>
                <w:r w:rsidRPr="004E7F55">
                  <w:t xml:space="preserve"> (Winifred Edwards). At thirteen,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debuted as a soloist with the </w:t>
                </w:r>
                <w:proofErr w:type="spellStart"/>
                <w:r w:rsidRPr="004E7F55">
                  <w:t>Kosloff</w:t>
                </w:r>
                <w:proofErr w:type="spellEnd"/>
                <w:r w:rsidRPr="004E7F55">
                  <w:t xml:space="preserve"> Ballet and the Los Angeles Opera Company. Two years later, she gave up ballet for modern dance,</w:t>
                </w:r>
                <w:r>
                  <w:t xml:space="preserve"> studying with Benjamin </w:t>
                </w:r>
                <w:proofErr w:type="spellStart"/>
                <w:r>
                  <w:t>Zemach</w:t>
                </w:r>
                <w:proofErr w:type="spellEnd"/>
                <w:r>
                  <w:t xml:space="preserve"> (</w:t>
                </w:r>
                <w:r w:rsidRPr="004E7F55">
                  <w:t>a Russian-trained choreographer, theatre director</w:t>
                </w:r>
                <w:r w:rsidR="000F6530">
                  <w:t>,</w:t>
                </w:r>
                <w:r w:rsidRPr="004E7F55">
                  <w:t xml:space="preserve"> and teacher</w:t>
                </w:r>
                <w:r>
                  <w:t>)</w:t>
                </w:r>
                <w:r w:rsidRPr="004E7F55">
                  <w:t xml:space="preserve">, and two of Mary </w:t>
                </w:r>
                <w:proofErr w:type="spellStart"/>
                <w:r w:rsidRPr="004E7F55">
                  <w:t>Wigman’s</w:t>
                </w:r>
                <w:proofErr w:type="spellEnd"/>
                <w:r w:rsidRPr="004E7F55">
                  <w:t xml:space="preserve"> students, </w:t>
                </w:r>
                <w:proofErr w:type="spellStart"/>
                <w:r w:rsidRPr="004E7F55">
                  <w:t>Harald</w:t>
                </w:r>
                <w:proofErr w:type="spellEnd"/>
                <w:r w:rsidRPr="004E7F55">
                  <w:t xml:space="preserve"> </w:t>
                </w:r>
                <w:proofErr w:type="spellStart"/>
                <w:r w:rsidRPr="004E7F55">
                  <w:t>Kreutzberg</w:t>
                </w:r>
                <w:proofErr w:type="spellEnd"/>
                <w:r w:rsidRPr="004E7F55">
                  <w:t xml:space="preserve"> and Yvonne </w:t>
                </w:r>
                <w:proofErr w:type="spellStart"/>
                <w:r w:rsidRPr="004E7F55">
                  <w:t>Georgi</w:t>
                </w:r>
                <w:proofErr w:type="spellEnd"/>
                <w:r w:rsidRPr="004E7F55">
                  <w:t xml:space="preserve">. In 1932,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joined </w:t>
                </w:r>
                <w:proofErr w:type="spellStart"/>
                <w:r w:rsidRPr="004E7F55">
                  <w:t>Michio</w:t>
                </w:r>
                <w:proofErr w:type="spellEnd"/>
                <w:r w:rsidRPr="004E7F55">
                  <w:t xml:space="preserve"> Ito’s company for a three-year tour of the United States, Canada, Mexico</w:t>
                </w:r>
                <w:r>
                  <w:t>,</w:t>
                </w:r>
                <w:r w:rsidRPr="004E7F55">
                  <w:t xml:space="preserve"> and Japan. Throughout this period,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studied philosophy and music and wrote poetry. Inspired by Isadora Duncan and the art of Beethoven, El Greco, Leonardo da Vinci</w:t>
                </w:r>
                <w:r w:rsidR="00BD3C8F">
                  <w:t>,</w:t>
                </w:r>
                <w:r w:rsidRPr="004E7F55">
                  <w:t xml:space="preserve"> and William Blake,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was also fascinated by Eastern art and philosophy.</w:t>
                </w:r>
              </w:p>
              <w:p w14:paraId="754F9EA4" w14:textId="77777777" w:rsidR="0044608A" w:rsidRPr="004E7F55" w:rsidRDefault="0044608A" w:rsidP="0044608A"/>
              <w:p w14:paraId="0A85EC99" w14:textId="77777777" w:rsidR="0044608A" w:rsidRPr="004E7F55" w:rsidRDefault="0044608A" w:rsidP="0044608A">
                <w:pPr>
                  <w:pStyle w:val="Heading1"/>
                  <w:outlineLvl w:val="0"/>
                </w:pPr>
                <w:r w:rsidRPr="004E7F55">
                  <w:t>Major Contributions to the Field and to Modernism</w:t>
                </w:r>
              </w:p>
              <w:p w14:paraId="4ED2562A" w14:textId="77777777" w:rsidR="0044608A" w:rsidRPr="004E7F55" w:rsidRDefault="0044608A" w:rsidP="0044608A"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was a foundational figure in the development of Mexican modern dance </w:t>
                </w:r>
                <w:r>
                  <w:t>of</w:t>
                </w:r>
                <w:r w:rsidRPr="004E7F55">
                  <w:t xml:space="preserve"> the 1940s and 1950s. In 1939, the Mexican government commissioned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to form a modern dance company, the Ballet de Belles </w:t>
                </w:r>
                <w:proofErr w:type="spellStart"/>
                <w:r w:rsidRPr="004E7F55">
                  <w:t>Artes</w:t>
                </w:r>
                <w:proofErr w:type="spellEnd"/>
                <w:r w:rsidRPr="004E7F55">
                  <w:t>. During her tenure as the company’s artistic director, she developed a uniquely Mexican modern dance vocabulary that brought modern dance into conversation with other Mexican art forms. Observers hailed her work as bringing life</w:t>
                </w:r>
                <w:r w:rsidR="00544AB7">
                  <w:t xml:space="preserve"> to</w:t>
                </w:r>
                <w:r w:rsidRPr="004E7F55">
                  <w:t xml:space="preserve"> the murals of the visual artists Diego Rivera, David Alfaro Siqueiros</w:t>
                </w:r>
                <w:r w:rsidR="00544AB7">
                  <w:t>,</w:t>
                </w:r>
                <w:r w:rsidRPr="004E7F55">
                  <w:t xml:space="preserve"> and José Clemente Orozco.</w:t>
                </w:r>
              </w:p>
              <w:p w14:paraId="76406604" w14:textId="77777777" w:rsidR="0044608A" w:rsidRPr="004E7F55" w:rsidRDefault="0044608A" w:rsidP="0044608A"/>
              <w:p w14:paraId="1F96A2B6" w14:textId="77777777" w:rsidR="0044608A" w:rsidRPr="004E7F55" w:rsidRDefault="0044608A" w:rsidP="0044608A">
                <w:r w:rsidRPr="004E7F55">
                  <w:rPr>
                    <w:i/>
                  </w:rPr>
                  <w:t xml:space="preserve">La </w:t>
                </w:r>
                <w:proofErr w:type="spellStart"/>
                <w:r w:rsidRPr="004E7F55">
                  <w:rPr>
                    <w:i/>
                  </w:rPr>
                  <w:t>Coronela</w:t>
                </w:r>
                <w:proofErr w:type="spellEnd"/>
                <w:r>
                  <w:t xml:space="preserve"> [</w:t>
                </w:r>
                <w:r w:rsidRPr="004E7F55">
                  <w:rPr>
                    <w:i/>
                  </w:rPr>
                  <w:t>The Colonel</w:t>
                </w:r>
                <w:r>
                  <w:t>]</w:t>
                </w:r>
                <w:r w:rsidRPr="004E7F55">
                  <w:t>, a work she choreographed in 1940</w:t>
                </w:r>
                <w:r>
                  <w:t>,</w:t>
                </w:r>
                <w:r w:rsidRPr="004E7F55">
                  <w:t xml:space="preserve"> was a watershed in Mexican dance history, marking the emergence of modern dance as a national art form.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collaborated with the composers Silvestre </w:t>
                </w:r>
                <w:proofErr w:type="spellStart"/>
                <w:r w:rsidRPr="004E7F55">
                  <w:t>Revueltas</w:t>
                </w:r>
                <w:proofErr w:type="spellEnd"/>
                <w:r w:rsidRPr="004E7F55">
                  <w:t xml:space="preserve"> and Blas Galindo, the costume and scene designer Gabriel </w:t>
                </w:r>
                <w:proofErr w:type="spellStart"/>
                <w:r w:rsidRPr="004E7F55">
                  <w:t>Fernández</w:t>
                </w:r>
                <w:proofErr w:type="spellEnd"/>
                <w:r w:rsidRPr="004E7F55">
                  <w:t xml:space="preserve"> Ledesma and the director Seki Sano. The four-episode ballet, in which she played a revolutionary heroine, depicted how the Mexican Revolution (1910-17) redeemed the nation from a corrupt and oppressive past.</w:t>
                </w:r>
              </w:p>
              <w:p w14:paraId="70ECF250" w14:textId="77777777" w:rsidR="0044608A" w:rsidRPr="004E7F55" w:rsidRDefault="0044608A" w:rsidP="0044608A"/>
              <w:p w14:paraId="4D18CADE" w14:textId="50CB7BF6" w:rsidR="0044608A" w:rsidRPr="004E7F55" w:rsidRDefault="0044608A" w:rsidP="0044608A">
                <w:proofErr w:type="spellStart"/>
                <w:r w:rsidRPr="004E7F55">
                  <w:t>Waldeen’s</w:t>
                </w:r>
                <w:proofErr w:type="spellEnd"/>
                <w:r w:rsidRPr="004E7F55">
                  <w:t xml:space="preserve"> theoretical ideas (published in a 1951 essay and elaborated in a 1982 monograph) informed her choreography. She reje</w:t>
                </w:r>
                <w:r>
                  <w:t>cted the notion of ‘pure dance’</w:t>
                </w:r>
                <w:r w:rsidRPr="004E7F55">
                  <w:t xml:space="preserve"> because it was based on the artist’s separation from society. She believed that dance artists must take full part in society </w:t>
                </w:r>
                <w:r>
                  <w:t>and create works which reflect</w:t>
                </w:r>
                <w:r w:rsidRPr="004E7F55">
                  <w:t xml:space="preserve"> broad social concerns </w:t>
                </w:r>
                <w:r>
                  <w:t xml:space="preserve">and further </w:t>
                </w:r>
                <w:r w:rsidRPr="004E7F55">
                  <w:t xml:space="preserve">progressive social transformations. To create a ‘Mexican’ choreography,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studied the country’s Amerindian past and mestizo present. (‘Mestizo’ refers to people of Spanish and indigenous descent. The post-revolutionary nationalist discourse championed the idea that all Mexicans were ‘mestizo</w:t>
                </w:r>
                <w:bookmarkStart w:id="0" w:name="_GoBack"/>
                <w:r w:rsidR="00547088">
                  <w:t>’,</w:t>
                </w:r>
                <w:bookmarkEnd w:id="0"/>
                <w:r w:rsidRPr="004E7F55">
                  <w:t>) Thematically</w:t>
                </w:r>
                <w:r>
                  <w:t>,</w:t>
                </w:r>
                <w:r w:rsidRPr="004E7F55">
                  <w:t xml:space="preserve"> her work dealt with issues of gender, class</w:t>
                </w:r>
                <w:r>
                  <w:t>,</w:t>
                </w:r>
                <w:r w:rsidRPr="004E7F55">
                  <w:t xml:space="preserve"> and social justice. Over the years,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shared her ideas about the importance of socially aware and nationalist art</w:t>
                </w:r>
                <w:r w:rsidR="00BD3C8F">
                  <w:t xml:space="preserve"> with</w:t>
                </w:r>
                <w:r w:rsidR="00BD3C8F" w:rsidRPr="004E7F55">
                  <w:t xml:space="preserve"> her students</w:t>
                </w:r>
                <w:r w:rsidR="00BD3C8F">
                  <w:t>;</w:t>
                </w:r>
                <w:r w:rsidR="00BD3C8F" w:rsidRPr="004E7F55">
                  <w:t xml:space="preserve"> </w:t>
                </w:r>
                <w:r w:rsidR="00BD3C8F">
                  <w:t>these ideas</w:t>
                </w:r>
                <w:r w:rsidR="00BD3C8F" w:rsidRPr="004E7F55">
                  <w:t xml:space="preserve"> became key tenets of Mexican modern dance</w:t>
                </w:r>
                <w:r w:rsidRPr="004E7F55">
                  <w:t>.</w:t>
                </w:r>
              </w:p>
              <w:p w14:paraId="4B2B7E64" w14:textId="77777777" w:rsidR="0044608A" w:rsidRPr="004E7F55" w:rsidRDefault="0044608A" w:rsidP="0044608A"/>
              <w:p w14:paraId="5E9C90B4" w14:textId="77777777" w:rsidR="0044608A" w:rsidRPr="004E7F55" w:rsidRDefault="0044608A" w:rsidP="0044608A">
                <w:r w:rsidRPr="004E7F55">
                  <w:t xml:space="preserve">In the early 1960s, at the invitation of Fidel Castro’s government, </w:t>
                </w:r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moved to Cuba to teach and choreograph. In the late 1960s</w:t>
                </w:r>
                <w:r>
                  <w:t>,</w:t>
                </w:r>
                <w:r w:rsidRPr="004E7F55">
                  <w:t xml:space="preserve"> she returned to Mexico City</w:t>
                </w:r>
                <w:r>
                  <w:t>,</w:t>
                </w:r>
                <w:r w:rsidRPr="004E7F55">
                  <w:t xml:space="preserve"> and for the next two decades taught, choreographed</w:t>
                </w:r>
                <w:r>
                  <w:t>,</w:t>
                </w:r>
                <w:r w:rsidRPr="004E7F55">
                  <w:t xml:space="preserve"> and organised dance conferences until ill health compelled her to retire in Cuernavaca, Mexico.</w:t>
                </w:r>
              </w:p>
              <w:p w14:paraId="37682315" w14:textId="77777777" w:rsidR="0044608A" w:rsidRPr="004E7F55" w:rsidRDefault="0044608A" w:rsidP="0044608A"/>
              <w:p w14:paraId="3116A05E" w14:textId="77777777" w:rsidR="0044608A" w:rsidRPr="004E7F55" w:rsidRDefault="0044608A" w:rsidP="0044608A">
                <w:pPr>
                  <w:pStyle w:val="Heading1"/>
                  <w:outlineLvl w:val="0"/>
                </w:pPr>
                <w:r w:rsidRPr="004E7F55">
                  <w:t>Legacy</w:t>
                </w:r>
              </w:p>
              <w:p w14:paraId="4C12F16B" w14:textId="77777777" w:rsidR="0044608A" w:rsidRPr="004E7F55" w:rsidRDefault="0044608A" w:rsidP="0044608A">
                <w:proofErr w:type="spellStart"/>
                <w:r w:rsidRPr="004E7F55">
                  <w:t>Waldeen</w:t>
                </w:r>
                <w:proofErr w:type="spellEnd"/>
                <w:r w:rsidRPr="004E7F55">
                  <w:t xml:space="preserve"> adapted the techniques of modern dance to a Mexican context, taking into account the country’s history and ideologies of post-revolutionary artistic nationalism. She encouraged cross-border artistic exchanges throughout the Americas, travelling with dancers to Central America, the United States and the Caribbean. Her ideas about socially committed and nationalist art influenced a generation of Mexican dancers and continue to reverberate in Mexican modern dance today.</w:t>
                </w:r>
              </w:p>
              <w:p w14:paraId="0DC4635A" w14:textId="77777777" w:rsidR="0044608A" w:rsidRPr="004E7F55" w:rsidRDefault="0044608A" w:rsidP="0044608A"/>
              <w:p w14:paraId="42242021" w14:textId="77777777" w:rsidR="0044608A" w:rsidRPr="004E7F55" w:rsidRDefault="0044608A" w:rsidP="0044608A">
                <w:pPr>
                  <w:pStyle w:val="Heading1"/>
                  <w:outlineLvl w:val="0"/>
                </w:pPr>
                <w:r w:rsidRPr="004E7F55">
                  <w:lastRenderedPageBreak/>
                  <w:t>List of Works</w:t>
                </w:r>
                <w:r w:rsidR="00BD3C8F">
                  <w:t>:</w:t>
                </w:r>
                <w:r w:rsidRPr="004E7F55">
                  <w:t xml:space="preserve"> </w:t>
                </w:r>
              </w:p>
              <w:p w14:paraId="7EF160CF" w14:textId="77777777" w:rsidR="0044608A" w:rsidRPr="004E7F55" w:rsidRDefault="0044608A" w:rsidP="0044608A">
                <w:r w:rsidRPr="004E7F55">
                  <w:rPr>
                    <w:i/>
                  </w:rPr>
                  <w:t>Seventh Century Sequence</w:t>
                </w:r>
                <w:r w:rsidRPr="004E7F55">
                  <w:t xml:space="preserve"> (1938)</w:t>
                </w:r>
              </w:p>
              <w:p w14:paraId="0D1BE8B4" w14:textId="77777777" w:rsidR="0044608A" w:rsidRPr="004E7F55" w:rsidRDefault="0044608A" w:rsidP="0044608A">
                <w:r w:rsidRPr="004E7F55">
                  <w:rPr>
                    <w:i/>
                  </w:rPr>
                  <w:t>Credo</w:t>
                </w:r>
                <w:r w:rsidRPr="004E7F55">
                  <w:t xml:space="preserve"> (1938)</w:t>
                </w:r>
              </w:p>
              <w:p w14:paraId="02BAEC7A" w14:textId="77777777" w:rsidR="0044608A" w:rsidRPr="004E7F55" w:rsidRDefault="0044608A" w:rsidP="0044608A">
                <w:r w:rsidRPr="004E7F55">
                  <w:rPr>
                    <w:i/>
                  </w:rPr>
                  <w:t>Salutation</w:t>
                </w:r>
                <w:r w:rsidRPr="004E7F55">
                  <w:t xml:space="preserve"> (1938)</w:t>
                </w:r>
              </w:p>
              <w:p w14:paraId="580EC8CE" w14:textId="77777777" w:rsidR="0044608A" w:rsidRPr="004E7F55" w:rsidRDefault="0044608A" w:rsidP="0044608A">
                <w:r w:rsidRPr="004E7F55">
                  <w:rPr>
                    <w:i/>
                  </w:rPr>
                  <w:t>Restatement of Romance</w:t>
                </w:r>
                <w:r w:rsidRPr="004E7F55">
                  <w:t xml:space="preserve"> (1938)</w:t>
                </w:r>
              </w:p>
              <w:p w14:paraId="4A3A616D" w14:textId="77777777" w:rsidR="0044608A" w:rsidRPr="004E7F55" w:rsidRDefault="0044608A" w:rsidP="0044608A">
                <w:r w:rsidRPr="004E7F55">
                  <w:rPr>
                    <w:i/>
                  </w:rPr>
                  <w:t>Juba</w:t>
                </w:r>
                <w:r w:rsidRPr="004E7F55">
                  <w:t xml:space="preserve"> (1938)</w:t>
                </w:r>
              </w:p>
              <w:p w14:paraId="3CB8743B" w14:textId="77777777" w:rsidR="0044608A" w:rsidRPr="004E7F55" w:rsidRDefault="0044608A" w:rsidP="0044608A">
                <w:r w:rsidRPr="004E7F55">
                  <w:rPr>
                    <w:i/>
                  </w:rPr>
                  <w:t>Prelude</w:t>
                </w:r>
                <w:r w:rsidRPr="004E7F55">
                  <w:t xml:space="preserve"> (1938)</w:t>
                </w:r>
              </w:p>
              <w:p w14:paraId="0B4FC8EA" w14:textId="77777777" w:rsidR="0044608A" w:rsidRPr="004E7F55" w:rsidRDefault="0044608A" w:rsidP="0044608A">
                <w:r w:rsidRPr="004E7F55">
                  <w:rPr>
                    <w:i/>
                  </w:rPr>
                  <w:t>Dance for Regeneration</w:t>
                </w:r>
                <w:r w:rsidRPr="004E7F55">
                  <w:t xml:space="preserve"> (1938)</w:t>
                </w:r>
              </w:p>
              <w:p w14:paraId="0EDB6572" w14:textId="77777777" w:rsidR="0044608A" w:rsidRPr="004E7F55" w:rsidRDefault="0044608A" w:rsidP="0044608A">
                <w:r w:rsidRPr="004E7F55">
                  <w:rPr>
                    <w:i/>
                  </w:rPr>
                  <w:t>Three Negro Spirituals</w:t>
                </w:r>
                <w:r w:rsidRPr="004E7F55">
                  <w:t xml:space="preserve"> (1938)</w:t>
                </w:r>
              </w:p>
              <w:p w14:paraId="11CF6EE1" w14:textId="77777777" w:rsidR="0044608A" w:rsidRPr="004E7F55" w:rsidRDefault="0044608A" w:rsidP="0044608A">
                <w:r w:rsidRPr="004E7F55">
                  <w:rPr>
                    <w:i/>
                  </w:rPr>
                  <w:t>Epigrams: Fragments of Old Spain</w:t>
                </w:r>
                <w:r w:rsidRPr="004E7F55">
                  <w:t xml:space="preserve"> (1938)</w:t>
                </w:r>
              </w:p>
              <w:p w14:paraId="5DDD6482" w14:textId="77777777" w:rsidR="0044608A" w:rsidRPr="004E7F55" w:rsidRDefault="0044608A" w:rsidP="0044608A">
                <w:r w:rsidRPr="004E7F55">
                  <w:rPr>
                    <w:i/>
                  </w:rPr>
                  <w:t xml:space="preserve">Las </w:t>
                </w:r>
                <w:proofErr w:type="spellStart"/>
                <w:r w:rsidRPr="004E7F55">
                  <w:rPr>
                    <w:i/>
                  </w:rPr>
                  <w:t>danzas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clásicas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Classical Dances</w:t>
                </w:r>
                <w:r w:rsidR="00BD3C8F" w:rsidRPr="00BD3C8F">
                  <w:t>]</w:t>
                </w:r>
                <w:r>
                  <w:rPr>
                    <w:i/>
                  </w:rPr>
                  <w:t xml:space="preserve"> </w:t>
                </w:r>
                <w:r w:rsidR="00544AB7">
                  <w:t>(</w:t>
                </w:r>
                <w:r w:rsidRPr="00A04540">
                  <w:t>1940</w:t>
                </w:r>
                <w:r w:rsidRPr="004E7F55">
                  <w:t>)</w:t>
                </w:r>
              </w:p>
              <w:p w14:paraId="1165C6F7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Procesional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Processional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1940)</w:t>
                </w:r>
              </w:p>
              <w:p w14:paraId="088EAF40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Danzas</w:t>
                </w:r>
                <w:proofErr w:type="spellEnd"/>
                <w:r w:rsidRPr="004E7F55">
                  <w:rPr>
                    <w:i/>
                  </w:rPr>
                  <w:t xml:space="preserve"> de </w:t>
                </w:r>
                <w:proofErr w:type="spellStart"/>
                <w:r w:rsidRPr="004E7F55">
                  <w:rPr>
                    <w:i/>
                  </w:rPr>
                  <w:t>las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fuerzas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nuevas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Dances of the New Forces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1940)</w:t>
                </w:r>
              </w:p>
              <w:p w14:paraId="64E5E298" w14:textId="77777777" w:rsidR="0044608A" w:rsidRPr="004E7F55" w:rsidRDefault="0044608A" w:rsidP="0044608A">
                <w:r w:rsidRPr="004E7F55">
                  <w:rPr>
                    <w:i/>
                  </w:rPr>
                  <w:t xml:space="preserve">La </w:t>
                </w:r>
                <w:proofErr w:type="spellStart"/>
                <w:r w:rsidRPr="004E7F55">
                  <w:rPr>
                    <w:i/>
                  </w:rPr>
                  <w:t>Coronela</w:t>
                </w:r>
                <w:proofErr w:type="spellEnd"/>
                <w:r w:rsidRPr="004E7F55">
                  <w:t xml:space="preserve"> (1940)</w:t>
                </w:r>
              </w:p>
              <w:p w14:paraId="6232D1D6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Siembra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Sowing Time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52A8D8CE" w14:textId="77777777" w:rsidR="0044608A" w:rsidRPr="004E7F55" w:rsidRDefault="0044608A" w:rsidP="0044608A">
                <w:r w:rsidRPr="004E7F55">
                  <w:rPr>
                    <w:i/>
                  </w:rPr>
                  <w:t xml:space="preserve">Elena la </w:t>
                </w:r>
                <w:proofErr w:type="spellStart"/>
                <w:r w:rsidRPr="004E7F55">
                  <w:rPr>
                    <w:i/>
                  </w:rPr>
                  <w:t>traicionera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Elena the Traitor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32923D6A" w14:textId="77777777" w:rsidR="0044608A" w:rsidRPr="004E7F55" w:rsidRDefault="0044608A" w:rsidP="0044608A">
                <w:r w:rsidRPr="004E7F55">
                  <w:rPr>
                    <w:i/>
                  </w:rPr>
                  <w:t xml:space="preserve">Suite de </w:t>
                </w:r>
                <w:proofErr w:type="spellStart"/>
                <w:r w:rsidRPr="004E7F55">
                  <w:rPr>
                    <w:i/>
                  </w:rPr>
                  <w:t>danzas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Suite of Dances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2F4AD889" w14:textId="77777777" w:rsidR="0044608A" w:rsidRPr="004E7F55" w:rsidRDefault="0044608A" w:rsidP="0044608A">
                <w:r w:rsidRPr="004E7F55">
                  <w:rPr>
                    <w:i/>
                  </w:rPr>
                  <w:t xml:space="preserve">Cinco </w:t>
                </w:r>
                <w:proofErr w:type="spellStart"/>
                <w:r w:rsidRPr="004E7F55">
                  <w:rPr>
                    <w:i/>
                  </w:rPr>
                  <w:t>danzas</w:t>
                </w:r>
                <w:proofErr w:type="spellEnd"/>
                <w:r w:rsidRPr="004E7F55">
                  <w:rPr>
                    <w:i/>
                  </w:rPr>
                  <w:t xml:space="preserve"> en </w:t>
                </w:r>
                <w:proofErr w:type="spellStart"/>
                <w:r w:rsidRPr="004E7F55">
                  <w:rPr>
                    <w:i/>
                  </w:rPr>
                  <w:t>ritmo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búlgaro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Five Dances in Bulgarian Rhythm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6561CF1E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Allegreto</w:t>
                </w:r>
                <w:proofErr w:type="spellEnd"/>
                <w:r w:rsidRPr="004E7F55">
                  <w:rPr>
                    <w:i/>
                  </w:rPr>
                  <w:t xml:space="preserve"> de la 5a. </w:t>
                </w:r>
                <w:proofErr w:type="spellStart"/>
                <w:r w:rsidRPr="004E7F55">
                  <w:rPr>
                    <w:i/>
                  </w:rPr>
                  <w:t>Sinfonía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Allegretto of the Fifth Symphony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74539972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Valses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Waltzes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4632ABAA" w14:textId="77777777" w:rsidR="0044608A" w:rsidRPr="004E7F55" w:rsidRDefault="0044608A" w:rsidP="0044608A">
                <w:r w:rsidRPr="004E7F55">
                  <w:rPr>
                    <w:i/>
                  </w:rPr>
                  <w:t xml:space="preserve">Sonatas </w:t>
                </w:r>
                <w:proofErr w:type="spellStart"/>
                <w:r w:rsidRPr="004E7F55">
                  <w:rPr>
                    <w:i/>
                  </w:rPr>
                  <w:t>españolas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Spanish Sonatas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20F07F56" w14:textId="77777777" w:rsidR="0044608A" w:rsidRPr="004E7F55" w:rsidRDefault="0044608A" w:rsidP="0044608A">
                <w:r w:rsidRPr="004E7F55">
                  <w:rPr>
                    <w:i/>
                  </w:rPr>
                  <w:t xml:space="preserve">En la </w:t>
                </w:r>
                <w:proofErr w:type="spellStart"/>
                <w:r w:rsidRPr="004E7F55">
                  <w:rPr>
                    <w:i/>
                  </w:rPr>
                  <w:t>boda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At the Wedding</w:t>
                </w:r>
                <w:r w:rsidR="00BD3C8F">
                  <w:t>]</w:t>
                </w:r>
                <w:r>
                  <w:t xml:space="preserve"> </w:t>
                </w:r>
                <w:r w:rsidR="00BD3C8F">
                  <w:t>(</w:t>
                </w:r>
                <w:r w:rsidRPr="004E7F55">
                  <w:t>1945)</w:t>
                </w:r>
              </w:p>
              <w:p w14:paraId="4551D345" w14:textId="77777777" w:rsidR="0044608A" w:rsidRPr="004E7F55" w:rsidRDefault="0044608A" w:rsidP="0044608A">
                <w:r w:rsidRPr="004E7F55">
                  <w:rPr>
                    <w:i/>
                  </w:rPr>
                  <w:t xml:space="preserve">La </w:t>
                </w:r>
                <w:proofErr w:type="spellStart"/>
                <w:r w:rsidRPr="004E7F55">
                  <w:rPr>
                    <w:i/>
                  </w:rPr>
                  <w:t>Doncella</w:t>
                </w:r>
                <w:proofErr w:type="spellEnd"/>
                <w:r w:rsidRPr="004E7F55">
                  <w:rPr>
                    <w:i/>
                  </w:rPr>
                  <w:t xml:space="preserve"> del </w:t>
                </w:r>
                <w:proofErr w:type="spellStart"/>
                <w:r w:rsidRPr="004E7F55">
                  <w:rPr>
                    <w:i/>
                  </w:rPr>
                  <w:t>Trigo</w:t>
                </w:r>
                <w:proofErr w:type="spellEnd"/>
                <w:r w:rsidRPr="004E7F55">
                  <w:t xml:space="preserve"> </w:t>
                </w:r>
                <w:r w:rsidR="00BD3C8F">
                  <w:t>[</w:t>
                </w:r>
                <w:r>
                  <w:rPr>
                    <w:i/>
                  </w:rPr>
                  <w:t>Maiden of the Wheat</w:t>
                </w:r>
                <w:r w:rsidR="00BD3C8F">
                  <w:t>]</w:t>
                </w:r>
                <w:r>
                  <w:t xml:space="preserve"> </w:t>
                </w:r>
                <w:r w:rsidRPr="004E7F55">
                  <w:t>1945)</w:t>
                </w:r>
              </w:p>
              <w:p w14:paraId="6F22CD6A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Tres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preludios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Three Preludes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1945)</w:t>
                </w:r>
              </w:p>
              <w:p w14:paraId="252F4310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Sinfonía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concertante</w:t>
                </w:r>
                <w:proofErr w:type="spellEnd"/>
                <w:r w:rsidRPr="004E7F55">
                  <w:rPr>
                    <w:i/>
                  </w:rPr>
                  <w:t xml:space="preserve"> para </w:t>
                </w:r>
                <w:proofErr w:type="spellStart"/>
                <w:r w:rsidRPr="004E7F55">
                  <w:rPr>
                    <w:i/>
                  </w:rPr>
                  <w:t>violín</w:t>
                </w:r>
                <w:proofErr w:type="spellEnd"/>
                <w:r w:rsidRPr="004E7F55">
                  <w:rPr>
                    <w:i/>
                  </w:rPr>
                  <w:t xml:space="preserve"> y viola</w:t>
                </w:r>
                <w:r w:rsidRPr="004E7F55">
                  <w:t xml:space="preserve"> </w:t>
                </w:r>
                <w:r w:rsidR="00544AB7">
                  <w:t>[</w:t>
                </w:r>
                <w:proofErr w:type="spellStart"/>
                <w:r>
                  <w:rPr>
                    <w:i/>
                  </w:rPr>
                  <w:t>Symphonie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Concertante</w:t>
                </w:r>
                <w:proofErr w:type="spellEnd"/>
                <w:r>
                  <w:rPr>
                    <w:i/>
                  </w:rPr>
                  <w:t xml:space="preserve"> for Violin and Viola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 xml:space="preserve">1945) </w:t>
                </w:r>
              </w:p>
              <w:p w14:paraId="212C717D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Homenaje</w:t>
                </w:r>
                <w:proofErr w:type="spellEnd"/>
                <w:r w:rsidRPr="004E7F55">
                  <w:rPr>
                    <w:i/>
                  </w:rPr>
                  <w:t xml:space="preserve"> a </w:t>
                </w:r>
                <w:proofErr w:type="spellStart"/>
                <w:r w:rsidRPr="004E7F55">
                  <w:rPr>
                    <w:i/>
                  </w:rPr>
                  <w:t>García</w:t>
                </w:r>
                <w:proofErr w:type="spellEnd"/>
                <w:r w:rsidRPr="004E7F55">
                  <w:rPr>
                    <w:i/>
                  </w:rPr>
                  <w:t xml:space="preserve"> Lorca</w:t>
                </w:r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 xml:space="preserve">Homage to </w:t>
                </w:r>
                <w:proofErr w:type="spellStart"/>
                <w:r>
                  <w:rPr>
                    <w:i/>
                  </w:rPr>
                  <w:t>García</w:t>
                </w:r>
                <w:proofErr w:type="spellEnd"/>
                <w:r>
                  <w:rPr>
                    <w:i/>
                  </w:rPr>
                  <w:t xml:space="preserve"> Lorca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1949)</w:t>
                </w:r>
              </w:p>
              <w:p w14:paraId="410A967C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Preludio</w:t>
                </w:r>
                <w:proofErr w:type="spellEnd"/>
                <w:r w:rsidRPr="004E7F55">
                  <w:rPr>
                    <w:i/>
                  </w:rPr>
                  <w:t xml:space="preserve"> y </w:t>
                </w:r>
                <w:proofErr w:type="spellStart"/>
                <w:r w:rsidRPr="004E7F55">
                  <w:rPr>
                    <w:i/>
                  </w:rPr>
                  <w:t>Fuga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Prelude and Flight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1950)</w:t>
                </w:r>
              </w:p>
              <w:p w14:paraId="4E3BF73A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Tres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ventanas</w:t>
                </w:r>
                <w:proofErr w:type="spellEnd"/>
                <w:r w:rsidRPr="004E7F55">
                  <w:rPr>
                    <w:i/>
                  </w:rPr>
                  <w:t xml:space="preserve"> a la </w:t>
                </w:r>
                <w:proofErr w:type="spellStart"/>
                <w:r w:rsidRPr="004E7F55">
                  <w:rPr>
                    <w:i/>
                  </w:rPr>
                  <w:t>vida</w:t>
                </w:r>
                <w:proofErr w:type="spellEnd"/>
                <w:r w:rsidRPr="004E7F55">
                  <w:rPr>
                    <w:i/>
                  </w:rPr>
                  <w:t xml:space="preserve"> patria</w:t>
                </w:r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Three Windows to the Life of One’s Country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1952)</w:t>
                </w:r>
              </w:p>
              <w:p w14:paraId="6D88404A" w14:textId="77777777" w:rsidR="0044608A" w:rsidRPr="004E7F55" w:rsidRDefault="0044608A" w:rsidP="0044608A">
                <w:r w:rsidRPr="004E7F55">
                  <w:rPr>
                    <w:i/>
                  </w:rPr>
                  <w:t>Coro de primavera</w:t>
                </w:r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Spring Chorus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1954)</w:t>
                </w:r>
              </w:p>
              <w:p w14:paraId="1F173705" w14:textId="77777777" w:rsidR="0044608A" w:rsidRPr="004E7F55" w:rsidRDefault="0044608A" w:rsidP="0044608A">
                <w:r w:rsidRPr="004E7F55">
                  <w:rPr>
                    <w:i/>
                  </w:rPr>
                  <w:t xml:space="preserve">Horas de </w:t>
                </w:r>
                <w:proofErr w:type="spellStart"/>
                <w:r w:rsidRPr="004E7F55">
                  <w:rPr>
                    <w:i/>
                  </w:rPr>
                  <w:t>junio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June Hours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1959)</w:t>
                </w:r>
              </w:p>
              <w:p w14:paraId="58A67017" w14:textId="77777777" w:rsidR="0044608A" w:rsidRPr="004E7F55" w:rsidRDefault="0044608A" w:rsidP="0044608A">
                <w:r w:rsidRPr="004E7F55">
                  <w:rPr>
                    <w:i/>
                  </w:rPr>
                  <w:t xml:space="preserve">La </w:t>
                </w:r>
                <w:proofErr w:type="spellStart"/>
                <w:r w:rsidRPr="004E7F55">
                  <w:rPr>
                    <w:i/>
                  </w:rPr>
                  <w:t>rama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dorada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The Golden Bough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1959)</w:t>
                </w:r>
              </w:p>
              <w:p w14:paraId="042701D1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Sombras</w:t>
                </w:r>
                <w:proofErr w:type="spellEnd"/>
                <w:r w:rsidRPr="004E7F55">
                  <w:rPr>
                    <w:i/>
                  </w:rPr>
                  <w:t xml:space="preserve"> de la ciudad</w:t>
                </w:r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Shadows of the City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1959)</w:t>
                </w:r>
              </w:p>
              <w:p w14:paraId="677D7222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Concierto</w:t>
                </w:r>
                <w:proofErr w:type="spellEnd"/>
                <w:r w:rsidRPr="004E7F55">
                  <w:rPr>
                    <w:i/>
                  </w:rPr>
                  <w:t xml:space="preserve"> de </w:t>
                </w:r>
                <w:proofErr w:type="spellStart"/>
                <w:r w:rsidRPr="004E7F55">
                  <w:rPr>
                    <w:i/>
                  </w:rPr>
                  <w:t>Brandenburgo</w:t>
                </w:r>
                <w:proofErr w:type="spellEnd"/>
                <w:r w:rsidRPr="004E7F55">
                  <w:rPr>
                    <w:i/>
                  </w:rPr>
                  <w:t>, No. 2</w:t>
                </w:r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Brandenburg Concerto No. 2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1959)</w:t>
                </w:r>
              </w:p>
              <w:p w14:paraId="52907FEE" w14:textId="77777777" w:rsidR="0044608A" w:rsidRPr="004E7F55" w:rsidRDefault="0044608A" w:rsidP="0044608A">
                <w:r w:rsidRPr="004E7F55">
                  <w:rPr>
                    <w:i/>
                  </w:rPr>
                  <w:t>Divertimento</w:t>
                </w:r>
                <w:r w:rsidRPr="004E7F55">
                  <w:t xml:space="preserve"> (1952)</w:t>
                </w:r>
              </w:p>
              <w:p w14:paraId="0C88B7CA" w14:textId="77777777" w:rsidR="0044608A" w:rsidRPr="004E7F55" w:rsidRDefault="0044608A" w:rsidP="0044608A">
                <w:r w:rsidRPr="004E7F55">
                  <w:rPr>
                    <w:i/>
                  </w:rPr>
                  <w:t xml:space="preserve">Contra la </w:t>
                </w:r>
                <w:proofErr w:type="spellStart"/>
                <w:r w:rsidRPr="004E7F55">
                  <w:rPr>
                    <w:i/>
                  </w:rPr>
                  <w:t>muerte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Against Death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1952)</w:t>
                </w:r>
              </w:p>
              <w:p w14:paraId="73FF6A31" w14:textId="77777777" w:rsidR="0044608A" w:rsidRPr="004E7F55" w:rsidRDefault="0044608A" w:rsidP="0044608A">
                <w:r w:rsidRPr="004E7F55">
                  <w:rPr>
                    <w:i/>
                  </w:rPr>
                  <w:t xml:space="preserve">El hombre </w:t>
                </w:r>
                <w:proofErr w:type="spellStart"/>
                <w:r w:rsidRPr="004E7F55">
                  <w:rPr>
                    <w:i/>
                  </w:rPr>
                  <w:t>es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hecho</w:t>
                </w:r>
                <w:proofErr w:type="spellEnd"/>
                <w:r w:rsidRPr="004E7F55">
                  <w:rPr>
                    <w:i/>
                  </w:rPr>
                  <w:t xml:space="preserve"> de </w:t>
                </w:r>
                <w:proofErr w:type="spellStart"/>
                <w:r w:rsidRPr="004E7F55">
                  <w:rPr>
                    <w:i/>
                  </w:rPr>
                  <w:t>maíz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Man is Made of Maize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1960)</w:t>
                </w:r>
              </w:p>
              <w:p w14:paraId="2899C147" w14:textId="77777777" w:rsidR="0044608A" w:rsidRPr="004E7F55" w:rsidRDefault="0044608A" w:rsidP="0044608A">
                <w:r w:rsidRPr="004E7F55">
                  <w:rPr>
                    <w:i/>
                  </w:rPr>
                  <w:t xml:space="preserve">La </w:t>
                </w:r>
                <w:proofErr w:type="spellStart"/>
                <w:r w:rsidRPr="004E7F55">
                  <w:rPr>
                    <w:i/>
                  </w:rPr>
                  <w:t>zafra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Sugar-Making Season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1962)</w:t>
                </w:r>
              </w:p>
              <w:p w14:paraId="2D9894CA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Solidaridad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Solidarity</w:t>
                </w:r>
                <w:r w:rsidR="00544AB7">
                  <w:t>] (</w:t>
                </w:r>
                <w:r w:rsidRPr="004E7F55">
                  <w:t>1962)</w:t>
                </w:r>
              </w:p>
              <w:p w14:paraId="5190D49C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Tiempo</w:t>
                </w:r>
                <w:proofErr w:type="spellEnd"/>
                <w:r w:rsidRPr="004E7F55">
                  <w:rPr>
                    <w:i/>
                  </w:rPr>
                  <w:t xml:space="preserve"> entre dos </w:t>
                </w:r>
                <w:proofErr w:type="spellStart"/>
                <w:r w:rsidRPr="004E7F55">
                  <w:rPr>
                    <w:i/>
                  </w:rPr>
                  <w:t>tiempos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Time Between Two Cycles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1969)</w:t>
                </w:r>
              </w:p>
              <w:p w14:paraId="3C394C99" w14:textId="77777777" w:rsidR="0044608A" w:rsidRPr="004E7F55" w:rsidRDefault="0044608A" w:rsidP="0044608A">
                <w:r w:rsidRPr="004E7F55">
                  <w:rPr>
                    <w:i/>
                  </w:rPr>
                  <w:t xml:space="preserve">El </w:t>
                </w:r>
                <w:proofErr w:type="spellStart"/>
                <w:r w:rsidRPr="004E7F55">
                  <w:rPr>
                    <w:i/>
                  </w:rPr>
                  <w:t>espacio</w:t>
                </w:r>
                <w:proofErr w:type="spellEnd"/>
                <w:r w:rsidRPr="004E7F55">
                  <w:rPr>
                    <w:i/>
                  </w:rPr>
                  <w:t xml:space="preserve"> y el </w:t>
                </w:r>
                <w:proofErr w:type="spellStart"/>
                <w:r w:rsidRPr="004E7F55">
                  <w:rPr>
                    <w:i/>
                  </w:rPr>
                  <w:t>tiempo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Space and Time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1969)</w:t>
                </w:r>
              </w:p>
              <w:p w14:paraId="7D3C60F2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Asilo</w:t>
                </w:r>
                <w:proofErr w:type="spellEnd"/>
                <w:r w:rsidRPr="004E7F55">
                  <w:rPr>
                    <w:i/>
                  </w:rPr>
                  <w:t xml:space="preserve"> del alba</w:t>
                </w:r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Asylum of the Dawn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1973)</w:t>
                </w:r>
              </w:p>
              <w:p w14:paraId="10601C2D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Tres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danzas</w:t>
                </w:r>
                <w:proofErr w:type="spellEnd"/>
                <w:r w:rsidRPr="004E7F55">
                  <w:rPr>
                    <w:i/>
                  </w:rPr>
                  <w:t xml:space="preserve"> para un </w:t>
                </w:r>
                <w:proofErr w:type="spellStart"/>
                <w:r w:rsidRPr="004E7F55">
                  <w:rPr>
                    <w:i/>
                  </w:rPr>
                  <w:t>mundo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nuevo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Three Dances for a New World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1976)</w:t>
                </w:r>
              </w:p>
              <w:p w14:paraId="5225B25A" w14:textId="77777777" w:rsidR="0044608A" w:rsidRPr="004E7F55" w:rsidRDefault="0044608A" w:rsidP="0044608A">
                <w:proofErr w:type="spellStart"/>
                <w:r w:rsidRPr="004E7F55">
                  <w:rPr>
                    <w:i/>
                  </w:rPr>
                  <w:t>Tres</w:t>
                </w:r>
                <w:proofErr w:type="spellEnd"/>
                <w:r w:rsidRPr="004E7F55">
                  <w:rPr>
                    <w:i/>
                  </w:rPr>
                  <w:t xml:space="preserve"> </w:t>
                </w:r>
                <w:proofErr w:type="spellStart"/>
                <w:r w:rsidRPr="004E7F55">
                  <w:rPr>
                    <w:i/>
                  </w:rPr>
                  <w:t>rostros</w:t>
                </w:r>
                <w:proofErr w:type="spellEnd"/>
                <w:r w:rsidRPr="004E7F55">
                  <w:rPr>
                    <w:i/>
                  </w:rPr>
                  <w:t xml:space="preserve"> de Carmen </w:t>
                </w:r>
                <w:proofErr w:type="spellStart"/>
                <w:r w:rsidRPr="004E7F55">
                  <w:rPr>
                    <w:i/>
                  </w:rPr>
                  <w:t>Serdán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 xml:space="preserve">Three Faces of Carmen </w:t>
                </w:r>
                <w:proofErr w:type="spellStart"/>
                <w:r>
                  <w:rPr>
                    <w:i/>
                  </w:rPr>
                  <w:t>Serdán</w:t>
                </w:r>
                <w:proofErr w:type="spellEnd"/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1984)</w:t>
                </w:r>
              </w:p>
              <w:p w14:paraId="0B3815E4" w14:textId="77777777" w:rsidR="00C63CA9" w:rsidRDefault="0044608A" w:rsidP="0044608A">
                <w:proofErr w:type="spellStart"/>
                <w:r w:rsidRPr="004E7F55">
                  <w:rPr>
                    <w:i/>
                  </w:rPr>
                  <w:t>Seres</w:t>
                </w:r>
                <w:proofErr w:type="spellEnd"/>
                <w:r w:rsidRPr="004E7F55">
                  <w:rPr>
                    <w:i/>
                  </w:rPr>
                  <w:t xml:space="preserve"> de </w:t>
                </w:r>
                <w:proofErr w:type="spellStart"/>
                <w:r w:rsidRPr="004E7F55">
                  <w:rPr>
                    <w:i/>
                  </w:rPr>
                  <w:t>maíz</w:t>
                </w:r>
                <w:proofErr w:type="spellEnd"/>
                <w:r w:rsidRPr="004E7F55">
                  <w:t xml:space="preserve"> </w:t>
                </w:r>
                <w:r w:rsidR="00544AB7">
                  <w:t>[</w:t>
                </w:r>
                <w:r>
                  <w:rPr>
                    <w:i/>
                  </w:rPr>
                  <w:t>Beings of Maize</w:t>
                </w:r>
                <w:r w:rsidR="00544AB7">
                  <w:t>]</w:t>
                </w:r>
                <w:r>
                  <w:t xml:space="preserve"> </w:t>
                </w:r>
                <w:r w:rsidR="00544AB7">
                  <w:t>(</w:t>
                </w:r>
                <w:r w:rsidRPr="004E7F55">
                  <w:t>1984)</w:t>
                </w:r>
              </w:p>
              <w:p w14:paraId="01AC9496" w14:textId="77777777" w:rsidR="00C63CA9" w:rsidRDefault="00C63CA9" w:rsidP="0044608A"/>
              <w:p w14:paraId="54CD0047" w14:textId="77777777" w:rsidR="00C63CA9" w:rsidRDefault="00C63CA9" w:rsidP="00C63CA9">
                <w:pPr>
                  <w:keepNext/>
                </w:pPr>
                <w:r>
                  <w:t xml:space="preserve">Link: </w:t>
                </w:r>
                <w:r w:rsidRPr="00C63CA9">
                  <w:t>http://www.uhmc.sunysb.edu/surgery/wald-riv.html</w:t>
                </w:r>
              </w:p>
              <w:p w14:paraId="57909011" w14:textId="77777777" w:rsidR="00C63CA9" w:rsidRDefault="00E6490C" w:rsidP="00C63CA9">
                <w:pPr>
                  <w:pStyle w:val="Caption"/>
                </w:pPr>
                <w:r>
                  <w:fldChar w:fldCharType="begin"/>
                </w:r>
                <w:r>
                  <w:instrText xml:space="preserve"> SEQ Figure \* ARABIC </w:instrText>
                </w:r>
                <w:r>
                  <w:fldChar w:fldCharType="separate"/>
                </w:r>
                <w:r w:rsidR="00C63CA9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="00C63CA9">
                  <w:t xml:space="preserve"> </w:t>
                </w:r>
                <w:r w:rsidR="00C63CA9" w:rsidRPr="000621B9">
                  <w:t xml:space="preserve">Diego Rivera’s tribute to </w:t>
                </w:r>
                <w:proofErr w:type="spellStart"/>
                <w:r w:rsidR="00C63CA9" w:rsidRPr="000621B9">
                  <w:t>Waldeen</w:t>
                </w:r>
                <w:proofErr w:type="spellEnd"/>
                <w:r w:rsidR="00C63CA9" w:rsidRPr="000621B9">
                  <w:t xml:space="preserve"> (from the on-line version of J. Cohen’s essay)</w:t>
                </w:r>
              </w:p>
              <w:p w14:paraId="5FF3B8B6" w14:textId="2274FE4D" w:rsidR="00C63CA9" w:rsidRDefault="00C63CA9" w:rsidP="00C63CA9">
                <w:pPr>
                  <w:pStyle w:val="Authornote"/>
                  <w:rPr>
                    <w:bCs/>
                  </w:rPr>
                </w:pPr>
                <w:r w:rsidRPr="00C63CA9">
                  <w:t xml:space="preserve">The principal source of images of </w:t>
                </w:r>
                <w:proofErr w:type="spellStart"/>
                <w:r w:rsidRPr="00C63CA9">
                  <w:t>Waldeen's</w:t>
                </w:r>
                <w:proofErr w:type="spellEnd"/>
                <w:r w:rsidRPr="00C63CA9">
                  <w:t xml:space="preserve"> career can be found on Jonathan Cohen's website, </w:t>
                </w:r>
                <w:r w:rsidR="00547088">
                  <w:t>‘</w:t>
                </w:r>
                <w:proofErr w:type="spellStart"/>
                <w:r w:rsidRPr="00C63CA9">
                  <w:t>Waldeen</w:t>
                </w:r>
                <w:proofErr w:type="spellEnd"/>
                <w:r w:rsidRPr="00C63CA9">
                  <w:t xml:space="preserve"> and the Americas: The Dance Has Many Faces</w:t>
                </w:r>
                <w:r w:rsidR="00547088">
                  <w:t>’,</w:t>
                </w:r>
                <w:r w:rsidRPr="00C63CA9">
                  <w:t xml:space="preserve"> </w:t>
                </w:r>
                <w:hyperlink r:id="rId8" w:history="1">
                  <w:r w:rsidR="00547088" w:rsidRPr="005462A4">
                    <w:rPr>
                      <w:rStyle w:val="Hyperlink"/>
                    </w:rPr>
                    <w:t>http://www.uhmc.</w:t>
                  </w:r>
                  <w:r w:rsidR="00547088" w:rsidRPr="005462A4">
                    <w:rPr>
                      <w:rStyle w:val="Hyperlink"/>
                      <w:bCs/>
                    </w:rPr>
                    <w:t>sunysb.edu/surgery/waldeen</w:t>
                  </w:r>
                  <w:r w:rsidR="00547088" w:rsidRPr="005462A4">
                    <w:rPr>
                      <w:rStyle w:val="Hyperlink"/>
                      <w:bCs/>
                    </w:rPr>
                    <w:t>.</w:t>
                  </w:r>
                  <w:r w:rsidR="00547088" w:rsidRPr="005462A4">
                    <w:rPr>
                      <w:rStyle w:val="Hyperlink"/>
                      <w:bCs/>
                    </w:rPr>
                    <w:t>html</w:t>
                  </w:r>
                </w:hyperlink>
              </w:p>
              <w:p w14:paraId="61E65989" w14:textId="77777777" w:rsidR="00547088" w:rsidRPr="00547088" w:rsidRDefault="00547088" w:rsidP="00547088"/>
              <w:p w14:paraId="24020479" w14:textId="4EAC90B9" w:rsidR="003F0D73" w:rsidRPr="00C63CA9" w:rsidRDefault="00C63CA9" w:rsidP="00C63CA9">
                <w:pPr>
                  <w:pStyle w:val="Authornote"/>
                </w:pPr>
                <w:r w:rsidRPr="00C63CA9">
                  <w:t xml:space="preserve">For additional images of </w:t>
                </w:r>
                <w:proofErr w:type="spellStart"/>
                <w:r w:rsidRPr="00C63CA9">
                  <w:t>Waldeen</w:t>
                </w:r>
                <w:proofErr w:type="spellEnd"/>
                <w:r w:rsidRPr="00C63CA9">
                  <w:t xml:space="preserve"> in La </w:t>
                </w:r>
                <w:proofErr w:type="spellStart"/>
                <w:r w:rsidRPr="00C63CA9">
                  <w:t>Coronela</w:t>
                </w:r>
                <w:proofErr w:type="spellEnd"/>
                <w:r w:rsidRPr="00C63CA9">
                  <w:t xml:space="preserve">, see:  </w:t>
                </w:r>
                <w:proofErr w:type="spellStart"/>
                <w:r w:rsidRPr="00C63CA9">
                  <w:t>Razetti</w:t>
                </w:r>
                <w:proofErr w:type="spellEnd"/>
                <w:r w:rsidRPr="00C63CA9">
                  <w:t xml:space="preserve">, Ricardo ed. (1940) </w:t>
                </w:r>
                <w:r w:rsidR="00547088">
                  <w:t>‘</w:t>
                </w:r>
                <w:r w:rsidRPr="00C63CA9">
                  <w:t xml:space="preserve">La </w:t>
                </w:r>
                <w:proofErr w:type="spellStart"/>
                <w:r w:rsidRPr="00C63CA9">
                  <w:t>Coronela</w:t>
                </w:r>
                <w:proofErr w:type="spellEnd"/>
                <w:r w:rsidR="00547088">
                  <w:t>’</w:t>
                </w:r>
                <w:r w:rsidRPr="00C63CA9">
                  <w:t xml:space="preserve"> Ballet del </w:t>
                </w:r>
                <w:proofErr w:type="spellStart"/>
                <w:r w:rsidRPr="00C63CA9">
                  <w:t>Teatro</w:t>
                </w:r>
                <w:proofErr w:type="spellEnd"/>
                <w:r w:rsidRPr="00C63CA9">
                  <w:t xml:space="preserve"> de </w:t>
                </w:r>
                <w:proofErr w:type="spellStart"/>
                <w:r w:rsidRPr="00C63CA9">
                  <w:t>las</w:t>
                </w:r>
                <w:proofErr w:type="spellEnd"/>
                <w:r w:rsidRPr="00C63CA9">
                  <w:t xml:space="preserve"> </w:t>
                </w:r>
                <w:proofErr w:type="spellStart"/>
                <w:r w:rsidRPr="00C63CA9">
                  <w:t>Artes</w:t>
                </w:r>
                <w:proofErr w:type="spellEnd"/>
                <w:r w:rsidRPr="00C63CA9">
                  <w:t xml:space="preserve">: 35 </w:t>
                </w:r>
                <w:proofErr w:type="spellStart"/>
                <w:r w:rsidRPr="00C63CA9">
                  <w:t>fotografías</w:t>
                </w:r>
                <w:proofErr w:type="spellEnd"/>
                <w:r w:rsidRPr="00C63CA9">
                  <w:t xml:space="preserve"> </w:t>
                </w:r>
                <w:proofErr w:type="spellStart"/>
                <w:r w:rsidRPr="00C63CA9">
                  <w:t>originales</w:t>
                </w:r>
                <w:proofErr w:type="spellEnd"/>
                <w:r w:rsidRPr="00C63CA9">
                  <w:t xml:space="preserve"> del Taller </w:t>
                </w:r>
                <w:r w:rsidR="00547088">
                  <w:t>‘</w:t>
                </w:r>
                <w:r w:rsidRPr="00C63CA9">
                  <w:t>Alvarez Bravo</w:t>
                </w:r>
                <w:r w:rsidR="00547088">
                  <w:t>’,</w:t>
                </w:r>
                <w:r w:rsidRPr="00C63CA9">
                  <w:t xml:space="preserve"> Mexico City.</w:t>
                </w:r>
              </w:p>
            </w:tc>
          </w:sdtContent>
        </w:sdt>
      </w:tr>
      <w:tr w:rsidR="003235A7" w14:paraId="3EED34CE" w14:textId="77777777" w:rsidTr="003235A7">
        <w:tc>
          <w:tcPr>
            <w:tcW w:w="9016" w:type="dxa"/>
          </w:tcPr>
          <w:p w14:paraId="482A30F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16D2AA6F634429C9FC7A0A9B0D2804E"/>
              </w:placeholder>
            </w:sdtPr>
            <w:sdtEndPr/>
            <w:sdtContent>
              <w:p w14:paraId="15A5CD40" w14:textId="77777777" w:rsidR="00286AD5" w:rsidRDefault="00E6490C" w:rsidP="00286AD5">
                <w:sdt>
                  <w:sdtPr>
                    <w:id w:val="-1627855538"/>
                    <w:citation/>
                  </w:sdtPr>
                  <w:sdtEndPr/>
                  <w:sdtContent>
                    <w:r w:rsidR="00286AD5">
                      <w:fldChar w:fldCharType="begin"/>
                    </w:r>
                    <w:r w:rsidR="00286AD5">
                      <w:rPr>
                        <w:lang w:val="en-US"/>
                      </w:rPr>
                      <w:instrText xml:space="preserve"> CITATION Coh98 \l 1033 </w:instrText>
                    </w:r>
                    <w:r w:rsidR="00286AD5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(Cohen)</w:t>
                    </w:r>
                    <w:r w:rsidR="00286AD5">
                      <w:fldChar w:fldCharType="end"/>
                    </w:r>
                  </w:sdtContent>
                </w:sdt>
              </w:p>
              <w:p w14:paraId="14BFCF58" w14:textId="77777777" w:rsidR="00286AD5" w:rsidRDefault="00286AD5" w:rsidP="00286AD5"/>
              <w:p w14:paraId="1D821433" w14:textId="77777777" w:rsidR="00286AD5" w:rsidRDefault="00E6490C" w:rsidP="00286AD5">
                <w:sdt>
                  <w:sdtPr>
                    <w:id w:val="-788434137"/>
                    <w:citation/>
                  </w:sdtPr>
                  <w:sdtEndPr/>
                  <w:sdtContent>
                    <w:r w:rsidR="00286AD5">
                      <w:fldChar w:fldCharType="begin"/>
                    </w:r>
                    <w:r w:rsidR="00286AD5">
                      <w:rPr>
                        <w:lang w:val="en-US"/>
                      </w:rPr>
                      <w:instrText xml:space="preserve"> CITATION Del00 \l 1033 </w:instrText>
                    </w:r>
                    <w:r w:rsidR="00286AD5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(Delgado Martínez)</w:t>
                    </w:r>
                    <w:r w:rsidR="00286AD5">
                      <w:fldChar w:fldCharType="end"/>
                    </w:r>
                  </w:sdtContent>
                </w:sdt>
              </w:p>
              <w:p w14:paraId="224DA8F8" w14:textId="77777777" w:rsidR="00286AD5" w:rsidRDefault="00286AD5" w:rsidP="00286AD5"/>
              <w:p w14:paraId="1857EDAA" w14:textId="77777777" w:rsidR="00286AD5" w:rsidRDefault="00E6490C" w:rsidP="00286AD5">
                <w:sdt>
                  <w:sdtPr>
                    <w:id w:val="1795103974"/>
                    <w:citation/>
                  </w:sdtPr>
                  <w:sdtEndPr/>
                  <w:sdtContent>
                    <w:r w:rsidR="00286AD5">
                      <w:fldChar w:fldCharType="begin"/>
                    </w:r>
                    <w:r w:rsidR="00286AD5">
                      <w:rPr>
                        <w:lang w:val="en-US"/>
                      </w:rPr>
                      <w:instrText xml:space="preserve"> CITATION Tor08 \l 1033 </w:instrText>
                    </w:r>
                    <w:r w:rsidR="00286AD5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(Tortajada Quiroz, La Coronela de Waldeen: una danza revolucionaria)</w:t>
                    </w:r>
                    <w:r w:rsidR="00286AD5">
                      <w:fldChar w:fldCharType="end"/>
                    </w:r>
                  </w:sdtContent>
                </w:sdt>
              </w:p>
              <w:p w14:paraId="004555BF" w14:textId="77777777" w:rsidR="00286AD5" w:rsidRDefault="00286AD5" w:rsidP="00286AD5"/>
              <w:p w14:paraId="7EF742B2" w14:textId="77777777" w:rsidR="00286AD5" w:rsidRDefault="00E6490C" w:rsidP="00286AD5">
                <w:sdt>
                  <w:sdtPr>
                    <w:id w:val="645483752"/>
                    <w:citation/>
                  </w:sdtPr>
                  <w:sdtEndPr/>
                  <w:sdtContent>
                    <w:r w:rsidR="00286AD5">
                      <w:fldChar w:fldCharType="begin"/>
                    </w:r>
                    <w:r w:rsidR="00286AD5">
                      <w:rPr>
                        <w:lang w:val="en-US"/>
                      </w:rPr>
                      <w:instrText xml:space="preserve"> CITATION Tor01 \l 1033 </w:instrText>
                    </w:r>
                    <w:r w:rsidR="00286AD5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(Tortajada Quiroz, Transformación y rompimiento: la danza moderna de Anna Sokolow y Waldeen)</w:t>
                    </w:r>
                    <w:r w:rsidR="00286AD5">
                      <w:fldChar w:fldCharType="end"/>
                    </w:r>
                  </w:sdtContent>
                </w:sdt>
              </w:p>
              <w:p w14:paraId="6EC69D59" w14:textId="77777777" w:rsidR="00286AD5" w:rsidRDefault="00286AD5" w:rsidP="00286AD5"/>
              <w:p w14:paraId="548F6321" w14:textId="77777777" w:rsidR="00286AD5" w:rsidRDefault="00E6490C" w:rsidP="00286AD5">
                <w:sdt>
                  <w:sdtPr>
                    <w:id w:val="687950264"/>
                    <w:citation/>
                  </w:sdtPr>
                  <w:sdtEndPr/>
                  <w:sdtContent>
                    <w:r w:rsidR="00286AD5">
                      <w:fldChar w:fldCharType="begin"/>
                    </w:r>
                    <w:r w:rsidR="00B52E72">
                      <w:rPr>
                        <w:lang w:val="en-US"/>
                      </w:rPr>
                      <w:instrText xml:space="preserve">CITATION Wal87 \l 1033 </w:instrText>
                    </w:r>
                    <w:r w:rsidR="00286AD5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(Waldeen, Cuadernos del CID-Danza: México, D.F. no. 17)</w:t>
                    </w:r>
                    <w:r w:rsidR="00286AD5">
                      <w:fldChar w:fldCharType="end"/>
                    </w:r>
                  </w:sdtContent>
                </w:sdt>
              </w:p>
              <w:p w14:paraId="1BDAD650" w14:textId="77777777" w:rsidR="00286AD5" w:rsidRDefault="00286AD5" w:rsidP="00286AD5"/>
              <w:p w14:paraId="355C6F10" w14:textId="77777777" w:rsidR="00286AD5" w:rsidRDefault="00E6490C" w:rsidP="00286AD5">
                <w:sdt>
                  <w:sdtPr>
                    <w:id w:val="1012806697"/>
                    <w:citation/>
                  </w:sdtPr>
                  <w:sdtEndPr/>
                  <w:sdtContent>
                    <w:r w:rsidR="00286AD5">
                      <w:fldChar w:fldCharType="begin"/>
                    </w:r>
                    <w:r w:rsidR="00B52E72">
                      <w:rPr>
                        <w:lang w:val="en-US"/>
                      </w:rPr>
                      <w:instrText xml:space="preserve">CITATION Wal82 \l 1033 </w:instrText>
                    </w:r>
                    <w:r w:rsidR="00286AD5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(Waldeen, La danza: Imagen de creación continua; México, D.F.: Difusión Cultural UNAM, Departamento de Danza y Fondo Nacional para las Actividades Sociales)</w:t>
                    </w:r>
                    <w:r w:rsidR="00286AD5">
                      <w:fldChar w:fldCharType="end"/>
                    </w:r>
                  </w:sdtContent>
                </w:sdt>
              </w:p>
              <w:p w14:paraId="361D94E6" w14:textId="77777777" w:rsidR="00B52E72" w:rsidRDefault="00B52E72" w:rsidP="00286AD5"/>
              <w:p w14:paraId="27E61E76" w14:textId="77777777" w:rsidR="00B52E72" w:rsidRDefault="00E6490C" w:rsidP="00286AD5">
                <w:sdt>
                  <w:sdtPr>
                    <w:id w:val="-727225087"/>
                    <w:citation/>
                  </w:sdtPr>
                  <w:sdtEndPr/>
                  <w:sdtContent>
                    <w:r w:rsidR="00B52E72">
                      <w:fldChar w:fldCharType="begin"/>
                    </w:r>
                    <w:r w:rsidR="00B52E72">
                      <w:rPr>
                        <w:lang w:val="en-US"/>
                      </w:rPr>
                      <w:instrText xml:space="preserve"> CITATION Wal51 \l 1033 </w:instrText>
                    </w:r>
                    <w:r w:rsidR="00B52E72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(Waldeen, Social Influences and Emotional Motivation)</w:t>
                    </w:r>
                    <w:r w:rsidR="00B52E72">
                      <w:fldChar w:fldCharType="end"/>
                    </w:r>
                  </w:sdtContent>
                </w:sdt>
              </w:p>
              <w:p w14:paraId="422B65B7" w14:textId="77777777" w:rsidR="00B52E72" w:rsidRDefault="00B52E72" w:rsidP="00286AD5"/>
              <w:p w14:paraId="15E9F6F3" w14:textId="77777777" w:rsidR="00B52E72" w:rsidRDefault="00C63CA9" w:rsidP="00C63CA9">
                <w:pPr>
                  <w:pStyle w:val="Heading1"/>
                  <w:outlineLvl w:val="0"/>
                </w:pPr>
                <w:r w:rsidRPr="00C63CA9">
                  <w:t>Moving Image Material</w:t>
                </w:r>
              </w:p>
              <w:p w14:paraId="4BB3771B" w14:textId="77777777" w:rsidR="003235A7" w:rsidRDefault="00E6490C" w:rsidP="00544AB7">
                <w:sdt>
                  <w:sdtPr>
                    <w:id w:val="-865664171"/>
                    <w:citation/>
                  </w:sdtPr>
                  <w:sdtEndPr/>
                  <w:sdtContent>
                    <w:r w:rsidR="00C63CA9">
                      <w:fldChar w:fldCharType="begin"/>
                    </w:r>
                    <w:r w:rsidR="00C63CA9">
                      <w:rPr>
                        <w:lang w:val="en-US"/>
                      </w:rPr>
                      <w:instrText xml:space="preserve"> CITATION Wal02 \l 1033 </w:instrText>
                    </w:r>
                    <w:r w:rsidR="00C63CA9">
                      <w:fldChar w:fldCharType="separate"/>
                    </w:r>
                    <w:r w:rsidR="00544AB7">
                      <w:rPr>
                        <w:noProof/>
                        <w:lang w:val="en-US"/>
                      </w:rPr>
                      <w:t>(Waldeen and Francis, vivir danzando)</w:t>
                    </w:r>
                    <w:r w:rsidR="00C63CA9">
                      <w:fldChar w:fldCharType="end"/>
                    </w:r>
                  </w:sdtContent>
                </w:sdt>
              </w:p>
            </w:sdtContent>
          </w:sdt>
        </w:tc>
      </w:tr>
    </w:tbl>
    <w:p w14:paraId="2D0F8F3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89284" w14:textId="77777777" w:rsidR="00E6490C" w:rsidRDefault="00E6490C" w:rsidP="007A0D55">
      <w:pPr>
        <w:spacing w:after="0" w:line="240" w:lineRule="auto"/>
      </w:pPr>
      <w:r>
        <w:separator/>
      </w:r>
    </w:p>
  </w:endnote>
  <w:endnote w:type="continuationSeparator" w:id="0">
    <w:p w14:paraId="0F09FAF1" w14:textId="77777777" w:rsidR="00E6490C" w:rsidRDefault="00E6490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F476B" w14:textId="77777777" w:rsidR="00E6490C" w:rsidRDefault="00E6490C" w:rsidP="007A0D55">
      <w:pPr>
        <w:spacing w:after="0" w:line="240" w:lineRule="auto"/>
      </w:pPr>
      <w:r>
        <w:separator/>
      </w:r>
    </w:p>
  </w:footnote>
  <w:footnote w:type="continuationSeparator" w:id="0">
    <w:p w14:paraId="1632181B" w14:textId="77777777" w:rsidR="00E6490C" w:rsidRDefault="00E6490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7C792" w14:textId="77777777" w:rsidR="00544AB7" w:rsidRDefault="00544AB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B602FB0" w14:textId="77777777" w:rsidR="00544AB7" w:rsidRDefault="00544A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59"/>
    <w:rsid w:val="00032559"/>
    <w:rsid w:val="00052040"/>
    <w:rsid w:val="000B25AE"/>
    <w:rsid w:val="000B55AB"/>
    <w:rsid w:val="000D24DC"/>
    <w:rsid w:val="000F6530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6AD5"/>
    <w:rsid w:val="002A0A0D"/>
    <w:rsid w:val="002B0B37"/>
    <w:rsid w:val="0030662D"/>
    <w:rsid w:val="003235A7"/>
    <w:rsid w:val="003677B6"/>
    <w:rsid w:val="003D3579"/>
    <w:rsid w:val="003E2795"/>
    <w:rsid w:val="003F0D73"/>
    <w:rsid w:val="0044608A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44AB7"/>
    <w:rsid w:val="00547088"/>
    <w:rsid w:val="00590035"/>
    <w:rsid w:val="005B177E"/>
    <w:rsid w:val="005B3921"/>
    <w:rsid w:val="005F26D7"/>
    <w:rsid w:val="005F5450"/>
    <w:rsid w:val="006D0412"/>
    <w:rsid w:val="006F6201"/>
    <w:rsid w:val="00727859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2E72"/>
    <w:rsid w:val="00B574C9"/>
    <w:rsid w:val="00BC39C9"/>
    <w:rsid w:val="00BD3C8F"/>
    <w:rsid w:val="00BE5BF7"/>
    <w:rsid w:val="00BF40E1"/>
    <w:rsid w:val="00C27FAB"/>
    <w:rsid w:val="00C358D4"/>
    <w:rsid w:val="00C6296B"/>
    <w:rsid w:val="00C63CA9"/>
    <w:rsid w:val="00CC586D"/>
    <w:rsid w:val="00CF1542"/>
    <w:rsid w:val="00CF3EC5"/>
    <w:rsid w:val="00D656DA"/>
    <w:rsid w:val="00D83300"/>
    <w:rsid w:val="00DC6B48"/>
    <w:rsid w:val="00DF01B0"/>
    <w:rsid w:val="00E6490C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98627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72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85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rsid w:val="00C63CA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63CA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rsid w:val="00547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uhmc.sunysb.edu/surgery/waldeen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Template%20backu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F4A573F4C64FA3B9BF8B5A6C4CD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05938-1295-407C-B680-FC8D7BDD5364}"/>
      </w:docPartPr>
      <w:docPartBody>
        <w:p w:rsidR="00671C8F" w:rsidRDefault="007C5847">
          <w:pPr>
            <w:pStyle w:val="1BF4A573F4C64FA3B9BF8B5A6C4CDC1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531E8B6D5A0487491FB9809C2C3F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52FE2-20F6-472D-8DE7-7DDE0A47CDA5}"/>
      </w:docPartPr>
      <w:docPartBody>
        <w:p w:rsidR="00671C8F" w:rsidRDefault="007C5847">
          <w:pPr>
            <w:pStyle w:val="5531E8B6D5A0487491FB9809C2C3FE0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582712137E6429D90C0E8DAF7FBD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3C6D-B0E2-4571-B3C8-127C1CB6E02D}"/>
      </w:docPartPr>
      <w:docPartBody>
        <w:p w:rsidR="00671C8F" w:rsidRDefault="007C5847">
          <w:pPr>
            <w:pStyle w:val="9582712137E6429D90C0E8DAF7FBDD8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B4A882CBCC7439D82786C96C76DA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8619E-FA9F-44AF-9194-E5E57B26E6D8}"/>
      </w:docPartPr>
      <w:docPartBody>
        <w:p w:rsidR="00671C8F" w:rsidRDefault="007C5847">
          <w:pPr>
            <w:pStyle w:val="DB4A882CBCC7439D82786C96C76DAD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F8303D22E34139A7DEAF27200E3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DB94-3515-46E2-8DFB-1F757F3B133A}"/>
      </w:docPartPr>
      <w:docPartBody>
        <w:p w:rsidR="00671C8F" w:rsidRDefault="007C5847">
          <w:pPr>
            <w:pStyle w:val="24F8303D22E34139A7DEAF27200E32D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F24EBAA0A374CB69A73B93B8444E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D97E9-FFAE-4D89-BD0D-89B617D0D1B6}"/>
      </w:docPartPr>
      <w:docPartBody>
        <w:p w:rsidR="00671C8F" w:rsidRDefault="007C5847">
          <w:pPr>
            <w:pStyle w:val="BF24EBAA0A374CB69A73B93B8444EC8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5F6A245A0904286B88D966A67794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6178-4480-4E55-A6F2-0BE4DA9F3806}"/>
      </w:docPartPr>
      <w:docPartBody>
        <w:p w:rsidR="00671C8F" w:rsidRDefault="007C5847">
          <w:pPr>
            <w:pStyle w:val="35F6A245A0904286B88D966A6779432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2F395E5532444FFBAC9FAD34DDDA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D1737-6C65-4940-B3FA-B010F3656D3E}"/>
      </w:docPartPr>
      <w:docPartBody>
        <w:p w:rsidR="00671C8F" w:rsidRDefault="007C5847">
          <w:pPr>
            <w:pStyle w:val="F2F395E5532444FFBAC9FAD34DDDA27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99F5AF9F0A54FAABBCA1D624DB25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181D9-F9E7-49F0-A8B0-6E5F3D8214B9}"/>
      </w:docPartPr>
      <w:docPartBody>
        <w:p w:rsidR="00671C8F" w:rsidRDefault="007C5847">
          <w:pPr>
            <w:pStyle w:val="E99F5AF9F0A54FAABBCA1D624DB25A5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072B3A61FB54D68924324FF3325D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2DFC3-D3C4-4C3D-903A-3AEB5D6A838E}"/>
      </w:docPartPr>
      <w:docPartBody>
        <w:p w:rsidR="00671C8F" w:rsidRDefault="007C5847">
          <w:pPr>
            <w:pStyle w:val="7072B3A61FB54D68924324FF3325D16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6D2AA6F634429C9FC7A0A9B0D28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48D16-86E3-4632-A144-70AA98907502}"/>
      </w:docPartPr>
      <w:docPartBody>
        <w:p w:rsidR="00671C8F" w:rsidRDefault="007C5847">
          <w:pPr>
            <w:pStyle w:val="216D2AA6F634429C9FC7A0A9B0D2804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847"/>
    <w:rsid w:val="00671C8F"/>
    <w:rsid w:val="007C5847"/>
    <w:rsid w:val="00EC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BF4A573F4C64FA3B9BF8B5A6C4CDC1A">
    <w:name w:val="1BF4A573F4C64FA3B9BF8B5A6C4CDC1A"/>
  </w:style>
  <w:style w:type="paragraph" w:customStyle="1" w:styleId="5531E8B6D5A0487491FB9809C2C3FE0A">
    <w:name w:val="5531E8B6D5A0487491FB9809C2C3FE0A"/>
  </w:style>
  <w:style w:type="paragraph" w:customStyle="1" w:styleId="9582712137E6429D90C0E8DAF7FBDD85">
    <w:name w:val="9582712137E6429D90C0E8DAF7FBDD85"/>
  </w:style>
  <w:style w:type="paragraph" w:customStyle="1" w:styleId="DB4A882CBCC7439D82786C96C76DAD83">
    <w:name w:val="DB4A882CBCC7439D82786C96C76DAD83"/>
  </w:style>
  <w:style w:type="paragraph" w:customStyle="1" w:styleId="24F8303D22E34139A7DEAF27200E32D7">
    <w:name w:val="24F8303D22E34139A7DEAF27200E32D7"/>
  </w:style>
  <w:style w:type="paragraph" w:customStyle="1" w:styleId="BF24EBAA0A374CB69A73B93B8444EC84">
    <w:name w:val="BF24EBAA0A374CB69A73B93B8444EC84"/>
  </w:style>
  <w:style w:type="paragraph" w:customStyle="1" w:styleId="35F6A245A0904286B88D966A67794326">
    <w:name w:val="35F6A245A0904286B88D966A67794326"/>
  </w:style>
  <w:style w:type="paragraph" w:customStyle="1" w:styleId="F2F395E5532444FFBAC9FAD34DDDA274">
    <w:name w:val="F2F395E5532444FFBAC9FAD34DDDA274"/>
  </w:style>
  <w:style w:type="paragraph" w:customStyle="1" w:styleId="E99F5AF9F0A54FAABBCA1D624DB25A5C">
    <w:name w:val="E99F5AF9F0A54FAABBCA1D624DB25A5C"/>
  </w:style>
  <w:style w:type="paragraph" w:customStyle="1" w:styleId="7072B3A61FB54D68924324FF3325D167">
    <w:name w:val="7072B3A61FB54D68924324FF3325D167"/>
  </w:style>
  <w:style w:type="paragraph" w:customStyle="1" w:styleId="216D2AA6F634429C9FC7A0A9B0D2804E">
    <w:name w:val="216D2AA6F634429C9FC7A0A9B0D280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Coh98</b:Tag>
    <b:SourceType>BookSection</b:SourceType>
    <b:Guid>{743724A8-3036-467E-9E8B-6BD50DB9E5A9}</b:Guid>
    <b:Title>Waldeen and the Americas: The Dance Has Many Faces</b:Title>
    <b:Year>1998</b:Year>
    <b:Author>
      <b:Author>
        <b:NameList>
          <b:Person>
            <b:Last>Cohen</b:Last>
            <b:First>J.</b:First>
          </b:Person>
        </b:NameList>
      </b:Author>
      <b:Editor>
        <b:NameList>
          <b:Person>
            <b:Last>Agosín</b:Last>
            <b:First>Marjorie</b:First>
          </b:Person>
        </b:NameList>
      </b:Editor>
    </b:Author>
    <b:City>Fredonia</b:City>
    <b:Publisher>White Pine Press</b:Publisher>
    <b:BookTitle>A Woman’s Gaze: Latin American Women Artists</b:BookTitle>
    <b:StateProvince>NY</b:StateProvince>
    <b:Comments>A comprehensive biographical sketch of Waldeen’s life, art and ideas with revealing insights on how her prose and poetry, both her translations and original works, related to her career as a dance artist</b:Comments>
    <b:RefOrder>1</b:RefOrder>
  </b:Source>
  <b:Source>
    <b:Tag>Del00</b:Tag>
    <b:SourceType>Book</b:SourceType>
    <b:Guid>{88083780-4A7D-4DCC-B386-B6713C3BFD82}</b:Guid>
    <b:Author>
      <b:Author>
        <b:NameList>
          <b:Person>
            <b:Last>Delgado Martínez</b:Last>
            <b:First>C.</b:First>
          </b:Person>
        </b:NameList>
      </b:Author>
    </b:Author>
    <b:Title>Waldeen: La Coronela de la danza mexicana</b:Title>
    <b:Year>2000</b:Year>
    <b:Publisher>Escenología</b:Publisher>
    <b:CountryRegion>México, D. F.</b:CountryRegion>
    <b:Comments>An overview of Waldeen’s life, work and legacy in Mexico based on newspaper and journal articles, performance programmes and interviews, supplemented by a chronology and reprints of some of Waldeen’s writings</b:Comments>
    <b:RefOrder>2</b:RefOrder>
  </b:Source>
  <b:Source>
    <b:Tag>Tor08</b:Tag>
    <b:SourceType>JournalArticle</b:SourceType>
    <b:Guid>{51B70C92-C059-443F-A4F0-1A14E4EAE46E}</b:Guid>
    <b:Author>
      <b:Author>
        <b:NameList>
          <b:Person>
            <b:Last>Tortajada Quiroz</b:Last>
            <b:First>M.</b:First>
          </b:Person>
        </b:NameList>
      </b:Author>
    </b:Author>
    <b:Title>La Coronela de Waldeen: una danza revolucionaria</b:Title>
    <b:Year>2008</b:Year>
    <b:JournalName>Casa del Tiempo</b:JournalName>
    <b:Pages>54-60</b:Pages>
    <b:Volume>4</b:Volume>
    <b:Issue>8</b:Issue>
    <b:Comments>An essay on Waldeen’s most celebrated dance; On-line version: http://www.uam.mx/difusion/casadeltiempo/08_iv_jun_2008/casa_del_tiempo_eIV_num08_54_60.pdf</b:Comments>
    <b:RefOrder>3</b:RefOrder>
  </b:Source>
  <b:Source>
    <b:Tag>Tor01</b:Tag>
    <b:SourceType>Book</b:SourceType>
    <b:Guid>{2B1EE0D5-5D59-449A-B2EF-39CEC17B7D4F}</b:Guid>
    <b:Author>
      <b:Author>
        <b:NameList>
          <b:Person>
            <b:Last>Tortajada Quiroz</b:Last>
            <b:First>M.</b:First>
          </b:Person>
        </b:NameList>
      </b:Author>
    </b:Author>
    <b:Title>Transformación y rompimiento: la danza moderna de Anna Sokolow y Waldeen</b:Title>
    <b:Year>2001</b:Year>
    <b:City>Frutos de Mujer</b:City>
    <b:Publisher>México, D.F.: Instituto Nacional de Bellas Artes y Literatura, Centro Nacional de Investigación, Documentación, e Información de la Danza (CENIDIDANZA)</b:Publisher>
    <b:Comments>An examination of the works and lives of Anna Sokolow and Waldeen in Mexico</b:Comments>
    <b:RefOrder>4</b:RefOrder>
  </b:Source>
  <b:Source>
    <b:Tag>Wal87</b:Tag>
    <b:SourceType>Misc</b:SourceType>
    <b:Guid>{99A9269A-285F-4A94-A687-4F67C9E74B24}</b:Guid>
    <b:Year>1987</b:Year>
    <b:JournalName>Cuadernos del CID-Danza. México, D.F.</b:JournalName>
    <b:Comments>Includes a biographical essay on Waldeen by the Mexican dance historian Josefina Lavalle, excerpts from Waldeen’s writings, a chronology of her life and work, and testimonials by critics and notable cultural figures</b:Comments>
    <b:Author>
      <b:Author>
        <b:NameList>
          <b:Person>
            <b:Last>Waldeen</b:Last>
          </b:Person>
        </b:NameList>
      </b:Author>
    </b:Author>
    <b:Title>Cuadernos del CID-Danza: México, D.F. no. 17</b:Title>
    <b:RefOrder>5</b:RefOrder>
  </b:Source>
  <b:Source>
    <b:Tag>Wal82</b:Tag>
    <b:SourceType>Misc</b:SourceType>
    <b:Guid>{297C0094-2E8A-4267-A7EE-58EAB840379B}</b:Guid>
    <b:Title>La danza: Imagen de creación continua; México, D.F.: Difusión Cultural UNAM, Departamento de Danza y Fondo Nacional para las Actividades Sociales</b:Title>
    <b:Year>1982</b:Year>
    <b:Author>
      <b:Author>
        <b:NameList>
          <b:Person>
            <b:Last>Waldeen</b:Last>
          </b:Person>
        </b:NameList>
      </b:Author>
    </b:Author>
    <b:Comments>Waldeen’s ideas about dance, art and life</b:Comments>
    <b:RefOrder>6</b:RefOrder>
  </b:Source>
  <b:Source>
    <b:Tag>Wal51</b:Tag>
    <b:SourceType>BookSection</b:SourceType>
    <b:Guid>{F9BE41FE-7EFB-4D72-8F78-F774BD0751EC}</b:Guid>
    <b:Author>
      <b:Author>
        <b:NameList>
          <b:Person>
            <b:Last>Waldeen</b:Last>
          </b:Person>
        </b:NameList>
      </b:Author>
      <b:Editor>
        <b:NameList>
          <b:Person>
            <b:Last>Sorell</b:Last>
            <b:First>Walter</b:First>
          </b:Person>
        </b:NameList>
      </b:Editor>
    </b:Author>
    <b:Title>Social Influences and Emotional Motivation</b:Title>
    <b:Year>1951</b:Year>
    <b:City>Cleveland</b:City>
    <b:Publisher>World Publishing Company</b:Publisher>
    <b:BookTitle>The Dance Has Many Faces</b:BookTitle>
    <b:Comments>An essay in which Waldeen rejects the notion of ‘pure dance’ and argues that dance is a ‘profoundly moral art’ derived from social experience</b:Comments>
    <b:RefOrder>7</b:RefOrder>
  </b:Source>
  <b:Source>
    <b:Tag>Wal02</b:Tag>
    <b:SourceType>Film</b:SourceType>
    <b:Guid>{0FBE1B08-2D96-4036-BD38-6329E8E00435}</b:Guid>
    <b:Title>vivir danzando</b:Title>
    <b:Year>2002</b:Year>
    <b:Author>
      <b:Performer>
        <b:NameList>
          <b:Person>
            <b:Last>Waldeen</b:Last>
          </b:Person>
          <b:Person>
            <b:Last>Francis</b:Last>
            <b:First>Xavier</b:First>
          </b:Person>
        </b:NameList>
      </b:Performer>
    </b:Author>
    <b:StandardNumber>México, D.F. : C/Producciones </b:StandardNumber>
    <b:Comments>A documentary about Waldeen and her work, among others</b:Comments>
    <b:RefOrder>8</b:RefOrder>
  </b:Source>
</b:Sources>
</file>

<file path=customXml/itemProps1.xml><?xml version="1.0" encoding="utf-8"?>
<ds:datastoreItem xmlns:ds="http://schemas.openxmlformats.org/officeDocument/2006/customXml" ds:itemID="{598CE55F-31F7-6D4F-B6B9-43FFDDEC8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C:\Users\ADMIN\Desktop\Template backup.dotx</Template>
  <TotalTime>49</TotalTime>
  <Pages>4</Pages>
  <Words>1477</Words>
  <Characters>8424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Amy Tang</cp:lastModifiedBy>
  <cp:revision>6</cp:revision>
  <dcterms:created xsi:type="dcterms:W3CDTF">2015-02-13T07:27:00Z</dcterms:created>
  <dcterms:modified xsi:type="dcterms:W3CDTF">2016-07-02T05:06:00Z</dcterms:modified>
</cp:coreProperties>
</file>