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6E1EB11" w14:textId="77777777" w:rsidTr="00922950">
        <w:tc>
          <w:tcPr>
            <w:tcW w:w="491" w:type="dxa"/>
            <w:vMerge w:val="restart"/>
            <w:shd w:val="clear" w:color="auto" w:fill="A6A6A6" w:themeFill="background1" w:themeFillShade="A6"/>
            <w:textDirection w:val="btLr"/>
          </w:tcPr>
          <w:p w14:paraId="1901860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3CAD899FEB2E64199E8800F6194F78F"/>
            </w:placeholder>
            <w:showingPlcHdr/>
            <w:dropDownList>
              <w:listItem w:displayText="Dr." w:value="Dr."/>
              <w:listItem w:displayText="Prof." w:value="Prof."/>
            </w:dropDownList>
          </w:sdtPr>
          <w:sdtEndPr/>
          <w:sdtContent>
            <w:tc>
              <w:tcPr>
                <w:tcW w:w="1259" w:type="dxa"/>
              </w:tcPr>
              <w:p w14:paraId="6A805AA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E945B06284AEF48BA5CE896CE6607AD"/>
            </w:placeholder>
            <w:text/>
          </w:sdtPr>
          <w:sdtEndPr/>
          <w:sdtContent>
            <w:tc>
              <w:tcPr>
                <w:tcW w:w="2073" w:type="dxa"/>
              </w:tcPr>
              <w:p w14:paraId="59222F13" w14:textId="77777777" w:rsidR="00B574C9" w:rsidRDefault="00550CDB" w:rsidP="004C3DA9">
                <w:r w:rsidRPr="002339A3">
                  <w:rPr>
                    <w:lang w:val="en-US" w:eastAsia="ja-JP"/>
                  </w:rPr>
                  <w:t xml:space="preserve">Victoria </w:t>
                </w:r>
              </w:p>
            </w:tc>
          </w:sdtContent>
        </w:sdt>
        <w:sdt>
          <w:sdtPr>
            <w:alias w:val="Middle name"/>
            <w:tag w:val="authorMiddleName"/>
            <w:id w:val="-2076034781"/>
            <w:placeholder>
              <w:docPart w:val="D275258C1E41C0479EA59AE562506C51"/>
            </w:placeholder>
            <w:showingPlcHdr/>
            <w:text/>
          </w:sdtPr>
          <w:sdtEndPr/>
          <w:sdtContent>
            <w:tc>
              <w:tcPr>
                <w:tcW w:w="2551" w:type="dxa"/>
              </w:tcPr>
              <w:p w14:paraId="0F74E284" w14:textId="77777777" w:rsidR="00B574C9" w:rsidRDefault="00B574C9" w:rsidP="004C3DA9">
                <w:r>
                  <w:rPr>
                    <w:rStyle w:val="PlaceholderText"/>
                  </w:rPr>
                  <w:t>[Middle name]</w:t>
                </w:r>
              </w:p>
            </w:tc>
          </w:sdtContent>
        </w:sdt>
        <w:sdt>
          <w:sdtPr>
            <w:alias w:val="Last name"/>
            <w:tag w:val="authorLastName"/>
            <w:id w:val="-1088529830"/>
            <w:placeholder>
              <w:docPart w:val="28CADAEB70460748BCB9BF06953A53D8"/>
            </w:placeholder>
            <w:text/>
          </w:sdtPr>
          <w:sdtEndPr/>
          <w:sdtContent>
            <w:tc>
              <w:tcPr>
                <w:tcW w:w="2642" w:type="dxa"/>
              </w:tcPr>
              <w:p w14:paraId="1222AA0A" w14:textId="77777777" w:rsidR="00B574C9" w:rsidRDefault="00550CDB" w:rsidP="004C3DA9">
                <w:r w:rsidRPr="00BB20FC">
                  <w:rPr>
                    <w:lang w:val="en-US" w:eastAsia="ja-JP"/>
                  </w:rPr>
                  <w:t>Fortuna</w:t>
                </w:r>
              </w:p>
            </w:tc>
          </w:sdtContent>
        </w:sdt>
      </w:tr>
      <w:tr w:rsidR="00B574C9" w14:paraId="2C36E9FA" w14:textId="77777777" w:rsidTr="001A6A06">
        <w:trPr>
          <w:trHeight w:val="986"/>
        </w:trPr>
        <w:tc>
          <w:tcPr>
            <w:tcW w:w="491" w:type="dxa"/>
            <w:vMerge/>
            <w:shd w:val="clear" w:color="auto" w:fill="A6A6A6" w:themeFill="background1" w:themeFillShade="A6"/>
          </w:tcPr>
          <w:p w14:paraId="3403D62D" w14:textId="77777777" w:rsidR="00B574C9" w:rsidRPr="001A6A06" w:rsidRDefault="00B574C9" w:rsidP="00CF1542">
            <w:pPr>
              <w:jc w:val="center"/>
              <w:rPr>
                <w:b/>
                <w:color w:val="FFFFFF" w:themeColor="background1"/>
              </w:rPr>
            </w:pPr>
          </w:p>
        </w:tc>
        <w:sdt>
          <w:sdtPr>
            <w:alias w:val="Biography"/>
            <w:tag w:val="authorBiography"/>
            <w:id w:val="938807824"/>
            <w:placeholder>
              <w:docPart w:val="B9180AA300151E478E66966FB7ED266F"/>
            </w:placeholder>
            <w:showingPlcHdr/>
          </w:sdtPr>
          <w:sdtEndPr/>
          <w:sdtContent>
            <w:tc>
              <w:tcPr>
                <w:tcW w:w="8525" w:type="dxa"/>
                <w:gridSpan w:val="4"/>
              </w:tcPr>
              <w:p w14:paraId="123C3E83" w14:textId="77777777" w:rsidR="00B574C9" w:rsidRDefault="00B574C9" w:rsidP="00922950">
                <w:r>
                  <w:rPr>
                    <w:rStyle w:val="PlaceholderText"/>
                  </w:rPr>
                  <w:t>[Enter your biography]</w:t>
                </w:r>
              </w:p>
            </w:tc>
          </w:sdtContent>
        </w:sdt>
      </w:tr>
      <w:tr w:rsidR="00B574C9" w14:paraId="79BA2348" w14:textId="77777777" w:rsidTr="001A6A06">
        <w:trPr>
          <w:trHeight w:val="986"/>
        </w:trPr>
        <w:tc>
          <w:tcPr>
            <w:tcW w:w="491" w:type="dxa"/>
            <w:vMerge/>
            <w:shd w:val="clear" w:color="auto" w:fill="A6A6A6" w:themeFill="background1" w:themeFillShade="A6"/>
          </w:tcPr>
          <w:p w14:paraId="51BAF31C" w14:textId="77777777" w:rsidR="00B574C9" w:rsidRPr="001A6A06" w:rsidRDefault="00B574C9" w:rsidP="00CF1542">
            <w:pPr>
              <w:jc w:val="center"/>
              <w:rPr>
                <w:b/>
                <w:color w:val="FFFFFF" w:themeColor="background1"/>
              </w:rPr>
            </w:pPr>
          </w:p>
        </w:tc>
        <w:sdt>
          <w:sdtPr>
            <w:alias w:val="Affiliation"/>
            <w:tag w:val="affiliation"/>
            <w:id w:val="2012937915"/>
            <w:placeholder>
              <w:docPart w:val="BDF78D950E58C843991AB5147ECAB839"/>
            </w:placeholder>
            <w:showingPlcHdr/>
            <w:text/>
          </w:sdtPr>
          <w:sdtEndPr/>
          <w:sdtContent>
            <w:tc>
              <w:tcPr>
                <w:tcW w:w="8525" w:type="dxa"/>
                <w:gridSpan w:val="4"/>
              </w:tcPr>
              <w:p w14:paraId="0C0D6A78" w14:textId="77777777" w:rsidR="00B574C9" w:rsidRDefault="00B574C9" w:rsidP="00B574C9">
                <w:r>
                  <w:rPr>
                    <w:rStyle w:val="PlaceholderText"/>
                  </w:rPr>
                  <w:t>[Enter the institution with which you are affiliated]</w:t>
                </w:r>
              </w:p>
            </w:tc>
          </w:sdtContent>
        </w:sdt>
      </w:tr>
    </w:tbl>
    <w:p w14:paraId="74E8690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8285B76" w14:textId="77777777" w:rsidTr="00244BB0">
        <w:tc>
          <w:tcPr>
            <w:tcW w:w="9016" w:type="dxa"/>
            <w:shd w:val="clear" w:color="auto" w:fill="A6A6A6" w:themeFill="background1" w:themeFillShade="A6"/>
            <w:tcMar>
              <w:top w:w="113" w:type="dxa"/>
              <w:bottom w:w="113" w:type="dxa"/>
            </w:tcMar>
          </w:tcPr>
          <w:p w14:paraId="1311424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25F8E2F" w14:textId="77777777" w:rsidTr="003F0D73">
        <w:sdt>
          <w:sdtPr>
            <w:alias w:val="Article headword"/>
            <w:tag w:val="articleHeadword"/>
            <w:id w:val="-361440020"/>
            <w:placeholder>
              <w:docPart w:val="71B7391273C43048BB58F22361DCC99C"/>
            </w:placeholder>
            <w:text/>
          </w:sdtPr>
          <w:sdtEndPr/>
          <w:sdtContent>
            <w:tc>
              <w:tcPr>
                <w:tcW w:w="9016" w:type="dxa"/>
                <w:tcMar>
                  <w:top w:w="113" w:type="dxa"/>
                  <w:bottom w:w="113" w:type="dxa"/>
                </w:tcMar>
              </w:tcPr>
              <w:p w14:paraId="5F498426" w14:textId="5163999E" w:rsidR="003F0D73" w:rsidRPr="00FB589A" w:rsidRDefault="00550CDB" w:rsidP="004C3DA9">
                <w:pPr>
                  <w:rPr>
                    <w:b/>
                  </w:rPr>
                </w:pPr>
                <w:proofErr w:type="spellStart"/>
                <w:r w:rsidRPr="004C3DA9">
                  <w:t>Schottelius</w:t>
                </w:r>
                <w:proofErr w:type="spellEnd"/>
                <w:r w:rsidRPr="004C3DA9">
                  <w:t>, Renate (</w:t>
                </w:r>
                <w:r w:rsidR="004C3DA9" w:rsidRPr="004C3DA9">
                  <w:t>1921—1998</w:t>
                </w:r>
                <w:r w:rsidRPr="004C3DA9">
                  <w:t>)</w:t>
                </w:r>
              </w:p>
            </w:tc>
          </w:sdtContent>
        </w:sdt>
      </w:tr>
      <w:tr w:rsidR="00464699" w14:paraId="5A83D536" w14:textId="77777777" w:rsidTr="00550CDB">
        <w:sdt>
          <w:sdtPr>
            <w:alias w:val="Variant headwords"/>
            <w:tag w:val="variantHeadwords"/>
            <w:id w:val="173464402"/>
            <w:placeholder>
              <w:docPart w:val="A2E3D24711A6CB47963FABC384527C55"/>
            </w:placeholder>
            <w:showingPlcHdr/>
          </w:sdtPr>
          <w:sdtEndPr/>
          <w:sdtContent>
            <w:tc>
              <w:tcPr>
                <w:tcW w:w="9016" w:type="dxa"/>
                <w:tcMar>
                  <w:top w:w="113" w:type="dxa"/>
                  <w:bottom w:w="113" w:type="dxa"/>
                </w:tcMar>
              </w:tcPr>
              <w:p w14:paraId="46DE558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14F2D53" w14:textId="77777777" w:rsidTr="003F0D73">
        <w:sdt>
          <w:sdtPr>
            <w:alias w:val="Abstract"/>
            <w:tag w:val="abstract"/>
            <w:id w:val="-635871867"/>
            <w:placeholder>
              <w:docPart w:val="BC585912A980A1418D7AF55D2A0CF2F9"/>
            </w:placeholder>
          </w:sdtPr>
          <w:sdtEndPr/>
          <w:sdtContent>
            <w:tc>
              <w:tcPr>
                <w:tcW w:w="9016" w:type="dxa"/>
                <w:tcMar>
                  <w:top w:w="113" w:type="dxa"/>
                  <w:bottom w:w="113" w:type="dxa"/>
                </w:tcMar>
              </w:tcPr>
              <w:p w14:paraId="0E97692A" w14:textId="77777777" w:rsidR="00550CDB" w:rsidRPr="004C3DA9" w:rsidRDefault="00550CDB" w:rsidP="00550CDB">
                <w:r w:rsidRPr="004C3DA9">
                  <w:t xml:space="preserve">German-born dancer and choreographer Renate </w:t>
                </w:r>
                <w:proofErr w:type="spellStart"/>
                <w:r w:rsidRPr="004C3DA9">
                  <w:t>Schottelius</w:t>
                </w:r>
                <w:proofErr w:type="spellEnd"/>
                <w:r w:rsidRPr="004C3DA9">
                  <w:t xml:space="preserve"> was a pioneer of modern dance in Argentina. Following early training in classical and modern dance in Berlin, she immigrated to Argentina in 1936, where she presented original work and in 1944 joined former </w:t>
                </w:r>
                <w:proofErr w:type="spellStart"/>
                <w:r w:rsidRPr="004C3DA9">
                  <w:t>Denishawn</w:t>
                </w:r>
                <w:proofErr w:type="spellEnd"/>
                <w:r w:rsidRPr="004C3DA9">
                  <w:t xml:space="preserve"> dancer Miriam Winslow’s company based in Buenos Aires. In 1953 </w:t>
                </w:r>
                <w:proofErr w:type="spellStart"/>
                <w:r w:rsidRPr="004C3DA9">
                  <w:t>Schottelius</w:t>
                </w:r>
                <w:proofErr w:type="spellEnd"/>
                <w:r w:rsidRPr="004C3DA9">
                  <w:t xml:space="preserve"> travelled to the United States, where she studied with Louis Horst, Doris Humphrey, Martha Graham, Agnes de Mille, José Limón, and </w:t>
                </w:r>
                <w:proofErr w:type="spellStart"/>
                <w:r w:rsidRPr="004C3DA9">
                  <w:t>Hanya</w:t>
                </w:r>
                <w:proofErr w:type="spellEnd"/>
                <w:r w:rsidRPr="004C3DA9">
                  <w:t xml:space="preserve"> Holm. </w:t>
                </w:r>
                <w:proofErr w:type="spellStart"/>
                <w:r w:rsidRPr="004C3DA9">
                  <w:t>Schottelius’s</w:t>
                </w:r>
                <w:proofErr w:type="spellEnd"/>
                <w:r w:rsidRPr="004C3DA9">
                  <w:t xml:space="preserve"> choreography synthesizes her roots in German </w:t>
                </w:r>
                <w:proofErr w:type="spellStart"/>
                <w:r w:rsidRPr="004C3DA9">
                  <w:t>Ausdruckstanz</w:t>
                </w:r>
                <w:proofErr w:type="spellEnd"/>
                <w:r w:rsidRPr="004C3DA9">
                  <w:t xml:space="preserve"> and the US modern dance tradition, reflecting not only her personal artistic biography, but also the confluence of modernist styles circulating through Argentina by the mid-twentieth century. In addition to her artistic contributions, </w:t>
                </w:r>
                <w:proofErr w:type="spellStart"/>
                <w:r w:rsidRPr="004C3DA9">
                  <w:t>Schottelius</w:t>
                </w:r>
                <w:proofErr w:type="spellEnd"/>
                <w:r w:rsidRPr="004C3DA9">
                  <w:t xml:space="preserve"> was at the forefront of initiatives to support modern dance production in Argentina, most notably the Friends of Dance Association (1962-1972). Over the course of her extensive performance and teaching career </w:t>
                </w:r>
                <w:proofErr w:type="spellStart"/>
                <w:r w:rsidRPr="004C3DA9">
                  <w:t>Schottelius</w:t>
                </w:r>
                <w:proofErr w:type="spellEnd"/>
                <w:r w:rsidRPr="004C3DA9">
                  <w:t xml:space="preserve"> also worked internationally at the Royal Swedish Opera, the </w:t>
                </w:r>
                <w:proofErr w:type="spellStart"/>
                <w:r w:rsidRPr="004C3DA9">
                  <w:t>Cullberg</w:t>
                </w:r>
                <w:proofErr w:type="spellEnd"/>
                <w:r w:rsidRPr="004C3DA9">
                  <w:t xml:space="preserve"> Ballet, and the Boston Conservatory of Music, Dance, and Theatre. A keen teacher of dance technique and composition, she mentored many influential Argentine modern dancers, including Oscar </w:t>
                </w:r>
                <w:proofErr w:type="spellStart"/>
                <w:r w:rsidRPr="004C3DA9">
                  <w:t>Araiz</w:t>
                </w:r>
                <w:proofErr w:type="spellEnd"/>
                <w:r w:rsidRPr="004C3DA9">
                  <w:t xml:space="preserve"> and Ana </w:t>
                </w:r>
                <w:proofErr w:type="spellStart"/>
                <w:r w:rsidRPr="004C3DA9">
                  <w:t>María</w:t>
                </w:r>
                <w:proofErr w:type="spellEnd"/>
                <w:r w:rsidRPr="004C3DA9">
                  <w:t xml:space="preserve"> </w:t>
                </w:r>
                <w:proofErr w:type="spellStart"/>
                <w:r w:rsidRPr="004C3DA9">
                  <w:t>Stekelman</w:t>
                </w:r>
                <w:proofErr w:type="spellEnd"/>
                <w:r w:rsidRPr="004C3DA9">
                  <w:t xml:space="preserve">. </w:t>
                </w:r>
                <w:proofErr w:type="spellStart"/>
                <w:r w:rsidRPr="004C3DA9">
                  <w:t>Schottelius</w:t>
                </w:r>
                <w:proofErr w:type="spellEnd"/>
                <w:r w:rsidRPr="004C3DA9">
                  <w:t xml:space="preserve"> acted as Artistic Advisor to the Contemporary Ballet of the General San Martín Municipal Theatre until her death in Buenos Aires in 1998. </w:t>
                </w:r>
              </w:p>
              <w:p w14:paraId="61AA1CFD" w14:textId="77777777" w:rsidR="00550CDB" w:rsidRDefault="00550CDB" w:rsidP="00550CDB"/>
              <w:p w14:paraId="5627009B" w14:textId="77777777" w:rsidR="00E85A05" w:rsidRDefault="00E85A05" w:rsidP="00E85A05"/>
            </w:tc>
          </w:sdtContent>
        </w:sdt>
      </w:tr>
      <w:tr w:rsidR="003F0D73" w14:paraId="079E1DC2" w14:textId="77777777" w:rsidTr="003F0D73">
        <w:tc>
          <w:tcPr>
            <w:tcW w:w="9016" w:type="dxa"/>
            <w:tcMar>
              <w:top w:w="113" w:type="dxa"/>
              <w:bottom w:w="113" w:type="dxa"/>
            </w:tcMar>
          </w:tcPr>
          <w:p w14:paraId="4BF19479" w14:textId="0F612FDF" w:rsidR="00550CDB" w:rsidRPr="004C3DA9" w:rsidRDefault="00550CDB" w:rsidP="004C3DA9">
            <w:pPr>
              <w:pStyle w:val="Heading1"/>
            </w:pPr>
            <w:r w:rsidRPr="004C3DA9">
              <w:lastRenderedPageBreak/>
              <w:t>Summary</w:t>
            </w:r>
          </w:p>
          <w:sdt>
            <w:sdtPr>
              <w:alias w:val="Article text"/>
              <w:tag w:val="articleText"/>
              <w:id w:val="634067588"/>
              <w:placeholder>
                <w:docPart w:val="628081EF70A60D45B1D1A2BC9345CB1E"/>
              </w:placeholder>
            </w:sdtPr>
            <w:sdtEndPr/>
            <w:sdtContent>
              <w:p w14:paraId="0DD9B7B5" w14:textId="77777777" w:rsidR="00550CDB" w:rsidRPr="004C3DA9" w:rsidRDefault="00550CDB" w:rsidP="004C3DA9">
                <w:r w:rsidRPr="004C3DA9">
                  <w:t xml:space="preserve">German-born dancer and choreographer Renate </w:t>
                </w:r>
                <w:proofErr w:type="spellStart"/>
                <w:r w:rsidRPr="004C3DA9">
                  <w:t>Schottelius</w:t>
                </w:r>
                <w:proofErr w:type="spellEnd"/>
                <w:r w:rsidRPr="004C3DA9">
                  <w:t xml:space="preserve"> was a pioneer of modern dance in Argentina. Following early training in classical and modern dance in Berlin, she immigrated to Argentina in 1936, where she presented original work and in 1944 joined former </w:t>
                </w:r>
                <w:proofErr w:type="spellStart"/>
                <w:r w:rsidRPr="004C3DA9">
                  <w:t>Denishawn</w:t>
                </w:r>
                <w:proofErr w:type="spellEnd"/>
                <w:r w:rsidRPr="004C3DA9">
                  <w:t xml:space="preserve"> dancer Miriam Winslow’s company based in Buenos Aires. In 1953 </w:t>
                </w:r>
                <w:proofErr w:type="spellStart"/>
                <w:r w:rsidRPr="004C3DA9">
                  <w:t>Schottelius</w:t>
                </w:r>
                <w:proofErr w:type="spellEnd"/>
                <w:r w:rsidRPr="004C3DA9">
                  <w:t xml:space="preserve"> travelled to the United States, where she studied with Louis Horst, Doris Humphrey, Martha Graham, Agnes de Mille, José Limón, and </w:t>
                </w:r>
                <w:proofErr w:type="spellStart"/>
                <w:r w:rsidRPr="004C3DA9">
                  <w:t>Hanya</w:t>
                </w:r>
                <w:proofErr w:type="spellEnd"/>
                <w:r w:rsidRPr="004C3DA9">
                  <w:t xml:space="preserve"> Holm. </w:t>
                </w:r>
                <w:proofErr w:type="spellStart"/>
                <w:r w:rsidRPr="004C3DA9">
                  <w:t>Schottelius’s</w:t>
                </w:r>
                <w:proofErr w:type="spellEnd"/>
                <w:r w:rsidRPr="004C3DA9">
                  <w:t xml:space="preserve"> choreography synthesizes her roots in German </w:t>
                </w:r>
                <w:proofErr w:type="spellStart"/>
                <w:r w:rsidRPr="004C3DA9">
                  <w:t>Ausdruckstanz</w:t>
                </w:r>
                <w:proofErr w:type="spellEnd"/>
                <w:r w:rsidRPr="004C3DA9">
                  <w:t xml:space="preserve"> and the US modern dance tradition, reflecting not only her personal artistic biography, but also the confluence of modernist styles circulating through Argentina by the mid-twentieth century. In addition to her artistic contributions, </w:t>
                </w:r>
                <w:proofErr w:type="spellStart"/>
                <w:r w:rsidRPr="004C3DA9">
                  <w:t>Schottelius</w:t>
                </w:r>
                <w:proofErr w:type="spellEnd"/>
                <w:r w:rsidRPr="004C3DA9">
                  <w:t xml:space="preserve"> was at the forefront of initiatives to support modern dance production in Argentina, most notably the Friends of Dance Association (1962-1972). Over the course of her extensive performance and teaching career </w:t>
                </w:r>
                <w:proofErr w:type="spellStart"/>
                <w:r w:rsidRPr="004C3DA9">
                  <w:t>Schottelius</w:t>
                </w:r>
                <w:proofErr w:type="spellEnd"/>
                <w:r w:rsidRPr="004C3DA9">
                  <w:t xml:space="preserve"> also worked internationally at the Royal Swedish Opera, the </w:t>
                </w:r>
                <w:proofErr w:type="spellStart"/>
                <w:r w:rsidRPr="004C3DA9">
                  <w:t>Cullberg</w:t>
                </w:r>
                <w:proofErr w:type="spellEnd"/>
                <w:r w:rsidRPr="004C3DA9">
                  <w:t xml:space="preserve"> Ballet, and the Boston Conservatory of Music, Dance, and Theatre. A keen teacher of dance technique and composition, she mentored many influential Argentine modern dancers, including Oscar </w:t>
                </w:r>
                <w:proofErr w:type="spellStart"/>
                <w:r w:rsidRPr="004C3DA9">
                  <w:t>Araiz</w:t>
                </w:r>
                <w:proofErr w:type="spellEnd"/>
                <w:r w:rsidRPr="004C3DA9">
                  <w:t xml:space="preserve"> and Ana </w:t>
                </w:r>
                <w:proofErr w:type="spellStart"/>
                <w:r w:rsidRPr="004C3DA9">
                  <w:t>María</w:t>
                </w:r>
                <w:proofErr w:type="spellEnd"/>
                <w:r w:rsidRPr="004C3DA9">
                  <w:t xml:space="preserve"> </w:t>
                </w:r>
                <w:proofErr w:type="spellStart"/>
                <w:r w:rsidRPr="004C3DA9">
                  <w:t>Stekelman</w:t>
                </w:r>
                <w:proofErr w:type="spellEnd"/>
                <w:r w:rsidRPr="004C3DA9">
                  <w:t xml:space="preserve">. </w:t>
                </w:r>
                <w:proofErr w:type="spellStart"/>
                <w:r w:rsidRPr="004C3DA9">
                  <w:t>Schottelius</w:t>
                </w:r>
                <w:proofErr w:type="spellEnd"/>
                <w:r w:rsidRPr="004C3DA9">
                  <w:t xml:space="preserve"> acted as Artistic Advisor to the Contemporary Ballet of the General San Martín Municipal Theatre until her death in Buenos Aires in 1998. </w:t>
                </w:r>
              </w:p>
              <w:p w14:paraId="746954BF" w14:textId="77777777" w:rsidR="00550CDB" w:rsidRPr="004C3DA9" w:rsidRDefault="00550CDB" w:rsidP="004C3DA9"/>
              <w:p w14:paraId="07E513DC" w14:textId="77777777" w:rsidR="00550CDB" w:rsidRPr="004C3DA9" w:rsidRDefault="00550CDB" w:rsidP="004C3DA9">
                <w:pPr>
                  <w:pStyle w:val="Heading1"/>
                  <w:outlineLvl w:val="0"/>
                </w:pPr>
                <w:r w:rsidRPr="004C3DA9">
                  <w:rPr>
                    <w:u w:color="262626"/>
                  </w:rPr>
                  <w:t>Training</w:t>
                </w:r>
              </w:p>
              <w:p w14:paraId="7A3784C2" w14:textId="77777777" w:rsidR="00550CDB" w:rsidRPr="004C3DA9" w:rsidRDefault="00550CDB" w:rsidP="004C3DA9">
                <w:proofErr w:type="spellStart"/>
                <w:r w:rsidRPr="004C3DA9">
                  <w:t>Schottelius</w:t>
                </w:r>
                <w:proofErr w:type="spellEnd"/>
                <w:r w:rsidRPr="004C3DA9">
                  <w:t xml:space="preserve"> began her training in classical and modern dance in 1929 at the Berlin Municipal Opera, where she studied with Ruth Sorel-</w:t>
                </w:r>
                <w:proofErr w:type="spellStart"/>
                <w:r w:rsidRPr="004C3DA9">
                  <w:t>Abramovitsch</w:t>
                </w:r>
                <w:proofErr w:type="spellEnd"/>
                <w:r w:rsidRPr="004C3DA9">
                  <w:t xml:space="preserve"> and Alice </w:t>
                </w:r>
                <w:proofErr w:type="spellStart"/>
                <w:r w:rsidRPr="004C3DA9">
                  <w:t>Uhlen</w:t>
                </w:r>
                <w:proofErr w:type="spellEnd"/>
                <w:r w:rsidRPr="004C3DA9">
                  <w:t xml:space="preserve">, former Mary </w:t>
                </w:r>
                <w:proofErr w:type="spellStart"/>
                <w:r w:rsidRPr="004C3DA9">
                  <w:t>Wigman</w:t>
                </w:r>
                <w:proofErr w:type="spellEnd"/>
                <w:r w:rsidRPr="004C3DA9">
                  <w:t xml:space="preserve"> dancers. Due to her mother’s Jewish heritage and the rise of the Nazi state in Germany, </w:t>
                </w:r>
                <w:proofErr w:type="spellStart"/>
                <w:r w:rsidRPr="004C3DA9">
                  <w:t>Schottelius</w:t>
                </w:r>
                <w:proofErr w:type="spellEnd"/>
                <w:r w:rsidRPr="004C3DA9">
                  <w:t xml:space="preserve"> immigrated to Buenos Aires in 1936. In the absence of modern dance opportunities, she studied ballet and </w:t>
                </w:r>
                <w:proofErr w:type="spellStart"/>
                <w:r w:rsidRPr="004C3DA9">
                  <w:t>Dalcroze</w:t>
                </w:r>
                <w:proofErr w:type="spellEnd"/>
                <w:r w:rsidRPr="004C3DA9">
                  <w:t xml:space="preserve">-based </w:t>
                </w:r>
                <w:proofErr w:type="spellStart"/>
                <w:r w:rsidRPr="004C3DA9">
                  <w:t>eurythmics</w:t>
                </w:r>
                <w:proofErr w:type="spellEnd"/>
                <w:r w:rsidRPr="004C3DA9">
                  <w:t xml:space="preserve"> with German-born </w:t>
                </w:r>
                <w:proofErr w:type="spellStart"/>
                <w:r w:rsidRPr="004C3DA9">
                  <w:t>Annelene</w:t>
                </w:r>
                <w:proofErr w:type="spellEnd"/>
                <w:r w:rsidRPr="004C3DA9">
                  <w:t xml:space="preserve"> </w:t>
                </w:r>
                <w:proofErr w:type="spellStart"/>
                <w:r w:rsidRPr="004C3DA9">
                  <w:t>Michiels</w:t>
                </w:r>
                <w:proofErr w:type="spellEnd"/>
                <w:r w:rsidRPr="004C3DA9">
                  <w:t xml:space="preserve"> at the National Conservatory. </w:t>
                </w:r>
                <w:proofErr w:type="spellStart"/>
                <w:r w:rsidRPr="004C3DA9">
                  <w:t>Schottelius</w:t>
                </w:r>
                <w:proofErr w:type="spellEnd"/>
                <w:r w:rsidRPr="004C3DA9">
                  <w:t xml:space="preserve"> resumed her modern dance study when Austrian Otto </w:t>
                </w:r>
                <w:proofErr w:type="spellStart"/>
                <w:r w:rsidRPr="004C3DA9">
                  <w:t>Werberg</w:t>
                </w:r>
                <w:proofErr w:type="spellEnd"/>
                <w:r w:rsidRPr="004C3DA9">
                  <w:t xml:space="preserve"> arrived in Buenos Aires in 1939. In 1944, after former </w:t>
                </w:r>
                <w:proofErr w:type="spellStart"/>
                <w:r w:rsidRPr="004C3DA9">
                  <w:t>Denishawn</w:t>
                </w:r>
                <w:proofErr w:type="spellEnd"/>
                <w:r w:rsidRPr="004C3DA9">
                  <w:t xml:space="preserve"> dancer Miriam Winslow decided to base her work in Argentina following a successful tour to the country, </w:t>
                </w:r>
                <w:proofErr w:type="spellStart"/>
                <w:r w:rsidRPr="004C3DA9">
                  <w:t>Schottelius</w:t>
                </w:r>
                <w:proofErr w:type="spellEnd"/>
                <w:r w:rsidRPr="004C3DA9">
                  <w:t xml:space="preserve"> joined the newly founded Ballet Winslow.</w:t>
                </w:r>
              </w:p>
              <w:p w14:paraId="3EECFC44" w14:textId="77777777" w:rsidR="00550CDB" w:rsidRPr="004C3DA9" w:rsidRDefault="00550CDB" w:rsidP="004C3DA9"/>
              <w:p w14:paraId="249684DC" w14:textId="77777777" w:rsidR="00550CDB" w:rsidRPr="004C3DA9" w:rsidRDefault="00550CDB" w:rsidP="004C3DA9">
                <w:proofErr w:type="spellStart"/>
                <w:r w:rsidRPr="004C3DA9">
                  <w:t>Schottelius</w:t>
                </w:r>
                <w:proofErr w:type="spellEnd"/>
                <w:r w:rsidRPr="004C3DA9">
                  <w:t xml:space="preserve"> travelled to New York in 1953, where she studied technique with Martha Graham, Agnes de Mille, José Limón, and </w:t>
                </w:r>
                <w:proofErr w:type="spellStart"/>
                <w:r w:rsidRPr="004C3DA9">
                  <w:t>Hanya</w:t>
                </w:r>
                <w:proofErr w:type="spellEnd"/>
                <w:r w:rsidRPr="004C3DA9">
                  <w:t xml:space="preserve"> Holm as well as dance composition with Louis Horst and Doris Humphrey. Limón, de Mille, and Holm all expressed interest in contracting </w:t>
                </w:r>
                <w:proofErr w:type="spellStart"/>
                <w:r w:rsidRPr="004C3DA9">
                  <w:t>Schottelius</w:t>
                </w:r>
                <w:proofErr w:type="spellEnd"/>
                <w:r w:rsidRPr="004C3DA9">
                  <w:t xml:space="preserve"> as a dancer in their companies, but because she did not have a US work permit she returned to Argentina in 1954.</w:t>
                </w:r>
              </w:p>
              <w:p w14:paraId="3D73C2B0" w14:textId="77777777" w:rsidR="00550CDB" w:rsidRPr="004C3DA9" w:rsidRDefault="00550CDB" w:rsidP="004C3DA9"/>
              <w:p w14:paraId="1D00C0D1" w14:textId="77777777" w:rsidR="00550CDB" w:rsidRDefault="00550CDB" w:rsidP="004C3DA9">
                <w:pPr>
                  <w:pStyle w:val="Heading1"/>
                  <w:rPr>
                    <w:u w:color="262626"/>
                  </w:rPr>
                </w:pPr>
                <w:r w:rsidRPr="004C3DA9">
                  <w:rPr>
                    <w:u w:color="262626"/>
                  </w:rPr>
                  <w:t>Major Contributions to the Field and to Modernism</w:t>
                </w:r>
              </w:p>
              <w:p w14:paraId="60D14175" w14:textId="77777777" w:rsidR="004C3DA9" w:rsidRPr="004C3DA9" w:rsidRDefault="004C3DA9" w:rsidP="004C3DA9"/>
              <w:p w14:paraId="40F1D476" w14:textId="77777777" w:rsidR="00550CDB" w:rsidRPr="004C3DA9" w:rsidRDefault="00550CDB" w:rsidP="004C3DA9">
                <w:proofErr w:type="spellStart"/>
                <w:r w:rsidRPr="004C3DA9">
                  <w:t>Schottelius</w:t>
                </w:r>
                <w:proofErr w:type="spellEnd"/>
                <w:r w:rsidRPr="004C3DA9">
                  <w:t xml:space="preserve"> first began to teach and present her own choreography in Buenos Aires in the early 1940s. Debuting solos alongside occasional </w:t>
                </w:r>
                <w:proofErr w:type="spellStart"/>
                <w:r w:rsidRPr="004C3DA9">
                  <w:t>restagings</w:t>
                </w:r>
                <w:proofErr w:type="spellEnd"/>
                <w:r w:rsidRPr="004C3DA9">
                  <w:t xml:space="preserve"> of Winslow’s works, she quickly made a name for herself as a talented teacher and performer. Following her return from the US, a group of former students asked that she mentor and supervise their compositions, a project which evolved into her directorship of the Contemporary Dance Experimental Group. The group performed in Brazil, Uruguay, and Argentina, and participated in the inaugural performance of the new General San Martín Municipal Theatre in 1961.</w:t>
                </w:r>
              </w:p>
              <w:p w14:paraId="18709819" w14:textId="77777777" w:rsidR="00550CDB" w:rsidRPr="004C3DA9" w:rsidRDefault="00550CDB" w:rsidP="004C3DA9"/>
              <w:p w14:paraId="3287B9C5" w14:textId="77777777" w:rsidR="00550CDB" w:rsidRPr="004C3DA9" w:rsidRDefault="00550CDB" w:rsidP="004C3DA9">
                <w:r w:rsidRPr="004C3DA9">
                  <w:rPr>
                    <w:rFonts w:cs="Times New Roman"/>
                    <w:color w:val="262626"/>
                  </w:rPr>
                  <w:t xml:space="preserve">Driven by her career goal of fostering institutional support and audience development for modern dance in Buenos Aires, </w:t>
                </w:r>
                <w:proofErr w:type="spellStart"/>
                <w:r w:rsidRPr="004C3DA9">
                  <w:rPr>
                    <w:rFonts w:cs="Times New Roman"/>
                    <w:color w:val="262626"/>
                  </w:rPr>
                  <w:t>Schottelius</w:t>
                </w:r>
                <w:proofErr w:type="spellEnd"/>
                <w:r w:rsidRPr="004C3DA9">
                  <w:rPr>
                    <w:rFonts w:cs="Times New Roman"/>
                    <w:color w:val="262626"/>
                  </w:rPr>
                  <w:t xml:space="preserve"> played a foundational role in the conception and organization of the Friends of Dance Association (AADA, 1962-1972). A consortium of ballet and modern </w:t>
                </w:r>
                <w:r w:rsidRPr="004C3DA9">
                  <w:rPr>
                    <w:rFonts w:cs="Times New Roman"/>
                    <w:color w:val="262626"/>
                  </w:rPr>
                  <w:lastRenderedPageBreak/>
                  <w:t xml:space="preserve">dancers and choreographers, the organization encouraged professionalization as well as sought to support the production of new choreographic work, augment pedagogical spaces for dance, and facilitate dialogue between classical and modern forms. Tamara </w:t>
                </w:r>
                <w:proofErr w:type="spellStart"/>
                <w:r w:rsidRPr="004C3DA9">
                  <w:rPr>
                    <w:rFonts w:cs="Times New Roman"/>
                    <w:color w:val="262626"/>
                  </w:rPr>
                  <w:t>Grigorieva</w:t>
                </w:r>
                <w:proofErr w:type="spellEnd"/>
                <w:r w:rsidRPr="004C3DA9">
                  <w:rPr>
                    <w:rFonts w:cs="Times New Roman"/>
                    <w:color w:val="262626"/>
                  </w:rPr>
                  <w:t xml:space="preserve"> (a former dancer with the Ballets </w:t>
                </w:r>
                <w:proofErr w:type="spellStart"/>
                <w:r w:rsidRPr="004C3DA9">
                  <w:rPr>
                    <w:rFonts w:cs="Times New Roman"/>
                    <w:color w:val="262626"/>
                  </w:rPr>
                  <w:t>Russes</w:t>
                </w:r>
                <w:proofErr w:type="spellEnd"/>
                <w:r w:rsidRPr="004C3DA9">
                  <w:rPr>
                    <w:rFonts w:cs="Times New Roman"/>
                    <w:color w:val="262626"/>
                  </w:rPr>
                  <w:t xml:space="preserve">), </w:t>
                </w:r>
                <w:proofErr w:type="spellStart"/>
                <w:r w:rsidRPr="004C3DA9">
                  <w:rPr>
                    <w:rFonts w:cs="Times New Roman"/>
                    <w:color w:val="262626"/>
                  </w:rPr>
                  <w:t>Amalia</w:t>
                </w:r>
                <w:proofErr w:type="spellEnd"/>
                <w:r w:rsidRPr="004C3DA9">
                  <w:rPr>
                    <w:rFonts w:cs="Times New Roman"/>
                    <w:color w:val="262626"/>
                  </w:rPr>
                  <w:t xml:space="preserve"> Lozano, </w:t>
                </w:r>
                <w:proofErr w:type="spellStart"/>
                <w:r w:rsidRPr="004C3DA9">
                  <w:rPr>
                    <w:rFonts w:cs="Times New Roman"/>
                    <w:color w:val="262626"/>
                  </w:rPr>
                  <w:t>Ekatherina</w:t>
                </w:r>
                <w:proofErr w:type="spellEnd"/>
                <w:r w:rsidRPr="004C3DA9">
                  <w:rPr>
                    <w:rFonts w:cs="Times New Roman"/>
                    <w:color w:val="262626"/>
                  </w:rPr>
                  <w:t xml:space="preserve"> de </w:t>
                </w:r>
                <w:proofErr w:type="spellStart"/>
                <w:r w:rsidRPr="004C3DA9">
                  <w:rPr>
                    <w:rFonts w:cs="Times New Roman"/>
                    <w:color w:val="262626"/>
                  </w:rPr>
                  <w:t>Galanta</w:t>
                </w:r>
                <w:proofErr w:type="spellEnd"/>
                <w:r w:rsidRPr="004C3DA9">
                  <w:rPr>
                    <w:rFonts w:cs="Times New Roman"/>
                    <w:color w:val="262626"/>
                  </w:rPr>
                  <w:t xml:space="preserve">, Roberto </w:t>
                </w:r>
                <w:proofErr w:type="spellStart"/>
                <w:r w:rsidRPr="004C3DA9">
                  <w:rPr>
                    <w:rFonts w:cs="Times New Roman"/>
                    <w:color w:val="262626"/>
                  </w:rPr>
                  <w:t>Giachero</w:t>
                </w:r>
                <w:proofErr w:type="spellEnd"/>
                <w:r w:rsidRPr="004C3DA9">
                  <w:rPr>
                    <w:rFonts w:cs="Times New Roman"/>
                    <w:color w:val="262626"/>
                  </w:rPr>
                  <w:t xml:space="preserve">, and </w:t>
                </w:r>
                <w:proofErr w:type="spellStart"/>
                <w:r w:rsidRPr="004C3DA9">
                  <w:rPr>
                    <w:rFonts w:cs="Times New Roman"/>
                    <w:color w:val="262626"/>
                  </w:rPr>
                  <w:t>Schottelius</w:t>
                </w:r>
                <w:proofErr w:type="spellEnd"/>
                <w:r w:rsidRPr="004C3DA9">
                  <w:rPr>
                    <w:rFonts w:cs="Times New Roman"/>
                    <w:color w:val="262626"/>
                  </w:rPr>
                  <w:t xml:space="preserve">—the only modern dancer—formed the founding directing committee of the Association. Following the committee’s selection of proposed dance works, AADA arranged rehearsal and performance space and production support, generally through the General San Martín Municipal Theatre. In addition to acting in an organizational capacity, </w:t>
                </w:r>
                <w:proofErr w:type="spellStart"/>
                <w:r w:rsidRPr="004C3DA9">
                  <w:rPr>
                    <w:rFonts w:cs="Times New Roman"/>
                    <w:color w:val="262626"/>
                  </w:rPr>
                  <w:t>Schottelius</w:t>
                </w:r>
                <w:proofErr w:type="spellEnd"/>
                <w:r w:rsidRPr="004C3DA9">
                  <w:rPr>
                    <w:rFonts w:cs="Times New Roman"/>
                    <w:color w:val="262626"/>
                  </w:rPr>
                  <w:t xml:space="preserve"> frequently premiered and re-staged works as part of AADA programming, including </w:t>
                </w:r>
                <w:proofErr w:type="spellStart"/>
                <w:r w:rsidRPr="004C3DA9">
                  <w:rPr>
                    <w:rFonts w:cs="Times New Roman"/>
                    <w:i/>
                    <w:color w:val="262626"/>
                  </w:rPr>
                  <w:t>Recordad</w:t>
                </w:r>
                <w:proofErr w:type="spellEnd"/>
                <w:r w:rsidRPr="004C3DA9">
                  <w:rPr>
                    <w:rFonts w:cs="Times New Roman"/>
                    <w:i/>
                    <w:color w:val="262626"/>
                  </w:rPr>
                  <w:t xml:space="preserve">: el </w:t>
                </w:r>
                <w:proofErr w:type="spellStart"/>
                <w:r w:rsidRPr="004C3DA9">
                  <w:rPr>
                    <w:rFonts w:cs="Times New Roman"/>
                    <w:i/>
                    <w:color w:val="262626"/>
                  </w:rPr>
                  <w:t>amor</w:t>
                </w:r>
                <w:proofErr w:type="spellEnd"/>
                <w:r w:rsidRPr="004C3DA9">
                  <w:rPr>
                    <w:rFonts w:cs="Times New Roman"/>
                    <w:color w:val="262626"/>
                  </w:rPr>
                  <w:t xml:space="preserve"> (</w:t>
                </w:r>
                <w:r w:rsidRPr="004C3DA9">
                  <w:rPr>
                    <w:rFonts w:cs="Times New Roman"/>
                    <w:i/>
                    <w:color w:val="262626"/>
                  </w:rPr>
                  <w:t>Remember: Love</w:t>
                </w:r>
                <w:r w:rsidRPr="004C3DA9">
                  <w:rPr>
                    <w:rFonts w:cs="Times New Roman"/>
                    <w:color w:val="262626"/>
                  </w:rPr>
                  <w:t xml:space="preserve">, 1961) and </w:t>
                </w:r>
                <w:proofErr w:type="spellStart"/>
                <w:r w:rsidRPr="004C3DA9">
                  <w:rPr>
                    <w:rFonts w:cs="Times New Roman"/>
                    <w:i/>
                    <w:color w:val="262626"/>
                  </w:rPr>
                  <w:t>Galería</w:t>
                </w:r>
                <w:proofErr w:type="spellEnd"/>
                <w:r w:rsidRPr="004C3DA9">
                  <w:rPr>
                    <w:rFonts w:cs="Times New Roman"/>
                    <w:i/>
                    <w:color w:val="262626"/>
                  </w:rPr>
                  <w:t xml:space="preserve"> </w:t>
                </w:r>
                <w:proofErr w:type="spellStart"/>
                <w:r w:rsidRPr="004C3DA9">
                  <w:rPr>
                    <w:rFonts w:cs="Times New Roman"/>
                    <w:i/>
                    <w:color w:val="262626"/>
                  </w:rPr>
                  <w:t>humana</w:t>
                </w:r>
                <w:proofErr w:type="spellEnd"/>
                <w:r w:rsidRPr="004C3DA9">
                  <w:rPr>
                    <w:rFonts w:cs="Times New Roman"/>
                    <w:color w:val="262626"/>
                  </w:rPr>
                  <w:t xml:space="preserve"> (</w:t>
                </w:r>
                <w:r w:rsidRPr="004C3DA9">
                  <w:rPr>
                    <w:rFonts w:cs="Times New Roman"/>
                    <w:i/>
                    <w:color w:val="262626"/>
                  </w:rPr>
                  <w:t>Human Gallery</w:t>
                </w:r>
                <w:r w:rsidRPr="004C3DA9">
                  <w:rPr>
                    <w:rFonts w:cs="Times New Roman"/>
                    <w:color w:val="262626"/>
                  </w:rPr>
                  <w:t xml:space="preserve">, 1963).  The press lauded </w:t>
                </w:r>
                <w:proofErr w:type="spellStart"/>
                <w:r w:rsidRPr="004C3DA9">
                  <w:rPr>
                    <w:rFonts w:cs="Times New Roman"/>
                    <w:i/>
                    <w:color w:val="262626"/>
                  </w:rPr>
                  <w:t>Recordad</w:t>
                </w:r>
                <w:proofErr w:type="spellEnd"/>
                <w:r w:rsidRPr="004C3DA9">
                  <w:rPr>
                    <w:rFonts w:cs="Times New Roman"/>
                    <w:i/>
                    <w:color w:val="262626"/>
                  </w:rPr>
                  <w:t xml:space="preserve">: el </w:t>
                </w:r>
                <w:proofErr w:type="spellStart"/>
                <w:r w:rsidRPr="004C3DA9">
                  <w:rPr>
                    <w:rFonts w:cs="Times New Roman"/>
                    <w:i/>
                    <w:color w:val="262626"/>
                  </w:rPr>
                  <w:t>amor</w:t>
                </w:r>
                <w:proofErr w:type="spellEnd"/>
                <w:r w:rsidRPr="004C3DA9">
                  <w:rPr>
                    <w:rFonts w:cs="Times New Roman"/>
                    <w:color w:val="262626"/>
                  </w:rPr>
                  <w:t xml:space="preserve"> for showcasing </w:t>
                </w:r>
                <w:proofErr w:type="spellStart"/>
                <w:r w:rsidRPr="004C3DA9">
                  <w:rPr>
                    <w:rFonts w:cs="Times New Roman"/>
                    <w:color w:val="262626"/>
                  </w:rPr>
                  <w:t>Schottelius’s</w:t>
                </w:r>
                <w:proofErr w:type="spellEnd"/>
                <w:r w:rsidRPr="004C3DA9">
                  <w:rPr>
                    <w:rFonts w:cs="Times New Roman"/>
                    <w:color w:val="262626"/>
                  </w:rPr>
                  <w:t xml:space="preserve"> technical capacity as a dancer and noted that </w:t>
                </w:r>
                <w:proofErr w:type="spellStart"/>
                <w:r w:rsidRPr="004C3DA9">
                  <w:rPr>
                    <w:rFonts w:cs="Times New Roman"/>
                    <w:i/>
                    <w:color w:val="262626"/>
                  </w:rPr>
                  <w:t>Galería</w:t>
                </w:r>
                <w:proofErr w:type="spellEnd"/>
                <w:r w:rsidRPr="004C3DA9">
                  <w:rPr>
                    <w:rFonts w:cs="Times New Roman"/>
                    <w:i/>
                    <w:color w:val="262626"/>
                  </w:rPr>
                  <w:t xml:space="preserve"> Humana</w:t>
                </w:r>
                <w:r w:rsidRPr="004C3DA9">
                  <w:rPr>
                    <w:rFonts w:cs="Times New Roman"/>
                    <w:color w:val="262626"/>
                  </w:rPr>
                  <w:t xml:space="preserve"> crafted a dynamic choreographic relationship with Argentine composer Valdo </w:t>
                </w:r>
                <w:proofErr w:type="spellStart"/>
                <w:r w:rsidRPr="004C3DA9">
                  <w:rPr>
                    <w:rFonts w:cs="Times New Roman"/>
                    <w:color w:val="262626"/>
                  </w:rPr>
                  <w:t>Sciammarella’s</w:t>
                </w:r>
                <w:proofErr w:type="spellEnd"/>
                <w:r w:rsidRPr="004C3DA9">
                  <w:rPr>
                    <w:rFonts w:cs="Times New Roman"/>
                    <w:color w:val="262626"/>
                  </w:rPr>
                  <w:t xml:space="preserve"> score.</w:t>
                </w:r>
              </w:p>
              <w:p w14:paraId="1BEE875F" w14:textId="77777777" w:rsidR="00550CDB" w:rsidRPr="004C3DA9" w:rsidRDefault="00550CDB" w:rsidP="004C3DA9"/>
              <w:p w14:paraId="28CC01F5" w14:textId="77777777" w:rsidR="00550CDB" w:rsidRPr="004C3DA9" w:rsidRDefault="00550CDB" w:rsidP="004C3DA9">
                <w:r w:rsidRPr="004C3DA9">
                  <w:rPr>
                    <w:rFonts w:cs="Times New Roman"/>
                    <w:color w:val="262626"/>
                  </w:rPr>
                  <w:t xml:space="preserve">In 1966 </w:t>
                </w:r>
                <w:proofErr w:type="spellStart"/>
                <w:r w:rsidRPr="004C3DA9">
                  <w:rPr>
                    <w:rFonts w:cs="Times New Roman"/>
                    <w:color w:val="262626"/>
                  </w:rPr>
                  <w:t>Schottelius</w:t>
                </w:r>
                <w:proofErr w:type="spellEnd"/>
                <w:r w:rsidRPr="004C3DA9">
                  <w:rPr>
                    <w:rFonts w:cs="Times New Roman"/>
                    <w:color w:val="262626"/>
                  </w:rPr>
                  <w:t xml:space="preserve"> accepted an invitation to teach technique and composition at the Boston Conservatory of Music, Dance, and Theatre. Her tenure at the Conservatory lasted for more than eight years and she performed onstage there for the last time. In the early 1970s, while still working in Boston, she accepted another invitation to teach technique, composition, and pedagogy in Sweden at the Royal Swedish Opera and the </w:t>
                </w:r>
                <w:proofErr w:type="spellStart"/>
                <w:r w:rsidRPr="004C3DA9">
                  <w:rPr>
                    <w:rFonts w:cs="Times New Roman"/>
                    <w:color w:val="262626"/>
                  </w:rPr>
                  <w:t>Cullberg</w:t>
                </w:r>
                <w:proofErr w:type="spellEnd"/>
                <w:r w:rsidRPr="004C3DA9">
                  <w:rPr>
                    <w:rFonts w:cs="Times New Roman"/>
                    <w:color w:val="262626"/>
                  </w:rPr>
                  <w:t xml:space="preserve"> Ballet, where she continued to work through the early 1980s. During this time, </w:t>
                </w:r>
                <w:proofErr w:type="spellStart"/>
                <w:r w:rsidRPr="004C3DA9">
                  <w:rPr>
                    <w:rFonts w:cs="Times New Roman"/>
                    <w:color w:val="262626"/>
                  </w:rPr>
                  <w:t>Schottelius</w:t>
                </w:r>
                <w:proofErr w:type="spellEnd"/>
                <w:r w:rsidRPr="004C3DA9">
                  <w:rPr>
                    <w:rFonts w:cs="Times New Roman"/>
                    <w:color w:val="262626"/>
                  </w:rPr>
                  <w:t xml:space="preserve"> returned to Buenos Aires to give short seminars and performances and also travelled to Germany for several artistic engagements.</w:t>
                </w:r>
              </w:p>
              <w:p w14:paraId="3573E18E" w14:textId="77777777" w:rsidR="00550CDB" w:rsidRPr="004C3DA9" w:rsidRDefault="00550CDB" w:rsidP="004C3DA9"/>
              <w:p w14:paraId="39A0DE5A" w14:textId="77777777" w:rsidR="00550CDB" w:rsidRPr="004C3DA9" w:rsidRDefault="00550CDB" w:rsidP="004C3DA9">
                <w:proofErr w:type="spellStart"/>
                <w:r w:rsidRPr="004C3DA9">
                  <w:rPr>
                    <w:rFonts w:cs="Times New Roman"/>
                    <w:color w:val="262626"/>
                  </w:rPr>
                  <w:t>Schottelius</w:t>
                </w:r>
                <w:proofErr w:type="spellEnd"/>
                <w:r w:rsidRPr="004C3DA9">
                  <w:rPr>
                    <w:rFonts w:cs="Times New Roman"/>
                    <w:color w:val="262626"/>
                  </w:rPr>
                  <w:t xml:space="preserve"> embraced the opportunity to resettle in Buenos Aires in 1981 following an invitation from former student Ana </w:t>
                </w:r>
                <w:proofErr w:type="spellStart"/>
                <w:r w:rsidRPr="004C3DA9">
                  <w:rPr>
                    <w:rFonts w:cs="Times New Roman"/>
                    <w:color w:val="262626"/>
                  </w:rPr>
                  <w:t>María</w:t>
                </w:r>
                <w:proofErr w:type="spellEnd"/>
                <w:r w:rsidRPr="004C3DA9">
                  <w:rPr>
                    <w:rFonts w:cs="Times New Roman"/>
                    <w:color w:val="262626"/>
                  </w:rPr>
                  <w:t xml:space="preserve"> </w:t>
                </w:r>
                <w:proofErr w:type="spellStart"/>
                <w:r w:rsidRPr="004C3DA9">
                  <w:rPr>
                    <w:rFonts w:cs="Times New Roman"/>
                    <w:color w:val="262626"/>
                  </w:rPr>
                  <w:t>Stekelman</w:t>
                </w:r>
                <w:proofErr w:type="spellEnd"/>
                <w:r w:rsidRPr="004C3DA9">
                  <w:rPr>
                    <w:rFonts w:cs="Times New Roman"/>
                    <w:color w:val="262626"/>
                  </w:rPr>
                  <w:t xml:space="preserve">, then director of the Contemporary Ballet of the General San Martín Municipal Theatre, to lead composition and technique classes through the theatre’s conservatory. </w:t>
                </w:r>
                <w:proofErr w:type="spellStart"/>
                <w:r w:rsidRPr="004C3DA9">
                  <w:rPr>
                    <w:rFonts w:cs="Times New Roman"/>
                    <w:color w:val="262626"/>
                  </w:rPr>
                  <w:t>Schottelius</w:t>
                </w:r>
                <w:proofErr w:type="spellEnd"/>
                <w:r w:rsidRPr="004C3DA9">
                  <w:rPr>
                    <w:rFonts w:cs="Times New Roman"/>
                    <w:color w:val="262626"/>
                  </w:rPr>
                  <w:t xml:space="preserve"> arrived in the waning years of a repressive military dictatorship (1976-1983), a period synonymous with the forced disappearance of an estimated 30,000 Argentine citizens. Responding to the current political climate through her past as a German refugee, </w:t>
                </w:r>
                <w:proofErr w:type="spellStart"/>
                <w:r w:rsidRPr="004C3DA9">
                  <w:rPr>
                    <w:rFonts w:cs="Times New Roman"/>
                    <w:color w:val="262626"/>
                  </w:rPr>
                  <w:t>Schottelius</w:t>
                </w:r>
                <w:proofErr w:type="spellEnd"/>
                <w:r w:rsidRPr="004C3DA9">
                  <w:rPr>
                    <w:rFonts w:cs="Times New Roman"/>
                    <w:color w:val="262626"/>
                  </w:rPr>
                  <w:t xml:space="preserve"> set a new work on the Contemporary Ballet entitled </w:t>
                </w:r>
                <w:proofErr w:type="spellStart"/>
                <w:r w:rsidRPr="004C3DA9">
                  <w:rPr>
                    <w:rFonts w:cs="Times New Roman"/>
                    <w:i/>
                    <w:color w:val="262626"/>
                  </w:rPr>
                  <w:t>Paisaje</w:t>
                </w:r>
                <w:proofErr w:type="spellEnd"/>
                <w:r w:rsidRPr="004C3DA9">
                  <w:rPr>
                    <w:rFonts w:cs="Times New Roman"/>
                    <w:i/>
                    <w:color w:val="262626"/>
                  </w:rPr>
                  <w:t xml:space="preserve"> de </w:t>
                </w:r>
                <w:proofErr w:type="spellStart"/>
                <w:r w:rsidRPr="004C3DA9">
                  <w:rPr>
                    <w:rFonts w:cs="Times New Roman"/>
                    <w:i/>
                    <w:color w:val="262626"/>
                  </w:rPr>
                  <w:t>gritos</w:t>
                </w:r>
                <w:proofErr w:type="spellEnd"/>
                <w:r w:rsidRPr="004C3DA9">
                  <w:rPr>
                    <w:rFonts w:cs="Times New Roman"/>
                    <w:color w:val="262626"/>
                  </w:rPr>
                  <w:t xml:space="preserve"> (</w:t>
                </w:r>
                <w:r w:rsidRPr="004C3DA9">
                  <w:rPr>
                    <w:rFonts w:cs="Times New Roman"/>
                    <w:i/>
                    <w:color w:val="262626"/>
                  </w:rPr>
                  <w:t>Landscape of Screams</w:t>
                </w:r>
                <w:r w:rsidRPr="004C3DA9">
                  <w:rPr>
                    <w:rFonts w:cs="Times New Roman"/>
                    <w:color w:val="262626"/>
                  </w:rPr>
                  <w:t xml:space="preserve">, 1981). The piece is titled after the Nelly Sachs poem depicting the horror of concentration camps and the score features Maurice </w:t>
                </w:r>
                <w:proofErr w:type="spellStart"/>
                <w:r w:rsidRPr="004C3DA9">
                  <w:rPr>
                    <w:rFonts w:cs="Times New Roman"/>
                    <w:color w:val="262626"/>
                  </w:rPr>
                  <w:t>Karkoff’s</w:t>
                </w:r>
                <w:proofErr w:type="spellEnd"/>
                <w:r w:rsidRPr="004C3DA9">
                  <w:rPr>
                    <w:rFonts w:cs="Times New Roman"/>
                    <w:color w:val="262626"/>
                  </w:rPr>
                  <w:t xml:space="preserve"> musical interpretation of the poem. The piece also includes a program note drawn from the </w:t>
                </w:r>
                <w:r w:rsidRPr="004C3DA9">
                  <w:rPr>
                    <w:rFonts w:cs="Times New Roman"/>
                    <w:i/>
                    <w:color w:val="262626"/>
                  </w:rPr>
                  <w:t>Diary of Anne Frank</w:t>
                </w:r>
                <w:r w:rsidRPr="004C3DA9">
                  <w:rPr>
                    <w:rFonts w:cs="Times New Roman"/>
                    <w:color w:val="262626"/>
                  </w:rPr>
                  <w:t xml:space="preserve">. Choreographically, it melds a Graham-inspired sense of weight and line with the emotional intensity associated with German </w:t>
                </w:r>
                <w:proofErr w:type="spellStart"/>
                <w:r w:rsidRPr="004C3DA9">
                  <w:rPr>
                    <w:rFonts w:cs="Times New Roman"/>
                    <w:i/>
                    <w:color w:val="262626"/>
                  </w:rPr>
                  <w:t>Ausdruckstanz</w:t>
                </w:r>
                <w:proofErr w:type="spellEnd"/>
                <w:r w:rsidRPr="004C3DA9">
                  <w:rPr>
                    <w:rFonts w:cs="Times New Roman"/>
                    <w:i/>
                    <w:color w:val="262626"/>
                  </w:rPr>
                  <w:t xml:space="preserve">. </w:t>
                </w:r>
                <w:proofErr w:type="spellStart"/>
                <w:r w:rsidRPr="004C3DA9">
                  <w:rPr>
                    <w:rFonts w:cs="Times New Roman"/>
                    <w:color w:val="262626"/>
                  </w:rPr>
                  <w:t>Scenographically</w:t>
                </w:r>
                <w:proofErr w:type="spellEnd"/>
                <w:r w:rsidRPr="004C3DA9">
                  <w:rPr>
                    <w:rFonts w:cs="Times New Roman"/>
                    <w:color w:val="262626"/>
                  </w:rPr>
                  <w:t>, the piece employs two casts, with one performing and the other replicating the choreography behind a sheer curtain length screen, inviting interpretations around life/death, past/present, and presence/absence relative to replications of histories of political violence in Argentina and Germany.</w:t>
                </w:r>
              </w:p>
              <w:p w14:paraId="6B7EED66" w14:textId="77777777" w:rsidR="00550CDB" w:rsidRPr="004C3DA9" w:rsidRDefault="00550CDB" w:rsidP="004C3DA9"/>
              <w:p w14:paraId="7F663F90" w14:textId="77777777" w:rsidR="00550CDB" w:rsidRPr="004C3DA9" w:rsidRDefault="00550CDB" w:rsidP="004C3DA9">
                <w:pPr>
                  <w:rPr>
                    <w:rFonts w:cs="Times New Roman"/>
                    <w:color w:val="262626"/>
                  </w:rPr>
                </w:pPr>
                <w:proofErr w:type="spellStart"/>
                <w:r w:rsidRPr="004C3DA9">
                  <w:rPr>
                    <w:rFonts w:cs="Times New Roman"/>
                    <w:color w:val="262626"/>
                  </w:rPr>
                  <w:t>Schottelius</w:t>
                </w:r>
                <w:proofErr w:type="spellEnd"/>
                <w:r w:rsidRPr="004C3DA9">
                  <w:rPr>
                    <w:rFonts w:cs="Times New Roman"/>
                    <w:color w:val="262626"/>
                  </w:rPr>
                  <w:t xml:space="preserve"> continued to teach in Buenos Aires through the 1990s. In 1990 Oscar </w:t>
                </w:r>
                <w:proofErr w:type="spellStart"/>
                <w:r w:rsidRPr="004C3DA9">
                  <w:rPr>
                    <w:rFonts w:cs="Times New Roman"/>
                    <w:color w:val="262626"/>
                  </w:rPr>
                  <w:t>Araiz</w:t>
                </w:r>
                <w:proofErr w:type="spellEnd"/>
                <w:r w:rsidRPr="004C3DA9">
                  <w:rPr>
                    <w:rFonts w:cs="Times New Roman"/>
                    <w:color w:val="262626"/>
                  </w:rPr>
                  <w:t xml:space="preserve">, her former student and then director of the Contemporary Ballet of the General San Martín Theatre, named </w:t>
                </w:r>
                <w:proofErr w:type="spellStart"/>
                <w:r w:rsidRPr="004C3DA9">
                  <w:rPr>
                    <w:rFonts w:cs="Times New Roman"/>
                    <w:color w:val="262626"/>
                  </w:rPr>
                  <w:t>Schottelius</w:t>
                </w:r>
                <w:proofErr w:type="spellEnd"/>
                <w:r w:rsidRPr="004C3DA9">
                  <w:rPr>
                    <w:rFonts w:cs="Times New Roman"/>
                    <w:color w:val="262626"/>
                  </w:rPr>
                  <w:t xml:space="preserve"> Artistic Advisor, a position she held until her death in 1998. </w:t>
                </w:r>
                <w:proofErr w:type="spellStart"/>
                <w:r w:rsidRPr="004C3DA9">
                  <w:rPr>
                    <w:rFonts w:cs="Times New Roman"/>
                    <w:color w:val="262626"/>
                  </w:rPr>
                  <w:t>Schottelius’s</w:t>
                </w:r>
                <w:proofErr w:type="spellEnd"/>
                <w:r w:rsidRPr="004C3DA9">
                  <w:rPr>
                    <w:rFonts w:cs="Times New Roman"/>
                    <w:color w:val="262626"/>
                  </w:rPr>
                  <w:t xml:space="preserve"> legacy as a pioneer in the circulation and development of dance modernisms in Argentina and abroad is carried on by the many dancers and choreographers whom she taught and advised throughout her long career. </w:t>
                </w:r>
                <w:proofErr w:type="spellStart"/>
                <w:r w:rsidRPr="004C3DA9">
                  <w:rPr>
                    <w:rFonts w:cs="Times New Roman"/>
                    <w:color w:val="262626"/>
                  </w:rPr>
                  <w:t>Schottelius’s</w:t>
                </w:r>
                <w:proofErr w:type="spellEnd"/>
                <w:r w:rsidRPr="004C3DA9">
                  <w:rPr>
                    <w:rFonts w:cs="Times New Roman"/>
                    <w:color w:val="262626"/>
                  </w:rPr>
                  <w:t xml:space="preserve"> work lives on in the repertory of the Contemporary Ballet, and continues to attract international attention. In 2010, German choreographer Paula </w:t>
                </w:r>
                <w:proofErr w:type="spellStart"/>
                <w:r w:rsidRPr="004C3DA9">
                  <w:rPr>
                    <w:rFonts w:cs="Times New Roman"/>
                    <w:color w:val="262626"/>
                  </w:rPr>
                  <w:t>Rosolen</w:t>
                </w:r>
                <w:proofErr w:type="spellEnd"/>
                <w:r w:rsidRPr="004C3DA9">
                  <w:rPr>
                    <w:rFonts w:cs="Times New Roman"/>
                    <w:color w:val="262626"/>
                  </w:rPr>
                  <w:t xml:space="preserve"> created </w:t>
                </w:r>
                <w:r w:rsidRPr="004C3DA9">
                  <w:rPr>
                    <w:rFonts w:cs="Times New Roman"/>
                    <w:i/>
                    <w:color w:val="262626"/>
                  </w:rPr>
                  <w:t xml:space="preserve">Die Farce der </w:t>
                </w:r>
                <w:proofErr w:type="spellStart"/>
                <w:r w:rsidRPr="004C3DA9">
                  <w:rPr>
                    <w:rFonts w:cs="Times New Roman"/>
                    <w:i/>
                    <w:color w:val="262626"/>
                  </w:rPr>
                  <w:t>Suche</w:t>
                </w:r>
                <w:proofErr w:type="spellEnd"/>
                <w:r w:rsidRPr="004C3DA9">
                  <w:rPr>
                    <w:rFonts w:cs="Times New Roman"/>
                    <w:color w:val="262626"/>
                  </w:rPr>
                  <w:t xml:space="preserve"> (</w:t>
                </w:r>
                <w:r w:rsidRPr="004C3DA9">
                  <w:rPr>
                    <w:rFonts w:cs="Times New Roman"/>
                    <w:i/>
                    <w:color w:val="262626"/>
                  </w:rPr>
                  <w:t>The Farce of the Search</w:t>
                </w:r>
                <w:r w:rsidRPr="004C3DA9">
                  <w:rPr>
                    <w:rFonts w:cs="Times New Roman"/>
                    <w:color w:val="262626"/>
                  </w:rPr>
                  <w:t xml:space="preserve">) based on her archival research on </w:t>
                </w:r>
                <w:proofErr w:type="spellStart"/>
                <w:r w:rsidRPr="004C3DA9">
                  <w:rPr>
                    <w:rFonts w:cs="Times New Roman"/>
                    <w:color w:val="262626"/>
                  </w:rPr>
                  <w:t>Schottelius</w:t>
                </w:r>
                <w:proofErr w:type="spellEnd"/>
                <w:r w:rsidRPr="004C3DA9">
                  <w:rPr>
                    <w:rFonts w:cs="Times New Roman"/>
                    <w:color w:val="262626"/>
                  </w:rPr>
                  <w:t>’ life and work.</w:t>
                </w:r>
              </w:p>
              <w:p w14:paraId="10A16B88" w14:textId="77777777" w:rsidR="00550CDB" w:rsidRPr="004C3DA9" w:rsidRDefault="00550CDB" w:rsidP="004C3DA9"/>
              <w:p w14:paraId="55B34167" w14:textId="31F3C770" w:rsidR="004C3DA9" w:rsidRPr="004C3DA9" w:rsidRDefault="00550CDB" w:rsidP="004C3DA9">
                <w:pPr>
                  <w:pStyle w:val="Heading1"/>
                  <w:outlineLvl w:val="0"/>
                </w:pPr>
                <w:r w:rsidRPr="004C3DA9">
                  <w:t>Selected List of works</w:t>
                </w:r>
              </w:p>
              <w:p w14:paraId="6D5488E0" w14:textId="77777777" w:rsidR="00550CDB" w:rsidRPr="004C3DA9" w:rsidRDefault="00550CDB" w:rsidP="004C3DA9">
                <w:r w:rsidRPr="004C3DA9">
                  <w:rPr>
                    <w:rFonts w:cs="Times New Roman"/>
                    <w:i/>
                    <w:color w:val="262626"/>
                  </w:rPr>
                  <w:t>Coral</w:t>
                </w:r>
                <w:r w:rsidRPr="004C3DA9">
                  <w:rPr>
                    <w:rFonts w:cs="Times New Roman"/>
                    <w:color w:val="262626"/>
                  </w:rPr>
                  <w:t xml:space="preserve"> (1941)</w:t>
                </w:r>
              </w:p>
              <w:p w14:paraId="5F13FAA0" w14:textId="77777777" w:rsidR="00550CDB" w:rsidRPr="004C3DA9" w:rsidRDefault="00550CDB" w:rsidP="004C3DA9">
                <w:r w:rsidRPr="004C3DA9">
                  <w:rPr>
                    <w:rFonts w:cs="Times New Roman"/>
                    <w:i/>
                    <w:color w:val="262626"/>
                  </w:rPr>
                  <w:t>Children’s Corner</w:t>
                </w:r>
                <w:r w:rsidRPr="004C3DA9">
                  <w:rPr>
                    <w:rFonts w:cs="Times New Roman"/>
                    <w:color w:val="262626"/>
                  </w:rPr>
                  <w:t xml:space="preserve"> (1941)</w:t>
                </w:r>
              </w:p>
              <w:p w14:paraId="1C82B2B4" w14:textId="77777777" w:rsidR="00550CDB" w:rsidRPr="004C3DA9" w:rsidRDefault="00550CDB" w:rsidP="004C3DA9">
                <w:r w:rsidRPr="004C3DA9">
                  <w:rPr>
                    <w:rFonts w:cs="Times New Roman"/>
                    <w:i/>
                    <w:color w:val="262626"/>
                  </w:rPr>
                  <w:lastRenderedPageBreak/>
                  <w:t xml:space="preserve">Aria </w:t>
                </w:r>
                <w:r w:rsidRPr="004C3DA9">
                  <w:rPr>
                    <w:rFonts w:cs="Times New Roman"/>
                    <w:color w:val="262626"/>
                  </w:rPr>
                  <w:t>(1946)</w:t>
                </w:r>
              </w:p>
              <w:p w14:paraId="5D0E706A" w14:textId="77777777" w:rsidR="00550CDB" w:rsidRPr="004C3DA9" w:rsidRDefault="00550CDB" w:rsidP="004C3DA9">
                <w:proofErr w:type="spellStart"/>
                <w:r w:rsidRPr="004C3DA9">
                  <w:rPr>
                    <w:rFonts w:cs="Times New Roman"/>
                    <w:i/>
                    <w:color w:val="262626"/>
                  </w:rPr>
                  <w:t>Preludio</w:t>
                </w:r>
                <w:proofErr w:type="spellEnd"/>
                <w:r w:rsidRPr="004C3DA9">
                  <w:rPr>
                    <w:rFonts w:cs="Times New Roman"/>
                    <w:i/>
                    <w:color w:val="262626"/>
                  </w:rPr>
                  <w:t xml:space="preserve"> y </w:t>
                </w:r>
                <w:proofErr w:type="spellStart"/>
                <w:r w:rsidRPr="004C3DA9">
                  <w:rPr>
                    <w:rFonts w:cs="Times New Roman"/>
                    <w:i/>
                    <w:color w:val="262626"/>
                  </w:rPr>
                  <w:t>Fuga</w:t>
                </w:r>
                <w:proofErr w:type="spellEnd"/>
                <w:r w:rsidRPr="004C3DA9">
                  <w:rPr>
                    <w:rFonts w:cs="Times New Roman"/>
                    <w:color w:val="262626"/>
                  </w:rPr>
                  <w:t xml:space="preserve"> (</w:t>
                </w:r>
                <w:r w:rsidRPr="004C3DA9">
                  <w:rPr>
                    <w:rFonts w:cs="Times New Roman"/>
                    <w:i/>
                    <w:color w:val="262626"/>
                  </w:rPr>
                  <w:t>Prelude and Fugue</w:t>
                </w:r>
                <w:r w:rsidRPr="004C3DA9">
                  <w:rPr>
                    <w:rFonts w:cs="Times New Roman"/>
                    <w:color w:val="262626"/>
                  </w:rPr>
                  <w:t xml:space="preserve"> 1952)</w:t>
                </w:r>
              </w:p>
              <w:p w14:paraId="0DFB8839" w14:textId="77777777" w:rsidR="00550CDB" w:rsidRPr="004C3DA9" w:rsidRDefault="00550CDB" w:rsidP="004C3DA9">
                <w:proofErr w:type="spellStart"/>
                <w:r w:rsidRPr="004C3DA9">
                  <w:rPr>
                    <w:rFonts w:cs="Times New Roman"/>
                    <w:i/>
                    <w:color w:val="262626"/>
                  </w:rPr>
                  <w:t>Estamos</w:t>
                </w:r>
                <w:proofErr w:type="spellEnd"/>
                <w:r w:rsidRPr="004C3DA9">
                  <w:rPr>
                    <w:rFonts w:cs="Times New Roman"/>
                    <w:i/>
                    <w:color w:val="262626"/>
                  </w:rPr>
                  <w:t xml:space="preserve"> solos</w:t>
                </w:r>
                <w:r w:rsidRPr="004C3DA9">
                  <w:rPr>
                    <w:rFonts w:cs="Times New Roman"/>
                    <w:color w:val="262626"/>
                  </w:rPr>
                  <w:t xml:space="preserve"> (</w:t>
                </w:r>
                <w:r w:rsidRPr="004C3DA9">
                  <w:rPr>
                    <w:rFonts w:cs="Times New Roman"/>
                    <w:i/>
                    <w:color w:val="262626"/>
                  </w:rPr>
                  <w:t>We Are Alone</w:t>
                </w:r>
                <w:r w:rsidRPr="004C3DA9">
                  <w:rPr>
                    <w:rFonts w:cs="Times New Roman"/>
                    <w:color w:val="262626"/>
                  </w:rPr>
                  <w:t xml:space="preserve"> 1954)</w:t>
                </w:r>
              </w:p>
              <w:p w14:paraId="05A5B3E6" w14:textId="77777777" w:rsidR="00550CDB" w:rsidRPr="004C3DA9" w:rsidRDefault="00550CDB" w:rsidP="004C3DA9">
                <w:proofErr w:type="spellStart"/>
                <w:r w:rsidRPr="004C3DA9">
                  <w:rPr>
                    <w:rFonts w:cs="Times New Roman"/>
                    <w:i/>
                    <w:color w:val="262626"/>
                  </w:rPr>
                  <w:t>Concierto</w:t>
                </w:r>
                <w:proofErr w:type="spellEnd"/>
                <w:r w:rsidRPr="004C3DA9">
                  <w:rPr>
                    <w:rFonts w:cs="Times New Roman"/>
                    <w:i/>
                    <w:color w:val="262626"/>
                  </w:rPr>
                  <w:t xml:space="preserve"> de Telemann</w:t>
                </w:r>
                <w:r w:rsidRPr="004C3DA9">
                  <w:rPr>
                    <w:rFonts w:cs="Times New Roman"/>
                    <w:color w:val="262626"/>
                  </w:rPr>
                  <w:t xml:space="preserve"> (</w:t>
                </w:r>
                <w:r w:rsidRPr="004C3DA9">
                  <w:rPr>
                    <w:rFonts w:cs="Times New Roman"/>
                    <w:i/>
                    <w:color w:val="262626"/>
                  </w:rPr>
                  <w:t>Telemann’s Concerto</w:t>
                </w:r>
                <w:r w:rsidRPr="004C3DA9">
                  <w:rPr>
                    <w:rFonts w:cs="Times New Roman"/>
                    <w:color w:val="262626"/>
                  </w:rPr>
                  <w:t xml:space="preserve"> 1954)</w:t>
                </w:r>
              </w:p>
              <w:p w14:paraId="40F33314" w14:textId="77777777" w:rsidR="00550CDB" w:rsidRPr="004C3DA9" w:rsidRDefault="00550CDB" w:rsidP="004C3DA9">
                <w:r w:rsidRPr="004C3DA9">
                  <w:rPr>
                    <w:rFonts w:cs="Times New Roman"/>
                    <w:i/>
                    <w:color w:val="262626"/>
                  </w:rPr>
                  <w:t xml:space="preserve">La </w:t>
                </w:r>
                <w:proofErr w:type="spellStart"/>
                <w:r w:rsidRPr="004C3DA9">
                  <w:rPr>
                    <w:rFonts w:cs="Times New Roman"/>
                    <w:i/>
                    <w:color w:val="262626"/>
                  </w:rPr>
                  <w:t>farsa</w:t>
                </w:r>
                <w:proofErr w:type="spellEnd"/>
                <w:r w:rsidRPr="004C3DA9">
                  <w:rPr>
                    <w:rFonts w:cs="Times New Roman"/>
                    <w:i/>
                    <w:color w:val="262626"/>
                  </w:rPr>
                  <w:t xml:space="preserve"> de la </w:t>
                </w:r>
                <w:proofErr w:type="spellStart"/>
                <w:r w:rsidRPr="004C3DA9">
                  <w:rPr>
                    <w:rFonts w:cs="Times New Roman"/>
                    <w:i/>
                    <w:color w:val="262626"/>
                  </w:rPr>
                  <w:t>búsqueda</w:t>
                </w:r>
                <w:proofErr w:type="spellEnd"/>
                <w:r w:rsidRPr="004C3DA9">
                  <w:rPr>
                    <w:rFonts w:cs="Times New Roman"/>
                    <w:i/>
                    <w:color w:val="262626"/>
                  </w:rPr>
                  <w:t xml:space="preserve"> </w:t>
                </w:r>
                <w:r w:rsidRPr="004C3DA9">
                  <w:rPr>
                    <w:rFonts w:cs="Times New Roman"/>
                    <w:color w:val="262626"/>
                  </w:rPr>
                  <w:t>(</w:t>
                </w:r>
                <w:r w:rsidRPr="004C3DA9">
                  <w:rPr>
                    <w:rFonts w:cs="Times New Roman"/>
                    <w:i/>
                    <w:color w:val="262626"/>
                  </w:rPr>
                  <w:t>The Farce of the Search</w:t>
                </w:r>
                <w:r w:rsidRPr="004C3DA9">
                  <w:rPr>
                    <w:rFonts w:cs="Times New Roman"/>
                    <w:color w:val="262626"/>
                  </w:rPr>
                  <w:t xml:space="preserve"> 1956)</w:t>
                </w:r>
              </w:p>
              <w:p w14:paraId="4CFB6CC4" w14:textId="77777777" w:rsidR="00550CDB" w:rsidRPr="004C3DA9" w:rsidRDefault="00550CDB" w:rsidP="004C3DA9">
                <w:proofErr w:type="spellStart"/>
                <w:r w:rsidRPr="004C3DA9">
                  <w:rPr>
                    <w:rFonts w:cs="Times New Roman"/>
                    <w:i/>
                    <w:color w:val="262626"/>
                  </w:rPr>
                  <w:t>Mensaje</w:t>
                </w:r>
                <w:proofErr w:type="spellEnd"/>
                <w:r w:rsidRPr="004C3DA9">
                  <w:rPr>
                    <w:rFonts w:cs="Times New Roman"/>
                    <w:color w:val="262626"/>
                  </w:rPr>
                  <w:t xml:space="preserve"> (</w:t>
                </w:r>
                <w:r w:rsidRPr="004C3DA9">
                  <w:rPr>
                    <w:rFonts w:cs="Times New Roman"/>
                    <w:i/>
                    <w:color w:val="262626"/>
                  </w:rPr>
                  <w:t xml:space="preserve">Message </w:t>
                </w:r>
                <w:r w:rsidRPr="004C3DA9">
                  <w:rPr>
                    <w:rFonts w:cs="Times New Roman"/>
                    <w:color w:val="262626"/>
                  </w:rPr>
                  <w:t>1956)</w:t>
                </w:r>
              </w:p>
              <w:p w14:paraId="6488879F" w14:textId="77777777" w:rsidR="00550CDB" w:rsidRPr="004C3DA9" w:rsidRDefault="00550CDB" w:rsidP="004C3DA9">
                <w:r w:rsidRPr="004C3DA9">
                  <w:rPr>
                    <w:rFonts w:cs="Times New Roman"/>
                    <w:i/>
                    <w:color w:val="262626"/>
                  </w:rPr>
                  <w:t xml:space="preserve">Dos </w:t>
                </w:r>
                <w:proofErr w:type="spellStart"/>
                <w:r w:rsidRPr="004C3DA9">
                  <w:rPr>
                    <w:rFonts w:cs="Times New Roman"/>
                    <w:i/>
                    <w:color w:val="262626"/>
                  </w:rPr>
                  <w:t>sueños</w:t>
                </w:r>
                <w:proofErr w:type="spellEnd"/>
                <w:r w:rsidRPr="004C3DA9">
                  <w:rPr>
                    <w:rFonts w:cs="Times New Roman"/>
                    <w:i/>
                    <w:color w:val="262626"/>
                  </w:rPr>
                  <w:t xml:space="preserve"> de </w:t>
                </w:r>
                <w:proofErr w:type="spellStart"/>
                <w:r w:rsidRPr="004C3DA9">
                  <w:rPr>
                    <w:rFonts w:cs="Times New Roman"/>
                    <w:i/>
                    <w:color w:val="262626"/>
                  </w:rPr>
                  <w:t>paseo</w:t>
                </w:r>
                <w:proofErr w:type="spellEnd"/>
                <w:r w:rsidRPr="004C3DA9">
                  <w:rPr>
                    <w:rFonts w:cs="Times New Roman"/>
                    <w:color w:val="262626"/>
                  </w:rPr>
                  <w:t xml:space="preserve"> (</w:t>
                </w:r>
                <w:r w:rsidRPr="004C3DA9">
                  <w:rPr>
                    <w:rFonts w:cs="Times New Roman"/>
                    <w:i/>
                    <w:color w:val="262626"/>
                  </w:rPr>
                  <w:t>Two Dreams on a Journey</w:t>
                </w:r>
                <w:r w:rsidRPr="004C3DA9">
                  <w:rPr>
                    <w:rFonts w:cs="Times New Roman"/>
                    <w:color w:val="262626"/>
                  </w:rPr>
                  <w:t xml:space="preserve"> 1956)</w:t>
                </w:r>
              </w:p>
              <w:p w14:paraId="64C7D898" w14:textId="77777777" w:rsidR="00550CDB" w:rsidRPr="004C3DA9" w:rsidRDefault="00550CDB" w:rsidP="004C3DA9">
                <w:r w:rsidRPr="004C3DA9">
                  <w:rPr>
                    <w:rFonts w:cs="Times New Roman"/>
                    <w:i/>
                    <w:color w:val="262626"/>
                  </w:rPr>
                  <w:t xml:space="preserve">Le </w:t>
                </w:r>
                <w:proofErr w:type="spellStart"/>
                <w:r w:rsidRPr="004C3DA9">
                  <w:rPr>
                    <w:rFonts w:cs="Times New Roman"/>
                    <w:i/>
                    <w:color w:val="262626"/>
                  </w:rPr>
                  <w:t>Renard</w:t>
                </w:r>
                <w:proofErr w:type="spellEnd"/>
                <w:r w:rsidRPr="004C3DA9">
                  <w:rPr>
                    <w:rFonts w:cs="Times New Roman"/>
                    <w:i/>
                    <w:color w:val="262626"/>
                  </w:rPr>
                  <w:t xml:space="preserve"> </w:t>
                </w:r>
                <w:r w:rsidRPr="004C3DA9">
                  <w:rPr>
                    <w:rFonts w:cs="Times New Roman"/>
                    <w:color w:val="262626"/>
                  </w:rPr>
                  <w:t>(</w:t>
                </w:r>
                <w:r w:rsidRPr="004C3DA9">
                  <w:rPr>
                    <w:rFonts w:cs="Times New Roman"/>
                    <w:i/>
                    <w:color w:val="262626"/>
                  </w:rPr>
                  <w:t>The Fox</w:t>
                </w:r>
                <w:r w:rsidRPr="004C3DA9">
                  <w:rPr>
                    <w:rFonts w:cs="Times New Roman"/>
                    <w:color w:val="262626"/>
                  </w:rPr>
                  <w:t xml:space="preserve"> 1958)</w:t>
                </w:r>
              </w:p>
              <w:p w14:paraId="61CD2665" w14:textId="77777777" w:rsidR="00550CDB" w:rsidRPr="004C3DA9" w:rsidRDefault="00550CDB" w:rsidP="004C3DA9">
                <w:proofErr w:type="spellStart"/>
                <w:r w:rsidRPr="004C3DA9">
                  <w:rPr>
                    <w:rFonts w:cs="Times New Roman"/>
                    <w:i/>
                    <w:color w:val="262626"/>
                  </w:rPr>
                  <w:t>Recordad</w:t>
                </w:r>
                <w:proofErr w:type="spellEnd"/>
                <w:r w:rsidRPr="004C3DA9">
                  <w:rPr>
                    <w:rFonts w:cs="Times New Roman"/>
                    <w:i/>
                    <w:color w:val="262626"/>
                  </w:rPr>
                  <w:t xml:space="preserve">: el </w:t>
                </w:r>
                <w:proofErr w:type="spellStart"/>
                <w:r w:rsidRPr="004C3DA9">
                  <w:rPr>
                    <w:rFonts w:cs="Times New Roman"/>
                    <w:i/>
                    <w:color w:val="262626"/>
                  </w:rPr>
                  <w:t>amor</w:t>
                </w:r>
                <w:proofErr w:type="spellEnd"/>
                <w:r w:rsidRPr="004C3DA9">
                  <w:rPr>
                    <w:rFonts w:cs="Times New Roman"/>
                    <w:color w:val="262626"/>
                  </w:rPr>
                  <w:t xml:space="preserve"> (</w:t>
                </w:r>
                <w:r w:rsidRPr="004C3DA9">
                  <w:rPr>
                    <w:rFonts w:cs="Times New Roman"/>
                    <w:i/>
                    <w:color w:val="262626"/>
                  </w:rPr>
                  <w:t xml:space="preserve">Remember: Love </w:t>
                </w:r>
                <w:r w:rsidRPr="004C3DA9">
                  <w:rPr>
                    <w:rFonts w:cs="Times New Roman"/>
                    <w:color w:val="262626"/>
                  </w:rPr>
                  <w:t>1961)</w:t>
                </w:r>
              </w:p>
              <w:p w14:paraId="1646CF1B" w14:textId="77777777" w:rsidR="00550CDB" w:rsidRPr="004C3DA9" w:rsidRDefault="00550CDB" w:rsidP="004C3DA9">
                <w:proofErr w:type="spellStart"/>
                <w:r w:rsidRPr="004C3DA9">
                  <w:rPr>
                    <w:rFonts w:cs="Times New Roman"/>
                    <w:i/>
                    <w:color w:val="262626"/>
                  </w:rPr>
                  <w:t>Galería</w:t>
                </w:r>
                <w:proofErr w:type="spellEnd"/>
                <w:r w:rsidRPr="004C3DA9">
                  <w:rPr>
                    <w:rFonts w:cs="Times New Roman"/>
                    <w:i/>
                    <w:color w:val="262626"/>
                  </w:rPr>
                  <w:t xml:space="preserve"> </w:t>
                </w:r>
                <w:proofErr w:type="spellStart"/>
                <w:r w:rsidRPr="004C3DA9">
                  <w:rPr>
                    <w:rFonts w:cs="Times New Roman"/>
                    <w:i/>
                    <w:color w:val="262626"/>
                  </w:rPr>
                  <w:t>humana</w:t>
                </w:r>
                <w:proofErr w:type="spellEnd"/>
                <w:r w:rsidRPr="004C3DA9">
                  <w:rPr>
                    <w:rFonts w:cs="Times New Roman"/>
                    <w:i/>
                    <w:color w:val="262626"/>
                  </w:rPr>
                  <w:t xml:space="preserve"> </w:t>
                </w:r>
                <w:r w:rsidRPr="004C3DA9">
                  <w:rPr>
                    <w:rFonts w:cs="Times New Roman"/>
                    <w:color w:val="262626"/>
                  </w:rPr>
                  <w:t>(</w:t>
                </w:r>
                <w:r w:rsidRPr="004C3DA9">
                  <w:rPr>
                    <w:rFonts w:cs="Times New Roman"/>
                    <w:i/>
                    <w:color w:val="262626"/>
                  </w:rPr>
                  <w:t xml:space="preserve">Human Gallery </w:t>
                </w:r>
                <w:r w:rsidRPr="004C3DA9">
                  <w:rPr>
                    <w:rFonts w:cs="Times New Roman"/>
                    <w:color w:val="262626"/>
                  </w:rPr>
                  <w:t>1963)</w:t>
                </w:r>
              </w:p>
              <w:p w14:paraId="3583ED31" w14:textId="77777777" w:rsidR="00550CDB" w:rsidRPr="004C3DA9" w:rsidRDefault="00550CDB" w:rsidP="004C3DA9">
                <w:r w:rsidRPr="004C3DA9">
                  <w:rPr>
                    <w:rFonts w:cs="Times New Roman"/>
                    <w:i/>
                    <w:color w:val="262626"/>
                  </w:rPr>
                  <w:t>Credo</w:t>
                </w:r>
                <w:r w:rsidRPr="004C3DA9">
                  <w:rPr>
                    <w:rFonts w:cs="Times New Roman"/>
                    <w:color w:val="262626"/>
                  </w:rPr>
                  <w:t xml:space="preserve"> (</w:t>
                </w:r>
                <w:r w:rsidRPr="004C3DA9">
                  <w:rPr>
                    <w:rFonts w:cs="Times New Roman"/>
                    <w:i/>
                    <w:color w:val="262626"/>
                  </w:rPr>
                  <w:t xml:space="preserve">Creed </w:t>
                </w:r>
                <w:r w:rsidRPr="004C3DA9">
                  <w:rPr>
                    <w:rFonts w:cs="Times New Roman"/>
                    <w:color w:val="262626"/>
                  </w:rPr>
                  <w:t>1964)</w:t>
                </w:r>
              </w:p>
              <w:p w14:paraId="212F34FD" w14:textId="77777777" w:rsidR="00550CDB" w:rsidRPr="004C3DA9" w:rsidRDefault="00550CDB" w:rsidP="004C3DA9">
                <w:r w:rsidRPr="004C3DA9">
                  <w:rPr>
                    <w:rFonts w:cs="Times New Roman"/>
                    <w:i/>
                    <w:color w:val="262626"/>
                  </w:rPr>
                  <w:t>Children of Faith</w:t>
                </w:r>
                <w:r w:rsidRPr="004C3DA9">
                  <w:rPr>
                    <w:rFonts w:cs="Times New Roman"/>
                    <w:color w:val="262626"/>
                  </w:rPr>
                  <w:t xml:space="preserve"> (1972)</w:t>
                </w:r>
              </w:p>
              <w:p w14:paraId="2B108CA0" w14:textId="77777777" w:rsidR="00550CDB" w:rsidRPr="004C3DA9" w:rsidRDefault="00550CDB" w:rsidP="004C3DA9">
                <w:proofErr w:type="spellStart"/>
                <w:r w:rsidRPr="004C3DA9">
                  <w:rPr>
                    <w:rFonts w:cs="Times New Roman"/>
                    <w:i/>
                    <w:color w:val="262626"/>
                  </w:rPr>
                  <w:t>Paisaje</w:t>
                </w:r>
                <w:proofErr w:type="spellEnd"/>
                <w:r w:rsidRPr="004C3DA9">
                  <w:rPr>
                    <w:rFonts w:cs="Times New Roman"/>
                    <w:i/>
                    <w:color w:val="262626"/>
                  </w:rPr>
                  <w:t xml:space="preserve"> de </w:t>
                </w:r>
                <w:proofErr w:type="spellStart"/>
                <w:r w:rsidRPr="004C3DA9">
                  <w:rPr>
                    <w:rFonts w:cs="Times New Roman"/>
                    <w:i/>
                    <w:color w:val="262626"/>
                  </w:rPr>
                  <w:t>gritos</w:t>
                </w:r>
                <w:proofErr w:type="spellEnd"/>
                <w:r w:rsidRPr="004C3DA9">
                  <w:rPr>
                    <w:rFonts w:cs="Times New Roman"/>
                    <w:color w:val="262626"/>
                  </w:rPr>
                  <w:t xml:space="preserve"> (</w:t>
                </w:r>
                <w:r w:rsidRPr="004C3DA9">
                  <w:rPr>
                    <w:rFonts w:cs="Times New Roman"/>
                    <w:i/>
                    <w:color w:val="262626"/>
                  </w:rPr>
                  <w:t xml:space="preserve">Landscape of Screams </w:t>
                </w:r>
                <w:r w:rsidRPr="004C3DA9">
                  <w:rPr>
                    <w:rFonts w:cs="Times New Roman"/>
                    <w:color w:val="262626"/>
                  </w:rPr>
                  <w:t>1981)</w:t>
                </w:r>
              </w:p>
              <w:p w14:paraId="34EFB13D" w14:textId="77777777" w:rsidR="00550CDB" w:rsidRPr="004C3DA9" w:rsidRDefault="00550CDB" w:rsidP="004C3DA9">
                <w:proofErr w:type="spellStart"/>
                <w:r w:rsidRPr="004C3DA9">
                  <w:rPr>
                    <w:rFonts w:cs="Times New Roman"/>
                    <w:i/>
                    <w:color w:val="262626"/>
                  </w:rPr>
                  <w:t>Caminantes</w:t>
                </w:r>
                <w:proofErr w:type="spellEnd"/>
                <w:r w:rsidRPr="004C3DA9">
                  <w:rPr>
                    <w:rFonts w:cs="Times New Roman"/>
                    <w:color w:val="262626"/>
                  </w:rPr>
                  <w:t xml:space="preserve"> (</w:t>
                </w:r>
                <w:r w:rsidRPr="004C3DA9">
                  <w:rPr>
                    <w:rFonts w:cs="Times New Roman"/>
                    <w:i/>
                    <w:color w:val="262626"/>
                  </w:rPr>
                  <w:t xml:space="preserve">Wanderers </w:t>
                </w:r>
                <w:r w:rsidRPr="004C3DA9">
                  <w:rPr>
                    <w:rFonts w:cs="Times New Roman"/>
                    <w:color w:val="262626"/>
                  </w:rPr>
                  <w:t>1982)</w:t>
                </w:r>
              </w:p>
              <w:p w14:paraId="6A6F4634" w14:textId="77777777" w:rsidR="00550CDB" w:rsidRPr="004C3DA9" w:rsidRDefault="00550CDB" w:rsidP="004C3DA9"/>
              <w:p w14:paraId="49E518F3" w14:textId="77777777" w:rsidR="00550CDB" w:rsidRPr="004C3DA9" w:rsidRDefault="00550CDB" w:rsidP="004C3DA9">
                <w:r w:rsidRPr="004C3DA9">
                  <w:t>Interviews with Artist</w:t>
                </w:r>
              </w:p>
              <w:p w14:paraId="74FAF6DE" w14:textId="77777777" w:rsidR="00550CDB" w:rsidRPr="004C3DA9" w:rsidRDefault="00550CDB" w:rsidP="004C3DA9">
                <w:pPr>
                  <w:rPr>
                    <w:rFonts w:eastAsia="Times New Roman" w:cs="Times New Roman"/>
                  </w:rPr>
                </w:pPr>
                <w:proofErr w:type="spellStart"/>
                <w:r w:rsidRPr="004C3DA9">
                  <w:rPr>
                    <w:rFonts w:eastAsia="Times New Roman" w:cs="Times New Roman"/>
                  </w:rPr>
                  <w:t>Macher</w:t>
                </w:r>
                <w:proofErr w:type="spellEnd"/>
                <w:r w:rsidRPr="004C3DA9">
                  <w:rPr>
                    <w:rFonts w:eastAsia="Times New Roman" w:cs="Times New Roman"/>
                  </w:rPr>
                  <w:t xml:space="preserve">, B. (1998) ‘Renate leaves home: Renate </w:t>
                </w:r>
                <w:proofErr w:type="spellStart"/>
                <w:r w:rsidRPr="004C3DA9">
                  <w:rPr>
                    <w:rFonts w:eastAsia="Times New Roman" w:cs="Times New Roman"/>
                  </w:rPr>
                  <w:t>Schottelius</w:t>
                </w:r>
                <w:proofErr w:type="spellEnd"/>
                <w:r w:rsidRPr="004C3DA9">
                  <w:rPr>
                    <w:rFonts w:eastAsia="Times New Roman" w:cs="Times New Roman"/>
                  </w:rPr>
                  <w:t xml:space="preserve"> recalls Argentina's past,’ </w:t>
                </w:r>
                <w:proofErr w:type="spellStart"/>
                <w:r w:rsidRPr="004C3DA9">
                  <w:rPr>
                    <w:rFonts w:eastAsia="Times New Roman" w:cs="Times New Roman"/>
                    <w:i/>
                  </w:rPr>
                  <w:t>Ballett</w:t>
                </w:r>
                <w:proofErr w:type="spellEnd"/>
                <w:r w:rsidRPr="004C3DA9">
                  <w:rPr>
                    <w:rFonts w:eastAsia="Times New Roman" w:cs="Times New Roman"/>
                    <w:i/>
                  </w:rPr>
                  <w:t xml:space="preserve"> International-</w:t>
                </w:r>
                <w:proofErr w:type="spellStart"/>
                <w:r w:rsidRPr="004C3DA9">
                  <w:rPr>
                    <w:rFonts w:eastAsia="Times New Roman" w:cs="Times New Roman"/>
                    <w:i/>
                  </w:rPr>
                  <w:t>Tanz</w:t>
                </w:r>
                <w:proofErr w:type="spellEnd"/>
                <w:r w:rsidRPr="004C3DA9">
                  <w:rPr>
                    <w:rFonts w:eastAsia="Times New Roman" w:cs="Times New Roman"/>
                    <w:i/>
                  </w:rPr>
                  <w:t xml:space="preserve"> </w:t>
                </w:r>
                <w:proofErr w:type="spellStart"/>
                <w:r w:rsidRPr="004C3DA9">
                  <w:rPr>
                    <w:rFonts w:eastAsia="Times New Roman" w:cs="Times New Roman"/>
                    <w:i/>
                  </w:rPr>
                  <w:t>Aktuell</w:t>
                </w:r>
                <w:proofErr w:type="spellEnd"/>
                <w:r w:rsidRPr="004C3DA9">
                  <w:rPr>
                    <w:rFonts w:eastAsia="Times New Roman" w:cs="Times New Roman"/>
                  </w:rPr>
                  <w:t xml:space="preserve"> 3: 66-67.</w:t>
                </w:r>
              </w:p>
              <w:p w14:paraId="5ADDA59F" w14:textId="77777777" w:rsidR="00550CDB" w:rsidRPr="004C3DA9" w:rsidRDefault="00550CDB" w:rsidP="004C3DA9">
                <w:pPr>
                  <w:rPr>
                    <w:rFonts w:cs="Times New Roman"/>
                  </w:rPr>
                </w:pPr>
              </w:p>
              <w:p w14:paraId="0427B216" w14:textId="77777777" w:rsidR="00550CDB" w:rsidRPr="004C3DA9" w:rsidRDefault="00550CDB" w:rsidP="004C3DA9">
                <w:pPr>
                  <w:rPr>
                    <w:rFonts w:cs="Times New Roman"/>
                  </w:rPr>
                </w:pPr>
                <w:proofErr w:type="spellStart"/>
                <w:r w:rsidRPr="004C3DA9">
                  <w:rPr>
                    <w:rFonts w:cs="Times New Roman"/>
                  </w:rPr>
                  <w:t>Stoeckemann</w:t>
                </w:r>
                <w:proofErr w:type="spellEnd"/>
                <w:r w:rsidRPr="004C3DA9">
                  <w:rPr>
                    <w:rFonts w:cs="Times New Roman"/>
                  </w:rPr>
                  <w:t xml:space="preserve">, P. (1998) </w:t>
                </w:r>
                <w:proofErr w:type="gramStart"/>
                <w:r w:rsidRPr="004C3DA9">
                  <w:rPr>
                    <w:rFonts w:cs="Times New Roman"/>
                  </w:rPr>
                  <w:t>‘”</w:t>
                </w:r>
                <w:proofErr w:type="spellStart"/>
                <w:r w:rsidRPr="004C3DA9">
                  <w:rPr>
                    <w:rFonts w:cs="Times New Roman"/>
                  </w:rPr>
                  <w:t>Ich</w:t>
                </w:r>
                <w:proofErr w:type="spellEnd"/>
                <w:proofErr w:type="gramEnd"/>
                <w:r w:rsidRPr="004C3DA9">
                  <w:rPr>
                    <w:rFonts w:cs="Times New Roman"/>
                  </w:rPr>
                  <w:t xml:space="preserve"> </w:t>
                </w:r>
                <w:proofErr w:type="spellStart"/>
                <w:r w:rsidRPr="004C3DA9">
                  <w:rPr>
                    <w:rFonts w:cs="Times New Roman"/>
                  </w:rPr>
                  <w:t>hatte</w:t>
                </w:r>
                <w:proofErr w:type="spellEnd"/>
                <w:r w:rsidRPr="004C3DA9">
                  <w:rPr>
                    <w:rFonts w:cs="Times New Roman"/>
                  </w:rPr>
                  <w:t xml:space="preserve"> </w:t>
                </w:r>
                <w:proofErr w:type="spellStart"/>
                <w:r w:rsidRPr="004C3DA9">
                  <w:rPr>
                    <w:rFonts w:cs="Times New Roman"/>
                  </w:rPr>
                  <w:t>keinen</w:t>
                </w:r>
                <w:proofErr w:type="spellEnd"/>
                <w:r w:rsidRPr="004C3DA9">
                  <w:rPr>
                    <w:rFonts w:cs="Times New Roman"/>
                  </w:rPr>
                  <w:t xml:space="preserve"> Pass, </w:t>
                </w:r>
                <w:proofErr w:type="spellStart"/>
                <w:r w:rsidRPr="004C3DA9">
                  <w:rPr>
                    <w:rFonts w:cs="Times New Roman"/>
                  </w:rPr>
                  <w:t>keine</w:t>
                </w:r>
                <w:proofErr w:type="spellEnd"/>
                <w:r w:rsidRPr="004C3DA9">
                  <w:rPr>
                    <w:rFonts w:cs="Times New Roman"/>
                  </w:rPr>
                  <w:t xml:space="preserve"> </w:t>
                </w:r>
                <w:proofErr w:type="spellStart"/>
                <w:r w:rsidRPr="004C3DA9">
                  <w:rPr>
                    <w:rFonts w:cs="Times New Roman"/>
                  </w:rPr>
                  <w:t>Staatsangehörigkeit</w:t>
                </w:r>
                <w:proofErr w:type="spellEnd"/>
                <w:r w:rsidRPr="004C3DA9">
                  <w:rPr>
                    <w:rFonts w:cs="Times New Roman"/>
                  </w:rPr>
                  <w:t xml:space="preserve">, </w:t>
                </w:r>
                <w:proofErr w:type="spellStart"/>
                <w:r w:rsidRPr="004C3DA9">
                  <w:rPr>
                    <w:rFonts w:cs="Times New Roman"/>
                  </w:rPr>
                  <w:t>nichts</w:t>
                </w:r>
                <w:proofErr w:type="spellEnd"/>
                <w:r w:rsidRPr="004C3DA9">
                  <w:rPr>
                    <w:rFonts w:cs="Times New Roman"/>
                  </w:rPr>
                  <w:t xml:space="preserve">”: </w:t>
                </w:r>
                <w:proofErr w:type="spellStart"/>
                <w:r w:rsidRPr="004C3DA9">
                  <w:rPr>
                    <w:rFonts w:cs="Times New Roman"/>
                  </w:rPr>
                  <w:t>Ein</w:t>
                </w:r>
                <w:proofErr w:type="spellEnd"/>
                <w:r w:rsidRPr="004C3DA9">
                  <w:rPr>
                    <w:rFonts w:cs="Times New Roman"/>
                  </w:rPr>
                  <w:t xml:space="preserve"> </w:t>
                </w:r>
                <w:proofErr w:type="spellStart"/>
                <w:r w:rsidRPr="004C3DA9">
                  <w:rPr>
                    <w:rFonts w:cs="Times New Roman"/>
                  </w:rPr>
                  <w:t>Gespräch</w:t>
                </w:r>
                <w:proofErr w:type="spellEnd"/>
                <w:r w:rsidRPr="004C3DA9">
                  <w:rPr>
                    <w:rFonts w:cs="Times New Roman"/>
                  </w:rPr>
                  <w:t xml:space="preserve"> </w:t>
                </w:r>
                <w:proofErr w:type="spellStart"/>
                <w:r w:rsidRPr="004C3DA9">
                  <w:rPr>
                    <w:rFonts w:cs="Times New Roman"/>
                  </w:rPr>
                  <w:t>mit</w:t>
                </w:r>
                <w:proofErr w:type="spellEnd"/>
                <w:r w:rsidRPr="004C3DA9">
                  <w:rPr>
                    <w:rFonts w:cs="Times New Roman"/>
                  </w:rPr>
                  <w:t xml:space="preserve"> Renate </w:t>
                </w:r>
                <w:proofErr w:type="spellStart"/>
                <w:r w:rsidRPr="004C3DA9">
                  <w:rPr>
                    <w:rFonts w:cs="Times New Roman"/>
                  </w:rPr>
                  <w:t>Schottelius</w:t>
                </w:r>
                <w:proofErr w:type="spellEnd"/>
                <w:r w:rsidRPr="004C3DA9">
                  <w:rPr>
                    <w:rFonts w:cs="Times New Roman"/>
                  </w:rPr>
                  <w:t xml:space="preserve">,’ </w:t>
                </w:r>
                <w:proofErr w:type="spellStart"/>
                <w:r w:rsidRPr="004C3DA9">
                  <w:rPr>
                    <w:rFonts w:cs="Times New Roman"/>
                    <w:i/>
                  </w:rPr>
                  <w:t>Tanzdrama</w:t>
                </w:r>
                <w:proofErr w:type="spellEnd"/>
                <w:r w:rsidRPr="004C3DA9">
                  <w:rPr>
                    <w:rFonts w:cs="Times New Roman"/>
                  </w:rPr>
                  <w:t xml:space="preserve"> 42: 14-15.</w:t>
                </w:r>
              </w:p>
              <w:p w14:paraId="01E7A9FF" w14:textId="77777777" w:rsidR="00550CDB" w:rsidRPr="004C3DA9" w:rsidRDefault="00550CDB" w:rsidP="004C3DA9"/>
              <w:p w14:paraId="2F71515D" w14:textId="77777777" w:rsidR="00550CDB" w:rsidRPr="004C3DA9" w:rsidRDefault="00550CDB" w:rsidP="004C3DA9">
                <w:r w:rsidRPr="004C3DA9">
                  <w:t>Film Documentation</w:t>
                </w:r>
              </w:p>
              <w:p w14:paraId="294B1955" w14:textId="77777777" w:rsidR="00550CDB" w:rsidRPr="004C3DA9" w:rsidRDefault="00550CDB" w:rsidP="004C3DA9">
                <w:pPr>
                  <w:rPr>
                    <w:rFonts w:cs="Times New Roman"/>
                  </w:rPr>
                </w:pPr>
                <w:proofErr w:type="spellStart"/>
                <w:r w:rsidRPr="004C3DA9">
                  <w:rPr>
                    <w:rFonts w:cs="Times New Roman"/>
                  </w:rPr>
                  <w:t>Falzone</w:t>
                </w:r>
                <w:proofErr w:type="spellEnd"/>
                <w:r w:rsidRPr="004C3DA9">
                  <w:rPr>
                    <w:rFonts w:cs="Times New Roman"/>
                  </w:rPr>
                  <w:t xml:space="preserve">, J. (1979) </w:t>
                </w:r>
                <w:r w:rsidRPr="004C3DA9">
                  <w:rPr>
                    <w:rFonts w:cs="Times New Roman"/>
                    <w:i/>
                  </w:rPr>
                  <w:t xml:space="preserve">Renate </w:t>
                </w:r>
                <w:proofErr w:type="spellStart"/>
                <w:r w:rsidRPr="004C3DA9">
                  <w:rPr>
                    <w:rFonts w:cs="Times New Roman"/>
                    <w:i/>
                  </w:rPr>
                  <w:t>Schottelius</w:t>
                </w:r>
                <w:proofErr w:type="spellEnd"/>
                <w:r w:rsidRPr="004C3DA9">
                  <w:rPr>
                    <w:rFonts w:cs="Times New Roman"/>
                    <w:i/>
                  </w:rPr>
                  <w:t xml:space="preserve"> and </w:t>
                </w:r>
                <w:proofErr w:type="spellStart"/>
                <w:r w:rsidRPr="004C3DA9">
                  <w:rPr>
                    <w:rFonts w:cs="Times New Roman"/>
                    <w:i/>
                  </w:rPr>
                  <w:t>Changuitos</w:t>
                </w:r>
                <w:proofErr w:type="spellEnd"/>
                <w:r w:rsidRPr="004C3DA9">
                  <w:rPr>
                    <w:rFonts w:cs="Times New Roman"/>
                  </w:rPr>
                  <w:t xml:space="preserve">, </w:t>
                </w:r>
                <w:proofErr w:type="spellStart"/>
                <w:r w:rsidRPr="004C3DA9">
                  <w:rPr>
                    <w:rFonts w:cs="Times New Roman"/>
                  </w:rPr>
                  <w:t>Consejo</w:t>
                </w:r>
                <w:proofErr w:type="spellEnd"/>
                <w:r w:rsidRPr="004C3DA9">
                  <w:rPr>
                    <w:rFonts w:cs="Times New Roman"/>
                  </w:rPr>
                  <w:t xml:space="preserve"> </w:t>
                </w:r>
                <w:proofErr w:type="spellStart"/>
                <w:r w:rsidRPr="004C3DA9">
                  <w:rPr>
                    <w:rFonts w:cs="Times New Roman"/>
                  </w:rPr>
                  <w:t>Argentino</w:t>
                </w:r>
                <w:proofErr w:type="spellEnd"/>
                <w:r w:rsidRPr="004C3DA9">
                  <w:rPr>
                    <w:rFonts w:cs="Times New Roman"/>
                  </w:rPr>
                  <w:t xml:space="preserve"> de la </w:t>
                </w:r>
                <w:proofErr w:type="spellStart"/>
                <w:r w:rsidRPr="004C3DA9">
                  <w:rPr>
                    <w:rFonts w:cs="Times New Roman"/>
                  </w:rPr>
                  <w:t>Danza</w:t>
                </w:r>
                <w:proofErr w:type="spellEnd"/>
                <w:r w:rsidRPr="004C3DA9">
                  <w:rPr>
                    <w:rFonts w:cs="Times New Roman"/>
                  </w:rPr>
                  <w:t xml:space="preserve">.  </w:t>
                </w:r>
              </w:p>
              <w:p w14:paraId="4117935E" w14:textId="77777777" w:rsidR="00550CDB" w:rsidRPr="004C3DA9" w:rsidRDefault="00550CDB" w:rsidP="004C3DA9">
                <w:pPr>
                  <w:rPr>
                    <w:rFonts w:cs="Times New Roman"/>
                  </w:rPr>
                </w:pPr>
              </w:p>
              <w:p w14:paraId="407D4D8C" w14:textId="77777777" w:rsidR="00550CDB" w:rsidRPr="004C3DA9" w:rsidRDefault="00550CDB" w:rsidP="004C3DA9">
                <w:pPr>
                  <w:rPr>
                    <w:rFonts w:cs="Times New Roman"/>
                  </w:rPr>
                </w:pPr>
                <w:proofErr w:type="spellStart"/>
                <w:r w:rsidRPr="004C3DA9">
                  <w:rPr>
                    <w:rFonts w:cs="Times New Roman"/>
                  </w:rPr>
                  <w:t>Rosolen</w:t>
                </w:r>
                <w:proofErr w:type="spellEnd"/>
                <w:r w:rsidRPr="004C3DA9">
                  <w:rPr>
                    <w:rFonts w:cs="Times New Roman"/>
                  </w:rPr>
                  <w:t xml:space="preserve">, P. (2010) </w:t>
                </w:r>
                <w:r w:rsidRPr="004C3DA9">
                  <w:rPr>
                    <w:rFonts w:cs="Times New Roman"/>
                    <w:i/>
                  </w:rPr>
                  <w:t xml:space="preserve">’Die Farce der </w:t>
                </w:r>
                <w:proofErr w:type="spellStart"/>
                <w:r w:rsidRPr="004C3DA9">
                  <w:rPr>
                    <w:rFonts w:cs="Times New Roman"/>
                    <w:i/>
                  </w:rPr>
                  <w:t>Suche</w:t>
                </w:r>
                <w:proofErr w:type="spellEnd"/>
                <w:r w:rsidRPr="004C3DA9">
                  <w:rPr>
                    <w:rFonts w:cs="Times New Roman"/>
                    <w:i/>
                  </w:rPr>
                  <w:t>’—</w:t>
                </w:r>
                <w:proofErr w:type="spellStart"/>
                <w:r w:rsidRPr="004C3DA9">
                  <w:rPr>
                    <w:rFonts w:cs="Times New Roman"/>
                    <w:i/>
                  </w:rPr>
                  <w:t>Ein</w:t>
                </w:r>
                <w:proofErr w:type="spellEnd"/>
                <w:r w:rsidRPr="004C3DA9">
                  <w:rPr>
                    <w:rFonts w:cs="Times New Roman"/>
                    <w:i/>
                  </w:rPr>
                  <w:t xml:space="preserve"> Solo von und </w:t>
                </w:r>
                <w:proofErr w:type="spellStart"/>
                <w:r w:rsidRPr="004C3DA9">
                  <w:rPr>
                    <w:rFonts w:cs="Times New Roman"/>
                    <w:i/>
                  </w:rPr>
                  <w:t>uber</w:t>
                </w:r>
                <w:proofErr w:type="spellEnd"/>
                <w:r w:rsidRPr="004C3DA9">
                  <w:rPr>
                    <w:rFonts w:cs="Times New Roman"/>
                    <w:i/>
                  </w:rPr>
                  <w:t xml:space="preserve"> Renate </w:t>
                </w:r>
                <w:proofErr w:type="spellStart"/>
                <w:r w:rsidRPr="004C3DA9">
                  <w:rPr>
                    <w:rFonts w:cs="Times New Roman"/>
                    <w:i/>
                  </w:rPr>
                  <w:t>Schottelius</w:t>
                </w:r>
                <w:proofErr w:type="spellEnd"/>
                <w:r w:rsidRPr="004C3DA9">
                  <w:rPr>
                    <w:rFonts w:cs="Times New Roman"/>
                    <w:i/>
                  </w:rPr>
                  <w:t xml:space="preserve">, </w:t>
                </w:r>
                <w:proofErr w:type="spellStart"/>
                <w:r w:rsidRPr="004C3DA9">
                  <w:rPr>
                    <w:rFonts w:cs="Times New Roman"/>
                  </w:rPr>
                  <w:t>DigitalerAtlasTanz</w:t>
                </w:r>
                <w:proofErr w:type="spellEnd"/>
                <w:r w:rsidRPr="004C3DA9">
                  <w:rPr>
                    <w:rFonts w:cs="Times New Roman"/>
                  </w:rPr>
                  <w:t xml:space="preserve">. Accessible at </w:t>
                </w:r>
              </w:p>
              <w:p w14:paraId="2214C9E1" w14:textId="77777777" w:rsidR="00550CDB" w:rsidRPr="004C3DA9" w:rsidRDefault="00E34DA3" w:rsidP="004C3DA9">
                <w:pPr>
                  <w:rPr>
                    <w:rFonts w:cs="Times New Roman"/>
                  </w:rPr>
                </w:pPr>
                <w:hyperlink r:id="rId8" w:history="1">
                  <w:r w:rsidR="00550CDB" w:rsidRPr="004C3DA9">
                    <w:rPr>
                      <w:rStyle w:val="Hyperlink"/>
                      <w:rFonts w:cs="Times New Roman"/>
                    </w:rPr>
                    <w:t>http://tanz1.tanzatlas-deutschland.de/xmlui/bitstrea</w:t>
                  </w:r>
                  <w:r w:rsidR="00550CDB" w:rsidRPr="004C3DA9">
                    <w:rPr>
                      <w:rStyle w:val="Hyperlink"/>
                      <w:rFonts w:cs="Times New Roman"/>
                    </w:rPr>
                    <w:t>m</w:t>
                  </w:r>
                  <w:r w:rsidR="00550CDB" w:rsidRPr="004C3DA9">
                    <w:rPr>
                      <w:rStyle w:val="Hyperlink"/>
                      <w:rFonts w:cs="Times New Roman"/>
                    </w:rPr>
                    <w:t>/handle/10886/135/DAT_Rosolen.html?sequence=4</w:t>
                  </w:r>
                </w:hyperlink>
              </w:p>
              <w:p w14:paraId="1291844C" w14:textId="77777777" w:rsidR="00550CDB" w:rsidRPr="004C3DA9" w:rsidRDefault="00550CDB" w:rsidP="004C3DA9"/>
              <w:p w14:paraId="738D1CFD" w14:textId="77777777" w:rsidR="003F0D73" w:rsidRPr="004C3DA9" w:rsidRDefault="00E34DA3" w:rsidP="004C3DA9"/>
            </w:sdtContent>
          </w:sdt>
        </w:tc>
      </w:tr>
      <w:tr w:rsidR="003235A7" w14:paraId="093B9BEA" w14:textId="77777777" w:rsidTr="003235A7">
        <w:tc>
          <w:tcPr>
            <w:tcW w:w="9016" w:type="dxa"/>
          </w:tcPr>
          <w:p w14:paraId="57E85B17" w14:textId="77777777" w:rsidR="003235A7" w:rsidRPr="004C3DA9" w:rsidRDefault="003235A7" w:rsidP="004C3DA9">
            <w:r w:rsidRPr="004C3DA9">
              <w:rPr>
                <w:u w:val="single"/>
              </w:rPr>
              <w:lastRenderedPageBreak/>
              <w:t>Further reading</w:t>
            </w:r>
            <w:r w:rsidRPr="004C3DA9">
              <w:t>:</w:t>
            </w:r>
          </w:p>
          <w:sdt>
            <w:sdtPr>
              <w:alias w:val="Further reading"/>
              <w:tag w:val="furtherReading"/>
              <w:id w:val="-1516217107"/>
              <w:placeholder>
                <w:docPart w:val="EEAE58ABB6F3CB41B869B25E97EA6274"/>
              </w:placeholder>
            </w:sdtPr>
            <w:sdtEndPr/>
            <w:sdtContent>
              <w:p w14:paraId="07FB635E" w14:textId="77777777" w:rsidR="00550CDB" w:rsidRPr="004C3DA9" w:rsidRDefault="00E34DA3" w:rsidP="004C3DA9">
                <w:pPr>
                  <w:rPr>
                    <w:rFonts w:cs="Times New Roman"/>
                  </w:rPr>
                </w:pPr>
                <w:sdt>
                  <w:sdtPr>
                    <w:id w:val="1544180905"/>
                    <w:citation/>
                  </w:sdtPr>
                  <w:sdtEndPr/>
                  <w:sdtContent>
                    <w:r w:rsidR="00B07FBA" w:rsidRPr="004C3DA9">
                      <w:fldChar w:fldCharType="begin"/>
                    </w:r>
                    <w:r w:rsidR="00B07FBA" w:rsidRPr="004C3DA9">
                      <w:rPr>
                        <w:rFonts w:cs="Times New Roman"/>
                        <w:lang w:val="en-US"/>
                      </w:rPr>
                      <w:instrText xml:space="preserve"> CITATION Cer13 \l 1033 </w:instrText>
                    </w:r>
                    <w:r w:rsidR="00B07FBA" w:rsidRPr="004C3DA9">
                      <w:fldChar w:fldCharType="separate"/>
                    </w:r>
                    <w:r w:rsidR="004C3DA9">
                      <w:rPr>
                        <w:rFonts w:cs="Times New Roman"/>
                        <w:noProof/>
                        <w:lang w:val="en-US"/>
                      </w:rPr>
                      <w:t xml:space="preserve"> </w:t>
                    </w:r>
                    <w:r w:rsidR="004C3DA9" w:rsidRPr="004C3DA9">
                      <w:rPr>
                        <w:rFonts w:cs="Times New Roman"/>
                        <w:noProof/>
                        <w:lang w:val="en-US"/>
                      </w:rPr>
                      <w:t>(Ceriani)</w:t>
                    </w:r>
                    <w:r w:rsidR="00B07FBA" w:rsidRPr="004C3DA9">
                      <w:fldChar w:fldCharType="end"/>
                    </w:r>
                  </w:sdtContent>
                </w:sdt>
              </w:p>
              <w:p w14:paraId="521FB0BD" w14:textId="77777777" w:rsidR="00550CDB" w:rsidRPr="004C3DA9" w:rsidRDefault="00E34DA3" w:rsidP="004C3DA9">
                <w:pPr>
                  <w:rPr>
                    <w:rFonts w:cs="Times New Roman"/>
                  </w:rPr>
                </w:pPr>
                <w:sdt>
                  <w:sdtPr>
                    <w:rPr>
                      <w:rFonts w:cs="Times New Roman"/>
                    </w:rPr>
                    <w:id w:val="-926033450"/>
                    <w:citation/>
                  </w:sdtPr>
                  <w:sdtEndPr/>
                  <w:sdtContent>
                    <w:r w:rsidR="00B07FBA" w:rsidRPr="004C3DA9">
                      <w:rPr>
                        <w:rFonts w:cs="Times New Roman"/>
                      </w:rPr>
                      <w:fldChar w:fldCharType="begin"/>
                    </w:r>
                    <w:r w:rsidR="00B07FBA" w:rsidRPr="004C3DA9">
                      <w:rPr>
                        <w:rFonts w:cs="Times New Roman"/>
                        <w:lang w:val="en-US"/>
                      </w:rPr>
                      <w:instrText xml:space="preserve"> CITATION Oss10 \l 1033 </w:instrText>
                    </w:r>
                    <w:r w:rsidR="00B07FBA" w:rsidRPr="004C3DA9">
                      <w:rPr>
                        <w:rFonts w:cs="Times New Roman"/>
                      </w:rPr>
                      <w:fldChar w:fldCharType="separate"/>
                    </w:r>
                    <w:r w:rsidR="004C3DA9" w:rsidRPr="004C3DA9">
                      <w:rPr>
                        <w:rFonts w:cs="Times New Roman"/>
                        <w:noProof/>
                        <w:lang w:val="en-US"/>
                      </w:rPr>
                      <w:t>(Osswald)</w:t>
                    </w:r>
                    <w:r w:rsidR="00B07FBA" w:rsidRPr="004C3DA9">
                      <w:rPr>
                        <w:rFonts w:cs="Times New Roman"/>
                      </w:rPr>
                      <w:fldChar w:fldCharType="end"/>
                    </w:r>
                  </w:sdtContent>
                </w:sdt>
              </w:p>
              <w:p w14:paraId="24CC2737" w14:textId="77777777" w:rsidR="00550CDB" w:rsidRPr="004C3DA9" w:rsidRDefault="00E34DA3" w:rsidP="004C3DA9">
                <w:sdt>
                  <w:sdtPr>
                    <w:id w:val="-445469893"/>
                    <w:citation/>
                  </w:sdtPr>
                  <w:sdtEndPr/>
                  <w:sdtContent>
                    <w:r w:rsidR="00B07FBA" w:rsidRPr="004C3DA9">
                      <w:fldChar w:fldCharType="begin"/>
                    </w:r>
                    <w:r w:rsidR="00B07FBA" w:rsidRPr="004C3DA9">
                      <w:rPr>
                        <w:rFonts w:cs="Times New Roman"/>
                        <w:lang w:val="en-US"/>
                      </w:rPr>
                      <w:instrText xml:space="preserve"> CITATION Fal08 \l 1033 </w:instrText>
                    </w:r>
                    <w:r w:rsidR="00B07FBA" w:rsidRPr="004C3DA9">
                      <w:fldChar w:fldCharType="separate"/>
                    </w:r>
                    <w:r w:rsidR="004C3DA9" w:rsidRPr="004C3DA9">
                      <w:rPr>
                        <w:rFonts w:cs="Times New Roman"/>
                        <w:noProof/>
                        <w:lang w:val="en-US"/>
                      </w:rPr>
                      <w:t>(Falcoff)</w:t>
                    </w:r>
                    <w:r w:rsidR="00B07FBA" w:rsidRPr="004C3DA9">
                      <w:fldChar w:fldCharType="end"/>
                    </w:r>
                  </w:sdtContent>
                </w:sdt>
              </w:p>
              <w:p w14:paraId="470939AE" w14:textId="77777777" w:rsidR="00550CDB" w:rsidRPr="004C3DA9" w:rsidRDefault="00E34DA3" w:rsidP="004C3DA9">
                <w:pPr>
                  <w:rPr>
                    <w:rFonts w:cs="Times New Roman"/>
                  </w:rPr>
                </w:pPr>
                <w:sdt>
                  <w:sdtPr>
                    <w:rPr>
                      <w:rFonts w:cs="Times New Roman"/>
                    </w:rPr>
                    <w:id w:val="613104219"/>
                    <w:citation/>
                  </w:sdtPr>
                  <w:sdtEndPr/>
                  <w:sdtContent>
                    <w:r w:rsidR="00B07FBA" w:rsidRPr="004C3DA9">
                      <w:rPr>
                        <w:rFonts w:cs="Times New Roman"/>
                      </w:rPr>
                      <w:fldChar w:fldCharType="begin"/>
                    </w:r>
                    <w:r w:rsidR="00B07FBA" w:rsidRPr="004C3DA9">
                      <w:rPr>
                        <w:rFonts w:cs="Times New Roman"/>
                        <w:lang w:val="en-US"/>
                      </w:rPr>
                      <w:instrText xml:space="preserve"> CITATION For13 \l 1033 </w:instrText>
                    </w:r>
                    <w:r w:rsidR="00B07FBA" w:rsidRPr="004C3DA9">
                      <w:rPr>
                        <w:rFonts w:cs="Times New Roman"/>
                      </w:rPr>
                      <w:fldChar w:fldCharType="separate"/>
                    </w:r>
                    <w:r w:rsidR="004C3DA9" w:rsidRPr="004C3DA9">
                      <w:rPr>
                        <w:rFonts w:cs="Times New Roman"/>
                        <w:noProof/>
                        <w:lang w:val="en-US"/>
                      </w:rPr>
                      <w:t>(Fortuna)</w:t>
                    </w:r>
                    <w:r w:rsidR="00B07FBA" w:rsidRPr="004C3DA9">
                      <w:rPr>
                        <w:rFonts w:cs="Times New Roman"/>
                      </w:rPr>
                      <w:fldChar w:fldCharType="end"/>
                    </w:r>
                  </w:sdtContent>
                </w:sdt>
              </w:p>
              <w:p w14:paraId="47F693BD" w14:textId="77777777" w:rsidR="00550CDB" w:rsidRPr="004C3DA9" w:rsidRDefault="00E34DA3" w:rsidP="004C3DA9">
                <w:pPr>
                  <w:rPr>
                    <w:rFonts w:cs="Times New Roman"/>
                  </w:rPr>
                </w:pPr>
                <w:sdt>
                  <w:sdtPr>
                    <w:rPr>
                      <w:rFonts w:cs="Times New Roman"/>
                    </w:rPr>
                    <w:id w:val="1861778904"/>
                    <w:citation/>
                  </w:sdtPr>
                  <w:sdtEndPr/>
                  <w:sdtContent>
                    <w:r w:rsidR="00A92359" w:rsidRPr="004C3DA9">
                      <w:rPr>
                        <w:rFonts w:cs="Times New Roman"/>
                      </w:rPr>
                      <w:fldChar w:fldCharType="begin"/>
                    </w:r>
                    <w:r w:rsidR="00A92359" w:rsidRPr="004C3DA9">
                      <w:rPr>
                        <w:rFonts w:cs="Times New Roman"/>
                        <w:lang w:val="en-US"/>
                      </w:rPr>
                      <w:instrText xml:space="preserve"> CITATION Fos14 \l 1033 </w:instrText>
                    </w:r>
                    <w:r w:rsidR="00A92359" w:rsidRPr="004C3DA9">
                      <w:rPr>
                        <w:rFonts w:cs="Times New Roman"/>
                      </w:rPr>
                      <w:fldChar w:fldCharType="separate"/>
                    </w:r>
                    <w:r w:rsidR="004C3DA9" w:rsidRPr="004C3DA9">
                      <w:rPr>
                        <w:rFonts w:cs="Times New Roman"/>
                        <w:noProof/>
                        <w:lang w:val="en-US"/>
                      </w:rPr>
                      <w:t>(Fos)</w:t>
                    </w:r>
                    <w:r w:rsidR="00A92359" w:rsidRPr="004C3DA9">
                      <w:rPr>
                        <w:rFonts w:cs="Times New Roman"/>
                      </w:rPr>
                      <w:fldChar w:fldCharType="end"/>
                    </w:r>
                  </w:sdtContent>
                </w:sdt>
              </w:p>
              <w:p w14:paraId="598E9718" w14:textId="77777777" w:rsidR="00550CDB" w:rsidRPr="004C3DA9" w:rsidRDefault="00E34DA3" w:rsidP="004C3DA9">
                <w:sdt>
                  <w:sdtPr>
                    <w:id w:val="-1469056075"/>
                    <w:citation/>
                  </w:sdtPr>
                  <w:sdtEndPr/>
                  <w:sdtContent>
                    <w:r w:rsidR="00A92359" w:rsidRPr="004C3DA9">
                      <w:fldChar w:fldCharType="begin"/>
                    </w:r>
                    <w:r w:rsidR="00A92359" w:rsidRPr="004C3DA9">
                      <w:rPr>
                        <w:rFonts w:cs="Times New Roman"/>
                        <w:lang w:val="en-US"/>
                      </w:rPr>
                      <w:instrText xml:space="preserve"> CITATION Moy06 \l 1033 </w:instrText>
                    </w:r>
                    <w:r w:rsidR="00A92359" w:rsidRPr="004C3DA9">
                      <w:fldChar w:fldCharType="separate"/>
                    </w:r>
                    <w:r w:rsidR="004C3DA9" w:rsidRPr="004C3DA9">
                      <w:rPr>
                        <w:rFonts w:cs="Times New Roman"/>
                        <w:noProof/>
                        <w:lang w:val="en-US"/>
                      </w:rPr>
                      <w:t>(Moyano)</w:t>
                    </w:r>
                    <w:r w:rsidR="00A92359" w:rsidRPr="004C3DA9">
                      <w:fldChar w:fldCharType="end"/>
                    </w:r>
                  </w:sdtContent>
                </w:sdt>
              </w:p>
              <w:p w14:paraId="4E4760F7" w14:textId="77777777" w:rsidR="00550CDB" w:rsidRPr="004C3DA9" w:rsidRDefault="00E34DA3" w:rsidP="004C3DA9">
                <w:sdt>
                  <w:sdtPr>
                    <w:id w:val="1247453635"/>
                    <w:citation/>
                  </w:sdtPr>
                  <w:sdtEndPr/>
                  <w:sdtContent>
                    <w:r w:rsidR="00A92359" w:rsidRPr="004C3DA9">
                      <w:fldChar w:fldCharType="begin"/>
                    </w:r>
                    <w:r w:rsidR="00A92359" w:rsidRPr="004C3DA9">
                      <w:rPr>
                        <w:rFonts w:cs="Times New Roman"/>
                        <w:lang w:val="en-US"/>
                      </w:rPr>
                      <w:instrText xml:space="preserve"> CITATION Rei97 \l 1033 </w:instrText>
                    </w:r>
                    <w:r w:rsidR="00A92359" w:rsidRPr="004C3DA9">
                      <w:fldChar w:fldCharType="separate"/>
                    </w:r>
                    <w:r w:rsidR="004C3DA9" w:rsidRPr="004C3DA9">
                      <w:rPr>
                        <w:rFonts w:cs="Times New Roman"/>
                        <w:noProof/>
                        <w:lang w:val="en-US"/>
                      </w:rPr>
                      <w:t>(Reinhart)</w:t>
                    </w:r>
                    <w:r w:rsidR="00A92359" w:rsidRPr="004C3DA9">
                      <w:fldChar w:fldCharType="end"/>
                    </w:r>
                  </w:sdtContent>
                </w:sdt>
              </w:p>
              <w:p w14:paraId="235FB721" w14:textId="77777777" w:rsidR="00550CDB" w:rsidRPr="004C3DA9" w:rsidRDefault="00E34DA3" w:rsidP="004C3DA9">
                <w:sdt>
                  <w:sdtPr>
                    <w:id w:val="-515151318"/>
                    <w:citation/>
                  </w:sdtPr>
                  <w:sdtEndPr/>
                  <w:sdtContent>
                    <w:r w:rsidR="00A92359" w:rsidRPr="004C3DA9">
                      <w:fldChar w:fldCharType="begin"/>
                    </w:r>
                    <w:r w:rsidR="00A92359" w:rsidRPr="004C3DA9">
                      <w:rPr>
                        <w:lang w:val="en-US"/>
                      </w:rPr>
                      <w:instrText xml:space="preserve"> CITATION Rey15 \l 1033 </w:instrText>
                    </w:r>
                    <w:r w:rsidR="00A92359" w:rsidRPr="004C3DA9">
                      <w:fldChar w:fldCharType="separate"/>
                    </w:r>
                    <w:r w:rsidR="004C3DA9" w:rsidRPr="004C3DA9">
                      <w:rPr>
                        <w:noProof/>
                        <w:lang w:val="en-US"/>
                      </w:rPr>
                      <w:t>(Reynoso)</w:t>
                    </w:r>
                    <w:r w:rsidR="00A92359" w:rsidRPr="004C3DA9">
                      <w:fldChar w:fldCharType="end"/>
                    </w:r>
                  </w:sdtContent>
                </w:sdt>
              </w:p>
              <w:p w14:paraId="2A0126D6" w14:textId="77777777" w:rsidR="003235A7" w:rsidRPr="004C3DA9" w:rsidRDefault="00E34DA3" w:rsidP="004C3DA9">
                <w:sdt>
                  <w:sdtPr>
                    <w:id w:val="1155567853"/>
                    <w:citation/>
                  </w:sdtPr>
                  <w:sdtEndPr/>
                  <w:sdtContent>
                    <w:r w:rsidR="00A92359" w:rsidRPr="004C3DA9">
                      <w:fldChar w:fldCharType="begin"/>
                    </w:r>
                    <w:r w:rsidR="00A92359" w:rsidRPr="004C3DA9">
                      <w:rPr>
                        <w:rFonts w:cs="Times New Roman"/>
                        <w:lang w:val="en-US"/>
                      </w:rPr>
                      <w:instrText xml:space="preserve"> CITATION Rov85 \l 1033 </w:instrText>
                    </w:r>
                    <w:r w:rsidR="00A92359" w:rsidRPr="004C3DA9">
                      <w:fldChar w:fldCharType="separate"/>
                    </w:r>
                    <w:r w:rsidR="004C3DA9" w:rsidRPr="004C3DA9">
                      <w:rPr>
                        <w:rFonts w:cs="Times New Roman"/>
                        <w:noProof/>
                        <w:lang w:val="en-US"/>
                      </w:rPr>
                      <w:t>(Rovner)</w:t>
                    </w:r>
                    <w:r w:rsidR="00A92359" w:rsidRPr="004C3DA9">
                      <w:fldChar w:fldCharType="end"/>
                    </w:r>
                  </w:sdtContent>
                </w:sdt>
              </w:p>
            </w:sdtContent>
          </w:sdt>
        </w:tc>
      </w:tr>
    </w:tbl>
    <w:p w14:paraId="4ED90E03" w14:textId="77777777" w:rsidR="00C27FAB" w:rsidRPr="00F36937" w:rsidRDefault="00C27FAB" w:rsidP="00B33145">
      <w:bookmarkStart w:id="0" w:name="_GoBack"/>
      <w:bookmarkEnd w:id="0"/>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AA593F" w14:textId="77777777" w:rsidR="00E34DA3" w:rsidRDefault="00E34DA3" w:rsidP="007A0D55">
      <w:pPr>
        <w:spacing w:after="0" w:line="240" w:lineRule="auto"/>
      </w:pPr>
      <w:r>
        <w:separator/>
      </w:r>
    </w:p>
  </w:endnote>
  <w:endnote w:type="continuationSeparator" w:id="0">
    <w:p w14:paraId="698E467E" w14:textId="77777777" w:rsidR="00E34DA3" w:rsidRDefault="00E34DA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CE176" w14:textId="77777777" w:rsidR="00E34DA3" w:rsidRDefault="00E34DA3" w:rsidP="007A0D55">
      <w:pPr>
        <w:spacing w:after="0" w:line="240" w:lineRule="auto"/>
      </w:pPr>
      <w:r>
        <w:separator/>
      </w:r>
    </w:p>
  </w:footnote>
  <w:footnote w:type="continuationSeparator" w:id="0">
    <w:p w14:paraId="3D4746D3" w14:textId="77777777" w:rsidR="00E34DA3" w:rsidRDefault="00E34DA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52984" w14:textId="77777777" w:rsidR="00B07FBA" w:rsidRDefault="00B07FB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926A6BF" w14:textId="77777777" w:rsidR="00B07FBA" w:rsidRDefault="00B07FB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7C33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CD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3DA9"/>
    <w:rsid w:val="004E5896"/>
    <w:rsid w:val="00513EE6"/>
    <w:rsid w:val="00534F8F"/>
    <w:rsid w:val="00550CDB"/>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2359"/>
    <w:rsid w:val="00AB436D"/>
    <w:rsid w:val="00AD2F24"/>
    <w:rsid w:val="00AD4844"/>
    <w:rsid w:val="00B07FBA"/>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34DA3"/>
    <w:rsid w:val="00E65A75"/>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78A1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0C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CDB"/>
    <w:rPr>
      <w:rFonts w:ascii="Lucida Grande" w:hAnsi="Lucida Grande" w:cs="Lucida Grande"/>
      <w:sz w:val="18"/>
      <w:szCs w:val="18"/>
    </w:rPr>
  </w:style>
  <w:style w:type="character" w:styleId="Hyperlink">
    <w:name w:val="Hyperlink"/>
    <w:basedOn w:val="DefaultParagraphFont"/>
    <w:uiPriority w:val="99"/>
    <w:unhideWhenUsed/>
    <w:rsid w:val="00550CDB"/>
    <w:rPr>
      <w:color w:val="0563C1" w:themeColor="hyperlink"/>
      <w:u w:val="single"/>
    </w:rPr>
  </w:style>
  <w:style w:type="character" w:styleId="FollowedHyperlink">
    <w:name w:val="FollowedHyperlink"/>
    <w:basedOn w:val="DefaultParagraphFont"/>
    <w:uiPriority w:val="99"/>
    <w:semiHidden/>
    <w:rsid w:val="004C3D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632947">
      <w:bodyDiv w:val="1"/>
      <w:marLeft w:val="0"/>
      <w:marRight w:val="0"/>
      <w:marTop w:val="0"/>
      <w:marBottom w:val="0"/>
      <w:divBdr>
        <w:top w:val="none" w:sz="0" w:space="0" w:color="auto"/>
        <w:left w:val="none" w:sz="0" w:space="0" w:color="auto"/>
        <w:bottom w:val="none" w:sz="0" w:space="0" w:color="auto"/>
        <w:right w:val="none" w:sz="0" w:space="0" w:color="auto"/>
      </w:divBdr>
    </w:div>
    <w:div w:id="600528854">
      <w:bodyDiv w:val="1"/>
      <w:marLeft w:val="0"/>
      <w:marRight w:val="0"/>
      <w:marTop w:val="0"/>
      <w:marBottom w:val="0"/>
      <w:divBdr>
        <w:top w:val="none" w:sz="0" w:space="0" w:color="auto"/>
        <w:left w:val="none" w:sz="0" w:space="0" w:color="auto"/>
        <w:bottom w:val="none" w:sz="0" w:space="0" w:color="auto"/>
        <w:right w:val="none" w:sz="0" w:space="0" w:color="auto"/>
      </w:divBdr>
    </w:div>
    <w:div w:id="674191671">
      <w:bodyDiv w:val="1"/>
      <w:marLeft w:val="0"/>
      <w:marRight w:val="0"/>
      <w:marTop w:val="0"/>
      <w:marBottom w:val="0"/>
      <w:divBdr>
        <w:top w:val="none" w:sz="0" w:space="0" w:color="auto"/>
        <w:left w:val="none" w:sz="0" w:space="0" w:color="auto"/>
        <w:bottom w:val="none" w:sz="0" w:space="0" w:color="auto"/>
        <w:right w:val="none" w:sz="0" w:space="0" w:color="auto"/>
      </w:divBdr>
    </w:div>
    <w:div w:id="804586510">
      <w:bodyDiv w:val="1"/>
      <w:marLeft w:val="0"/>
      <w:marRight w:val="0"/>
      <w:marTop w:val="0"/>
      <w:marBottom w:val="0"/>
      <w:divBdr>
        <w:top w:val="none" w:sz="0" w:space="0" w:color="auto"/>
        <w:left w:val="none" w:sz="0" w:space="0" w:color="auto"/>
        <w:bottom w:val="none" w:sz="0" w:space="0" w:color="auto"/>
        <w:right w:val="none" w:sz="0" w:space="0" w:color="auto"/>
      </w:divBdr>
    </w:div>
    <w:div w:id="1188257904">
      <w:bodyDiv w:val="1"/>
      <w:marLeft w:val="0"/>
      <w:marRight w:val="0"/>
      <w:marTop w:val="0"/>
      <w:marBottom w:val="0"/>
      <w:divBdr>
        <w:top w:val="none" w:sz="0" w:space="0" w:color="auto"/>
        <w:left w:val="none" w:sz="0" w:space="0" w:color="auto"/>
        <w:bottom w:val="none" w:sz="0" w:space="0" w:color="auto"/>
        <w:right w:val="none" w:sz="0" w:space="0" w:color="auto"/>
      </w:divBdr>
    </w:div>
    <w:div w:id="1295257445">
      <w:bodyDiv w:val="1"/>
      <w:marLeft w:val="0"/>
      <w:marRight w:val="0"/>
      <w:marTop w:val="0"/>
      <w:marBottom w:val="0"/>
      <w:divBdr>
        <w:top w:val="none" w:sz="0" w:space="0" w:color="auto"/>
        <w:left w:val="none" w:sz="0" w:space="0" w:color="auto"/>
        <w:bottom w:val="none" w:sz="0" w:space="0" w:color="auto"/>
        <w:right w:val="none" w:sz="0" w:space="0" w:color="auto"/>
      </w:divBdr>
    </w:div>
    <w:div w:id="1467165233">
      <w:bodyDiv w:val="1"/>
      <w:marLeft w:val="0"/>
      <w:marRight w:val="0"/>
      <w:marTop w:val="0"/>
      <w:marBottom w:val="0"/>
      <w:divBdr>
        <w:top w:val="none" w:sz="0" w:space="0" w:color="auto"/>
        <w:left w:val="none" w:sz="0" w:space="0" w:color="auto"/>
        <w:bottom w:val="none" w:sz="0" w:space="0" w:color="auto"/>
        <w:right w:val="none" w:sz="0" w:space="0" w:color="auto"/>
      </w:divBdr>
    </w:div>
    <w:div w:id="1870946020">
      <w:bodyDiv w:val="1"/>
      <w:marLeft w:val="0"/>
      <w:marRight w:val="0"/>
      <w:marTop w:val="0"/>
      <w:marBottom w:val="0"/>
      <w:divBdr>
        <w:top w:val="none" w:sz="0" w:space="0" w:color="auto"/>
        <w:left w:val="none" w:sz="0" w:space="0" w:color="auto"/>
        <w:bottom w:val="none" w:sz="0" w:space="0" w:color="auto"/>
        <w:right w:val="none" w:sz="0" w:space="0" w:color="auto"/>
      </w:divBdr>
    </w:div>
    <w:div w:id="213682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anz1.tanzatlas-deutschland.de/xmlui/bitstream/handle/10886/135/DAT_Rosolen.html?sequence=4"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CAD899FEB2E64199E8800F6194F78F"/>
        <w:category>
          <w:name w:val="General"/>
          <w:gallery w:val="placeholder"/>
        </w:category>
        <w:types>
          <w:type w:val="bbPlcHdr"/>
        </w:types>
        <w:behaviors>
          <w:behavior w:val="content"/>
        </w:behaviors>
        <w:guid w:val="{7705FA5A-7D68-AB41-96A3-81EA02E94DD2}"/>
      </w:docPartPr>
      <w:docPartBody>
        <w:p w:rsidR="0074779E" w:rsidRDefault="00335195">
          <w:pPr>
            <w:pStyle w:val="93CAD899FEB2E64199E8800F6194F78F"/>
          </w:pPr>
          <w:r w:rsidRPr="00CC586D">
            <w:rPr>
              <w:rStyle w:val="PlaceholderText"/>
              <w:b/>
              <w:color w:val="FFFFFF" w:themeColor="background1"/>
            </w:rPr>
            <w:t>[Salutation]</w:t>
          </w:r>
        </w:p>
      </w:docPartBody>
    </w:docPart>
    <w:docPart>
      <w:docPartPr>
        <w:name w:val="8E945B06284AEF48BA5CE896CE6607AD"/>
        <w:category>
          <w:name w:val="General"/>
          <w:gallery w:val="placeholder"/>
        </w:category>
        <w:types>
          <w:type w:val="bbPlcHdr"/>
        </w:types>
        <w:behaviors>
          <w:behavior w:val="content"/>
        </w:behaviors>
        <w:guid w:val="{6C75A3C4-2667-6A4F-86E8-072DD942EE46}"/>
      </w:docPartPr>
      <w:docPartBody>
        <w:p w:rsidR="0074779E" w:rsidRDefault="00335195">
          <w:pPr>
            <w:pStyle w:val="8E945B06284AEF48BA5CE896CE6607AD"/>
          </w:pPr>
          <w:r>
            <w:rPr>
              <w:rStyle w:val="PlaceholderText"/>
            </w:rPr>
            <w:t>[First name]</w:t>
          </w:r>
        </w:p>
      </w:docPartBody>
    </w:docPart>
    <w:docPart>
      <w:docPartPr>
        <w:name w:val="D275258C1E41C0479EA59AE562506C51"/>
        <w:category>
          <w:name w:val="General"/>
          <w:gallery w:val="placeholder"/>
        </w:category>
        <w:types>
          <w:type w:val="bbPlcHdr"/>
        </w:types>
        <w:behaviors>
          <w:behavior w:val="content"/>
        </w:behaviors>
        <w:guid w:val="{0ABE3B9C-2371-854C-BFB6-C4E908993144}"/>
      </w:docPartPr>
      <w:docPartBody>
        <w:p w:rsidR="0074779E" w:rsidRDefault="00335195">
          <w:pPr>
            <w:pStyle w:val="D275258C1E41C0479EA59AE562506C51"/>
          </w:pPr>
          <w:r>
            <w:rPr>
              <w:rStyle w:val="PlaceholderText"/>
            </w:rPr>
            <w:t>[Middle name]</w:t>
          </w:r>
        </w:p>
      </w:docPartBody>
    </w:docPart>
    <w:docPart>
      <w:docPartPr>
        <w:name w:val="28CADAEB70460748BCB9BF06953A53D8"/>
        <w:category>
          <w:name w:val="General"/>
          <w:gallery w:val="placeholder"/>
        </w:category>
        <w:types>
          <w:type w:val="bbPlcHdr"/>
        </w:types>
        <w:behaviors>
          <w:behavior w:val="content"/>
        </w:behaviors>
        <w:guid w:val="{920BC56D-EE9D-754A-8111-82436A2A8D45}"/>
      </w:docPartPr>
      <w:docPartBody>
        <w:p w:rsidR="0074779E" w:rsidRDefault="00335195">
          <w:pPr>
            <w:pStyle w:val="28CADAEB70460748BCB9BF06953A53D8"/>
          </w:pPr>
          <w:r>
            <w:rPr>
              <w:rStyle w:val="PlaceholderText"/>
            </w:rPr>
            <w:t>[Last name]</w:t>
          </w:r>
        </w:p>
      </w:docPartBody>
    </w:docPart>
    <w:docPart>
      <w:docPartPr>
        <w:name w:val="B9180AA300151E478E66966FB7ED266F"/>
        <w:category>
          <w:name w:val="General"/>
          <w:gallery w:val="placeholder"/>
        </w:category>
        <w:types>
          <w:type w:val="bbPlcHdr"/>
        </w:types>
        <w:behaviors>
          <w:behavior w:val="content"/>
        </w:behaviors>
        <w:guid w:val="{B16117F3-E87F-3F43-8FB8-0760D4AABA13}"/>
      </w:docPartPr>
      <w:docPartBody>
        <w:p w:rsidR="0074779E" w:rsidRDefault="00335195">
          <w:pPr>
            <w:pStyle w:val="B9180AA300151E478E66966FB7ED266F"/>
          </w:pPr>
          <w:r>
            <w:rPr>
              <w:rStyle w:val="PlaceholderText"/>
            </w:rPr>
            <w:t>[Enter your biography]</w:t>
          </w:r>
        </w:p>
      </w:docPartBody>
    </w:docPart>
    <w:docPart>
      <w:docPartPr>
        <w:name w:val="BDF78D950E58C843991AB5147ECAB839"/>
        <w:category>
          <w:name w:val="General"/>
          <w:gallery w:val="placeholder"/>
        </w:category>
        <w:types>
          <w:type w:val="bbPlcHdr"/>
        </w:types>
        <w:behaviors>
          <w:behavior w:val="content"/>
        </w:behaviors>
        <w:guid w:val="{A3D31FE4-6C81-674E-AA99-F349BF34027A}"/>
      </w:docPartPr>
      <w:docPartBody>
        <w:p w:rsidR="0074779E" w:rsidRDefault="00335195">
          <w:pPr>
            <w:pStyle w:val="BDF78D950E58C843991AB5147ECAB839"/>
          </w:pPr>
          <w:r>
            <w:rPr>
              <w:rStyle w:val="PlaceholderText"/>
            </w:rPr>
            <w:t>[Enter the institution with which you are affiliated]</w:t>
          </w:r>
        </w:p>
      </w:docPartBody>
    </w:docPart>
    <w:docPart>
      <w:docPartPr>
        <w:name w:val="71B7391273C43048BB58F22361DCC99C"/>
        <w:category>
          <w:name w:val="General"/>
          <w:gallery w:val="placeholder"/>
        </w:category>
        <w:types>
          <w:type w:val="bbPlcHdr"/>
        </w:types>
        <w:behaviors>
          <w:behavior w:val="content"/>
        </w:behaviors>
        <w:guid w:val="{869FC6C3-6C85-BA4F-8D8E-FAC953966EA5}"/>
      </w:docPartPr>
      <w:docPartBody>
        <w:p w:rsidR="0074779E" w:rsidRDefault="00335195">
          <w:pPr>
            <w:pStyle w:val="71B7391273C43048BB58F22361DCC99C"/>
          </w:pPr>
          <w:r w:rsidRPr="00EF74F7">
            <w:rPr>
              <w:b/>
              <w:color w:val="808080" w:themeColor="background1" w:themeShade="80"/>
            </w:rPr>
            <w:t>[Enter the headword for your article]</w:t>
          </w:r>
        </w:p>
      </w:docPartBody>
    </w:docPart>
    <w:docPart>
      <w:docPartPr>
        <w:name w:val="A2E3D24711A6CB47963FABC384527C55"/>
        <w:category>
          <w:name w:val="General"/>
          <w:gallery w:val="placeholder"/>
        </w:category>
        <w:types>
          <w:type w:val="bbPlcHdr"/>
        </w:types>
        <w:behaviors>
          <w:behavior w:val="content"/>
        </w:behaviors>
        <w:guid w:val="{FC4D8B39-0180-EE46-BFE0-334017136848}"/>
      </w:docPartPr>
      <w:docPartBody>
        <w:p w:rsidR="0074779E" w:rsidRDefault="00335195">
          <w:pPr>
            <w:pStyle w:val="A2E3D24711A6CB47963FABC384527C5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C585912A980A1418D7AF55D2A0CF2F9"/>
        <w:category>
          <w:name w:val="General"/>
          <w:gallery w:val="placeholder"/>
        </w:category>
        <w:types>
          <w:type w:val="bbPlcHdr"/>
        </w:types>
        <w:behaviors>
          <w:behavior w:val="content"/>
        </w:behaviors>
        <w:guid w:val="{1868A868-431A-3E42-B4BC-DAC949F11833}"/>
      </w:docPartPr>
      <w:docPartBody>
        <w:p w:rsidR="0074779E" w:rsidRDefault="00335195">
          <w:pPr>
            <w:pStyle w:val="BC585912A980A1418D7AF55D2A0CF2F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28081EF70A60D45B1D1A2BC9345CB1E"/>
        <w:category>
          <w:name w:val="General"/>
          <w:gallery w:val="placeholder"/>
        </w:category>
        <w:types>
          <w:type w:val="bbPlcHdr"/>
        </w:types>
        <w:behaviors>
          <w:behavior w:val="content"/>
        </w:behaviors>
        <w:guid w:val="{3AFBB1AE-47AB-6649-97B2-62CFD0437430}"/>
      </w:docPartPr>
      <w:docPartBody>
        <w:p w:rsidR="0074779E" w:rsidRDefault="00335195">
          <w:pPr>
            <w:pStyle w:val="628081EF70A60D45B1D1A2BC9345CB1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AE58ABB6F3CB41B869B25E97EA6274"/>
        <w:category>
          <w:name w:val="General"/>
          <w:gallery w:val="placeholder"/>
        </w:category>
        <w:types>
          <w:type w:val="bbPlcHdr"/>
        </w:types>
        <w:behaviors>
          <w:behavior w:val="content"/>
        </w:behaviors>
        <w:guid w:val="{FACBD0B6-2D57-AA44-8616-33AB2C2165C4}"/>
      </w:docPartPr>
      <w:docPartBody>
        <w:p w:rsidR="0074779E" w:rsidRDefault="00335195">
          <w:pPr>
            <w:pStyle w:val="EEAE58ABB6F3CB41B869B25E97EA627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79E"/>
    <w:rsid w:val="00335195"/>
    <w:rsid w:val="0074779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3CAD899FEB2E64199E8800F6194F78F">
    <w:name w:val="93CAD899FEB2E64199E8800F6194F78F"/>
  </w:style>
  <w:style w:type="paragraph" w:customStyle="1" w:styleId="8E945B06284AEF48BA5CE896CE6607AD">
    <w:name w:val="8E945B06284AEF48BA5CE896CE6607AD"/>
  </w:style>
  <w:style w:type="paragraph" w:customStyle="1" w:styleId="D275258C1E41C0479EA59AE562506C51">
    <w:name w:val="D275258C1E41C0479EA59AE562506C51"/>
  </w:style>
  <w:style w:type="paragraph" w:customStyle="1" w:styleId="28CADAEB70460748BCB9BF06953A53D8">
    <w:name w:val="28CADAEB70460748BCB9BF06953A53D8"/>
  </w:style>
  <w:style w:type="paragraph" w:customStyle="1" w:styleId="B9180AA300151E478E66966FB7ED266F">
    <w:name w:val="B9180AA300151E478E66966FB7ED266F"/>
  </w:style>
  <w:style w:type="paragraph" w:customStyle="1" w:styleId="BDF78D950E58C843991AB5147ECAB839">
    <w:name w:val="BDF78D950E58C843991AB5147ECAB839"/>
  </w:style>
  <w:style w:type="paragraph" w:customStyle="1" w:styleId="71B7391273C43048BB58F22361DCC99C">
    <w:name w:val="71B7391273C43048BB58F22361DCC99C"/>
  </w:style>
  <w:style w:type="paragraph" w:customStyle="1" w:styleId="A2E3D24711A6CB47963FABC384527C55">
    <w:name w:val="A2E3D24711A6CB47963FABC384527C55"/>
  </w:style>
  <w:style w:type="paragraph" w:customStyle="1" w:styleId="BC585912A980A1418D7AF55D2A0CF2F9">
    <w:name w:val="BC585912A980A1418D7AF55D2A0CF2F9"/>
  </w:style>
  <w:style w:type="paragraph" w:customStyle="1" w:styleId="628081EF70A60D45B1D1A2BC9345CB1E">
    <w:name w:val="628081EF70A60D45B1D1A2BC9345CB1E"/>
  </w:style>
  <w:style w:type="paragraph" w:customStyle="1" w:styleId="EEAE58ABB6F3CB41B869B25E97EA6274">
    <w:name w:val="EEAE58ABB6F3CB41B869B25E97EA62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Cer13</b:Tag>
    <b:SourceType>JournalArticle</b:SourceType>
    <b:Guid>{177CD3D7-6121-604E-A04E-C7720FB09E4A}</b:Guid>
    <b:Author>
      <b:Author>
        <b:NameList>
          <b:Person>
            <b:Last>Ceriani</b:Last>
            <b:First>A.</b:First>
          </b:Person>
        </b:NameList>
      </b:Author>
    </b:Author>
    <b:Title>Cuerpo, cultura e indentidad: una integración en danza</b:Title>
    <b:Year>2013</b:Year>
    <b:Pages>3</b:Pages>
    <b:JournalName>Boletín de Arte</b:JournalName>
    <b:RefOrder>1</b:RefOrder>
  </b:Source>
  <b:Source>
    <b:Tag>Oss10</b:Tag>
    <b:SourceType>JournalArticle</b:SourceType>
    <b:Guid>{F7F0A95D-AE6F-904B-B336-4E2F050CD6EC}</b:Guid>
    <b:Author>
      <b:Author>
        <b:NameList>
          <b:Person>
            <b:Last>Osswald</b:Last>
            <b:First>D.</b:First>
          </b:Person>
        </b:NameList>
      </b:Author>
    </b:Author>
    <b:Title>Las narrativas de las pioneras: Cuestiones de género y moralidades en el desarollo de la danza moderna en la Argentina (1940-1960)</b:Title>
    <b:JournalName>Revista Latinoamericana de Estudios Sobre Cuerpos, Emociones y Sociedad</b:JournalName>
    <b:Year>2010</b:Year>
    <b:Pages>41-51</b:Pages>
    <b:RefOrder>2</b:RefOrder>
  </b:Source>
  <b:Source>
    <b:Tag>Fal08</b:Tag>
    <b:SourceType>BookSection</b:SourceType>
    <b:Guid>{D52B3EF6-15B7-6145-B523-4E72DAFD88E1}</b:Guid>
    <b:Author>
      <b:Author>
        <b:NameList>
          <b:Person>
            <b:Last>Falcoff</b:Last>
            <b:First>L.</b:First>
          </b:Person>
        </b:NameList>
      </b:Author>
    </b:Author>
    <b:Title>La danza moderna y contemporánea,</b:Title>
    <b:Publisher>Fondo Nacional de las Artes</b:Publisher>
    <b:City>Buenos Aires</b:City>
    <b:Year>2008</b:Year>
    <b:Pages>231-321</b:Pages>
    <b:BookTitle>Historia General de la Danza en la Argentina</b:BookTitle>
    <b:RefOrder>3</b:RefOrder>
  </b:Source>
  <b:Source>
    <b:Tag>For13</b:Tag>
    <b:SourceType>Misc</b:SourceType>
    <b:Guid>{9910FB63-18FD-2242-B05B-7361D8A0A910}</b:Guid>
    <b:Title>Poner el cuerpo: Buenos Aires Contemproary Dance and the Politics of Movement</b:Title>
    <b:Publisher>Northwestern University</b:Publisher>
    <b:Year>2013</b:Year>
    <b:Comments>PhD Diss.</b:Comments>
    <b:Author>
      <b:Author>
        <b:NameList>
          <b:Person>
            <b:Last>Fortuna</b:Last>
            <b:First>V.</b:First>
          </b:Person>
        </b:NameList>
      </b:Author>
    </b:Author>
    <b:RefOrder>4</b:RefOrder>
  </b:Source>
  <b:Source>
    <b:Tag>Fos14</b:Tag>
    <b:SourceType>JournalArticle</b:SourceType>
    <b:Guid>{AF6AB75B-7A4B-8B4B-8DB4-97AE581E62CC}</b:Guid>
    <b:Title>Los comienzos de una maestra de la danza moderna y el cuerpo libre en tiempos de corsés</b:Title>
    <b:Year>2014</b:Year>
    <b:Author>
      <b:Author>
        <b:NameList>
          <b:Person>
            <b:Last>Fos</b:Last>
            <b:First>C.</b:First>
          </b:Person>
        </b:NameList>
      </b:Author>
    </b:Author>
    <b:JournalName>Cuerpo del Drama: Estudios del cuerpo escénico</b:JournalName>
    <b:RefOrder>5</b:RefOrder>
  </b:Source>
  <b:Source>
    <b:Tag>Moy06</b:Tag>
    <b:SourceType>Book</b:SourceType>
    <b:Guid>{A5BB330F-61D9-4246-90F7-A93B59A6D75B}</b:Guid>
    <b:Author>
      <b:Author>
        <b:NameList>
          <b:Person>
            <b:Last>Moyano</b:Last>
            <b:First>M.</b:First>
            <b:Middle>I.</b:Middle>
          </b:Person>
        </b:NameList>
      </b:Author>
    </b:Author>
    <b:Title> La Danza Moderna Argentina Cuenta Su Historia</b:Title>
    <b:Publisher>Artes del Sur</b:Publisher>
    <b:City>Buenos Aires</b:City>
    <b:Year>2006</b:Year>
    <b:RefOrder>6</b:RefOrder>
  </b:Source>
  <b:Source>
    <b:Tag>Rei97</b:Tag>
    <b:SourceType>BookSection</b:SourceType>
    <b:Guid>{8D6BF2DC-503D-CD48-A66E-BDF5C63DB1A0}</b:Guid>
    <b:Author>
      <b:Author>
        <b:NameList>
          <b:Person>
            <b:Last>Reinhart</b:Last>
            <b:First>S.</b:First>
          </b:Person>
        </b:NameList>
      </b:Author>
    </b:Author>
    <b:Title>Renate Schottelius: Dance at the Bottom of the World in Argentina</b:Title>
    <b:City>Amsterdam</b:City>
    <b:Publisher>Harwood Academic Publishers</b:Publisher>
    <b:Year>1997</b:Year>
    <b:Pages>45-52</b:Pages>
    <b:BookTitle>Dancing Female: Lives and Issues of Women in Contemporary Dance</b:BookTitle>
    <b:RefOrder>7</b:RefOrder>
  </b:Source>
  <b:Source>
    <b:Tag>Rey15</b:Tag>
    <b:SourceType>BookSection</b:SourceType>
    <b:Guid>{7EDF0BBD-BD87-B145-B0A3-0C712B1CBF1A}</b:Guid>
    <b:Author>
      <b:Author>
        <b:NameList>
          <b:Person>
            <b:Last>Reynoso</b:Last>
            <b:First>J.L.</b:First>
          </b:Person>
        </b:NameList>
      </b:Author>
    </b:Author>
    <b:Title>Racialized Dance Modernisms in Lusophone and Spanish-Speaking Latin America</b:Title>
    <b:BookTitle>The Modernist World</b:BookTitle>
    <b:City>New York</b:City>
    <b:Publisher>Routledge</b:Publisher>
    <b:Year>2015</b:Year>
    <b:Pages>392-400</b:Pages>
    <b:RefOrder>8</b:RefOrder>
  </b:Source>
  <b:Source>
    <b:Tag>Rov85</b:Tag>
    <b:SourceType>Book</b:SourceType>
    <b:Guid>{24876114-370A-B240-A22F-8504CFACA5FF}</b:Guid>
    <b:Author>
      <b:Author>
        <b:NameList>
          <b:Person>
            <b:Last>Rovner</b:Last>
            <b:First>E.</b:First>
          </b:Person>
        </b:NameList>
      </b:Author>
    </b:Author>
    <b:Title>Ballet Contemporáneo: 25 Años en el San Martín</b:Title>
    <b:City>Buenos Aires</b:City>
    <b:Publisher>Teatro Municipal General San Martín</b:Publisher>
    <b:Year>1985</b:Year>
    <b:RefOrder>9</b:RefOrder>
  </b:Source>
</b:Sources>
</file>

<file path=customXml/itemProps1.xml><?xml version="1.0" encoding="utf-8"?>
<ds:datastoreItem xmlns:ds="http://schemas.openxmlformats.org/officeDocument/2006/customXml" ds:itemID="{0A7B80A5-86B3-7D45-94D2-6A8F52A46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21</TotalTime>
  <Pages>4</Pages>
  <Words>1625</Words>
  <Characters>9265</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3</cp:revision>
  <dcterms:created xsi:type="dcterms:W3CDTF">2016-01-25T00:18:00Z</dcterms:created>
  <dcterms:modified xsi:type="dcterms:W3CDTF">2016-02-27T03:15:00Z</dcterms:modified>
</cp:coreProperties>
</file>