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864052" w14:textId="77777777" w:rsidTr="00922950">
        <w:tc>
          <w:tcPr>
            <w:tcW w:w="491" w:type="dxa"/>
            <w:vMerge w:val="restart"/>
            <w:shd w:val="clear" w:color="auto" w:fill="A6A6A6" w:themeFill="background1" w:themeFillShade="A6"/>
            <w:textDirection w:val="btLr"/>
          </w:tcPr>
          <w:p w14:paraId="3A6F8C1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09B1F9FA0E8D4E9644B81A916FA156"/>
            </w:placeholder>
            <w:showingPlcHdr/>
            <w:dropDownList>
              <w:listItem w:displayText="Dr." w:value="Dr."/>
              <w:listItem w:displayText="Prof." w:value="Prof."/>
            </w:dropDownList>
          </w:sdtPr>
          <w:sdtEndPr/>
          <w:sdtContent>
            <w:tc>
              <w:tcPr>
                <w:tcW w:w="1259" w:type="dxa"/>
              </w:tcPr>
              <w:p w14:paraId="645DC2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7021A3B1A000419B29640F03200CB9"/>
            </w:placeholder>
            <w:text/>
          </w:sdtPr>
          <w:sdtEndPr/>
          <w:sdtContent>
            <w:tc>
              <w:tcPr>
                <w:tcW w:w="2073" w:type="dxa"/>
              </w:tcPr>
              <w:p w14:paraId="7BF0A7D8" w14:textId="77777777" w:rsidR="00B574C9" w:rsidRDefault="004A75E3" w:rsidP="004A75E3">
                <w:r>
                  <w:t>Stefanie</w:t>
                </w:r>
              </w:p>
            </w:tc>
          </w:sdtContent>
        </w:sdt>
        <w:sdt>
          <w:sdtPr>
            <w:alias w:val="Middle name"/>
            <w:tag w:val="authorMiddleName"/>
            <w:id w:val="-2076034781"/>
            <w:placeholder>
              <w:docPart w:val="C6527E288DA73C49B00EDDE1604D8D14"/>
            </w:placeholder>
            <w:showingPlcHdr/>
            <w:text/>
          </w:sdtPr>
          <w:sdtEndPr/>
          <w:sdtContent>
            <w:tc>
              <w:tcPr>
                <w:tcW w:w="2551" w:type="dxa"/>
              </w:tcPr>
              <w:p w14:paraId="5A6410F0" w14:textId="77777777" w:rsidR="00B574C9" w:rsidRDefault="00B574C9" w:rsidP="00922950">
                <w:r>
                  <w:rPr>
                    <w:rStyle w:val="PlaceholderText"/>
                  </w:rPr>
                  <w:t>[Middle name]</w:t>
                </w:r>
              </w:p>
            </w:tc>
          </w:sdtContent>
        </w:sdt>
        <w:sdt>
          <w:sdtPr>
            <w:alias w:val="Last name"/>
            <w:tag w:val="authorLastName"/>
            <w:id w:val="-1088529830"/>
            <w:placeholder>
              <w:docPart w:val="E571863281343648B73D8AAECE4EE407"/>
            </w:placeholder>
            <w:text/>
          </w:sdtPr>
          <w:sdtEndPr/>
          <w:sdtContent>
            <w:tc>
              <w:tcPr>
                <w:tcW w:w="2642" w:type="dxa"/>
              </w:tcPr>
              <w:p w14:paraId="4BEAB09C" w14:textId="77777777" w:rsidR="00B574C9" w:rsidRDefault="004A75E3" w:rsidP="004A75E3">
                <w:r>
                  <w:t>Miller</w:t>
                </w:r>
              </w:p>
            </w:tc>
          </w:sdtContent>
        </w:sdt>
      </w:tr>
      <w:tr w:rsidR="00B574C9" w14:paraId="30BA932A" w14:textId="77777777" w:rsidTr="001A6A06">
        <w:trPr>
          <w:trHeight w:val="986"/>
        </w:trPr>
        <w:tc>
          <w:tcPr>
            <w:tcW w:w="491" w:type="dxa"/>
            <w:vMerge/>
            <w:shd w:val="clear" w:color="auto" w:fill="A6A6A6" w:themeFill="background1" w:themeFillShade="A6"/>
          </w:tcPr>
          <w:p w14:paraId="0A5E2FA2" w14:textId="77777777" w:rsidR="00B574C9" w:rsidRPr="001A6A06" w:rsidRDefault="00B574C9" w:rsidP="00CF1542">
            <w:pPr>
              <w:jc w:val="center"/>
              <w:rPr>
                <w:b/>
                <w:color w:val="FFFFFF" w:themeColor="background1"/>
              </w:rPr>
            </w:pPr>
          </w:p>
        </w:tc>
        <w:sdt>
          <w:sdtPr>
            <w:alias w:val="Biography"/>
            <w:tag w:val="authorBiography"/>
            <w:id w:val="938807824"/>
            <w:placeholder>
              <w:docPart w:val="4C9FBB63E096334D92620CE6A59DA02E"/>
            </w:placeholder>
            <w:showingPlcHdr/>
          </w:sdtPr>
          <w:sdtEndPr/>
          <w:sdtContent>
            <w:tc>
              <w:tcPr>
                <w:tcW w:w="8525" w:type="dxa"/>
                <w:gridSpan w:val="4"/>
              </w:tcPr>
              <w:p w14:paraId="5A5602E9" w14:textId="77777777" w:rsidR="00B574C9" w:rsidRDefault="00B574C9" w:rsidP="00922950">
                <w:r>
                  <w:rPr>
                    <w:rStyle w:val="PlaceholderText"/>
                  </w:rPr>
                  <w:t>[Enter your biography]</w:t>
                </w:r>
              </w:p>
            </w:tc>
          </w:sdtContent>
        </w:sdt>
      </w:tr>
      <w:tr w:rsidR="00B574C9" w14:paraId="1B1D0BFD" w14:textId="77777777" w:rsidTr="001A6A06">
        <w:trPr>
          <w:trHeight w:val="986"/>
        </w:trPr>
        <w:tc>
          <w:tcPr>
            <w:tcW w:w="491" w:type="dxa"/>
            <w:vMerge/>
            <w:shd w:val="clear" w:color="auto" w:fill="A6A6A6" w:themeFill="background1" w:themeFillShade="A6"/>
          </w:tcPr>
          <w:p w14:paraId="00AC8907" w14:textId="77777777" w:rsidR="00B574C9" w:rsidRPr="001A6A06" w:rsidRDefault="00B574C9" w:rsidP="00CF1542">
            <w:pPr>
              <w:jc w:val="center"/>
              <w:rPr>
                <w:b/>
                <w:color w:val="FFFFFF" w:themeColor="background1"/>
              </w:rPr>
            </w:pPr>
          </w:p>
        </w:tc>
        <w:sdt>
          <w:sdtPr>
            <w:alias w:val="Affiliation"/>
            <w:tag w:val="affiliation"/>
            <w:id w:val="2012937915"/>
            <w:placeholder>
              <w:docPart w:val="7699CC49F1E420478225DBBE60FFCBC3"/>
            </w:placeholder>
            <w:text/>
          </w:sdtPr>
          <w:sdtEndPr/>
          <w:sdtContent>
            <w:tc>
              <w:tcPr>
                <w:tcW w:w="8525" w:type="dxa"/>
                <w:gridSpan w:val="4"/>
              </w:tcPr>
              <w:p w14:paraId="7611920E" w14:textId="77777777" w:rsidR="00B574C9" w:rsidRDefault="004A75E3" w:rsidP="004A75E3">
                <w:r>
                  <w:t>Brown University</w:t>
                </w:r>
              </w:p>
            </w:tc>
          </w:sdtContent>
        </w:sdt>
      </w:tr>
    </w:tbl>
    <w:p w14:paraId="4461B35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F50027" w14:textId="77777777" w:rsidTr="00244BB0">
        <w:tc>
          <w:tcPr>
            <w:tcW w:w="9016" w:type="dxa"/>
            <w:shd w:val="clear" w:color="auto" w:fill="A6A6A6" w:themeFill="background1" w:themeFillShade="A6"/>
            <w:tcMar>
              <w:top w:w="113" w:type="dxa"/>
              <w:bottom w:w="113" w:type="dxa"/>
            </w:tcMar>
          </w:tcPr>
          <w:p w14:paraId="7328EC0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151F4F" w14:textId="77777777" w:rsidTr="003F0D73">
        <w:sdt>
          <w:sdtPr>
            <w:alias w:val="Article headword"/>
            <w:tag w:val="articleHeadword"/>
            <w:id w:val="-361440020"/>
            <w:placeholder>
              <w:docPart w:val="6F9580F2252E0349A94464916E6976E2"/>
            </w:placeholder>
            <w:text/>
          </w:sdtPr>
          <w:sdtEndPr/>
          <w:sdtContent>
            <w:tc>
              <w:tcPr>
                <w:tcW w:w="9016" w:type="dxa"/>
                <w:tcMar>
                  <w:top w:w="113" w:type="dxa"/>
                  <w:bottom w:w="113" w:type="dxa"/>
                </w:tcMar>
              </w:tcPr>
              <w:p w14:paraId="69137FA7" w14:textId="77777777" w:rsidR="003F0D73" w:rsidRPr="00FB589A" w:rsidRDefault="004A75E3" w:rsidP="004A75E3">
                <w:pPr>
                  <w:rPr>
                    <w:b/>
                  </w:rPr>
                </w:pPr>
                <w:r w:rsidRPr="004A75E3">
                  <w:t>Rainer, Yvonne (1934--)</w:t>
                </w:r>
              </w:p>
            </w:tc>
          </w:sdtContent>
        </w:sdt>
      </w:tr>
      <w:tr w:rsidR="00464699" w14:paraId="6DF4BD61" w14:textId="77777777" w:rsidTr="004A75E3">
        <w:sdt>
          <w:sdtPr>
            <w:alias w:val="Variant headwords"/>
            <w:tag w:val="variantHeadwords"/>
            <w:id w:val="173464402"/>
            <w:placeholder>
              <w:docPart w:val="1203D20FC5933A49A5601BDCD0FDC29C"/>
            </w:placeholder>
            <w:showingPlcHdr/>
          </w:sdtPr>
          <w:sdtEndPr/>
          <w:sdtContent>
            <w:tc>
              <w:tcPr>
                <w:tcW w:w="9016" w:type="dxa"/>
                <w:tcMar>
                  <w:top w:w="113" w:type="dxa"/>
                  <w:bottom w:w="113" w:type="dxa"/>
                </w:tcMar>
              </w:tcPr>
              <w:p w14:paraId="415ED3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3D97CE" w14:textId="77777777" w:rsidTr="003F0D73">
        <w:sdt>
          <w:sdtPr>
            <w:alias w:val="Abstract"/>
            <w:tag w:val="abstract"/>
            <w:id w:val="-635871867"/>
            <w:placeholder>
              <w:docPart w:val="7556E3EE0FE85247AD19F45CD834B31B"/>
            </w:placeholder>
          </w:sdtPr>
          <w:sdtEndPr/>
          <w:sdtContent>
            <w:tc>
              <w:tcPr>
                <w:tcW w:w="9016" w:type="dxa"/>
                <w:tcMar>
                  <w:top w:w="113" w:type="dxa"/>
                  <w:bottom w:w="113" w:type="dxa"/>
                </w:tcMar>
              </w:tcPr>
              <w:p w14:paraId="6112185D" w14:textId="77777777" w:rsidR="00E85A05" w:rsidRDefault="004A75E3" w:rsidP="00E85A05">
                <w:r w:rsidRPr="00BC3335">
                  <w:t>Yvonne Rainer is a key figure of both American postmodern dance and avant-garde feminist cinema. Rainer was a founding member of New York Cit</w:t>
                </w:r>
                <w:r>
                  <w:t xml:space="preserve">y’s Judson Dance </w:t>
                </w:r>
                <w:proofErr w:type="spellStart"/>
                <w:r>
                  <w:t>Theater</w:t>
                </w:r>
                <w:proofErr w:type="spellEnd"/>
                <w:r w:rsidRPr="00BC3335">
                  <w:t xml:space="preserve">, a hub of postmodern dance experimentation in the 1960s. In her choreography, Rainer rejected the spectacle, virtuosity, and drama exhibited by classical ballet and modern dance, choosing instead to present functional, task-like, neutral movement. Her approach to choreography, which refused to provide easy pleasure, is demonstrated in her </w:t>
                </w:r>
                <w:r>
                  <w:t>‘</w:t>
                </w:r>
                <w:r w:rsidRPr="00BC3335">
                  <w:t>No Manifesto</w:t>
                </w:r>
                <w:r>
                  <w:t>’</w:t>
                </w:r>
                <w:r w:rsidRPr="00BC3335">
                  <w:t xml:space="preserve"> (1965). Between 1966 and 1969, Rainer began to experiment with film, creating several short works that play with the anti</w:t>
                </w:r>
                <w:r>
                  <w:t>-</w:t>
                </w:r>
                <w:r w:rsidRPr="00BC3335">
                  <w:t xml:space="preserve">humanist idea that bodies can be equated with objects. </w:t>
                </w:r>
                <w:r>
                  <w:t>In the 1970s</w:t>
                </w:r>
                <w:r w:rsidRPr="00BC3335">
                  <w:t xml:space="preserve"> Rainer turned her attention exclusively to feature-length experimental filmmaking. Her films in the 70s and 80s are works of </w:t>
                </w:r>
                <w:proofErr w:type="spellStart"/>
                <w:r w:rsidRPr="00BC3335">
                  <w:t>bricolage</w:t>
                </w:r>
                <w:proofErr w:type="spellEnd"/>
                <w:r w:rsidRPr="00BC3335">
                  <w:t xml:space="preserve"> that use radical juxtapositions of sound and imagery to create experiences of discontinuity that challenge conventional narrative cinematic structures. Rainer’s first feature-length film, </w:t>
                </w:r>
                <w:r w:rsidRPr="00BC3335">
                  <w:rPr>
                    <w:i/>
                  </w:rPr>
                  <w:t>The Lives of Performers</w:t>
                </w:r>
                <w:r w:rsidRPr="00BC3335">
                  <w:t xml:space="preserve"> (1972), blends fiction and reality by including rehearsal footage from previous dance works, and featuring several dancers from her company, Grand Union, as characters in the film. Rainer’s early films </w:t>
                </w:r>
                <w:r>
                  <w:t>have been</w:t>
                </w:r>
                <w:r w:rsidRPr="00BC3335">
                  <w:t xml:space="preserve"> described as almost </w:t>
                </w:r>
                <w:proofErr w:type="spellStart"/>
                <w:r w:rsidRPr="00BC3335">
                  <w:t>structuralist</w:t>
                </w:r>
                <w:proofErr w:type="spellEnd"/>
                <w:r w:rsidRPr="00BC3335">
                  <w:t xml:space="preserve">, owing their inspiration to filmmakers such as Maya </w:t>
                </w:r>
                <w:proofErr w:type="spellStart"/>
                <w:r w:rsidRPr="00BC3335">
                  <w:t>Deren</w:t>
                </w:r>
                <w:proofErr w:type="spellEnd"/>
                <w:r w:rsidRPr="00BC3335">
                  <w:t>, Hollis Frampton, and Andy Warhol.</w:t>
                </w:r>
              </w:p>
            </w:tc>
          </w:sdtContent>
        </w:sdt>
      </w:tr>
      <w:tr w:rsidR="003F0D73" w14:paraId="16C23C54" w14:textId="77777777" w:rsidTr="003F0D73">
        <w:sdt>
          <w:sdtPr>
            <w:alias w:val="Article text"/>
            <w:tag w:val="articleText"/>
            <w:id w:val="634067588"/>
            <w:placeholder>
              <w:docPart w:val="84C48798400B95438168F1AA71DDF61A"/>
            </w:placeholder>
          </w:sdtPr>
          <w:sdtEndPr/>
          <w:sdtContent>
            <w:tc>
              <w:tcPr>
                <w:tcW w:w="9016" w:type="dxa"/>
                <w:tcMar>
                  <w:top w:w="113" w:type="dxa"/>
                  <w:bottom w:w="113" w:type="dxa"/>
                </w:tcMar>
              </w:tcPr>
              <w:p w14:paraId="6BF58284" w14:textId="77777777" w:rsidR="003E2A82" w:rsidRDefault="004A75E3" w:rsidP="00C27FAB">
                <w:r w:rsidRPr="00BC3335">
                  <w:t>Yvonne Rainer is a key figure of both American postmodern dance and avant-garde feminist cinema. Rainer was a founding member of New York Cit</w:t>
                </w:r>
                <w:r>
                  <w:t xml:space="preserve">y’s Judson Dance </w:t>
                </w:r>
                <w:proofErr w:type="spellStart"/>
                <w:r>
                  <w:t>Theater</w:t>
                </w:r>
                <w:proofErr w:type="spellEnd"/>
                <w:r w:rsidRPr="00BC3335">
                  <w:t xml:space="preserve">, a hub of postmodern dance experimentation in the 1960s. In her choreography, Rainer rejected the spectacle, virtuosity, and drama exhibited by classical ballet and modern dance, choosing instead to present functional, task-like, neutral movement. Her approach to choreography, which refused to provide easy pleasure, is demonstrated in her </w:t>
                </w:r>
                <w:r>
                  <w:t>‘</w:t>
                </w:r>
                <w:r w:rsidRPr="00BC3335">
                  <w:t>No Manifesto</w:t>
                </w:r>
                <w:r>
                  <w:t>’</w:t>
                </w:r>
                <w:r w:rsidRPr="00BC3335">
                  <w:t xml:space="preserve"> (1965). Between 1966 and 1969, Rainer began to experiment with film, creating several short works that play with the anti</w:t>
                </w:r>
                <w:r>
                  <w:t>-</w:t>
                </w:r>
                <w:r w:rsidRPr="00BC3335">
                  <w:t xml:space="preserve">humanist idea that bodies can be equated with objects. </w:t>
                </w:r>
                <w:r>
                  <w:t>In the 1970s</w:t>
                </w:r>
                <w:r w:rsidRPr="00BC3335">
                  <w:t xml:space="preserve"> Rainer turned her attention exclusively to feature-length experimental filmmaking. Her films in the 70s and 80s are works of </w:t>
                </w:r>
                <w:proofErr w:type="spellStart"/>
                <w:r w:rsidRPr="00BC3335">
                  <w:t>bricolage</w:t>
                </w:r>
                <w:proofErr w:type="spellEnd"/>
                <w:r w:rsidRPr="00BC3335">
                  <w:t xml:space="preserve"> that use radical juxtapositions of sound and imagery to create experiences of discontinuity that challenge conventional narrative cinematic structures. Rainer’s first feature-length film, </w:t>
                </w:r>
                <w:r w:rsidRPr="00BC3335">
                  <w:rPr>
                    <w:i/>
                  </w:rPr>
                  <w:t>The Lives of Performers</w:t>
                </w:r>
                <w:r w:rsidRPr="00BC3335">
                  <w:t xml:space="preserve"> (1972), blends fiction and reality by including rehearsal footage from previous dance works, and featuring several dancers from her company, Grand Union, as characters in the film. Rainer’s early films </w:t>
                </w:r>
                <w:r>
                  <w:t>have been</w:t>
                </w:r>
                <w:r w:rsidRPr="00BC3335">
                  <w:t xml:space="preserve"> described as almost </w:t>
                </w:r>
                <w:proofErr w:type="spellStart"/>
                <w:r w:rsidRPr="00BC3335">
                  <w:t>structuralist</w:t>
                </w:r>
                <w:proofErr w:type="spellEnd"/>
                <w:r w:rsidRPr="00BC3335">
                  <w:t xml:space="preserve">, owing their inspiration to filmmakers such as Maya </w:t>
                </w:r>
                <w:proofErr w:type="spellStart"/>
                <w:r w:rsidRPr="00BC3335">
                  <w:t>Deren</w:t>
                </w:r>
                <w:proofErr w:type="spellEnd"/>
                <w:r w:rsidRPr="00BC3335">
                  <w:t>, Hollis Frampton, and Andy Warhol.</w:t>
                </w:r>
              </w:p>
              <w:p w14:paraId="449CE323" w14:textId="77777777" w:rsidR="003E2A82" w:rsidRDefault="003E2A82" w:rsidP="00C27FAB"/>
              <w:p w14:paraId="51C27FD1" w14:textId="77777777" w:rsidR="003E2A82" w:rsidRDefault="003E2A82" w:rsidP="003E2A82">
                <w:pPr>
                  <w:pStyle w:val="Heading1"/>
                  <w:outlineLvl w:val="0"/>
                </w:pPr>
                <w:proofErr w:type="spellStart"/>
                <w:r>
                  <w:t>Paratextual</w:t>
                </w:r>
                <w:proofErr w:type="spellEnd"/>
                <w:r>
                  <w:t xml:space="preserve"> Material:</w:t>
                </w:r>
              </w:p>
              <w:p w14:paraId="2DAE676B" w14:textId="77777777" w:rsidR="003F0D73" w:rsidRDefault="003E2A82" w:rsidP="00C27FAB">
                <w:r>
                  <w:t xml:space="preserve">Yvonne Rainer on </w:t>
                </w:r>
                <w:proofErr w:type="spellStart"/>
                <w:r>
                  <w:t>Ubuweb</w:t>
                </w:r>
                <w:proofErr w:type="spellEnd"/>
                <w:r>
                  <w:t xml:space="preserve">: </w:t>
                </w:r>
                <w:hyperlink r:id="rId9" w:history="1">
                  <w:r w:rsidRPr="003E5E48">
                    <w:rPr>
                      <w:rStyle w:val="Hyperlink"/>
                    </w:rPr>
                    <w:t>http://www.ubu.com/film/rainer.html</w:t>
                  </w:r>
                </w:hyperlink>
              </w:p>
            </w:tc>
          </w:sdtContent>
        </w:sdt>
      </w:tr>
      <w:tr w:rsidR="003235A7" w14:paraId="287D6F18" w14:textId="77777777" w:rsidTr="003235A7">
        <w:tc>
          <w:tcPr>
            <w:tcW w:w="9016" w:type="dxa"/>
          </w:tcPr>
          <w:p w14:paraId="34912EC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5B423BB2BE90C4DB82B33B7F563C7BA"/>
              </w:placeholder>
            </w:sdtPr>
            <w:sdtEndPr/>
            <w:sdtContent>
              <w:p w14:paraId="40BCF824" w14:textId="77777777" w:rsidR="004A75E3" w:rsidRDefault="00EB6D9E" w:rsidP="004A75E3">
                <w:sdt>
                  <w:sdtPr>
                    <w:id w:val="282383454"/>
                    <w:citation/>
                  </w:sdtPr>
                  <w:sdtEndPr/>
                  <w:sdtContent>
                    <w:r w:rsidR="004A75E3">
                      <w:fldChar w:fldCharType="begin"/>
                    </w:r>
                    <w:r w:rsidR="004A75E3">
                      <w:rPr>
                        <w:rFonts w:cs="Arial-BoldMT"/>
                        <w:bCs/>
                        <w:szCs w:val="40"/>
                        <w:lang w:val="en-US" w:bidi="en-US"/>
                      </w:rPr>
                      <w:instrText xml:space="preserve"> CITATION Lam08 \l 1033 </w:instrText>
                    </w:r>
                    <w:r w:rsidR="004A75E3">
                      <w:fldChar w:fldCharType="separate"/>
                    </w:r>
                    <w:r w:rsidR="004A75E3">
                      <w:rPr>
                        <w:rFonts w:cs="Arial-BoldMT"/>
                        <w:bCs/>
                        <w:noProof/>
                        <w:szCs w:val="40"/>
                        <w:lang w:val="en-US" w:bidi="en-US"/>
                      </w:rPr>
                      <w:t xml:space="preserve"> </w:t>
                    </w:r>
                    <w:r w:rsidR="004A75E3" w:rsidRPr="004A75E3">
                      <w:rPr>
                        <w:rFonts w:cs="Arial-BoldMT"/>
                        <w:noProof/>
                        <w:szCs w:val="40"/>
                        <w:lang w:val="en-US" w:bidi="en-US"/>
                      </w:rPr>
                      <w:t>(Lambert-Beatty)</w:t>
                    </w:r>
                    <w:r w:rsidR="004A75E3">
                      <w:fldChar w:fldCharType="end"/>
                    </w:r>
                  </w:sdtContent>
                </w:sdt>
              </w:p>
              <w:p w14:paraId="2C88411D" w14:textId="77777777" w:rsidR="004A75E3" w:rsidRPr="00BC3335" w:rsidRDefault="004A75E3" w:rsidP="004A75E3"/>
              <w:p w14:paraId="0236CCAE" w14:textId="77777777" w:rsidR="004A75E3" w:rsidRDefault="00EB6D9E" w:rsidP="004A75E3">
                <w:sdt>
                  <w:sdtPr>
                    <w:id w:val="666986666"/>
                    <w:citation/>
                  </w:sdtPr>
                  <w:sdtEndPr/>
                  <w:sdtContent>
                    <w:r w:rsidR="004A75E3">
                      <w:fldChar w:fldCharType="begin"/>
                    </w:r>
                    <w:r w:rsidR="004A75E3">
                      <w:rPr>
                        <w:lang w:val="en-US"/>
                      </w:rPr>
                      <w:instrText xml:space="preserve"> CITATION Rai06 \l 1033 </w:instrText>
                    </w:r>
                    <w:r w:rsidR="004A75E3">
                      <w:fldChar w:fldCharType="separate"/>
                    </w:r>
                    <w:r w:rsidR="004A75E3">
                      <w:rPr>
                        <w:noProof/>
                        <w:lang w:val="en-US"/>
                      </w:rPr>
                      <w:t>(Rainer)</w:t>
                    </w:r>
                    <w:r w:rsidR="004A75E3">
                      <w:fldChar w:fldCharType="end"/>
                    </w:r>
                  </w:sdtContent>
                </w:sdt>
              </w:p>
              <w:p w14:paraId="652E00F2" w14:textId="77777777" w:rsidR="00EB6D9E" w:rsidRDefault="00EB6D9E" w:rsidP="004A75E3">
                <w:bookmarkStart w:id="0" w:name="_GoBack"/>
                <w:bookmarkEnd w:id="0"/>
              </w:p>
              <w:p w14:paraId="0B56EC35" w14:textId="77777777" w:rsidR="007E0AF0" w:rsidRDefault="00EB6D9E" w:rsidP="007E0AF0">
                <w:pPr>
                  <w:rPr>
                    <w:lang w:val="en-US"/>
                  </w:rPr>
                </w:pPr>
                <w:sdt>
                  <w:sdtPr>
                    <w:rPr>
                      <w:lang w:val="en-US"/>
                    </w:rPr>
                    <w:id w:val="1785380278"/>
                    <w:citation/>
                  </w:sdtPr>
                  <w:sdtEndPr/>
                  <w:sdtContent>
                    <w:r w:rsidR="007E0AF0">
                      <w:rPr>
                        <w:lang w:val="en-US"/>
                      </w:rPr>
                      <w:fldChar w:fldCharType="begin"/>
                    </w:r>
                    <w:r w:rsidR="007E0AF0">
                      <w:rPr>
                        <w:lang w:val="en-US"/>
                      </w:rPr>
                      <w:instrText xml:space="preserve">CITATION Rai89 \l 1033 </w:instrText>
                    </w:r>
                    <w:r w:rsidR="007E0AF0">
                      <w:rPr>
                        <w:lang w:val="en-US"/>
                      </w:rPr>
                      <w:fldChar w:fldCharType="separate"/>
                    </w:r>
                    <w:r w:rsidR="007E0AF0">
                      <w:rPr>
                        <w:noProof/>
                        <w:lang w:val="en-US"/>
                      </w:rPr>
                      <w:t>(Rainer, The Films of Yvonne Rainer)</w:t>
                    </w:r>
                    <w:r w:rsidR="007E0AF0">
                      <w:rPr>
                        <w:lang w:val="en-US"/>
                      </w:rPr>
                      <w:fldChar w:fldCharType="end"/>
                    </w:r>
                  </w:sdtContent>
                </w:sdt>
              </w:p>
              <w:p w14:paraId="20B05B31" w14:textId="77777777" w:rsidR="007E0AF0" w:rsidRDefault="007E0AF0" w:rsidP="004A75E3"/>
              <w:p w14:paraId="28A7182C" w14:textId="77777777" w:rsidR="004A75E3" w:rsidRDefault="00EB6D9E" w:rsidP="004A75E3">
                <w:pPr>
                  <w:rPr>
                    <w:lang w:val="en-US"/>
                  </w:rPr>
                </w:pPr>
                <w:sdt>
                  <w:sdtPr>
                    <w:rPr>
                      <w:lang w:val="en-US"/>
                    </w:rPr>
                    <w:id w:val="-960727948"/>
                    <w:citation/>
                  </w:sdtPr>
                  <w:sdtEndPr/>
                  <w:sdtContent>
                    <w:r w:rsidR="004A75E3">
                      <w:rPr>
                        <w:lang w:val="en-US"/>
                      </w:rPr>
                      <w:fldChar w:fldCharType="begin"/>
                    </w:r>
                    <w:r w:rsidR="004A75E3">
                      <w:rPr>
                        <w:lang w:val="en-US"/>
                      </w:rPr>
                      <w:instrText xml:space="preserve"> CITATION Rai68 \l 1033 </w:instrText>
                    </w:r>
                    <w:r w:rsidR="004A75E3">
                      <w:rPr>
                        <w:lang w:val="en-US"/>
                      </w:rPr>
                      <w:fldChar w:fldCharType="separate"/>
                    </w:r>
                    <w:r w:rsidR="004A75E3">
                      <w:rPr>
                        <w:noProof/>
                        <w:lang w:val="en-US"/>
                      </w:rPr>
                      <w:t>(Rainer, A Quasi Survey of Some Minimalist Tendencies in the Quantitatively Minimal Dance Activity Midst the Plethora, or an Analysis of Trio A)</w:t>
                    </w:r>
                    <w:r w:rsidR="004A75E3">
                      <w:rPr>
                        <w:lang w:val="en-US"/>
                      </w:rPr>
                      <w:fldChar w:fldCharType="end"/>
                    </w:r>
                  </w:sdtContent>
                </w:sdt>
              </w:p>
              <w:p w14:paraId="2D570F1D" w14:textId="77777777" w:rsidR="004435D2" w:rsidRDefault="004435D2" w:rsidP="004A75E3">
                <w:pPr>
                  <w:rPr>
                    <w:lang w:val="en-US"/>
                  </w:rPr>
                </w:pPr>
              </w:p>
              <w:p w14:paraId="7FEB936D" w14:textId="77777777" w:rsidR="004A75E3" w:rsidRDefault="00EB6D9E" w:rsidP="004A75E3">
                <w:pPr>
                  <w:rPr>
                    <w:lang w:val="en-US"/>
                  </w:rPr>
                </w:pPr>
                <w:sdt>
                  <w:sdtPr>
                    <w:rPr>
                      <w:lang w:val="en-US"/>
                    </w:rPr>
                    <w:id w:val="22671198"/>
                    <w:citation/>
                  </w:sdtPr>
                  <w:sdtEndPr/>
                  <w:sdtContent>
                    <w:r w:rsidR="004435D2">
                      <w:rPr>
                        <w:lang w:val="en-US"/>
                      </w:rPr>
                      <w:fldChar w:fldCharType="begin"/>
                    </w:r>
                    <w:r w:rsidR="004435D2">
                      <w:rPr>
                        <w:rFonts w:cs="Arial-BoldMT"/>
                        <w:bCs/>
                        <w:i/>
                        <w:szCs w:val="40"/>
                        <w:lang w:val="en-US" w:bidi="en-US"/>
                      </w:rPr>
                      <w:instrText xml:space="preserve"> CITATION Rai99 \l 1033 </w:instrText>
                    </w:r>
                    <w:r w:rsidR="004435D2">
                      <w:rPr>
                        <w:lang w:val="en-US"/>
                      </w:rPr>
                      <w:fldChar w:fldCharType="separate"/>
                    </w:r>
                    <w:r w:rsidR="004435D2" w:rsidRPr="004435D2">
                      <w:rPr>
                        <w:rFonts w:cs="Arial-BoldMT"/>
                        <w:noProof/>
                        <w:szCs w:val="40"/>
                        <w:lang w:val="en-US" w:bidi="en-US"/>
                      </w:rPr>
                      <w:t>(Rainer, A Woman Who—: Essays, Interviews, Scripts)</w:t>
                    </w:r>
                    <w:r w:rsidR="004435D2">
                      <w:rPr>
                        <w:lang w:val="en-US"/>
                      </w:rPr>
                      <w:fldChar w:fldCharType="end"/>
                    </w:r>
                  </w:sdtContent>
                </w:sdt>
              </w:p>
              <w:p w14:paraId="0B83B486" w14:textId="77777777" w:rsidR="004435D2" w:rsidRDefault="004435D2" w:rsidP="004A75E3">
                <w:pPr>
                  <w:rPr>
                    <w:lang w:val="en-US"/>
                  </w:rPr>
                </w:pPr>
              </w:p>
              <w:p w14:paraId="56B1348C" w14:textId="77777777" w:rsidR="004A75E3" w:rsidRDefault="00EB6D9E" w:rsidP="004A75E3">
                <w:pPr>
                  <w:rPr>
                    <w:lang w:val="en-US"/>
                  </w:rPr>
                </w:pPr>
                <w:sdt>
                  <w:sdtPr>
                    <w:rPr>
                      <w:lang w:val="en-US"/>
                    </w:rPr>
                    <w:id w:val="-808242504"/>
                    <w:citation/>
                  </w:sdtPr>
                  <w:sdtEndPr/>
                  <w:sdtContent>
                    <w:r w:rsidR="004435D2">
                      <w:rPr>
                        <w:lang w:val="en-US"/>
                      </w:rPr>
                      <w:fldChar w:fldCharType="begin"/>
                    </w:r>
                    <w:r w:rsidR="004435D2">
                      <w:rPr>
                        <w:lang w:val="en-US"/>
                      </w:rPr>
                      <w:instrText xml:space="preserve"> CITATION Sac02 \l 1033 </w:instrText>
                    </w:r>
                    <w:r w:rsidR="004435D2">
                      <w:rPr>
                        <w:lang w:val="en-US"/>
                      </w:rPr>
                      <w:fldChar w:fldCharType="separate"/>
                    </w:r>
                    <w:r w:rsidR="004435D2">
                      <w:rPr>
                        <w:noProof/>
                        <w:lang w:val="en-US"/>
                      </w:rPr>
                      <w:t>(Sachs and Rainer)</w:t>
                    </w:r>
                    <w:r w:rsidR="004435D2">
                      <w:rPr>
                        <w:lang w:val="en-US"/>
                      </w:rPr>
                      <w:fldChar w:fldCharType="end"/>
                    </w:r>
                  </w:sdtContent>
                </w:sdt>
              </w:p>
              <w:p w14:paraId="6739BDB7" w14:textId="77777777" w:rsidR="004435D2" w:rsidRDefault="004435D2" w:rsidP="004A75E3">
                <w:pPr>
                  <w:rPr>
                    <w:lang w:val="en-US"/>
                  </w:rPr>
                </w:pPr>
              </w:p>
              <w:p w14:paraId="2D301409" w14:textId="77777777" w:rsidR="003235A7" w:rsidRPr="004A75E3" w:rsidRDefault="00EB6D9E" w:rsidP="00FB11DE">
                <w:pPr>
                  <w:rPr>
                    <w:bCs/>
                  </w:rPr>
                </w:pPr>
                <w:sdt>
                  <w:sdtPr>
                    <w:rPr>
                      <w:bCs/>
                    </w:rPr>
                    <w:id w:val="525597396"/>
                    <w:citation/>
                  </w:sdtPr>
                  <w:sdtEndPr/>
                  <w:sdtContent>
                    <w:r w:rsidR="004435D2">
                      <w:rPr>
                        <w:bCs/>
                      </w:rPr>
                      <w:fldChar w:fldCharType="begin"/>
                    </w:r>
                    <w:r w:rsidR="004435D2">
                      <w:rPr>
                        <w:bCs/>
                        <w:lang w:val="en-US"/>
                      </w:rPr>
                      <w:instrText xml:space="preserve"> CITATION Woo07 \l 1033 </w:instrText>
                    </w:r>
                    <w:r w:rsidR="004435D2">
                      <w:rPr>
                        <w:bCs/>
                      </w:rPr>
                      <w:fldChar w:fldCharType="separate"/>
                    </w:r>
                    <w:r w:rsidR="004435D2">
                      <w:rPr>
                        <w:noProof/>
                        <w:lang w:val="en-US"/>
                      </w:rPr>
                      <w:t>(Wood)</w:t>
                    </w:r>
                    <w:r w:rsidR="004435D2">
                      <w:rPr>
                        <w:bCs/>
                      </w:rPr>
                      <w:fldChar w:fldCharType="end"/>
                    </w:r>
                  </w:sdtContent>
                </w:sdt>
              </w:p>
            </w:sdtContent>
          </w:sdt>
        </w:tc>
      </w:tr>
    </w:tbl>
    <w:p w14:paraId="6F1BACA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2B9EF" w14:textId="77777777" w:rsidR="004435D2" w:rsidRDefault="004435D2" w:rsidP="007A0D55">
      <w:pPr>
        <w:spacing w:after="0" w:line="240" w:lineRule="auto"/>
      </w:pPr>
      <w:r>
        <w:separator/>
      </w:r>
    </w:p>
  </w:endnote>
  <w:endnote w:type="continuationSeparator" w:id="0">
    <w:p w14:paraId="5E6D305E" w14:textId="77777777" w:rsidR="004435D2" w:rsidRDefault="004435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Bold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C7B8F" w14:textId="77777777" w:rsidR="004435D2" w:rsidRDefault="004435D2" w:rsidP="007A0D55">
      <w:pPr>
        <w:spacing w:after="0" w:line="240" w:lineRule="auto"/>
      </w:pPr>
      <w:r>
        <w:separator/>
      </w:r>
    </w:p>
  </w:footnote>
  <w:footnote w:type="continuationSeparator" w:id="0">
    <w:p w14:paraId="75FA8BD0" w14:textId="77777777" w:rsidR="004435D2" w:rsidRDefault="004435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2B6E2" w14:textId="77777777" w:rsidR="004435D2" w:rsidRDefault="004435D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FEAFF3" w14:textId="77777777" w:rsidR="004435D2" w:rsidRDefault="004435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5E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2A82"/>
    <w:rsid w:val="003F0D73"/>
    <w:rsid w:val="004435D2"/>
    <w:rsid w:val="00462DBE"/>
    <w:rsid w:val="00464699"/>
    <w:rsid w:val="00483379"/>
    <w:rsid w:val="00487BC5"/>
    <w:rsid w:val="00496888"/>
    <w:rsid w:val="004A7476"/>
    <w:rsid w:val="004A75E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0AF0"/>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6D9E"/>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D0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A75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75E3"/>
    <w:rPr>
      <w:rFonts w:ascii="Lucida Grande" w:hAnsi="Lucida Grande" w:cs="Lucida Grande"/>
      <w:sz w:val="18"/>
      <w:szCs w:val="18"/>
    </w:rPr>
  </w:style>
  <w:style w:type="character" w:styleId="Hyperlink">
    <w:name w:val="Hyperlink"/>
    <w:basedOn w:val="DefaultParagraphFont"/>
    <w:uiPriority w:val="99"/>
    <w:unhideWhenUsed/>
    <w:rsid w:val="003E2A8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A75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75E3"/>
    <w:rPr>
      <w:rFonts w:ascii="Lucida Grande" w:hAnsi="Lucida Grande" w:cs="Lucida Grande"/>
      <w:sz w:val="18"/>
      <w:szCs w:val="18"/>
    </w:rPr>
  </w:style>
  <w:style w:type="character" w:styleId="Hyperlink">
    <w:name w:val="Hyperlink"/>
    <w:basedOn w:val="DefaultParagraphFont"/>
    <w:uiPriority w:val="99"/>
    <w:unhideWhenUsed/>
    <w:rsid w:val="003E2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bu.com/film/rainer.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09B1F9FA0E8D4E9644B81A916FA156"/>
        <w:category>
          <w:name w:val="General"/>
          <w:gallery w:val="placeholder"/>
        </w:category>
        <w:types>
          <w:type w:val="bbPlcHdr"/>
        </w:types>
        <w:behaviors>
          <w:behavior w:val="content"/>
        </w:behaviors>
        <w:guid w:val="{50FF0208-0840-0042-9B73-07F205CB2212}"/>
      </w:docPartPr>
      <w:docPartBody>
        <w:p w:rsidR="00272419" w:rsidRDefault="00272419">
          <w:pPr>
            <w:pStyle w:val="9009B1F9FA0E8D4E9644B81A916FA156"/>
          </w:pPr>
          <w:r w:rsidRPr="00CC586D">
            <w:rPr>
              <w:rStyle w:val="PlaceholderText"/>
              <w:b/>
              <w:color w:val="FFFFFF" w:themeColor="background1"/>
            </w:rPr>
            <w:t>[Salutation]</w:t>
          </w:r>
        </w:p>
      </w:docPartBody>
    </w:docPart>
    <w:docPart>
      <w:docPartPr>
        <w:name w:val="6B7021A3B1A000419B29640F03200CB9"/>
        <w:category>
          <w:name w:val="General"/>
          <w:gallery w:val="placeholder"/>
        </w:category>
        <w:types>
          <w:type w:val="bbPlcHdr"/>
        </w:types>
        <w:behaviors>
          <w:behavior w:val="content"/>
        </w:behaviors>
        <w:guid w:val="{44DAD0FF-0866-C248-B5C6-24F8D5CD8A4E}"/>
      </w:docPartPr>
      <w:docPartBody>
        <w:p w:rsidR="00272419" w:rsidRDefault="00272419">
          <w:pPr>
            <w:pStyle w:val="6B7021A3B1A000419B29640F03200CB9"/>
          </w:pPr>
          <w:r>
            <w:rPr>
              <w:rStyle w:val="PlaceholderText"/>
            </w:rPr>
            <w:t>[First name]</w:t>
          </w:r>
        </w:p>
      </w:docPartBody>
    </w:docPart>
    <w:docPart>
      <w:docPartPr>
        <w:name w:val="C6527E288DA73C49B00EDDE1604D8D14"/>
        <w:category>
          <w:name w:val="General"/>
          <w:gallery w:val="placeholder"/>
        </w:category>
        <w:types>
          <w:type w:val="bbPlcHdr"/>
        </w:types>
        <w:behaviors>
          <w:behavior w:val="content"/>
        </w:behaviors>
        <w:guid w:val="{306AD24B-10D0-4A4B-858B-857CF32A2094}"/>
      </w:docPartPr>
      <w:docPartBody>
        <w:p w:rsidR="00272419" w:rsidRDefault="00272419">
          <w:pPr>
            <w:pStyle w:val="C6527E288DA73C49B00EDDE1604D8D14"/>
          </w:pPr>
          <w:r>
            <w:rPr>
              <w:rStyle w:val="PlaceholderText"/>
            </w:rPr>
            <w:t>[Middle name]</w:t>
          </w:r>
        </w:p>
      </w:docPartBody>
    </w:docPart>
    <w:docPart>
      <w:docPartPr>
        <w:name w:val="E571863281343648B73D8AAECE4EE407"/>
        <w:category>
          <w:name w:val="General"/>
          <w:gallery w:val="placeholder"/>
        </w:category>
        <w:types>
          <w:type w:val="bbPlcHdr"/>
        </w:types>
        <w:behaviors>
          <w:behavior w:val="content"/>
        </w:behaviors>
        <w:guid w:val="{AB8B2983-6D68-834E-8086-4DDA82E75BB2}"/>
      </w:docPartPr>
      <w:docPartBody>
        <w:p w:rsidR="00272419" w:rsidRDefault="00272419">
          <w:pPr>
            <w:pStyle w:val="E571863281343648B73D8AAECE4EE407"/>
          </w:pPr>
          <w:r>
            <w:rPr>
              <w:rStyle w:val="PlaceholderText"/>
            </w:rPr>
            <w:t>[Last name]</w:t>
          </w:r>
        </w:p>
      </w:docPartBody>
    </w:docPart>
    <w:docPart>
      <w:docPartPr>
        <w:name w:val="4C9FBB63E096334D92620CE6A59DA02E"/>
        <w:category>
          <w:name w:val="General"/>
          <w:gallery w:val="placeholder"/>
        </w:category>
        <w:types>
          <w:type w:val="bbPlcHdr"/>
        </w:types>
        <w:behaviors>
          <w:behavior w:val="content"/>
        </w:behaviors>
        <w:guid w:val="{51B3CE38-67B3-A14B-AB09-DEFB70B25DD4}"/>
      </w:docPartPr>
      <w:docPartBody>
        <w:p w:rsidR="00272419" w:rsidRDefault="00272419">
          <w:pPr>
            <w:pStyle w:val="4C9FBB63E096334D92620CE6A59DA02E"/>
          </w:pPr>
          <w:r>
            <w:rPr>
              <w:rStyle w:val="PlaceholderText"/>
            </w:rPr>
            <w:t>[Enter your biography]</w:t>
          </w:r>
        </w:p>
      </w:docPartBody>
    </w:docPart>
    <w:docPart>
      <w:docPartPr>
        <w:name w:val="7699CC49F1E420478225DBBE60FFCBC3"/>
        <w:category>
          <w:name w:val="General"/>
          <w:gallery w:val="placeholder"/>
        </w:category>
        <w:types>
          <w:type w:val="bbPlcHdr"/>
        </w:types>
        <w:behaviors>
          <w:behavior w:val="content"/>
        </w:behaviors>
        <w:guid w:val="{2B415FE9-59C9-BA48-B85E-8B8C06D41A06}"/>
      </w:docPartPr>
      <w:docPartBody>
        <w:p w:rsidR="00272419" w:rsidRDefault="00272419">
          <w:pPr>
            <w:pStyle w:val="7699CC49F1E420478225DBBE60FFCBC3"/>
          </w:pPr>
          <w:r>
            <w:rPr>
              <w:rStyle w:val="PlaceholderText"/>
            </w:rPr>
            <w:t>[Enter the institution with which you are affiliated]</w:t>
          </w:r>
        </w:p>
      </w:docPartBody>
    </w:docPart>
    <w:docPart>
      <w:docPartPr>
        <w:name w:val="6F9580F2252E0349A94464916E6976E2"/>
        <w:category>
          <w:name w:val="General"/>
          <w:gallery w:val="placeholder"/>
        </w:category>
        <w:types>
          <w:type w:val="bbPlcHdr"/>
        </w:types>
        <w:behaviors>
          <w:behavior w:val="content"/>
        </w:behaviors>
        <w:guid w:val="{B851AA7C-F39C-F646-A423-F5A219766165}"/>
      </w:docPartPr>
      <w:docPartBody>
        <w:p w:rsidR="00272419" w:rsidRDefault="00272419">
          <w:pPr>
            <w:pStyle w:val="6F9580F2252E0349A94464916E6976E2"/>
          </w:pPr>
          <w:r w:rsidRPr="00EF74F7">
            <w:rPr>
              <w:b/>
              <w:color w:val="808080" w:themeColor="background1" w:themeShade="80"/>
            </w:rPr>
            <w:t>[Enter the headword for your article]</w:t>
          </w:r>
        </w:p>
      </w:docPartBody>
    </w:docPart>
    <w:docPart>
      <w:docPartPr>
        <w:name w:val="1203D20FC5933A49A5601BDCD0FDC29C"/>
        <w:category>
          <w:name w:val="General"/>
          <w:gallery w:val="placeholder"/>
        </w:category>
        <w:types>
          <w:type w:val="bbPlcHdr"/>
        </w:types>
        <w:behaviors>
          <w:behavior w:val="content"/>
        </w:behaviors>
        <w:guid w:val="{E952CFB2-4946-F646-A34D-86555F86EB71}"/>
      </w:docPartPr>
      <w:docPartBody>
        <w:p w:rsidR="00272419" w:rsidRDefault="00272419">
          <w:pPr>
            <w:pStyle w:val="1203D20FC5933A49A5601BDCD0FDC2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56E3EE0FE85247AD19F45CD834B31B"/>
        <w:category>
          <w:name w:val="General"/>
          <w:gallery w:val="placeholder"/>
        </w:category>
        <w:types>
          <w:type w:val="bbPlcHdr"/>
        </w:types>
        <w:behaviors>
          <w:behavior w:val="content"/>
        </w:behaviors>
        <w:guid w:val="{E4B25FC9-3876-2F4E-B93A-E9251818B664}"/>
      </w:docPartPr>
      <w:docPartBody>
        <w:p w:rsidR="00272419" w:rsidRDefault="00272419">
          <w:pPr>
            <w:pStyle w:val="7556E3EE0FE85247AD19F45CD834B31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C48798400B95438168F1AA71DDF61A"/>
        <w:category>
          <w:name w:val="General"/>
          <w:gallery w:val="placeholder"/>
        </w:category>
        <w:types>
          <w:type w:val="bbPlcHdr"/>
        </w:types>
        <w:behaviors>
          <w:behavior w:val="content"/>
        </w:behaviors>
        <w:guid w:val="{CC570E19-2D5A-2D41-BB31-6F7BC74A3A4E}"/>
      </w:docPartPr>
      <w:docPartBody>
        <w:p w:rsidR="00272419" w:rsidRDefault="00272419">
          <w:pPr>
            <w:pStyle w:val="84C48798400B95438168F1AA71DDF6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B423BB2BE90C4DB82B33B7F563C7BA"/>
        <w:category>
          <w:name w:val="General"/>
          <w:gallery w:val="placeholder"/>
        </w:category>
        <w:types>
          <w:type w:val="bbPlcHdr"/>
        </w:types>
        <w:behaviors>
          <w:behavior w:val="content"/>
        </w:behaviors>
        <w:guid w:val="{8AA3F066-ECD3-3249-8ED1-4082076E4E98}"/>
      </w:docPartPr>
      <w:docPartBody>
        <w:p w:rsidR="00272419" w:rsidRDefault="00272419">
          <w:pPr>
            <w:pStyle w:val="65B423BB2BE90C4DB82B33B7F563C7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Bold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19"/>
    <w:rsid w:val="002724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09B1F9FA0E8D4E9644B81A916FA156">
    <w:name w:val="9009B1F9FA0E8D4E9644B81A916FA156"/>
  </w:style>
  <w:style w:type="paragraph" w:customStyle="1" w:styleId="6B7021A3B1A000419B29640F03200CB9">
    <w:name w:val="6B7021A3B1A000419B29640F03200CB9"/>
  </w:style>
  <w:style w:type="paragraph" w:customStyle="1" w:styleId="C6527E288DA73C49B00EDDE1604D8D14">
    <w:name w:val="C6527E288DA73C49B00EDDE1604D8D14"/>
  </w:style>
  <w:style w:type="paragraph" w:customStyle="1" w:styleId="E571863281343648B73D8AAECE4EE407">
    <w:name w:val="E571863281343648B73D8AAECE4EE407"/>
  </w:style>
  <w:style w:type="paragraph" w:customStyle="1" w:styleId="4C9FBB63E096334D92620CE6A59DA02E">
    <w:name w:val="4C9FBB63E096334D92620CE6A59DA02E"/>
  </w:style>
  <w:style w:type="paragraph" w:customStyle="1" w:styleId="7699CC49F1E420478225DBBE60FFCBC3">
    <w:name w:val="7699CC49F1E420478225DBBE60FFCBC3"/>
  </w:style>
  <w:style w:type="paragraph" w:customStyle="1" w:styleId="6F9580F2252E0349A94464916E6976E2">
    <w:name w:val="6F9580F2252E0349A94464916E6976E2"/>
  </w:style>
  <w:style w:type="paragraph" w:customStyle="1" w:styleId="1203D20FC5933A49A5601BDCD0FDC29C">
    <w:name w:val="1203D20FC5933A49A5601BDCD0FDC29C"/>
  </w:style>
  <w:style w:type="paragraph" w:customStyle="1" w:styleId="7556E3EE0FE85247AD19F45CD834B31B">
    <w:name w:val="7556E3EE0FE85247AD19F45CD834B31B"/>
  </w:style>
  <w:style w:type="paragraph" w:customStyle="1" w:styleId="84C48798400B95438168F1AA71DDF61A">
    <w:name w:val="84C48798400B95438168F1AA71DDF61A"/>
  </w:style>
  <w:style w:type="paragraph" w:customStyle="1" w:styleId="65B423BB2BE90C4DB82B33B7F563C7BA">
    <w:name w:val="65B423BB2BE90C4DB82B33B7F563C7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09B1F9FA0E8D4E9644B81A916FA156">
    <w:name w:val="9009B1F9FA0E8D4E9644B81A916FA156"/>
  </w:style>
  <w:style w:type="paragraph" w:customStyle="1" w:styleId="6B7021A3B1A000419B29640F03200CB9">
    <w:name w:val="6B7021A3B1A000419B29640F03200CB9"/>
  </w:style>
  <w:style w:type="paragraph" w:customStyle="1" w:styleId="C6527E288DA73C49B00EDDE1604D8D14">
    <w:name w:val="C6527E288DA73C49B00EDDE1604D8D14"/>
  </w:style>
  <w:style w:type="paragraph" w:customStyle="1" w:styleId="E571863281343648B73D8AAECE4EE407">
    <w:name w:val="E571863281343648B73D8AAECE4EE407"/>
  </w:style>
  <w:style w:type="paragraph" w:customStyle="1" w:styleId="4C9FBB63E096334D92620CE6A59DA02E">
    <w:name w:val="4C9FBB63E096334D92620CE6A59DA02E"/>
  </w:style>
  <w:style w:type="paragraph" w:customStyle="1" w:styleId="7699CC49F1E420478225DBBE60FFCBC3">
    <w:name w:val="7699CC49F1E420478225DBBE60FFCBC3"/>
  </w:style>
  <w:style w:type="paragraph" w:customStyle="1" w:styleId="6F9580F2252E0349A94464916E6976E2">
    <w:name w:val="6F9580F2252E0349A94464916E6976E2"/>
  </w:style>
  <w:style w:type="paragraph" w:customStyle="1" w:styleId="1203D20FC5933A49A5601BDCD0FDC29C">
    <w:name w:val="1203D20FC5933A49A5601BDCD0FDC29C"/>
  </w:style>
  <w:style w:type="paragraph" w:customStyle="1" w:styleId="7556E3EE0FE85247AD19F45CD834B31B">
    <w:name w:val="7556E3EE0FE85247AD19F45CD834B31B"/>
  </w:style>
  <w:style w:type="paragraph" w:customStyle="1" w:styleId="84C48798400B95438168F1AA71DDF61A">
    <w:name w:val="84C48798400B95438168F1AA71DDF61A"/>
  </w:style>
  <w:style w:type="paragraph" w:customStyle="1" w:styleId="65B423BB2BE90C4DB82B33B7F563C7BA">
    <w:name w:val="65B423BB2BE90C4DB82B33B7F563C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Lam08</b:Tag>
    <b:SourceType>Book</b:SourceType>
    <b:Guid>{0BCD0A9D-62BA-684A-8092-03D03A4C63ED}</b:Guid>
    <b:Author>
      <b:Author>
        <b:NameList>
          <b:Person>
            <b:Last>Lambert-Beatty</b:Last>
            <b:First>Carrie</b:First>
          </b:Person>
        </b:NameList>
      </b:Author>
    </b:Author>
    <b:Title>Being Watched: Yvonne Rainer and the 1960s</b:Title>
    <b:City>Cambridge</b:City>
    <b:Publisher>MIT Press</b:Publisher>
    <b:Year>2008</b:Year>
    <b:RefOrder>1</b:RefOrder>
  </b:Source>
  <b:Source>
    <b:Tag>Rai06</b:Tag>
    <b:SourceType>Book</b:SourceType>
    <b:Guid>{B1B68F8F-7ED3-5C4A-8B20-C6C004AD4810}</b:Guid>
    <b:Author>
      <b:Author>
        <b:NameList>
          <b:Person>
            <b:Last>Rainer</b:Last>
            <b:First>Yvonne</b:First>
          </b:Person>
        </b:NameList>
      </b:Author>
    </b:Author>
    <b:Title>Feelings Are Facts: A Life</b:Title>
    <b:City>Cambridge</b:City>
    <b:StateProvince>MA</b:StateProvince>
    <b:Publisher>MIT Press</b:Publisher>
    <b:Year>2006</b:Year>
    <b:RefOrder>2</b:RefOrder>
  </b:Source>
  <b:Source>
    <b:Tag>Rai68</b:Tag>
    <b:SourceType>BookSection</b:SourceType>
    <b:Guid>{ABA7D517-C9D3-6747-931E-16FB10E36A46}</b:Guid>
    <b:Author>
      <b:Author>
        <b:NameList>
          <b:Person>
            <b:Last>Rainer</b:Last>
            <b:First>Yvonne</b:First>
          </b:Person>
        </b:NameList>
      </b:Author>
      <b:Editor>
        <b:NameList>
          <b:Person>
            <b:Last>Battcock</b:Last>
            <b:First>Gregory</b:First>
          </b:Person>
        </b:NameList>
      </b:Editor>
    </b:Author>
    <b:Title>A Quasi Survey of Some Minimalist Tendencies in the Quantitatively Minimal Dance Activity Midst the Plethora, or an Analysis of Trio A</b:Title>
    <b:City>New York</b:City>
    <b:Publisher>E.P. Dutton</b:Publisher>
    <b:Year>1968</b:Year>
    <b:BookTitle>Minimal Art: A Critical Anthology</b:BookTitle>
    <b:RefOrder>4</b:RefOrder>
  </b:Source>
  <b:Source>
    <b:Tag>Rai99</b:Tag>
    <b:SourceType>Book</b:SourceType>
    <b:Guid>{AC5B1AB3-3353-FC4D-825B-102B9E6EF44A}</b:Guid>
    <b:Author>
      <b:Author>
        <b:NameList>
          <b:Person>
            <b:Last>Rainer</b:Last>
            <b:First>Yvonne</b:First>
          </b:Person>
        </b:NameList>
      </b:Author>
    </b:Author>
    <b:Title>A Woman Who—: Essays, Interviews, Scripts</b:Title>
    <b:City>Baltimore; London</b:City>
    <b:Publisher>Johns Hopkins University Press</b:Publisher>
    <b:Year>1999</b:Year>
    <b:RefOrder>5</b:RefOrder>
  </b:Source>
  <b:Source>
    <b:Tag>Rai89</b:Tag>
    <b:SourceType>Book</b:SourceType>
    <b:Guid>{56810417-BD1D-FC40-B1B9-5C7FA0B01539}</b:Guid>
    <b:Author>
      <b:Author>
        <b:NameList>
          <b:Person>
            <b:Last>Rainer</b:Last>
            <b:First>Yvonne</b:First>
          </b:Person>
        </b:NameList>
      </b:Author>
    </b:Author>
    <b:Title>The Films of Yvonne Rainer</b:Title>
    <b:City>Bloomington</b:City>
    <b:Publisher>Indiana University Press</b:Publisher>
    <b:Year>1989</b:Year>
    <b:RefOrder>3</b:RefOrder>
  </b:Source>
  <b:Source>
    <b:Tag>Sac02</b:Tag>
    <b:SourceType>Book</b:SourceType>
    <b:Guid>{5A938AE0-B4E2-154F-B9B3-0B1D366EE5C2}</b:Guid>
    <b:Author>
      <b:Author>
        <b:NameList>
          <b:Person>
            <b:Last>Sachs</b:Last>
            <b:First>Sid</b:First>
          </b:Person>
          <b:Person>
            <b:Last>Rainer</b:Last>
            <b:First>Yvonne</b:First>
          </b:Person>
        </b:NameList>
      </b:Author>
    </b:Author>
    <b:Title>Yvonne Rainer: Radical Juxtapositions 1961-	2002</b:Title>
    <b:City>Philadelphia</b:City>
    <b:StateProvince>PA</b:StateProvince>
    <b:Publisher>University of the Arts</b:Publisher>
    <b:Year>2002</b:Year>
    <b:RefOrder>6</b:RefOrder>
  </b:Source>
  <b:Source>
    <b:Tag>Woo07</b:Tag>
    <b:SourceType>Book</b:SourceType>
    <b:Guid>{2B65B1D9-FCAE-2C4C-9FED-D7111408CF82}</b:Guid>
    <b:Author>
      <b:Author>
        <b:NameList>
          <b:Person>
            <b:Last>Wood</b:Last>
            <b:First>Catherine</b:First>
          </b:Person>
        </b:NameList>
      </b:Author>
    </b:Author>
    <b:Title>The Mind is a Muscle</b:Title>
    <b:City>Cambridge; London</b:City>
    <b:Publisher>MIT Press</b:Publisher>
    <b:Year>2007</b:Year>
    <b:RefOrder>7</b:RefOrder>
  </b:Source>
</b:Sources>
</file>

<file path=customXml/itemProps1.xml><?xml version="1.0" encoding="utf-8"?>
<ds:datastoreItem xmlns:ds="http://schemas.openxmlformats.org/officeDocument/2006/customXml" ds:itemID="{DC5F9301-A368-BA4F-8799-A852FE04F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546</Words>
  <Characters>3117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2015-08-02T23:51:00Z</dcterms:created>
  <dcterms:modified xsi:type="dcterms:W3CDTF">2015-09-27T17:16:00Z</dcterms:modified>
</cp:coreProperties>
</file>