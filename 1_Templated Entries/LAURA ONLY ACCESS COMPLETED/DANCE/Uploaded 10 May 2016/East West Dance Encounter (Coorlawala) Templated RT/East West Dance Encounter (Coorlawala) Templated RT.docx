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6"/>
        <w:gridCol w:w="2630"/>
      </w:tblGrid>
      <w:tr w:rsidR="00352C1E" w:rsidRPr="009675EA" w:rsidTr="00352C1E">
        <w:tc>
          <w:tcPr>
            <w:tcW w:w="491" w:type="dxa"/>
            <w:vMerge w:val="restart"/>
            <w:shd w:val="clear" w:color="auto" w:fill="A6A6A6"/>
            <w:textDirection w:val="btLr"/>
          </w:tcPr>
          <w:p w:rsidR="00B574C9" w:rsidRPr="009675EA" w:rsidRDefault="00B574C9" w:rsidP="00352C1E">
            <w:pPr>
              <w:spacing w:after="0" w:line="240" w:lineRule="auto"/>
              <w:jc w:val="center"/>
              <w:rPr>
                <w:rFonts w:asciiTheme="minorHAnsi" w:hAnsiTheme="minorHAnsi"/>
                <w:b/>
                <w:color w:val="FFFFFF"/>
              </w:rPr>
            </w:pPr>
            <w:r w:rsidRPr="009675EA">
              <w:rPr>
                <w:rFonts w:asciiTheme="minorHAnsi" w:hAnsiTheme="minorHAnsi"/>
                <w:b/>
                <w:color w:val="FFFFFF"/>
              </w:rPr>
              <w:t>About you</w:t>
            </w:r>
          </w:p>
        </w:tc>
        <w:tc>
          <w:tcPr>
            <w:tcW w:w="1259" w:type="dxa"/>
            <w:shd w:val="clear" w:color="auto" w:fill="auto"/>
          </w:tcPr>
          <w:p w:rsidR="00B574C9" w:rsidRPr="009675EA" w:rsidRDefault="00B574C9" w:rsidP="00352C1E">
            <w:pPr>
              <w:spacing w:after="0" w:line="240" w:lineRule="auto"/>
              <w:jc w:val="center"/>
              <w:rPr>
                <w:rFonts w:asciiTheme="minorHAnsi" w:hAnsiTheme="minorHAnsi"/>
                <w:b/>
                <w:color w:val="FFFFFF"/>
              </w:rPr>
            </w:pPr>
            <w:r w:rsidRPr="009675EA">
              <w:rPr>
                <w:rStyle w:val="PlaceholderText"/>
                <w:rFonts w:asciiTheme="minorHAnsi" w:hAnsiTheme="minorHAnsi"/>
                <w:b/>
                <w:color w:val="FFFFFF"/>
              </w:rPr>
              <w:t>[Salutation]</w:t>
            </w:r>
          </w:p>
        </w:tc>
        <w:tc>
          <w:tcPr>
            <w:tcW w:w="2073" w:type="dxa"/>
            <w:shd w:val="clear" w:color="auto" w:fill="auto"/>
          </w:tcPr>
          <w:p w:rsidR="00B574C9" w:rsidRPr="009675EA" w:rsidRDefault="008329CE" w:rsidP="00352C1E">
            <w:pPr>
              <w:spacing w:after="0" w:line="240" w:lineRule="auto"/>
              <w:rPr>
                <w:rFonts w:asciiTheme="minorHAnsi" w:hAnsiTheme="minorHAnsi"/>
              </w:rPr>
            </w:pPr>
            <w:r w:rsidRPr="009675EA">
              <w:rPr>
                <w:rFonts w:asciiTheme="minorHAnsi" w:hAnsiTheme="minorHAnsi"/>
                <w:sz w:val="24"/>
                <w:szCs w:val="24"/>
              </w:rPr>
              <w:t>Uttara</w:t>
            </w:r>
          </w:p>
        </w:tc>
        <w:tc>
          <w:tcPr>
            <w:tcW w:w="2551" w:type="dxa"/>
            <w:shd w:val="clear" w:color="auto" w:fill="auto"/>
          </w:tcPr>
          <w:p w:rsidR="00B574C9" w:rsidRPr="009675EA" w:rsidRDefault="008329CE" w:rsidP="00352C1E">
            <w:pPr>
              <w:spacing w:after="0" w:line="240" w:lineRule="auto"/>
              <w:rPr>
                <w:rFonts w:asciiTheme="minorHAnsi" w:hAnsiTheme="minorHAnsi"/>
              </w:rPr>
            </w:pPr>
            <w:r w:rsidRPr="009675EA">
              <w:rPr>
                <w:rStyle w:val="PlaceholderText"/>
                <w:rFonts w:asciiTheme="minorHAnsi" w:hAnsiTheme="minorHAnsi"/>
              </w:rPr>
              <w:t>Asha</w:t>
            </w:r>
          </w:p>
        </w:tc>
        <w:tc>
          <w:tcPr>
            <w:tcW w:w="2642" w:type="dxa"/>
            <w:shd w:val="clear" w:color="auto" w:fill="auto"/>
          </w:tcPr>
          <w:p w:rsidR="00B574C9" w:rsidRPr="009675EA" w:rsidRDefault="008329CE" w:rsidP="00352C1E">
            <w:pPr>
              <w:spacing w:after="0" w:line="240" w:lineRule="auto"/>
              <w:rPr>
                <w:rFonts w:asciiTheme="minorHAnsi" w:hAnsiTheme="minorHAnsi"/>
              </w:rPr>
            </w:pPr>
            <w:proofErr w:type="spellStart"/>
            <w:r w:rsidRPr="009675EA">
              <w:rPr>
                <w:rStyle w:val="PlaceholderText"/>
                <w:rFonts w:asciiTheme="minorHAnsi" w:hAnsiTheme="minorHAnsi"/>
              </w:rPr>
              <w:t>Coorlawala</w:t>
            </w:r>
            <w:proofErr w:type="spellEnd"/>
          </w:p>
        </w:tc>
      </w:tr>
      <w:tr w:rsidR="00352C1E" w:rsidRPr="009675EA" w:rsidTr="00352C1E">
        <w:trPr>
          <w:trHeight w:val="986"/>
        </w:trPr>
        <w:tc>
          <w:tcPr>
            <w:tcW w:w="491" w:type="dxa"/>
            <w:vMerge/>
            <w:shd w:val="clear" w:color="auto" w:fill="A6A6A6"/>
          </w:tcPr>
          <w:p w:rsidR="00B574C9" w:rsidRPr="009675EA" w:rsidRDefault="00B574C9" w:rsidP="00352C1E">
            <w:pPr>
              <w:spacing w:after="0" w:line="240" w:lineRule="auto"/>
              <w:jc w:val="center"/>
              <w:rPr>
                <w:rFonts w:asciiTheme="minorHAnsi" w:hAnsiTheme="minorHAnsi"/>
                <w:b/>
                <w:color w:val="FFFFFF"/>
              </w:rPr>
            </w:pPr>
          </w:p>
        </w:tc>
        <w:tc>
          <w:tcPr>
            <w:tcW w:w="8525" w:type="dxa"/>
            <w:gridSpan w:val="4"/>
            <w:shd w:val="clear" w:color="auto" w:fill="auto"/>
          </w:tcPr>
          <w:p w:rsidR="00B574C9" w:rsidRPr="009675EA" w:rsidRDefault="00B574C9" w:rsidP="00352C1E">
            <w:pPr>
              <w:spacing w:after="0" w:line="240" w:lineRule="auto"/>
              <w:rPr>
                <w:rFonts w:asciiTheme="minorHAnsi" w:hAnsiTheme="minorHAnsi"/>
              </w:rPr>
            </w:pPr>
            <w:r w:rsidRPr="009675EA">
              <w:rPr>
                <w:rStyle w:val="PlaceholderText"/>
                <w:rFonts w:asciiTheme="minorHAnsi" w:hAnsiTheme="minorHAnsi"/>
              </w:rPr>
              <w:t>[Enter your biography]</w:t>
            </w:r>
          </w:p>
        </w:tc>
      </w:tr>
      <w:tr w:rsidR="00352C1E" w:rsidRPr="009675EA" w:rsidTr="00352C1E">
        <w:trPr>
          <w:trHeight w:val="986"/>
        </w:trPr>
        <w:tc>
          <w:tcPr>
            <w:tcW w:w="491" w:type="dxa"/>
            <w:vMerge/>
            <w:shd w:val="clear" w:color="auto" w:fill="A6A6A6"/>
          </w:tcPr>
          <w:p w:rsidR="00B574C9" w:rsidRPr="009675EA" w:rsidRDefault="00B574C9" w:rsidP="00352C1E">
            <w:pPr>
              <w:spacing w:after="0" w:line="240" w:lineRule="auto"/>
              <w:jc w:val="center"/>
              <w:rPr>
                <w:rFonts w:asciiTheme="minorHAnsi" w:hAnsiTheme="minorHAnsi"/>
                <w:b/>
                <w:color w:val="FFFFFF"/>
              </w:rPr>
            </w:pPr>
          </w:p>
        </w:tc>
        <w:tc>
          <w:tcPr>
            <w:tcW w:w="8525" w:type="dxa"/>
            <w:gridSpan w:val="4"/>
            <w:shd w:val="clear" w:color="auto" w:fill="auto"/>
          </w:tcPr>
          <w:p w:rsidR="00B574C9" w:rsidRPr="009675EA" w:rsidRDefault="00B574C9" w:rsidP="00352C1E">
            <w:pPr>
              <w:spacing w:after="0" w:line="240" w:lineRule="auto"/>
              <w:rPr>
                <w:rFonts w:asciiTheme="minorHAnsi" w:hAnsiTheme="minorHAnsi"/>
              </w:rPr>
            </w:pPr>
            <w:r w:rsidRPr="009675EA">
              <w:rPr>
                <w:rStyle w:val="PlaceholderText"/>
                <w:rFonts w:asciiTheme="minorHAnsi" w:hAnsiTheme="minorHAnsi"/>
              </w:rPr>
              <w:t>[Enter the institution with which you are affiliated]</w:t>
            </w:r>
          </w:p>
        </w:tc>
      </w:tr>
    </w:tbl>
    <w:p w:rsidR="003D3579" w:rsidRPr="009675EA"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352C1E" w:rsidRPr="009675EA" w:rsidTr="00352C1E">
        <w:tc>
          <w:tcPr>
            <w:tcW w:w="9016" w:type="dxa"/>
            <w:shd w:val="clear" w:color="auto" w:fill="A6A6A6"/>
            <w:tcMar>
              <w:top w:w="113" w:type="dxa"/>
              <w:bottom w:w="113" w:type="dxa"/>
            </w:tcMar>
          </w:tcPr>
          <w:p w:rsidR="00244BB0" w:rsidRPr="009675EA" w:rsidRDefault="00244BB0" w:rsidP="00352C1E">
            <w:pPr>
              <w:spacing w:after="0" w:line="240" w:lineRule="auto"/>
              <w:jc w:val="center"/>
              <w:rPr>
                <w:rFonts w:asciiTheme="minorHAnsi" w:hAnsiTheme="minorHAnsi"/>
                <w:b/>
                <w:color w:val="FFFFFF"/>
              </w:rPr>
            </w:pPr>
            <w:r w:rsidRPr="009675EA">
              <w:rPr>
                <w:rFonts w:asciiTheme="minorHAnsi" w:hAnsiTheme="minorHAnsi"/>
                <w:b/>
                <w:color w:val="FFFFFF"/>
              </w:rPr>
              <w:t>Your article</w:t>
            </w:r>
          </w:p>
        </w:tc>
      </w:tr>
      <w:tr w:rsidR="003F0D73" w:rsidRPr="009675EA" w:rsidTr="00352C1E">
        <w:tc>
          <w:tcPr>
            <w:tcW w:w="9016" w:type="dxa"/>
            <w:shd w:val="clear" w:color="auto" w:fill="auto"/>
            <w:tcMar>
              <w:top w:w="113" w:type="dxa"/>
              <w:bottom w:w="113" w:type="dxa"/>
            </w:tcMar>
          </w:tcPr>
          <w:p w:rsidR="003F0D73" w:rsidRPr="009675EA" w:rsidRDefault="00352C1E" w:rsidP="00352C1E">
            <w:pPr>
              <w:spacing w:after="0" w:line="240" w:lineRule="auto"/>
              <w:rPr>
                <w:rFonts w:asciiTheme="minorHAnsi" w:hAnsiTheme="minorHAnsi"/>
                <w:b/>
              </w:rPr>
            </w:pPr>
            <w:r w:rsidRPr="009675EA">
              <w:rPr>
                <w:rFonts w:asciiTheme="minorHAnsi" w:hAnsiTheme="minorHAnsi"/>
                <w:b/>
                <w:sz w:val="24"/>
                <w:szCs w:val="24"/>
              </w:rPr>
              <w:t>East West Danc</w:t>
            </w:r>
            <w:r w:rsidR="00CF128B">
              <w:rPr>
                <w:rFonts w:asciiTheme="minorHAnsi" w:hAnsiTheme="minorHAnsi"/>
                <w:b/>
                <w:sz w:val="24"/>
                <w:szCs w:val="24"/>
              </w:rPr>
              <w:t>e Encounter (1984</w:t>
            </w:r>
            <w:r w:rsidRPr="009675EA">
              <w:rPr>
                <w:rFonts w:asciiTheme="minorHAnsi" w:hAnsiTheme="minorHAnsi"/>
                <w:b/>
                <w:sz w:val="24"/>
                <w:szCs w:val="24"/>
              </w:rPr>
              <w:t>)</w:t>
            </w:r>
          </w:p>
        </w:tc>
      </w:tr>
      <w:tr w:rsidR="00464699" w:rsidRPr="009675EA" w:rsidTr="00352C1E">
        <w:tc>
          <w:tcPr>
            <w:tcW w:w="9016" w:type="dxa"/>
            <w:shd w:val="clear" w:color="auto" w:fill="auto"/>
            <w:tcMar>
              <w:top w:w="113" w:type="dxa"/>
              <w:bottom w:w="113" w:type="dxa"/>
            </w:tcMar>
          </w:tcPr>
          <w:p w:rsidR="00464699" w:rsidRPr="009675EA" w:rsidRDefault="00464699" w:rsidP="00352C1E">
            <w:pPr>
              <w:spacing w:after="0" w:line="240" w:lineRule="auto"/>
              <w:rPr>
                <w:rFonts w:asciiTheme="minorHAnsi" w:hAnsiTheme="minorHAnsi"/>
              </w:rPr>
            </w:pPr>
            <w:r w:rsidRPr="009675EA">
              <w:rPr>
                <w:rStyle w:val="PlaceholderText"/>
                <w:rFonts w:asciiTheme="minorHAnsi" w:hAnsiTheme="minorHAnsi"/>
                <w:b/>
              </w:rPr>
              <w:t xml:space="preserve">[Enter any </w:t>
            </w:r>
            <w:r w:rsidRPr="009675EA">
              <w:rPr>
                <w:rStyle w:val="PlaceholderText"/>
                <w:rFonts w:asciiTheme="minorHAnsi" w:hAnsiTheme="minorHAnsi"/>
                <w:b/>
                <w:i/>
              </w:rPr>
              <w:t>variant forms</w:t>
            </w:r>
            <w:r w:rsidRPr="009675EA">
              <w:rPr>
                <w:rStyle w:val="PlaceholderText"/>
                <w:rFonts w:asciiTheme="minorHAnsi" w:hAnsiTheme="minorHAnsi"/>
                <w:b/>
              </w:rPr>
              <w:t xml:space="preserve"> of your headword – OPTIONAL]</w:t>
            </w:r>
          </w:p>
        </w:tc>
      </w:tr>
      <w:tr w:rsidR="00E85A05" w:rsidRPr="009675EA" w:rsidTr="00352C1E">
        <w:tc>
          <w:tcPr>
            <w:tcW w:w="9016" w:type="dxa"/>
            <w:shd w:val="clear" w:color="auto" w:fill="auto"/>
            <w:tcMar>
              <w:top w:w="113" w:type="dxa"/>
              <w:bottom w:w="113" w:type="dxa"/>
            </w:tcMar>
          </w:tcPr>
          <w:p w:rsidR="00E85A05" w:rsidRPr="009675EA" w:rsidRDefault="00352C1E" w:rsidP="000328F6">
            <w:r w:rsidRPr="009675EA">
              <w:t>The East West Dance Encounter 1984 Bombay, consisted of a week of presentations and discussion among selected performers and critics representing a range of styles, forms, and theories of dance and committed to inter-cultural exchange. In the evenings were public performances.</w:t>
            </w:r>
            <w:r w:rsidR="00F9266F" w:rsidRPr="009675EA">
              <w:t xml:space="preserve"> </w:t>
            </w:r>
            <w:r w:rsidRPr="009675EA">
              <w:t>Despite a long history of transformation, Indian dance in the 1980s was known more for adherence to tradition than for innovation. The East West Dance Encounter represented an early effort to acknowledge and celebrate choreographic experimentation. It highlighted projects that contended with the demands of a recently reformed tradition and those that engaged with modernist aesthetics, including expressionism and minimalism alongside postmodern initiatives like parody. This event set the stage for subsequent Dance Encounter events that continued to support modernist work in In</w:t>
            </w:r>
            <w:bookmarkStart w:id="0" w:name="_GoBack"/>
            <w:bookmarkEnd w:id="0"/>
            <w:r w:rsidRPr="009675EA">
              <w:t>dia.</w:t>
            </w:r>
          </w:p>
        </w:tc>
      </w:tr>
      <w:tr w:rsidR="003F0D73" w:rsidRPr="009675EA" w:rsidTr="00352C1E">
        <w:tc>
          <w:tcPr>
            <w:tcW w:w="9016" w:type="dxa"/>
            <w:shd w:val="clear" w:color="auto" w:fill="auto"/>
            <w:tcMar>
              <w:top w:w="113" w:type="dxa"/>
              <w:bottom w:w="113" w:type="dxa"/>
            </w:tcMar>
          </w:tcPr>
          <w:p w:rsidR="00352C1E" w:rsidRPr="00441441" w:rsidRDefault="00352C1E" w:rsidP="00441441">
            <w:pPr>
              <w:pStyle w:val="Heading1"/>
              <w:spacing w:after="0"/>
            </w:pPr>
            <w:r w:rsidRPr="00441441">
              <w:lastRenderedPageBreak/>
              <w:t>Contribution to Modernism</w:t>
            </w:r>
          </w:p>
          <w:p w:rsidR="00352C1E" w:rsidRPr="009675EA" w:rsidRDefault="00352C1E" w:rsidP="000B6018">
            <w:pPr>
              <w:spacing w:after="0"/>
            </w:pPr>
            <w:r w:rsidRPr="009675EA">
              <w:t xml:space="preserve">The East-West Encounters were conceived by </w:t>
            </w:r>
            <w:proofErr w:type="spellStart"/>
            <w:r w:rsidRPr="009675EA">
              <w:t>Dr.</w:t>
            </w:r>
            <w:proofErr w:type="spellEnd"/>
            <w:r w:rsidRPr="009675EA">
              <w:t xml:space="preserve"> Georg </w:t>
            </w:r>
            <w:proofErr w:type="spellStart"/>
            <w:r w:rsidRPr="009675EA">
              <w:t>Lechner</w:t>
            </w:r>
            <w:proofErr w:type="spellEnd"/>
            <w:r w:rsidRPr="009675EA">
              <w:t xml:space="preserve">, sponsored by The Max Mueller </w:t>
            </w:r>
            <w:proofErr w:type="spellStart"/>
            <w:r w:rsidRPr="009675EA">
              <w:t>Bhavan</w:t>
            </w:r>
            <w:proofErr w:type="spellEnd"/>
            <w:r w:rsidRPr="009675EA">
              <w:t xml:space="preserve">, and hosted at The National </w:t>
            </w:r>
            <w:proofErr w:type="spellStart"/>
            <w:r w:rsidRPr="009675EA">
              <w:t>Center</w:t>
            </w:r>
            <w:proofErr w:type="spellEnd"/>
            <w:r w:rsidRPr="009675EA">
              <w:t xml:space="preserve"> for Performing Arts, which at that time was a complex of workspaces and theatres for various arts. From a present-day perspective, the title of this event evokes binaries and </w:t>
            </w:r>
            <w:proofErr w:type="spellStart"/>
            <w:r w:rsidRPr="009675EA">
              <w:t>essentialised</w:t>
            </w:r>
            <w:proofErr w:type="spellEnd"/>
            <w:r w:rsidRPr="009675EA">
              <w:t xml:space="preserve"> thinking, despite its attempt to include multiple perspectives, including that of colonials talking back. Yet, this event marked a watershed in the approach of audiences and the governmental official approach to dance. Until this time, primarily the classical dance forms were exported as examples of an ancient and complex Indian culture. There was only one government-owned television channel and punitive import duties on all electronic equipment. News in different languages, and local theatre and dance productions were broadcast from videotapes that were erased and reused. So visibility and longevity in artistic careers were predominantly contingent on state recognition- Since the 1991 ‘liberalisation’ of the Indian economy, the introduction of cable with multiple channels and the internet, public choice, local and international corporate sponsors have determined content. With that, the bodily representations in Indian film have become internationalized. In Indian television channels today, dance competitions have proliferated, and innovative moves are celebrated. In art dance, the classicists are now choreographers, and the moderns continue to educate their audiences.</w:t>
            </w:r>
          </w:p>
          <w:p w:rsidR="00352C1E" w:rsidRPr="009675EA" w:rsidRDefault="00352C1E" w:rsidP="000B6018">
            <w:pPr>
              <w:spacing w:after="0"/>
            </w:pPr>
          </w:p>
          <w:p w:rsidR="00352C1E" w:rsidRPr="009675EA" w:rsidRDefault="00352C1E" w:rsidP="000B6018">
            <w:pPr>
              <w:spacing w:after="0"/>
            </w:pPr>
            <w:r w:rsidRPr="009675EA">
              <w:t>B.</w:t>
            </w:r>
            <w:r w:rsidR="000B6018">
              <w:t xml:space="preserve"> </w:t>
            </w:r>
            <w:proofErr w:type="spellStart"/>
            <w:r w:rsidR="000B6018">
              <w:t>Malchow-Tayebi</w:t>
            </w:r>
            <w:proofErr w:type="spellEnd"/>
            <w:r w:rsidR="000B6018">
              <w:t>, in 1984 wrote:</w:t>
            </w:r>
          </w:p>
          <w:p w:rsidR="00352C1E" w:rsidRPr="009675EA" w:rsidRDefault="00352C1E" w:rsidP="000B6018">
            <w:pPr>
              <w:pStyle w:val="Blockquote"/>
              <w:spacing w:after="0"/>
            </w:pPr>
            <w:r w:rsidRPr="009675EA">
              <w:t>What really took place was a meeting of extraordinary human beings and artists…Confrontation and companionship were not determined by forms and techniques of their different dance styles, but by the differing motivations and driving forces behind the creative process.</w:t>
            </w:r>
            <w:r w:rsidR="00F9266F" w:rsidRPr="009675EA">
              <w:t xml:space="preserve"> </w:t>
            </w:r>
            <w:r w:rsidRPr="009675EA">
              <w:t xml:space="preserve">… Vulnerability, anxiety, uncertainty, and failure no longer remained feelings to be hidden. </w:t>
            </w:r>
            <w:r w:rsidR="004C7CC6" w:rsidRPr="009675EA">
              <w:t>Honesty, compassion and love no</w:t>
            </w:r>
            <w:r w:rsidRPr="009675EA">
              <w:t xml:space="preserve"> longer seemed an impossible dream. (65)</w:t>
            </w:r>
          </w:p>
          <w:p w:rsidR="000B6018" w:rsidRDefault="000B6018" w:rsidP="000B6018">
            <w:pPr>
              <w:spacing w:after="0"/>
            </w:pPr>
          </w:p>
          <w:p w:rsidR="00352C1E" w:rsidRPr="009675EA" w:rsidRDefault="00352C1E" w:rsidP="000B6018">
            <w:pPr>
              <w:spacing w:after="0"/>
            </w:pPr>
            <w:r w:rsidRPr="009675EA">
              <w:t xml:space="preserve">It was here that a new community of dancers committed to exploring New Directions came to coalesce, where </w:t>
            </w:r>
            <w:proofErr w:type="spellStart"/>
            <w:r w:rsidRPr="009675EA">
              <w:t>Chandralekha</w:t>
            </w:r>
            <w:proofErr w:type="spellEnd"/>
            <w:r w:rsidRPr="009675EA">
              <w:t xml:space="preserve"> was first recognised as the explosive, passionate icon for change that she was; where </w:t>
            </w:r>
            <w:proofErr w:type="spellStart"/>
            <w:r w:rsidRPr="009675EA">
              <w:t>Kumudini</w:t>
            </w:r>
            <w:proofErr w:type="spellEnd"/>
            <w:r w:rsidRPr="009675EA">
              <w:t xml:space="preserve"> </w:t>
            </w:r>
            <w:proofErr w:type="spellStart"/>
            <w:r w:rsidRPr="009675EA">
              <w:t>Lakhia’s</w:t>
            </w:r>
            <w:proofErr w:type="spellEnd"/>
            <w:r w:rsidRPr="009675EA">
              <w:t xml:space="preserve"> call to contemporize the content of </w:t>
            </w:r>
            <w:proofErr w:type="spellStart"/>
            <w:r w:rsidRPr="009675EA">
              <w:t>Kathak</w:t>
            </w:r>
            <w:proofErr w:type="spellEnd"/>
            <w:r w:rsidRPr="009675EA">
              <w:t xml:space="preserve"> was cheered; where </w:t>
            </w:r>
            <w:proofErr w:type="spellStart"/>
            <w:r w:rsidRPr="009675EA">
              <w:t>Sonal</w:t>
            </w:r>
            <w:proofErr w:type="spellEnd"/>
            <w:r w:rsidRPr="009675EA">
              <w:t xml:space="preserve"> </w:t>
            </w:r>
            <w:proofErr w:type="spellStart"/>
            <w:r w:rsidRPr="009675EA">
              <w:t>Mansingh</w:t>
            </w:r>
            <w:proofErr w:type="spellEnd"/>
            <w:r w:rsidRPr="009675EA">
              <w:t xml:space="preserve"> eloquently resisted</w:t>
            </w:r>
            <w:r w:rsidR="00F9266F" w:rsidRPr="009675EA">
              <w:t xml:space="preserve"> </w:t>
            </w:r>
            <w:r w:rsidRPr="009675EA">
              <w:t xml:space="preserve">pressures to depict the terrors of the holocaust and said clearly ‘I want to make Pools of light;’ where Igor </w:t>
            </w:r>
            <w:proofErr w:type="spellStart"/>
            <w:r w:rsidRPr="009675EA">
              <w:t>Wakhevitch</w:t>
            </w:r>
            <w:proofErr w:type="spellEnd"/>
            <w:r w:rsidRPr="009675EA">
              <w:t xml:space="preserve"> and I ventured into unknown territory of exploring cosmic Time, and the safer space of shape transformations of </w:t>
            </w:r>
            <w:proofErr w:type="spellStart"/>
            <w:r w:rsidRPr="009675EA">
              <w:t>bharatanatyam</w:t>
            </w:r>
            <w:proofErr w:type="spellEnd"/>
            <w:r w:rsidRPr="009675EA">
              <w:t xml:space="preserve"> </w:t>
            </w:r>
            <w:proofErr w:type="spellStart"/>
            <w:r w:rsidRPr="009675EA">
              <w:t>adavus</w:t>
            </w:r>
            <w:proofErr w:type="spellEnd"/>
            <w:r w:rsidRPr="009675EA">
              <w:t xml:space="preserve">; </w:t>
            </w:r>
            <w:proofErr w:type="spellStart"/>
            <w:r w:rsidRPr="009675EA">
              <w:t>Astad</w:t>
            </w:r>
            <w:proofErr w:type="spellEnd"/>
            <w:r w:rsidRPr="009675EA">
              <w:t xml:space="preserve"> </w:t>
            </w:r>
            <w:proofErr w:type="spellStart"/>
            <w:r w:rsidRPr="009675EA">
              <w:t>Deboo</w:t>
            </w:r>
            <w:proofErr w:type="spellEnd"/>
            <w:r w:rsidRPr="009675EA">
              <w:t xml:space="preserve"> regaled the audience with his satire of Bollywood. </w:t>
            </w:r>
          </w:p>
          <w:p w:rsidR="00352C1E" w:rsidRPr="009675EA" w:rsidRDefault="00352C1E" w:rsidP="000B6018">
            <w:pPr>
              <w:spacing w:after="0"/>
            </w:pPr>
          </w:p>
          <w:p w:rsidR="00352C1E" w:rsidRPr="009675EA" w:rsidRDefault="00352C1E" w:rsidP="000B6018">
            <w:pPr>
              <w:spacing w:after="0"/>
            </w:pPr>
            <w:r w:rsidRPr="009675EA">
              <w:t xml:space="preserve">From the literature produced by </w:t>
            </w:r>
            <w:proofErr w:type="spellStart"/>
            <w:r w:rsidRPr="009675EA">
              <w:t>Dr.</w:t>
            </w:r>
            <w:proofErr w:type="spellEnd"/>
            <w:r w:rsidRPr="009675EA">
              <w:t xml:space="preserve"> Georg </w:t>
            </w:r>
            <w:proofErr w:type="spellStart"/>
            <w:r w:rsidRPr="009675EA">
              <w:t>Lechner</w:t>
            </w:r>
            <w:proofErr w:type="spellEnd"/>
            <w:r w:rsidRPr="009675EA">
              <w:t xml:space="preserve"> after the event, one adduces that the western dancers were presented as examples to be emulated. This was resisted by many </w:t>
            </w:r>
            <w:proofErr w:type="gramStart"/>
            <w:r w:rsidRPr="009675EA">
              <w:t>dancers</w:t>
            </w:r>
            <w:proofErr w:type="gramEnd"/>
            <w:r w:rsidRPr="009675EA">
              <w:t xml:space="preserve"> present adding to the turmoil of that week. </w:t>
            </w:r>
            <w:proofErr w:type="spellStart"/>
            <w:r w:rsidRPr="009675EA">
              <w:t>Lechner</w:t>
            </w:r>
            <w:proofErr w:type="spellEnd"/>
            <w:r w:rsidRPr="009675EA">
              <w:t xml:space="preserve"> scathingly castigated Bombay audiences and the press for their responses to the performances. ‘Dear audience’ he wrote, ‘study the art of fishing and cast the right net…’</w:t>
            </w:r>
            <w:r w:rsidR="00F9266F" w:rsidRPr="009675EA">
              <w:t xml:space="preserve"> </w:t>
            </w:r>
            <w:r w:rsidRPr="009675EA">
              <w:t xml:space="preserve">In defence of the performances of Gerhard </w:t>
            </w:r>
            <w:proofErr w:type="spellStart"/>
            <w:r w:rsidRPr="009675EA">
              <w:t>Bohner</w:t>
            </w:r>
            <w:proofErr w:type="spellEnd"/>
            <w:r w:rsidRPr="009675EA">
              <w:t xml:space="preserve"> and other western dancers, whose work the Bombay audience had apparently found incomprehensible, he launched on a historical summary of the changes in dance in Europe (particularly Germany) with references to the USA. Indian dance (he explained) was still mired in ‘a solid pact between dancer, </w:t>
            </w:r>
            <w:r w:rsidRPr="009675EA">
              <w:rPr>
                <w:i/>
              </w:rPr>
              <w:t>guru</w:t>
            </w:r>
            <w:r w:rsidRPr="009675EA">
              <w:t xml:space="preserve"> and </w:t>
            </w:r>
            <w:proofErr w:type="spellStart"/>
            <w:r w:rsidRPr="009675EA">
              <w:rPr>
                <w:i/>
              </w:rPr>
              <w:t>rasika</w:t>
            </w:r>
            <w:proofErr w:type="spellEnd"/>
            <w:r w:rsidRPr="009675EA">
              <w:t xml:space="preserve"> (knowledgeable member of the audience,) guided by age-honoured set rules…codification, sublimation…’</w:t>
            </w:r>
            <w:r w:rsidR="00F9266F" w:rsidRPr="009675EA">
              <w:t xml:space="preserve"> </w:t>
            </w:r>
            <w:r w:rsidRPr="009675EA">
              <w:t xml:space="preserve">Of the Indian dancers, he lauded </w:t>
            </w:r>
            <w:proofErr w:type="spellStart"/>
            <w:r w:rsidRPr="009675EA">
              <w:t>Chandralekha</w:t>
            </w:r>
            <w:proofErr w:type="spellEnd"/>
            <w:r w:rsidRPr="009675EA">
              <w:t xml:space="preserve">, ignoring all others but </w:t>
            </w:r>
            <w:proofErr w:type="spellStart"/>
            <w:r w:rsidRPr="009675EA">
              <w:t>Deboo</w:t>
            </w:r>
            <w:proofErr w:type="spellEnd"/>
            <w:r w:rsidRPr="009675EA">
              <w:t xml:space="preserve"> and myself, who served as fodder for his angst.</w:t>
            </w:r>
            <w:r w:rsidR="00F9266F" w:rsidRPr="009675EA">
              <w:t xml:space="preserve"> </w:t>
            </w:r>
            <w:r w:rsidRPr="009675EA">
              <w:t xml:space="preserve">On Carmen </w:t>
            </w:r>
            <w:proofErr w:type="spellStart"/>
            <w:r w:rsidRPr="009675EA">
              <w:t>DeLavallade’s</w:t>
            </w:r>
            <w:proofErr w:type="spellEnd"/>
            <w:r w:rsidRPr="009675EA">
              <w:t xml:space="preserve"> exquisite and beloved performance, he reserved judgment- somewhat patronizingly.</w:t>
            </w:r>
            <w:r w:rsidR="00F9266F" w:rsidRPr="009675EA">
              <w:t xml:space="preserve"> </w:t>
            </w:r>
            <w:r w:rsidRPr="009675EA">
              <w:t xml:space="preserve"> Georg </w:t>
            </w:r>
            <w:proofErr w:type="spellStart"/>
            <w:r w:rsidRPr="009675EA">
              <w:t>Lechner</w:t>
            </w:r>
            <w:proofErr w:type="spellEnd"/>
            <w:r w:rsidRPr="009675EA">
              <w:t xml:space="preserve"> went on to organize several follow up Dance Encounters in India in the following years. The high profile 10</w:t>
            </w:r>
            <w:r w:rsidRPr="009675EA">
              <w:rPr>
                <w:vertAlign w:val="superscript"/>
              </w:rPr>
              <w:t>th</w:t>
            </w:r>
            <w:r w:rsidRPr="009675EA">
              <w:t xml:space="preserve"> </w:t>
            </w:r>
            <w:r w:rsidRPr="009675EA">
              <w:lastRenderedPageBreak/>
              <w:t>anniversary in 1993 was renamed New Directions in Indian dance, and encountered a hostile press in Delhi where it was held.</w:t>
            </w:r>
            <w:r w:rsidR="00F9266F" w:rsidRPr="009675EA">
              <w:t xml:space="preserve"> </w:t>
            </w:r>
          </w:p>
          <w:p w:rsidR="00352C1E" w:rsidRPr="009675EA" w:rsidRDefault="00352C1E" w:rsidP="000B6018">
            <w:pPr>
              <w:spacing w:after="0"/>
            </w:pPr>
          </w:p>
          <w:p w:rsidR="00352C1E" w:rsidRPr="009675EA" w:rsidRDefault="004C7CC6" w:rsidP="000B6018">
            <w:pPr>
              <w:spacing w:after="0"/>
            </w:pPr>
            <w:r w:rsidRPr="009675EA">
              <w:t xml:space="preserve">Some </w:t>
            </w:r>
            <w:r w:rsidR="00352C1E" w:rsidRPr="009675EA">
              <w:t xml:space="preserve">‘Western’ dancers, sensitive to the colonial implications of their presence but eager to </w:t>
            </w:r>
            <w:r w:rsidR="00AA47C0" w:rsidRPr="009675EA">
              <w:t>fulfil</w:t>
            </w:r>
            <w:r w:rsidR="00352C1E" w:rsidRPr="009675EA">
              <w:t xml:space="preserve"> their obligations to the East, offered gentle mentorship.</w:t>
            </w:r>
            <w:r w:rsidR="00F9266F" w:rsidRPr="009675EA">
              <w:t xml:space="preserve"> </w:t>
            </w:r>
            <w:r w:rsidR="00352C1E" w:rsidRPr="009675EA">
              <w:t xml:space="preserve">The legacy of this exchange continued for many years as a dialogue between Susanne </w:t>
            </w:r>
            <w:proofErr w:type="spellStart"/>
            <w:r w:rsidR="00352C1E" w:rsidRPr="009675EA">
              <w:t>Linke</w:t>
            </w:r>
            <w:proofErr w:type="spellEnd"/>
            <w:r w:rsidR="00352C1E" w:rsidRPr="009675EA">
              <w:t xml:space="preserve">, Pina Bausch and </w:t>
            </w:r>
            <w:proofErr w:type="spellStart"/>
            <w:r w:rsidR="00352C1E" w:rsidRPr="009675EA">
              <w:t>Chandralekha</w:t>
            </w:r>
            <w:proofErr w:type="spellEnd"/>
            <w:r w:rsidR="00352C1E" w:rsidRPr="009675EA">
              <w:t>, and as lifelong dialogues for others.</w:t>
            </w:r>
            <w:r w:rsidR="00F9266F" w:rsidRPr="009675EA">
              <w:t xml:space="preserve"> </w:t>
            </w:r>
            <w:r w:rsidR="00352C1E" w:rsidRPr="009675EA">
              <w:t xml:space="preserve">Chris </w:t>
            </w:r>
            <w:proofErr w:type="spellStart"/>
            <w:r w:rsidR="00352C1E" w:rsidRPr="009675EA">
              <w:t>Lechner</w:t>
            </w:r>
            <w:proofErr w:type="spellEnd"/>
            <w:r w:rsidR="00352C1E" w:rsidRPr="009675EA">
              <w:t>, former dancer at the Stuttgart Ballet, and Georg’s son, still works with Indian contemporary dancers.</w:t>
            </w:r>
            <w:r w:rsidR="00F9266F" w:rsidRPr="009675EA">
              <w:t xml:space="preserve"> </w:t>
            </w:r>
            <w:r w:rsidR="00352C1E" w:rsidRPr="009675EA">
              <w:t>Most importantly the event legitimized innovation for dancers from and within India. (Previously, only non-Indian dancers were expected to innovate beyond tradition.)</w:t>
            </w:r>
            <w:r w:rsidR="00F9266F" w:rsidRPr="009675EA">
              <w:t xml:space="preserve"> </w:t>
            </w:r>
            <w:r w:rsidR="00352C1E" w:rsidRPr="009675EA">
              <w:t>Also, the gatekeeping notion of authenticity -- which had hitherto meant a demand for unchanged tradition -- was recast as a demand for individual artistic integrity.</w:t>
            </w:r>
            <w:r w:rsidR="00F9266F" w:rsidRPr="009675EA">
              <w:t xml:space="preserve"> </w:t>
            </w:r>
            <w:r w:rsidR="00352C1E" w:rsidRPr="009675EA">
              <w:t xml:space="preserve"> This watershed event officially opened the door for new choreographies not only in modernist and post traditional choreographies, but also within the classical forms.</w:t>
            </w:r>
          </w:p>
          <w:p w:rsidR="00352C1E" w:rsidRPr="009675EA" w:rsidRDefault="00352C1E" w:rsidP="00352C1E">
            <w:pPr>
              <w:spacing w:after="0" w:line="240" w:lineRule="auto"/>
              <w:rPr>
                <w:rFonts w:asciiTheme="minorHAnsi" w:hAnsiTheme="minorHAnsi"/>
                <w:sz w:val="24"/>
                <w:szCs w:val="24"/>
              </w:rPr>
            </w:pPr>
          </w:p>
          <w:p w:rsidR="00352C1E" w:rsidRPr="00441441" w:rsidRDefault="00441441" w:rsidP="00441441">
            <w:pPr>
              <w:pStyle w:val="Heading1"/>
              <w:spacing w:after="0"/>
            </w:pPr>
            <w:r w:rsidRPr="00441441">
              <w:t>The East West Dance Encounter</w:t>
            </w:r>
            <w:r w:rsidR="00352C1E" w:rsidRPr="00441441">
              <w:t xml:space="preserve"> 1984 Program lists the following participants:</w:t>
            </w:r>
            <w:r w:rsidR="00F9266F" w:rsidRPr="00441441">
              <w:t xml:space="preserve"> </w:t>
            </w:r>
          </w:p>
          <w:p w:rsidR="00352C1E" w:rsidRPr="000B6018" w:rsidRDefault="00352C1E" w:rsidP="000B6018">
            <w:pPr>
              <w:pStyle w:val="Heading2"/>
              <w:spacing w:after="0"/>
            </w:pPr>
            <w:r w:rsidRPr="000B6018">
              <w:t>France:</w:t>
            </w:r>
          </w:p>
          <w:p w:rsidR="00352C1E" w:rsidRPr="009675EA" w:rsidRDefault="00352C1E" w:rsidP="000B6018">
            <w:pPr>
              <w:spacing w:after="0"/>
            </w:pPr>
            <w:r w:rsidRPr="009675EA">
              <w:t xml:space="preserve">Dominique </w:t>
            </w:r>
            <w:proofErr w:type="spellStart"/>
            <w:r w:rsidRPr="009675EA">
              <w:t>Bagouet</w:t>
            </w:r>
            <w:proofErr w:type="spellEnd"/>
            <w:r w:rsidRPr="009675EA">
              <w:t xml:space="preserve"> - Choreographer, modern dance, Montpellier, (danced with Maurice </w:t>
            </w:r>
            <w:proofErr w:type="spellStart"/>
            <w:r w:rsidRPr="009675EA">
              <w:t>Bejart</w:t>
            </w:r>
            <w:proofErr w:type="spellEnd"/>
            <w:r w:rsidRPr="009675EA">
              <w:t xml:space="preserve">) </w:t>
            </w:r>
          </w:p>
          <w:p w:rsidR="00352C1E" w:rsidRPr="009675EA" w:rsidRDefault="00352C1E" w:rsidP="000B6018">
            <w:pPr>
              <w:spacing w:after="0"/>
            </w:pPr>
            <w:proofErr w:type="spellStart"/>
            <w:r w:rsidRPr="009675EA">
              <w:t>Andreine</w:t>
            </w:r>
            <w:proofErr w:type="spellEnd"/>
            <w:r w:rsidRPr="009675EA">
              <w:t xml:space="preserve"> Bel -</w:t>
            </w:r>
            <w:proofErr w:type="spellStart"/>
            <w:proofErr w:type="gramStart"/>
            <w:r w:rsidRPr="009675EA">
              <w:t>Kathak</w:t>
            </w:r>
            <w:proofErr w:type="spellEnd"/>
            <w:r w:rsidRPr="009675EA">
              <w:t>(</w:t>
            </w:r>
            <w:proofErr w:type="spellStart"/>
            <w:proofErr w:type="gramEnd"/>
            <w:r w:rsidRPr="009675EA">
              <w:t>Birju</w:t>
            </w:r>
            <w:proofErr w:type="spellEnd"/>
            <w:r w:rsidRPr="009675EA">
              <w:t xml:space="preserve"> </w:t>
            </w:r>
            <w:proofErr w:type="spellStart"/>
            <w:r w:rsidRPr="009675EA">
              <w:t>Maharaj</w:t>
            </w:r>
            <w:proofErr w:type="spellEnd"/>
            <w:r w:rsidRPr="009675EA">
              <w:t>- New Delhi)</w:t>
            </w:r>
            <w:r w:rsidR="00F9266F" w:rsidRPr="009675EA">
              <w:t xml:space="preserve"> </w:t>
            </w:r>
            <w:r w:rsidRPr="009675EA">
              <w:t xml:space="preserve">Free dance (Francois </w:t>
            </w:r>
            <w:proofErr w:type="spellStart"/>
            <w:r w:rsidRPr="009675EA">
              <w:t>Malkovsky</w:t>
            </w:r>
            <w:proofErr w:type="spellEnd"/>
            <w:r w:rsidRPr="009675EA">
              <w:t>)</w:t>
            </w:r>
          </w:p>
          <w:p w:rsidR="00352C1E" w:rsidRPr="009675EA" w:rsidRDefault="00352C1E" w:rsidP="000B6018">
            <w:pPr>
              <w:spacing w:after="0"/>
            </w:pPr>
            <w:r w:rsidRPr="009675EA">
              <w:t xml:space="preserve">Elizabeth </w:t>
            </w:r>
            <w:proofErr w:type="spellStart"/>
            <w:r w:rsidRPr="009675EA">
              <w:t>Mauger</w:t>
            </w:r>
            <w:proofErr w:type="spellEnd"/>
            <w:r w:rsidRPr="009675EA">
              <w:t xml:space="preserve"> (Cunningham technique) from France,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ab/>
            </w:r>
          </w:p>
          <w:p w:rsidR="00352C1E" w:rsidRPr="001B0132" w:rsidRDefault="00352C1E" w:rsidP="001B0132">
            <w:pPr>
              <w:pStyle w:val="Heading2"/>
              <w:spacing w:after="0"/>
            </w:pPr>
            <w:r w:rsidRPr="001B0132">
              <w:t xml:space="preserve">From FRG or Federal Republic of Germany, as West Germany was then known: </w:t>
            </w:r>
          </w:p>
          <w:p w:rsidR="00352C1E" w:rsidRPr="009675EA" w:rsidRDefault="00352C1E" w:rsidP="001B0132">
            <w:pPr>
              <w:spacing w:after="0"/>
            </w:pPr>
            <w:r w:rsidRPr="009675EA">
              <w:t xml:space="preserve">Gerhard </w:t>
            </w:r>
            <w:proofErr w:type="spellStart"/>
            <w:r w:rsidRPr="009675EA">
              <w:t>Bohner</w:t>
            </w:r>
            <w:proofErr w:type="spellEnd"/>
            <w:r w:rsidRPr="009675EA">
              <w:t xml:space="preserve">, Choreographer-dancer </w:t>
            </w:r>
            <w:proofErr w:type="spellStart"/>
            <w:r w:rsidRPr="009675EA">
              <w:t>Folkwang</w:t>
            </w:r>
            <w:proofErr w:type="spellEnd"/>
            <w:r w:rsidRPr="009675EA">
              <w:t xml:space="preserve"> Ballet, Netherlands-</w:t>
            </w:r>
            <w:proofErr w:type="spellStart"/>
            <w:r w:rsidRPr="009675EA">
              <w:t>Dans</w:t>
            </w:r>
            <w:proofErr w:type="spellEnd"/>
            <w:r w:rsidRPr="009675EA">
              <w:t>-Theatre.</w:t>
            </w:r>
            <w:r w:rsidR="00F9266F" w:rsidRPr="009675EA">
              <w:t xml:space="preserve"> </w:t>
            </w:r>
          </w:p>
          <w:p w:rsidR="00352C1E" w:rsidRPr="009675EA" w:rsidRDefault="00352C1E" w:rsidP="001B0132">
            <w:pPr>
              <w:spacing w:after="0"/>
            </w:pPr>
            <w:r w:rsidRPr="009675EA">
              <w:t xml:space="preserve">Susanne </w:t>
            </w:r>
            <w:proofErr w:type="spellStart"/>
            <w:r w:rsidRPr="009675EA">
              <w:t>Linke</w:t>
            </w:r>
            <w:proofErr w:type="spellEnd"/>
            <w:r w:rsidRPr="009675EA">
              <w:t xml:space="preserve">, Freelance Choreographer of </w:t>
            </w:r>
            <w:proofErr w:type="spellStart"/>
            <w:r w:rsidRPr="009675EA">
              <w:t>Tanztheater</w:t>
            </w:r>
            <w:proofErr w:type="spellEnd"/>
            <w:r w:rsidRPr="009675EA">
              <w:t xml:space="preserve">, and Contemporary dance. </w:t>
            </w:r>
          </w:p>
          <w:p w:rsidR="00352C1E" w:rsidRPr="009675EA" w:rsidRDefault="00352C1E" w:rsidP="00352C1E">
            <w:pPr>
              <w:spacing w:after="0" w:line="240" w:lineRule="auto"/>
              <w:rPr>
                <w:rFonts w:asciiTheme="minorHAnsi" w:hAnsiTheme="minorHAnsi"/>
                <w:sz w:val="24"/>
                <w:szCs w:val="24"/>
              </w:rPr>
            </w:pPr>
          </w:p>
          <w:p w:rsidR="00352C1E" w:rsidRPr="001B0132" w:rsidRDefault="00352C1E" w:rsidP="001B0132">
            <w:pPr>
              <w:pStyle w:val="Heading2"/>
              <w:spacing w:after="0"/>
            </w:pPr>
            <w:r w:rsidRPr="001B0132">
              <w:t xml:space="preserve">Italy: </w:t>
            </w:r>
          </w:p>
          <w:p w:rsidR="00352C1E" w:rsidRPr="009675EA" w:rsidRDefault="00352C1E" w:rsidP="001B0132">
            <w:pPr>
              <w:spacing w:after="0"/>
            </w:pPr>
            <w:proofErr w:type="spellStart"/>
            <w:r w:rsidRPr="009675EA">
              <w:t>Patrizia</w:t>
            </w:r>
            <w:proofErr w:type="spellEnd"/>
            <w:r w:rsidRPr="009675EA">
              <w:t xml:space="preserve"> </w:t>
            </w:r>
            <w:proofErr w:type="spellStart"/>
            <w:r w:rsidRPr="009675EA">
              <w:t>Cerroni</w:t>
            </w:r>
            <w:proofErr w:type="spellEnd"/>
            <w:r w:rsidRPr="009675EA">
              <w:t>,</w:t>
            </w:r>
            <w:r w:rsidR="001B0132">
              <w:t xml:space="preserve"> </w:t>
            </w:r>
            <w:r w:rsidRPr="009675EA">
              <w:t xml:space="preserve">(Choreographer: </w:t>
            </w:r>
            <w:r w:rsidRPr="009675EA">
              <w:rPr>
                <w:i/>
              </w:rPr>
              <w:t xml:space="preserve">I </w:t>
            </w:r>
            <w:proofErr w:type="spellStart"/>
            <w:r w:rsidRPr="009675EA">
              <w:rPr>
                <w:i/>
              </w:rPr>
              <w:t>Danzatori</w:t>
            </w:r>
            <w:proofErr w:type="spellEnd"/>
            <w:r w:rsidRPr="009675EA">
              <w:rPr>
                <w:i/>
              </w:rPr>
              <w:t xml:space="preserve"> </w:t>
            </w:r>
            <w:proofErr w:type="spellStart"/>
            <w:r w:rsidRPr="009675EA">
              <w:rPr>
                <w:i/>
              </w:rPr>
              <w:t>Scalzi</w:t>
            </w:r>
            <w:proofErr w:type="spellEnd"/>
            <w:r w:rsidRPr="009675EA">
              <w:t>)</w:t>
            </w:r>
            <w:r w:rsidR="00F9266F" w:rsidRPr="009675EA">
              <w:t xml:space="preserve"> </w:t>
            </w:r>
          </w:p>
          <w:p w:rsidR="00352C1E" w:rsidRPr="009675EA" w:rsidRDefault="00352C1E" w:rsidP="001B0132">
            <w:pPr>
              <w:spacing w:after="0"/>
            </w:pPr>
            <w:r w:rsidRPr="009675EA">
              <w:t xml:space="preserve">Ileana </w:t>
            </w:r>
            <w:proofErr w:type="spellStart"/>
            <w:r w:rsidRPr="009675EA">
              <w:t>Citaristi</w:t>
            </w:r>
            <w:proofErr w:type="spellEnd"/>
            <w:r w:rsidRPr="009675EA">
              <w:t>,</w:t>
            </w:r>
            <w:r w:rsidR="001B0132">
              <w:t xml:space="preserve"> </w:t>
            </w:r>
            <w:r w:rsidRPr="009675EA">
              <w:t>(</w:t>
            </w:r>
            <w:proofErr w:type="spellStart"/>
            <w:r w:rsidRPr="009675EA">
              <w:t>Odissi</w:t>
            </w:r>
            <w:proofErr w:type="spellEnd"/>
            <w:r w:rsidRPr="009675EA">
              <w:t xml:space="preserve">- </w:t>
            </w:r>
            <w:proofErr w:type="spellStart"/>
            <w:r w:rsidRPr="009675EA">
              <w:t>Kelucharan</w:t>
            </w:r>
            <w:proofErr w:type="spellEnd"/>
            <w:r w:rsidRPr="009675EA">
              <w:t xml:space="preserve"> </w:t>
            </w:r>
            <w:proofErr w:type="spellStart"/>
            <w:r w:rsidRPr="009675EA">
              <w:t>Mahapatra</w:t>
            </w:r>
            <w:proofErr w:type="spellEnd"/>
            <w:r w:rsidRPr="009675EA">
              <w:t>)</w:t>
            </w:r>
          </w:p>
          <w:p w:rsidR="00352C1E" w:rsidRPr="009675EA" w:rsidRDefault="00352C1E" w:rsidP="00352C1E">
            <w:pPr>
              <w:spacing w:after="0" w:line="240" w:lineRule="auto"/>
              <w:rPr>
                <w:rFonts w:asciiTheme="minorHAnsi" w:hAnsiTheme="minorHAnsi"/>
                <w:sz w:val="24"/>
                <w:szCs w:val="24"/>
              </w:rPr>
            </w:pPr>
          </w:p>
          <w:p w:rsidR="00352C1E" w:rsidRPr="009675EA" w:rsidRDefault="00352C1E" w:rsidP="007E5CAE">
            <w:pPr>
              <w:spacing w:after="0"/>
            </w:pPr>
            <w:r w:rsidRPr="00F408C3">
              <w:rPr>
                <w:rStyle w:val="Heading2Char"/>
                <w:rFonts w:eastAsia="Calibri"/>
              </w:rPr>
              <w:t>USA:</w:t>
            </w:r>
            <w:r w:rsidRPr="009675EA">
              <w:br/>
              <w:t xml:space="preserve">Carmen </w:t>
            </w:r>
            <w:proofErr w:type="spellStart"/>
            <w:r w:rsidRPr="009675EA">
              <w:t>DeLavallade</w:t>
            </w:r>
            <w:proofErr w:type="spellEnd"/>
            <w:r w:rsidRPr="009675EA">
              <w:t>,</w:t>
            </w:r>
            <w:r w:rsidR="00F9266F" w:rsidRPr="009675EA">
              <w:t xml:space="preserve"> </w:t>
            </w:r>
            <w:r w:rsidRPr="009675EA">
              <w:t xml:space="preserve">Freelance modern dancer. (Lester Horton, Alvin Ailey </w:t>
            </w:r>
            <w:proofErr w:type="spellStart"/>
            <w:r w:rsidRPr="009675EA">
              <w:t>etc</w:t>
            </w:r>
            <w:proofErr w:type="spellEnd"/>
            <w:r w:rsidRPr="009675EA">
              <w:t>)</w:t>
            </w:r>
          </w:p>
          <w:p w:rsidR="00352C1E" w:rsidRPr="009675EA" w:rsidRDefault="00352C1E" w:rsidP="007E5CAE">
            <w:pPr>
              <w:spacing w:after="0"/>
            </w:pPr>
            <w:proofErr w:type="spellStart"/>
            <w:r w:rsidRPr="009675EA">
              <w:t>Ritha</w:t>
            </w:r>
            <w:proofErr w:type="spellEnd"/>
            <w:r w:rsidRPr="009675EA">
              <w:t xml:space="preserve"> Devi, (</w:t>
            </w:r>
            <w:proofErr w:type="spellStart"/>
            <w:r w:rsidRPr="009675EA">
              <w:t>Mahari</w:t>
            </w:r>
            <w:proofErr w:type="spellEnd"/>
            <w:r w:rsidRPr="009675EA">
              <w:t xml:space="preserve"> style </w:t>
            </w:r>
            <w:proofErr w:type="spellStart"/>
            <w:r w:rsidRPr="009675EA">
              <w:t>Odissi</w:t>
            </w:r>
            <w:proofErr w:type="spellEnd"/>
            <w:r w:rsidRPr="009675EA">
              <w:t xml:space="preserve">-Pankaj </w:t>
            </w:r>
            <w:proofErr w:type="spellStart"/>
            <w:r w:rsidRPr="009675EA">
              <w:t>Charan</w:t>
            </w:r>
            <w:proofErr w:type="spellEnd"/>
            <w:r w:rsidRPr="009675EA">
              <w:t xml:space="preserve"> Das)</w:t>
            </w:r>
          </w:p>
          <w:p w:rsidR="00352C1E" w:rsidRPr="009675EA" w:rsidRDefault="00352C1E" w:rsidP="007E5CAE">
            <w:pPr>
              <w:spacing w:after="0"/>
            </w:pPr>
            <w:r w:rsidRPr="009675EA">
              <w:t xml:space="preserve">Leslie Friedman, (Fulbright fellow– listed but did not participate.) </w:t>
            </w:r>
          </w:p>
          <w:p w:rsidR="00352C1E" w:rsidRPr="009675EA" w:rsidRDefault="00352C1E" w:rsidP="00352C1E">
            <w:pPr>
              <w:spacing w:after="0" w:line="240" w:lineRule="auto"/>
              <w:rPr>
                <w:rFonts w:asciiTheme="minorHAnsi" w:hAnsiTheme="minorHAnsi"/>
                <w:sz w:val="24"/>
                <w:szCs w:val="24"/>
              </w:rPr>
            </w:pPr>
          </w:p>
          <w:p w:rsidR="00352C1E" w:rsidRPr="007E5CAE" w:rsidRDefault="00352C1E" w:rsidP="007E5CAE">
            <w:pPr>
              <w:pStyle w:val="Heading2"/>
              <w:spacing w:after="0"/>
            </w:pPr>
            <w:r w:rsidRPr="007E5CAE">
              <w:t>Canada:</w:t>
            </w:r>
          </w:p>
          <w:p w:rsidR="00352C1E" w:rsidRPr="009675EA" w:rsidRDefault="00352C1E" w:rsidP="007E5CAE">
            <w:pPr>
              <w:spacing w:after="0"/>
            </w:pPr>
            <w:r w:rsidRPr="009675EA">
              <w:t>Anne Marie Gaston Dancer-Indologist-</w:t>
            </w:r>
            <w:proofErr w:type="spellStart"/>
            <w:r w:rsidRPr="009675EA">
              <w:t>Bharata</w:t>
            </w:r>
            <w:proofErr w:type="spellEnd"/>
            <w:r w:rsidRPr="009675EA">
              <w:t xml:space="preserve"> </w:t>
            </w:r>
            <w:proofErr w:type="spellStart"/>
            <w:r w:rsidRPr="009675EA">
              <w:t>Natyam</w:t>
            </w:r>
            <w:proofErr w:type="spellEnd"/>
          </w:p>
          <w:p w:rsidR="00352C1E" w:rsidRPr="009675EA" w:rsidRDefault="00352C1E" w:rsidP="00352C1E">
            <w:pPr>
              <w:spacing w:after="0" w:line="240" w:lineRule="auto"/>
              <w:rPr>
                <w:rFonts w:asciiTheme="minorHAnsi" w:hAnsiTheme="minorHAnsi"/>
                <w:sz w:val="24"/>
                <w:szCs w:val="24"/>
              </w:rPr>
            </w:pPr>
          </w:p>
          <w:p w:rsidR="00352C1E" w:rsidRPr="007E5CAE" w:rsidRDefault="00352C1E" w:rsidP="007E5CAE">
            <w:pPr>
              <w:pStyle w:val="Heading2"/>
              <w:spacing w:after="0"/>
            </w:pPr>
            <w:r w:rsidRPr="007E5CAE">
              <w:t>UK:</w:t>
            </w:r>
          </w:p>
          <w:p w:rsidR="00352C1E" w:rsidRPr="009675EA" w:rsidRDefault="00352C1E" w:rsidP="007E5CAE">
            <w:pPr>
              <w:spacing w:after="0"/>
            </w:pPr>
            <w:r w:rsidRPr="009675EA">
              <w:t xml:space="preserve">James </w:t>
            </w:r>
            <w:proofErr w:type="spellStart"/>
            <w:r w:rsidRPr="009675EA">
              <w:t>Kippen</w:t>
            </w:r>
            <w:proofErr w:type="spellEnd"/>
            <w:r w:rsidRPr="009675EA">
              <w:t>- Ethnomusicologist, (</w:t>
            </w:r>
            <w:proofErr w:type="spellStart"/>
            <w:r w:rsidRPr="009675EA">
              <w:t>tabla</w:t>
            </w:r>
            <w:proofErr w:type="spellEnd"/>
            <w:r w:rsidRPr="009675EA">
              <w:t>-Lucknow tradition) Belfast UK</w:t>
            </w:r>
          </w:p>
          <w:p w:rsidR="00352C1E" w:rsidRPr="009675EA" w:rsidRDefault="00352C1E" w:rsidP="007E5CAE">
            <w:pPr>
              <w:spacing w:after="0"/>
            </w:pPr>
            <w:r w:rsidRPr="009675EA">
              <w:t>Stephen Long (London Festival Ballet)</w:t>
            </w:r>
            <w:r w:rsidR="00F9266F" w:rsidRPr="009675EA">
              <w:t xml:space="preserve"> </w:t>
            </w:r>
          </w:p>
          <w:p w:rsidR="00352C1E" w:rsidRPr="009675EA" w:rsidRDefault="00352C1E" w:rsidP="00352C1E">
            <w:pPr>
              <w:spacing w:after="0" w:line="240" w:lineRule="auto"/>
              <w:rPr>
                <w:rFonts w:asciiTheme="minorHAnsi" w:hAnsiTheme="minorHAnsi"/>
                <w:sz w:val="24"/>
                <w:szCs w:val="24"/>
              </w:rPr>
            </w:pPr>
          </w:p>
          <w:p w:rsidR="00352C1E" w:rsidRPr="007E5CAE" w:rsidRDefault="00352C1E" w:rsidP="007E5CAE">
            <w:pPr>
              <w:pStyle w:val="Heading2"/>
              <w:spacing w:after="0"/>
            </w:pPr>
            <w:r w:rsidRPr="007E5CAE">
              <w:t xml:space="preserve">India: </w:t>
            </w:r>
          </w:p>
          <w:p w:rsidR="00352C1E" w:rsidRPr="009675EA" w:rsidRDefault="00352C1E" w:rsidP="007E5CAE">
            <w:pPr>
              <w:spacing w:after="0"/>
            </w:pPr>
            <w:proofErr w:type="spellStart"/>
            <w:proofErr w:type="gramStart"/>
            <w:r w:rsidRPr="009675EA">
              <w:t>Chandralekha</w:t>
            </w:r>
            <w:proofErr w:type="spellEnd"/>
            <w:r w:rsidRPr="009675EA">
              <w:t>,(</w:t>
            </w:r>
            <w:proofErr w:type="gramEnd"/>
            <w:r w:rsidRPr="009675EA">
              <w:t xml:space="preserve">Contemporary </w:t>
            </w:r>
            <w:proofErr w:type="spellStart"/>
            <w:r w:rsidRPr="009675EA">
              <w:t>bharatanatyam</w:t>
            </w:r>
            <w:proofErr w:type="spellEnd"/>
            <w:r w:rsidRPr="009675EA">
              <w:t>)</w:t>
            </w:r>
            <w:r w:rsidR="00F9266F" w:rsidRPr="009675EA">
              <w:t xml:space="preserve"> </w:t>
            </w:r>
          </w:p>
          <w:p w:rsidR="00352C1E" w:rsidRPr="009675EA" w:rsidRDefault="00352C1E" w:rsidP="007E5CAE">
            <w:pPr>
              <w:spacing w:after="0"/>
            </w:pPr>
            <w:r w:rsidRPr="009675EA">
              <w:t xml:space="preserve">Uttara Asha </w:t>
            </w:r>
            <w:proofErr w:type="spellStart"/>
            <w:r w:rsidRPr="009675EA">
              <w:t>Coorlawala</w:t>
            </w:r>
            <w:proofErr w:type="spellEnd"/>
            <w:r w:rsidRPr="009675EA">
              <w:t xml:space="preserve">, (modern- Pearl Lang, Ballet </w:t>
            </w:r>
            <w:proofErr w:type="spellStart"/>
            <w:r w:rsidRPr="009675EA">
              <w:t>Hispanico</w:t>
            </w:r>
            <w:proofErr w:type="spellEnd"/>
            <w:r w:rsidRPr="009675EA">
              <w:t xml:space="preserve">, Yvonne Rainer, Sun </w:t>
            </w:r>
            <w:proofErr w:type="spellStart"/>
            <w:r w:rsidRPr="009675EA">
              <w:t>Ock</w:t>
            </w:r>
            <w:proofErr w:type="spellEnd"/>
            <w:r w:rsidRPr="009675EA">
              <w:t xml:space="preserve"> </w:t>
            </w:r>
            <w:proofErr w:type="gramStart"/>
            <w:r w:rsidRPr="009675EA">
              <w:t>Lee )</w:t>
            </w:r>
            <w:proofErr w:type="gramEnd"/>
            <w:r w:rsidR="00F9266F" w:rsidRPr="009675EA">
              <w:t xml:space="preserve"> </w:t>
            </w:r>
          </w:p>
          <w:p w:rsidR="00352C1E" w:rsidRPr="009675EA" w:rsidRDefault="00352C1E" w:rsidP="007E5CAE">
            <w:pPr>
              <w:spacing w:after="0"/>
            </w:pPr>
            <w:proofErr w:type="spellStart"/>
            <w:r w:rsidRPr="009675EA">
              <w:t>Astad</w:t>
            </w:r>
            <w:proofErr w:type="spellEnd"/>
            <w:r w:rsidRPr="009675EA">
              <w:t xml:space="preserve"> </w:t>
            </w:r>
            <w:proofErr w:type="spellStart"/>
            <w:r w:rsidRPr="009675EA">
              <w:t>Deboo</w:t>
            </w:r>
            <w:proofErr w:type="spellEnd"/>
            <w:r w:rsidRPr="009675EA">
              <w:t xml:space="preserve">, (Modern) </w:t>
            </w:r>
          </w:p>
          <w:p w:rsidR="00352C1E" w:rsidRPr="009675EA" w:rsidRDefault="00352C1E" w:rsidP="007E5CAE">
            <w:pPr>
              <w:spacing w:after="0"/>
            </w:pPr>
            <w:r w:rsidRPr="009675EA">
              <w:t xml:space="preserve">Sunil Kothari, (critic and writer) </w:t>
            </w:r>
          </w:p>
          <w:p w:rsidR="00352C1E" w:rsidRPr="009675EA" w:rsidRDefault="00352C1E" w:rsidP="007E5CAE">
            <w:pPr>
              <w:spacing w:after="0"/>
            </w:pPr>
            <w:proofErr w:type="spellStart"/>
            <w:r w:rsidRPr="009675EA">
              <w:t>Yamini</w:t>
            </w:r>
            <w:proofErr w:type="spellEnd"/>
            <w:r w:rsidRPr="009675EA">
              <w:t xml:space="preserve"> </w:t>
            </w:r>
            <w:proofErr w:type="spellStart"/>
            <w:r w:rsidRPr="009675EA">
              <w:t>Krishnamurti</w:t>
            </w:r>
            <w:proofErr w:type="spellEnd"/>
            <w:r w:rsidRPr="009675EA">
              <w:t xml:space="preserve"> Then one of India’s leading exponents of Classical dance, -</w:t>
            </w:r>
            <w:proofErr w:type="spellStart"/>
            <w:r w:rsidRPr="009675EA">
              <w:t>Kuchipudi</w:t>
            </w:r>
            <w:proofErr w:type="spellEnd"/>
            <w:r w:rsidRPr="009675EA">
              <w:t xml:space="preserve"> and Bharatanatyam, and Sanskrit scholar)</w:t>
            </w:r>
            <w:r w:rsidR="00F9266F" w:rsidRPr="009675EA">
              <w:t xml:space="preserve"> </w:t>
            </w:r>
          </w:p>
          <w:p w:rsidR="00352C1E" w:rsidRPr="009675EA" w:rsidRDefault="00352C1E" w:rsidP="007E5CAE">
            <w:pPr>
              <w:spacing w:after="0"/>
            </w:pPr>
            <w:proofErr w:type="spellStart"/>
            <w:r w:rsidRPr="009675EA">
              <w:lastRenderedPageBreak/>
              <w:t>Kumudini</w:t>
            </w:r>
            <w:proofErr w:type="spellEnd"/>
            <w:r w:rsidRPr="009675EA">
              <w:t xml:space="preserve"> </w:t>
            </w:r>
            <w:proofErr w:type="spellStart"/>
            <w:r w:rsidRPr="009675EA">
              <w:t>Lakhia</w:t>
            </w:r>
            <w:proofErr w:type="spellEnd"/>
            <w:r w:rsidRPr="009675EA">
              <w:t xml:space="preserve">, (Contemporary </w:t>
            </w:r>
            <w:proofErr w:type="spellStart"/>
            <w:r w:rsidRPr="009675EA">
              <w:t>kathak</w:t>
            </w:r>
            <w:proofErr w:type="spellEnd"/>
            <w:r w:rsidRPr="009675EA">
              <w:t>)</w:t>
            </w:r>
            <w:r w:rsidR="00F9266F" w:rsidRPr="009675EA">
              <w:t xml:space="preserve"> </w:t>
            </w:r>
          </w:p>
          <w:p w:rsidR="00352C1E" w:rsidRPr="009675EA" w:rsidRDefault="00352C1E" w:rsidP="007E5CAE">
            <w:pPr>
              <w:spacing w:after="0"/>
            </w:pPr>
            <w:proofErr w:type="spellStart"/>
            <w:r w:rsidRPr="009675EA">
              <w:t>Sonal</w:t>
            </w:r>
            <w:proofErr w:type="spellEnd"/>
            <w:r w:rsidRPr="009675EA">
              <w:t xml:space="preserve"> </w:t>
            </w:r>
            <w:proofErr w:type="spellStart"/>
            <w:proofErr w:type="gramStart"/>
            <w:r w:rsidRPr="009675EA">
              <w:t>Mansingh</w:t>
            </w:r>
            <w:proofErr w:type="spellEnd"/>
            <w:r w:rsidRPr="009675EA">
              <w:t>,(</w:t>
            </w:r>
            <w:proofErr w:type="spellStart"/>
            <w:proofErr w:type="gramEnd"/>
            <w:r w:rsidRPr="009675EA">
              <w:t>Odissi</w:t>
            </w:r>
            <w:proofErr w:type="spellEnd"/>
            <w:r w:rsidRPr="009675EA">
              <w:t xml:space="preserve"> and</w:t>
            </w:r>
            <w:r w:rsidR="00F9266F" w:rsidRPr="009675EA">
              <w:t xml:space="preserve"> </w:t>
            </w:r>
            <w:proofErr w:type="spellStart"/>
            <w:r w:rsidRPr="009675EA">
              <w:t>Bharata</w:t>
            </w:r>
            <w:proofErr w:type="spellEnd"/>
            <w:r w:rsidRPr="009675EA">
              <w:t xml:space="preserve"> </w:t>
            </w:r>
            <w:proofErr w:type="spellStart"/>
            <w:r w:rsidRPr="009675EA">
              <w:t>Natyam</w:t>
            </w:r>
            <w:proofErr w:type="spellEnd"/>
            <w:r w:rsidRPr="009675EA">
              <w:t>)</w:t>
            </w:r>
            <w:r w:rsidR="00F9266F" w:rsidRPr="009675EA">
              <w:t xml:space="preserve"> </w:t>
            </w:r>
          </w:p>
          <w:p w:rsidR="00352C1E" w:rsidRPr="009675EA" w:rsidRDefault="00352C1E" w:rsidP="007E5CAE">
            <w:pPr>
              <w:spacing w:after="0"/>
            </w:pPr>
            <w:proofErr w:type="spellStart"/>
            <w:r w:rsidRPr="009675EA">
              <w:t>Dr.</w:t>
            </w:r>
            <w:proofErr w:type="spellEnd"/>
            <w:r w:rsidRPr="009675EA">
              <w:t xml:space="preserve"> Narayana Menon, (Musicologist and then Chairman, for </w:t>
            </w:r>
            <w:proofErr w:type="spellStart"/>
            <w:r w:rsidRPr="009675EA">
              <w:t>Sangeet</w:t>
            </w:r>
            <w:proofErr w:type="spellEnd"/>
            <w:r w:rsidRPr="009675EA">
              <w:t xml:space="preserve"> </w:t>
            </w:r>
            <w:proofErr w:type="spellStart"/>
            <w:r w:rsidRPr="009675EA">
              <w:t>Natak</w:t>
            </w:r>
            <w:proofErr w:type="spellEnd"/>
            <w:r w:rsidRPr="009675EA">
              <w:t xml:space="preserve"> </w:t>
            </w:r>
            <w:proofErr w:type="spellStart"/>
            <w:r w:rsidRPr="009675EA">
              <w:t>Akademi</w:t>
            </w:r>
            <w:proofErr w:type="spellEnd"/>
            <w:proofErr w:type="gramStart"/>
            <w:r w:rsidRPr="009675EA">
              <w:t>. )</w:t>
            </w:r>
            <w:proofErr w:type="gramEnd"/>
            <w:r w:rsidRPr="009675EA">
              <w:t xml:space="preserve"> </w:t>
            </w:r>
          </w:p>
          <w:p w:rsidR="00352C1E" w:rsidRPr="009675EA" w:rsidRDefault="00352C1E" w:rsidP="007E5CAE">
            <w:pPr>
              <w:spacing w:after="0"/>
            </w:pPr>
            <w:proofErr w:type="spellStart"/>
            <w:r w:rsidRPr="009675EA">
              <w:t>Mallika</w:t>
            </w:r>
            <w:proofErr w:type="spellEnd"/>
            <w:r w:rsidRPr="009675EA">
              <w:t xml:space="preserve"> Sarabhai, (dancer, Producer, activist) </w:t>
            </w:r>
          </w:p>
          <w:p w:rsidR="00352C1E" w:rsidRPr="009675EA" w:rsidRDefault="00352C1E" w:rsidP="007E5CAE">
            <w:pPr>
              <w:spacing w:after="0"/>
            </w:pPr>
            <w:proofErr w:type="spellStart"/>
            <w:r w:rsidRPr="009675EA">
              <w:t>Mrinalini</w:t>
            </w:r>
            <w:proofErr w:type="spellEnd"/>
            <w:r w:rsidRPr="009675EA">
              <w:t xml:space="preserve"> </w:t>
            </w:r>
            <w:proofErr w:type="gramStart"/>
            <w:r w:rsidRPr="009675EA">
              <w:t>Sarabhai,(</w:t>
            </w:r>
            <w:proofErr w:type="gramEnd"/>
            <w:r w:rsidRPr="009675EA">
              <w:t xml:space="preserve">contemporary Indian dance drama and </w:t>
            </w:r>
            <w:proofErr w:type="spellStart"/>
            <w:r w:rsidRPr="009675EA">
              <w:t>bharatanatyam</w:t>
            </w:r>
            <w:proofErr w:type="spellEnd"/>
            <w:r w:rsidRPr="009675EA">
              <w:t>)</w:t>
            </w:r>
            <w:r w:rsidR="00F9266F" w:rsidRPr="009675EA">
              <w:t xml:space="preserve"> </w:t>
            </w:r>
          </w:p>
          <w:p w:rsidR="00352C1E" w:rsidRPr="009675EA" w:rsidRDefault="00352C1E" w:rsidP="007E5CAE">
            <w:pPr>
              <w:spacing w:after="0"/>
            </w:pPr>
            <w:r w:rsidRPr="009675EA">
              <w:t xml:space="preserve">Bharat Sharma, (modern dance, Narendra Sharma troupe- </w:t>
            </w:r>
            <w:proofErr w:type="spellStart"/>
            <w:r w:rsidRPr="009675EA">
              <w:t>Uday</w:t>
            </w:r>
            <w:proofErr w:type="spellEnd"/>
            <w:r w:rsidRPr="009675EA">
              <w:t xml:space="preserve"> Shankar lineage) </w:t>
            </w:r>
          </w:p>
          <w:p w:rsidR="00352C1E" w:rsidRPr="009675EA" w:rsidRDefault="00352C1E" w:rsidP="007E5CAE">
            <w:pPr>
              <w:spacing w:after="0"/>
            </w:pPr>
            <w:proofErr w:type="spellStart"/>
            <w:r w:rsidRPr="009675EA">
              <w:t>Shanta</w:t>
            </w:r>
            <w:proofErr w:type="spellEnd"/>
            <w:r w:rsidRPr="009675EA">
              <w:t xml:space="preserve"> </w:t>
            </w:r>
            <w:proofErr w:type="spellStart"/>
            <w:r w:rsidRPr="009675EA">
              <w:t>Serbjeet</w:t>
            </w:r>
            <w:proofErr w:type="spellEnd"/>
            <w:r w:rsidRPr="009675EA">
              <w:t xml:space="preserve"> </w:t>
            </w:r>
            <w:proofErr w:type="gramStart"/>
            <w:r w:rsidRPr="009675EA">
              <w:t>Singh,(</w:t>
            </w:r>
            <w:proofErr w:type="gramEnd"/>
            <w:r w:rsidRPr="009675EA">
              <w:t xml:space="preserve">modern art and </w:t>
            </w:r>
            <w:r w:rsidR="00C71521" w:rsidRPr="009675EA">
              <w:t>dance</w:t>
            </w:r>
            <w:r w:rsidRPr="009675EA">
              <w:t xml:space="preserve"> critic)</w:t>
            </w:r>
            <w:r w:rsidR="00F9266F" w:rsidRPr="009675EA">
              <w:t xml:space="preserve"> </w:t>
            </w:r>
          </w:p>
          <w:p w:rsidR="00352C1E" w:rsidRPr="009675EA" w:rsidRDefault="00352C1E" w:rsidP="007E5CAE">
            <w:pPr>
              <w:spacing w:after="0"/>
            </w:pPr>
            <w:proofErr w:type="spellStart"/>
            <w:r w:rsidRPr="009675EA">
              <w:t>Shirin</w:t>
            </w:r>
            <w:proofErr w:type="spellEnd"/>
            <w:r w:rsidRPr="009675EA">
              <w:t xml:space="preserve"> </w:t>
            </w:r>
            <w:proofErr w:type="spellStart"/>
            <w:r w:rsidRPr="009675EA">
              <w:t>Vazifdar</w:t>
            </w:r>
            <w:proofErr w:type="spellEnd"/>
            <w:r w:rsidRPr="009675EA">
              <w:t>, (art and dance connoisseur and writer)</w:t>
            </w:r>
            <w:r w:rsidR="00F9266F" w:rsidRPr="009675EA">
              <w:t xml:space="preserve"> </w:t>
            </w:r>
          </w:p>
          <w:p w:rsidR="00352C1E" w:rsidRPr="009675EA" w:rsidRDefault="00352C1E" w:rsidP="007E5CAE">
            <w:pPr>
              <w:spacing w:after="0"/>
            </w:pPr>
            <w:r w:rsidRPr="009675EA">
              <w:t xml:space="preserve">Igor </w:t>
            </w:r>
            <w:proofErr w:type="spellStart"/>
            <w:r w:rsidRPr="009675EA">
              <w:t>Wakhevitch</w:t>
            </w:r>
            <w:proofErr w:type="spellEnd"/>
            <w:r w:rsidRPr="009675EA">
              <w:t xml:space="preserve"> (composer of electronic music in the tradition of Olivier </w:t>
            </w:r>
            <w:proofErr w:type="spellStart"/>
            <w:r w:rsidRPr="009675EA">
              <w:t>Messaien</w:t>
            </w:r>
            <w:proofErr w:type="spellEnd"/>
            <w:r w:rsidRPr="009675EA">
              <w:t>,</w:t>
            </w:r>
            <w:r w:rsidR="00F9266F" w:rsidRPr="009675EA">
              <w:t xml:space="preserve"> </w:t>
            </w:r>
            <w:r w:rsidRPr="009675EA">
              <w:t xml:space="preserve">trained in Paris Conservatory of Music, living in </w:t>
            </w:r>
            <w:proofErr w:type="spellStart"/>
            <w:r w:rsidRPr="009675EA">
              <w:t>Auroville</w:t>
            </w:r>
            <w:proofErr w:type="spellEnd"/>
            <w:r w:rsidRPr="009675EA">
              <w:t xml:space="preserve">, </w:t>
            </w:r>
            <w:proofErr w:type="spellStart"/>
            <w:r w:rsidRPr="009675EA">
              <w:t>Tamilnadu</w:t>
            </w:r>
            <w:proofErr w:type="spellEnd"/>
            <w:r w:rsidRPr="009675EA">
              <w:t>)</w:t>
            </w:r>
            <w:r w:rsidR="00F9266F" w:rsidRPr="009675EA">
              <w:t xml:space="preserve"> </w:t>
            </w:r>
            <w:proofErr w:type="spellStart"/>
            <w:r w:rsidRPr="009675EA">
              <w:t>Wakhevitch</w:t>
            </w:r>
            <w:proofErr w:type="spellEnd"/>
            <w:r w:rsidRPr="009675EA">
              <w:t xml:space="preserve"> and </w:t>
            </w:r>
            <w:proofErr w:type="spellStart"/>
            <w:r w:rsidRPr="009675EA">
              <w:t>Coorlawala</w:t>
            </w:r>
            <w:proofErr w:type="spellEnd"/>
            <w:r w:rsidRPr="009675EA">
              <w:t xml:space="preserve"> were commissioned to create a new work for the East –West Dance Encounter by the Max Mueller </w:t>
            </w:r>
            <w:proofErr w:type="spellStart"/>
            <w:r w:rsidRPr="009675EA">
              <w:t>Bhavan</w:t>
            </w:r>
            <w:proofErr w:type="spellEnd"/>
            <w:r w:rsidRPr="009675EA">
              <w:t>.</w:t>
            </w:r>
          </w:p>
          <w:p w:rsidR="00352C1E" w:rsidRPr="009675EA" w:rsidRDefault="00352C1E" w:rsidP="00352C1E">
            <w:pPr>
              <w:spacing w:after="0" w:line="240" w:lineRule="auto"/>
              <w:rPr>
                <w:rFonts w:asciiTheme="minorHAnsi" w:hAnsiTheme="minorHAnsi"/>
                <w:sz w:val="24"/>
                <w:szCs w:val="24"/>
              </w:rPr>
            </w:pPr>
          </w:p>
          <w:p w:rsidR="00352C1E" w:rsidRPr="0034100A" w:rsidRDefault="00352C1E" w:rsidP="0034100A">
            <w:pPr>
              <w:pStyle w:val="Heading2"/>
              <w:spacing w:after="0"/>
            </w:pPr>
            <w:r w:rsidRPr="0034100A">
              <w:t xml:space="preserve">The selected participants not listed in the program included: </w:t>
            </w:r>
          </w:p>
          <w:p w:rsidR="00352C1E" w:rsidRPr="009675EA" w:rsidRDefault="00352C1E" w:rsidP="0034100A">
            <w:pPr>
              <w:spacing w:after="0"/>
            </w:pPr>
            <w:proofErr w:type="spellStart"/>
            <w:r w:rsidRPr="009675EA">
              <w:t>Tushna</w:t>
            </w:r>
            <w:proofErr w:type="spellEnd"/>
            <w:r w:rsidRPr="009675EA">
              <w:t xml:space="preserve"> Dallas (ballet, Royal </w:t>
            </w:r>
            <w:proofErr w:type="spellStart"/>
            <w:r w:rsidRPr="009675EA">
              <w:t>Accademy</w:t>
            </w:r>
            <w:proofErr w:type="spellEnd"/>
            <w:r w:rsidRPr="009675EA">
              <w:t xml:space="preserve"> of Dance, London) </w:t>
            </w:r>
          </w:p>
          <w:p w:rsidR="00352C1E" w:rsidRPr="009675EA" w:rsidRDefault="00352C1E" w:rsidP="0034100A">
            <w:pPr>
              <w:spacing w:after="0"/>
            </w:pPr>
            <w:proofErr w:type="spellStart"/>
            <w:r w:rsidRPr="009675EA">
              <w:t>Devissaro</w:t>
            </w:r>
            <w:proofErr w:type="spellEnd"/>
            <w:r w:rsidRPr="009675EA">
              <w:t>- Composer,</w:t>
            </w:r>
            <w:r w:rsidR="00F9266F" w:rsidRPr="009675EA">
              <w:t xml:space="preserve"> </w:t>
            </w:r>
            <w:r w:rsidRPr="009675EA">
              <w:t>(Australia and India)</w:t>
            </w:r>
            <w:r w:rsidR="00F9266F" w:rsidRPr="009675EA">
              <w:t xml:space="preserve"> </w:t>
            </w:r>
          </w:p>
          <w:p w:rsidR="00352C1E" w:rsidRPr="009675EA" w:rsidRDefault="00352C1E" w:rsidP="0034100A">
            <w:pPr>
              <w:spacing w:after="0"/>
            </w:pPr>
            <w:proofErr w:type="spellStart"/>
            <w:r w:rsidRPr="009675EA">
              <w:t>Damayanti</w:t>
            </w:r>
            <w:proofErr w:type="spellEnd"/>
            <w:r w:rsidRPr="009675EA">
              <w:t xml:space="preserve"> Joshi (</w:t>
            </w:r>
            <w:proofErr w:type="spellStart"/>
            <w:r w:rsidRPr="009675EA">
              <w:t>Kathakali</w:t>
            </w:r>
            <w:proofErr w:type="spellEnd"/>
            <w:r w:rsidRPr="009675EA">
              <w:t xml:space="preserve">, Bombay) </w:t>
            </w:r>
          </w:p>
          <w:p w:rsidR="00352C1E" w:rsidRPr="009675EA" w:rsidRDefault="00352C1E" w:rsidP="0034100A">
            <w:pPr>
              <w:spacing w:after="0"/>
            </w:pPr>
            <w:r w:rsidRPr="009675EA">
              <w:t xml:space="preserve">Ram Gopal (UK) </w:t>
            </w:r>
          </w:p>
          <w:p w:rsidR="00352C1E" w:rsidRPr="009675EA" w:rsidRDefault="00352C1E" w:rsidP="0034100A">
            <w:pPr>
              <w:spacing w:after="0"/>
            </w:pPr>
            <w:proofErr w:type="spellStart"/>
            <w:r w:rsidRPr="009675EA">
              <w:t>Sadanand</w:t>
            </w:r>
            <w:proofErr w:type="spellEnd"/>
            <w:r w:rsidRPr="009675EA">
              <w:t xml:space="preserve"> Menon,</w:t>
            </w:r>
            <w:r w:rsidR="00F9266F" w:rsidRPr="009675EA">
              <w:t xml:space="preserve"> </w:t>
            </w:r>
            <w:r w:rsidRPr="009675EA">
              <w:t>critic, scholar, designer</w:t>
            </w:r>
          </w:p>
          <w:p w:rsidR="00352C1E" w:rsidRPr="009675EA" w:rsidRDefault="00352C1E" w:rsidP="0034100A">
            <w:pPr>
              <w:spacing w:after="0"/>
            </w:pPr>
            <w:proofErr w:type="spellStart"/>
            <w:r w:rsidRPr="009675EA">
              <w:t>Avanthi</w:t>
            </w:r>
            <w:proofErr w:type="spellEnd"/>
            <w:r w:rsidRPr="009675EA">
              <w:t xml:space="preserve"> </w:t>
            </w:r>
            <w:proofErr w:type="spellStart"/>
            <w:r w:rsidRPr="009675EA">
              <w:t>Medhuri</w:t>
            </w:r>
            <w:proofErr w:type="spellEnd"/>
            <w:r w:rsidRPr="009675EA">
              <w:t>, (</w:t>
            </w:r>
            <w:proofErr w:type="spellStart"/>
            <w:r w:rsidRPr="009675EA">
              <w:t>Kuchipudi</w:t>
            </w:r>
            <w:proofErr w:type="spellEnd"/>
            <w:r w:rsidRPr="009675EA">
              <w:t>)</w:t>
            </w:r>
          </w:p>
          <w:p w:rsidR="00352C1E" w:rsidRPr="009675EA" w:rsidRDefault="00352C1E" w:rsidP="0034100A">
            <w:pPr>
              <w:spacing w:after="0"/>
            </w:pPr>
            <w:proofErr w:type="spellStart"/>
            <w:r w:rsidRPr="009675EA">
              <w:t>Dasharath</w:t>
            </w:r>
            <w:proofErr w:type="spellEnd"/>
            <w:r w:rsidRPr="009675EA">
              <w:t xml:space="preserve"> Patel, Artist, designer</w:t>
            </w:r>
          </w:p>
          <w:p w:rsidR="00352C1E" w:rsidRPr="009675EA" w:rsidRDefault="00352C1E" w:rsidP="0034100A">
            <w:pPr>
              <w:spacing w:after="0"/>
            </w:pPr>
            <w:proofErr w:type="spellStart"/>
            <w:r w:rsidRPr="009675EA">
              <w:t>Satyavati</w:t>
            </w:r>
            <w:proofErr w:type="spellEnd"/>
            <w:r w:rsidRPr="009675EA">
              <w:t xml:space="preserve">, (Dancer) </w:t>
            </w:r>
          </w:p>
          <w:p w:rsidR="00352C1E" w:rsidRPr="009675EA" w:rsidRDefault="00352C1E" w:rsidP="0034100A">
            <w:pPr>
              <w:spacing w:after="0"/>
            </w:pPr>
            <w:proofErr w:type="spellStart"/>
            <w:r w:rsidRPr="009675EA">
              <w:t>Chitra</w:t>
            </w:r>
            <w:proofErr w:type="spellEnd"/>
            <w:r w:rsidRPr="009675EA">
              <w:t xml:space="preserve"> </w:t>
            </w:r>
            <w:proofErr w:type="spellStart"/>
            <w:r w:rsidRPr="009675EA">
              <w:t>Sundaram</w:t>
            </w:r>
            <w:proofErr w:type="spellEnd"/>
            <w:r w:rsidRPr="009675EA">
              <w:t xml:space="preserve"> (UK and India) </w:t>
            </w:r>
          </w:p>
          <w:p w:rsidR="003F0D73" w:rsidRPr="009675EA" w:rsidRDefault="00352C1E" w:rsidP="0034100A">
            <w:pPr>
              <w:spacing w:after="0"/>
            </w:pPr>
            <w:proofErr w:type="spellStart"/>
            <w:r w:rsidRPr="009675EA">
              <w:t>Shirin</w:t>
            </w:r>
            <w:proofErr w:type="spellEnd"/>
            <w:r w:rsidRPr="009675EA">
              <w:t xml:space="preserve"> </w:t>
            </w:r>
            <w:proofErr w:type="spellStart"/>
            <w:r w:rsidRPr="009675EA">
              <w:t>Vajifdar-Anand</w:t>
            </w:r>
            <w:proofErr w:type="spellEnd"/>
            <w:r w:rsidRPr="009675EA">
              <w:t xml:space="preserve"> ( dance reporter and connoisseur)</w:t>
            </w:r>
          </w:p>
        </w:tc>
      </w:tr>
      <w:tr w:rsidR="003235A7" w:rsidRPr="009675EA" w:rsidTr="00352C1E">
        <w:tc>
          <w:tcPr>
            <w:tcW w:w="9016" w:type="dxa"/>
            <w:shd w:val="clear" w:color="auto" w:fill="auto"/>
          </w:tcPr>
          <w:p w:rsidR="003235A7" w:rsidRPr="009675EA" w:rsidRDefault="003235A7" w:rsidP="00352C1E">
            <w:pPr>
              <w:spacing w:after="0" w:line="240" w:lineRule="auto"/>
              <w:rPr>
                <w:rFonts w:asciiTheme="minorHAnsi" w:hAnsiTheme="minorHAnsi"/>
              </w:rPr>
            </w:pPr>
            <w:r w:rsidRPr="009675EA">
              <w:rPr>
                <w:rFonts w:asciiTheme="minorHAnsi" w:hAnsiTheme="minorHAnsi"/>
                <w:u w:val="single"/>
              </w:rPr>
              <w:lastRenderedPageBreak/>
              <w:t>Further reading</w:t>
            </w:r>
            <w:r w:rsidRPr="009675EA">
              <w:rPr>
                <w:rFonts w:asciiTheme="minorHAnsi" w:hAnsiTheme="minorHAnsi"/>
              </w:rPr>
              <w:t>:</w:t>
            </w:r>
          </w:p>
          <w:p w:rsidR="00944559" w:rsidRPr="009675EA" w:rsidRDefault="005F40B0" w:rsidP="00446E88">
            <w:pPr>
              <w:spacing w:after="0" w:line="240" w:lineRule="auto"/>
              <w:rPr>
                <w:rFonts w:asciiTheme="minorHAnsi" w:hAnsiTheme="minorHAnsi"/>
                <w:sz w:val="24"/>
                <w:szCs w:val="24"/>
              </w:rPr>
            </w:pPr>
            <w:sdt>
              <w:sdtPr>
                <w:rPr>
                  <w:rFonts w:asciiTheme="minorHAnsi" w:hAnsiTheme="minorHAnsi"/>
                  <w:sz w:val="24"/>
                  <w:szCs w:val="24"/>
                </w:rPr>
                <w:id w:val="-1309548217"/>
                <w:citation/>
              </w:sdtPr>
              <w:sdtEndPr/>
              <w:sdtContent>
                <w:r w:rsidR="00AA47C0" w:rsidRPr="009675EA">
                  <w:rPr>
                    <w:rFonts w:asciiTheme="minorHAnsi" w:hAnsiTheme="minorHAnsi"/>
                    <w:sz w:val="24"/>
                    <w:szCs w:val="24"/>
                  </w:rPr>
                  <w:fldChar w:fldCharType="begin"/>
                </w:r>
                <w:r w:rsidR="00AA47C0" w:rsidRPr="009675EA">
                  <w:rPr>
                    <w:rFonts w:asciiTheme="minorHAnsi" w:hAnsiTheme="minorHAnsi"/>
                    <w:sz w:val="24"/>
                    <w:szCs w:val="24"/>
                    <w:lang w:val="en-CA"/>
                  </w:rPr>
                  <w:instrText xml:space="preserve"> CITATION 84Th \l 4105 </w:instrText>
                </w:r>
                <w:r w:rsidR="00AA47C0" w:rsidRPr="009675EA">
                  <w:rPr>
                    <w:rFonts w:asciiTheme="minorHAnsi" w:hAnsiTheme="minorHAnsi"/>
                    <w:sz w:val="24"/>
                    <w:szCs w:val="24"/>
                  </w:rPr>
                  <w:fldChar w:fldCharType="separate"/>
                </w:r>
                <w:r w:rsidR="00AA47C0" w:rsidRPr="009675EA">
                  <w:rPr>
                    <w:rFonts w:asciiTheme="minorHAnsi" w:hAnsiTheme="minorHAnsi"/>
                    <w:noProof/>
                    <w:sz w:val="24"/>
                    <w:szCs w:val="24"/>
                    <w:lang w:val="en-CA"/>
                  </w:rPr>
                  <w:t>(84Th)</w:t>
                </w:r>
                <w:r w:rsidR="00AA47C0" w:rsidRPr="009675EA">
                  <w:rPr>
                    <w:rFonts w:asciiTheme="minorHAnsi" w:hAnsiTheme="minorHAnsi"/>
                    <w:sz w:val="24"/>
                    <w:szCs w:val="24"/>
                  </w:rPr>
                  <w:fldChar w:fldCharType="end"/>
                </w:r>
              </w:sdtContent>
            </w:sdt>
          </w:p>
          <w:p w:rsidR="00E76D21" w:rsidRPr="009675EA" w:rsidRDefault="005F40B0" w:rsidP="00446E88">
            <w:pPr>
              <w:spacing w:after="0" w:line="240" w:lineRule="auto"/>
              <w:rPr>
                <w:rFonts w:asciiTheme="minorHAnsi" w:hAnsiTheme="minorHAnsi"/>
                <w:sz w:val="24"/>
                <w:szCs w:val="24"/>
              </w:rPr>
            </w:pPr>
            <w:sdt>
              <w:sdtPr>
                <w:rPr>
                  <w:rFonts w:asciiTheme="minorHAnsi" w:hAnsiTheme="minorHAnsi"/>
                  <w:sz w:val="24"/>
                  <w:szCs w:val="24"/>
                </w:rPr>
                <w:id w:val="-897202723"/>
                <w:citation/>
              </w:sdtPr>
              <w:sdtEndPr/>
              <w:sdtContent>
                <w:r w:rsidR="00E76D21" w:rsidRPr="009675EA">
                  <w:rPr>
                    <w:rFonts w:asciiTheme="minorHAnsi" w:hAnsiTheme="minorHAnsi"/>
                    <w:sz w:val="24"/>
                    <w:szCs w:val="24"/>
                  </w:rPr>
                  <w:fldChar w:fldCharType="begin"/>
                </w:r>
                <w:r w:rsidR="00E76D21" w:rsidRPr="009675EA">
                  <w:rPr>
                    <w:rFonts w:asciiTheme="minorHAnsi" w:hAnsiTheme="minorHAnsi"/>
                    <w:i/>
                    <w:sz w:val="24"/>
                    <w:szCs w:val="24"/>
                    <w:lang w:val="en-CA"/>
                  </w:rPr>
                  <w:instrText xml:space="preserve"> CITATION Gok84 \l 4105 </w:instrText>
                </w:r>
                <w:r w:rsidR="00E76D21" w:rsidRPr="009675EA">
                  <w:rPr>
                    <w:rFonts w:asciiTheme="minorHAnsi" w:hAnsiTheme="minorHAnsi"/>
                    <w:sz w:val="24"/>
                    <w:szCs w:val="24"/>
                  </w:rPr>
                  <w:fldChar w:fldCharType="separate"/>
                </w:r>
                <w:r w:rsidR="00E76D21" w:rsidRPr="009675EA">
                  <w:rPr>
                    <w:rFonts w:asciiTheme="minorHAnsi" w:hAnsiTheme="minorHAnsi"/>
                    <w:noProof/>
                    <w:sz w:val="24"/>
                    <w:szCs w:val="24"/>
                    <w:lang w:val="en-CA"/>
                  </w:rPr>
                  <w:t>(Gokhale)</w:t>
                </w:r>
                <w:r w:rsidR="00E76D21" w:rsidRPr="009675EA">
                  <w:rPr>
                    <w:rFonts w:asciiTheme="minorHAnsi" w:hAnsiTheme="minorHAnsi"/>
                    <w:sz w:val="24"/>
                    <w:szCs w:val="24"/>
                  </w:rPr>
                  <w:fldChar w:fldCharType="end"/>
                </w:r>
              </w:sdtContent>
            </w:sdt>
          </w:p>
          <w:p w:rsidR="00E76D21" w:rsidRPr="009675EA" w:rsidRDefault="005F40B0" w:rsidP="00446E88">
            <w:pPr>
              <w:spacing w:after="0" w:line="240" w:lineRule="auto"/>
              <w:rPr>
                <w:rFonts w:asciiTheme="minorHAnsi" w:hAnsiTheme="minorHAnsi"/>
                <w:sz w:val="24"/>
                <w:szCs w:val="24"/>
              </w:rPr>
            </w:pPr>
            <w:sdt>
              <w:sdtPr>
                <w:rPr>
                  <w:rFonts w:asciiTheme="minorHAnsi" w:hAnsiTheme="minorHAnsi"/>
                  <w:sz w:val="24"/>
                  <w:szCs w:val="24"/>
                </w:rPr>
                <w:id w:val="-1449307872"/>
                <w:citation/>
              </w:sdtPr>
              <w:sdtEndPr/>
              <w:sdtContent>
                <w:r w:rsidR="00E76D21" w:rsidRPr="009675EA">
                  <w:rPr>
                    <w:rFonts w:asciiTheme="minorHAnsi" w:hAnsiTheme="minorHAnsi"/>
                    <w:sz w:val="24"/>
                    <w:szCs w:val="24"/>
                  </w:rPr>
                  <w:fldChar w:fldCharType="begin"/>
                </w:r>
                <w:r w:rsidR="00E76D21" w:rsidRPr="009675EA">
                  <w:rPr>
                    <w:rFonts w:asciiTheme="minorHAnsi" w:hAnsiTheme="minorHAnsi"/>
                    <w:sz w:val="24"/>
                    <w:szCs w:val="24"/>
                    <w:lang w:val="en-CA"/>
                  </w:rPr>
                  <w:instrText xml:space="preserve"> CITATION Ook84 \l 4105 </w:instrText>
                </w:r>
                <w:r w:rsidR="00E76D21" w:rsidRPr="009675EA">
                  <w:rPr>
                    <w:rFonts w:asciiTheme="minorHAnsi" w:hAnsiTheme="minorHAnsi"/>
                    <w:sz w:val="24"/>
                    <w:szCs w:val="24"/>
                  </w:rPr>
                  <w:fldChar w:fldCharType="separate"/>
                </w:r>
                <w:r w:rsidR="00E76D21" w:rsidRPr="009675EA">
                  <w:rPr>
                    <w:rFonts w:asciiTheme="minorHAnsi" w:hAnsiTheme="minorHAnsi"/>
                    <w:noProof/>
                    <w:sz w:val="24"/>
                    <w:szCs w:val="24"/>
                    <w:lang w:val="en-CA"/>
                  </w:rPr>
                  <w:t>(Ookerjee)</w:t>
                </w:r>
                <w:r w:rsidR="00E76D21" w:rsidRPr="009675EA">
                  <w:rPr>
                    <w:rFonts w:asciiTheme="minorHAnsi" w:hAnsiTheme="minorHAnsi"/>
                    <w:sz w:val="24"/>
                    <w:szCs w:val="24"/>
                  </w:rPr>
                  <w:fldChar w:fldCharType="end"/>
                </w:r>
              </w:sdtContent>
            </w:sdt>
          </w:p>
          <w:p w:rsidR="003235A7" w:rsidRPr="009675EA" w:rsidRDefault="005F40B0" w:rsidP="00446E88">
            <w:pPr>
              <w:spacing w:after="0" w:line="240" w:lineRule="auto"/>
              <w:rPr>
                <w:rFonts w:asciiTheme="minorHAnsi" w:hAnsiTheme="minorHAnsi"/>
              </w:rPr>
            </w:pPr>
            <w:sdt>
              <w:sdtPr>
                <w:rPr>
                  <w:rFonts w:asciiTheme="minorHAnsi" w:hAnsiTheme="minorHAnsi"/>
                  <w:sz w:val="24"/>
                  <w:szCs w:val="24"/>
                </w:rPr>
                <w:id w:val="1382134164"/>
                <w:citation/>
              </w:sdtPr>
              <w:sdtEndPr/>
              <w:sdtContent>
                <w:r w:rsidR="00446E88" w:rsidRPr="009675EA">
                  <w:rPr>
                    <w:rFonts w:asciiTheme="minorHAnsi" w:hAnsiTheme="minorHAnsi"/>
                    <w:sz w:val="24"/>
                    <w:szCs w:val="24"/>
                  </w:rPr>
                  <w:fldChar w:fldCharType="begin"/>
                </w:r>
                <w:r w:rsidR="00446E88" w:rsidRPr="009675EA">
                  <w:rPr>
                    <w:rFonts w:asciiTheme="minorHAnsi" w:hAnsiTheme="minorHAnsi"/>
                    <w:sz w:val="24"/>
                    <w:szCs w:val="24"/>
                    <w:lang w:val="en-CA"/>
                  </w:rPr>
                  <w:instrText xml:space="preserve"> CITATION Sin \l 4105 </w:instrText>
                </w:r>
                <w:r w:rsidR="00446E88" w:rsidRPr="009675EA">
                  <w:rPr>
                    <w:rFonts w:asciiTheme="minorHAnsi" w:hAnsiTheme="minorHAnsi"/>
                    <w:sz w:val="24"/>
                    <w:szCs w:val="24"/>
                  </w:rPr>
                  <w:fldChar w:fldCharType="separate"/>
                </w:r>
                <w:r w:rsidR="00446E88" w:rsidRPr="009675EA">
                  <w:rPr>
                    <w:rFonts w:asciiTheme="minorHAnsi" w:hAnsiTheme="minorHAnsi"/>
                    <w:noProof/>
                    <w:sz w:val="24"/>
                    <w:szCs w:val="24"/>
                    <w:lang w:val="en-CA"/>
                  </w:rPr>
                  <w:t>(Singh)</w:t>
                </w:r>
                <w:r w:rsidR="00446E88" w:rsidRPr="009675EA">
                  <w:rPr>
                    <w:rFonts w:asciiTheme="minorHAnsi" w:hAnsiTheme="minorHAnsi"/>
                    <w:sz w:val="24"/>
                    <w:szCs w:val="24"/>
                  </w:rPr>
                  <w:fldChar w:fldCharType="end"/>
                </w:r>
              </w:sdtContent>
            </w:sdt>
          </w:p>
        </w:tc>
      </w:tr>
    </w:tbl>
    <w:p w:rsidR="00C27FAB" w:rsidRPr="009675EA" w:rsidRDefault="00C27FAB" w:rsidP="00B33145">
      <w:pPr>
        <w:rPr>
          <w:rFonts w:asciiTheme="minorHAnsi" w:hAnsiTheme="minorHAnsi"/>
        </w:rPr>
      </w:pPr>
    </w:p>
    <w:sectPr w:rsidR="00C27FAB" w:rsidRPr="009675E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0B0" w:rsidRDefault="005F40B0" w:rsidP="007A0D55">
      <w:pPr>
        <w:spacing w:after="0" w:line="240" w:lineRule="auto"/>
      </w:pPr>
      <w:r>
        <w:separator/>
      </w:r>
    </w:p>
  </w:endnote>
  <w:endnote w:type="continuationSeparator" w:id="0">
    <w:p w:rsidR="005F40B0" w:rsidRDefault="005F40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0B0" w:rsidRDefault="005F40B0" w:rsidP="007A0D55">
      <w:pPr>
        <w:spacing w:after="0" w:line="240" w:lineRule="auto"/>
      </w:pPr>
      <w:r>
        <w:separator/>
      </w:r>
    </w:p>
  </w:footnote>
  <w:footnote w:type="continuationSeparator" w:id="0">
    <w:p w:rsidR="005F40B0" w:rsidRDefault="005F40B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352C1E">
      <w:rPr>
        <w:b/>
        <w:color w:val="7F7F7F"/>
      </w:rPr>
      <w:t>Taylor &amp; Francis</w:t>
    </w:r>
    <w:r w:rsidRPr="00352C1E">
      <w:rPr>
        <w:color w:val="7F7F7F"/>
      </w:rPr>
      <w:t xml:space="preserve"> – </w:t>
    </w:r>
    <w:proofErr w:type="spellStart"/>
    <w:r w:rsidRPr="00352C1E">
      <w:rPr>
        <w:i/>
        <w:color w:val="7F7F7F"/>
      </w:rPr>
      <w:t>Encyclopedia</w:t>
    </w:r>
    <w:proofErr w:type="spellEnd"/>
    <w:r w:rsidRPr="00352C1E">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1E"/>
    <w:rsid w:val="00032559"/>
    <w:rsid w:val="000328F6"/>
    <w:rsid w:val="00052040"/>
    <w:rsid w:val="000B25AE"/>
    <w:rsid w:val="000B55AB"/>
    <w:rsid w:val="000B6018"/>
    <w:rsid w:val="000D24DC"/>
    <w:rsid w:val="00101B2E"/>
    <w:rsid w:val="00116FA0"/>
    <w:rsid w:val="0015114C"/>
    <w:rsid w:val="00182AAB"/>
    <w:rsid w:val="001A21F3"/>
    <w:rsid w:val="001A2537"/>
    <w:rsid w:val="001A6A06"/>
    <w:rsid w:val="001B0132"/>
    <w:rsid w:val="00210C03"/>
    <w:rsid w:val="002162E2"/>
    <w:rsid w:val="00225C5A"/>
    <w:rsid w:val="00230B10"/>
    <w:rsid w:val="00234353"/>
    <w:rsid w:val="00244BB0"/>
    <w:rsid w:val="002A0A0D"/>
    <w:rsid w:val="002B0B37"/>
    <w:rsid w:val="0030662D"/>
    <w:rsid w:val="003235A7"/>
    <w:rsid w:val="0034100A"/>
    <w:rsid w:val="00352C1E"/>
    <w:rsid w:val="003677B6"/>
    <w:rsid w:val="003D3579"/>
    <w:rsid w:val="003E2795"/>
    <w:rsid w:val="003F0D73"/>
    <w:rsid w:val="00441441"/>
    <w:rsid w:val="00446E88"/>
    <w:rsid w:val="00462DBE"/>
    <w:rsid w:val="00464699"/>
    <w:rsid w:val="00483379"/>
    <w:rsid w:val="00487BC5"/>
    <w:rsid w:val="00496888"/>
    <w:rsid w:val="004A7476"/>
    <w:rsid w:val="004C7CC6"/>
    <w:rsid w:val="004E5896"/>
    <w:rsid w:val="00513EE6"/>
    <w:rsid w:val="00534F8F"/>
    <w:rsid w:val="00590035"/>
    <w:rsid w:val="005B177E"/>
    <w:rsid w:val="005B3921"/>
    <w:rsid w:val="005F26D7"/>
    <w:rsid w:val="005F40B0"/>
    <w:rsid w:val="005F5450"/>
    <w:rsid w:val="006D0412"/>
    <w:rsid w:val="007411B9"/>
    <w:rsid w:val="00780D95"/>
    <w:rsid w:val="00780DC7"/>
    <w:rsid w:val="007A0D55"/>
    <w:rsid w:val="007B3377"/>
    <w:rsid w:val="007E5CAE"/>
    <w:rsid w:val="007E5F44"/>
    <w:rsid w:val="008076EF"/>
    <w:rsid w:val="00821DE3"/>
    <w:rsid w:val="008329CE"/>
    <w:rsid w:val="00846CE1"/>
    <w:rsid w:val="008A5B87"/>
    <w:rsid w:val="00922950"/>
    <w:rsid w:val="00944559"/>
    <w:rsid w:val="009675EA"/>
    <w:rsid w:val="009A7264"/>
    <w:rsid w:val="009D1606"/>
    <w:rsid w:val="009E18A1"/>
    <w:rsid w:val="009E73D7"/>
    <w:rsid w:val="00A27D2C"/>
    <w:rsid w:val="00A76FD9"/>
    <w:rsid w:val="00AA47C0"/>
    <w:rsid w:val="00AB436D"/>
    <w:rsid w:val="00AD2F24"/>
    <w:rsid w:val="00AD4844"/>
    <w:rsid w:val="00B219AE"/>
    <w:rsid w:val="00B33145"/>
    <w:rsid w:val="00B574C9"/>
    <w:rsid w:val="00BC39C9"/>
    <w:rsid w:val="00BE5BF7"/>
    <w:rsid w:val="00BF40E1"/>
    <w:rsid w:val="00C27FAB"/>
    <w:rsid w:val="00C358D4"/>
    <w:rsid w:val="00C6296B"/>
    <w:rsid w:val="00C71521"/>
    <w:rsid w:val="00CC586D"/>
    <w:rsid w:val="00CF128B"/>
    <w:rsid w:val="00CF1542"/>
    <w:rsid w:val="00CF3EC5"/>
    <w:rsid w:val="00D656DA"/>
    <w:rsid w:val="00D83300"/>
    <w:rsid w:val="00DC6B48"/>
    <w:rsid w:val="00DF01B0"/>
    <w:rsid w:val="00E76D21"/>
    <w:rsid w:val="00E85A05"/>
    <w:rsid w:val="00E95829"/>
    <w:rsid w:val="00EA606C"/>
    <w:rsid w:val="00EB0C8C"/>
    <w:rsid w:val="00EB51FD"/>
    <w:rsid w:val="00EB77DB"/>
    <w:rsid w:val="00ED139F"/>
    <w:rsid w:val="00EF74F7"/>
    <w:rsid w:val="00F27BAC"/>
    <w:rsid w:val="00F36937"/>
    <w:rsid w:val="00F408C3"/>
    <w:rsid w:val="00F60F53"/>
    <w:rsid w:val="00F9266F"/>
    <w:rsid w:val="00FA1925"/>
    <w:rsid w:val="00FB11DE"/>
    <w:rsid w:val="00FB589A"/>
    <w:rsid w:val="00FB7317"/>
    <w:rsid w:val="00FC6E2A"/>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2E6D"/>
  <w15:chartTrackingRefBased/>
  <w15:docId w15:val="{18CF53AE-A52A-44F0-A44C-F2A403BE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uiPriority w:val="99"/>
    <w:unhideWhenUsed/>
    <w:rsid w:val="00352C1E"/>
    <w:pPr>
      <w:spacing w:after="0" w:line="240" w:lineRule="auto"/>
      <w:ind w:left="720" w:hanging="720"/>
    </w:pPr>
    <w:rPr>
      <w:sz w:val="20"/>
      <w:szCs w:val="20"/>
      <w:lang w:val="en-US"/>
    </w:rPr>
  </w:style>
  <w:style w:type="character" w:customStyle="1" w:styleId="EndnoteTextChar">
    <w:name w:val="Endnote Text Char"/>
    <w:basedOn w:val="DefaultParagraphFont"/>
    <w:link w:val="EndnoteText"/>
    <w:uiPriority w:val="99"/>
    <w:rsid w:val="00352C1E"/>
    <w:rPr>
      <w:lang w:val="en-US" w:eastAsia="en-US"/>
    </w:rPr>
  </w:style>
  <w:style w:type="character" w:styleId="EndnoteReference">
    <w:name w:val="endnote reference"/>
    <w:uiPriority w:val="99"/>
    <w:semiHidden/>
    <w:unhideWhenUsed/>
    <w:rsid w:val="00352C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10149">
      <w:bodyDiv w:val="1"/>
      <w:marLeft w:val="0"/>
      <w:marRight w:val="0"/>
      <w:marTop w:val="0"/>
      <w:marBottom w:val="0"/>
      <w:divBdr>
        <w:top w:val="none" w:sz="0" w:space="0" w:color="auto"/>
        <w:left w:val="none" w:sz="0" w:space="0" w:color="auto"/>
        <w:bottom w:val="none" w:sz="0" w:space="0" w:color="auto"/>
        <w:right w:val="none" w:sz="0" w:space="0" w:color="auto"/>
      </w:divBdr>
    </w:div>
    <w:div w:id="1347713728">
      <w:bodyDiv w:val="1"/>
      <w:marLeft w:val="0"/>
      <w:marRight w:val="0"/>
      <w:marTop w:val="0"/>
      <w:marBottom w:val="0"/>
      <w:divBdr>
        <w:top w:val="none" w:sz="0" w:space="0" w:color="auto"/>
        <w:left w:val="none" w:sz="0" w:space="0" w:color="auto"/>
        <w:bottom w:val="none" w:sz="0" w:space="0" w:color="auto"/>
        <w:right w:val="none" w:sz="0" w:space="0" w:color="auto"/>
      </w:divBdr>
    </w:div>
    <w:div w:id="1588921986">
      <w:bodyDiv w:val="1"/>
      <w:marLeft w:val="0"/>
      <w:marRight w:val="0"/>
      <w:marTop w:val="0"/>
      <w:marBottom w:val="0"/>
      <w:divBdr>
        <w:top w:val="none" w:sz="0" w:space="0" w:color="auto"/>
        <w:left w:val="none" w:sz="0" w:space="0" w:color="auto"/>
        <w:bottom w:val="none" w:sz="0" w:space="0" w:color="auto"/>
        <w:right w:val="none" w:sz="0" w:space="0" w:color="auto"/>
      </w:divBdr>
    </w:div>
    <w:div w:id="173423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84Th</b:Tag>
    <b:SourceType>JournalArticle</b:SourceType>
    <b:Guid>{6AC85799-1E41-48C1-8A70-E8C448FBC882}</b:Guid>
    <b:Year>1984</b:Year>
    <b:JournalName>The NCPA Quarterly Journal</b:JournalName>
    <b:Month>June</b:Month>
    <b:Volume>XII</b:Volume>
    <b:Issue>2</b:Issue>
    <b:RefOrder>1</b:RefOrder>
  </b:Source>
  <b:Source>
    <b:Tag>Gok84</b:Tag>
    <b:SourceType>JournalArticle</b:SourceType>
    <b:Guid>{798ACA60-2C53-4C82-A58A-B7643499148A}</b:Guid>
    <b:Author>
      <b:Author>
        <b:NameList>
          <b:Person>
            <b:Last>Gokhale</b:Last>
            <b:First>V.</b:First>
          </b:Person>
        </b:NameList>
      </b:Author>
    </b:Author>
    <b:Title>The Forever Old and the Ever New</b:Title>
    <b:JournalName>Bombay</b:JournalName>
    <b:Year>1984</b:Year>
    <b:Pages>51-55</b:Pages>
    <b:Month>February</b:Month>
    <b:RefOrder>2</b:RefOrder>
  </b:Source>
  <b:Source>
    <b:Tag>Ook84</b:Tag>
    <b:SourceType>ArticleInAPeriodical</b:SourceType>
    <b:Guid>{AC1CC9F9-A8FF-4D79-BCCD-5FF4BA3207FF}</b:Guid>
    <b:Title>Meeting of Minds</b:Title>
    <b:Year>1984</b:Year>
    <b:Author>
      <b:Author>
        <b:NameList>
          <b:Person>
            <b:Last>Ookerjee</b:Last>
            <b:First>Sheryar</b:First>
          </b:Person>
        </b:NameList>
      </b:Author>
    </b:Author>
    <b:PeriodicalTitle>Sunday Observer</b:PeriodicalTitle>
    <b:Month>January</b:Month>
    <b:Day>29</b:Day>
    <b:Comments>Reviews of performances by Linke, Bohner, Sundaram, De Lavallade, Sarabhai, Coorlawala, and Chandralekha</b:Comments>
    <b:RefOrder>3</b:RefOrder>
  </b:Source>
  <b:Source>
    <b:Tag>Sin</b:Tag>
    <b:SourceType>ArticleInAPeriodical</b:SourceType>
    <b:Guid>{B40E2AE0-266E-48E2-9FE3-6F44F376D538}</b:Guid>
    <b:Author>
      <b:Author>
        <b:NameList>
          <b:Person>
            <b:Last>Singh</b:Last>
            <b:First>Shanta</b:First>
            <b:Middle>Serbjeet</b:Middle>
          </b:Person>
        </b:NameList>
      </b:Author>
    </b:Author>
    <b:Title>Rare Configuration of Dance Talent</b:Title>
    <b:PeriodicalTitle>Hindustan Times</b:PeriodicalTitle>
    <b:City>New Delhi</b:City>
    <b:RefOrder>4</b:RefOrder>
  </b:Source>
</b:Sources>
</file>

<file path=customXml/itemProps1.xml><?xml version="1.0" encoding="utf-8"?>
<ds:datastoreItem xmlns:ds="http://schemas.openxmlformats.org/officeDocument/2006/customXml" ds:itemID="{53435ADD-3ED9-475A-90AF-FE6290936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21</TotalTime>
  <Pages>4</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2016-04-13T05:01:00Z</dcterms:created>
  <dcterms:modified xsi:type="dcterms:W3CDTF">2016-05-08T18:27:00Z</dcterms:modified>
</cp:coreProperties>
</file>