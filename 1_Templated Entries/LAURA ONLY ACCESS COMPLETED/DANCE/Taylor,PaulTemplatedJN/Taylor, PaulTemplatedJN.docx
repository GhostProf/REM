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D757C3B" w14:textId="77777777" w:rsidTr="00922950">
        <w:tc>
          <w:tcPr>
            <w:tcW w:w="491" w:type="dxa"/>
            <w:vMerge w:val="restart"/>
            <w:shd w:val="clear" w:color="auto" w:fill="A6A6A6" w:themeFill="background1" w:themeFillShade="A6"/>
            <w:textDirection w:val="btLr"/>
          </w:tcPr>
          <w:p w14:paraId="1FE4F28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F5F373241D9104CBDD48E3DD4DBB528"/>
            </w:placeholder>
            <w:showingPlcHdr/>
            <w:dropDownList>
              <w:listItem w:displayText="Dr." w:value="Dr."/>
              <w:listItem w:displayText="Prof." w:value="Prof."/>
            </w:dropDownList>
          </w:sdtPr>
          <w:sdtEndPr/>
          <w:sdtContent>
            <w:tc>
              <w:tcPr>
                <w:tcW w:w="1259" w:type="dxa"/>
              </w:tcPr>
              <w:p w14:paraId="2D38AFE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974AC0979F9AD41A86ED66C63417B39"/>
            </w:placeholder>
            <w:text/>
          </w:sdtPr>
          <w:sdtEndPr/>
          <w:sdtContent>
            <w:tc>
              <w:tcPr>
                <w:tcW w:w="2073" w:type="dxa"/>
              </w:tcPr>
              <w:p w14:paraId="72C13E15" w14:textId="66EC6E0A" w:rsidR="00B574C9" w:rsidRDefault="009A6553" w:rsidP="009A6553">
                <w:r>
                  <w:t>Angela</w:t>
                </w:r>
              </w:p>
            </w:tc>
          </w:sdtContent>
        </w:sdt>
        <w:sdt>
          <w:sdtPr>
            <w:alias w:val="Middle name"/>
            <w:tag w:val="authorMiddleName"/>
            <w:id w:val="-2076034781"/>
            <w:placeholder>
              <w:docPart w:val="97E4D75D05B09A40AD7D92D279231AFC"/>
            </w:placeholder>
            <w:showingPlcHdr/>
            <w:text/>
          </w:sdtPr>
          <w:sdtEndPr/>
          <w:sdtContent>
            <w:tc>
              <w:tcPr>
                <w:tcW w:w="2551" w:type="dxa"/>
              </w:tcPr>
              <w:p w14:paraId="7A778D8F" w14:textId="77777777" w:rsidR="00B574C9" w:rsidRDefault="00B574C9" w:rsidP="00922950">
                <w:r>
                  <w:rPr>
                    <w:rStyle w:val="PlaceholderText"/>
                  </w:rPr>
                  <w:t>[Middle name]</w:t>
                </w:r>
              </w:p>
            </w:tc>
          </w:sdtContent>
        </w:sdt>
        <w:sdt>
          <w:sdtPr>
            <w:alias w:val="Last name"/>
            <w:tag w:val="authorLastName"/>
            <w:id w:val="-1088529830"/>
            <w:placeholder>
              <w:docPart w:val="96F6E02BDE82FB4089124D74815821AF"/>
            </w:placeholder>
            <w:text/>
          </w:sdtPr>
          <w:sdtEndPr/>
          <w:sdtContent>
            <w:tc>
              <w:tcPr>
                <w:tcW w:w="2642" w:type="dxa"/>
              </w:tcPr>
              <w:p w14:paraId="577E905F" w14:textId="03ECF263" w:rsidR="00B574C9" w:rsidRDefault="009A6553" w:rsidP="009A6553">
                <w:r>
                  <w:t>Kane</w:t>
                </w:r>
              </w:p>
            </w:tc>
          </w:sdtContent>
        </w:sdt>
      </w:tr>
      <w:tr w:rsidR="00B574C9" w14:paraId="48A80691" w14:textId="77777777" w:rsidTr="001A6A06">
        <w:trPr>
          <w:trHeight w:val="986"/>
        </w:trPr>
        <w:tc>
          <w:tcPr>
            <w:tcW w:w="491" w:type="dxa"/>
            <w:vMerge/>
            <w:shd w:val="clear" w:color="auto" w:fill="A6A6A6" w:themeFill="background1" w:themeFillShade="A6"/>
          </w:tcPr>
          <w:p w14:paraId="0F2BB69B" w14:textId="77777777" w:rsidR="00B574C9" w:rsidRPr="001A6A06" w:rsidRDefault="00B574C9" w:rsidP="00CF1542">
            <w:pPr>
              <w:jc w:val="center"/>
              <w:rPr>
                <w:b/>
                <w:color w:val="FFFFFF" w:themeColor="background1"/>
              </w:rPr>
            </w:pPr>
          </w:p>
        </w:tc>
        <w:sdt>
          <w:sdtPr>
            <w:alias w:val="Biography"/>
            <w:tag w:val="authorBiography"/>
            <w:id w:val="938807824"/>
            <w:placeholder>
              <w:docPart w:val="D55F78C47455344EAA11F19204BB0E0A"/>
            </w:placeholder>
            <w:showingPlcHdr/>
          </w:sdtPr>
          <w:sdtEndPr/>
          <w:sdtContent>
            <w:tc>
              <w:tcPr>
                <w:tcW w:w="8525" w:type="dxa"/>
                <w:gridSpan w:val="4"/>
              </w:tcPr>
              <w:p w14:paraId="1B09239D" w14:textId="77777777" w:rsidR="00B574C9" w:rsidRDefault="00B574C9" w:rsidP="00922950">
                <w:r>
                  <w:rPr>
                    <w:rStyle w:val="PlaceholderText"/>
                  </w:rPr>
                  <w:t>[Enter your biography]</w:t>
                </w:r>
              </w:p>
            </w:tc>
          </w:sdtContent>
        </w:sdt>
      </w:tr>
      <w:tr w:rsidR="00B574C9" w14:paraId="47E05449" w14:textId="77777777" w:rsidTr="001A6A06">
        <w:trPr>
          <w:trHeight w:val="986"/>
        </w:trPr>
        <w:tc>
          <w:tcPr>
            <w:tcW w:w="491" w:type="dxa"/>
            <w:vMerge/>
            <w:shd w:val="clear" w:color="auto" w:fill="A6A6A6" w:themeFill="background1" w:themeFillShade="A6"/>
          </w:tcPr>
          <w:p w14:paraId="7110BBEB" w14:textId="77777777" w:rsidR="00B574C9" w:rsidRPr="001A6A06" w:rsidRDefault="00B574C9" w:rsidP="00CF1542">
            <w:pPr>
              <w:jc w:val="center"/>
              <w:rPr>
                <w:b/>
                <w:color w:val="FFFFFF" w:themeColor="background1"/>
              </w:rPr>
            </w:pPr>
          </w:p>
        </w:tc>
        <w:sdt>
          <w:sdtPr>
            <w:alias w:val="Affiliation"/>
            <w:tag w:val="affiliation"/>
            <w:id w:val="2012937915"/>
            <w:placeholder>
              <w:docPart w:val="B9253BCCE38822499574FF844F2E7062"/>
            </w:placeholder>
            <w:showingPlcHdr/>
            <w:text/>
          </w:sdtPr>
          <w:sdtEndPr/>
          <w:sdtContent>
            <w:tc>
              <w:tcPr>
                <w:tcW w:w="8525" w:type="dxa"/>
                <w:gridSpan w:val="4"/>
              </w:tcPr>
              <w:p w14:paraId="2A061F02" w14:textId="77777777" w:rsidR="00B574C9" w:rsidRDefault="00B574C9" w:rsidP="00B574C9">
                <w:r>
                  <w:rPr>
                    <w:rStyle w:val="PlaceholderText"/>
                  </w:rPr>
                  <w:t>[Enter the institution with which you are affiliated]</w:t>
                </w:r>
              </w:p>
            </w:tc>
          </w:sdtContent>
        </w:sdt>
      </w:tr>
    </w:tbl>
    <w:p w14:paraId="040E561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5E299D9" w14:textId="77777777" w:rsidTr="00244BB0">
        <w:tc>
          <w:tcPr>
            <w:tcW w:w="9016" w:type="dxa"/>
            <w:shd w:val="clear" w:color="auto" w:fill="A6A6A6" w:themeFill="background1" w:themeFillShade="A6"/>
            <w:tcMar>
              <w:top w:w="113" w:type="dxa"/>
              <w:bottom w:w="113" w:type="dxa"/>
            </w:tcMar>
          </w:tcPr>
          <w:p w14:paraId="350903C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5BFF2D0" w14:textId="77777777" w:rsidTr="003F0D73">
        <w:sdt>
          <w:sdtPr>
            <w:rPr>
              <w:b/>
            </w:rPr>
            <w:alias w:val="Article headword"/>
            <w:tag w:val="articleHeadword"/>
            <w:id w:val="-361440020"/>
            <w:placeholder>
              <w:docPart w:val="C779767E5229FD40B5AB5D7045C254F3"/>
            </w:placeholder>
            <w:text/>
          </w:sdtPr>
          <w:sdtEndPr/>
          <w:sdtContent>
            <w:tc>
              <w:tcPr>
                <w:tcW w:w="9016" w:type="dxa"/>
                <w:tcMar>
                  <w:top w:w="113" w:type="dxa"/>
                  <w:bottom w:w="113" w:type="dxa"/>
                </w:tcMar>
              </w:tcPr>
              <w:p w14:paraId="5134E848" w14:textId="77777777" w:rsidR="003F0D73" w:rsidRPr="00FB589A" w:rsidRDefault="00646D00" w:rsidP="00646D00">
                <w:pPr>
                  <w:rPr>
                    <w:b/>
                  </w:rPr>
                </w:pPr>
                <w:r>
                  <w:rPr>
                    <w:b/>
                  </w:rPr>
                  <w:t>Taylor, Paul (1930--)</w:t>
                </w:r>
              </w:p>
            </w:tc>
          </w:sdtContent>
        </w:sdt>
      </w:tr>
      <w:tr w:rsidR="00464699" w14:paraId="3C08BF37" w14:textId="77777777" w:rsidTr="00D55015">
        <w:sdt>
          <w:sdtPr>
            <w:alias w:val="Variant headwords"/>
            <w:tag w:val="variantHeadwords"/>
            <w:id w:val="173464402"/>
            <w:placeholder>
              <w:docPart w:val="F8F169CA0F619E48AD1055E604EDE8CE"/>
            </w:placeholder>
            <w:showingPlcHdr/>
          </w:sdtPr>
          <w:sdtEndPr/>
          <w:sdtContent>
            <w:tc>
              <w:tcPr>
                <w:tcW w:w="9016" w:type="dxa"/>
                <w:tcMar>
                  <w:top w:w="113" w:type="dxa"/>
                  <w:bottom w:w="113" w:type="dxa"/>
                </w:tcMar>
              </w:tcPr>
              <w:p w14:paraId="5FD2FB8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ACA8B5A" w14:textId="77777777" w:rsidTr="003F0D73">
        <w:sdt>
          <w:sdtPr>
            <w:alias w:val="Abstract"/>
            <w:tag w:val="abstract"/>
            <w:id w:val="-635871867"/>
            <w:placeholder>
              <w:docPart w:val="DBBDA810E2AB724E8105F00CDCE41CA5"/>
            </w:placeholder>
          </w:sdtPr>
          <w:sdtEndPr/>
          <w:sdtContent>
            <w:tc>
              <w:tcPr>
                <w:tcW w:w="9016" w:type="dxa"/>
                <w:tcMar>
                  <w:top w:w="113" w:type="dxa"/>
                  <w:bottom w:w="113" w:type="dxa"/>
                </w:tcMar>
              </w:tcPr>
              <w:p w14:paraId="369C71E7" w14:textId="4996E014" w:rsidR="00E85A05" w:rsidRDefault="00FB500B" w:rsidP="00E85A05">
                <w:r w:rsidRPr="002755F7">
                  <w:t>American choreographer</w:t>
                </w:r>
                <w:r>
                  <w:t xml:space="preserve"> Paul Taylor has made important contributions to dance modernism and postmodernism. His early choreography aligned him ideologically with New York’s avant-garde, most particularly with visual artist Robert Rauschenberg who designed all but one of Taylor’s dances through the 1950s. The work was ‘objectivist’ in that it privileged action over emotion and it presaged the more radical deconstructions of the Judson Church choreographers by almost a decade. Though some of his subsequent choreography used more traditional modes of representation, the majority of Taylor’s dance-making has been essentially non-narrative.  He has created over 140 works across six decades, and his large active repertory is a rich source for rethinking definitions of dance ‘isms’. </w:t>
                </w:r>
              </w:p>
            </w:tc>
          </w:sdtContent>
        </w:sdt>
      </w:tr>
      <w:tr w:rsidR="003F0D73" w14:paraId="41A524DE" w14:textId="77777777" w:rsidTr="003F0D73">
        <w:sdt>
          <w:sdtPr>
            <w:alias w:val="Article text"/>
            <w:tag w:val="articleText"/>
            <w:id w:val="634067588"/>
            <w:placeholder>
              <w:docPart w:val="A44DACB61F6E784DB5A22E4AEE1012F1"/>
            </w:placeholder>
          </w:sdtPr>
          <w:sdtEndPr/>
          <w:sdtContent>
            <w:tc>
              <w:tcPr>
                <w:tcW w:w="9016" w:type="dxa"/>
                <w:tcMar>
                  <w:top w:w="113" w:type="dxa"/>
                  <w:bottom w:w="113" w:type="dxa"/>
                </w:tcMar>
              </w:tcPr>
              <w:p w14:paraId="3750CCC5" w14:textId="77777777" w:rsidR="00646D00" w:rsidRPr="00646D00" w:rsidRDefault="00646D00" w:rsidP="00646D00">
                <w:pPr>
                  <w:rPr>
                    <w:rStyle w:val="Heading1Char"/>
                  </w:rPr>
                </w:pPr>
                <w:r w:rsidRPr="00646D00">
                  <w:rPr>
                    <w:rStyle w:val="Heading1Char"/>
                  </w:rPr>
                  <w:t>Summary</w:t>
                </w:r>
              </w:p>
              <w:p w14:paraId="31CC6993" w14:textId="77777777" w:rsidR="00646D00" w:rsidRPr="002755F7" w:rsidRDefault="00646D00" w:rsidP="00646D00"/>
              <w:p w14:paraId="09FAF53C" w14:textId="77777777" w:rsidR="00646D00" w:rsidRDefault="00646D00" w:rsidP="00646D00">
                <w:r w:rsidRPr="002755F7">
                  <w:t>American choreographer</w:t>
                </w:r>
                <w:r>
                  <w:t xml:space="preserve"> Paul Taylor has made important contributions to dance modernism and postmodernism. His early choreography aligned him ideologically with New York’s avant-garde, most particularly with visual artist Robert Rauschenberg who designed all but one of Taylor’s dances through the 1950s. The work was ‘objectivist’ in that it privileged action over emotion and it presaged the more radical deconstructions of the Judson Church choreographers by almost a decade. Though some of his subsequent choreography used more traditional modes of representation, the majority of Taylor’s dance-making has been essentially non-narrative.  He has created over 140 works across six decades, and his large active repertory is a rich source for rethinking definitions of dance ‘isms’. </w:t>
                </w:r>
              </w:p>
              <w:p w14:paraId="7B9EC78D" w14:textId="77777777" w:rsidR="00646D00" w:rsidRDefault="00646D00" w:rsidP="00646D00"/>
              <w:p w14:paraId="155A5460" w14:textId="77777777" w:rsidR="00646D00" w:rsidRPr="00934BC2" w:rsidRDefault="00646D00" w:rsidP="00646D00">
                <w:pPr>
                  <w:pStyle w:val="Heading1"/>
                  <w:outlineLvl w:val="0"/>
                </w:pPr>
                <w:r w:rsidRPr="00934BC2">
                  <w:t>Training</w:t>
                </w:r>
                <w:r>
                  <w:t xml:space="preserve"> and early career</w:t>
                </w:r>
              </w:p>
              <w:p w14:paraId="4563ACEF" w14:textId="77777777" w:rsidR="00646D00" w:rsidRDefault="00646D00" w:rsidP="00646D00">
                <w:r>
                  <w:t xml:space="preserve">Taylor came to dance late in life, while studying painting at Syracuse University (1949-1952).  He created his first choreography, </w:t>
                </w:r>
                <w:r w:rsidRPr="00E7448A">
                  <w:rPr>
                    <w:i/>
                  </w:rPr>
                  <w:t>Hobo Ballet</w:t>
                </w:r>
                <w:r>
                  <w:t xml:space="preserve">, for the university’s modern dance club before he had begun formal dance training. He was also a member of the Syracuse swim team and this elite athleticism would subsequently characterize both Taylor’s dancing and choreographic style. He transferred to the Juilliard School in New York at the end of his junior year and soon befriended several of the Black Mountain College artists, including Rauschenberg and Jasper Johns.  Taylor’s main teachers at Juilliard were Margaret </w:t>
                </w:r>
                <w:proofErr w:type="spellStart"/>
                <w:r>
                  <w:t>Craske</w:t>
                </w:r>
                <w:proofErr w:type="spellEnd"/>
                <w:r>
                  <w:t xml:space="preserve">, Louis Horst, Doris Humphrey and Antony Tudor, and he took additional ballet classes with </w:t>
                </w:r>
                <w:proofErr w:type="spellStart"/>
                <w:r>
                  <w:t>Craske</w:t>
                </w:r>
                <w:proofErr w:type="spellEnd"/>
                <w:r>
                  <w:t xml:space="preserve"> and Tudor at the Metropolitan Opera House.  </w:t>
                </w:r>
              </w:p>
              <w:p w14:paraId="1BEE204C" w14:textId="77777777" w:rsidR="00646D00" w:rsidRDefault="00646D00" w:rsidP="00646D00"/>
              <w:p w14:paraId="1959C46D" w14:textId="77777777" w:rsidR="00646D00" w:rsidRDefault="00646D00" w:rsidP="00646D00">
                <w:r>
                  <w:t xml:space="preserve">Taylor became a founding member of the </w:t>
                </w:r>
                <w:proofErr w:type="spellStart"/>
                <w:r>
                  <w:t>Merce</w:t>
                </w:r>
                <w:proofErr w:type="spellEnd"/>
                <w:r>
                  <w:t xml:space="preserve"> Cunningham Dance Company in 1953 but left the following year to pursue his own choreography. His first professional work, </w:t>
                </w:r>
                <w:r w:rsidRPr="005E06B7">
                  <w:rPr>
                    <w:i/>
                  </w:rPr>
                  <w:t xml:space="preserve">Jack and the </w:t>
                </w:r>
                <w:r w:rsidRPr="005E06B7">
                  <w:rPr>
                    <w:i/>
                  </w:rPr>
                  <w:lastRenderedPageBreak/>
                  <w:t>Beanstalk</w:t>
                </w:r>
                <w:r>
                  <w:t xml:space="preserve">, was performed at the Henry Street Playhouse on May 30, 1954, which is also the date from which the Paul Taylor Dance Company takes its starting-point. By the early 1960s, he had created more than thirty dances and his company was touring extensively in the United States and Europe. His musical choices ranged from eighteenth-century Baroque scores to contemporary commissions by Morton Feldman, John Herbert McDowell and Clarence Jackson; his designers included the visual artists Alex Katz, Ellsworth Kelly, John Rawlings and </w:t>
                </w:r>
                <w:proofErr w:type="spellStart"/>
                <w:r>
                  <w:t>Rouben</w:t>
                </w:r>
                <w:proofErr w:type="spellEnd"/>
                <w:r>
                  <w:t xml:space="preserve"> </w:t>
                </w:r>
                <w:proofErr w:type="spellStart"/>
                <w:r>
                  <w:t>Ter-Artunian</w:t>
                </w:r>
                <w:proofErr w:type="spellEnd"/>
                <w:r>
                  <w:t xml:space="preserve">. During the same period, Taylor performed as a soloist with the Martha Graham Dance Company (1955-1962) and with the New York City Ballet in George Balanchine’s </w:t>
                </w:r>
                <w:r w:rsidRPr="005E06B7">
                  <w:rPr>
                    <w:i/>
                  </w:rPr>
                  <w:t>Episodes</w:t>
                </w:r>
                <w:r>
                  <w:t xml:space="preserve"> (1959). The success of </w:t>
                </w:r>
                <w:r w:rsidRPr="00AF1025">
                  <w:rPr>
                    <w:i/>
                  </w:rPr>
                  <w:t>Aureol</w:t>
                </w:r>
                <w:r>
                  <w:t>e at the 1962 American Dance Festival persuaded him to form a year-round company and to focus exclusively on his own choreography.</w:t>
                </w:r>
              </w:p>
              <w:p w14:paraId="23D141A5" w14:textId="77777777" w:rsidR="00646D00" w:rsidRDefault="00646D00" w:rsidP="00646D00"/>
              <w:p w14:paraId="2DD02BB0" w14:textId="77777777" w:rsidR="00646D00" w:rsidRPr="00934BC2" w:rsidRDefault="00646D00" w:rsidP="00A54AC6">
                <w:pPr>
                  <w:pStyle w:val="Heading1"/>
                </w:pPr>
                <w:r w:rsidRPr="00934BC2">
                  <w:t>Major contributions to the field and to modernism</w:t>
                </w:r>
              </w:p>
              <w:p w14:paraId="2628C320" w14:textId="2F4D1027" w:rsidR="00646D00" w:rsidRDefault="00646D00" w:rsidP="00646D00">
                <w:r>
                  <w:t>Taylor sought to distance himself stylistically from Martha Graham, most particularly from the expressivity of her mid-century choreography. His early work challenged audience expectations through its ‘aesthetics of indifference’</w:t>
                </w:r>
                <w:r w:rsidR="00A54AC6">
                  <w:t xml:space="preserve"> (</w:t>
                </w:r>
                <w:proofErr w:type="spellStart"/>
                <w:r w:rsidR="00A54AC6">
                  <w:t>Franko</w:t>
                </w:r>
                <w:proofErr w:type="spellEnd"/>
                <w:r w:rsidR="00A54AC6">
                  <w:rPr>
                    <w:rStyle w:val="EndnoteReference"/>
                    <w:rFonts w:cs="Times New Roman"/>
                  </w:rPr>
                  <w:t xml:space="preserve"> </w:t>
                </w:r>
                <w:r w:rsidR="00A54AC6">
                  <w:rPr>
                    <w:rFonts w:cs="Times New Roman"/>
                  </w:rPr>
                  <w:t>81)</w:t>
                </w:r>
                <w:r w:rsidR="00A54AC6">
                  <w:t xml:space="preserve"> </w:t>
                </w:r>
                <w:r>
                  <w:t>and the dancers’ ‘relative lack of interaction’</w:t>
                </w:r>
                <w:r w:rsidR="00A54AC6">
                  <w:t xml:space="preserve"> (</w:t>
                </w:r>
                <w:proofErr w:type="spellStart"/>
                <w:r w:rsidR="00A54AC6">
                  <w:t>Kowal</w:t>
                </w:r>
                <w:proofErr w:type="spellEnd"/>
                <w:r w:rsidR="00A54AC6">
                  <w:t xml:space="preserve"> 176)</w:t>
                </w:r>
                <w:r>
                  <w:t>.</w:t>
                </w:r>
                <w:r w:rsidR="00A54AC6">
                  <w:t xml:space="preserve"> </w:t>
                </w:r>
                <w:r>
                  <w:t xml:space="preserve">A pivotal concert was </w:t>
                </w:r>
                <w:r w:rsidRPr="00161A08">
                  <w:rPr>
                    <w:i/>
                  </w:rPr>
                  <w:t>Seven New Dances</w:t>
                </w:r>
                <w:r>
                  <w:t xml:space="preserve"> (1957), comprising solos, duets and trios choreographed by Taylor for himself and four women. In these seven dances, he explored different categories of posture and gesture, juxtaposed with stillness in order to discover his ABCs of choreography</w:t>
                </w:r>
                <w:r w:rsidR="00A54AC6">
                  <w:t xml:space="preserve"> (</w:t>
                </w:r>
                <w:r w:rsidR="00A54AC6">
                  <w:t xml:space="preserve">Taylor </w:t>
                </w:r>
                <w:r w:rsidR="00A54AC6">
                  <w:t>76-8).</w:t>
                </w:r>
              </w:p>
              <w:p w14:paraId="04D26158" w14:textId="77777777" w:rsidR="00646D00" w:rsidRDefault="00646D00" w:rsidP="00646D00"/>
              <w:p w14:paraId="15ED21B9" w14:textId="6DADFA57" w:rsidR="00646D00" w:rsidRDefault="00646D00" w:rsidP="00646D00">
                <w:r>
                  <w:t>Subsequent works incorporated ‘scribbles’, which Taylor compared to action painting: ‘The idea is to see action rather than shape or line’</w:t>
                </w:r>
                <w:r w:rsidR="00A54AC6">
                  <w:t xml:space="preserve"> (</w:t>
                </w:r>
                <w:proofErr w:type="spellStart"/>
                <w:r w:rsidR="00A54AC6">
                  <w:t>q</w:t>
                </w:r>
                <w:r w:rsidR="00A54AC6">
                  <w:t>td</w:t>
                </w:r>
                <w:proofErr w:type="spellEnd"/>
                <w:r w:rsidR="00A54AC6">
                  <w:t>. in S.J. Cohen</w:t>
                </w:r>
                <w:r w:rsidR="00A54AC6">
                  <w:t xml:space="preserve"> 99)</w:t>
                </w:r>
                <w:r>
                  <w:t xml:space="preserve">. By the early 1960s, his body-led scribbling had developed into long, seamless travelling sequences, often at incredibly fast speeds. </w:t>
                </w:r>
                <w:r w:rsidRPr="00D575E4">
                  <w:rPr>
                    <w:i/>
                  </w:rPr>
                  <w:t>Junction</w:t>
                </w:r>
                <w:r>
                  <w:t xml:space="preserve"> (1961) contains some of Taylor’s most extended and legible scribbles, while </w:t>
                </w:r>
                <w:r w:rsidRPr="00D575E4">
                  <w:rPr>
                    <w:i/>
                  </w:rPr>
                  <w:t>Aureole</w:t>
                </w:r>
                <w:r>
                  <w:t xml:space="preserve"> (1962) alternates between sweeping, space-devouring travelling and slow, sculptural movements in place. At its premiere, </w:t>
                </w:r>
                <w:r w:rsidRPr="00D256CB">
                  <w:rPr>
                    <w:i/>
                  </w:rPr>
                  <w:t>Aureole</w:t>
                </w:r>
                <w:r>
                  <w:rPr>
                    <w:i/>
                  </w:rPr>
                  <w:t xml:space="preserve"> </w:t>
                </w:r>
                <w:r>
                  <w:t>was described as a ‘white ballet’ because of its focus on dancing and simple design elements</w:t>
                </w:r>
                <w:r w:rsidR="00A54AC6">
                  <w:t xml:space="preserve"> (</w:t>
                </w:r>
                <w:r w:rsidR="00A54AC6">
                  <w:t>Hughes</w:t>
                </w:r>
                <w:r w:rsidR="00A54AC6">
                  <w:t>)</w:t>
                </w:r>
                <w:r>
                  <w:t>.</w:t>
                </w:r>
                <w:r w:rsidR="00A54AC6">
                  <w:t xml:space="preserve"> </w:t>
                </w:r>
                <w:r>
                  <w:t xml:space="preserve">The timing of </w:t>
                </w:r>
                <w:r w:rsidRPr="00D256CB">
                  <w:rPr>
                    <w:i/>
                  </w:rPr>
                  <w:t>Aureole</w:t>
                </w:r>
                <w:r>
                  <w:t xml:space="preserve">’s premiere—five months after Taylor’s farewell performances in Graham’s mythological opus, </w:t>
                </w:r>
                <w:r w:rsidRPr="00CA184D">
                  <w:rPr>
                    <w:i/>
                  </w:rPr>
                  <w:t>Phaedra</w:t>
                </w:r>
                <w:r>
                  <w:t xml:space="preserve">, and a month following the debut of Judson Dance </w:t>
                </w:r>
                <w:proofErr w:type="spellStart"/>
                <w:r>
                  <w:t>Theater</w:t>
                </w:r>
                <w:proofErr w:type="spellEnd"/>
                <w:r>
                  <w:t xml:space="preserve">—is also significant because it disrupts the standard narrative of American modern and postmodern dance. In that narrative, Judson Dance </w:t>
                </w:r>
                <w:proofErr w:type="spellStart"/>
                <w:r>
                  <w:t>Theater</w:t>
                </w:r>
                <w:proofErr w:type="spellEnd"/>
                <w:r>
                  <w:t xml:space="preserve"> represents a sharp break between modern and postmodern dance. But Taylor’s career reveals a more complex narrative of the overlap and coexistence of modern and postmodern dance, even within the work of a single choreographer. </w:t>
                </w:r>
                <w:bookmarkStart w:id="0" w:name="_GoBack"/>
                <w:bookmarkEnd w:id="0"/>
              </w:p>
              <w:p w14:paraId="453364E3" w14:textId="77777777" w:rsidR="00646D00" w:rsidRDefault="00646D00" w:rsidP="00646D00">
                <w:r>
                  <w:t xml:space="preserve">  </w:t>
                </w:r>
              </w:p>
              <w:p w14:paraId="5FB23885" w14:textId="77777777" w:rsidR="00646D00" w:rsidRDefault="00646D00" w:rsidP="00646D00">
                <w:r>
                  <w:t xml:space="preserve">The development of Taylor’s aesthetic and career can be divided into four different phases or periods. In his first period during the 1950s, the plurality of his work derived from the peripatetic nature of his experiences as a young dancer-choreographer and from his search for a distinct signature style. In contrast, the establishment of a full-time company in 1962 opened up new choreographic possibilities and permanencies. In his second period from 1962 to 1974, his dances increased in scale, complexity and theatricality, and included the hour-long </w:t>
                </w:r>
                <w:r w:rsidRPr="00E66C5A">
                  <w:rPr>
                    <w:i/>
                  </w:rPr>
                  <w:t>Orbs</w:t>
                </w:r>
                <w:r>
                  <w:t xml:space="preserve"> (1966) to Beethoven’s last string quartets and his first evening-length work, </w:t>
                </w:r>
                <w:r w:rsidRPr="00E66C5A">
                  <w:rPr>
                    <w:i/>
                  </w:rPr>
                  <w:t>American Genesis</w:t>
                </w:r>
                <w:r>
                  <w:t xml:space="preserve"> (1973).  Taylor’s retirement from performing in 1974 initiated new choreographic processes and a new company identity—his third period. From this point on, he accompanied the company on tour only occasionally, spending long periods at home listening to music and envisioning his next new work. Thus he became distanced from his dancers, both geographically and generationally, as he watched his choreography evolve, from the outside, as it were, from his perspective as an audience member at performances. </w:t>
                </w:r>
                <w:r w:rsidRPr="001C6B44">
                  <w:rPr>
                    <w:i/>
                  </w:rPr>
                  <w:t xml:space="preserve">Esplanade </w:t>
                </w:r>
                <w:r>
                  <w:t>(1975) established this new choreographer-company relationship. It was created over several weeks during which Taylor directed his dancers in various movement experiments based upon walking, running, falling and sliding, and these were eventually set to sections of</w:t>
                </w:r>
                <w:r w:rsidRPr="009C7927">
                  <w:t xml:space="preserve"> </w:t>
                </w:r>
                <w:r>
                  <w:t>J.S. Bach’s ‘</w:t>
                </w:r>
                <w:r w:rsidRPr="0076494F">
                  <w:rPr>
                    <w:spacing w:val="-3"/>
                  </w:rPr>
                  <w:t xml:space="preserve">Violin Concerto #2 in E major' and `Double Concerto in </w:t>
                </w:r>
                <w:r w:rsidRPr="0076494F">
                  <w:rPr>
                    <w:spacing w:val="-3"/>
                  </w:rPr>
                  <w:lastRenderedPageBreak/>
                  <w:t>D minor</w:t>
                </w:r>
                <w:r>
                  <w:rPr>
                    <w:spacing w:val="-3"/>
                  </w:rPr>
                  <w:t>'</w:t>
                </w:r>
                <w:r>
                  <w:t xml:space="preserve">. In its pedestrianism, </w:t>
                </w:r>
                <w:r w:rsidRPr="00E35D19">
                  <w:rPr>
                    <w:i/>
                  </w:rPr>
                  <w:t>Esplanade</w:t>
                </w:r>
                <w:r>
                  <w:t xml:space="preserve"> recalls </w:t>
                </w:r>
                <w:r w:rsidRPr="00E35D19">
                  <w:rPr>
                    <w:i/>
                  </w:rPr>
                  <w:t>Seven New Dances</w:t>
                </w:r>
                <w:r>
                  <w:t xml:space="preserve">—and Judson Dance </w:t>
                </w:r>
                <w:proofErr w:type="spellStart"/>
                <w:r>
                  <w:t>Theater</w:t>
                </w:r>
                <w:proofErr w:type="spellEnd"/>
                <w:r>
                  <w:t>—but the overarching structure is musically-inspired and the performance demands are virtuosic.</w:t>
                </w:r>
              </w:p>
              <w:p w14:paraId="532F4146" w14:textId="77777777" w:rsidR="00646D00" w:rsidRDefault="00646D00" w:rsidP="00646D00"/>
              <w:p w14:paraId="56E7F70A" w14:textId="77777777" w:rsidR="00646D00" w:rsidRDefault="00646D00" w:rsidP="00646D00">
                <w:r>
                  <w:t xml:space="preserve">By the early 1990s, a new musical interest—popular songs from different time periods—resulted in a series of works structured in suite form, which became characteristic of his fourth period.  </w:t>
                </w:r>
                <w:r w:rsidRPr="000042DB">
                  <w:rPr>
                    <w:i/>
                  </w:rPr>
                  <w:t>Company B</w:t>
                </w:r>
                <w:r>
                  <w:t xml:space="preserve"> (1991), created for the Houston Ballet to Andrews Sisters songs from the 1940s, began this new artistic phase. </w:t>
                </w:r>
                <w:r w:rsidRPr="00654D29">
                  <w:rPr>
                    <w:i/>
                  </w:rPr>
                  <w:t>Company B</w:t>
                </w:r>
                <w:r>
                  <w:t xml:space="preserve"> also started a trend of classical ballet companies commissioning new works from Taylor, for example, </w:t>
                </w:r>
                <w:r w:rsidRPr="007E45DC">
                  <w:rPr>
                    <w:i/>
                  </w:rPr>
                  <w:t>Black Tuesday</w:t>
                </w:r>
                <w:r>
                  <w:t xml:space="preserve"> (2001) for American Ballet Theatre, </w:t>
                </w:r>
                <w:r w:rsidRPr="007E45DC">
                  <w:rPr>
                    <w:i/>
                  </w:rPr>
                  <w:t>In the Beginning</w:t>
                </w:r>
                <w:r>
                  <w:t xml:space="preserve"> (2003) for Houston Ballet, </w:t>
                </w:r>
                <w:r w:rsidRPr="007E45DC">
                  <w:rPr>
                    <w:i/>
                  </w:rPr>
                  <w:t>Spring Rounds</w:t>
                </w:r>
                <w:r>
                  <w:t xml:space="preserve"> (2006) and </w:t>
                </w:r>
                <w:r w:rsidRPr="007E45DC">
                  <w:rPr>
                    <w:i/>
                  </w:rPr>
                  <w:t>Changes</w:t>
                </w:r>
                <w:r>
                  <w:t xml:space="preserve"> (2008) for the San Francisco Ballet.  </w:t>
                </w:r>
                <w:r w:rsidRPr="00BC5736">
                  <w:rPr>
                    <w:i/>
                  </w:rPr>
                  <w:t>Black Tuesday</w:t>
                </w:r>
                <w:r>
                  <w:t xml:space="preserve"> and </w:t>
                </w:r>
                <w:r w:rsidRPr="00BC5736">
                  <w:rPr>
                    <w:i/>
                  </w:rPr>
                  <w:t>Changes</w:t>
                </w:r>
                <w:r>
                  <w:t xml:space="preserve"> are in suite form, respectively to songs from the Depression era and the Mamas and Papas, but neither is a story ballet reflecting the situations suggested by the songs.  Instead, both works appeal to classically-trained dancers because of their technical rigour and intricate rhythmic structures rather than mimesis.</w:t>
                </w:r>
              </w:p>
              <w:p w14:paraId="1BFD27F5" w14:textId="77777777" w:rsidR="00646D00" w:rsidRDefault="00646D00" w:rsidP="00646D00"/>
              <w:p w14:paraId="59F29601" w14:textId="77777777" w:rsidR="00646D00" w:rsidRDefault="00646D00" w:rsidP="00646D00">
                <w:r>
                  <w:t>Not all of Taylor’s choreography fits easily within an objectivist frame.  Several works—</w:t>
                </w:r>
                <w:proofErr w:type="gramStart"/>
                <w:r>
                  <w:t>most  notably</w:t>
                </w:r>
                <w:proofErr w:type="gramEnd"/>
                <w:r>
                  <w:t xml:space="preserve"> </w:t>
                </w:r>
                <w:r w:rsidRPr="00B23B37">
                  <w:rPr>
                    <w:i/>
                  </w:rPr>
                  <w:t>Big Bertha</w:t>
                </w:r>
                <w:r>
                  <w:t xml:space="preserve"> (1970), </w:t>
                </w:r>
                <w:r w:rsidRPr="00B23B37">
                  <w:rPr>
                    <w:i/>
                  </w:rPr>
                  <w:t xml:space="preserve">Le </w:t>
                </w:r>
                <w:proofErr w:type="spellStart"/>
                <w:r w:rsidRPr="00B23B37">
                  <w:rPr>
                    <w:i/>
                  </w:rPr>
                  <w:t>Sacre</w:t>
                </w:r>
                <w:proofErr w:type="spellEnd"/>
                <w:r w:rsidRPr="00B23B37">
                  <w:rPr>
                    <w:i/>
                  </w:rPr>
                  <w:t xml:space="preserve"> du </w:t>
                </w:r>
                <w:proofErr w:type="spellStart"/>
                <w:r w:rsidRPr="00B23B37">
                  <w:rPr>
                    <w:i/>
                  </w:rPr>
                  <w:t>Printemps</w:t>
                </w:r>
                <w:proofErr w:type="spellEnd"/>
                <w:r w:rsidRPr="00B23B37">
                  <w:rPr>
                    <w:i/>
                  </w:rPr>
                  <w:t xml:space="preserve"> (The Rehearsal)</w:t>
                </w:r>
                <w:r>
                  <w:t xml:space="preserve"> (1980), </w:t>
                </w:r>
                <w:r w:rsidRPr="00B23B37">
                  <w:rPr>
                    <w:i/>
                  </w:rPr>
                  <w:t>Speaking in Tongues</w:t>
                </w:r>
                <w:r>
                  <w:t xml:space="preserve"> (1988), and </w:t>
                </w:r>
                <w:r w:rsidRPr="00B23B37">
                  <w:rPr>
                    <w:i/>
                  </w:rPr>
                  <w:t xml:space="preserve">De </w:t>
                </w:r>
                <w:proofErr w:type="spellStart"/>
                <w:r w:rsidRPr="00B23B37">
                  <w:rPr>
                    <w:i/>
                  </w:rPr>
                  <w:t>Suenos</w:t>
                </w:r>
                <w:proofErr w:type="spellEnd"/>
                <w:r>
                  <w:t xml:space="preserve"> (2007)—feature clearly-identifiable characters and themes, while other works—such as </w:t>
                </w:r>
                <w:r w:rsidRPr="00A81BCF">
                  <w:rPr>
                    <w:i/>
                  </w:rPr>
                  <w:t>Private Domain</w:t>
                </w:r>
                <w:r>
                  <w:t xml:space="preserve"> (1969), </w:t>
                </w:r>
                <w:r w:rsidRPr="00A81BCF">
                  <w:rPr>
                    <w:i/>
                  </w:rPr>
                  <w:t>Churchyard</w:t>
                </w:r>
                <w:r>
                  <w:t xml:space="preserve"> (1969), </w:t>
                </w:r>
                <w:r w:rsidRPr="00715CB5">
                  <w:rPr>
                    <w:i/>
                  </w:rPr>
                  <w:t>Last Look</w:t>
                </w:r>
                <w:r>
                  <w:t xml:space="preserve"> (1985), and </w:t>
                </w:r>
                <w:r w:rsidRPr="00715CB5">
                  <w:rPr>
                    <w:i/>
                  </w:rPr>
                  <w:t>The Word</w:t>
                </w:r>
                <w:r>
                  <w:t xml:space="preserve"> (1998)—offer ominous reflections on social and religious dystopias.</w:t>
                </w:r>
              </w:p>
              <w:p w14:paraId="4A718073" w14:textId="77777777" w:rsidR="00646D00" w:rsidRDefault="00646D00" w:rsidP="00646D00"/>
              <w:p w14:paraId="7F599EAE" w14:textId="77777777" w:rsidR="00646D00" w:rsidRPr="0076494F" w:rsidRDefault="00646D00" w:rsidP="00646D00">
                <w:pPr>
                  <w:pStyle w:val="Heading1"/>
                  <w:outlineLvl w:val="0"/>
                </w:pPr>
                <w:r w:rsidRPr="0076494F">
                  <w:t>Legacy</w:t>
                </w:r>
              </w:p>
              <w:p w14:paraId="2C29706C" w14:textId="77777777" w:rsidR="00646D00" w:rsidRDefault="00646D00" w:rsidP="00646D00">
                <w:r>
                  <w:t xml:space="preserve">Taylor’s large active repertory is central to his legacy. Since 1993, a second smaller company, Taylor 2, has amplified the reach of national and international touring by the Paul Taylor Dance Company. Former company members teach Taylor’s style and repertoire at the school affiliated with his company in New York, thereby fostering a deeper understanding of his signature style and disseminating it more widely. Taylor’s most notable works, such as </w:t>
                </w:r>
                <w:r w:rsidRPr="00654D29">
                  <w:rPr>
                    <w:i/>
                  </w:rPr>
                  <w:t>Aureole</w:t>
                </w:r>
                <w:r>
                  <w:t xml:space="preserve">, are also performed by other dance companies. </w:t>
                </w:r>
              </w:p>
              <w:p w14:paraId="4CCAB8C6" w14:textId="77777777" w:rsidR="00646D00" w:rsidRDefault="00646D00" w:rsidP="00646D00"/>
              <w:p w14:paraId="181F6018" w14:textId="447587F9" w:rsidR="00646D00" w:rsidRDefault="00646D00" w:rsidP="00646D00">
                <w:r>
                  <w:t>In 2014, Taylor announced a new initiative to mark the company’s sixtieth anniversary, broadening ‘its mission to include past masterworks of modern dance and works of contemporary choreographers in addition to [his] oeuvre’</w:t>
                </w:r>
                <w:r w:rsidR="00A54AC6">
                  <w:t xml:space="preserve"> (</w:t>
                </w:r>
                <w:proofErr w:type="spellStart"/>
                <w:r w:rsidR="00A54AC6">
                  <w:t>qtd</w:t>
                </w:r>
                <w:proofErr w:type="spellEnd"/>
                <w:r w:rsidR="00A54AC6">
                  <w:t xml:space="preserve">. in </w:t>
                </w:r>
                <w:proofErr w:type="spellStart"/>
                <w:r w:rsidR="00A54AC6">
                  <w:t>Kowal</w:t>
                </w:r>
                <w:proofErr w:type="spellEnd"/>
                <w:r w:rsidR="00A54AC6">
                  <w:t xml:space="preserve">). </w:t>
                </w:r>
                <w:r>
                  <w:t xml:space="preserve">Taylor’s studio has been reimagined as a centre for modern dance, and the inaugural season of Paul Taylor’s American Modern Dance in 2015 presented two new works by the choreographer, along with works from his repertoire, in addition to the Limon Dance Company performing Doris Humphrey’s </w:t>
                </w:r>
                <w:r w:rsidRPr="00654D29">
                  <w:rPr>
                    <w:i/>
                  </w:rPr>
                  <w:t>Passacaglia and Fug</w:t>
                </w:r>
                <w:r>
                  <w:rPr>
                    <w:i/>
                  </w:rPr>
                  <w:t>u</w:t>
                </w:r>
                <w:r w:rsidRPr="00654D29">
                  <w:rPr>
                    <w:i/>
                  </w:rPr>
                  <w:t>e in C Minor</w:t>
                </w:r>
                <w:r>
                  <w:t xml:space="preserve"> (1938) and Shen Wei Dance Arts performing Shen’s </w:t>
                </w:r>
                <w:r w:rsidRPr="00654D29">
                  <w:rPr>
                    <w:i/>
                  </w:rPr>
                  <w:t>Rite of</w:t>
                </w:r>
                <w:r>
                  <w:t xml:space="preserve"> </w:t>
                </w:r>
                <w:r w:rsidRPr="00654D29">
                  <w:rPr>
                    <w:i/>
                  </w:rPr>
                  <w:t>Spring</w:t>
                </w:r>
                <w:r>
                  <w:t xml:space="preserve"> (2003). </w:t>
                </w:r>
              </w:p>
              <w:p w14:paraId="06B63C3C" w14:textId="77777777" w:rsidR="00646D00" w:rsidRDefault="00646D00" w:rsidP="00646D00"/>
              <w:p w14:paraId="1831702A" w14:textId="77777777" w:rsidR="00646D00" w:rsidRDefault="00646D00" w:rsidP="00646D00">
                <w:r>
                  <w:t>Although Taylor’s aesthetic is predominantly formalist because of its privileging of movement over other choreographic concerns, the stylistic paradoxes in certain works demonstrate how difficult and undesirable it is to pigeon-hole any choreographer. Perhaps Taylor’s greatest legacy is in demonstrating, through sixty years of dance-making, that different versions of modernism are at play, both philosophically and historically.</w:t>
                </w:r>
              </w:p>
              <w:p w14:paraId="3BA8AEBC" w14:textId="77777777" w:rsidR="00646D00" w:rsidRDefault="00646D00" w:rsidP="00646D00"/>
              <w:p w14:paraId="514433F8" w14:textId="77777777" w:rsidR="00646D00" w:rsidRDefault="00646D00" w:rsidP="00646D00">
                <w:pPr>
                  <w:pStyle w:val="Heading1"/>
                  <w:outlineLvl w:val="0"/>
                </w:pPr>
                <w:r>
                  <w:t xml:space="preserve">Selected </w:t>
                </w:r>
                <w:r w:rsidRPr="003E01CC">
                  <w:t>works</w:t>
                </w:r>
              </w:p>
              <w:p w14:paraId="408A8A7C" w14:textId="77777777" w:rsidR="00646D00" w:rsidRPr="00646D00" w:rsidRDefault="00646D00" w:rsidP="00646D00">
                <w:pPr>
                  <w:pStyle w:val="Heading2"/>
                  <w:outlineLvl w:val="1"/>
                </w:pPr>
                <w:r>
                  <w:t>Films</w:t>
                </w:r>
              </w:p>
              <w:p w14:paraId="1DEF8546" w14:textId="77777777" w:rsidR="00646D00" w:rsidRPr="00BE1CE4" w:rsidRDefault="00646D00" w:rsidP="00646D00">
                <w:r>
                  <w:rPr>
                    <w:i/>
                  </w:rPr>
                  <w:t>Jack and the Beanstalk</w:t>
                </w:r>
                <w:r>
                  <w:t xml:space="preserve"> (1954)</w:t>
                </w:r>
              </w:p>
              <w:p w14:paraId="08D89A30" w14:textId="77777777" w:rsidR="00646D00" w:rsidRPr="00BE1CE4" w:rsidRDefault="00646D00" w:rsidP="00646D00">
                <w:r>
                  <w:rPr>
                    <w:i/>
                  </w:rPr>
                  <w:t>3 Epitaphs</w:t>
                </w:r>
                <w:r>
                  <w:t xml:space="preserve"> (1956)</w:t>
                </w:r>
              </w:p>
              <w:p w14:paraId="789FC90C" w14:textId="77777777" w:rsidR="00646D00" w:rsidRDefault="00646D00" w:rsidP="00646D00">
                <w:r w:rsidRPr="00402F75">
                  <w:rPr>
                    <w:i/>
                  </w:rPr>
                  <w:t>Seven New Dances</w:t>
                </w:r>
                <w:r>
                  <w:t xml:space="preserve"> (1957)</w:t>
                </w:r>
              </w:p>
              <w:p w14:paraId="24F0D89B" w14:textId="77777777" w:rsidR="00646D00" w:rsidRDefault="00646D00" w:rsidP="00646D00">
                <w:r w:rsidRPr="00BE1CE4">
                  <w:rPr>
                    <w:i/>
                  </w:rPr>
                  <w:t xml:space="preserve">Fibres </w:t>
                </w:r>
                <w:r>
                  <w:t>(1961)</w:t>
                </w:r>
              </w:p>
              <w:p w14:paraId="46B286E7" w14:textId="77777777" w:rsidR="00646D00" w:rsidRDefault="00646D00" w:rsidP="00646D00">
                <w:r w:rsidRPr="00BE1CE4">
                  <w:rPr>
                    <w:i/>
                  </w:rPr>
                  <w:lastRenderedPageBreak/>
                  <w:t>Insects and Heroes</w:t>
                </w:r>
                <w:r>
                  <w:t xml:space="preserve"> (1961)</w:t>
                </w:r>
              </w:p>
              <w:p w14:paraId="49EE2887" w14:textId="77777777" w:rsidR="00646D00" w:rsidRDefault="00646D00" w:rsidP="00646D00">
                <w:r w:rsidRPr="00402F75">
                  <w:rPr>
                    <w:i/>
                  </w:rPr>
                  <w:t>Junction</w:t>
                </w:r>
                <w:r>
                  <w:t xml:space="preserve"> (1961)</w:t>
                </w:r>
              </w:p>
              <w:p w14:paraId="5095B05D" w14:textId="77777777" w:rsidR="00646D00" w:rsidRDefault="00646D00" w:rsidP="00646D00">
                <w:r w:rsidRPr="00402F75">
                  <w:rPr>
                    <w:i/>
                  </w:rPr>
                  <w:t>Aureole</w:t>
                </w:r>
                <w:r>
                  <w:t xml:space="preserve"> (1962)</w:t>
                </w:r>
              </w:p>
              <w:p w14:paraId="199BBA27" w14:textId="77777777" w:rsidR="00646D00" w:rsidRDefault="00646D00" w:rsidP="00646D00">
                <w:proofErr w:type="spellStart"/>
                <w:r w:rsidRPr="00402F75">
                  <w:rPr>
                    <w:i/>
                  </w:rPr>
                  <w:t>Scudorama</w:t>
                </w:r>
                <w:proofErr w:type="spellEnd"/>
                <w:r w:rsidRPr="00402F75">
                  <w:rPr>
                    <w:i/>
                  </w:rPr>
                  <w:t xml:space="preserve"> </w:t>
                </w:r>
                <w:r>
                  <w:t>(1963)</w:t>
                </w:r>
              </w:p>
              <w:p w14:paraId="06411FE5" w14:textId="77777777" w:rsidR="00646D00" w:rsidRDefault="00646D00" w:rsidP="00646D00">
                <w:r w:rsidRPr="00402F75">
                  <w:rPr>
                    <w:i/>
                  </w:rPr>
                  <w:t xml:space="preserve">From Sea to Shining Sea </w:t>
                </w:r>
                <w:r>
                  <w:t>(1965)</w:t>
                </w:r>
              </w:p>
              <w:p w14:paraId="0B7150BD" w14:textId="77777777" w:rsidR="00646D00" w:rsidRDefault="00646D00" w:rsidP="00646D00">
                <w:r w:rsidRPr="00402F75">
                  <w:rPr>
                    <w:i/>
                  </w:rPr>
                  <w:t>Orbs</w:t>
                </w:r>
                <w:r>
                  <w:t xml:space="preserve"> (1966)</w:t>
                </w:r>
              </w:p>
              <w:p w14:paraId="15330D26" w14:textId="77777777" w:rsidR="00646D00" w:rsidRPr="00654D29" w:rsidRDefault="00646D00" w:rsidP="00646D00">
                <w:r>
                  <w:rPr>
                    <w:i/>
                  </w:rPr>
                  <w:t xml:space="preserve">Churchyard </w:t>
                </w:r>
                <w:r>
                  <w:t>(1969)</w:t>
                </w:r>
              </w:p>
              <w:p w14:paraId="628C1DE7" w14:textId="77777777" w:rsidR="00646D00" w:rsidRDefault="00646D00" w:rsidP="00646D00">
                <w:r w:rsidRPr="00402F75">
                  <w:rPr>
                    <w:i/>
                  </w:rPr>
                  <w:t>Big Bertha</w:t>
                </w:r>
                <w:r>
                  <w:t xml:space="preserve"> (1970)</w:t>
                </w:r>
              </w:p>
              <w:p w14:paraId="3464227A" w14:textId="77777777" w:rsidR="00646D00" w:rsidRDefault="00646D00" w:rsidP="00646D00">
                <w:r w:rsidRPr="00402F75">
                  <w:rPr>
                    <w:i/>
                  </w:rPr>
                  <w:t>American Genesis</w:t>
                </w:r>
                <w:r>
                  <w:t xml:space="preserve"> (1973)</w:t>
                </w:r>
              </w:p>
              <w:p w14:paraId="008B69F5" w14:textId="77777777" w:rsidR="00646D00" w:rsidRDefault="00646D00" w:rsidP="00646D00">
                <w:r w:rsidRPr="00402F75">
                  <w:rPr>
                    <w:i/>
                  </w:rPr>
                  <w:t>Esplanade</w:t>
                </w:r>
                <w:r>
                  <w:t xml:space="preserve"> (1975)</w:t>
                </w:r>
              </w:p>
              <w:p w14:paraId="7F6C81FD" w14:textId="77777777" w:rsidR="00646D00" w:rsidRDefault="00646D00" w:rsidP="00646D00">
                <w:r w:rsidRPr="00402F75">
                  <w:rPr>
                    <w:i/>
                  </w:rPr>
                  <w:t>Airs</w:t>
                </w:r>
                <w:r>
                  <w:t xml:space="preserve"> (1978)</w:t>
                </w:r>
              </w:p>
              <w:p w14:paraId="00C3CAA4" w14:textId="77777777" w:rsidR="00646D00" w:rsidRDefault="00646D00" w:rsidP="00646D00">
                <w:r w:rsidRPr="00402F75">
                  <w:rPr>
                    <w:i/>
                  </w:rPr>
                  <w:t xml:space="preserve">Le </w:t>
                </w:r>
                <w:proofErr w:type="spellStart"/>
                <w:r w:rsidRPr="00402F75">
                  <w:rPr>
                    <w:i/>
                  </w:rPr>
                  <w:t>Sacre</w:t>
                </w:r>
                <w:proofErr w:type="spellEnd"/>
                <w:r w:rsidRPr="00402F75">
                  <w:rPr>
                    <w:i/>
                  </w:rPr>
                  <w:t xml:space="preserve"> du </w:t>
                </w:r>
                <w:proofErr w:type="spellStart"/>
                <w:r w:rsidRPr="00402F75">
                  <w:rPr>
                    <w:i/>
                  </w:rPr>
                  <w:t>Printemps</w:t>
                </w:r>
                <w:proofErr w:type="spellEnd"/>
                <w:r w:rsidRPr="00402F75">
                  <w:rPr>
                    <w:i/>
                  </w:rPr>
                  <w:t xml:space="preserve"> (The Rehearsal)</w:t>
                </w:r>
                <w:r>
                  <w:t xml:space="preserve"> (1980)</w:t>
                </w:r>
              </w:p>
              <w:p w14:paraId="72419AAA" w14:textId="77777777" w:rsidR="00646D00" w:rsidRDefault="00646D00" w:rsidP="00646D00">
                <w:r w:rsidRPr="00402F75">
                  <w:rPr>
                    <w:i/>
                  </w:rPr>
                  <w:t>Arden Court</w:t>
                </w:r>
                <w:r>
                  <w:t xml:space="preserve"> (1981)</w:t>
                </w:r>
              </w:p>
              <w:p w14:paraId="59D76897" w14:textId="77777777" w:rsidR="00646D00" w:rsidRDefault="00646D00" w:rsidP="00646D00">
                <w:r w:rsidRPr="00402F75">
                  <w:rPr>
                    <w:i/>
                  </w:rPr>
                  <w:t>Roses</w:t>
                </w:r>
                <w:r>
                  <w:t xml:space="preserve"> (1985)</w:t>
                </w:r>
              </w:p>
              <w:p w14:paraId="37D43F66" w14:textId="77777777" w:rsidR="00646D00" w:rsidRDefault="00646D00" w:rsidP="00646D00">
                <w:r w:rsidRPr="00402F75">
                  <w:rPr>
                    <w:i/>
                  </w:rPr>
                  <w:t>Last Look</w:t>
                </w:r>
                <w:r>
                  <w:t xml:space="preserve"> (1985)</w:t>
                </w:r>
              </w:p>
              <w:p w14:paraId="6490FE06" w14:textId="77777777" w:rsidR="00646D00" w:rsidRDefault="00646D00" w:rsidP="00646D00">
                <w:r w:rsidRPr="00402F75">
                  <w:rPr>
                    <w:i/>
                  </w:rPr>
                  <w:t>Musical Offering</w:t>
                </w:r>
                <w:r>
                  <w:t xml:space="preserve"> (1986)</w:t>
                </w:r>
              </w:p>
              <w:p w14:paraId="296E2172" w14:textId="77777777" w:rsidR="00646D00" w:rsidRDefault="00646D00" w:rsidP="00646D00">
                <w:proofErr w:type="spellStart"/>
                <w:r w:rsidRPr="00402F75">
                  <w:rPr>
                    <w:i/>
                  </w:rPr>
                  <w:t>Brandenburgs</w:t>
                </w:r>
                <w:proofErr w:type="spellEnd"/>
                <w:r>
                  <w:t xml:space="preserve"> (1988)</w:t>
                </w:r>
              </w:p>
              <w:p w14:paraId="0105D029" w14:textId="77777777" w:rsidR="00646D00" w:rsidRDefault="00646D00" w:rsidP="00646D00">
                <w:r w:rsidRPr="00402F75">
                  <w:rPr>
                    <w:i/>
                  </w:rPr>
                  <w:t>Speaking in Tongues</w:t>
                </w:r>
                <w:r>
                  <w:t xml:space="preserve"> (1988)</w:t>
                </w:r>
              </w:p>
              <w:p w14:paraId="570F5BC8" w14:textId="77777777" w:rsidR="00646D00" w:rsidRDefault="00646D00" w:rsidP="00646D00">
                <w:r w:rsidRPr="00402F75">
                  <w:rPr>
                    <w:i/>
                  </w:rPr>
                  <w:t>Company B</w:t>
                </w:r>
                <w:r>
                  <w:t xml:space="preserve"> (1991)</w:t>
                </w:r>
              </w:p>
              <w:p w14:paraId="0340EBEA" w14:textId="77777777" w:rsidR="00646D00" w:rsidRDefault="00646D00" w:rsidP="00646D00">
                <w:r w:rsidRPr="00402F75">
                  <w:rPr>
                    <w:i/>
                  </w:rPr>
                  <w:t>Spindrift</w:t>
                </w:r>
                <w:r>
                  <w:t xml:space="preserve"> (1993)</w:t>
                </w:r>
              </w:p>
              <w:p w14:paraId="6CA7304B" w14:textId="77777777" w:rsidR="00646D00" w:rsidRDefault="00646D00" w:rsidP="00646D00">
                <w:r w:rsidRPr="00402F75">
                  <w:rPr>
                    <w:i/>
                  </w:rPr>
                  <w:t>Eventide</w:t>
                </w:r>
                <w:r>
                  <w:t xml:space="preserve"> (1997)</w:t>
                </w:r>
              </w:p>
              <w:p w14:paraId="64F4A79B" w14:textId="77777777" w:rsidR="00646D00" w:rsidRDefault="00646D00" w:rsidP="00646D00">
                <w:proofErr w:type="spellStart"/>
                <w:r w:rsidRPr="00402F75">
                  <w:rPr>
                    <w:i/>
                  </w:rPr>
                  <w:t>Piazzolla</w:t>
                </w:r>
                <w:proofErr w:type="spellEnd"/>
                <w:r w:rsidRPr="00402F75">
                  <w:rPr>
                    <w:i/>
                  </w:rPr>
                  <w:t xml:space="preserve"> Caldera</w:t>
                </w:r>
                <w:r>
                  <w:t xml:space="preserve"> (1997)</w:t>
                </w:r>
              </w:p>
              <w:p w14:paraId="18CEC78B" w14:textId="77777777" w:rsidR="00646D00" w:rsidRDefault="00646D00" w:rsidP="00646D00">
                <w:r w:rsidRPr="00402F75">
                  <w:rPr>
                    <w:i/>
                  </w:rPr>
                  <w:t>The Word</w:t>
                </w:r>
                <w:r>
                  <w:t xml:space="preserve"> (1998)</w:t>
                </w:r>
              </w:p>
              <w:p w14:paraId="4FC9D7FE" w14:textId="77777777" w:rsidR="00646D00" w:rsidRDefault="00646D00" w:rsidP="00646D00">
                <w:r w:rsidRPr="00402F75">
                  <w:rPr>
                    <w:i/>
                  </w:rPr>
                  <w:t>Black Tuesday</w:t>
                </w:r>
                <w:r>
                  <w:t xml:space="preserve"> (2001)</w:t>
                </w:r>
              </w:p>
              <w:p w14:paraId="0D700378" w14:textId="77777777" w:rsidR="00646D00" w:rsidRDefault="00646D00" w:rsidP="00646D00">
                <w:r w:rsidRPr="00402F75">
                  <w:rPr>
                    <w:i/>
                  </w:rPr>
                  <w:t xml:space="preserve">Promethean Fire </w:t>
                </w:r>
                <w:r>
                  <w:t>(2002)</w:t>
                </w:r>
              </w:p>
              <w:p w14:paraId="1D41BE0E" w14:textId="77777777" w:rsidR="00646D00" w:rsidRDefault="00646D00" w:rsidP="00646D00">
                <w:r w:rsidRPr="00B23B37">
                  <w:rPr>
                    <w:i/>
                  </w:rPr>
                  <w:t xml:space="preserve">De </w:t>
                </w:r>
                <w:proofErr w:type="spellStart"/>
                <w:r w:rsidRPr="00B23B37">
                  <w:rPr>
                    <w:i/>
                  </w:rPr>
                  <w:t>Suenos</w:t>
                </w:r>
                <w:proofErr w:type="spellEnd"/>
                <w:r>
                  <w:t xml:space="preserve"> (2007)</w:t>
                </w:r>
              </w:p>
              <w:p w14:paraId="7E24E00C" w14:textId="77777777" w:rsidR="00646D00" w:rsidRDefault="00646D00" w:rsidP="00646D00">
                <w:r w:rsidRPr="00402F75">
                  <w:rPr>
                    <w:i/>
                  </w:rPr>
                  <w:t>Beloved Renegade</w:t>
                </w:r>
                <w:r>
                  <w:t xml:space="preserve"> (2008)</w:t>
                </w:r>
              </w:p>
              <w:p w14:paraId="67B418B4" w14:textId="77777777" w:rsidR="00646D00" w:rsidRDefault="00646D00" w:rsidP="00646D00">
                <w:r w:rsidRPr="009A6306">
                  <w:rPr>
                    <w:i/>
                  </w:rPr>
                  <w:t>Also Playing</w:t>
                </w:r>
                <w:r>
                  <w:t xml:space="preserve"> (2009)</w:t>
                </w:r>
              </w:p>
              <w:p w14:paraId="0324A469" w14:textId="77777777" w:rsidR="00646D00" w:rsidRDefault="00646D00" w:rsidP="00646D00">
                <w:r w:rsidRPr="00402F75">
                  <w:rPr>
                    <w:i/>
                  </w:rPr>
                  <w:t>To Make Crops Grow</w:t>
                </w:r>
                <w:r>
                  <w:t xml:space="preserve"> (2012)</w:t>
                </w:r>
              </w:p>
              <w:p w14:paraId="2FC3FCA7" w14:textId="77777777" w:rsidR="00646D00" w:rsidRPr="00654D29" w:rsidRDefault="00646D00" w:rsidP="00646D00">
                <w:r>
                  <w:rPr>
                    <w:i/>
                  </w:rPr>
                  <w:t xml:space="preserve">Sea Lark </w:t>
                </w:r>
                <w:r>
                  <w:t>(2014)</w:t>
                </w:r>
              </w:p>
              <w:p w14:paraId="0CC06877" w14:textId="77777777" w:rsidR="00646D00" w:rsidRDefault="00646D00" w:rsidP="00646D00"/>
              <w:p w14:paraId="4C7466E2" w14:textId="77777777" w:rsidR="00646D00" w:rsidRPr="009D1752" w:rsidRDefault="00646D00" w:rsidP="00646D00">
                <w:pPr>
                  <w:pStyle w:val="Heading2"/>
                  <w:outlineLvl w:val="1"/>
                </w:pPr>
                <w:r>
                  <w:t>Artist’s Writings</w:t>
                </w:r>
              </w:p>
              <w:p w14:paraId="289BDB26" w14:textId="25902AF0" w:rsidR="00646D00" w:rsidRDefault="00646D00" w:rsidP="00646D00">
                <w:r>
                  <w:t>‘Down with Choreography’ (1966)</w:t>
                </w:r>
              </w:p>
              <w:p w14:paraId="7E32FB9F" w14:textId="77777777" w:rsidR="00646D00" w:rsidRDefault="00646D00" w:rsidP="00646D00">
                <w:r w:rsidRPr="00402F75">
                  <w:rPr>
                    <w:i/>
                  </w:rPr>
                  <w:t>Private Domain</w:t>
                </w:r>
                <w:r>
                  <w:t xml:space="preserve"> (1987)</w:t>
                </w:r>
              </w:p>
              <w:p w14:paraId="04EBF328" w14:textId="77777777" w:rsidR="00646D00" w:rsidRDefault="00646D00" w:rsidP="00646D00">
                <w:r w:rsidRPr="00654D29">
                  <w:rPr>
                    <w:i/>
                  </w:rPr>
                  <w:t>Facts and Fancies</w:t>
                </w:r>
                <w:r>
                  <w:t xml:space="preserve"> (2013)</w:t>
                </w:r>
              </w:p>
              <w:p w14:paraId="6ADC0AB0" w14:textId="77777777" w:rsidR="00646D00" w:rsidRDefault="00646D00" w:rsidP="00646D00"/>
              <w:p w14:paraId="1692F4E1" w14:textId="77777777" w:rsidR="00646D00" w:rsidRDefault="00646D00" w:rsidP="00646D00">
                <w:r>
                  <w:t>[File: Aureole.jpg]</w:t>
                </w:r>
              </w:p>
              <w:p w14:paraId="1EC927CB" w14:textId="77777777" w:rsidR="00646D00" w:rsidRDefault="00646D00" w:rsidP="00646D00"/>
              <w:p w14:paraId="2608583C" w14:textId="77777777" w:rsidR="00646D00" w:rsidRDefault="00646D00" w:rsidP="00646D00">
                <w:pPr>
                  <w:pStyle w:val="Caption"/>
                  <w:keepNext/>
                </w:pPr>
                <w:r>
                  <w:t xml:space="preserve">Figure </w:t>
                </w:r>
                <w:r w:rsidR="00AD6746">
                  <w:fldChar w:fldCharType="begin"/>
                </w:r>
                <w:r w:rsidR="00AD6746">
                  <w:instrText xml:space="preserve"> SEQ Figure \* ARABIC </w:instrText>
                </w:r>
                <w:r w:rsidR="00AD6746">
                  <w:fldChar w:fldCharType="separate"/>
                </w:r>
                <w:r>
                  <w:rPr>
                    <w:noProof/>
                  </w:rPr>
                  <w:t>1</w:t>
                </w:r>
                <w:r w:rsidR="00AD6746">
                  <w:rPr>
                    <w:noProof/>
                  </w:rPr>
                  <w:fldChar w:fldCharType="end"/>
                </w:r>
                <w:r>
                  <w:t xml:space="preserve"> Paul Taylor in </w:t>
                </w:r>
                <w:r w:rsidRPr="00654D29">
                  <w:rPr>
                    <w:i/>
                  </w:rPr>
                  <w:t>Aureole</w:t>
                </w:r>
                <w:r>
                  <w:t xml:space="preserve"> (1962)  Photo: Jack Mitchell</w:t>
                </w:r>
              </w:p>
              <w:p w14:paraId="292DC632" w14:textId="77777777" w:rsidR="00646D00" w:rsidRPr="00654D29" w:rsidRDefault="00646D00" w:rsidP="00646D00"/>
              <w:p w14:paraId="5C19422E" w14:textId="77777777" w:rsidR="00646D00" w:rsidRDefault="00AD6746" w:rsidP="00646D00">
                <w:pPr>
                  <w:rPr>
                    <w:rStyle w:val="Hyperlink"/>
                    <w:rFonts w:ascii="Times New Roman" w:hAnsi="Times New Roman" w:cs="Times New Roman"/>
                    <w:sz w:val="24"/>
                    <w:szCs w:val="24"/>
                  </w:rPr>
                </w:pPr>
                <w:hyperlink r:id="rId8" w:history="1">
                  <w:r w:rsidR="00646D00" w:rsidRPr="00654D29">
                    <w:rPr>
                      <w:rStyle w:val="Hyperlink"/>
                      <w:rFonts w:ascii="Times New Roman" w:hAnsi="Times New Roman" w:cs="Times New Roman"/>
                      <w:sz w:val="24"/>
                      <w:szCs w:val="24"/>
                    </w:rPr>
                    <w:t>http://www.artsjournal.com/dancebeat/wp-content/uploads/2012/03/ptslide_last.jpg</w:t>
                  </w:r>
                </w:hyperlink>
              </w:p>
              <w:p w14:paraId="500CCCA1" w14:textId="77777777" w:rsidR="00646D00" w:rsidRDefault="00646D00" w:rsidP="00646D00">
                <w:pPr>
                  <w:rPr>
                    <w:rStyle w:val="Hyperlink"/>
                    <w:rFonts w:ascii="Times New Roman" w:hAnsi="Times New Roman" w:cs="Times New Roman"/>
                    <w:sz w:val="24"/>
                    <w:szCs w:val="24"/>
                  </w:rPr>
                </w:pPr>
              </w:p>
              <w:p w14:paraId="1613283D" w14:textId="77777777" w:rsidR="00646D00" w:rsidRPr="00646D00" w:rsidRDefault="00646D00" w:rsidP="00646D00">
                <w:r w:rsidRPr="00646D00">
                  <w:rPr>
                    <w:rStyle w:val="Hyperlink"/>
                    <w:rFonts w:ascii="Times New Roman" w:hAnsi="Times New Roman" w:cs="Times New Roman"/>
                    <w:color w:val="auto"/>
                    <w:sz w:val="24"/>
                    <w:szCs w:val="24"/>
                    <w:u w:val="none"/>
                  </w:rPr>
                  <w:t>[File: Esplanade.jpg]</w:t>
                </w:r>
              </w:p>
              <w:p w14:paraId="77FB6747" w14:textId="77777777" w:rsidR="00646D00" w:rsidRDefault="00646D00" w:rsidP="00646D00"/>
              <w:p w14:paraId="02B5F4B3" w14:textId="77777777" w:rsidR="00646D00" w:rsidRDefault="00646D00" w:rsidP="00646D00">
                <w:pPr>
                  <w:pStyle w:val="Caption"/>
                  <w:keepNext/>
                </w:pPr>
                <w:r>
                  <w:t xml:space="preserve">Figure </w:t>
                </w:r>
                <w:r w:rsidR="00AD6746">
                  <w:fldChar w:fldCharType="begin"/>
                </w:r>
                <w:r w:rsidR="00AD6746">
                  <w:instrText xml:space="preserve"> SEQ Figure \* ARABIC </w:instrText>
                </w:r>
                <w:r w:rsidR="00AD6746">
                  <w:fldChar w:fldCharType="separate"/>
                </w:r>
                <w:r>
                  <w:rPr>
                    <w:noProof/>
                  </w:rPr>
                  <w:t>2</w:t>
                </w:r>
                <w:r w:rsidR="00AD6746">
                  <w:rPr>
                    <w:noProof/>
                  </w:rPr>
                  <w:fldChar w:fldCharType="end"/>
                </w:r>
                <w:r>
                  <w:t xml:space="preserve"> Paul Taylor Dance Company </w:t>
                </w:r>
                <w:r w:rsidRPr="00654D29">
                  <w:rPr>
                    <w:i/>
                  </w:rPr>
                  <w:t>in Esplanade</w:t>
                </w:r>
                <w:r>
                  <w:t xml:space="preserve"> (1975)  Photo: Paul B. Goode</w:t>
                </w:r>
              </w:p>
              <w:p w14:paraId="19792BB4" w14:textId="77777777" w:rsidR="00646D00" w:rsidRDefault="00646D00" w:rsidP="00646D00"/>
              <w:p w14:paraId="588E6678" w14:textId="77777777" w:rsidR="00646D00" w:rsidRDefault="00AD6746" w:rsidP="00646D00">
                <w:hyperlink r:id="rId9" w:history="1">
                  <w:r w:rsidR="00646D00" w:rsidRPr="00030694">
                    <w:rPr>
                      <w:rStyle w:val="Hyperlink"/>
                      <w:rFonts w:ascii="Times New Roman" w:hAnsi="Times New Roman" w:cs="Times New Roman"/>
                      <w:sz w:val="24"/>
                      <w:szCs w:val="24"/>
                    </w:rPr>
                    <w:t>http://paulbgoode.com/journal/wp-content/uploads/2013/10/Taylor_3813_blog.jpg</w:t>
                  </w:r>
                </w:hyperlink>
              </w:p>
              <w:p w14:paraId="69FDDE69" w14:textId="77777777" w:rsidR="00646D00" w:rsidRDefault="00646D00" w:rsidP="00646D00"/>
              <w:p w14:paraId="4B4A53A9" w14:textId="77777777" w:rsidR="00646D00" w:rsidRDefault="00646D00" w:rsidP="00646D00">
                <w:r>
                  <w:t>[File: Company.jpg]</w:t>
                </w:r>
              </w:p>
              <w:p w14:paraId="7D785B59" w14:textId="77777777" w:rsidR="00646D00" w:rsidRDefault="00646D00" w:rsidP="00646D00"/>
              <w:p w14:paraId="0D556730" w14:textId="77777777" w:rsidR="00646D00" w:rsidRDefault="00646D00" w:rsidP="00646D00">
                <w:pPr>
                  <w:pStyle w:val="Caption"/>
                  <w:keepNext/>
                </w:pPr>
                <w:r>
                  <w:t xml:space="preserve">Figure </w:t>
                </w:r>
                <w:r w:rsidR="00AD6746">
                  <w:fldChar w:fldCharType="begin"/>
                </w:r>
                <w:r w:rsidR="00AD6746">
                  <w:instrText xml:space="preserve"> SEQ Figure \* ARABIC </w:instrText>
                </w:r>
                <w:r w:rsidR="00AD6746">
                  <w:fldChar w:fldCharType="separate"/>
                </w:r>
                <w:r>
                  <w:rPr>
                    <w:noProof/>
                  </w:rPr>
                  <w:t>3</w:t>
                </w:r>
                <w:r w:rsidR="00AD6746">
                  <w:rPr>
                    <w:noProof/>
                  </w:rPr>
                  <w:fldChar w:fldCharType="end"/>
                </w:r>
                <w:r>
                  <w:t xml:space="preserve"> Paul Taylor Dance Company in </w:t>
                </w:r>
                <w:r>
                  <w:rPr>
                    <w:i/>
                  </w:rPr>
                  <w:t xml:space="preserve">Company B </w:t>
                </w:r>
                <w:r>
                  <w:t xml:space="preserve">(1991)  Photo: Andrea </w:t>
                </w:r>
                <w:proofErr w:type="spellStart"/>
                <w:r>
                  <w:t>Mohin</w:t>
                </w:r>
                <w:proofErr w:type="spellEnd"/>
              </w:p>
              <w:p w14:paraId="206447AC" w14:textId="77777777" w:rsidR="00646D00" w:rsidRPr="00654D29" w:rsidRDefault="00646D00" w:rsidP="00646D00"/>
              <w:p w14:paraId="421E63E8" w14:textId="77777777" w:rsidR="00646D00" w:rsidRPr="00646D00" w:rsidRDefault="00AD6746" w:rsidP="00646D00">
                <w:hyperlink r:id="rId10" w:history="1">
                  <w:r w:rsidR="00646D00" w:rsidRPr="00654D29">
                    <w:rPr>
                      <w:rStyle w:val="Hyperlink"/>
                      <w:rFonts w:ascii="Times New Roman" w:hAnsi="Times New Roman" w:cs="Times New Roman"/>
                      <w:sz w:val="24"/>
                      <w:szCs w:val="24"/>
                    </w:rPr>
                    <w:t>http://graphics8.nytimes.com/images/2010/06/11/arts/11brahmsspan-1/11brahmsspan-1-articleLarge.jpg</w:t>
                  </w:r>
                </w:hyperlink>
              </w:p>
              <w:p w14:paraId="22EB8DA1" w14:textId="77777777" w:rsidR="003F0D73" w:rsidRDefault="003F0D73" w:rsidP="00C27FAB"/>
            </w:tc>
          </w:sdtContent>
        </w:sdt>
      </w:tr>
      <w:tr w:rsidR="003235A7" w14:paraId="7034651B" w14:textId="77777777" w:rsidTr="003235A7">
        <w:tc>
          <w:tcPr>
            <w:tcW w:w="9016" w:type="dxa"/>
          </w:tcPr>
          <w:p w14:paraId="65DB2A02" w14:textId="77777777" w:rsidR="00A54AC6" w:rsidRDefault="003235A7" w:rsidP="00610E2C">
            <w:pPr>
              <w:tabs>
                <w:tab w:val="left" w:pos="5080"/>
                <w:tab w:val="left" w:pos="5680"/>
              </w:tabs>
            </w:pPr>
            <w:r w:rsidRPr="0015114C">
              <w:rPr>
                <w:u w:val="single"/>
              </w:rPr>
              <w:lastRenderedPageBreak/>
              <w:t>Further reading</w:t>
            </w:r>
            <w:r>
              <w:t>:</w:t>
            </w:r>
          </w:p>
          <w:p w14:paraId="77842825" w14:textId="26DB4C30" w:rsidR="003235A7" w:rsidRDefault="00A54AC6" w:rsidP="00610E2C">
            <w:pPr>
              <w:tabs>
                <w:tab w:val="left" w:pos="5080"/>
                <w:tab w:val="left" w:pos="5680"/>
              </w:tabs>
            </w:pPr>
            <w:sdt>
              <w:sdtPr>
                <w:id w:val="467404627"/>
                <w:citation/>
              </w:sdtPr>
              <w:sdtContent>
                <w:r>
                  <w:fldChar w:fldCharType="begin"/>
                </w:r>
                <w:r>
                  <w:rPr>
                    <w:lang w:val="en-US"/>
                  </w:rPr>
                  <w:instrText xml:space="preserve"> CITATION Sel66 \l 1033 </w:instrText>
                </w:r>
                <w:r>
                  <w:fldChar w:fldCharType="separate"/>
                </w:r>
                <w:r w:rsidRPr="00A54AC6">
                  <w:rPr>
                    <w:noProof/>
                    <w:lang w:val="en-US"/>
                  </w:rPr>
                  <w:t>(Cohen)</w:t>
                </w:r>
                <w:r>
                  <w:fldChar w:fldCharType="end"/>
                </w:r>
              </w:sdtContent>
            </w:sdt>
            <w:r w:rsidR="00610E2C">
              <w:tab/>
            </w:r>
            <w:r w:rsidR="00610E2C">
              <w:tab/>
            </w:r>
          </w:p>
          <w:sdt>
            <w:sdtPr>
              <w:alias w:val="Further reading"/>
              <w:tag w:val="furtherReading"/>
              <w:id w:val="-1516217107"/>
              <w:placeholder>
                <w:docPart w:val="2B47953CFCE01C4FB8B6B675EBAD8012"/>
              </w:placeholder>
            </w:sdtPr>
            <w:sdtEndPr/>
            <w:sdtContent>
              <w:p w14:paraId="4B6FA32C" w14:textId="77777777" w:rsidR="004C7629" w:rsidRDefault="00AD6746" w:rsidP="004C7629">
                <w:sdt>
                  <w:sdtPr>
                    <w:id w:val="1671673414"/>
                    <w:citation/>
                  </w:sdtPr>
                  <w:sdtEndPr/>
                  <w:sdtContent>
                    <w:r w:rsidR="004C7629">
                      <w:fldChar w:fldCharType="begin"/>
                    </w:r>
                    <w:r w:rsidR="004C7629">
                      <w:rPr>
                        <w:lang w:val="en-US"/>
                      </w:rPr>
                      <w:instrText xml:space="preserve"> CITATION Com96 \l 1033 </w:instrText>
                    </w:r>
                    <w:r w:rsidR="004C7629">
                      <w:fldChar w:fldCharType="separate"/>
                    </w:r>
                    <w:r w:rsidR="00A54AC6">
                      <w:rPr>
                        <w:noProof/>
                        <w:lang w:val="en-US"/>
                      </w:rPr>
                      <w:t xml:space="preserve"> </w:t>
                    </w:r>
                    <w:r w:rsidR="00A54AC6" w:rsidRPr="00A54AC6">
                      <w:rPr>
                        <w:noProof/>
                        <w:lang w:val="en-US"/>
                      </w:rPr>
                      <w:t>(Diamond)</w:t>
                    </w:r>
                    <w:r w:rsidR="004C7629">
                      <w:fldChar w:fldCharType="end"/>
                    </w:r>
                  </w:sdtContent>
                </w:sdt>
              </w:p>
              <w:p w14:paraId="72BA110C" w14:textId="77777777" w:rsidR="004C7629" w:rsidRDefault="00AD6746" w:rsidP="004C7629">
                <w:sdt>
                  <w:sdtPr>
                    <w:id w:val="551197084"/>
                    <w:citation/>
                  </w:sdtPr>
                  <w:sdtEndPr/>
                  <w:sdtContent>
                    <w:r w:rsidR="004C7629">
                      <w:fldChar w:fldCharType="begin"/>
                    </w:r>
                    <w:r w:rsidR="004C7629">
                      <w:rPr>
                        <w:lang w:val="en-US"/>
                      </w:rPr>
                      <w:instrText xml:space="preserve"> CITATION Cou14 \l 1033 </w:instrText>
                    </w:r>
                    <w:r w:rsidR="004C7629">
                      <w:fldChar w:fldCharType="separate"/>
                    </w:r>
                    <w:r w:rsidR="00A54AC6" w:rsidRPr="00A54AC6">
                      <w:rPr>
                        <w:noProof/>
                        <w:lang w:val="en-US"/>
                      </w:rPr>
                      <w:t>(Coulter)</w:t>
                    </w:r>
                    <w:r w:rsidR="004C7629">
                      <w:fldChar w:fldCharType="end"/>
                    </w:r>
                  </w:sdtContent>
                </w:sdt>
              </w:p>
              <w:p w14:paraId="3B7A7410" w14:textId="77777777" w:rsidR="004C7629" w:rsidRDefault="00AD6746" w:rsidP="004C7629">
                <w:sdt>
                  <w:sdtPr>
                    <w:id w:val="637765783"/>
                    <w:citation/>
                  </w:sdtPr>
                  <w:sdtEndPr/>
                  <w:sdtContent>
                    <w:r w:rsidR="004C7629">
                      <w:fldChar w:fldCharType="begin"/>
                    </w:r>
                    <w:r w:rsidR="004C7629">
                      <w:rPr>
                        <w:lang w:val="en-US"/>
                      </w:rPr>
                      <w:instrText xml:space="preserve"> CITATION Mat98 \l 1033 </w:instrText>
                    </w:r>
                    <w:r w:rsidR="004C7629">
                      <w:fldChar w:fldCharType="separate"/>
                    </w:r>
                    <w:r w:rsidR="00A54AC6" w:rsidRPr="00A54AC6">
                      <w:rPr>
                        <w:noProof/>
                        <w:lang w:val="en-US"/>
                      </w:rPr>
                      <w:t>(Diamond)</w:t>
                    </w:r>
                    <w:r w:rsidR="004C7629">
                      <w:fldChar w:fldCharType="end"/>
                    </w:r>
                  </w:sdtContent>
                </w:sdt>
              </w:p>
              <w:p w14:paraId="5322024F" w14:textId="77777777" w:rsidR="004C7629" w:rsidRDefault="00AD6746" w:rsidP="004C7629">
                <w:sdt>
                  <w:sdtPr>
                    <w:id w:val="1317690115"/>
                    <w:citation/>
                  </w:sdtPr>
                  <w:sdtEndPr/>
                  <w:sdtContent>
                    <w:r w:rsidR="004C7629">
                      <w:fldChar w:fldCharType="begin"/>
                    </w:r>
                    <w:r w:rsidR="004C7629">
                      <w:rPr>
                        <w:lang w:val="en-US"/>
                      </w:rPr>
                      <w:instrText xml:space="preserve"> CITATION Fra951 \l 1033 </w:instrText>
                    </w:r>
                    <w:r w:rsidR="004C7629">
                      <w:fldChar w:fldCharType="separate"/>
                    </w:r>
                    <w:r w:rsidR="00A54AC6" w:rsidRPr="00A54AC6">
                      <w:rPr>
                        <w:noProof/>
                        <w:lang w:val="en-US"/>
                      </w:rPr>
                      <w:t>(Franko)</w:t>
                    </w:r>
                    <w:r w:rsidR="004C7629">
                      <w:fldChar w:fldCharType="end"/>
                    </w:r>
                  </w:sdtContent>
                </w:sdt>
              </w:p>
              <w:p w14:paraId="2E3130B5" w14:textId="77777777" w:rsidR="004C7629" w:rsidRDefault="00AD6746" w:rsidP="004C7629">
                <w:sdt>
                  <w:sdtPr>
                    <w:id w:val="674771522"/>
                    <w:citation/>
                  </w:sdtPr>
                  <w:sdtEndPr/>
                  <w:sdtContent>
                    <w:r w:rsidR="004C7629">
                      <w:fldChar w:fldCharType="begin"/>
                    </w:r>
                    <w:r w:rsidR="004C7629">
                      <w:rPr>
                        <w:lang w:val="en-US"/>
                      </w:rPr>
                      <w:instrText xml:space="preserve"> CITATION Kan96 \l 1033 </w:instrText>
                    </w:r>
                    <w:r w:rsidR="004C7629">
                      <w:fldChar w:fldCharType="separate"/>
                    </w:r>
                    <w:r w:rsidR="00A54AC6" w:rsidRPr="00A54AC6">
                      <w:rPr>
                        <w:noProof/>
                        <w:lang w:val="en-US"/>
                      </w:rPr>
                      <w:t>(Kane, A Catalogue of Works Choreographed by Paul Taylor)</w:t>
                    </w:r>
                    <w:r w:rsidR="004C7629">
                      <w:fldChar w:fldCharType="end"/>
                    </w:r>
                  </w:sdtContent>
                </w:sdt>
              </w:p>
              <w:p w14:paraId="19712C28" w14:textId="77777777" w:rsidR="004C7629" w:rsidRDefault="00AD6746" w:rsidP="004C7629">
                <w:sdt>
                  <w:sdtPr>
                    <w:id w:val="926694526"/>
                    <w:citation/>
                  </w:sdtPr>
                  <w:sdtEndPr/>
                  <w:sdtContent>
                    <w:r w:rsidR="004C7629">
                      <w:fldChar w:fldCharType="begin"/>
                    </w:r>
                    <w:r w:rsidR="004C7629">
                      <w:rPr>
                        <w:lang w:val="en-US"/>
                      </w:rPr>
                      <w:instrText xml:space="preserve"> CITATION Kan98 \l 1033 </w:instrText>
                    </w:r>
                    <w:r w:rsidR="004C7629">
                      <w:fldChar w:fldCharType="separate"/>
                    </w:r>
                    <w:r w:rsidR="00A54AC6" w:rsidRPr="00A54AC6">
                      <w:rPr>
                        <w:noProof/>
                        <w:lang w:val="en-US"/>
                      </w:rPr>
                      <w:t>(Kane, Paul Taylor)</w:t>
                    </w:r>
                    <w:r w:rsidR="004C7629">
                      <w:fldChar w:fldCharType="end"/>
                    </w:r>
                  </w:sdtContent>
                </w:sdt>
              </w:p>
              <w:p w14:paraId="3D56D8EE" w14:textId="77777777" w:rsidR="004C7629" w:rsidRDefault="00AD6746" w:rsidP="004C7629">
                <w:sdt>
                  <w:sdtPr>
                    <w:id w:val="553501967"/>
                    <w:citation/>
                  </w:sdtPr>
                  <w:sdtEndPr/>
                  <w:sdtContent>
                    <w:r w:rsidR="004C7629">
                      <w:fldChar w:fldCharType="begin"/>
                    </w:r>
                    <w:r w:rsidR="004C7629">
                      <w:rPr>
                        <w:lang w:val="en-US"/>
                      </w:rPr>
                      <w:instrText xml:space="preserve"> CITATION Kow101 \l 1033 </w:instrText>
                    </w:r>
                    <w:r w:rsidR="004C7629">
                      <w:fldChar w:fldCharType="separate"/>
                    </w:r>
                    <w:r w:rsidR="00A54AC6" w:rsidRPr="00A54AC6">
                      <w:rPr>
                        <w:noProof/>
                        <w:lang w:val="en-US"/>
                      </w:rPr>
                      <w:t>(Kowal)</w:t>
                    </w:r>
                    <w:r w:rsidR="004C7629">
                      <w:fldChar w:fldCharType="end"/>
                    </w:r>
                  </w:sdtContent>
                </w:sdt>
              </w:p>
              <w:p w14:paraId="39654ADC" w14:textId="77777777" w:rsidR="004C7629" w:rsidRDefault="00AD6746" w:rsidP="004C7629">
                <w:sdt>
                  <w:sdtPr>
                    <w:id w:val="-1802915061"/>
                    <w:citation/>
                  </w:sdtPr>
                  <w:sdtEndPr/>
                  <w:sdtContent>
                    <w:r w:rsidR="004C7629">
                      <w:fldChar w:fldCharType="begin"/>
                    </w:r>
                    <w:r w:rsidR="004C7629">
                      <w:rPr>
                        <w:lang w:val="en-US"/>
                      </w:rPr>
                      <w:instrText xml:space="preserve"> CITATION Sie96 \l 1033 </w:instrText>
                    </w:r>
                    <w:r w:rsidR="004C7629">
                      <w:fldChar w:fldCharType="separate"/>
                    </w:r>
                    <w:r w:rsidR="00A54AC6" w:rsidRPr="00A54AC6">
                      <w:rPr>
                        <w:noProof/>
                        <w:lang w:val="en-US"/>
                      </w:rPr>
                      <w:t>(Siegel)</w:t>
                    </w:r>
                    <w:r w:rsidR="004C7629">
                      <w:fldChar w:fldCharType="end"/>
                    </w:r>
                  </w:sdtContent>
                </w:sdt>
              </w:p>
              <w:p w14:paraId="4EFCDC8F" w14:textId="77777777" w:rsidR="00A54AC6" w:rsidRDefault="00AD6746" w:rsidP="004C7629">
                <w:sdt>
                  <w:sdtPr>
                    <w:id w:val="-1857882388"/>
                    <w:citation/>
                  </w:sdtPr>
                  <w:sdtEndPr/>
                  <w:sdtContent>
                    <w:r w:rsidR="004C7629">
                      <w:fldChar w:fldCharType="begin"/>
                    </w:r>
                    <w:r w:rsidR="004C7629">
                      <w:rPr>
                        <w:lang w:val="en-US"/>
                      </w:rPr>
                      <w:instrText xml:space="preserve"> CITATION Pau91 \l 1033 </w:instrText>
                    </w:r>
                    <w:r w:rsidR="004C7629">
                      <w:fldChar w:fldCharType="separate"/>
                    </w:r>
                    <w:r w:rsidR="00A54AC6" w:rsidRPr="00A54AC6">
                      <w:rPr>
                        <w:noProof/>
                        <w:lang w:val="en-US"/>
                      </w:rPr>
                      <w:t>(Diamond)</w:t>
                    </w:r>
                    <w:r w:rsidR="004C7629">
                      <w:fldChar w:fldCharType="end"/>
                    </w:r>
                  </w:sdtContent>
                </w:sdt>
              </w:p>
              <w:p w14:paraId="240508EE" w14:textId="55A63F67" w:rsidR="003235A7" w:rsidRDefault="00AD6746" w:rsidP="004C7629"/>
            </w:sdtContent>
          </w:sdt>
        </w:tc>
      </w:tr>
    </w:tbl>
    <w:p w14:paraId="6BEE354B" w14:textId="77777777" w:rsidR="00A54AC6" w:rsidRPr="00F36937" w:rsidRDefault="00A54AC6" w:rsidP="00B33145"/>
    <w:sectPr w:rsidR="00A54AC6"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1E4B9" w14:textId="77777777" w:rsidR="00AD6746" w:rsidRDefault="00AD6746" w:rsidP="007A0D55">
      <w:pPr>
        <w:spacing w:after="0" w:line="240" w:lineRule="auto"/>
      </w:pPr>
      <w:r>
        <w:separator/>
      </w:r>
    </w:p>
  </w:endnote>
  <w:endnote w:type="continuationSeparator" w:id="0">
    <w:p w14:paraId="3E2C6E89" w14:textId="77777777" w:rsidR="00AD6746" w:rsidRDefault="00AD67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0E6EFF" w14:textId="77777777" w:rsidR="00AD6746" w:rsidRDefault="00AD6746" w:rsidP="007A0D55">
      <w:pPr>
        <w:spacing w:after="0" w:line="240" w:lineRule="auto"/>
      </w:pPr>
      <w:r>
        <w:separator/>
      </w:r>
    </w:p>
  </w:footnote>
  <w:footnote w:type="continuationSeparator" w:id="0">
    <w:p w14:paraId="3AF4F837" w14:textId="77777777" w:rsidR="00AD6746" w:rsidRDefault="00AD67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1386C" w14:textId="77777777" w:rsidR="00D55015" w:rsidRDefault="00D5501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7E7BF9" w14:textId="77777777" w:rsidR="00D55015" w:rsidRDefault="00D550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76C78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D00"/>
    <w:rsid w:val="00032559"/>
    <w:rsid w:val="00052040"/>
    <w:rsid w:val="000643B0"/>
    <w:rsid w:val="00090DD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7629"/>
    <w:rsid w:val="004E5896"/>
    <w:rsid w:val="00513EE6"/>
    <w:rsid w:val="00534F8F"/>
    <w:rsid w:val="00590035"/>
    <w:rsid w:val="005B177E"/>
    <w:rsid w:val="005B3921"/>
    <w:rsid w:val="005F26D7"/>
    <w:rsid w:val="005F5450"/>
    <w:rsid w:val="00610E2C"/>
    <w:rsid w:val="00646D00"/>
    <w:rsid w:val="006D0412"/>
    <w:rsid w:val="007411B9"/>
    <w:rsid w:val="00780D95"/>
    <w:rsid w:val="00780DC7"/>
    <w:rsid w:val="007A0D55"/>
    <w:rsid w:val="007B3377"/>
    <w:rsid w:val="007E5F44"/>
    <w:rsid w:val="00821DE3"/>
    <w:rsid w:val="00846CE1"/>
    <w:rsid w:val="008A5B87"/>
    <w:rsid w:val="00922950"/>
    <w:rsid w:val="009A6553"/>
    <w:rsid w:val="009A7264"/>
    <w:rsid w:val="009D1606"/>
    <w:rsid w:val="009E18A1"/>
    <w:rsid w:val="009E73D7"/>
    <w:rsid w:val="00A27D2C"/>
    <w:rsid w:val="00A54AC6"/>
    <w:rsid w:val="00A76FD9"/>
    <w:rsid w:val="00AB436D"/>
    <w:rsid w:val="00AD2F24"/>
    <w:rsid w:val="00AD4844"/>
    <w:rsid w:val="00AD6746"/>
    <w:rsid w:val="00B219AE"/>
    <w:rsid w:val="00B33145"/>
    <w:rsid w:val="00B574C9"/>
    <w:rsid w:val="00BC39C9"/>
    <w:rsid w:val="00BE5BF7"/>
    <w:rsid w:val="00BF40E1"/>
    <w:rsid w:val="00C27FAB"/>
    <w:rsid w:val="00C358D4"/>
    <w:rsid w:val="00C6296B"/>
    <w:rsid w:val="00CC586D"/>
    <w:rsid w:val="00CF1542"/>
    <w:rsid w:val="00CF3EC5"/>
    <w:rsid w:val="00D55015"/>
    <w:rsid w:val="00D5715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00B"/>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7A1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46D0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6D00"/>
    <w:rPr>
      <w:rFonts w:ascii="Lucida Grande" w:hAnsi="Lucida Grande" w:cs="Lucida Grande"/>
      <w:sz w:val="18"/>
      <w:szCs w:val="18"/>
    </w:rPr>
  </w:style>
  <w:style w:type="paragraph" w:styleId="EndnoteText">
    <w:name w:val="endnote text"/>
    <w:basedOn w:val="Normal"/>
    <w:link w:val="EndnoteTextChar"/>
    <w:autoRedefine/>
    <w:semiHidden/>
    <w:rsid w:val="00646D00"/>
    <w:pPr>
      <w:widowControl w:val="0"/>
      <w:tabs>
        <w:tab w:val="left" w:pos="-720"/>
        <w:tab w:val="left" w:pos="0"/>
      </w:tabs>
      <w:suppressAutoHyphens/>
      <w:spacing w:after="0" w:line="480" w:lineRule="auto"/>
      <w:ind w:left="720" w:hanging="720"/>
    </w:pPr>
    <w:rPr>
      <w:rFonts w:ascii="Times New Roman" w:eastAsia="Times New Roman" w:hAnsi="Times New Roman" w:cs="Times New Roman"/>
      <w:spacing w:val="-3"/>
      <w:sz w:val="24"/>
      <w:szCs w:val="24"/>
      <w:lang w:val="en-US" w:eastAsia="en-GB"/>
    </w:rPr>
  </w:style>
  <w:style w:type="character" w:customStyle="1" w:styleId="EndnoteTextChar">
    <w:name w:val="Endnote Text Char"/>
    <w:basedOn w:val="DefaultParagraphFont"/>
    <w:link w:val="EndnoteText"/>
    <w:semiHidden/>
    <w:rsid w:val="00646D00"/>
    <w:rPr>
      <w:rFonts w:ascii="Times New Roman" w:eastAsia="Times New Roman" w:hAnsi="Times New Roman" w:cs="Times New Roman"/>
      <w:spacing w:val="-3"/>
      <w:sz w:val="24"/>
      <w:szCs w:val="24"/>
      <w:lang w:val="en-US" w:eastAsia="en-GB"/>
    </w:rPr>
  </w:style>
  <w:style w:type="character" w:styleId="EndnoteReference">
    <w:name w:val="endnote reference"/>
    <w:basedOn w:val="DefaultParagraphFont"/>
    <w:semiHidden/>
    <w:rsid w:val="00646D00"/>
    <w:rPr>
      <w:rFonts w:ascii="Times New Roman" w:hAnsi="Times New Roman"/>
      <w:sz w:val="24"/>
      <w:szCs w:val="20"/>
      <w:vertAlign w:val="superscript"/>
    </w:rPr>
  </w:style>
  <w:style w:type="character" w:styleId="Hyperlink">
    <w:name w:val="Hyperlink"/>
    <w:basedOn w:val="DefaultParagraphFont"/>
    <w:uiPriority w:val="99"/>
    <w:unhideWhenUsed/>
    <w:rsid w:val="00646D00"/>
    <w:rPr>
      <w:color w:val="0563C1" w:themeColor="hyperlink"/>
      <w:u w:val="single"/>
    </w:rPr>
  </w:style>
  <w:style w:type="paragraph" w:styleId="Caption">
    <w:name w:val="caption"/>
    <w:basedOn w:val="Normal"/>
    <w:next w:val="Normal"/>
    <w:uiPriority w:val="35"/>
    <w:semiHidden/>
    <w:qFormat/>
    <w:rsid w:val="00646D00"/>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646D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92285">
      <w:bodyDiv w:val="1"/>
      <w:marLeft w:val="0"/>
      <w:marRight w:val="0"/>
      <w:marTop w:val="0"/>
      <w:marBottom w:val="0"/>
      <w:divBdr>
        <w:top w:val="none" w:sz="0" w:space="0" w:color="auto"/>
        <w:left w:val="none" w:sz="0" w:space="0" w:color="auto"/>
        <w:bottom w:val="none" w:sz="0" w:space="0" w:color="auto"/>
        <w:right w:val="none" w:sz="0" w:space="0" w:color="auto"/>
      </w:divBdr>
    </w:div>
    <w:div w:id="227882513">
      <w:bodyDiv w:val="1"/>
      <w:marLeft w:val="0"/>
      <w:marRight w:val="0"/>
      <w:marTop w:val="0"/>
      <w:marBottom w:val="0"/>
      <w:divBdr>
        <w:top w:val="none" w:sz="0" w:space="0" w:color="auto"/>
        <w:left w:val="none" w:sz="0" w:space="0" w:color="auto"/>
        <w:bottom w:val="none" w:sz="0" w:space="0" w:color="auto"/>
        <w:right w:val="none" w:sz="0" w:space="0" w:color="auto"/>
      </w:divBdr>
    </w:div>
    <w:div w:id="637497559">
      <w:bodyDiv w:val="1"/>
      <w:marLeft w:val="0"/>
      <w:marRight w:val="0"/>
      <w:marTop w:val="0"/>
      <w:marBottom w:val="0"/>
      <w:divBdr>
        <w:top w:val="none" w:sz="0" w:space="0" w:color="auto"/>
        <w:left w:val="none" w:sz="0" w:space="0" w:color="auto"/>
        <w:bottom w:val="none" w:sz="0" w:space="0" w:color="auto"/>
        <w:right w:val="none" w:sz="0" w:space="0" w:color="auto"/>
      </w:divBdr>
    </w:div>
    <w:div w:id="673531902">
      <w:bodyDiv w:val="1"/>
      <w:marLeft w:val="0"/>
      <w:marRight w:val="0"/>
      <w:marTop w:val="0"/>
      <w:marBottom w:val="0"/>
      <w:divBdr>
        <w:top w:val="none" w:sz="0" w:space="0" w:color="auto"/>
        <w:left w:val="none" w:sz="0" w:space="0" w:color="auto"/>
        <w:bottom w:val="none" w:sz="0" w:space="0" w:color="auto"/>
        <w:right w:val="none" w:sz="0" w:space="0" w:color="auto"/>
      </w:divBdr>
    </w:div>
    <w:div w:id="1174799656">
      <w:bodyDiv w:val="1"/>
      <w:marLeft w:val="0"/>
      <w:marRight w:val="0"/>
      <w:marTop w:val="0"/>
      <w:marBottom w:val="0"/>
      <w:divBdr>
        <w:top w:val="none" w:sz="0" w:space="0" w:color="auto"/>
        <w:left w:val="none" w:sz="0" w:space="0" w:color="auto"/>
        <w:bottom w:val="none" w:sz="0" w:space="0" w:color="auto"/>
        <w:right w:val="none" w:sz="0" w:space="0" w:color="auto"/>
      </w:divBdr>
    </w:div>
    <w:div w:id="1356073217">
      <w:bodyDiv w:val="1"/>
      <w:marLeft w:val="0"/>
      <w:marRight w:val="0"/>
      <w:marTop w:val="0"/>
      <w:marBottom w:val="0"/>
      <w:divBdr>
        <w:top w:val="none" w:sz="0" w:space="0" w:color="auto"/>
        <w:left w:val="none" w:sz="0" w:space="0" w:color="auto"/>
        <w:bottom w:val="none" w:sz="0" w:space="0" w:color="auto"/>
        <w:right w:val="none" w:sz="0" w:space="0" w:color="auto"/>
      </w:divBdr>
    </w:div>
    <w:div w:id="1384788832">
      <w:bodyDiv w:val="1"/>
      <w:marLeft w:val="0"/>
      <w:marRight w:val="0"/>
      <w:marTop w:val="0"/>
      <w:marBottom w:val="0"/>
      <w:divBdr>
        <w:top w:val="none" w:sz="0" w:space="0" w:color="auto"/>
        <w:left w:val="none" w:sz="0" w:space="0" w:color="auto"/>
        <w:bottom w:val="none" w:sz="0" w:space="0" w:color="auto"/>
        <w:right w:val="none" w:sz="0" w:space="0" w:color="auto"/>
      </w:divBdr>
    </w:div>
    <w:div w:id="1510101828">
      <w:bodyDiv w:val="1"/>
      <w:marLeft w:val="0"/>
      <w:marRight w:val="0"/>
      <w:marTop w:val="0"/>
      <w:marBottom w:val="0"/>
      <w:divBdr>
        <w:top w:val="none" w:sz="0" w:space="0" w:color="auto"/>
        <w:left w:val="none" w:sz="0" w:space="0" w:color="auto"/>
        <w:bottom w:val="none" w:sz="0" w:space="0" w:color="auto"/>
        <w:right w:val="none" w:sz="0" w:space="0" w:color="auto"/>
      </w:divBdr>
    </w:div>
    <w:div w:id="1573005010">
      <w:bodyDiv w:val="1"/>
      <w:marLeft w:val="0"/>
      <w:marRight w:val="0"/>
      <w:marTop w:val="0"/>
      <w:marBottom w:val="0"/>
      <w:divBdr>
        <w:top w:val="none" w:sz="0" w:space="0" w:color="auto"/>
        <w:left w:val="none" w:sz="0" w:space="0" w:color="auto"/>
        <w:bottom w:val="none" w:sz="0" w:space="0" w:color="auto"/>
        <w:right w:val="none" w:sz="0" w:space="0" w:color="auto"/>
      </w:divBdr>
    </w:div>
    <w:div w:id="174005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rtsjournal.com/dancebeat/wp-content/uploads/2012/03/ptslide_last.jpg" TargetMode="External"/><Relationship Id="rId9" Type="http://schemas.openxmlformats.org/officeDocument/2006/relationships/hyperlink" Target="http://paulbgoode.com/journal/wp-content/uploads/2013/10/Taylor_3813_blog.jpg" TargetMode="External"/><Relationship Id="rId10" Type="http://schemas.openxmlformats.org/officeDocument/2006/relationships/hyperlink" Target="http://graphics8.nytimes.com/images/2010/06/11/arts/11brahmsspan-1/11brahmsspan-1-articleLarg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F5F373241D9104CBDD48E3DD4DBB528"/>
        <w:category>
          <w:name w:val="General"/>
          <w:gallery w:val="placeholder"/>
        </w:category>
        <w:types>
          <w:type w:val="bbPlcHdr"/>
        </w:types>
        <w:behaviors>
          <w:behavior w:val="content"/>
        </w:behaviors>
        <w:guid w:val="{85103B5E-392B-3849-B7FB-F94AE46B7DD7}"/>
      </w:docPartPr>
      <w:docPartBody>
        <w:p w:rsidR="00A2324D" w:rsidRDefault="00A2324D">
          <w:pPr>
            <w:pStyle w:val="1F5F373241D9104CBDD48E3DD4DBB528"/>
          </w:pPr>
          <w:r w:rsidRPr="00CC586D">
            <w:rPr>
              <w:rStyle w:val="PlaceholderText"/>
              <w:b/>
              <w:color w:val="FFFFFF" w:themeColor="background1"/>
            </w:rPr>
            <w:t>[Salutation]</w:t>
          </w:r>
        </w:p>
      </w:docPartBody>
    </w:docPart>
    <w:docPart>
      <w:docPartPr>
        <w:name w:val="0974AC0979F9AD41A86ED66C63417B39"/>
        <w:category>
          <w:name w:val="General"/>
          <w:gallery w:val="placeholder"/>
        </w:category>
        <w:types>
          <w:type w:val="bbPlcHdr"/>
        </w:types>
        <w:behaviors>
          <w:behavior w:val="content"/>
        </w:behaviors>
        <w:guid w:val="{121B5450-B83A-6C4E-94A0-B4035797A901}"/>
      </w:docPartPr>
      <w:docPartBody>
        <w:p w:rsidR="00A2324D" w:rsidRDefault="00A2324D">
          <w:pPr>
            <w:pStyle w:val="0974AC0979F9AD41A86ED66C63417B39"/>
          </w:pPr>
          <w:r>
            <w:rPr>
              <w:rStyle w:val="PlaceholderText"/>
            </w:rPr>
            <w:t>[First name]</w:t>
          </w:r>
        </w:p>
      </w:docPartBody>
    </w:docPart>
    <w:docPart>
      <w:docPartPr>
        <w:name w:val="97E4D75D05B09A40AD7D92D279231AFC"/>
        <w:category>
          <w:name w:val="General"/>
          <w:gallery w:val="placeholder"/>
        </w:category>
        <w:types>
          <w:type w:val="bbPlcHdr"/>
        </w:types>
        <w:behaviors>
          <w:behavior w:val="content"/>
        </w:behaviors>
        <w:guid w:val="{0E58F195-38E6-484E-A560-3A2DF946D5BA}"/>
      </w:docPartPr>
      <w:docPartBody>
        <w:p w:rsidR="00A2324D" w:rsidRDefault="00A2324D">
          <w:pPr>
            <w:pStyle w:val="97E4D75D05B09A40AD7D92D279231AFC"/>
          </w:pPr>
          <w:r>
            <w:rPr>
              <w:rStyle w:val="PlaceholderText"/>
            </w:rPr>
            <w:t>[Middle name]</w:t>
          </w:r>
        </w:p>
      </w:docPartBody>
    </w:docPart>
    <w:docPart>
      <w:docPartPr>
        <w:name w:val="96F6E02BDE82FB4089124D74815821AF"/>
        <w:category>
          <w:name w:val="General"/>
          <w:gallery w:val="placeholder"/>
        </w:category>
        <w:types>
          <w:type w:val="bbPlcHdr"/>
        </w:types>
        <w:behaviors>
          <w:behavior w:val="content"/>
        </w:behaviors>
        <w:guid w:val="{39BEED1F-207C-8F4E-8754-D5FFC6B593EF}"/>
      </w:docPartPr>
      <w:docPartBody>
        <w:p w:rsidR="00A2324D" w:rsidRDefault="00A2324D">
          <w:pPr>
            <w:pStyle w:val="96F6E02BDE82FB4089124D74815821AF"/>
          </w:pPr>
          <w:r>
            <w:rPr>
              <w:rStyle w:val="PlaceholderText"/>
            </w:rPr>
            <w:t>[Last name]</w:t>
          </w:r>
        </w:p>
      </w:docPartBody>
    </w:docPart>
    <w:docPart>
      <w:docPartPr>
        <w:name w:val="D55F78C47455344EAA11F19204BB0E0A"/>
        <w:category>
          <w:name w:val="General"/>
          <w:gallery w:val="placeholder"/>
        </w:category>
        <w:types>
          <w:type w:val="bbPlcHdr"/>
        </w:types>
        <w:behaviors>
          <w:behavior w:val="content"/>
        </w:behaviors>
        <w:guid w:val="{54E040AE-46F9-7245-90F0-0EBC2D439E4B}"/>
      </w:docPartPr>
      <w:docPartBody>
        <w:p w:rsidR="00A2324D" w:rsidRDefault="00A2324D">
          <w:pPr>
            <w:pStyle w:val="D55F78C47455344EAA11F19204BB0E0A"/>
          </w:pPr>
          <w:r>
            <w:rPr>
              <w:rStyle w:val="PlaceholderText"/>
            </w:rPr>
            <w:t>[Enter your biography]</w:t>
          </w:r>
        </w:p>
      </w:docPartBody>
    </w:docPart>
    <w:docPart>
      <w:docPartPr>
        <w:name w:val="B9253BCCE38822499574FF844F2E7062"/>
        <w:category>
          <w:name w:val="General"/>
          <w:gallery w:val="placeholder"/>
        </w:category>
        <w:types>
          <w:type w:val="bbPlcHdr"/>
        </w:types>
        <w:behaviors>
          <w:behavior w:val="content"/>
        </w:behaviors>
        <w:guid w:val="{51480388-7096-5549-90BF-A28819078984}"/>
      </w:docPartPr>
      <w:docPartBody>
        <w:p w:rsidR="00A2324D" w:rsidRDefault="00A2324D">
          <w:pPr>
            <w:pStyle w:val="B9253BCCE38822499574FF844F2E7062"/>
          </w:pPr>
          <w:r>
            <w:rPr>
              <w:rStyle w:val="PlaceholderText"/>
            </w:rPr>
            <w:t>[Enter the institution with which you are affiliated]</w:t>
          </w:r>
        </w:p>
      </w:docPartBody>
    </w:docPart>
    <w:docPart>
      <w:docPartPr>
        <w:name w:val="C779767E5229FD40B5AB5D7045C254F3"/>
        <w:category>
          <w:name w:val="General"/>
          <w:gallery w:val="placeholder"/>
        </w:category>
        <w:types>
          <w:type w:val="bbPlcHdr"/>
        </w:types>
        <w:behaviors>
          <w:behavior w:val="content"/>
        </w:behaviors>
        <w:guid w:val="{4A7E6335-CC1D-9C40-BB25-81A10C0DC6BA}"/>
      </w:docPartPr>
      <w:docPartBody>
        <w:p w:rsidR="00A2324D" w:rsidRDefault="00A2324D">
          <w:pPr>
            <w:pStyle w:val="C779767E5229FD40B5AB5D7045C254F3"/>
          </w:pPr>
          <w:r w:rsidRPr="00EF74F7">
            <w:rPr>
              <w:b/>
              <w:color w:val="808080" w:themeColor="background1" w:themeShade="80"/>
            </w:rPr>
            <w:t>[Enter the headword for your article]</w:t>
          </w:r>
        </w:p>
      </w:docPartBody>
    </w:docPart>
    <w:docPart>
      <w:docPartPr>
        <w:name w:val="F8F169CA0F619E48AD1055E604EDE8CE"/>
        <w:category>
          <w:name w:val="General"/>
          <w:gallery w:val="placeholder"/>
        </w:category>
        <w:types>
          <w:type w:val="bbPlcHdr"/>
        </w:types>
        <w:behaviors>
          <w:behavior w:val="content"/>
        </w:behaviors>
        <w:guid w:val="{6FA05E5C-304D-2044-BD32-0F651C58BCC8}"/>
      </w:docPartPr>
      <w:docPartBody>
        <w:p w:rsidR="00A2324D" w:rsidRDefault="00A2324D">
          <w:pPr>
            <w:pStyle w:val="F8F169CA0F619E48AD1055E604EDE8C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BBDA810E2AB724E8105F00CDCE41CA5"/>
        <w:category>
          <w:name w:val="General"/>
          <w:gallery w:val="placeholder"/>
        </w:category>
        <w:types>
          <w:type w:val="bbPlcHdr"/>
        </w:types>
        <w:behaviors>
          <w:behavior w:val="content"/>
        </w:behaviors>
        <w:guid w:val="{E9DCCCE0-7750-9D42-8309-A2EC92A46094}"/>
      </w:docPartPr>
      <w:docPartBody>
        <w:p w:rsidR="00A2324D" w:rsidRDefault="00A2324D">
          <w:pPr>
            <w:pStyle w:val="DBBDA810E2AB724E8105F00CDCE41CA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44DACB61F6E784DB5A22E4AEE1012F1"/>
        <w:category>
          <w:name w:val="General"/>
          <w:gallery w:val="placeholder"/>
        </w:category>
        <w:types>
          <w:type w:val="bbPlcHdr"/>
        </w:types>
        <w:behaviors>
          <w:behavior w:val="content"/>
        </w:behaviors>
        <w:guid w:val="{6EBA65B0-0107-AC44-BCA2-49ABB17F7485}"/>
      </w:docPartPr>
      <w:docPartBody>
        <w:p w:rsidR="00A2324D" w:rsidRDefault="00A2324D">
          <w:pPr>
            <w:pStyle w:val="A44DACB61F6E784DB5A22E4AEE1012F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24D"/>
    <w:rsid w:val="00981B91"/>
    <w:rsid w:val="00A2324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F5F373241D9104CBDD48E3DD4DBB528">
    <w:name w:val="1F5F373241D9104CBDD48E3DD4DBB528"/>
  </w:style>
  <w:style w:type="paragraph" w:customStyle="1" w:styleId="0974AC0979F9AD41A86ED66C63417B39">
    <w:name w:val="0974AC0979F9AD41A86ED66C63417B39"/>
  </w:style>
  <w:style w:type="paragraph" w:customStyle="1" w:styleId="97E4D75D05B09A40AD7D92D279231AFC">
    <w:name w:val="97E4D75D05B09A40AD7D92D279231AFC"/>
  </w:style>
  <w:style w:type="paragraph" w:customStyle="1" w:styleId="96F6E02BDE82FB4089124D74815821AF">
    <w:name w:val="96F6E02BDE82FB4089124D74815821AF"/>
  </w:style>
  <w:style w:type="paragraph" w:customStyle="1" w:styleId="D55F78C47455344EAA11F19204BB0E0A">
    <w:name w:val="D55F78C47455344EAA11F19204BB0E0A"/>
  </w:style>
  <w:style w:type="paragraph" w:customStyle="1" w:styleId="B9253BCCE38822499574FF844F2E7062">
    <w:name w:val="B9253BCCE38822499574FF844F2E7062"/>
  </w:style>
  <w:style w:type="paragraph" w:customStyle="1" w:styleId="C779767E5229FD40B5AB5D7045C254F3">
    <w:name w:val="C779767E5229FD40B5AB5D7045C254F3"/>
  </w:style>
  <w:style w:type="paragraph" w:customStyle="1" w:styleId="F8F169CA0F619E48AD1055E604EDE8CE">
    <w:name w:val="F8F169CA0F619E48AD1055E604EDE8CE"/>
  </w:style>
  <w:style w:type="paragraph" w:customStyle="1" w:styleId="DBBDA810E2AB724E8105F00CDCE41CA5">
    <w:name w:val="DBBDA810E2AB724E8105F00CDCE41CA5"/>
  </w:style>
  <w:style w:type="paragraph" w:customStyle="1" w:styleId="A44DACB61F6E784DB5A22E4AEE1012F1">
    <w:name w:val="A44DACB61F6E784DB5A22E4AEE1012F1"/>
  </w:style>
  <w:style w:type="paragraph" w:customStyle="1" w:styleId="2B47953CFCE01C4FB8B6B675EBAD8012">
    <w:name w:val="2B47953CFCE01C4FB8B6B675EBAD80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Cou14</b:Tag>
    <b:SourceType>JournalArticle</b:SourceType>
    <b:Guid>{422BFF03-57CE-954C-AFD5-E913A9F21688}</b:Guid>
    <b:Title>Paul Taylor’s Meticulous Musicality: A Choreomusical Investigation</b:Title>
    <b:Year>2014</b:Year>
    <b:Volume>37</b:Volume>
    <b:Pages>63-84</b:Pages>
    <b:JournalName>Dance Chronicle</b:JournalName>
    <b:Issue>1</b:Issue>
    <b:Author>
      <b:Author>
        <b:NameList>
          <b:Person>
            <b:Last>Coulter</b:Last>
            <b:First>Todd</b:First>
          </b:Person>
        </b:NameList>
      </b:Author>
    </b:Author>
    <b:RefOrder>3</b:RefOrder>
  </b:Source>
  <b:Source>
    <b:Tag>Fra951</b:Tag>
    <b:SourceType>Book</b:SourceType>
    <b:Guid>{807796FD-3EF8-2A47-ABDA-ABE8DA663E6B}</b:Guid>
    <b:Title>Dancing Modernism/Performing Politics</b:Title>
    <b:Publisher>Indiana UP</b:Publisher>
    <b:City>Bloomington</b:City>
    <b:Year>1995</b:Year>
    <b:Author>
      <b:Author>
        <b:NameList>
          <b:Person>
            <b:Last>Franko</b:Last>
            <b:First>Mark</b:First>
          </b:Person>
        </b:NameList>
      </b:Author>
    </b:Author>
    <b:RefOrder>5</b:RefOrder>
  </b:Source>
  <b:Source>
    <b:Tag>Kan96</b:Tag>
    <b:SourceType>JournalArticle</b:SourceType>
    <b:Guid>{C31BA8DA-97F4-8F4B-96A8-BBB5188A7A0F}</b:Guid>
    <b:Title>A Catalogue of Works Choreographed by Paul Taylor</b:Title>
    <b:Year>1996</b:Year>
    <b:Volume>14</b:Volume>
    <b:Pages>3-75</b:Pages>
    <b:Author>
      <b:Author>
        <b:NameList>
          <b:Person>
            <b:Last>Kane</b:Last>
            <b:First>Angela</b:First>
          </b:Person>
        </b:NameList>
      </b:Author>
    </b:Author>
    <b:JournalName>Dance Research</b:JournalName>
    <b:Issue>2</b:Issue>
    <b:RefOrder>6</b:RefOrder>
  </b:Source>
  <b:Source>
    <b:Tag>Kan98</b:Tag>
    <b:SourceType>BookSection</b:SourceType>
    <b:Guid>{4F23ED62-E02F-2F4D-86B7-8212C660A371}</b:Guid>
    <b:Title>Paul Taylor</b:Title>
    <b:BookTitle>International Encyclopedia of Dance: A Project of Dance Perspectives Foundation, Inc.</b:BookTitle>
    <b:City>New York</b:City>
    <b:Publisher>Oxford UP</b:Publisher>
    <b:Year>1998</b:Year>
    <b:Author>
      <b:Author>
        <b:NameList>
          <b:Person>
            <b:Last>Kane</b:Last>
            <b:First>Angela</b:First>
          </b:Person>
        </b:NameList>
      </b:Author>
      <b:Editor>
        <b:NameList>
          <b:Person>
            <b:Last>Cohen</b:Last>
            <b:Middle>J</b:Middle>
            <b:First>Selma</b:First>
          </b:Person>
        </b:NameList>
      </b:Editor>
    </b:Author>
    <b:Pages>107-114</b:Pages>
    <b:RefOrder>7</b:RefOrder>
  </b:Source>
  <b:Source>
    <b:Tag>Kow101</b:Tag>
    <b:SourceType>Book</b:SourceType>
    <b:Guid>{B48F441E-6316-6B4E-9A3F-03AE3E06DDC7}</b:Guid>
    <b:Title>Jow to Do Things with Dance: Performing Change in Postwar America</b:Title>
    <b:City>Middletown</b:City>
    <b:Publisher>Wesleyan UP</b:Publisher>
    <b:Year>2010</b:Year>
    <b:Author>
      <b:Author>
        <b:NameList>
          <b:Person>
            <b:Last>Kowal</b:Last>
            <b:Middle>J</b:Middle>
            <b:First>Rebekah</b:First>
          </b:Person>
        </b:NameList>
      </b:Author>
    </b:Author>
    <b:RefOrder>8</b:RefOrder>
  </b:Source>
  <b:Source>
    <b:Tag>Sie96</b:Tag>
    <b:SourceType>BookSection</b:SourceType>
    <b:Guid>{F2E41F24-502D-9846-BA24-7DFFA39A59C9}</b:Guid>
    <b:Title>Visible Secrets: Style Analysis and Dance Literacy</b:Title>
    <b:City>London</b:City>
    <b:Publisher>Routledge</b:Publisher>
    <b:Year>1996</b:Year>
    <b:BookTitle>Moving Words: Re-writing Dance</b:BookTitle>
    <b:Author>
      <b:Author>
        <b:NameList>
          <b:Person>
            <b:Last>Siegel</b:Last>
            <b:First>Marcia</b:First>
          </b:Person>
        </b:NameList>
      </b:Author>
    </b:Author>
    <b:Pages>29-42</b:Pages>
    <b:RefOrder>9</b:RefOrder>
  </b:Source>
  <b:Source>
    <b:Tag>Com96</b:Tag>
    <b:SourceType>Film</b:SourceType>
    <b:Guid>{BB198FC3-A425-B94A-8C82-F9279F0FCFCC}</b:Guid>
    <b:Title>The Wrecker's Ball - Three Dances by Paul Taylor</b:Title>
    <b:Author>
      <b:Director>
        <b:NameList>
          <b:Person>
            <b:Last>Diamond</b:Last>
            <b:First>Matthew</b:First>
          </b:Person>
        </b:NameList>
      </b:Director>
      <b:Performer>
        <b:Corporate>Company B; Funny Papers; Field of Grass</b:Corporate>
      </b:Performer>
    </b:Author>
    <b:Year>1996</b:Year>
    <b:Distributor>Dance in America; Public Broadcasting Compnay</b:Distributor>
    <b:RefOrder>2</b:RefOrder>
  </b:Source>
  <b:Source>
    <b:Tag>Pau91</b:Tag>
    <b:SourceType>Film</b:SourceType>
    <b:Guid>{A78A208D-2AFD-104C-B720-F05716CEAED1}</b:Guid>
    <b:Title>Speaking in Tongues</b:Title>
    <b:Year>1991</b:Year>
    <b:Author>
      <b:Performer>
        <b:NameList>
          <b:Person>
            <b:Last>Taylor</b:Last>
            <b:First>Paul</b:First>
          </b:Person>
        </b:NameList>
      </b:Performer>
      <b:Director>
        <b:NameList>
          <b:Person>
            <b:Last>Diamond</b:Last>
            <b:First>Matthew</b:First>
          </b:Person>
        </b:NameList>
      </b:Director>
    </b:Author>
    <b:Distributor>Public Broadcasting Company; Dance in America</b:Distributor>
    <b:RefOrder>10</b:RefOrder>
  </b:Source>
  <b:Source>
    <b:Tag>Mat98</b:Tag>
    <b:SourceType>Film</b:SourceType>
    <b:Guid>{90064092-5594-4E48-A9A2-B21DE89EF113}</b:Guid>
    <b:Title>Dancemaker</b:Title>
    <b:Author>
      <b:Director>
        <b:NameList>
          <b:Person>
            <b:Last>Diamond</b:Last>
            <b:First>Matthew</b:First>
          </b:Person>
        </b:NameList>
      </b:Director>
    </b:Author>
    <b:Year>1998</b:Year>
    <b:Distributor>The Four Oaks Foundation Inc.</b:Distributor>
    <b:RefOrder>4</b:RefOrder>
  </b:Source>
  <b:Source>
    <b:Tag>Sel66</b:Tag>
    <b:SourceType>Book</b:SourceType>
    <b:Guid>{6EA519E5-6F44-EA49-BB99-8165C9673444}</b:Guid>
    <b:Title>The Modern Dance: Seven Statements of Belief</b:Title>
    <b:Publisher>Wesleyan University Press</b:Publisher>
    <b:City>Middletown</b:City>
    <b:Year>1966</b:Year>
    <b:Author>
      <b:Editor>
        <b:NameList>
          <b:Person>
            <b:Last>Cohen</b:Last>
            <b:First>Selma</b:First>
            <b:Middle>Jeanne</b:Middle>
          </b:Person>
        </b:NameList>
      </b:Editor>
    </b:Author>
    <b:RefOrder>1</b:RefOrder>
  </b:Source>
</b:Sources>
</file>

<file path=customXml/itemProps1.xml><?xml version="1.0" encoding="utf-8"?>
<ds:datastoreItem xmlns:ds="http://schemas.openxmlformats.org/officeDocument/2006/customXml" ds:itemID="{36AC88C3-1A63-AB44-8A64-E994C3E81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8</TotalTime>
  <Pages>5</Pages>
  <Words>1847</Words>
  <Characters>10532</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4</cp:revision>
  <dcterms:created xsi:type="dcterms:W3CDTF">2015-03-09T00:13:00Z</dcterms:created>
  <dcterms:modified xsi:type="dcterms:W3CDTF">2016-03-12T02:14:00Z</dcterms:modified>
</cp:coreProperties>
</file>