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580D0FD9" w14:textId="070C882B" w:rsidR="003E7F9D" w:rsidRPr="003E7F9D" w:rsidRDefault="003E7F9D" w:rsidP="003E7F9D">
                <w:r w:rsidRPr="003E7F9D">
                  <w:t xml:space="preserve">Maria </w:t>
                </w:r>
              </w:p>
              <w:p w14:paraId="046B8220" w14:textId="4D949460" w:rsidR="00B574C9" w:rsidRPr="00C55FAE" w:rsidRDefault="00B574C9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3357C80F" w:rsidR="00B574C9" w:rsidRPr="00C55FAE" w:rsidRDefault="003E7F9D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D617C4C" w:rsidR="00B574C9" w:rsidRPr="00C55FAE" w:rsidRDefault="003E7F9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3E7F9D">
                  <w:rPr>
                    <w:lang w:val="en-US" w:eastAsia="ja-JP"/>
                  </w:rPr>
                  <w:t>Catrickes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8A6C410" w:rsidR="00B574C9" w:rsidRDefault="003E7F9D" w:rsidP="00B574C9">
                <w:r w:rsidRPr="003E7F9D">
                  <w:t>Yale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1CC54E6" w:rsidR="003F0D73" w:rsidRPr="00FB589A" w:rsidRDefault="000F721C" w:rsidP="00C13060">
                <w:r w:rsidRPr="003E7F9D">
                  <w:t xml:space="preserve"> </w:t>
                </w:r>
                <w:r w:rsidR="00C13060">
                  <w:t xml:space="preserve">The </w:t>
                </w:r>
                <w:r w:rsidR="003E7F9D" w:rsidRPr="003E7F9D">
                  <w:t>Bicycle Thief (1948)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CA0B101" w:rsidR="00E85A05" w:rsidRDefault="00442F71" w:rsidP="00E85A05">
                <w:r w:rsidRPr="00756D6D">
                  <w:rPr>
                    <w:rFonts w:eastAsia="Times New Roman" w:cs="Times New Roman"/>
                    <w:bCs/>
                    <w:i/>
                    <w:iCs/>
                    <w:lang w:val="it-IT"/>
                  </w:rPr>
                  <w:t>Ladri di biciclette</w:t>
                </w:r>
                <w:r w:rsidRPr="006A5D40">
                  <w:rPr>
                    <w:i/>
                  </w:rPr>
                  <w:t xml:space="preserve"> </w:t>
                </w:r>
                <w:r>
                  <w:t>(</w:t>
                </w:r>
                <w:r w:rsidRPr="00756D6D">
                  <w:rPr>
                    <w:i/>
                  </w:rPr>
                  <w:t xml:space="preserve">The </w:t>
                </w:r>
                <w:proofErr w:type="gramStart"/>
                <w:r w:rsidRPr="00D60CE1">
                  <w:rPr>
                    <w:i/>
                  </w:rPr>
                  <w:t>Bicycle</w:t>
                </w:r>
                <w:proofErr w:type="gramEnd"/>
                <w:r w:rsidRPr="00D60CE1">
                  <w:rPr>
                    <w:i/>
                  </w:rPr>
                  <w:t xml:space="preserve"> Thief</w:t>
                </w:r>
                <w:r>
                  <w:t xml:space="preserve">) is a neorealist film by </w:t>
                </w:r>
                <w:r w:rsidRPr="00D60CE1">
                  <w:t xml:space="preserve">Vittorio De </w:t>
                </w:r>
                <w:proofErr w:type="spellStart"/>
                <w:r w:rsidRPr="00D60CE1">
                  <w:t>Sica</w:t>
                </w:r>
                <w:proofErr w:type="spellEnd"/>
                <w:r>
                  <w:t xml:space="preserve">, considered modern and revolutionary because it </w:t>
                </w:r>
                <w:r w:rsidRPr="00D60CE1">
                  <w:t>radically broke with pre-</w:t>
                </w:r>
                <w:r>
                  <w:t>World W</w:t>
                </w:r>
                <w:r w:rsidRPr="00D60CE1">
                  <w:t>ar</w:t>
                </w:r>
                <w:r>
                  <w:t xml:space="preserve"> II</w:t>
                </w:r>
                <w:r w:rsidRPr="00D60CE1">
                  <w:t xml:space="preserve"> </w:t>
                </w:r>
                <w:r>
                  <w:t xml:space="preserve">Hollywood </w:t>
                </w:r>
                <w:r w:rsidRPr="00D60CE1">
                  <w:t>cinematic codes</w:t>
                </w:r>
                <w:r>
                  <w:t xml:space="preserve"> by using real people instead of actors and telling the story of an ordinary man.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2F060E1" w14:textId="5F12E7DA" w:rsidR="00176BDB" w:rsidRDefault="00176BDB" w:rsidP="00176BDB">
            <w:pPr>
              <w:tabs>
                <w:tab w:val="left" w:pos="720"/>
                <w:tab w:val="left" w:pos="1440"/>
                <w:tab w:val="left" w:pos="2160"/>
              </w:tabs>
              <w:spacing w:before="120"/>
            </w:pPr>
            <w:r>
              <w:t xml:space="preserve">File: </w:t>
            </w:r>
            <w:r w:rsidRPr="00865CFE">
              <w:t>Bicycle Thief</w:t>
            </w:r>
            <w:r w:rsidR="00C13060">
              <w:t>.jpg</w:t>
            </w:r>
          </w:p>
          <w:p w14:paraId="057B1CF7" w14:textId="77777777" w:rsidR="00C13060" w:rsidRDefault="00176BDB" w:rsidP="00176BDB">
            <w:pPr>
              <w:pStyle w:val="Caption"/>
            </w:pPr>
            <w:fldSimple w:instr=" SEQ Figure \* ARABIC ">
              <w:r w:rsidR="00C13060">
                <w:rPr>
                  <w:noProof/>
                </w:rPr>
                <w:t>1</w:t>
              </w:r>
            </w:fldSimple>
            <w:r w:rsidR="00C13060">
              <w:t xml:space="preserve"> Still from The Bicycle Thief</w:t>
            </w:r>
          </w:p>
          <w:p w14:paraId="171C4784" w14:textId="2FFFB7B6" w:rsidR="00176BDB" w:rsidRDefault="00C13060" w:rsidP="00C13060">
            <w:pPr>
              <w:pStyle w:val="Authornote"/>
              <w:rPr>
                <w:rStyle w:val="Hyperlink"/>
                <w:rFonts w:ascii="Times New Roman" w:hAnsi="Times New Roman"/>
                <w:kern w:val="24"/>
              </w:rPr>
            </w:pPr>
            <w:proofErr w:type="gramStart"/>
            <w:r>
              <w:t>[[</w:t>
            </w:r>
            <w:r w:rsidR="00176BDB">
              <w:t xml:space="preserve"> </w:t>
            </w:r>
            <w:proofErr w:type="gramEnd"/>
            <w:r>
              <w:fldChar w:fldCharType="begin"/>
            </w:r>
            <w:r>
              <w:instrText xml:space="preserve"> HYPERLINK "http://www.criterion.com/films/210-bicycle-thieves" </w:instrText>
            </w:r>
            <w:r>
              <w:fldChar w:fldCharType="separate"/>
            </w:r>
            <w:r w:rsidR="00176BDB" w:rsidRPr="0047307D">
              <w:rPr>
                <w:rStyle w:val="Hyperlink"/>
                <w:rFonts w:ascii="Times New Roman" w:hAnsi="Times New Roman"/>
                <w:kern w:val="24"/>
              </w:rPr>
              <w:t>http://www.criterion.com/films/210-bicycle-thieves</w:t>
            </w:r>
            <w:r>
              <w:rPr>
                <w:rStyle w:val="Hyperlink"/>
                <w:rFonts w:ascii="Times New Roman" w:hAnsi="Times New Roman"/>
                <w:kern w:val="24"/>
              </w:rPr>
              <w:fldChar w:fldCharType="end"/>
            </w:r>
            <w:r>
              <w:rPr>
                <w:rStyle w:val="Hyperlink"/>
                <w:rFonts w:ascii="Times New Roman" w:hAnsi="Times New Roman"/>
                <w:kern w:val="24"/>
              </w:rPr>
              <w:t>]]</w:t>
            </w:r>
          </w:p>
          <w:p w14:paraId="00378049" w14:textId="77777777" w:rsidR="00C13060" w:rsidRPr="00C13060" w:rsidRDefault="00C13060" w:rsidP="00C13060"/>
          <w:p w14:paraId="0575AAAB" w14:textId="77777777" w:rsidR="009266D7" w:rsidRDefault="003E7F9D" w:rsidP="00442F71">
            <w:r w:rsidRPr="00756D6D">
              <w:rPr>
                <w:rFonts w:eastAsia="Times New Roman" w:cs="Times New Roman"/>
                <w:bCs/>
                <w:i/>
                <w:iCs/>
                <w:lang w:val="it-IT"/>
              </w:rPr>
              <w:t>Ladri di biciclette</w:t>
            </w:r>
            <w:r w:rsidRPr="006A5D40">
              <w:rPr>
                <w:i/>
              </w:rPr>
              <w:t xml:space="preserve"> </w:t>
            </w:r>
            <w:r>
              <w:t>(</w:t>
            </w:r>
            <w:r w:rsidRPr="00756D6D">
              <w:rPr>
                <w:i/>
              </w:rPr>
              <w:t xml:space="preserve">The </w:t>
            </w:r>
            <w:proofErr w:type="gramStart"/>
            <w:r w:rsidRPr="00D60CE1">
              <w:rPr>
                <w:i/>
              </w:rPr>
              <w:t>Bicycle</w:t>
            </w:r>
            <w:proofErr w:type="gramEnd"/>
            <w:r w:rsidRPr="00D60CE1">
              <w:rPr>
                <w:i/>
              </w:rPr>
              <w:t xml:space="preserve"> Thief</w:t>
            </w:r>
            <w:r>
              <w:t xml:space="preserve">) is a neorealist film by </w:t>
            </w:r>
            <w:r w:rsidRPr="00D60CE1">
              <w:t xml:space="preserve">Vittorio De </w:t>
            </w:r>
            <w:proofErr w:type="spellStart"/>
            <w:r w:rsidRPr="00D60CE1">
              <w:t>Sica</w:t>
            </w:r>
            <w:proofErr w:type="spellEnd"/>
            <w:r>
              <w:t xml:space="preserve">, considered modern and revolutionary because it </w:t>
            </w:r>
            <w:r w:rsidRPr="00D60CE1">
              <w:t>radically broke with pre-</w:t>
            </w:r>
            <w:r>
              <w:t>World W</w:t>
            </w:r>
            <w:r w:rsidRPr="00D60CE1">
              <w:t>ar</w:t>
            </w:r>
            <w:r>
              <w:t xml:space="preserve"> II</w:t>
            </w:r>
            <w:r w:rsidRPr="00D60CE1">
              <w:t xml:space="preserve"> </w:t>
            </w:r>
            <w:r>
              <w:t xml:space="preserve">Hollywood </w:t>
            </w:r>
            <w:r w:rsidRPr="00D60CE1">
              <w:t>cinematic codes</w:t>
            </w:r>
            <w:r>
              <w:t xml:space="preserve"> by using real people instead of actors and telling the story of an ordinary man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700E33">
              <w:t>Italian</w:t>
            </w:r>
            <w:r>
              <w:t xml:space="preserve"> neorealism was a film </w:t>
            </w:r>
            <w:r w:rsidRPr="00D60CE1">
              <w:t>movement</w:t>
            </w:r>
            <w:r w:rsidRPr="005B22EC">
              <w:t xml:space="preserve"> </w:t>
            </w:r>
            <w:r>
              <w:t>committed</w:t>
            </w:r>
            <w:r w:rsidRPr="00D60CE1">
              <w:t xml:space="preserve"> to the </w:t>
            </w:r>
            <w:r>
              <w:t xml:space="preserve">economic and moral </w:t>
            </w:r>
            <w:r w:rsidRPr="00D60CE1">
              <w:t>rebuilding of post</w:t>
            </w:r>
            <w:r w:rsidR="00554E27">
              <w:t>-</w:t>
            </w:r>
            <w:r>
              <w:t>wa</w:t>
            </w:r>
            <w:r w:rsidRPr="00D60CE1">
              <w:t>r</w:t>
            </w:r>
            <w:r>
              <w:t xml:space="preserve"> </w:t>
            </w:r>
            <w:r w:rsidRPr="00D60CE1">
              <w:t>Italy</w:t>
            </w:r>
            <w:r>
              <w:t xml:space="preserve"> through its portrayal of poverty and injustice; neorealist films were anti-commercial, left-wing, and devoted to the belief that politically committed art could improve society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D60CE1">
              <w:t>Inspire</w:t>
            </w:r>
            <w:r>
              <w:t xml:space="preserve">d by Luigi </w:t>
            </w:r>
            <w:proofErr w:type="spellStart"/>
            <w:r>
              <w:t>Bartolini’s</w:t>
            </w:r>
            <w:proofErr w:type="spellEnd"/>
            <w:r>
              <w:t xml:space="preserve"> novel, </w:t>
            </w:r>
            <w:r>
              <w:rPr>
                <w:i/>
              </w:rPr>
              <w:t>Bicycle Thief</w:t>
            </w:r>
            <w:r w:rsidRPr="00D60CE1">
              <w:t xml:space="preserve"> tells the story of Antonio Ricci and his son</w:t>
            </w:r>
            <w:r w:rsidR="00554E27">
              <w:t>,</w:t>
            </w:r>
            <w:r w:rsidRPr="00D60CE1">
              <w:t xml:space="preserve"> Bruno</w:t>
            </w:r>
            <w:r w:rsidR="00554E27">
              <w:t>,</w:t>
            </w:r>
            <w:r w:rsidRPr="00D60CE1">
              <w:t xml:space="preserve"> in post</w:t>
            </w:r>
            <w:r w:rsidR="00554E27">
              <w:t>-</w:t>
            </w:r>
            <w:r w:rsidRPr="00D60CE1">
              <w:t xml:space="preserve">war Rome. Unable to find employment, Antonio pawns the bed sheets for a bicycle so he can accept a job pasting up publicity posters for movies.  </w:t>
            </w:r>
          </w:p>
          <w:p w14:paraId="247D54D2" w14:textId="77777777" w:rsidR="009266D7" w:rsidRDefault="009266D7" w:rsidP="00442F71"/>
          <w:p w14:paraId="662230A9" w14:textId="701E7A51" w:rsidR="00C13060" w:rsidRDefault="009266D7" w:rsidP="00C13060">
            <w:pPr>
              <w:keepNext/>
            </w:pPr>
            <w:r>
              <w:t xml:space="preserve">File: </w:t>
            </w:r>
            <w:r w:rsidR="00C13060" w:rsidRPr="00C13060">
              <w:t>ladri_di_biciclette_splash_2.jpg</w:t>
            </w:r>
          </w:p>
          <w:p w14:paraId="5C476418" w14:textId="25CD8F95" w:rsidR="00C13060" w:rsidRDefault="00C13060" w:rsidP="00C1306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Still from The Bicycle Thief</w:t>
            </w:r>
          </w:p>
          <w:p w14:paraId="772BB262" w14:textId="737BC651" w:rsidR="009266D7" w:rsidRPr="009266D7" w:rsidRDefault="00C13060" w:rsidP="00C13060">
            <w:pPr>
              <w:pStyle w:val="Authornote"/>
              <w:rPr>
                <w:kern w:val="24"/>
              </w:rPr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hyperlink r:id="rId9" w:history="1">
              <w:r w:rsidR="009266D7" w:rsidRPr="00882044">
                <w:rPr>
                  <w:rStyle w:val="Hyperlink"/>
                  <w:kern w:val="24"/>
                </w:rPr>
                <w:t>http://www.filmtv.it/film/3831/ladri-di-biciclette/foto/1/</w:t>
              </w:r>
            </w:hyperlink>
            <w:r>
              <w:rPr>
                <w:rStyle w:val="Hyperlink"/>
                <w:kern w:val="24"/>
              </w:rPr>
              <w:t>]]</w:t>
            </w:r>
          </w:p>
          <w:p w14:paraId="62675F59" w14:textId="77777777" w:rsidR="009266D7" w:rsidRDefault="009266D7" w:rsidP="00442F71"/>
          <w:p w14:paraId="60862CEE" w14:textId="0E2109B0" w:rsidR="003E7F9D" w:rsidRDefault="003E7F9D" w:rsidP="00442F71">
            <w:r w:rsidRPr="00D60CE1">
              <w:t>After the bike is stolen, he and Bruno spend the entire day searching</w:t>
            </w:r>
            <w:r w:rsidR="00554E27">
              <w:t xml:space="preserve"> Rome</w:t>
            </w:r>
            <w:r w:rsidRPr="00D60CE1">
              <w:t xml:space="preserve"> for it. </w:t>
            </w:r>
            <w:r w:rsidRPr="00D60CE1">
              <w:rPr>
                <w:i/>
              </w:rPr>
              <w:t>Bicycle Thief</w:t>
            </w:r>
            <w:r w:rsidRPr="00D60CE1">
              <w:t xml:space="preserve"> conforms to the s</w:t>
            </w:r>
            <w:r>
              <w:t xml:space="preserve">tylistic tenets of neorealism: </w:t>
            </w:r>
            <w:r w:rsidRPr="00D60CE1">
              <w:t>the use of nonprofessional actors, a rejection of commercial cinematic techniques, simplicity, on-location shooting, and socio</w:t>
            </w:r>
            <w:r w:rsidR="00176BDB">
              <w:t>-</w:t>
            </w:r>
            <w:r w:rsidRPr="00D60CE1">
              <w:t>political critique.</w:t>
            </w:r>
            <w:r>
              <w:t xml:space="preserve"> </w:t>
            </w:r>
            <w:r w:rsidRPr="00D60CE1">
              <w:t>However, as a big-budget film with a cast of hundreds, it</w:t>
            </w:r>
            <w:r w:rsidRPr="00D60CE1">
              <w:rPr>
                <w:i/>
              </w:rPr>
              <w:t xml:space="preserve"> </w:t>
            </w:r>
            <w:r w:rsidRPr="00D60CE1">
              <w:t>updates the neorealist aesthetic. While</w:t>
            </w:r>
            <w:r w:rsidRPr="008B2299">
              <w:rPr>
                <w:rStyle w:val="st"/>
                <w:rFonts w:eastAsia="Times New Roman" w:cs="Times New Roman"/>
              </w:rPr>
              <w:t xml:space="preserve"> </w:t>
            </w:r>
            <w:r w:rsidRPr="00756D6D">
              <w:rPr>
                <w:rStyle w:val="st"/>
                <w:rFonts w:eastAsia="Times New Roman" w:cs="Times New Roman"/>
                <w:i/>
              </w:rPr>
              <w:t xml:space="preserve">Roma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città</w:t>
            </w:r>
            <w:proofErr w:type="spellEnd"/>
            <w:r w:rsidRPr="00756D6D">
              <w:rPr>
                <w:rStyle w:val="st"/>
                <w:rFonts w:eastAsia="Times New Roman" w:cs="Times New Roman"/>
                <w:i/>
              </w:rPr>
              <w:t xml:space="preserve">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aperta</w:t>
            </w:r>
            <w:proofErr w:type="spellEnd"/>
            <w:r w:rsidRPr="00D60CE1">
              <w:t xml:space="preserve"> </w:t>
            </w:r>
            <w:r>
              <w:t>(</w:t>
            </w:r>
            <w:r w:rsidRPr="00D60CE1">
              <w:rPr>
                <w:i/>
              </w:rPr>
              <w:t>Rome Open City</w:t>
            </w:r>
            <w:r>
              <w:t xml:space="preserve">, </w:t>
            </w:r>
            <w:r w:rsidRPr="00D60CE1">
              <w:t xml:space="preserve">1945, </w:t>
            </w:r>
            <w:r>
              <w:t xml:space="preserve">Roberto </w:t>
            </w:r>
            <w:r w:rsidRPr="00D60CE1">
              <w:t>Rossellini)</w:t>
            </w:r>
            <w:r w:rsidRPr="00D60CE1">
              <w:rPr>
                <w:i/>
              </w:rPr>
              <w:t xml:space="preserve">, </w:t>
            </w:r>
            <w:r w:rsidRPr="00D60CE1">
              <w:t xml:space="preserve">the founding neorealist film, focuses on a dramatic subject, </w:t>
            </w:r>
            <w:r w:rsidRPr="00D60CE1">
              <w:rPr>
                <w:i/>
              </w:rPr>
              <w:t>Bicycle Thief</w:t>
            </w:r>
            <w:r w:rsidRPr="00D60CE1">
              <w:t xml:space="preserve"> locates drama in everyday situations.</w:t>
            </w:r>
            <w:r>
              <w:t xml:space="preserve"> </w:t>
            </w:r>
            <w:r w:rsidRPr="00D60CE1">
              <w:t xml:space="preserve">De </w:t>
            </w:r>
            <w:proofErr w:type="spellStart"/>
            <w:r w:rsidRPr="00D60CE1">
              <w:t>Sica</w:t>
            </w:r>
            <w:proofErr w:type="spellEnd"/>
            <w:r w:rsidRPr="00D60CE1">
              <w:t xml:space="preserve"> spent six months preparing the script and calculating the realistic filming style. Ultimately, he crafted the illusion of realism and technical poverty, thus providing a significant stylistic shift within the neorealist movement.</w:t>
            </w:r>
          </w:p>
          <w:p w14:paraId="254DCBB0" w14:textId="77777777" w:rsidR="00E04E49" w:rsidRDefault="00E04E49" w:rsidP="00E04E49">
            <w:pPr>
              <w:rPr>
                <w:kern w:val="24"/>
              </w:rPr>
            </w:pPr>
          </w:p>
          <w:p w14:paraId="4AB3FCDC" w14:textId="3F0D9A1F" w:rsidR="00D85834" w:rsidRDefault="00D85834" w:rsidP="00E04E49">
            <w:pPr>
              <w:rPr>
                <w:i/>
              </w:rPr>
            </w:pPr>
            <w:r w:rsidRPr="00D85834">
              <w:lastRenderedPageBreak/>
              <w:t xml:space="preserve">File: </w:t>
            </w:r>
            <w:hyperlink r:id="rId10" w:history="1">
              <w:r w:rsidRPr="00882044">
                <w:rPr>
                  <w:rStyle w:val="Hyperlink"/>
                  <w:kern w:val="24"/>
                </w:rPr>
                <w:t>http://www.mondo-digital.com/bicycle.html</w:t>
              </w:r>
            </w:hyperlink>
          </w:p>
          <w:p w14:paraId="348BE393" w14:textId="4CFE0651" w:rsidR="00E04E49" w:rsidRPr="00D85834" w:rsidRDefault="00D85834" w:rsidP="00D85834">
            <w:pPr>
              <w:pStyle w:val="Caption"/>
            </w:pPr>
            <w:fldSimple w:instr=" SEQ Figure \* ARABIC ">
              <w:r w:rsidR="00C13060">
                <w:rPr>
                  <w:noProof/>
                </w:rPr>
                <w:t>3</w:t>
              </w:r>
            </w:fldSimple>
            <w:r>
              <w:t xml:space="preserve"> </w:t>
            </w:r>
            <w:r>
              <w:rPr>
                <w:i/>
              </w:rPr>
              <w:t xml:space="preserve">The </w:t>
            </w:r>
            <w:r w:rsidR="00E04E49" w:rsidRPr="00830BAB">
              <w:rPr>
                <w:i/>
              </w:rPr>
              <w:t>Bicycle Thief</w:t>
            </w:r>
            <w:r>
              <w:t xml:space="preserve"> Trailer</w:t>
            </w:r>
          </w:p>
          <w:p w14:paraId="0607BD11" w14:textId="05582905" w:rsidR="00E04E49" w:rsidRDefault="009266D7" w:rsidP="00E04E49">
            <w:pPr>
              <w:rPr>
                <w:kern w:val="24"/>
              </w:rPr>
            </w:pPr>
            <w:r>
              <w:rPr>
                <w:kern w:val="24"/>
              </w:rPr>
              <w:t xml:space="preserve">File: </w:t>
            </w:r>
            <w:commentRangeStart w:id="0"/>
            <w:r w:rsidR="00C13060">
              <w:fldChar w:fldCharType="begin"/>
            </w:r>
            <w:r w:rsidR="00C13060">
              <w:instrText xml:space="preserve"> HYPERLINK "https://www.youtube.com/watch?v=sAhAgyXHC4M" </w:instrText>
            </w:r>
            <w:r w:rsidR="00C13060">
              <w:fldChar w:fldCharType="separate"/>
            </w:r>
            <w:r w:rsidRPr="00882044">
              <w:rPr>
                <w:rStyle w:val="Hyperlink"/>
                <w:kern w:val="24"/>
              </w:rPr>
              <w:t>https://www.youtube.com/watch?v=sAhAgyXHC4M</w:t>
            </w:r>
            <w:r w:rsidR="00C13060">
              <w:rPr>
                <w:rStyle w:val="Hyperlink"/>
                <w:kern w:val="24"/>
              </w:rPr>
              <w:fldChar w:fldCharType="end"/>
            </w:r>
            <w:commentRangeEnd w:id="0"/>
            <w:r w:rsidR="00C13060">
              <w:rPr>
                <w:rStyle w:val="CommentReference"/>
              </w:rPr>
              <w:commentReference w:id="0"/>
            </w:r>
          </w:p>
          <w:p w14:paraId="1ED4C6BB" w14:textId="6BB1A344" w:rsidR="00E04E49" w:rsidRPr="009F51EB" w:rsidRDefault="009266D7" w:rsidP="009F51EB">
            <w:pPr>
              <w:pStyle w:val="Caption"/>
            </w:pPr>
            <w:fldSimple w:instr=" SEQ Figure \* ARABIC ">
              <w:r w:rsidR="00C13060">
                <w:rPr>
                  <w:noProof/>
                </w:rPr>
                <w:t>4</w:t>
              </w:r>
            </w:fldSimple>
            <w:r>
              <w:t xml:space="preserve"> </w:t>
            </w:r>
            <w:r w:rsidR="00E04E49">
              <w:rPr>
                <w:kern w:val="24"/>
              </w:rPr>
              <w:t>Italian Neorealism: A History through Film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D5C1B98" w14:textId="7DBEB5DD" w:rsidR="003E7F9D" w:rsidRDefault="003235A7" w:rsidP="00782B1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D52E43D" w14:textId="2ADB4399" w:rsidR="003E7F9D" w:rsidRDefault="00C13060" w:rsidP="00782B14">
            <w:sdt>
              <w:sdtPr>
                <w:id w:val="-642275628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Bin11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(Bingham)</w:t>
                </w:r>
                <w:r w:rsidR="00782B14">
                  <w:fldChar w:fldCharType="end"/>
                </w:r>
              </w:sdtContent>
            </w:sdt>
          </w:p>
          <w:p w14:paraId="5E6B6A9A" w14:textId="228206C1" w:rsidR="003E7F9D" w:rsidRPr="00593F66" w:rsidRDefault="00C13060" w:rsidP="00782B14">
            <w:sdt>
              <w:sdtPr>
                <w:id w:val="-113600827"/>
                <w:citation/>
              </w:sdtPr>
              <w:sdtEndPr/>
              <w:sdtContent>
                <w:r w:rsidR="00782B14">
                  <w:fldChar w:fldCharType="begin"/>
                </w:r>
                <w:r>
                  <w:rPr>
                    <w:lang w:val="en-US"/>
                  </w:rPr>
                  <w:instrText xml:space="preserve">CITATION Mar86 \l 1033 </w:instrText>
                </w:r>
                <w:r w:rsidR="00782B14">
                  <w:fldChar w:fldCharType="separate"/>
                </w:r>
                <w:r>
                  <w:rPr>
                    <w:noProof/>
                    <w:lang w:val="en-US"/>
                  </w:rPr>
                  <w:t>(Marcus)</w:t>
                </w:r>
                <w:r w:rsidR="00782B14">
                  <w:fldChar w:fldCharType="end"/>
                </w:r>
              </w:sdtContent>
            </w:sdt>
          </w:p>
          <w:p w14:paraId="5400CC8B" w14:textId="4349D7F4" w:rsidR="003E7F9D" w:rsidRDefault="00C13060" w:rsidP="00782B14">
            <w:sdt>
              <w:sdtPr>
                <w:id w:val="1162354100"/>
                <w:citation/>
              </w:sdtPr>
              <w:sdtEndPr/>
              <w:sdtContent>
                <w:r w:rsidR="00782B14">
                  <w:fldChar w:fldCharType="begin"/>
                </w:r>
                <w:r>
                  <w:rPr>
                    <w:lang w:val="en-US"/>
                  </w:rPr>
                  <w:instrText xml:space="preserve">CITATION Tom00 \l 1033 </w:instrText>
                </w:r>
                <w:r w:rsidR="00782B14">
                  <w:fldChar w:fldCharType="separate"/>
                </w:r>
                <w:r>
                  <w:rPr>
                    <w:noProof/>
                    <w:lang w:val="en-US"/>
                  </w:rPr>
                  <w:t>(Tomasulo)</w:t>
                </w:r>
                <w:r w:rsidR="00782B14">
                  <w:fldChar w:fldCharType="end"/>
                </w:r>
              </w:sdtContent>
            </w:sdt>
          </w:p>
          <w:p w14:paraId="340486D2" w14:textId="02A7B50D" w:rsidR="003E7F9D" w:rsidRDefault="00C13060" w:rsidP="003E7F9D">
            <w:pPr>
              <w:rPr>
                <w:kern w:val="24"/>
              </w:rPr>
            </w:pPr>
            <w:sdt>
              <w:sdtPr>
                <w:rPr>
                  <w:kern w:val="24"/>
                </w:rPr>
                <w:id w:val="-2065786991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>
                  <w:rPr>
                    <w:kern w:val="24"/>
                    <w:lang w:val="en-US"/>
                  </w:rPr>
                  <w:instrText xml:space="preserve">CITATION Wag07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Pr="00C13060">
                  <w:rPr>
                    <w:noProof/>
                    <w:kern w:val="24"/>
                    <w:lang w:val="en-US"/>
                  </w:rPr>
                  <w:t>(Wagstaff)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  <w:p w14:paraId="63759E06" w14:textId="1FBB8A3D" w:rsidR="002A756B" w:rsidRPr="00E04E49" w:rsidRDefault="00C13060" w:rsidP="009266D7">
            <w:pPr>
              <w:keepNext/>
              <w:rPr>
                <w:kern w:val="24"/>
              </w:rPr>
            </w:pPr>
            <w:sdt>
              <w:sdtPr>
                <w:rPr>
                  <w:kern w:val="24"/>
                </w:rPr>
                <w:id w:val="-1297760495"/>
                <w:citation/>
              </w:sdtPr>
              <w:sdtEndPr/>
              <w:sdtContent>
                <w:bookmarkStart w:id="1" w:name="_GoBack"/>
                <w:r w:rsidR="00782B14">
                  <w:rPr>
                    <w:kern w:val="24"/>
                  </w:rPr>
                  <w:fldChar w:fldCharType="begin"/>
                </w:r>
                <w:r>
                  <w:rPr>
                    <w:kern w:val="24"/>
                    <w:lang w:val="en-US"/>
                  </w:rPr>
                  <w:instrText xml:space="preserve">CITATION Woo05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Pr="00C13060">
                  <w:rPr>
                    <w:noProof/>
                    <w:kern w:val="24"/>
                    <w:lang w:val="en-US"/>
                  </w:rPr>
                  <w:t>(Wood)</w:t>
                </w:r>
                <w:r w:rsidR="00782B14">
                  <w:rPr>
                    <w:kern w:val="24"/>
                  </w:rPr>
                  <w:fldChar w:fldCharType="end"/>
                </w:r>
                <w:bookmarkEnd w:id="1"/>
              </w:sdtContent>
            </w:sdt>
          </w:p>
        </w:tc>
      </w:tr>
    </w:tbl>
    <w:p w14:paraId="4D036C04" w14:textId="602CB43D" w:rsidR="00C27FAB" w:rsidRPr="00F36937" w:rsidRDefault="00C27FAB" w:rsidP="009266D7">
      <w:pPr>
        <w:pStyle w:val="Caption"/>
      </w:pPr>
    </w:p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3-15T22:09:00Z" w:initials="CW">
    <w:p w14:paraId="5DF557EC" w14:textId="787E4B97" w:rsidR="00C13060" w:rsidRDefault="00C13060">
      <w:pPr>
        <w:pStyle w:val="CommentText"/>
      </w:pPr>
      <w:r>
        <w:rPr>
          <w:rStyle w:val="CommentReference"/>
        </w:rPr>
        <w:annotationRef/>
      </w:r>
      <w:r>
        <w:t>Link is broken; video removed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76BDB"/>
    <w:rsid w:val="001A21F3"/>
    <w:rsid w:val="001A2537"/>
    <w:rsid w:val="001A6A06"/>
    <w:rsid w:val="001B3795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E7F9D"/>
    <w:rsid w:val="003F0D73"/>
    <w:rsid w:val="00442F71"/>
    <w:rsid w:val="00462DBE"/>
    <w:rsid w:val="00464699"/>
    <w:rsid w:val="00483379"/>
    <w:rsid w:val="00487BC5"/>
    <w:rsid w:val="00496888"/>
    <w:rsid w:val="004A7476"/>
    <w:rsid w:val="004B1F8B"/>
    <w:rsid w:val="004E5896"/>
    <w:rsid w:val="00513EE6"/>
    <w:rsid w:val="00522EA3"/>
    <w:rsid w:val="00534F8F"/>
    <w:rsid w:val="00554E27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82B14"/>
    <w:rsid w:val="007A0D55"/>
    <w:rsid w:val="007B3377"/>
    <w:rsid w:val="007E5F44"/>
    <w:rsid w:val="00802B84"/>
    <w:rsid w:val="00821DE3"/>
    <w:rsid w:val="00846CE1"/>
    <w:rsid w:val="00853C4A"/>
    <w:rsid w:val="00865CFE"/>
    <w:rsid w:val="00897586"/>
    <w:rsid w:val="008A3713"/>
    <w:rsid w:val="008A5B87"/>
    <w:rsid w:val="00922950"/>
    <w:rsid w:val="009266D7"/>
    <w:rsid w:val="009A7264"/>
    <w:rsid w:val="009D1606"/>
    <w:rsid w:val="009E18A1"/>
    <w:rsid w:val="009E73D7"/>
    <w:rsid w:val="009F51EB"/>
    <w:rsid w:val="00A27D2C"/>
    <w:rsid w:val="00A76FD9"/>
    <w:rsid w:val="00AA137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3060"/>
    <w:rsid w:val="00C27FAB"/>
    <w:rsid w:val="00C358D4"/>
    <w:rsid w:val="00C55FAE"/>
    <w:rsid w:val="00C6296B"/>
    <w:rsid w:val="00C8181C"/>
    <w:rsid w:val="00CC586D"/>
    <w:rsid w:val="00CF1542"/>
    <w:rsid w:val="00CF3EC5"/>
    <w:rsid w:val="00D656DA"/>
    <w:rsid w:val="00D83300"/>
    <w:rsid w:val="00D85834"/>
    <w:rsid w:val="00DC6B48"/>
    <w:rsid w:val="00DF01B0"/>
    <w:rsid w:val="00E04E4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123CD"/>
    <w:rsid w:val="00F36937"/>
    <w:rsid w:val="00F60F53"/>
    <w:rsid w:val="00F6308B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C13060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C130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0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06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C13060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C130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0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0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ilmtv.it/film/3831/ladri-di-biciclette/foto/1/" TargetMode="External"/><Relationship Id="rId10" Type="http://schemas.openxmlformats.org/officeDocument/2006/relationships/hyperlink" Target="http://www.mondo-digital.com/bicyc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Bin11</b:Tag>
    <b:SourceType>BookSection</b:SourceType>
    <b:Guid>{6A506D9A-6B91-AD42-9F46-47D4E20B1CA7}</b:Guid>
    <b:Title>Bicycle Thieves</b:Title>
    <b:CountryRegion>Italy; UK</b:CountryRegion>
    <b:Publisher> Intellect</b:Publisher>
    <b:Year>2011</b:Year>
    <b:Pages>61-62</b:Pages>
    <b:Author>
      <b:Author>
        <b:NameList>
          <b:Person>
            <b:Last>Bingham</b:Last>
            <b:First>A.</b:First>
          </b:Person>
        </b:NameList>
      </b:Author>
      <b:Editor>
        <b:NameList>
          <b:Person>
            <b:Last>Bayman</b:Last>
            <b:First>Louis</b:First>
          </b:Person>
        </b:NameList>
      </b:Editor>
    </b:Author>
    <b:BookTitle>Directory of World Cinema</b:BookTitle>
    <b:RefOrder>1</b:RefOrder>
  </b:Source>
  <b:Source>
    <b:Tag>Mar86</b:Tag>
    <b:SourceType>BookSection</b:SourceType>
    <b:Guid>{BD9091CB-0932-3E4D-A6CD-4A0776457300}</b:Guid>
    <b:Author>
      <b:Author>
        <b:NameList>
          <b:Person>
            <b:Last>Marcus</b:Last>
            <b:First>Millicent</b:First>
          </b:Person>
        </b:NameList>
      </b:Author>
    </b:Author>
    <b:Title>Italian Film in the Light of Neorealism</b:Title>
    <b:City>Princeton</b:City>
    <b:Publisher>Princeton UP</b:Publisher>
    <b:Year>1986</b:Year>
    <b:RefOrder>2</b:RefOrder>
  </b:Source>
  <b:Source>
    <b:Tag>Tom00</b:Tag>
    <b:SourceType>BookSection</b:SourceType>
    <b:Guid>{B0DB592D-5B80-8641-9E2E-205BAD77B76C}</b:Guid>
    <b:Title>Bicycle Thieves: A Re-Reading</b:Title>
    <b:BookTitle>Vittorio De Sica: Contemporary Perspectives</b:BookTitle>
    <b:City>Toronto</b:City>
    <b:Publisher>U of Toronto P</b:Publisher>
    <b:Year>2000</b:Year>
    <b:Pages>160-171</b:Pages>
    <b:Author>
      <b:Author>
        <b:NameList>
          <b:Person>
            <b:Last>Tomasulo</b:Last>
            <b:First>Frank</b:First>
            <b:Middle>P.</b:Middle>
          </b:Person>
        </b:NameList>
      </b:Author>
      <b:Editor>
        <b:NameList>
          <b:Person>
            <b:Last>Snyder</b:Last>
            <b:First>Howard</b:First>
            <b:Middle>Curle &amp; Stephen</b:Middle>
          </b:Person>
        </b:NameList>
      </b:Editor>
    </b:Author>
    <b:RefOrder>3</b:RefOrder>
  </b:Source>
  <b:Source>
    <b:Tag>Wag07</b:Tag>
    <b:SourceType>BookSection</b:SourceType>
    <b:Guid>{906CF4D1-2497-074E-A87C-020E1DED1547}</b:Guid>
    <b:Title>Italian Neorealist Cinema: An Aesthetic Approach</b:Title>
    <b:City>Toronto</b:City>
    <b:Publisher>U of Toronto P</b:Publisher>
    <b:Year>2007</b:Year>
    <b:Pages>291-401</b:Pages>
    <b:Author>
      <b:Author>
        <b:NameList>
          <b:Person>
            <b:Last>Wagstaff</b:Last>
            <b:First>Christopher</b:First>
          </b:Person>
        </b:NameList>
      </b:Author>
    </b:Author>
    <b:RefOrder>4</b:RefOrder>
  </b:Source>
  <b:Source>
    <b:Tag>Woo05</b:Tag>
    <b:SourceType>Book</b:SourceType>
    <b:Guid>{0926CE4C-522B-4B42-8DD7-466909705260}</b:Guid>
    <b:Author>
      <b:Author>
        <b:NameList>
          <b:Person>
            <b:Last>Wood</b:Last>
            <b:First>Mary</b:First>
            <b:Middle>P.</b:Middle>
          </b:Person>
        </b:NameList>
      </b:Author>
    </b:Author>
    <b:Title>Italian Cinema</b:Title>
    <b:City>New York</b:City>
    <b:StateProvince>NY</b:StateProvince>
    <b:Publisher>Berg</b:Publisher>
    <b:Year>2005</b:Year>
    <b:RefOrder>5</b:RefOrder>
  </b:Source>
</b:Sources>
</file>

<file path=customXml/itemProps1.xml><?xml version="1.0" encoding="utf-8"?>
<ds:datastoreItem xmlns:ds="http://schemas.openxmlformats.org/officeDocument/2006/customXml" ds:itemID="{7ACB9EF2-DD09-7B40-920B-89A40C6A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461</Words>
  <Characters>2645</Characters>
  <Application>Microsoft Macintosh Word</Application>
  <DocSecurity>0</DocSecurity>
  <Lines>69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Caroline Winter</cp:lastModifiedBy>
  <cp:revision>18</cp:revision>
  <dcterms:created xsi:type="dcterms:W3CDTF">2014-06-17T03:47:00Z</dcterms:created>
  <dcterms:modified xsi:type="dcterms:W3CDTF">2016-03-16T05:11:00Z</dcterms:modified>
</cp:coreProperties>
</file>