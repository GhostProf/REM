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C74089" w14:textId="77777777" w:rsidTr="00922950">
        <w:tc>
          <w:tcPr>
            <w:tcW w:w="491" w:type="dxa"/>
            <w:vMerge w:val="restart"/>
            <w:shd w:val="clear" w:color="auto" w:fill="A6A6A6" w:themeFill="background1" w:themeFillShade="A6"/>
            <w:textDirection w:val="btLr"/>
          </w:tcPr>
          <w:p w14:paraId="5144325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90F09B94789B645AA856D505D95AE22"/>
            </w:placeholder>
            <w:showingPlcHdr/>
            <w:dropDownList>
              <w:listItem w:displayText="Dr." w:value="Dr."/>
              <w:listItem w:displayText="Prof." w:value="Prof."/>
            </w:dropDownList>
          </w:sdtPr>
          <w:sdtEndPr/>
          <w:sdtContent>
            <w:tc>
              <w:tcPr>
                <w:tcW w:w="1259" w:type="dxa"/>
              </w:tcPr>
              <w:p w14:paraId="404C72E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01800C632CC14EB1A90500020E00BB"/>
            </w:placeholder>
            <w:text/>
          </w:sdtPr>
          <w:sdtEndPr/>
          <w:sdtContent>
            <w:tc>
              <w:tcPr>
                <w:tcW w:w="2073" w:type="dxa"/>
              </w:tcPr>
              <w:p w14:paraId="4FE0B0FA" w14:textId="77777777" w:rsidR="00B574C9" w:rsidRDefault="000B7137" w:rsidP="000B7137">
                <w:r>
                  <w:t>Geneva</w:t>
                </w:r>
              </w:p>
            </w:tc>
          </w:sdtContent>
        </w:sdt>
        <w:sdt>
          <w:sdtPr>
            <w:alias w:val="Middle name"/>
            <w:tag w:val="authorMiddleName"/>
            <w:id w:val="-2076034781"/>
            <w:placeholder>
              <w:docPart w:val="7C1A05C0ECA5ED4B88CE65B8EC1B1A30"/>
            </w:placeholder>
            <w:text/>
          </w:sdtPr>
          <w:sdtEndPr/>
          <w:sdtContent>
            <w:tc>
              <w:tcPr>
                <w:tcW w:w="2551" w:type="dxa"/>
              </w:tcPr>
              <w:p w14:paraId="79F25556" w14:textId="77777777" w:rsidR="00B574C9" w:rsidRDefault="000B7137" w:rsidP="000B7137">
                <w:r>
                  <w:t>M.</w:t>
                </w:r>
              </w:p>
            </w:tc>
          </w:sdtContent>
        </w:sdt>
        <w:sdt>
          <w:sdtPr>
            <w:alias w:val="Last name"/>
            <w:tag w:val="authorLastName"/>
            <w:id w:val="-1088529830"/>
            <w:placeholder>
              <w:docPart w:val="8FF9B1450AC5934D9BCF3B32815140D9"/>
            </w:placeholder>
            <w:text/>
          </w:sdtPr>
          <w:sdtEndPr/>
          <w:sdtContent>
            <w:tc>
              <w:tcPr>
                <w:tcW w:w="2642" w:type="dxa"/>
              </w:tcPr>
              <w:p w14:paraId="60C0C15F" w14:textId="77777777" w:rsidR="00B574C9" w:rsidRDefault="000B7137" w:rsidP="000B7137">
                <w:proofErr w:type="spellStart"/>
                <w:r>
                  <w:t>Gano</w:t>
                </w:r>
                <w:proofErr w:type="spellEnd"/>
              </w:p>
            </w:tc>
          </w:sdtContent>
        </w:sdt>
      </w:tr>
      <w:tr w:rsidR="00B574C9" w14:paraId="1AD4B00C" w14:textId="77777777" w:rsidTr="001A6A06">
        <w:trPr>
          <w:trHeight w:val="986"/>
        </w:trPr>
        <w:tc>
          <w:tcPr>
            <w:tcW w:w="491" w:type="dxa"/>
            <w:vMerge/>
            <w:shd w:val="clear" w:color="auto" w:fill="A6A6A6" w:themeFill="background1" w:themeFillShade="A6"/>
          </w:tcPr>
          <w:p w14:paraId="4003BE9B" w14:textId="77777777" w:rsidR="00B574C9" w:rsidRPr="001A6A06" w:rsidRDefault="00B574C9" w:rsidP="00CF1542">
            <w:pPr>
              <w:jc w:val="center"/>
              <w:rPr>
                <w:b/>
                <w:color w:val="FFFFFF" w:themeColor="background1"/>
              </w:rPr>
            </w:pPr>
          </w:p>
        </w:tc>
        <w:sdt>
          <w:sdtPr>
            <w:alias w:val="Biography"/>
            <w:tag w:val="authorBiography"/>
            <w:id w:val="938807824"/>
            <w:placeholder>
              <w:docPart w:val="B1CAD2C76D834B44A954806A63860F02"/>
            </w:placeholder>
            <w:showingPlcHdr/>
          </w:sdtPr>
          <w:sdtEndPr/>
          <w:sdtContent>
            <w:tc>
              <w:tcPr>
                <w:tcW w:w="8525" w:type="dxa"/>
                <w:gridSpan w:val="4"/>
              </w:tcPr>
              <w:p w14:paraId="6AB41D4B" w14:textId="77777777" w:rsidR="00B574C9" w:rsidRDefault="00B574C9" w:rsidP="00922950">
                <w:r>
                  <w:rPr>
                    <w:rStyle w:val="PlaceholderText"/>
                  </w:rPr>
                  <w:t>[Enter your biography]</w:t>
                </w:r>
              </w:p>
            </w:tc>
          </w:sdtContent>
        </w:sdt>
      </w:tr>
      <w:tr w:rsidR="00B574C9" w14:paraId="3206475F" w14:textId="77777777" w:rsidTr="001A6A06">
        <w:trPr>
          <w:trHeight w:val="986"/>
        </w:trPr>
        <w:tc>
          <w:tcPr>
            <w:tcW w:w="491" w:type="dxa"/>
            <w:vMerge/>
            <w:shd w:val="clear" w:color="auto" w:fill="A6A6A6" w:themeFill="background1" w:themeFillShade="A6"/>
          </w:tcPr>
          <w:p w14:paraId="6C72821D" w14:textId="77777777" w:rsidR="00B574C9" w:rsidRPr="001A6A06" w:rsidRDefault="00B574C9" w:rsidP="00CF1542">
            <w:pPr>
              <w:jc w:val="center"/>
              <w:rPr>
                <w:b/>
                <w:color w:val="FFFFFF" w:themeColor="background1"/>
              </w:rPr>
            </w:pPr>
          </w:p>
        </w:tc>
        <w:sdt>
          <w:sdtPr>
            <w:alias w:val="Affiliation"/>
            <w:tag w:val="affiliation"/>
            <w:id w:val="2012937915"/>
            <w:placeholder>
              <w:docPart w:val="58D901A59374544B8EF4BC44749A89B8"/>
            </w:placeholder>
            <w:text/>
          </w:sdtPr>
          <w:sdtEndPr/>
          <w:sdtContent>
            <w:tc>
              <w:tcPr>
                <w:tcW w:w="8525" w:type="dxa"/>
                <w:gridSpan w:val="4"/>
              </w:tcPr>
              <w:p w14:paraId="7FF696DB" w14:textId="77777777" w:rsidR="00B574C9" w:rsidRDefault="000B7137" w:rsidP="000B7137">
                <w:r>
                  <w:t>Antioch College</w:t>
                </w:r>
              </w:p>
            </w:tc>
          </w:sdtContent>
        </w:sdt>
      </w:tr>
    </w:tbl>
    <w:p w14:paraId="35ECCC1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D397598" w14:textId="77777777" w:rsidTr="00244BB0">
        <w:tc>
          <w:tcPr>
            <w:tcW w:w="9016" w:type="dxa"/>
            <w:shd w:val="clear" w:color="auto" w:fill="A6A6A6" w:themeFill="background1" w:themeFillShade="A6"/>
            <w:tcMar>
              <w:top w:w="113" w:type="dxa"/>
              <w:bottom w:w="113" w:type="dxa"/>
            </w:tcMar>
          </w:tcPr>
          <w:p w14:paraId="585DB01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349261" w14:textId="77777777" w:rsidTr="003F0D73">
        <w:sdt>
          <w:sdtPr>
            <w:rPr>
              <w:b/>
            </w:rPr>
            <w:alias w:val="Article headword"/>
            <w:tag w:val="articleHeadword"/>
            <w:id w:val="-361440020"/>
            <w:placeholder>
              <w:docPart w:val="CB7C51A5DD8ADD4A82596C5A91821A34"/>
            </w:placeholder>
            <w:text/>
          </w:sdtPr>
          <w:sdtEndPr/>
          <w:sdtContent>
            <w:tc>
              <w:tcPr>
                <w:tcW w:w="9016" w:type="dxa"/>
                <w:tcMar>
                  <w:top w:w="113" w:type="dxa"/>
                  <w:bottom w:w="113" w:type="dxa"/>
                </w:tcMar>
              </w:tcPr>
              <w:p w14:paraId="4060F8C6" w14:textId="77777777" w:rsidR="003F0D73" w:rsidRPr="00FB589A" w:rsidRDefault="000B7137" w:rsidP="003F0D73">
                <w:pPr>
                  <w:rPr>
                    <w:b/>
                  </w:rPr>
                </w:pPr>
                <w:r w:rsidRPr="00732571">
                  <w:rPr>
                    <w:rFonts w:eastAsiaTheme="minorEastAsia"/>
                    <w:sz w:val="24"/>
                    <w:szCs w:val="24"/>
                    <w:lang w:val="en-CA" w:eastAsia="ja-JP"/>
                  </w:rPr>
                  <w:t>Cather, Willa Siebert (1873-1947)</w:t>
                </w:r>
              </w:p>
            </w:tc>
          </w:sdtContent>
        </w:sdt>
      </w:tr>
      <w:tr w:rsidR="00464699" w14:paraId="27CAFE2C" w14:textId="77777777" w:rsidTr="007821B0">
        <w:sdt>
          <w:sdtPr>
            <w:alias w:val="Variant headwords"/>
            <w:tag w:val="variantHeadwords"/>
            <w:id w:val="173464402"/>
            <w:placeholder>
              <w:docPart w:val="03915BFC28226542A367091C84A52953"/>
            </w:placeholder>
            <w:showingPlcHdr/>
          </w:sdtPr>
          <w:sdtEndPr/>
          <w:sdtContent>
            <w:tc>
              <w:tcPr>
                <w:tcW w:w="9016" w:type="dxa"/>
                <w:tcMar>
                  <w:top w:w="113" w:type="dxa"/>
                  <w:bottom w:w="113" w:type="dxa"/>
                </w:tcMar>
              </w:tcPr>
              <w:p w14:paraId="72E073E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79B948" w14:textId="77777777" w:rsidTr="003F0D73">
        <w:sdt>
          <w:sdtPr>
            <w:alias w:val="Abstract"/>
            <w:tag w:val="abstract"/>
            <w:id w:val="-635871867"/>
            <w:placeholder>
              <w:docPart w:val="C4707324960DB64EACBCF9992C29286A"/>
            </w:placeholder>
          </w:sdtPr>
          <w:sdtEndPr/>
          <w:sdtContent>
            <w:tc>
              <w:tcPr>
                <w:tcW w:w="9016" w:type="dxa"/>
                <w:tcMar>
                  <w:top w:w="113" w:type="dxa"/>
                  <w:bottom w:w="113" w:type="dxa"/>
                </w:tcMar>
              </w:tcPr>
              <w:p w14:paraId="318599B4" w14:textId="77777777" w:rsidR="000B7137" w:rsidRDefault="000B7137" w:rsidP="000B7137">
                <w:r>
                  <w:t>Willa Cather was a major U.S. novelist active in the early twentieth century.  Cather claimed a wide audience of admirers, including literary critics, writers and artists, and popular readers.  Her relationship to modernism, however, is a contested one.  Her reverence for the European masters of high culture, her tendency to look “backwards” rather than to the future, and her simple, “unfurnished” style distance her work philosophically and aesthetically from some of the most iconic modernist writers in the Western tradition.  However, it must be remembered that modernism developed differentially across time and space; this insight allows us to see Cather as an important representative of the emergence of early modernism within the United States.</w:t>
                </w:r>
              </w:p>
              <w:p w14:paraId="6D665F50" w14:textId="77777777" w:rsidR="000B7137" w:rsidRDefault="000B7137" w:rsidP="000B7137"/>
              <w:p w14:paraId="0B636080" w14:textId="77777777" w:rsidR="00E85A05" w:rsidRDefault="000B7137" w:rsidP="00363401">
                <w:r>
                  <w:t xml:space="preserve">Though we often associate modernism with the metropolis, most of Cather’s twelve novels and many short stories depict the hardships facing rural folk: two of Cather’s early, best-known and best-loved works, </w:t>
                </w:r>
                <w:r w:rsidRPr="002A13D9">
                  <w:rPr>
                    <w:i/>
                  </w:rPr>
                  <w:t>O Pioneers!</w:t>
                </w:r>
                <w:r>
                  <w:t xml:space="preserve"> (1913) and </w:t>
                </w:r>
                <w:r>
                  <w:rPr>
                    <w:i/>
                  </w:rPr>
                  <w:t xml:space="preserve">My </w:t>
                </w:r>
                <w:proofErr w:type="spellStart"/>
                <w:r>
                  <w:rPr>
                    <w:rFonts w:ascii="Cambria" w:hAnsi="Cambria"/>
                    <w:i/>
                  </w:rPr>
                  <w:t>Á</w:t>
                </w:r>
                <w:r w:rsidRPr="002A13D9">
                  <w:rPr>
                    <w:i/>
                  </w:rPr>
                  <w:t>ntonia</w:t>
                </w:r>
                <w:proofErr w:type="spellEnd"/>
                <w:r>
                  <w:t xml:space="preserve"> (1918), as well as her Pulitzer Prize-winning </w:t>
                </w:r>
                <w:proofErr w:type="gramStart"/>
                <w:r>
                  <w:t>novel</w:t>
                </w:r>
                <w:proofErr w:type="gramEnd"/>
                <w:r>
                  <w:t xml:space="preserve"> </w:t>
                </w:r>
                <w:r>
                  <w:rPr>
                    <w:i/>
                  </w:rPr>
                  <w:t>One of Ou</w:t>
                </w:r>
                <w:r w:rsidRPr="000F0618">
                  <w:rPr>
                    <w:i/>
                  </w:rPr>
                  <w:t>rs</w:t>
                </w:r>
                <w:r>
                  <w:t xml:space="preserve"> (1922), are set on farms in Cather’s home state of Nebraska.  Cather’s unromant</w:t>
                </w:r>
                <w:r w:rsidR="00363401">
                  <w:t>ic depictions of rural life bring</w:t>
                </w:r>
                <w:r>
                  <w:t xml:space="preserve"> her work into conversation with that of the early U.S. modernists Edgar Lee Masters, Sherwood Anderson, and Sinclair Lewis.  Thematically, Cather’s works did not announce themselves as breaking radically with the past but rather contributed to an important emerging trend alongside those of her contemporaries.</w:t>
                </w:r>
              </w:p>
            </w:tc>
          </w:sdtContent>
        </w:sdt>
      </w:tr>
      <w:tr w:rsidR="003F0D73" w14:paraId="0013D4E1" w14:textId="77777777" w:rsidTr="003F0D73">
        <w:sdt>
          <w:sdtPr>
            <w:rPr>
              <w:b/>
              <w:color w:val="385623" w:themeColor="accent6" w:themeShade="80"/>
            </w:rPr>
            <w:alias w:val="Article text"/>
            <w:tag w:val="articleText"/>
            <w:id w:val="634067588"/>
            <w:placeholder>
              <w:docPart w:val="4E54C0B81459504296DB8F482129B087"/>
            </w:placeholder>
          </w:sdtPr>
          <w:sdtEndPr/>
          <w:sdtContent>
            <w:tc>
              <w:tcPr>
                <w:tcW w:w="9016" w:type="dxa"/>
                <w:tcMar>
                  <w:top w:w="113" w:type="dxa"/>
                  <w:bottom w:w="113" w:type="dxa"/>
                </w:tcMar>
              </w:tcPr>
              <w:p w14:paraId="1EC5F47F" w14:textId="77777777" w:rsidR="000B7137" w:rsidRDefault="000B7137" w:rsidP="000B7137">
                <w:r>
                  <w:t>Willa Cather was a major U.S. novelist active in the early twentieth century.  Cather claimed a wide audience of admirers, including literary critics, writers and artists, and popular readers.  Her relationship to modernism, however, is a contested one.  Her reverence for the European masters of high culture, her tendency to look “backwards” rather than to the future, and her simple, “unfurnished” style distance her work philosophically and aesthetically from some of the most iconic modernist writers in the Western tradition.  However, it must be remembered that modernism developed differentially across time and space; this insight allows us to see Cather as an important representative of the emergence of early modernism within the United States.</w:t>
                </w:r>
              </w:p>
              <w:p w14:paraId="2B4170FF" w14:textId="77777777" w:rsidR="000B7137" w:rsidRDefault="000B7137" w:rsidP="000B7137"/>
              <w:p w14:paraId="0898BDB5" w14:textId="77777777" w:rsidR="000B7137" w:rsidRDefault="000B7137" w:rsidP="000B7137">
                <w:r>
                  <w:t>File: WillaCather.jpg</w:t>
                </w:r>
              </w:p>
              <w:p w14:paraId="66B27EC6" w14:textId="77777777" w:rsidR="000B7137" w:rsidRPr="00F36937" w:rsidRDefault="000B7137" w:rsidP="000B7137">
                <w:pPr>
                  <w:pStyle w:val="Caption"/>
                </w:pPr>
                <w:r>
                  <w:t xml:space="preserve">Figure </w:t>
                </w:r>
                <w:fldSimple w:instr=" SEQ Figure \* ARABIC ">
                  <w:r>
                    <w:rPr>
                      <w:noProof/>
                    </w:rPr>
                    <w:t>1</w:t>
                  </w:r>
                </w:fldSimple>
                <w:r>
                  <w:t xml:space="preserve"> Willa Cather, New York, 1926. Photo by Edward Steichen.</w:t>
                </w:r>
              </w:p>
              <w:p w14:paraId="68B670B5" w14:textId="77777777" w:rsidR="00363401" w:rsidRDefault="000B7137" w:rsidP="000B7137">
                <w:pPr>
                  <w:rPr>
                    <w:rFonts w:hint="eastAsia"/>
                    <w:lang w:eastAsia="zh-CN"/>
                  </w:rPr>
                </w:pPr>
                <w:r>
                  <w:t xml:space="preserve">Source: </w:t>
                </w:r>
                <w:hyperlink r:id="rId8" w:history="1">
                  <w:r w:rsidR="00363401" w:rsidRPr="00250D9C">
                    <w:rPr>
                      <w:rStyle w:val="Hyperlink"/>
                    </w:rPr>
                    <w:t>http://www.afterimagegallery.com/steichenWill</w:t>
                  </w:r>
                  <w:r w:rsidR="00363401" w:rsidRPr="00250D9C">
                    <w:rPr>
                      <w:rStyle w:val="Hyperlink"/>
                    </w:rPr>
                    <w:t>a</w:t>
                  </w:r>
                  <w:r w:rsidR="00363401" w:rsidRPr="00250D9C">
                    <w:rPr>
                      <w:rStyle w:val="Hyperlink"/>
                    </w:rPr>
                    <w:t>.htm</w:t>
                  </w:r>
                </w:hyperlink>
              </w:p>
              <w:p w14:paraId="3A0EB67B" w14:textId="77777777" w:rsidR="000B7137" w:rsidRDefault="000B7137" w:rsidP="000B7137"/>
              <w:p w14:paraId="617B67A5" w14:textId="77777777" w:rsidR="000B7137" w:rsidRDefault="000B7137" w:rsidP="000B7137">
                <w:r>
                  <w:t xml:space="preserve">Though we often associate modernism with the metropolis, most of Cather’s twelve novels and many short stories depict the hardships facing rural folk: two of Cather’s early, best-known and best-loved works, </w:t>
                </w:r>
                <w:r w:rsidRPr="002A13D9">
                  <w:rPr>
                    <w:i/>
                  </w:rPr>
                  <w:t>O Pioneers!</w:t>
                </w:r>
                <w:r>
                  <w:t xml:space="preserve"> (1913) and </w:t>
                </w:r>
                <w:r>
                  <w:rPr>
                    <w:i/>
                  </w:rPr>
                  <w:t xml:space="preserve">My </w:t>
                </w:r>
                <w:proofErr w:type="spellStart"/>
                <w:r>
                  <w:rPr>
                    <w:rFonts w:ascii="Cambria" w:hAnsi="Cambria"/>
                    <w:i/>
                  </w:rPr>
                  <w:t>Á</w:t>
                </w:r>
                <w:r w:rsidRPr="002A13D9">
                  <w:rPr>
                    <w:i/>
                  </w:rPr>
                  <w:t>ntonia</w:t>
                </w:r>
                <w:proofErr w:type="spellEnd"/>
                <w:r>
                  <w:t xml:space="preserve"> (1918), as well as her Pulitzer Prize-winning </w:t>
                </w:r>
                <w:proofErr w:type="gramStart"/>
                <w:r>
                  <w:lastRenderedPageBreak/>
                  <w:t>novel</w:t>
                </w:r>
                <w:proofErr w:type="gramEnd"/>
                <w:r>
                  <w:t xml:space="preserve"> </w:t>
                </w:r>
                <w:r>
                  <w:rPr>
                    <w:i/>
                  </w:rPr>
                  <w:t>One of Ou</w:t>
                </w:r>
                <w:r w:rsidRPr="000F0618">
                  <w:rPr>
                    <w:i/>
                  </w:rPr>
                  <w:t>rs</w:t>
                </w:r>
                <w:r>
                  <w:t xml:space="preserve"> (1922), are set on farms in Cather’s home state of Nebraska.  Cather’s unromantic depic</w:t>
                </w:r>
                <w:r w:rsidR="00363401">
                  <w:t xml:space="preserve">tions of rural life bring </w:t>
                </w:r>
                <w:r>
                  <w:t>her work into conversation with that of the early U.S. modernists Edgar Lee Masters, Sherwood Anderson, and Sinclair Lewis.  Thematically, Cather’s works did not announce themselves as breaking radically with the past but rather contributed to an important emerging trend alongside those of her contemporaries.</w:t>
                </w:r>
              </w:p>
              <w:p w14:paraId="56441269" w14:textId="77777777" w:rsidR="000B7137" w:rsidRDefault="000B7137" w:rsidP="000B7137"/>
              <w:p w14:paraId="0C832E73" w14:textId="77777777" w:rsidR="000B7137" w:rsidRDefault="000B7137" w:rsidP="000B7137">
                <w:r>
                  <w:t xml:space="preserve">Stylistically, Cather explicitly avoided what she called “bizarre invention” while at the same time experimenting with the structure of the modern novel.  Cather </w:t>
                </w:r>
                <w:r w:rsidRPr="007D3C21">
                  <w:t>described</w:t>
                </w:r>
                <w:r w:rsidRPr="007D3C21">
                  <w:rPr>
                    <w:i/>
                  </w:rPr>
                  <w:t xml:space="preserve"> O Pioneers!</w:t>
                </w:r>
                <w:r>
                  <w:t xml:space="preserve"> as a weaving together of two distinct stories; she attempted a twist on this tactic in </w:t>
                </w:r>
                <w:r w:rsidRPr="007D3C21">
                  <w:rPr>
                    <w:i/>
                  </w:rPr>
                  <w:t>The Professor’s House</w:t>
                </w:r>
                <w:r>
                  <w:t xml:space="preserve"> (1925), in which she inserted a </w:t>
                </w:r>
                <w:commentRangeStart w:id="0"/>
                <w:r>
                  <w:t>“nouvelle into the roman.”</w:t>
                </w:r>
                <w:r>
                  <w:rPr>
                    <w:rStyle w:val="FootnoteReference"/>
                  </w:rPr>
                  <w:footnoteReference w:id="1"/>
                </w:r>
                <w:r>
                  <w:t xml:space="preserve">  </w:t>
                </w:r>
                <w:commentRangeEnd w:id="0"/>
                <w:r w:rsidR="00363401">
                  <w:rPr>
                    <w:rStyle w:val="CommentReference"/>
                  </w:rPr>
                  <w:commentReference w:id="0"/>
                </w:r>
                <w:r w:rsidRPr="007D3C21">
                  <w:rPr>
                    <w:i/>
                  </w:rPr>
                  <w:t>Death Comes for the Archbishop</w:t>
                </w:r>
                <w:r>
                  <w:t xml:space="preserve"> (1927), too, was conceived of as an underdetermined episodic narrative “in the style of legend”: though a new approach to the novel, her method grew out of indications and examples from the pre-modern past.  The hearkening to the deep past (and turn away from the </w:t>
                </w:r>
                <w:proofErr w:type="spellStart"/>
                <w:r>
                  <w:t>superrational</w:t>
                </w:r>
                <w:proofErr w:type="spellEnd"/>
                <w:r>
                  <w:t xml:space="preserve">, </w:t>
                </w:r>
                <w:proofErr w:type="spellStart"/>
                <w:r>
                  <w:t>superindustrial</w:t>
                </w:r>
                <w:proofErr w:type="spellEnd"/>
                <w:r>
                  <w:t xml:space="preserve"> present and future) was a common impulse found in works by early U.S. modernists, as described by </w:t>
                </w:r>
                <w:commentRangeStart w:id="1"/>
                <w:r>
                  <w:t xml:space="preserve">T.J. Jackson </w:t>
                </w:r>
                <w:proofErr w:type="spellStart"/>
                <w:r>
                  <w:t>Lears</w:t>
                </w:r>
                <w:proofErr w:type="spellEnd"/>
                <w:r>
                  <w:t>.</w:t>
                </w:r>
                <w:r>
                  <w:rPr>
                    <w:rStyle w:val="FootnoteReference"/>
                  </w:rPr>
                  <w:footnoteReference w:id="2"/>
                </w:r>
                <w:r>
                  <w:t xml:space="preserve"> </w:t>
                </w:r>
                <w:commentRangeEnd w:id="1"/>
                <w:r w:rsidR="00363401">
                  <w:rPr>
                    <w:rStyle w:val="CommentReference"/>
                  </w:rPr>
                  <w:commentReference w:id="1"/>
                </w:r>
              </w:p>
              <w:p w14:paraId="1F999F43" w14:textId="77777777" w:rsidR="000B7137" w:rsidRDefault="000B7137" w:rsidP="000B7137"/>
              <w:p w14:paraId="637F8AA1" w14:textId="77777777" w:rsidR="000B7137" w:rsidRDefault="000B7137" w:rsidP="000B7137">
                <w:r>
                  <w:t xml:space="preserve">Culturally, Cather was at the heart of the emerging culture of U.S. modernism.  Despite her rural, middle-class upbringing, Cather was a modern career woman who became educated, worked to support herself and her family as a journalist, and ultimately made the life-altering decision to quit her post as editor of </w:t>
                </w:r>
                <w:r w:rsidRPr="00591D10">
                  <w:rPr>
                    <w:i/>
                  </w:rPr>
                  <w:t>McClure’s Magazine</w:t>
                </w:r>
                <w:r>
                  <w:t xml:space="preserve"> in 1911 to become a full-time author. Cather resided with her lifelong partner, Edith Lewis, in bohemian Greenwich Village, the heart of modernist activity in the U.S., where they were immersed in the revolutionary arts and culture percolating around them. Cather and Lewis were cosmopolitans who travelled domestically and abroad.  They </w:t>
                </w:r>
                <w:proofErr w:type="spellStart"/>
                <w:r>
                  <w:t>favored</w:t>
                </w:r>
                <w:proofErr w:type="spellEnd"/>
                <w:r>
                  <w:t xml:space="preserve"> Paris in particular, where they participated in the international arts scene.</w:t>
                </w:r>
              </w:p>
              <w:p w14:paraId="2EF632A8" w14:textId="77777777" w:rsidR="000B7137" w:rsidRDefault="000B7137" w:rsidP="000B7137">
                <w:r>
                  <w:tab/>
                </w:r>
              </w:p>
              <w:p w14:paraId="36022DA6" w14:textId="77777777" w:rsidR="000B7137" w:rsidRDefault="000B7137" w:rsidP="000B7137">
                <w:pPr>
                  <w:pStyle w:val="Authornote"/>
                </w:pPr>
                <w:r>
                  <w:t>List of Works (abbreviated)</w:t>
                </w:r>
              </w:p>
              <w:p w14:paraId="0C9E123F" w14:textId="77777777" w:rsidR="000B7137" w:rsidRDefault="000B7137" w:rsidP="000B7137">
                <w:pPr>
                  <w:pStyle w:val="Authornote"/>
                </w:pPr>
                <w:r w:rsidRPr="002A13D9">
                  <w:rPr>
                    <w:i/>
                  </w:rPr>
                  <w:t>O Pioneers!</w:t>
                </w:r>
                <w:r>
                  <w:t xml:space="preserve"> (1913) </w:t>
                </w:r>
              </w:p>
              <w:p w14:paraId="272EC5AB" w14:textId="77777777" w:rsidR="000B7137" w:rsidRDefault="000B7137" w:rsidP="000B7137">
                <w:pPr>
                  <w:pStyle w:val="Authornote"/>
                </w:pPr>
                <w:r>
                  <w:rPr>
                    <w:i/>
                  </w:rPr>
                  <w:t xml:space="preserve">My </w:t>
                </w:r>
                <w:proofErr w:type="spellStart"/>
                <w:r>
                  <w:rPr>
                    <w:rFonts w:ascii="Cambria" w:hAnsi="Cambria"/>
                    <w:i/>
                  </w:rPr>
                  <w:t>Á</w:t>
                </w:r>
                <w:r w:rsidRPr="002A13D9">
                  <w:rPr>
                    <w:i/>
                  </w:rPr>
                  <w:t>ntonia</w:t>
                </w:r>
                <w:proofErr w:type="spellEnd"/>
                <w:r>
                  <w:t xml:space="preserve"> (1918)</w:t>
                </w:r>
              </w:p>
              <w:p w14:paraId="4861EF3D" w14:textId="77777777" w:rsidR="000B7137" w:rsidRDefault="000B7137" w:rsidP="000B7137">
                <w:pPr>
                  <w:pStyle w:val="Authornote"/>
                </w:pPr>
                <w:r>
                  <w:rPr>
                    <w:i/>
                  </w:rPr>
                  <w:t>One of Ou</w:t>
                </w:r>
                <w:r w:rsidRPr="000F0618">
                  <w:rPr>
                    <w:i/>
                  </w:rPr>
                  <w:t>rs</w:t>
                </w:r>
                <w:r>
                  <w:t xml:space="preserve"> (1922)</w:t>
                </w:r>
              </w:p>
              <w:p w14:paraId="7023C0E3" w14:textId="77777777" w:rsidR="000B7137" w:rsidRDefault="000B7137" w:rsidP="000B7137">
                <w:pPr>
                  <w:pStyle w:val="Authornote"/>
                </w:pPr>
                <w:r w:rsidRPr="007D3C21">
                  <w:rPr>
                    <w:i/>
                  </w:rPr>
                  <w:t>The Professor’s House</w:t>
                </w:r>
                <w:r>
                  <w:t xml:space="preserve"> (1925) </w:t>
                </w:r>
              </w:p>
              <w:p w14:paraId="26ABBA7B" w14:textId="77777777" w:rsidR="000B7137" w:rsidRDefault="000B7137" w:rsidP="000B7137">
                <w:pPr>
                  <w:pStyle w:val="Authornote"/>
                </w:pPr>
                <w:r w:rsidRPr="007D3C21">
                  <w:rPr>
                    <w:i/>
                  </w:rPr>
                  <w:t>Death Comes for the Archbishop</w:t>
                </w:r>
                <w:r>
                  <w:t xml:space="preserve"> (1927)</w:t>
                </w:r>
              </w:p>
              <w:p w14:paraId="251DB775" w14:textId="77777777" w:rsidR="003F0D73" w:rsidRDefault="000B7137" w:rsidP="000B7137">
                <w:pPr>
                  <w:pStyle w:val="Authornote"/>
                </w:pPr>
                <w:r w:rsidRPr="00155FC0">
                  <w:rPr>
                    <w:i/>
                  </w:rPr>
                  <w:t>Willa Cather on Writing</w:t>
                </w:r>
                <w:r>
                  <w:t xml:space="preserve"> (1949)</w:t>
                </w:r>
              </w:p>
            </w:tc>
          </w:sdtContent>
        </w:sdt>
      </w:tr>
      <w:tr w:rsidR="003235A7" w14:paraId="79AFB2BC" w14:textId="77777777" w:rsidTr="003235A7">
        <w:tc>
          <w:tcPr>
            <w:tcW w:w="9016" w:type="dxa"/>
          </w:tcPr>
          <w:p w14:paraId="13DA794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797A2E53A16C742A5DB8004D9940FBF"/>
              </w:placeholder>
            </w:sdtPr>
            <w:sdtEndPr/>
            <w:sdtContent>
              <w:p w14:paraId="3F6A9153" w14:textId="77777777" w:rsidR="000B7137" w:rsidRDefault="000B7137" w:rsidP="000B7137"/>
              <w:p w14:paraId="7655F50F" w14:textId="77777777" w:rsidR="000B7137" w:rsidRDefault="000D2C1B" w:rsidP="000B7137">
                <w:sdt>
                  <w:sdtPr>
                    <w:id w:val="-792903460"/>
                    <w:citation/>
                  </w:sdtPr>
                  <w:sdtEndPr/>
                  <w:sdtContent>
                    <w:r w:rsidR="000B7137">
                      <w:fldChar w:fldCharType="begin"/>
                    </w:r>
                    <w:r w:rsidR="000B7137">
                      <w:rPr>
                        <w:lang w:val="en-US"/>
                      </w:rPr>
                      <w:instrText xml:space="preserve"> CITATION Woo87 \l 1033 </w:instrText>
                    </w:r>
                    <w:r w:rsidR="000B7137">
                      <w:fldChar w:fldCharType="separate"/>
                    </w:r>
                    <w:r w:rsidR="000B7137">
                      <w:rPr>
                        <w:noProof/>
                        <w:lang w:val="en-US"/>
                      </w:rPr>
                      <w:t>(Woodress)</w:t>
                    </w:r>
                    <w:r w:rsidR="000B7137">
                      <w:fldChar w:fldCharType="end"/>
                    </w:r>
                  </w:sdtContent>
                </w:sdt>
              </w:p>
              <w:p w14:paraId="5AA73B41" w14:textId="77777777" w:rsidR="000B7137" w:rsidRDefault="000B7137" w:rsidP="000B7137"/>
              <w:p w14:paraId="5C9921BA" w14:textId="77777777" w:rsidR="003235A7" w:rsidRDefault="000D2C1B" w:rsidP="000B7137">
                <w:pPr>
                  <w:keepNext/>
                </w:pPr>
                <w:sdt>
                  <w:sdtPr>
                    <w:id w:val="2015873577"/>
                    <w:citation/>
                  </w:sdtPr>
                  <w:sdtEndPr/>
                  <w:sdtContent>
                    <w:r w:rsidR="000B7137">
                      <w:fldChar w:fldCharType="begin"/>
                    </w:r>
                    <w:r w:rsidR="000B7137">
                      <w:rPr>
                        <w:lang w:val="en-US"/>
                      </w:rPr>
                      <w:instrText xml:space="preserve"> CITATION Jac94 \l 1033 </w:instrText>
                    </w:r>
                    <w:r w:rsidR="000B7137">
                      <w:fldChar w:fldCharType="separate"/>
                    </w:r>
                    <w:r w:rsidR="000B7137">
                      <w:rPr>
                        <w:noProof/>
                        <w:lang w:val="en-US"/>
                      </w:rPr>
                      <w:t>(Jackson Lears)</w:t>
                    </w:r>
                    <w:r w:rsidR="000B7137">
                      <w:fldChar w:fldCharType="end"/>
                    </w:r>
                  </w:sdtContent>
                </w:sdt>
              </w:p>
            </w:sdtContent>
          </w:sdt>
        </w:tc>
      </w:tr>
    </w:tbl>
    <w:p w14:paraId="6468D227" w14:textId="77777777" w:rsidR="00C27FAB" w:rsidRPr="00F36937" w:rsidRDefault="00C27FAB" w:rsidP="000B7137">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8:27:00Z" w:initials="YT">
    <w:p w14:paraId="20384490" w14:textId="77777777" w:rsidR="00363401" w:rsidRDefault="00363401">
      <w:pPr>
        <w:pStyle w:val="CommentText"/>
        <w:rPr>
          <w:rFonts w:hint="eastAsia"/>
          <w:lang w:eastAsia="zh-CN"/>
        </w:rPr>
      </w:pPr>
      <w:r>
        <w:rPr>
          <w:rStyle w:val="CommentReference"/>
        </w:rPr>
        <w:annotationRef/>
      </w:r>
      <w:r>
        <w:rPr>
          <w:lang w:eastAsia="zh-CN"/>
        </w:rPr>
        <w:t>Page number</w:t>
      </w:r>
      <w:r>
        <w:rPr>
          <w:rFonts w:hint="eastAsia"/>
          <w:lang w:eastAsia="zh-CN"/>
        </w:rPr>
        <w:t>?</w:t>
      </w:r>
    </w:p>
  </w:comment>
  <w:comment w:id="1" w:author="Yan Tang" w:date="2015-12-19T18:27:00Z" w:initials="YT">
    <w:p w14:paraId="29AAF9D7" w14:textId="77777777" w:rsidR="00363401" w:rsidRDefault="00363401">
      <w:pPr>
        <w:pStyle w:val="CommentText"/>
        <w:rPr>
          <w:rFonts w:hint="eastAsia"/>
          <w:lang w:eastAsia="zh-CN"/>
        </w:rPr>
      </w:pPr>
      <w:r>
        <w:rPr>
          <w:rStyle w:val="CommentReference"/>
        </w:rPr>
        <w:annotationRef/>
      </w:r>
      <w:r>
        <w:rPr>
          <w:lang w:eastAsia="zh-CN"/>
        </w:rPr>
        <w:t xml:space="preserve">Page </w:t>
      </w:r>
      <w:r>
        <w:rPr>
          <w:rFonts w:hint="eastAsia"/>
          <w:lang w:eastAsia="zh-CN"/>
        </w:rPr>
        <w:t>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384490" w15:done="0"/>
  <w15:commentEx w15:paraId="29AAF9D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D357D" w14:textId="77777777" w:rsidR="000D2C1B" w:rsidRDefault="000D2C1B" w:rsidP="007A0D55">
      <w:pPr>
        <w:spacing w:after="0" w:line="240" w:lineRule="auto"/>
      </w:pPr>
      <w:r>
        <w:separator/>
      </w:r>
    </w:p>
  </w:endnote>
  <w:endnote w:type="continuationSeparator" w:id="0">
    <w:p w14:paraId="4A55504E" w14:textId="77777777" w:rsidR="000D2C1B" w:rsidRDefault="000D2C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0294B" w14:textId="77777777" w:rsidR="000D2C1B" w:rsidRDefault="000D2C1B" w:rsidP="007A0D55">
      <w:pPr>
        <w:spacing w:after="0" w:line="240" w:lineRule="auto"/>
      </w:pPr>
      <w:r>
        <w:separator/>
      </w:r>
    </w:p>
  </w:footnote>
  <w:footnote w:type="continuationSeparator" w:id="0">
    <w:p w14:paraId="39C04100" w14:textId="77777777" w:rsidR="000D2C1B" w:rsidRDefault="000D2C1B" w:rsidP="007A0D55">
      <w:pPr>
        <w:spacing w:after="0" w:line="240" w:lineRule="auto"/>
      </w:pPr>
      <w:r>
        <w:continuationSeparator/>
      </w:r>
    </w:p>
  </w:footnote>
  <w:footnote w:id="1">
    <w:p w14:paraId="21B5733F" w14:textId="77777777" w:rsidR="000B7137" w:rsidRDefault="000B7137" w:rsidP="000B7137">
      <w:pPr>
        <w:pStyle w:val="FootnoteText"/>
      </w:pPr>
      <w:r>
        <w:rPr>
          <w:rStyle w:val="FootnoteReference"/>
        </w:rPr>
        <w:footnoteRef/>
      </w:r>
      <w:r>
        <w:t xml:space="preserve"> Willa Cather, </w:t>
      </w:r>
      <w:r w:rsidRPr="00AA17DE">
        <w:rPr>
          <w:i/>
        </w:rPr>
        <w:t>Willa Cather on Writing</w:t>
      </w:r>
      <w:r>
        <w:t xml:space="preserve"> (Lincoln: University of Nebraska Press, 1988).</w:t>
      </w:r>
    </w:p>
  </w:footnote>
  <w:footnote w:id="2">
    <w:p w14:paraId="49130D28" w14:textId="77777777" w:rsidR="000B7137" w:rsidRDefault="000B7137" w:rsidP="000B7137">
      <w:pPr>
        <w:pStyle w:val="FootnoteText"/>
      </w:pPr>
      <w:r>
        <w:rPr>
          <w:rStyle w:val="FootnoteReference"/>
        </w:rPr>
        <w:footnoteRef/>
      </w:r>
      <w:r>
        <w:t xml:space="preserve"> T.J. Jackson </w:t>
      </w:r>
      <w:proofErr w:type="spellStart"/>
      <w:r>
        <w:t>Lears</w:t>
      </w:r>
      <w:proofErr w:type="spellEnd"/>
      <w:r>
        <w:t xml:space="preserve">, </w:t>
      </w:r>
      <w:r w:rsidRPr="0097700F">
        <w:rPr>
          <w:i/>
        </w:rPr>
        <w:t xml:space="preserve">No Place of Grace: </w:t>
      </w:r>
      <w:proofErr w:type="spellStart"/>
      <w:r w:rsidRPr="0097700F">
        <w:rPr>
          <w:i/>
        </w:rPr>
        <w:t>A</w:t>
      </w:r>
      <w:bookmarkStart w:id="2" w:name="_GoBack"/>
      <w:bookmarkEnd w:id="2"/>
      <w:r w:rsidRPr="0097700F">
        <w:rPr>
          <w:i/>
        </w:rPr>
        <w:t>ntimodernism</w:t>
      </w:r>
      <w:proofErr w:type="spellEnd"/>
      <w:r w:rsidRPr="0097700F">
        <w:rPr>
          <w:i/>
        </w:rPr>
        <w:t xml:space="preserve"> and the Transformation of American Culture</w:t>
      </w:r>
      <w:r>
        <w:t xml:space="preserve"> (Chicago: University of Chicago Press, 1994).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B187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CB6337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137"/>
    <w:rsid w:val="00032559"/>
    <w:rsid w:val="00052040"/>
    <w:rsid w:val="000B25AE"/>
    <w:rsid w:val="000B55AB"/>
    <w:rsid w:val="000B7137"/>
    <w:rsid w:val="000D24DC"/>
    <w:rsid w:val="000D2C1B"/>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3401"/>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46B4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71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137"/>
    <w:rPr>
      <w:rFonts w:ascii="Lucida Grande" w:hAnsi="Lucida Grande" w:cs="Lucida Grande"/>
      <w:sz w:val="18"/>
      <w:szCs w:val="18"/>
    </w:rPr>
  </w:style>
  <w:style w:type="paragraph" w:styleId="FootnoteText">
    <w:name w:val="footnote text"/>
    <w:basedOn w:val="Normal"/>
    <w:link w:val="FootnoteTextChar"/>
    <w:uiPriority w:val="99"/>
    <w:unhideWhenUsed/>
    <w:rsid w:val="000B7137"/>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0B7137"/>
    <w:rPr>
      <w:rFonts w:eastAsiaTheme="minorEastAsia"/>
      <w:sz w:val="24"/>
      <w:szCs w:val="24"/>
      <w:lang w:val="en-US"/>
    </w:rPr>
  </w:style>
  <w:style w:type="character" w:styleId="FootnoteReference">
    <w:name w:val="footnote reference"/>
    <w:basedOn w:val="DefaultParagraphFont"/>
    <w:uiPriority w:val="99"/>
    <w:unhideWhenUsed/>
    <w:rsid w:val="000B7137"/>
    <w:rPr>
      <w:vertAlign w:val="superscript"/>
    </w:rPr>
  </w:style>
  <w:style w:type="paragraph" w:styleId="Caption">
    <w:name w:val="caption"/>
    <w:basedOn w:val="Normal"/>
    <w:next w:val="Normal"/>
    <w:uiPriority w:val="35"/>
    <w:semiHidden/>
    <w:qFormat/>
    <w:rsid w:val="000B7137"/>
    <w:pPr>
      <w:spacing w:after="200" w:line="240" w:lineRule="auto"/>
    </w:pPr>
    <w:rPr>
      <w:b/>
      <w:bCs/>
      <w:color w:val="5B9BD5" w:themeColor="accent1"/>
      <w:sz w:val="18"/>
      <w:szCs w:val="18"/>
    </w:rPr>
  </w:style>
  <w:style w:type="character" w:styleId="Hyperlink">
    <w:name w:val="Hyperlink"/>
    <w:basedOn w:val="DefaultParagraphFont"/>
    <w:uiPriority w:val="99"/>
    <w:semiHidden/>
    <w:rsid w:val="00363401"/>
    <w:rPr>
      <w:color w:val="0563C1" w:themeColor="hyperlink"/>
      <w:u w:val="single"/>
    </w:rPr>
  </w:style>
  <w:style w:type="character" w:styleId="FollowedHyperlink">
    <w:name w:val="FollowedHyperlink"/>
    <w:basedOn w:val="DefaultParagraphFont"/>
    <w:uiPriority w:val="99"/>
    <w:semiHidden/>
    <w:rsid w:val="00363401"/>
    <w:rPr>
      <w:color w:val="954F72" w:themeColor="followedHyperlink"/>
      <w:u w:val="single"/>
    </w:rPr>
  </w:style>
  <w:style w:type="character" w:styleId="CommentReference">
    <w:name w:val="annotation reference"/>
    <w:basedOn w:val="DefaultParagraphFont"/>
    <w:uiPriority w:val="99"/>
    <w:semiHidden/>
    <w:unhideWhenUsed/>
    <w:rsid w:val="00363401"/>
    <w:rPr>
      <w:sz w:val="18"/>
      <w:szCs w:val="18"/>
    </w:rPr>
  </w:style>
  <w:style w:type="paragraph" w:styleId="CommentText">
    <w:name w:val="annotation text"/>
    <w:basedOn w:val="Normal"/>
    <w:link w:val="CommentTextChar"/>
    <w:uiPriority w:val="99"/>
    <w:semiHidden/>
    <w:unhideWhenUsed/>
    <w:rsid w:val="00363401"/>
    <w:pPr>
      <w:spacing w:line="240" w:lineRule="auto"/>
    </w:pPr>
    <w:rPr>
      <w:sz w:val="24"/>
      <w:szCs w:val="24"/>
    </w:rPr>
  </w:style>
  <w:style w:type="character" w:customStyle="1" w:styleId="CommentTextChar">
    <w:name w:val="Comment Text Char"/>
    <w:basedOn w:val="DefaultParagraphFont"/>
    <w:link w:val="CommentText"/>
    <w:uiPriority w:val="99"/>
    <w:semiHidden/>
    <w:rsid w:val="00363401"/>
    <w:rPr>
      <w:sz w:val="24"/>
      <w:szCs w:val="24"/>
    </w:rPr>
  </w:style>
  <w:style w:type="paragraph" w:styleId="CommentSubject">
    <w:name w:val="annotation subject"/>
    <w:basedOn w:val="CommentText"/>
    <w:next w:val="CommentText"/>
    <w:link w:val="CommentSubjectChar"/>
    <w:uiPriority w:val="99"/>
    <w:semiHidden/>
    <w:unhideWhenUsed/>
    <w:rsid w:val="00363401"/>
    <w:rPr>
      <w:b/>
      <w:bCs/>
      <w:sz w:val="20"/>
      <w:szCs w:val="20"/>
    </w:rPr>
  </w:style>
  <w:style w:type="character" w:customStyle="1" w:styleId="CommentSubjectChar">
    <w:name w:val="Comment Subject Char"/>
    <w:basedOn w:val="CommentTextChar"/>
    <w:link w:val="CommentSubject"/>
    <w:uiPriority w:val="99"/>
    <w:semiHidden/>
    <w:rsid w:val="003634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fterimagegallery.com/steichenWilla.htm"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0F09B94789B645AA856D505D95AE22"/>
        <w:category>
          <w:name w:val="General"/>
          <w:gallery w:val="placeholder"/>
        </w:category>
        <w:types>
          <w:type w:val="bbPlcHdr"/>
        </w:types>
        <w:behaviors>
          <w:behavior w:val="content"/>
        </w:behaviors>
        <w:guid w:val="{4C65CCC4-F174-CB4B-91C0-16479775BE09}"/>
      </w:docPartPr>
      <w:docPartBody>
        <w:p w:rsidR="0056547E" w:rsidRDefault="000270F9">
          <w:pPr>
            <w:pStyle w:val="B90F09B94789B645AA856D505D95AE22"/>
          </w:pPr>
          <w:r w:rsidRPr="00CC586D">
            <w:rPr>
              <w:rStyle w:val="PlaceholderText"/>
              <w:b/>
              <w:color w:val="FFFFFF" w:themeColor="background1"/>
            </w:rPr>
            <w:t>[Salutation]</w:t>
          </w:r>
        </w:p>
      </w:docPartBody>
    </w:docPart>
    <w:docPart>
      <w:docPartPr>
        <w:name w:val="D601800C632CC14EB1A90500020E00BB"/>
        <w:category>
          <w:name w:val="General"/>
          <w:gallery w:val="placeholder"/>
        </w:category>
        <w:types>
          <w:type w:val="bbPlcHdr"/>
        </w:types>
        <w:behaviors>
          <w:behavior w:val="content"/>
        </w:behaviors>
        <w:guid w:val="{353DE18F-C8D8-2743-8716-3168554EAC68}"/>
      </w:docPartPr>
      <w:docPartBody>
        <w:p w:rsidR="0056547E" w:rsidRDefault="000270F9">
          <w:pPr>
            <w:pStyle w:val="D601800C632CC14EB1A90500020E00BB"/>
          </w:pPr>
          <w:r>
            <w:rPr>
              <w:rStyle w:val="PlaceholderText"/>
            </w:rPr>
            <w:t>[First name]</w:t>
          </w:r>
        </w:p>
      </w:docPartBody>
    </w:docPart>
    <w:docPart>
      <w:docPartPr>
        <w:name w:val="7C1A05C0ECA5ED4B88CE65B8EC1B1A30"/>
        <w:category>
          <w:name w:val="General"/>
          <w:gallery w:val="placeholder"/>
        </w:category>
        <w:types>
          <w:type w:val="bbPlcHdr"/>
        </w:types>
        <w:behaviors>
          <w:behavior w:val="content"/>
        </w:behaviors>
        <w:guid w:val="{0C2B5851-0421-874C-9907-6E78FEACE264}"/>
      </w:docPartPr>
      <w:docPartBody>
        <w:p w:rsidR="0056547E" w:rsidRDefault="000270F9">
          <w:pPr>
            <w:pStyle w:val="7C1A05C0ECA5ED4B88CE65B8EC1B1A30"/>
          </w:pPr>
          <w:r>
            <w:rPr>
              <w:rStyle w:val="PlaceholderText"/>
            </w:rPr>
            <w:t>[Middle name]</w:t>
          </w:r>
        </w:p>
      </w:docPartBody>
    </w:docPart>
    <w:docPart>
      <w:docPartPr>
        <w:name w:val="8FF9B1450AC5934D9BCF3B32815140D9"/>
        <w:category>
          <w:name w:val="General"/>
          <w:gallery w:val="placeholder"/>
        </w:category>
        <w:types>
          <w:type w:val="bbPlcHdr"/>
        </w:types>
        <w:behaviors>
          <w:behavior w:val="content"/>
        </w:behaviors>
        <w:guid w:val="{052F5525-FE64-D149-AB20-BF0DC2859206}"/>
      </w:docPartPr>
      <w:docPartBody>
        <w:p w:rsidR="0056547E" w:rsidRDefault="000270F9">
          <w:pPr>
            <w:pStyle w:val="8FF9B1450AC5934D9BCF3B32815140D9"/>
          </w:pPr>
          <w:r>
            <w:rPr>
              <w:rStyle w:val="PlaceholderText"/>
            </w:rPr>
            <w:t>[Last name]</w:t>
          </w:r>
        </w:p>
      </w:docPartBody>
    </w:docPart>
    <w:docPart>
      <w:docPartPr>
        <w:name w:val="B1CAD2C76D834B44A954806A63860F02"/>
        <w:category>
          <w:name w:val="General"/>
          <w:gallery w:val="placeholder"/>
        </w:category>
        <w:types>
          <w:type w:val="bbPlcHdr"/>
        </w:types>
        <w:behaviors>
          <w:behavior w:val="content"/>
        </w:behaviors>
        <w:guid w:val="{85613522-A09F-9449-8187-638D9571F9C7}"/>
      </w:docPartPr>
      <w:docPartBody>
        <w:p w:rsidR="0056547E" w:rsidRDefault="000270F9">
          <w:pPr>
            <w:pStyle w:val="B1CAD2C76D834B44A954806A63860F02"/>
          </w:pPr>
          <w:r>
            <w:rPr>
              <w:rStyle w:val="PlaceholderText"/>
            </w:rPr>
            <w:t>[Enter your biography]</w:t>
          </w:r>
        </w:p>
      </w:docPartBody>
    </w:docPart>
    <w:docPart>
      <w:docPartPr>
        <w:name w:val="58D901A59374544B8EF4BC44749A89B8"/>
        <w:category>
          <w:name w:val="General"/>
          <w:gallery w:val="placeholder"/>
        </w:category>
        <w:types>
          <w:type w:val="bbPlcHdr"/>
        </w:types>
        <w:behaviors>
          <w:behavior w:val="content"/>
        </w:behaviors>
        <w:guid w:val="{39A9EBF3-C95F-5142-8231-FF2351CE46DD}"/>
      </w:docPartPr>
      <w:docPartBody>
        <w:p w:rsidR="0056547E" w:rsidRDefault="000270F9">
          <w:pPr>
            <w:pStyle w:val="58D901A59374544B8EF4BC44749A89B8"/>
          </w:pPr>
          <w:r>
            <w:rPr>
              <w:rStyle w:val="PlaceholderText"/>
            </w:rPr>
            <w:t>[Enter the institution with which you are affiliated]</w:t>
          </w:r>
        </w:p>
      </w:docPartBody>
    </w:docPart>
    <w:docPart>
      <w:docPartPr>
        <w:name w:val="CB7C51A5DD8ADD4A82596C5A91821A34"/>
        <w:category>
          <w:name w:val="General"/>
          <w:gallery w:val="placeholder"/>
        </w:category>
        <w:types>
          <w:type w:val="bbPlcHdr"/>
        </w:types>
        <w:behaviors>
          <w:behavior w:val="content"/>
        </w:behaviors>
        <w:guid w:val="{4BBD7C17-EEA5-F646-BC8A-81A231743863}"/>
      </w:docPartPr>
      <w:docPartBody>
        <w:p w:rsidR="0056547E" w:rsidRDefault="000270F9">
          <w:pPr>
            <w:pStyle w:val="CB7C51A5DD8ADD4A82596C5A91821A34"/>
          </w:pPr>
          <w:r w:rsidRPr="00EF74F7">
            <w:rPr>
              <w:b/>
              <w:color w:val="808080" w:themeColor="background1" w:themeShade="80"/>
            </w:rPr>
            <w:t>[Enter the headword for your article]</w:t>
          </w:r>
        </w:p>
      </w:docPartBody>
    </w:docPart>
    <w:docPart>
      <w:docPartPr>
        <w:name w:val="03915BFC28226542A367091C84A52953"/>
        <w:category>
          <w:name w:val="General"/>
          <w:gallery w:val="placeholder"/>
        </w:category>
        <w:types>
          <w:type w:val="bbPlcHdr"/>
        </w:types>
        <w:behaviors>
          <w:behavior w:val="content"/>
        </w:behaviors>
        <w:guid w:val="{F9628329-AE61-0E45-A1C3-918CFB0E6473}"/>
      </w:docPartPr>
      <w:docPartBody>
        <w:p w:rsidR="0056547E" w:rsidRDefault="000270F9">
          <w:pPr>
            <w:pStyle w:val="03915BFC28226542A367091C84A529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4707324960DB64EACBCF9992C29286A"/>
        <w:category>
          <w:name w:val="General"/>
          <w:gallery w:val="placeholder"/>
        </w:category>
        <w:types>
          <w:type w:val="bbPlcHdr"/>
        </w:types>
        <w:behaviors>
          <w:behavior w:val="content"/>
        </w:behaviors>
        <w:guid w:val="{8F32A432-5644-FF4A-A654-913C10A3E3B1}"/>
      </w:docPartPr>
      <w:docPartBody>
        <w:p w:rsidR="0056547E" w:rsidRDefault="000270F9">
          <w:pPr>
            <w:pStyle w:val="C4707324960DB64EACBCF9992C29286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54C0B81459504296DB8F482129B087"/>
        <w:category>
          <w:name w:val="General"/>
          <w:gallery w:val="placeholder"/>
        </w:category>
        <w:types>
          <w:type w:val="bbPlcHdr"/>
        </w:types>
        <w:behaviors>
          <w:behavior w:val="content"/>
        </w:behaviors>
        <w:guid w:val="{80962534-F32E-FB4B-A181-20B955548243}"/>
      </w:docPartPr>
      <w:docPartBody>
        <w:p w:rsidR="0056547E" w:rsidRDefault="000270F9">
          <w:pPr>
            <w:pStyle w:val="4E54C0B81459504296DB8F482129B08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97A2E53A16C742A5DB8004D9940FBF"/>
        <w:category>
          <w:name w:val="General"/>
          <w:gallery w:val="placeholder"/>
        </w:category>
        <w:types>
          <w:type w:val="bbPlcHdr"/>
        </w:types>
        <w:behaviors>
          <w:behavior w:val="content"/>
        </w:behaviors>
        <w:guid w:val="{FD542E9D-2862-0347-BECF-4F30DE4786EA}"/>
      </w:docPartPr>
      <w:docPartBody>
        <w:p w:rsidR="0056547E" w:rsidRDefault="000270F9">
          <w:pPr>
            <w:pStyle w:val="6797A2E53A16C742A5DB8004D9940F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47E"/>
    <w:rsid w:val="000270F9"/>
    <w:rsid w:val="005654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0F09B94789B645AA856D505D95AE22">
    <w:name w:val="B90F09B94789B645AA856D505D95AE22"/>
  </w:style>
  <w:style w:type="paragraph" w:customStyle="1" w:styleId="D601800C632CC14EB1A90500020E00BB">
    <w:name w:val="D601800C632CC14EB1A90500020E00BB"/>
  </w:style>
  <w:style w:type="paragraph" w:customStyle="1" w:styleId="7C1A05C0ECA5ED4B88CE65B8EC1B1A30">
    <w:name w:val="7C1A05C0ECA5ED4B88CE65B8EC1B1A30"/>
  </w:style>
  <w:style w:type="paragraph" w:customStyle="1" w:styleId="8FF9B1450AC5934D9BCF3B32815140D9">
    <w:name w:val="8FF9B1450AC5934D9BCF3B32815140D9"/>
  </w:style>
  <w:style w:type="paragraph" w:customStyle="1" w:styleId="B1CAD2C76D834B44A954806A63860F02">
    <w:name w:val="B1CAD2C76D834B44A954806A63860F02"/>
  </w:style>
  <w:style w:type="paragraph" w:customStyle="1" w:styleId="58D901A59374544B8EF4BC44749A89B8">
    <w:name w:val="58D901A59374544B8EF4BC44749A89B8"/>
  </w:style>
  <w:style w:type="paragraph" w:customStyle="1" w:styleId="CB7C51A5DD8ADD4A82596C5A91821A34">
    <w:name w:val="CB7C51A5DD8ADD4A82596C5A91821A34"/>
  </w:style>
  <w:style w:type="paragraph" w:customStyle="1" w:styleId="03915BFC28226542A367091C84A52953">
    <w:name w:val="03915BFC28226542A367091C84A52953"/>
  </w:style>
  <w:style w:type="paragraph" w:customStyle="1" w:styleId="C4707324960DB64EACBCF9992C29286A">
    <w:name w:val="C4707324960DB64EACBCF9992C29286A"/>
  </w:style>
  <w:style w:type="paragraph" w:customStyle="1" w:styleId="4E54C0B81459504296DB8F482129B087">
    <w:name w:val="4E54C0B81459504296DB8F482129B087"/>
  </w:style>
  <w:style w:type="paragraph" w:customStyle="1" w:styleId="6797A2E53A16C742A5DB8004D9940FBF">
    <w:name w:val="6797A2E53A16C742A5DB8004D9940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Woo87</b:Tag>
    <b:SourceType>Book</b:SourceType>
    <b:Guid>{00102317-F17B-9C45-A9E6-84E25EA45362}</b:Guid>
    <b:Author>
      <b:Author>
        <b:NameList>
          <b:Person>
            <b:Last>Woodress</b:Last>
            <b:First>James</b:First>
          </b:Person>
        </b:NameList>
      </b:Author>
    </b:Author>
    <b:Title>Willa Cather: A Literary Life</b:Title>
    <b:City>Lincoln</b:City>
    <b:Publisher>University of Nebraska Press</b:Publisher>
    <b:Year>1987</b:Year>
    <b:RefOrder>1</b:RefOrder>
  </b:Source>
  <b:Source>
    <b:Tag>Jac94</b:Tag>
    <b:SourceType>Book</b:SourceType>
    <b:Guid>{D951F1C1-AE2C-1D4E-9B22-D04594E5D383}</b:Guid>
    <b:Author>
      <b:Author>
        <b:NameList>
          <b:Person>
            <b:Last>Jackson Lears</b:Last>
            <b:First>T.J.</b:First>
          </b:Person>
        </b:NameList>
      </b:Author>
    </b:Author>
    <b:Title>No Place of Grace: Antimodernism and the Transformation of American Culture</b:Title>
    <b:City>Chicago</b:City>
    <b:Publisher>University of Chicago Press</b:Publisher>
    <b:Year>1994</b:Year>
    <b:RefOrder>2</b:RefOrder>
  </b:Source>
</b:Sources>
</file>

<file path=customXml/itemProps1.xml><?xml version="1.0" encoding="utf-8"?>
<ds:datastoreItem xmlns:ds="http://schemas.openxmlformats.org/officeDocument/2006/customXml" ds:itemID="{F60DD0C1-B5AA-5C4C-853E-6C0CDB58B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6</TotalTime>
  <Pages>2</Pages>
  <Words>787</Words>
  <Characters>4489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2015-11-24T18:53:00Z</dcterms:created>
  <dcterms:modified xsi:type="dcterms:W3CDTF">2015-12-20T02:27:00Z</dcterms:modified>
</cp:coreProperties>
</file>