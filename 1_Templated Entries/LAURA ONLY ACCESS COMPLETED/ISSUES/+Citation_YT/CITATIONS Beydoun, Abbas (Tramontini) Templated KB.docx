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D9D233" w14:textId="77777777" w:rsidTr="00922950">
        <w:tc>
          <w:tcPr>
            <w:tcW w:w="491" w:type="dxa"/>
            <w:vMerge w:val="restart"/>
            <w:shd w:val="clear" w:color="auto" w:fill="A6A6A6" w:themeFill="background1" w:themeFillShade="A6"/>
            <w:textDirection w:val="btLr"/>
          </w:tcPr>
          <w:p w14:paraId="263B80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3CB18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189998B" w14:textId="77777777" w:rsidR="00B574C9" w:rsidRDefault="00F50EE3" w:rsidP="00922950">
                <w:r>
                  <w:t>Leslie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6D42CDC"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4C9B2B7" w14:textId="77777777" w:rsidR="00B574C9" w:rsidRDefault="00F50EE3" w:rsidP="00922950">
                <w:proofErr w:type="spellStart"/>
                <w:r>
                  <w:t>Tramontini</w:t>
                </w:r>
                <w:proofErr w:type="spellEnd"/>
              </w:p>
            </w:tc>
          </w:sdtContent>
        </w:sdt>
      </w:tr>
      <w:tr w:rsidR="00B574C9" w14:paraId="53EF0BC3" w14:textId="77777777" w:rsidTr="001A6A06">
        <w:trPr>
          <w:trHeight w:val="986"/>
        </w:trPr>
        <w:tc>
          <w:tcPr>
            <w:tcW w:w="491" w:type="dxa"/>
            <w:vMerge/>
            <w:shd w:val="clear" w:color="auto" w:fill="A6A6A6" w:themeFill="background1" w:themeFillShade="A6"/>
          </w:tcPr>
          <w:p w14:paraId="7761BF72"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BFA7F35" w14:textId="77777777" w:rsidR="00B574C9" w:rsidRDefault="00B574C9" w:rsidP="00922950">
                <w:r>
                  <w:rPr>
                    <w:rStyle w:val="PlaceholderText"/>
                  </w:rPr>
                  <w:t>[Enter your biography]</w:t>
                </w:r>
              </w:p>
            </w:tc>
          </w:sdtContent>
        </w:sdt>
      </w:tr>
      <w:tr w:rsidR="00B574C9" w14:paraId="09F51C42" w14:textId="77777777" w:rsidTr="001A6A06">
        <w:trPr>
          <w:trHeight w:val="986"/>
        </w:trPr>
        <w:tc>
          <w:tcPr>
            <w:tcW w:w="491" w:type="dxa"/>
            <w:vMerge/>
            <w:shd w:val="clear" w:color="auto" w:fill="A6A6A6" w:themeFill="background1" w:themeFillShade="A6"/>
          </w:tcPr>
          <w:p w14:paraId="14A32D4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30BE24A" w14:textId="77777777" w:rsidR="00B574C9" w:rsidRDefault="00F50EE3" w:rsidP="00F50EE3">
                <w:r>
                  <w:t xml:space="preserve">Centre for Near and Middle Eastern Studies, </w:t>
                </w:r>
                <w:proofErr w:type="spellStart"/>
                <w:r>
                  <w:t>Philipps-Universität</w:t>
                </w:r>
                <w:proofErr w:type="spellEnd"/>
                <w:r>
                  <w:t xml:space="preserve"> Marburg</w:t>
                </w:r>
              </w:p>
            </w:tc>
          </w:sdtContent>
        </w:sdt>
      </w:tr>
    </w:tbl>
    <w:p w14:paraId="1B49CE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9348A8" w14:textId="77777777" w:rsidTr="00244BB0">
        <w:tc>
          <w:tcPr>
            <w:tcW w:w="9016" w:type="dxa"/>
            <w:shd w:val="clear" w:color="auto" w:fill="A6A6A6" w:themeFill="background1" w:themeFillShade="A6"/>
            <w:tcMar>
              <w:top w:w="113" w:type="dxa"/>
              <w:bottom w:w="113" w:type="dxa"/>
            </w:tcMar>
          </w:tcPr>
          <w:p w14:paraId="798857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53A632"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3575B3A" w14:textId="77777777" w:rsidR="003F0D73" w:rsidRPr="00FB589A" w:rsidRDefault="00F50EE3" w:rsidP="00F50EE3">
                <w:proofErr w:type="spellStart"/>
                <w:r w:rsidRPr="00B820B4">
                  <w:t>Bayḏūn</w:t>
                </w:r>
                <w:proofErr w:type="spellEnd"/>
                <w:r w:rsidR="006F28FF">
                  <w:t xml:space="preserve">, </w:t>
                </w:r>
                <w:proofErr w:type="spellStart"/>
                <w:r w:rsidR="006F28FF">
                  <w:t>ʿAbbās</w:t>
                </w:r>
                <w:proofErr w:type="spellEnd"/>
                <w:r w:rsidR="006F28FF">
                  <w:t xml:space="preserve"> (1945–</w:t>
                </w:r>
                <w:r>
                  <w:t xml:space="preserve"> )</w:t>
                </w:r>
              </w:p>
            </w:tc>
          </w:sdtContent>
        </w:sdt>
      </w:tr>
      <w:tr w:rsidR="00464699" w14:paraId="580F1FD4" w14:textId="77777777" w:rsidTr="007821B0">
        <w:sdt>
          <w:sdtPr>
            <w:alias w:val="Variant headwords"/>
            <w:tag w:val="variantHeadwords"/>
            <w:id w:val="173464402"/>
            <w:placeholder>
              <w:docPart w:val="EEAA16D4001B48C48B902A07EC742CE2"/>
            </w:placeholder>
          </w:sdtPr>
          <w:sdtEndPr/>
          <w:sdtContent>
            <w:sdt>
              <w:sdtPr>
                <w:alias w:val="Variant headwords"/>
                <w:tag w:val="variantHeadwords"/>
                <w:id w:val="-1927028088"/>
                <w:placeholder>
                  <w:docPart w:val="B4A56B322C8340B9819A3A6DDED0F8D3"/>
                </w:placeholder>
              </w:sdtPr>
              <w:sdtEndPr/>
              <w:sdtContent>
                <w:tc>
                  <w:tcPr>
                    <w:tcW w:w="9016" w:type="dxa"/>
                    <w:tcMar>
                      <w:top w:w="113" w:type="dxa"/>
                      <w:bottom w:w="113" w:type="dxa"/>
                    </w:tcMar>
                  </w:tcPr>
                  <w:p w14:paraId="191BBC2F" w14:textId="77777777" w:rsidR="00464699" w:rsidRDefault="00F50EE3" w:rsidP="001A3F38">
                    <w:proofErr w:type="spellStart"/>
                    <w:r>
                      <w:t>Beydoun</w:t>
                    </w:r>
                    <w:proofErr w:type="spellEnd"/>
                    <w:r w:rsidR="001A3F38">
                      <w:t>, Abbas</w:t>
                    </w:r>
                  </w:p>
                </w:tc>
              </w:sdtContent>
            </w:sdt>
          </w:sdtContent>
        </w:sdt>
      </w:tr>
      <w:tr w:rsidR="00E85A05" w14:paraId="0ABE6788" w14:textId="77777777" w:rsidTr="003F0D73">
        <w:sdt>
          <w:sdtPr>
            <w:alias w:val="Abstract"/>
            <w:tag w:val="abstract"/>
            <w:id w:val="-635871867"/>
            <w:placeholder>
              <w:docPart w:val="7418B743C4704D029388DBD4B4F8F19F"/>
            </w:placeholder>
          </w:sdtPr>
          <w:sdtEndPr/>
          <w:sdtContent>
            <w:sdt>
              <w:sdtPr>
                <w:alias w:val="Abstract"/>
                <w:tag w:val="abstract"/>
                <w:id w:val="283466965"/>
                <w:placeholder>
                  <w:docPart w:val="F44C024C859D4F89B4FD0A3C6FD82302"/>
                </w:placeholder>
              </w:sdtPr>
              <w:sdtEndPr/>
              <w:sdtContent>
                <w:tc>
                  <w:tcPr>
                    <w:tcW w:w="9016" w:type="dxa"/>
                    <w:tcMar>
                      <w:top w:w="113" w:type="dxa"/>
                      <w:bottom w:w="113" w:type="dxa"/>
                    </w:tcMar>
                  </w:tcPr>
                  <w:p w14:paraId="5744F02A" w14:textId="77777777" w:rsidR="00E85A05" w:rsidRDefault="00F50EE3" w:rsidP="00F50EE3">
                    <w:r>
                      <w:t xml:space="preserve">Abbas </w:t>
                    </w:r>
                    <w:proofErr w:type="spellStart"/>
                    <w:r w:rsidRPr="007504A2">
                      <w:t>Beydoun</w:t>
                    </w:r>
                    <w:proofErr w:type="spellEnd"/>
                    <w:r w:rsidRPr="007504A2">
                      <w:t xml:space="preserve"> </w:t>
                    </w:r>
                    <w:r w:rsidRPr="007504A2">
                      <w:rPr>
                        <w:lang w:val="en-US" w:eastAsia="de-DE"/>
                      </w:rPr>
                      <w:t>is one of Lebanon’s most famous poets and intellectuals</w:t>
                    </w:r>
                    <w:r>
                      <w:rPr>
                        <w:lang w:val="en-US" w:eastAsia="de-DE"/>
                      </w:rPr>
                      <w:t xml:space="preserve"> with impact far beyond Lebanon</w:t>
                    </w:r>
                    <w:r w:rsidRPr="007504A2">
                      <w:rPr>
                        <w:lang w:val="en-US" w:eastAsia="de-DE"/>
                      </w:rPr>
                      <w:t xml:space="preserve">: </w:t>
                    </w:r>
                    <w:r>
                      <w:rPr>
                        <w:lang w:val="en-US" w:eastAsia="de-DE"/>
                      </w:rPr>
                      <w:t>a</w:t>
                    </w:r>
                    <w:r w:rsidRPr="007504A2">
                      <w:rPr>
                        <w:lang w:val="en-US" w:eastAsia="de-DE"/>
                      </w:rPr>
                      <w:t xml:space="preserve">part from </w:t>
                    </w:r>
                    <w:r>
                      <w:rPr>
                        <w:lang w:val="en-US" w:eastAsia="de-DE"/>
                      </w:rPr>
                      <w:t xml:space="preserve">journalistic essays, </w:t>
                    </w:r>
                    <w:r w:rsidRPr="007504A2">
                      <w:rPr>
                        <w:lang w:val="en-US" w:eastAsia="de-DE"/>
                      </w:rPr>
                      <w:t>literary critic</w:t>
                    </w:r>
                    <w:r>
                      <w:rPr>
                        <w:lang w:val="en-US" w:eastAsia="de-DE"/>
                      </w:rPr>
                      <w:t>ism,</w:t>
                    </w:r>
                    <w:r w:rsidRPr="007504A2">
                      <w:rPr>
                        <w:lang w:val="en-US" w:eastAsia="de-DE"/>
                      </w:rPr>
                      <w:t xml:space="preserve"> </w:t>
                    </w:r>
                    <w:r>
                      <w:rPr>
                        <w:lang w:val="en-US" w:eastAsia="de-DE"/>
                      </w:rPr>
                      <w:t>and</w:t>
                    </w:r>
                    <w:r w:rsidRPr="007504A2">
                      <w:rPr>
                        <w:lang w:val="en-US" w:eastAsia="de-DE"/>
                      </w:rPr>
                      <w:t xml:space="preserve"> poetry</w:t>
                    </w:r>
                    <w:r>
                      <w:rPr>
                        <w:lang w:val="en-US" w:eastAsia="de-DE"/>
                      </w:rPr>
                      <w:t xml:space="preserve"> which made him a well-known name, he has </w:t>
                    </w:r>
                    <w:r w:rsidRPr="007504A2">
                      <w:rPr>
                        <w:lang w:val="en-US" w:eastAsia="de-DE"/>
                      </w:rPr>
                      <w:t>made</w:t>
                    </w:r>
                    <w:r>
                      <w:rPr>
                        <w:lang w:val="en-US" w:eastAsia="de-DE"/>
                      </w:rPr>
                      <w:t xml:space="preserve"> a late in life</w:t>
                    </w:r>
                    <w:r w:rsidRPr="007504A2">
                      <w:rPr>
                        <w:lang w:val="en-US" w:eastAsia="de-DE"/>
                      </w:rPr>
                      <w:t xml:space="preserve"> debut </w:t>
                    </w:r>
                    <w:r>
                      <w:rPr>
                        <w:lang w:val="en-US" w:eastAsia="de-DE"/>
                      </w:rPr>
                      <w:t>as a</w:t>
                    </w:r>
                    <w:r w:rsidRPr="007504A2">
                      <w:rPr>
                        <w:lang w:val="en-US" w:eastAsia="de-DE"/>
                      </w:rPr>
                      <w:t xml:space="preserve"> novel</w:t>
                    </w:r>
                    <w:r>
                      <w:rPr>
                        <w:lang w:val="en-US" w:eastAsia="de-DE"/>
                      </w:rPr>
                      <w:t>i</w:t>
                    </w:r>
                    <w:r w:rsidRPr="007504A2">
                      <w:rPr>
                        <w:lang w:val="en-US" w:eastAsia="de-DE"/>
                      </w:rPr>
                      <w:t>s</w:t>
                    </w:r>
                    <w:r>
                      <w:rPr>
                        <w:lang w:val="en-US" w:eastAsia="de-DE"/>
                      </w:rPr>
                      <w:t>t</w:t>
                    </w:r>
                    <w:r w:rsidRPr="007504A2">
                      <w:rPr>
                        <w:lang w:val="en-US" w:eastAsia="de-DE"/>
                      </w:rPr>
                      <w:t xml:space="preserve">. Within </w:t>
                    </w:r>
                    <w:r>
                      <w:rPr>
                        <w:lang w:val="en-US" w:eastAsia="de-DE"/>
                      </w:rPr>
                      <w:t xml:space="preserve">the last </w:t>
                    </w:r>
                    <w:r w:rsidRPr="007504A2">
                      <w:rPr>
                        <w:lang w:val="en-US" w:eastAsia="de-DE"/>
                      </w:rPr>
                      <w:t>10 years</w:t>
                    </w:r>
                    <w:r w:rsidRPr="00DE0FB2">
                      <w:rPr>
                        <w:lang w:val="en-US" w:eastAsia="de-DE"/>
                      </w:rPr>
                      <w:t xml:space="preserve">, he has </w:t>
                    </w:r>
                    <w:r w:rsidRPr="00010C6C">
                      <w:rPr>
                        <w:lang w:val="en-US" w:eastAsia="de-DE"/>
                      </w:rPr>
                      <w:t>published four novels</w:t>
                    </w:r>
                    <w:r>
                      <w:rPr>
                        <w:lang w:val="en-US" w:eastAsia="de-DE"/>
                      </w:rPr>
                      <w:t>, although only one of them has since been translated (into French). A c</w:t>
                    </w:r>
                    <w:r w:rsidRPr="007504A2">
                      <w:rPr>
                        <w:lang w:val="en-US" w:eastAsia="de-DE"/>
                      </w:rPr>
                      <w:t xml:space="preserve">ommitted </w:t>
                    </w:r>
                    <w:r>
                      <w:rPr>
                        <w:lang w:val="en-US" w:eastAsia="de-DE"/>
                      </w:rPr>
                      <w:t>and outspoken intellectual</w:t>
                    </w:r>
                    <w:r w:rsidRPr="007504A2">
                      <w:rPr>
                        <w:lang w:val="en-US" w:eastAsia="de-DE"/>
                      </w:rPr>
                      <w:t xml:space="preserve">, </w:t>
                    </w:r>
                    <w:proofErr w:type="spellStart"/>
                    <w:r>
                      <w:rPr>
                        <w:lang w:val="en-US" w:eastAsia="de-DE"/>
                      </w:rPr>
                      <w:t>Beydoun</w:t>
                    </w:r>
                    <w:proofErr w:type="spellEnd"/>
                    <w:r w:rsidRPr="007504A2">
                      <w:rPr>
                        <w:lang w:val="en-US" w:eastAsia="de-DE"/>
                      </w:rPr>
                      <w:t xml:space="preserve"> has</w:t>
                    </w:r>
                    <w:r>
                      <w:rPr>
                        <w:lang w:val="en-US" w:eastAsia="de-DE"/>
                      </w:rPr>
                      <w:t xml:space="preserve"> also</w:t>
                    </w:r>
                    <w:r w:rsidRPr="007504A2">
                      <w:rPr>
                        <w:lang w:val="en-US" w:eastAsia="de-DE"/>
                      </w:rPr>
                      <w:t xml:space="preserve"> become an outst</w:t>
                    </w:r>
                    <w:r>
                      <w:rPr>
                        <w:lang w:val="en-US" w:eastAsia="de-DE"/>
                      </w:rPr>
                      <w:t>anding voice in criticizing</w:t>
                    </w:r>
                    <w:r w:rsidRPr="007504A2">
                      <w:rPr>
                        <w:lang w:val="en-US" w:eastAsia="de-DE"/>
                      </w:rPr>
                      <w:t xml:space="preserve"> </w:t>
                    </w:r>
                    <w:r>
                      <w:rPr>
                        <w:lang w:val="en-US" w:eastAsia="de-DE"/>
                      </w:rPr>
                      <w:t xml:space="preserve">both </w:t>
                    </w:r>
                    <w:r w:rsidRPr="007504A2">
                      <w:rPr>
                        <w:lang w:val="en-US" w:eastAsia="de-DE"/>
                      </w:rPr>
                      <w:t>Arab and Western poli</w:t>
                    </w:r>
                    <w:r>
                      <w:rPr>
                        <w:lang w:val="en-US" w:eastAsia="de-DE"/>
                      </w:rPr>
                      <w:t>ti</w:t>
                    </w:r>
                    <w:r w:rsidRPr="007504A2">
                      <w:rPr>
                        <w:lang w:val="en-US" w:eastAsia="de-DE"/>
                      </w:rPr>
                      <w:t xml:space="preserve">cs, the narrowness of Islamist mentality and other urgent topics. He has been vocal in the dialogue of civilizations, </w:t>
                    </w:r>
                    <w:r>
                      <w:rPr>
                        <w:lang w:val="en-US" w:eastAsia="de-DE"/>
                      </w:rPr>
                      <w:t xml:space="preserve">e.g. </w:t>
                    </w:r>
                    <w:r w:rsidRPr="007504A2">
                      <w:rPr>
                        <w:lang w:val="en-US" w:eastAsia="de-DE"/>
                      </w:rPr>
                      <w:t>participating in</w:t>
                    </w:r>
                    <w:r>
                      <w:rPr>
                        <w:lang w:val="en-US" w:eastAsia="de-DE"/>
                      </w:rPr>
                      <w:t xml:space="preserve"> the early 2000s in</w:t>
                    </w:r>
                    <w:r w:rsidRPr="007504A2">
                      <w:rPr>
                        <w:lang w:val="en-US" w:eastAsia="de-DE"/>
                      </w:rPr>
                      <w:t xml:space="preserve"> the German </w:t>
                    </w:r>
                    <w:r>
                      <w:rPr>
                        <w:lang w:val="en-US" w:eastAsia="de-DE"/>
                      </w:rPr>
                      <w:t xml:space="preserve">cultural </w:t>
                    </w:r>
                    <w:r w:rsidRPr="007504A2">
                      <w:rPr>
                        <w:lang w:val="en-US" w:eastAsia="de-DE"/>
                      </w:rPr>
                      <w:t xml:space="preserve">exchange program </w:t>
                    </w:r>
                    <w:r w:rsidR="00047095">
                      <w:t>‘</w:t>
                    </w:r>
                    <w:r>
                      <w:t>West-East Divan</w:t>
                    </w:r>
                    <w:r w:rsidR="00047095">
                      <w:t>’</w:t>
                    </w:r>
                    <w:r w:rsidRPr="007504A2">
                      <w:t>.</w:t>
                    </w:r>
                    <w:r>
                      <w:rPr>
                        <w:lang w:val="en-US" w:eastAsia="de-DE"/>
                      </w:rPr>
                      <w:t xml:space="preserve"> In the course of the exchange between </w:t>
                    </w:r>
                    <w:proofErr w:type="spellStart"/>
                    <w:r>
                      <w:t>Beydoun</w:t>
                    </w:r>
                    <w:proofErr w:type="spellEnd"/>
                    <w:r>
                      <w:t xml:space="preserve"> and the German writer Michael </w:t>
                    </w:r>
                    <w:proofErr w:type="spellStart"/>
                    <w:r>
                      <w:t>Kleeberg</w:t>
                    </w:r>
                    <w:proofErr w:type="spellEnd"/>
                    <w:r>
                      <w:t xml:space="preserve">, a personal friendship developed, culminating in a considerable literary output on both sides. </w:t>
                    </w:r>
                  </w:p>
                </w:tc>
              </w:sdtContent>
            </w:sdt>
          </w:sdtContent>
        </w:sdt>
      </w:tr>
      <w:tr w:rsidR="00F50EE3" w14:paraId="539C5B21" w14:textId="77777777" w:rsidTr="003F0D73">
        <w:sdt>
          <w:sdtPr>
            <w:alias w:val="Article text"/>
            <w:tag w:val="articleText"/>
            <w:id w:val="634067588"/>
            <w:placeholder>
              <w:docPart w:val="6F3DD3974B4F41A19F4C259CE6C39CE8"/>
            </w:placeholder>
          </w:sdtPr>
          <w:sdtEndPr/>
          <w:sdtContent>
            <w:tc>
              <w:tcPr>
                <w:tcW w:w="9016" w:type="dxa"/>
                <w:tcMar>
                  <w:top w:w="113" w:type="dxa"/>
                  <w:bottom w:w="113" w:type="dxa"/>
                </w:tcMar>
              </w:tcPr>
              <w:sdt>
                <w:sdtPr>
                  <w:alias w:val="Article text"/>
                  <w:tag w:val="articleText"/>
                  <w:id w:val="1616477787"/>
                  <w:placeholder>
                    <w:docPart w:val="0A131DE5674B49B1A3FE13B981611BEF"/>
                  </w:placeholder>
                </w:sdtPr>
                <w:sdtEndPr/>
                <w:sdtContent>
                  <w:p w14:paraId="459691F1" w14:textId="77777777" w:rsidR="00F50EE3" w:rsidRDefault="00F50EE3" w:rsidP="00F50EE3">
                    <w:r>
                      <w:t xml:space="preserve">Abbas </w:t>
                    </w:r>
                    <w:proofErr w:type="spellStart"/>
                    <w:r w:rsidRPr="007504A2">
                      <w:t>Beydoun</w:t>
                    </w:r>
                    <w:proofErr w:type="spellEnd"/>
                    <w:r w:rsidRPr="007504A2">
                      <w:t xml:space="preserve"> </w:t>
                    </w:r>
                    <w:r w:rsidRPr="007504A2">
                      <w:rPr>
                        <w:lang w:val="en-US" w:eastAsia="de-DE"/>
                      </w:rPr>
                      <w:t>is one of Lebanon’s most famous poets and intellectuals</w:t>
                    </w:r>
                    <w:r>
                      <w:rPr>
                        <w:lang w:val="en-US" w:eastAsia="de-DE"/>
                      </w:rPr>
                      <w:t xml:space="preserve"> with impact far beyond Lebanon</w:t>
                    </w:r>
                    <w:r w:rsidRPr="007504A2">
                      <w:rPr>
                        <w:lang w:val="en-US" w:eastAsia="de-DE"/>
                      </w:rPr>
                      <w:t xml:space="preserve">: </w:t>
                    </w:r>
                    <w:r>
                      <w:rPr>
                        <w:lang w:val="en-US" w:eastAsia="de-DE"/>
                      </w:rPr>
                      <w:t>a</w:t>
                    </w:r>
                    <w:r w:rsidRPr="007504A2">
                      <w:rPr>
                        <w:lang w:val="en-US" w:eastAsia="de-DE"/>
                      </w:rPr>
                      <w:t xml:space="preserve">part from </w:t>
                    </w:r>
                    <w:r>
                      <w:rPr>
                        <w:lang w:val="en-US" w:eastAsia="de-DE"/>
                      </w:rPr>
                      <w:t xml:space="preserve">journalistic essays, </w:t>
                    </w:r>
                    <w:r w:rsidRPr="007504A2">
                      <w:rPr>
                        <w:lang w:val="en-US" w:eastAsia="de-DE"/>
                      </w:rPr>
                      <w:t>literary critic</w:t>
                    </w:r>
                    <w:r>
                      <w:rPr>
                        <w:lang w:val="en-US" w:eastAsia="de-DE"/>
                      </w:rPr>
                      <w:t>ism,</w:t>
                    </w:r>
                    <w:r w:rsidRPr="007504A2">
                      <w:rPr>
                        <w:lang w:val="en-US" w:eastAsia="de-DE"/>
                      </w:rPr>
                      <w:t xml:space="preserve"> </w:t>
                    </w:r>
                    <w:r>
                      <w:rPr>
                        <w:lang w:val="en-US" w:eastAsia="de-DE"/>
                      </w:rPr>
                      <w:t>and</w:t>
                    </w:r>
                    <w:r w:rsidRPr="007504A2">
                      <w:rPr>
                        <w:lang w:val="en-US" w:eastAsia="de-DE"/>
                      </w:rPr>
                      <w:t xml:space="preserve"> poetry</w:t>
                    </w:r>
                    <w:r>
                      <w:rPr>
                        <w:lang w:val="en-US" w:eastAsia="de-DE"/>
                      </w:rPr>
                      <w:t xml:space="preserve"> which made him a well-known name, he has </w:t>
                    </w:r>
                    <w:r w:rsidRPr="007504A2">
                      <w:rPr>
                        <w:lang w:val="en-US" w:eastAsia="de-DE"/>
                      </w:rPr>
                      <w:t>made</w:t>
                    </w:r>
                    <w:r>
                      <w:rPr>
                        <w:lang w:val="en-US" w:eastAsia="de-DE"/>
                      </w:rPr>
                      <w:t xml:space="preserve"> a late in life</w:t>
                    </w:r>
                    <w:r w:rsidRPr="007504A2">
                      <w:rPr>
                        <w:lang w:val="en-US" w:eastAsia="de-DE"/>
                      </w:rPr>
                      <w:t xml:space="preserve"> debut </w:t>
                    </w:r>
                    <w:r>
                      <w:rPr>
                        <w:lang w:val="en-US" w:eastAsia="de-DE"/>
                      </w:rPr>
                      <w:t>as a</w:t>
                    </w:r>
                    <w:r w:rsidRPr="007504A2">
                      <w:rPr>
                        <w:lang w:val="en-US" w:eastAsia="de-DE"/>
                      </w:rPr>
                      <w:t xml:space="preserve"> novel</w:t>
                    </w:r>
                    <w:r>
                      <w:rPr>
                        <w:lang w:val="en-US" w:eastAsia="de-DE"/>
                      </w:rPr>
                      <w:t>i</w:t>
                    </w:r>
                    <w:r w:rsidRPr="007504A2">
                      <w:rPr>
                        <w:lang w:val="en-US" w:eastAsia="de-DE"/>
                      </w:rPr>
                      <w:t>s</w:t>
                    </w:r>
                    <w:r>
                      <w:rPr>
                        <w:lang w:val="en-US" w:eastAsia="de-DE"/>
                      </w:rPr>
                      <w:t>t</w:t>
                    </w:r>
                    <w:r w:rsidRPr="007504A2">
                      <w:rPr>
                        <w:lang w:val="en-US" w:eastAsia="de-DE"/>
                      </w:rPr>
                      <w:t xml:space="preserve">. Within </w:t>
                    </w:r>
                    <w:r>
                      <w:rPr>
                        <w:lang w:val="en-US" w:eastAsia="de-DE"/>
                      </w:rPr>
                      <w:t xml:space="preserve">the last </w:t>
                    </w:r>
                    <w:r w:rsidRPr="007504A2">
                      <w:rPr>
                        <w:lang w:val="en-US" w:eastAsia="de-DE"/>
                      </w:rPr>
                      <w:t>10 years</w:t>
                    </w:r>
                    <w:r w:rsidRPr="00DE0FB2">
                      <w:rPr>
                        <w:lang w:val="en-US" w:eastAsia="de-DE"/>
                      </w:rPr>
                      <w:t xml:space="preserve">, he has </w:t>
                    </w:r>
                    <w:r w:rsidRPr="00010C6C">
                      <w:rPr>
                        <w:lang w:val="en-US" w:eastAsia="de-DE"/>
                      </w:rPr>
                      <w:t>published four novels</w:t>
                    </w:r>
                    <w:r>
                      <w:rPr>
                        <w:lang w:val="en-US" w:eastAsia="de-DE"/>
                      </w:rPr>
                      <w:t>, although only one of them has since been translated (into French). A c</w:t>
                    </w:r>
                    <w:r w:rsidRPr="007504A2">
                      <w:rPr>
                        <w:lang w:val="en-US" w:eastAsia="de-DE"/>
                      </w:rPr>
                      <w:t xml:space="preserve">ommitted </w:t>
                    </w:r>
                    <w:r>
                      <w:rPr>
                        <w:lang w:val="en-US" w:eastAsia="de-DE"/>
                      </w:rPr>
                      <w:t>and outspoken intellectual</w:t>
                    </w:r>
                    <w:r w:rsidRPr="007504A2">
                      <w:rPr>
                        <w:lang w:val="en-US" w:eastAsia="de-DE"/>
                      </w:rPr>
                      <w:t xml:space="preserve">, </w:t>
                    </w:r>
                    <w:proofErr w:type="spellStart"/>
                    <w:r>
                      <w:rPr>
                        <w:lang w:val="en-US" w:eastAsia="de-DE"/>
                      </w:rPr>
                      <w:t>Beydoun</w:t>
                    </w:r>
                    <w:proofErr w:type="spellEnd"/>
                    <w:r w:rsidRPr="007504A2">
                      <w:rPr>
                        <w:lang w:val="en-US" w:eastAsia="de-DE"/>
                      </w:rPr>
                      <w:t xml:space="preserve"> has</w:t>
                    </w:r>
                    <w:r>
                      <w:rPr>
                        <w:lang w:val="en-US" w:eastAsia="de-DE"/>
                      </w:rPr>
                      <w:t xml:space="preserve"> also</w:t>
                    </w:r>
                    <w:r w:rsidRPr="007504A2">
                      <w:rPr>
                        <w:lang w:val="en-US" w:eastAsia="de-DE"/>
                      </w:rPr>
                      <w:t xml:space="preserve"> become an outstanding voice in criticizing </w:t>
                    </w:r>
                    <w:r>
                      <w:rPr>
                        <w:lang w:val="en-US" w:eastAsia="de-DE"/>
                      </w:rPr>
                      <w:t xml:space="preserve">both </w:t>
                    </w:r>
                    <w:r w:rsidRPr="007504A2">
                      <w:rPr>
                        <w:lang w:val="en-US" w:eastAsia="de-DE"/>
                      </w:rPr>
                      <w:t>Arab and Western poli</w:t>
                    </w:r>
                    <w:r>
                      <w:rPr>
                        <w:lang w:val="en-US" w:eastAsia="de-DE"/>
                      </w:rPr>
                      <w:t>ti</w:t>
                    </w:r>
                    <w:r w:rsidRPr="007504A2">
                      <w:rPr>
                        <w:lang w:val="en-US" w:eastAsia="de-DE"/>
                      </w:rPr>
                      <w:t xml:space="preserve">cs, the narrowness of Islamist mentality and other urgent topics. He has been vocal in the dialogue of civilizations, </w:t>
                    </w:r>
                    <w:r>
                      <w:rPr>
                        <w:lang w:val="en-US" w:eastAsia="de-DE"/>
                      </w:rPr>
                      <w:t xml:space="preserve">e.g. </w:t>
                    </w:r>
                    <w:r w:rsidRPr="007504A2">
                      <w:rPr>
                        <w:lang w:val="en-US" w:eastAsia="de-DE"/>
                      </w:rPr>
                      <w:t>participating in</w:t>
                    </w:r>
                    <w:r>
                      <w:rPr>
                        <w:lang w:val="en-US" w:eastAsia="de-DE"/>
                      </w:rPr>
                      <w:t xml:space="preserve"> the early 2000s in</w:t>
                    </w:r>
                    <w:r w:rsidRPr="007504A2">
                      <w:rPr>
                        <w:lang w:val="en-US" w:eastAsia="de-DE"/>
                      </w:rPr>
                      <w:t xml:space="preserve"> the German </w:t>
                    </w:r>
                    <w:r>
                      <w:rPr>
                        <w:lang w:val="en-US" w:eastAsia="de-DE"/>
                      </w:rPr>
                      <w:t xml:space="preserve">cultural </w:t>
                    </w:r>
                    <w:r w:rsidRPr="007504A2">
                      <w:rPr>
                        <w:lang w:val="en-US" w:eastAsia="de-DE"/>
                      </w:rPr>
                      <w:t xml:space="preserve">exchange program </w:t>
                    </w:r>
                    <w:r w:rsidR="00047095">
                      <w:t>‘</w:t>
                    </w:r>
                    <w:r>
                      <w:t>West-East Divan</w:t>
                    </w:r>
                    <w:r w:rsidR="00047095">
                      <w:t>’</w:t>
                    </w:r>
                    <w:r w:rsidRPr="007504A2">
                      <w:t>.</w:t>
                    </w:r>
                    <w:r>
                      <w:rPr>
                        <w:lang w:val="en-US" w:eastAsia="de-DE"/>
                      </w:rPr>
                      <w:t xml:space="preserve"> In the course of the exchange between </w:t>
                    </w:r>
                    <w:proofErr w:type="spellStart"/>
                    <w:r>
                      <w:t>Beydoun</w:t>
                    </w:r>
                    <w:proofErr w:type="spellEnd"/>
                    <w:r>
                      <w:t xml:space="preserve"> and the German writer Michael </w:t>
                    </w:r>
                    <w:proofErr w:type="spellStart"/>
                    <w:r>
                      <w:t>Kleeberg</w:t>
                    </w:r>
                    <w:proofErr w:type="spellEnd"/>
                    <w:r>
                      <w:t xml:space="preserve">, a personal friendship developed, culminating in a considerable literary output on both sides. </w:t>
                    </w:r>
                  </w:p>
                  <w:p w14:paraId="3C69939B" w14:textId="77777777" w:rsidR="00F50EE3" w:rsidRDefault="00F50EE3" w:rsidP="00F50EE3"/>
                  <w:p w14:paraId="39507EF8" w14:textId="77777777" w:rsidR="00721565" w:rsidRPr="00721565" w:rsidRDefault="00F50EE3" w:rsidP="00F50EE3">
                    <w:proofErr w:type="spellStart"/>
                    <w:r w:rsidRPr="00F50EE3">
                      <w:rPr>
                        <w:bCs/>
                        <w:lang w:val="en-US" w:eastAsia="de-DE"/>
                      </w:rPr>
                      <w:t>Beydoun</w:t>
                    </w:r>
                    <w:proofErr w:type="spellEnd"/>
                    <w:r w:rsidRPr="00DE0FB2">
                      <w:rPr>
                        <w:lang w:val="en-US" w:eastAsia="de-DE"/>
                      </w:rPr>
                      <w:t xml:space="preserve"> was born in </w:t>
                    </w:r>
                    <w:proofErr w:type="spellStart"/>
                    <w:r>
                      <w:rPr>
                        <w:lang w:val="en-US" w:eastAsia="de-DE"/>
                      </w:rPr>
                      <w:t>Tyre</w:t>
                    </w:r>
                    <w:proofErr w:type="spellEnd"/>
                    <w:r>
                      <w:rPr>
                        <w:lang w:val="en-US" w:eastAsia="de-DE"/>
                      </w:rPr>
                      <w:t>,</w:t>
                    </w:r>
                    <w:r w:rsidRPr="00DE0FB2">
                      <w:rPr>
                        <w:lang w:val="en-US" w:eastAsia="de-DE"/>
                      </w:rPr>
                      <w:t xml:space="preserve"> Lebanon, in 1945</w:t>
                    </w:r>
                    <w:r>
                      <w:rPr>
                        <w:lang w:val="en-US" w:eastAsia="de-DE"/>
                      </w:rPr>
                      <w:t>. He attended secondary school there before moving to Beirut to study</w:t>
                    </w:r>
                    <w:r w:rsidRPr="00DE0FB2">
                      <w:rPr>
                        <w:lang w:val="en-US" w:eastAsia="de-DE"/>
                      </w:rPr>
                      <w:t xml:space="preserve"> Arabic Literature at the </w:t>
                    </w:r>
                    <w:r>
                      <w:rPr>
                        <w:lang w:val="en-US" w:eastAsia="de-DE"/>
                      </w:rPr>
                      <w:t>Arab</w:t>
                    </w:r>
                    <w:r w:rsidRPr="00DE0FB2">
                      <w:rPr>
                        <w:lang w:val="en-US" w:eastAsia="de-DE"/>
                      </w:rPr>
                      <w:t xml:space="preserve"> University. </w:t>
                    </w:r>
                    <w:r>
                      <w:rPr>
                        <w:lang w:val="en-US" w:eastAsia="de-DE"/>
                      </w:rPr>
                      <w:t xml:space="preserve">Politically active since 1968, he worked for extremist-leftist papers in Beirut and was arrested and put in prison </w:t>
                    </w:r>
                    <w:r w:rsidRPr="00A4032E">
                      <w:rPr>
                        <w:lang w:val="en-US" w:eastAsia="de-DE"/>
                      </w:rPr>
                      <w:t xml:space="preserve">several times for </w:t>
                    </w:r>
                    <w:r>
                      <w:rPr>
                        <w:lang w:val="en-US" w:eastAsia="de-DE"/>
                      </w:rPr>
                      <w:t>his political activities. D</w:t>
                    </w:r>
                    <w:r w:rsidRPr="00A4032E">
                      <w:rPr>
                        <w:lang w:val="en-US" w:eastAsia="de-DE"/>
                      </w:rPr>
                      <w:t>ur</w:t>
                    </w:r>
                    <w:r w:rsidR="006F28FF">
                      <w:rPr>
                        <w:lang w:val="en-US" w:eastAsia="de-DE"/>
                      </w:rPr>
                      <w:t>ing the Lebanese Civil War 1975–</w:t>
                    </w:r>
                    <w:r w:rsidRPr="00A4032E">
                      <w:rPr>
                        <w:lang w:val="en-US" w:eastAsia="de-DE"/>
                      </w:rPr>
                      <w:t xml:space="preserve">1990, he </w:t>
                    </w:r>
                    <w:r w:rsidRPr="00A4032E">
                      <w:t xml:space="preserve">started working as a </w:t>
                    </w:r>
                    <w:proofErr w:type="gramStart"/>
                    <w:r w:rsidRPr="00A4032E">
                      <w:t>school teacher</w:t>
                    </w:r>
                    <w:proofErr w:type="gramEnd"/>
                    <w:r w:rsidRPr="00A4032E">
                      <w:t xml:space="preserve"> in </w:t>
                    </w:r>
                    <w:r>
                      <w:t>Tyre</w:t>
                    </w:r>
                    <w:r w:rsidRPr="00A4032E">
                      <w:t xml:space="preserve"> and </w:t>
                    </w:r>
                    <w:r>
                      <w:t>Sidon, and then</w:t>
                    </w:r>
                    <w:r w:rsidRPr="00A4032E">
                      <w:rPr>
                        <w:lang w:val="en-US" w:eastAsia="de-DE"/>
                      </w:rPr>
                      <w:t xml:space="preserve"> had to flee the country because of his Communist </w:t>
                    </w:r>
                    <w:r>
                      <w:rPr>
                        <w:lang w:val="en-US" w:eastAsia="de-DE"/>
                      </w:rPr>
                      <w:t>connections. He</w:t>
                    </w:r>
                    <w:r w:rsidRPr="00A4032E">
                      <w:rPr>
                        <w:lang w:val="en-US" w:eastAsia="de-DE"/>
                      </w:rPr>
                      <w:t xml:space="preserve"> migrated to France</w:t>
                    </w:r>
                    <w:r>
                      <w:rPr>
                        <w:lang w:val="en-US" w:eastAsia="de-DE"/>
                      </w:rPr>
                      <w:t xml:space="preserve"> where in the 1970s </w:t>
                    </w:r>
                    <w:r w:rsidRPr="00DE0FB2">
                      <w:rPr>
                        <w:lang w:val="en-US" w:eastAsia="de-DE"/>
                      </w:rPr>
                      <w:t xml:space="preserve">he </w:t>
                    </w:r>
                    <w:r>
                      <w:rPr>
                        <w:lang w:val="en-US" w:eastAsia="de-DE"/>
                      </w:rPr>
                      <w:t>studied</w:t>
                    </w:r>
                    <w:r w:rsidRPr="00DE0FB2">
                      <w:rPr>
                        <w:lang w:val="en-US" w:eastAsia="de-DE"/>
                      </w:rPr>
                      <w:t xml:space="preserve"> at the Sorbonne</w:t>
                    </w:r>
                    <w:r>
                      <w:rPr>
                        <w:lang w:val="en-US" w:eastAsia="de-DE"/>
                      </w:rPr>
                      <w:t xml:space="preserve"> and received his diploma (DEA)</w:t>
                    </w:r>
                    <w:r w:rsidRPr="00DE0FB2">
                      <w:rPr>
                        <w:lang w:val="en-US" w:eastAsia="de-DE"/>
                      </w:rPr>
                      <w:t xml:space="preserve">. </w:t>
                    </w:r>
                    <w:r>
                      <w:rPr>
                        <w:lang w:val="en-US" w:eastAsia="de-DE"/>
                      </w:rPr>
                      <w:t>After his r</w:t>
                    </w:r>
                    <w:r w:rsidRPr="00DE0FB2">
                      <w:rPr>
                        <w:lang w:val="en-US" w:eastAsia="de-DE"/>
                      </w:rPr>
                      <w:t xml:space="preserve">eturn to Beirut </w:t>
                    </w:r>
                    <w:r>
                      <w:rPr>
                        <w:lang w:val="en-US" w:eastAsia="de-DE"/>
                      </w:rPr>
                      <w:t xml:space="preserve">he </w:t>
                    </w:r>
                    <w:r>
                      <w:t>joined the Lebanese daily As</w:t>
                    </w:r>
                    <w:r w:rsidRPr="00A4032E">
                      <w:t>-</w:t>
                    </w:r>
                    <w:proofErr w:type="spellStart"/>
                    <w:r w:rsidRPr="00A4032E">
                      <w:t>Saf</w:t>
                    </w:r>
                    <w:r>
                      <w:t>ir</w:t>
                    </w:r>
                    <w:proofErr w:type="spellEnd"/>
                    <w:r>
                      <w:t xml:space="preserve">, </w:t>
                    </w:r>
                    <w:proofErr w:type="gramStart"/>
                    <w:r>
                      <w:t>then</w:t>
                    </w:r>
                    <w:proofErr w:type="gramEnd"/>
                    <w:r>
                      <w:t xml:space="preserve"> </w:t>
                    </w:r>
                    <w:r w:rsidRPr="00A4032E">
                      <w:t xml:space="preserve">moved </w:t>
                    </w:r>
                    <w:r w:rsidRPr="007504A2">
                      <w:t>on to the other dailies al-Hayat and al-</w:t>
                    </w:r>
                    <w:proofErr w:type="spellStart"/>
                    <w:r w:rsidRPr="007504A2">
                      <w:t>Nahar</w:t>
                    </w:r>
                    <w:proofErr w:type="spellEnd"/>
                    <w:r w:rsidRPr="007504A2">
                      <w:t xml:space="preserve"> before returning</w:t>
                    </w:r>
                    <w:r w:rsidR="00721565">
                      <w:t xml:space="preserve"> permanently to As-</w:t>
                    </w:r>
                    <w:proofErr w:type="spellStart"/>
                    <w:r w:rsidR="00721565">
                      <w:t>Safir</w:t>
                    </w:r>
                    <w:proofErr w:type="spellEnd"/>
                    <w:r w:rsidR="00721565">
                      <w:t xml:space="preserve"> in </w:t>
                    </w:r>
                    <w:r w:rsidRPr="007504A2">
                      <w:t xml:space="preserve">1997 as </w:t>
                    </w:r>
                    <w:r w:rsidRPr="007504A2">
                      <w:rPr>
                        <w:lang w:val="en-US" w:eastAsia="de-DE"/>
                      </w:rPr>
                      <w:t xml:space="preserve">editor in chief </w:t>
                    </w:r>
                    <w:r w:rsidRPr="007504A2">
                      <w:t xml:space="preserve">for the cultural </w:t>
                    </w:r>
                    <w:r>
                      <w:t>section, a position he still holds</w:t>
                    </w:r>
                    <w:r w:rsidRPr="007504A2">
                      <w:t xml:space="preserve">. </w:t>
                    </w:r>
                    <w:proofErr w:type="spellStart"/>
                    <w:r>
                      <w:rPr>
                        <w:lang w:val="en-US" w:eastAsia="de-DE"/>
                      </w:rPr>
                      <w:t>Beydoun’s</w:t>
                    </w:r>
                    <w:proofErr w:type="spellEnd"/>
                    <w:r w:rsidRPr="00CC0C4E">
                      <w:rPr>
                        <w:lang w:val="en-US" w:eastAsia="de-DE"/>
                      </w:rPr>
                      <w:t xml:space="preserve"> attitude towards writing</w:t>
                    </w:r>
                    <w:r>
                      <w:rPr>
                        <w:lang w:val="en-US" w:eastAsia="de-DE"/>
                      </w:rPr>
                      <w:t xml:space="preserve"> is expressed best by himself (2004)</w:t>
                    </w:r>
                    <w:r w:rsidRPr="00CC0C4E">
                      <w:rPr>
                        <w:lang w:val="en-US" w:eastAsia="de-DE"/>
                      </w:rPr>
                      <w:t xml:space="preserve">: </w:t>
                    </w:r>
                  </w:p>
                  <w:p w14:paraId="6023CBE1" w14:textId="77777777" w:rsidR="00721565" w:rsidRDefault="00047095" w:rsidP="00721565">
                    <w:pPr>
                      <w:ind w:left="720"/>
                    </w:pPr>
                    <w:r>
                      <w:rPr>
                        <w:lang w:val="en-US" w:eastAsia="de-DE"/>
                      </w:rPr>
                      <w:t>‘</w:t>
                    </w:r>
                    <w:r w:rsidR="00F50EE3" w:rsidRPr="00721565">
                      <w:t xml:space="preserve">Was I born a poet? We are all born poets. Poetry does not need a writer. We speak poetry when we love or grieve or are enthusiastic or brave or when we lament. And that does not happen out of suppression, cowardice or betrayal. Poetry starts from </w:t>
                    </w:r>
                    <w:r>
                      <w:t>‘</w:t>
                    </w:r>
                    <w:r w:rsidR="00F50EE3" w:rsidRPr="00721565">
                      <w:t>I love you</w:t>
                    </w:r>
                    <w:r>
                      <w:t>’</w:t>
                    </w:r>
                    <w:r w:rsidR="00F50EE3" w:rsidRPr="00721565">
                      <w:t xml:space="preserve"> </w:t>
                    </w:r>
                    <w:r w:rsidR="00F50EE3" w:rsidRPr="00721565">
                      <w:lastRenderedPageBreak/>
                      <w:t xml:space="preserve">and not from </w:t>
                    </w:r>
                    <w:r>
                      <w:t>‘</w:t>
                    </w:r>
                    <w:r w:rsidR="00F50EE3" w:rsidRPr="00721565">
                      <w:t>I betray you</w:t>
                    </w:r>
                    <w:r>
                      <w:t>’</w:t>
                    </w:r>
                    <w:r w:rsidR="00F50EE3" w:rsidRPr="00721565">
                      <w:t>. When it starts, it finds and becomes the word and no other. When you say it</w:t>
                    </w:r>
                    <w:r w:rsidR="00721565">
                      <w:t>,</w:t>
                    </w:r>
                    <w:r w:rsidR="00F50EE3" w:rsidRPr="00721565">
                      <w:t xml:space="preserve"> it becomes a message to the loved one and to the lover both. Words are one thing and the self another. It is not easy for poetry to dress up in the lover’s dress. I have never had a lover’s heart and words don’t come easy to me. It was only when I grew older after a lonely childhood that I understood the difficulty of permissible language. My head was always larger than my words since talking is flat and thinking is concave and definite. Whenever I tried to direct my words towards those grooves and curves and underlying structures, I didn’t find it. It seems as if my whole life stayed within those grooves and that I didn’t find anything to say except things too subtle for my words. I think alone and do not find the word for myself. (…) I was not born a poet but I found myself writing</w:t>
                    </w:r>
                    <w:r>
                      <w:rPr>
                        <w:i/>
                      </w:rPr>
                      <w:t>’</w:t>
                    </w:r>
                    <w:r w:rsidR="00F50EE3" w:rsidRPr="00F53DDC">
                      <w:rPr>
                        <w:i/>
                      </w:rPr>
                      <w:t>.</w:t>
                    </w:r>
                    <w:r w:rsidR="00F50EE3">
                      <w:t xml:space="preserve"> </w:t>
                    </w:r>
                    <w:commentRangeStart w:id="0"/>
                    <w:r w:rsidR="00F50EE3">
                      <w:t>(</w:t>
                    </w:r>
                    <w:proofErr w:type="gramStart"/>
                    <w:r w:rsidR="00F50EE3">
                      <w:t>autobiography</w:t>
                    </w:r>
                    <w:proofErr w:type="gramEnd"/>
                    <w:r w:rsidR="00F50EE3">
                      <w:t xml:space="preserve"> 2004) </w:t>
                    </w:r>
                    <w:commentRangeEnd w:id="0"/>
                    <w:r w:rsidR="006F28FF">
                      <w:rPr>
                        <w:rStyle w:val="CommentReference"/>
                      </w:rPr>
                      <w:commentReference w:id="0"/>
                    </w:r>
                  </w:p>
                  <w:p w14:paraId="58516422" w14:textId="77777777" w:rsidR="00721565" w:rsidRDefault="00721565" w:rsidP="00721565">
                    <w:pPr>
                      <w:ind w:left="720"/>
                    </w:pPr>
                  </w:p>
                  <w:p w14:paraId="457B4DAF" w14:textId="77777777" w:rsidR="00F50EE3" w:rsidRDefault="00F50EE3" w:rsidP="00F50EE3">
                    <w:pPr>
                      <w:rPr>
                        <w:lang w:val="en-US" w:eastAsia="de-DE"/>
                      </w:rPr>
                    </w:pPr>
                    <w:r>
                      <w:t xml:space="preserve">His </w:t>
                    </w:r>
                    <w:r>
                      <w:rPr>
                        <w:lang w:val="en-US" w:eastAsia="de-DE"/>
                      </w:rPr>
                      <w:t xml:space="preserve">experiments with variations of the prose poem </w:t>
                    </w:r>
                    <w:r>
                      <w:t xml:space="preserve">show this </w:t>
                    </w:r>
                    <w:r w:rsidRPr="00F53DDC">
                      <w:t>struggle for the word and the expression.</w:t>
                    </w:r>
                    <w:r>
                      <w:rPr>
                        <w:lang w:val="en-US" w:eastAsia="de-DE"/>
                      </w:rPr>
                      <w:t xml:space="preserve"> </w:t>
                    </w:r>
                    <w:proofErr w:type="spellStart"/>
                    <w:r>
                      <w:rPr>
                        <w:lang w:val="en-US" w:eastAsia="de-DE"/>
                      </w:rPr>
                      <w:t>Beydoun’s</w:t>
                    </w:r>
                    <w:proofErr w:type="spellEnd"/>
                    <w:r>
                      <w:rPr>
                        <w:lang w:val="en-US" w:eastAsia="de-DE"/>
                      </w:rPr>
                      <w:t xml:space="preserve"> innovative style has contributed greatly </w:t>
                    </w:r>
                    <w:r w:rsidRPr="00DE0FB2">
                      <w:rPr>
                        <w:lang w:val="en-US" w:eastAsia="de-DE"/>
                      </w:rPr>
                      <w:t>to the renewal of modern Arabic poetry</w:t>
                    </w:r>
                    <w:r w:rsidR="00721565">
                      <w:rPr>
                        <w:lang w:val="en-US" w:eastAsia="de-DE"/>
                      </w:rPr>
                      <w:t>, to the point where</w:t>
                    </w:r>
                    <w:r>
                      <w:rPr>
                        <w:lang w:val="en-US" w:eastAsia="de-DE"/>
                      </w:rPr>
                      <w:t xml:space="preserve"> h</w:t>
                    </w:r>
                    <w:r w:rsidRPr="00DE0FB2">
                      <w:rPr>
                        <w:lang w:val="en-US" w:eastAsia="de-DE"/>
                      </w:rPr>
                      <w:t xml:space="preserve">e </w:t>
                    </w:r>
                    <w:r>
                      <w:rPr>
                        <w:lang w:val="en-US" w:eastAsia="de-DE"/>
                      </w:rPr>
                      <w:t>ha</w:t>
                    </w:r>
                    <w:r w:rsidRPr="00DE0FB2">
                      <w:rPr>
                        <w:lang w:val="en-US" w:eastAsia="de-DE"/>
                      </w:rPr>
                      <w:t xml:space="preserve">s </w:t>
                    </w:r>
                    <w:r>
                      <w:rPr>
                        <w:lang w:val="en-US" w:eastAsia="de-DE"/>
                      </w:rPr>
                      <w:t xml:space="preserve">become </w:t>
                    </w:r>
                    <w:r w:rsidRPr="00DE0FB2">
                      <w:rPr>
                        <w:lang w:val="en-US" w:eastAsia="de-DE"/>
                      </w:rPr>
                      <w:t>a role model for many writers and poets of the younger generation. His poetry is rooted in the classical Arab tradition but also nurtured by Eur</w:t>
                    </w:r>
                    <w:r>
                      <w:rPr>
                        <w:lang w:val="en-US" w:eastAsia="de-DE"/>
                      </w:rPr>
                      <w:t xml:space="preserve">opean literature. </w:t>
                    </w:r>
                    <w:r w:rsidRPr="00CC0C4E">
                      <w:rPr>
                        <w:lang w:val="en-US" w:eastAsia="de-DE"/>
                      </w:rPr>
                      <w:t xml:space="preserve">He claims that </w:t>
                    </w:r>
                    <w:r>
                      <w:rPr>
                        <w:lang w:val="en-US" w:eastAsia="de-DE"/>
                      </w:rPr>
                      <w:t>just as any other national literature(s), the Arab</w:t>
                    </w:r>
                    <w:r w:rsidRPr="00CC0C4E">
                      <w:rPr>
                        <w:lang w:val="en-US" w:eastAsia="de-DE"/>
                      </w:rPr>
                      <w:t xml:space="preserve"> art and literature is part of world heritage</w:t>
                    </w:r>
                    <w:r>
                      <w:rPr>
                        <w:lang w:val="en-US" w:eastAsia="de-DE"/>
                      </w:rPr>
                      <w:t>.</w:t>
                    </w:r>
                  </w:p>
                  <w:p w14:paraId="26600A8B" w14:textId="77777777" w:rsidR="00721565" w:rsidRDefault="00721565" w:rsidP="00F50EE3">
                    <w:pPr>
                      <w:rPr>
                        <w:lang w:val="en-US" w:eastAsia="de-DE"/>
                      </w:rPr>
                    </w:pPr>
                  </w:p>
                  <w:p w14:paraId="4D81336A" w14:textId="77777777" w:rsidR="00721565" w:rsidRPr="00721565" w:rsidRDefault="00F50EE3" w:rsidP="00721565">
                    <w:pPr>
                      <w:rPr>
                        <w:i/>
                        <w:iCs/>
                      </w:rPr>
                    </w:pPr>
                    <w:r>
                      <w:t xml:space="preserve">In his 1997-anthology </w:t>
                    </w:r>
                    <w:r w:rsidRPr="00A3742A">
                      <w:rPr>
                        <w:i/>
                        <w:iCs/>
                      </w:rPr>
                      <w:t>Li-</w:t>
                    </w:r>
                    <w:proofErr w:type="spellStart"/>
                    <w:r w:rsidRPr="00A3742A">
                      <w:rPr>
                        <w:i/>
                        <w:iCs/>
                      </w:rPr>
                      <w:t>maridin</w:t>
                    </w:r>
                    <w:proofErr w:type="spellEnd"/>
                    <w:r w:rsidRPr="00A3742A">
                      <w:rPr>
                        <w:i/>
                        <w:iCs/>
                      </w:rPr>
                      <w:t xml:space="preserve"> </w:t>
                    </w:r>
                    <w:proofErr w:type="spellStart"/>
                    <w:r w:rsidRPr="00A3742A">
                      <w:rPr>
                        <w:i/>
                        <w:iCs/>
                      </w:rPr>
                      <w:t>huwa</w:t>
                    </w:r>
                    <w:proofErr w:type="spellEnd"/>
                    <w:r w:rsidRPr="00A3742A">
                      <w:rPr>
                        <w:i/>
                        <w:iCs/>
                      </w:rPr>
                      <w:t xml:space="preserve"> l-</w:t>
                    </w:r>
                    <w:proofErr w:type="spellStart"/>
                    <w:r w:rsidRPr="00A3742A">
                      <w:rPr>
                        <w:i/>
                        <w:iCs/>
                      </w:rPr>
                      <w:t>amal</w:t>
                    </w:r>
                    <w:proofErr w:type="spellEnd"/>
                    <w:r>
                      <w:t xml:space="preserve">, </w:t>
                    </w:r>
                    <w:proofErr w:type="spellStart"/>
                    <w:r>
                      <w:t>Beydoun</w:t>
                    </w:r>
                    <w:proofErr w:type="spellEnd"/>
                    <w:r>
                      <w:t xml:space="preserve"> mixes several styles; there are </w:t>
                    </w:r>
                    <w:r w:rsidRPr="009311A2">
                      <w:t xml:space="preserve">short poems </w:t>
                    </w:r>
                    <w:r>
                      <w:t>with</w:t>
                    </w:r>
                    <w:r w:rsidRPr="009311A2">
                      <w:t xml:space="preserve"> broken up lines without rhyme and without metre</w:t>
                    </w:r>
                    <w:r>
                      <w:t xml:space="preserve"> (often quite minimalistic:</w:t>
                    </w:r>
                    <w:r w:rsidRPr="00A3742A">
                      <w:rPr>
                        <w:i/>
                        <w:iCs/>
                      </w:rPr>
                      <w:t xml:space="preserve"> </w:t>
                    </w:r>
                    <w:r w:rsidR="00047095">
                      <w:rPr>
                        <w:iCs/>
                      </w:rPr>
                      <w:t>‘</w:t>
                    </w:r>
                    <w:r w:rsidRPr="00721565">
                      <w:rPr>
                        <w:iCs/>
                      </w:rPr>
                      <w:t>I am sitting surrounded / by all those / who make me feel / lonely</w:t>
                    </w:r>
                    <w:r w:rsidR="00047095">
                      <w:rPr>
                        <w:iCs/>
                      </w:rPr>
                      <w:t>’</w:t>
                    </w:r>
                    <w:r w:rsidRPr="00721565">
                      <w:t xml:space="preserve">; </w:t>
                    </w:r>
                    <w:r w:rsidR="00721565">
                      <w:t>(</w:t>
                    </w:r>
                    <w:r w:rsidR="00047095">
                      <w:t>‘</w:t>
                    </w:r>
                    <w:r w:rsidRPr="00721565">
                      <w:t>Those</w:t>
                    </w:r>
                    <w:r w:rsidR="00047095">
                      <w:t>’</w:t>
                    </w:r>
                    <w:r w:rsidRPr="00721565">
                      <w:t>, p. 93)</w:t>
                    </w:r>
                    <w:r w:rsidR="00721565">
                      <w:t>, but he has also written</w:t>
                    </w:r>
                    <w:r w:rsidRPr="00721565">
                      <w:t xml:space="preserve"> poems resembling a prose piece: </w:t>
                    </w:r>
                  </w:p>
                  <w:p w14:paraId="709E36D5" w14:textId="77777777" w:rsidR="00721565" w:rsidRDefault="00047095" w:rsidP="00721565">
                    <w:pPr>
                      <w:ind w:left="720"/>
                    </w:pPr>
                    <w:r>
                      <w:t>‘</w:t>
                    </w:r>
                    <w:r w:rsidR="00F50EE3" w:rsidRPr="00721565">
                      <w:rPr>
                        <w:iCs/>
                      </w:rPr>
                      <w:t xml:space="preserve">He has done this for 40 years. He sits with his hands on the armrest of his couch. He breathes in deeply and puffs the air towards the wall. When he sees a hole he knows that in his skin, there is a similar hole, thinking that it is not only </w:t>
                    </w:r>
                    <w:proofErr w:type="gramStart"/>
                    <w:r w:rsidR="00F50EE3" w:rsidRPr="00721565">
                      <w:rPr>
                        <w:iCs/>
                      </w:rPr>
                      <w:t>him</w:t>
                    </w:r>
                    <w:proofErr w:type="gramEnd"/>
                    <w:r w:rsidR="00F50EE3" w:rsidRPr="00721565">
                      <w:rPr>
                        <w:iCs/>
                      </w:rPr>
                      <w:t xml:space="preserve"> growing old. For a long time it’s been enough for him to just sit like this and empty </w:t>
                    </w:r>
                    <w:proofErr w:type="gramStart"/>
                    <w:r w:rsidR="00F50EE3" w:rsidRPr="00721565">
                      <w:rPr>
                        <w:iCs/>
                      </w:rPr>
                      <w:t>himself</w:t>
                    </w:r>
                    <w:proofErr w:type="gramEnd"/>
                    <w:r w:rsidR="00F50EE3" w:rsidRPr="00721565">
                      <w:rPr>
                        <w:iCs/>
                      </w:rPr>
                      <w:t>. He has put down his despair here, and from that moment he knew that happiness doesn’t require more than a square</w:t>
                    </w:r>
                    <w:r>
                      <w:rPr>
                        <w:iCs/>
                      </w:rPr>
                      <w:t>’</w:t>
                    </w:r>
                    <w:r w:rsidR="00F50EE3" w:rsidRPr="00721565">
                      <w:t>.</w:t>
                    </w:r>
                    <w:r w:rsidR="00F50EE3" w:rsidRPr="00F9505C">
                      <w:t xml:space="preserve"> (</w:t>
                    </w:r>
                    <w:r>
                      <w:t>‘</w:t>
                    </w:r>
                    <w:r w:rsidR="00F50EE3" w:rsidRPr="00F9505C">
                      <w:t>Forty</w:t>
                    </w:r>
                    <w:r>
                      <w:t>’</w:t>
                    </w:r>
                    <w:r w:rsidR="00F50EE3">
                      <w:t xml:space="preserve">, p. 87) </w:t>
                    </w:r>
                  </w:p>
                  <w:p w14:paraId="00AA749B" w14:textId="77777777" w:rsidR="00F50EE3" w:rsidRDefault="00F50EE3" w:rsidP="00F50EE3">
                    <w:r>
                      <w:t xml:space="preserve">Identity and the search for the real Self constitute one of the main topics of his poetry; and the lyricism of his writing renders him unique and distinct from other prose poets. When asked about his different formats of prose poems, </w:t>
                    </w:r>
                    <w:proofErr w:type="spellStart"/>
                    <w:r>
                      <w:t>Beydoun</w:t>
                    </w:r>
                    <w:proofErr w:type="spellEnd"/>
                    <w:r>
                      <w:t xml:space="preserve"> replied that according to the subject he wants to write about, the form comes differently to him (personal interview, Oct. 20, 2015, in Beirut). However, it is all </w:t>
                    </w:r>
                    <w:r w:rsidR="00047095">
                      <w:t>‘</w:t>
                    </w:r>
                    <w:proofErr w:type="spellStart"/>
                    <w:r>
                      <w:t>shi’r</w:t>
                    </w:r>
                    <w:proofErr w:type="spellEnd"/>
                    <w:r>
                      <w:t xml:space="preserve"> </w:t>
                    </w:r>
                    <w:proofErr w:type="spellStart"/>
                    <w:r>
                      <w:t>manthur</w:t>
                    </w:r>
                    <w:proofErr w:type="spellEnd"/>
                    <w:r w:rsidR="00047095">
                      <w:t>’</w:t>
                    </w:r>
                    <w:r>
                      <w:t xml:space="preserve"> (prose poetry). </w:t>
                    </w:r>
                  </w:p>
                  <w:p w14:paraId="26480F17" w14:textId="77777777" w:rsidR="00721565" w:rsidRPr="00F9505C" w:rsidRDefault="00721565" w:rsidP="00F50EE3"/>
                  <w:p w14:paraId="3577A259" w14:textId="77777777" w:rsidR="00721565" w:rsidRDefault="00F50EE3" w:rsidP="00F50EE3">
                    <w:r>
                      <w:t xml:space="preserve">In his first </w:t>
                    </w:r>
                    <w:r w:rsidRPr="00721565">
                      <w:t xml:space="preserve">novel </w:t>
                    </w:r>
                    <w:proofErr w:type="spellStart"/>
                    <w:r w:rsidRPr="00721565">
                      <w:rPr>
                        <w:i/>
                        <w:iCs/>
                      </w:rPr>
                      <w:t>Ta</w:t>
                    </w:r>
                    <w:r w:rsidRPr="00721565">
                      <w:rPr>
                        <w:rFonts w:cs="Arial"/>
                        <w:i/>
                        <w:iCs/>
                      </w:rPr>
                      <w:t>ḥlīl</w:t>
                    </w:r>
                    <w:proofErr w:type="spellEnd"/>
                    <w:r w:rsidRPr="00721565">
                      <w:rPr>
                        <w:rFonts w:cs="Arial"/>
                        <w:i/>
                        <w:iCs/>
                      </w:rPr>
                      <w:t xml:space="preserve"> dam</w:t>
                    </w:r>
                    <w:r w:rsidRPr="00721565">
                      <w:t xml:space="preserve"> (2004</w:t>
                    </w:r>
                    <w:r>
                      <w:t>),</w:t>
                    </w:r>
                    <w:r w:rsidRPr="00F9505C">
                      <w:t xml:space="preserve"> </w:t>
                    </w:r>
                    <w:r>
                      <w:t>w</w:t>
                    </w:r>
                    <w:r w:rsidRPr="00F9505C">
                      <w:t xml:space="preserve">ritten in a </w:t>
                    </w:r>
                    <w:r>
                      <w:t xml:space="preserve">deep </w:t>
                    </w:r>
                    <w:r w:rsidRPr="00F9505C">
                      <w:t xml:space="preserve">poetic language, </w:t>
                    </w:r>
                    <w:r>
                      <w:t xml:space="preserve">he concentrates on a young man’s </w:t>
                    </w:r>
                    <w:r w:rsidRPr="00F9505C">
                      <w:t>wish to belong somewhere</w:t>
                    </w:r>
                    <w:r>
                      <w:t>, echoing his own story</w:t>
                    </w:r>
                    <w:r w:rsidRPr="00F9505C">
                      <w:t>.</w:t>
                    </w:r>
                    <w:r>
                      <w:t xml:space="preserve"> </w:t>
                    </w:r>
                    <w:r w:rsidR="00E556BD">
                      <w:t>Through</w:t>
                    </w:r>
                    <w:r>
                      <w:t xml:space="preserve"> his novels,</w:t>
                    </w:r>
                    <w:r w:rsidR="00E556BD">
                      <w:t xml:space="preserve"> </w:t>
                    </w:r>
                    <w:proofErr w:type="spellStart"/>
                    <w:r w:rsidR="00E556BD">
                      <w:t>Beydoun</w:t>
                    </w:r>
                    <w:proofErr w:type="spellEnd"/>
                    <w:r>
                      <w:t xml:space="preserve"> manages to arrange bits and pieces of his own biography while trimming it with reflections and meditations with universal claim. He has developed a smooth style, leaping </w:t>
                    </w:r>
                    <w:r w:rsidRPr="00F9505C">
                      <w:t>in chronology and place,</w:t>
                    </w:r>
                    <w:r>
                      <w:t xml:space="preserve"> trying to approach his subject from various angles. One of his main topics that he repeatedly comes back to is belonging and identity, and the elusiveness of memory. In his last novels, he deliberately mixes fictional elements with autobiographical scenes and tableaux, constituting semi-self-portraits. He has passages where the reader recognizes himself and past experiences: </w:t>
                    </w:r>
                  </w:p>
                  <w:p w14:paraId="499C1021" w14:textId="77777777" w:rsidR="00721565" w:rsidRDefault="00047095" w:rsidP="00721565">
                    <w:pPr>
                      <w:ind w:left="720"/>
                      <w:rPr>
                        <w:bCs/>
                      </w:rPr>
                    </w:pPr>
                    <w:r>
                      <w:t>‘</w:t>
                    </w:r>
                    <w:r w:rsidR="00F50EE3" w:rsidRPr="00721565">
                      <w:rPr>
                        <w:iCs/>
                      </w:rPr>
                      <w:t xml:space="preserve">At the age of 13 I heard for the first time my own voice on tape. I hadn’t thought of this possibility before. This voice was not the </w:t>
                    </w:r>
                    <w:proofErr w:type="gramStart"/>
                    <w:r w:rsidR="00F50EE3" w:rsidRPr="00721565">
                      <w:rPr>
                        <w:iCs/>
                      </w:rPr>
                      <w:t>one which</w:t>
                    </w:r>
                    <w:proofErr w:type="gramEnd"/>
                    <w:r w:rsidR="00F50EE3" w:rsidRPr="00721565">
                      <w:rPr>
                        <w:iCs/>
                      </w:rPr>
                      <w:t xml:space="preserve"> came to my ears when I spoke, the one I found sweet, resembling me and my talking. But on the tape, I heard another voice resembling more the tape than me. It was a forged voice, dissonant, and spurious as if it didn’t belong to anyone</w:t>
                    </w:r>
                    <w:r w:rsidR="00F50EE3" w:rsidRPr="00721565">
                      <w:t>.</w:t>
                    </w:r>
                    <w:r>
                      <w:t>’</w:t>
                    </w:r>
                    <w:r w:rsidR="00F50EE3" w:rsidRPr="003F7058">
                      <w:t xml:space="preserve"> (</w:t>
                    </w:r>
                    <w:proofErr w:type="spellStart"/>
                    <w:r w:rsidR="00F50EE3" w:rsidRPr="003F7058">
                      <w:rPr>
                        <w:bCs/>
                        <w:i/>
                        <w:iCs/>
                      </w:rPr>
                      <w:t>Marāyā</w:t>
                    </w:r>
                    <w:proofErr w:type="spellEnd"/>
                    <w:r w:rsidR="00F50EE3" w:rsidRPr="003F7058">
                      <w:rPr>
                        <w:bCs/>
                        <w:i/>
                        <w:iCs/>
                      </w:rPr>
                      <w:t xml:space="preserve"> </w:t>
                    </w:r>
                    <w:proofErr w:type="spellStart"/>
                    <w:r w:rsidR="00F50EE3" w:rsidRPr="003F7058">
                      <w:rPr>
                        <w:bCs/>
                        <w:i/>
                        <w:iCs/>
                      </w:rPr>
                      <w:t>Frānkinshtayn</w:t>
                    </w:r>
                    <w:proofErr w:type="spellEnd"/>
                    <w:r w:rsidR="00F50EE3" w:rsidRPr="003F7058">
                      <w:rPr>
                        <w:bCs/>
                        <w:i/>
                        <w:iCs/>
                      </w:rPr>
                      <w:t xml:space="preserve">, </w:t>
                    </w:r>
                    <w:r w:rsidR="00F50EE3">
                      <w:rPr>
                        <w:bCs/>
                      </w:rPr>
                      <w:t xml:space="preserve">2011, </w:t>
                    </w:r>
                    <w:r w:rsidR="00F50EE3" w:rsidRPr="00BF236B">
                      <w:rPr>
                        <w:bCs/>
                      </w:rPr>
                      <w:t>p. 13</w:t>
                    </w:r>
                    <w:r w:rsidR="00F50EE3">
                      <w:rPr>
                        <w:bCs/>
                      </w:rPr>
                      <w:t xml:space="preserve">) </w:t>
                    </w:r>
                  </w:p>
                  <w:p w14:paraId="0323916B" w14:textId="77777777" w:rsidR="00721565" w:rsidRDefault="00721565" w:rsidP="00721565">
                    <w:pPr>
                      <w:ind w:left="720"/>
                      <w:rPr>
                        <w:bCs/>
                      </w:rPr>
                    </w:pPr>
                  </w:p>
                  <w:p w14:paraId="068E57AB" w14:textId="77777777" w:rsidR="00721565" w:rsidRDefault="00F50EE3" w:rsidP="00F50EE3">
                    <w:r w:rsidRPr="00B772B8">
                      <w:rPr>
                        <w:bCs/>
                      </w:rPr>
                      <w:t xml:space="preserve">Alternating with scenes like these, </w:t>
                    </w:r>
                    <w:proofErr w:type="spellStart"/>
                    <w:r>
                      <w:rPr>
                        <w:bCs/>
                      </w:rPr>
                      <w:t>Beydoun</w:t>
                    </w:r>
                    <w:proofErr w:type="spellEnd"/>
                    <w:r>
                      <w:rPr>
                        <w:bCs/>
                      </w:rPr>
                      <w:t xml:space="preserve"> evokes </w:t>
                    </w:r>
                    <w:r>
                      <w:t xml:space="preserve">reflections of universal eternal value: </w:t>
                    </w:r>
                  </w:p>
                  <w:p w14:paraId="1DC5EB88" w14:textId="77777777" w:rsidR="00F50EE3" w:rsidRDefault="00047095" w:rsidP="00721565">
                    <w:pPr>
                      <w:ind w:left="720"/>
                    </w:pPr>
                    <w:r>
                      <w:t>‘</w:t>
                    </w:r>
                    <w:r w:rsidR="00F50EE3" w:rsidRPr="00721565">
                      <w:rPr>
                        <w:iCs/>
                      </w:rPr>
                      <w:t xml:space="preserve">We yearn for our Self but we find it full of strangers, and we can’t help but throw them </w:t>
                    </w:r>
                    <w:r w:rsidR="00F50EE3" w:rsidRPr="00721565">
                      <w:rPr>
                        <w:iCs/>
                      </w:rPr>
                      <w:lastRenderedPageBreak/>
                      <w:t xml:space="preserve">out. This is the normal </w:t>
                    </w:r>
                    <w:proofErr w:type="gramStart"/>
                    <w:r w:rsidR="00F50EE3" w:rsidRPr="00721565">
                      <w:rPr>
                        <w:iCs/>
                      </w:rPr>
                      <w:t>madness which</w:t>
                    </w:r>
                    <w:proofErr w:type="gramEnd"/>
                    <w:r w:rsidR="00F50EE3" w:rsidRPr="00721565">
                      <w:rPr>
                        <w:iCs/>
                      </w:rPr>
                      <w:t xml:space="preserve"> rarely appears. It rarely appears because it is serial, ordered and technical. We visit our memory mostly with scissors, with the aim that our life be our property and shouldn’t shelter strangers</w:t>
                    </w:r>
                    <w:proofErr w:type="gramStart"/>
                    <w:r w:rsidR="00F50EE3" w:rsidRPr="00721565">
                      <w:rPr>
                        <w:iCs/>
                      </w:rPr>
                      <w:t>;</w:t>
                    </w:r>
                    <w:proofErr w:type="gramEnd"/>
                    <w:r w:rsidR="00F50EE3" w:rsidRPr="00721565">
                      <w:rPr>
                        <w:iCs/>
                      </w:rPr>
                      <w:t xml:space="preserve"> with the aim to abolish this companionship on which it is built. Normal madness is more or less the mind of despotism. We cut out a picture or more at each visit, and in the end we remain alone with our madness. We remain alone over flooded from side to side by this devilish gush. We remain alone enflamed by a pain not understood. (…) The pain that makes life just the fear of death. That makes the fear of death an entire life. That makes us think that our memories will take revenge on us after we leave, that they will cling to us like voracious dogs, that they will witness and mock us. That’s why we don’t have to leave behind anything.</w:t>
                    </w:r>
                    <w:r>
                      <w:t>’</w:t>
                    </w:r>
                    <w:r w:rsidR="00F50EE3">
                      <w:t xml:space="preserve"> (</w:t>
                    </w:r>
                    <w:proofErr w:type="spellStart"/>
                    <w:r w:rsidR="00F50EE3" w:rsidRPr="00267FD9">
                      <w:rPr>
                        <w:i/>
                        <w:iCs/>
                      </w:rPr>
                      <w:t>Alb</w:t>
                    </w:r>
                    <w:r w:rsidR="00F50EE3">
                      <w:rPr>
                        <w:i/>
                        <w:iCs/>
                      </w:rPr>
                      <w:t>ū</w:t>
                    </w:r>
                    <w:r w:rsidR="00F50EE3" w:rsidRPr="00267FD9">
                      <w:rPr>
                        <w:i/>
                        <w:iCs/>
                      </w:rPr>
                      <w:t>m</w:t>
                    </w:r>
                    <w:proofErr w:type="spellEnd"/>
                    <w:r w:rsidR="00F50EE3">
                      <w:rPr>
                        <w:i/>
                        <w:iCs/>
                      </w:rPr>
                      <w:t xml:space="preserve"> al-</w:t>
                    </w:r>
                    <w:proofErr w:type="spellStart"/>
                    <w:r w:rsidR="00F50EE3">
                      <w:rPr>
                        <w:i/>
                        <w:iCs/>
                      </w:rPr>
                      <w:t>khasāra</w:t>
                    </w:r>
                    <w:proofErr w:type="spellEnd"/>
                    <w:r w:rsidR="00F50EE3">
                      <w:rPr>
                        <w:i/>
                        <w:iCs/>
                      </w:rPr>
                      <w:t xml:space="preserve">, </w:t>
                    </w:r>
                    <w:r w:rsidR="006F28FF">
                      <w:t>2012, p. 254–2</w:t>
                    </w:r>
                    <w:r w:rsidR="00F50EE3">
                      <w:t>55)</w:t>
                    </w:r>
                  </w:p>
                  <w:p w14:paraId="4CE9718D" w14:textId="77777777" w:rsidR="00721565" w:rsidRDefault="00721565" w:rsidP="00F50EE3"/>
                  <w:p w14:paraId="32B5FECF" w14:textId="77777777" w:rsidR="00721565" w:rsidRDefault="00F50EE3" w:rsidP="00721565">
                    <w:pPr>
                      <w:rPr>
                        <w:lang w:val="en-US" w:eastAsia="de-DE"/>
                      </w:rPr>
                    </w:pPr>
                    <w:r>
                      <w:t xml:space="preserve">Regrettably, </w:t>
                    </w:r>
                    <w:proofErr w:type="spellStart"/>
                    <w:r>
                      <w:t>Beydoun</w:t>
                    </w:r>
                    <w:proofErr w:type="spellEnd"/>
                    <w:r>
                      <w:t xml:space="preserve"> has been translated </w:t>
                    </w:r>
                    <w:r w:rsidR="00721565">
                      <w:t>into only</w:t>
                    </w:r>
                    <w:r>
                      <w:t xml:space="preserve"> a few languages.</w:t>
                    </w:r>
                    <w:r>
                      <w:rPr>
                        <w:lang w:val="en-US" w:eastAsia="de-DE"/>
                      </w:rPr>
                      <w:t xml:space="preserve"> </w:t>
                    </w:r>
                    <w:r>
                      <w:t xml:space="preserve">Both his poetry and prose however, deserve much wider </w:t>
                    </w:r>
                    <w:r>
                      <w:rPr>
                        <w:lang w:val="en-US" w:eastAsia="de-DE"/>
                      </w:rPr>
                      <w:t xml:space="preserve">international </w:t>
                    </w:r>
                    <w:r>
                      <w:t>recognition</w:t>
                    </w:r>
                    <w:r>
                      <w:rPr>
                        <w:lang w:val="en-US" w:eastAsia="de-DE"/>
                      </w:rPr>
                      <w:t xml:space="preserve"> and attention</w:t>
                    </w:r>
                    <w:r>
                      <w:t xml:space="preserve"> than they have received. It remains to be hoped for a timely translation of his masterpieces in the near future.</w:t>
                    </w:r>
                    <w:r w:rsidRPr="00DE0FB2">
                      <w:rPr>
                        <w:lang w:val="en-US" w:eastAsia="de-DE"/>
                      </w:rPr>
                      <w:t xml:space="preserve"> </w:t>
                    </w:r>
                  </w:p>
                  <w:p w14:paraId="0AFD1F6C" w14:textId="77777777" w:rsidR="00721565" w:rsidRDefault="00721565" w:rsidP="00721565">
                    <w:pPr>
                      <w:rPr>
                        <w:lang w:val="en-US" w:eastAsia="de-DE"/>
                      </w:rPr>
                    </w:pPr>
                  </w:p>
                  <w:p w14:paraId="2BAB2C01" w14:textId="77777777" w:rsidR="00721565" w:rsidRDefault="00721565" w:rsidP="00721565">
                    <w:pPr>
                      <w:pStyle w:val="Heading1"/>
                      <w:outlineLvl w:val="0"/>
                    </w:pPr>
                    <w:r>
                      <w:t>List of Works</w:t>
                    </w:r>
                  </w:p>
                  <w:p w14:paraId="60C3FDED" w14:textId="77777777" w:rsidR="00721565" w:rsidRDefault="00047095" w:rsidP="00721565">
                    <w:r>
                      <w:rPr>
                        <w:rFonts w:hint="cs"/>
                        <w:rtl/>
                      </w:rPr>
                      <w:t xml:space="preserve"> </w:t>
                    </w:r>
                    <w:commentRangeStart w:id="1"/>
                    <w:r w:rsidR="00721565" w:rsidRPr="005F4505">
                      <w:rPr>
                        <w:rFonts w:cs="Arabic Transparent" w:hint="cs"/>
                        <w:i/>
                        <w:iCs/>
                        <w:sz w:val="24"/>
                        <w:szCs w:val="24"/>
                        <w:rtl/>
                      </w:rPr>
                      <w:t>صور</w:t>
                    </w:r>
                    <w:r w:rsidR="00721565">
                      <w:rPr>
                        <w:rFonts w:cs="Arabic Transparent" w:hint="cs"/>
                        <w:i/>
                        <w:iCs/>
                        <w:rtl/>
                      </w:rPr>
                      <w:t xml:space="preserve"> </w:t>
                    </w:r>
                    <w:commentRangeEnd w:id="1"/>
                    <w:r w:rsidR="006F28FF">
                      <w:rPr>
                        <w:rStyle w:val="CommentReference"/>
                      </w:rPr>
                      <w:commentReference w:id="1"/>
                    </w:r>
                    <w:proofErr w:type="spellStart"/>
                    <w:r w:rsidR="00721565">
                      <w:rPr>
                        <w:rFonts w:ascii="Times New Roman" w:hAnsi="Times New Roman" w:cs="Times New Roman"/>
                        <w:i/>
                        <w:iCs/>
                      </w:rPr>
                      <w:t>Ṣ</w:t>
                    </w:r>
                    <w:r w:rsidR="00721565">
                      <w:rPr>
                        <w:rFonts w:cs="Arabic Transparent" w:hint="eastAsia"/>
                        <w:i/>
                        <w:iCs/>
                      </w:rPr>
                      <w:t>ūr</w:t>
                    </w:r>
                    <w:proofErr w:type="spellEnd"/>
                    <w:r w:rsidR="00721565">
                      <w:rPr>
                        <w:rFonts w:cs="Arabic Transparent" w:hint="eastAsia"/>
                        <w:i/>
                        <w:iCs/>
                      </w:rPr>
                      <w:t xml:space="preserve"> </w:t>
                    </w:r>
                    <w:r w:rsidR="00721565">
                      <w:t xml:space="preserve">(Tyros), Beirut, </w:t>
                    </w:r>
                    <w:proofErr w:type="spellStart"/>
                    <w:r w:rsidR="00721565">
                      <w:t>Mu’assasat</w:t>
                    </w:r>
                    <w:proofErr w:type="spellEnd"/>
                    <w:r w:rsidR="00721565">
                      <w:t xml:space="preserve"> al-</w:t>
                    </w:r>
                    <w:proofErr w:type="spellStart"/>
                    <w:r w:rsidR="00721565">
                      <w:t>Abhath</w:t>
                    </w:r>
                    <w:proofErr w:type="spellEnd"/>
                    <w:r w:rsidR="00721565">
                      <w:t xml:space="preserve"> al-‘</w:t>
                    </w:r>
                    <w:proofErr w:type="spellStart"/>
                    <w:r w:rsidR="00721565">
                      <w:t>Arabiyah</w:t>
                    </w:r>
                    <w:proofErr w:type="spellEnd"/>
                    <w:r w:rsidR="00721565">
                      <w:t xml:space="preserve">, 1985. Poetry. French translation, </w:t>
                    </w:r>
                    <w:r w:rsidR="00721565">
                      <w:rPr>
                        <w:rFonts w:cs="Arial"/>
                        <w:i/>
                        <w:color w:val="000000"/>
                      </w:rPr>
                      <w:t xml:space="preserve">Le </w:t>
                    </w:r>
                    <w:proofErr w:type="spellStart"/>
                    <w:r w:rsidR="00721565">
                      <w:rPr>
                        <w:rFonts w:cs="Arial"/>
                        <w:i/>
                        <w:color w:val="000000"/>
                      </w:rPr>
                      <w:t>poème</w:t>
                    </w:r>
                    <w:proofErr w:type="spellEnd"/>
                    <w:r w:rsidR="00721565">
                      <w:rPr>
                        <w:rFonts w:cs="Arial"/>
                        <w:i/>
                        <w:color w:val="000000"/>
                      </w:rPr>
                      <w:t xml:space="preserve"> de Tyr</w:t>
                    </w:r>
                    <w:r w:rsidR="00721565">
                      <w:rPr>
                        <w:rFonts w:cs="Arial"/>
                        <w:color w:val="000000"/>
                      </w:rPr>
                      <w:t xml:space="preserve">, by </w:t>
                    </w:r>
                    <w:proofErr w:type="spellStart"/>
                    <w:r w:rsidR="00721565">
                      <w:rPr>
                        <w:rFonts w:cs="Arial"/>
                        <w:color w:val="000000"/>
                      </w:rPr>
                      <w:t>Kadhim</w:t>
                    </w:r>
                    <w:proofErr w:type="spellEnd"/>
                    <w:r w:rsidR="00721565">
                      <w:rPr>
                        <w:rFonts w:cs="Arial"/>
                        <w:color w:val="000000"/>
                      </w:rPr>
                      <w:t xml:space="preserve"> Jihad, </w:t>
                    </w:r>
                    <w:r w:rsidR="00721565">
                      <w:t xml:space="preserve">Paris, </w:t>
                    </w:r>
                    <w:proofErr w:type="spellStart"/>
                    <w:r w:rsidR="00721565">
                      <w:t>Actes</w:t>
                    </w:r>
                    <w:proofErr w:type="spellEnd"/>
                    <w:r w:rsidR="00721565">
                      <w:t xml:space="preserve"> </w:t>
                    </w:r>
                    <w:proofErr w:type="spellStart"/>
                    <w:r w:rsidR="00721565">
                      <w:t>Sud</w:t>
                    </w:r>
                    <w:proofErr w:type="spellEnd"/>
                    <w:r w:rsidR="00721565">
                      <w:t xml:space="preserve">, </w:t>
                    </w:r>
                    <w:r w:rsidR="00721565">
                      <w:rPr>
                        <w:color w:val="000000"/>
                      </w:rPr>
                      <w:t>2002.</w:t>
                    </w:r>
                  </w:p>
                  <w:p w14:paraId="59F14596" w14:textId="77777777" w:rsidR="00721565" w:rsidRDefault="00721565" w:rsidP="00721565"/>
                  <w:p w14:paraId="18077931" w14:textId="77777777" w:rsidR="00721565" w:rsidRDefault="00721565" w:rsidP="00721565">
                    <w:r w:rsidRPr="005F4505">
                      <w:rPr>
                        <w:rFonts w:cs="Arabic Transparent"/>
                        <w:color w:val="000000"/>
                        <w:sz w:val="24"/>
                        <w:szCs w:val="24"/>
                        <w:shd w:val="clear" w:color="auto" w:fill="EEEEEE"/>
                        <w:rtl/>
                      </w:rPr>
                      <w:t>الوقت بجرعة كبيرة</w:t>
                    </w:r>
                    <w:r w:rsidR="00047095">
                      <w:rPr>
                        <w:rFonts w:cs="Arabic Transparent"/>
                        <w:sz w:val="24"/>
                        <w:szCs w:val="24"/>
                      </w:rPr>
                      <w:t xml:space="preserve"> </w:t>
                    </w:r>
                    <w:r w:rsidRPr="00BF236B">
                      <w:rPr>
                        <w:rFonts w:cs="Arabic Transparent"/>
                        <w:i/>
                        <w:iCs/>
                        <w:sz w:val="24"/>
                        <w:szCs w:val="24"/>
                      </w:rPr>
                      <w:t>al-</w:t>
                    </w:r>
                    <w:proofErr w:type="spellStart"/>
                    <w:r w:rsidRPr="00BF236B">
                      <w:rPr>
                        <w:rFonts w:cs="Arabic Transparent"/>
                        <w:i/>
                        <w:iCs/>
                        <w:sz w:val="24"/>
                        <w:szCs w:val="24"/>
                      </w:rPr>
                      <w:t>Waqt</w:t>
                    </w:r>
                    <w:proofErr w:type="spellEnd"/>
                    <w:r w:rsidRPr="00BF236B">
                      <w:rPr>
                        <w:rFonts w:cs="Arabic Transparent"/>
                        <w:i/>
                        <w:iCs/>
                        <w:sz w:val="24"/>
                        <w:szCs w:val="24"/>
                      </w:rPr>
                      <w:t xml:space="preserve"> bi-</w:t>
                    </w:r>
                    <w:proofErr w:type="spellStart"/>
                    <w:r w:rsidRPr="00BF236B">
                      <w:rPr>
                        <w:rFonts w:cs="Arabic Transparent"/>
                        <w:i/>
                        <w:iCs/>
                        <w:sz w:val="24"/>
                        <w:szCs w:val="24"/>
                      </w:rPr>
                      <w:t>jur</w:t>
                    </w:r>
                    <w:r w:rsidRPr="00BF236B">
                      <w:rPr>
                        <w:rFonts w:cs="Arabic Transparent"/>
                        <w:i/>
                        <w:iCs/>
                        <w:sz w:val="24"/>
                        <w:szCs w:val="24"/>
                        <w:vertAlign w:val="subscript"/>
                      </w:rPr>
                      <w:t>ʿ</w:t>
                    </w:r>
                    <w:r w:rsidRPr="00BF236B">
                      <w:rPr>
                        <w:rFonts w:cs="Arabic Transparent"/>
                        <w:i/>
                        <w:iCs/>
                        <w:sz w:val="24"/>
                        <w:szCs w:val="24"/>
                      </w:rPr>
                      <w:t>a</w:t>
                    </w:r>
                    <w:proofErr w:type="spellEnd"/>
                    <w:r w:rsidRPr="00BF236B">
                      <w:rPr>
                        <w:rFonts w:cs="Arabic Transparent"/>
                        <w:i/>
                        <w:iCs/>
                        <w:sz w:val="24"/>
                        <w:szCs w:val="24"/>
                      </w:rPr>
                      <w:t xml:space="preserve"> </w:t>
                    </w:r>
                    <w:proofErr w:type="spellStart"/>
                    <w:r w:rsidRPr="00BF236B">
                      <w:rPr>
                        <w:rFonts w:cs="Arabic Transparent"/>
                        <w:i/>
                        <w:iCs/>
                        <w:sz w:val="24"/>
                        <w:szCs w:val="24"/>
                      </w:rPr>
                      <w:t>kab</w:t>
                    </w:r>
                    <w:r w:rsidRPr="00BF236B">
                      <w:rPr>
                        <w:rFonts w:cs="Arabic Transparent" w:hint="eastAsia"/>
                        <w:i/>
                        <w:iCs/>
                        <w:sz w:val="24"/>
                        <w:szCs w:val="24"/>
                      </w:rPr>
                      <w:t>īra</w:t>
                    </w:r>
                    <w:proofErr w:type="spellEnd"/>
                    <w:r w:rsidR="00047095">
                      <w:rPr>
                        <w:rFonts w:cs="Arabic Transparent" w:hint="eastAsia"/>
                        <w:sz w:val="24"/>
                        <w:szCs w:val="24"/>
                      </w:rPr>
                      <w:t xml:space="preserve"> </w:t>
                    </w:r>
                    <w:r>
                      <w:t>(</w:t>
                    </w:r>
                    <w:r w:rsidR="00E556BD">
                      <w:rPr>
                        <w:i/>
                      </w:rPr>
                      <w:t>Time in Big Gulps</w:t>
                    </w:r>
                    <w:r>
                      <w:t xml:space="preserve">), Beirut, </w:t>
                    </w:r>
                    <w:proofErr w:type="spellStart"/>
                    <w:r>
                      <w:t>D</w:t>
                    </w:r>
                    <w:r>
                      <w:rPr>
                        <w:rFonts w:hint="eastAsia"/>
                      </w:rPr>
                      <w:t>ā</w:t>
                    </w:r>
                    <w:r>
                      <w:t>r</w:t>
                    </w:r>
                    <w:proofErr w:type="spellEnd"/>
                    <w:r>
                      <w:t xml:space="preserve"> al-</w:t>
                    </w:r>
                    <w:proofErr w:type="spellStart"/>
                    <w:r>
                      <w:t>Farabi</w:t>
                    </w:r>
                    <w:proofErr w:type="spellEnd"/>
                    <w:r>
                      <w:t>, 1982. Poetry</w:t>
                    </w:r>
                  </w:p>
                  <w:p w14:paraId="71C0FD47" w14:textId="77777777" w:rsidR="00721565" w:rsidRDefault="00721565" w:rsidP="00721565"/>
                  <w:p w14:paraId="13C17AA4" w14:textId="77777777" w:rsidR="00721565" w:rsidRDefault="00721565" w:rsidP="00721565">
                    <w:r w:rsidRPr="005F4505">
                      <w:rPr>
                        <w:rFonts w:cs="Arabic Transparent"/>
                        <w:sz w:val="24"/>
                        <w:szCs w:val="24"/>
                        <w:shd w:val="clear" w:color="auto" w:fill="EEEEEE"/>
                        <w:rtl/>
                      </w:rPr>
                      <w:t>زوّار الشتوة الأولى، مسبوقاً ب</w:t>
                    </w:r>
                    <w:r w:rsidRPr="005F4505">
                      <w:rPr>
                        <w:rFonts w:cs="Arabic Transparent" w:hint="cs"/>
                        <w:sz w:val="24"/>
                        <w:szCs w:val="24"/>
                        <w:shd w:val="clear" w:color="auto" w:fill="EEEEEE"/>
                        <w:rtl/>
                      </w:rPr>
                      <w:t>ص</w:t>
                    </w:r>
                    <w:r w:rsidRPr="005F4505">
                      <w:rPr>
                        <w:rFonts w:cs="Arabic Transparent"/>
                        <w:sz w:val="24"/>
                        <w:szCs w:val="24"/>
                        <w:shd w:val="clear" w:color="auto" w:fill="EEEEEE"/>
                        <w:rtl/>
                      </w:rPr>
                      <w:t>يد الأمثال، يليه مدافن زجاجية</w:t>
                    </w:r>
                    <w:r w:rsidR="00047095">
                      <w:t xml:space="preserve"> </w:t>
                    </w:r>
                    <w:proofErr w:type="spellStart"/>
                    <w:r w:rsidRPr="00BF236B">
                      <w:rPr>
                        <w:i/>
                        <w:iCs/>
                      </w:rPr>
                      <w:t>Zuw</w:t>
                    </w:r>
                    <w:r w:rsidRPr="00BF236B">
                      <w:rPr>
                        <w:rFonts w:hint="eastAsia"/>
                        <w:i/>
                        <w:iCs/>
                      </w:rPr>
                      <w:t>ār</w:t>
                    </w:r>
                    <w:proofErr w:type="spellEnd"/>
                    <w:r w:rsidRPr="00BF236B">
                      <w:rPr>
                        <w:rFonts w:hint="eastAsia"/>
                        <w:i/>
                        <w:iCs/>
                      </w:rPr>
                      <w:t xml:space="preserve"> al-</w:t>
                    </w:r>
                    <w:proofErr w:type="spellStart"/>
                    <w:r w:rsidRPr="00BF236B">
                      <w:rPr>
                        <w:rFonts w:hint="eastAsia"/>
                        <w:i/>
                        <w:iCs/>
                      </w:rPr>
                      <w:t>shitwa</w:t>
                    </w:r>
                    <w:proofErr w:type="spellEnd"/>
                    <w:r w:rsidRPr="00BF236B">
                      <w:rPr>
                        <w:rFonts w:hint="eastAsia"/>
                        <w:i/>
                        <w:iCs/>
                      </w:rPr>
                      <w:t xml:space="preserve"> l-</w:t>
                    </w:r>
                    <w:proofErr w:type="spellStart"/>
                    <w:r w:rsidRPr="00BF236B">
                      <w:rPr>
                        <w:i/>
                        <w:iCs/>
                      </w:rPr>
                      <w:t>ūl</w:t>
                    </w:r>
                    <w:r w:rsidRPr="00BF236B">
                      <w:rPr>
                        <w:rFonts w:hint="eastAsia"/>
                        <w:i/>
                        <w:iCs/>
                      </w:rPr>
                      <w:t>ā</w:t>
                    </w:r>
                    <w:proofErr w:type="spellEnd"/>
                    <w:r w:rsidRPr="00BF236B">
                      <w:rPr>
                        <w:rFonts w:hint="eastAsia"/>
                        <w:i/>
                        <w:iCs/>
                      </w:rPr>
                      <w:t xml:space="preserve"> </w:t>
                    </w:r>
                    <w:proofErr w:type="spellStart"/>
                    <w:r w:rsidRPr="00BF236B">
                      <w:rPr>
                        <w:rFonts w:hint="eastAsia"/>
                        <w:i/>
                        <w:iCs/>
                      </w:rPr>
                      <w:t>masb</w:t>
                    </w:r>
                    <w:r w:rsidRPr="00BF236B">
                      <w:rPr>
                        <w:i/>
                        <w:iCs/>
                      </w:rPr>
                      <w:t>ūqan</w:t>
                    </w:r>
                    <w:proofErr w:type="spellEnd"/>
                    <w:r w:rsidRPr="00BF236B">
                      <w:rPr>
                        <w:i/>
                        <w:iCs/>
                      </w:rPr>
                      <w:t xml:space="preserve"> bi-</w:t>
                    </w:r>
                    <w:proofErr w:type="spellStart"/>
                    <w:r w:rsidRPr="00BF236B">
                      <w:rPr>
                        <w:i/>
                        <w:iCs/>
                      </w:rPr>
                      <w:t>ṣayd</w:t>
                    </w:r>
                    <w:proofErr w:type="spellEnd"/>
                    <w:r w:rsidRPr="00BF236B">
                      <w:rPr>
                        <w:i/>
                        <w:iCs/>
                      </w:rPr>
                      <w:t xml:space="preserve"> al-</w:t>
                    </w:r>
                    <w:proofErr w:type="spellStart"/>
                    <w:r w:rsidRPr="00BF236B">
                      <w:rPr>
                        <w:i/>
                        <w:iCs/>
                      </w:rPr>
                      <w:t>amth</w:t>
                    </w:r>
                    <w:r w:rsidRPr="00BF236B">
                      <w:rPr>
                        <w:rFonts w:hint="eastAsia"/>
                        <w:i/>
                        <w:iCs/>
                      </w:rPr>
                      <w:t>āl</w:t>
                    </w:r>
                    <w:proofErr w:type="spellEnd"/>
                    <w:r w:rsidRPr="00BF236B">
                      <w:rPr>
                        <w:rFonts w:hint="eastAsia"/>
                        <w:i/>
                        <w:iCs/>
                      </w:rPr>
                      <w:t xml:space="preserve"> </w:t>
                    </w:r>
                    <w:proofErr w:type="spellStart"/>
                    <w:r w:rsidRPr="00BF236B">
                      <w:rPr>
                        <w:rFonts w:hint="eastAsia"/>
                        <w:i/>
                        <w:iCs/>
                      </w:rPr>
                      <w:t>yal</w:t>
                    </w:r>
                    <w:r w:rsidRPr="00BF236B">
                      <w:rPr>
                        <w:i/>
                        <w:iCs/>
                      </w:rPr>
                      <w:t>īh</w:t>
                    </w:r>
                    <w:proofErr w:type="spellEnd"/>
                    <w:r w:rsidRPr="00BF236B">
                      <w:rPr>
                        <w:i/>
                        <w:iCs/>
                      </w:rPr>
                      <w:t xml:space="preserve"> </w:t>
                    </w:r>
                    <w:proofErr w:type="spellStart"/>
                    <w:r w:rsidRPr="00BF236B">
                      <w:rPr>
                        <w:i/>
                        <w:iCs/>
                      </w:rPr>
                      <w:t>mad</w:t>
                    </w:r>
                    <w:r w:rsidRPr="00BF236B">
                      <w:rPr>
                        <w:rFonts w:hint="eastAsia"/>
                        <w:i/>
                        <w:iCs/>
                      </w:rPr>
                      <w:t>āfin</w:t>
                    </w:r>
                    <w:proofErr w:type="spellEnd"/>
                    <w:r w:rsidRPr="00BF236B">
                      <w:rPr>
                        <w:rFonts w:hint="eastAsia"/>
                        <w:i/>
                        <w:iCs/>
                      </w:rPr>
                      <w:t xml:space="preserve"> </w:t>
                    </w:r>
                    <w:proofErr w:type="spellStart"/>
                    <w:r w:rsidRPr="00BF236B">
                      <w:rPr>
                        <w:rFonts w:hint="eastAsia"/>
                        <w:i/>
                        <w:iCs/>
                      </w:rPr>
                      <w:t>zuj</w:t>
                    </w:r>
                    <w:r w:rsidRPr="00BF236B">
                      <w:rPr>
                        <w:i/>
                        <w:iCs/>
                      </w:rPr>
                      <w:t>āj</w:t>
                    </w:r>
                    <w:r>
                      <w:rPr>
                        <w:rFonts w:hint="eastAsia"/>
                        <w:i/>
                        <w:iCs/>
                      </w:rPr>
                      <w:t>ī</w:t>
                    </w:r>
                    <w:r w:rsidRPr="00BF236B">
                      <w:rPr>
                        <w:rFonts w:hint="eastAsia"/>
                        <w:i/>
                        <w:iCs/>
                      </w:rPr>
                      <w:t>ya</w:t>
                    </w:r>
                    <w:proofErr w:type="spellEnd"/>
                    <w:r>
                      <w:t xml:space="preserve"> (</w:t>
                    </w:r>
                    <w:r w:rsidR="00E556BD">
                      <w:rPr>
                        <w:i/>
                      </w:rPr>
                      <w:t>Visitors in W</w:t>
                    </w:r>
                    <w:r w:rsidRPr="00E556BD">
                      <w:rPr>
                        <w:i/>
                      </w:rPr>
                      <w:t>inter</w:t>
                    </w:r>
                    <w:r>
                      <w:t xml:space="preserve">, preceded by: </w:t>
                    </w:r>
                    <w:r w:rsidR="00E556BD">
                      <w:rPr>
                        <w:i/>
                      </w:rPr>
                      <w:t>Chasing P</w:t>
                    </w:r>
                    <w:r w:rsidRPr="00E556BD">
                      <w:rPr>
                        <w:i/>
                      </w:rPr>
                      <w:t>roverbs</w:t>
                    </w:r>
                    <w:r>
                      <w:t xml:space="preserve">, followed by </w:t>
                    </w:r>
                    <w:r w:rsidR="00E556BD">
                      <w:rPr>
                        <w:i/>
                      </w:rPr>
                      <w:t>Glassy G</w:t>
                    </w:r>
                    <w:r w:rsidRPr="00E556BD">
                      <w:rPr>
                        <w:i/>
                      </w:rPr>
                      <w:t>raveyards</w:t>
                    </w:r>
                    <w:r>
                      <w:t>), Beirut, Dar al-</w:t>
                    </w:r>
                    <w:proofErr w:type="spellStart"/>
                    <w:r>
                      <w:t>Matbu‘at</w:t>
                    </w:r>
                    <w:proofErr w:type="spellEnd"/>
                    <w:r>
                      <w:t xml:space="preserve"> al-</w:t>
                    </w:r>
                    <w:proofErr w:type="spellStart"/>
                    <w:r>
                      <w:t>Sharqiyah</w:t>
                    </w:r>
                    <w:proofErr w:type="spellEnd"/>
                    <w:r>
                      <w:t>, 1985. Poetry (trilogy)</w:t>
                    </w:r>
                  </w:p>
                  <w:p w14:paraId="008AA426" w14:textId="77777777" w:rsidR="00721565" w:rsidRDefault="00721565" w:rsidP="00721565"/>
                  <w:p w14:paraId="61C7EC9E" w14:textId="77777777" w:rsidR="00721565" w:rsidRDefault="00721565" w:rsidP="00721565">
                    <w:r w:rsidRPr="005F4505">
                      <w:rPr>
                        <w:rFonts w:cs="Arabic Transparent"/>
                        <w:color w:val="000000"/>
                        <w:sz w:val="24"/>
                        <w:szCs w:val="24"/>
                        <w:shd w:val="clear" w:color="auto" w:fill="EEEEEE"/>
                        <w:rtl/>
                      </w:rPr>
                      <w:t>نقد الألم</w:t>
                    </w:r>
                    <w:r w:rsidR="00047095">
                      <w:t xml:space="preserve"> </w:t>
                    </w:r>
                    <w:r>
                      <w:t xml:space="preserve"> </w:t>
                    </w:r>
                    <w:proofErr w:type="spellStart"/>
                    <w:r w:rsidRPr="00BF236B">
                      <w:rPr>
                        <w:i/>
                        <w:iCs/>
                      </w:rPr>
                      <w:t>Naqd</w:t>
                    </w:r>
                    <w:proofErr w:type="spellEnd"/>
                    <w:r w:rsidRPr="00BF236B">
                      <w:rPr>
                        <w:i/>
                        <w:iCs/>
                      </w:rPr>
                      <w:t xml:space="preserve"> al-</w:t>
                    </w:r>
                    <w:proofErr w:type="spellStart"/>
                    <w:r w:rsidRPr="00BF236B">
                      <w:rPr>
                        <w:i/>
                        <w:iCs/>
                      </w:rPr>
                      <w:t>alam</w:t>
                    </w:r>
                    <w:proofErr w:type="spellEnd"/>
                    <w:r>
                      <w:t xml:space="preserve"> (</w:t>
                    </w:r>
                    <w:r w:rsidR="00E556BD">
                      <w:rPr>
                        <w:i/>
                      </w:rPr>
                      <w:t>Critique of P</w:t>
                    </w:r>
                    <w:r w:rsidRPr="00E556BD">
                      <w:rPr>
                        <w:i/>
                      </w:rPr>
                      <w:t>ain</w:t>
                    </w:r>
                    <w:r>
                      <w:t>), Beirut, Dar al-</w:t>
                    </w:r>
                    <w:proofErr w:type="spellStart"/>
                    <w:r>
                      <w:t>Matbu‘at</w:t>
                    </w:r>
                    <w:proofErr w:type="spellEnd"/>
                    <w:r>
                      <w:t xml:space="preserve"> al-</w:t>
                    </w:r>
                    <w:proofErr w:type="spellStart"/>
                    <w:r>
                      <w:t>Sharqiyah</w:t>
                    </w:r>
                    <w:proofErr w:type="spellEnd"/>
                    <w:r>
                      <w:t>, 1987. Poetry</w:t>
                    </w:r>
                  </w:p>
                  <w:p w14:paraId="4DCD46AF" w14:textId="77777777" w:rsidR="00721565" w:rsidRDefault="00721565" w:rsidP="00721565"/>
                  <w:p w14:paraId="571D9259" w14:textId="77777777" w:rsidR="00721565" w:rsidRDefault="00721565" w:rsidP="00721565">
                    <w:r w:rsidRPr="005F4505">
                      <w:rPr>
                        <w:rFonts w:cs="Arabic Transparent"/>
                        <w:color w:val="000000"/>
                        <w:sz w:val="24"/>
                        <w:szCs w:val="24"/>
                        <w:shd w:val="clear" w:color="auto" w:fill="EEEEEE"/>
                        <w:rtl/>
                      </w:rPr>
                      <w:t>خلاء هذا القَدَح</w:t>
                    </w:r>
                    <w:r w:rsidR="00047095">
                      <w:rPr>
                        <w:rFonts w:cs="Arabic Transparent"/>
                        <w:color w:val="000000"/>
                        <w:sz w:val="24"/>
                        <w:szCs w:val="24"/>
                        <w:shd w:val="clear" w:color="auto" w:fill="EEEEEE"/>
                      </w:rPr>
                      <w:t xml:space="preserve"> </w:t>
                    </w:r>
                    <w:proofErr w:type="spellStart"/>
                    <w:r w:rsidRPr="00BF236B">
                      <w:rPr>
                        <w:i/>
                        <w:iCs/>
                      </w:rPr>
                      <w:t>Khalāʾ</w:t>
                    </w:r>
                    <w:proofErr w:type="spellEnd"/>
                    <w:r w:rsidRPr="00BF236B">
                      <w:rPr>
                        <w:i/>
                        <w:iCs/>
                      </w:rPr>
                      <w:t xml:space="preserve"> </w:t>
                    </w:r>
                    <w:proofErr w:type="spellStart"/>
                    <w:r w:rsidRPr="00BF236B">
                      <w:rPr>
                        <w:i/>
                        <w:iCs/>
                      </w:rPr>
                      <w:t>hadha</w:t>
                    </w:r>
                    <w:proofErr w:type="spellEnd"/>
                    <w:r w:rsidRPr="00BF236B">
                      <w:rPr>
                        <w:i/>
                        <w:iCs/>
                      </w:rPr>
                      <w:t xml:space="preserve"> l-</w:t>
                    </w:r>
                    <w:proofErr w:type="spellStart"/>
                    <w:r w:rsidRPr="00BF236B">
                      <w:rPr>
                        <w:i/>
                        <w:iCs/>
                      </w:rPr>
                      <w:t>qadḥ</w:t>
                    </w:r>
                    <w:proofErr w:type="spellEnd"/>
                    <w:r w:rsidR="00047095">
                      <w:rPr>
                        <w:i/>
                        <w:iCs/>
                      </w:rPr>
                      <w:t xml:space="preserve"> </w:t>
                    </w:r>
                    <w:r w:rsidRPr="00BF236B">
                      <w:rPr>
                        <w:i/>
                        <w:iCs/>
                      </w:rPr>
                      <w:t>(</w:t>
                    </w:r>
                    <w:r w:rsidR="00E556BD">
                      <w:rPr>
                        <w:i/>
                      </w:rPr>
                      <w:t>The E</w:t>
                    </w:r>
                    <w:r w:rsidR="00E556BD" w:rsidRPr="00E556BD">
                      <w:rPr>
                        <w:i/>
                      </w:rPr>
                      <w:t>mptiness of this G</w:t>
                    </w:r>
                    <w:r w:rsidRPr="00E556BD">
                      <w:rPr>
                        <w:i/>
                      </w:rPr>
                      <w:t>lass</w:t>
                    </w:r>
                    <w:r>
                      <w:t>), Beirut, Dar al-</w:t>
                    </w:r>
                    <w:proofErr w:type="spellStart"/>
                    <w:r>
                      <w:t>Jadid</w:t>
                    </w:r>
                    <w:proofErr w:type="spellEnd"/>
                    <w:r>
                      <w:t>, 1990. Poetry</w:t>
                    </w:r>
                  </w:p>
                  <w:p w14:paraId="248433F4" w14:textId="77777777" w:rsidR="00721565" w:rsidRDefault="00721565" w:rsidP="00721565"/>
                  <w:p w14:paraId="7EC9E663" w14:textId="77777777" w:rsidR="00721565" w:rsidRDefault="00721565" w:rsidP="00721565">
                    <w:r w:rsidRPr="005F4505">
                      <w:rPr>
                        <w:rFonts w:cs="Arabic Transparent"/>
                        <w:color w:val="000000"/>
                        <w:sz w:val="24"/>
                        <w:szCs w:val="24"/>
                        <w:shd w:val="clear" w:color="auto" w:fill="EEEEEE"/>
                        <w:rtl/>
                      </w:rPr>
                      <w:t>حُجُرات</w:t>
                    </w:r>
                    <w:r w:rsidR="00047095">
                      <w:t xml:space="preserve"> </w:t>
                    </w:r>
                    <w:r>
                      <w:t xml:space="preserve"> </w:t>
                    </w:r>
                    <w:proofErr w:type="spellStart"/>
                    <w:r w:rsidRPr="00BF236B">
                      <w:rPr>
                        <w:rFonts w:ascii="Times New Roman" w:hAnsi="Times New Roman" w:cs="Times New Roman"/>
                        <w:i/>
                        <w:iCs/>
                      </w:rPr>
                      <w:t>Ḥ</w:t>
                    </w:r>
                    <w:r w:rsidRPr="00BF236B">
                      <w:rPr>
                        <w:i/>
                        <w:iCs/>
                      </w:rPr>
                      <w:t>ujar</w:t>
                    </w:r>
                    <w:r w:rsidRPr="00BF236B">
                      <w:rPr>
                        <w:rFonts w:hint="eastAsia"/>
                        <w:i/>
                        <w:iCs/>
                      </w:rPr>
                      <w:t>āt</w:t>
                    </w:r>
                    <w:proofErr w:type="spellEnd"/>
                    <w:r w:rsidR="00047095">
                      <w:rPr>
                        <w:rFonts w:hint="eastAsia"/>
                      </w:rPr>
                      <w:t xml:space="preserve"> </w:t>
                    </w:r>
                    <w:r>
                      <w:t>(</w:t>
                    </w:r>
                    <w:r w:rsidRPr="00E556BD">
                      <w:rPr>
                        <w:i/>
                      </w:rPr>
                      <w:t>Rooms</w:t>
                    </w:r>
                    <w:r>
                      <w:t>), Beirut, Dar al-</w:t>
                    </w:r>
                    <w:proofErr w:type="spellStart"/>
                    <w:r>
                      <w:t>Jadid</w:t>
                    </w:r>
                    <w:proofErr w:type="spellEnd"/>
                    <w:r>
                      <w:t xml:space="preserve">, 1992. </w:t>
                    </w:r>
                  </w:p>
                  <w:p w14:paraId="2298607F" w14:textId="77777777" w:rsidR="00721565" w:rsidRDefault="00721565" w:rsidP="00721565"/>
                  <w:p w14:paraId="4ABABDC8" w14:textId="77777777" w:rsidR="00721565" w:rsidRDefault="00721565" w:rsidP="00721565">
                    <w:r>
                      <w:rPr>
                        <w:rFonts w:cs="Arabic Transparent"/>
                        <w:color w:val="000000"/>
                        <w:sz w:val="24"/>
                        <w:szCs w:val="24"/>
                        <w:shd w:val="clear" w:color="auto" w:fill="EEEEEE"/>
                        <w:rtl/>
                      </w:rPr>
                      <w:t>أشقّاء ن</w:t>
                    </w:r>
                    <w:r>
                      <w:rPr>
                        <w:rFonts w:cs="Arabic Transparent" w:hint="cs"/>
                        <w:color w:val="000000"/>
                        <w:sz w:val="24"/>
                        <w:szCs w:val="24"/>
                        <w:shd w:val="clear" w:color="auto" w:fill="EEEEEE"/>
                        <w:rtl/>
                        <w:lang w:bidi="ar-IQ"/>
                      </w:rPr>
                      <w:t>دم</w:t>
                    </w:r>
                    <w:r w:rsidRPr="005F4505">
                      <w:rPr>
                        <w:rFonts w:cs="Arabic Transparent"/>
                        <w:color w:val="000000"/>
                        <w:sz w:val="24"/>
                        <w:szCs w:val="24"/>
                        <w:shd w:val="clear" w:color="auto" w:fill="EEEEEE"/>
                        <w:rtl/>
                      </w:rPr>
                      <w:t>ِنا</w:t>
                    </w:r>
                    <w:r w:rsidR="00047095">
                      <w:rPr>
                        <w:color w:val="000000"/>
                        <w:shd w:val="clear" w:color="auto" w:fill="EEEEEE"/>
                        <w:rtl/>
                      </w:rPr>
                      <w:t xml:space="preserve"> </w:t>
                    </w:r>
                    <w:r w:rsidR="00047095">
                      <w:t xml:space="preserve"> </w:t>
                    </w:r>
                    <w:r>
                      <w:t xml:space="preserve"> </w:t>
                    </w:r>
                    <w:proofErr w:type="spellStart"/>
                    <w:r w:rsidRPr="00BF236B">
                      <w:rPr>
                        <w:i/>
                        <w:iCs/>
                      </w:rPr>
                      <w:t>Ashiqq</w:t>
                    </w:r>
                    <w:r w:rsidRPr="00BF236B">
                      <w:rPr>
                        <w:rFonts w:hint="eastAsia"/>
                        <w:i/>
                        <w:iCs/>
                      </w:rPr>
                      <w:t>ā</w:t>
                    </w:r>
                    <w:proofErr w:type="spellEnd"/>
                    <w:r w:rsidRPr="00BF236B">
                      <w:rPr>
                        <w:i/>
                        <w:iCs/>
                      </w:rPr>
                      <w:t xml:space="preserve">’ </w:t>
                    </w:r>
                    <w:proofErr w:type="spellStart"/>
                    <w:r w:rsidRPr="00BF236B">
                      <w:rPr>
                        <w:i/>
                        <w:iCs/>
                      </w:rPr>
                      <w:t>nadamin</w:t>
                    </w:r>
                    <w:r w:rsidRPr="00BF236B">
                      <w:rPr>
                        <w:rFonts w:hint="eastAsia"/>
                        <w:i/>
                        <w:iCs/>
                      </w:rPr>
                      <w:t>ā</w:t>
                    </w:r>
                    <w:proofErr w:type="spellEnd"/>
                    <w:r>
                      <w:rPr>
                        <w:rFonts w:hint="eastAsia"/>
                      </w:rPr>
                      <w:t xml:space="preserve"> (</w:t>
                    </w:r>
                    <w:r w:rsidR="00E556BD" w:rsidRPr="00E556BD">
                      <w:rPr>
                        <w:i/>
                      </w:rPr>
                      <w:t>The Friends of our Re</w:t>
                    </w:r>
                    <w:r w:rsidRPr="00E556BD">
                      <w:rPr>
                        <w:i/>
                      </w:rPr>
                      <w:t>gret</w:t>
                    </w:r>
                    <w:r>
                      <w:t>), Beirut, Dar al-</w:t>
                    </w:r>
                    <w:proofErr w:type="spellStart"/>
                    <w:r>
                      <w:t>Nahar</w:t>
                    </w:r>
                    <w:proofErr w:type="spellEnd"/>
                    <w:r>
                      <w:t>, 1993.</w:t>
                    </w:r>
                  </w:p>
                  <w:p w14:paraId="790F6CBB" w14:textId="77777777" w:rsidR="00721565" w:rsidRDefault="00721565" w:rsidP="00721565"/>
                  <w:p w14:paraId="5FCB4249" w14:textId="77777777" w:rsidR="00721565" w:rsidRDefault="00721565" w:rsidP="00721565">
                    <w:r>
                      <w:rPr>
                        <w:i/>
                        <w:iCs/>
                      </w:rPr>
                      <w:t xml:space="preserve"> </w:t>
                    </w:r>
                    <w:r w:rsidRPr="005F4505">
                      <w:rPr>
                        <w:rFonts w:cs="Arabic Transparent"/>
                        <w:sz w:val="24"/>
                        <w:szCs w:val="24"/>
                        <w:shd w:val="clear" w:color="auto" w:fill="EEEEEE"/>
                        <w:rtl/>
                      </w:rPr>
                      <w:t>لمر</w:t>
                    </w:r>
                    <w:r w:rsidRPr="005F4505">
                      <w:rPr>
                        <w:rFonts w:cs="Arabic Transparent" w:hint="cs"/>
                        <w:sz w:val="24"/>
                        <w:szCs w:val="24"/>
                        <w:shd w:val="clear" w:color="auto" w:fill="EEEEEE"/>
                        <w:rtl/>
                      </w:rPr>
                      <w:t>ي</w:t>
                    </w:r>
                    <w:r w:rsidRPr="005F4505">
                      <w:rPr>
                        <w:rFonts w:cs="Arabic Transparent"/>
                        <w:sz w:val="24"/>
                        <w:szCs w:val="24"/>
                        <w:shd w:val="clear" w:color="auto" w:fill="EEEEEE"/>
                        <w:rtl/>
                      </w:rPr>
                      <w:t>ض هو الأمل</w:t>
                    </w:r>
                    <w:r w:rsidR="00047095">
                      <w:rPr>
                        <w:i/>
                        <w:iCs/>
                      </w:rPr>
                      <w:t xml:space="preserve"> </w:t>
                    </w:r>
                    <w:r>
                      <w:rPr>
                        <w:i/>
                        <w:iCs/>
                      </w:rPr>
                      <w:t>Li-</w:t>
                    </w:r>
                    <w:proofErr w:type="spellStart"/>
                    <w:r>
                      <w:rPr>
                        <w:i/>
                        <w:iCs/>
                      </w:rPr>
                      <w:t>Mar</w:t>
                    </w:r>
                    <w:r>
                      <w:rPr>
                        <w:rFonts w:hint="eastAsia"/>
                        <w:i/>
                        <w:iCs/>
                      </w:rPr>
                      <w:t>ī</w:t>
                    </w:r>
                    <w:r>
                      <w:rPr>
                        <w:i/>
                        <w:iCs/>
                      </w:rPr>
                      <w:t>ḍin</w:t>
                    </w:r>
                    <w:proofErr w:type="spellEnd"/>
                    <w:r>
                      <w:rPr>
                        <w:i/>
                        <w:iCs/>
                      </w:rPr>
                      <w:t xml:space="preserve"> </w:t>
                    </w:r>
                    <w:proofErr w:type="spellStart"/>
                    <w:r>
                      <w:rPr>
                        <w:i/>
                        <w:iCs/>
                      </w:rPr>
                      <w:t>huwa</w:t>
                    </w:r>
                    <w:proofErr w:type="spellEnd"/>
                    <w:r>
                      <w:rPr>
                        <w:i/>
                        <w:iCs/>
                      </w:rPr>
                      <w:t xml:space="preserve"> l-</w:t>
                    </w:r>
                    <w:proofErr w:type="spellStart"/>
                    <w:r>
                      <w:rPr>
                        <w:i/>
                        <w:iCs/>
                      </w:rPr>
                      <w:t>amal</w:t>
                    </w:r>
                    <w:proofErr w:type="spellEnd"/>
                    <w:r w:rsidR="00E556BD">
                      <w:t xml:space="preserve"> (</w:t>
                    </w:r>
                    <w:r w:rsidR="00E556BD" w:rsidRPr="00E556BD">
                      <w:rPr>
                        <w:i/>
                      </w:rPr>
                      <w:t>For the S</w:t>
                    </w:r>
                    <w:r w:rsidRPr="00E556BD">
                      <w:rPr>
                        <w:i/>
                      </w:rPr>
                      <w:t>ick it</w:t>
                    </w:r>
                    <w:r w:rsidR="00E556BD" w:rsidRPr="00E556BD">
                      <w:rPr>
                        <w:i/>
                      </w:rPr>
                      <w:t xml:space="preserve"> is H</w:t>
                    </w:r>
                    <w:r w:rsidRPr="00E556BD">
                      <w:rPr>
                        <w:i/>
                      </w:rPr>
                      <w:t>ope</w:t>
                    </w:r>
                    <w:r>
                      <w:t>), Beirut, Dar al-</w:t>
                    </w:r>
                    <w:proofErr w:type="spellStart"/>
                    <w:r>
                      <w:t>Massar</w:t>
                    </w:r>
                    <w:proofErr w:type="spellEnd"/>
                    <w:r>
                      <w:t>, 1997. Poetry</w:t>
                    </w:r>
                  </w:p>
                  <w:p w14:paraId="13BACA35" w14:textId="77777777" w:rsidR="00721565" w:rsidRDefault="00721565" w:rsidP="00721565"/>
                  <w:p w14:paraId="7FEC0501" w14:textId="77777777" w:rsidR="00721565" w:rsidRDefault="00721565" w:rsidP="00721565">
                    <w:r>
                      <w:rPr>
                        <w:i/>
                        <w:iCs/>
                      </w:rPr>
                      <w:t xml:space="preserve"> </w:t>
                    </w:r>
                    <w:r w:rsidRPr="005F4505">
                      <w:rPr>
                        <w:rFonts w:cs="Arabic Transparent"/>
                        <w:color w:val="000000"/>
                        <w:sz w:val="24"/>
                        <w:szCs w:val="24"/>
                        <w:shd w:val="clear" w:color="auto" w:fill="EEEEEE"/>
                        <w:rtl/>
                      </w:rPr>
                      <w:t>لُفِظَ في البرد</w:t>
                    </w:r>
                    <w:r w:rsidR="00047095">
                      <w:rPr>
                        <w:i/>
                        <w:iCs/>
                      </w:rPr>
                      <w:t xml:space="preserve">  </w:t>
                    </w:r>
                    <w:proofErr w:type="spellStart"/>
                    <w:r>
                      <w:rPr>
                        <w:i/>
                        <w:iCs/>
                      </w:rPr>
                      <w:t>Lufiẓ</w:t>
                    </w:r>
                    <w:proofErr w:type="spellEnd"/>
                    <w:r>
                      <w:rPr>
                        <w:i/>
                        <w:iCs/>
                      </w:rPr>
                      <w:t xml:space="preserve"> </w:t>
                    </w:r>
                    <w:proofErr w:type="spellStart"/>
                    <w:r>
                      <w:rPr>
                        <w:i/>
                        <w:iCs/>
                      </w:rPr>
                      <w:t>fil</w:t>
                    </w:r>
                    <w:proofErr w:type="spellEnd"/>
                    <w:r>
                      <w:rPr>
                        <w:i/>
                        <w:iCs/>
                      </w:rPr>
                      <w:t>-bard</w:t>
                    </w:r>
                    <w:r>
                      <w:t xml:space="preserve"> (</w:t>
                    </w:r>
                    <w:r w:rsidRPr="00E556BD">
                      <w:rPr>
                        <w:i/>
                      </w:rPr>
                      <w:t>Pr</w:t>
                    </w:r>
                    <w:r w:rsidR="00E556BD" w:rsidRPr="00E556BD">
                      <w:rPr>
                        <w:i/>
                      </w:rPr>
                      <w:t>onounced in the C</w:t>
                    </w:r>
                    <w:r w:rsidRPr="00E556BD">
                      <w:rPr>
                        <w:i/>
                      </w:rPr>
                      <w:t>old</w:t>
                    </w:r>
                    <w:r>
                      <w:t>), Beirut, Dar al-</w:t>
                    </w:r>
                    <w:proofErr w:type="spellStart"/>
                    <w:r>
                      <w:t>Massar</w:t>
                    </w:r>
                    <w:proofErr w:type="spellEnd"/>
                    <w:r>
                      <w:t xml:space="preserve">, 2000. Poetry </w:t>
                    </w:r>
                  </w:p>
                  <w:p w14:paraId="1C88E895" w14:textId="77777777" w:rsidR="00721565" w:rsidRDefault="00721565" w:rsidP="00721565"/>
                  <w:p w14:paraId="4B4F614A" w14:textId="77777777" w:rsidR="00721565" w:rsidRDefault="00721565" w:rsidP="00721565">
                    <w:pPr>
                      <w:rPr>
                        <w:rtl/>
                      </w:rPr>
                    </w:pPr>
                    <w:r>
                      <w:rPr>
                        <w:i/>
                        <w:iCs/>
                      </w:rPr>
                      <w:t xml:space="preserve"> </w:t>
                    </w:r>
                    <w:r w:rsidRPr="005F4505">
                      <w:rPr>
                        <w:rFonts w:cs="Arabic Transparent"/>
                        <w:color w:val="000000"/>
                        <w:sz w:val="24"/>
                        <w:szCs w:val="24"/>
                        <w:shd w:val="clear" w:color="auto" w:fill="EEEEEE"/>
                        <w:rtl/>
                      </w:rPr>
                      <w:t>تحليل دم</w:t>
                    </w:r>
                    <w:r w:rsidR="00047095">
                      <w:rPr>
                        <w:i/>
                        <w:iCs/>
                      </w:rPr>
                      <w:t xml:space="preserve"> </w:t>
                    </w:r>
                    <w:r>
                      <w:rPr>
                        <w:i/>
                        <w:iCs/>
                      </w:rPr>
                      <w:t xml:space="preserve"> </w:t>
                    </w:r>
                    <w:proofErr w:type="spellStart"/>
                    <w:r>
                      <w:rPr>
                        <w:i/>
                        <w:iCs/>
                      </w:rPr>
                      <w:t>Taḥl</w:t>
                    </w:r>
                    <w:r>
                      <w:rPr>
                        <w:rFonts w:hint="eastAsia"/>
                        <w:i/>
                        <w:iCs/>
                      </w:rPr>
                      <w:t>ī</w:t>
                    </w:r>
                    <w:r>
                      <w:rPr>
                        <w:i/>
                        <w:iCs/>
                      </w:rPr>
                      <w:t>l</w:t>
                    </w:r>
                    <w:proofErr w:type="spellEnd"/>
                    <w:r>
                      <w:rPr>
                        <w:i/>
                        <w:iCs/>
                      </w:rPr>
                      <w:t xml:space="preserve"> dam</w:t>
                    </w:r>
                    <w:r>
                      <w:t xml:space="preserve"> (</w:t>
                    </w:r>
                    <w:r w:rsidRPr="00E556BD">
                      <w:rPr>
                        <w:i/>
                      </w:rPr>
                      <w:t xml:space="preserve">Blood </w:t>
                    </w:r>
                    <w:r w:rsidR="00E556BD" w:rsidRPr="00E556BD">
                      <w:rPr>
                        <w:i/>
                      </w:rPr>
                      <w:t>A</w:t>
                    </w:r>
                    <w:r w:rsidRPr="00E556BD">
                      <w:rPr>
                        <w:i/>
                      </w:rPr>
                      <w:t>nalysis</w:t>
                    </w:r>
                    <w:r>
                      <w:t xml:space="preserve">), London/Beirut, </w:t>
                    </w:r>
                    <w:proofErr w:type="spellStart"/>
                    <w:r>
                      <w:t>Riyad</w:t>
                    </w:r>
                    <w:proofErr w:type="spellEnd"/>
                    <w:r>
                      <w:t xml:space="preserve"> el-</w:t>
                    </w:r>
                    <w:proofErr w:type="spellStart"/>
                    <w:r>
                      <w:t>Rayyes</w:t>
                    </w:r>
                    <w:proofErr w:type="spellEnd"/>
                    <w:r>
                      <w:t xml:space="preserve">, 2002. Novel. English translation, </w:t>
                    </w:r>
                    <w:r w:rsidRPr="00E556BD">
                      <w:rPr>
                        <w:i/>
                      </w:rPr>
                      <w:t>Blood Test</w:t>
                    </w:r>
                    <w:r>
                      <w:t xml:space="preserve">, by Max Weiss, Syracuse, N.Y. Syracuse </w:t>
                    </w:r>
                    <w:proofErr w:type="spellStart"/>
                    <w:r>
                      <w:t>Univ</w:t>
                    </w:r>
                    <w:proofErr w:type="spellEnd"/>
                    <w:r>
                      <w:t xml:space="preserve"> Press 2008</w:t>
                    </w:r>
                  </w:p>
                  <w:p w14:paraId="3F542076" w14:textId="77777777" w:rsidR="00721565" w:rsidRDefault="00721565" w:rsidP="00721565"/>
                  <w:p w14:paraId="196E1AC6" w14:textId="77777777" w:rsidR="00721565" w:rsidRDefault="00721565" w:rsidP="00721565">
                    <w:r>
                      <w:rPr>
                        <w:i/>
                        <w:iCs/>
                      </w:rPr>
                      <w:t xml:space="preserve"> </w:t>
                    </w:r>
                    <w:r w:rsidRPr="005F4505">
                      <w:rPr>
                        <w:rFonts w:cs="Arabic Transparent" w:hint="cs"/>
                        <w:sz w:val="24"/>
                        <w:szCs w:val="24"/>
                        <w:rtl/>
                      </w:rPr>
                      <w:t>ا</w:t>
                    </w:r>
                    <w:r w:rsidRPr="005F4505">
                      <w:rPr>
                        <w:rFonts w:cs="Arabic Transparent" w:hint="cs"/>
                        <w:color w:val="000000"/>
                        <w:sz w:val="24"/>
                        <w:szCs w:val="24"/>
                        <w:shd w:val="clear" w:color="auto" w:fill="EEEEEE"/>
                        <w:rtl/>
                      </w:rPr>
                      <w:t>لجسد</w:t>
                    </w:r>
                    <w:r w:rsidRPr="005F4505">
                      <w:rPr>
                        <w:rFonts w:cs="Arabic Transparent"/>
                        <w:color w:val="000000"/>
                        <w:sz w:val="24"/>
                        <w:szCs w:val="24"/>
                        <w:shd w:val="clear" w:color="auto" w:fill="EEEEEE"/>
                        <w:rtl/>
                      </w:rPr>
                      <w:t xml:space="preserve"> بلا مُعَلّم</w:t>
                    </w:r>
                    <w:r w:rsidR="00047095">
                      <w:rPr>
                        <w:i/>
                        <w:iCs/>
                      </w:rPr>
                      <w:t xml:space="preserve"> </w:t>
                    </w:r>
                    <w:r>
                      <w:rPr>
                        <w:i/>
                        <w:iCs/>
                      </w:rPr>
                      <w:t xml:space="preserve"> al-</w:t>
                    </w:r>
                    <w:proofErr w:type="spellStart"/>
                    <w:r>
                      <w:rPr>
                        <w:i/>
                        <w:iCs/>
                      </w:rPr>
                      <w:t>Jasad</w:t>
                    </w:r>
                    <w:proofErr w:type="spellEnd"/>
                    <w:r>
                      <w:rPr>
                        <w:i/>
                        <w:iCs/>
                      </w:rPr>
                      <w:t xml:space="preserve"> bi-</w:t>
                    </w:r>
                    <w:proofErr w:type="spellStart"/>
                    <w:r>
                      <w:rPr>
                        <w:i/>
                        <w:iCs/>
                      </w:rPr>
                      <w:t>l</w:t>
                    </w:r>
                    <w:r>
                      <w:rPr>
                        <w:rFonts w:hint="eastAsia"/>
                        <w:i/>
                        <w:iCs/>
                      </w:rPr>
                      <w:t>ā</w:t>
                    </w:r>
                    <w:proofErr w:type="spellEnd"/>
                    <w:r>
                      <w:rPr>
                        <w:i/>
                        <w:iCs/>
                      </w:rPr>
                      <w:t xml:space="preserve"> </w:t>
                    </w:r>
                    <w:proofErr w:type="spellStart"/>
                    <w:r>
                      <w:rPr>
                        <w:i/>
                        <w:iCs/>
                      </w:rPr>
                      <w:t>mu‘allim</w:t>
                    </w:r>
                    <w:proofErr w:type="spellEnd"/>
                    <w:r w:rsidR="00E556BD">
                      <w:t xml:space="preserve"> (</w:t>
                    </w:r>
                    <w:r w:rsidR="00E556BD" w:rsidRPr="00E556BD">
                      <w:rPr>
                        <w:i/>
                      </w:rPr>
                      <w:t>Body With No T</w:t>
                    </w:r>
                    <w:r w:rsidRPr="00E556BD">
                      <w:rPr>
                        <w:i/>
                      </w:rPr>
                      <w:t>eacher</w:t>
                    </w:r>
                    <w:r>
                      <w:t>), Beirut, Dar al-</w:t>
                    </w:r>
                    <w:proofErr w:type="spellStart"/>
                    <w:r>
                      <w:t>Adab</w:t>
                    </w:r>
                    <w:proofErr w:type="spellEnd"/>
                    <w:r>
                      <w:t xml:space="preserve"> 2004. Poetry</w:t>
                    </w:r>
                  </w:p>
                  <w:p w14:paraId="3005D17B" w14:textId="77777777" w:rsidR="00721565" w:rsidRDefault="00721565" w:rsidP="00721565"/>
                  <w:p w14:paraId="6A423452" w14:textId="77777777" w:rsidR="00721565" w:rsidRDefault="00721565" w:rsidP="00721565">
                    <w:r>
                      <w:rPr>
                        <w:i/>
                        <w:iCs/>
                      </w:rPr>
                      <w:t xml:space="preserve"> </w:t>
                    </w:r>
                    <w:r w:rsidRPr="005F4505">
                      <w:rPr>
                        <w:rFonts w:cs="Arabic Transparent" w:hint="cs"/>
                        <w:sz w:val="24"/>
                        <w:szCs w:val="24"/>
                        <w:rtl/>
                      </w:rPr>
                      <w:t>ربما قليلا على الأرجح</w:t>
                    </w:r>
                    <w:r w:rsidR="00047095">
                      <w:t xml:space="preserve"> </w:t>
                    </w:r>
                    <w:r w:rsidRPr="005F4505">
                      <w:t xml:space="preserve"> </w:t>
                    </w:r>
                    <w:proofErr w:type="spellStart"/>
                    <w:r>
                      <w:rPr>
                        <w:i/>
                        <w:iCs/>
                      </w:rPr>
                      <w:t>Rubbam</w:t>
                    </w:r>
                    <w:r>
                      <w:rPr>
                        <w:rFonts w:hint="eastAsia"/>
                        <w:i/>
                        <w:iCs/>
                      </w:rPr>
                      <w:t>ā</w:t>
                    </w:r>
                    <w:proofErr w:type="spellEnd"/>
                    <w:r>
                      <w:rPr>
                        <w:i/>
                        <w:iCs/>
                      </w:rPr>
                      <w:t xml:space="preserve"> </w:t>
                    </w:r>
                    <w:proofErr w:type="spellStart"/>
                    <w:r>
                      <w:rPr>
                        <w:i/>
                        <w:iCs/>
                      </w:rPr>
                      <w:t>qal</w:t>
                    </w:r>
                    <w:r>
                      <w:rPr>
                        <w:rFonts w:hint="eastAsia"/>
                        <w:i/>
                        <w:iCs/>
                      </w:rPr>
                      <w:t>ī</w:t>
                    </w:r>
                    <w:r>
                      <w:rPr>
                        <w:i/>
                        <w:iCs/>
                      </w:rPr>
                      <w:t>lan</w:t>
                    </w:r>
                    <w:proofErr w:type="spellEnd"/>
                    <w:r>
                      <w:rPr>
                        <w:i/>
                        <w:iCs/>
                      </w:rPr>
                      <w:t xml:space="preserve"> ‘</w:t>
                    </w:r>
                    <w:proofErr w:type="spellStart"/>
                    <w:r>
                      <w:rPr>
                        <w:i/>
                        <w:iCs/>
                      </w:rPr>
                      <w:t>al</w:t>
                    </w:r>
                    <w:r>
                      <w:rPr>
                        <w:rFonts w:hint="eastAsia"/>
                        <w:i/>
                        <w:iCs/>
                      </w:rPr>
                      <w:t>ā</w:t>
                    </w:r>
                    <w:proofErr w:type="spellEnd"/>
                    <w:r>
                      <w:rPr>
                        <w:i/>
                        <w:iCs/>
                      </w:rPr>
                      <w:t xml:space="preserve"> l-</w:t>
                    </w:r>
                    <w:proofErr w:type="spellStart"/>
                    <w:r>
                      <w:rPr>
                        <w:i/>
                        <w:iCs/>
                      </w:rPr>
                      <w:t>arjaḥ</w:t>
                    </w:r>
                    <w:proofErr w:type="spellEnd"/>
                    <w:r w:rsidR="00E556BD">
                      <w:t xml:space="preserve"> (</w:t>
                    </w:r>
                    <w:r w:rsidR="00E556BD" w:rsidRPr="00E556BD">
                      <w:rPr>
                        <w:i/>
                      </w:rPr>
                      <w:t>Perhaps a Bit P</w:t>
                    </w:r>
                    <w:r w:rsidRPr="00E556BD">
                      <w:rPr>
                        <w:i/>
                      </w:rPr>
                      <w:t>robably</w:t>
                    </w:r>
                    <w:r>
                      <w:t xml:space="preserve">), Beirut, </w:t>
                    </w:r>
                    <w:proofErr w:type="spellStart"/>
                    <w:r>
                      <w:t>D</w:t>
                    </w:r>
                    <w:r>
                      <w:rPr>
                        <w:rFonts w:hint="eastAsia"/>
                      </w:rPr>
                      <w:t>ā</w:t>
                    </w:r>
                    <w:r>
                      <w:t>r</w:t>
                    </w:r>
                    <w:proofErr w:type="spellEnd"/>
                    <w:r>
                      <w:t xml:space="preserve"> al-</w:t>
                    </w:r>
                    <w:proofErr w:type="spellStart"/>
                    <w:r>
                      <w:t>F</w:t>
                    </w:r>
                    <w:r>
                      <w:rPr>
                        <w:rFonts w:hint="eastAsia"/>
                      </w:rPr>
                      <w:t>ā</w:t>
                    </w:r>
                    <w:r>
                      <w:t>r</w:t>
                    </w:r>
                    <w:r>
                      <w:rPr>
                        <w:rFonts w:hint="eastAsia"/>
                      </w:rPr>
                      <w:t>ā</w:t>
                    </w:r>
                    <w:r>
                      <w:t>b</w:t>
                    </w:r>
                    <w:r>
                      <w:rPr>
                        <w:rFonts w:hint="eastAsia"/>
                      </w:rPr>
                      <w:t>ī</w:t>
                    </w:r>
                    <w:proofErr w:type="spellEnd"/>
                    <w:r>
                      <w:t>, 2004. Essays</w:t>
                    </w:r>
                  </w:p>
                  <w:p w14:paraId="08DE296D" w14:textId="77777777" w:rsidR="00721565" w:rsidRDefault="00721565" w:rsidP="00721565"/>
                  <w:p w14:paraId="4DE7E2D5" w14:textId="77777777" w:rsidR="00721565" w:rsidRDefault="00721565" w:rsidP="00721565">
                    <w:pPr>
                      <w:rPr>
                        <w:bCs/>
                      </w:rPr>
                    </w:pPr>
                    <w:proofErr w:type="spellStart"/>
                    <w:r>
                      <w:rPr>
                        <w:bCs/>
                        <w:i/>
                      </w:rPr>
                      <w:t>Eine</w:t>
                    </w:r>
                    <w:proofErr w:type="spellEnd"/>
                    <w:r>
                      <w:rPr>
                        <w:bCs/>
                        <w:i/>
                      </w:rPr>
                      <w:t xml:space="preserve"> Saison in Berlin</w:t>
                    </w:r>
                    <w:r w:rsidR="00E556BD">
                      <w:rPr>
                        <w:bCs/>
                      </w:rPr>
                      <w:t xml:space="preserve"> (</w:t>
                    </w:r>
                    <w:r w:rsidR="00E556BD" w:rsidRPr="00E556BD">
                      <w:rPr>
                        <w:bCs/>
                        <w:i/>
                      </w:rPr>
                      <w:t>A S</w:t>
                    </w:r>
                    <w:r w:rsidRPr="00E556BD">
                      <w:rPr>
                        <w:bCs/>
                        <w:i/>
                      </w:rPr>
                      <w:t>eason in Berlin</w:t>
                    </w:r>
                    <w:r>
                      <w:rPr>
                        <w:bCs/>
                      </w:rPr>
                      <w:t>), Vienna, Edition Selene, 2004. Poetry</w:t>
                    </w:r>
                  </w:p>
                  <w:p w14:paraId="53F5F3F9" w14:textId="77777777" w:rsidR="00721565" w:rsidRPr="009423E4" w:rsidRDefault="00721565" w:rsidP="00721565">
                    <w:pPr>
                      <w:rPr>
                        <w:bCs/>
                      </w:rPr>
                    </w:pPr>
                  </w:p>
                  <w:p w14:paraId="1D9D7532" w14:textId="77777777" w:rsidR="00721565" w:rsidRDefault="00721565" w:rsidP="00721565">
                    <w:pPr>
                      <w:rPr>
                        <w:bCs/>
                      </w:rPr>
                    </w:pPr>
                    <w:r>
                      <w:rPr>
                        <w:bCs/>
                        <w:i/>
                        <w:iCs/>
                      </w:rPr>
                      <w:lastRenderedPageBreak/>
                      <w:t xml:space="preserve"> </w:t>
                    </w:r>
                    <w:r w:rsidRPr="005F4505">
                      <w:rPr>
                        <w:rFonts w:cs="Arabic Transparent"/>
                        <w:color w:val="000000"/>
                        <w:sz w:val="24"/>
                        <w:szCs w:val="24"/>
                        <w:shd w:val="clear" w:color="auto" w:fill="EEEEEE"/>
                        <w:rtl/>
                      </w:rPr>
                      <w:t>شجرة تُشبه حَطّاباً</w:t>
                    </w:r>
                    <w:r w:rsidR="00047095">
                      <w:rPr>
                        <w:rFonts w:cs="Arabic Transparent"/>
                        <w:bCs/>
                        <w:i/>
                        <w:iCs/>
                        <w:sz w:val="24"/>
                        <w:szCs w:val="24"/>
                      </w:rPr>
                      <w:t xml:space="preserve">  </w:t>
                    </w:r>
                    <w:proofErr w:type="spellStart"/>
                    <w:r w:rsidRPr="0059116E">
                      <w:rPr>
                        <w:bCs/>
                        <w:i/>
                        <w:iCs/>
                      </w:rPr>
                      <w:t>Shajarat</w:t>
                    </w:r>
                    <w:proofErr w:type="spellEnd"/>
                    <w:r w:rsidRPr="0059116E">
                      <w:rPr>
                        <w:bCs/>
                        <w:i/>
                        <w:iCs/>
                      </w:rPr>
                      <w:t xml:space="preserve"> </w:t>
                    </w:r>
                    <w:proofErr w:type="spellStart"/>
                    <w:r w:rsidRPr="0059116E">
                      <w:rPr>
                        <w:bCs/>
                        <w:i/>
                        <w:iCs/>
                      </w:rPr>
                      <w:t>tushbih</w:t>
                    </w:r>
                    <w:proofErr w:type="spellEnd"/>
                    <w:r w:rsidRPr="0059116E">
                      <w:rPr>
                        <w:bCs/>
                        <w:i/>
                        <w:iCs/>
                      </w:rPr>
                      <w:t xml:space="preserve"> </w:t>
                    </w:r>
                    <w:proofErr w:type="spellStart"/>
                    <w:r w:rsidRPr="0059116E">
                      <w:rPr>
                        <w:bCs/>
                        <w:i/>
                        <w:iCs/>
                      </w:rPr>
                      <w:t>ḥit</w:t>
                    </w:r>
                    <w:r w:rsidRPr="0059116E">
                      <w:rPr>
                        <w:rFonts w:hint="eastAsia"/>
                        <w:bCs/>
                        <w:i/>
                        <w:iCs/>
                      </w:rPr>
                      <w:t>āb</w:t>
                    </w:r>
                    <w:r w:rsidRPr="0059116E">
                      <w:rPr>
                        <w:bCs/>
                        <w:i/>
                        <w:iCs/>
                      </w:rPr>
                      <w:t>an</w:t>
                    </w:r>
                    <w:proofErr w:type="spellEnd"/>
                    <w:r w:rsidR="00E556BD">
                      <w:rPr>
                        <w:bCs/>
                      </w:rPr>
                      <w:t xml:space="preserve"> (</w:t>
                    </w:r>
                    <w:r w:rsidR="00E556BD" w:rsidRPr="00E556BD">
                      <w:rPr>
                        <w:bCs/>
                        <w:i/>
                      </w:rPr>
                      <w:t>A Tree Resembling W</w:t>
                    </w:r>
                    <w:r w:rsidRPr="00E556BD">
                      <w:rPr>
                        <w:bCs/>
                        <w:i/>
                      </w:rPr>
                      <w:t>ood</w:t>
                    </w:r>
                    <w:r>
                      <w:rPr>
                        <w:bCs/>
                      </w:rPr>
                      <w:t>), Beirut, Dar al-</w:t>
                    </w:r>
                    <w:proofErr w:type="spellStart"/>
                    <w:r>
                      <w:rPr>
                        <w:bCs/>
                      </w:rPr>
                      <w:t>Adab</w:t>
                    </w:r>
                    <w:proofErr w:type="spellEnd"/>
                    <w:r>
                      <w:rPr>
                        <w:bCs/>
                      </w:rPr>
                      <w:t xml:space="preserve"> 2005. Poetry</w:t>
                    </w:r>
                  </w:p>
                  <w:p w14:paraId="3CA5BB8F" w14:textId="77777777" w:rsidR="00721565" w:rsidRDefault="00721565" w:rsidP="00721565">
                    <w:pPr>
                      <w:rPr>
                        <w:bCs/>
                      </w:rPr>
                    </w:pPr>
                  </w:p>
                  <w:p w14:paraId="3D191FDC" w14:textId="77777777" w:rsidR="00721565" w:rsidRDefault="00047095" w:rsidP="00721565">
                    <w:pPr>
                      <w:rPr>
                        <w:bCs/>
                      </w:rPr>
                    </w:pPr>
                    <w:r>
                      <w:rPr>
                        <w:bCs/>
                        <w:i/>
                        <w:iCs/>
                      </w:rPr>
                      <w:t xml:space="preserve"> </w:t>
                    </w:r>
                    <w:r w:rsidR="00721565" w:rsidRPr="00E5155C">
                      <w:rPr>
                        <w:color w:val="000000"/>
                        <w:shd w:val="clear" w:color="auto" w:fill="EEEEEE"/>
                        <w:rtl/>
                      </w:rPr>
                      <w:t>الأعمال الشعرية</w:t>
                    </w:r>
                    <w:r>
                      <w:rPr>
                        <w:bCs/>
                        <w:i/>
                        <w:iCs/>
                      </w:rPr>
                      <w:t xml:space="preserve"> </w:t>
                    </w:r>
                    <w:r w:rsidR="00721565" w:rsidRPr="00E5155C">
                      <w:rPr>
                        <w:bCs/>
                        <w:i/>
                        <w:iCs/>
                      </w:rPr>
                      <w:t xml:space="preserve"> Al-</w:t>
                    </w:r>
                    <w:proofErr w:type="spellStart"/>
                    <w:r w:rsidR="00721565" w:rsidRPr="00E5155C">
                      <w:rPr>
                        <w:bCs/>
                        <w:i/>
                        <w:iCs/>
                      </w:rPr>
                      <w:t>Aʿm</w:t>
                    </w:r>
                    <w:r w:rsidR="00721565" w:rsidRPr="00E5155C">
                      <w:rPr>
                        <w:rFonts w:hint="eastAsia"/>
                        <w:bCs/>
                        <w:i/>
                        <w:iCs/>
                      </w:rPr>
                      <w:t>āl</w:t>
                    </w:r>
                    <w:proofErr w:type="spellEnd"/>
                    <w:r w:rsidR="00721565" w:rsidRPr="00E5155C">
                      <w:rPr>
                        <w:rFonts w:hint="eastAsia"/>
                        <w:bCs/>
                        <w:i/>
                        <w:iCs/>
                      </w:rPr>
                      <w:t xml:space="preserve"> al-</w:t>
                    </w:r>
                    <w:proofErr w:type="spellStart"/>
                    <w:r w:rsidR="00721565" w:rsidRPr="00E5155C">
                      <w:rPr>
                        <w:rFonts w:hint="eastAsia"/>
                        <w:bCs/>
                        <w:i/>
                        <w:iCs/>
                      </w:rPr>
                      <w:t>shi</w:t>
                    </w:r>
                    <w:r w:rsidR="00721565" w:rsidRPr="00E5155C">
                      <w:rPr>
                        <w:bCs/>
                        <w:i/>
                        <w:iCs/>
                      </w:rPr>
                      <w:t>ʿr</w:t>
                    </w:r>
                    <w:r w:rsidR="00721565" w:rsidRPr="00E5155C">
                      <w:rPr>
                        <w:rFonts w:hint="eastAsia"/>
                        <w:bCs/>
                        <w:i/>
                        <w:iCs/>
                      </w:rPr>
                      <w:t>īya</w:t>
                    </w:r>
                    <w:proofErr w:type="spellEnd"/>
                    <w:r w:rsidR="00721565" w:rsidRPr="00E5155C">
                      <w:rPr>
                        <w:rFonts w:hint="eastAsia"/>
                        <w:bCs/>
                      </w:rPr>
                      <w:t xml:space="preserve"> (</w:t>
                    </w:r>
                    <w:r w:rsidR="00721565" w:rsidRPr="00E556BD">
                      <w:rPr>
                        <w:rFonts w:hint="eastAsia"/>
                        <w:bCs/>
                        <w:i/>
                      </w:rPr>
                      <w:t>Poetic Works</w:t>
                    </w:r>
                    <w:r w:rsidR="00721565" w:rsidRPr="00E5155C">
                      <w:rPr>
                        <w:rFonts w:hint="eastAsia"/>
                        <w:bCs/>
                      </w:rPr>
                      <w:t>), Beirut, al-</w:t>
                    </w:r>
                    <w:proofErr w:type="spellStart"/>
                    <w:r w:rsidR="00721565" w:rsidRPr="00E5155C">
                      <w:rPr>
                        <w:rFonts w:hint="eastAsia"/>
                        <w:bCs/>
                      </w:rPr>
                      <w:t>Mu</w:t>
                    </w:r>
                    <w:r w:rsidR="00721565" w:rsidRPr="00E5155C">
                      <w:rPr>
                        <w:bCs/>
                      </w:rPr>
                      <w:t>ʿassassa</w:t>
                    </w:r>
                    <w:proofErr w:type="spellEnd"/>
                    <w:r w:rsidR="00721565" w:rsidRPr="00E5155C">
                      <w:rPr>
                        <w:bCs/>
                      </w:rPr>
                      <w:t xml:space="preserve"> al-‘</w:t>
                    </w:r>
                    <w:proofErr w:type="spellStart"/>
                    <w:r w:rsidR="00721565" w:rsidRPr="00E5155C">
                      <w:rPr>
                        <w:bCs/>
                      </w:rPr>
                      <w:t>arab</w:t>
                    </w:r>
                    <w:r w:rsidR="00721565" w:rsidRPr="00E5155C">
                      <w:rPr>
                        <w:rFonts w:hint="eastAsia"/>
                        <w:bCs/>
                      </w:rPr>
                      <w:t>īya</w:t>
                    </w:r>
                    <w:proofErr w:type="spellEnd"/>
                    <w:r w:rsidR="00721565" w:rsidRPr="00E5155C">
                      <w:rPr>
                        <w:rFonts w:hint="eastAsia"/>
                        <w:bCs/>
                      </w:rPr>
                      <w:t xml:space="preserve"> </w:t>
                    </w:r>
                    <w:proofErr w:type="spellStart"/>
                    <w:r w:rsidR="00721565" w:rsidRPr="00E5155C">
                      <w:rPr>
                        <w:rFonts w:hint="eastAsia"/>
                        <w:bCs/>
                      </w:rPr>
                      <w:t>lil-dir</w:t>
                    </w:r>
                    <w:r w:rsidR="00721565" w:rsidRPr="00E5155C">
                      <w:rPr>
                        <w:bCs/>
                      </w:rPr>
                      <w:t>ās</w:t>
                    </w:r>
                    <w:r w:rsidR="00721565" w:rsidRPr="00E5155C">
                      <w:rPr>
                        <w:rFonts w:hint="eastAsia"/>
                        <w:bCs/>
                      </w:rPr>
                      <w:t>āt</w:t>
                    </w:r>
                    <w:proofErr w:type="spellEnd"/>
                    <w:r w:rsidR="00721565" w:rsidRPr="00E5155C">
                      <w:rPr>
                        <w:rFonts w:hint="eastAsia"/>
                        <w:bCs/>
                      </w:rPr>
                      <w:t xml:space="preserve"> </w:t>
                    </w:r>
                    <w:proofErr w:type="spellStart"/>
                    <w:r w:rsidR="00721565" w:rsidRPr="00E5155C">
                      <w:rPr>
                        <w:rFonts w:hint="eastAsia"/>
                        <w:bCs/>
                      </w:rPr>
                      <w:t>wal-nashr</w:t>
                    </w:r>
                    <w:proofErr w:type="spellEnd"/>
                    <w:r w:rsidR="00721565" w:rsidRPr="00E5155C">
                      <w:rPr>
                        <w:rFonts w:hint="eastAsia"/>
                        <w:bCs/>
                      </w:rPr>
                      <w:t xml:space="preserve"> 2007</w:t>
                    </w:r>
                  </w:p>
                  <w:p w14:paraId="07E81CA2" w14:textId="77777777" w:rsidR="00721565" w:rsidRDefault="00721565" w:rsidP="00721565">
                    <w:pPr>
                      <w:rPr>
                        <w:bCs/>
                      </w:rPr>
                    </w:pPr>
                  </w:p>
                  <w:p w14:paraId="6E9F20EE" w14:textId="77777777" w:rsidR="00721565" w:rsidRDefault="00047095" w:rsidP="00721565">
                    <w:pPr>
                      <w:rPr>
                        <w:bCs/>
                        <w:lang w:val="en-US"/>
                      </w:rPr>
                    </w:pPr>
                    <w:r>
                      <w:rPr>
                        <w:rFonts w:hint="cs"/>
                        <w:bCs/>
                        <w:rtl/>
                      </w:rPr>
                      <w:t xml:space="preserve">  </w:t>
                    </w:r>
                    <w:r w:rsidR="00721565" w:rsidRPr="002656E6">
                      <w:rPr>
                        <w:rFonts w:hint="cs"/>
                        <w:bCs/>
                        <w:rtl/>
                      </w:rPr>
                      <w:t xml:space="preserve"> </w:t>
                    </w:r>
                    <w:r w:rsidR="00721565" w:rsidRPr="002656E6">
                      <w:rPr>
                        <w:rFonts w:cs="Arabic Transparent" w:hint="cs"/>
                        <w:bCs/>
                        <w:sz w:val="24"/>
                        <w:szCs w:val="24"/>
                        <w:rtl/>
                      </w:rPr>
                      <w:t>ب ب ب</w:t>
                    </w:r>
                    <w:r w:rsidR="00721565">
                      <w:rPr>
                        <w:rFonts w:cs="Arabic Transparent"/>
                        <w:bCs/>
                        <w:sz w:val="24"/>
                        <w:szCs w:val="24"/>
                      </w:rPr>
                      <w:t>(</w:t>
                    </w:r>
                    <w:r w:rsidR="00721565" w:rsidRPr="00E556BD">
                      <w:rPr>
                        <w:bCs/>
                        <w:i/>
                      </w:rPr>
                      <w:t xml:space="preserve">B </w:t>
                    </w:r>
                    <w:proofErr w:type="spellStart"/>
                    <w:r w:rsidR="00721565" w:rsidRPr="00E556BD">
                      <w:rPr>
                        <w:bCs/>
                        <w:i/>
                      </w:rPr>
                      <w:t>B</w:t>
                    </w:r>
                    <w:proofErr w:type="spellEnd"/>
                    <w:r w:rsidR="00721565" w:rsidRPr="00E556BD">
                      <w:rPr>
                        <w:bCs/>
                        <w:i/>
                      </w:rPr>
                      <w:t xml:space="preserve"> </w:t>
                    </w:r>
                    <w:proofErr w:type="spellStart"/>
                    <w:r w:rsidR="00721565" w:rsidRPr="00E556BD">
                      <w:rPr>
                        <w:bCs/>
                        <w:i/>
                      </w:rPr>
                      <w:t>B</w:t>
                    </w:r>
                    <w:proofErr w:type="spellEnd"/>
                    <w:r w:rsidR="00721565">
                      <w:rPr>
                        <w:bCs/>
                      </w:rPr>
                      <w:t>), Beirut, Dar al-</w:t>
                    </w:r>
                    <w:proofErr w:type="spellStart"/>
                    <w:r w:rsidR="00721565">
                      <w:rPr>
                        <w:bCs/>
                      </w:rPr>
                      <w:t>Saqi</w:t>
                    </w:r>
                    <w:proofErr w:type="spellEnd"/>
                    <w:r w:rsidR="00721565">
                      <w:rPr>
                        <w:bCs/>
                      </w:rPr>
                      <w:t xml:space="preserve"> 2007. </w:t>
                    </w:r>
                    <w:proofErr w:type="gramStart"/>
                    <w:r w:rsidR="00721565">
                      <w:rPr>
                        <w:bCs/>
                      </w:rPr>
                      <w:t>Poetry,</w:t>
                    </w:r>
                    <w:proofErr w:type="gramEnd"/>
                    <w:r w:rsidR="00721565">
                      <w:rPr>
                        <w:bCs/>
                      </w:rPr>
                      <w:t xml:space="preserve"> includes </w:t>
                    </w:r>
                    <w:r w:rsidR="00E556BD">
                      <w:rPr>
                        <w:bCs/>
                        <w:i/>
                        <w:iCs/>
                      </w:rPr>
                      <w:t>A S</w:t>
                    </w:r>
                    <w:r w:rsidR="00721565">
                      <w:rPr>
                        <w:bCs/>
                        <w:i/>
                        <w:iCs/>
                      </w:rPr>
                      <w:t>eason</w:t>
                    </w:r>
                    <w:r w:rsidR="00E556BD">
                      <w:rPr>
                        <w:bCs/>
                        <w:i/>
                        <w:iCs/>
                      </w:rPr>
                      <w:t xml:space="preserve"> in</w:t>
                    </w:r>
                    <w:r w:rsidR="00721565" w:rsidRPr="00BB527F">
                      <w:rPr>
                        <w:bCs/>
                        <w:i/>
                        <w:iCs/>
                      </w:rPr>
                      <w:t xml:space="preserve"> Berlin</w:t>
                    </w:r>
                    <w:r w:rsidR="00721565">
                      <w:rPr>
                        <w:bCs/>
                      </w:rPr>
                      <w:t xml:space="preserve">, </w:t>
                    </w:r>
                    <w:r w:rsidR="00721565">
                      <w:rPr>
                        <w:bCs/>
                        <w:i/>
                        <w:iCs/>
                      </w:rPr>
                      <w:t>The Infidels of</w:t>
                    </w:r>
                    <w:r w:rsidR="00721565" w:rsidRPr="00BB527F">
                      <w:rPr>
                        <w:bCs/>
                        <w:i/>
                        <w:iCs/>
                      </w:rPr>
                      <w:t xml:space="preserve"> Paris</w:t>
                    </w:r>
                    <w:r w:rsidR="00721565">
                      <w:rPr>
                        <w:bCs/>
                      </w:rPr>
                      <w:t xml:space="preserve">, and </w:t>
                    </w:r>
                    <w:r w:rsidR="00721565">
                      <w:rPr>
                        <w:bCs/>
                        <w:i/>
                        <w:iCs/>
                      </w:rPr>
                      <w:t>Ports of</w:t>
                    </w:r>
                    <w:r w:rsidR="00721565" w:rsidRPr="00BB527F">
                      <w:rPr>
                        <w:bCs/>
                        <w:i/>
                        <w:iCs/>
                      </w:rPr>
                      <w:t xml:space="preserve"> Beirut</w:t>
                    </w:r>
                    <w:r w:rsidR="00721565">
                      <w:rPr>
                        <w:bCs/>
                        <w:i/>
                        <w:iCs/>
                      </w:rPr>
                      <w:t xml:space="preserve">. </w:t>
                    </w:r>
                    <w:proofErr w:type="spellStart"/>
                    <w:r w:rsidR="00721565" w:rsidRPr="00BB527F">
                      <w:rPr>
                        <w:bCs/>
                        <w:i/>
                        <w:iCs/>
                      </w:rPr>
                      <w:t>Abwab</w:t>
                    </w:r>
                    <w:proofErr w:type="spellEnd"/>
                    <w:r w:rsidR="00721565" w:rsidRPr="00BB527F">
                      <w:rPr>
                        <w:bCs/>
                        <w:i/>
                        <w:iCs/>
                      </w:rPr>
                      <w:t xml:space="preserve"> Beirut</w:t>
                    </w:r>
                    <w:r w:rsidR="00721565" w:rsidRPr="00BB527F">
                      <w:rPr>
                        <w:bCs/>
                      </w:rPr>
                      <w:t>, Beirut, Dar al-</w:t>
                    </w:r>
                    <w:proofErr w:type="spellStart"/>
                    <w:r w:rsidR="00721565" w:rsidRPr="00BB527F">
                      <w:rPr>
                        <w:bCs/>
                      </w:rPr>
                      <w:t>Saqi</w:t>
                    </w:r>
                    <w:proofErr w:type="spellEnd"/>
                    <w:r w:rsidR="00721565" w:rsidRPr="00BB527F">
                      <w:rPr>
                        <w:bCs/>
                      </w:rPr>
                      <w:t xml:space="preserve"> 2007. </w:t>
                    </w:r>
                    <w:r w:rsidR="00721565" w:rsidRPr="009712D9">
                      <w:rPr>
                        <w:bCs/>
                        <w:lang w:val="en-US"/>
                      </w:rPr>
                      <w:t xml:space="preserve">Poetry. French translation, </w:t>
                    </w:r>
                    <w:r w:rsidR="00721565" w:rsidRPr="009712D9">
                      <w:rPr>
                        <w:bCs/>
                        <w:i/>
                        <w:iCs/>
                        <w:lang w:val="en-US"/>
                      </w:rPr>
                      <w:t xml:space="preserve">Les </w:t>
                    </w:r>
                    <w:proofErr w:type="spellStart"/>
                    <w:r w:rsidR="00721565" w:rsidRPr="009712D9">
                      <w:rPr>
                        <w:bCs/>
                        <w:i/>
                        <w:iCs/>
                        <w:lang w:val="en-US"/>
                      </w:rPr>
                      <w:t>portes</w:t>
                    </w:r>
                    <w:proofErr w:type="spellEnd"/>
                    <w:r w:rsidR="00721565" w:rsidRPr="009712D9">
                      <w:rPr>
                        <w:bCs/>
                        <w:i/>
                        <w:iCs/>
                        <w:lang w:val="en-US"/>
                      </w:rPr>
                      <w:t xml:space="preserve"> de </w:t>
                    </w:r>
                    <w:proofErr w:type="spellStart"/>
                    <w:r w:rsidR="00721565" w:rsidRPr="009712D9">
                      <w:rPr>
                        <w:bCs/>
                        <w:i/>
                        <w:iCs/>
                        <w:lang w:val="en-US"/>
                      </w:rPr>
                      <w:t>Beyrouth</w:t>
                    </w:r>
                    <w:proofErr w:type="spellEnd"/>
                    <w:r w:rsidR="00721565" w:rsidRPr="009712D9">
                      <w:rPr>
                        <w:bCs/>
                        <w:i/>
                        <w:iCs/>
                        <w:lang w:val="en-US"/>
                      </w:rPr>
                      <w:t xml:space="preserve"> et </w:t>
                    </w:r>
                    <w:proofErr w:type="spellStart"/>
                    <w:r w:rsidR="00721565" w:rsidRPr="009712D9">
                      <w:rPr>
                        <w:bCs/>
                        <w:i/>
                        <w:iCs/>
                        <w:lang w:val="en-US"/>
                      </w:rPr>
                      <w:t>autres</w:t>
                    </w:r>
                    <w:proofErr w:type="spellEnd"/>
                    <w:r w:rsidR="00721565" w:rsidRPr="009712D9">
                      <w:rPr>
                        <w:bCs/>
                        <w:i/>
                        <w:iCs/>
                        <w:lang w:val="en-US"/>
                      </w:rPr>
                      <w:t xml:space="preserve"> </w:t>
                    </w:r>
                    <w:proofErr w:type="spellStart"/>
                    <w:r w:rsidR="00721565" w:rsidRPr="009712D9">
                      <w:rPr>
                        <w:bCs/>
                        <w:i/>
                        <w:iCs/>
                        <w:lang w:val="en-US"/>
                      </w:rPr>
                      <w:t>poèmes</w:t>
                    </w:r>
                    <w:proofErr w:type="spellEnd"/>
                    <w:r w:rsidR="00721565" w:rsidRPr="009712D9">
                      <w:rPr>
                        <w:bCs/>
                        <w:lang w:val="en-US"/>
                      </w:rPr>
                      <w:t xml:space="preserve">, by </w:t>
                    </w:r>
                    <w:r w:rsidR="00721565">
                      <w:rPr>
                        <w:bCs/>
                        <w:lang w:val="en-US"/>
                      </w:rPr>
                      <w:t xml:space="preserve">Nathalie Bontemps, Arles, </w:t>
                    </w:r>
                    <w:proofErr w:type="spellStart"/>
                    <w:r w:rsidR="00721565">
                      <w:rPr>
                        <w:bCs/>
                        <w:lang w:val="en-US"/>
                      </w:rPr>
                      <w:t>Actes</w:t>
                    </w:r>
                    <w:proofErr w:type="spellEnd"/>
                    <w:r w:rsidR="00721565">
                      <w:rPr>
                        <w:bCs/>
                        <w:lang w:val="en-US"/>
                      </w:rPr>
                      <w:t xml:space="preserve"> </w:t>
                    </w:r>
                    <w:proofErr w:type="spellStart"/>
                    <w:r w:rsidR="00721565">
                      <w:rPr>
                        <w:bCs/>
                        <w:lang w:val="en-US"/>
                      </w:rPr>
                      <w:t>Sud-Sindbad</w:t>
                    </w:r>
                    <w:proofErr w:type="spellEnd"/>
                    <w:r w:rsidR="00721565">
                      <w:rPr>
                        <w:bCs/>
                        <w:lang w:val="en-US"/>
                      </w:rPr>
                      <w:t xml:space="preserve"> 2009</w:t>
                    </w:r>
                  </w:p>
                  <w:p w14:paraId="69BF3F7F" w14:textId="77777777" w:rsidR="00721565" w:rsidRPr="00E5155C" w:rsidRDefault="00721565" w:rsidP="00721565">
                    <w:pPr>
                      <w:rPr>
                        <w:bCs/>
                      </w:rPr>
                    </w:pPr>
                  </w:p>
                  <w:p w14:paraId="68F3E0D9" w14:textId="77777777" w:rsidR="00721565" w:rsidRDefault="00721565" w:rsidP="00721565">
                    <w:pPr>
                      <w:rPr>
                        <w:bCs/>
                      </w:rPr>
                    </w:pPr>
                    <w:r w:rsidRPr="00E5155C">
                      <w:rPr>
                        <w:bCs/>
                      </w:rPr>
                      <w:t xml:space="preserve"> </w:t>
                    </w:r>
                    <w:r w:rsidRPr="002656E6">
                      <w:rPr>
                        <w:rFonts w:cs="Arabic Transparent"/>
                        <w:color w:val="000000"/>
                        <w:sz w:val="24"/>
                        <w:szCs w:val="24"/>
                        <w:shd w:val="clear" w:color="auto" w:fill="EEEEEE"/>
                        <w:rtl/>
                      </w:rPr>
                      <w:t>الموت يأخذ مقاساتنا</w:t>
                    </w:r>
                    <w:r w:rsidR="00047095">
                      <w:rPr>
                        <w:rFonts w:cs="Arabic Transparent"/>
                        <w:bCs/>
                        <w:sz w:val="24"/>
                        <w:szCs w:val="24"/>
                      </w:rPr>
                      <w:t xml:space="preserve"> </w:t>
                    </w:r>
                    <w:r w:rsidR="00047095">
                      <w:rPr>
                        <w:bCs/>
                      </w:rPr>
                      <w:t xml:space="preserve"> </w:t>
                    </w:r>
                    <w:r>
                      <w:rPr>
                        <w:bCs/>
                        <w:i/>
                        <w:iCs/>
                      </w:rPr>
                      <w:t>al-</w:t>
                    </w:r>
                    <w:proofErr w:type="spellStart"/>
                    <w:r>
                      <w:rPr>
                        <w:bCs/>
                        <w:i/>
                        <w:iCs/>
                      </w:rPr>
                      <w:t>M</w:t>
                    </w:r>
                    <w:r w:rsidRPr="00E5155C">
                      <w:rPr>
                        <w:bCs/>
                        <w:i/>
                        <w:iCs/>
                      </w:rPr>
                      <w:t>awt</w:t>
                    </w:r>
                    <w:proofErr w:type="spellEnd"/>
                    <w:r w:rsidR="00047095">
                      <w:rPr>
                        <w:bCs/>
                        <w:i/>
                        <w:iCs/>
                      </w:rPr>
                      <w:t xml:space="preserve"> </w:t>
                    </w:r>
                    <w:proofErr w:type="spellStart"/>
                    <w:r w:rsidRPr="00E5155C">
                      <w:rPr>
                        <w:bCs/>
                        <w:i/>
                        <w:iCs/>
                      </w:rPr>
                      <w:t>yaʾkhudh</w:t>
                    </w:r>
                    <w:proofErr w:type="spellEnd"/>
                    <w:r w:rsidRPr="00E5155C">
                      <w:rPr>
                        <w:bCs/>
                        <w:i/>
                        <w:iCs/>
                      </w:rPr>
                      <w:t xml:space="preserve"> </w:t>
                    </w:r>
                    <w:proofErr w:type="spellStart"/>
                    <w:r w:rsidRPr="00E5155C">
                      <w:rPr>
                        <w:bCs/>
                        <w:i/>
                        <w:iCs/>
                      </w:rPr>
                      <w:t>muq</w:t>
                    </w:r>
                    <w:r w:rsidRPr="00E5155C">
                      <w:rPr>
                        <w:rFonts w:hint="eastAsia"/>
                        <w:bCs/>
                        <w:i/>
                        <w:iCs/>
                      </w:rPr>
                      <w:t>ās</w:t>
                    </w:r>
                    <w:r w:rsidRPr="00E5155C">
                      <w:rPr>
                        <w:bCs/>
                        <w:i/>
                        <w:iCs/>
                      </w:rPr>
                      <w:t>ātih</w:t>
                    </w:r>
                    <w:proofErr w:type="spellEnd"/>
                    <w:r w:rsidR="00E556BD">
                      <w:rPr>
                        <w:bCs/>
                      </w:rPr>
                      <w:t xml:space="preserve"> (</w:t>
                    </w:r>
                    <w:r w:rsidR="00E556BD" w:rsidRPr="00E556BD">
                      <w:rPr>
                        <w:bCs/>
                        <w:i/>
                      </w:rPr>
                      <w:t>Death T</w:t>
                    </w:r>
                    <w:r w:rsidRPr="00E556BD">
                      <w:rPr>
                        <w:bCs/>
                        <w:i/>
                      </w:rPr>
                      <w:t xml:space="preserve">akes our </w:t>
                    </w:r>
                    <w:r w:rsidR="00E556BD" w:rsidRPr="00E556BD">
                      <w:rPr>
                        <w:bCs/>
                        <w:i/>
                      </w:rPr>
                      <w:t>S</w:t>
                    </w:r>
                    <w:r w:rsidRPr="00E556BD">
                      <w:rPr>
                        <w:bCs/>
                        <w:i/>
                      </w:rPr>
                      <w:t>izes</w:t>
                    </w:r>
                    <w:r w:rsidRPr="00E5155C">
                      <w:rPr>
                        <w:bCs/>
                      </w:rPr>
                      <w:t>), Beirut, Dar al-</w:t>
                    </w:r>
                    <w:proofErr w:type="spellStart"/>
                    <w:r w:rsidRPr="00E5155C">
                      <w:rPr>
                        <w:bCs/>
                      </w:rPr>
                      <w:t>Saqi</w:t>
                    </w:r>
                    <w:proofErr w:type="spellEnd"/>
                    <w:r w:rsidRPr="00E5155C">
                      <w:rPr>
                        <w:bCs/>
                      </w:rPr>
                      <w:t xml:space="preserve"> 2008</w:t>
                    </w:r>
                    <w:r>
                      <w:rPr>
                        <w:bCs/>
                      </w:rPr>
                      <w:t>. Poetry</w:t>
                    </w:r>
                  </w:p>
                  <w:p w14:paraId="6F05CC61" w14:textId="77777777" w:rsidR="00721565" w:rsidRDefault="00721565" w:rsidP="00721565">
                    <w:pPr>
                      <w:rPr>
                        <w:bCs/>
                      </w:rPr>
                    </w:pPr>
                  </w:p>
                  <w:p w14:paraId="4C7EA67D" w14:textId="77777777" w:rsidR="00721565" w:rsidRPr="00E5155C" w:rsidRDefault="00721565" w:rsidP="00721565">
                    <w:pPr>
                      <w:rPr>
                        <w:bCs/>
                      </w:rPr>
                    </w:pPr>
                    <w:r w:rsidRPr="002656E6">
                      <w:rPr>
                        <w:rFonts w:cs="Arabic Transparent"/>
                        <w:color w:val="000000"/>
                        <w:sz w:val="24"/>
                        <w:szCs w:val="24"/>
                        <w:shd w:val="clear" w:color="auto" w:fill="EEEEEE"/>
                        <w:rtl/>
                      </w:rPr>
                      <w:t>بطاقة لشخصين</w:t>
                    </w:r>
                    <w:r w:rsidR="00047095">
                      <w:rPr>
                        <w:bCs/>
                      </w:rPr>
                      <w:t xml:space="preserve">  </w:t>
                    </w:r>
                    <w:proofErr w:type="spellStart"/>
                    <w:r w:rsidRPr="00E5155C">
                      <w:rPr>
                        <w:bCs/>
                        <w:i/>
                        <w:iCs/>
                      </w:rPr>
                      <w:t>Bit</w:t>
                    </w:r>
                    <w:r w:rsidRPr="00E5155C">
                      <w:rPr>
                        <w:rFonts w:hint="eastAsia"/>
                        <w:bCs/>
                        <w:i/>
                        <w:iCs/>
                      </w:rPr>
                      <w:t>āqa</w:t>
                    </w:r>
                    <w:proofErr w:type="spellEnd"/>
                    <w:r w:rsidRPr="00E5155C">
                      <w:rPr>
                        <w:rFonts w:hint="eastAsia"/>
                        <w:bCs/>
                        <w:i/>
                        <w:iCs/>
                      </w:rPr>
                      <w:t xml:space="preserve"> li-</w:t>
                    </w:r>
                    <w:proofErr w:type="spellStart"/>
                    <w:r w:rsidRPr="00E5155C">
                      <w:rPr>
                        <w:rFonts w:hint="eastAsia"/>
                        <w:bCs/>
                        <w:i/>
                        <w:iCs/>
                      </w:rPr>
                      <w:t>shakh</w:t>
                    </w:r>
                    <w:r w:rsidRPr="00E5155C">
                      <w:rPr>
                        <w:bCs/>
                        <w:i/>
                        <w:iCs/>
                      </w:rPr>
                      <w:t>ṣayn</w:t>
                    </w:r>
                    <w:proofErr w:type="spellEnd"/>
                    <w:r w:rsidR="001A3F38">
                      <w:rPr>
                        <w:bCs/>
                      </w:rPr>
                      <w:t xml:space="preserve"> (</w:t>
                    </w:r>
                    <w:r w:rsidR="001A3F38" w:rsidRPr="001A3F38">
                      <w:rPr>
                        <w:bCs/>
                        <w:i/>
                      </w:rPr>
                      <w:t>A Ticket for Two P</w:t>
                    </w:r>
                    <w:r w:rsidRPr="001A3F38">
                      <w:rPr>
                        <w:bCs/>
                        <w:i/>
                      </w:rPr>
                      <w:t>ersons</w:t>
                    </w:r>
                    <w:r w:rsidRPr="00E5155C">
                      <w:rPr>
                        <w:bCs/>
                      </w:rPr>
                      <w:t>)</w:t>
                    </w:r>
                    <w:r>
                      <w:rPr>
                        <w:bCs/>
                      </w:rPr>
                      <w:t>, Beirut, Dar al-</w:t>
                    </w:r>
                    <w:proofErr w:type="spellStart"/>
                    <w:r>
                      <w:rPr>
                        <w:bCs/>
                      </w:rPr>
                      <w:t>Saqi</w:t>
                    </w:r>
                    <w:proofErr w:type="spellEnd"/>
                    <w:r>
                      <w:rPr>
                        <w:bCs/>
                      </w:rPr>
                      <w:t xml:space="preserve"> 2010. Poetry</w:t>
                    </w:r>
                  </w:p>
                  <w:p w14:paraId="31C5EFFD" w14:textId="77777777" w:rsidR="00721565" w:rsidRDefault="00721565" w:rsidP="00721565">
                    <w:pPr>
                      <w:rPr>
                        <w:bCs/>
                      </w:rPr>
                    </w:pPr>
                  </w:p>
                  <w:p w14:paraId="119489F1" w14:textId="77777777" w:rsidR="00721565" w:rsidRPr="00E5155C" w:rsidRDefault="00721565" w:rsidP="00721565">
                    <w:pPr>
                      <w:rPr>
                        <w:bCs/>
                      </w:rPr>
                    </w:pPr>
                    <w:r w:rsidRPr="00E5155C">
                      <w:rPr>
                        <w:color w:val="000000"/>
                        <w:shd w:val="clear" w:color="auto" w:fill="EEEEEE"/>
                        <w:rtl/>
                      </w:rPr>
                      <w:t>مرايا فرانكشتاين</w:t>
                    </w:r>
                    <w:r w:rsidR="00047095">
                      <w:rPr>
                        <w:bCs/>
                      </w:rPr>
                      <w:t xml:space="preserve">  </w:t>
                    </w:r>
                    <w:proofErr w:type="spellStart"/>
                    <w:r w:rsidRPr="00E5155C">
                      <w:rPr>
                        <w:bCs/>
                        <w:i/>
                        <w:iCs/>
                      </w:rPr>
                      <w:t>Mar</w:t>
                    </w:r>
                    <w:r w:rsidRPr="00E5155C">
                      <w:rPr>
                        <w:rFonts w:hint="eastAsia"/>
                        <w:bCs/>
                        <w:i/>
                        <w:iCs/>
                      </w:rPr>
                      <w:t>āy</w:t>
                    </w:r>
                    <w:r w:rsidRPr="00E5155C">
                      <w:rPr>
                        <w:bCs/>
                        <w:i/>
                        <w:iCs/>
                      </w:rPr>
                      <w:t>ā</w:t>
                    </w:r>
                    <w:proofErr w:type="spellEnd"/>
                    <w:r w:rsidRPr="00E5155C">
                      <w:rPr>
                        <w:bCs/>
                        <w:i/>
                        <w:iCs/>
                      </w:rPr>
                      <w:t xml:space="preserve"> </w:t>
                    </w:r>
                    <w:proofErr w:type="spellStart"/>
                    <w:r w:rsidRPr="00E5155C">
                      <w:rPr>
                        <w:bCs/>
                        <w:i/>
                        <w:iCs/>
                      </w:rPr>
                      <w:t>Fr</w:t>
                    </w:r>
                    <w:r w:rsidRPr="00E5155C">
                      <w:rPr>
                        <w:rFonts w:hint="eastAsia"/>
                        <w:bCs/>
                        <w:i/>
                        <w:iCs/>
                      </w:rPr>
                      <w:t>ānkinshtayn</w:t>
                    </w:r>
                    <w:proofErr w:type="spellEnd"/>
                    <w:r w:rsidRPr="00E5155C">
                      <w:rPr>
                        <w:rFonts w:hint="eastAsia"/>
                        <w:bCs/>
                      </w:rPr>
                      <w:t xml:space="preserve"> (</w:t>
                    </w:r>
                    <w:r w:rsidRPr="001A3F38">
                      <w:rPr>
                        <w:rFonts w:hint="eastAsia"/>
                        <w:bCs/>
                        <w:i/>
                      </w:rPr>
                      <w:t>Frankenstein</w:t>
                    </w:r>
                    <w:r w:rsidR="001A3F38" w:rsidRPr="001A3F38">
                      <w:rPr>
                        <w:bCs/>
                        <w:i/>
                      </w:rPr>
                      <w:t>’s M</w:t>
                    </w:r>
                    <w:r w:rsidRPr="001A3F38">
                      <w:rPr>
                        <w:bCs/>
                        <w:i/>
                      </w:rPr>
                      <w:t>irror</w:t>
                    </w:r>
                    <w:r w:rsidRPr="00E5155C">
                      <w:rPr>
                        <w:bCs/>
                      </w:rPr>
                      <w:t>)</w:t>
                    </w:r>
                    <w:r>
                      <w:rPr>
                        <w:bCs/>
                      </w:rPr>
                      <w:t>, Beirut, Dar al-</w:t>
                    </w:r>
                    <w:proofErr w:type="spellStart"/>
                    <w:r>
                      <w:rPr>
                        <w:bCs/>
                      </w:rPr>
                      <w:t>Saqi</w:t>
                    </w:r>
                    <w:proofErr w:type="spellEnd"/>
                    <w:r>
                      <w:rPr>
                        <w:bCs/>
                      </w:rPr>
                      <w:t xml:space="preserve"> 2011. French translation, </w:t>
                    </w:r>
                    <w:r w:rsidRPr="00755838">
                      <w:rPr>
                        <w:bCs/>
                        <w:i/>
                        <w:iCs/>
                      </w:rPr>
                      <w:t xml:space="preserve">Les </w:t>
                    </w:r>
                    <w:proofErr w:type="spellStart"/>
                    <w:r w:rsidRPr="00755838">
                      <w:rPr>
                        <w:bCs/>
                        <w:i/>
                        <w:iCs/>
                      </w:rPr>
                      <w:t>miroirs</w:t>
                    </w:r>
                    <w:proofErr w:type="spellEnd"/>
                    <w:r w:rsidRPr="00755838">
                      <w:rPr>
                        <w:bCs/>
                        <w:i/>
                        <w:iCs/>
                      </w:rPr>
                      <w:t xml:space="preserve"> de Frankenstein</w:t>
                    </w:r>
                    <w:r>
                      <w:rPr>
                        <w:bCs/>
                      </w:rPr>
                      <w:t xml:space="preserve">, by Nathalie Bontemps, Arles, </w:t>
                    </w:r>
                    <w:proofErr w:type="spellStart"/>
                    <w:r>
                      <w:rPr>
                        <w:bCs/>
                      </w:rPr>
                      <w:t>Actes</w:t>
                    </w:r>
                    <w:proofErr w:type="spellEnd"/>
                    <w:r>
                      <w:rPr>
                        <w:bCs/>
                      </w:rPr>
                      <w:t xml:space="preserve"> </w:t>
                    </w:r>
                    <w:proofErr w:type="spellStart"/>
                    <w:r>
                      <w:rPr>
                        <w:bCs/>
                      </w:rPr>
                      <w:t>Sud-Sindbad</w:t>
                    </w:r>
                    <w:proofErr w:type="spellEnd"/>
                    <w:r>
                      <w:rPr>
                        <w:bCs/>
                      </w:rPr>
                      <w:t xml:space="preserve"> 2013. Novel</w:t>
                    </w:r>
                  </w:p>
                  <w:p w14:paraId="0A7C8B8A" w14:textId="77777777" w:rsidR="00721565" w:rsidRPr="00E5155C" w:rsidRDefault="00721565" w:rsidP="00721565">
                    <w:pPr>
                      <w:rPr>
                        <w:bCs/>
                      </w:rPr>
                    </w:pPr>
                  </w:p>
                  <w:p w14:paraId="6701EE52" w14:textId="77777777" w:rsidR="00721565" w:rsidRPr="00E5155C" w:rsidRDefault="00721565" w:rsidP="00721565">
                    <w:pPr>
                      <w:rPr>
                        <w:bCs/>
                      </w:rPr>
                    </w:pPr>
                    <w:r w:rsidRPr="00E5155C">
                      <w:rPr>
                        <w:bCs/>
                      </w:rPr>
                      <w:t xml:space="preserve"> </w:t>
                    </w:r>
                    <w:r w:rsidRPr="00E5155C">
                      <w:rPr>
                        <w:color w:val="000000"/>
                        <w:shd w:val="clear" w:color="auto" w:fill="EEEEEE"/>
                        <w:rtl/>
                      </w:rPr>
                      <w:t>ألبوم الخسارة</w:t>
                    </w:r>
                    <w:r w:rsidR="00047095">
                      <w:rPr>
                        <w:bCs/>
                      </w:rPr>
                      <w:t xml:space="preserve">  </w:t>
                    </w:r>
                    <w:proofErr w:type="spellStart"/>
                    <w:r w:rsidRPr="00E5155C">
                      <w:rPr>
                        <w:bCs/>
                        <w:i/>
                        <w:iCs/>
                      </w:rPr>
                      <w:t>Alb</w:t>
                    </w:r>
                    <w:r w:rsidRPr="00E5155C">
                      <w:rPr>
                        <w:rFonts w:hint="eastAsia"/>
                        <w:bCs/>
                        <w:i/>
                        <w:iCs/>
                      </w:rPr>
                      <w:t>ūm</w:t>
                    </w:r>
                    <w:proofErr w:type="spellEnd"/>
                    <w:r w:rsidRPr="00E5155C">
                      <w:rPr>
                        <w:rFonts w:hint="eastAsia"/>
                        <w:bCs/>
                        <w:i/>
                        <w:iCs/>
                      </w:rPr>
                      <w:t xml:space="preserve"> al-</w:t>
                    </w:r>
                    <w:proofErr w:type="spellStart"/>
                    <w:r w:rsidRPr="00E5155C">
                      <w:rPr>
                        <w:rFonts w:hint="eastAsia"/>
                        <w:bCs/>
                        <w:i/>
                        <w:iCs/>
                      </w:rPr>
                      <w:t>khas</w:t>
                    </w:r>
                    <w:r w:rsidRPr="00E5155C">
                      <w:rPr>
                        <w:bCs/>
                        <w:i/>
                        <w:iCs/>
                      </w:rPr>
                      <w:t>āra</w:t>
                    </w:r>
                    <w:proofErr w:type="spellEnd"/>
                    <w:r w:rsidR="001A3F38">
                      <w:rPr>
                        <w:bCs/>
                      </w:rPr>
                      <w:t xml:space="preserve"> (</w:t>
                    </w:r>
                    <w:r w:rsidR="001A3F38" w:rsidRPr="001A3F38">
                      <w:rPr>
                        <w:bCs/>
                        <w:i/>
                      </w:rPr>
                      <w:t>Album of L</w:t>
                    </w:r>
                    <w:r w:rsidRPr="001A3F38">
                      <w:rPr>
                        <w:bCs/>
                        <w:i/>
                      </w:rPr>
                      <w:t>oss</w:t>
                    </w:r>
                    <w:r w:rsidRPr="00E5155C">
                      <w:rPr>
                        <w:bCs/>
                      </w:rPr>
                      <w:t>)</w:t>
                    </w:r>
                    <w:r>
                      <w:rPr>
                        <w:bCs/>
                      </w:rPr>
                      <w:t>, Beirut, Dar al-</w:t>
                    </w:r>
                    <w:proofErr w:type="spellStart"/>
                    <w:r>
                      <w:rPr>
                        <w:bCs/>
                      </w:rPr>
                      <w:t>Saqi</w:t>
                    </w:r>
                    <w:proofErr w:type="spellEnd"/>
                    <w:r>
                      <w:rPr>
                        <w:bCs/>
                      </w:rPr>
                      <w:t xml:space="preserve"> 2012. Novel</w:t>
                    </w:r>
                  </w:p>
                  <w:p w14:paraId="50209AAD" w14:textId="77777777" w:rsidR="00721565" w:rsidRPr="00E5155C" w:rsidRDefault="00721565" w:rsidP="00721565">
                    <w:pPr>
                      <w:rPr>
                        <w:bCs/>
                      </w:rPr>
                    </w:pPr>
                  </w:p>
                  <w:p w14:paraId="0DDAC55A" w14:textId="77777777" w:rsidR="00721565" w:rsidRDefault="00721565" w:rsidP="00721565">
                    <w:pPr>
                      <w:rPr>
                        <w:bCs/>
                      </w:rPr>
                    </w:pPr>
                    <w:r w:rsidRPr="00E5155C">
                      <w:rPr>
                        <w:color w:val="000000"/>
                        <w:shd w:val="clear" w:color="auto" w:fill="EEEEEE"/>
                        <w:rtl/>
                      </w:rPr>
                      <w:t>ساعة التخلي</w:t>
                    </w:r>
                    <w:r w:rsidR="00047095">
                      <w:rPr>
                        <w:bCs/>
                      </w:rPr>
                      <w:t xml:space="preserve">  </w:t>
                    </w:r>
                    <w:r w:rsidRPr="00E5155C">
                      <w:rPr>
                        <w:bCs/>
                      </w:rPr>
                      <w:t xml:space="preserve"> </w:t>
                    </w:r>
                    <w:proofErr w:type="spellStart"/>
                    <w:r>
                      <w:rPr>
                        <w:bCs/>
                        <w:i/>
                        <w:iCs/>
                      </w:rPr>
                      <w:t>S</w:t>
                    </w:r>
                    <w:r>
                      <w:rPr>
                        <w:rFonts w:hint="eastAsia"/>
                        <w:bCs/>
                        <w:i/>
                        <w:iCs/>
                      </w:rPr>
                      <w:t>ā</w:t>
                    </w:r>
                    <w:r>
                      <w:rPr>
                        <w:bCs/>
                        <w:i/>
                        <w:iCs/>
                      </w:rPr>
                      <w:t>ʿat</w:t>
                    </w:r>
                    <w:proofErr w:type="spellEnd"/>
                    <w:r>
                      <w:rPr>
                        <w:bCs/>
                        <w:i/>
                        <w:iCs/>
                      </w:rPr>
                      <w:t xml:space="preserve"> al-</w:t>
                    </w:r>
                    <w:proofErr w:type="spellStart"/>
                    <w:r>
                      <w:rPr>
                        <w:bCs/>
                        <w:i/>
                        <w:iCs/>
                      </w:rPr>
                      <w:t>takhall</w:t>
                    </w:r>
                    <w:r>
                      <w:rPr>
                        <w:rFonts w:hint="eastAsia"/>
                        <w:bCs/>
                        <w:i/>
                        <w:iCs/>
                      </w:rPr>
                      <w:t>ī</w:t>
                    </w:r>
                    <w:proofErr w:type="spellEnd"/>
                    <w:r w:rsidR="001A3F38">
                      <w:rPr>
                        <w:bCs/>
                      </w:rPr>
                      <w:t xml:space="preserve"> (</w:t>
                    </w:r>
                    <w:r w:rsidR="001A3F38" w:rsidRPr="001A3F38">
                      <w:rPr>
                        <w:bCs/>
                        <w:i/>
                      </w:rPr>
                      <w:t>The H</w:t>
                    </w:r>
                    <w:r w:rsidRPr="001A3F38">
                      <w:rPr>
                        <w:bCs/>
                        <w:i/>
                      </w:rPr>
                      <w:t xml:space="preserve">our of </w:t>
                    </w:r>
                    <w:r w:rsidR="001A3F38" w:rsidRPr="001A3F38">
                      <w:rPr>
                        <w:bCs/>
                        <w:i/>
                      </w:rPr>
                      <w:t>A</w:t>
                    </w:r>
                    <w:r w:rsidRPr="001A3F38">
                      <w:rPr>
                        <w:bCs/>
                        <w:i/>
                      </w:rPr>
                      <w:t>bandonment</w:t>
                    </w:r>
                    <w:r w:rsidRPr="00E5155C">
                      <w:rPr>
                        <w:bCs/>
                      </w:rPr>
                      <w:t>)</w:t>
                    </w:r>
                    <w:r>
                      <w:rPr>
                        <w:bCs/>
                      </w:rPr>
                      <w:t>, Beirut, Dar al-</w:t>
                    </w:r>
                    <w:proofErr w:type="spellStart"/>
                    <w:r>
                      <w:rPr>
                        <w:bCs/>
                      </w:rPr>
                      <w:t>Saqi</w:t>
                    </w:r>
                    <w:proofErr w:type="spellEnd"/>
                    <w:r>
                      <w:rPr>
                        <w:bCs/>
                      </w:rPr>
                      <w:t xml:space="preserve"> 2013</w:t>
                    </w:r>
                  </w:p>
                  <w:p w14:paraId="1CD1D3C1" w14:textId="77777777" w:rsidR="00721565" w:rsidRDefault="00721565" w:rsidP="00721565">
                    <w:pPr>
                      <w:rPr>
                        <w:bCs/>
                      </w:rPr>
                    </w:pPr>
                  </w:p>
                  <w:p w14:paraId="38B56696" w14:textId="77777777" w:rsidR="00721565" w:rsidRPr="00E5155C" w:rsidRDefault="00721565" w:rsidP="00721565">
                    <w:pPr>
                      <w:rPr>
                        <w:bCs/>
                      </w:rPr>
                    </w:pPr>
                    <w:r w:rsidRPr="00E5155C">
                      <w:rPr>
                        <w:color w:val="000000"/>
                        <w:shd w:val="clear" w:color="auto" w:fill="EEEEEE"/>
                        <w:rtl/>
                      </w:rPr>
                      <w:t>الشافيات</w:t>
                    </w:r>
                    <w:r w:rsidR="00047095">
                      <w:rPr>
                        <w:bCs/>
                      </w:rPr>
                      <w:t xml:space="preserve">  </w:t>
                    </w:r>
                    <w:r w:rsidRPr="00E5155C">
                      <w:rPr>
                        <w:bCs/>
                        <w:i/>
                        <w:iCs/>
                      </w:rPr>
                      <w:t>al-</w:t>
                    </w:r>
                    <w:proofErr w:type="spellStart"/>
                    <w:r w:rsidRPr="00E5155C">
                      <w:rPr>
                        <w:bCs/>
                        <w:i/>
                        <w:iCs/>
                      </w:rPr>
                      <w:t>Sh</w:t>
                    </w:r>
                    <w:r w:rsidRPr="00E5155C">
                      <w:rPr>
                        <w:rFonts w:hint="eastAsia"/>
                        <w:bCs/>
                        <w:i/>
                        <w:iCs/>
                      </w:rPr>
                      <w:t>āfiy</w:t>
                    </w:r>
                    <w:r w:rsidRPr="00E5155C">
                      <w:rPr>
                        <w:bCs/>
                        <w:i/>
                        <w:iCs/>
                      </w:rPr>
                      <w:t>āt</w:t>
                    </w:r>
                    <w:proofErr w:type="spellEnd"/>
                    <w:r w:rsidRPr="00E5155C">
                      <w:rPr>
                        <w:bCs/>
                      </w:rPr>
                      <w:t xml:space="preserve"> </w:t>
                    </w:r>
                    <w:r>
                      <w:rPr>
                        <w:bCs/>
                      </w:rPr>
                      <w:t>(</w:t>
                    </w:r>
                    <w:r w:rsidRPr="001A3F38">
                      <w:rPr>
                        <w:bCs/>
                        <w:i/>
                      </w:rPr>
                      <w:t>The</w:t>
                    </w:r>
                    <w:r w:rsidR="001A3F38" w:rsidRPr="001A3F38">
                      <w:rPr>
                        <w:bCs/>
                        <w:i/>
                      </w:rPr>
                      <w:t xml:space="preserve"> H</w:t>
                    </w:r>
                    <w:r w:rsidRPr="001A3F38">
                      <w:rPr>
                        <w:bCs/>
                        <w:i/>
                      </w:rPr>
                      <w:t>ealers</w:t>
                    </w:r>
                    <w:r>
                      <w:rPr>
                        <w:bCs/>
                      </w:rPr>
                      <w:t>), Beirut, Dar al-</w:t>
                    </w:r>
                    <w:proofErr w:type="spellStart"/>
                    <w:r>
                      <w:rPr>
                        <w:bCs/>
                      </w:rPr>
                      <w:t>Saqi</w:t>
                    </w:r>
                    <w:proofErr w:type="spellEnd"/>
                    <w:r>
                      <w:rPr>
                        <w:bCs/>
                      </w:rPr>
                      <w:t xml:space="preserve"> 2014. Novel</w:t>
                    </w:r>
                  </w:p>
                  <w:p w14:paraId="222D494F" w14:textId="77777777" w:rsidR="00721565" w:rsidRPr="00E5155C" w:rsidRDefault="00721565" w:rsidP="00721565">
                    <w:pPr>
                      <w:rPr>
                        <w:bCs/>
                      </w:rPr>
                    </w:pPr>
                  </w:p>
                  <w:p w14:paraId="3E6213BF" w14:textId="77777777" w:rsidR="00F50EE3" w:rsidRPr="00C306C9" w:rsidRDefault="00721565" w:rsidP="00721565">
                    <w:r w:rsidRPr="00E5155C">
                      <w:rPr>
                        <w:bCs/>
                      </w:rPr>
                      <w:t xml:space="preserve"> </w:t>
                    </w:r>
                    <w:r w:rsidRPr="00E5155C">
                      <w:rPr>
                        <w:rFonts w:cs="Arabic Transparent"/>
                        <w:color w:val="000000"/>
                        <w:sz w:val="24"/>
                        <w:szCs w:val="24"/>
                        <w:rtl/>
                      </w:rPr>
                      <w:t>صلاة لبداية الصقيع</w:t>
                    </w:r>
                    <w:r w:rsidR="00047095">
                      <w:rPr>
                        <w:bCs/>
                      </w:rPr>
                      <w:t xml:space="preserve">  </w:t>
                    </w:r>
                    <w:proofErr w:type="spellStart"/>
                    <w:r>
                      <w:rPr>
                        <w:bCs/>
                        <w:i/>
                        <w:iCs/>
                      </w:rPr>
                      <w:t>S</w:t>
                    </w:r>
                    <w:r w:rsidRPr="00E5155C">
                      <w:rPr>
                        <w:bCs/>
                        <w:i/>
                        <w:iCs/>
                      </w:rPr>
                      <w:t>al</w:t>
                    </w:r>
                    <w:r w:rsidRPr="00E5155C">
                      <w:rPr>
                        <w:rFonts w:hint="eastAsia"/>
                        <w:bCs/>
                        <w:i/>
                        <w:iCs/>
                      </w:rPr>
                      <w:t>āt</w:t>
                    </w:r>
                    <w:proofErr w:type="spellEnd"/>
                    <w:r w:rsidRPr="00E5155C">
                      <w:rPr>
                        <w:rFonts w:hint="eastAsia"/>
                        <w:bCs/>
                        <w:i/>
                        <w:iCs/>
                      </w:rPr>
                      <w:t xml:space="preserve"> li-</w:t>
                    </w:r>
                    <w:proofErr w:type="spellStart"/>
                    <w:r w:rsidRPr="00E5155C">
                      <w:rPr>
                        <w:rFonts w:hint="eastAsia"/>
                        <w:bCs/>
                        <w:i/>
                        <w:iCs/>
                      </w:rPr>
                      <w:t>bid</w:t>
                    </w:r>
                    <w:r w:rsidRPr="00E5155C">
                      <w:rPr>
                        <w:bCs/>
                        <w:i/>
                        <w:iCs/>
                      </w:rPr>
                      <w:t>āyat</w:t>
                    </w:r>
                    <w:proofErr w:type="spellEnd"/>
                    <w:r w:rsidRPr="00E5155C">
                      <w:rPr>
                        <w:bCs/>
                        <w:i/>
                        <w:iCs/>
                      </w:rPr>
                      <w:t xml:space="preserve"> al-</w:t>
                    </w:r>
                    <w:proofErr w:type="spellStart"/>
                    <w:r w:rsidRPr="00E5155C">
                      <w:rPr>
                        <w:bCs/>
                        <w:i/>
                        <w:iCs/>
                      </w:rPr>
                      <w:t>saq</w:t>
                    </w:r>
                    <w:r w:rsidRPr="00E5155C">
                      <w:rPr>
                        <w:rFonts w:hint="eastAsia"/>
                        <w:bCs/>
                        <w:i/>
                        <w:iCs/>
                      </w:rPr>
                      <w:t>ī</w:t>
                    </w:r>
                    <w:r w:rsidRPr="00E5155C">
                      <w:rPr>
                        <w:bCs/>
                        <w:i/>
                        <w:iCs/>
                      </w:rPr>
                      <w:t>ʿ</w:t>
                    </w:r>
                    <w:proofErr w:type="spellEnd"/>
                    <w:r w:rsidR="001A3F38">
                      <w:rPr>
                        <w:bCs/>
                      </w:rPr>
                      <w:t xml:space="preserve"> (</w:t>
                    </w:r>
                    <w:r w:rsidR="001A3F38" w:rsidRPr="001A3F38">
                      <w:rPr>
                        <w:bCs/>
                        <w:i/>
                      </w:rPr>
                      <w:t>Prayer for the B</w:t>
                    </w:r>
                    <w:r w:rsidRPr="001A3F38">
                      <w:rPr>
                        <w:bCs/>
                        <w:i/>
                      </w:rPr>
                      <w:t xml:space="preserve">eginning of </w:t>
                    </w:r>
                    <w:r w:rsidR="001A3F38" w:rsidRPr="001A3F38">
                      <w:rPr>
                        <w:bCs/>
                        <w:i/>
                      </w:rPr>
                      <w:t>F</w:t>
                    </w:r>
                    <w:r w:rsidRPr="001A3F38">
                      <w:rPr>
                        <w:bCs/>
                        <w:i/>
                      </w:rPr>
                      <w:t>rost</w:t>
                    </w:r>
                    <w:r>
                      <w:rPr>
                        <w:bCs/>
                      </w:rPr>
                      <w:t>), Beirut, Dar al-</w:t>
                    </w:r>
                    <w:proofErr w:type="spellStart"/>
                    <w:r>
                      <w:rPr>
                        <w:bCs/>
                      </w:rPr>
                      <w:t>Saqi</w:t>
                    </w:r>
                    <w:proofErr w:type="spellEnd"/>
                    <w:r>
                      <w:rPr>
                        <w:bCs/>
                      </w:rPr>
                      <w:t xml:space="preserve"> 2015. Poetry</w:t>
                    </w:r>
                  </w:p>
                </w:sdtContent>
              </w:sdt>
            </w:tc>
          </w:sdtContent>
        </w:sdt>
      </w:tr>
      <w:tr w:rsidR="00F50EE3" w14:paraId="4AF11EF2" w14:textId="77777777" w:rsidTr="003235A7">
        <w:tc>
          <w:tcPr>
            <w:tcW w:w="9016" w:type="dxa"/>
          </w:tcPr>
          <w:p w14:paraId="3060EB8A" w14:textId="77777777" w:rsidR="00F50EE3" w:rsidRDefault="00F50EE3" w:rsidP="00EA1CFB">
            <w:r w:rsidRPr="0015114C">
              <w:rPr>
                <w:u w:val="single"/>
              </w:rPr>
              <w:lastRenderedPageBreak/>
              <w:t>Further reading</w:t>
            </w:r>
            <w:r>
              <w:t>:</w:t>
            </w:r>
          </w:p>
          <w:sdt>
            <w:sdtPr>
              <w:alias w:val="Further reading"/>
              <w:tag w:val="furtherReading"/>
              <w:id w:val="-1516217107"/>
              <w:placeholder>
                <w:docPart w:val="03F2CD282D1B438EAB071EAF659DB742"/>
              </w:placeholder>
            </w:sdtPr>
            <w:sdtEndPr/>
            <w:sdtContent>
              <w:p w14:paraId="1138CBDA" w14:textId="77777777" w:rsidR="00F50EE3" w:rsidRDefault="006F28FF" w:rsidP="001A3F38">
                <w:sdt>
                  <w:sdtPr>
                    <w:id w:val="-1586143991"/>
                    <w:citation/>
                  </w:sdtPr>
                  <w:sdtEndPr/>
                  <w:sdtContent>
                    <w:bookmarkStart w:id="2" w:name="_GoBack"/>
                    <w:r w:rsidR="001A3F38">
                      <w:fldChar w:fldCharType="begin"/>
                    </w:r>
                    <w:r>
                      <w:rPr>
                        <w:lang w:val="en-CA"/>
                      </w:rPr>
                      <w:instrText xml:space="preserve">CITATION Donohue13 \l 4105 </w:instrText>
                    </w:r>
                    <w:r w:rsidR="001A3F38">
                      <w:fldChar w:fldCharType="separate"/>
                    </w:r>
                    <w:r>
                      <w:rPr>
                        <w:noProof/>
                        <w:lang w:val="en-CA"/>
                      </w:rPr>
                      <w:t xml:space="preserve"> </w:t>
                    </w:r>
                    <w:r w:rsidRPr="006F28FF">
                      <w:rPr>
                        <w:noProof/>
                        <w:lang w:val="en-CA"/>
                      </w:rPr>
                      <w:t>(Aʿlām al-adab al-ʿarabīy al-muʿāṣir – siyar wa-siyar dhātīyah (Dictionary of Modern Arab Authors – Biographies and Autobiographies))</w:t>
                    </w:r>
                    <w:r w:rsidR="001A3F38">
                      <w:fldChar w:fldCharType="end"/>
                    </w:r>
                    <w:bookmarkEnd w:id="2"/>
                  </w:sdtContent>
                </w:sdt>
              </w:p>
            </w:sdtContent>
          </w:sdt>
        </w:tc>
      </w:tr>
    </w:tbl>
    <w:p w14:paraId="1F3CFEF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15T22:01:00Z" w:initials="CW">
    <w:p w14:paraId="020DDD11" w14:textId="77777777" w:rsidR="006F28FF" w:rsidRDefault="006F28FF">
      <w:pPr>
        <w:pStyle w:val="CommentText"/>
      </w:pPr>
      <w:r>
        <w:rPr>
          <w:rStyle w:val="CommentReference"/>
        </w:rPr>
        <w:annotationRef/>
      </w:r>
      <w:r>
        <w:t>Not sure if this and the other quotations are cited in the Further Reading</w:t>
      </w:r>
    </w:p>
    <w:p w14:paraId="68E68368" w14:textId="77777777" w:rsidR="006F28FF" w:rsidRDefault="006F28FF">
      <w:pPr>
        <w:pStyle w:val="CommentText"/>
      </w:pPr>
    </w:p>
  </w:comment>
  <w:comment w:id="1" w:author="Caroline Winter" w:date="2016-03-15T22:01:00Z" w:initials="CW">
    <w:p w14:paraId="6E4C0964" w14:textId="77777777" w:rsidR="006F28FF" w:rsidRDefault="006F28FF">
      <w:pPr>
        <w:pStyle w:val="CommentText"/>
      </w:pPr>
      <w:r>
        <w:rPr>
          <w:rStyle w:val="CommentReference"/>
        </w:rPr>
        <w:annotationRef/>
      </w:r>
      <w:r>
        <w:t>Will these fonts/images? Cause formatting errors?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BDEB6" w14:textId="77777777" w:rsidR="00F01829" w:rsidRDefault="00F01829" w:rsidP="007A0D55">
      <w:pPr>
        <w:spacing w:after="0" w:line="240" w:lineRule="auto"/>
      </w:pPr>
      <w:r>
        <w:separator/>
      </w:r>
    </w:p>
  </w:endnote>
  <w:endnote w:type="continuationSeparator" w:id="0">
    <w:p w14:paraId="47816F8C" w14:textId="77777777" w:rsidR="00F01829" w:rsidRDefault="00F018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abic Transparent">
    <w:altName w:val="Times New Roman"/>
    <w:charset w:val="B2"/>
    <w:family w:val="auto"/>
    <w:pitch w:val="variable"/>
    <w:sig w:usb0="00002001" w:usb1="00000000" w:usb2="00000000" w:usb3="00000000" w:csb0="00000040"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9E91E" w14:textId="77777777" w:rsidR="00F01829" w:rsidRDefault="00F01829" w:rsidP="007A0D55">
      <w:pPr>
        <w:spacing w:after="0" w:line="240" w:lineRule="auto"/>
      </w:pPr>
      <w:r>
        <w:separator/>
      </w:r>
    </w:p>
  </w:footnote>
  <w:footnote w:type="continuationSeparator" w:id="0">
    <w:p w14:paraId="14C2B210" w14:textId="77777777" w:rsidR="00F01829" w:rsidRDefault="00F018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E7A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C7E1B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47095"/>
    <w:rsid w:val="00052040"/>
    <w:rsid w:val="000B25AE"/>
    <w:rsid w:val="000B55AB"/>
    <w:rsid w:val="000D24DC"/>
    <w:rsid w:val="00101B2E"/>
    <w:rsid w:val="00116FA0"/>
    <w:rsid w:val="0015114C"/>
    <w:rsid w:val="001A21F3"/>
    <w:rsid w:val="001A2537"/>
    <w:rsid w:val="001A3F38"/>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28FF"/>
    <w:rsid w:val="0072156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56BD"/>
    <w:rsid w:val="00E85A05"/>
    <w:rsid w:val="00E95829"/>
    <w:rsid w:val="00EA606C"/>
    <w:rsid w:val="00EB0C8C"/>
    <w:rsid w:val="00EB51FD"/>
    <w:rsid w:val="00EB77DB"/>
    <w:rsid w:val="00ED139F"/>
    <w:rsid w:val="00EF74F7"/>
    <w:rsid w:val="00F01829"/>
    <w:rsid w:val="00F36937"/>
    <w:rsid w:val="00F50EE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2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1A3F38"/>
  </w:style>
  <w:style w:type="character" w:styleId="CommentReference">
    <w:name w:val="annotation reference"/>
    <w:basedOn w:val="DefaultParagraphFont"/>
    <w:uiPriority w:val="99"/>
    <w:semiHidden/>
    <w:rsid w:val="006F28FF"/>
    <w:rPr>
      <w:sz w:val="18"/>
      <w:szCs w:val="18"/>
    </w:rPr>
  </w:style>
  <w:style w:type="paragraph" w:styleId="CommentText">
    <w:name w:val="annotation text"/>
    <w:basedOn w:val="Normal"/>
    <w:link w:val="CommentTextChar"/>
    <w:uiPriority w:val="99"/>
    <w:semiHidden/>
    <w:rsid w:val="006F28FF"/>
    <w:pPr>
      <w:spacing w:line="240" w:lineRule="auto"/>
    </w:pPr>
    <w:rPr>
      <w:sz w:val="24"/>
      <w:szCs w:val="24"/>
    </w:rPr>
  </w:style>
  <w:style w:type="character" w:customStyle="1" w:styleId="CommentTextChar">
    <w:name w:val="Comment Text Char"/>
    <w:basedOn w:val="DefaultParagraphFont"/>
    <w:link w:val="CommentText"/>
    <w:uiPriority w:val="99"/>
    <w:semiHidden/>
    <w:rsid w:val="006F28FF"/>
    <w:rPr>
      <w:sz w:val="24"/>
      <w:szCs w:val="24"/>
    </w:rPr>
  </w:style>
  <w:style w:type="paragraph" w:styleId="CommentSubject">
    <w:name w:val="annotation subject"/>
    <w:basedOn w:val="CommentText"/>
    <w:next w:val="CommentText"/>
    <w:link w:val="CommentSubjectChar"/>
    <w:uiPriority w:val="99"/>
    <w:semiHidden/>
    <w:rsid w:val="006F28FF"/>
    <w:rPr>
      <w:b/>
      <w:bCs/>
      <w:sz w:val="20"/>
      <w:szCs w:val="20"/>
    </w:rPr>
  </w:style>
  <w:style w:type="character" w:customStyle="1" w:styleId="CommentSubjectChar">
    <w:name w:val="Comment Subject Char"/>
    <w:basedOn w:val="CommentTextChar"/>
    <w:link w:val="CommentSubject"/>
    <w:uiPriority w:val="99"/>
    <w:semiHidden/>
    <w:rsid w:val="006F28F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1A3F38"/>
  </w:style>
  <w:style w:type="character" w:styleId="CommentReference">
    <w:name w:val="annotation reference"/>
    <w:basedOn w:val="DefaultParagraphFont"/>
    <w:uiPriority w:val="99"/>
    <w:semiHidden/>
    <w:rsid w:val="006F28FF"/>
    <w:rPr>
      <w:sz w:val="18"/>
      <w:szCs w:val="18"/>
    </w:rPr>
  </w:style>
  <w:style w:type="paragraph" w:styleId="CommentText">
    <w:name w:val="annotation text"/>
    <w:basedOn w:val="Normal"/>
    <w:link w:val="CommentTextChar"/>
    <w:uiPriority w:val="99"/>
    <w:semiHidden/>
    <w:rsid w:val="006F28FF"/>
    <w:pPr>
      <w:spacing w:line="240" w:lineRule="auto"/>
    </w:pPr>
    <w:rPr>
      <w:sz w:val="24"/>
      <w:szCs w:val="24"/>
    </w:rPr>
  </w:style>
  <w:style w:type="character" w:customStyle="1" w:styleId="CommentTextChar">
    <w:name w:val="Comment Text Char"/>
    <w:basedOn w:val="DefaultParagraphFont"/>
    <w:link w:val="CommentText"/>
    <w:uiPriority w:val="99"/>
    <w:semiHidden/>
    <w:rsid w:val="006F28FF"/>
    <w:rPr>
      <w:sz w:val="24"/>
      <w:szCs w:val="24"/>
    </w:rPr>
  </w:style>
  <w:style w:type="paragraph" w:styleId="CommentSubject">
    <w:name w:val="annotation subject"/>
    <w:basedOn w:val="CommentText"/>
    <w:next w:val="CommentText"/>
    <w:link w:val="CommentSubjectChar"/>
    <w:uiPriority w:val="99"/>
    <w:semiHidden/>
    <w:rsid w:val="006F28FF"/>
    <w:rPr>
      <w:b/>
      <w:bCs/>
      <w:sz w:val="20"/>
      <w:szCs w:val="20"/>
    </w:rPr>
  </w:style>
  <w:style w:type="character" w:customStyle="1" w:styleId="CommentSubjectChar">
    <w:name w:val="Comment Subject Char"/>
    <w:basedOn w:val="CommentTextChar"/>
    <w:link w:val="CommentSubject"/>
    <w:uiPriority w:val="99"/>
    <w:semiHidden/>
    <w:rsid w:val="006F28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36F8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36F8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36F8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36F8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36F8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36F8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36F8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36F8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36F8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56B322C8340B9819A3A6DDED0F8D3"/>
        <w:category>
          <w:name w:val="General"/>
          <w:gallery w:val="placeholder"/>
        </w:category>
        <w:types>
          <w:type w:val="bbPlcHdr"/>
        </w:types>
        <w:behaviors>
          <w:behavior w:val="content"/>
        </w:behaviors>
        <w:guid w:val="{864726D8-7AD1-4377-9272-F11FB99AF2D4}"/>
      </w:docPartPr>
      <w:docPartBody>
        <w:p w:rsidR="00AD5C2D" w:rsidRDefault="00C36F8F" w:rsidP="00C36F8F">
          <w:pPr>
            <w:pStyle w:val="B4A56B322C8340B9819A3A6DDED0F8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4C024C859D4F89B4FD0A3C6FD82302"/>
        <w:category>
          <w:name w:val="General"/>
          <w:gallery w:val="placeholder"/>
        </w:category>
        <w:types>
          <w:type w:val="bbPlcHdr"/>
        </w:types>
        <w:behaviors>
          <w:behavior w:val="content"/>
        </w:behaviors>
        <w:guid w:val="{EAF49E08-BCA1-4FEC-8601-D2271BF68ABC}"/>
      </w:docPartPr>
      <w:docPartBody>
        <w:p w:rsidR="00AD5C2D" w:rsidRDefault="00C36F8F" w:rsidP="00C36F8F">
          <w:pPr>
            <w:pStyle w:val="F44C024C859D4F89B4FD0A3C6FD823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DD3974B4F41A19F4C259CE6C39CE8"/>
        <w:category>
          <w:name w:val="General"/>
          <w:gallery w:val="placeholder"/>
        </w:category>
        <w:types>
          <w:type w:val="bbPlcHdr"/>
        </w:types>
        <w:behaviors>
          <w:behavior w:val="content"/>
        </w:behaviors>
        <w:guid w:val="{6EFDFDBB-506F-4060-A8D7-017215D0F2B2}"/>
      </w:docPartPr>
      <w:docPartBody>
        <w:p w:rsidR="00AD5C2D" w:rsidRDefault="00C36F8F" w:rsidP="00C36F8F">
          <w:pPr>
            <w:pStyle w:val="6F3DD3974B4F41A19F4C259CE6C39C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131DE5674B49B1A3FE13B981611BEF"/>
        <w:category>
          <w:name w:val="General"/>
          <w:gallery w:val="placeholder"/>
        </w:category>
        <w:types>
          <w:type w:val="bbPlcHdr"/>
        </w:types>
        <w:behaviors>
          <w:behavior w:val="content"/>
        </w:behaviors>
        <w:guid w:val="{11DC6D30-09E0-4D19-91D0-2F301B45D6B1}"/>
      </w:docPartPr>
      <w:docPartBody>
        <w:p w:rsidR="00AD5C2D" w:rsidRDefault="00C36F8F" w:rsidP="00C36F8F">
          <w:pPr>
            <w:pStyle w:val="0A131DE5674B49B1A3FE13B981611B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F2CD282D1B438EAB071EAF659DB742"/>
        <w:category>
          <w:name w:val="General"/>
          <w:gallery w:val="placeholder"/>
        </w:category>
        <w:types>
          <w:type w:val="bbPlcHdr"/>
        </w:types>
        <w:behaviors>
          <w:behavior w:val="content"/>
        </w:behaviors>
        <w:guid w:val="{0905AD53-DAD0-483E-A57B-575793834481}"/>
      </w:docPartPr>
      <w:docPartBody>
        <w:p w:rsidR="00AD5C2D" w:rsidRDefault="00C36F8F" w:rsidP="00C36F8F">
          <w:pPr>
            <w:pStyle w:val="03F2CD282D1B438EAB071EAF659DB7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abic Transparent">
    <w:altName w:val="Times New Roman"/>
    <w:charset w:val="B2"/>
    <w:family w:val="auto"/>
    <w:pitch w:val="variable"/>
    <w:sig w:usb0="00002001" w:usb1="00000000" w:usb2="00000000" w:usb3="00000000" w:csb0="0000004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F6BB2"/>
    <w:rsid w:val="00AD5C2D"/>
    <w:rsid w:val="00C36F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8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B4A56B322C8340B9819A3A6DDED0F8D3">
    <w:name w:val="B4A56B322C8340B9819A3A6DDED0F8D3"/>
    <w:rsid w:val="00C36F8F"/>
  </w:style>
  <w:style w:type="paragraph" w:customStyle="1" w:styleId="F44C024C859D4F89B4FD0A3C6FD82302">
    <w:name w:val="F44C024C859D4F89B4FD0A3C6FD82302"/>
    <w:rsid w:val="00C36F8F"/>
  </w:style>
  <w:style w:type="paragraph" w:customStyle="1" w:styleId="6F3DD3974B4F41A19F4C259CE6C39CE8">
    <w:name w:val="6F3DD3974B4F41A19F4C259CE6C39CE8"/>
    <w:rsid w:val="00C36F8F"/>
  </w:style>
  <w:style w:type="paragraph" w:customStyle="1" w:styleId="0A131DE5674B49B1A3FE13B981611BEF">
    <w:name w:val="0A131DE5674B49B1A3FE13B981611BEF"/>
    <w:rsid w:val="00C36F8F"/>
  </w:style>
  <w:style w:type="paragraph" w:customStyle="1" w:styleId="03F2CD282D1B438EAB071EAF659DB742">
    <w:name w:val="03F2CD282D1B438EAB071EAF659DB742"/>
    <w:rsid w:val="00C36F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8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B4A56B322C8340B9819A3A6DDED0F8D3">
    <w:name w:val="B4A56B322C8340B9819A3A6DDED0F8D3"/>
    <w:rsid w:val="00C36F8F"/>
  </w:style>
  <w:style w:type="paragraph" w:customStyle="1" w:styleId="F44C024C859D4F89B4FD0A3C6FD82302">
    <w:name w:val="F44C024C859D4F89B4FD0A3C6FD82302"/>
    <w:rsid w:val="00C36F8F"/>
  </w:style>
  <w:style w:type="paragraph" w:customStyle="1" w:styleId="6F3DD3974B4F41A19F4C259CE6C39CE8">
    <w:name w:val="6F3DD3974B4F41A19F4C259CE6C39CE8"/>
    <w:rsid w:val="00C36F8F"/>
  </w:style>
  <w:style w:type="paragraph" w:customStyle="1" w:styleId="0A131DE5674B49B1A3FE13B981611BEF">
    <w:name w:val="0A131DE5674B49B1A3FE13B981611BEF"/>
    <w:rsid w:val="00C36F8F"/>
  </w:style>
  <w:style w:type="paragraph" w:customStyle="1" w:styleId="03F2CD282D1B438EAB071EAF659DB742">
    <w:name w:val="03F2CD282D1B438EAB071EAF659DB742"/>
    <w:rsid w:val="00C36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Donohue13</b:Tag>
    <b:SourceType>BookSection</b:SourceType>
    <b:Guid>{BAC90140-3056-A242-BAC6-55F4A12974EA}</b:Guid>
    <b:Author>
      <b:Editor>
        <b:NameList>
          <b:Person>
            <b:Last>Donohue</b:Last>
            <b:First>John</b:First>
          </b:Person>
          <b:Person>
            <b:Last>Tramontini</b:Last>
            <b:First>Leslie</b:First>
          </b:Person>
          <b:Person>
            <b:Last>Weinrich</b:Last>
            <b:First>Ines</b:First>
          </b:Person>
          <b:Person>
            <b:Last>Kanj</b:Last>
            <b:First>Nara</b:First>
          </b:Person>
        </b:NameList>
      </b:Editor>
    </b:Author>
    <b:Year>2013</b:Year>
    <b:City>Beirut; Würzburg</b:City>
    <b:Publisher>Ergon Verlag</b:Publisher>
    <b:Medium>Reference</b:Medium>
    <b:BookTitle>Aʿlām al-adab al-ʿarabīy al-muʿāṣir – siyar wa-siyar dhātīyah (Dictionary of Modern Arab Authors – Biographies and Autobiographies)</b:BookTitle>
    <b:Pages>261-264</b:Pages>
    <b:Volume>1</b:Volume>
    <b:RefOrder>1</b:RefOrder>
  </b:Source>
</b:Sources>
</file>

<file path=customXml/itemProps1.xml><?xml version="1.0" encoding="utf-8"?>
<ds:datastoreItem xmlns:ds="http://schemas.openxmlformats.org/officeDocument/2006/customXml" ds:itemID="{0ABB8295-27EB-5D4A-AAAA-2AB61015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TotalTime>
  <Pages>4</Pages>
  <Words>1699</Words>
  <Characters>9737</Characters>
  <Application>Microsoft Macintosh Word</Application>
  <DocSecurity>0</DocSecurity>
  <Lines>256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2016-01-14T09:55:00Z</dcterms:created>
  <dcterms:modified xsi:type="dcterms:W3CDTF">2016-03-16T05:02:00Z</dcterms:modified>
</cp:coreProperties>
</file>