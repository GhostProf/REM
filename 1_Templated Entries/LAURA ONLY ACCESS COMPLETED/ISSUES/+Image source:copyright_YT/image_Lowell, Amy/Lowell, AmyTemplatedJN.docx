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0A75C" w14:textId="77777777" w:rsidTr="00922950">
        <w:tc>
          <w:tcPr>
            <w:tcW w:w="491" w:type="dxa"/>
            <w:vMerge w:val="restart"/>
            <w:shd w:val="clear" w:color="auto" w:fill="A6A6A6" w:themeFill="background1" w:themeFillShade="A6"/>
            <w:textDirection w:val="btLr"/>
          </w:tcPr>
          <w:p w14:paraId="729E02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CD88E2CE00C341BAAA730819A653E6"/>
            </w:placeholder>
            <w:showingPlcHdr/>
            <w:dropDownList>
              <w:listItem w:displayText="Dr." w:value="Dr."/>
              <w:listItem w:displayText="Prof." w:value="Prof."/>
            </w:dropDownList>
          </w:sdtPr>
          <w:sdtEndPr/>
          <w:sdtContent>
            <w:tc>
              <w:tcPr>
                <w:tcW w:w="1259" w:type="dxa"/>
              </w:tcPr>
              <w:p w14:paraId="32CA06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187FE6E3CF9740AD9D218E8765C84B"/>
            </w:placeholder>
            <w:text/>
          </w:sdtPr>
          <w:sdtContent>
            <w:tc>
              <w:tcPr>
                <w:tcW w:w="2073" w:type="dxa"/>
              </w:tcPr>
              <w:p w14:paraId="0B61A8B3" w14:textId="30D54AAD" w:rsidR="00B574C9" w:rsidRDefault="002C7680" w:rsidP="00922950">
                <w:r w:rsidRPr="002C7680">
                  <w:t>Margaret</w:t>
                </w:r>
              </w:p>
            </w:tc>
          </w:sdtContent>
        </w:sdt>
        <w:sdt>
          <w:sdtPr>
            <w:alias w:val="Middle name"/>
            <w:tag w:val="authorMiddleName"/>
            <w:id w:val="-2076034781"/>
            <w:placeholder>
              <w:docPart w:val="D7DDC6EEB2645E438B6CB2600802C012"/>
            </w:placeholder>
            <w:showingPlcHdr/>
            <w:text/>
          </w:sdtPr>
          <w:sdtEndPr/>
          <w:sdtContent>
            <w:tc>
              <w:tcPr>
                <w:tcW w:w="2551" w:type="dxa"/>
              </w:tcPr>
              <w:p w14:paraId="3C9188E2" w14:textId="77777777" w:rsidR="00B574C9" w:rsidRDefault="00B574C9" w:rsidP="00922950">
                <w:r>
                  <w:rPr>
                    <w:rStyle w:val="PlaceholderText"/>
                  </w:rPr>
                  <w:t>[Middle name]</w:t>
                </w:r>
              </w:p>
            </w:tc>
          </w:sdtContent>
        </w:sdt>
        <w:tc>
          <w:tcPr>
            <w:tcW w:w="2642" w:type="dxa"/>
          </w:tcPr>
          <w:p w14:paraId="363D263C" w14:textId="77777777" w:rsidR="00B574C9" w:rsidRDefault="002B2985" w:rsidP="006B2E3E">
            <w:sdt>
              <w:sdtPr>
                <w:alias w:val="Last name"/>
                <w:tag w:val="authorLastName"/>
                <w:id w:val="-1088529830"/>
                <w:placeholder>
                  <w:docPart w:val="DDB4002D73DFC741A435C61762E4FCD3"/>
                </w:placeholder>
                <w:text/>
              </w:sdtPr>
              <w:sdtEndPr/>
              <w:sdtContent>
                <w:proofErr w:type="spellStart"/>
                <w:r w:rsidR="006B2E3E">
                  <w:t>Konkol</w:t>
                </w:r>
                <w:proofErr w:type="spellEnd"/>
              </w:sdtContent>
            </w:sdt>
          </w:p>
        </w:tc>
      </w:tr>
      <w:tr w:rsidR="00B574C9" w14:paraId="3B7C0473" w14:textId="77777777" w:rsidTr="001A6A06">
        <w:trPr>
          <w:trHeight w:val="986"/>
        </w:trPr>
        <w:tc>
          <w:tcPr>
            <w:tcW w:w="491" w:type="dxa"/>
            <w:vMerge/>
            <w:shd w:val="clear" w:color="auto" w:fill="A6A6A6" w:themeFill="background1" w:themeFillShade="A6"/>
          </w:tcPr>
          <w:p w14:paraId="45514CEA" w14:textId="77777777" w:rsidR="00B574C9" w:rsidRPr="001A6A06" w:rsidRDefault="00B574C9" w:rsidP="00CF1542">
            <w:pPr>
              <w:jc w:val="center"/>
              <w:rPr>
                <w:b/>
                <w:color w:val="FFFFFF" w:themeColor="background1"/>
              </w:rPr>
            </w:pPr>
          </w:p>
        </w:tc>
        <w:sdt>
          <w:sdtPr>
            <w:alias w:val="Biography"/>
            <w:tag w:val="authorBiography"/>
            <w:id w:val="938807824"/>
            <w:placeholder>
              <w:docPart w:val="513FB10CD167B645BC4EFA403CAAB68B"/>
            </w:placeholder>
            <w:showingPlcHdr/>
          </w:sdtPr>
          <w:sdtEndPr/>
          <w:sdtContent>
            <w:tc>
              <w:tcPr>
                <w:tcW w:w="8525" w:type="dxa"/>
                <w:gridSpan w:val="4"/>
              </w:tcPr>
              <w:p w14:paraId="5B007457" w14:textId="77777777" w:rsidR="00B574C9" w:rsidRDefault="00B574C9" w:rsidP="00922950">
                <w:r>
                  <w:rPr>
                    <w:rStyle w:val="PlaceholderText"/>
                  </w:rPr>
                  <w:t>[Enter your biography]</w:t>
                </w:r>
              </w:p>
            </w:tc>
          </w:sdtContent>
        </w:sdt>
      </w:tr>
      <w:tr w:rsidR="00B574C9" w14:paraId="5C73E8B7" w14:textId="77777777" w:rsidTr="001A6A06">
        <w:trPr>
          <w:trHeight w:val="986"/>
        </w:trPr>
        <w:tc>
          <w:tcPr>
            <w:tcW w:w="491" w:type="dxa"/>
            <w:vMerge/>
            <w:shd w:val="clear" w:color="auto" w:fill="A6A6A6" w:themeFill="background1" w:themeFillShade="A6"/>
          </w:tcPr>
          <w:p w14:paraId="1FC37743" w14:textId="77777777" w:rsidR="00B574C9" w:rsidRPr="001A6A06" w:rsidRDefault="00B574C9" w:rsidP="00CF1542">
            <w:pPr>
              <w:jc w:val="center"/>
              <w:rPr>
                <w:b/>
                <w:color w:val="FFFFFF" w:themeColor="background1"/>
              </w:rPr>
            </w:pPr>
          </w:p>
        </w:tc>
        <w:sdt>
          <w:sdtPr>
            <w:alias w:val="Affiliation"/>
            <w:tag w:val="affiliation"/>
            <w:id w:val="2012937915"/>
            <w:placeholder>
              <w:docPart w:val="4A6E9B3A8E0D4A46B248841FE14B6D8B"/>
            </w:placeholder>
            <w:showingPlcHdr/>
            <w:text/>
          </w:sdtPr>
          <w:sdtEndPr/>
          <w:sdtContent>
            <w:tc>
              <w:tcPr>
                <w:tcW w:w="8525" w:type="dxa"/>
                <w:gridSpan w:val="4"/>
              </w:tcPr>
              <w:p w14:paraId="28C303C2" w14:textId="77777777" w:rsidR="00B574C9" w:rsidRDefault="00B574C9" w:rsidP="00B574C9">
                <w:r>
                  <w:rPr>
                    <w:rStyle w:val="PlaceholderText"/>
                  </w:rPr>
                  <w:t>[Enter the institution with which you are affiliated]</w:t>
                </w:r>
              </w:p>
            </w:tc>
          </w:sdtContent>
        </w:sdt>
      </w:tr>
    </w:tbl>
    <w:p w14:paraId="65B39A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85C33" w14:textId="77777777" w:rsidTr="00244BB0">
        <w:tc>
          <w:tcPr>
            <w:tcW w:w="9016" w:type="dxa"/>
            <w:shd w:val="clear" w:color="auto" w:fill="A6A6A6" w:themeFill="background1" w:themeFillShade="A6"/>
            <w:tcMar>
              <w:top w:w="113" w:type="dxa"/>
              <w:bottom w:w="113" w:type="dxa"/>
            </w:tcMar>
          </w:tcPr>
          <w:p w14:paraId="36281D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1BB36" w14:textId="77777777" w:rsidTr="003F0D73">
        <w:sdt>
          <w:sdtPr>
            <w:alias w:val="Article headword"/>
            <w:tag w:val="articleHeadword"/>
            <w:id w:val="-361440020"/>
            <w:placeholder>
              <w:docPart w:val="BAB50DFA15FD3B41BF1B4E207736697D"/>
            </w:placeholder>
            <w:text/>
          </w:sdtPr>
          <w:sdtEndPr/>
          <w:sdtContent>
            <w:tc>
              <w:tcPr>
                <w:tcW w:w="9016" w:type="dxa"/>
                <w:tcMar>
                  <w:top w:w="113" w:type="dxa"/>
                  <w:bottom w:w="113" w:type="dxa"/>
                </w:tcMar>
              </w:tcPr>
              <w:p w14:paraId="41F5F2D5" w14:textId="230FF11B" w:rsidR="003F0D73" w:rsidRPr="00FB589A" w:rsidRDefault="004B0289" w:rsidP="002C7680">
                <w:r w:rsidRPr="001E19AE">
                  <w:rPr>
                    <w:lang w:val="en-CA" w:eastAsia="ja-JP"/>
                  </w:rPr>
                  <w:t>Lowell</w:t>
                </w:r>
                <w:r w:rsidR="002C7680">
                  <w:rPr>
                    <w:lang w:val="en-CA" w:eastAsia="ja-JP"/>
                  </w:rPr>
                  <w:t>, Amy</w:t>
                </w:r>
                <w:r w:rsidRPr="001E19AE">
                  <w:rPr>
                    <w:lang w:val="en-CA" w:eastAsia="ja-JP"/>
                  </w:rPr>
                  <w:t xml:space="preserve"> (1874-1925)</w:t>
                </w:r>
              </w:p>
            </w:tc>
          </w:sdtContent>
        </w:sdt>
      </w:tr>
      <w:tr w:rsidR="00464699" w14:paraId="473DA659" w14:textId="77777777" w:rsidTr="004B0289">
        <w:sdt>
          <w:sdtPr>
            <w:alias w:val="Variant headwords"/>
            <w:tag w:val="variantHeadwords"/>
            <w:id w:val="173464402"/>
            <w:placeholder>
              <w:docPart w:val="317ED7D7B8085749A1D33A2A36D34922"/>
            </w:placeholder>
            <w:showingPlcHdr/>
          </w:sdtPr>
          <w:sdtEndPr/>
          <w:sdtContent>
            <w:tc>
              <w:tcPr>
                <w:tcW w:w="9016" w:type="dxa"/>
                <w:tcMar>
                  <w:top w:w="113" w:type="dxa"/>
                  <w:bottom w:w="113" w:type="dxa"/>
                </w:tcMar>
              </w:tcPr>
              <w:p w14:paraId="0D27B454" w14:textId="77777777" w:rsidR="00464699" w:rsidRDefault="00464699" w:rsidP="004B028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2A7E75" w14:textId="77777777" w:rsidTr="003F0D73">
        <w:sdt>
          <w:sdtPr>
            <w:alias w:val="Abstract"/>
            <w:tag w:val="abstract"/>
            <w:id w:val="-635871867"/>
            <w:placeholder>
              <w:docPart w:val="019F9DF00AB9A0439A5554E9628523CD"/>
            </w:placeholder>
          </w:sdtPr>
          <w:sdtEndPr/>
          <w:sdtContent>
            <w:tc>
              <w:tcPr>
                <w:tcW w:w="9016" w:type="dxa"/>
                <w:tcMar>
                  <w:top w:w="113" w:type="dxa"/>
                  <w:bottom w:w="113" w:type="dxa"/>
                </w:tcMar>
              </w:tcPr>
              <w:p w14:paraId="23238823" w14:textId="03015767" w:rsidR="00E85A05" w:rsidRDefault="00A05B32" w:rsidP="004B0289">
                <w:r w:rsidRPr="009272FC">
                  <w:t xml:space="preserve">Born in Brookline, Massachusetts to a prominent Boston family, Amy Lowell was a poet, lecturer, editor, and critic most well known for her popularization of imagism in the </w:t>
                </w:r>
                <w:proofErr w:type="gramStart"/>
                <w:r w:rsidRPr="009272FC">
                  <w:t>U.S..</w:t>
                </w:r>
                <w:proofErr w:type="gramEnd"/>
                <w:r w:rsidRPr="009272FC">
                  <w:t xml:space="preserve"> From 1912 until her death she lived with her companion </w:t>
                </w:r>
                <w:r w:rsidR="002C7680">
                  <w:t>Ada Russell D</w:t>
                </w:r>
                <w:r w:rsidR="002C7680" w:rsidRPr="009272FC">
                  <w:t>wyer</w:t>
                </w:r>
                <w:r w:rsidRPr="009272FC">
                  <w:t>, to whom many of her love poems are directed. During her short but prolific writing career she published more than 650 po</w:t>
                </w:r>
                <w:r w:rsidR="002C7680">
                  <w:t>ems and lectured widely on the ‘New Poetry’,</w:t>
                </w:r>
                <w:r w:rsidRPr="009272FC">
                  <w:t xml:space="preserve"> introducing an American audience to free verse and shaping popular literary tastes. In 1925, at the height of her popularity, having struggled with ill health for much of her life, she died at the age of 51 of a cerebral </w:t>
                </w:r>
                <w:r w:rsidR="002C7680" w:rsidRPr="002C7680">
                  <w:t>haemorrhage</w:t>
                </w:r>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tc>
          </w:sdtContent>
        </w:sdt>
      </w:tr>
      <w:tr w:rsidR="003F0D73" w14:paraId="06C5D1C3" w14:textId="77777777" w:rsidTr="003F0D73">
        <w:sdt>
          <w:sdtPr>
            <w:alias w:val="Article text"/>
            <w:tag w:val="articleText"/>
            <w:id w:val="634067588"/>
            <w:placeholder>
              <w:docPart w:val="906A1D57FE69A649859BBC816E55D24F"/>
            </w:placeholder>
          </w:sdtPr>
          <w:sdtEndPr/>
          <w:sdtContent>
            <w:tc>
              <w:tcPr>
                <w:tcW w:w="9016" w:type="dxa"/>
                <w:tcMar>
                  <w:top w:w="113" w:type="dxa"/>
                  <w:bottom w:w="113" w:type="dxa"/>
                </w:tcMar>
              </w:tcPr>
              <w:p w14:paraId="6A421CE0" w14:textId="279C541D" w:rsidR="004B0289" w:rsidRDefault="004B0289" w:rsidP="004B0289">
                <w:r w:rsidRPr="009272FC">
                  <w:t xml:space="preserve">Born in Brookline, Massachusetts to a prominent Boston family, Amy Lowell was a poet, lecturer, editor, and critic most well known for her popularization of imagism in the </w:t>
                </w:r>
                <w:proofErr w:type="gramStart"/>
                <w:r w:rsidRPr="009272FC">
                  <w:t>U.S..</w:t>
                </w:r>
                <w:proofErr w:type="gramEnd"/>
                <w:r w:rsidRPr="009272FC">
                  <w:t xml:space="preserve"> From 1912 until her death she lived with her companion </w:t>
                </w:r>
                <w:r w:rsidR="002C7680">
                  <w:t>Ada Russell D</w:t>
                </w:r>
                <w:r w:rsidR="002C7680" w:rsidRPr="009272FC">
                  <w:t>wyer</w:t>
                </w:r>
                <w:r w:rsidRPr="009272FC">
                  <w:t>, to whom many of her love poems are directed. During her short but prolific writing career she published more than 650 po</w:t>
                </w:r>
                <w:r w:rsidR="002C7680">
                  <w:t>ems and lectured widely on the ‘New Poetry’,</w:t>
                </w:r>
                <w:r w:rsidRPr="009272FC">
                  <w:t xml:space="preserve"> introducing an American audience to free verse and shaping popular literary tastes. In 1925, at the height of her popularity, having struggled with ill health for much of her life, she died at the age of 51 of a cerebral </w:t>
                </w:r>
                <w:r w:rsidR="002C7680" w:rsidRPr="002C7680">
                  <w:t>haemorrhage</w:t>
                </w:r>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p w14:paraId="055ABD6E" w14:textId="77777777" w:rsidR="004B0289" w:rsidRDefault="004B0289" w:rsidP="004B0289"/>
              <w:p w14:paraId="0521E8B3" w14:textId="77777777" w:rsidR="00A05B32" w:rsidRDefault="004B0289" w:rsidP="004B0289">
                <w:pPr>
                  <w:rPr>
                    <w:rStyle w:val="Heading1Char"/>
                  </w:rPr>
                </w:pPr>
                <w:r w:rsidRPr="007E4045">
                  <w:rPr>
                    <w:rStyle w:val="Heading1Char"/>
                  </w:rPr>
                  <w:t>Early Life &amp; Family</w:t>
                </w:r>
              </w:p>
              <w:p w14:paraId="00E8D64D" w14:textId="77777777" w:rsidR="004B0289" w:rsidRDefault="004B0289" w:rsidP="004B0289">
                <w:r>
                  <w:br/>
                </w:r>
                <w:r w:rsidRPr="009272FC">
                  <w:t xml:space="preserve">The youngest child of Augustus Lowell and Katherine Bigelow Lawrence Lowell, Amy Lowell grew up on the family estate, </w:t>
                </w:r>
                <w:proofErr w:type="spellStart"/>
                <w:r w:rsidRPr="009272FC">
                  <w:t>Sevenels</w:t>
                </w:r>
                <w:proofErr w:type="spellEnd"/>
                <w:r w:rsidRPr="009272FC">
                  <w:t xml:space="preserve"> (named for the seven </w:t>
                </w:r>
                <w:proofErr w:type="spellStart"/>
                <w:r w:rsidRPr="009272FC">
                  <w:t>Lowells</w:t>
                </w:r>
                <w:proofErr w:type="spellEnd"/>
                <w:r w:rsidRPr="009272FC">
                  <w:t xml:space="preserve"> who resided there), learning horticulture from her father and writing stories and poems</w:t>
                </w:r>
                <w:r>
                  <w:t>.</w:t>
                </w:r>
                <w:r w:rsidRPr="009272FC">
                  <w:t xml:space="preserve"> </w:t>
                </w:r>
                <w:r>
                  <w:t>An</w:t>
                </w:r>
                <w:r w:rsidRPr="009272FC">
                  <w:t xml:space="preserve"> early collaboration with her mother and sister Elizabeth Lowell, </w:t>
                </w:r>
                <w:r w:rsidRPr="008B754E">
                  <w:rPr>
                    <w:i/>
                  </w:rPr>
                  <w:t>Dream Drops, or Stories from Fairyland</w:t>
                </w:r>
                <w:r>
                  <w:t xml:space="preserve"> </w:t>
                </w:r>
                <w:r w:rsidRPr="009272FC">
                  <w:t>successfully sold</w:t>
                </w:r>
                <w:r>
                  <w:t xml:space="preserve"> at a country fair and the proceeds were </w:t>
                </w:r>
                <w:r w:rsidRPr="009272FC">
                  <w:t xml:space="preserve">donated to the Perkins Institute and Massachusetts School for the Blind. </w:t>
                </w:r>
                <w:r>
                  <w:t xml:space="preserve">The </w:t>
                </w:r>
                <w:proofErr w:type="spellStart"/>
                <w:r>
                  <w:t>Lowells</w:t>
                </w:r>
                <w:proofErr w:type="spellEnd"/>
                <w:r>
                  <w:t xml:space="preserve">’ position in Boston society was based on wealth derived from </w:t>
                </w:r>
                <w:r w:rsidRPr="009272FC">
                  <w:t>cotton mills and iron foundries</w:t>
                </w:r>
                <w:r>
                  <w:t xml:space="preserve"> and an</w:t>
                </w:r>
                <w:r w:rsidRPr="009272FC">
                  <w:t xml:space="preserve"> ancestry </w:t>
                </w:r>
                <w:r>
                  <w:t>with ties to</w:t>
                </w:r>
                <w:r w:rsidRPr="009272FC">
                  <w:t xml:space="preserve"> the Mayflower. Lowell received a typical education for girls</w:t>
                </w:r>
                <w:r>
                  <w:t>, first with a governess, then schooling</w:t>
                </w:r>
                <w:r w:rsidRPr="009272FC">
                  <w:t xml:space="preserve"> </w:t>
                </w:r>
                <w:r>
                  <w:t xml:space="preserve">in private schools in Brookline and Boston, learning French, Italian, history, and literature. </w:t>
                </w:r>
                <w:r w:rsidRPr="009272FC">
                  <w:t>She was the descendant of the New England Rom</w:t>
                </w:r>
                <w:r>
                  <w:t>antic poet James Russell Lowell, and the sibling of Percival Lowell, the astronomer, and Abbott Lawrence Lowell, president of Harvard University.</w:t>
                </w:r>
                <w:r w:rsidRPr="009272FC">
                  <w:t xml:space="preserve"> After her father’s death</w:t>
                </w:r>
                <w:r>
                  <w:t xml:space="preserve"> in 1900</w:t>
                </w:r>
                <w:r w:rsidRPr="009272FC">
                  <w:t xml:space="preserve">, Lowell purchased </w:t>
                </w:r>
                <w:proofErr w:type="spellStart"/>
                <w:r w:rsidRPr="009272FC">
                  <w:t>Sevenels</w:t>
                </w:r>
                <w:proofErr w:type="spellEnd"/>
                <w:r>
                  <w:t xml:space="preserve">, whose gardens inspired so much of her work, </w:t>
                </w:r>
                <w:r w:rsidRPr="009272FC">
                  <w:t>from her siblings and lived there until her death.</w:t>
                </w:r>
                <w:r>
                  <w:t xml:space="preserve"> Between 1900 and 1910 Lowell took an active role in civic affairs and wrote poetry privately. </w:t>
                </w:r>
              </w:p>
              <w:p w14:paraId="7F71EF15" w14:textId="77777777" w:rsidR="007E4045" w:rsidRPr="003442EF" w:rsidRDefault="007E4045" w:rsidP="004B0289"/>
              <w:p w14:paraId="50EDF1CA" w14:textId="77777777" w:rsidR="00A05B32" w:rsidRDefault="004B0289" w:rsidP="004B0289">
                <w:pPr>
                  <w:rPr>
                    <w:rStyle w:val="Heading1Char"/>
                  </w:rPr>
                </w:pPr>
                <w:r w:rsidRPr="007E4045">
                  <w:rPr>
                    <w:rStyle w:val="Heading1Char"/>
                  </w:rPr>
                  <w:lastRenderedPageBreak/>
                  <w:t>Early Career</w:t>
                </w:r>
              </w:p>
              <w:p w14:paraId="5361ACD2" w14:textId="0B81E4E5" w:rsidR="004B0289" w:rsidRPr="007F57F3" w:rsidRDefault="004B0289" w:rsidP="004B0289">
                <w:r>
                  <w:br/>
                </w:r>
                <w:r w:rsidRPr="009272FC">
                  <w:t xml:space="preserve">The performance of actress </w:t>
                </w:r>
                <w:proofErr w:type="spellStart"/>
                <w:r w:rsidRPr="009272FC">
                  <w:t>Eleonora</w:t>
                </w:r>
                <w:proofErr w:type="spellEnd"/>
                <w:r w:rsidRPr="009272FC">
                  <w:t xml:space="preserve"> Duse inspired Lowell, at the age of </w:t>
                </w:r>
                <w:r>
                  <w:t>28</w:t>
                </w:r>
                <w:r w:rsidRPr="009272FC">
                  <w:t xml:space="preserve">, to </w:t>
                </w:r>
                <w:r>
                  <w:t>pursue poetry as a profession</w:t>
                </w:r>
                <w:r w:rsidRPr="009272FC">
                  <w:t>.</w:t>
                </w:r>
                <w:r>
                  <w:t xml:space="preserve"> </w:t>
                </w:r>
                <w:r w:rsidRPr="009272FC">
                  <w:t>Her career began in 1910 with</w:t>
                </w:r>
                <w:r w:rsidR="002C7680">
                  <w:t xml:space="preserve"> the publication of the sonnet ‘A Fixed Idea’</w:t>
                </w:r>
                <w:r w:rsidRPr="009272FC">
                  <w:t xml:space="preserve"> in </w:t>
                </w:r>
                <w:r w:rsidRPr="009272FC">
                  <w:rPr>
                    <w:i/>
                  </w:rPr>
                  <w:t>The Atlantic Monthly</w:t>
                </w:r>
                <w:r w:rsidRPr="009272FC">
                  <w:t xml:space="preserve">. </w:t>
                </w:r>
                <w:r>
                  <w:t>In 1912</w:t>
                </w:r>
                <w:r w:rsidRPr="009272FC">
                  <w:t xml:space="preserve"> she published </w:t>
                </w:r>
                <w:r w:rsidRPr="008B754E">
                  <w:rPr>
                    <w:i/>
                  </w:rPr>
                  <w:t>A Dome of Many-Coloured Glass</w:t>
                </w:r>
                <w:r w:rsidRPr="009272FC">
                  <w:t>, a collection of poems using traditional nineteenth-century verse conventions.</w:t>
                </w:r>
                <w:r>
                  <w:t xml:space="preserve"> She also met the actress </w:t>
                </w:r>
                <w:r w:rsidR="002C7680">
                  <w:t>Ada Russell D</w:t>
                </w:r>
                <w:r w:rsidR="002C7680" w:rsidRPr="00980399">
                  <w:t>wyer</w:t>
                </w:r>
                <w:r>
                  <w:t xml:space="preserve"> who became her intimate companion.</w:t>
                </w:r>
                <w:r w:rsidRPr="009272FC">
                  <w:t xml:space="preserve"> </w:t>
                </w:r>
                <w:r>
                  <w:t xml:space="preserve">On a trip to Chicago in 1913 she met </w:t>
                </w:r>
                <w:r w:rsidR="002C7680">
                  <w:t>Harriet Monroe</w:t>
                </w:r>
                <w:r>
                  <w:t xml:space="preserve">, editor of </w:t>
                </w:r>
                <w:r w:rsidR="002C7680" w:rsidRPr="002C7680">
                  <w:rPr>
                    <w:i/>
                  </w:rPr>
                  <w:t>Poetry</w:t>
                </w:r>
                <w:r w:rsidR="002C7680">
                  <w:t xml:space="preserve"> magazine</w:t>
                </w:r>
                <w:r>
                  <w:t xml:space="preserve">, in the pages of which she discovered </w:t>
                </w:r>
                <w:r w:rsidR="002C7680">
                  <w:t>imagism</w:t>
                </w:r>
                <w:r>
                  <w:t xml:space="preserve">. </w:t>
                </w:r>
              </w:p>
              <w:p w14:paraId="652FD758" w14:textId="77777777" w:rsidR="00A05B32" w:rsidRDefault="004B0289" w:rsidP="004B0289">
                <w:pPr>
                  <w:rPr>
                    <w:rStyle w:val="Heading1Char"/>
                  </w:rPr>
                </w:pPr>
                <w:r>
                  <w:br/>
                </w:r>
                <w:r w:rsidRPr="007E4045">
                  <w:rPr>
                    <w:rStyle w:val="Heading1Char"/>
                  </w:rPr>
                  <w:t>Imagist Period</w:t>
                </w:r>
              </w:p>
              <w:p w14:paraId="776529C0" w14:textId="2C0BA56F" w:rsidR="004B0289" w:rsidRDefault="004B0289" w:rsidP="004B0289">
                <w:r>
                  <w:br/>
                </w:r>
                <w:r w:rsidRPr="009272FC">
                  <w:t xml:space="preserve">In 1913 she </w:t>
                </w:r>
                <w:proofErr w:type="spellStart"/>
                <w:r w:rsidRPr="009272FC">
                  <w:t>traveled</w:t>
                </w:r>
                <w:proofErr w:type="spellEnd"/>
                <w:r w:rsidRPr="009272FC">
                  <w:t xml:space="preserve"> to London to meet </w:t>
                </w:r>
                <w:r w:rsidR="002C7680">
                  <w:t>Ezra P</w:t>
                </w:r>
                <w:r w:rsidR="002C7680" w:rsidRPr="009272FC">
                  <w:t xml:space="preserve">ound </w:t>
                </w:r>
                <w:r>
                  <w:t>with whom she</w:t>
                </w:r>
                <w:r w:rsidRPr="009272FC">
                  <w:t xml:space="preserve"> st</w:t>
                </w:r>
                <w:r w:rsidR="002C7680">
                  <w:t>ruck up a friendship. Her poem ‘In a Garden’</w:t>
                </w:r>
                <w:r w:rsidRPr="009272FC">
                  <w:t xml:space="preserve"> appeared in the 1914 </w:t>
                </w:r>
                <w:r w:rsidRPr="009272FC">
                  <w:rPr>
                    <w:i/>
                  </w:rPr>
                  <w:t xml:space="preserve">Des </w:t>
                </w:r>
                <w:proofErr w:type="spellStart"/>
                <w:r w:rsidRPr="009272FC">
                  <w:rPr>
                    <w:i/>
                  </w:rPr>
                  <w:t>Imagistes</w:t>
                </w:r>
                <w:proofErr w:type="spellEnd"/>
                <w:r w:rsidRPr="005D512E">
                  <w:t xml:space="preserve"> anthology</w:t>
                </w:r>
                <w:r w:rsidRPr="009272FC">
                  <w:t xml:space="preserve"> alongside </w:t>
                </w:r>
                <w:r>
                  <w:t xml:space="preserve">the work of </w:t>
                </w:r>
                <w:r w:rsidR="002C7680">
                  <w:t>Richard A</w:t>
                </w:r>
                <w:r w:rsidR="002C7680" w:rsidRPr="009272FC">
                  <w:t>ldington</w:t>
                </w:r>
                <w:r w:rsidRPr="009272FC">
                  <w:t xml:space="preserve">, </w:t>
                </w:r>
                <w:proofErr w:type="spellStart"/>
                <w:r w:rsidR="002C7680">
                  <w:t>Skipwith</w:t>
                </w:r>
                <w:proofErr w:type="spellEnd"/>
                <w:r w:rsidR="002C7680">
                  <w:t xml:space="preserve"> </w:t>
                </w:r>
                <w:proofErr w:type="spellStart"/>
                <w:r w:rsidR="002C7680">
                  <w:t>C</w:t>
                </w:r>
                <w:r w:rsidR="002C7680" w:rsidRPr="009272FC">
                  <w:t>annell</w:t>
                </w:r>
                <w:proofErr w:type="spellEnd"/>
                <w:r w:rsidRPr="009272FC">
                  <w:t xml:space="preserve">, </w:t>
                </w:r>
                <w:r w:rsidR="002C7680">
                  <w:t xml:space="preserve">John </w:t>
                </w:r>
                <w:proofErr w:type="spellStart"/>
                <w:r w:rsidR="002C7680">
                  <w:t>C</w:t>
                </w:r>
                <w:r w:rsidR="002C7680" w:rsidRPr="009272FC">
                  <w:t>ournos</w:t>
                </w:r>
                <w:proofErr w:type="spellEnd"/>
                <w:r w:rsidRPr="009272FC">
                  <w:t>, H. D., F. S. F</w:t>
                </w:r>
                <w:r w:rsidR="002C7680" w:rsidRPr="009272FC">
                  <w:t>lint</w:t>
                </w:r>
                <w:r w:rsidRPr="009272FC">
                  <w:t>, F</w:t>
                </w:r>
                <w:r w:rsidR="002C7680" w:rsidRPr="009272FC">
                  <w:t>ord</w:t>
                </w:r>
                <w:r w:rsidRPr="009272FC">
                  <w:t xml:space="preserve"> </w:t>
                </w:r>
                <w:proofErr w:type="spellStart"/>
                <w:r w:rsidRPr="009272FC">
                  <w:t>M</w:t>
                </w:r>
                <w:r w:rsidR="002C7680" w:rsidRPr="009272FC">
                  <w:t>adox</w:t>
                </w:r>
                <w:proofErr w:type="spellEnd"/>
                <w:r w:rsidRPr="009272FC">
                  <w:t xml:space="preserve"> F</w:t>
                </w:r>
                <w:r w:rsidR="002C7680" w:rsidRPr="009272FC">
                  <w:t>ord</w:t>
                </w:r>
                <w:r w:rsidRPr="009272FC">
                  <w:t>,</w:t>
                </w:r>
                <w:r w:rsidR="002C7680">
                  <w:t xml:space="preserve"> James Joyce, Ezra Pound, Allen Upward, and William Carlos W</w:t>
                </w:r>
                <w:r w:rsidR="002C7680" w:rsidRPr="009272FC">
                  <w:t xml:space="preserve">illiams. </w:t>
                </w:r>
                <w:r w:rsidRPr="009272FC">
                  <w:t>When her once cordial friendship with E</w:t>
                </w:r>
                <w:r w:rsidR="002C7680" w:rsidRPr="009272FC">
                  <w:t xml:space="preserve">zra </w:t>
                </w:r>
                <w:r w:rsidRPr="009272FC">
                  <w:t>P</w:t>
                </w:r>
                <w:r w:rsidR="002C7680" w:rsidRPr="009272FC">
                  <w:t>ound</w:t>
                </w:r>
                <w:r w:rsidRPr="009272FC">
                  <w:t xml:space="preserve"> soured, the movement </w:t>
                </w:r>
                <w:r>
                  <w:t>fractured</w:t>
                </w:r>
                <w:r w:rsidRPr="009272FC">
                  <w:t>, with Lowell leading one camp and Pound another. Low</w:t>
                </w:r>
                <w:r>
                  <w:t xml:space="preserve">ell went on to edit and publish </w:t>
                </w:r>
                <w:r w:rsidRPr="009272FC">
                  <w:t xml:space="preserve">three volumes of </w:t>
                </w:r>
                <w:r w:rsidRPr="009272FC">
                  <w:rPr>
                    <w:i/>
                  </w:rPr>
                  <w:t>Some</w:t>
                </w:r>
                <w:r w:rsidRPr="009272FC">
                  <w:t xml:space="preserve"> </w:t>
                </w:r>
                <w:r w:rsidRPr="009272FC">
                  <w:rPr>
                    <w:i/>
                  </w:rPr>
                  <w:t>Imagist Poets: an Anthology</w:t>
                </w:r>
                <w:r w:rsidRPr="0044625A">
                  <w:t xml:space="preserve"> in 1915, 1916, and 1917.</w:t>
                </w:r>
              </w:p>
              <w:p w14:paraId="7EFFA255" w14:textId="77777777" w:rsidR="007E4045" w:rsidRPr="009272FC" w:rsidRDefault="007E4045" w:rsidP="004B0289"/>
              <w:p w14:paraId="30039330" w14:textId="77777777" w:rsidR="004B0289" w:rsidRDefault="004B0289" w:rsidP="004B0289">
                <w:r w:rsidRPr="008B754E">
                  <w:rPr>
                    <w:i/>
                  </w:rPr>
                  <w:t xml:space="preserve">Sword Blades and </w:t>
                </w:r>
                <w:proofErr w:type="spellStart"/>
                <w:r w:rsidRPr="008B754E">
                  <w:rPr>
                    <w:i/>
                  </w:rPr>
                  <w:t>Poppyseeds</w:t>
                </w:r>
                <w:proofErr w:type="spellEnd"/>
                <w:r>
                  <w:t xml:space="preserve"> </w:t>
                </w:r>
                <w:r w:rsidRPr="009272FC">
                  <w:t xml:space="preserve">(1914) marks the beginning of </w:t>
                </w:r>
                <w:r>
                  <w:t>Lowell’s</w:t>
                </w:r>
                <w:r w:rsidRPr="009272FC">
                  <w:t xml:space="preserve"> imagist poetry </w:t>
                </w:r>
                <w:r>
                  <w:t xml:space="preserve">period </w:t>
                </w:r>
                <w:r w:rsidRPr="009272FC">
                  <w:t xml:space="preserve">which shows the influence of the French </w:t>
                </w:r>
                <w:proofErr w:type="spellStart"/>
                <w:r w:rsidRPr="009272FC">
                  <w:t>Symbolistes</w:t>
                </w:r>
                <w:proofErr w:type="spellEnd"/>
                <w:r w:rsidRPr="009272FC">
                  <w:t xml:space="preserve"> and of Japanese haiku and </w:t>
                </w:r>
                <w:proofErr w:type="spellStart"/>
                <w:r w:rsidRPr="009272FC">
                  <w:t>tanka</w:t>
                </w:r>
                <w:proofErr w:type="spellEnd"/>
                <w:r w:rsidRPr="009272FC">
                  <w:t xml:space="preserve"> forms. </w:t>
                </w:r>
                <w:r>
                  <w:t xml:space="preserve">Garden and flower imagery in these poems create erotic coded languages of same-sex desire. </w:t>
                </w:r>
                <w:r w:rsidRPr="003442EF">
                  <w:t>Much of her poetry’s homoerotic imagery went unnoticed u</w:t>
                </w:r>
                <w:r>
                  <w:t xml:space="preserve">ntil the 1980s when feminist and queer studies reclaimed her as a significant American lesbian poet. </w:t>
                </w:r>
              </w:p>
              <w:p w14:paraId="1432591B" w14:textId="77777777" w:rsidR="007E4045" w:rsidRPr="009272FC" w:rsidRDefault="007E4045" w:rsidP="004B0289"/>
              <w:p w14:paraId="6A910AEB" w14:textId="62C3F948" w:rsidR="004B0289" w:rsidRDefault="002C7680" w:rsidP="004B0289">
                <w:r>
                  <w:t>In ‘</w:t>
                </w:r>
                <w:r w:rsidR="004B0289" w:rsidRPr="009272FC">
                  <w:t>Sp</w:t>
                </w:r>
                <w:r>
                  <w:t>ring Day’,</w:t>
                </w:r>
                <w:r w:rsidR="004B0289" w:rsidRPr="009272FC">
                  <w:t xml:space="preserve"> published in </w:t>
                </w:r>
                <w:r w:rsidR="004B0289" w:rsidRPr="006A76DF">
                  <w:rPr>
                    <w:i/>
                  </w:rPr>
                  <w:t>Men, Women, and Ghosts</w:t>
                </w:r>
                <w:r w:rsidR="004B0289">
                  <w:t xml:space="preserve"> </w:t>
                </w:r>
                <w:r w:rsidR="004B0289" w:rsidRPr="009272FC">
                  <w:t xml:space="preserve">(1916) Lowell developed </w:t>
                </w:r>
                <w:r w:rsidRPr="009272FC">
                  <w:t>polyphonic</w:t>
                </w:r>
                <w:r w:rsidR="004B0289" w:rsidRPr="009272FC">
                  <w:t xml:space="preserve"> </w:t>
                </w:r>
                <w:r w:rsidRPr="009272FC">
                  <w:t>prose</w:t>
                </w:r>
                <w:r w:rsidR="004B0289" w:rsidRPr="009272FC">
                  <w:t xml:space="preserve">, a prose </w:t>
                </w:r>
                <w:r w:rsidR="004B0289" w:rsidRPr="003442EF">
                  <w:t>poem form that focuses on sensory experience</w:t>
                </w:r>
                <w:r w:rsidR="004B0289">
                  <w:t xml:space="preserve"> and employs repetition, rhyme, and alliteration</w:t>
                </w:r>
                <w:r w:rsidR="004B0289" w:rsidRPr="003442EF">
                  <w:t xml:space="preserve">. </w:t>
                </w:r>
                <w:r w:rsidR="004B0289">
                  <w:t>For Lowell, poetry primarily is an oral art form, a spoken, not a written</w:t>
                </w:r>
                <w:r>
                  <w:t xml:space="preserve"> art. Reflecting this poetics, ‘Spring Day’</w:t>
                </w:r>
                <w:r w:rsidR="004B0289">
                  <w:t xml:space="preserve"> is characterized by sentences rich in sensory description that sound like spoken langua</w:t>
                </w:r>
                <w:r>
                  <w:t>ge rather than metered poetry. ‘Spring Day’</w:t>
                </w:r>
                <w:r w:rsidR="004B0289" w:rsidRPr="003442EF">
                  <w:t xml:space="preserve"> gui</w:t>
                </w:r>
                <w:r w:rsidR="004B0289">
                  <w:t xml:space="preserve">des the reader through a day in the life of Amy Lowell, from morning ablutions, to breakfast table, to a midday walk through </w:t>
                </w:r>
                <w:r w:rsidR="004B0289" w:rsidRPr="003442EF">
                  <w:t>Boston,</w:t>
                </w:r>
                <w:r w:rsidR="004B0289">
                  <w:t xml:space="preserve"> before retur</w:t>
                </w:r>
                <w:r>
                  <w:t>ning home at evening. Her poem ‘Patterns’,</w:t>
                </w:r>
                <w:r w:rsidR="004B0289">
                  <w:t xml:space="preserve"> also published in </w:t>
                </w:r>
                <w:r w:rsidR="004B0289" w:rsidRPr="0044625A">
                  <w:rPr>
                    <w:i/>
                  </w:rPr>
                  <w:t>Men, Women, and Ghost</w:t>
                </w:r>
                <w:r w:rsidR="004B0289">
                  <w:rPr>
                    <w:i/>
                  </w:rPr>
                  <w:t>s</w:t>
                </w:r>
                <w:r w:rsidR="004B0289">
                  <w:t xml:space="preserve"> (1916), composed in stanza form, is an eighteenth century aristocrat’s dramatic monologue contemplating the death of her fiancé. The poem considers the happiness denied a chaste unmarried woman and compares social conventions to the formal gardens in which the speaker walks.</w:t>
                </w:r>
              </w:p>
              <w:p w14:paraId="595CB65B" w14:textId="77777777" w:rsidR="007E4045" w:rsidRDefault="007E4045" w:rsidP="004B0289"/>
              <w:p w14:paraId="54CCAADB" w14:textId="77777777" w:rsidR="00A05B32" w:rsidRDefault="004B0289" w:rsidP="004B0289">
                <w:pPr>
                  <w:rPr>
                    <w:rStyle w:val="Heading1Char"/>
                  </w:rPr>
                </w:pPr>
                <w:r w:rsidRPr="007E4045">
                  <w:rPr>
                    <w:rStyle w:val="Heading1Char"/>
                  </w:rPr>
                  <w:t>Critical Writing and Reception</w:t>
                </w:r>
              </w:p>
              <w:p w14:paraId="4AC37FAE" w14:textId="10378B20" w:rsidR="004B0289" w:rsidRDefault="004B0289" w:rsidP="004B0289">
                <w:r>
                  <w:br/>
                  <w:t xml:space="preserve">Lowell’s critical essays were published as </w:t>
                </w:r>
                <w:r w:rsidRPr="0044625A">
                  <w:rPr>
                    <w:i/>
                  </w:rPr>
                  <w:t>Six French Poets</w:t>
                </w:r>
                <w:r>
                  <w:t xml:space="preserve"> (1915) and </w:t>
                </w:r>
                <w:r w:rsidRPr="0044625A">
                  <w:rPr>
                    <w:i/>
                  </w:rPr>
                  <w:t>Tendencies in Modern American Poetry</w:t>
                </w:r>
                <w:r>
                  <w:t xml:space="preserve"> (1917). The latter discussed the work of </w:t>
                </w:r>
                <w:r w:rsidR="002C7680">
                  <w:t>Edward Arlington Robinson</w:t>
                </w:r>
                <w:r>
                  <w:t xml:space="preserve">, </w:t>
                </w:r>
                <w:r w:rsidR="002C7680">
                  <w:t>Robert Frost, Edgar Lee Masters, Carl Sandburg,</w:t>
                </w:r>
                <w:r>
                  <w:t xml:space="preserve"> H.D., and </w:t>
                </w:r>
                <w:r w:rsidR="002C7680">
                  <w:t xml:space="preserve">John Gould Fletcher. </w:t>
                </w:r>
                <w:r>
                  <w:t>Although a friend of R</w:t>
                </w:r>
                <w:r w:rsidR="002C7680">
                  <w:t>obert</w:t>
                </w:r>
                <w:r>
                  <w:t xml:space="preserve"> F</w:t>
                </w:r>
                <w:r w:rsidR="002C7680">
                  <w:t>rost</w:t>
                </w:r>
                <w:r>
                  <w:t xml:space="preserve"> and praised by D.H. L</w:t>
                </w:r>
                <w:r w:rsidR="002C7680">
                  <w:t>awrence</w:t>
                </w:r>
                <w:r>
                  <w:t xml:space="preserve"> and W</w:t>
                </w:r>
                <w:r w:rsidR="002C7680">
                  <w:t xml:space="preserve">illiam </w:t>
                </w:r>
                <w:r>
                  <w:t>C</w:t>
                </w:r>
                <w:r w:rsidR="002C7680">
                  <w:t>arlos</w:t>
                </w:r>
                <w:r>
                  <w:t xml:space="preserve"> W</w:t>
                </w:r>
                <w:r w:rsidR="002C7680">
                  <w:t>illiams</w:t>
                </w:r>
                <w:r>
                  <w:t>, following her death modernist critics like H</w:t>
                </w:r>
                <w:r w:rsidR="002C7680">
                  <w:t xml:space="preserve">ugh </w:t>
                </w:r>
                <w:r>
                  <w:t>K</w:t>
                </w:r>
                <w:r w:rsidR="002C7680">
                  <w:t>enner</w:t>
                </w:r>
                <w:r>
                  <w:t xml:space="preserve"> used Ezra Pound’s uncharitable witticisms about her weight and economic independence to characterize her as a poet who purchased her position and remained out-of-step with her time. Since the 1980s Lowell has emerged as a significant poet for understanding modernist </w:t>
                </w:r>
                <w:proofErr w:type="spellStart"/>
                <w:r>
                  <w:t>aurality</w:t>
                </w:r>
                <w:proofErr w:type="spellEnd"/>
                <w:r>
                  <w:t xml:space="preserve">, the American </w:t>
                </w:r>
                <w:proofErr w:type="spellStart"/>
                <w:r w:rsidRPr="00166038">
                  <w:rPr>
                    <w:i/>
                  </w:rPr>
                  <w:t>vers</w:t>
                </w:r>
                <w:proofErr w:type="spellEnd"/>
                <w:r w:rsidRPr="00166038">
                  <w:rPr>
                    <w:i/>
                  </w:rPr>
                  <w:t xml:space="preserve"> </w:t>
                </w:r>
                <w:proofErr w:type="spellStart"/>
                <w:r w:rsidRPr="00166038">
                  <w:rPr>
                    <w:i/>
                  </w:rPr>
                  <w:t>libre</w:t>
                </w:r>
                <w:proofErr w:type="spellEnd"/>
                <w:r>
                  <w:t xml:space="preserve"> movement, and modernist self-fashioning.</w:t>
                </w:r>
              </w:p>
              <w:p w14:paraId="4906142C" w14:textId="77777777" w:rsidR="007E4045" w:rsidRDefault="007E4045" w:rsidP="004B0289"/>
              <w:p w14:paraId="0940AD49" w14:textId="77777777" w:rsidR="00A05B32" w:rsidRDefault="004B0289" w:rsidP="004B0289">
                <w:pPr>
                  <w:rPr>
                    <w:rStyle w:val="Heading1Char"/>
                  </w:rPr>
                </w:pPr>
                <w:r w:rsidRPr="007E4045">
                  <w:rPr>
                    <w:rStyle w:val="Heading1Char"/>
                  </w:rPr>
                  <w:t>Final Years</w:t>
                </w:r>
              </w:p>
              <w:p w14:paraId="11448012" w14:textId="25A4ECC6" w:rsidR="004B0289" w:rsidRPr="009272FC" w:rsidRDefault="004B0289" w:rsidP="004B0289">
                <w:r>
                  <w:br/>
                </w:r>
                <w:r>
                  <w:lastRenderedPageBreak/>
                  <w:t xml:space="preserve">Lowell’s final years were marked by ill health. Despite this, she continued her writing and lecturing schedule, publishing </w:t>
                </w:r>
                <w:r w:rsidRPr="008B754E">
                  <w:rPr>
                    <w:i/>
                  </w:rPr>
                  <w:t>Con Grande’s Castle</w:t>
                </w:r>
                <w:r>
                  <w:t xml:space="preserve"> (1918), a work heavily-inflected with war themes, </w:t>
                </w:r>
                <w:r w:rsidRPr="009272FC">
                  <w:rPr>
                    <w:i/>
                  </w:rPr>
                  <w:t>Pictures of the Floating World</w:t>
                </w:r>
                <w:r w:rsidRPr="009272FC">
                  <w:t xml:space="preserve"> (1919)</w:t>
                </w:r>
                <w:r>
                  <w:t xml:space="preserve">, which expresses pacifist sentiments, and </w:t>
                </w:r>
                <w:r w:rsidRPr="009272FC">
                  <w:rPr>
                    <w:i/>
                  </w:rPr>
                  <w:t xml:space="preserve">Legends </w:t>
                </w:r>
                <w:r w:rsidRPr="009272FC">
                  <w:t>(1921)</w:t>
                </w:r>
                <w:r>
                  <w:t>, which explores sexual themes, mythology, and folklore from North America, China, P</w:t>
                </w:r>
                <w:r w:rsidR="002C7680">
                  <w:t xml:space="preserve">eru, and the </w:t>
                </w:r>
                <w:proofErr w:type="spellStart"/>
                <w:r w:rsidR="002C7680">
                  <w:t>Yucotan</w:t>
                </w:r>
                <w:proofErr w:type="spellEnd"/>
                <w:r w:rsidR="002C7680">
                  <w:t>. Her poem ‘Lilacs’,</w:t>
                </w:r>
                <w:r>
                  <w:t xml:space="preserve"> published in </w:t>
                </w:r>
                <w:r w:rsidRPr="00476C9F">
                  <w:rPr>
                    <w:i/>
                  </w:rPr>
                  <w:t xml:space="preserve">What’s </w:t>
                </w:r>
                <w:proofErr w:type="spellStart"/>
                <w:r w:rsidRPr="00476C9F">
                  <w:rPr>
                    <w:i/>
                  </w:rPr>
                  <w:t>oClock</w:t>
                </w:r>
                <w:proofErr w:type="spellEnd"/>
                <w:r>
                  <w:t xml:space="preserve"> (1925), summons patriotic feeling through erotic descriptions of flow</w:t>
                </w:r>
                <w:r w:rsidR="002C7680">
                  <w:t>ers in the spirit of Whitman’s ‘</w:t>
                </w:r>
                <w:r>
                  <w:t>When Lilacs Last in the D</w:t>
                </w:r>
                <w:r w:rsidR="002C7680">
                  <w:t>ooryard Bloomed’.</w:t>
                </w:r>
              </w:p>
              <w:p w14:paraId="0BF1EF02" w14:textId="77777777" w:rsidR="004B0289" w:rsidRPr="009272FC" w:rsidRDefault="004B0289" w:rsidP="004B0289"/>
              <w:p w14:paraId="5B6AE99B" w14:textId="77777777" w:rsidR="00A05B32" w:rsidRDefault="004B0289" w:rsidP="004B0289">
                <w:pPr>
                  <w:rPr>
                    <w:rStyle w:val="Heading1Char"/>
                  </w:rPr>
                </w:pPr>
                <w:r w:rsidRPr="007E4045">
                  <w:rPr>
                    <w:rStyle w:val="Heading1Char"/>
                  </w:rPr>
                  <w:t>Poetry</w:t>
                </w:r>
              </w:p>
              <w:p w14:paraId="2F90BCE5" w14:textId="77777777" w:rsidR="004B0289" w:rsidRPr="009272FC" w:rsidRDefault="004B0289" w:rsidP="004B0289">
                <w:r w:rsidRPr="009272FC">
                  <w:br/>
                </w:r>
                <w:r w:rsidRPr="009272FC">
                  <w:rPr>
                    <w:i/>
                  </w:rPr>
                  <w:t>A Dome of Many-Colored Glass</w:t>
                </w:r>
                <w:r w:rsidRPr="009272FC">
                  <w:t xml:space="preserve"> (1912)</w:t>
                </w:r>
              </w:p>
              <w:p w14:paraId="5EAB7202" w14:textId="77777777" w:rsidR="004B0289" w:rsidRPr="009272FC" w:rsidRDefault="004B0289" w:rsidP="004B0289">
                <w:r w:rsidRPr="009272FC">
                  <w:rPr>
                    <w:i/>
                  </w:rPr>
                  <w:t>Sword Blades and Poppy Seed</w:t>
                </w:r>
                <w:r w:rsidRPr="009272FC">
                  <w:t xml:space="preserve"> (1914)</w:t>
                </w:r>
              </w:p>
              <w:p w14:paraId="7241A83D" w14:textId="77777777" w:rsidR="004B0289" w:rsidRPr="009272FC" w:rsidRDefault="004B0289" w:rsidP="004B0289">
                <w:r w:rsidRPr="009272FC">
                  <w:rPr>
                    <w:i/>
                  </w:rPr>
                  <w:t>Men, Women, and Ghosts</w:t>
                </w:r>
                <w:r w:rsidRPr="009272FC">
                  <w:t xml:space="preserve"> (1916)</w:t>
                </w:r>
              </w:p>
              <w:p w14:paraId="5BE0337B" w14:textId="77777777" w:rsidR="004B0289" w:rsidRPr="009272FC" w:rsidRDefault="004B0289" w:rsidP="004B0289">
                <w:r w:rsidRPr="009272FC">
                  <w:rPr>
                    <w:i/>
                  </w:rPr>
                  <w:t>Can Grande's Castle</w:t>
                </w:r>
                <w:r w:rsidRPr="009272FC">
                  <w:t xml:space="preserve"> (1918)</w:t>
                </w:r>
              </w:p>
              <w:p w14:paraId="4323D152" w14:textId="77777777" w:rsidR="004B0289" w:rsidRPr="009272FC" w:rsidRDefault="004B0289" w:rsidP="004B0289">
                <w:r w:rsidRPr="009272FC">
                  <w:rPr>
                    <w:i/>
                  </w:rPr>
                  <w:t>Pictures of the Floating World</w:t>
                </w:r>
                <w:r w:rsidRPr="009272FC">
                  <w:t xml:space="preserve"> (1919)</w:t>
                </w:r>
              </w:p>
              <w:p w14:paraId="5022163F" w14:textId="77777777" w:rsidR="004B0289" w:rsidRPr="009272FC" w:rsidRDefault="004B0289" w:rsidP="004B0289">
                <w:r w:rsidRPr="009272FC">
                  <w:rPr>
                    <w:i/>
                  </w:rPr>
                  <w:t xml:space="preserve">Legends </w:t>
                </w:r>
                <w:r w:rsidRPr="009272FC">
                  <w:t>(1921)</w:t>
                </w:r>
              </w:p>
              <w:p w14:paraId="46BC5876" w14:textId="77777777" w:rsidR="004B0289" w:rsidRPr="009272FC" w:rsidRDefault="004B0289" w:rsidP="004B0289">
                <w:r w:rsidRPr="009272FC">
                  <w:rPr>
                    <w:i/>
                  </w:rPr>
                  <w:t>Fir Flower Tablets</w:t>
                </w:r>
                <w:r w:rsidRPr="009272FC">
                  <w:t xml:space="preserve"> (1921)</w:t>
                </w:r>
              </w:p>
              <w:p w14:paraId="429A7E15" w14:textId="77777777" w:rsidR="004B0289" w:rsidRPr="009272FC" w:rsidRDefault="004B0289" w:rsidP="004B0289">
                <w:r w:rsidRPr="009272FC">
                  <w:rPr>
                    <w:i/>
                  </w:rPr>
                  <w:t xml:space="preserve">What's </w:t>
                </w:r>
                <w:proofErr w:type="spellStart"/>
                <w:r w:rsidRPr="009272FC">
                  <w:rPr>
                    <w:i/>
                  </w:rPr>
                  <w:t>o'Clock</w:t>
                </w:r>
                <w:proofErr w:type="spellEnd"/>
                <w:r w:rsidRPr="009272FC">
                  <w:rPr>
                    <w:i/>
                  </w:rPr>
                  <w:t xml:space="preserve"> (</w:t>
                </w:r>
                <w:r w:rsidRPr="009272FC">
                  <w:t>1925)</w:t>
                </w:r>
              </w:p>
              <w:p w14:paraId="3BE3D5F4" w14:textId="77777777" w:rsidR="004B0289" w:rsidRPr="009272FC" w:rsidRDefault="004B0289" w:rsidP="004B0289">
                <w:r w:rsidRPr="009272FC">
                  <w:rPr>
                    <w:i/>
                  </w:rPr>
                  <w:t>East Wind</w:t>
                </w:r>
                <w:r w:rsidRPr="009272FC">
                  <w:t xml:space="preserve"> (1926)</w:t>
                </w:r>
              </w:p>
              <w:p w14:paraId="2E93C1D1" w14:textId="77777777" w:rsidR="004B0289" w:rsidRPr="009272FC" w:rsidRDefault="004B0289" w:rsidP="004B0289">
                <w:r w:rsidRPr="009272FC">
                  <w:rPr>
                    <w:i/>
                  </w:rPr>
                  <w:t>Ballads for Sale</w:t>
                </w:r>
                <w:r w:rsidRPr="009272FC">
                  <w:t xml:space="preserve"> (1927)</w:t>
                </w:r>
              </w:p>
              <w:p w14:paraId="757F3009" w14:textId="77777777" w:rsidR="004B0289" w:rsidRPr="009272FC" w:rsidRDefault="004B0289" w:rsidP="004B0289">
                <w:r w:rsidRPr="009272FC">
                  <w:rPr>
                    <w:i/>
                  </w:rPr>
                  <w:t>Selected Poems</w:t>
                </w:r>
                <w:r w:rsidRPr="009272FC">
                  <w:t xml:space="preserve"> (1928)</w:t>
                </w:r>
              </w:p>
              <w:p w14:paraId="2B62C38E" w14:textId="77777777" w:rsidR="004B0289" w:rsidRPr="009272FC" w:rsidRDefault="004B0289" w:rsidP="004B0289">
                <w:r w:rsidRPr="009272FC">
                  <w:rPr>
                    <w:i/>
                  </w:rPr>
                  <w:t>Complete Poetical Works</w:t>
                </w:r>
                <w:r w:rsidRPr="009272FC">
                  <w:t xml:space="preserve"> (1955) </w:t>
                </w:r>
              </w:p>
              <w:p w14:paraId="06F4E2D9" w14:textId="77777777" w:rsidR="004B0289" w:rsidRPr="009272FC" w:rsidRDefault="004B0289" w:rsidP="004B0289"/>
              <w:p w14:paraId="7BAF6483" w14:textId="77777777" w:rsidR="00A05B32" w:rsidRDefault="004B0289" w:rsidP="004B0289">
                <w:r w:rsidRPr="007E4045">
                  <w:rPr>
                    <w:rStyle w:val="Heading1Char"/>
                  </w:rPr>
                  <w:t>Critical Writings</w:t>
                </w:r>
                <w:r w:rsidRPr="009272FC">
                  <w:t xml:space="preserve"> </w:t>
                </w:r>
              </w:p>
              <w:p w14:paraId="12AFF2F3" w14:textId="77777777" w:rsidR="004B0289" w:rsidRPr="009272FC" w:rsidRDefault="004B0289" w:rsidP="004B0289">
                <w:r w:rsidRPr="009272FC">
                  <w:br/>
                </w:r>
                <w:r w:rsidRPr="009272FC">
                  <w:rPr>
                    <w:i/>
                  </w:rPr>
                  <w:t>Six French Poets</w:t>
                </w:r>
                <w:r w:rsidRPr="009272FC">
                  <w:t xml:space="preserve"> (1915)</w:t>
                </w:r>
              </w:p>
              <w:p w14:paraId="03080369" w14:textId="77777777" w:rsidR="004B0289" w:rsidRPr="009272FC" w:rsidRDefault="004B0289" w:rsidP="004B0289">
                <w:r w:rsidRPr="009272FC">
                  <w:rPr>
                    <w:i/>
                  </w:rPr>
                  <w:t>Tendencies in Modern American Poetry</w:t>
                </w:r>
                <w:r w:rsidRPr="009272FC">
                  <w:t xml:space="preserve"> (1917)</w:t>
                </w:r>
              </w:p>
              <w:p w14:paraId="65779049" w14:textId="77777777" w:rsidR="004B0289" w:rsidRPr="009272FC" w:rsidRDefault="004B0289" w:rsidP="004B0289">
                <w:r w:rsidRPr="009272FC">
                  <w:rPr>
                    <w:i/>
                  </w:rPr>
                  <w:t>A Critical Fable</w:t>
                </w:r>
                <w:r w:rsidRPr="009272FC">
                  <w:t xml:space="preserve"> (1922)</w:t>
                </w:r>
              </w:p>
              <w:p w14:paraId="36E722C1" w14:textId="77777777" w:rsidR="004B0289" w:rsidRPr="009272FC" w:rsidRDefault="004B0289" w:rsidP="004B0289">
                <w:r w:rsidRPr="009272FC">
                  <w:rPr>
                    <w:i/>
                  </w:rPr>
                  <w:t>John Keats</w:t>
                </w:r>
                <w:r w:rsidRPr="009272FC">
                  <w:t xml:space="preserve"> (1925) </w:t>
                </w:r>
              </w:p>
              <w:p w14:paraId="5C2D159C" w14:textId="77777777" w:rsidR="004B0289" w:rsidRPr="009272FC" w:rsidRDefault="004B0289" w:rsidP="004B0289">
                <w:r w:rsidRPr="009272FC">
                  <w:rPr>
                    <w:i/>
                  </w:rPr>
                  <w:t>Poetry and Poets</w:t>
                </w:r>
                <w:r w:rsidRPr="009272FC">
                  <w:t xml:space="preserve"> (unpublished lectures)</w:t>
                </w:r>
              </w:p>
              <w:p w14:paraId="48A2F729" w14:textId="77777777" w:rsidR="004B0289" w:rsidRPr="009272FC" w:rsidRDefault="004B0289" w:rsidP="004B0289"/>
              <w:p w14:paraId="2EF0B28B" w14:textId="77777777" w:rsidR="00A05B32" w:rsidRDefault="004B0289" w:rsidP="004B0289">
                <w:pPr>
                  <w:rPr>
                    <w:rStyle w:val="Heading1Char"/>
                  </w:rPr>
                </w:pPr>
                <w:r w:rsidRPr="007E4045">
                  <w:rPr>
                    <w:rStyle w:val="Heading1Char"/>
                  </w:rPr>
                  <w:t>Anthologies (edited)</w:t>
                </w:r>
              </w:p>
              <w:p w14:paraId="62FE3F62" w14:textId="77777777" w:rsidR="004B0289" w:rsidRPr="009272FC" w:rsidRDefault="004B0289" w:rsidP="004B0289">
                <w:r w:rsidRPr="009272FC">
                  <w:br/>
                </w:r>
                <w:r w:rsidRPr="009272FC">
                  <w:rPr>
                    <w:i/>
                  </w:rPr>
                  <w:t>Some Imagist Poets I</w:t>
                </w:r>
                <w:r w:rsidRPr="009272FC">
                  <w:t xml:space="preserve"> (1915)</w:t>
                </w:r>
                <w:bookmarkStart w:id="0" w:name="_GoBack"/>
                <w:bookmarkEnd w:id="0"/>
              </w:p>
              <w:p w14:paraId="4ED277FB" w14:textId="77777777" w:rsidR="004B0289" w:rsidRPr="009272FC" w:rsidRDefault="004B0289" w:rsidP="004B0289">
                <w:r w:rsidRPr="009272FC">
                  <w:rPr>
                    <w:i/>
                  </w:rPr>
                  <w:t>Some Imagist Poets II</w:t>
                </w:r>
                <w:r w:rsidRPr="009272FC">
                  <w:t xml:space="preserve"> (1916)</w:t>
                </w:r>
              </w:p>
              <w:p w14:paraId="7B51A8CE" w14:textId="77777777" w:rsidR="003F0D73" w:rsidRDefault="004B0289" w:rsidP="004B0289">
                <w:r w:rsidRPr="009272FC">
                  <w:rPr>
                    <w:i/>
                  </w:rPr>
                  <w:t>Some Imagist Poets III</w:t>
                </w:r>
                <w:r w:rsidRPr="009272FC">
                  <w:t xml:space="preserve"> (1917)</w:t>
                </w:r>
              </w:p>
            </w:tc>
          </w:sdtContent>
        </w:sdt>
      </w:tr>
      <w:tr w:rsidR="003235A7" w14:paraId="09EDF14C" w14:textId="77777777" w:rsidTr="003235A7">
        <w:tc>
          <w:tcPr>
            <w:tcW w:w="9016" w:type="dxa"/>
          </w:tcPr>
          <w:p w14:paraId="6E0CE1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05F23F638DBE438CACC05C61976331"/>
              </w:placeholder>
            </w:sdtPr>
            <w:sdtEndPr/>
            <w:sdtContent>
              <w:p w14:paraId="7F24BCA5" w14:textId="77777777" w:rsidR="007E4045" w:rsidRDefault="002B2985" w:rsidP="00FB11DE">
                <w:sdt>
                  <w:sdtPr>
                    <w:id w:val="-32269815"/>
                    <w:citation/>
                  </w:sdtPr>
                  <w:sdtEndPr/>
                  <w:sdtContent>
                    <w:r w:rsidR="007E4045">
                      <w:fldChar w:fldCharType="begin"/>
                    </w:r>
                    <w:r w:rsidR="007E4045">
                      <w:rPr>
                        <w:lang w:val="en-US"/>
                      </w:rPr>
                      <w:instrText xml:space="preserve"> CITATION Ben85 \l 1033 </w:instrText>
                    </w:r>
                    <w:r w:rsidR="007E4045">
                      <w:fldChar w:fldCharType="separate"/>
                    </w:r>
                    <w:r w:rsidR="002C7680">
                      <w:rPr>
                        <w:noProof/>
                        <w:lang w:val="en-US"/>
                      </w:rPr>
                      <w:t xml:space="preserve"> </w:t>
                    </w:r>
                    <w:r w:rsidR="002C7680" w:rsidRPr="002C7680">
                      <w:rPr>
                        <w:noProof/>
                        <w:lang w:val="en-US"/>
                      </w:rPr>
                      <w:t>(Benvenuto)</w:t>
                    </w:r>
                    <w:r w:rsidR="007E4045">
                      <w:fldChar w:fldCharType="end"/>
                    </w:r>
                  </w:sdtContent>
                </w:sdt>
              </w:p>
              <w:p w14:paraId="3F65FF40" w14:textId="77777777" w:rsidR="007E4045" w:rsidRDefault="002B2985" w:rsidP="00FB11DE">
                <w:sdt>
                  <w:sdtPr>
                    <w:id w:val="-1470436857"/>
                    <w:citation/>
                  </w:sdtPr>
                  <w:sdtEndPr/>
                  <w:sdtContent>
                    <w:r w:rsidR="007E4045">
                      <w:fldChar w:fldCharType="begin"/>
                    </w:r>
                    <w:r w:rsidR="007E4045">
                      <w:rPr>
                        <w:lang w:val="en-US"/>
                      </w:rPr>
                      <w:instrText xml:space="preserve"> CITATION Bra11 \l 1033 </w:instrText>
                    </w:r>
                    <w:r w:rsidR="007E4045">
                      <w:fldChar w:fldCharType="separate"/>
                    </w:r>
                    <w:r w:rsidR="002C7680" w:rsidRPr="002C7680">
                      <w:rPr>
                        <w:noProof/>
                        <w:lang w:val="en-US"/>
                      </w:rPr>
                      <w:t>(Bradshaw)</w:t>
                    </w:r>
                    <w:r w:rsidR="007E4045">
                      <w:fldChar w:fldCharType="end"/>
                    </w:r>
                  </w:sdtContent>
                </w:sdt>
              </w:p>
              <w:p w14:paraId="46FE1716" w14:textId="77777777" w:rsidR="007E4045" w:rsidRDefault="002B2985" w:rsidP="00FB11DE">
                <w:sdt>
                  <w:sdtPr>
                    <w:id w:val="407033738"/>
                    <w:citation/>
                  </w:sdtPr>
                  <w:sdtEndPr/>
                  <w:sdtContent>
                    <w:r w:rsidR="007E4045">
                      <w:fldChar w:fldCharType="begin"/>
                    </w:r>
                    <w:r w:rsidR="007E4045">
                      <w:rPr>
                        <w:lang w:val="en-US"/>
                      </w:rPr>
                      <w:instrText xml:space="preserve"> CITATION Fad79 \l 1033 </w:instrText>
                    </w:r>
                    <w:r w:rsidR="007E4045">
                      <w:fldChar w:fldCharType="separate"/>
                    </w:r>
                    <w:r w:rsidR="002C7680" w:rsidRPr="002C7680">
                      <w:rPr>
                        <w:noProof/>
                        <w:lang w:val="en-US"/>
                      </w:rPr>
                      <w:t>(Faderman)</w:t>
                    </w:r>
                    <w:r w:rsidR="007E4045">
                      <w:fldChar w:fldCharType="end"/>
                    </w:r>
                  </w:sdtContent>
                </w:sdt>
              </w:p>
              <w:p w14:paraId="1CC882DB" w14:textId="77777777" w:rsidR="007E4045" w:rsidRDefault="002B2985" w:rsidP="00FB11DE">
                <w:sdt>
                  <w:sdtPr>
                    <w:id w:val="-70207163"/>
                    <w:citation/>
                  </w:sdtPr>
                  <w:sdtEndPr/>
                  <w:sdtContent>
                    <w:r w:rsidR="007E4045">
                      <w:fldChar w:fldCharType="begin"/>
                    </w:r>
                    <w:r w:rsidR="007E4045">
                      <w:rPr>
                        <w:lang w:val="en-US"/>
                      </w:rPr>
                      <w:instrText xml:space="preserve"> CITATION Gal99 \l 1033 </w:instrText>
                    </w:r>
                    <w:r w:rsidR="007E4045">
                      <w:fldChar w:fldCharType="separate"/>
                    </w:r>
                    <w:r w:rsidR="002C7680" w:rsidRPr="002C7680">
                      <w:rPr>
                        <w:noProof/>
                        <w:lang w:val="en-US"/>
                      </w:rPr>
                      <w:t>(Galvin)</w:t>
                    </w:r>
                    <w:r w:rsidR="007E4045">
                      <w:fldChar w:fldCharType="end"/>
                    </w:r>
                  </w:sdtContent>
                </w:sdt>
              </w:p>
              <w:p w14:paraId="5350D98F" w14:textId="77777777" w:rsidR="007E4045" w:rsidRDefault="002B2985" w:rsidP="00FB11DE">
                <w:sdt>
                  <w:sdtPr>
                    <w:id w:val="-1126539922"/>
                    <w:citation/>
                  </w:sdtPr>
                  <w:sdtEndPr/>
                  <w:sdtContent>
                    <w:r w:rsidR="007E4045">
                      <w:fldChar w:fldCharType="begin"/>
                    </w:r>
                    <w:r w:rsidR="007E4045">
                      <w:rPr>
                        <w:lang w:val="en-US"/>
                      </w:rPr>
                      <w:instrText xml:space="preserve"> CITATION Gou75 \l 1033 </w:instrText>
                    </w:r>
                    <w:r w:rsidR="007E4045">
                      <w:fldChar w:fldCharType="separate"/>
                    </w:r>
                    <w:r w:rsidR="002C7680" w:rsidRPr="002C7680">
                      <w:rPr>
                        <w:noProof/>
                        <w:lang w:val="en-US"/>
                      </w:rPr>
                      <w:t>(Gould)</w:t>
                    </w:r>
                    <w:r w:rsidR="007E4045">
                      <w:fldChar w:fldCharType="end"/>
                    </w:r>
                  </w:sdtContent>
                </w:sdt>
              </w:p>
              <w:p w14:paraId="5FB72029" w14:textId="77777777" w:rsidR="007E4045" w:rsidRDefault="002B2985" w:rsidP="00FB11DE">
                <w:sdt>
                  <w:sdtPr>
                    <w:id w:val="2054572489"/>
                    <w:citation/>
                  </w:sdtPr>
                  <w:sdtEndPr/>
                  <w:sdtContent>
                    <w:r w:rsidR="007E4045">
                      <w:fldChar w:fldCharType="begin"/>
                    </w:r>
                    <w:r w:rsidR="007E4045">
                      <w:rPr>
                        <w:lang w:val="en-US"/>
                      </w:rPr>
                      <w:instrText xml:space="preserve"> CITATION Mun04 \l 1033 </w:instrText>
                    </w:r>
                    <w:r w:rsidR="007E4045">
                      <w:fldChar w:fldCharType="separate"/>
                    </w:r>
                    <w:r w:rsidR="002C7680" w:rsidRPr="002C7680">
                      <w:rPr>
                        <w:noProof/>
                        <w:lang w:val="en-US"/>
                      </w:rPr>
                      <w:t>(Munich and Bradshaw)</w:t>
                    </w:r>
                    <w:r w:rsidR="007E4045">
                      <w:fldChar w:fldCharType="end"/>
                    </w:r>
                  </w:sdtContent>
                </w:sdt>
              </w:p>
              <w:p w14:paraId="0F599D3D" w14:textId="77777777" w:rsidR="007E4045" w:rsidRDefault="002B2985" w:rsidP="00FB11DE">
                <w:sdt>
                  <w:sdtPr>
                    <w:id w:val="1679694107"/>
                    <w:citation/>
                  </w:sdtPr>
                  <w:sdtEndPr/>
                  <w:sdtContent>
                    <w:r w:rsidR="007E4045">
                      <w:fldChar w:fldCharType="begin"/>
                    </w:r>
                    <w:r w:rsidR="007E4045">
                      <w:rPr>
                        <w:lang w:val="en-US"/>
                      </w:rPr>
                      <w:instrText xml:space="preserve"> CITATION Sco35 \l 1033 </w:instrText>
                    </w:r>
                    <w:r w:rsidR="007E4045">
                      <w:fldChar w:fldCharType="separate"/>
                    </w:r>
                    <w:r w:rsidR="002C7680" w:rsidRPr="002C7680">
                      <w:rPr>
                        <w:noProof/>
                        <w:lang w:val="en-US"/>
                      </w:rPr>
                      <w:t>(Scott)</w:t>
                    </w:r>
                    <w:r w:rsidR="007E4045">
                      <w:fldChar w:fldCharType="end"/>
                    </w:r>
                  </w:sdtContent>
                </w:sdt>
              </w:p>
              <w:p w14:paraId="7BF1E68D" w14:textId="77777777" w:rsidR="007E4045" w:rsidRDefault="002B2985" w:rsidP="00FB11DE">
                <w:sdt>
                  <w:sdtPr>
                    <w:id w:val="-2091682341"/>
                    <w:citation/>
                  </w:sdtPr>
                  <w:sdtEndPr/>
                  <w:sdtContent>
                    <w:r w:rsidR="007E4045">
                      <w:fldChar w:fldCharType="begin"/>
                    </w:r>
                    <w:r w:rsidR="007E4045">
                      <w:rPr>
                        <w:lang w:val="en-US"/>
                      </w:rPr>
                      <w:instrText xml:space="preserve"> CITATION The8 \l 1033 </w:instrText>
                    </w:r>
                    <w:r w:rsidR="007E4045">
                      <w:fldChar w:fldCharType="separate"/>
                    </w:r>
                    <w:r w:rsidR="002C7680" w:rsidRPr="002C7680">
                      <w:rPr>
                        <w:noProof/>
                        <w:lang w:val="en-US"/>
                      </w:rPr>
                      <w:t>(The Houghton Library at Harvard University; Vasar College Special Collections)</w:t>
                    </w:r>
                    <w:r w:rsidR="007E4045">
                      <w:fldChar w:fldCharType="end"/>
                    </w:r>
                  </w:sdtContent>
                </w:sdt>
              </w:p>
              <w:p w14:paraId="0A26B4AC" w14:textId="77777777" w:rsidR="003235A7" w:rsidRDefault="002B2985" w:rsidP="00FB11DE">
                <w:sdt>
                  <w:sdtPr>
                    <w:id w:val="287863667"/>
                    <w:citation/>
                  </w:sdtPr>
                  <w:sdtEndPr/>
                  <w:sdtContent>
                    <w:r w:rsidR="007E4045">
                      <w:fldChar w:fldCharType="begin"/>
                    </w:r>
                    <w:r w:rsidR="007E4045">
                      <w:rPr>
                        <w:lang w:val="en-US"/>
                      </w:rPr>
                      <w:instrText xml:space="preserve"> CITATION Woo26 \l 1033 </w:instrText>
                    </w:r>
                    <w:r w:rsidR="007E4045">
                      <w:fldChar w:fldCharType="separate"/>
                    </w:r>
                    <w:r w:rsidR="002C7680" w:rsidRPr="002C7680">
                      <w:rPr>
                        <w:noProof/>
                        <w:lang w:val="en-US"/>
                      </w:rPr>
                      <w:t>(Wood)</w:t>
                    </w:r>
                    <w:r w:rsidR="007E4045">
                      <w:fldChar w:fldCharType="end"/>
                    </w:r>
                  </w:sdtContent>
                </w:sdt>
              </w:p>
            </w:sdtContent>
          </w:sdt>
        </w:tc>
      </w:tr>
    </w:tbl>
    <w:p w14:paraId="084E96A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3AE99" w14:textId="77777777" w:rsidR="002B2985" w:rsidRDefault="002B2985" w:rsidP="007A0D55">
      <w:pPr>
        <w:spacing w:after="0" w:line="240" w:lineRule="auto"/>
      </w:pPr>
      <w:r>
        <w:separator/>
      </w:r>
    </w:p>
  </w:endnote>
  <w:endnote w:type="continuationSeparator" w:id="0">
    <w:p w14:paraId="440D4A5A" w14:textId="77777777" w:rsidR="002B2985" w:rsidRDefault="002B29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4688E" w14:textId="77777777" w:rsidR="002B2985" w:rsidRDefault="002B2985" w:rsidP="007A0D55">
      <w:pPr>
        <w:spacing w:after="0" w:line="240" w:lineRule="auto"/>
      </w:pPr>
      <w:r>
        <w:separator/>
      </w:r>
    </w:p>
  </w:footnote>
  <w:footnote w:type="continuationSeparator" w:id="0">
    <w:p w14:paraId="0FA0F7BA" w14:textId="77777777" w:rsidR="002B2985" w:rsidRDefault="002B29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38A51" w14:textId="77777777" w:rsidR="00DC1BDE" w:rsidRDefault="00DC1B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CE3DC3" w14:textId="77777777" w:rsidR="00DC1BDE" w:rsidRDefault="00DC1B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9"/>
    <w:rsid w:val="00032559"/>
    <w:rsid w:val="00052040"/>
    <w:rsid w:val="000B25AE"/>
    <w:rsid w:val="000B55AB"/>
    <w:rsid w:val="000D24DC"/>
    <w:rsid w:val="00101B2E"/>
    <w:rsid w:val="00116FA0"/>
    <w:rsid w:val="0015114C"/>
    <w:rsid w:val="001A21F3"/>
    <w:rsid w:val="001A2537"/>
    <w:rsid w:val="001A6A06"/>
    <w:rsid w:val="001B2698"/>
    <w:rsid w:val="00210C03"/>
    <w:rsid w:val="002162E2"/>
    <w:rsid w:val="00225C5A"/>
    <w:rsid w:val="00230B10"/>
    <w:rsid w:val="00234353"/>
    <w:rsid w:val="00244BB0"/>
    <w:rsid w:val="002A0A0D"/>
    <w:rsid w:val="002B0B37"/>
    <w:rsid w:val="002B2985"/>
    <w:rsid w:val="002C7680"/>
    <w:rsid w:val="0030662D"/>
    <w:rsid w:val="003235A7"/>
    <w:rsid w:val="003677B6"/>
    <w:rsid w:val="003D3579"/>
    <w:rsid w:val="003E2795"/>
    <w:rsid w:val="003F0D73"/>
    <w:rsid w:val="00462DBE"/>
    <w:rsid w:val="00464699"/>
    <w:rsid w:val="00483379"/>
    <w:rsid w:val="00487BC5"/>
    <w:rsid w:val="00496888"/>
    <w:rsid w:val="004A7476"/>
    <w:rsid w:val="004B0289"/>
    <w:rsid w:val="004E5896"/>
    <w:rsid w:val="00513EE6"/>
    <w:rsid w:val="00534F8F"/>
    <w:rsid w:val="00590035"/>
    <w:rsid w:val="005B177E"/>
    <w:rsid w:val="005B3921"/>
    <w:rsid w:val="005F26D7"/>
    <w:rsid w:val="005F5450"/>
    <w:rsid w:val="006B2E3E"/>
    <w:rsid w:val="006D0412"/>
    <w:rsid w:val="007411B9"/>
    <w:rsid w:val="00780D95"/>
    <w:rsid w:val="00780DC7"/>
    <w:rsid w:val="007A0D55"/>
    <w:rsid w:val="007B3377"/>
    <w:rsid w:val="007E4045"/>
    <w:rsid w:val="007E5F44"/>
    <w:rsid w:val="00821DE3"/>
    <w:rsid w:val="00846CE1"/>
    <w:rsid w:val="008A5B87"/>
    <w:rsid w:val="00922950"/>
    <w:rsid w:val="009A7264"/>
    <w:rsid w:val="009D1606"/>
    <w:rsid w:val="009E18A1"/>
    <w:rsid w:val="009E73D7"/>
    <w:rsid w:val="00A05B3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BDE"/>
    <w:rsid w:val="00DC6B48"/>
    <w:rsid w:val="00DF01B0"/>
    <w:rsid w:val="00DF6D6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98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 w:type="character" w:styleId="CommentReference">
    <w:name w:val="annotation reference"/>
    <w:basedOn w:val="DefaultParagraphFont"/>
    <w:uiPriority w:val="99"/>
    <w:semiHidden/>
    <w:rsid w:val="00DF6D61"/>
    <w:rPr>
      <w:sz w:val="18"/>
      <w:szCs w:val="18"/>
    </w:rPr>
  </w:style>
  <w:style w:type="paragraph" w:styleId="CommentText">
    <w:name w:val="annotation text"/>
    <w:basedOn w:val="Normal"/>
    <w:link w:val="CommentTextChar"/>
    <w:uiPriority w:val="99"/>
    <w:semiHidden/>
    <w:rsid w:val="00DF6D61"/>
    <w:pPr>
      <w:spacing w:line="240" w:lineRule="auto"/>
    </w:pPr>
    <w:rPr>
      <w:sz w:val="24"/>
      <w:szCs w:val="24"/>
    </w:rPr>
  </w:style>
  <w:style w:type="character" w:customStyle="1" w:styleId="CommentTextChar">
    <w:name w:val="Comment Text Char"/>
    <w:basedOn w:val="DefaultParagraphFont"/>
    <w:link w:val="CommentText"/>
    <w:uiPriority w:val="99"/>
    <w:semiHidden/>
    <w:rsid w:val="00DF6D61"/>
    <w:rPr>
      <w:sz w:val="24"/>
      <w:szCs w:val="24"/>
    </w:rPr>
  </w:style>
  <w:style w:type="paragraph" w:styleId="CommentSubject">
    <w:name w:val="annotation subject"/>
    <w:basedOn w:val="CommentText"/>
    <w:next w:val="CommentText"/>
    <w:link w:val="CommentSubjectChar"/>
    <w:uiPriority w:val="99"/>
    <w:semiHidden/>
    <w:rsid w:val="00DF6D61"/>
    <w:rPr>
      <w:b/>
      <w:bCs/>
      <w:sz w:val="20"/>
      <w:szCs w:val="20"/>
    </w:rPr>
  </w:style>
  <w:style w:type="character" w:customStyle="1" w:styleId="CommentSubjectChar">
    <w:name w:val="Comment Subject Char"/>
    <w:basedOn w:val="CommentTextChar"/>
    <w:link w:val="CommentSubject"/>
    <w:uiPriority w:val="99"/>
    <w:semiHidden/>
    <w:rsid w:val="00DF6D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301">
      <w:bodyDiv w:val="1"/>
      <w:marLeft w:val="0"/>
      <w:marRight w:val="0"/>
      <w:marTop w:val="0"/>
      <w:marBottom w:val="0"/>
      <w:divBdr>
        <w:top w:val="none" w:sz="0" w:space="0" w:color="auto"/>
        <w:left w:val="none" w:sz="0" w:space="0" w:color="auto"/>
        <w:bottom w:val="none" w:sz="0" w:space="0" w:color="auto"/>
        <w:right w:val="none" w:sz="0" w:space="0" w:color="auto"/>
      </w:divBdr>
    </w:div>
    <w:div w:id="818767490">
      <w:bodyDiv w:val="1"/>
      <w:marLeft w:val="0"/>
      <w:marRight w:val="0"/>
      <w:marTop w:val="0"/>
      <w:marBottom w:val="0"/>
      <w:divBdr>
        <w:top w:val="none" w:sz="0" w:space="0" w:color="auto"/>
        <w:left w:val="none" w:sz="0" w:space="0" w:color="auto"/>
        <w:bottom w:val="none" w:sz="0" w:space="0" w:color="auto"/>
        <w:right w:val="none" w:sz="0" w:space="0" w:color="auto"/>
      </w:divBdr>
    </w:div>
    <w:div w:id="843860771">
      <w:bodyDiv w:val="1"/>
      <w:marLeft w:val="0"/>
      <w:marRight w:val="0"/>
      <w:marTop w:val="0"/>
      <w:marBottom w:val="0"/>
      <w:divBdr>
        <w:top w:val="none" w:sz="0" w:space="0" w:color="auto"/>
        <w:left w:val="none" w:sz="0" w:space="0" w:color="auto"/>
        <w:bottom w:val="none" w:sz="0" w:space="0" w:color="auto"/>
        <w:right w:val="none" w:sz="0" w:space="0" w:color="auto"/>
      </w:divBdr>
    </w:div>
    <w:div w:id="892929081">
      <w:bodyDiv w:val="1"/>
      <w:marLeft w:val="0"/>
      <w:marRight w:val="0"/>
      <w:marTop w:val="0"/>
      <w:marBottom w:val="0"/>
      <w:divBdr>
        <w:top w:val="none" w:sz="0" w:space="0" w:color="auto"/>
        <w:left w:val="none" w:sz="0" w:space="0" w:color="auto"/>
        <w:bottom w:val="none" w:sz="0" w:space="0" w:color="auto"/>
        <w:right w:val="none" w:sz="0" w:space="0" w:color="auto"/>
      </w:divBdr>
    </w:div>
    <w:div w:id="1125853467">
      <w:bodyDiv w:val="1"/>
      <w:marLeft w:val="0"/>
      <w:marRight w:val="0"/>
      <w:marTop w:val="0"/>
      <w:marBottom w:val="0"/>
      <w:divBdr>
        <w:top w:val="none" w:sz="0" w:space="0" w:color="auto"/>
        <w:left w:val="none" w:sz="0" w:space="0" w:color="auto"/>
        <w:bottom w:val="none" w:sz="0" w:space="0" w:color="auto"/>
        <w:right w:val="none" w:sz="0" w:space="0" w:color="auto"/>
      </w:divBdr>
    </w:div>
    <w:div w:id="1486429913">
      <w:bodyDiv w:val="1"/>
      <w:marLeft w:val="0"/>
      <w:marRight w:val="0"/>
      <w:marTop w:val="0"/>
      <w:marBottom w:val="0"/>
      <w:divBdr>
        <w:top w:val="none" w:sz="0" w:space="0" w:color="auto"/>
        <w:left w:val="none" w:sz="0" w:space="0" w:color="auto"/>
        <w:bottom w:val="none" w:sz="0" w:space="0" w:color="auto"/>
        <w:right w:val="none" w:sz="0" w:space="0" w:color="auto"/>
      </w:divBdr>
    </w:div>
    <w:div w:id="1671835333">
      <w:bodyDiv w:val="1"/>
      <w:marLeft w:val="0"/>
      <w:marRight w:val="0"/>
      <w:marTop w:val="0"/>
      <w:marBottom w:val="0"/>
      <w:divBdr>
        <w:top w:val="none" w:sz="0" w:space="0" w:color="auto"/>
        <w:left w:val="none" w:sz="0" w:space="0" w:color="auto"/>
        <w:bottom w:val="none" w:sz="0" w:space="0" w:color="auto"/>
        <w:right w:val="none" w:sz="0" w:space="0" w:color="auto"/>
      </w:divBdr>
    </w:div>
    <w:div w:id="1944485797">
      <w:bodyDiv w:val="1"/>
      <w:marLeft w:val="0"/>
      <w:marRight w:val="0"/>
      <w:marTop w:val="0"/>
      <w:marBottom w:val="0"/>
      <w:divBdr>
        <w:top w:val="none" w:sz="0" w:space="0" w:color="auto"/>
        <w:left w:val="none" w:sz="0" w:space="0" w:color="auto"/>
        <w:bottom w:val="none" w:sz="0" w:space="0" w:color="auto"/>
        <w:right w:val="none" w:sz="0" w:space="0" w:color="auto"/>
      </w:divBdr>
    </w:div>
    <w:div w:id="21193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CD88E2CE00C341BAAA730819A653E6"/>
        <w:category>
          <w:name w:val="General"/>
          <w:gallery w:val="placeholder"/>
        </w:category>
        <w:types>
          <w:type w:val="bbPlcHdr"/>
        </w:types>
        <w:behaviors>
          <w:behavior w:val="content"/>
        </w:behaviors>
        <w:guid w:val="{59994FA5-1900-6E4F-87C6-1EDAABC9DBBC}"/>
      </w:docPartPr>
      <w:docPartBody>
        <w:p w:rsidR="007F7BF2" w:rsidRDefault="007F7BF2">
          <w:pPr>
            <w:pStyle w:val="3DCD88E2CE00C341BAAA730819A653E6"/>
          </w:pPr>
          <w:r w:rsidRPr="00CC586D">
            <w:rPr>
              <w:rStyle w:val="PlaceholderText"/>
              <w:b/>
              <w:color w:val="FFFFFF" w:themeColor="background1"/>
            </w:rPr>
            <w:t>[Salutation]</w:t>
          </w:r>
        </w:p>
      </w:docPartBody>
    </w:docPart>
    <w:docPart>
      <w:docPartPr>
        <w:name w:val="F4187FE6E3CF9740AD9D218E8765C84B"/>
        <w:category>
          <w:name w:val="General"/>
          <w:gallery w:val="placeholder"/>
        </w:category>
        <w:types>
          <w:type w:val="bbPlcHdr"/>
        </w:types>
        <w:behaviors>
          <w:behavior w:val="content"/>
        </w:behaviors>
        <w:guid w:val="{1AD32D44-DB75-ED49-9F8C-9873B2C7D80A}"/>
      </w:docPartPr>
      <w:docPartBody>
        <w:p w:rsidR="007F7BF2" w:rsidRDefault="007F7BF2">
          <w:pPr>
            <w:pStyle w:val="F4187FE6E3CF9740AD9D218E8765C84B"/>
          </w:pPr>
          <w:r>
            <w:rPr>
              <w:rStyle w:val="PlaceholderText"/>
            </w:rPr>
            <w:t>[First name]</w:t>
          </w:r>
        </w:p>
      </w:docPartBody>
    </w:docPart>
    <w:docPart>
      <w:docPartPr>
        <w:name w:val="D7DDC6EEB2645E438B6CB2600802C012"/>
        <w:category>
          <w:name w:val="General"/>
          <w:gallery w:val="placeholder"/>
        </w:category>
        <w:types>
          <w:type w:val="bbPlcHdr"/>
        </w:types>
        <w:behaviors>
          <w:behavior w:val="content"/>
        </w:behaviors>
        <w:guid w:val="{E141ACA3-E7B0-0F47-A3B2-B6C309EBBFE9}"/>
      </w:docPartPr>
      <w:docPartBody>
        <w:p w:rsidR="007F7BF2" w:rsidRDefault="007F7BF2">
          <w:pPr>
            <w:pStyle w:val="D7DDC6EEB2645E438B6CB2600802C012"/>
          </w:pPr>
          <w:r>
            <w:rPr>
              <w:rStyle w:val="PlaceholderText"/>
            </w:rPr>
            <w:t>[Middle name]</w:t>
          </w:r>
        </w:p>
      </w:docPartBody>
    </w:docPart>
    <w:docPart>
      <w:docPartPr>
        <w:name w:val="DDB4002D73DFC741A435C61762E4FCD3"/>
        <w:category>
          <w:name w:val="General"/>
          <w:gallery w:val="placeholder"/>
        </w:category>
        <w:types>
          <w:type w:val="bbPlcHdr"/>
        </w:types>
        <w:behaviors>
          <w:behavior w:val="content"/>
        </w:behaviors>
        <w:guid w:val="{CB666BC6-4DF4-A044-AFED-08E5E19EA6D0}"/>
      </w:docPartPr>
      <w:docPartBody>
        <w:p w:rsidR="007F7BF2" w:rsidRDefault="007F7BF2">
          <w:pPr>
            <w:pStyle w:val="DDB4002D73DFC741A435C61762E4FCD3"/>
          </w:pPr>
          <w:r>
            <w:rPr>
              <w:rStyle w:val="PlaceholderText"/>
            </w:rPr>
            <w:t>[Last name]</w:t>
          </w:r>
        </w:p>
      </w:docPartBody>
    </w:docPart>
    <w:docPart>
      <w:docPartPr>
        <w:name w:val="513FB10CD167B645BC4EFA403CAAB68B"/>
        <w:category>
          <w:name w:val="General"/>
          <w:gallery w:val="placeholder"/>
        </w:category>
        <w:types>
          <w:type w:val="bbPlcHdr"/>
        </w:types>
        <w:behaviors>
          <w:behavior w:val="content"/>
        </w:behaviors>
        <w:guid w:val="{8FD94199-8968-484A-A260-242EB90E600C}"/>
      </w:docPartPr>
      <w:docPartBody>
        <w:p w:rsidR="007F7BF2" w:rsidRDefault="007F7BF2">
          <w:pPr>
            <w:pStyle w:val="513FB10CD167B645BC4EFA403CAAB68B"/>
          </w:pPr>
          <w:r>
            <w:rPr>
              <w:rStyle w:val="PlaceholderText"/>
            </w:rPr>
            <w:t>[Enter your biography]</w:t>
          </w:r>
        </w:p>
      </w:docPartBody>
    </w:docPart>
    <w:docPart>
      <w:docPartPr>
        <w:name w:val="4A6E9B3A8E0D4A46B248841FE14B6D8B"/>
        <w:category>
          <w:name w:val="General"/>
          <w:gallery w:val="placeholder"/>
        </w:category>
        <w:types>
          <w:type w:val="bbPlcHdr"/>
        </w:types>
        <w:behaviors>
          <w:behavior w:val="content"/>
        </w:behaviors>
        <w:guid w:val="{E63D2862-9083-C24C-ADBE-424491689050}"/>
      </w:docPartPr>
      <w:docPartBody>
        <w:p w:rsidR="007F7BF2" w:rsidRDefault="007F7BF2">
          <w:pPr>
            <w:pStyle w:val="4A6E9B3A8E0D4A46B248841FE14B6D8B"/>
          </w:pPr>
          <w:r>
            <w:rPr>
              <w:rStyle w:val="PlaceholderText"/>
            </w:rPr>
            <w:t>[Enter the institution with which you are affiliated]</w:t>
          </w:r>
        </w:p>
      </w:docPartBody>
    </w:docPart>
    <w:docPart>
      <w:docPartPr>
        <w:name w:val="BAB50DFA15FD3B41BF1B4E207736697D"/>
        <w:category>
          <w:name w:val="General"/>
          <w:gallery w:val="placeholder"/>
        </w:category>
        <w:types>
          <w:type w:val="bbPlcHdr"/>
        </w:types>
        <w:behaviors>
          <w:behavior w:val="content"/>
        </w:behaviors>
        <w:guid w:val="{ED6BF566-1131-4648-B334-F4214B49C32E}"/>
      </w:docPartPr>
      <w:docPartBody>
        <w:p w:rsidR="007F7BF2" w:rsidRDefault="007F7BF2">
          <w:pPr>
            <w:pStyle w:val="BAB50DFA15FD3B41BF1B4E207736697D"/>
          </w:pPr>
          <w:r w:rsidRPr="00EF74F7">
            <w:rPr>
              <w:b/>
              <w:color w:val="808080" w:themeColor="background1" w:themeShade="80"/>
            </w:rPr>
            <w:t>[Enter the headword for your article]</w:t>
          </w:r>
        </w:p>
      </w:docPartBody>
    </w:docPart>
    <w:docPart>
      <w:docPartPr>
        <w:name w:val="317ED7D7B8085749A1D33A2A36D34922"/>
        <w:category>
          <w:name w:val="General"/>
          <w:gallery w:val="placeholder"/>
        </w:category>
        <w:types>
          <w:type w:val="bbPlcHdr"/>
        </w:types>
        <w:behaviors>
          <w:behavior w:val="content"/>
        </w:behaviors>
        <w:guid w:val="{2E595E55-ED45-D046-83F7-26CC4383B95F}"/>
      </w:docPartPr>
      <w:docPartBody>
        <w:p w:rsidR="007F7BF2" w:rsidRDefault="007F7BF2">
          <w:pPr>
            <w:pStyle w:val="317ED7D7B8085749A1D33A2A36D349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9F9DF00AB9A0439A5554E9628523CD"/>
        <w:category>
          <w:name w:val="General"/>
          <w:gallery w:val="placeholder"/>
        </w:category>
        <w:types>
          <w:type w:val="bbPlcHdr"/>
        </w:types>
        <w:behaviors>
          <w:behavior w:val="content"/>
        </w:behaviors>
        <w:guid w:val="{FE32F7FF-1886-F748-95C6-03228BA70406}"/>
      </w:docPartPr>
      <w:docPartBody>
        <w:p w:rsidR="007F7BF2" w:rsidRDefault="007F7BF2">
          <w:pPr>
            <w:pStyle w:val="019F9DF00AB9A0439A5554E962852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6A1D57FE69A649859BBC816E55D24F"/>
        <w:category>
          <w:name w:val="General"/>
          <w:gallery w:val="placeholder"/>
        </w:category>
        <w:types>
          <w:type w:val="bbPlcHdr"/>
        </w:types>
        <w:behaviors>
          <w:behavior w:val="content"/>
        </w:behaviors>
        <w:guid w:val="{AB7EB4B1-1AB1-524C-9A7D-365359342E64}"/>
      </w:docPartPr>
      <w:docPartBody>
        <w:p w:rsidR="007F7BF2" w:rsidRDefault="007F7BF2">
          <w:pPr>
            <w:pStyle w:val="906A1D57FE69A649859BBC816E55D2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05F23F638DBE438CACC05C61976331"/>
        <w:category>
          <w:name w:val="General"/>
          <w:gallery w:val="placeholder"/>
        </w:category>
        <w:types>
          <w:type w:val="bbPlcHdr"/>
        </w:types>
        <w:behaviors>
          <w:behavior w:val="content"/>
        </w:behaviors>
        <w:guid w:val="{AE4398BE-8A03-2C48-A03A-411846FA8C65}"/>
      </w:docPartPr>
      <w:docPartBody>
        <w:p w:rsidR="007F7BF2" w:rsidRDefault="007F7BF2">
          <w:pPr>
            <w:pStyle w:val="8A05F23F638DBE438CACC05C61976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F2"/>
    <w:rsid w:val="007F7BF2"/>
    <w:rsid w:val="00E94F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Ben85</b:Tag>
    <b:SourceType>Book</b:SourceType>
    <b:Guid>{F9CEBCAB-13D9-534A-9CA3-972651978AFC}</b:Guid>
    <b:Title>Amy Lowell</b:Title>
    <b:City>Boston</b:City>
    <b:Publisher>Twayne Publishers</b:Publisher>
    <b:Year>1985</b:Year>
    <b:Author>
      <b:Author>
        <b:NameList>
          <b:Person>
            <b:Last>Benvenuto</b:Last>
            <b:First>Richard</b:First>
          </b:Person>
        </b:NameList>
      </b:Author>
    </b:Author>
    <b:RefOrder>1</b:RefOrder>
  </b:Source>
  <b:Source>
    <b:Tag>Bra11</b:Tag>
    <b:SourceType>Book</b:SourceType>
    <b:Guid>{2ABA2679-2888-DD49-8E56-445487EB467B}</b:Guid>
    <b:Title>Amy Lowell, Diva Poet</b:Title>
    <b:City>Burlington</b:City>
    <b:StateProvince>VT</b:StateProvince>
    <b:Publisher>Ashgate Pub. Company</b:Publisher>
    <b:Year>2011</b:Year>
    <b:Author>
      <b:Author>
        <b:NameList>
          <b:Person>
            <b:Last>Bradshaw</b:Last>
            <b:First>Melissa</b:First>
          </b:Person>
        </b:NameList>
      </b:Author>
    </b:Author>
    <b:RefOrder>2</b:RefOrder>
  </b:Source>
  <b:Source>
    <b:Tag>Mun04</b:Tag>
    <b:SourceType>Book</b:SourceType>
    <b:Guid>{63BA2686-0EAE-574D-A741-7ACFC5AA6D10}</b:Guid>
    <b:Title>Amy Lowell, American modern</b:Title>
    <b:City>New Brunswick</b:City>
    <b:StateProvince>N.J.</b:StateProvince>
    <b:Publisher>Rutgers UP</b:Publisher>
    <b:Year>2004</b:Year>
    <b:Author>
      <b:Author>
        <b:NameList>
          <b:Person>
            <b:Last>Munich</b:Last>
            <b:First>Adrienne</b:First>
          </b:Person>
          <b:Person>
            <b:Last>Bradshaw</b:Last>
            <b:First>Melissa</b:First>
          </b:Person>
        </b:NameList>
      </b:Author>
    </b:Author>
    <b:RefOrder>6</b:RefOrder>
  </b:Source>
  <b:Source>
    <b:Tag>Fad79</b:Tag>
    <b:SourceType>JournalArticle</b:SourceType>
    <b:Guid>{EDD5EC7C-6B63-4541-9594-2C49ECA7503B}</b:Guid>
    <b:Title>Warding off the Watch and Ward Society: Amy Lowell's Treatment of the Lesbian Theme</b:Title>
    <b:Year>1979</b:Year>
    <b:Pages>23-27</b:Pages>
    <b:JournalName>Gay Books Bulletin</b:JournalName>
    <b:Author>
      <b:Author>
        <b:NameList>
          <b:Person>
            <b:Last>Faderman</b:Last>
            <b:First>Lillian</b:First>
          </b:Person>
        </b:NameList>
      </b:Author>
    </b:Author>
    <b:RefOrder>3</b:RefOrder>
  </b:Source>
  <b:Source>
    <b:Tag>Gal99</b:Tag>
    <b:SourceType>Book</b:SourceType>
    <b:Guid>{C5E9B98E-1986-4C43-A3E9-E73AAF72999C}</b:Guid>
    <b:Title>Queer Poetics: Five Modernist Women Writers</b:Title>
    <b:Publisher>Greenwood Press</b:Publisher>
    <b:City>Westport</b:City>
    <b:Year>1999</b:Year>
    <b:Author>
      <b:Author>
        <b:NameList>
          <b:Person>
            <b:Last>Galvin</b:Last>
            <b:First>Mary E.</b:First>
          </b:Person>
        </b:NameList>
      </b:Author>
    </b:Author>
    <b:RefOrder>4</b:RefOrder>
  </b:Source>
  <b:Source>
    <b:Tag>Gou75</b:Tag>
    <b:SourceType>Book</b:SourceType>
    <b:Guid>{FE8488EC-FD49-974A-B2B4-3B6078D71657}</b:Guid>
    <b:Title>Amy: The World of Amy Lowell and the Imagist Movement</b:Title>
    <b:City>New York</b:City>
    <b:Publisher>Dodd, Mead &amp; Co.</b:Publisher>
    <b:Year>1975</b:Year>
    <b:Author>
      <b:Author>
        <b:NameList>
          <b:Person>
            <b:Last>Gould</b:Last>
            <b:First>Jean</b:First>
          </b:Person>
        </b:NameList>
      </b:Author>
    </b:Author>
    <b:RefOrder>5</b:RefOrder>
  </b:Source>
  <b:Source>
    <b:Tag>Sco35</b:Tag>
    <b:SourceType>JournalArticle</b:SourceType>
    <b:Guid>{83AFE352-54DA-5941-B930-7422EE6D7E00}</b:Guid>
    <b:Title>Amy Lowell After Ten Years</b:Title>
    <b:Year>1935</b:Year>
    <b:Volume>8</b:Volume>
    <b:Pages>320-30</b:Pages>
    <b:Author>
      <b:Author>
        <b:NameList>
          <b:Person>
            <b:Last>Scott</b:Last>
            <b:Middle>Townley</b:Middle>
            <b:First>Winfield</b:First>
          </b:Person>
        </b:NameList>
      </b:Author>
    </b:Author>
    <b:JournalName>New England Quarterly</b:JournalName>
    <b:RefOrder>7</b:RefOrder>
  </b:Source>
  <b:Source>
    <b:Tag>Woo26</b:Tag>
    <b:SourceType>Book</b:SourceType>
    <b:Guid>{42744747-6A08-FC40-98FE-2D0E9C49A70C}</b:Guid>
    <b:Title>Amy Lowell: A Critical Study</b:Title>
    <b:Publisher>Harold Vinal</b:Publisher>
    <b:City>New York</b:City>
    <b:Year>1926</b:Year>
    <b:Author>
      <b:Author>
        <b:NameList>
          <b:Person>
            <b:Last>Wood</b:Last>
            <b:First>Clement</b:First>
          </b:Person>
        </b:NameList>
      </b:Author>
    </b:Author>
    <b:RefOrder>9</b:RefOrder>
  </b:Source>
  <b:Source>
    <b:Tag>The8</b:Tag>
    <b:SourceType>InternetSite</b:SourceType>
    <b:Guid>{3DEE8390-FDA4-384B-AB7E-530E8723491D}</b:Guid>
    <b:Title> Special Collections Vassar Colleg</b:Title>
    <b:InternetSiteTitle>Amy Lowell Papers</b:InternetSiteTitle>
    <b:URL>http://specialcollections.vassar.edu/findingaids/lowell_amy.html </b:URL>
    <b:Comments>Archives</b:Comments>
    <b:Author>
      <b:Author>
        <b:Corporate>The Houghton Library at Harvard University; Vasar College Special Collections</b:Corporate>
      </b:Author>
    </b:Author>
    <b:RefOrder>8</b:RefOrder>
  </b:Source>
</b:Sources>
</file>

<file path=customXml/itemProps1.xml><?xml version="1.0" encoding="utf-8"?>
<ds:datastoreItem xmlns:ds="http://schemas.openxmlformats.org/officeDocument/2006/customXml" ds:itemID="{A29DBB6F-141F-4F45-A1C3-27DF8869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13</TotalTime>
  <Pages>3</Pages>
  <Words>1190</Words>
  <Characters>6783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5</cp:revision>
  <dcterms:created xsi:type="dcterms:W3CDTF">2015-01-28T21:39:00Z</dcterms:created>
  <dcterms:modified xsi:type="dcterms:W3CDTF">2016-01-08T07:49:00Z</dcterms:modified>
</cp:coreProperties>
</file>