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D84B74" w14:textId="77777777" w:rsidTr="00922950">
        <w:tc>
          <w:tcPr>
            <w:tcW w:w="491" w:type="dxa"/>
            <w:vMerge w:val="restart"/>
            <w:shd w:val="clear" w:color="auto" w:fill="A6A6A6" w:themeFill="background1" w:themeFillShade="A6"/>
            <w:textDirection w:val="btLr"/>
          </w:tcPr>
          <w:p w14:paraId="1098BC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4791218F4B3340A15ADF14132CC77B"/>
            </w:placeholder>
            <w:showingPlcHdr/>
            <w:dropDownList>
              <w:listItem w:displayText="Dr." w:value="Dr."/>
              <w:listItem w:displayText="Prof." w:value="Prof."/>
            </w:dropDownList>
          </w:sdtPr>
          <w:sdtEndPr/>
          <w:sdtContent>
            <w:tc>
              <w:tcPr>
                <w:tcW w:w="1259" w:type="dxa"/>
              </w:tcPr>
              <w:p w14:paraId="4E85D5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57F89C143D142A5D75565DE5930D9"/>
            </w:placeholder>
            <w:text/>
          </w:sdtPr>
          <w:sdtEndPr/>
          <w:sdtContent>
            <w:tc>
              <w:tcPr>
                <w:tcW w:w="2073" w:type="dxa"/>
              </w:tcPr>
              <w:p w14:paraId="7F6C85C3" w14:textId="77777777" w:rsidR="00B574C9" w:rsidRDefault="009B7CD8" w:rsidP="009B7CD8">
                <w:r>
                  <w:t xml:space="preserve">Dustin </w:t>
                </w:r>
              </w:p>
            </w:tc>
          </w:sdtContent>
        </w:sdt>
        <w:sdt>
          <w:sdtPr>
            <w:alias w:val="Middle name"/>
            <w:tag w:val="authorMiddleName"/>
            <w:id w:val="-2076034781"/>
            <w:placeholder>
              <w:docPart w:val="CE2BB2C7FF12E244AE318C231C8C2BA7"/>
            </w:placeholder>
            <w:showingPlcHdr/>
            <w:text/>
          </w:sdtPr>
          <w:sdtEndPr/>
          <w:sdtContent>
            <w:tc>
              <w:tcPr>
                <w:tcW w:w="2551" w:type="dxa"/>
              </w:tcPr>
              <w:p w14:paraId="0154918A" w14:textId="77777777" w:rsidR="00B574C9" w:rsidRDefault="00B574C9" w:rsidP="00922950">
                <w:r>
                  <w:rPr>
                    <w:rStyle w:val="PlaceholderText"/>
                  </w:rPr>
                  <w:t>[Middle name]</w:t>
                </w:r>
              </w:p>
            </w:tc>
          </w:sdtContent>
        </w:sdt>
        <w:sdt>
          <w:sdtPr>
            <w:alias w:val="Last name"/>
            <w:tag w:val="authorLastName"/>
            <w:id w:val="-1088529830"/>
            <w:placeholder>
              <w:docPart w:val="307C6E3DB9C3A64B82AF79D81FCD3D49"/>
            </w:placeholder>
            <w:text/>
          </w:sdtPr>
          <w:sdtEndPr/>
          <w:sdtContent>
            <w:tc>
              <w:tcPr>
                <w:tcW w:w="2642" w:type="dxa"/>
              </w:tcPr>
              <w:p w14:paraId="24600CD0" w14:textId="77777777" w:rsidR="00B574C9" w:rsidRDefault="009B7CD8" w:rsidP="009B7CD8">
                <w:proofErr w:type="spellStart"/>
                <w:r w:rsidRPr="00C848F3">
                  <w:rPr>
                    <w:lang w:eastAsia="ja-JP"/>
                  </w:rPr>
                  <w:t>Garlitz</w:t>
                </w:r>
                <w:proofErr w:type="spellEnd"/>
              </w:p>
            </w:tc>
          </w:sdtContent>
        </w:sdt>
      </w:tr>
      <w:tr w:rsidR="00B574C9" w14:paraId="3A454D75" w14:textId="77777777" w:rsidTr="001A6A06">
        <w:trPr>
          <w:trHeight w:val="986"/>
        </w:trPr>
        <w:tc>
          <w:tcPr>
            <w:tcW w:w="491" w:type="dxa"/>
            <w:vMerge/>
            <w:shd w:val="clear" w:color="auto" w:fill="A6A6A6" w:themeFill="background1" w:themeFillShade="A6"/>
          </w:tcPr>
          <w:p w14:paraId="6BD34F7B" w14:textId="77777777" w:rsidR="00B574C9" w:rsidRPr="001A6A06" w:rsidRDefault="00B574C9" w:rsidP="00CF1542">
            <w:pPr>
              <w:jc w:val="center"/>
              <w:rPr>
                <w:b/>
                <w:color w:val="FFFFFF" w:themeColor="background1"/>
              </w:rPr>
            </w:pPr>
          </w:p>
        </w:tc>
        <w:sdt>
          <w:sdtPr>
            <w:alias w:val="Biography"/>
            <w:tag w:val="authorBiography"/>
            <w:id w:val="938807824"/>
            <w:placeholder>
              <w:docPart w:val="3DBCB84328B10C45818915EDF0FB92EA"/>
            </w:placeholder>
            <w:showingPlcHdr/>
          </w:sdtPr>
          <w:sdtEndPr/>
          <w:sdtContent>
            <w:tc>
              <w:tcPr>
                <w:tcW w:w="8525" w:type="dxa"/>
                <w:gridSpan w:val="4"/>
              </w:tcPr>
              <w:p w14:paraId="249D1BEE" w14:textId="77777777" w:rsidR="00B574C9" w:rsidRDefault="00B574C9" w:rsidP="00922950">
                <w:r>
                  <w:rPr>
                    <w:rStyle w:val="PlaceholderText"/>
                  </w:rPr>
                  <w:t>[Enter your biography]</w:t>
                </w:r>
              </w:p>
            </w:tc>
          </w:sdtContent>
        </w:sdt>
      </w:tr>
      <w:tr w:rsidR="00B574C9" w14:paraId="65D29449" w14:textId="77777777" w:rsidTr="001A6A06">
        <w:trPr>
          <w:trHeight w:val="986"/>
        </w:trPr>
        <w:tc>
          <w:tcPr>
            <w:tcW w:w="491" w:type="dxa"/>
            <w:vMerge/>
            <w:shd w:val="clear" w:color="auto" w:fill="A6A6A6" w:themeFill="background1" w:themeFillShade="A6"/>
          </w:tcPr>
          <w:p w14:paraId="0FB94CBC" w14:textId="77777777" w:rsidR="00B574C9" w:rsidRPr="001A6A06" w:rsidRDefault="00B574C9" w:rsidP="00CF1542">
            <w:pPr>
              <w:jc w:val="center"/>
              <w:rPr>
                <w:b/>
                <w:color w:val="FFFFFF" w:themeColor="background1"/>
              </w:rPr>
            </w:pPr>
          </w:p>
        </w:tc>
        <w:sdt>
          <w:sdtPr>
            <w:alias w:val="Affiliation"/>
            <w:tag w:val="affiliation"/>
            <w:id w:val="2012937915"/>
            <w:placeholder>
              <w:docPart w:val="C7874002D0FA1E44A3E485AACD4FB7CC"/>
            </w:placeholder>
            <w:text/>
          </w:sdtPr>
          <w:sdtEndPr/>
          <w:sdtContent>
            <w:tc>
              <w:tcPr>
                <w:tcW w:w="8525" w:type="dxa"/>
                <w:gridSpan w:val="4"/>
              </w:tcPr>
              <w:p w14:paraId="52C189DC" w14:textId="77777777" w:rsidR="00B574C9" w:rsidRDefault="009B7CD8" w:rsidP="009B7CD8">
                <w:r w:rsidRPr="00FD68C0">
                  <w:rPr>
                    <w:lang w:val="en-US"/>
                  </w:rPr>
                  <w:t>University of South Florida</w:t>
                </w:r>
              </w:p>
            </w:tc>
          </w:sdtContent>
        </w:sdt>
      </w:tr>
    </w:tbl>
    <w:p w14:paraId="5A8FAC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F52EB7" w14:textId="77777777" w:rsidTr="00244BB0">
        <w:tc>
          <w:tcPr>
            <w:tcW w:w="9016" w:type="dxa"/>
            <w:shd w:val="clear" w:color="auto" w:fill="A6A6A6" w:themeFill="background1" w:themeFillShade="A6"/>
            <w:tcMar>
              <w:top w:w="113" w:type="dxa"/>
              <w:bottom w:w="113" w:type="dxa"/>
            </w:tcMar>
          </w:tcPr>
          <w:p w14:paraId="54E43C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641B9E" w14:textId="77777777" w:rsidTr="003F0D73">
        <w:sdt>
          <w:sdtPr>
            <w:alias w:val="Article headword"/>
            <w:tag w:val="articleHeadword"/>
            <w:id w:val="-361440020"/>
            <w:placeholder>
              <w:docPart w:val="28A594F706A4E64B9021618CEFE1B7C7"/>
            </w:placeholder>
            <w:text/>
          </w:sdtPr>
          <w:sdtEndPr/>
          <w:sdtContent>
            <w:tc>
              <w:tcPr>
                <w:tcW w:w="9016" w:type="dxa"/>
                <w:tcMar>
                  <w:top w:w="113" w:type="dxa"/>
                  <w:bottom w:w="113" w:type="dxa"/>
                </w:tcMar>
              </w:tcPr>
              <w:p w14:paraId="230E15B9" w14:textId="77777777" w:rsidR="003F0D73" w:rsidRPr="00FB589A" w:rsidRDefault="009B7CD8" w:rsidP="009B7CD8">
                <w:r w:rsidRPr="007E7DCE">
                  <w:rPr>
                    <w:lang w:val="en-US"/>
                  </w:rPr>
                  <w:t xml:space="preserve">Monk, </w:t>
                </w:r>
                <w:proofErr w:type="spellStart"/>
                <w:r w:rsidRPr="007E7DCE">
                  <w:rPr>
                    <w:lang w:val="en-US"/>
                  </w:rPr>
                  <w:t>Thelonious</w:t>
                </w:r>
                <w:proofErr w:type="spellEnd"/>
                <w:r w:rsidRPr="007E7DCE">
                  <w:rPr>
                    <w:lang w:val="en-US"/>
                  </w:rPr>
                  <w:t xml:space="preserve"> (1917-1982)</w:t>
                </w:r>
              </w:p>
            </w:tc>
          </w:sdtContent>
        </w:sdt>
      </w:tr>
      <w:tr w:rsidR="00464699" w14:paraId="20376DF1" w14:textId="77777777" w:rsidTr="009B7CD8">
        <w:sdt>
          <w:sdtPr>
            <w:alias w:val="Variant headwords"/>
            <w:tag w:val="variantHeadwords"/>
            <w:id w:val="173464402"/>
            <w:placeholder>
              <w:docPart w:val="423DCE4F066B33479DE7216B74273D87"/>
            </w:placeholder>
            <w:showingPlcHdr/>
          </w:sdtPr>
          <w:sdtEndPr/>
          <w:sdtContent>
            <w:tc>
              <w:tcPr>
                <w:tcW w:w="9016" w:type="dxa"/>
                <w:tcMar>
                  <w:top w:w="113" w:type="dxa"/>
                  <w:bottom w:w="113" w:type="dxa"/>
                </w:tcMar>
              </w:tcPr>
              <w:p w14:paraId="11846C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C15E34" w14:textId="77777777" w:rsidTr="003F0D73">
        <w:sdt>
          <w:sdtPr>
            <w:alias w:val="Abstract"/>
            <w:tag w:val="abstract"/>
            <w:id w:val="-635871867"/>
            <w:placeholder>
              <w:docPart w:val="F527349DCFF59D40AA491650EE4FF212"/>
            </w:placeholder>
          </w:sdtPr>
          <w:sdtEndPr/>
          <w:sdtContent>
            <w:tc>
              <w:tcPr>
                <w:tcW w:w="9016" w:type="dxa"/>
                <w:tcMar>
                  <w:top w:w="113" w:type="dxa"/>
                  <w:bottom w:w="113" w:type="dxa"/>
                </w:tcMar>
              </w:tcPr>
              <w:p w14:paraId="09817DBC" w14:textId="77777777" w:rsidR="00E85A05" w:rsidRDefault="009B7CD8" w:rsidP="00E85A05">
                <w:proofErr w:type="spellStart"/>
                <w:r>
                  <w:t>Thelonious</w:t>
                </w:r>
                <w:proofErr w:type="spellEnd"/>
                <w:r>
                  <w:t xml:space="preserve">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tc>
          </w:sdtContent>
        </w:sdt>
      </w:tr>
      <w:tr w:rsidR="003F0D73" w14:paraId="4017116D" w14:textId="77777777" w:rsidTr="003F0D73">
        <w:sdt>
          <w:sdtPr>
            <w:alias w:val="Article text"/>
            <w:tag w:val="articleText"/>
            <w:id w:val="634067588"/>
            <w:placeholder>
              <w:docPart w:val="F7F9E196D576D94E8A29283BE9474ED0"/>
            </w:placeholder>
          </w:sdtPr>
          <w:sdtEndPr/>
          <w:sdtContent>
            <w:tc>
              <w:tcPr>
                <w:tcW w:w="9016" w:type="dxa"/>
                <w:tcMar>
                  <w:top w:w="113" w:type="dxa"/>
                  <w:bottom w:w="113" w:type="dxa"/>
                </w:tcMar>
              </w:tcPr>
              <w:p w14:paraId="6047C09D" w14:textId="77777777" w:rsidR="009B7CD8" w:rsidRDefault="009B7CD8" w:rsidP="009B7CD8">
                <w:proofErr w:type="spellStart"/>
                <w:r>
                  <w:t>Thelonious</w:t>
                </w:r>
                <w:proofErr w:type="spellEnd"/>
                <w:r>
                  <w:t xml:space="preserve">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p w14:paraId="3BB52B11" w14:textId="77777777" w:rsidR="009B7CD8" w:rsidRDefault="009B7CD8" w:rsidP="009B7CD8"/>
              <w:p w14:paraId="3041F176" w14:textId="77777777" w:rsidR="009B7CD8" w:rsidRDefault="009B7CD8" w:rsidP="009B7CD8">
                <w:proofErr w:type="spellStart"/>
                <w:r>
                  <w:t>Thelonious</w:t>
                </w:r>
                <w:proofErr w:type="spellEnd"/>
                <w:r>
                  <w:t xml:space="preserve"> Monk, born October 10, 1917 in Rocky Mount, North Carolina, moved to New York City at the age of four. Monk was primarily self-taught on piano, although he did study music in 1939. He wrote approximately seventy musical compositions in the course of his artistic career. One of his earliest compositions, the ballad </w:t>
                </w:r>
                <w:r w:rsidR="007E7DCE">
                  <w:t>‘’</w:t>
                </w:r>
                <w:r>
                  <w:t>Round Midnight,</w:t>
                </w:r>
                <w:r w:rsidR="007E7DCE">
                  <w:t>’</w:t>
                </w:r>
                <w:r>
                  <w:t xml:space="preserve"> became a jazz standard almost instantly. Monk performed and recorded with modern jazz trumpeter Mile Davis on several occasions, including an album Davis released as a bandleader, </w:t>
                </w:r>
                <w:r>
                  <w:rPr>
                    <w:i/>
                  </w:rPr>
                  <w:t>Miles Davis and t</w:t>
                </w:r>
                <w:r w:rsidRPr="00B33D83">
                  <w:rPr>
                    <w:i/>
                  </w:rPr>
                  <w:t>he Modern Jazz Giants</w:t>
                </w:r>
                <w:r>
                  <w:t xml:space="preserve"> (1954). His composition </w:t>
                </w:r>
                <w:r w:rsidR="007E7DCE">
                  <w:t>‘</w:t>
                </w:r>
                <w:r w:rsidRPr="00BD03C0">
                  <w:t>‘Round Midnight</w:t>
                </w:r>
                <w:r w:rsidR="007E7DCE">
                  <w:t>’</w:t>
                </w:r>
                <w:r>
                  <w:t xml:space="preserve"> was the theme song of Davis’s Quintet album </w:t>
                </w:r>
                <w:r w:rsidRPr="00F002BA">
                  <w:rPr>
                    <w:i/>
                  </w:rPr>
                  <w:t>‘Round About Midnight</w:t>
                </w:r>
                <w:r>
                  <w:t xml:space="preserve"> (1955), released on Columbia Records and featuring saxophonist John Coltrane as a band member.  </w:t>
                </w:r>
              </w:p>
              <w:p w14:paraId="6CD8FDE0" w14:textId="77777777" w:rsidR="009B7CD8" w:rsidRDefault="009B7CD8" w:rsidP="009B7CD8"/>
              <w:p w14:paraId="5B907B8D" w14:textId="77777777" w:rsidR="009B7CD8" w:rsidRDefault="009B7CD8" w:rsidP="009B7CD8">
                <w:r>
                  <w:t xml:space="preserve">Earlier in the 1940s, Monk had frequently performed at after-hour jam sessions of bebop jazz at the nightclub Minton’s Playhouse in Harlem, experimenting with the music’s new harmonies along with other leading figures in modern jazz such as alto saxophonist Charlie Parker and </w:t>
                </w:r>
                <w:r>
                  <w:lastRenderedPageBreak/>
                  <w:t xml:space="preserve">trumpeter Dizzy Gillespie, once Monk had become the nightclub’s house pianist in 1941.  Monk’s quartet work with tenor saxophonist John Coltrane at the Five Spot Café in Greenwich Village in the 1950s, a venue frequented by the beats, writers, poets and artists, is regarded by some as the beginnings of avant-garde jazz in New York City.  Monk performed his eccentric composition </w:t>
                </w:r>
                <w:r w:rsidR="007E7DCE">
                  <w:t>‘</w:t>
                </w:r>
                <w:proofErr w:type="spellStart"/>
                <w:r>
                  <w:t>Epistrophy</w:t>
                </w:r>
                <w:proofErr w:type="spellEnd"/>
                <w:r w:rsidR="007E7DCE">
                  <w:t>’</w:t>
                </w:r>
                <w:r>
                  <w:t xml:space="preserve"> with Coltrane at the Five Spot and on his studio date with him in 1957.  </w:t>
                </w:r>
              </w:p>
              <w:p w14:paraId="50E0AFC1" w14:textId="77777777" w:rsidR="009B7CD8" w:rsidRDefault="009B7CD8" w:rsidP="009B7CD8"/>
              <w:p w14:paraId="56C36FA8" w14:textId="77777777" w:rsidR="009B7CD8" w:rsidRDefault="009B7CD8" w:rsidP="009B7CD8">
                <w:r>
                  <w:t xml:space="preserve">Monk’s Two Volume album </w:t>
                </w:r>
                <w:r w:rsidRPr="009D4997">
                  <w:rPr>
                    <w:i/>
                  </w:rPr>
                  <w:t>Genius of Modern Music</w:t>
                </w:r>
                <w:r>
                  <w:t xml:space="preserve"> was released by modern jazz label Blue Note Records in the early 1950s, and features original compositions of Monk’s that have been regarded by jazz historians and critics alike as ahead of their time, including the atonal </w:t>
                </w:r>
                <w:r w:rsidR="007E7DCE">
                  <w:t>‘</w:t>
                </w:r>
                <w:r>
                  <w:t>Off Minor,</w:t>
                </w:r>
                <w:r w:rsidR="007E7DCE">
                  <w:t>’</w:t>
                </w:r>
                <w:r>
                  <w:t xml:space="preserve"> quirky </w:t>
                </w:r>
                <w:r w:rsidR="007E7DCE">
                  <w:t>‘</w:t>
                </w:r>
                <w:proofErr w:type="spellStart"/>
                <w:r>
                  <w:t>Thelonious</w:t>
                </w:r>
                <w:proofErr w:type="spellEnd"/>
                <w:r w:rsidR="007E7DCE">
                  <w:t>’</w:t>
                </w:r>
                <w:r>
                  <w:t xml:space="preserve"> (</w:t>
                </w:r>
                <w:r w:rsidRPr="00D75099">
                  <w:rPr>
                    <w:i/>
                  </w:rPr>
                  <w:t>Volume 1</w:t>
                </w:r>
                <w:r>
                  <w:t xml:space="preserve">), and the intricate </w:t>
                </w:r>
                <w:r w:rsidR="007E7DCE">
                  <w:t>‘</w:t>
                </w:r>
                <w:proofErr w:type="spellStart"/>
                <w:r>
                  <w:t>Criss</w:t>
                </w:r>
                <w:proofErr w:type="spellEnd"/>
                <w:r>
                  <w:t xml:space="preserve"> </w:t>
                </w:r>
                <w:proofErr w:type="spellStart"/>
                <w:r>
                  <w:t>Coss</w:t>
                </w:r>
                <w:proofErr w:type="spellEnd"/>
                <w:r>
                  <w:t>,</w:t>
                </w:r>
                <w:r w:rsidR="007E7DCE">
                  <w:t>’</w:t>
                </w:r>
                <w:r>
                  <w:t xml:space="preserve"> </w:t>
                </w:r>
                <w:r w:rsidR="007E7DCE">
                  <w:t>‘</w:t>
                </w:r>
                <w:r>
                  <w:t>Four In One,</w:t>
                </w:r>
                <w:r w:rsidR="007E7DCE">
                  <w:t>’</w:t>
                </w:r>
                <w:r>
                  <w:t xml:space="preserve"> and </w:t>
                </w:r>
                <w:r w:rsidR="007E7DCE">
                  <w:t>‘</w:t>
                </w:r>
                <w:r>
                  <w:t>Skippy</w:t>
                </w:r>
                <w:r w:rsidR="007E7DCE">
                  <w:t>’</w:t>
                </w:r>
                <w:r>
                  <w:t xml:space="preserve"> (</w:t>
                </w:r>
                <w:r w:rsidRPr="00D75099">
                  <w:rPr>
                    <w:i/>
                  </w:rPr>
                  <w:t>Volume 2</w:t>
                </w:r>
                <w:r>
                  <w:t xml:space="preserve">).  Monk’s composition </w:t>
                </w:r>
                <w:r w:rsidR="007E7DCE">
                  <w:t>‘</w:t>
                </w:r>
                <w:r>
                  <w:t>Straight, No Chaser,</w:t>
                </w:r>
                <w:r w:rsidR="007E7DCE">
                  <w:t>’</w:t>
                </w:r>
                <w:r>
                  <w:t xml:space="preserve"> is one of the most frequently played ‘blues’ form standards in jazz, and his </w:t>
                </w:r>
                <w:r w:rsidR="007E7DCE">
                  <w:t>‘</w:t>
                </w:r>
                <w:r>
                  <w:t>52</w:t>
                </w:r>
                <w:r w:rsidRPr="003326DC">
                  <w:rPr>
                    <w:vertAlign w:val="superscript"/>
                  </w:rPr>
                  <w:t>nd</w:t>
                </w:r>
                <w:r>
                  <w:t xml:space="preserve"> Street Theme</w:t>
                </w:r>
                <w:r w:rsidR="007E7DCE">
                  <w:t>’</w:t>
                </w:r>
                <w:r>
                  <w:t xml:space="preserve"> is often performed by jazz musicians at concerts to mark the end of the their live performance, in that they then immediately walk off the stage once they stop playing the composition’s melody. Monk named the composition after the district of jazz nightclubs he frequently performed at in New York City’s Midtown Manhattan, those that were integral to the performance of bebop in the movement’s early years, especially as the spreading of the musical movement began to represent a transition into a distinctly ‘modern’ phase of jazz in the 1940s and 1950s. </w:t>
                </w:r>
              </w:p>
              <w:p w14:paraId="229F5321" w14:textId="77777777" w:rsidR="009B7CD8" w:rsidRDefault="009B7CD8" w:rsidP="009B7CD8"/>
              <w:p w14:paraId="5544DD52" w14:textId="77777777" w:rsidR="009B7CD8" w:rsidRDefault="009B7CD8" w:rsidP="009B7CD8">
                <w:r>
                  <w:t xml:space="preserve">Monk struggled with mental illness for a large portion of his life, preferring to spend the later years of his life in relative isolation in his Riverside Drive apartment on New York City’s Upper West Side of Manhattan. He spent the last six years of his life as a guest in the home of Baroness </w:t>
                </w:r>
                <w:proofErr w:type="spellStart"/>
                <w:r>
                  <w:t>Nica</w:t>
                </w:r>
                <w:proofErr w:type="spellEnd"/>
                <w:r>
                  <w:t xml:space="preserve"> </w:t>
                </w:r>
                <w:proofErr w:type="spellStart"/>
                <w:r>
                  <w:t>Pannonica</w:t>
                </w:r>
                <w:proofErr w:type="spellEnd"/>
                <w:r>
                  <w:t xml:space="preserve"> de </w:t>
                </w:r>
                <w:proofErr w:type="spellStart"/>
                <w:r>
                  <w:t>Koenigswarter</w:t>
                </w:r>
                <w:proofErr w:type="spellEnd"/>
                <w:r>
                  <w:t xml:space="preserve">, who was a patron and supporter of other leading figures in modern jazz, such as Charlie Parker.  Monk died of a stroke on February 17, 1982 in Englewood, New Jersey. In 1993, he was posthumously awarded the Grammy Lifetime Achievement Award. In 2006, Monk posthumously received a Pulitzer Prize Special Citation on the basis of a body of musical compositions that significantly impacted the evolution of jazz. His influence had always reached beyond music, with Robert Rauschenberg and other modernists creating art in his honour in the 1950s.    </w:t>
                </w:r>
              </w:p>
              <w:p w14:paraId="4DEB85CE" w14:textId="77777777" w:rsidR="009B7CD8" w:rsidRDefault="009B7CD8" w:rsidP="009B7CD8"/>
              <w:p w14:paraId="5F7902B4" w14:textId="77777777" w:rsidR="009B7CD8" w:rsidRDefault="009B7CD8" w:rsidP="007E7DCE">
                <w:pPr>
                  <w:pStyle w:val="Heading1"/>
                </w:pPr>
                <w:commentRangeStart w:id="0"/>
                <w:r>
                  <w:t>List of Works:</w:t>
                </w:r>
                <w:commentRangeEnd w:id="0"/>
                <w:r>
                  <w:rPr>
                    <w:rStyle w:val="CommentReference"/>
                    <w:rFonts w:asciiTheme="minorHAnsi" w:eastAsiaTheme="minorHAnsi" w:hAnsiTheme="minorHAnsi" w:cstheme="minorBidi"/>
                    <w:b w:val="0"/>
                    <w:color w:val="auto"/>
                  </w:rPr>
                  <w:commentReference w:id="0"/>
                </w:r>
              </w:p>
              <w:p w14:paraId="4069AF8C" w14:textId="77777777" w:rsidR="009B7CD8" w:rsidRPr="00F774A5" w:rsidRDefault="009B7CD8" w:rsidP="009B7CD8">
                <w:pPr>
                  <w:rPr>
                    <w:i/>
                  </w:rPr>
                </w:pPr>
                <w:r w:rsidRPr="00F774A5">
                  <w:rPr>
                    <w:i/>
                  </w:rPr>
                  <w:t>Geni</w:t>
                </w:r>
                <w:r>
                  <w:rPr>
                    <w:i/>
                  </w:rPr>
                  <w:t>us of Modern Music, Vol.</w:t>
                </w:r>
                <w:r w:rsidRPr="00F774A5">
                  <w:rPr>
                    <w:i/>
                  </w:rPr>
                  <w:t xml:space="preserve"> 1 </w:t>
                </w:r>
              </w:p>
              <w:p w14:paraId="318066E0" w14:textId="77777777" w:rsidR="009B7CD8" w:rsidRPr="00F774A5" w:rsidRDefault="009B7CD8" w:rsidP="009B7CD8">
                <w:pPr>
                  <w:rPr>
                    <w:i/>
                  </w:rPr>
                </w:pPr>
                <w:r>
                  <w:rPr>
                    <w:i/>
                  </w:rPr>
                  <w:t>Genius of Modern Music, Vol.</w:t>
                </w:r>
                <w:r w:rsidRPr="00F774A5">
                  <w:rPr>
                    <w:i/>
                  </w:rPr>
                  <w:t xml:space="preserve"> 2</w:t>
                </w:r>
              </w:p>
              <w:p w14:paraId="25F77120" w14:textId="77777777" w:rsidR="009B7CD8" w:rsidRPr="00F774A5" w:rsidRDefault="009B7CD8" w:rsidP="009B7CD8">
                <w:pPr>
                  <w:rPr>
                    <w:i/>
                  </w:rPr>
                </w:pPr>
                <w:r w:rsidRPr="00F774A5">
                  <w:rPr>
                    <w:i/>
                  </w:rPr>
                  <w:t>Brilliant Corners</w:t>
                </w:r>
              </w:p>
              <w:p w14:paraId="20BB929F" w14:textId="77777777" w:rsidR="009B7CD8" w:rsidRPr="00F774A5" w:rsidRDefault="009B7CD8" w:rsidP="009B7CD8">
                <w:pPr>
                  <w:rPr>
                    <w:i/>
                  </w:rPr>
                </w:pPr>
                <w:r w:rsidRPr="00F774A5">
                  <w:rPr>
                    <w:i/>
                  </w:rPr>
                  <w:t xml:space="preserve">Monk’s Music </w:t>
                </w:r>
              </w:p>
              <w:p w14:paraId="56F4A7DD" w14:textId="77777777" w:rsidR="009B7CD8" w:rsidRPr="00F774A5" w:rsidRDefault="009B7CD8" w:rsidP="009B7CD8">
                <w:pPr>
                  <w:rPr>
                    <w:i/>
                  </w:rPr>
                </w:pPr>
                <w:r w:rsidRPr="00F774A5">
                  <w:rPr>
                    <w:i/>
                  </w:rPr>
                  <w:t xml:space="preserve">Underground </w:t>
                </w:r>
              </w:p>
              <w:p w14:paraId="02D8BBC8" w14:textId="77777777" w:rsidR="009B7CD8" w:rsidRPr="00F774A5" w:rsidRDefault="009B7CD8" w:rsidP="009B7CD8">
                <w:pPr>
                  <w:rPr>
                    <w:i/>
                  </w:rPr>
                </w:pPr>
                <w:r w:rsidRPr="00F774A5">
                  <w:rPr>
                    <w:i/>
                  </w:rPr>
                  <w:t>Criss-Cross</w:t>
                </w:r>
              </w:p>
              <w:p w14:paraId="4FA889BF" w14:textId="77777777" w:rsidR="009B7CD8" w:rsidRPr="00F774A5" w:rsidRDefault="009B7CD8" w:rsidP="009B7CD8">
                <w:pPr>
                  <w:rPr>
                    <w:i/>
                  </w:rPr>
                </w:pPr>
                <w:proofErr w:type="spellStart"/>
                <w:r w:rsidRPr="00F774A5">
                  <w:rPr>
                    <w:i/>
                  </w:rPr>
                  <w:t>Thelonious</w:t>
                </w:r>
                <w:proofErr w:type="spellEnd"/>
                <w:r w:rsidRPr="00F774A5">
                  <w:rPr>
                    <w:i/>
                  </w:rPr>
                  <w:t xml:space="preserve"> Monk </w:t>
                </w:r>
              </w:p>
              <w:p w14:paraId="0FB95708" w14:textId="77777777" w:rsidR="009B7CD8" w:rsidRPr="00F774A5" w:rsidRDefault="009B7CD8" w:rsidP="009B7CD8">
                <w:pPr>
                  <w:rPr>
                    <w:i/>
                  </w:rPr>
                </w:pPr>
                <w:proofErr w:type="spellStart"/>
                <w:r w:rsidRPr="00F774A5">
                  <w:rPr>
                    <w:i/>
                  </w:rPr>
                  <w:t>Thelonious</w:t>
                </w:r>
                <w:proofErr w:type="spellEnd"/>
                <w:r w:rsidRPr="00F774A5">
                  <w:rPr>
                    <w:i/>
                  </w:rPr>
                  <w:t xml:space="preserve"> </w:t>
                </w:r>
                <w:r>
                  <w:rPr>
                    <w:i/>
                  </w:rPr>
                  <w:t>Monk with</w:t>
                </w:r>
                <w:r w:rsidRPr="00F774A5">
                  <w:rPr>
                    <w:i/>
                  </w:rPr>
                  <w:t xml:space="preserve"> John Coltrane </w:t>
                </w:r>
              </w:p>
              <w:p w14:paraId="544C94F0" w14:textId="77777777" w:rsidR="009B7CD8" w:rsidRPr="00F774A5" w:rsidRDefault="009B7CD8" w:rsidP="009B7CD8">
                <w:pPr>
                  <w:rPr>
                    <w:i/>
                  </w:rPr>
                </w:pPr>
                <w:proofErr w:type="spellStart"/>
                <w:r w:rsidRPr="00F774A5">
                  <w:rPr>
                    <w:i/>
                  </w:rPr>
                  <w:t>Thelonious</w:t>
                </w:r>
                <w:proofErr w:type="spellEnd"/>
                <w:r w:rsidRPr="00F774A5">
                  <w:rPr>
                    <w:i/>
                  </w:rPr>
                  <w:t xml:space="preserve"> </w:t>
                </w:r>
                <w:r>
                  <w:rPr>
                    <w:i/>
                  </w:rPr>
                  <w:t>Monk a</w:t>
                </w:r>
                <w:r w:rsidRPr="00F774A5">
                  <w:rPr>
                    <w:i/>
                  </w:rPr>
                  <w:t>nd Sonny Rollins</w:t>
                </w:r>
              </w:p>
              <w:p w14:paraId="18FA9C86" w14:textId="77777777" w:rsidR="009B7CD8" w:rsidRPr="00F774A5" w:rsidRDefault="009B7CD8" w:rsidP="009B7CD8">
                <w:pPr>
                  <w:rPr>
                    <w:i/>
                  </w:rPr>
                </w:pPr>
                <w:proofErr w:type="spellStart"/>
                <w:r w:rsidRPr="00F774A5">
                  <w:rPr>
                    <w:i/>
                  </w:rPr>
                  <w:t>Thelonious</w:t>
                </w:r>
                <w:proofErr w:type="spellEnd"/>
                <w:r w:rsidRPr="00F774A5">
                  <w:rPr>
                    <w:i/>
                  </w:rPr>
                  <w:t xml:space="preserve"> Monk</w:t>
                </w:r>
                <w:r>
                  <w:rPr>
                    <w:i/>
                  </w:rPr>
                  <w:t xml:space="preserve"> – The Unique</w:t>
                </w:r>
              </w:p>
              <w:p w14:paraId="61537248" w14:textId="77777777" w:rsidR="009B7CD8" w:rsidRDefault="009B7CD8" w:rsidP="009B7CD8">
                <w:pPr>
                  <w:rPr>
                    <w:i/>
                  </w:rPr>
                </w:pPr>
                <w:proofErr w:type="spellStart"/>
                <w:r>
                  <w:rPr>
                    <w:i/>
                  </w:rPr>
                  <w:t>Thelonious</w:t>
                </w:r>
                <w:proofErr w:type="spellEnd"/>
                <w:r>
                  <w:rPr>
                    <w:i/>
                  </w:rPr>
                  <w:t xml:space="preserve"> Monk Plays Duke Ellington</w:t>
                </w:r>
              </w:p>
              <w:p w14:paraId="5954176F" w14:textId="77777777" w:rsidR="009B7CD8" w:rsidRPr="00F774A5" w:rsidRDefault="009B7CD8" w:rsidP="009B7CD8">
                <w:pPr>
                  <w:rPr>
                    <w:i/>
                  </w:rPr>
                </w:pPr>
                <w:r w:rsidRPr="00F774A5">
                  <w:rPr>
                    <w:i/>
                  </w:rPr>
                  <w:t>Monk’s Dream</w:t>
                </w:r>
              </w:p>
              <w:p w14:paraId="0A13F104" w14:textId="77777777" w:rsidR="009B7CD8" w:rsidRPr="00F774A5" w:rsidRDefault="009B7CD8" w:rsidP="009B7CD8">
                <w:pPr>
                  <w:rPr>
                    <w:i/>
                  </w:rPr>
                </w:pPr>
                <w:proofErr w:type="spellStart"/>
                <w:r w:rsidRPr="00F774A5">
                  <w:rPr>
                    <w:i/>
                  </w:rPr>
                  <w:t>Thelonious</w:t>
                </w:r>
                <w:proofErr w:type="spellEnd"/>
                <w:r w:rsidRPr="00F774A5">
                  <w:rPr>
                    <w:i/>
                  </w:rPr>
                  <w:t xml:space="preserve"> Alone in San Francisco </w:t>
                </w:r>
              </w:p>
              <w:p w14:paraId="3A11EB50" w14:textId="77777777" w:rsidR="009B7CD8" w:rsidRPr="00F774A5" w:rsidRDefault="009B7CD8" w:rsidP="009B7CD8">
                <w:pPr>
                  <w:rPr>
                    <w:i/>
                  </w:rPr>
                </w:pPr>
                <w:r w:rsidRPr="00F774A5">
                  <w:rPr>
                    <w:i/>
                  </w:rPr>
                  <w:t>Solo Monk</w:t>
                </w:r>
              </w:p>
              <w:p w14:paraId="5C7D3321" w14:textId="77777777" w:rsidR="009B7CD8" w:rsidRPr="00F774A5" w:rsidRDefault="009B7CD8" w:rsidP="009B7CD8">
                <w:pPr>
                  <w:rPr>
                    <w:i/>
                  </w:rPr>
                </w:pPr>
                <w:proofErr w:type="spellStart"/>
                <w:r>
                  <w:rPr>
                    <w:i/>
                  </w:rPr>
                  <w:t>Thelonious</w:t>
                </w:r>
                <w:proofErr w:type="spellEnd"/>
                <w:r>
                  <w:rPr>
                    <w:i/>
                  </w:rPr>
                  <w:t xml:space="preserve"> Monk Quartet: </w:t>
                </w:r>
                <w:proofErr w:type="spellStart"/>
                <w:r w:rsidRPr="00F774A5">
                  <w:rPr>
                    <w:i/>
                  </w:rPr>
                  <w:t>Misterioso</w:t>
                </w:r>
                <w:proofErr w:type="spellEnd"/>
              </w:p>
              <w:p w14:paraId="4A1F5560" w14:textId="77777777" w:rsidR="009B7CD8" w:rsidRPr="00F774A5" w:rsidRDefault="009B7CD8" w:rsidP="009B7CD8">
                <w:pPr>
                  <w:rPr>
                    <w:i/>
                  </w:rPr>
                </w:pPr>
                <w:r w:rsidRPr="00F774A5">
                  <w:rPr>
                    <w:i/>
                  </w:rPr>
                  <w:t>Monk</w:t>
                </w:r>
              </w:p>
              <w:p w14:paraId="2F1B1C4B" w14:textId="77777777" w:rsidR="009B7CD8" w:rsidRDefault="009B7CD8" w:rsidP="009B7CD8">
                <w:pPr>
                  <w:rPr>
                    <w:i/>
                  </w:rPr>
                </w:pPr>
                <w:proofErr w:type="spellStart"/>
                <w:r w:rsidRPr="00F774A5">
                  <w:rPr>
                    <w:i/>
                  </w:rPr>
                  <w:t>Thelonious</w:t>
                </w:r>
                <w:proofErr w:type="spellEnd"/>
                <w:r w:rsidRPr="00F774A5">
                  <w:rPr>
                    <w:i/>
                  </w:rPr>
                  <w:t xml:space="preserve"> Himself</w:t>
                </w:r>
              </w:p>
              <w:p w14:paraId="3E19299C" w14:textId="77777777" w:rsidR="009B7CD8" w:rsidRDefault="009B7CD8" w:rsidP="009B7CD8">
                <w:pPr>
                  <w:rPr>
                    <w:i/>
                  </w:rPr>
                </w:pPr>
                <w:r>
                  <w:rPr>
                    <w:i/>
                  </w:rPr>
                  <w:t>Monk’s Dream</w:t>
                </w:r>
              </w:p>
              <w:p w14:paraId="665E20A2" w14:textId="77777777" w:rsidR="009B7CD8" w:rsidRDefault="009B7CD8" w:rsidP="009B7CD8">
                <w:pPr>
                  <w:rPr>
                    <w:i/>
                  </w:rPr>
                </w:pPr>
                <w:r>
                  <w:rPr>
                    <w:i/>
                  </w:rPr>
                  <w:t xml:space="preserve">Straight, No Chaser </w:t>
                </w:r>
              </w:p>
              <w:p w14:paraId="4416D452" w14:textId="77777777" w:rsidR="009B7CD8" w:rsidRDefault="009B7CD8" w:rsidP="009B7CD8">
                <w:pPr>
                  <w:rPr>
                    <w:i/>
                  </w:rPr>
                </w:pPr>
                <w:r>
                  <w:rPr>
                    <w:i/>
                  </w:rPr>
                  <w:lastRenderedPageBreak/>
                  <w:t>Monk’s Blues</w:t>
                </w:r>
              </w:p>
              <w:p w14:paraId="3ADC3617" w14:textId="77777777" w:rsidR="009B7CD8" w:rsidRDefault="009B7CD8" w:rsidP="009B7CD8">
                <w:pPr>
                  <w:rPr>
                    <w:i/>
                  </w:rPr>
                </w:pPr>
                <w:r>
                  <w:rPr>
                    <w:i/>
                  </w:rPr>
                  <w:t>Miles and Monk at Newport</w:t>
                </w:r>
              </w:p>
              <w:p w14:paraId="2D13E434" w14:textId="77777777" w:rsidR="009B7CD8" w:rsidRDefault="009B7CD8" w:rsidP="009B7CD8">
                <w:pPr>
                  <w:rPr>
                    <w:i/>
                  </w:rPr>
                </w:pPr>
                <w:proofErr w:type="spellStart"/>
                <w:r>
                  <w:rPr>
                    <w:i/>
                  </w:rPr>
                  <w:t>Thelonious</w:t>
                </w:r>
                <w:proofErr w:type="spellEnd"/>
                <w:r>
                  <w:rPr>
                    <w:i/>
                  </w:rPr>
                  <w:t xml:space="preserve"> Monk at the Blackhawk</w:t>
                </w:r>
              </w:p>
              <w:p w14:paraId="6F265C2E" w14:textId="77777777" w:rsidR="009B7CD8" w:rsidRDefault="009B7CD8" w:rsidP="009B7CD8">
                <w:pPr>
                  <w:rPr>
                    <w:i/>
                  </w:rPr>
                </w:pPr>
                <w:r>
                  <w:rPr>
                    <w:i/>
                  </w:rPr>
                  <w:t>5 By Monk By 5</w:t>
                </w:r>
              </w:p>
              <w:p w14:paraId="2DAB40E1" w14:textId="77777777" w:rsidR="009B7CD8" w:rsidRDefault="009B7CD8" w:rsidP="009B7CD8">
                <w:pPr>
                  <w:rPr>
                    <w:i/>
                  </w:rPr>
                </w:pPr>
                <w:r>
                  <w:rPr>
                    <w:i/>
                  </w:rPr>
                  <w:t>Mulligan Meets Monk</w:t>
                </w:r>
              </w:p>
              <w:p w14:paraId="1DE4CE6F" w14:textId="77777777" w:rsidR="009B7CD8" w:rsidRDefault="009B7CD8" w:rsidP="009B7CD8">
                <w:pPr>
                  <w:rPr>
                    <w:i/>
                  </w:rPr>
                </w:pPr>
                <w:proofErr w:type="spellStart"/>
                <w:r>
                  <w:rPr>
                    <w:i/>
                  </w:rPr>
                  <w:t>Thelonious</w:t>
                </w:r>
                <w:proofErr w:type="spellEnd"/>
                <w:r>
                  <w:rPr>
                    <w:i/>
                  </w:rPr>
                  <w:t xml:space="preserve"> in Action: </w:t>
                </w:r>
                <w:proofErr w:type="spellStart"/>
                <w:r>
                  <w:rPr>
                    <w:i/>
                  </w:rPr>
                  <w:t>Thelonious</w:t>
                </w:r>
                <w:proofErr w:type="spellEnd"/>
                <w:r>
                  <w:rPr>
                    <w:i/>
                  </w:rPr>
                  <w:t xml:space="preserve"> Monk Quartet with Johnny Griffin – Recorded Live at the Five Spot Café, New York City</w:t>
                </w:r>
              </w:p>
              <w:p w14:paraId="6DD031DE" w14:textId="77777777" w:rsidR="009B7CD8" w:rsidRDefault="009B7CD8" w:rsidP="009B7CD8">
                <w:pPr>
                  <w:rPr>
                    <w:i/>
                  </w:rPr>
                </w:pPr>
                <w:r>
                  <w:rPr>
                    <w:i/>
                  </w:rPr>
                  <w:t xml:space="preserve">The </w:t>
                </w:r>
                <w:proofErr w:type="spellStart"/>
                <w:r>
                  <w:rPr>
                    <w:i/>
                  </w:rPr>
                  <w:t>Thelonious</w:t>
                </w:r>
                <w:proofErr w:type="spellEnd"/>
                <w:r>
                  <w:rPr>
                    <w:i/>
                  </w:rPr>
                  <w:t xml:space="preserve"> Monk Orchestra at Town Hall</w:t>
                </w:r>
              </w:p>
              <w:p w14:paraId="6715FEAB" w14:textId="77777777" w:rsidR="009B7CD8" w:rsidRDefault="009B7CD8" w:rsidP="009B7CD8">
                <w:pPr>
                  <w:rPr>
                    <w:i/>
                  </w:rPr>
                </w:pPr>
                <w:r>
                  <w:rPr>
                    <w:i/>
                  </w:rPr>
                  <w:t>Big Band and Quartet in Concert</w:t>
                </w:r>
              </w:p>
              <w:p w14:paraId="51D7CB0C" w14:textId="77777777" w:rsidR="009B7CD8" w:rsidRDefault="009B7CD8" w:rsidP="009B7CD8">
                <w:pPr>
                  <w:rPr>
                    <w:i/>
                  </w:rPr>
                </w:pPr>
                <w:r>
                  <w:rPr>
                    <w:i/>
                  </w:rPr>
                  <w:t>Standards</w:t>
                </w:r>
              </w:p>
              <w:p w14:paraId="5E957EE6" w14:textId="77777777" w:rsidR="009B7CD8" w:rsidRDefault="009B7CD8" w:rsidP="009B7CD8">
                <w:pPr>
                  <w:rPr>
                    <w:i/>
                  </w:rPr>
                </w:pPr>
                <w:r>
                  <w:rPr>
                    <w:i/>
                  </w:rPr>
                  <w:t>Monk in Tokyo</w:t>
                </w:r>
              </w:p>
              <w:p w14:paraId="28321AD8" w14:textId="77777777" w:rsidR="009B7CD8" w:rsidRDefault="009B7CD8" w:rsidP="009B7CD8">
                <w:pPr>
                  <w:rPr>
                    <w:i/>
                  </w:rPr>
                </w:pPr>
                <w:r>
                  <w:rPr>
                    <w:i/>
                  </w:rPr>
                  <w:t>Monk in France</w:t>
                </w:r>
              </w:p>
              <w:p w14:paraId="253C896B" w14:textId="77777777" w:rsidR="009B7CD8" w:rsidRDefault="009B7CD8" w:rsidP="009B7CD8">
                <w:pPr>
                  <w:rPr>
                    <w:i/>
                  </w:rPr>
                </w:pPr>
                <w:r>
                  <w:rPr>
                    <w:i/>
                  </w:rPr>
                  <w:t>Monk in Italy</w:t>
                </w:r>
              </w:p>
              <w:p w14:paraId="1E708326" w14:textId="77777777" w:rsidR="009B7CD8" w:rsidRDefault="009B7CD8" w:rsidP="009B7CD8">
                <w:pPr>
                  <w:rPr>
                    <w:i/>
                  </w:rPr>
                </w:pPr>
                <w:r>
                  <w:rPr>
                    <w:i/>
                  </w:rPr>
                  <w:t xml:space="preserve">Live at the It Club - Complete  </w:t>
                </w:r>
              </w:p>
              <w:p w14:paraId="5D6401E6" w14:textId="77777777" w:rsidR="009B7CD8" w:rsidRDefault="009B7CD8" w:rsidP="009B7CD8">
                <w:pPr>
                  <w:rPr>
                    <w:i/>
                  </w:rPr>
                </w:pPr>
                <w:r>
                  <w:rPr>
                    <w:i/>
                  </w:rPr>
                  <w:t>Live at the Jazz Workshop - Complete</w:t>
                </w:r>
              </w:p>
              <w:p w14:paraId="60A9BE21" w14:textId="77777777" w:rsidR="009B7CD8" w:rsidRDefault="009B7CD8" w:rsidP="009B7CD8">
                <w:pPr>
                  <w:rPr>
                    <w:i/>
                  </w:rPr>
                </w:pPr>
                <w:r>
                  <w:rPr>
                    <w:i/>
                  </w:rPr>
                  <w:t>Live at the 1964 Monterey Jazz Festival</w:t>
                </w:r>
              </w:p>
              <w:p w14:paraId="6AEFCF34" w14:textId="77777777" w:rsidR="009B7CD8" w:rsidRDefault="009B7CD8" w:rsidP="009B7CD8">
                <w:pPr>
                  <w:rPr>
                    <w:i/>
                  </w:rPr>
                </w:pPr>
                <w:r>
                  <w:rPr>
                    <w:i/>
                  </w:rPr>
                  <w:t xml:space="preserve"> </w:t>
                </w:r>
              </w:p>
              <w:p w14:paraId="0CECE838" w14:textId="77777777" w:rsidR="009B7CD8" w:rsidRPr="007E7DCE" w:rsidRDefault="009B7CD8" w:rsidP="007E7DCE">
                <w:pPr>
                  <w:pStyle w:val="Heading1"/>
                </w:pPr>
                <w:r w:rsidRPr="00216E32">
                  <w:t>Compiled Box Sets:</w:t>
                </w:r>
              </w:p>
              <w:p w14:paraId="7795563A" w14:textId="77777777" w:rsidR="009B7CD8" w:rsidRDefault="009B7CD8" w:rsidP="009B7CD8">
                <w:pPr>
                  <w:rPr>
                    <w:i/>
                  </w:rPr>
                </w:pPr>
                <w:r>
                  <w:rPr>
                    <w:i/>
                  </w:rPr>
                  <w:t xml:space="preserve">The Complete Blue Note Recordings of </w:t>
                </w:r>
                <w:proofErr w:type="spellStart"/>
                <w:r>
                  <w:rPr>
                    <w:i/>
                  </w:rPr>
                  <w:t>Thelonious</w:t>
                </w:r>
                <w:proofErr w:type="spellEnd"/>
                <w:r>
                  <w:rPr>
                    <w:i/>
                  </w:rPr>
                  <w:t xml:space="preserve"> Monk</w:t>
                </w:r>
              </w:p>
              <w:p w14:paraId="3719DD84" w14:textId="77777777" w:rsidR="009B7CD8" w:rsidRDefault="009B7CD8" w:rsidP="009B7CD8">
                <w:pPr>
                  <w:rPr>
                    <w:i/>
                  </w:rPr>
                </w:pPr>
                <w:r>
                  <w:rPr>
                    <w:i/>
                  </w:rPr>
                  <w:t xml:space="preserve">The Complete Riverside Recordings of </w:t>
                </w:r>
                <w:proofErr w:type="spellStart"/>
                <w:r>
                  <w:rPr>
                    <w:i/>
                  </w:rPr>
                  <w:t>Thelonious</w:t>
                </w:r>
                <w:proofErr w:type="spellEnd"/>
                <w:r>
                  <w:rPr>
                    <w:i/>
                  </w:rPr>
                  <w:t xml:space="preserve"> Monk</w:t>
                </w:r>
              </w:p>
              <w:p w14:paraId="7653E0E6" w14:textId="77777777" w:rsidR="009B7CD8" w:rsidRDefault="009B7CD8" w:rsidP="009B7CD8">
                <w:pPr>
                  <w:rPr>
                    <w:i/>
                  </w:rPr>
                </w:pPr>
                <w:r>
                  <w:rPr>
                    <w:i/>
                  </w:rPr>
                  <w:t xml:space="preserve">The </w:t>
                </w:r>
                <w:proofErr w:type="spellStart"/>
                <w:r>
                  <w:rPr>
                    <w:i/>
                  </w:rPr>
                  <w:t>Thelonious</w:t>
                </w:r>
                <w:proofErr w:type="spellEnd"/>
                <w:r>
                  <w:rPr>
                    <w:i/>
                  </w:rPr>
                  <w:t xml:space="preserve"> Monk Quartet: The Complete Columbia Studio Albums Collection</w:t>
                </w:r>
              </w:p>
              <w:p w14:paraId="0AE7D07E" w14:textId="77777777" w:rsidR="009B7CD8" w:rsidRDefault="009B7CD8" w:rsidP="009B7CD8">
                <w:pPr>
                  <w:rPr>
                    <w:i/>
                  </w:rPr>
                </w:pPr>
                <w:r>
                  <w:rPr>
                    <w:i/>
                  </w:rPr>
                  <w:t>Monk Alone: The Complete Columbia Solo Studio Recordings - 1962-1968</w:t>
                </w:r>
              </w:p>
              <w:p w14:paraId="7A362BD7" w14:textId="77777777" w:rsidR="009B7CD8" w:rsidRDefault="009B7CD8" w:rsidP="009B7CD8">
                <w:pPr>
                  <w:rPr>
                    <w:i/>
                  </w:rPr>
                </w:pPr>
                <w:proofErr w:type="spellStart"/>
                <w:r>
                  <w:rPr>
                    <w:i/>
                  </w:rPr>
                  <w:t>Thelonious</w:t>
                </w:r>
                <w:proofErr w:type="spellEnd"/>
                <w:r>
                  <w:rPr>
                    <w:i/>
                  </w:rPr>
                  <w:t xml:space="preserve"> Monk: The Complete Prestige Recordings  </w:t>
                </w:r>
              </w:p>
              <w:p w14:paraId="0B3CCE8B" w14:textId="77777777" w:rsidR="009B7CD8" w:rsidRDefault="009B7CD8" w:rsidP="009B7CD8">
                <w:pPr>
                  <w:rPr>
                    <w:i/>
                  </w:rPr>
                </w:pPr>
              </w:p>
              <w:p w14:paraId="36CC72A7" w14:textId="77777777" w:rsidR="009B7CD8" w:rsidRPr="007E7DCE" w:rsidRDefault="009B7CD8" w:rsidP="007E7DCE">
                <w:pPr>
                  <w:pStyle w:val="Heading1"/>
                </w:pPr>
                <w:r w:rsidRPr="00216E32">
                  <w:t>Posthumously Released Live Recordings:</w:t>
                </w:r>
              </w:p>
              <w:p w14:paraId="5C57476F" w14:textId="77777777" w:rsidR="009B7CD8" w:rsidRDefault="009B7CD8" w:rsidP="009B7CD8">
                <w:pPr>
                  <w:rPr>
                    <w:i/>
                  </w:rPr>
                </w:pPr>
                <w:r>
                  <w:rPr>
                    <w:i/>
                  </w:rPr>
                  <w:t xml:space="preserve">The </w:t>
                </w:r>
                <w:proofErr w:type="spellStart"/>
                <w:r>
                  <w:rPr>
                    <w:i/>
                  </w:rPr>
                  <w:t>Thelonious</w:t>
                </w:r>
                <w:proofErr w:type="spellEnd"/>
                <w:r>
                  <w:rPr>
                    <w:i/>
                  </w:rPr>
                  <w:t xml:space="preserve"> Monk Quartet featuring John Coltrane – Live at the Five Spot: Discovery! </w:t>
                </w:r>
              </w:p>
              <w:p w14:paraId="1B5C5434" w14:textId="77777777" w:rsidR="003F0D73" w:rsidRPr="007E7DCE" w:rsidRDefault="009B7CD8" w:rsidP="009B7CD8">
                <w:pPr>
                  <w:rPr>
                    <w:i/>
                  </w:rPr>
                </w:pPr>
                <w:proofErr w:type="spellStart"/>
                <w:r>
                  <w:rPr>
                    <w:i/>
                  </w:rPr>
                  <w:t>Thelonious</w:t>
                </w:r>
                <w:proofErr w:type="spellEnd"/>
                <w:r>
                  <w:rPr>
                    <w:i/>
                  </w:rPr>
                  <w:t xml:space="preserve"> Monk Quartet with John Coltrane at Carnegie Hall</w:t>
                </w:r>
              </w:p>
            </w:tc>
          </w:sdtContent>
        </w:sdt>
      </w:tr>
      <w:tr w:rsidR="003235A7" w14:paraId="2EC008AC" w14:textId="77777777" w:rsidTr="003235A7">
        <w:tc>
          <w:tcPr>
            <w:tcW w:w="9016" w:type="dxa"/>
          </w:tcPr>
          <w:p w14:paraId="500467D3" w14:textId="77777777" w:rsidR="003235A7" w:rsidRDefault="003235A7" w:rsidP="009B7CD8">
            <w:r w:rsidRPr="0015114C">
              <w:rPr>
                <w:u w:val="single"/>
              </w:rPr>
              <w:lastRenderedPageBreak/>
              <w:t>Further reading</w:t>
            </w:r>
            <w:r>
              <w:t>:</w:t>
            </w:r>
          </w:p>
          <w:p w14:paraId="540FF2B3" w14:textId="77777777" w:rsidR="003235A7" w:rsidRDefault="007E7DCE" w:rsidP="009B7CD8">
            <w:sdt>
              <w:sdtPr>
                <w:id w:val="60453532"/>
                <w:citation/>
              </w:sdtPr>
              <w:sdtEndPr/>
              <w:sdtContent>
                <w:r w:rsidR="009B7CD8">
                  <w:fldChar w:fldCharType="begin"/>
                </w:r>
                <w:r w:rsidR="009B7CD8">
                  <w:rPr>
                    <w:lang w:val="en-US"/>
                  </w:rPr>
                  <w:instrText xml:space="preserve"> CITATION App02 \l 1033 </w:instrText>
                </w:r>
                <w:r w:rsidR="009B7CD8">
                  <w:fldChar w:fldCharType="separate"/>
                </w:r>
                <w:r w:rsidR="009B7CD8">
                  <w:rPr>
                    <w:noProof/>
                    <w:lang w:val="en-US"/>
                  </w:rPr>
                  <w:t>(Appel)</w:t>
                </w:r>
                <w:r w:rsidR="009B7CD8">
                  <w:fldChar w:fldCharType="end"/>
                </w:r>
              </w:sdtContent>
            </w:sdt>
          </w:p>
          <w:p w14:paraId="02DEB032" w14:textId="77777777" w:rsidR="009B7CD8" w:rsidRDefault="009B7CD8" w:rsidP="009B7CD8"/>
          <w:p w14:paraId="341A289C" w14:textId="77777777" w:rsidR="009B7CD8" w:rsidRDefault="007E7DCE" w:rsidP="009B7CD8">
            <w:sdt>
              <w:sdtPr>
                <w:id w:val="-551380827"/>
                <w:citation/>
              </w:sdtPr>
              <w:sdtEndPr/>
              <w:sdtContent>
                <w:r w:rsidR="009B7CD8">
                  <w:fldChar w:fldCharType="begin"/>
                </w:r>
                <w:r w:rsidR="009B7CD8">
                  <w:rPr>
                    <w:lang w:val="en-US"/>
                  </w:rPr>
                  <w:instrText xml:space="preserve"> CITATION Bli01 \l 1033 </w:instrText>
                </w:r>
                <w:r w:rsidR="009B7CD8">
                  <w:fldChar w:fldCharType="separate"/>
                </w:r>
                <w:r w:rsidR="009B7CD8">
                  <w:rPr>
                    <w:noProof/>
                    <w:lang w:val="en-US"/>
                  </w:rPr>
                  <w:t>(Bliek)</w:t>
                </w:r>
                <w:r w:rsidR="009B7CD8">
                  <w:fldChar w:fldCharType="end"/>
                </w:r>
              </w:sdtContent>
            </w:sdt>
          </w:p>
          <w:p w14:paraId="6A94B639" w14:textId="77777777" w:rsidR="009B7CD8" w:rsidRDefault="009B7CD8" w:rsidP="009B7CD8"/>
          <w:p w14:paraId="661F9979" w14:textId="77777777" w:rsidR="009B7CD8" w:rsidRDefault="007E7DCE" w:rsidP="009B7CD8">
            <w:sdt>
              <w:sdtPr>
                <w:id w:val="1535928390"/>
                <w:citation/>
              </w:sdtPr>
              <w:sdtEndPr/>
              <w:sdtContent>
                <w:r w:rsidR="009B7CD8">
                  <w:fldChar w:fldCharType="begin"/>
                </w:r>
                <w:r w:rsidR="006063F1">
                  <w:rPr>
                    <w:lang w:val="en-US"/>
                  </w:rPr>
                  <w:instrText xml:space="preserve">CITATION Fit \l 1033 </w:instrText>
                </w:r>
                <w:r w:rsidR="009B7CD8">
                  <w:fldChar w:fldCharType="separate"/>
                </w:r>
                <w:r w:rsidR="006063F1">
                  <w:rPr>
                    <w:noProof/>
                    <w:lang w:val="en-US"/>
                  </w:rPr>
                  <w:t>(Fitterling)</w:t>
                </w:r>
                <w:r w:rsidR="009B7CD8">
                  <w:fldChar w:fldCharType="end"/>
                </w:r>
              </w:sdtContent>
            </w:sdt>
          </w:p>
          <w:p w14:paraId="654F9EF5" w14:textId="77777777" w:rsidR="009B7CD8" w:rsidRDefault="009B7CD8" w:rsidP="009B7CD8"/>
          <w:p w14:paraId="3A91FB57" w14:textId="77777777" w:rsidR="009B7CD8" w:rsidRDefault="007E7DCE" w:rsidP="009B7CD8">
            <w:sdt>
              <w:sdtPr>
                <w:id w:val="-983229382"/>
                <w:citation/>
              </w:sdtPr>
              <w:sdtEndPr/>
              <w:sdtContent>
                <w:r w:rsidR="006063F1">
                  <w:fldChar w:fldCharType="begin"/>
                </w:r>
                <w:r w:rsidR="006063F1">
                  <w:rPr>
                    <w:lang w:val="en-US"/>
                  </w:rPr>
                  <w:instrText xml:space="preserve"> CITATION Gid09 \l 1033 </w:instrText>
                </w:r>
                <w:r w:rsidR="006063F1">
                  <w:fldChar w:fldCharType="separate"/>
                </w:r>
                <w:r w:rsidR="006063F1">
                  <w:rPr>
                    <w:noProof/>
                    <w:lang w:val="en-US"/>
                  </w:rPr>
                  <w:t>(Giddins and DeVeaux)</w:t>
                </w:r>
                <w:r w:rsidR="006063F1">
                  <w:fldChar w:fldCharType="end"/>
                </w:r>
              </w:sdtContent>
            </w:sdt>
          </w:p>
          <w:p w14:paraId="0D640662" w14:textId="77777777" w:rsidR="006063F1" w:rsidRDefault="006063F1" w:rsidP="009B7CD8"/>
          <w:p w14:paraId="5155A5E8" w14:textId="77777777" w:rsidR="006063F1" w:rsidRDefault="007E7DCE" w:rsidP="009B7CD8">
            <w:sdt>
              <w:sdtPr>
                <w:id w:val="-44677683"/>
                <w:citation/>
              </w:sdtPr>
              <w:sdtEndPr/>
              <w:sdtContent>
                <w:r w:rsidR="006063F1">
                  <w:fldChar w:fldCharType="begin"/>
                </w:r>
                <w:r w:rsidR="006063F1">
                  <w:rPr>
                    <w:lang w:val="en-US"/>
                  </w:rPr>
                  <w:instrText xml:space="preserve"> CITATION Gou98 \l 1033 </w:instrText>
                </w:r>
                <w:r w:rsidR="006063F1">
                  <w:fldChar w:fldCharType="separate"/>
                </w:r>
                <w:r w:rsidR="006063F1">
                  <w:rPr>
                    <w:noProof/>
                    <w:lang w:val="en-US"/>
                  </w:rPr>
                  <w:t>(Gourse)</w:t>
                </w:r>
                <w:r w:rsidR="006063F1">
                  <w:fldChar w:fldCharType="end"/>
                </w:r>
              </w:sdtContent>
            </w:sdt>
          </w:p>
          <w:p w14:paraId="5DCA99FC" w14:textId="77777777" w:rsidR="006063F1" w:rsidRDefault="006063F1" w:rsidP="009B7CD8"/>
          <w:p w14:paraId="4082372E" w14:textId="77777777" w:rsidR="006063F1" w:rsidRDefault="007E7DCE" w:rsidP="009B7CD8">
            <w:sdt>
              <w:sdtPr>
                <w:id w:val="1766036640"/>
                <w:citation/>
              </w:sdtPr>
              <w:sdtEndPr/>
              <w:sdtContent>
                <w:r w:rsidR="006063F1">
                  <w:fldChar w:fldCharType="begin"/>
                </w:r>
                <w:r w:rsidR="006063F1">
                  <w:rPr>
                    <w:lang w:val="en-US"/>
                  </w:rPr>
                  <w:instrText xml:space="preserve"> CITATION Kel10 \l 1033 </w:instrText>
                </w:r>
                <w:r w:rsidR="006063F1">
                  <w:fldChar w:fldCharType="separate"/>
                </w:r>
                <w:r w:rsidR="006063F1">
                  <w:rPr>
                    <w:noProof/>
                    <w:lang w:val="en-US"/>
                  </w:rPr>
                  <w:t>(Kelley)</w:t>
                </w:r>
                <w:r w:rsidR="006063F1">
                  <w:fldChar w:fldCharType="end"/>
                </w:r>
              </w:sdtContent>
            </w:sdt>
          </w:p>
          <w:p w14:paraId="5E8BC95C" w14:textId="77777777" w:rsidR="006063F1" w:rsidRDefault="006063F1" w:rsidP="009B7CD8"/>
          <w:p w14:paraId="33B8AC9C" w14:textId="77777777" w:rsidR="006063F1" w:rsidRDefault="007E7DCE" w:rsidP="009B7CD8">
            <w:sdt>
              <w:sdtPr>
                <w:id w:val="-942061588"/>
                <w:citation/>
              </w:sdtPr>
              <w:sdtEndPr/>
              <w:sdtContent>
                <w:r w:rsidR="006063F1">
                  <w:fldChar w:fldCharType="begin"/>
                </w:r>
                <w:r w:rsidR="006063F1">
                  <w:rPr>
                    <w:lang w:val="en-US"/>
                  </w:rPr>
                  <w:instrText xml:space="preserve"> CITATION Sol07 \l 1033 </w:instrText>
                </w:r>
                <w:r w:rsidR="006063F1">
                  <w:fldChar w:fldCharType="separate"/>
                </w:r>
                <w:r w:rsidR="006063F1">
                  <w:rPr>
                    <w:noProof/>
                    <w:lang w:val="en-US"/>
                  </w:rPr>
                  <w:t>(Solis)</w:t>
                </w:r>
                <w:r w:rsidR="006063F1">
                  <w:fldChar w:fldCharType="end"/>
                </w:r>
              </w:sdtContent>
            </w:sdt>
          </w:p>
          <w:p w14:paraId="4EC29C83" w14:textId="77777777" w:rsidR="006063F1" w:rsidRDefault="006063F1" w:rsidP="009B7CD8"/>
          <w:p w14:paraId="1AFB1E24" w14:textId="77777777" w:rsidR="006063F1" w:rsidRDefault="007E7DCE" w:rsidP="009B7CD8">
            <w:sdt>
              <w:sdtPr>
                <w:id w:val="-1819805219"/>
                <w:citation/>
              </w:sdtPr>
              <w:sdtEndPr/>
              <w:sdtContent>
                <w:r w:rsidR="006063F1">
                  <w:fldChar w:fldCharType="begin"/>
                </w:r>
                <w:r w:rsidR="006063F1">
                  <w:rPr>
                    <w:lang w:val="en-US"/>
                  </w:rPr>
                  <w:instrText xml:space="preserve">CITATION The88 \l 1033 </w:instrText>
                </w:r>
                <w:r w:rsidR="006063F1">
                  <w:fldChar w:fldCharType="separate"/>
                </w:r>
                <w:r w:rsidR="006063F1">
                  <w:rPr>
                    <w:noProof/>
                    <w:lang w:val="en-US"/>
                  </w:rPr>
                  <w:t>(Zwerin)</w:t>
                </w:r>
                <w:r w:rsidR="006063F1">
                  <w:fldChar w:fldCharType="end"/>
                </w:r>
              </w:sdtContent>
            </w:sdt>
          </w:p>
        </w:tc>
      </w:tr>
    </w:tbl>
    <w:p w14:paraId="18196DCD" w14:textId="77777777" w:rsidR="00C27FAB" w:rsidRPr="00F36937" w:rsidRDefault="00C27FAB" w:rsidP="009B7CD8"/>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2T12:59:00Z" w:initials="KJ">
    <w:p w14:paraId="2296179C" w14:textId="77777777" w:rsidR="009B7CD8" w:rsidRDefault="009B7CD8">
      <w:pPr>
        <w:pStyle w:val="CommentText"/>
      </w:pPr>
      <w:r>
        <w:rPr>
          <w:rStyle w:val="CommentReference"/>
        </w:rPr>
        <w:annotationRef/>
      </w:r>
      <w:r>
        <w:t>Dates? Contact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BE4BB" w14:textId="77777777" w:rsidR="009B7CD8" w:rsidRDefault="009B7CD8" w:rsidP="007A0D55">
      <w:pPr>
        <w:spacing w:after="0" w:line="240" w:lineRule="auto"/>
      </w:pPr>
      <w:r>
        <w:separator/>
      </w:r>
    </w:p>
  </w:endnote>
  <w:endnote w:type="continuationSeparator" w:id="0">
    <w:p w14:paraId="31D4CA17" w14:textId="77777777" w:rsidR="009B7CD8" w:rsidRDefault="009B7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FD570" w14:textId="77777777" w:rsidR="009B7CD8" w:rsidRDefault="009B7CD8" w:rsidP="007A0D55">
      <w:pPr>
        <w:spacing w:after="0" w:line="240" w:lineRule="auto"/>
      </w:pPr>
      <w:r>
        <w:separator/>
      </w:r>
    </w:p>
  </w:footnote>
  <w:footnote w:type="continuationSeparator" w:id="0">
    <w:p w14:paraId="0B2358C9" w14:textId="77777777" w:rsidR="009B7CD8" w:rsidRDefault="009B7C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E87E8" w14:textId="77777777" w:rsidR="009B7CD8" w:rsidRDefault="009B7C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C09DE2" w14:textId="77777777" w:rsidR="009B7CD8" w:rsidRDefault="009B7C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D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3F1"/>
    <w:rsid w:val="006D0412"/>
    <w:rsid w:val="007411B9"/>
    <w:rsid w:val="00780D95"/>
    <w:rsid w:val="00780DC7"/>
    <w:rsid w:val="007A0D55"/>
    <w:rsid w:val="007B3377"/>
    <w:rsid w:val="007E5F44"/>
    <w:rsid w:val="007E7DCE"/>
    <w:rsid w:val="00821DE3"/>
    <w:rsid w:val="00846CE1"/>
    <w:rsid w:val="008A5B87"/>
    <w:rsid w:val="00922950"/>
    <w:rsid w:val="009A7264"/>
    <w:rsid w:val="009B7CD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B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4791218F4B3340A15ADF14132CC77B"/>
        <w:category>
          <w:name w:val="General"/>
          <w:gallery w:val="placeholder"/>
        </w:category>
        <w:types>
          <w:type w:val="bbPlcHdr"/>
        </w:types>
        <w:behaviors>
          <w:behavior w:val="content"/>
        </w:behaviors>
        <w:guid w:val="{9A6C74DE-F49D-E043-A49D-637A34D691B2}"/>
      </w:docPartPr>
      <w:docPartBody>
        <w:p w:rsidR="00B32CF5" w:rsidRDefault="00B32CF5">
          <w:pPr>
            <w:pStyle w:val="CF4791218F4B3340A15ADF14132CC77B"/>
          </w:pPr>
          <w:r w:rsidRPr="00CC586D">
            <w:rPr>
              <w:rStyle w:val="PlaceholderText"/>
              <w:b/>
              <w:color w:val="FFFFFF" w:themeColor="background1"/>
            </w:rPr>
            <w:t>[Salutation]</w:t>
          </w:r>
        </w:p>
      </w:docPartBody>
    </w:docPart>
    <w:docPart>
      <w:docPartPr>
        <w:name w:val="E6057F89C143D142A5D75565DE5930D9"/>
        <w:category>
          <w:name w:val="General"/>
          <w:gallery w:val="placeholder"/>
        </w:category>
        <w:types>
          <w:type w:val="bbPlcHdr"/>
        </w:types>
        <w:behaviors>
          <w:behavior w:val="content"/>
        </w:behaviors>
        <w:guid w:val="{4013A743-6149-5F4A-B9D9-1E75451204E0}"/>
      </w:docPartPr>
      <w:docPartBody>
        <w:p w:rsidR="00B32CF5" w:rsidRDefault="00B32CF5">
          <w:pPr>
            <w:pStyle w:val="E6057F89C143D142A5D75565DE5930D9"/>
          </w:pPr>
          <w:r>
            <w:rPr>
              <w:rStyle w:val="PlaceholderText"/>
            </w:rPr>
            <w:t>[First name]</w:t>
          </w:r>
        </w:p>
      </w:docPartBody>
    </w:docPart>
    <w:docPart>
      <w:docPartPr>
        <w:name w:val="CE2BB2C7FF12E244AE318C231C8C2BA7"/>
        <w:category>
          <w:name w:val="General"/>
          <w:gallery w:val="placeholder"/>
        </w:category>
        <w:types>
          <w:type w:val="bbPlcHdr"/>
        </w:types>
        <w:behaviors>
          <w:behavior w:val="content"/>
        </w:behaviors>
        <w:guid w:val="{807F85C5-8FC7-4E4D-813D-F078F3306E1B}"/>
      </w:docPartPr>
      <w:docPartBody>
        <w:p w:rsidR="00B32CF5" w:rsidRDefault="00B32CF5">
          <w:pPr>
            <w:pStyle w:val="CE2BB2C7FF12E244AE318C231C8C2BA7"/>
          </w:pPr>
          <w:r>
            <w:rPr>
              <w:rStyle w:val="PlaceholderText"/>
            </w:rPr>
            <w:t>[Middle name]</w:t>
          </w:r>
        </w:p>
      </w:docPartBody>
    </w:docPart>
    <w:docPart>
      <w:docPartPr>
        <w:name w:val="307C6E3DB9C3A64B82AF79D81FCD3D49"/>
        <w:category>
          <w:name w:val="General"/>
          <w:gallery w:val="placeholder"/>
        </w:category>
        <w:types>
          <w:type w:val="bbPlcHdr"/>
        </w:types>
        <w:behaviors>
          <w:behavior w:val="content"/>
        </w:behaviors>
        <w:guid w:val="{4047AA82-3811-064E-86F2-F0F9AFEB8B8E}"/>
      </w:docPartPr>
      <w:docPartBody>
        <w:p w:rsidR="00B32CF5" w:rsidRDefault="00B32CF5">
          <w:pPr>
            <w:pStyle w:val="307C6E3DB9C3A64B82AF79D81FCD3D49"/>
          </w:pPr>
          <w:r>
            <w:rPr>
              <w:rStyle w:val="PlaceholderText"/>
            </w:rPr>
            <w:t>[Last name]</w:t>
          </w:r>
        </w:p>
      </w:docPartBody>
    </w:docPart>
    <w:docPart>
      <w:docPartPr>
        <w:name w:val="3DBCB84328B10C45818915EDF0FB92EA"/>
        <w:category>
          <w:name w:val="General"/>
          <w:gallery w:val="placeholder"/>
        </w:category>
        <w:types>
          <w:type w:val="bbPlcHdr"/>
        </w:types>
        <w:behaviors>
          <w:behavior w:val="content"/>
        </w:behaviors>
        <w:guid w:val="{BCE142A8-7176-E749-9D32-B1F6A1D8823F}"/>
      </w:docPartPr>
      <w:docPartBody>
        <w:p w:rsidR="00B32CF5" w:rsidRDefault="00B32CF5">
          <w:pPr>
            <w:pStyle w:val="3DBCB84328B10C45818915EDF0FB92EA"/>
          </w:pPr>
          <w:r>
            <w:rPr>
              <w:rStyle w:val="PlaceholderText"/>
            </w:rPr>
            <w:t>[Enter your biography]</w:t>
          </w:r>
        </w:p>
      </w:docPartBody>
    </w:docPart>
    <w:docPart>
      <w:docPartPr>
        <w:name w:val="C7874002D0FA1E44A3E485AACD4FB7CC"/>
        <w:category>
          <w:name w:val="General"/>
          <w:gallery w:val="placeholder"/>
        </w:category>
        <w:types>
          <w:type w:val="bbPlcHdr"/>
        </w:types>
        <w:behaviors>
          <w:behavior w:val="content"/>
        </w:behaviors>
        <w:guid w:val="{011082D4-6857-4240-B17C-89241BD421A6}"/>
      </w:docPartPr>
      <w:docPartBody>
        <w:p w:rsidR="00B32CF5" w:rsidRDefault="00B32CF5">
          <w:pPr>
            <w:pStyle w:val="C7874002D0FA1E44A3E485AACD4FB7CC"/>
          </w:pPr>
          <w:r>
            <w:rPr>
              <w:rStyle w:val="PlaceholderText"/>
            </w:rPr>
            <w:t>[Enter the institution with which you are affiliated]</w:t>
          </w:r>
        </w:p>
      </w:docPartBody>
    </w:docPart>
    <w:docPart>
      <w:docPartPr>
        <w:name w:val="28A594F706A4E64B9021618CEFE1B7C7"/>
        <w:category>
          <w:name w:val="General"/>
          <w:gallery w:val="placeholder"/>
        </w:category>
        <w:types>
          <w:type w:val="bbPlcHdr"/>
        </w:types>
        <w:behaviors>
          <w:behavior w:val="content"/>
        </w:behaviors>
        <w:guid w:val="{B6CD7CFE-6119-A547-A403-D969BA156174}"/>
      </w:docPartPr>
      <w:docPartBody>
        <w:p w:rsidR="00B32CF5" w:rsidRDefault="00B32CF5">
          <w:pPr>
            <w:pStyle w:val="28A594F706A4E64B9021618CEFE1B7C7"/>
          </w:pPr>
          <w:r w:rsidRPr="00EF74F7">
            <w:rPr>
              <w:b/>
              <w:color w:val="808080" w:themeColor="background1" w:themeShade="80"/>
            </w:rPr>
            <w:t>[Enter the headword for your article]</w:t>
          </w:r>
        </w:p>
      </w:docPartBody>
    </w:docPart>
    <w:docPart>
      <w:docPartPr>
        <w:name w:val="423DCE4F066B33479DE7216B74273D87"/>
        <w:category>
          <w:name w:val="General"/>
          <w:gallery w:val="placeholder"/>
        </w:category>
        <w:types>
          <w:type w:val="bbPlcHdr"/>
        </w:types>
        <w:behaviors>
          <w:behavior w:val="content"/>
        </w:behaviors>
        <w:guid w:val="{B94A5113-A952-F24F-86FF-9D62D1076BF3}"/>
      </w:docPartPr>
      <w:docPartBody>
        <w:p w:rsidR="00B32CF5" w:rsidRDefault="00B32CF5">
          <w:pPr>
            <w:pStyle w:val="423DCE4F066B33479DE7216B74273D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27349DCFF59D40AA491650EE4FF212"/>
        <w:category>
          <w:name w:val="General"/>
          <w:gallery w:val="placeholder"/>
        </w:category>
        <w:types>
          <w:type w:val="bbPlcHdr"/>
        </w:types>
        <w:behaviors>
          <w:behavior w:val="content"/>
        </w:behaviors>
        <w:guid w:val="{3C883B6F-DD77-0F48-A8FC-DFF5A9C167AF}"/>
      </w:docPartPr>
      <w:docPartBody>
        <w:p w:rsidR="00B32CF5" w:rsidRDefault="00B32CF5">
          <w:pPr>
            <w:pStyle w:val="F527349DCFF59D40AA491650EE4FF2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9E196D576D94E8A29283BE9474ED0"/>
        <w:category>
          <w:name w:val="General"/>
          <w:gallery w:val="placeholder"/>
        </w:category>
        <w:types>
          <w:type w:val="bbPlcHdr"/>
        </w:types>
        <w:behaviors>
          <w:behavior w:val="content"/>
        </w:behaviors>
        <w:guid w:val="{8CB6E55E-A66C-274E-AED5-8FB0CC110B34}"/>
      </w:docPartPr>
      <w:docPartBody>
        <w:p w:rsidR="00B32CF5" w:rsidRDefault="00B32CF5">
          <w:pPr>
            <w:pStyle w:val="F7F9E196D576D94E8A29283BE9474E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F5"/>
    <w:rsid w:val="00B32C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App02</b:Tag>
    <b:SourceType>Book</b:SourceType>
    <b:Guid>{FB4EAB8F-1859-414D-A8E8-6D4E3F3F0A82}</b:Guid>
    <b:Author>
      <b:Author>
        <b:NameList>
          <b:Person>
            <b:Last>Appel</b:Last>
            <b:First>A.,</b:First>
            <b:Middle>Jr.</b:Middle>
          </b:Person>
        </b:NameList>
      </b:Author>
    </b:Author>
    <b:Title>Jazz Modernism: From Ellington and Armstrong to Matisse and Joyce</b:Title>
    <b:City>New York</b:City>
    <b:StateProvince>New York</b:StateProvince>
    <b:CountryRegion>USA</b:CountryRegion>
    <b:Publisher>Alfred K. Knopf</b:Publisher>
    <b:Year>2002</b:Year>
    <b:RefOrder>1</b:RefOrder>
  </b:Source>
  <b:Source>
    <b:Tag>Bli01</b:Tag>
    <b:SourceType>Book</b:SourceType>
    <b:Guid>{7C186394-3EBE-4145-B68F-8689E510831C}</b:Guid>
    <b:Author>
      <b:Author>
        <b:NameList>
          <b:Person>
            <b:Last>Bliek</b:Last>
            <b:First>R.</b:First>
          </b:Person>
        </b:NameList>
      </b:Author>
    </b:Author>
    <b:Title>The Thelonious Monk Reader</b:Title>
    <b:City>New York</b:City>
    <b:StateProvince>New York</b:StateProvince>
    <b:CountryRegion>USA</b:CountryRegion>
    <b:Publisher>Oxford University Press</b:Publisher>
    <b:Year>2001</b:Year>
    <b:RefOrder>2</b:RefOrder>
  </b:Source>
  <b:Source>
    <b:Tag>Gid09</b:Tag>
    <b:SourceType>Book</b:SourceType>
    <b:Guid>{A0B98BDF-E07B-374C-96FE-4C8E7EC5E7AD}</b:Guid>
    <b:Author>
      <b:Author>
        <b:NameList>
          <b:Person>
            <b:Last>Giddins</b:Last>
            <b:First>G.</b:First>
          </b:Person>
          <b:Person>
            <b:Last>DeVeaux</b:Last>
            <b:First>S.</b:First>
          </b:Person>
        </b:NameList>
      </b:Author>
    </b:Author>
    <b:Title>Jazz</b:Title>
    <b:City>New York; London</b:City>
    <b:Publisher>W.W. Norton</b:Publisher>
    <b:Year>2009</b:Year>
    <b:RefOrder>4</b:RefOrder>
  </b:Source>
  <b:Source>
    <b:Tag>Fit</b:Tag>
    <b:SourceType>Book</b:SourceType>
    <b:Guid>{EB85238A-1FFB-B945-ABAD-4FB767553F1B}</b:Guid>
    <b:Author>
      <b:Author>
        <b:NameList>
          <b:Person>
            <b:Last>Fitterling</b:Last>
            <b:First>T.</b:First>
          </b:Person>
        </b:NameList>
      </b:Author>
      <b:Translator>
        <b:NameList>
          <b:Person>
            <b:Last>Dobbin</b:Last>
            <b:First>R.</b:First>
          </b:Person>
        </b:NameList>
      </b:Translator>
    </b:Author>
    <b:Title>Thelonious Monk: His Life and Music</b:Title>
    <b:City>Berkeley</b:City>
    <b:StateProvince>California</b:StateProvince>
    <b:CountryRegion>USA</b:CountryRegion>
    <b:Publisher>Berkeley Hills Books</b:Publisher>
    <b:Year>1997</b:Year>
    <b:RefOrder>3</b:RefOrder>
  </b:Source>
  <b:Source>
    <b:Tag>Gou98</b:Tag>
    <b:SourceType>Book</b:SourceType>
    <b:Guid>{11D1EE31-4F9E-A249-A353-51A2F4552552}</b:Guid>
    <b:Author>
      <b:Author>
        <b:NameList>
          <b:Person>
            <b:Last>Gourse</b:Last>
            <b:First>L.</b:First>
          </b:Person>
        </b:NameList>
      </b:Author>
    </b:Author>
    <b:Title>Straight, No Chaser: The Life and Genius of Thelonious Monk</b:Title>
    <b:City>New York</b:City>
    <b:StateProvince>New York</b:StateProvince>
    <b:CountryRegion>USA</b:CountryRegion>
    <b:Publisher>Schirmer</b:Publisher>
    <b:Year>1998</b:Year>
    <b:RefOrder>5</b:RefOrder>
  </b:Source>
  <b:Source>
    <b:Tag>Kel10</b:Tag>
    <b:SourceType>Book</b:SourceType>
    <b:Guid>{6451C577-B482-ED46-88B7-5B2C77799AC0}</b:Guid>
    <b:Author>
      <b:Author>
        <b:NameList>
          <b:Person>
            <b:Last>Kelley</b:Last>
            <b:First>R.D.G.</b:First>
          </b:Person>
        </b:NameList>
      </b:Author>
    </b:Author>
    <b:Title>Thelonious Monk: The Life and Times of an American Original</b:Title>
    <b:City>New York</b:City>
    <b:StateProvince>New York</b:StateProvince>
    <b:CountryRegion>USA</b:CountryRegion>
    <b:Publisher>Free Press</b:Publisher>
    <b:Year>2010</b:Year>
    <b:RefOrder>6</b:RefOrder>
  </b:Source>
  <b:Source>
    <b:Tag>Sol07</b:Tag>
    <b:SourceType>Book</b:SourceType>
    <b:Guid>{D405F280-04AD-DC40-BAAA-0EEE2EDAE9D4}</b:Guid>
    <b:Author>
      <b:Author>
        <b:NameList>
          <b:Person>
            <b:Last>Solis</b:Last>
            <b:First>G.</b:First>
          </b:Person>
        </b:NameList>
      </b:Author>
    </b:Author>
    <b:Title>Monk’s Music: Thelonious Monk and Jazz History in the Making</b:Title>
    <b:City>Berkeley; Los Angeles</b:City>
    <b:StateProvince>California</b:StateProvince>
    <b:CountryRegion>USA</b:CountryRegion>
    <b:Publisher>University of California Press</b:Publisher>
    <b:Year>2007</b:Year>
    <b:RefOrder>7</b:RefOrder>
  </b:Source>
  <b:Source>
    <b:Tag>The88</b:Tag>
    <b:SourceType>Film</b:SourceType>
    <b:Guid>{CFD43B0B-C26F-7A48-A6A0-9F3CD00888D0}</b:Guid>
    <b:Title>Thelonious Monk: Straight, No Chaser</b:Title>
    <b:Year>1988</b:Year>
    <b:Author>
      <b:Director>
        <b:NameList>
          <b:Person>
            <b:Last>Zwerin</b:Last>
            <b:First>Charlotte</b:First>
          </b:Person>
        </b:NameList>
      </b:Director>
    </b:Author>
    <b:RefOrder>8</b:RefOrder>
  </b:Source>
</b:Sources>
</file>

<file path=customXml/itemProps1.xml><?xml version="1.0" encoding="utf-8"?>
<ds:datastoreItem xmlns:ds="http://schemas.openxmlformats.org/officeDocument/2006/customXml" ds:itemID="{F22B5AC6-8C93-024B-BD3E-AE6A8CAC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1103</Words>
  <Characters>6137</Characters>
  <Application>Microsoft Macintosh Word</Application>
  <DocSecurity>0</DocSecurity>
  <Lines>125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2015-01-22T20:49:00Z</dcterms:created>
  <dcterms:modified xsi:type="dcterms:W3CDTF">2015-03-07T23:14:00Z</dcterms:modified>
</cp:coreProperties>
</file>