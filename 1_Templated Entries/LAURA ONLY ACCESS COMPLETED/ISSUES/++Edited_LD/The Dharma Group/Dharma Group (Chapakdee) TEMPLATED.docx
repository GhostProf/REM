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A709E4" w14:textId="77777777" w:rsidTr="00922950">
        <w:tc>
          <w:tcPr>
            <w:tcW w:w="491" w:type="dxa"/>
            <w:vMerge w:val="restart"/>
            <w:shd w:val="clear" w:color="auto" w:fill="A6A6A6" w:themeFill="background1" w:themeFillShade="A6"/>
            <w:textDirection w:val="btLr"/>
          </w:tcPr>
          <w:p w14:paraId="6B2F1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90C9622F9674C81AB69A7A59E86BB"/>
            </w:placeholder>
            <w:showingPlcHdr/>
            <w:dropDownList>
              <w:listItem w:displayText="Dr." w:value="Dr."/>
              <w:listItem w:displayText="Prof." w:value="Prof."/>
            </w:dropDownList>
          </w:sdtPr>
          <w:sdtEndPr/>
          <w:sdtContent>
            <w:tc>
              <w:tcPr>
                <w:tcW w:w="1259" w:type="dxa"/>
              </w:tcPr>
              <w:p w14:paraId="0926A8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7481286DB12348BCE9B73DA8D90ACD"/>
            </w:placeholder>
            <w:text/>
          </w:sdtPr>
          <w:sdtEndPr/>
          <w:sdtContent>
            <w:tc>
              <w:tcPr>
                <w:tcW w:w="2073" w:type="dxa"/>
              </w:tcPr>
              <w:p w14:paraId="2B08748D" w14:textId="77777777" w:rsidR="00B574C9" w:rsidRDefault="000747FC" w:rsidP="000747FC">
                <w:r>
                  <w:t>Thanom</w:t>
                </w:r>
              </w:p>
            </w:tc>
          </w:sdtContent>
        </w:sdt>
        <w:sdt>
          <w:sdtPr>
            <w:alias w:val="Middle name"/>
            <w:tag w:val="authorMiddleName"/>
            <w:id w:val="-2076034781"/>
            <w:placeholder>
              <w:docPart w:val="09DD0CD12CA57341AFDFDCD8DD829739"/>
            </w:placeholder>
            <w:showingPlcHdr/>
            <w:text/>
          </w:sdtPr>
          <w:sdtEndPr/>
          <w:sdtContent>
            <w:tc>
              <w:tcPr>
                <w:tcW w:w="2551" w:type="dxa"/>
              </w:tcPr>
              <w:p w14:paraId="7E6C098E" w14:textId="77777777" w:rsidR="00B574C9" w:rsidRDefault="00B574C9" w:rsidP="00922950">
                <w:r>
                  <w:rPr>
                    <w:rStyle w:val="PlaceholderText"/>
                  </w:rPr>
                  <w:t>[Middle name]</w:t>
                </w:r>
              </w:p>
            </w:tc>
          </w:sdtContent>
        </w:sdt>
        <w:sdt>
          <w:sdtPr>
            <w:alias w:val="Last name"/>
            <w:tag w:val="authorLastName"/>
            <w:id w:val="-1088529830"/>
            <w:placeholder>
              <w:docPart w:val="8AC2797AA035AA4CA77869154D84A9FC"/>
            </w:placeholder>
            <w:text/>
          </w:sdtPr>
          <w:sdtEndPr/>
          <w:sdtContent>
            <w:tc>
              <w:tcPr>
                <w:tcW w:w="2642" w:type="dxa"/>
              </w:tcPr>
              <w:p w14:paraId="11B77F9B" w14:textId="77777777" w:rsidR="00B574C9" w:rsidRDefault="000747FC" w:rsidP="000747FC">
                <w:r>
                  <w:t>Chapakdee</w:t>
                </w:r>
              </w:p>
            </w:tc>
          </w:sdtContent>
        </w:sdt>
      </w:tr>
      <w:tr w:rsidR="00B574C9" w14:paraId="53CBC4F2" w14:textId="77777777" w:rsidTr="001A6A06">
        <w:trPr>
          <w:trHeight w:val="986"/>
        </w:trPr>
        <w:tc>
          <w:tcPr>
            <w:tcW w:w="491" w:type="dxa"/>
            <w:vMerge/>
            <w:shd w:val="clear" w:color="auto" w:fill="A6A6A6" w:themeFill="background1" w:themeFillShade="A6"/>
          </w:tcPr>
          <w:p w14:paraId="6E334C96" w14:textId="77777777" w:rsidR="00B574C9" w:rsidRPr="001A6A06" w:rsidRDefault="00B574C9" w:rsidP="00CF1542">
            <w:pPr>
              <w:jc w:val="center"/>
              <w:rPr>
                <w:b/>
                <w:color w:val="FFFFFF" w:themeColor="background1"/>
              </w:rPr>
            </w:pPr>
          </w:p>
        </w:tc>
        <w:sdt>
          <w:sdtPr>
            <w:alias w:val="Biography"/>
            <w:tag w:val="authorBiography"/>
            <w:id w:val="938807824"/>
            <w:placeholder>
              <w:docPart w:val="5F3074C0870A4640951644064A26F459"/>
            </w:placeholder>
            <w:showingPlcHdr/>
          </w:sdtPr>
          <w:sdtEndPr/>
          <w:sdtContent>
            <w:tc>
              <w:tcPr>
                <w:tcW w:w="8525" w:type="dxa"/>
                <w:gridSpan w:val="4"/>
              </w:tcPr>
              <w:p w14:paraId="410E11C0" w14:textId="77777777" w:rsidR="00B574C9" w:rsidRDefault="00B574C9" w:rsidP="00922950">
                <w:r>
                  <w:rPr>
                    <w:rStyle w:val="PlaceholderText"/>
                  </w:rPr>
                  <w:t>[Enter your biography]</w:t>
                </w:r>
              </w:p>
            </w:tc>
          </w:sdtContent>
        </w:sdt>
      </w:tr>
      <w:tr w:rsidR="00B574C9" w14:paraId="150B3DDF" w14:textId="77777777" w:rsidTr="001A6A06">
        <w:trPr>
          <w:trHeight w:val="986"/>
        </w:trPr>
        <w:tc>
          <w:tcPr>
            <w:tcW w:w="491" w:type="dxa"/>
            <w:vMerge/>
            <w:shd w:val="clear" w:color="auto" w:fill="A6A6A6" w:themeFill="background1" w:themeFillShade="A6"/>
          </w:tcPr>
          <w:p w14:paraId="4B4F5BB8" w14:textId="77777777" w:rsidR="00B574C9" w:rsidRPr="001A6A06" w:rsidRDefault="00B574C9" w:rsidP="00CF1542">
            <w:pPr>
              <w:jc w:val="center"/>
              <w:rPr>
                <w:b/>
                <w:color w:val="FFFFFF" w:themeColor="background1"/>
              </w:rPr>
            </w:pPr>
          </w:p>
        </w:tc>
        <w:sdt>
          <w:sdtPr>
            <w:alias w:val="Affiliation"/>
            <w:tag w:val="affiliation"/>
            <w:id w:val="2012937915"/>
            <w:placeholder>
              <w:docPart w:val="FD376110CC12E149B4ACF68FD5ABA652"/>
            </w:placeholder>
            <w:showingPlcHdr/>
            <w:text/>
          </w:sdtPr>
          <w:sdtEndPr/>
          <w:sdtContent>
            <w:tc>
              <w:tcPr>
                <w:tcW w:w="8525" w:type="dxa"/>
                <w:gridSpan w:val="4"/>
              </w:tcPr>
              <w:p w14:paraId="3E7E7996" w14:textId="77777777" w:rsidR="00B574C9" w:rsidRDefault="00B574C9" w:rsidP="00B574C9">
                <w:r>
                  <w:rPr>
                    <w:rStyle w:val="PlaceholderText"/>
                  </w:rPr>
                  <w:t>[Enter the institution with which you are affiliated]</w:t>
                </w:r>
              </w:p>
            </w:tc>
          </w:sdtContent>
        </w:sdt>
      </w:tr>
    </w:tbl>
    <w:p w14:paraId="6B5147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23233E" w14:textId="77777777" w:rsidTr="00244BB0">
        <w:tc>
          <w:tcPr>
            <w:tcW w:w="9016" w:type="dxa"/>
            <w:shd w:val="clear" w:color="auto" w:fill="A6A6A6" w:themeFill="background1" w:themeFillShade="A6"/>
            <w:tcMar>
              <w:top w:w="113" w:type="dxa"/>
              <w:bottom w:w="113" w:type="dxa"/>
            </w:tcMar>
          </w:tcPr>
          <w:p w14:paraId="282A98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514803" w14:textId="77777777" w:rsidTr="003F0D73">
        <w:sdt>
          <w:sdtPr>
            <w:alias w:val="Article headword"/>
            <w:tag w:val="articleHeadword"/>
            <w:id w:val="-361440020"/>
            <w:placeholder>
              <w:docPart w:val="7ECC76B689052A4594095D84D30260DF"/>
            </w:placeholder>
            <w:text/>
          </w:sdtPr>
          <w:sdtEndPr/>
          <w:sdtContent>
            <w:tc>
              <w:tcPr>
                <w:tcW w:w="9016" w:type="dxa"/>
                <w:tcMar>
                  <w:top w:w="113" w:type="dxa"/>
                  <w:bottom w:w="113" w:type="dxa"/>
                </w:tcMar>
              </w:tcPr>
              <w:p w14:paraId="300BA8A3" w14:textId="77777777" w:rsidR="003F0D73" w:rsidRPr="00FB589A" w:rsidRDefault="000747FC" w:rsidP="000747FC">
                <w:pPr>
                  <w:rPr>
                    <w:b/>
                  </w:rPr>
                </w:pPr>
                <w:r w:rsidRPr="00E813AF">
                  <w:t>Dharma Group</w:t>
                </w:r>
              </w:p>
            </w:tc>
          </w:sdtContent>
        </w:sdt>
      </w:tr>
      <w:tr w:rsidR="00464699" w14:paraId="7AA01324" w14:textId="77777777" w:rsidTr="000747FC">
        <w:sdt>
          <w:sdtPr>
            <w:alias w:val="Variant headwords"/>
            <w:tag w:val="variantHeadwords"/>
            <w:id w:val="173464402"/>
            <w:placeholder>
              <w:docPart w:val="7887E2D84AD3BC45A2561F4440132BF6"/>
            </w:placeholder>
            <w:showingPlcHdr/>
          </w:sdtPr>
          <w:sdtEndPr/>
          <w:sdtContent>
            <w:tc>
              <w:tcPr>
                <w:tcW w:w="9016" w:type="dxa"/>
                <w:tcMar>
                  <w:top w:w="113" w:type="dxa"/>
                  <w:bottom w:w="113" w:type="dxa"/>
                </w:tcMar>
              </w:tcPr>
              <w:p w14:paraId="2B446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356697" w14:textId="77777777" w:rsidTr="003F0D73">
        <w:sdt>
          <w:sdtPr>
            <w:alias w:val="Abstract"/>
            <w:tag w:val="abstract"/>
            <w:id w:val="-635871867"/>
            <w:placeholder>
              <w:docPart w:val="AC10E7899064164FBC0A1DDF3581B4F0"/>
            </w:placeholder>
          </w:sdtPr>
          <w:sdtEndPr/>
          <w:sdtContent>
            <w:tc>
              <w:tcPr>
                <w:tcW w:w="9016" w:type="dxa"/>
                <w:tcMar>
                  <w:top w:w="113" w:type="dxa"/>
                  <w:bottom w:w="113" w:type="dxa"/>
                </w:tcMar>
              </w:tcPr>
              <w:p w14:paraId="6A0B43D0" w14:textId="22CF8383" w:rsidR="00E85A05" w:rsidRDefault="00C10300" w:rsidP="00E85A05">
                <w:r w:rsidRPr="00FF17E9">
                  <w:t xml:space="preserve">The Dharma Group was founded in </w:t>
                </w:r>
                <w:r>
                  <w:t xml:space="preserve">Thailand in </w:t>
                </w:r>
                <w:r w:rsidRPr="00FF17E9">
                  <w:t>1971 by a group of mostly self-taught artists</w:t>
                </w:r>
                <w:r>
                  <w:t xml:space="preserve"> led by elected leader, </w:t>
                </w:r>
                <w:r w:rsidRPr="00FF17E9">
                  <w:t>Pratuan</w:t>
                </w:r>
                <w:r>
                  <w:t>g Emjareon</w:t>
                </w:r>
                <w:r w:rsidRPr="00FF17E9">
                  <w:t>. The grou</w:t>
                </w:r>
                <w:r>
                  <w:t>p</w:t>
                </w:r>
                <w:r w:rsidRPr="00FF17E9">
                  <w:t xml:space="preserve"> was formed around the concepts </w:t>
                </w:r>
                <w:r>
                  <w:t xml:space="preserve">of </w:t>
                </w:r>
                <w:r w:rsidRPr="00FF17E9">
                  <w:t>Nature</w:t>
                </w:r>
                <w:r>
                  <w:t>,</w:t>
                </w:r>
                <w:r w:rsidRPr="00FF17E9">
                  <w:t xml:space="preserve"> Art, Truth and Virtue, with members believing that the</w:t>
                </w:r>
                <w:r>
                  <w:t>se elements</w:t>
                </w:r>
                <w:r w:rsidRPr="00FF17E9">
                  <w:t xml:space="preserve"> should be </w:t>
                </w:r>
                <w:r>
                  <w:t>developed and explored through</w:t>
                </w:r>
                <w:r w:rsidRPr="00FF17E9">
                  <w:t xml:space="preserve"> </w:t>
                </w:r>
                <w:r>
                  <w:t>human interactions</w:t>
                </w:r>
                <w:r w:rsidRPr="00FF17E9">
                  <w:t xml:space="preserve"> and the individual experience of the artist. However, as a result of Thailand’s political and social turbulence </w:t>
                </w:r>
                <w:r>
                  <w:t>throughout</w:t>
                </w:r>
                <w:r w:rsidRPr="00FF17E9">
                  <w:t xml:space="preserve"> the 1970s, set in motion by the student upris</w:t>
                </w:r>
                <w:r>
                  <w:t>ings of 1973 and 1976, the Dhar</w:t>
                </w:r>
                <w:r w:rsidRPr="00FF17E9">
                  <w:t xml:space="preserve">ma group focused </w:t>
                </w:r>
                <w:r>
                  <w:t xml:space="preserve">on </w:t>
                </w:r>
                <w:r w:rsidRPr="00FF17E9">
                  <w:t>the need to develop new ideas that reflected the socio-political context</w:t>
                </w:r>
                <w:r>
                  <w:t xml:space="preserve"> of the time</w:t>
                </w:r>
                <w:r w:rsidRPr="00FF17E9">
                  <w:t xml:space="preserve">. </w:t>
                </w:r>
                <w:r>
                  <w:t>Influenced</w:t>
                </w:r>
                <w:r w:rsidRPr="00FF17E9">
                  <w:t xml:space="preserve"> </w:t>
                </w:r>
                <w:r>
                  <w:t>by</w:t>
                </w:r>
                <w:r w:rsidRPr="00FF17E9">
                  <w:t xml:space="preserve"> Socialist Realism, </w:t>
                </w:r>
                <w:r>
                  <w:t xml:space="preserve">along with other groups </w:t>
                </w:r>
                <w:r w:rsidRPr="00FF17E9">
                  <w:t xml:space="preserve">they </w:t>
                </w:r>
                <w:r>
                  <w:t>adopted the slogan ‘</w:t>
                </w:r>
                <w:r w:rsidRPr="00FF17E9">
                  <w:t>Ar</w:t>
                </w:r>
                <w:r>
                  <w:t xml:space="preserve">t for Life, Art for the People,’ </w:t>
                </w:r>
                <w:r w:rsidRPr="00FF17E9">
                  <w:t>reflecting their belief that art and life should be inseparably linked. This was the first time in Thailand</w:t>
                </w:r>
                <w:r>
                  <w:t xml:space="preserve"> that</w:t>
                </w:r>
                <w:r w:rsidRPr="00FF17E9">
                  <w:t xml:space="preserve"> art was produced to express social concerns, rather than the populist, conservative art produced by the country’s </w:t>
                </w:r>
                <w:r>
                  <w:t>A</w:t>
                </w:r>
                <w:r w:rsidRPr="00FF17E9">
                  <w:t xml:space="preserve">cademies. </w:t>
                </w:r>
                <w:r>
                  <w:t>The Dhar</w:t>
                </w:r>
                <w:r w:rsidRPr="00FF17E9">
                  <w:t xml:space="preserve">ma group aimed to express the feelings and struggles of working people and tried to give them a voice through visual art. </w:t>
                </w:r>
                <w:r>
                  <w:t xml:space="preserve">The movement is significant because </w:t>
                </w:r>
                <w:r w:rsidRPr="00FF17E9">
                  <w:t xml:space="preserve">it </w:t>
                </w:r>
                <w:r>
                  <w:t>galvanised</w:t>
                </w:r>
                <w:r w:rsidRPr="00FF17E9">
                  <w:t xml:space="preserve"> self-taught artists</w:t>
                </w:r>
                <w:r>
                  <w:t xml:space="preserve"> while awakening</w:t>
                </w:r>
                <w:r w:rsidRPr="00FF17E9">
                  <w:t xml:space="preserve"> pride in Thai contemporary art circles</w:t>
                </w:r>
                <w:r>
                  <w:t>.</w:t>
                </w:r>
                <w:r w:rsidRPr="00FF17E9">
                  <w:t xml:space="preserve"> </w:t>
                </w:r>
                <w:r>
                  <w:t>Even today</w:t>
                </w:r>
                <w:r w:rsidRPr="00FF17E9">
                  <w:t xml:space="preserve"> many art students and art academics passionately participat</w:t>
                </w:r>
                <w:r>
                  <w:t>e</w:t>
                </w:r>
                <w:r w:rsidRPr="00FF17E9">
                  <w:t xml:space="preserve"> in th</w:t>
                </w:r>
                <w:r>
                  <w:t>e</w:t>
                </w:r>
                <w:r w:rsidRPr="00FF17E9">
                  <w:t xml:space="preserve"> group</w:t>
                </w:r>
                <w:r>
                  <w:t>’</w:t>
                </w:r>
                <w:r w:rsidRPr="00FF17E9">
                  <w:t>s activities.</w:t>
                </w:r>
              </w:p>
            </w:tc>
          </w:sdtContent>
        </w:sdt>
      </w:tr>
      <w:tr w:rsidR="003F0D73" w14:paraId="2E0EF284" w14:textId="77777777" w:rsidTr="003F0D73">
        <w:sdt>
          <w:sdtPr>
            <w:alias w:val="Article text"/>
            <w:tag w:val="articleText"/>
            <w:id w:val="634067588"/>
            <w:placeholder>
              <w:docPart w:val="C99DD7602333EB48B02952A222806A39"/>
            </w:placeholder>
          </w:sdtPr>
          <w:sdtEndPr/>
          <w:sdtContent>
            <w:tc>
              <w:tcPr>
                <w:tcW w:w="9016" w:type="dxa"/>
                <w:tcMar>
                  <w:top w:w="113" w:type="dxa"/>
                  <w:bottom w:w="113" w:type="dxa"/>
                </w:tcMar>
              </w:tcPr>
              <w:p w14:paraId="14AD9B81" w14:textId="54498AA3" w:rsidR="000747FC" w:rsidRDefault="000747FC" w:rsidP="00E813AF">
                <w:r w:rsidRPr="00FF17E9">
                  <w:t xml:space="preserve">The Dharma Group was founded in </w:t>
                </w:r>
                <w:r>
                  <w:t xml:space="preserve">Thailand in </w:t>
                </w:r>
                <w:r w:rsidRPr="00FF17E9">
                  <w:t>1971 by a group of mostly self-taught artists</w:t>
                </w:r>
                <w:r w:rsidR="00E813AF">
                  <w:t xml:space="preserve"> led by elected leader, </w:t>
                </w:r>
                <w:r w:rsidRPr="00FF17E9">
                  <w:t>Pratuan</w:t>
                </w:r>
                <w:r w:rsidR="00E813AF">
                  <w:t>g Emjareon</w:t>
                </w:r>
                <w:r w:rsidRPr="00FF17E9">
                  <w:t>. The grou</w:t>
                </w:r>
                <w:r>
                  <w:t>p</w:t>
                </w:r>
                <w:r w:rsidRPr="00FF17E9">
                  <w:t xml:space="preserve"> was formed around the concepts </w:t>
                </w:r>
                <w:r>
                  <w:t xml:space="preserve">of </w:t>
                </w:r>
                <w:r w:rsidRPr="00FF17E9">
                  <w:t>Nature</w:t>
                </w:r>
                <w:r>
                  <w:t>,</w:t>
                </w:r>
                <w:r w:rsidRPr="00FF17E9">
                  <w:t xml:space="preserve"> Art, Truth and Virtue, with members believing that the</w:t>
                </w:r>
                <w:r>
                  <w:t>se</w:t>
                </w:r>
                <w:r w:rsidR="00C10300">
                  <w:t xml:space="preserve"> elements</w:t>
                </w:r>
                <w:r w:rsidRPr="00FF17E9">
                  <w:t xml:space="preserve"> should be </w:t>
                </w:r>
                <w:r>
                  <w:t>developed and explored through</w:t>
                </w:r>
                <w:r w:rsidRPr="00FF17E9">
                  <w:t xml:space="preserve"> </w:t>
                </w:r>
                <w:r>
                  <w:t>human interactions</w:t>
                </w:r>
                <w:r w:rsidRPr="00FF17E9">
                  <w:t xml:space="preserve"> and the individual experience of the artist. However, as a result of Thailand’s political and social turbulence </w:t>
                </w:r>
                <w:r>
                  <w:t>throughout</w:t>
                </w:r>
                <w:r w:rsidRPr="00FF17E9">
                  <w:t xml:space="preserve"> the 1970s, set in motion by the student upris</w:t>
                </w:r>
                <w:r>
                  <w:t>ings of 1973 and 1976, the Dhar</w:t>
                </w:r>
                <w:r w:rsidRPr="00FF17E9">
                  <w:t xml:space="preserve">ma group focused </w:t>
                </w:r>
                <w:r>
                  <w:t xml:space="preserve">on </w:t>
                </w:r>
                <w:r w:rsidRPr="00FF17E9">
                  <w:t>the need to develop new ideas that reflected the socio-political context</w:t>
                </w:r>
                <w:r>
                  <w:t xml:space="preserve"> of the time</w:t>
                </w:r>
                <w:r w:rsidRPr="00FF17E9">
                  <w:t xml:space="preserve">. </w:t>
                </w:r>
                <w:r>
                  <w:t>Influenced</w:t>
                </w:r>
                <w:r w:rsidRPr="00FF17E9">
                  <w:t xml:space="preserve"> </w:t>
                </w:r>
                <w:r>
                  <w:t>by</w:t>
                </w:r>
                <w:r w:rsidRPr="00FF17E9">
                  <w:t xml:space="preserve"> Socialist Realism, </w:t>
                </w:r>
                <w:r>
                  <w:t xml:space="preserve">along with other groups </w:t>
                </w:r>
                <w:r w:rsidRPr="00FF17E9">
                  <w:t xml:space="preserve">they </w:t>
                </w:r>
                <w:r>
                  <w:t>adopted</w:t>
                </w:r>
                <w:r w:rsidR="0076652B">
                  <w:t xml:space="preserve"> the slogan ‘</w:t>
                </w:r>
                <w:r w:rsidRPr="00FF17E9">
                  <w:t>Ar</w:t>
                </w:r>
                <w:r w:rsidR="0076652B">
                  <w:t>t for Life, Art for the People,’</w:t>
                </w:r>
                <w:r>
                  <w:t xml:space="preserve"> </w:t>
                </w:r>
                <w:r w:rsidRPr="00FF17E9">
                  <w:t>reflecting their belief that art and life should be inseparably linked. This was the first time in Thailand</w:t>
                </w:r>
                <w:r>
                  <w:t xml:space="preserve"> that</w:t>
                </w:r>
                <w:r w:rsidRPr="00FF17E9">
                  <w:t xml:space="preserve"> art was produced to express social concerns, rather than the populist, conservative art produced by the country’s </w:t>
                </w:r>
                <w:r>
                  <w:t>A</w:t>
                </w:r>
                <w:r w:rsidRPr="00FF17E9">
                  <w:t xml:space="preserve">cademies. </w:t>
                </w:r>
                <w:r>
                  <w:t>The Dhar</w:t>
                </w:r>
                <w:r w:rsidRPr="00FF17E9">
                  <w:t xml:space="preserve">ma group aimed to express the feelings and struggles of working people and tried to give them a voice through visual art. </w:t>
                </w:r>
                <w:r>
                  <w:t xml:space="preserve">The movement is significant because </w:t>
                </w:r>
                <w:r w:rsidRPr="00FF17E9">
                  <w:t xml:space="preserve">it </w:t>
                </w:r>
                <w:r>
                  <w:t>galvanised</w:t>
                </w:r>
                <w:r w:rsidRPr="00FF17E9">
                  <w:t xml:space="preserve"> self-taught artists</w:t>
                </w:r>
                <w:r>
                  <w:t xml:space="preserve"> while awakening</w:t>
                </w:r>
                <w:r w:rsidRPr="00FF17E9">
                  <w:t xml:space="preserve"> pride in Thai contemporary art circles</w:t>
                </w:r>
                <w:r>
                  <w:t>.</w:t>
                </w:r>
                <w:r w:rsidRPr="00FF17E9">
                  <w:t xml:space="preserve"> </w:t>
                </w:r>
                <w:r>
                  <w:t>Even today</w:t>
                </w:r>
                <w:r w:rsidRPr="00FF17E9">
                  <w:t xml:space="preserve"> many art students and art academics passionately participat</w:t>
                </w:r>
                <w:r>
                  <w:t>e</w:t>
                </w:r>
                <w:r w:rsidRPr="00FF17E9">
                  <w:t xml:space="preserve"> in th</w:t>
                </w:r>
                <w:r>
                  <w:t>e</w:t>
                </w:r>
                <w:r w:rsidRPr="00FF17E9">
                  <w:t xml:space="preserve"> group</w:t>
                </w:r>
                <w:r>
                  <w:t>’</w:t>
                </w:r>
                <w:r w:rsidRPr="00FF17E9">
                  <w:t>s activities.</w:t>
                </w:r>
              </w:p>
              <w:p w14:paraId="633365E0" w14:textId="77777777" w:rsidR="009262B5" w:rsidRDefault="009262B5" w:rsidP="00E813AF"/>
              <w:p w14:paraId="66CF3706" w14:textId="7BDA23C9" w:rsidR="004C033E" w:rsidRDefault="003D6159" w:rsidP="00E813AF">
                <w:r>
                  <w:t>[image: DharmaSymbol.jpg</w:t>
                </w:r>
                <w:r w:rsidR="009262B5">
                  <w:t>]</w:t>
                </w:r>
              </w:p>
              <w:p w14:paraId="72F3AFA2" w14:textId="5FF8EB9C" w:rsidR="000747FC" w:rsidRDefault="004C033E" w:rsidP="004C033E">
                <w:pPr>
                  <w:pStyle w:val="Caption"/>
                  <w:keepNext/>
                </w:pPr>
                <w:r>
                  <w:t xml:space="preserve">Figure </w:t>
                </w:r>
                <w:fldSimple w:instr=" SEQ Figure \* ARABIC ">
                  <w:r>
                    <w:rPr>
                      <w:noProof/>
                    </w:rPr>
                    <w:t>1</w:t>
                  </w:r>
                </w:fldSimple>
                <w:r>
                  <w:t xml:space="preserve"> </w:t>
                </w:r>
                <w:r w:rsidR="009262B5">
                  <w:t xml:space="preserve">The </w:t>
                </w:r>
                <w:r w:rsidR="009262B5" w:rsidRPr="00FF17E9">
                  <w:t>Dharma Group</w:t>
                </w:r>
                <w:r w:rsidR="009262B5">
                  <w:t>’s Symbol</w:t>
                </w:r>
              </w:p>
              <w:p w14:paraId="0DF50BC3" w14:textId="77777777" w:rsidR="00C10300" w:rsidRPr="00E813AF" w:rsidRDefault="00C10300" w:rsidP="00E813AF">
                <w:pPr>
                  <w:rPr>
                    <w:sz w:val="18"/>
                    <w:szCs w:val="18"/>
                  </w:rPr>
                </w:pPr>
              </w:p>
              <w:p w14:paraId="09A5D350" w14:textId="5CA28BD5" w:rsidR="000747FC" w:rsidRDefault="000747FC" w:rsidP="00E813AF">
                <w:r w:rsidRPr="00FF17E9">
                  <w:rPr>
                    <w:i/>
                  </w:rPr>
                  <w:t>Dharma-Nature</w:t>
                </w:r>
                <w:r>
                  <w:t xml:space="preserve"> was the first exhibition by the </w:t>
                </w:r>
                <w:r w:rsidRPr="00FF17E9">
                  <w:t xml:space="preserve">Dharma Group, </w:t>
                </w:r>
                <w:r>
                  <w:t xml:space="preserve">taking </w:t>
                </w:r>
                <w:r w:rsidRPr="00FF17E9">
                  <w:t>place in 1971</w:t>
                </w:r>
                <w:r>
                  <w:t xml:space="preserve"> </w:t>
                </w:r>
                <w:r w:rsidRPr="00FF17E9">
                  <w:t xml:space="preserve">in the E.T.O. </w:t>
                </w:r>
                <w:r w:rsidRPr="00FF17E9">
                  <w:lastRenderedPageBreak/>
                  <w:t xml:space="preserve">building, Klong Teoy port. The exhibition </w:t>
                </w:r>
                <w:r w:rsidR="0076652B">
                  <w:t xml:space="preserve">featured </w:t>
                </w:r>
                <w:r w:rsidRPr="00FF17E9">
                  <w:t xml:space="preserve">the group’s eleven members including, Pratuang Emjareon, Supan Krachangpen, Winai Sakchareon, Niti Wattuya, Boonying Emjareon, Chaiwat Wananon, Pakde Limpong. In 1975, the group’s second exhibition, </w:t>
                </w:r>
                <w:r>
                  <w:t xml:space="preserve">a </w:t>
                </w:r>
                <w:r w:rsidRPr="00FF17E9">
                  <w:t>conceptual exhibition of painting</w:t>
                </w:r>
                <w:r>
                  <w:t>s</w:t>
                </w:r>
                <w:r w:rsidRPr="00FF17E9">
                  <w:t xml:space="preserve">, was held at the Old Royal Mint. In 1976, the Dharma Group, </w:t>
                </w:r>
                <w:r>
                  <w:t xml:space="preserve">reflecting their beliefs in </w:t>
                </w:r>
                <w:r w:rsidR="00A92589">
                  <w:t>‘</w:t>
                </w:r>
                <w:r w:rsidRPr="00FF17E9">
                  <w:t>Ar</w:t>
                </w:r>
                <w:r w:rsidR="0076652B">
                  <w:t>t for Life, Art for the People,</w:t>
                </w:r>
                <w:r w:rsidR="00A92589">
                  <w:t>’</w:t>
                </w:r>
                <w:r w:rsidRPr="00FF17E9">
                  <w:t xml:space="preserve"> began to exhibit independent</w:t>
                </w:r>
                <w:r>
                  <w:t>ly</w:t>
                </w:r>
                <w:r w:rsidRPr="00FF17E9">
                  <w:t xml:space="preserve"> </w:t>
                </w:r>
                <w:r>
                  <w:t>of</w:t>
                </w:r>
                <w:r w:rsidRPr="00FF17E9">
                  <w:t xml:space="preserve"> art academic institutions,</w:t>
                </w:r>
                <w:r>
                  <w:t xml:space="preserve"> and</w:t>
                </w:r>
                <w:r w:rsidRPr="00FF17E9">
                  <w:t xml:space="preserve"> thereby acquired great artistic and political significance. </w:t>
                </w:r>
                <w:r w:rsidR="0076652B">
                  <w:t>T</w:t>
                </w:r>
                <w:r w:rsidRPr="00FF17E9">
                  <w:t xml:space="preserve">he works </w:t>
                </w:r>
                <w:r w:rsidR="0076652B">
                  <w:t xml:space="preserve">mostly </w:t>
                </w:r>
                <w:r>
                  <w:t>dealt with</w:t>
                </w:r>
                <w:r w:rsidRPr="00FF17E9">
                  <w:t xml:space="preserve"> widespread poverty, anti-imperialism, anti-capitalism, homelessness, suffering and struggles. </w:t>
                </w:r>
                <w:r w:rsidR="0076652B">
                  <w:t>During</w:t>
                </w:r>
                <w:r w:rsidRPr="00FF17E9">
                  <w:t xml:space="preserve"> this time, several artists joined </w:t>
                </w:r>
                <w:r>
                  <w:t>the</w:t>
                </w:r>
                <w:r w:rsidRPr="00FF17E9">
                  <w:t xml:space="preserve"> Dharma Group to show their works at the Bhiras</w:t>
                </w:r>
                <w:r>
                  <w:t>r</w:t>
                </w:r>
                <w:r w:rsidRPr="00FF17E9">
                  <w:t xml:space="preserve">i Institute of Modern Art in Sathorn Road. Works in this exhibition included Pratuang Emjareon’s </w:t>
                </w:r>
                <w:r w:rsidRPr="00FF17E9">
                  <w:rPr>
                    <w:i/>
                  </w:rPr>
                  <w:t>Orchardman’s Smile</w:t>
                </w:r>
                <w:r w:rsidRPr="00FF17E9">
                  <w:t xml:space="preserve"> (1976), </w:t>
                </w:r>
                <w:r w:rsidRPr="00FF17E9">
                  <w:rPr>
                    <w:i/>
                  </w:rPr>
                  <w:t>Seni Stone</w:t>
                </w:r>
                <w:r w:rsidRPr="00FF17E9">
                  <w:t xml:space="preserve"> (1976), </w:t>
                </w:r>
                <w:r w:rsidRPr="00FF17E9">
                  <w:rPr>
                    <w:i/>
                  </w:rPr>
                  <w:t>Wishes on the Moon</w:t>
                </w:r>
                <w:r w:rsidRPr="00FF17E9">
                  <w:t xml:space="preserve"> (1976), Chokchai Takpho’s </w:t>
                </w:r>
                <w:r w:rsidRPr="00FF17E9">
                  <w:rPr>
                    <w:i/>
                  </w:rPr>
                  <w:t>The Bread</w:t>
                </w:r>
                <w:r w:rsidRPr="00FF17E9">
                  <w:t xml:space="preserve"> (1976), Niti Wattuya’s</w:t>
                </w:r>
                <w:r w:rsidR="0076652B">
                  <w:t xml:space="preserve"> </w:t>
                </w:r>
                <w:r w:rsidRPr="00FF17E9">
                  <w:rPr>
                    <w:i/>
                  </w:rPr>
                  <w:t xml:space="preserve">The Buffalo </w:t>
                </w:r>
                <w:r w:rsidRPr="00FF17E9">
                  <w:t>(1976)</w:t>
                </w:r>
                <w:r w:rsidR="0076652B">
                  <w:t xml:space="preserve">.  </w:t>
                </w:r>
                <w:r>
                  <w:t>The works of</w:t>
                </w:r>
                <w:r w:rsidRPr="00FF17E9">
                  <w:t xml:space="preserve"> Thammasak Booncherd, Winai Sakjareon, Boonying Emjareon, Wirote Nuibutr, Nonthasak Pasaratool, Payab Pundukrut</w:t>
                </w:r>
                <w:r>
                  <w:t xml:space="preserve"> were also shown</w:t>
                </w:r>
                <w:r w:rsidRPr="00FF17E9">
                  <w:t xml:space="preserve">. Exhibiting socially engaged works </w:t>
                </w:r>
                <w:r>
                  <w:t>on</w:t>
                </w:r>
                <w:r w:rsidR="0076652B">
                  <w:t xml:space="preserve"> the theme ‘</w:t>
                </w:r>
                <w:r w:rsidRPr="00FF17E9">
                  <w:t>Art of the People’ (Silapa Khong Prachachon) was controversial at this volatile stage in Thailand’s p</w:t>
                </w:r>
                <w:r w:rsidR="0076652B">
                  <w:t xml:space="preserve">olitical history, a stage reaching </w:t>
                </w:r>
                <w:r w:rsidRPr="00FF17E9">
                  <w:t xml:space="preserve">its apex on October 6 1976 with the massacre of student’s at Thammasat University, </w:t>
                </w:r>
              </w:p>
              <w:p w14:paraId="39A86879" w14:textId="77777777" w:rsidR="009262B5" w:rsidRDefault="009262B5" w:rsidP="00E813AF"/>
              <w:p w14:paraId="0CBCBD95" w14:textId="2112BEBD" w:rsidR="009262B5" w:rsidRDefault="009262B5" w:rsidP="00E813AF">
                <w:r>
                  <w:t xml:space="preserve">[image: </w:t>
                </w:r>
                <w:r w:rsidRPr="009262B5">
                  <w:t>CatalogueDharma</w:t>
                </w:r>
                <w:r w:rsidR="003D6159">
                  <w:t>.jpg</w:t>
                </w:r>
                <w:r>
                  <w:t>]</w:t>
                </w:r>
              </w:p>
              <w:p w14:paraId="62DB56B9" w14:textId="74685193" w:rsidR="00A92589" w:rsidRPr="00C15F0A" w:rsidDel="00931B1F" w:rsidRDefault="004C033E" w:rsidP="004C033E">
                <w:pPr>
                  <w:pStyle w:val="Caption"/>
                  <w:keepNext/>
                </w:pPr>
                <w:r>
                  <w:t xml:space="preserve">Figure </w:t>
                </w:r>
                <w:fldSimple w:instr=" SEQ Figure \* ARABIC ">
                  <w:r>
                    <w:rPr>
                      <w:noProof/>
                    </w:rPr>
                    <w:t>2</w:t>
                  </w:r>
                </w:fldSimple>
                <w:r>
                  <w:t xml:space="preserve"> </w:t>
                </w:r>
                <w:r w:rsidR="009262B5" w:rsidRPr="00FF17E9">
                  <w:t>Cover of The Third Dharma Group Exhibition, Catalogue in 1976.</w:t>
                </w:r>
                <w:bookmarkStart w:id="0" w:name="_GoBack"/>
                <w:bookmarkEnd w:id="0"/>
              </w:p>
              <w:p w14:paraId="2F676EB5" w14:textId="33AF8CD0" w:rsidR="003F0D73" w:rsidRDefault="000747FC" w:rsidP="00E813AF">
                <w:r w:rsidRPr="00FF17E9">
                  <w:t xml:space="preserve">After the dramatic changes in Thailand’s political situation after 1976, the Dharma Group continued their artistic activities. To the present day, artists and numerous guest artists have participated in the Dharma group’s </w:t>
                </w:r>
                <w:r>
                  <w:t xml:space="preserve">activities </w:t>
                </w:r>
                <w:r w:rsidRPr="00FF17E9">
                  <w:t>and the group has remained influential as an exemplary self-taught artist</w:t>
                </w:r>
                <w:r>
                  <w:t>s’</w:t>
                </w:r>
                <w:r w:rsidRPr="00FF17E9">
                  <w:t xml:space="preserve"> group for over 40 years.</w:t>
                </w:r>
              </w:p>
            </w:tc>
          </w:sdtContent>
        </w:sdt>
      </w:tr>
      <w:tr w:rsidR="003235A7" w14:paraId="4771FDE7" w14:textId="77777777" w:rsidTr="003235A7">
        <w:tc>
          <w:tcPr>
            <w:tcW w:w="9016" w:type="dxa"/>
          </w:tcPr>
          <w:p w14:paraId="0E7A86DA" w14:textId="77777777" w:rsidR="003235A7" w:rsidRDefault="003235A7" w:rsidP="00E813AF">
            <w:r w:rsidRPr="0015114C">
              <w:rPr>
                <w:u w:val="single"/>
              </w:rPr>
              <w:lastRenderedPageBreak/>
              <w:t>Further reading</w:t>
            </w:r>
            <w:r>
              <w:t>:</w:t>
            </w:r>
          </w:p>
          <w:p w14:paraId="77C70A41" w14:textId="12AC8C50" w:rsidR="00C15F0A" w:rsidRDefault="004C033E" w:rsidP="00E813AF">
            <w:sdt>
              <w:sdtPr>
                <w:id w:val="148722019"/>
                <w:citation/>
              </w:sdtPr>
              <w:sdtEndPr/>
              <w:sdtContent>
                <w:r w:rsidR="00C15F0A">
                  <w:fldChar w:fldCharType="begin"/>
                </w:r>
                <w:r w:rsidR="00C15F0A">
                  <w:rPr>
                    <w:lang w:val="en-US"/>
                  </w:rPr>
                  <w:instrText xml:space="preserve"> CITATION Art76 \l 1033 </w:instrText>
                </w:r>
                <w:r w:rsidR="00C15F0A">
                  <w:fldChar w:fldCharType="separate"/>
                </w:r>
                <w:r w:rsidR="00C15F0A" w:rsidRPr="00C15F0A">
                  <w:rPr>
                    <w:noProof/>
                    <w:lang w:val="en-US"/>
                  </w:rPr>
                  <w:t>(Art of the People. (Silp Khong Prachachon): The Third Dharma Group Exhibition )</w:t>
                </w:r>
                <w:r w:rsidR="00C15F0A">
                  <w:fldChar w:fldCharType="end"/>
                </w:r>
              </w:sdtContent>
            </w:sdt>
          </w:p>
          <w:p w14:paraId="29E15D6B" w14:textId="77777777" w:rsidR="00C15F0A" w:rsidRDefault="00C15F0A" w:rsidP="00E813AF"/>
          <w:sdt>
            <w:sdtPr>
              <w:alias w:val="Further reading"/>
              <w:tag w:val="furtherReading"/>
              <w:id w:val="-1516217107"/>
            </w:sdtPr>
            <w:sdtEndPr/>
            <w:sdtContent>
              <w:p w14:paraId="0D9404F5" w14:textId="1A5C4C47" w:rsidR="000747FC" w:rsidRDefault="0076652B" w:rsidP="00E813AF">
                <w:r>
                  <w:t xml:space="preserve"> </w:t>
                </w:r>
                <w:sdt>
                  <w:sdtPr>
                    <w:id w:val="1764718761"/>
                    <w:citation/>
                  </w:sdtPr>
                  <w:sdtEndPr/>
                  <w:sdtContent>
                    <w:r w:rsidR="00C15F0A">
                      <w:fldChar w:fldCharType="begin"/>
                    </w:r>
                    <w:r w:rsidR="00C15F0A">
                      <w:rPr>
                        <w:lang w:val="en-US"/>
                      </w:rPr>
                      <w:instrText xml:space="preserve"> CITATION Nat89 \l 1033 </w:instrText>
                    </w:r>
                    <w:r w:rsidR="00C15F0A">
                      <w:fldChar w:fldCharType="separate"/>
                    </w:r>
                    <w:r w:rsidR="00C15F0A" w:rsidRPr="00C15F0A">
                      <w:rPr>
                        <w:noProof/>
                        <w:lang w:val="en-US"/>
                      </w:rPr>
                      <w:t>(Nature and Life: The Sixth Dharma Group Exhibition)</w:t>
                    </w:r>
                    <w:r w:rsidR="00C15F0A">
                      <w:fldChar w:fldCharType="end"/>
                    </w:r>
                  </w:sdtContent>
                </w:sdt>
              </w:p>
              <w:p w14:paraId="028EE17B" w14:textId="77777777" w:rsidR="000747FC" w:rsidRPr="00FF17E9" w:rsidRDefault="000747FC" w:rsidP="00E813AF"/>
              <w:p w14:paraId="72079613" w14:textId="16AC67D6" w:rsidR="000747FC" w:rsidRDefault="004C033E" w:rsidP="00E813AF">
                <w:sdt>
                  <w:sdtPr>
                    <w:id w:val="-1500347627"/>
                    <w:citation/>
                  </w:sdtPr>
                  <w:sdtEndPr/>
                  <w:sdtContent>
                    <w:r w:rsidR="00C15F0A">
                      <w:fldChar w:fldCharType="begin"/>
                    </w:r>
                    <w:r w:rsidR="00C15F0A">
                      <w:rPr>
                        <w:lang w:val="en-US"/>
                      </w:rPr>
                      <w:instrText xml:space="preserve"> CITATION Nam95 \l 1033 </w:instrText>
                    </w:r>
                    <w:r w:rsidR="00C15F0A">
                      <w:fldChar w:fldCharType="separate"/>
                    </w:r>
                    <w:r w:rsidR="00C15F0A" w:rsidRPr="00C15F0A">
                      <w:rPr>
                        <w:noProof/>
                        <w:lang w:val="en-US"/>
                      </w:rPr>
                      <w:t>(Name-Form: The Ninth Dharma Group Exhibition )</w:t>
                    </w:r>
                    <w:r w:rsidR="00C15F0A">
                      <w:fldChar w:fldCharType="end"/>
                    </w:r>
                  </w:sdtContent>
                </w:sdt>
              </w:p>
              <w:p w14:paraId="277078DA" w14:textId="77777777" w:rsidR="00C15F0A" w:rsidRPr="00FF17E9" w:rsidRDefault="00C15F0A" w:rsidP="00E813AF"/>
              <w:p w14:paraId="387A5094" w14:textId="0E644D92" w:rsidR="003235A7" w:rsidRPr="00656938" w:rsidRDefault="004C033E" w:rsidP="00E813AF">
                <w:sdt>
                  <w:sdtPr>
                    <w:id w:val="-1024016924"/>
                    <w:citation/>
                  </w:sdtPr>
                  <w:sdtEndPr/>
                  <w:sdtContent>
                    <w:r w:rsidR="00C15F0A">
                      <w:fldChar w:fldCharType="begin"/>
                    </w:r>
                    <w:r w:rsidR="00C15F0A">
                      <w:rPr>
                        <w:lang w:val="en-US"/>
                      </w:rPr>
                      <w:instrText xml:space="preserve"> CITATION Api92 \l 1033 </w:instrText>
                    </w:r>
                    <w:r w:rsidR="00C15F0A">
                      <w:fldChar w:fldCharType="separate"/>
                    </w:r>
                    <w:r w:rsidR="00C15F0A" w:rsidRPr="00C15F0A">
                      <w:rPr>
                        <w:noProof/>
                        <w:lang w:val="en-US"/>
                      </w:rPr>
                      <w:t>(Poshyananda)</w:t>
                    </w:r>
                    <w:r w:rsidR="00C15F0A">
                      <w:fldChar w:fldCharType="end"/>
                    </w:r>
                  </w:sdtContent>
                </w:sdt>
              </w:p>
            </w:sdtContent>
          </w:sdt>
        </w:tc>
      </w:tr>
    </w:tbl>
    <w:p w14:paraId="7B267356" w14:textId="4B60FA23" w:rsidR="00C27FAB" w:rsidRPr="00F36937" w:rsidRDefault="00C27FAB" w:rsidP="00C15F0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23326" w14:textId="77777777" w:rsidR="00C10300" w:rsidRDefault="00C10300" w:rsidP="007A0D55">
      <w:pPr>
        <w:spacing w:after="0" w:line="240" w:lineRule="auto"/>
      </w:pPr>
      <w:r>
        <w:separator/>
      </w:r>
    </w:p>
  </w:endnote>
  <w:endnote w:type="continuationSeparator" w:id="0">
    <w:p w14:paraId="10697507" w14:textId="77777777" w:rsidR="00C10300" w:rsidRDefault="00C103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771CF" w14:textId="77777777" w:rsidR="00C10300" w:rsidRDefault="00C10300" w:rsidP="007A0D55">
      <w:pPr>
        <w:spacing w:after="0" w:line="240" w:lineRule="auto"/>
      </w:pPr>
      <w:r>
        <w:separator/>
      </w:r>
    </w:p>
  </w:footnote>
  <w:footnote w:type="continuationSeparator" w:id="0">
    <w:p w14:paraId="06EE0611" w14:textId="77777777" w:rsidR="00C10300" w:rsidRDefault="00C103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173ED" w14:textId="77777777" w:rsidR="00C10300" w:rsidRDefault="00C1030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08EB65" w14:textId="77777777" w:rsidR="00C10300" w:rsidRDefault="00C103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FC"/>
    <w:rsid w:val="00032559"/>
    <w:rsid w:val="00052040"/>
    <w:rsid w:val="000747F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6159"/>
    <w:rsid w:val="003E2795"/>
    <w:rsid w:val="003F0D73"/>
    <w:rsid w:val="00462DBE"/>
    <w:rsid w:val="00464699"/>
    <w:rsid w:val="00483379"/>
    <w:rsid w:val="00487BC5"/>
    <w:rsid w:val="00496888"/>
    <w:rsid w:val="004A7476"/>
    <w:rsid w:val="004C033E"/>
    <w:rsid w:val="004E5896"/>
    <w:rsid w:val="00513EE6"/>
    <w:rsid w:val="00534F8F"/>
    <w:rsid w:val="00590035"/>
    <w:rsid w:val="005B177E"/>
    <w:rsid w:val="005B3921"/>
    <w:rsid w:val="005F26D7"/>
    <w:rsid w:val="005F5450"/>
    <w:rsid w:val="00656938"/>
    <w:rsid w:val="006D0412"/>
    <w:rsid w:val="007411B9"/>
    <w:rsid w:val="0076652B"/>
    <w:rsid w:val="00780D95"/>
    <w:rsid w:val="00780DC7"/>
    <w:rsid w:val="007A0D55"/>
    <w:rsid w:val="007B3377"/>
    <w:rsid w:val="007E5F44"/>
    <w:rsid w:val="00821DE3"/>
    <w:rsid w:val="00846CE1"/>
    <w:rsid w:val="00893CEF"/>
    <w:rsid w:val="008A5B87"/>
    <w:rsid w:val="008E6942"/>
    <w:rsid w:val="00922950"/>
    <w:rsid w:val="009262B5"/>
    <w:rsid w:val="009A7264"/>
    <w:rsid w:val="009D1606"/>
    <w:rsid w:val="009E18A1"/>
    <w:rsid w:val="009E73D7"/>
    <w:rsid w:val="00A27D2C"/>
    <w:rsid w:val="00A76FD9"/>
    <w:rsid w:val="00A92589"/>
    <w:rsid w:val="00AB436D"/>
    <w:rsid w:val="00AB7304"/>
    <w:rsid w:val="00AD2F24"/>
    <w:rsid w:val="00AD4844"/>
    <w:rsid w:val="00B219AE"/>
    <w:rsid w:val="00B33145"/>
    <w:rsid w:val="00B574C9"/>
    <w:rsid w:val="00BC39C9"/>
    <w:rsid w:val="00BE5BF7"/>
    <w:rsid w:val="00BF40E1"/>
    <w:rsid w:val="00C10300"/>
    <w:rsid w:val="00C15F0A"/>
    <w:rsid w:val="00C266F5"/>
    <w:rsid w:val="00C27FAB"/>
    <w:rsid w:val="00C358D4"/>
    <w:rsid w:val="00C6296B"/>
    <w:rsid w:val="00CC586D"/>
    <w:rsid w:val="00CF1542"/>
    <w:rsid w:val="00CF3EC5"/>
    <w:rsid w:val="00D656DA"/>
    <w:rsid w:val="00D83300"/>
    <w:rsid w:val="00DC6B48"/>
    <w:rsid w:val="00DF01B0"/>
    <w:rsid w:val="00E813A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2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 w:type="paragraph" w:styleId="Caption">
    <w:name w:val="caption"/>
    <w:basedOn w:val="Normal"/>
    <w:next w:val="Normal"/>
    <w:uiPriority w:val="35"/>
    <w:semiHidden/>
    <w:qFormat/>
    <w:rsid w:val="00C15F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 w:type="paragraph" w:styleId="Caption">
    <w:name w:val="caption"/>
    <w:basedOn w:val="Normal"/>
    <w:next w:val="Normal"/>
    <w:uiPriority w:val="35"/>
    <w:semiHidden/>
    <w:qFormat/>
    <w:rsid w:val="00C15F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90C9622F9674C81AB69A7A59E86BB"/>
        <w:category>
          <w:name w:val="General"/>
          <w:gallery w:val="placeholder"/>
        </w:category>
        <w:types>
          <w:type w:val="bbPlcHdr"/>
        </w:types>
        <w:behaviors>
          <w:behavior w:val="content"/>
        </w:behaviors>
        <w:guid w:val="{ABCDEB7E-6C37-CC40-A134-2ACB8803B0ED}"/>
      </w:docPartPr>
      <w:docPartBody>
        <w:p w:rsidR="004A4F07" w:rsidRDefault="004A4F07">
          <w:pPr>
            <w:pStyle w:val="5A590C9622F9674C81AB69A7A59E86BB"/>
          </w:pPr>
          <w:r w:rsidRPr="00CC586D">
            <w:rPr>
              <w:rStyle w:val="PlaceholderText"/>
              <w:b/>
              <w:color w:val="FFFFFF" w:themeColor="background1"/>
            </w:rPr>
            <w:t>[Salutation]</w:t>
          </w:r>
        </w:p>
      </w:docPartBody>
    </w:docPart>
    <w:docPart>
      <w:docPartPr>
        <w:name w:val="987481286DB12348BCE9B73DA8D90ACD"/>
        <w:category>
          <w:name w:val="General"/>
          <w:gallery w:val="placeholder"/>
        </w:category>
        <w:types>
          <w:type w:val="bbPlcHdr"/>
        </w:types>
        <w:behaviors>
          <w:behavior w:val="content"/>
        </w:behaviors>
        <w:guid w:val="{7DA68F1C-DE1B-3549-BC2F-AFD5DFA000E7}"/>
      </w:docPartPr>
      <w:docPartBody>
        <w:p w:rsidR="004A4F07" w:rsidRDefault="004A4F07">
          <w:pPr>
            <w:pStyle w:val="987481286DB12348BCE9B73DA8D90ACD"/>
          </w:pPr>
          <w:r>
            <w:rPr>
              <w:rStyle w:val="PlaceholderText"/>
            </w:rPr>
            <w:t>[First name]</w:t>
          </w:r>
        </w:p>
      </w:docPartBody>
    </w:docPart>
    <w:docPart>
      <w:docPartPr>
        <w:name w:val="09DD0CD12CA57341AFDFDCD8DD829739"/>
        <w:category>
          <w:name w:val="General"/>
          <w:gallery w:val="placeholder"/>
        </w:category>
        <w:types>
          <w:type w:val="bbPlcHdr"/>
        </w:types>
        <w:behaviors>
          <w:behavior w:val="content"/>
        </w:behaviors>
        <w:guid w:val="{CFB36632-EA59-974D-AB79-12BE0459A961}"/>
      </w:docPartPr>
      <w:docPartBody>
        <w:p w:rsidR="004A4F07" w:rsidRDefault="004A4F07">
          <w:pPr>
            <w:pStyle w:val="09DD0CD12CA57341AFDFDCD8DD829739"/>
          </w:pPr>
          <w:r>
            <w:rPr>
              <w:rStyle w:val="PlaceholderText"/>
            </w:rPr>
            <w:t>[Middle name]</w:t>
          </w:r>
        </w:p>
      </w:docPartBody>
    </w:docPart>
    <w:docPart>
      <w:docPartPr>
        <w:name w:val="8AC2797AA035AA4CA77869154D84A9FC"/>
        <w:category>
          <w:name w:val="General"/>
          <w:gallery w:val="placeholder"/>
        </w:category>
        <w:types>
          <w:type w:val="bbPlcHdr"/>
        </w:types>
        <w:behaviors>
          <w:behavior w:val="content"/>
        </w:behaviors>
        <w:guid w:val="{1654695A-2EAB-FE47-905D-7090E9D4E4DA}"/>
      </w:docPartPr>
      <w:docPartBody>
        <w:p w:rsidR="004A4F07" w:rsidRDefault="004A4F07">
          <w:pPr>
            <w:pStyle w:val="8AC2797AA035AA4CA77869154D84A9FC"/>
          </w:pPr>
          <w:r>
            <w:rPr>
              <w:rStyle w:val="PlaceholderText"/>
            </w:rPr>
            <w:t>[Last name]</w:t>
          </w:r>
        </w:p>
      </w:docPartBody>
    </w:docPart>
    <w:docPart>
      <w:docPartPr>
        <w:name w:val="5F3074C0870A4640951644064A26F459"/>
        <w:category>
          <w:name w:val="General"/>
          <w:gallery w:val="placeholder"/>
        </w:category>
        <w:types>
          <w:type w:val="bbPlcHdr"/>
        </w:types>
        <w:behaviors>
          <w:behavior w:val="content"/>
        </w:behaviors>
        <w:guid w:val="{8D1727DF-3D4A-2E4C-92B8-EE7CA3000444}"/>
      </w:docPartPr>
      <w:docPartBody>
        <w:p w:rsidR="004A4F07" w:rsidRDefault="004A4F07">
          <w:pPr>
            <w:pStyle w:val="5F3074C0870A4640951644064A26F459"/>
          </w:pPr>
          <w:r>
            <w:rPr>
              <w:rStyle w:val="PlaceholderText"/>
            </w:rPr>
            <w:t>[Enter your biography]</w:t>
          </w:r>
        </w:p>
      </w:docPartBody>
    </w:docPart>
    <w:docPart>
      <w:docPartPr>
        <w:name w:val="FD376110CC12E149B4ACF68FD5ABA652"/>
        <w:category>
          <w:name w:val="General"/>
          <w:gallery w:val="placeholder"/>
        </w:category>
        <w:types>
          <w:type w:val="bbPlcHdr"/>
        </w:types>
        <w:behaviors>
          <w:behavior w:val="content"/>
        </w:behaviors>
        <w:guid w:val="{EAE5D068-0101-4249-B2A2-A3DB4535A741}"/>
      </w:docPartPr>
      <w:docPartBody>
        <w:p w:rsidR="004A4F07" w:rsidRDefault="004A4F07">
          <w:pPr>
            <w:pStyle w:val="FD376110CC12E149B4ACF68FD5ABA652"/>
          </w:pPr>
          <w:r>
            <w:rPr>
              <w:rStyle w:val="PlaceholderText"/>
            </w:rPr>
            <w:t>[Enter the institution with which you are affiliated]</w:t>
          </w:r>
        </w:p>
      </w:docPartBody>
    </w:docPart>
    <w:docPart>
      <w:docPartPr>
        <w:name w:val="7ECC76B689052A4594095D84D30260DF"/>
        <w:category>
          <w:name w:val="General"/>
          <w:gallery w:val="placeholder"/>
        </w:category>
        <w:types>
          <w:type w:val="bbPlcHdr"/>
        </w:types>
        <w:behaviors>
          <w:behavior w:val="content"/>
        </w:behaviors>
        <w:guid w:val="{720836C0-359F-934E-B409-8991DD15C4A2}"/>
      </w:docPartPr>
      <w:docPartBody>
        <w:p w:rsidR="004A4F07" w:rsidRDefault="004A4F07">
          <w:pPr>
            <w:pStyle w:val="7ECC76B689052A4594095D84D30260DF"/>
          </w:pPr>
          <w:r w:rsidRPr="00EF74F7">
            <w:rPr>
              <w:b/>
              <w:color w:val="808080" w:themeColor="background1" w:themeShade="80"/>
            </w:rPr>
            <w:t>[Enter the headword for your article]</w:t>
          </w:r>
        </w:p>
      </w:docPartBody>
    </w:docPart>
    <w:docPart>
      <w:docPartPr>
        <w:name w:val="7887E2D84AD3BC45A2561F4440132BF6"/>
        <w:category>
          <w:name w:val="General"/>
          <w:gallery w:val="placeholder"/>
        </w:category>
        <w:types>
          <w:type w:val="bbPlcHdr"/>
        </w:types>
        <w:behaviors>
          <w:behavior w:val="content"/>
        </w:behaviors>
        <w:guid w:val="{8A33E2DE-26A8-3E49-9254-635C1D56D9A0}"/>
      </w:docPartPr>
      <w:docPartBody>
        <w:p w:rsidR="004A4F07" w:rsidRDefault="004A4F07">
          <w:pPr>
            <w:pStyle w:val="7887E2D84AD3BC45A2561F4440132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0E7899064164FBC0A1DDF3581B4F0"/>
        <w:category>
          <w:name w:val="General"/>
          <w:gallery w:val="placeholder"/>
        </w:category>
        <w:types>
          <w:type w:val="bbPlcHdr"/>
        </w:types>
        <w:behaviors>
          <w:behavior w:val="content"/>
        </w:behaviors>
        <w:guid w:val="{06454FD1-1917-7241-AD58-8673A05A0AC0}"/>
      </w:docPartPr>
      <w:docPartBody>
        <w:p w:rsidR="004A4F07" w:rsidRDefault="004A4F07">
          <w:pPr>
            <w:pStyle w:val="AC10E7899064164FBC0A1DDF3581B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9DD7602333EB48B02952A222806A39"/>
        <w:category>
          <w:name w:val="General"/>
          <w:gallery w:val="placeholder"/>
        </w:category>
        <w:types>
          <w:type w:val="bbPlcHdr"/>
        </w:types>
        <w:behaviors>
          <w:behavior w:val="content"/>
        </w:behaviors>
        <w:guid w:val="{E6440224-EE14-1D43-9226-E0AD007691D7}"/>
      </w:docPartPr>
      <w:docPartBody>
        <w:p w:rsidR="004A4F07" w:rsidRDefault="004A4F07">
          <w:pPr>
            <w:pStyle w:val="C99DD7602333EB48B02952A222806A3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07"/>
    <w:rsid w:val="004A4F07"/>
    <w:rsid w:val="00AA5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Art76</b:Tag>
    <b:SourceType>Book</b:SourceType>
    <b:Guid>{0162E9AC-6A77-664D-9748-E9AE6CF352C6}</b:Guid>
    <b:Title>Art of the People. (Silp Khong Prachachon): The Third Dharma Group Exhibition </b:Title>
    <b:City>Bangkok</b:City>
    <b:Publisher>Bhorpit</b:Publisher>
    <b:Year>1976</b:Year>
    <b:RefOrder>1</b:RefOrder>
  </b:Source>
  <b:Source>
    <b:Tag>Nat89</b:Tag>
    <b:SourceType>Book</b:SourceType>
    <b:Guid>{77AF7EF5-7DC4-E34F-BB9B-82C4FFDC100C}</b:Guid>
    <b:Title>Nature and Life: The Sixth Dharma Group Exhibition</b:Title>
    <b:City>Bangkok</b:City>
    <b:Publisher>Amarin Printing Group</b:Publisher>
    <b:Year>1989</b:Year>
    <b:RefOrder>2</b:RefOrder>
  </b:Source>
  <b:Source>
    <b:Tag>Nam95</b:Tag>
    <b:SourceType>Book</b:SourceType>
    <b:Guid>{1AFB9D32-63C0-A54C-8082-2B64935B9F1A}</b:Guid>
    <b:Title>Name-Form: The Ninth Dharma Group Exhibition </b:Title>
    <b:City>Bangkok</b:City>
    <b:Publisher>Amarin Printing Group</b:Publisher>
    <b:Year>1995</b:Year>
    <b:RefOrder>3</b:RefOrder>
  </b:Source>
  <b:Source>
    <b:Tag>Api92</b:Tag>
    <b:SourceType>Book</b:SourceType>
    <b:Guid>{158EC757-A0C8-1C4D-A788-99E92B78A8ED}</b:Guid>
    <b:Author>
      <b:Author>
        <b:NameList>
          <b:Person>
            <b:Last>Poshyananda</b:Last>
            <b:First>Apinan</b:First>
          </b:Person>
        </b:NameList>
      </b:Author>
    </b:Author>
    <b:Title>Modern Art in Thailand: Nineteenth and Twentieth Centuries</b:Title>
    <b:City>New York</b:City>
    <b:Publisher>Oxford UP</b:Publisher>
    <b:Year>1992</b:Year>
    <b:RefOrder>4</b:RefOrder>
  </b:Source>
</b:Sources>
</file>

<file path=customXml/itemProps1.xml><?xml version="1.0" encoding="utf-8"?>
<ds:datastoreItem xmlns:ds="http://schemas.openxmlformats.org/officeDocument/2006/customXml" ds:itemID="{C9EFCFC2-E146-0D42-AD15-DB1728F3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787</Words>
  <Characters>4487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10</cp:revision>
  <dcterms:created xsi:type="dcterms:W3CDTF">2014-07-22T18:23:00Z</dcterms:created>
  <dcterms:modified xsi:type="dcterms:W3CDTF">2014-10-23T21:59:00Z</dcterms:modified>
</cp:coreProperties>
</file>