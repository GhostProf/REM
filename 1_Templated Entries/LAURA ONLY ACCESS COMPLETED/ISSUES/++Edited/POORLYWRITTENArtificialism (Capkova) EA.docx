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294B4B51" w:rsidR="00B574C9" w:rsidRPr="00C55FAE" w:rsidRDefault="00056992" w:rsidP="0005699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56992">
                  <w:rPr>
                    <w:lang w:eastAsia="ja-JP"/>
                  </w:rPr>
                  <w:t xml:space="preserve"> </w:t>
                </w:r>
                <w:r w:rsidRPr="00056992">
                  <w:t>Helena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6E1C65CD" w:rsidR="00B574C9" w:rsidRPr="00C55FAE" w:rsidRDefault="00056992" w:rsidP="00D95CFE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056992">
                  <w:t>Capkova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3F527BB2" w:rsidR="003F0D73" w:rsidRPr="00FB589A" w:rsidRDefault="000F721C" w:rsidP="00257E62">
                <w:pPr>
                  <w:rPr>
                    <w:b/>
                  </w:rPr>
                </w:pPr>
                <w:r w:rsidRPr="00056992">
                  <w:rPr>
                    <w:b/>
                  </w:rPr>
                  <w:t xml:space="preserve"> </w:t>
                </w:r>
                <w:proofErr w:type="spellStart"/>
                <w:r w:rsidR="00257E62">
                  <w:rPr>
                    <w:b/>
                  </w:rPr>
                  <w:t>Artificialism</w:t>
                </w:r>
                <w:proofErr w:type="spellEnd"/>
              </w:p>
            </w:tc>
          </w:sdtContent>
        </w:sdt>
      </w:tr>
      <w:tr w:rsidR="00464699" w14:paraId="09D06B43" w14:textId="77777777" w:rsidTr="00A2754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896D622" w:rsidR="00E85A05" w:rsidRDefault="00A2754E" w:rsidP="002B5AEE">
                <w:proofErr w:type="spellStart"/>
                <w:r>
                  <w:t>Artificialism</w:t>
                </w:r>
                <w:proofErr w:type="spellEnd"/>
                <w:r>
                  <w:t xml:space="preserve"> w</w:t>
                </w:r>
                <w:r w:rsidRPr="001568F4">
                  <w:t>as an artistic approach formulated in Paris</w:t>
                </w:r>
                <w:r>
                  <w:t xml:space="preserve"> in 1926</w:t>
                </w:r>
                <w:r w:rsidRPr="001568F4">
                  <w:t xml:space="preserve"> by two avant-garde Czech artists</w:t>
                </w:r>
                <w:r>
                  <w:t>,</w:t>
                </w:r>
                <w:r w:rsidRPr="001568F4">
                  <w:t xml:space="preserve"> </w:t>
                </w:r>
                <w:proofErr w:type="spellStart"/>
                <w:r w:rsidRPr="004974EA">
                  <w:t>Jindřich</w:t>
                </w:r>
                <w:proofErr w:type="spellEnd"/>
                <w:r w:rsidRPr="004974EA">
                  <w:t xml:space="preserve"> </w:t>
                </w:r>
                <w:proofErr w:type="spellStart"/>
                <w:r w:rsidRPr="004974EA">
                  <w:t>Štýrský</w:t>
                </w:r>
                <w:proofErr w:type="spellEnd"/>
                <w:r w:rsidRPr="00056992">
                  <w:t xml:space="preserve"> </w:t>
                </w:r>
                <w:r w:rsidRPr="001568F4">
                  <w:t xml:space="preserve">and </w:t>
                </w:r>
                <w:proofErr w:type="spellStart"/>
                <w:r w:rsidRPr="001568F4">
                  <w:t>Toyen</w:t>
                </w:r>
                <w:proofErr w:type="spellEnd"/>
                <w:r w:rsidRPr="001568F4">
                  <w:t xml:space="preserve"> (Marie </w:t>
                </w:r>
                <w:proofErr w:type="spellStart"/>
                <w:r w:rsidRPr="001568F4">
                  <w:t>Čermínová</w:t>
                </w:r>
                <w:proofErr w:type="spellEnd"/>
                <w:r w:rsidRPr="001568F4">
                  <w:t xml:space="preserve">). The manifesto of </w:t>
                </w:r>
                <w:proofErr w:type="spellStart"/>
                <w:r w:rsidRPr="001568F4">
                  <w:t>artificialism</w:t>
                </w:r>
                <w:proofErr w:type="spellEnd"/>
                <w:r w:rsidRPr="001568F4">
                  <w:t xml:space="preserve"> published in </w:t>
                </w:r>
                <w:proofErr w:type="spellStart"/>
                <w:r w:rsidRPr="001568F4">
                  <w:t>ReD</w:t>
                </w:r>
                <w:proofErr w:type="spellEnd"/>
                <w:r w:rsidRPr="001568F4">
                  <w:t xml:space="preserve"> </w:t>
                </w:r>
                <w:r w:rsidRPr="001568F4">
                  <w:rPr>
                    <w:lang w:val="en"/>
                  </w:rPr>
                  <w:t>(1927-28)</w:t>
                </w:r>
                <w:r w:rsidRPr="001568F4">
                  <w:t xml:space="preserve"> </w:t>
                </w:r>
                <w:r>
                  <w:t xml:space="preserve">calls for </w:t>
                </w:r>
                <w:r w:rsidRPr="001568F4">
                  <w:t>the “identification of a painter with a poet</w:t>
                </w:r>
                <w:r>
                  <w:t>.”</w:t>
                </w:r>
                <w:r w:rsidRPr="001568F4">
                  <w:t xml:space="preserve"> The key principle of </w:t>
                </w:r>
                <w:proofErr w:type="spellStart"/>
                <w:r w:rsidRPr="001568F4">
                  <w:t>artificialim</w:t>
                </w:r>
                <w:proofErr w:type="spellEnd"/>
                <w:r w:rsidRPr="001568F4">
                  <w:t xml:space="preserve"> is the use memo</w:t>
                </w:r>
                <w:r w:rsidR="002B5AEE">
                  <w:t>ries and feelings productively; a</w:t>
                </w:r>
                <w:r w:rsidRPr="001568F4">
                  <w:t>ssociations and evocations are structured</w:t>
                </w:r>
                <w:r w:rsidR="002B5AEE">
                  <w:t xml:space="preserve"> and stylised into</w:t>
                </w:r>
                <w:r>
                  <w:t xml:space="preserve"> </w:t>
                </w:r>
                <w:proofErr w:type="spellStart"/>
                <w:r>
                  <w:t>colo</w:t>
                </w:r>
                <w:r w:rsidRPr="001568F4">
                  <w:t>r</w:t>
                </w:r>
                <w:proofErr w:type="spellEnd"/>
                <w:r w:rsidRPr="001568F4">
                  <w:t xml:space="preserve"> composition</w:t>
                </w:r>
                <w:r w:rsidR="002B5AEE">
                  <w:t>s that</w:t>
                </w:r>
                <w:r w:rsidRPr="001568F4">
                  <w:t xml:space="preserve"> shares some characteristic</w:t>
                </w:r>
                <w:r>
                  <w:t>s with contemporary surrealism</w:t>
                </w:r>
                <w:r w:rsidR="005F5F6B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7D00026" w14:textId="59440FB6" w:rsidR="00056992" w:rsidRDefault="00056992" w:rsidP="00062176">
            <w:proofErr w:type="spellStart"/>
            <w:r>
              <w:t>Artificialism</w:t>
            </w:r>
            <w:proofErr w:type="spellEnd"/>
            <w:r>
              <w:t xml:space="preserve"> w</w:t>
            </w:r>
            <w:r w:rsidRPr="001568F4">
              <w:t>as an artistic approach formulated in Paris</w:t>
            </w:r>
            <w:r w:rsidR="00D95CFE">
              <w:t xml:space="preserve"> in 1926</w:t>
            </w:r>
            <w:r w:rsidRPr="001568F4">
              <w:t xml:space="preserve"> by two avant-garde Czech artists</w:t>
            </w:r>
            <w:r w:rsidR="00D95CFE">
              <w:t>,</w:t>
            </w:r>
            <w:r w:rsidRPr="001568F4">
              <w:t xml:space="preserve"> </w:t>
            </w:r>
            <w:proofErr w:type="spellStart"/>
            <w:r w:rsidRPr="00062176">
              <w:t>Jindřich</w:t>
            </w:r>
            <w:proofErr w:type="spellEnd"/>
            <w:r w:rsidRPr="00062176">
              <w:t xml:space="preserve"> </w:t>
            </w:r>
            <w:proofErr w:type="spellStart"/>
            <w:r w:rsidRPr="00062176">
              <w:t>Štýrský</w:t>
            </w:r>
            <w:proofErr w:type="spellEnd"/>
            <w:r w:rsidRPr="00056992">
              <w:t xml:space="preserve"> </w:t>
            </w:r>
            <w:r w:rsidRPr="001568F4">
              <w:t xml:space="preserve">and </w:t>
            </w:r>
            <w:proofErr w:type="spellStart"/>
            <w:r w:rsidRPr="001568F4">
              <w:t>Toyen</w:t>
            </w:r>
            <w:proofErr w:type="spellEnd"/>
            <w:r w:rsidRPr="001568F4">
              <w:t xml:space="preserve"> (Marie </w:t>
            </w:r>
            <w:proofErr w:type="spellStart"/>
            <w:r w:rsidRPr="001568F4">
              <w:t>Čermínová</w:t>
            </w:r>
            <w:proofErr w:type="spellEnd"/>
            <w:r w:rsidRPr="001568F4">
              <w:t>)</w:t>
            </w:r>
            <w:r w:rsidR="00D95CFE">
              <w:t>,</w:t>
            </w:r>
            <w:r w:rsidRPr="001568F4">
              <w:t xml:space="preserve"> as a visual parallel to the new literary approach, </w:t>
            </w:r>
            <w:proofErr w:type="spellStart"/>
            <w:r w:rsidRPr="001568F4">
              <w:t>poetism</w:t>
            </w:r>
            <w:proofErr w:type="spellEnd"/>
            <w:r w:rsidRPr="001568F4">
              <w:t xml:space="preserve">. The manifesto of </w:t>
            </w:r>
            <w:proofErr w:type="spellStart"/>
            <w:r w:rsidRPr="001568F4">
              <w:t>artificialism</w:t>
            </w:r>
            <w:proofErr w:type="spellEnd"/>
            <w:r w:rsidRPr="001568F4">
              <w:t xml:space="preserve"> published in </w:t>
            </w:r>
            <w:proofErr w:type="spellStart"/>
            <w:r w:rsidRPr="001568F4">
              <w:t>ReD</w:t>
            </w:r>
            <w:proofErr w:type="spellEnd"/>
            <w:r w:rsidRPr="001568F4">
              <w:t xml:space="preserve"> </w:t>
            </w:r>
            <w:r w:rsidRPr="001568F4">
              <w:rPr>
                <w:lang w:val="en"/>
              </w:rPr>
              <w:t>(1927-28)</w:t>
            </w:r>
            <w:r w:rsidRPr="001568F4">
              <w:t xml:space="preserve"> in Pra</w:t>
            </w:r>
            <w:r w:rsidR="00D95CFE">
              <w:t xml:space="preserve">gue one year later calls for </w:t>
            </w:r>
            <w:bookmarkStart w:id="0" w:name="_GoBack"/>
            <w:bookmarkEnd w:id="0"/>
            <w:r w:rsidRPr="001568F4">
              <w:t>the “identification of a painter with a poet</w:t>
            </w:r>
            <w:r w:rsidR="00D95CFE">
              <w:t>.”</w:t>
            </w:r>
            <w:r w:rsidRPr="001568F4">
              <w:t xml:space="preserve"> The key principle of </w:t>
            </w:r>
            <w:proofErr w:type="spellStart"/>
            <w:r w:rsidRPr="001568F4">
              <w:t>artificialim</w:t>
            </w:r>
            <w:proofErr w:type="spellEnd"/>
            <w:r w:rsidRPr="001568F4">
              <w:t xml:space="preserve"> is the use memories and feelings productively, in opposition to the claim that the role of memory is limiting and negative. </w:t>
            </w:r>
            <w:r w:rsidR="002B5AEE">
              <w:t>Associations and evocations</w:t>
            </w:r>
            <w:r w:rsidRPr="001568F4">
              <w:t xml:space="preserve"> are structured</w:t>
            </w:r>
            <w:r w:rsidR="005F5F6B">
              <w:t xml:space="preserve"> and stylised into </w:t>
            </w:r>
            <w:proofErr w:type="spellStart"/>
            <w:r w:rsidR="004F22D7">
              <w:t>colo</w:t>
            </w:r>
            <w:r w:rsidRPr="001568F4">
              <w:t>r</w:t>
            </w:r>
            <w:proofErr w:type="spellEnd"/>
            <w:r w:rsidRPr="001568F4">
              <w:t xml:space="preserve"> composition</w:t>
            </w:r>
            <w:r w:rsidR="005F5F6B">
              <w:t xml:space="preserve">s that </w:t>
            </w:r>
            <w:r w:rsidR="002B5AEE">
              <w:t>share</w:t>
            </w:r>
            <w:r w:rsidRPr="001568F4">
              <w:t xml:space="preserve"> some characteristic</w:t>
            </w:r>
            <w:r w:rsidR="003C203B">
              <w:t>s with contemporary surrealism (</w:t>
            </w:r>
            <w:r w:rsidRPr="001568F4">
              <w:t>such as inspiration s</w:t>
            </w:r>
            <w:r w:rsidR="003C203B">
              <w:t>ourced from automatic writing and</w:t>
            </w:r>
            <w:r w:rsidRPr="001568F4">
              <w:t xml:space="preserve"> the aim to connect with the subconscious</w:t>
            </w:r>
            <w:r w:rsidR="003C203B">
              <w:t>)</w:t>
            </w:r>
            <w:r w:rsidRPr="001568F4">
              <w:t>. The creative process pursued</w:t>
            </w:r>
            <w:r w:rsidR="002001F4">
              <w:t xml:space="preserve"> by </w:t>
            </w:r>
            <w:proofErr w:type="spellStart"/>
            <w:r w:rsidR="002001F4">
              <w:t>artificialist</w:t>
            </w:r>
            <w:proofErr w:type="spellEnd"/>
            <w:r w:rsidR="002001F4">
              <w:t xml:space="preserve"> artists and </w:t>
            </w:r>
            <w:r w:rsidRPr="001568F4">
              <w:t>poets can</w:t>
            </w:r>
            <w:r w:rsidR="00626174">
              <w:t xml:space="preserve"> be interpreted as a journey in pursuit of </w:t>
            </w:r>
            <w:r w:rsidRPr="001568F4">
              <w:t>the sensual, poetic</w:t>
            </w:r>
            <w:r w:rsidR="00CA545A">
              <w:t>,</w:t>
            </w:r>
            <w:r w:rsidRPr="001568F4">
              <w:t xml:space="preserve"> and imagined landscape</w:t>
            </w:r>
            <w:r w:rsidR="005721F7">
              <w:t>s</w:t>
            </w:r>
            <w:r w:rsidRPr="001568F4">
              <w:t xml:space="preserve">, </w:t>
            </w:r>
            <w:r w:rsidR="005721F7">
              <w:t xml:space="preserve">as well as </w:t>
            </w:r>
            <w:r w:rsidRPr="001568F4">
              <w:t>the space between the conscious and the subconscious realm</w:t>
            </w:r>
            <w:r w:rsidR="005721F7">
              <w:t>s</w:t>
            </w:r>
            <w:r w:rsidRPr="001568F4">
              <w:t>. As such</w:t>
            </w:r>
            <w:r w:rsidR="005721F7">
              <w:t>,</w:t>
            </w:r>
            <w:r w:rsidRPr="001568F4">
              <w:t xml:space="preserve"> </w:t>
            </w:r>
            <w:proofErr w:type="spellStart"/>
            <w:r w:rsidRPr="001568F4">
              <w:t>artificialism</w:t>
            </w:r>
            <w:proofErr w:type="spellEnd"/>
            <w:r w:rsidRPr="001568F4">
              <w:t xml:space="preserve"> is sometimes seen as a bridge between abstraction and surrealism.</w:t>
            </w:r>
          </w:p>
          <w:p w14:paraId="2DB18481" w14:textId="77777777" w:rsidR="00062176" w:rsidRPr="001568F4" w:rsidRDefault="00062176" w:rsidP="00062176"/>
          <w:p w14:paraId="71A274A3" w14:textId="2668C2A9" w:rsidR="00056992" w:rsidRDefault="00056992" w:rsidP="00062176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F6B">
              <w:t>Jindřich</w:t>
            </w:r>
            <w:proofErr w:type="spellEnd"/>
            <w:r w:rsidRPr="005F5F6B">
              <w:t xml:space="preserve"> </w:t>
            </w:r>
            <w:proofErr w:type="spellStart"/>
            <w:r w:rsidRPr="005F5F6B">
              <w:t>Štýrský</w:t>
            </w:r>
            <w:proofErr w:type="spellEnd"/>
            <w:r w:rsidRPr="001568F4">
              <w:rPr>
                <w:rStyle w:val="st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62176">
              <w:rPr>
                <w:rFonts w:eastAsia="Times New Roman"/>
                <w:lang w:val="cs-CZ"/>
              </w:rPr>
              <w:t>1899-</w:t>
            </w:r>
            <w:r w:rsidRPr="001568F4">
              <w:rPr>
                <w:rFonts w:eastAsia="Times New Roman"/>
                <w:lang w:val="cs-CZ"/>
              </w:rPr>
              <w:t xml:space="preserve">1942) </w:t>
            </w:r>
            <w:proofErr w:type="spellStart"/>
            <w:r w:rsidRPr="001568F4">
              <w:rPr>
                <w:rFonts w:eastAsia="Times New Roman"/>
                <w:lang w:val="cs-CZ"/>
              </w:rPr>
              <w:t>conceived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of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artificialism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together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with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his </w:t>
            </w:r>
            <w:proofErr w:type="spellStart"/>
            <w:r w:rsidRPr="001568F4">
              <w:rPr>
                <w:rFonts w:eastAsia="Times New Roman"/>
                <w:lang w:val="cs-CZ"/>
              </w:rPr>
              <w:t>artistic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ally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Toyen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in Paris in 1926. As a Devětsil </w:t>
            </w:r>
            <w:proofErr w:type="spellStart"/>
            <w:r w:rsidRPr="001568F4">
              <w:rPr>
                <w:rFonts w:eastAsia="Times New Roman"/>
                <w:lang w:val="cs-CZ"/>
              </w:rPr>
              <w:t>member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, </w:t>
            </w:r>
            <w:proofErr w:type="spellStart"/>
            <w:r w:rsidRPr="001568F4">
              <w:rPr>
                <w:rFonts w:eastAsia="Times New Roman"/>
                <w:lang w:val="cs-CZ"/>
              </w:rPr>
              <w:t>poet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, </w:t>
            </w:r>
            <w:proofErr w:type="spellStart"/>
            <w:r w:rsidRPr="001568F4">
              <w:rPr>
                <w:rFonts w:eastAsia="Times New Roman"/>
                <w:lang w:val="cs-CZ"/>
              </w:rPr>
              <w:t>painter</w:t>
            </w:r>
            <w:proofErr w:type="spellEnd"/>
            <w:r w:rsidR="0085751E">
              <w:rPr>
                <w:rFonts w:eastAsia="Times New Roman"/>
                <w:lang w:val="cs-CZ"/>
              </w:rPr>
              <w:t>,</w:t>
            </w:r>
            <w:r w:rsidRPr="001568F4">
              <w:rPr>
                <w:rFonts w:eastAsia="Times New Roman"/>
                <w:lang w:val="cs-CZ"/>
              </w:rPr>
              <w:t xml:space="preserve"> and art </w:t>
            </w:r>
            <w:proofErr w:type="spellStart"/>
            <w:r w:rsidRPr="001568F4">
              <w:rPr>
                <w:rFonts w:eastAsia="Times New Roman"/>
                <w:lang w:val="cs-CZ"/>
              </w:rPr>
              <w:t>theorist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, he </w:t>
            </w:r>
            <w:proofErr w:type="spellStart"/>
            <w:r w:rsidR="0085751E">
              <w:rPr>
                <w:rFonts w:eastAsia="Times New Roman"/>
                <w:lang w:val="cs-CZ"/>
              </w:rPr>
              <w:t>used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the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pages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of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the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well-</w:t>
            </w:r>
            <w:r w:rsidRPr="001568F4">
              <w:rPr>
                <w:rFonts w:eastAsia="Times New Roman"/>
                <w:lang w:val="cs-CZ"/>
              </w:rPr>
              <w:t>known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avant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-garde </w:t>
            </w:r>
            <w:proofErr w:type="spellStart"/>
            <w:r w:rsidRPr="001568F4">
              <w:rPr>
                <w:rFonts w:eastAsia="Times New Roman"/>
                <w:lang w:val="cs-CZ"/>
              </w:rPr>
              <w:t>group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publication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ReD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to </w:t>
            </w:r>
            <w:proofErr w:type="spellStart"/>
            <w:r w:rsidRPr="001568F4">
              <w:rPr>
                <w:rFonts w:eastAsia="Times New Roman"/>
                <w:lang w:val="cs-CZ"/>
              </w:rPr>
              <w:t>publish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the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prinicples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of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the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concept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. His early </w:t>
            </w:r>
            <w:proofErr w:type="spellStart"/>
            <w:r w:rsidRPr="001568F4">
              <w:rPr>
                <w:rFonts w:eastAsia="Times New Roman"/>
                <w:lang w:val="cs-CZ"/>
              </w:rPr>
              <w:t>work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was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insp</w:t>
            </w:r>
            <w:r w:rsidR="0085751E">
              <w:rPr>
                <w:rFonts w:eastAsia="Times New Roman"/>
                <w:lang w:val="cs-CZ"/>
              </w:rPr>
              <w:t>ired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by </w:t>
            </w:r>
            <w:proofErr w:type="spellStart"/>
            <w:r w:rsidR="0085751E">
              <w:rPr>
                <w:rFonts w:eastAsia="Times New Roman"/>
                <w:lang w:val="cs-CZ"/>
              </w:rPr>
              <w:t>cubism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and </w:t>
            </w:r>
            <w:proofErr w:type="spellStart"/>
            <w:r w:rsidR="0085751E">
              <w:rPr>
                <w:rFonts w:eastAsia="Times New Roman"/>
                <w:lang w:val="cs-CZ"/>
              </w:rPr>
              <w:t>primitivisim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. </w:t>
            </w:r>
            <w:proofErr w:type="spellStart"/>
            <w:r w:rsidR="0085751E">
              <w:rPr>
                <w:rFonts w:eastAsia="Times New Roman"/>
                <w:lang w:val="cs-CZ"/>
              </w:rPr>
              <w:t>After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returning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to Prague </w:t>
            </w:r>
            <w:proofErr w:type="spellStart"/>
            <w:r w:rsidRPr="001568F4">
              <w:rPr>
                <w:rFonts w:eastAsia="Times New Roman"/>
                <w:lang w:val="cs-CZ"/>
              </w:rPr>
              <w:t>after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many </w:t>
            </w:r>
            <w:proofErr w:type="spellStart"/>
            <w:r w:rsidRPr="001568F4">
              <w:rPr>
                <w:rFonts w:eastAsia="Times New Roman"/>
                <w:lang w:val="cs-CZ"/>
              </w:rPr>
              <w:t>years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in Paris</w:t>
            </w:r>
            <w:r w:rsidR="0085751E">
              <w:rPr>
                <w:rFonts w:eastAsia="Times New Roman"/>
                <w:lang w:val="cs-CZ"/>
              </w:rPr>
              <w:t>,</w:t>
            </w:r>
            <w:r w:rsidRPr="001568F4">
              <w:rPr>
                <w:rFonts w:eastAsia="Times New Roman"/>
                <w:lang w:val="cs-CZ"/>
              </w:rPr>
              <w:t xml:space="preserve"> </w:t>
            </w:r>
            <w:r w:rsidR="0085751E">
              <w:rPr>
                <w:rFonts w:eastAsia="Times New Roman"/>
                <w:lang w:val="cs-CZ"/>
              </w:rPr>
              <w:t xml:space="preserve">he </w:t>
            </w:r>
            <w:proofErr w:type="spellStart"/>
            <w:r w:rsidR="0085751E">
              <w:rPr>
                <w:rFonts w:eastAsia="Times New Roman"/>
                <w:lang w:val="cs-CZ"/>
              </w:rPr>
              <w:t>became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a </w:t>
            </w:r>
            <w:proofErr w:type="spellStart"/>
            <w:r w:rsidR="0085751E">
              <w:rPr>
                <w:rFonts w:eastAsia="Times New Roman"/>
                <w:lang w:val="cs-CZ"/>
              </w:rPr>
              <w:t>founding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member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85751E">
              <w:rPr>
                <w:rFonts w:eastAsia="Times New Roman"/>
                <w:lang w:val="cs-CZ"/>
              </w:rPr>
              <w:t>of</w:t>
            </w:r>
            <w:proofErr w:type="spellEnd"/>
            <w:r w:rsidR="0085751E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the</w:t>
            </w:r>
            <w:proofErr w:type="spellEnd"/>
            <w:r w:rsidRPr="005F5F6B">
              <w:t xml:space="preserve"> Surrealist Group of Czechoslovakia. </w:t>
            </w:r>
            <w:proofErr w:type="spellStart"/>
            <w:r w:rsidRPr="005F5F6B">
              <w:t>Štyrský</w:t>
            </w:r>
            <w:proofErr w:type="spellEnd"/>
            <w:r w:rsidRPr="005F5F6B">
              <w:t xml:space="preserve"> is considered a leading Czech surrealist artist and a pioneer in collage and photomontage in the European context. This progressive expression in collage was developed and elaborated on by his successor </w:t>
            </w:r>
            <w:proofErr w:type="spellStart"/>
            <w:r w:rsidRPr="0077600E">
              <w:t>Jiří</w:t>
            </w:r>
            <w:proofErr w:type="spellEnd"/>
            <w:r w:rsidRPr="0077600E">
              <w:t xml:space="preserve"> </w:t>
            </w:r>
            <w:proofErr w:type="spellStart"/>
            <w:r w:rsidRPr="0077600E">
              <w:t>Kolář</w:t>
            </w:r>
            <w:proofErr w:type="spellEnd"/>
            <w:r w:rsidRPr="0077600E">
              <w:t>.</w:t>
            </w:r>
            <w:r w:rsidRPr="001568F4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679459" w14:textId="77777777" w:rsidR="00062176" w:rsidRPr="001568F4" w:rsidRDefault="00062176" w:rsidP="00062176">
            <w:pPr>
              <w:rPr>
                <w:rFonts w:eastAsia="Times New Roman"/>
                <w:lang w:val="cs-CZ"/>
              </w:rPr>
            </w:pPr>
          </w:p>
          <w:p w14:paraId="1ED4C6BB" w14:textId="46550920" w:rsidR="00000B0D" w:rsidRPr="00056992" w:rsidRDefault="00056992" w:rsidP="00DC2C1B">
            <w:pPr>
              <w:rPr>
                <w:rFonts w:eastAsia="Times New Roman"/>
                <w:lang w:val="cs-CZ"/>
              </w:rPr>
            </w:pPr>
            <w:proofErr w:type="spellStart"/>
            <w:r w:rsidRPr="005F5F6B">
              <w:t>Toyen</w:t>
            </w:r>
            <w:proofErr w:type="spellEnd"/>
            <w:r w:rsidRPr="005F5F6B">
              <w:t xml:space="preserve"> </w:t>
            </w:r>
            <w:r w:rsidR="00062176" w:rsidRPr="005F5F6B">
              <w:t>(1902-</w:t>
            </w:r>
            <w:r w:rsidRPr="005F5F6B">
              <w:t>1980) was a young revolutionary individual who stirred the Czech avant-garde scene with</w:t>
            </w:r>
            <w:r w:rsidR="0077600E">
              <w:t xml:space="preserve"> her provocative imagination,</w:t>
            </w:r>
            <w:r w:rsidRPr="005F5F6B">
              <w:t xml:space="preserve"> erotic art, male dress, </w:t>
            </w:r>
            <w:r w:rsidR="0077600E">
              <w:t xml:space="preserve">and </w:t>
            </w:r>
            <w:r w:rsidRPr="005F5F6B">
              <w:t>sexually am</w:t>
            </w:r>
            <w:r w:rsidR="005F5F6B">
              <w:t xml:space="preserve">biguous </w:t>
            </w:r>
            <w:r w:rsidR="0077600E">
              <w:t>behaviour</w:t>
            </w:r>
            <w:r w:rsidR="005F5F6B">
              <w:t>.</w:t>
            </w:r>
            <w:r w:rsidR="002E6EA7">
              <w:t xml:space="preserve"> Born </w:t>
            </w:r>
            <w:r w:rsidR="002E6EA7" w:rsidRPr="005F5F6B">
              <w:t xml:space="preserve">Marie </w:t>
            </w:r>
            <w:proofErr w:type="spellStart"/>
            <w:r w:rsidR="002E6EA7" w:rsidRPr="005F5F6B">
              <w:t>Čermínová</w:t>
            </w:r>
            <w:proofErr w:type="spellEnd"/>
            <w:r w:rsidR="002E6EA7">
              <w:t>,</w:t>
            </w:r>
            <w:r w:rsidR="005F5F6B">
              <w:t xml:space="preserve"> </w:t>
            </w:r>
            <w:proofErr w:type="spellStart"/>
            <w:r w:rsidR="005F5F6B">
              <w:t>Toyen</w:t>
            </w:r>
            <w:proofErr w:type="spellEnd"/>
            <w:r w:rsidR="005F5F6B">
              <w:t xml:space="preserve"> was a </w:t>
            </w:r>
            <w:r w:rsidR="002E6EA7">
              <w:t xml:space="preserve">member of </w:t>
            </w:r>
            <w:proofErr w:type="spellStart"/>
            <w:r w:rsidR="002E6EA7">
              <w:t>Devětsil</w:t>
            </w:r>
            <w:proofErr w:type="spellEnd"/>
            <w:r w:rsidR="002E6EA7">
              <w:t xml:space="preserve"> and worked as a </w:t>
            </w:r>
            <w:r w:rsidRPr="005F5F6B">
              <w:t>surrealist and progre</w:t>
            </w:r>
            <w:r w:rsidR="002E6EA7">
              <w:t xml:space="preserve">ssive </w:t>
            </w:r>
            <w:proofErr w:type="spellStart"/>
            <w:r w:rsidR="002E6EA7">
              <w:t>artificialist</w:t>
            </w:r>
            <w:proofErr w:type="spellEnd"/>
            <w:r w:rsidRPr="005F5F6B">
              <w:t>. Her contact with Paris intensified upon the foundation of the Surrealist Group of Czechoslovakia in 1934</w:t>
            </w:r>
            <w:r w:rsidR="002E6EA7">
              <w:t>,</w:t>
            </w:r>
            <w:r w:rsidRPr="005F5F6B">
              <w:t xml:space="preserve"> and </w:t>
            </w:r>
            <w:r w:rsidR="002E6EA7">
              <w:t xml:space="preserve">her introduction to </w:t>
            </w:r>
            <w:r w:rsidRPr="005F5F6B">
              <w:t xml:space="preserve">leading French figures André Breton and Paul </w:t>
            </w:r>
            <w:proofErr w:type="spellStart"/>
            <w:r w:rsidRPr="005F5F6B">
              <w:t>Eluard</w:t>
            </w:r>
            <w:proofErr w:type="spellEnd"/>
            <w:r w:rsidRPr="005F5F6B">
              <w:t xml:space="preserve"> </w:t>
            </w:r>
            <w:r w:rsidR="002E6EA7">
              <w:t xml:space="preserve">in </w:t>
            </w:r>
            <w:r w:rsidRPr="005F5F6B">
              <w:t xml:space="preserve">Prague </w:t>
            </w:r>
            <w:r w:rsidR="002E6EA7">
              <w:t xml:space="preserve">one </w:t>
            </w:r>
            <w:r w:rsidRPr="005F5F6B">
              <w:t xml:space="preserve">year later. </w:t>
            </w:r>
            <w:proofErr w:type="spellStart"/>
            <w:r w:rsidRPr="005F5F6B">
              <w:t>Toyen</w:t>
            </w:r>
            <w:proofErr w:type="spellEnd"/>
            <w:r w:rsidRPr="005F5F6B">
              <w:t xml:space="preserve"> continued her practice secretly during WWII and</w:t>
            </w:r>
            <w:r w:rsidR="00DC2C1B">
              <w:t>,</w:t>
            </w:r>
            <w:r w:rsidRPr="005F5F6B">
              <w:t xml:space="preserve"> in 1947</w:t>
            </w:r>
            <w:r w:rsidR="00DC2C1B">
              <w:t>,</w:t>
            </w:r>
            <w:r w:rsidRPr="005F5F6B">
              <w:t xml:space="preserve"> immigrated to Paris.</w:t>
            </w:r>
            <w:r w:rsidRPr="001568F4">
              <w:t xml:space="preserve"> Her work re-appeared on t</w:t>
            </w:r>
            <w:r w:rsidR="00DC2C1B">
              <w:t xml:space="preserve">he Prague exhibition scene </w:t>
            </w:r>
            <w:r w:rsidRPr="001568F4">
              <w:t xml:space="preserve">in 1966. </w:t>
            </w:r>
            <w:proofErr w:type="spellStart"/>
            <w:r w:rsidR="00DC2C1B">
              <w:rPr>
                <w:rFonts w:eastAsia="Times New Roman"/>
                <w:lang w:val="cs-CZ"/>
              </w:rPr>
              <w:t>When</w:t>
            </w:r>
            <w:proofErr w:type="spellEnd"/>
            <w:r w:rsidR="00DC2C1B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DC2C1B">
              <w:rPr>
                <w:rFonts w:eastAsia="Times New Roman"/>
                <w:lang w:val="cs-CZ"/>
              </w:rPr>
              <w:t>the</w:t>
            </w:r>
            <w:proofErr w:type="spellEnd"/>
            <w:r w:rsidR="00DC2C1B">
              <w:rPr>
                <w:rFonts w:eastAsia="Times New Roman"/>
                <w:lang w:val="cs-CZ"/>
              </w:rPr>
              <w:t xml:space="preserve"> </w:t>
            </w:r>
            <w:r w:rsidRPr="001568F4">
              <w:t xml:space="preserve">Surrealist Group of Czechoslovakia </w:t>
            </w:r>
            <w:r w:rsidR="00DC2C1B">
              <w:t xml:space="preserve">dismantled </w:t>
            </w:r>
            <w:r>
              <w:rPr>
                <w:rFonts w:eastAsia="Times New Roman"/>
                <w:lang w:val="cs-CZ"/>
              </w:rPr>
              <w:t xml:space="preserve">in 1969, </w:t>
            </w:r>
            <w:proofErr w:type="spellStart"/>
            <w:r>
              <w:rPr>
                <w:rFonts w:eastAsia="Times New Roman"/>
                <w:lang w:val="cs-CZ"/>
              </w:rPr>
              <w:t>Toyen</w:t>
            </w:r>
            <w:proofErr w:type="spellEnd"/>
            <w:r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="00DC2C1B">
              <w:rPr>
                <w:rFonts w:eastAsia="Times New Roman"/>
                <w:lang w:val="cs-CZ"/>
              </w:rPr>
              <w:t>retired</w:t>
            </w:r>
            <w:proofErr w:type="spellEnd"/>
            <w:r w:rsidR="00DC2C1B">
              <w:rPr>
                <w:rFonts w:eastAsia="Times New Roman"/>
                <w:lang w:val="cs-CZ"/>
              </w:rPr>
              <w:t xml:space="preserve"> to</w:t>
            </w:r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solitude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and </w:t>
            </w:r>
            <w:proofErr w:type="spellStart"/>
            <w:r w:rsidRPr="001568F4">
              <w:rPr>
                <w:rFonts w:eastAsia="Times New Roman"/>
                <w:lang w:val="cs-CZ"/>
              </w:rPr>
              <w:t>died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</w:t>
            </w:r>
            <w:proofErr w:type="spellStart"/>
            <w:r w:rsidRPr="001568F4">
              <w:rPr>
                <w:rFonts w:eastAsia="Times New Roman"/>
                <w:lang w:val="cs-CZ"/>
              </w:rPr>
              <w:t>alone</w:t>
            </w:r>
            <w:proofErr w:type="spellEnd"/>
            <w:r w:rsidRPr="001568F4">
              <w:rPr>
                <w:rFonts w:eastAsia="Times New Roman"/>
                <w:lang w:val="cs-CZ"/>
              </w:rPr>
              <w:t xml:space="preserve"> in </w:t>
            </w:r>
            <w:r w:rsidRPr="001568F4">
              <w:rPr>
                <w:rFonts w:eastAsia="Times New Roman"/>
                <w:lang w:val="cs-CZ"/>
              </w:rPr>
              <w:lastRenderedPageBreak/>
              <w:t>Paris in 1980.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2131AB" w14:textId="49A7AD4F" w:rsidR="00056992" w:rsidRDefault="00A2754E" w:rsidP="00DC2C1B">
            <w:sdt>
              <w:sdtPr>
                <w:id w:val="1053194717"/>
                <w:citation/>
              </w:sdtPr>
              <w:sdtContent>
                <w:r w:rsidR="00574491">
                  <w:fldChar w:fldCharType="begin"/>
                </w:r>
                <w:r w:rsidR="00574491">
                  <w:rPr>
                    <w:lang w:val="en-US"/>
                  </w:rPr>
                  <w:instrText xml:space="preserve"> CITATION Byd92 \l 1033 </w:instrText>
                </w:r>
                <w:r w:rsidR="00574491">
                  <w:fldChar w:fldCharType="separate"/>
                </w:r>
                <w:r w:rsidR="00574491" w:rsidRPr="00574491">
                  <w:rPr>
                    <w:noProof/>
                    <w:lang w:val="en-US"/>
                  </w:rPr>
                  <w:t>(Bydžovská)</w:t>
                </w:r>
                <w:r w:rsidR="00574491">
                  <w:fldChar w:fldCharType="end"/>
                </w:r>
              </w:sdtContent>
            </w:sdt>
          </w:p>
          <w:p w14:paraId="1812DDE0" w14:textId="63145AB7" w:rsidR="00056992" w:rsidRDefault="00A2754E" w:rsidP="00DC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cs="Candara"/>
                </w:rPr>
                <w:id w:val="-383248590"/>
                <w:citation/>
              </w:sdtPr>
              <w:sdtContent>
                <w:r w:rsidR="001E18ED">
                  <w:rPr>
                    <w:rFonts w:cs="Candara"/>
                  </w:rPr>
                  <w:fldChar w:fldCharType="begin"/>
                </w:r>
                <w:r w:rsidR="001E18ED">
                  <w:rPr>
                    <w:rFonts w:cs="Candara"/>
                    <w:lang w:val="en-US"/>
                  </w:rPr>
                  <w:instrText xml:space="preserve"> CITATION Dev28 \l 1033 </w:instrText>
                </w:r>
                <w:r w:rsidR="001E18ED">
                  <w:rPr>
                    <w:rFonts w:cs="Candara"/>
                  </w:rPr>
                  <w:fldChar w:fldCharType="separate"/>
                </w:r>
                <w:r w:rsidR="001E18ED" w:rsidRPr="001E18ED">
                  <w:rPr>
                    <w:rFonts w:cs="Candara"/>
                    <w:noProof/>
                    <w:lang w:val="en-US"/>
                  </w:rPr>
                  <w:t>(Devětsil)</w:t>
                </w:r>
                <w:r w:rsidR="001E18ED">
                  <w:rPr>
                    <w:rFonts w:cs="Candara"/>
                  </w:rPr>
                  <w:fldChar w:fldCharType="end"/>
                </w:r>
              </w:sdtContent>
            </w:sdt>
            <w:r w:rsidR="000569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sdt>
              <w:sdtPr>
                <w:id w:val="654413416"/>
                <w:citation/>
              </w:sdtPr>
              <w:sdtContent>
                <w:r w:rsidR="001E18ED">
                  <w:fldChar w:fldCharType="begin"/>
                </w:r>
                <w:r w:rsidR="001E18ED">
                  <w:rPr>
                    <w:lang w:val="en-US"/>
                  </w:rPr>
                  <w:instrText xml:space="preserve"> CITATION Hue08 \l 1033 </w:instrText>
                </w:r>
                <w:r w:rsidR="001E18ED">
                  <w:fldChar w:fldCharType="separate"/>
                </w:r>
                <w:r w:rsidR="001E18ED" w:rsidRPr="001E18ED">
                  <w:rPr>
                    <w:noProof/>
                    <w:lang w:val="en-US"/>
                  </w:rPr>
                  <w:t>(Huebner)</w:t>
                </w:r>
                <w:r w:rsidR="001E18ED">
                  <w:fldChar w:fldCharType="end"/>
                </w:r>
              </w:sdtContent>
            </w:sdt>
            <w:r w:rsidR="001E18ED" w:rsidRPr="00574491">
              <w:t xml:space="preserve"> </w:t>
            </w:r>
          </w:p>
          <w:p w14:paraId="10A22F25" w14:textId="1CFCB1DA" w:rsidR="00056992" w:rsidRDefault="00A2754E" w:rsidP="00DC2C1B">
            <w:sdt>
              <w:sdtPr>
                <w:id w:val="1192802651"/>
                <w:citation/>
              </w:sdtPr>
              <w:sdtContent>
                <w:r w:rsidR="001E18ED">
                  <w:fldChar w:fldCharType="begin"/>
                </w:r>
                <w:r w:rsidR="001E18ED">
                  <w:rPr>
                    <w:lang w:val="en-US"/>
                  </w:rPr>
                  <w:instrText xml:space="preserve"> CITATION Byd07 \l 1033 </w:instrText>
                </w:r>
                <w:r w:rsidR="001E18ED">
                  <w:fldChar w:fldCharType="separate"/>
                </w:r>
                <w:r w:rsidR="001E18ED" w:rsidRPr="001E18ED">
                  <w:rPr>
                    <w:noProof/>
                    <w:lang w:val="en-US"/>
                  </w:rPr>
                  <w:t>(L. S. Bydžovská)</w:t>
                </w:r>
                <w:r w:rsidR="001E18ED">
                  <w:fldChar w:fldCharType="end"/>
                </w:r>
              </w:sdtContent>
            </w:sdt>
          </w:p>
          <w:p w14:paraId="38F7615A" w14:textId="42CD09E0" w:rsidR="00056992" w:rsidRDefault="00A2754E" w:rsidP="00DC2C1B">
            <w:sdt>
              <w:sdtPr>
                <w:id w:val="1134758495"/>
                <w:citation/>
              </w:sdtPr>
              <w:sdtContent>
                <w:r w:rsidR="001E18ED" w:rsidRPr="00574491">
                  <w:fldChar w:fldCharType="begin"/>
                </w:r>
                <w:r w:rsidR="001E18ED" w:rsidRPr="00574491">
                  <w:instrText xml:space="preserve"> CITATION Pac01 \l 1033 </w:instrText>
                </w:r>
                <w:r w:rsidR="001E18ED" w:rsidRPr="00574491">
                  <w:fldChar w:fldCharType="separate"/>
                </w:r>
                <w:r w:rsidR="001E18ED">
                  <w:rPr>
                    <w:noProof/>
                  </w:rPr>
                  <w:t>(Pachmanová)</w:t>
                </w:r>
                <w:r w:rsidR="001E18ED" w:rsidRPr="00574491">
                  <w:fldChar w:fldCharType="end"/>
                </w:r>
              </w:sdtContent>
            </w:sdt>
          </w:p>
          <w:p w14:paraId="63759E06" w14:textId="15677D2D" w:rsidR="002A756B" w:rsidRPr="002A756B" w:rsidRDefault="00A2754E" w:rsidP="00DC2C1B">
            <w:pPr>
              <w:rPr>
                <w:rFonts w:cs="Candara"/>
              </w:rPr>
            </w:pPr>
            <w:sdt>
              <w:sdtPr>
                <w:id w:val="-1532411436"/>
                <w:citation/>
              </w:sdtPr>
              <w:sdtContent>
                <w:r w:rsidR="001E18ED" w:rsidRPr="00574491">
                  <w:fldChar w:fldCharType="begin"/>
                </w:r>
                <w:r w:rsidR="001E18ED" w:rsidRPr="00574491">
                  <w:instrText xml:space="preserve"> CITATION Srp00 \l 1033 </w:instrText>
                </w:r>
                <w:r w:rsidR="001E18ED" w:rsidRPr="00574491">
                  <w:fldChar w:fldCharType="separate"/>
                </w:r>
                <w:r w:rsidR="001E18ED">
                  <w:rPr>
                    <w:noProof/>
                  </w:rPr>
                  <w:t>(Srp)</w:t>
                </w:r>
                <w:r w:rsidR="001E18ED" w:rsidRPr="00574491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A2754E" w:rsidRDefault="00A2754E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A2754E" w:rsidRDefault="00A275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A2754E" w:rsidRDefault="00A2754E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A2754E" w:rsidRDefault="00A275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A2754E" w:rsidRDefault="00A2754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A2754E" w:rsidRDefault="00A275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56992"/>
    <w:rsid w:val="00062176"/>
    <w:rsid w:val="000B25AE"/>
    <w:rsid w:val="000B55AB"/>
    <w:rsid w:val="000D24DC"/>
    <w:rsid w:val="000F721C"/>
    <w:rsid w:val="00101B2E"/>
    <w:rsid w:val="0010644F"/>
    <w:rsid w:val="00116FA0"/>
    <w:rsid w:val="0015114C"/>
    <w:rsid w:val="001A21F3"/>
    <w:rsid w:val="001A2537"/>
    <w:rsid w:val="001A6A06"/>
    <w:rsid w:val="001E18ED"/>
    <w:rsid w:val="002001F4"/>
    <w:rsid w:val="00210C03"/>
    <w:rsid w:val="002162E2"/>
    <w:rsid w:val="00225C5A"/>
    <w:rsid w:val="00230B10"/>
    <w:rsid w:val="00234353"/>
    <w:rsid w:val="00244BB0"/>
    <w:rsid w:val="00257E62"/>
    <w:rsid w:val="00297770"/>
    <w:rsid w:val="002A0A0D"/>
    <w:rsid w:val="002A756B"/>
    <w:rsid w:val="002B0B37"/>
    <w:rsid w:val="002B5AEE"/>
    <w:rsid w:val="002E6EA7"/>
    <w:rsid w:val="0030662D"/>
    <w:rsid w:val="003235A7"/>
    <w:rsid w:val="003677B6"/>
    <w:rsid w:val="003C203B"/>
    <w:rsid w:val="003D3579"/>
    <w:rsid w:val="003E2795"/>
    <w:rsid w:val="003F0D73"/>
    <w:rsid w:val="00462DBE"/>
    <w:rsid w:val="00464699"/>
    <w:rsid w:val="00483379"/>
    <w:rsid w:val="00487BC5"/>
    <w:rsid w:val="00496888"/>
    <w:rsid w:val="004974EA"/>
    <w:rsid w:val="004A7476"/>
    <w:rsid w:val="004E5896"/>
    <w:rsid w:val="004F22D7"/>
    <w:rsid w:val="00513EE6"/>
    <w:rsid w:val="00522EA3"/>
    <w:rsid w:val="00534F8F"/>
    <w:rsid w:val="005721F7"/>
    <w:rsid w:val="00574491"/>
    <w:rsid w:val="00590035"/>
    <w:rsid w:val="005B177E"/>
    <w:rsid w:val="005B3921"/>
    <w:rsid w:val="005B56F7"/>
    <w:rsid w:val="005F26D7"/>
    <w:rsid w:val="005F5450"/>
    <w:rsid w:val="005F5F6B"/>
    <w:rsid w:val="00602F9F"/>
    <w:rsid w:val="00626174"/>
    <w:rsid w:val="006D0412"/>
    <w:rsid w:val="007411B9"/>
    <w:rsid w:val="0077600E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751E"/>
    <w:rsid w:val="00897586"/>
    <w:rsid w:val="008A3713"/>
    <w:rsid w:val="008A5B87"/>
    <w:rsid w:val="00922950"/>
    <w:rsid w:val="009A7264"/>
    <w:rsid w:val="009D1606"/>
    <w:rsid w:val="009E18A1"/>
    <w:rsid w:val="009E73D7"/>
    <w:rsid w:val="00A2754E"/>
    <w:rsid w:val="00A27D2C"/>
    <w:rsid w:val="00A76FD9"/>
    <w:rsid w:val="00AB436D"/>
    <w:rsid w:val="00AD2F24"/>
    <w:rsid w:val="00AD4844"/>
    <w:rsid w:val="00AE3207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A545A"/>
    <w:rsid w:val="00CC586D"/>
    <w:rsid w:val="00CF1542"/>
    <w:rsid w:val="00CF3EC5"/>
    <w:rsid w:val="00D656DA"/>
    <w:rsid w:val="00D83300"/>
    <w:rsid w:val="00D95CFE"/>
    <w:rsid w:val="00DC2C1B"/>
    <w:rsid w:val="00DC6B48"/>
    <w:rsid w:val="00DF01B0"/>
    <w:rsid w:val="00E76A27"/>
    <w:rsid w:val="00E85A05"/>
    <w:rsid w:val="00E95829"/>
    <w:rsid w:val="00EA606C"/>
    <w:rsid w:val="00EB0C8C"/>
    <w:rsid w:val="00EB51FD"/>
    <w:rsid w:val="00EB77DB"/>
    <w:rsid w:val="00ED139F"/>
    <w:rsid w:val="00EF333C"/>
    <w:rsid w:val="00EF74F7"/>
    <w:rsid w:val="00F36937"/>
    <w:rsid w:val="00F60F53"/>
    <w:rsid w:val="00FA1925"/>
    <w:rsid w:val="00FB11DE"/>
    <w:rsid w:val="00FB21FC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056992"/>
    <w:rPr>
      <w:b/>
      <w:bCs/>
      <w:i w:val="0"/>
      <w:iCs w:val="0"/>
    </w:rPr>
  </w:style>
  <w:style w:type="character" w:customStyle="1" w:styleId="st1">
    <w:name w:val="st1"/>
    <w:basedOn w:val="DefaultParagraphFont"/>
    <w:rsid w:val="000569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056992"/>
    <w:rPr>
      <w:b/>
      <w:bCs/>
      <w:i w:val="0"/>
      <w:iCs w:val="0"/>
    </w:rPr>
  </w:style>
  <w:style w:type="character" w:customStyle="1" w:styleId="st1">
    <w:name w:val="st1"/>
    <w:basedOn w:val="DefaultParagraphFont"/>
    <w:rsid w:val="00056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062FC4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Byd92</b:Tag>
    <b:SourceType>Book</b:SourceType>
    <b:Guid>{FBE2998B-6DD9-6248-A69D-FFBBB3B69E48}</b:Guid>
    <b:Author>
      <b:Author>
        <b:NameList>
          <b:Person>
            <b:Last>Bydžovská</b:Last>
            <b:First>L.</b:First>
            <b:Middle>and Srp, K.</b:Middle>
          </b:Person>
        </b:NameList>
      </b:Author>
    </b:Author>
    <b:Title>Štyrský, Toyen: artificialismus (1926–1931)</b:Title>
    <b:City>Praha</b:City>
    <b:Publisher>Středočeská galerie</b:Publisher>
    <b:Year>1992</b:Year>
    <b:RefOrder>1</b:RefOrder>
  </b:Source>
  <b:Source>
    <b:Tag>Srp00</b:Tag>
    <b:SourceType>Book</b:SourceType>
    <b:Guid>{A4ED97E2-4DCC-0D4E-8825-12A99AC2E704}</b:Guid>
    <b:Author>
      <b:Author>
        <b:NameList>
          <b:Person>
            <b:Last>Srp</b:Last>
            <b:First>K.</b:First>
          </b:Person>
        </b:NameList>
      </b:Author>
    </b:Author>
    <b:Title>Toyen</b:Title>
    <b:City>Prague</b:City>
    <b:Publisher>Argo and City Gallery of Prague</b:Publisher>
    <b:Year>2000</b:Year>
    <b:RefOrder>6</b:RefOrder>
  </b:Source>
  <b:Source>
    <b:Tag>Pac01</b:Tag>
    <b:SourceType>JournalArticle</b:SourceType>
    <b:Guid>{87C914B4-3343-B848-9E74-8EBB4B870563}</b:Guid>
    <b:Title>Reconstructing Toyen</b:Title>
    <b:Year>2001</b:Year>
    <b:Pages>130-31</b:Pages>
    <b:Author>
      <b:Author>
        <b:NameList>
          <b:Person>
            <b:Last>Pachmanová</b:Last>
            <b:First>M.</b:First>
          </b:Person>
        </b:NameList>
      </b:Author>
    </b:Author>
    <b:JournalName>Art in America</b:JournalName>
    <b:Month>April</b:Month>
    <b:RefOrder>5</b:RefOrder>
  </b:Source>
  <b:Source>
    <b:Tag>Hue08</b:Tag>
    <b:SourceType>Misc</b:SourceType>
    <b:Guid>{372034B3-47CA-CD41-AD38-D947EF1A0031}</b:Guid>
    <b:Title>Eroticism, Identity, and Cultural Context: Toyen and the Prague Avant-garde</b:Title>
    <b:Publisher>U of Pittsburgh</b:Publisher>
    <b:Year>2008</b:Year>
    <b:Comments>PhD dissertation.</b:Comments>
    <b:Author>
      <b:Author>
        <b:NameList>
          <b:Person>
            <b:Last>Huebner</b:Last>
            <b:First>K.</b:First>
            <b:Middle>T.</b:Middle>
          </b:Person>
        </b:NameList>
      </b:Author>
    </b:Author>
    <b:RefOrder>3</b:RefOrder>
  </b:Source>
  <b:Source>
    <b:Tag>Byd07</b:Tag>
    <b:SourceType>Book</b:SourceType>
    <b:Guid>{E8296148-3AF7-BC44-88C0-275EA4F3D670}</b:Guid>
    <b:Title>Jindřich Štyrský</b:Title>
    <b:Year>2007</b:Year>
    <b:City>Prague</b:City>
    <b:Publisher>Argo</b:Publisher>
    <b:Author>
      <b:Editor>
        <b:NameList>
          <b:Person>
            <b:Last>Bydžovská</b:Last>
            <b:First>L.,</b:First>
            <b:Middle>Srp, K.</b:Middle>
          </b:Person>
        </b:NameList>
      </b:Editor>
    </b:Author>
    <b:RefOrder>4</b:RefOrder>
  </b:Source>
  <b:Source>
    <b:Tag>Dev28</b:Tag>
    <b:SourceType>JournalArticle</b:SourceType>
    <b:Guid>{6CED8CE0-DF43-2A4A-B738-30B5738C207E}</b:Guid>
    <b:Author>
      <b:Author>
        <b:NameList>
          <b:Person>
            <b:Last>Devětsil</b:Last>
            <b:First>Revue</b:First>
          </b:Person>
        </b:NameList>
      </b:Author>
    </b:Author>
    <b:Title>Artificielismus</b:Title>
    <b:Year>1927-28</b:Year>
    <b:Volume>1</b:Volume>
    <b:JournalName>ReD</b:JournalName>
    <b:Issue>1</b:Issue>
    <b:RefOrder>2</b:RefOrder>
  </b:Source>
</b:Sources>
</file>

<file path=customXml/itemProps1.xml><?xml version="1.0" encoding="utf-8"?>
<ds:datastoreItem xmlns:ds="http://schemas.openxmlformats.org/officeDocument/2006/customXml" ds:itemID="{F5965392-D827-C446-ACB3-5E38A7C9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29</cp:revision>
  <dcterms:created xsi:type="dcterms:W3CDTF">2014-06-17T02:44:00Z</dcterms:created>
  <dcterms:modified xsi:type="dcterms:W3CDTF">2014-06-23T19:07:00Z</dcterms:modified>
</cp:coreProperties>
</file>