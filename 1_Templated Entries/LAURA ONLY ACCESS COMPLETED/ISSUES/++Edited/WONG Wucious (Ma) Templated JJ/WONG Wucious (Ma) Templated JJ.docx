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126113" w14:textId="77777777" w:rsidTr="00922950">
        <w:tc>
          <w:tcPr>
            <w:tcW w:w="491" w:type="dxa"/>
            <w:vMerge w:val="restart"/>
            <w:shd w:val="clear" w:color="auto" w:fill="A6A6A6" w:themeFill="background1" w:themeFillShade="A6"/>
            <w:textDirection w:val="btLr"/>
          </w:tcPr>
          <w:p w14:paraId="375540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5E198C10811848B98C295F39B0D54D"/>
            </w:placeholder>
            <w:showingPlcHdr/>
            <w:dropDownList>
              <w:listItem w:displayText="Dr." w:value="Dr."/>
              <w:listItem w:displayText="Prof." w:value="Prof."/>
            </w:dropDownList>
          </w:sdtPr>
          <w:sdtContent>
            <w:tc>
              <w:tcPr>
                <w:tcW w:w="1259" w:type="dxa"/>
              </w:tcPr>
              <w:p w14:paraId="5C87942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6643F93B837FE4089054C99651BA1C6"/>
            </w:placeholder>
            <w:text/>
          </w:sdtPr>
          <w:sdtContent>
            <w:tc>
              <w:tcPr>
                <w:tcW w:w="2073" w:type="dxa"/>
              </w:tcPr>
              <w:p w14:paraId="584CA64A" w14:textId="77777777" w:rsidR="00B574C9" w:rsidRDefault="00570C4B" w:rsidP="00570C4B">
                <w:r>
                  <w:t>Karen</w:t>
                </w:r>
              </w:p>
            </w:tc>
          </w:sdtContent>
        </w:sdt>
        <w:sdt>
          <w:sdtPr>
            <w:alias w:val="Middle name"/>
            <w:tag w:val="authorMiddleName"/>
            <w:id w:val="-2076034781"/>
            <w:placeholder>
              <w:docPart w:val="947D744E05608543B5161AB439A242EC"/>
            </w:placeholder>
            <w:showingPlcHdr/>
            <w:text/>
          </w:sdtPr>
          <w:sdtContent>
            <w:tc>
              <w:tcPr>
                <w:tcW w:w="2551" w:type="dxa"/>
              </w:tcPr>
              <w:p w14:paraId="0F944F36" w14:textId="77777777" w:rsidR="00B574C9" w:rsidRDefault="00570C4B" w:rsidP="00570C4B">
                <w:r>
                  <w:rPr>
                    <w:rStyle w:val="PlaceholderText"/>
                  </w:rPr>
                  <w:t>[Middle name]</w:t>
                </w:r>
              </w:p>
            </w:tc>
          </w:sdtContent>
        </w:sdt>
        <w:sdt>
          <w:sdtPr>
            <w:alias w:val="Last name"/>
            <w:tag w:val="authorLastName"/>
            <w:id w:val="-1088529830"/>
            <w:placeholder>
              <w:docPart w:val="36A3AE8ADE72394E80DC737C490EC358"/>
            </w:placeholder>
            <w:text/>
          </w:sdtPr>
          <w:sdtContent>
            <w:tc>
              <w:tcPr>
                <w:tcW w:w="2642" w:type="dxa"/>
              </w:tcPr>
              <w:p w14:paraId="47AF746D" w14:textId="77777777" w:rsidR="00B574C9" w:rsidRDefault="00570C4B" w:rsidP="00570C4B">
                <w:r>
                  <w:t>Ma</w:t>
                </w:r>
              </w:p>
            </w:tc>
          </w:sdtContent>
        </w:sdt>
      </w:tr>
      <w:tr w:rsidR="00B574C9" w14:paraId="7A4961B0" w14:textId="77777777" w:rsidTr="001A6A06">
        <w:trPr>
          <w:trHeight w:val="986"/>
        </w:trPr>
        <w:tc>
          <w:tcPr>
            <w:tcW w:w="491" w:type="dxa"/>
            <w:vMerge/>
            <w:shd w:val="clear" w:color="auto" w:fill="A6A6A6" w:themeFill="background1" w:themeFillShade="A6"/>
          </w:tcPr>
          <w:p w14:paraId="2922E9D3" w14:textId="77777777" w:rsidR="00B574C9" w:rsidRPr="001A6A06" w:rsidRDefault="00B574C9" w:rsidP="00CF1542">
            <w:pPr>
              <w:jc w:val="center"/>
              <w:rPr>
                <w:b/>
                <w:color w:val="FFFFFF" w:themeColor="background1"/>
              </w:rPr>
            </w:pPr>
          </w:p>
        </w:tc>
        <w:sdt>
          <w:sdtPr>
            <w:alias w:val="Biography"/>
            <w:tag w:val="authorBiography"/>
            <w:id w:val="938807824"/>
            <w:placeholder>
              <w:docPart w:val="B78F986F3C82644C8CF416F7ADC58DF6"/>
            </w:placeholder>
            <w:showingPlcHdr/>
          </w:sdtPr>
          <w:sdtContent>
            <w:tc>
              <w:tcPr>
                <w:tcW w:w="8525" w:type="dxa"/>
                <w:gridSpan w:val="4"/>
              </w:tcPr>
              <w:p w14:paraId="3B7107EA" w14:textId="77777777" w:rsidR="00B574C9" w:rsidRDefault="00B574C9" w:rsidP="00922950">
                <w:r>
                  <w:rPr>
                    <w:rStyle w:val="PlaceholderText"/>
                  </w:rPr>
                  <w:t>[Enter your biography]</w:t>
                </w:r>
              </w:p>
            </w:tc>
          </w:sdtContent>
        </w:sdt>
      </w:tr>
      <w:tr w:rsidR="00B574C9" w14:paraId="745BAA3D" w14:textId="77777777" w:rsidTr="001A6A06">
        <w:trPr>
          <w:trHeight w:val="986"/>
        </w:trPr>
        <w:tc>
          <w:tcPr>
            <w:tcW w:w="491" w:type="dxa"/>
            <w:vMerge/>
            <w:shd w:val="clear" w:color="auto" w:fill="A6A6A6" w:themeFill="background1" w:themeFillShade="A6"/>
          </w:tcPr>
          <w:p w14:paraId="6C359A4A" w14:textId="77777777" w:rsidR="00B574C9" w:rsidRPr="001A6A06" w:rsidRDefault="00B574C9" w:rsidP="00CF1542">
            <w:pPr>
              <w:jc w:val="center"/>
              <w:rPr>
                <w:b/>
                <w:color w:val="FFFFFF" w:themeColor="background1"/>
              </w:rPr>
            </w:pPr>
          </w:p>
        </w:tc>
        <w:sdt>
          <w:sdtPr>
            <w:alias w:val="Affiliation"/>
            <w:tag w:val="affiliation"/>
            <w:id w:val="2012937915"/>
            <w:placeholder>
              <w:docPart w:val="320B97241A33694AA4A098DE899182F7"/>
            </w:placeholder>
            <w:showingPlcHdr/>
            <w:text/>
          </w:sdtPr>
          <w:sdtContent>
            <w:tc>
              <w:tcPr>
                <w:tcW w:w="8525" w:type="dxa"/>
                <w:gridSpan w:val="4"/>
              </w:tcPr>
              <w:p w14:paraId="5F6D04BD" w14:textId="77777777" w:rsidR="00B574C9" w:rsidRDefault="00B574C9" w:rsidP="00B574C9">
                <w:r>
                  <w:rPr>
                    <w:rStyle w:val="PlaceholderText"/>
                  </w:rPr>
                  <w:t>[Enter the institution with which you are affiliated]</w:t>
                </w:r>
              </w:p>
            </w:tc>
          </w:sdtContent>
        </w:sdt>
      </w:tr>
    </w:tbl>
    <w:p w14:paraId="7B9ECF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9C1889" w14:textId="77777777" w:rsidTr="00244BB0">
        <w:tc>
          <w:tcPr>
            <w:tcW w:w="9016" w:type="dxa"/>
            <w:shd w:val="clear" w:color="auto" w:fill="A6A6A6" w:themeFill="background1" w:themeFillShade="A6"/>
            <w:tcMar>
              <w:top w:w="113" w:type="dxa"/>
              <w:bottom w:w="113" w:type="dxa"/>
            </w:tcMar>
          </w:tcPr>
          <w:p w14:paraId="1685D7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41EF3C" w14:textId="77777777" w:rsidTr="003F0D73">
        <w:sdt>
          <w:sdtPr>
            <w:alias w:val="Article headword"/>
            <w:tag w:val="articleHeadword"/>
            <w:id w:val="-361440020"/>
            <w:placeholder>
              <w:docPart w:val="B8DD35D0B0536746B399E822A1C0358B"/>
            </w:placeholder>
            <w:text/>
          </w:sdtPr>
          <w:sdtContent>
            <w:tc>
              <w:tcPr>
                <w:tcW w:w="9016" w:type="dxa"/>
                <w:tcMar>
                  <w:top w:w="113" w:type="dxa"/>
                  <w:bottom w:w="113" w:type="dxa"/>
                </w:tcMar>
              </w:tcPr>
              <w:p w14:paraId="2A66150A" w14:textId="4809F88A" w:rsidR="003F0D73" w:rsidRPr="00FB589A" w:rsidRDefault="00570C4B" w:rsidP="00570C4B">
                <w:pPr>
                  <w:rPr>
                    <w:b/>
                  </w:rPr>
                </w:pPr>
                <w:r w:rsidRPr="00215E00">
                  <w:t xml:space="preserve">Wong, </w:t>
                </w:r>
                <w:proofErr w:type="spellStart"/>
                <w:r w:rsidRPr="00215E00">
                  <w:t>Wucius</w:t>
                </w:r>
                <w:proofErr w:type="spellEnd"/>
                <w:r w:rsidRPr="00215E00">
                  <w:t xml:space="preserve"> </w:t>
                </w:r>
                <w:r w:rsidRPr="00215E00">
                  <w:rPr>
                    <w:rFonts w:hint="eastAsia"/>
                  </w:rPr>
                  <w:t>王無邪</w:t>
                </w:r>
                <w:r w:rsidRPr="00215E00">
                  <w:t xml:space="preserve"> (1936-</w:t>
                </w:r>
                <w:r w:rsidR="002B4074">
                  <w:t>-</w:t>
                </w:r>
                <w:r w:rsidRPr="00215E00">
                  <w:t>)</w:t>
                </w:r>
              </w:p>
            </w:tc>
          </w:sdtContent>
        </w:sdt>
      </w:tr>
      <w:tr w:rsidR="00464699" w14:paraId="10927F48" w14:textId="77777777" w:rsidTr="00570C4B">
        <w:sdt>
          <w:sdtPr>
            <w:alias w:val="Variant headwords"/>
            <w:tag w:val="variantHeadwords"/>
            <w:id w:val="173464402"/>
            <w:placeholder>
              <w:docPart w:val="E08BBD5D7EF093499C9F52EDA06E7A5D"/>
            </w:placeholder>
            <w:showingPlcHdr/>
          </w:sdtPr>
          <w:sdtContent>
            <w:tc>
              <w:tcPr>
                <w:tcW w:w="9016" w:type="dxa"/>
                <w:tcMar>
                  <w:top w:w="113" w:type="dxa"/>
                  <w:bottom w:w="113" w:type="dxa"/>
                </w:tcMar>
              </w:tcPr>
              <w:p w14:paraId="618399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A4922" w14:textId="77777777" w:rsidTr="003F0D73">
        <w:sdt>
          <w:sdtPr>
            <w:alias w:val="Abstract"/>
            <w:tag w:val="abstract"/>
            <w:id w:val="-635871867"/>
            <w:placeholder>
              <w:docPart w:val="FC3BB18853FFE64292F32B4BAADDE0E3"/>
            </w:placeholder>
          </w:sdtPr>
          <w:sdtContent>
            <w:tc>
              <w:tcPr>
                <w:tcW w:w="9016" w:type="dxa"/>
                <w:tcMar>
                  <w:top w:w="113" w:type="dxa"/>
                  <w:bottom w:w="113" w:type="dxa"/>
                </w:tcMar>
              </w:tcPr>
              <w:p w14:paraId="5F29A98C" w14:textId="79CD166B" w:rsidR="00E85A05" w:rsidRPr="00215E00" w:rsidRDefault="00215E00" w:rsidP="00E85A05">
                <w:pPr>
                  <w:rPr>
                    <w:rFonts w:ascii="Times New Roman" w:hAnsi="Times New Roman" w:cs="Times New Roman"/>
                  </w:rPr>
                </w:pPr>
                <w:proofErr w:type="spellStart"/>
                <w:r w:rsidRPr="00215E00">
                  <w:t>Wucius</w:t>
                </w:r>
                <w:proofErr w:type="spellEnd"/>
                <w:r w:rsidRPr="00215E00">
                  <w:t xml:space="preserve"> Wong </w:t>
                </w:r>
                <w:r>
                  <w:t xml:space="preserve">(b. 1936) </w:t>
                </w:r>
                <w:r w:rsidRPr="00215E00">
                  <w:t>is a Hong Kong artist famous for his integration of grids into Chinese landscape painting. Born in China, Wong moved to Hong Kong at the age of five</w:t>
                </w:r>
                <w:r w:rsidR="00544C82">
                  <w:t>,</w:t>
                </w:r>
                <w:r w:rsidRPr="00215E00">
                  <w:t xml:space="preserve"> and gained exposure to Western culture while learning English. He is a member of the second generation of twentieth-century Chinese modernist artists</w:t>
                </w:r>
                <w:r w:rsidR="00F718D2">
                  <w:t>,</w:t>
                </w:r>
                <w:r w:rsidRPr="00215E00">
                  <w:t xml:space="preserve"> and was a prominent member of the Hong Kong New Ink Painting Artists i</w:t>
                </w:r>
                <w:bookmarkStart w:id="0" w:name="_GoBack"/>
                <w:bookmarkEnd w:id="0"/>
                <w:r w:rsidRPr="00215E00">
                  <w:t>n the 1960s. Wong was influenced by the monumental landscape paintings of the Northern Song Dynasty of China (960-1127)</w:t>
                </w:r>
                <w:r w:rsidR="00FB5191">
                  <w:t>,</w:t>
                </w:r>
                <w:r w:rsidRPr="00215E00">
                  <w:t xml:space="preserve"> and the systematic application of geometric forms found in Bauhaus design. He uses the texture</w:t>
                </w:r>
                <w:r w:rsidR="002B4074">
                  <w:t>d</w:t>
                </w:r>
                <w:r w:rsidRPr="00215E00">
                  <w:t xml:space="preserve"> stroke of Chinese ink paintings to draw landscapes, and presents them in fragments within a grid structure. The grid is presented either as the frame structure of the painting, the outlines of rocks, or the gaps between mountain ranges. Most recently, Wong has put great effort </w:t>
                </w:r>
                <w:r w:rsidR="00E71CC5">
                  <w:t>into exploring new techniques through</w:t>
                </w:r>
                <w:r w:rsidRPr="00215E00">
                  <w:t xml:space="preserve"> the use of brush and ink. His artistic career spans over five decades</w:t>
                </w:r>
                <w:r w:rsidR="0033050E">
                  <w:t>. He</w:t>
                </w:r>
                <w:r w:rsidRPr="00215E00">
                  <w:t xml:space="preserve"> is also a design</w:t>
                </w:r>
                <w:r w:rsidR="0033050E">
                  <w:t xml:space="preserve"> </w:t>
                </w:r>
                <w:r w:rsidRPr="00215E00">
                  <w:t>and fine art educator, having written many books on related topics.</w:t>
                </w:r>
                <w:r w:rsidRPr="007A0F66">
                  <w:rPr>
                    <w:rFonts w:ascii="Times New Roman" w:hAnsi="Times New Roman" w:cs="Times New Roman"/>
                  </w:rPr>
                  <w:t xml:space="preserve">         </w:t>
                </w:r>
              </w:p>
            </w:tc>
          </w:sdtContent>
        </w:sdt>
      </w:tr>
      <w:tr w:rsidR="003F0D73" w14:paraId="6E76D13A" w14:textId="77777777" w:rsidTr="003F0D73">
        <w:sdt>
          <w:sdtPr>
            <w:alias w:val="Article text"/>
            <w:tag w:val="articleText"/>
            <w:id w:val="634067588"/>
            <w:placeholder>
              <w:docPart w:val="714CB7F1358C054BA9AAC7F434FF2531"/>
            </w:placeholder>
          </w:sdtPr>
          <w:sdtContent>
            <w:sdt>
              <w:sdtPr>
                <w:alias w:val="Abstract"/>
                <w:tag w:val="abstract"/>
                <w:id w:val="-307160712"/>
                <w:placeholder>
                  <w:docPart w:val="F8EFD8C416D7BB458EE9420E47648FA9"/>
                </w:placeholder>
              </w:sdtPr>
              <w:sdtContent>
                <w:tc>
                  <w:tcPr>
                    <w:tcW w:w="9016" w:type="dxa"/>
                    <w:tcMar>
                      <w:top w:w="113" w:type="dxa"/>
                      <w:bottom w:w="113" w:type="dxa"/>
                    </w:tcMar>
                  </w:tcPr>
                  <w:p w14:paraId="148BC59F" w14:textId="4BA473FF" w:rsidR="0033050E" w:rsidRDefault="0033050E" w:rsidP="00570C4B">
                    <w:pPr>
                      <w:rPr>
                        <w:rFonts w:ascii="Times New Roman" w:hAnsi="Times New Roman" w:cs="Times New Roman"/>
                      </w:rPr>
                    </w:pPr>
                    <w:proofErr w:type="spellStart"/>
                    <w:r w:rsidRPr="00215E00">
                      <w:t>Wucius</w:t>
                    </w:r>
                    <w:proofErr w:type="spellEnd"/>
                    <w:r w:rsidRPr="00215E00">
                      <w:t xml:space="preserve"> Wong </w:t>
                    </w:r>
                    <w:r>
                      <w:t xml:space="preserve">(b. 1936) </w:t>
                    </w:r>
                    <w:r w:rsidRPr="00215E00">
                      <w:t>is a Hong Kong artist famous for his integration of grids into Chinese landscape painting. Born in China, Wong moved to Hong Kong at the age of five</w:t>
                    </w:r>
                    <w:r>
                      <w:t>,</w:t>
                    </w:r>
                    <w:r w:rsidRPr="00215E00">
                      <w:t xml:space="preserve"> and gained exposure to Western culture while learning English. He is a member of the second generation of twentieth-century Chinese modernist artists</w:t>
                    </w:r>
                    <w:r>
                      <w:t>,</w:t>
                    </w:r>
                    <w:r w:rsidRPr="00215E00">
                      <w:t xml:space="preserve"> and was a prominent member of the Hong Kong New Ink Painting Artists in the 1960s. Wong was influenced by the monumental landscape paintings of the Northern Song Dynasty of China (960-1127)</w:t>
                    </w:r>
                    <w:r>
                      <w:t>,</w:t>
                    </w:r>
                    <w:r w:rsidRPr="00215E00">
                      <w:t xml:space="preserve"> and the systematic application of geometric forms found in Bauhaus design. He uses the texture</w:t>
                    </w:r>
                    <w:r w:rsidR="00E71CC5">
                      <w:t>d</w:t>
                    </w:r>
                    <w:r w:rsidRPr="00215E00">
                      <w:t xml:space="preserve"> stroke of Chinese ink paintings to draw landscapes, and presents them in fragments within a grid structure. The grid is presented either as the frame structure of the painting, the outlines of rocks, or the gaps between mountain ranges. Most recently, Wong has put great effort </w:t>
                    </w:r>
                    <w:r w:rsidR="00E71CC5">
                      <w:t>into exploring new techniques through</w:t>
                    </w:r>
                    <w:r w:rsidRPr="00215E00">
                      <w:t xml:space="preserve"> the use of brush and ink. His artistic career spans over five decades</w:t>
                    </w:r>
                    <w:r>
                      <w:t>. He</w:t>
                    </w:r>
                    <w:r w:rsidRPr="00215E00">
                      <w:t xml:space="preserve"> is also a design</w:t>
                    </w:r>
                    <w:r>
                      <w:t xml:space="preserve"> </w:t>
                    </w:r>
                    <w:r w:rsidRPr="00215E00">
                      <w:t>and fine art educator, having written many books on related topics.</w:t>
                    </w:r>
                    <w:r w:rsidRPr="007A0F66">
                      <w:rPr>
                        <w:rFonts w:ascii="Times New Roman" w:hAnsi="Times New Roman" w:cs="Times New Roman"/>
                      </w:rPr>
                      <w:t xml:space="preserve">      </w:t>
                    </w:r>
                  </w:p>
                  <w:p w14:paraId="0EB47F10" w14:textId="51291491" w:rsidR="00570C4B" w:rsidRPr="007A0F66" w:rsidRDefault="0033050E" w:rsidP="00570C4B">
                    <w:pPr>
                      <w:rPr>
                        <w:rFonts w:ascii="Times New Roman" w:hAnsi="Times New Roman" w:cs="Times New Roman"/>
                      </w:rPr>
                    </w:pPr>
                    <w:r w:rsidRPr="007A0F66">
                      <w:rPr>
                        <w:rFonts w:ascii="Times New Roman" w:hAnsi="Times New Roman" w:cs="Times New Roman"/>
                      </w:rPr>
                      <w:t xml:space="preserve">   </w:t>
                    </w:r>
                    <w:r w:rsidR="00570C4B" w:rsidRPr="007A0F66">
                      <w:rPr>
                        <w:rFonts w:ascii="Times New Roman" w:hAnsi="Times New Roman" w:cs="Times New Roman"/>
                      </w:rPr>
                      <w:t xml:space="preserve">  </w:t>
                    </w:r>
                  </w:p>
                  <w:p w14:paraId="3D7B36E5" w14:textId="339B41E3" w:rsidR="00570C4B" w:rsidRDefault="00570C4B" w:rsidP="0033050E">
                    <w:r>
                      <w:t xml:space="preserve">A self-taught artist in </w:t>
                    </w:r>
                    <w:r w:rsidRPr="007A0F66">
                      <w:t>various Western art</w:t>
                    </w:r>
                    <w:r>
                      <w:t xml:space="preserve"> styles</w:t>
                    </w:r>
                    <w:r w:rsidR="000D2AB1">
                      <w:t>,</w:t>
                    </w:r>
                    <w:r w:rsidR="009746CE">
                      <w:t xml:space="preserve"> </w:t>
                    </w:r>
                    <w:r>
                      <w:t>Wong</w:t>
                    </w:r>
                    <w:r w:rsidRPr="007A0F66">
                      <w:t xml:space="preserve"> became </w:t>
                    </w:r>
                    <w:proofErr w:type="spellStart"/>
                    <w:r w:rsidRPr="007A0F66">
                      <w:t>Lui</w:t>
                    </w:r>
                    <w:proofErr w:type="spellEnd"/>
                    <w:r w:rsidRPr="007A0F66">
                      <w:t xml:space="preserve"> </w:t>
                    </w:r>
                    <w:proofErr w:type="spellStart"/>
                    <w:r w:rsidRPr="007A0F66">
                      <w:t>Shou-kwan</w:t>
                    </w:r>
                    <w:r>
                      <w:t>’s</w:t>
                    </w:r>
                    <w:proofErr w:type="spellEnd"/>
                    <w:r w:rsidR="00E71CC5">
                      <w:t xml:space="preserve"> [</w:t>
                    </w:r>
                    <w:r w:rsidRPr="007F22E8">
                      <w:rPr>
                        <w:rFonts w:eastAsia="Batang" w:hAnsi="Batang" w:hint="eastAsia"/>
                      </w:rPr>
                      <w:t>呂壽琨</w:t>
                    </w:r>
                    <w:r w:rsidR="00E71CC5">
                      <w:rPr>
                        <w:rFonts w:eastAsia="Batang" w:hAnsi="Batang"/>
                        <w:lang w:val="en-US"/>
                      </w:rPr>
                      <w:t>]</w:t>
                    </w:r>
                    <w:r>
                      <w:rPr>
                        <w:rFonts w:eastAsia="Batang" w:hAnsi="Batang"/>
                      </w:rPr>
                      <w:t xml:space="preserve"> </w:t>
                    </w:r>
                    <w:r w:rsidR="00E71CC5">
                      <w:rPr>
                        <w:rFonts w:eastAsia="Batang" w:hAnsi="Batang"/>
                      </w:rPr>
                      <w:t>(</w:t>
                    </w:r>
                    <w:r w:rsidRPr="007A0F66">
                      <w:t>1919-1975)</w:t>
                    </w:r>
                    <w:r>
                      <w:t xml:space="preserve"> student</w:t>
                    </w:r>
                    <w:r w:rsidR="009746CE">
                      <w:t xml:space="preserve"> in 1958</w:t>
                    </w:r>
                    <w:r w:rsidRPr="007A0F66">
                      <w:t xml:space="preserve">, from whom he gained basic training in Chinese ink painting. In 1960, he received a scholarship </w:t>
                    </w:r>
                    <w:r>
                      <w:t>to study fine art at the Columbus College of Art and Design in Ohio</w:t>
                    </w:r>
                    <w:r w:rsidRPr="007A0F66">
                      <w:t xml:space="preserve">. </w:t>
                    </w:r>
                    <w:r>
                      <w:t>Here</w:t>
                    </w:r>
                    <w:r w:rsidRPr="007A0F66">
                      <w:t xml:space="preserve">, </w:t>
                    </w:r>
                    <w:r>
                      <w:t>Wong</w:t>
                    </w:r>
                    <w:r w:rsidRPr="007A0F66">
                      <w:t xml:space="preserve"> struggled to establish his cultural identity</w:t>
                    </w:r>
                    <w:r>
                      <w:t xml:space="preserve">, believing </w:t>
                    </w:r>
                    <w:r w:rsidR="000D2AB1">
                      <w:t>that Chinese ink painting</w:t>
                    </w:r>
                    <w:r w:rsidR="0033050E">
                      <w:t xml:space="preserve"> </w:t>
                    </w:r>
                    <w:r w:rsidR="000D2AB1">
                      <w:t>—</w:t>
                    </w:r>
                    <w:r w:rsidR="00E71CC5">
                      <w:t xml:space="preserve"> </w:t>
                    </w:r>
                    <w:r w:rsidR="009746CE">
                      <w:t>heavily</w:t>
                    </w:r>
                    <w:r w:rsidRPr="007A0F66">
                      <w:t xml:space="preserve"> associated with Chinese identity</w:t>
                    </w:r>
                    <w:r w:rsidR="0033050E">
                      <w:t xml:space="preserve"> </w:t>
                    </w:r>
                    <w:r w:rsidR="000D2AB1">
                      <w:t>—</w:t>
                    </w:r>
                    <w:r w:rsidR="0033050E">
                      <w:t xml:space="preserve"> </w:t>
                    </w:r>
                    <w:r>
                      <w:t xml:space="preserve">was </w:t>
                    </w:r>
                    <w:r w:rsidR="00B51E96">
                      <w:t xml:space="preserve">fundamentally </w:t>
                    </w:r>
                    <w:r w:rsidRPr="007A0F66">
                      <w:t>different from Western medi</w:t>
                    </w:r>
                    <w:r>
                      <w:t>a</w:t>
                    </w:r>
                    <w:r w:rsidRPr="007A0F66">
                      <w:t>. Wong returned to Hong Kong in 1965</w:t>
                    </w:r>
                    <w:r>
                      <w:t>, and b</w:t>
                    </w:r>
                    <w:r w:rsidR="00280A84">
                      <w:t>etween 1974 and 1986</w:t>
                    </w:r>
                    <w:r w:rsidRPr="007A0F66">
                      <w:t xml:space="preserve"> he taught</w:t>
                    </w:r>
                    <w:r>
                      <w:t xml:space="preserve"> </w:t>
                    </w:r>
                    <w:r w:rsidR="000D2AB1">
                      <w:t xml:space="preserve">at the Hong Kong Polytechnic </w:t>
                    </w:r>
                    <w:r w:rsidRPr="007A0F66">
                      <w:t>School of Design</w:t>
                    </w:r>
                    <w:r>
                      <w:t xml:space="preserve"> while </w:t>
                    </w:r>
                    <w:r w:rsidRPr="007A0F66">
                      <w:t>paint</w:t>
                    </w:r>
                    <w:r>
                      <w:t>ing</w:t>
                    </w:r>
                    <w:r w:rsidRPr="007A0F66">
                      <w:t xml:space="preserve"> in his spare time. </w:t>
                    </w:r>
                    <w:r>
                      <w:t>Believing</w:t>
                    </w:r>
                    <w:r w:rsidRPr="007A0F66">
                      <w:t xml:space="preserve"> that traditional Chinese landscape</w:t>
                    </w:r>
                    <w:r>
                      <w:t xml:space="preserve">s </w:t>
                    </w:r>
                    <w:r w:rsidRPr="007A0F66">
                      <w:t>lack</w:t>
                    </w:r>
                    <w:r>
                      <w:t>ed</w:t>
                    </w:r>
                    <w:r w:rsidRPr="007A0F66">
                      <w:t xml:space="preserve"> an ordered structure </w:t>
                    </w:r>
                    <w:r>
                      <w:t xml:space="preserve">through which </w:t>
                    </w:r>
                    <w:r w:rsidRPr="007A0F66">
                      <w:t>subjects c</w:t>
                    </w:r>
                    <w:r>
                      <w:t>ould</w:t>
                    </w:r>
                    <w:r w:rsidRPr="007A0F66">
                      <w:t xml:space="preserve"> be arranged in a rational manner, </w:t>
                    </w:r>
                    <w:r>
                      <w:t>Wong</w:t>
                    </w:r>
                    <w:r w:rsidRPr="007A0F66">
                      <w:t xml:space="preserve"> decided to use</w:t>
                    </w:r>
                    <w:r>
                      <w:t xml:space="preserve"> </w:t>
                    </w:r>
                    <w:r w:rsidRPr="007A0F66">
                      <w:t>the geometric forms fou</w:t>
                    </w:r>
                    <w:r w:rsidR="00E71CC5">
                      <w:t>nd in Western design to modernis</w:t>
                    </w:r>
                    <w:r w:rsidRPr="007A0F66">
                      <w:t xml:space="preserve">e the </w:t>
                    </w:r>
                    <w:r w:rsidRPr="007A0F66">
                      <w:lastRenderedPageBreak/>
                      <w:t>structure of Chinese landscape painting. Since 1978, grid</w:t>
                    </w:r>
                    <w:r>
                      <w:t>s</w:t>
                    </w:r>
                    <w:r w:rsidRPr="007A0F66">
                      <w:t xml:space="preserve"> and landscape</w:t>
                    </w:r>
                    <w:r>
                      <w:t>s</w:t>
                    </w:r>
                    <w:r w:rsidRPr="007A0F66">
                      <w:t xml:space="preserve"> have been consistent subjects in his paintings. </w:t>
                    </w:r>
                    <w:r>
                      <w:t>While</w:t>
                    </w:r>
                    <w:r w:rsidRPr="007A0F66">
                      <w:t xml:space="preserve"> twentieth-</w:t>
                    </w:r>
                    <w:r w:rsidR="00E71CC5">
                      <w:t>century Chinese artists modernis</w:t>
                    </w:r>
                    <w:r w:rsidRPr="007A0F66">
                      <w:t xml:space="preserve">ed Chinese art by integrating it with </w:t>
                    </w:r>
                    <w:r>
                      <w:t xml:space="preserve">Western modernism, </w:t>
                    </w:r>
                    <w:r w:rsidR="00E71CC5">
                      <w:t>many artists chose to harmonis</w:t>
                    </w:r>
                    <w:r w:rsidRPr="007A0F66">
                      <w:t>e the differences</w:t>
                    </w:r>
                    <w:r>
                      <w:t xml:space="preserve"> between these artistic styles</w:t>
                    </w:r>
                    <w:r w:rsidRPr="007A0F66">
                      <w:t xml:space="preserve">. </w:t>
                    </w:r>
                    <w:r w:rsidR="00280A84">
                      <w:t xml:space="preserve">The significance of Wong’s art, in part, rests in his decision to retain these conflicts. </w:t>
                    </w:r>
                  </w:p>
                  <w:p w14:paraId="5653862C" w14:textId="77777777" w:rsidR="00544C82" w:rsidRPr="007A0F66" w:rsidRDefault="00544C82" w:rsidP="0033050E"/>
                  <w:p w14:paraId="3AF5BDDE" w14:textId="047E4DF8" w:rsidR="00570C4B" w:rsidRDefault="00570C4B" w:rsidP="00863024">
                    <w:r w:rsidRPr="00336C6A">
                      <w:t xml:space="preserve">Wong </w:t>
                    </w:r>
                    <w:r>
                      <w:t>im</w:t>
                    </w:r>
                    <w:r w:rsidRPr="00336C6A">
                      <w:t>migrated to the United States in 1984</w:t>
                    </w:r>
                    <w:r>
                      <w:t xml:space="preserve">, but moved back </w:t>
                    </w:r>
                    <w:r w:rsidRPr="00336C6A">
                      <w:t>to Hong Kong</w:t>
                    </w:r>
                    <w:r>
                      <w:t xml:space="preserve"> in 1996</w:t>
                    </w:r>
                    <w:r w:rsidRPr="00336C6A">
                      <w:t xml:space="preserve">. </w:t>
                    </w:r>
                    <w:r>
                      <w:t>C</w:t>
                    </w:r>
                    <w:r w:rsidRPr="00336C6A">
                      <w:t>ityscape</w:t>
                    </w:r>
                    <w:r>
                      <w:t>s</w:t>
                    </w:r>
                    <w:r w:rsidRPr="00336C6A">
                      <w:t xml:space="preserve"> became </w:t>
                    </w:r>
                    <w:r>
                      <w:t>the</w:t>
                    </w:r>
                    <w:r w:rsidRPr="00336C6A">
                      <w:t xml:space="preserve"> new subject of his paintings</w:t>
                    </w:r>
                    <w:r>
                      <w:t xml:space="preserve">, but he retained the grid theme. </w:t>
                    </w:r>
                    <w:r w:rsidR="009746CE">
                      <w:t xml:space="preserve">Since the </w:t>
                    </w:r>
                    <w:r>
                      <w:t>2000s, Wong</w:t>
                    </w:r>
                    <w:r w:rsidR="009746CE">
                      <w:t xml:space="preserve"> has primarily</w:t>
                    </w:r>
                    <w:r>
                      <w:t xml:space="preserve"> focused on exploring new brush and ink </w:t>
                    </w:r>
                    <w:r w:rsidRPr="00336C6A">
                      <w:t>techniques</w:t>
                    </w:r>
                    <w:r w:rsidR="00C27BD3">
                      <w:t xml:space="preserve"> and, as a result, his paintings have become more abstract. </w:t>
                    </w:r>
                  </w:p>
                  <w:p w14:paraId="0081BCDA" w14:textId="77777777" w:rsidR="000D2AB1" w:rsidRDefault="000D2AB1" w:rsidP="00570C4B">
                    <w:pPr>
                      <w:rPr>
                        <w:rFonts w:ascii="Times New Roman" w:hAnsi="Times New Roman" w:cs="Times New Roman"/>
                      </w:rPr>
                    </w:pPr>
                  </w:p>
                  <w:p w14:paraId="0C36AA73" w14:textId="77777777" w:rsidR="000D2AB1" w:rsidRDefault="000D2AB1" w:rsidP="004F4328">
                    <w:r>
                      <w:t>File: Cloud Harmony.jpg</w:t>
                    </w:r>
                  </w:p>
                  <w:p w14:paraId="2835BA8C" w14:textId="663B6233" w:rsidR="000D2AB1" w:rsidRPr="000D2AB1" w:rsidRDefault="00215E00" w:rsidP="00215E00">
                    <w:pPr>
                      <w:pStyle w:val="Caption"/>
                    </w:pPr>
                    <w:r>
                      <w:t xml:space="preserve">Figure </w:t>
                    </w:r>
                    <w:fldSimple w:instr=" SEQ Figure \* ARABIC ">
                      <w:r>
                        <w:rPr>
                          <w:noProof/>
                        </w:rPr>
                        <w:t>1</w:t>
                      </w:r>
                    </w:fldSimple>
                    <w:r>
                      <w:t xml:space="preserve"> </w:t>
                    </w:r>
                    <w:proofErr w:type="spellStart"/>
                    <w:r w:rsidR="000D2AB1" w:rsidRPr="000D2AB1">
                      <w:t>Wucius</w:t>
                    </w:r>
                    <w:proofErr w:type="spellEnd"/>
                    <w:r w:rsidR="000D2AB1" w:rsidRPr="000D2AB1">
                      <w:t xml:space="preserve"> Wong, Cloud Harmony No. 1, 1978, Ink and colo</w:t>
                    </w:r>
                    <w:r w:rsidR="00E71CC5">
                      <w:t>u</w:t>
                    </w:r>
                    <w:r w:rsidR="000D2AB1" w:rsidRPr="000D2AB1">
                      <w:t xml:space="preserve">r on paper, 136 x 67 cm, Collection of the Hong Kong Museum of Art.    </w:t>
                    </w:r>
                  </w:p>
                  <w:p w14:paraId="7C2D3C7F" w14:textId="6F7C4461" w:rsidR="003F0D73" w:rsidRDefault="00215E00" w:rsidP="00C27FAB">
                    <w:proofErr w:type="spellStart"/>
                    <w:proofErr w:type="gramStart"/>
                    <w:r>
                      <w:t>url</w:t>
                    </w:r>
                    <w:proofErr w:type="spellEnd"/>
                    <w:proofErr w:type="gramEnd"/>
                    <w:r>
                      <w:t xml:space="preserve">: </w:t>
                    </w:r>
                    <w:hyperlink r:id="rId9" w:history="1">
                      <w:r w:rsidR="00E71CC5" w:rsidRPr="00464213">
                        <w:rPr>
                          <w:rStyle w:val="Hyperlink"/>
                        </w:rPr>
                        <w:t>http://huntingtonarchive.osu.edu/Exhibitions/5000years/indxs/tran/tranpaintpgs/C4184M.html</w:t>
                      </w:r>
                    </w:hyperlink>
                    <w:r w:rsidR="00E71CC5">
                      <w:t xml:space="preserve"> </w:t>
                    </w:r>
                  </w:p>
                </w:tc>
              </w:sdtContent>
            </w:sdt>
          </w:sdtContent>
        </w:sdt>
      </w:tr>
      <w:tr w:rsidR="003235A7" w14:paraId="33512540" w14:textId="77777777" w:rsidTr="003235A7">
        <w:tc>
          <w:tcPr>
            <w:tcW w:w="9016" w:type="dxa"/>
          </w:tcPr>
          <w:p w14:paraId="5F4594AE" w14:textId="77777777" w:rsidR="003235A7" w:rsidRDefault="003235A7" w:rsidP="008A5B87">
            <w:r w:rsidRPr="0015114C">
              <w:rPr>
                <w:u w:val="single"/>
              </w:rPr>
              <w:lastRenderedPageBreak/>
              <w:t>Further reading</w:t>
            </w:r>
            <w:r>
              <w:t>:</w:t>
            </w:r>
          </w:p>
          <w:p w14:paraId="0B65C5BC" w14:textId="77777777" w:rsidR="005E6373" w:rsidRPr="00E71CC5" w:rsidRDefault="002B4074" w:rsidP="008A5B87">
            <w:pPr>
              <w:rPr>
                <w:rFonts w:ascii="Calibri" w:hAnsi="Calibri"/>
              </w:rPr>
            </w:pPr>
            <w:sdt>
              <w:sdtPr>
                <w:rPr>
                  <w:rFonts w:ascii="Calibri" w:hAnsi="Calibri"/>
                </w:rPr>
                <w:id w:val="1656027885"/>
                <w:citation/>
              </w:sdtPr>
              <w:sdtContent>
                <w:r w:rsidR="005E6373" w:rsidRPr="00E71CC5">
                  <w:rPr>
                    <w:rFonts w:ascii="Calibri" w:hAnsi="Calibri"/>
                  </w:rPr>
                  <w:fldChar w:fldCharType="begin"/>
                </w:r>
                <w:r w:rsidR="005E6373" w:rsidRPr="00E71CC5">
                  <w:rPr>
                    <w:rFonts w:ascii="Calibri" w:hAnsi="Calibri"/>
                    <w:lang w:val="en-US"/>
                  </w:rPr>
                  <w:instrText xml:space="preserve"> CITATION AuY03 \l 1033 </w:instrText>
                </w:r>
                <w:r w:rsidR="005E6373" w:rsidRPr="00E71CC5">
                  <w:rPr>
                    <w:rFonts w:ascii="Calibri" w:hAnsi="Calibri"/>
                  </w:rPr>
                  <w:fldChar w:fldCharType="separate"/>
                </w:r>
                <w:r w:rsidR="005E6373" w:rsidRPr="00E71CC5">
                  <w:rPr>
                    <w:rFonts w:ascii="Calibri" w:hAnsi="Calibri"/>
                    <w:noProof/>
                    <w:lang w:val="en-US"/>
                  </w:rPr>
                  <w:t>(Au-Yeung and Henry)</w:t>
                </w:r>
                <w:r w:rsidR="005E6373" w:rsidRPr="00E71CC5">
                  <w:rPr>
                    <w:rFonts w:ascii="Calibri" w:hAnsi="Calibri"/>
                  </w:rPr>
                  <w:fldChar w:fldCharType="end"/>
                </w:r>
              </w:sdtContent>
            </w:sdt>
          </w:p>
          <w:p w14:paraId="5A5F6DB3" w14:textId="77777777" w:rsidR="005E6373" w:rsidRPr="00E71CC5" w:rsidRDefault="005E6373"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1A0052E8" w14:textId="77777777" w:rsidR="009746CE" w:rsidRPr="00E71CC5" w:rsidRDefault="002B4074" w:rsidP="009746CE">
                <w:pPr>
                  <w:rPr>
                    <w:rFonts w:ascii="Calibri" w:eastAsia="Calibri" w:hAnsi="Calibri" w:cs="Times New Roman"/>
                  </w:rPr>
                </w:pPr>
                <w:sdt>
                  <w:sdtPr>
                    <w:rPr>
                      <w:rFonts w:ascii="Calibri" w:eastAsia="Calibri" w:hAnsi="Calibri" w:cs="Times New Roman"/>
                    </w:rPr>
                    <w:id w:val="1942492140"/>
                    <w:citation/>
                  </w:sdtPr>
                  <w:sdtContent>
                    <w:r w:rsidR="005E6373" w:rsidRPr="00E71CC5">
                      <w:rPr>
                        <w:rFonts w:ascii="Calibri" w:eastAsia="Calibri" w:hAnsi="Calibri" w:cs="Times New Roman"/>
                      </w:rPr>
                      <w:fldChar w:fldCharType="begin"/>
                    </w:r>
                    <w:r w:rsidR="005E6373" w:rsidRPr="00E71CC5">
                      <w:rPr>
                        <w:rFonts w:ascii="Calibri" w:eastAsia="Calibri" w:hAnsi="Calibri" w:cs="Times New Roman"/>
                        <w:lang w:val="en-US"/>
                      </w:rPr>
                      <w:instrText xml:space="preserve"> CITATION MaW11 \l 1033 </w:instrText>
                    </w:r>
                    <w:r w:rsidR="005E6373" w:rsidRPr="00E71CC5">
                      <w:rPr>
                        <w:rFonts w:ascii="Calibri" w:eastAsia="Calibri" w:hAnsi="Calibri" w:cs="Times New Roman"/>
                      </w:rPr>
                      <w:fldChar w:fldCharType="separate"/>
                    </w:r>
                    <w:r w:rsidR="005E6373" w:rsidRPr="00E71CC5">
                      <w:rPr>
                        <w:rFonts w:ascii="Calibri" w:eastAsia="Calibri" w:hAnsi="Calibri" w:cs="Times New Roman"/>
                        <w:noProof/>
                        <w:lang w:val="en-US"/>
                      </w:rPr>
                      <w:t>(Ma)</w:t>
                    </w:r>
                    <w:r w:rsidR="005E6373" w:rsidRPr="00E71CC5">
                      <w:rPr>
                        <w:rFonts w:ascii="Calibri" w:eastAsia="Calibri" w:hAnsi="Calibri" w:cs="Times New Roman"/>
                      </w:rPr>
                      <w:fldChar w:fldCharType="end"/>
                    </w:r>
                  </w:sdtContent>
                </w:sdt>
                <w:r w:rsidR="009746CE" w:rsidRPr="00E71CC5">
                  <w:rPr>
                    <w:rFonts w:ascii="Calibri" w:eastAsia="Calibri" w:hAnsi="Calibri" w:cs="Times New Roman"/>
                  </w:rPr>
                  <w:t xml:space="preserve"> </w:t>
                </w:r>
              </w:p>
              <w:p w14:paraId="197950D2" w14:textId="77777777" w:rsidR="005E6373" w:rsidRPr="00E71CC5" w:rsidRDefault="005E6373" w:rsidP="009746CE">
                <w:pPr>
                  <w:rPr>
                    <w:rFonts w:ascii="Calibri" w:eastAsia="Calibri" w:hAnsi="Calibri" w:cs="Times New Roman"/>
                  </w:rPr>
                </w:pPr>
              </w:p>
              <w:p w14:paraId="72BC0D24" w14:textId="1BEFFF9B" w:rsidR="003235A7" w:rsidRPr="00674150" w:rsidRDefault="002B4074" w:rsidP="00FB11DE">
                <w:pPr>
                  <w:rPr>
                    <w:rFonts w:ascii="Times New Roman" w:eastAsia="Calibri" w:hAnsi="Times New Roman" w:cs="Times New Roman"/>
                    <w:sz w:val="24"/>
                    <w:szCs w:val="24"/>
                  </w:rPr>
                </w:pPr>
                <w:sdt>
                  <w:sdtPr>
                    <w:rPr>
                      <w:rFonts w:ascii="Calibri" w:eastAsia="Calibri" w:hAnsi="Calibri" w:cs="Times New Roman"/>
                    </w:rPr>
                    <w:id w:val="1176389356"/>
                    <w:citation/>
                  </w:sdtPr>
                  <w:sdtContent>
                    <w:r w:rsidR="005E6373" w:rsidRPr="00E71CC5">
                      <w:rPr>
                        <w:rFonts w:ascii="Calibri" w:eastAsia="Calibri" w:hAnsi="Calibri" w:cs="Times New Roman"/>
                      </w:rPr>
                      <w:fldChar w:fldCharType="begin"/>
                    </w:r>
                    <w:r w:rsidR="005E6373" w:rsidRPr="00E71CC5">
                      <w:rPr>
                        <w:rFonts w:ascii="Calibri" w:eastAsia="Calibri" w:hAnsi="Calibri" w:cs="Times New Roman"/>
                        <w:lang w:val="en-US"/>
                      </w:rPr>
                      <w:instrText xml:space="preserve"> CITATION Pet06 \l 1033 </w:instrText>
                    </w:r>
                    <w:r w:rsidR="005E6373" w:rsidRPr="00E71CC5">
                      <w:rPr>
                        <w:rFonts w:ascii="Calibri" w:eastAsia="Calibri" w:hAnsi="Calibri" w:cs="Times New Roman"/>
                      </w:rPr>
                      <w:fldChar w:fldCharType="separate"/>
                    </w:r>
                    <w:r w:rsidR="005E6373" w:rsidRPr="00E71CC5">
                      <w:rPr>
                        <w:rFonts w:ascii="Calibri" w:eastAsia="Calibri" w:hAnsi="Calibri" w:cs="Times New Roman"/>
                        <w:noProof/>
                        <w:lang w:val="en-US"/>
                      </w:rPr>
                      <w:t xml:space="preserve"> (Sturman)</w:t>
                    </w:r>
                    <w:r w:rsidR="005E6373" w:rsidRPr="00E71CC5">
                      <w:rPr>
                        <w:rFonts w:ascii="Calibri" w:eastAsia="Calibri" w:hAnsi="Calibri" w:cs="Times New Roman"/>
                      </w:rPr>
                      <w:fldChar w:fldCharType="end"/>
                    </w:r>
                  </w:sdtContent>
                </w:sdt>
                <w:r w:rsidR="009746CE">
                  <w:rPr>
                    <w:rFonts w:ascii="Times New Roman" w:eastAsia="Calibri" w:hAnsi="Times New Roman" w:cs="Times New Roman"/>
                    <w:sz w:val="24"/>
                    <w:szCs w:val="24"/>
                  </w:rPr>
                  <w:t xml:space="preserve"> </w:t>
                </w:r>
              </w:p>
            </w:sdtContent>
          </w:sdt>
        </w:tc>
      </w:tr>
    </w:tbl>
    <w:p w14:paraId="4B0ED5C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B4BA4" w14:textId="77777777" w:rsidR="002B4074" w:rsidRDefault="002B4074" w:rsidP="007A0D55">
      <w:pPr>
        <w:spacing w:after="0" w:line="240" w:lineRule="auto"/>
      </w:pPr>
      <w:r>
        <w:separator/>
      </w:r>
    </w:p>
  </w:endnote>
  <w:endnote w:type="continuationSeparator" w:id="0">
    <w:p w14:paraId="3E630AE7" w14:textId="77777777" w:rsidR="002B4074" w:rsidRDefault="002B40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CF33D" w14:textId="77777777" w:rsidR="002B4074" w:rsidRDefault="002B4074" w:rsidP="007A0D55">
      <w:pPr>
        <w:spacing w:after="0" w:line="240" w:lineRule="auto"/>
      </w:pPr>
      <w:r>
        <w:separator/>
      </w:r>
    </w:p>
  </w:footnote>
  <w:footnote w:type="continuationSeparator" w:id="0">
    <w:p w14:paraId="3E2B3CCC" w14:textId="77777777" w:rsidR="002B4074" w:rsidRDefault="002B40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E63F1" w14:textId="77777777" w:rsidR="002B4074" w:rsidRDefault="002B407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1CD669" w14:textId="77777777" w:rsidR="002B4074" w:rsidRDefault="002B40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4B"/>
    <w:rsid w:val="00032559"/>
    <w:rsid w:val="00052040"/>
    <w:rsid w:val="000B25AE"/>
    <w:rsid w:val="000B55AB"/>
    <w:rsid w:val="000D24DC"/>
    <w:rsid w:val="000D2AB1"/>
    <w:rsid w:val="00101B2E"/>
    <w:rsid w:val="00116FA0"/>
    <w:rsid w:val="0015114C"/>
    <w:rsid w:val="001A21F3"/>
    <w:rsid w:val="001A2537"/>
    <w:rsid w:val="001A6A06"/>
    <w:rsid w:val="00210C03"/>
    <w:rsid w:val="00215E00"/>
    <w:rsid w:val="002162E2"/>
    <w:rsid w:val="00225C5A"/>
    <w:rsid w:val="00230B10"/>
    <w:rsid w:val="00234353"/>
    <w:rsid w:val="00244BB0"/>
    <w:rsid w:val="00280A84"/>
    <w:rsid w:val="002A0A0D"/>
    <w:rsid w:val="002B0B37"/>
    <w:rsid w:val="002B4074"/>
    <w:rsid w:val="0030662D"/>
    <w:rsid w:val="003235A7"/>
    <w:rsid w:val="0033050E"/>
    <w:rsid w:val="003677B6"/>
    <w:rsid w:val="003D3579"/>
    <w:rsid w:val="003E2795"/>
    <w:rsid w:val="003F0D73"/>
    <w:rsid w:val="00462DBE"/>
    <w:rsid w:val="00464699"/>
    <w:rsid w:val="00483379"/>
    <w:rsid w:val="00487BC5"/>
    <w:rsid w:val="00496888"/>
    <w:rsid w:val="004A7476"/>
    <w:rsid w:val="004E5896"/>
    <w:rsid w:val="004F4328"/>
    <w:rsid w:val="00513EE6"/>
    <w:rsid w:val="00534F8F"/>
    <w:rsid w:val="00544C82"/>
    <w:rsid w:val="00570C4B"/>
    <w:rsid w:val="00590035"/>
    <w:rsid w:val="005B177E"/>
    <w:rsid w:val="005B3921"/>
    <w:rsid w:val="005E6373"/>
    <w:rsid w:val="005F26D7"/>
    <w:rsid w:val="005F5450"/>
    <w:rsid w:val="00674150"/>
    <w:rsid w:val="006D0412"/>
    <w:rsid w:val="007411B9"/>
    <w:rsid w:val="00780D95"/>
    <w:rsid w:val="00780DC7"/>
    <w:rsid w:val="007A0D55"/>
    <w:rsid w:val="007B3377"/>
    <w:rsid w:val="007E5F44"/>
    <w:rsid w:val="00821DE3"/>
    <w:rsid w:val="00846CE1"/>
    <w:rsid w:val="00863024"/>
    <w:rsid w:val="008A5B87"/>
    <w:rsid w:val="00922950"/>
    <w:rsid w:val="009746CE"/>
    <w:rsid w:val="009A7264"/>
    <w:rsid w:val="009D1606"/>
    <w:rsid w:val="009E18A1"/>
    <w:rsid w:val="009E73D7"/>
    <w:rsid w:val="00A27D2C"/>
    <w:rsid w:val="00A76FD9"/>
    <w:rsid w:val="00AB436D"/>
    <w:rsid w:val="00AD2F24"/>
    <w:rsid w:val="00AD4844"/>
    <w:rsid w:val="00B219AE"/>
    <w:rsid w:val="00B33145"/>
    <w:rsid w:val="00B51E96"/>
    <w:rsid w:val="00B574C9"/>
    <w:rsid w:val="00BC39C9"/>
    <w:rsid w:val="00BE5BF7"/>
    <w:rsid w:val="00BF40E1"/>
    <w:rsid w:val="00BF47D2"/>
    <w:rsid w:val="00C27BD3"/>
    <w:rsid w:val="00C27FAB"/>
    <w:rsid w:val="00C358D4"/>
    <w:rsid w:val="00C6296B"/>
    <w:rsid w:val="00CC586D"/>
    <w:rsid w:val="00CF1542"/>
    <w:rsid w:val="00CF3EC5"/>
    <w:rsid w:val="00D656DA"/>
    <w:rsid w:val="00D83300"/>
    <w:rsid w:val="00DC6B48"/>
    <w:rsid w:val="00DF01B0"/>
    <w:rsid w:val="00E71CC5"/>
    <w:rsid w:val="00E85A05"/>
    <w:rsid w:val="00E95829"/>
    <w:rsid w:val="00EA606C"/>
    <w:rsid w:val="00EB0C8C"/>
    <w:rsid w:val="00EB51FD"/>
    <w:rsid w:val="00EB77DB"/>
    <w:rsid w:val="00ED139F"/>
    <w:rsid w:val="00EF74F7"/>
    <w:rsid w:val="00F36937"/>
    <w:rsid w:val="00F60F53"/>
    <w:rsid w:val="00F718D2"/>
    <w:rsid w:val="00FA1925"/>
    <w:rsid w:val="00FB11DE"/>
    <w:rsid w:val="00FB5191"/>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F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0C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C4B"/>
    <w:rPr>
      <w:rFonts w:ascii="Lucida Grande" w:hAnsi="Lucida Grande" w:cs="Lucida Grande"/>
      <w:sz w:val="18"/>
      <w:szCs w:val="18"/>
    </w:rPr>
  </w:style>
  <w:style w:type="paragraph" w:styleId="Caption">
    <w:name w:val="caption"/>
    <w:basedOn w:val="Normal"/>
    <w:next w:val="Normal"/>
    <w:uiPriority w:val="35"/>
    <w:semiHidden/>
    <w:qFormat/>
    <w:rsid w:val="00215E00"/>
    <w:pPr>
      <w:spacing w:after="200" w:line="240" w:lineRule="auto"/>
    </w:pPr>
    <w:rPr>
      <w:b/>
      <w:bCs/>
      <w:color w:val="5B9BD5" w:themeColor="accent1"/>
      <w:sz w:val="18"/>
      <w:szCs w:val="18"/>
    </w:rPr>
  </w:style>
  <w:style w:type="character" w:styleId="Hyperlink">
    <w:name w:val="Hyperlink"/>
    <w:basedOn w:val="DefaultParagraphFont"/>
    <w:uiPriority w:val="99"/>
    <w:semiHidden/>
    <w:rsid w:val="00E71CC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0C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C4B"/>
    <w:rPr>
      <w:rFonts w:ascii="Lucida Grande" w:hAnsi="Lucida Grande" w:cs="Lucida Grande"/>
      <w:sz w:val="18"/>
      <w:szCs w:val="18"/>
    </w:rPr>
  </w:style>
  <w:style w:type="paragraph" w:styleId="Caption">
    <w:name w:val="caption"/>
    <w:basedOn w:val="Normal"/>
    <w:next w:val="Normal"/>
    <w:uiPriority w:val="35"/>
    <w:semiHidden/>
    <w:qFormat/>
    <w:rsid w:val="00215E00"/>
    <w:pPr>
      <w:spacing w:after="200" w:line="240" w:lineRule="auto"/>
    </w:pPr>
    <w:rPr>
      <w:b/>
      <w:bCs/>
      <w:color w:val="5B9BD5" w:themeColor="accent1"/>
      <w:sz w:val="18"/>
      <w:szCs w:val="18"/>
    </w:rPr>
  </w:style>
  <w:style w:type="character" w:styleId="Hyperlink">
    <w:name w:val="Hyperlink"/>
    <w:basedOn w:val="DefaultParagraphFont"/>
    <w:uiPriority w:val="99"/>
    <w:semiHidden/>
    <w:rsid w:val="00E71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untingtonarchive.osu.edu/Exhibitions/5000years/indxs/tran/tranpaintpgs/C4184M.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5E198C10811848B98C295F39B0D54D"/>
        <w:category>
          <w:name w:val="General"/>
          <w:gallery w:val="placeholder"/>
        </w:category>
        <w:types>
          <w:type w:val="bbPlcHdr"/>
        </w:types>
        <w:behaviors>
          <w:behavior w:val="content"/>
        </w:behaviors>
        <w:guid w:val="{45E64959-7774-5C4F-AF5B-1A3FFA60BE39}"/>
      </w:docPartPr>
      <w:docPartBody>
        <w:p w:rsidR="00186046" w:rsidRDefault="00186046">
          <w:pPr>
            <w:pStyle w:val="AB5E198C10811848B98C295F39B0D54D"/>
          </w:pPr>
          <w:r w:rsidRPr="00CC586D">
            <w:rPr>
              <w:rStyle w:val="PlaceholderText"/>
              <w:b/>
              <w:color w:val="FFFFFF" w:themeColor="background1"/>
            </w:rPr>
            <w:t>[Salutation]</w:t>
          </w:r>
        </w:p>
      </w:docPartBody>
    </w:docPart>
    <w:docPart>
      <w:docPartPr>
        <w:name w:val="66643F93B837FE4089054C99651BA1C6"/>
        <w:category>
          <w:name w:val="General"/>
          <w:gallery w:val="placeholder"/>
        </w:category>
        <w:types>
          <w:type w:val="bbPlcHdr"/>
        </w:types>
        <w:behaviors>
          <w:behavior w:val="content"/>
        </w:behaviors>
        <w:guid w:val="{C3A25F89-508B-D947-B322-BBD41C258B06}"/>
      </w:docPartPr>
      <w:docPartBody>
        <w:p w:rsidR="00186046" w:rsidRDefault="00186046">
          <w:pPr>
            <w:pStyle w:val="66643F93B837FE4089054C99651BA1C6"/>
          </w:pPr>
          <w:r>
            <w:rPr>
              <w:rStyle w:val="PlaceholderText"/>
            </w:rPr>
            <w:t>[First name]</w:t>
          </w:r>
        </w:p>
      </w:docPartBody>
    </w:docPart>
    <w:docPart>
      <w:docPartPr>
        <w:name w:val="947D744E05608543B5161AB439A242EC"/>
        <w:category>
          <w:name w:val="General"/>
          <w:gallery w:val="placeholder"/>
        </w:category>
        <w:types>
          <w:type w:val="bbPlcHdr"/>
        </w:types>
        <w:behaviors>
          <w:behavior w:val="content"/>
        </w:behaviors>
        <w:guid w:val="{3EA346FB-07C6-7B4F-9B6E-75A2D7267A19}"/>
      </w:docPartPr>
      <w:docPartBody>
        <w:p w:rsidR="00186046" w:rsidRDefault="00186046">
          <w:pPr>
            <w:pStyle w:val="947D744E05608543B5161AB439A242EC"/>
          </w:pPr>
          <w:r>
            <w:rPr>
              <w:rStyle w:val="PlaceholderText"/>
            </w:rPr>
            <w:t>[Middle name]</w:t>
          </w:r>
        </w:p>
      </w:docPartBody>
    </w:docPart>
    <w:docPart>
      <w:docPartPr>
        <w:name w:val="36A3AE8ADE72394E80DC737C490EC358"/>
        <w:category>
          <w:name w:val="General"/>
          <w:gallery w:val="placeholder"/>
        </w:category>
        <w:types>
          <w:type w:val="bbPlcHdr"/>
        </w:types>
        <w:behaviors>
          <w:behavior w:val="content"/>
        </w:behaviors>
        <w:guid w:val="{E029A73F-6AF6-994A-B623-27A7A206B6B8}"/>
      </w:docPartPr>
      <w:docPartBody>
        <w:p w:rsidR="00186046" w:rsidRDefault="00186046">
          <w:pPr>
            <w:pStyle w:val="36A3AE8ADE72394E80DC737C490EC358"/>
          </w:pPr>
          <w:r>
            <w:rPr>
              <w:rStyle w:val="PlaceholderText"/>
            </w:rPr>
            <w:t>[Last name]</w:t>
          </w:r>
        </w:p>
      </w:docPartBody>
    </w:docPart>
    <w:docPart>
      <w:docPartPr>
        <w:name w:val="B78F986F3C82644C8CF416F7ADC58DF6"/>
        <w:category>
          <w:name w:val="General"/>
          <w:gallery w:val="placeholder"/>
        </w:category>
        <w:types>
          <w:type w:val="bbPlcHdr"/>
        </w:types>
        <w:behaviors>
          <w:behavior w:val="content"/>
        </w:behaviors>
        <w:guid w:val="{92E16EB3-1127-7941-A83E-56BDF37E9479}"/>
      </w:docPartPr>
      <w:docPartBody>
        <w:p w:rsidR="00186046" w:rsidRDefault="00186046">
          <w:pPr>
            <w:pStyle w:val="B78F986F3C82644C8CF416F7ADC58DF6"/>
          </w:pPr>
          <w:r>
            <w:rPr>
              <w:rStyle w:val="PlaceholderText"/>
            </w:rPr>
            <w:t>[Enter your biography]</w:t>
          </w:r>
        </w:p>
      </w:docPartBody>
    </w:docPart>
    <w:docPart>
      <w:docPartPr>
        <w:name w:val="320B97241A33694AA4A098DE899182F7"/>
        <w:category>
          <w:name w:val="General"/>
          <w:gallery w:val="placeholder"/>
        </w:category>
        <w:types>
          <w:type w:val="bbPlcHdr"/>
        </w:types>
        <w:behaviors>
          <w:behavior w:val="content"/>
        </w:behaviors>
        <w:guid w:val="{FB0EA937-0344-D744-BDF5-6E90ECFEDDE0}"/>
      </w:docPartPr>
      <w:docPartBody>
        <w:p w:rsidR="00186046" w:rsidRDefault="00186046">
          <w:pPr>
            <w:pStyle w:val="320B97241A33694AA4A098DE899182F7"/>
          </w:pPr>
          <w:r>
            <w:rPr>
              <w:rStyle w:val="PlaceholderText"/>
            </w:rPr>
            <w:t>[Enter the institution with which you are affiliated]</w:t>
          </w:r>
        </w:p>
      </w:docPartBody>
    </w:docPart>
    <w:docPart>
      <w:docPartPr>
        <w:name w:val="B8DD35D0B0536746B399E822A1C0358B"/>
        <w:category>
          <w:name w:val="General"/>
          <w:gallery w:val="placeholder"/>
        </w:category>
        <w:types>
          <w:type w:val="bbPlcHdr"/>
        </w:types>
        <w:behaviors>
          <w:behavior w:val="content"/>
        </w:behaviors>
        <w:guid w:val="{DED900AA-91F5-AF48-BAA1-C4E00EAC37A1}"/>
      </w:docPartPr>
      <w:docPartBody>
        <w:p w:rsidR="00186046" w:rsidRDefault="00186046">
          <w:pPr>
            <w:pStyle w:val="B8DD35D0B0536746B399E822A1C0358B"/>
          </w:pPr>
          <w:r w:rsidRPr="00EF74F7">
            <w:rPr>
              <w:b/>
              <w:color w:val="808080" w:themeColor="background1" w:themeShade="80"/>
            </w:rPr>
            <w:t>[Enter the headword for your article]</w:t>
          </w:r>
        </w:p>
      </w:docPartBody>
    </w:docPart>
    <w:docPart>
      <w:docPartPr>
        <w:name w:val="E08BBD5D7EF093499C9F52EDA06E7A5D"/>
        <w:category>
          <w:name w:val="General"/>
          <w:gallery w:val="placeholder"/>
        </w:category>
        <w:types>
          <w:type w:val="bbPlcHdr"/>
        </w:types>
        <w:behaviors>
          <w:behavior w:val="content"/>
        </w:behaviors>
        <w:guid w:val="{0FD11F83-1F82-5641-84EE-49D9F79A4F14}"/>
      </w:docPartPr>
      <w:docPartBody>
        <w:p w:rsidR="00186046" w:rsidRDefault="00186046">
          <w:pPr>
            <w:pStyle w:val="E08BBD5D7EF093499C9F52EDA06E7A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3BB18853FFE64292F32B4BAADDE0E3"/>
        <w:category>
          <w:name w:val="General"/>
          <w:gallery w:val="placeholder"/>
        </w:category>
        <w:types>
          <w:type w:val="bbPlcHdr"/>
        </w:types>
        <w:behaviors>
          <w:behavior w:val="content"/>
        </w:behaviors>
        <w:guid w:val="{931D771C-2708-3548-B7FF-718281840BCA}"/>
      </w:docPartPr>
      <w:docPartBody>
        <w:p w:rsidR="00186046" w:rsidRDefault="00186046">
          <w:pPr>
            <w:pStyle w:val="FC3BB18853FFE64292F32B4BAADDE0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4CB7F1358C054BA9AAC7F434FF2531"/>
        <w:category>
          <w:name w:val="General"/>
          <w:gallery w:val="placeholder"/>
        </w:category>
        <w:types>
          <w:type w:val="bbPlcHdr"/>
        </w:types>
        <w:behaviors>
          <w:behavior w:val="content"/>
        </w:behaviors>
        <w:guid w:val="{B8A81F95-EC24-4C47-94FB-CFF73AE73D11}"/>
      </w:docPartPr>
      <w:docPartBody>
        <w:p w:rsidR="00186046" w:rsidRDefault="00186046">
          <w:pPr>
            <w:pStyle w:val="714CB7F1358C054BA9AAC7F434FF25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EFD8C416D7BB458EE9420E47648FA9"/>
        <w:category>
          <w:name w:val="General"/>
          <w:gallery w:val="placeholder"/>
        </w:category>
        <w:types>
          <w:type w:val="bbPlcHdr"/>
        </w:types>
        <w:behaviors>
          <w:behavior w:val="content"/>
        </w:behaviors>
        <w:guid w:val="{743027F5-C92C-C741-9CCD-074C5E4137DE}"/>
      </w:docPartPr>
      <w:docPartBody>
        <w:p w:rsidR="004970A5" w:rsidRDefault="004254BD" w:rsidP="004254BD">
          <w:pPr>
            <w:pStyle w:val="F8EFD8C416D7BB458EE9420E47648FA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46"/>
    <w:rsid w:val="00186046"/>
    <w:rsid w:val="004254BD"/>
    <w:rsid w:val="00497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4BD"/>
    <w:rPr>
      <w:color w:val="808080"/>
    </w:rPr>
  </w:style>
  <w:style w:type="paragraph" w:customStyle="1" w:styleId="AB5E198C10811848B98C295F39B0D54D">
    <w:name w:val="AB5E198C10811848B98C295F39B0D54D"/>
  </w:style>
  <w:style w:type="paragraph" w:customStyle="1" w:styleId="66643F93B837FE4089054C99651BA1C6">
    <w:name w:val="66643F93B837FE4089054C99651BA1C6"/>
  </w:style>
  <w:style w:type="paragraph" w:customStyle="1" w:styleId="947D744E05608543B5161AB439A242EC">
    <w:name w:val="947D744E05608543B5161AB439A242EC"/>
  </w:style>
  <w:style w:type="paragraph" w:customStyle="1" w:styleId="36A3AE8ADE72394E80DC737C490EC358">
    <w:name w:val="36A3AE8ADE72394E80DC737C490EC358"/>
  </w:style>
  <w:style w:type="paragraph" w:customStyle="1" w:styleId="B78F986F3C82644C8CF416F7ADC58DF6">
    <w:name w:val="B78F986F3C82644C8CF416F7ADC58DF6"/>
  </w:style>
  <w:style w:type="paragraph" w:customStyle="1" w:styleId="320B97241A33694AA4A098DE899182F7">
    <w:name w:val="320B97241A33694AA4A098DE899182F7"/>
  </w:style>
  <w:style w:type="paragraph" w:customStyle="1" w:styleId="B8DD35D0B0536746B399E822A1C0358B">
    <w:name w:val="B8DD35D0B0536746B399E822A1C0358B"/>
  </w:style>
  <w:style w:type="paragraph" w:customStyle="1" w:styleId="E08BBD5D7EF093499C9F52EDA06E7A5D">
    <w:name w:val="E08BBD5D7EF093499C9F52EDA06E7A5D"/>
  </w:style>
  <w:style w:type="paragraph" w:customStyle="1" w:styleId="FC3BB18853FFE64292F32B4BAADDE0E3">
    <w:name w:val="FC3BB18853FFE64292F32B4BAADDE0E3"/>
  </w:style>
  <w:style w:type="paragraph" w:customStyle="1" w:styleId="714CB7F1358C054BA9AAC7F434FF2531">
    <w:name w:val="714CB7F1358C054BA9AAC7F434FF2531"/>
  </w:style>
  <w:style w:type="paragraph" w:customStyle="1" w:styleId="535BAA5799D6CB4EB57EFA09AC350676">
    <w:name w:val="535BAA5799D6CB4EB57EFA09AC350676"/>
  </w:style>
  <w:style w:type="paragraph" w:customStyle="1" w:styleId="F8EFD8C416D7BB458EE9420E47648FA9">
    <w:name w:val="F8EFD8C416D7BB458EE9420E47648FA9"/>
    <w:rsid w:val="004254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4BD"/>
    <w:rPr>
      <w:color w:val="808080"/>
    </w:rPr>
  </w:style>
  <w:style w:type="paragraph" w:customStyle="1" w:styleId="AB5E198C10811848B98C295F39B0D54D">
    <w:name w:val="AB5E198C10811848B98C295F39B0D54D"/>
  </w:style>
  <w:style w:type="paragraph" w:customStyle="1" w:styleId="66643F93B837FE4089054C99651BA1C6">
    <w:name w:val="66643F93B837FE4089054C99651BA1C6"/>
  </w:style>
  <w:style w:type="paragraph" w:customStyle="1" w:styleId="947D744E05608543B5161AB439A242EC">
    <w:name w:val="947D744E05608543B5161AB439A242EC"/>
  </w:style>
  <w:style w:type="paragraph" w:customStyle="1" w:styleId="36A3AE8ADE72394E80DC737C490EC358">
    <w:name w:val="36A3AE8ADE72394E80DC737C490EC358"/>
  </w:style>
  <w:style w:type="paragraph" w:customStyle="1" w:styleId="B78F986F3C82644C8CF416F7ADC58DF6">
    <w:name w:val="B78F986F3C82644C8CF416F7ADC58DF6"/>
  </w:style>
  <w:style w:type="paragraph" w:customStyle="1" w:styleId="320B97241A33694AA4A098DE899182F7">
    <w:name w:val="320B97241A33694AA4A098DE899182F7"/>
  </w:style>
  <w:style w:type="paragraph" w:customStyle="1" w:styleId="B8DD35D0B0536746B399E822A1C0358B">
    <w:name w:val="B8DD35D0B0536746B399E822A1C0358B"/>
  </w:style>
  <w:style w:type="paragraph" w:customStyle="1" w:styleId="E08BBD5D7EF093499C9F52EDA06E7A5D">
    <w:name w:val="E08BBD5D7EF093499C9F52EDA06E7A5D"/>
  </w:style>
  <w:style w:type="paragraph" w:customStyle="1" w:styleId="FC3BB18853FFE64292F32B4BAADDE0E3">
    <w:name w:val="FC3BB18853FFE64292F32B4BAADDE0E3"/>
  </w:style>
  <w:style w:type="paragraph" w:customStyle="1" w:styleId="714CB7F1358C054BA9AAC7F434FF2531">
    <w:name w:val="714CB7F1358C054BA9AAC7F434FF2531"/>
  </w:style>
  <w:style w:type="paragraph" w:customStyle="1" w:styleId="535BAA5799D6CB4EB57EFA09AC350676">
    <w:name w:val="535BAA5799D6CB4EB57EFA09AC350676"/>
  </w:style>
  <w:style w:type="paragraph" w:customStyle="1" w:styleId="F8EFD8C416D7BB458EE9420E47648FA9">
    <w:name w:val="F8EFD8C416D7BB458EE9420E47648FA9"/>
    <w:rsid w:val="004254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AuY03</b:Tag>
    <b:SourceType>Book</b:SourceType>
    <b:Guid>{EC06493C-437B-9446-8B10-769B93937425}</b:Guid>
    <b:Author>
      <b:Author>
        <b:NameList>
          <b:Person>
            <b:Last>Au-Yeung</b:Last>
          </b:Person>
          <b:Person>
            <b:Last>Henry</b:Last>
            <b:First>Hin</b:First>
          </b:Person>
        </b:NameList>
      </b:Author>
    </b:Author>
    <b:Title>Design, Landscape and Modernity: Wucius Wong and the Development of Modern Hong Kong Art</b:Title>
    <b:City>Santa Barbara</b:City>
    <b:Publisher>California UP</b:Publisher>
    <b:Year>2003</b:Year>
    <b:RefOrder>1</b:RefOrder>
  </b:Source>
  <b:Source>
    <b:Tag>MaW11</b:Tag>
    <b:SourceType>BookSection</b:SourceType>
    <b:Guid>{A1F330A4-C86E-2848-9BD5-48D3A4F8AC96}</b:Guid>
    <b:Author>
      <b:Author>
        <b:NameList>
          <b:Person>
            <b:Last>Ma</b:Last>
            <b:First>Wing</b:First>
            <b:Middle>Man Karen</b:Middle>
          </b:Person>
        </b:NameList>
      </b:Author>
    </b:Author>
    <b:Title>The Comparison of the Swiss Grid and Wucius Wong's Paintings: The Formation of Visual Features and Content</b:Title>
    <b:City>Hong Kong</b:City>
    <b:Publisher>Lingnan UP</b:Publisher>
    <b:Year>2011</b:Year>
    <b:BookTitle>Appropriateness in Design</b:BookTitle>
    <b:RefOrder>2</b:RefOrder>
  </b:Source>
  <b:Source>
    <b:Tag>Pet06</b:Tag>
    <b:SourceType>BookSection</b:SourceType>
    <b:Guid>{C610C3B2-7145-5040-9C7C-6EFF8C470653}</b:Guid>
    <b:Author>
      <b:Author>
        <b:NameList>
          <b:Person>
            <b:Last>Sturman</b:Last>
            <b:First>Peter</b:First>
          </b:Person>
        </b:NameList>
      </b:Author>
    </b:Author>
    <b:Title>Grids, Ground Planes, Fragments and Fractures: Modernism and the Chinese Landscape</b:Title>
    <b:BookTitle>At the East-West Crossroads — The Art of Wucius Wong</b:BookTitle>
    <b:City>Hong Kong</b:City>
    <b:Publisher>The Leisure and Cultural Services Department</b:Publisher>
    <b:Year>2006</b:Year>
    <b:RefOrder>3</b:RefOrder>
  </b:Source>
</b:Sources>
</file>

<file path=customXml/itemProps1.xml><?xml version="1.0" encoding="utf-8"?>
<ds:datastoreItem xmlns:ds="http://schemas.openxmlformats.org/officeDocument/2006/customXml" ds:itemID="{EFEE65B1-D4CC-524E-BFB2-2A5A9D00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2</Pages>
  <Words>675</Words>
  <Characters>3848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15</cp:revision>
  <dcterms:created xsi:type="dcterms:W3CDTF">2014-05-13T18:07:00Z</dcterms:created>
  <dcterms:modified xsi:type="dcterms:W3CDTF">2014-11-07T22:47:00Z</dcterms:modified>
</cp:coreProperties>
</file>