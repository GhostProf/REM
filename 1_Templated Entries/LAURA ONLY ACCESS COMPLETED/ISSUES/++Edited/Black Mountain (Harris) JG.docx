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B845AC" w14:textId="77777777" w:rsidTr="00922950">
        <w:tc>
          <w:tcPr>
            <w:tcW w:w="491" w:type="dxa"/>
            <w:vMerge w:val="restart"/>
            <w:shd w:val="clear" w:color="auto" w:fill="A6A6A6" w:themeFill="background1" w:themeFillShade="A6"/>
            <w:textDirection w:val="btLr"/>
          </w:tcPr>
          <w:p w14:paraId="0E9AF5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D1DBCD1A834135B7B5F941EDB48777"/>
            </w:placeholder>
            <w:showingPlcHdr/>
            <w:dropDownList>
              <w:listItem w:displayText="Dr." w:value="Dr."/>
              <w:listItem w:displayText="Prof." w:value="Prof."/>
            </w:dropDownList>
          </w:sdtPr>
          <w:sdtEndPr/>
          <w:sdtContent>
            <w:tc>
              <w:tcPr>
                <w:tcW w:w="1259" w:type="dxa"/>
              </w:tcPr>
              <w:p w14:paraId="69D0AC9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057A1186" w14:textId="7B5416D7" w:rsidR="00B574C9" w:rsidRDefault="002E2161" w:rsidP="008457A4">
            <w:r>
              <w:t>Harris</w:t>
            </w:r>
          </w:p>
        </w:tc>
        <w:sdt>
          <w:sdtPr>
            <w:alias w:val="Middle name"/>
            <w:tag w:val="authorMiddleName"/>
            <w:id w:val="-2076034781"/>
            <w:placeholder>
              <w:docPart w:val="1114342EB72D4C27805BB811B481A407"/>
            </w:placeholder>
            <w:showingPlcHdr/>
            <w:text/>
          </w:sdtPr>
          <w:sdtEndPr/>
          <w:sdtContent>
            <w:tc>
              <w:tcPr>
                <w:tcW w:w="2551" w:type="dxa"/>
              </w:tcPr>
              <w:p w14:paraId="36FEEE0A" w14:textId="77777777" w:rsidR="00B574C9" w:rsidRDefault="00B574C9" w:rsidP="00922950">
                <w:r>
                  <w:rPr>
                    <w:rStyle w:val="PlaceholderText"/>
                  </w:rPr>
                  <w:t>[Middle name]</w:t>
                </w:r>
              </w:p>
            </w:tc>
          </w:sdtContent>
        </w:sdt>
        <w:sdt>
          <w:sdtPr>
            <w:alias w:val="Last name"/>
            <w:tag w:val="authorLastName"/>
            <w:id w:val="-1088529830"/>
            <w:placeholder>
              <w:docPart w:val="F266F66C770143FEB38F228B35918642"/>
            </w:placeholder>
            <w:text/>
          </w:sdtPr>
          <w:sdtContent>
            <w:tc>
              <w:tcPr>
                <w:tcW w:w="2642" w:type="dxa"/>
              </w:tcPr>
              <w:p w14:paraId="6CFEBD7D" w14:textId="165400A1" w:rsidR="00B574C9" w:rsidRDefault="002E2161" w:rsidP="008457A4">
                <w:r w:rsidRPr="002E2161">
                  <w:rPr>
                    <w:rFonts w:eastAsiaTheme="minorEastAsia"/>
                    <w:lang w:val="en-CA" w:eastAsia="ja-JP"/>
                  </w:rPr>
                  <w:t>Kaplan</w:t>
                </w:r>
              </w:p>
            </w:tc>
          </w:sdtContent>
        </w:sdt>
      </w:tr>
      <w:tr w:rsidR="00B574C9" w14:paraId="4B384AB4" w14:textId="77777777" w:rsidTr="001A6A06">
        <w:trPr>
          <w:trHeight w:val="986"/>
        </w:trPr>
        <w:tc>
          <w:tcPr>
            <w:tcW w:w="491" w:type="dxa"/>
            <w:vMerge/>
            <w:shd w:val="clear" w:color="auto" w:fill="A6A6A6" w:themeFill="background1" w:themeFillShade="A6"/>
          </w:tcPr>
          <w:p w14:paraId="4F558245" w14:textId="77777777" w:rsidR="00B574C9" w:rsidRPr="001A6A06" w:rsidRDefault="00B574C9" w:rsidP="00CF1542">
            <w:pPr>
              <w:jc w:val="center"/>
              <w:rPr>
                <w:b/>
                <w:color w:val="FFFFFF" w:themeColor="background1"/>
              </w:rPr>
            </w:pPr>
          </w:p>
        </w:tc>
        <w:sdt>
          <w:sdtPr>
            <w:alias w:val="Biography"/>
            <w:tag w:val="authorBiography"/>
            <w:id w:val="938807824"/>
            <w:placeholder>
              <w:docPart w:val="B6C033C1B8994CFE9495A3DBDDDDF62E"/>
            </w:placeholder>
            <w:showingPlcHdr/>
          </w:sdtPr>
          <w:sdtEndPr/>
          <w:sdtContent>
            <w:tc>
              <w:tcPr>
                <w:tcW w:w="8525" w:type="dxa"/>
                <w:gridSpan w:val="4"/>
              </w:tcPr>
              <w:p w14:paraId="1E73600B" w14:textId="77777777" w:rsidR="00B574C9" w:rsidRDefault="00B574C9" w:rsidP="00922950">
                <w:r>
                  <w:rPr>
                    <w:rStyle w:val="PlaceholderText"/>
                  </w:rPr>
                  <w:t>[Enter your biography]</w:t>
                </w:r>
              </w:p>
            </w:tc>
          </w:sdtContent>
        </w:sdt>
      </w:tr>
      <w:tr w:rsidR="00B574C9" w14:paraId="3C77F19A" w14:textId="77777777" w:rsidTr="001A6A06">
        <w:trPr>
          <w:trHeight w:val="986"/>
        </w:trPr>
        <w:tc>
          <w:tcPr>
            <w:tcW w:w="491" w:type="dxa"/>
            <w:vMerge/>
            <w:shd w:val="clear" w:color="auto" w:fill="A6A6A6" w:themeFill="background1" w:themeFillShade="A6"/>
          </w:tcPr>
          <w:p w14:paraId="4996CAE2" w14:textId="77777777" w:rsidR="00B574C9" w:rsidRPr="001A6A06" w:rsidRDefault="00B574C9" w:rsidP="00CF1542">
            <w:pPr>
              <w:jc w:val="center"/>
              <w:rPr>
                <w:b/>
                <w:color w:val="FFFFFF" w:themeColor="background1"/>
              </w:rPr>
            </w:pPr>
          </w:p>
        </w:tc>
        <w:sdt>
          <w:sdtPr>
            <w:rPr>
              <w:u w:color="000000"/>
              <w:lang w:val="en-US" w:eastAsia="en-CA"/>
            </w:rPr>
            <w:alias w:val="Affiliation"/>
            <w:tag w:val="affiliation"/>
            <w:id w:val="2012937915"/>
            <w:placeholder>
              <w:docPart w:val="FD5DC277D924477A86401304AA1B5767"/>
            </w:placeholder>
            <w:text/>
          </w:sdtPr>
          <w:sdtEndPr/>
          <w:sdtContent>
            <w:tc>
              <w:tcPr>
                <w:tcW w:w="8525" w:type="dxa"/>
                <w:gridSpan w:val="4"/>
              </w:tcPr>
              <w:p w14:paraId="38F224BB" w14:textId="77777777" w:rsidR="00B574C9" w:rsidRDefault="008457A4" w:rsidP="008457A4">
                <w:r w:rsidRPr="008457A4">
                  <w:rPr>
                    <w:u w:color="000000"/>
                    <w:lang w:val="en-US" w:eastAsia="en-CA"/>
                  </w:rPr>
                  <w:t>St. Bonaventure University</w:t>
                </w:r>
              </w:p>
            </w:tc>
          </w:sdtContent>
        </w:sdt>
      </w:tr>
    </w:tbl>
    <w:p w14:paraId="607C6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49897" w14:textId="77777777" w:rsidTr="00244BB0">
        <w:tc>
          <w:tcPr>
            <w:tcW w:w="9016" w:type="dxa"/>
            <w:shd w:val="clear" w:color="auto" w:fill="A6A6A6" w:themeFill="background1" w:themeFillShade="A6"/>
            <w:tcMar>
              <w:top w:w="113" w:type="dxa"/>
              <w:bottom w:w="113" w:type="dxa"/>
            </w:tcMar>
          </w:tcPr>
          <w:p w14:paraId="1FBC22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6C7706" w14:textId="77777777" w:rsidTr="003F0D73">
        <w:sdt>
          <w:sdtPr>
            <w:alias w:val="Article headword"/>
            <w:tag w:val="articleHeadword"/>
            <w:id w:val="-361440020"/>
            <w:placeholder>
              <w:docPart w:val="3AF536E723DA4B0F839BDAFBFD69C542"/>
            </w:placeholder>
            <w:text/>
          </w:sdtPr>
          <w:sdtEndPr/>
          <w:sdtContent>
            <w:tc>
              <w:tcPr>
                <w:tcW w:w="9016" w:type="dxa"/>
                <w:tcMar>
                  <w:top w:w="113" w:type="dxa"/>
                  <w:bottom w:w="113" w:type="dxa"/>
                </w:tcMar>
              </w:tcPr>
              <w:p w14:paraId="6CDE97A5" w14:textId="77777777" w:rsidR="003F0D73" w:rsidRPr="00FB589A" w:rsidRDefault="008457A4" w:rsidP="008457A4">
                <w:pPr>
                  <w:rPr>
                    <w:b/>
                  </w:rPr>
                </w:pPr>
                <w:r w:rsidRPr="00D85D50">
                  <w:t>Black Mountain Poetry</w:t>
                </w:r>
              </w:p>
            </w:tc>
          </w:sdtContent>
        </w:sdt>
      </w:tr>
      <w:tr w:rsidR="00464699" w14:paraId="6C3D8FBF" w14:textId="77777777" w:rsidTr="007821B0">
        <w:sdt>
          <w:sdtPr>
            <w:alias w:val="Variant headwords"/>
            <w:tag w:val="variantHeadwords"/>
            <w:id w:val="173464402"/>
            <w:placeholder>
              <w:docPart w:val="5F80386053144961B7BFED5863AD6993"/>
            </w:placeholder>
          </w:sdtPr>
          <w:sdtEndPr/>
          <w:sdtContent>
            <w:tc>
              <w:tcPr>
                <w:tcW w:w="9016" w:type="dxa"/>
                <w:tcMar>
                  <w:top w:w="113" w:type="dxa"/>
                  <w:bottom w:w="113" w:type="dxa"/>
                </w:tcMar>
              </w:tcPr>
              <w:p w14:paraId="061EF22E" w14:textId="77777777" w:rsidR="00464699" w:rsidRDefault="008457A4" w:rsidP="008457A4">
                <w:r>
                  <w:t>Black Mountain School</w:t>
                </w:r>
              </w:p>
            </w:tc>
          </w:sdtContent>
        </w:sdt>
      </w:tr>
      <w:tr w:rsidR="00E85A05" w14:paraId="44D612D9" w14:textId="77777777" w:rsidTr="003F0D73">
        <w:sdt>
          <w:sdtPr>
            <w:alias w:val="Abstract"/>
            <w:tag w:val="abstract"/>
            <w:id w:val="-635871867"/>
            <w:placeholder>
              <w:docPart w:val="91E048414E504ACB9EEE7FED505D2FBA"/>
            </w:placeholder>
          </w:sdtPr>
          <w:sdtEndPr/>
          <w:sdtContent>
            <w:tc>
              <w:tcPr>
                <w:tcW w:w="9016" w:type="dxa"/>
                <w:tcMar>
                  <w:top w:w="113" w:type="dxa"/>
                  <w:bottom w:w="113" w:type="dxa"/>
                </w:tcMar>
              </w:tcPr>
              <w:p w14:paraId="10C085B4" w14:textId="77777777" w:rsidR="00E85A05" w:rsidRPr="008457A4" w:rsidRDefault="008457A4" w:rsidP="008457A4">
                <w:pPr>
                  <w:rPr>
                    <w:rFonts w:eastAsia="Garamond" w:hAnsi="Garamond" w:cs="Garamond"/>
                  </w:rPr>
                </w:pPr>
                <w:r>
                  <w:t>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w:t>
                </w:r>
                <w:r>
                  <w:rPr>
                    <w:rFonts w:hAnsi="Garamond"/>
                  </w:rPr>
                  <w:t> </w:t>
                </w:r>
                <w:r>
                  <w:t>emotions</w:t>
                </w:r>
                <w:r>
                  <w:rPr>
                    <w:rFonts w:hAnsi="Garamond"/>
                  </w:rPr>
                  <w:t> </w:t>
                </w:r>
                <w:r>
                  <w:t>as much as the intellect were part of the education. Artists and intellectuals seeking refuge from Nazi Europe</w:t>
                </w:r>
                <w:r>
                  <w:rPr>
                    <w:rFonts w:hAnsi="Garamond"/>
                  </w:rPr>
                  <w:t> </w:t>
                </w:r>
                <w:r>
                  <w:t>strengthened the faculty ranks. Among the American students</w:t>
                </w:r>
                <w:r>
                  <w:rPr>
                    <w:rFonts w:hAnsi="Garamond"/>
                  </w:rPr>
                  <w:t> </w:t>
                </w:r>
                <w:r>
                  <w:t>and teachers were</w:t>
                </w:r>
                <w:r>
                  <w:rPr>
                    <w:rFonts w:hAnsi="Garamond"/>
                  </w:rPr>
                  <w:t> </w:t>
                </w:r>
                <w:r>
                  <w:t xml:space="preserve">Robert </w:t>
                </w:r>
                <w:proofErr w:type="spellStart"/>
                <w:r>
                  <w:t>Creeley</w:t>
                </w:r>
                <w:proofErr w:type="spellEnd"/>
                <w:r>
                  <w:t xml:space="preserve"> (1926-2005), John Wieners (1934-2002), Robert Duncan (1919-1988), Hilda Morley (1916-1988), Ed Dorn (1929-1999), Joel Oppenheimer (1930-198</w:t>
                </w:r>
                <w:r w:rsidR="00D85D50">
                  <w:t>8), and Jonathan Williams (1929-</w:t>
                </w:r>
                <w:r>
                  <w:t>2008).</w:t>
                </w:r>
                <w:r>
                  <w:rPr>
                    <w:rFonts w:hAnsi="Garamond"/>
                  </w:rPr>
                  <w:t> </w:t>
                </w:r>
                <w:r>
                  <w:t>Black Mountain Poetry also takes its name from the</w:t>
                </w:r>
                <w:r>
                  <w:rPr>
                    <w:rFonts w:hAnsi="Garamond"/>
                  </w:rPr>
                  <w:t> </w:t>
                </w:r>
                <w:r>
                  <w:rPr>
                    <w:i/>
                    <w:iCs/>
                  </w:rPr>
                  <w:t>Black Mountain Review</w:t>
                </w:r>
                <w:r>
                  <w:t xml:space="preserve"> (1954-1957), which </w:t>
                </w:r>
                <w:proofErr w:type="spellStart"/>
                <w:r>
                  <w:t>Creeley</w:t>
                </w:r>
                <w:proofErr w:type="spellEnd"/>
                <w:r>
                  <w:t xml:space="preserve"> founded in Mallorca. He published not only writers affiliated directly with</w:t>
                </w:r>
                <w:r>
                  <w:rPr>
                    <w:rFonts w:hAnsi="Garamond"/>
                  </w:rPr>
                  <w:t> </w:t>
                </w:r>
                <w:r>
                  <w:t>the college, but also</w:t>
                </w:r>
                <w:r>
                  <w:rPr>
                    <w:rFonts w:hAnsi="Garamond"/>
                  </w:rPr>
                  <w:t> </w:t>
                </w:r>
                <w:r>
                  <w:t xml:space="preserve">Denise </w:t>
                </w:r>
                <w:proofErr w:type="spellStart"/>
                <w:r>
                  <w:t>Levertov</w:t>
                </w:r>
                <w:proofErr w:type="spellEnd"/>
                <w:r>
                  <w:t xml:space="preserve">, Larry </w:t>
                </w:r>
                <w:proofErr w:type="spellStart"/>
                <w:r>
                  <w:t>Eigner</w:t>
                </w:r>
                <w:proofErr w:type="spellEnd"/>
                <w:r>
                  <w:t xml:space="preserve">, Paul Blackburn, Cid </w:t>
                </w:r>
                <w:proofErr w:type="spellStart"/>
                <w:r>
                  <w:t>Corman</w:t>
                </w:r>
                <w:proofErr w:type="spellEnd"/>
                <w:r>
                  <w:t>, Irving Layton, Gael Turnbull, and, in the seventh and final issue, many of the Beats.</w:t>
                </w:r>
                <w:r>
                  <w:rPr>
                    <w:rFonts w:hAnsi="Garamond"/>
                  </w:rPr>
                  <w:t> </w:t>
                </w:r>
              </w:p>
            </w:tc>
          </w:sdtContent>
        </w:sdt>
      </w:tr>
      <w:tr w:rsidR="003F0D73" w14:paraId="2E055E2D" w14:textId="77777777" w:rsidTr="003F0D73">
        <w:sdt>
          <w:sdtPr>
            <w:rPr>
              <w:rFonts w:ascii="Calibri" w:hAnsi="Calibri"/>
            </w:rPr>
            <w:alias w:val="Article text"/>
            <w:tag w:val="articleText"/>
            <w:id w:val="634067588"/>
            <w:placeholder>
              <w:docPart w:val="3B474C84BE1D4D91AABD43DC363EBD16"/>
            </w:placeholder>
          </w:sdtPr>
          <w:sdtEndPr/>
          <w:sdtContent>
            <w:tc>
              <w:tcPr>
                <w:tcW w:w="9016" w:type="dxa"/>
                <w:tcMar>
                  <w:top w:w="113" w:type="dxa"/>
                  <w:bottom w:w="113" w:type="dxa"/>
                </w:tcMar>
              </w:tcPr>
              <w:p w14:paraId="639DDB1B" w14:textId="77777777" w:rsidR="008457A4" w:rsidRPr="00D85D50" w:rsidRDefault="008457A4" w:rsidP="008457A4">
                <w:pPr>
                  <w:rPr>
                    <w:rFonts w:ascii="Calibri" w:eastAsia="Garamond" w:hAnsi="Calibri" w:cs="Garamond"/>
                  </w:rPr>
                </w:pPr>
                <w:r w:rsidRPr="00D85D50">
                  <w:rPr>
                    <w:rFonts w:ascii="Calibri" w:hAnsi="Calibri"/>
                  </w:rPr>
                  <w:t xml:space="preserve">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 emotions as much as the intellect were part of the education. Artists and intellectuals seeking refuge from Nazi Europe strengthened the faculty ranks. Among the American students and teachers were Robert </w:t>
                </w:r>
                <w:proofErr w:type="spellStart"/>
                <w:r w:rsidRPr="00D85D50">
                  <w:rPr>
                    <w:rFonts w:ascii="Calibri" w:hAnsi="Calibri"/>
                  </w:rPr>
                  <w:t>Creeley</w:t>
                </w:r>
                <w:proofErr w:type="spellEnd"/>
                <w:r w:rsidRPr="00D85D50">
                  <w:rPr>
                    <w:rFonts w:ascii="Calibri" w:hAnsi="Calibri"/>
                  </w:rPr>
                  <w:t xml:space="preserve"> (1926-2005), John Wieners (1934-2002), Robert Duncan (1919-1988), Hilda Morley (1916-1988), Ed Dorn (1929-1999), Joel Oppenheimer (1930-1988), and Jonathan Williams (1929-2008). Black Mountain Poetry also takes its name from the </w:t>
                </w:r>
                <w:r w:rsidRPr="00D85D50">
                  <w:rPr>
                    <w:rFonts w:ascii="Calibri" w:hAnsi="Calibri"/>
                    <w:i/>
                    <w:iCs/>
                  </w:rPr>
                  <w:t>Black Mountain Review</w:t>
                </w:r>
                <w:r w:rsidRPr="00D85D50">
                  <w:rPr>
                    <w:rFonts w:ascii="Calibri" w:hAnsi="Calibri"/>
                  </w:rPr>
                  <w:t xml:space="preserve"> (1954-1957), which </w:t>
                </w:r>
                <w:proofErr w:type="spellStart"/>
                <w:r w:rsidRPr="00D85D50">
                  <w:rPr>
                    <w:rFonts w:ascii="Calibri" w:hAnsi="Calibri"/>
                  </w:rPr>
                  <w:t>Creeley</w:t>
                </w:r>
                <w:proofErr w:type="spellEnd"/>
                <w:r w:rsidRPr="00D85D50">
                  <w:rPr>
                    <w:rFonts w:ascii="Calibri" w:hAnsi="Calibri"/>
                  </w:rPr>
                  <w:t xml:space="preserve"> founded in Mallorca. He published not only writers affiliated directly with the college, but also Denise </w:t>
                </w:r>
                <w:proofErr w:type="spellStart"/>
                <w:r w:rsidRPr="00D85D50">
                  <w:rPr>
                    <w:rFonts w:ascii="Calibri" w:hAnsi="Calibri"/>
                  </w:rPr>
                  <w:t>Levertov</w:t>
                </w:r>
                <w:proofErr w:type="spellEnd"/>
                <w:r w:rsidRPr="00D85D50">
                  <w:rPr>
                    <w:rFonts w:ascii="Calibri" w:hAnsi="Calibri"/>
                  </w:rPr>
                  <w:t xml:space="preserve">, Larry </w:t>
                </w:r>
                <w:proofErr w:type="spellStart"/>
                <w:r w:rsidRPr="00D85D50">
                  <w:rPr>
                    <w:rFonts w:ascii="Calibri" w:hAnsi="Calibri"/>
                  </w:rPr>
                  <w:t>Eigner</w:t>
                </w:r>
                <w:proofErr w:type="spellEnd"/>
                <w:r w:rsidRPr="00D85D50">
                  <w:rPr>
                    <w:rFonts w:ascii="Calibri" w:hAnsi="Calibri"/>
                  </w:rPr>
                  <w:t xml:space="preserve">, Paul Blackburn, Cid </w:t>
                </w:r>
                <w:proofErr w:type="spellStart"/>
                <w:r w:rsidRPr="00D85D50">
                  <w:rPr>
                    <w:rFonts w:ascii="Calibri" w:hAnsi="Calibri"/>
                  </w:rPr>
                  <w:t>Corman</w:t>
                </w:r>
                <w:proofErr w:type="spellEnd"/>
                <w:r w:rsidRPr="00D85D50">
                  <w:rPr>
                    <w:rFonts w:ascii="Calibri" w:hAnsi="Calibri"/>
                  </w:rPr>
                  <w:t>, Irving Layton, Gael Turnbull, and, in the seventh and final issue, many of the Beats. </w:t>
                </w:r>
              </w:p>
              <w:p w14:paraId="39EB9791" w14:textId="77777777" w:rsidR="008457A4" w:rsidRPr="00D85D50" w:rsidRDefault="008457A4" w:rsidP="008457A4">
                <w:pPr>
                  <w:rPr>
                    <w:rFonts w:ascii="Calibri" w:eastAsia="Garamond" w:hAnsi="Calibri" w:cs="Garamond"/>
                  </w:rPr>
                </w:pPr>
              </w:p>
              <w:p w14:paraId="1E2259B7" w14:textId="77777777" w:rsidR="008457A4" w:rsidRPr="00D85D50" w:rsidRDefault="008457A4" w:rsidP="008457A4">
                <w:pPr>
                  <w:rPr>
                    <w:rFonts w:ascii="Calibri" w:eastAsia="Garamond" w:hAnsi="Calibri" w:cs="Garamond"/>
                  </w:rPr>
                </w:pPr>
                <w:r w:rsidRPr="00D85D50">
                  <w:rPr>
                    <w:rFonts w:ascii="Calibri" w:hAnsi="Calibri"/>
                    <w:lang w:val="de-DE"/>
                  </w:rPr>
                  <w:t>In his epochal</w:t>
                </w:r>
                <w:r w:rsidRPr="00D85D50">
                  <w:rPr>
                    <w:rFonts w:ascii="Calibri" w:hAnsi="Calibri"/>
                  </w:rPr>
                  <w:t> </w:t>
                </w:r>
                <w:r w:rsidRPr="00D85D50">
                  <w:rPr>
                    <w:rFonts w:ascii="Calibri" w:hAnsi="Calibri"/>
                    <w:lang w:val="it-IT"/>
                  </w:rPr>
                  <w:t xml:space="preserve">manifesto </w:t>
                </w:r>
                <w:r w:rsidRPr="00D85D50">
                  <w:rPr>
                    <w:rFonts w:ascii="Calibri" w:hAnsi="Calibri"/>
                  </w:rPr>
                  <w:t>‘</w:t>
                </w:r>
                <w:r w:rsidRPr="00D85D50">
                  <w:rPr>
                    <w:rFonts w:ascii="Calibri" w:hAnsi="Calibri"/>
                    <w:lang w:val="nl-NL"/>
                  </w:rPr>
                  <w:t>Projective Verse</w:t>
                </w:r>
                <w:r w:rsidRPr="00D85D50">
                  <w:rPr>
                    <w:rFonts w:ascii="Calibri" w:hAnsi="Calibri"/>
                  </w:rPr>
                  <w:t xml:space="preserve">’ (1950), influenced by his correspondence with Frances </w:t>
                </w:r>
                <w:proofErr w:type="spellStart"/>
                <w:r w:rsidRPr="00D85D50">
                  <w:rPr>
                    <w:rFonts w:ascii="Calibri" w:hAnsi="Calibri"/>
                  </w:rPr>
                  <w:t>Bolderoff</w:t>
                </w:r>
                <w:proofErr w:type="spellEnd"/>
                <w:r w:rsidRPr="00D85D50">
                  <w:rPr>
                    <w:rFonts w:ascii="Calibri" w:hAnsi="Calibri"/>
                  </w:rPr>
                  <w:t xml:space="preserve"> and </w:t>
                </w:r>
                <w:proofErr w:type="spellStart"/>
                <w:r w:rsidRPr="00D85D50">
                  <w:rPr>
                    <w:rFonts w:ascii="Calibri" w:hAnsi="Calibri"/>
                  </w:rPr>
                  <w:t>Creeley</w:t>
                </w:r>
                <w:proofErr w:type="spellEnd"/>
                <w:r w:rsidRPr="00D85D50">
                  <w:rPr>
                    <w:rFonts w:ascii="Calibri" w:hAnsi="Calibri"/>
                  </w:rPr>
                  <w:t xml:space="preserve">, Olson rejected prosodic conventions in favor of an open poetics grounded in the breath. Like William Carlos Williams, Olson wanted poets to learn from the everyday language of their community. He eschewed the ‘inherited line, stanza, </w:t>
                </w:r>
                <w:proofErr w:type="gramStart"/>
                <w:r w:rsidRPr="00D85D50">
                  <w:rPr>
                    <w:rFonts w:ascii="Calibri" w:hAnsi="Calibri"/>
                  </w:rPr>
                  <w:t xml:space="preserve">over-all form, what is the </w:t>
                </w:r>
                <w:r w:rsidR="00D85D50" w:rsidRPr="00D85D50">
                  <w:rPr>
                    <w:rFonts w:ascii="Calibri" w:hAnsi="Calibri"/>
                  </w:rPr>
                  <w:t>‘</w:t>
                </w:r>
                <w:r w:rsidRPr="00D85D50">
                  <w:rPr>
                    <w:rFonts w:ascii="Calibri" w:hAnsi="Calibri"/>
                  </w:rPr>
                  <w:t>old</w:t>
                </w:r>
                <w:r w:rsidR="00D85D50" w:rsidRPr="00D85D50">
                  <w:rPr>
                    <w:rFonts w:ascii="Calibri" w:hAnsi="Calibri"/>
                  </w:rPr>
                  <w:t>’</w:t>
                </w:r>
                <w:r w:rsidRPr="00D85D50">
                  <w:rPr>
                    <w:rFonts w:ascii="Calibri" w:hAnsi="Calibri"/>
                    <w:lang w:val="fr-FR"/>
                  </w:rPr>
                  <w:t> </w:t>
                </w:r>
                <w:r w:rsidRPr="00D85D50">
                  <w:rPr>
                    <w:rFonts w:ascii="Calibri" w:hAnsi="Calibri"/>
                  </w:rPr>
                  <w:t>base</w:t>
                </w:r>
                <w:proofErr w:type="gramEnd"/>
                <w:r w:rsidRPr="00D85D50">
                  <w:rPr>
                    <w:rFonts w:ascii="Calibri" w:hAnsi="Calibri"/>
                  </w:rPr>
                  <w:t xml:space="preserve"> of the non-projective’ in favor of </w:t>
                </w:r>
                <w:proofErr w:type="spellStart"/>
                <w:r w:rsidRPr="00D85D50">
                  <w:rPr>
                    <w:rFonts w:ascii="Calibri" w:hAnsi="Calibri"/>
                  </w:rPr>
                  <w:t>Creeley</w:t>
                </w:r>
                <w:proofErr w:type="spellEnd"/>
                <w:r w:rsidRPr="00D85D50">
                  <w:rPr>
                    <w:rFonts w:ascii="Calibri" w:hAnsi="Calibri"/>
                    <w:lang w:val="fr-FR"/>
                  </w:rPr>
                  <w:t>’</w:t>
                </w:r>
                <w:r w:rsidRPr="00D85D50">
                  <w:rPr>
                    <w:rFonts w:ascii="Calibri" w:hAnsi="Calibri"/>
                  </w:rPr>
                  <w:t xml:space="preserve">s famed mantra: ‘FORM IS NEVER MORE THAN AN EXTENSION OF CONTENT.’ He wanted poets to use the whole space of the page (as </w:t>
                </w:r>
                <w:proofErr w:type="spellStart"/>
                <w:r w:rsidRPr="00D85D50">
                  <w:rPr>
                    <w:rFonts w:ascii="Calibri" w:hAnsi="Calibri"/>
                  </w:rPr>
                  <w:t>Mallarmé</w:t>
                </w:r>
                <w:proofErr w:type="spellEnd"/>
                <w:r w:rsidRPr="00D85D50">
                  <w:rPr>
                    <w:rFonts w:ascii="Calibri" w:hAnsi="Calibri"/>
                  </w:rPr>
                  <w:t xml:space="preserve"> had), and he proclaimed that the jazz of Charlie ‘Bird’ Parker was a greater guide for postmodern poetry than the romantic individualist brand of Confessional Poetry. Olson embarked on a long poetic sequence, </w:t>
                </w:r>
                <w:r w:rsidRPr="00D85D50">
                  <w:rPr>
                    <w:rFonts w:ascii="Calibri" w:hAnsi="Calibri"/>
                    <w:i/>
                    <w:iCs/>
                  </w:rPr>
                  <w:t xml:space="preserve">The Maximus Poems, </w:t>
                </w:r>
                <w:r w:rsidRPr="00D85D50">
                  <w:rPr>
                    <w:rFonts w:ascii="Calibri" w:hAnsi="Calibri"/>
                  </w:rPr>
                  <w:t xml:space="preserve">which he developed around the maritime </w:t>
                </w:r>
                <w:r w:rsidRPr="00D85D50">
                  <w:rPr>
                    <w:rFonts w:ascii="Calibri" w:hAnsi="Calibri"/>
                  </w:rPr>
                  <w:lastRenderedPageBreak/>
                  <w:t>economy of his home in Gloucester, Massachusetts. Written in part as a critique of Ezra Pound</w:t>
                </w:r>
                <w:r w:rsidRPr="00D85D50">
                  <w:rPr>
                    <w:rFonts w:ascii="Calibri" w:hAnsi="Calibri"/>
                    <w:lang w:val="fr-FR"/>
                  </w:rPr>
                  <w:t>’</w:t>
                </w:r>
                <w:r w:rsidRPr="00D85D50">
                  <w:rPr>
                    <w:rFonts w:ascii="Calibri" w:hAnsi="Calibri"/>
                  </w:rPr>
                  <w:t xml:space="preserve">s </w:t>
                </w:r>
                <w:r w:rsidRPr="00D85D50">
                  <w:rPr>
                    <w:rFonts w:ascii="Calibri" w:hAnsi="Calibri"/>
                    <w:i/>
                    <w:iCs/>
                    <w:lang w:val="es-ES_tradnl"/>
                  </w:rPr>
                  <w:t>Cantos</w:t>
                </w:r>
                <w:r w:rsidRPr="00D85D50">
                  <w:rPr>
                    <w:rFonts w:ascii="Calibri" w:hAnsi="Calibri"/>
                  </w:rPr>
                  <w:t>, Olson strove to achieve a historical constellation that avoided the genocidal legacy of the West, which he associated with the Holocaust and the nuclear bombings of Hiroshima and Nagasaki.</w:t>
                </w:r>
              </w:p>
              <w:p w14:paraId="26D87243" w14:textId="77777777" w:rsidR="008457A4" w:rsidRPr="00D85D50" w:rsidRDefault="008457A4" w:rsidP="008457A4">
                <w:pPr>
                  <w:rPr>
                    <w:rFonts w:ascii="Calibri" w:eastAsia="Garamond" w:hAnsi="Calibri" w:cs="Garamond"/>
                  </w:rPr>
                </w:pPr>
              </w:p>
              <w:p w14:paraId="58A43155" w14:textId="77777777" w:rsidR="003F0D73" w:rsidRDefault="008457A4" w:rsidP="008457A4">
                <w:r w:rsidRPr="00D85D50">
                  <w:rPr>
                    <w:rFonts w:ascii="Calibri" w:hAnsi="Calibri"/>
                  </w:rPr>
                  <w:t xml:space="preserve">An alliance with the emergent counter-culture united nearly all of the Black Mountain poets. </w:t>
                </w:r>
                <w:r w:rsidRPr="00D85D50">
                  <w:rPr>
                    <w:rFonts w:ascii="Calibri" w:hAnsi="Calibri"/>
                    <w:lang w:val="nl-NL"/>
                  </w:rPr>
                  <w:t>In Creeley</w:t>
                </w:r>
                <w:r w:rsidRPr="00D85D50">
                  <w:rPr>
                    <w:rFonts w:ascii="Calibri" w:hAnsi="Calibri"/>
                    <w:lang w:val="fr-FR"/>
                  </w:rPr>
                  <w:t>’</w:t>
                </w:r>
                <w:r w:rsidRPr="00D85D50">
                  <w:rPr>
                    <w:rFonts w:ascii="Calibri" w:hAnsi="Calibri"/>
                  </w:rPr>
                  <w:t xml:space="preserve">s hands, the lyric was a device that registered the privations of mid- to late-twentieth century domesticity. ‘All my poems are social crucifixions,’ he explained to his friend Allen Ginsberg. Whereas his early forte was a compressed lyric style reminiscent of Emily Dickinson and William Carlos Williams, during the political upheavals of the 1960s he adapted the </w:t>
                </w:r>
                <w:proofErr w:type="spellStart"/>
                <w:r w:rsidRPr="00D85D50">
                  <w:rPr>
                    <w:rFonts w:ascii="Calibri" w:hAnsi="Calibri"/>
                  </w:rPr>
                  <w:t>seriality</w:t>
                </w:r>
                <w:proofErr w:type="spellEnd"/>
                <w:r w:rsidRPr="00D85D50">
                  <w:rPr>
                    <w:rFonts w:ascii="Calibri" w:hAnsi="Calibri"/>
                  </w:rPr>
                  <w:t xml:space="preserve"> of Louis </w:t>
                </w:r>
                <w:proofErr w:type="spellStart"/>
                <w:r w:rsidRPr="00D85D50">
                  <w:rPr>
                    <w:rFonts w:ascii="Calibri" w:hAnsi="Calibri"/>
                  </w:rPr>
                  <w:t>Zukofsky</w:t>
                </w:r>
                <w:proofErr w:type="spellEnd"/>
                <w:r w:rsidRPr="00D85D50">
                  <w:rPr>
                    <w:rFonts w:ascii="Calibri" w:hAnsi="Calibri"/>
                  </w:rPr>
                  <w:t xml:space="preserve"> and George </w:t>
                </w:r>
                <w:proofErr w:type="spellStart"/>
                <w:r w:rsidRPr="00D85D50">
                  <w:rPr>
                    <w:rFonts w:ascii="Calibri" w:hAnsi="Calibri"/>
                  </w:rPr>
                  <w:t>Oppen</w:t>
                </w:r>
                <w:proofErr w:type="spellEnd"/>
                <w:r w:rsidRPr="00D85D50">
                  <w:rPr>
                    <w:rFonts w:ascii="Calibri" w:hAnsi="Calibri"/>
                  </w:rPr>
                  <w:t xml:space="preserve"> using a fractured syntax that presaged Language Poetry. When </w:t>
                </w:r>
                <w:proofErr w:type="spellStart"/>
                <w:r w:rsidRPr="00D85D50">
                  <w:rPr>
                    <w:rFonts w:ascii="Calibri" w:hAnsi="Calibri"/>
                  </w:rPr>
                  <w:t>Levertov</w:t>
                </w:r>
                <w:proofErr w:type="spellEnd"/>
                <w:r w:rsidRPr="00D85D50">
                  <w:rPr>
                    <w:rFonts w:ascii="Calibri" w:hAnsi="Calibri"/>
                  </w:rPr>
                  <w:t xml:space="preserve">, on behalf of her anti-Vietnam activism, </w:t>
                </w:r>
                <w:r w:rsidR="00D85D50" w:rsidRPr="00D85D50">
                  <w:rPr>
                    <w:rFonts w:ascii="Calibri" w:hAnsi="Calibri"/>
                  </w:rPr>
                  <w:t>marshalled</w:t>
                </w:r>
                <w:r w:rsidRPr="00D85D50">
                  <w:rPr>
                    <w:rFonts w:ascii="Calibri" w:hAnsi="Calibri"/>
                  </w:rPr>
                  <w:t xml:space="preserve"> a compressed lyric that shunned ornamentation, it led to a tragic falling-out with her friend Duncan, whose gnostic postmodernism could not abide a conflation of poetry with rhetoric. </w:t>
                </w:r>
                <w:r w:rsidRPr="00D85D50">
                  <w:rPr>
                    <w:rFonts w:ascii="Calibri" w:hAnsi="Calibri"/>
                    <w:lang w:val="de-DE"/>
                  </w:rPr>
                  <w:t>Eigner</w:t>
                </w:r>
                <w:r w:rsidRPr="00D85D50">
                  <w:rPr>
                    <w:rFonts w:ascii="Calibri" w:hAnsi="Calibri"/>
                  </w:rPr>
                  <w:t>, the most widely published of his peers, used the typewriter to record the ecology of his immediate milieu while managing a multi-tiered correspondence with small presses around the world (he remained largely at home due to cerebral palsy). Known as the unofficial</w:t>
                </w:r>
                <w:r w:rsidR="00D85D50">
                  <w:rPr>
                    <w:rFonts w:ascii="Calibri" w:hAnsi="Calibri"/>
                  </w:rPr>
                  <w:t xml:space="preserve"> laureate of gay liberation, Wie</w:t>
                </w:r>
                <w:r w:rsidRPr="00D85D50">
                  <w:rPr>
                    <w:rFonts w:ascii="Calibri" w:hAnsi="Calibri"/>
                  </w:rPr>
                  <w:t>ners wrote short poems of intense abjection, or as he put it, ‘</w:t>
                </w:r>
                <w:commentRangeStart w:id="0"/>
                <w:r w:rsidRPr="00D85D50">
                  <w:rPr>
                    <w:rFonts w:ascii="Calibri" w:hAnsi="Calibri"/>
                  </w:rPr>
                  <w:t>I try to write the most embarrassing thing I can think of.</w:t>
                </w:r>
                <w:commentRangeEnd w:id="0"/>
                <w:r w:rsidR="00D85D50">
                  <w:rPr>
                    <w:rStyle w:val="CommentReference"/>
                  </w:rPr>
                  <w:commentReference w:id="0"/>
                </w:r>
                <w:r w:rsidRPr="00D85D50">
                  <w:rPr>
                    <w:rFonts w:ascii="Calibri" w:hAnsi="Calibri"/>
                  </w:rPr>
                  <w:t>’</w:t>
                </w:r>
              </w:p>
            </w:tc>
          </w:sdtContent>
        </w:sdt>
      </w:tr>
      <w:tr w:rsidR="003235A7" w14:paraId="4EC8BF30" w14:textId="77777777" w:rsidTr="003235A7">
        <w:tc>
          <w:tcPr>
            <w:tcW w:w="9016" w:type="dxa"/>
          </w:tcPr>
          <w:p w14:paraId="1EFAA5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FD73B570404D878C69B438180B1455"/>
              </w:placeholder>
              <w:showingPlcHdr/>
            </w:sdtPr>
            <w:sdtEndPr/>
            <w:sdtContent>
              <w:p w14:paraId="109C147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65B7E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30T17:20:00Z" w:initials="LD">
    <w:p w14:paraId="7F150F45" w14:textId="77777777" w:rsidR="00D85D50" w:rsidRDefault="00D85D50">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F0EC4" w14:textId="77777777" w:rsidR="006159B2" w:rsidRDefault="006159B2" w:rsidP="007A0D55">
      <w:pPr>
        <w:spacing w:after="0" w:line="240" w:lineRule="auto"/>
      </w:pPr>
      <w:r>
        <w:separator/>
      </w:r>
    </w:p>
  </w:endnote>
  <w:endnote w:type="continuationSeparator" w:id="0">
    <w:p w14:paraId="4199B7A8" w14:textId="77777777" w:rsidR="006159B2" w:rsidRDefault="006159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F2743" w14:textId="77777777" w:rsidR="006159B2" w:rsidRDefault="006159B2" w:rsidP="007A0D55">
      <w:pPr>
        <w:spacing w:after="0" w:line="240" w:lineRule="auto"/>
      </w:pPr>
      <w:r>
        <w:separator/>
      </w:r>
    </w:p>
  </w:footnote>
  <w:footnote w:type="continuationSeparator" w:id="0">
    <w:p w14:paraId="759A9460" w14:textId="77777777" w:rsidR="006159B2" w:rsidRDefault="006159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06C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E3EE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16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2"/>
    <w:rsid w:val="006D0412"/>
    <w:rsid w:val="007411B9"/>
    <w:rsid w:val="00780D95"/>
    <w:rsid w:val="00780DC7"/>
    <w:rsid w:val="007A0D55"/>
    <w:rsid w:val="007B3377"/>
    <w:rsid w:val="007E5F44"/>
    <w:rsid w:val="00821DE3"/>
    <w:rsid w:val="008457A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D5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5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A4"/>
    <w:rPr>
      <w:rFonts w:ascii="Tahoma" w:hAnsi="Tahoma" w:cs="Tahoma"/>
      <w:sz w:val="16"/>
      <w:szCs w:val="16"/>
    </w:rPr>
  </w:style>
  <w:style w:type="paragraph" w:customStyle="1" w:styleId="Default">
    <w:name w:val="Default"/>
    <w:rsid w:val="008457A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CA"/>
    </w:rPr>
  </w:style>
  <w:style w:type="character" w:styleId="CommentReference">
    <w:name w:val="annotation reference"/>
    <w:basedOn w:val="DefaultParagraphFont"/>
    <w:uiPriority w:val="99"/>
    <w:semiHidden/>
    <w:rsid w:val="00D85D50"/>
    <w:rPr>
      <w:sz w:val="18"/>
      <w:szCs w:val="18"/>
    </w:rPr>
  </w:style>
  <w:style w:type="paragraph" w:styleId="CommentText">
    <w:name w:val="annotation text"/>
    <w:basedOn w:val="Normal"/>
    <w:link w:val="CommentTextChar"/>
    <w:uiPriority w:val="99"/>
    <w:semiHidden/>
    <w:rsid w:val="00D85D50"/>
    <w:pPr>
      <w:spacing w:line="240" w:lineRule="auto"/>
    </w:pPr>
    <w:rPr>
      <w:sz w:val="24"/>
      <w:szCs w:val="24"/>
    </w:rPr>
  </w:style>
  <w:style w:type="character" w:customStyle="1" w:styleId="CommentTextChar">
    <w:name w:val="Comment Text Char"/>
    <w:basedOn w:val="DefaultParagraphFont"/>
    <w:link w:val="CommentText"/>
    <w:uiPriority w:val="99"/>
    <w:semiHidden/>
    <w:rsid w:val="00D85D50"/>
    <w:rPr>
      <w:sz w:val="24"/>
      <w:szCs w:val="24"/>
    </w:rPr>
  </w:style>
  <w:style w:type="paragraph" w:styleId="CommentSubject">
    <w:name w:val="annotation subject"/>
    <w:basedOn w:val="CommentText"/>
    <w:next w:val="CommentText"/>
    <w:link w:val="CommentSubjectChar"/>
    <w:uiPriority w:val="99"/>
    <w:semiHidden/>
    <w:rsid w:val="00D85D50"/>
    <w:rPr>
      <w:b/>
      <w:bCs/>
      <w:sz w:val="20"/>
      <w:szCs w:val="20"/>
    </w:rPr>
  </w:style>
  <w:style w:type="character" w:customStyle="1" w:styleId="CommentSubjectChar">
    <w:name w:val="Comment Subject Char"/>
    <w:basedOn w:val="CommentTextChar"/>
    <w:link w:val="CommentSubject"/>
    <w:uiPriority w:val="99"/>
    <w:semiHidden/>
    <w:rsid w:val="00D85D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A4"/>
    <w:rPr>
      <w:rFonts w:ascii="Tahoma" w:hAnsi="Tahoma" w:cs="Tahoma"/>
      <w:sz w:val="16"/>
      <w:szCs w:val="16"/>
    </w:rPr>
  </w:style>
  <w:style w:type="paragraph" w:customStyle="1" w:styleId="Default">
    <w:name w:val="Default"/>
    <w:rsid w:val="008457A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CA"/>
    </w:rPr>
  </w:style>
  <w:style w:type="character" w:styleId="CommentReference">
    <w:name w:val="annotation reference"/>
    <w:basedOn w:val="DefaultParagraphFont"/>
    <w:uiPriority w:val="99"/>
    <w:semiHidden/>
    <w:rsid w:val="00D85D50"/>
    <w:rPr>
      <w:sz w:val="18"/>
      <w:szCs w:val="18"/>
    </w:rPr>
  </w:style>
  <w:style w:type="paragraph" w:styleId="CommentText">
    <w:name w:val="annotation text"/>
    <w:basedOn w:val="Normal"/>
    <w:link w:val="CommentTextChar"/>
    <w:uiPriority w:val="99"/>
    <w:semiHidden/>
    <w:rsid w:val="00D85D50"/>
    <w:pPr>
      <w:spacing w:line="240" w:lineRule="auto"/>
    </w:pPr>
    <w:rPr>
      <w:sz w:val="24"/>
      <w:szCs w:val="24"/>
    </w:rPr>
  </w:style>
  <w:style w:type="character" w:customStyle="1" w:styleId="CommentTextChar">
    <w:name w:val="Comment Text Char"/>
    <w:basedOn w:val="DefaultParagraphFont"/>
    <w:link w:val="CommentText"/>
    <w:uiPriority w:val="99"/>
    <w:semiHidden/>
    <w:rsid w:val="00D85D50"/>
    <w:rPr>
      <w:sz w:val="24"/>
      <w:szCs w:val="24"/>
    </w:rPr>
  </w:style>
  <w:style w:type="paragraph" w:styleId="CommentSubject">
    <w:name w:val="annotation subject"/>
    <w:basedOn w:val="CommentText"/>
    <w:next w:val="CommentText"/>
    <w:link w:val="CommentSubjectChar"/>
    <w:uiPriority w:val="99"/>
    <w:semiHidden/>
    <w:rsid w:val="00D85D50"/>
    <w:rPr>
      <w:b/>
      <w:bCs/>
      <w:sz w:val="20"/>
      <w:szCs w:val="20"/>
    </w:rPr>
  </w:style>
  <w:style w:type="character" w:customStyle="1" w:styleId="CommentSubjectChar">
    <w:name w:val="Comment Subject Char"/>
    <w:basedOn w:val="CommentTextChar"/>
    <w:link w:val="CommentSubject"/>
    <w:uiPriority w:val="99"/>
    <w:semiHidden/>
    <w:rsid w:val="00D85D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D1DBCD1A834135B7B5F941EDB48777"/>
        <w:category>
          <w:name w:val="General"/>
          <w:gallery w:val="placeholder"/>
        </w:category>
        <w:types>
          <w:type w:val="bbPlcHdr"/>
        </w:types>
        <w:behaviors>
          <w:behavior w:val="content"/>
        </w:behaviors>
        <w:guid w:val="{3E17DCD0-8B6E-4CA5-9AE3-08682E5584CC}"/>
      </w:docPartPr>
      <w:docPartBody>
        <w:p w:rsidR="004670B7" w:rsidRDefault="006A3BC5">
          <w:pPr>
            <w:pStyle w:val="2CD1DBCD1A834135B7B5F941EDB48777"/>
          </w:pPr>
          <w:r w:rsidRPr="00CC586D">
            <w:rPr>
              <w:rStyle w:val="PlaceholderText"/>
              <w:b/>
              <w:color w:val="FFFFFF" w:themeColor="background1"/>
            </w:rPr>
            <w:t>[Salutation]</w:t>
          </w:r>
        </w:p>
      </w:docPartBody>
    </w:docPart>
    <w:docPart>
      <w:docPartPr>
        <w:name w:val="1114342EB72D4C27805BB811B481A407"/>
        <w:category>
          <w:name w:val="General"/>
          <w:gallery w:val="placeholder"/>
        </w:category>
        <w:types>
          <w:type w:val="bbPlcHdr"/>
        </w:types>
        <w:behaviors>
          <w:behavior w:val="content"/>
        </w:behaviors>
        <w:guid w:val="{F6597AC1-EC95-4A09-92C5-41998C903AA8}"/>
      </w:docPartPr>
      <w:docPartBody>
        <w:p w:rsidR="004670B7" w:rsidRDefault="006A3BC5">
          <w:pPr>
            <w:pStyle w:val="1114342EB72D4C27805BB811B481A407"/>
          </w:pPr>
          <w:r>
            <w:rPr>
              <w:rStyle w:val="PlaceholderText"/>
            </w:rPr>
            <w:t>[Middle name]</w:t>
          </w:r>
        </w:p>
      </w:docPartBody>
    </w:docPart>
    <w:docPart>
      <w:docPartPr>
        <w:name w:val="F266F66C770143FEB38F228B35918642"/>
        <w:category>
          <w:name w:val="General"/>
          <w:gallery w:val="placeholder"/>
        </w:category>
        <w:types>
          <w:type w:val="bbPlcHdr"/>
        </w:types>
        <w:behaviors>
          <w:behavior w:val="content"/>
        </w:behaviors>
        <w:guid w:val="{40646D0E-5FD1-43C0-9C2C-150CCBB3FD2B}"/>
      </w:docPartPr>
      <w:docPartBody>
        <w:p w:rsidR="004670B7" w:rsidRDefault="006A3BC5">
          <w:pPr>
            <w:pStyle w:val="F266F66C770143FEB38F228B35918642"/>
          </w:pPr>
          <w:r>
            <w:rPr>
              <w:rStyle w:val="PlaceholderText"/>
            </w:rPr>
            <w:t>[Last name]</w:t>
          </w:r>
        </w:p>
      </w:docPartBody>
    </w:docPart>
    <w:docPart>
      <w:docPartPr>
        <w:name w:val="B6C033C1B8994CFE9495A3DBDDDDF62E"/>
        <w:category>
          <w:name w:val="General"/>
          <w:gallery w:val="placeholder"/>
        </w:category>
        <w:types>
          <w:type w:val="bbPlcHdr"/>
        </w:types>
        <w:behaviors>
          <w:behavior w:val="content"/>
        </w:behaviors>
        <w:guid w:val="{639656C6-D70A-4099-BDE2-EF48B3D2A462}"/>
      </w:docPartPr>
      <w:docPartBody>
        <w:p w:rsidR="004670B7" w:rsidRDefault="006A3BC5">
          <w:pPr>
            <w:pStyle w:val="B6C033C1B8994CFE9495A3DBDDDDF62E"/>
          </w:pPr>
          <w:r>
            <w:rPr>
              <w:rStyle w:val="PlaceholderText"/>
            </w:rPr>
            <w:t>[Enter your biography]</w:t>
          </w:r>
        </w:p>
      </w:docPartBody>
    </w:docPart>
    <w:docPart>
      <w:docPartPr>
        <w:name w:val="FD5DC277D924477A86401304AA1B5767"/>
        <w:category>
          <w:name w:val="General"/>
          <w:gallery w:val="placeholder"/>
        </w:category>
        <w:types>
          <w:type w:val="bbPlcHdr"/>
        </w:types>
        <w:behaviors>
          <w:behavior w:val="content"/>
        </w:behaviors>
        <w:guid w:val="{75B78C1F-D6FB-4DF4-8259-AAD38F76B659}"/>
      </w:docPartPr>
      <w:docPartBody>
        <w:p w:rsidR="004670B7" w:rsidRDefault="006A3BC5">
          <w:pPr>
            <w:pStyle w:val="FD5DC277D924477A86401304AA1B5767"/>
          </w:pPr>
          <w:r>
            <w:rPr>
              <w:rStyle w:val="PlaceholderText"/>
            </w:rPr>
            <w:t>[Enter the institution with which you are affiliated]</w:t>
          </w:r>
        </w:p>
      </w:docPartBody>
    </w:docPart>
    <w:docPart>
      <w:docPartPr>
        <w:name w:val="3AF536E723DA4B0F839BDAFBFD69C542"/>
        <w:category>
          <w:name w:val="General"/>
          <w:gallery w:val="placeholder"/>
        </w:category>
        <w:types>
          <w:type w:val="bbPlcHdr"/>
        </w:types>
        <w:behaviors>
          <w:behavior w:val="content"/>
        </w:behaviors>
        <w:guid w:val="{63749C2F-F6C3-436C-908D-7C5DCC7E3E60}"/>
      </w:docPartPr>
      <w:docPartBody>
        <w:p w:rsidR="004670B7" w:rsidRDefault="006A3BC5">
          <w:pPr>
            <w:pStyle w:val="3AF536E723DA4B0F839BDAFBFD69C542"/>
          </w:pPr>
          <w:r w:rsidRPr="00EF74F7">
            <w:rPr>
              <w:b/>
              <w:color w:val="808080" w:themeColor="background1" w:themeShade="80"/>
            </w:rPr>
            <w:t>[Enter the headword for your article]</w:t>
          </w:r>
        </w:p>
      </w:docPartBody>
    </w:docPart>
    <w:docPart>
      <w:docPartPr>
        <w:name w:val="5F80386053144961B7BFED5863AD6993"/>
        <w:category>
          <w:name w:val="General"/>
          <w:gallery w:val="placeholder"/>
        </w:category>
        <w:types>
          <w:type w:val="bbPlcHdr"/>
        </w:types>
        <w:behaviors>
          <w:behavior w:val="content"/>
        </w:behaviors>
        <w:guid w:val="{D95A3D5E-AFA9-4096-8E17-6BDAEACC29D5}"/>
      </w:docPartPr>
      <w:docPartBody>
        <w:p w:rsidR="004670B7" w:rsidRDefault="006A3BC5">
          <w:pPr>
            <w:pStyle w:val="5F80386053144961B7BFED5863AD69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E048414E504ACB9EEE7FED505D2FBA"/>
        <w:category>
          <w:name w:val="General"/>
          <w:gallery w:val="placeholder"/>
        </w:category>
        <w:types>
          <w:type w:val="bbPlcHdr"/>
        </w:types>
        <w:behaviors>
          <w:behavior w:val="content"/>
        </w:behaviors>
        <w:guid w:val="{5A11CE78-DD13-4C8B-AEF2-05A2E244026D}"/>
      </w:docPartPr>
      <w:docPartBody>
        <w:p w:rsidR="004670B7" w:rsidRDefault="006A3BC5">
          <w:pPr>
            <w:pStyle w:val="91E048414E504ACB9EEE7FED505D2F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474C84BE1D4D91AABD43DC363EBD16"/>
        <w:category>
          <w:name w:val="General"/>
          <w:gallery w:val="placeholder"/>
        </w:category>
        <w:types>
          <w:type w:val="bbPlcHdr"/>
        </w:types>
        <w:behaviors>
          <w:behavior w:val="content"/>
        </w:behaviors>
        <w:guid w:val="{6A167DFE-94EC-4B2B-9478-0485B21EB4F0}"/>
      </w:docPartPr>
      <w:docPartBody>
        <w:p w:rsidR="004670B7" w:rsidRDefault="006A3BC5">
          <w:pPr>
            <w:pStyle w:val="3B474C84BE1D4D91AABD43DC363EBD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FD73B570404D878C69B438180B1455"/>
        <w:category>
          <w:name w:val="General"/>
          <w:gallery w:val="placeholder"/>
        </w:category>
        <w:types>
          <w:type w:val="bbPlcHdr"/>
        </w:types>
        <w:behaviors>
          <w:behavior w:val="content"/>
        </w:behaviors>
        <w:guid w:val="{C537E1E5-1580-4B02-A39E-43EFD55ED6E2}"/>
      </w:docPartPr>
      <w:docPartBody>
        <w:p w:rsidR="004670B7" w:rsidRDefault="006A3BC5">
          <w:pPr>
            <w:pStyle w:val="6CFD73B570404D878C69B438180B14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C5"/>
    <w:rsid w:val="004670B7"/>
    <w:rsid w:val="006A3B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D1DBCD1A834135B7B5F941EDB48777">
    <w:name w:val="2CD1DBCD1A834135B7B5F941EDB48777"/>
  </w:style>
  <w:style w:type="paragraph" w:customStyle="1" w:styleId="24AF7252E7974D9E9C6491D5A8C6F61E">
    <w:name w:val="24AF7252E7974D9E9C6491D5A8C6F61E"/>
  </w:style>
  <w:style w:type="paragraph" w:customStyle="1" w:styleId="1114342EB72D4C27805BB811B481A407">
    <w:name w:val="1114342EB72D4C27805BB811B481A407"/>
  </w:style>
  <w:style w:type="paragraph" w:customStyle="1" w:styleId="F266F66C770143FEB38F228B35918642">
    <w:name w:val="F266F66C770143FEB38F228B35918642"/>
  </w:style>
  <w:style w:type="paragraph" w:customStyle="1" w:styleId="B6C033C1B8994CFE9495A3DBDDDDF62E">
    <w:name w:val="B6C033C1B8994CFE9495A3DBDDDDF62E"/>
  </w:style>
  <w:style w:type="paragraph" w:customStyle="1" w:styleId="FD5DC277D924477A86401304AA1B5767">
    <w:name w:val="FD5DC277D924477A86401304AA1B5767"/>
  </w:style>
  <w:style w:type="paragraph" w:customStyle="1" w:styleId="3AF536E723DA4B0F839BDAFBFD69C542">
    <w:name w:val="3AF536E723DA4B0F839BDAFBFD69C542"/>
  </w:style>
  <w:style w:type="paragraph" w:customStyle="1" w:styleId="5F80386053144961B7BFED5863AD6993">
    <w:name w:val="5F80386053144961B7BFED5863AD6993"/>
  </w:style>
  <w:style w:type="paragraph" w:customStyle="1" w:styleId="91E048414E504ACB9EEE7FED505D2FBA">
    <w:name w:val="91E048414E504ACB9EEE7FED505D2FBA"/>
  </w:style>
  <w:style w:type="paragraph" w:customStyle="1" w:styleId="3B474C84BE1D4D91AABD43DC363EBD16">
    <w:name w:val="3B474C84BE1D4D91AABD43DC363EBD16"/>
  </w:style>
  <w:style w:type="paragraph" w:customStyle="1" w:styleId="6CFD73B570404D878C69B438180B1455">
    <w:name w:val="6CFD73B570404D878C69B438180B14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D1DBCD1A834135B7B5F941EDB48777">
    <w:name w:val="2CD1DBCD1A834135B7B5F941EDB48777"/>
  </w:style>
  <w:style w:type="paragraph" w:customStyle="1" w:styleId="24AF7252E7974D9E9C6491D5A8C6F61E">
    <w:name w:val="24AF7252E7974D9E9C6491D5A8C6F61E"/>
  </w:style>
  <w:style w:type="paragraph" w:customStyle="1" w:styleId="1114342EB72D4C27805BB811B481A407">
    <w:name w:val="1114342EB72D4C27805BB811B481A407"/>
  </w:style>
  <w:style w:type="paragraph" w:customStyle="1" w:styleId="F266F66C770143FEB38F228B35918642">
    <w:name w:val="F266F66C770143FEB38F228B35918642"/>
  </w:style>
  <w:style w:type="paragraph" w:customStyle="1" w:styleId="B6C033C1B8994CFE9495A3DBDDDDF62E">
    <w:name w:val="B6C033C1B8994CFE9495A3DBDDDDF62E"/>
  </w:style>
  <w:style w:type="paragraph" w:customStyle="1" w:styleId="FD5DC277D924477A86401304AA1B5767">
    <w:name w:val="FD5DC277D924477A86401304AA1B5767"/>
  </w:style>
  <w:style w:type="paragraph" w:customStyle="1" w:styleId="3AF536E723DA4B0F839BDAFBFD69C542">
    <w:name w:val="3AF536E723DA4B0F839BDAFBFD69C542"/>
  </w:style>
  <w:style w:type="paragraph" w:customStyle="1" w:styleId="5F80386053144961B7BFED5863AD6993">
    <w:name w:val="5F80386053144961B7BFED5863AD6993"/>
  </w:style>
  <w:style w:type="paragraph" w:customStyle="1" w:styleId="91E048414E504ACB9EEE7FED505D2FBA">
    <w:name w:val="91E048414E504ACB9EEE7FED505D2FBA"/>
  </w:style>
  <w:style w:type="paragraph" w:customStyle="1" w:styleId="3B474C84BE1D4D91AABD43DC363EBD16">
    <w:name w:val="3B474C84BE1D4D91AABD43DC363EBD16"/>
  </w:style>
  <w:style w:type="paragraph" w:customStyle="1" w:styleId="6CFD73B570404D878C69B438180B1455">
    <w:name w:val="6CFD73B570404D878C69B438180B1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2014-11-30T04:03:00Z</dcterms:created>
  <dcterms:modified xsi:type="dcterms:W3CDTF">2015-01-24T22:37:00Z</dcterms:modified>
</cp:coreProperties>
</file>