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82B58A87B7EB4D8EADCB0E18CCC32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F167E1A57D894599D7866C27FC33F7"/>
            </w:placeholder>
            <w:text/>
          </w:sdtPr>
          <w:sdtEndPr/>
          <w:sdtContent>
            <w:tc>
              <w:tcPr>
                <w:tcW w:w="2073" w:type="dxa"/>
              </w:tcPr>
              <w:p w:rsidR="00B574C9" w:rsidRDefault="00DC4B85" w:rsidP="00DC4B85">
                <w:r>
                  <w:t>Kevin</w:t>
                </w:r>
              </w:p>
            </w:tc>
          </w:sdtContent>
        </w:sdt>
        <w:sdt>
          <w:sdtPr>
            <w:alias w:val="Middle name"/>
            <w:tag w:val="authorMiddleName"/>
            <w:id w:val="-2076034781"/>
            <w:placeholder>
              <w:docPart w:val="706FFAA47A2235469BE5CDD126F472B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29E187BBBE54F45B984C55421C8C5BA"/>
            </w:placeholder>
            <w:text/>
          </w:sdtPr>
          <w:sdtEndPr/>
          <w:sdtContent>
            <w:tc>
              <w:tcPr>
                <w:tcW w:w="2642" w:type="dxa"/>
              </w:tcPr>
              <w:p w:rsidR="00B574C9" w:rsidRDefault="00DC4B85" w:rsidP="00DC4B85">
                <w:r>
                  <w:t>Wetmore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075E589C678D14C841016F11B9CF60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5856FE723A54A438E021BD706B82ACF"/>
            </w:placeholder>
            <w:text/>
          </w:sdtPr>
          <w:sdtEndPr/>
          <w:sdtContent>
            <w:tc>
              <w:tcPr>
                <w:tcW w:w="8525" w:type="dxa"/>
                <w:gridSpan w:val="4"/>
              </w:tcPr>
              <w:p w:rsidR="00B574C9" w:rsidRDefault="00DC4B85" w:rsidP="00DC4B85">
                <w:r>
                  <w:t>Loyola Marymount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D5ADAB56EAC5FE4697723F978EA86C51"/>
            </w:placeholder>
            <w:text/>
          </w:sdtPr>
          <w:sdtContent>
            <w:tc>
              <w:tcPr>
                <w:tcW w:w="9016" w:type="dxa"/>
                <w:tcMar>
                  <w:top w:w="113" w:type="dxa"/>
                  <w:bottom w:w="113" w:type="dxa"/>
                </w:tcMar>
              </w:tcPr>
              <w:p w:rsidR="003F0D73" w:rsidRPr="00FB589A" w:rsidRDefault="00DC4B85" w:rsidP="003F0D73">
                <w:pPr>
                  <w:rPr>
                    <w:b/>
                  </w:rPr>
                </w:pPr>
                <w:proofErr w:type="spellStart"/>
                <w:r w:rsidRPr="00DC4B85">
                  <w:rPr>
                    <w:rFonts w:ascii="Calibri" w:hAnsi="Calibri" w:cs="Times New Roman"/>
                    <w:lang w:val="en-US"/>
                  </w:rPr>
                  <w:t>Zangirimono</w:t>
                </w:r>
                <w:proofErr w:type="spellEnd"/>
                <w:r w:rsidRPr="00DC4B85">
                  <w:rPr>
                    <w:rFonts w:ascii="Calibri" w:hAnsi="Calibri" w:cs="Times New Roman"/>
                    <w:lang w:val="en-US"/>
                  </w:rPr>
                  <w:t xml:space="preserve"> [Crop-hair Plays]</w:t>
                </w:r>
              </w:p>
            </w:tc>
          </w:sdtContent>
        </w:sdt>
      </w:tr>
      <w:tr w:rsidR="00464699" w:rsidTr="007821B0">
        <w:sdt>
          <w:sdtPr>
            <w:alias w:val="Variant headwords"/>
            <w:tag w:val="variantHeadwords"/>
            <w:id w:val="173464402"/>
            <w:placeholder>
              <w:docPart w:val="683AEC55E860BB41BF9B89D17DBF109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6741787990B08449CA10503807D0EB8"/>
            </w:placeholder>
          </w:sdtPr>
          <w:sdtEndPr/>
          <w:sdtContent>
            <w:tc>
              <w:tcPr>
                <w:tcW w:w="9016" w:type="dxa"/>
                <w:tcMar>
                  <w:top w:w="113" w:type="dxa"/>
                  <w:bottom w:w="113" w:type="dxa"/>
                </w:tcMar>
              </w:tcPr>
              <w:p w:rsidR="00DC4B85" w:rsidRDefault="00DC4B85" w:rsidP="00DC4B85">
                <w:r>
                  <w:t xml:space="preserve">In Meiji era Japan, as part of the reforms to Kabuki in response to modernization, playwright </w:t>
                </w:r>
                <w:proofErr w:type="spellStart"/>
                <w:r>
                  <w:t>Kawatake</w:t>
                </w:r>
                <w:proofErr w:type="spellEnd"/>
                <w:r>
                  <w:t xml:space="preserve"> </w:t>
                </w:r>
                <w:proofErr w:type="spellStart"/>
                <w:r>
                  <w:t>Mokuami</w:t>
                </w:r>
                <w:proofErr w:type="spellEnd"/>
                <w:r>
                  <w:t xml:space="preserve"> (1816-93) and actor </w:t>
                </w:r>
                <w:proofErr w:type="spellStart"/>
                <w:r w:rsidRPr="001E03DA">
                  <w:t>Onoe</w:t>
                </w:r>
                <w:proofErr w:type="spellEnd"/>
                <w:r w:rsidRPr="001E03DA">
                  <w:t xml:space="preserve"> </w:t>
                </w:r>
                <w:proofErr w:type="spellStart"/>
                <w:r w:rsidRPr="001E03DA">
                  <w:t>Kikugorō</w:t>
                </w:r>
                <w:proofErr w:type="spellEnd"/>
                <w:r w:rsidRPr="001E03DA">
                  <w:t xml:space="preserve"> V (1844-1903</w:t>
                </w:r>
                <w:r>
                  <w:t>) developed a new genre of Kabuki that focused on presenting both external Western elements and contemporary dramatic narratives on stage Kabuki style.</w:t>
                </w:r>
              </w:p>
              <w:p w:rsidR="00DC4B85" w:rsidRDefault="00DC4B85" w:rsidP="00DC4B85"/>
              <w:p w:rsidR="00E85A05" w:rsidRDefault="00DC4B85" w:rsidP="00E85A05">
                <w:r>
                  <w:t xml:space="preserve">In the late 1870s, seeking contemporary pieces that would meet government-dictated reforms within kabuki, </w:t>
                </w:r>
                <w:proofErr w:type="spellStart"/>
                <w:r w:rsidRPr="001E03DA">
                  <w:t>Onoe</w:t>
                </w:r>
                <w:proofErr w:type="spellEnd"/>
                <w:r w:rsidRPr="001E03DA">
                  <w:t xml:space="preserve"> </w:t>
                </w:r>
                <w:proofErr w:type="spellStart"/>
                <w:r w:rsidRPr="001E03DA">
                  <w:t>Kikugorō</w:t>
                </w:r>
                <w:proofErr w:type="spellEnd"/>
                <w:r w:rsidRPr="001E03DA">
                  <w:t xml:space="preserve"> V (1844-1903</w:t>
                </w:r>
                <w:r>
                  <w:t xml:space="preserve">) </w:t>
                </w:r>
                <w:r w:rsidRPr="004B1291">
                  <w:t>asked</w:t>
                </w:r>
                <w:r>
                  <w:t xml:space="preserve"> </w:t>
                </w:r>
                <w:proofErr w:type="spellStart"/>
                <w:r>
                  <w:t>Mokuami</w:t>
                </w:r>
                <w:proofErr w:type="spellEnd"/>
                <w:r>
                  <w:t xml:space="preserve"> to write modern kabuki plays for him to perform in.  The result was ‘crop-hair p</w:t>
                </w:r>
                <w:bookmarkStart w:id="0" w:name="_GoBack"/>
                <w:bookmarkEnd w:id="0"/>
                <w:r>
                  <w:t>lays’ (</w:t>
                </w:r>
                <w:proofErr w:type="spellStart"/>
                <w:r w:rsidRPr="00A61BD4">
                  <w:rPr>
                    <w:i/>
                  </w:rPr>
                  <w:t>zangirimono</w:t>
                </w:r>
                <w:proofErr w:type="spellEnd"/>
                <w:r>
                  <w:t xml:space="preserve">).  As the reforms of the Meiji period took hold, an obsession with the surface elements of western culture and modernity took hold over the middle and upper classes.  The social elite rejected traditional garments and hairstyles of the samurai, perceived as pre-modern.  Kimonos were discarded in </w:t>
                </w:r>
                <w:proofErr w:type="spellStart"/>
                <w:r>
                  <w:t>favor</w:t>
                </w:r>
                <w:proofErr w:type="spellEnd"/>
                <w:r>
                  <w:t xml:space="preserve"> of western suits.  Swords were no longer worn.  Bowler hats, pocket watches, rickshaws, newspapers and canes grew in popularity, and topknots (</w:t>
                </w:r>
                <w:proofErr w:type="spellStart"/>
                <w:r w:rsidRPr="00A61BD4">
                  <w:rPr>
                    <w:i/>
                  </w:rPr>
                  <w:t>chonmage</w:t>
                </w:r>
                <w:proofErr w:type="spellEnd"/>
                <w:r>
                  <w:rPr>
                    <w:i/>
                  </w:rPr>
                  <w:t>,</w:t>
                </w:r>
                <w:r w:rsidRPr="00A61BD4">
                  <w:t xml:space="preserve"> </w:t>
                </w:r>
                <w:r>
                  <w:t xml:space="preserve">the hairstyle of the samurai) were cut off, resulting in ‘crop hair plays’: dramas that featured modern office workers and government officials without topknots in contemporary settings.  </w:t>
                </w:r>
              </w:p>
            </w:tc>
          </w:sdtContent>
        </w:sdt>
      </w:tr>
      <w:tr w:rsidR="003F0D73" w:rsidTr="003F0D73">
        <w:sdt>
          <w:sdtPr>
            <w:alias w:val="Article text"/>
            <w:tag w:val="articleText"/>
            <w:id w:val="634067588"/>
            <w:placeholder>
              <w:docPart w:val="47F5DAD79DBFFF43B427A47AC8B3B978"/>
            </w:placeholder>
          </w:sdtPr>
          <w:sdtEndPr/>
          <w:sdtContent>
            <w:tc>
              <w:tcPr>
                <w:tcW w:w="9016" w:type="dxa"/>
                <w:tcMar>
                  <w:top w:w="113" w:type="dxa"/>
                  <w:bottom w:w="113" w:type="dxa"/>
                </w:tcMar>
              </w:tcPr>
              <w:p w:rsidR="00DC4B85" w:rsidRDefault="00DC4B85" w:rsidP="00DC4B85">
                <w:r>
                  <w:t xml:space="preserve">In Meiji era Japan, as part of the reforms to Kabuki in response to modernization, playwright </w:t>
                </w:r>
                <w:proofErr w:type="spellStart"/>
                <w:r>
                  <w:t>Kawatake</w:t>
                </w:r>
                <w:proofErr w:type="spellEnd"/>
                <w:r>
                  <w:t xml:space="preserve"> </w:t>
                </w:r>
                <w:proofErr w:type="spellStart"/>
                <w:r>
                  <w:t>Mokuami</w:t>
                </w:r>
                <w:proofErr w:type="spellEnd"/>
                <w:r>
                  <w:t xml:space="preserve"> (1816-93) and actor </w:t>
                </w:r>
                <w:proofErr w:type="spellStart"/>
                <w:r w:rsidRPr="001E03DA">
                  <w:t>Onoe</w:t>
                </w:r>
                <w:proofErr w:type="spellEnd"/>
                <w:r w:rsidRPr="001E03DA">
                  <w:t xml:space="preserve"> </w:t>
                </w:r>
                <w:proofErr w:type="spellStart"/>
                <w:r w:rsidRPr="001E03DA">
                  <w:t>Kikugorō</w:t>
                </w:r>
                <w:proofErr w:type="spellEnd"/>
                <w:r w:rsidRPr="001E03DA">
                  <w:t xml:space="preserve"> V (1844-1903</w:t>
                </w:r>
                <w:r>
                  <w:t>) developed a new genre of Kabuki that focused on presenting both external Western elements and contemporary dramatic narratives on stage Kabuki style.</w:t>
                </w:r>
              </w:p>
              <w:p w:rsidR="00DC4B85" w:rsidRDefault="00DC4B85" w:rsidP="00DC4B85"/>
              <w:p w:rsidR="00DC4B85" w:rsidRDefault="00DC4B85" w:rsidP="00DC4B85">
                <w:r>
                  <w:t xml:space="preserve">In the late 1870s, seeking contemporary pieces that would meet government-dictated reforms within kabuki, </w:t>
                </w:r>
                <w:proofErr w:type="spellStart"/>
                <w:r w:rsidRPr="001E03DA">
                  <w:t>Onoe</w:t>
                </w:r>
                <w:proofErr w:type="spellEnd"/>
                <w:r w:rsidRPr="001E03DA">
                  <w:t xml:space="preserve"> </w:t>
                </w:r>
                <w:proofErr w:type="spellStart"/>
                <w:r w:rsidRPr="001E03DA">
                  <w:t>Kikugorō</w:t>
                </w:r>
                <w:proofErr w:type="spellEnd"/>
                <w:r w:rsidRPr="001E03DA">
                  <w:t xml:space="preserve"> V (1844-1903</w:t>
                </w:r>
                <w:r>
                  <w:t xml:space="preserve">) </w:t>
                </w:r>
                <w:r w:rsidRPr="004B1291">
                  <w:t>asked</w:t>
                </w:r>
                <w:r>
                  <w:t xml:space="preserve"> </w:t>
                </w:r>
                <w:proofErr w:type="spellStart"/>
                <w:r>
                  <w:t>Mokuami</w:t>
                </w:r>
                <w:proofErr w:type="spellEnd"/>
                <w:r>
                  <w:t xml:space="preserve"> to write modern kabuki plays for him to perform in.  The result was ‘crop-hair plays’ (</w:t>
                </w:r>
                <w:proofErr w:type="spellStart"/>
                <w:r w:rsidRPr="00A61BD4">
                  <w:rPr>
                    <w:i/>
                  </w:rPr>
                  <w:t>zangirimono</w:t>
                </w:r>
                <w:proofErr w:type="spellEnd"/>
                <w:r>
                  <w:t xml:space="preserve">).  As the reforms of the Meiji period took hold, an obsession with the surface elements of western culture and modernity took hold over the middle and upper classes.  The social elite rejected traditional garments and hairstyles of the samurai, perceived as pre-modern.  Kimonos were discarded in </w:t>
                </w:r>
                <w:proofErr w:type="spellStart"/>
                <w:r>
                  <w:t>favor</w:t>
                </w:r>
                <w:proofErr w:type="spellEnd"/>
                <w:r>
                  <w:t xml:space="preserve"> of western suits.  Swords were no longer worn.  Bowler hats, pocket watches, rickshaws, newspapers and canes grew in popularity, and topknots (</w:t>
                </w:r>
                <w:proofErr w:type="spellStart"/>
                <w:r w:rsidRPr="00A61BD4">
                  <w:rPr>
                    <w:i/>
                  </w:rPr>
                  <w:t>chonmage</w:t>
                </w:r>
                <w:proofErr w:type="spellEnd"/>
                <w:r>
                  <w:rPr>
                    <w:i/>
                  </w:rPr>
                  <w:t>,</w:t>
                </w:r>
                <w:r w:rsidRPr="00A61BD4">
                  <w:t xml:space="preserve"> </w:t>
                </w:r>
                <w:r>
                  <w:t xml:space="preserve">the hairstyle of the samurai) were cut off, resulting in ‘crop hair plays’: dramas that featured modern office workers and government officials without topknots in contemporary settings.  </w:t>
                </w:r>
              </w:p>
              <w:p w:rsidR="00DC4B85" w:rsidRDefault="00DC4B85" w:rsidP="00DC4B85"/>
              <w:p w:rsidR="00DC4B85" w:rsidRDefault="00DC4B85" w:rsidP="00DC4B85">
                <w:proofErr w:type="spellStart"/>
                <w:r>
                  <w:t>Mokuami’s</w:t>
                </w:r>
                <w:proofErr w:type="spellEnd"/>
                <w:r>
                  <w:t xml:space="preserve"> first </w:t>
                </w:r>
                <w:proofErr w:type="spellStart"/>
                <w:r>
                  <w:t>zangirimono</w:t>
                </w:r>
                <w:proofErr w:type="spellEnd"/>
                <w:r>
                  <w:t xml:space="preserve">, </w:t>
                </w:r>
                <w:r w:rsidRPr="00EF1A90">
                  <w:rPr>
                    <w:i/>
                  </w:rPr>
                  <w:t xml:space="preserve">Tokyo </w:t>
                </w:r>
                <w:proofErr w:type="spellStart"/>
                <w:r w:rsidRPr="00EF1A90">
                  <w:rPr>
                    <w:i/>
                  </w:rPr>
                  <w:t>Nichinichi</w:t>
                </w:r>
                <w:proofErr w:type="spellEnd"/>
                <w:r w:rsidRPr="00EF1A90">
                  <w:rPr>
                    <w:i/>
                  </w:rPr>
                  <w:t xml:space="preserve"> </w:t>
                </w:r>
                <w:proofErr w:type="spellStart"/>
                <w:r w:rsidRPr="00EF1A90">
                  <w:rPr>
                    <w:i/>
                  </w:rPr>
                  <w:t>Shimbun</w:t>
                </w:r>
                <w:proofErr w:type="spellEnd"/>
                <w:r>
                  <w:t xml:space="preserve"> (Tokyo Daily Newspaper), named after the paper in which the article that inspired the play was found, was staged at the Morita-</w:t>
                </w:r>
                <w:proofErr w:type="spellStart"/>
                <w:r>
                  <w:t>za</w:t>
                </w:r>
                <w:proofErr w:type="spellEnd"/>
                <w:r>
                  <w:t xml:space="preserve"> (Morita Theatre) on October 31, 1873.   While not a critical or popular success, the play remains significant </w:t>
                </w:r>
                <w:r>
                  <w:lastRenderedPageBreak/>
                  <w:t xml:space="preserve">because it was the first kabuki play to be set in the Meiji (modern) era.  Traditionally, kabuki plays are set in the distant past. </w:t>
                </w:r>
              </w:p>
              <w:p w:rsidR="00DC4B85" w:rsidRDefault="00DC4B85" w:rsidP="00DC4B85"/>
              <w:p w:rsidR="00DC4B85" w:rsidRDefault="00DC4B85" w:rsidP="00DC4B85">
                <w:r>
                  <w:t xml:space="preserve">Many </w:t>
                </w:r>
                <w:proofErr w:type="spellStart"/>
                <w:r>
                  <w:t>zangirimono</w:t>
                </w:r>
                <w:proofErr w:type="spellEnd"/>
                <w:r>
                  <w:t xml:space="preserve"> dealt with criminals and crime, including two regarded </w:t>
                </w:r>
                <w:proofErr w:type="gramStart"/>
                <w:r>
                  <w:t xml:space="preserve">as  </w:t>
                </w:r>
                <w:proofErr w:type="spellStart"/>
                <w:r>
                  <w:t>Mokuami’s</w:t>
                </w:r>
                <w:proofErr w:type="spellEnd"/>
                <w:proofErr w:type="gramEnd"/>
                <w:r>
                  <w:t xml:space="preserve"> best cropped hair plays: </w:t>
                </w:r>
                <w:proofErr w:type="spellStart"/>
                <w:r w:rsidRPr="00EF1A90">
                  <w:rPr>
                    <w:i/>
                  </w:rPr>
                  <w:t>Kanzen</w:t>
                </w:r>
                <w:proofErr w:type="spellEnd"/>
                <w:r w:rsidRPr="00EF1A90">
                  <w:rPr>
                    <w:i/>
                  </w:rPr>
                  <w:t xml:space="preserve"> </w:t>
                </w:r>
                <w:proofErr w:type="spellStart"/>
                <w:r w:rsidRPr="00EF1A90">
                  <w:rPr>
                    <w:i/>
                  </w:rPr>
                  <w:t>Chōaku</w:t>
                </w:r>
                <w:proofErr w:type="spellEnd"/>
                <w:r w:rsidRPr="00EF1A90">
                  <w:rPr>
                    <w:i/>
                  </w:rPr>
                  <w:t xml:space="preserve"> </w:t>
                </w:r>
                <w:proofErr w:type="spellStart"/>
                <w:r w:rsidRPr="00EF1A90">
                  <w:rPr>
                    <w:i/>
                  </w:rPr>
                  <w:t>Kōshi</w:t>
                </w:r>
                <w:proofErr w:type="spellEnd"/>
                <w:r w:rsidRPr="00EF1A90">
                  <w:rPr>
                    <w:i/>
                  </w:rPr>
                  <w:t xml:space="preserve"> no </w:t>
                </w:r>
                <w:proofErr w:type="spellStart"/>
                <w:r w:rsidRPr="00EF1A90">
                  <w:rPr>
                    <w:i/>
                  </w:rPr>
                  <w:t>Honmare</w:t>
                </w:r>
                <w:proofErr w:type="spellEnd"/>
                <w:r w:rsidRPr="00EF1A90">
                  <w:rPr>
                    <w:i/>
                  </w:rPr>
                  <w:t xml:space="preserve"> </w:t>
                </w:r>
                <w:r>
                  <w:t xml:space="preserve">(Encouragement of Virtue and Chastisement of Vice, 1877) and </w:t>
                </w:r>
                <w:proofErr w:type="spellStart"/>
                <w:r w:rsidRPr="00EF1A90">
                  <w:rPr>
                    <w:i/>
                  </w:rPr>
                  <w:t>Shima</w:t>
                </w:r>
                <w:proofErr w:type="spellEnd"/>
                <w:r w:rsidRPr="00EF1A90">
                  <w:rPr>
                    <w:i/>
                  </w:rPr>
                  <w:t xml:space="preserve"> </w:t>
                </w:r>
                <w:proofErr w:type="spellStart"/>
                <w:r w:rsidRPr="00EF1A90">
                  <w:rPr>
                    <w:i/>
                  </w:rPr>
                  <w:t>Chidori</w:t>
                </w:r>
                <w:proofErr w:type="spellEnd"/>
                <w:r w:rsidRPr="00EF1A90">
                  <w:rPr>
                    <w:i/>
                  </w:rPr>
                  <w:t xml:space="preserve"> </w:t>
                </w:r>
                <w:proofErr w:type="spellStart"/>
                <w:r w:rsidRPr="00EF1A90">
                  <w:rPr>
                    <w:i/>
                  </w:rPr>
                  <w:t>Tsuki</w:t>
                </w:r>
                <w:proofErr w:type="spellEnd"/>
                <w:r w:rsidRPr="00EF1A90">
                  <w:rPr>
                    <w:i/>
                  </w:rPr>
                  <w:t xml:space="preserve"> no </w:t>
                </w:r>
                <w:proofErr w:type="spellStart"/>
                <w:r w:rsidRPr="00EF1A90">
                  <w:rPr>
                    <w:i/>
                  </w:rPr>
                  <w:t>Shiranami</w:t>
                </w:r>
                <w:proofErr w:type="spellEnd"/>
                <w:r>
                  <w:t xml:space="preserve"> (Plovers of the Island, White Waves in the Moonlight, 1881).  Another popular play was </w:t>
                </w:r>
                <w:proofErr w:type="spellStart"/>
                <w:r w:rsidRPr="00992B2D">
                  <w:rPr>
                    <w:i/>
                  </w:rPr>
                  <w:t>Onna</w:t>
                </w:r>
                <w:proofErr w:type="spellEnd"/>
                <w:r w:rsidRPr="00992B2D">
                  <w:rPr>
                    <w:i/>
                  </w:rPr>
                  <w:t xml:space="preserve"> </w:t>
                </w:r>
                <w:proofErr w:type="spellStart"/>
                <w:r w:rsidRPr="00992B2D">
                  <w:rPr>
                    <w:i/>
                  </w:rPr>
                  <w:t>Shoesei</w:t>
                </w:r>
                <w:proofErr w:type="spellEnd"/>
                <w:r w:rsidRPr="00992B2D">
                  <w:rPr>
                    <w:i/>
                  </w:rPr>
                  <w:t xml:space="preserve"> Shigeru</w:t>
                </w:r>
                <w:r>
                  <w:t xml:space="preserve"> (The Woman Student, 1877), which presented a plot involving a woman disguising herself as a man to gain entry to a university in order to study.  These plays individually and collectively presented the challenges of modern society within the dramaturgy of traditional theatre, by their very nature presenting the dislocation of the modern within the traditional in a rapidly changing society bridging both. </w:t>
                </w:r>
              </w:p>
              <w:p w:rsidR="00DC4B85" w:rsidRDefault="00DC4B85" w:rsidP="00DC4B85"/>
              <w:p w:rsidR="003F0D73" w:rsidRDefault="00DC4B85" w:rsidP="00C27FAB">
                <w:r>
                  <w:t xml:space="preserve">Twenty-four plays and fourteen dances were produced in the style, most written by </w:t>
                </w:r>
                <w:proofErr w:type="spellStart"/>
                <w:r>
                  <w:t>Mokuami</w:t>
                </w:r>
                <w:proofErr w:type="spellEnd"/>
                <w:r>
                  <w:t xml:space="preserve"> and performed by </w:t>
                </w:r>
                <w:proofErr w:type="spellStart"/>
                <w:r>
                  <w:t>Onoe</w:t>
                </w:r>
                <w:proofErr w:type="spellEnd"/>
                <w:r>
                  <w:t xml:space="preserve"> </w:t>
                </w:r>
                <w:proofErr w:type="spellStart"/>
                <w:r>
                  <w:t>Kikugorō</w:t>
                </w:r>
                <w:proofErr w:type="spellEnd"/>
                <w:r>
                  <w:t xml:space="preserve"> V. These plays, however, merely replicated the external aspects of modern life within traditional kabuki dramatic structures and performance conventions, and the genre was abandoned in the mid-1880s after less than a decade and a half.  </w:t>
                </w:r>
                <w:proofErr w:type="spellStart"/>
                <w:r>
                  <w:t>Mokuami’s</w:t>
                </w:r>
                <w:proofErr w:type="spellEnd"/>
                <w:r>
                  <w:t xml:space="preserve"> </w:t>
                </w:r>
                <w:proofErr w:type="spellStart"/>
                <w:r w:rsidRPr="00EF1A90">
                  <w:rPr>
                    <w:i/>
                  </w:rPr>
                  <w:t>Shima</w:t>
                </w:r>
                <w:proofErr w:type="spellEnd"/>
                <w:r>
                  <w:rPr>
                    <w:i/>
                  </w:rPr>
                  <w:t xml:space="preserve"> </w:t>
                </w:r>
                <w:proofErr w:type="spellStart"/>
                <w:r>
                  <w:rPr>
                    <w:i/>
                  </w:rPr>
                  <w:t>C</w:t>
                </w:r>
                <w:r w:rsidRPr="00EF1A90">
                  <w:rPr>
                    <w:i/>
                  </w:rPr>
                  <w:t>hidori</w:t>
                </w:r>
                <w:proofErr w:type="spellEnd"/>
                <w:r w:rsidRPr="00EF1A90">
                  <w:rPr>
                    <w:i/>
                  </w:rPr>
                  <w:t xml:space="preserve"> </w:t>
                </w:r>
                <w:proofErr w:type="spellStart"/>
                <w:r w:rsidRPr="00EF1A90">
                  <w:rPr>
                    <w:i/>
                  </w:rPr>
                  <w:t>Tsuki</w:t>
                </w:r>
                <w:proofErr w:type="spellEnd"/>
                <w:r w:rsidRPr="00EF1A90">
                  <w:rPr>
                    <w:i/>
                  </w:rPr>
                  <w:t xml:space="preserve"> no </w:t>
                </w:r>
                <w:proofErr w:type="spellStart"/>
                <w:r w:rsidRPr="00EF1A90">
                  <w:rPr>
                    <w:i/>
                  </w:rPr>
                  <w:t>Shiranami</w:t>
                </w:r>
                <w:proofErr w:type="spellEnd"/>
                <w:r>
                  <w:t xml:space="preserve"> and </w:t>
                </w:r>
                <w:proofErr w:type="spellStart"/>
                <w:r w:rsidRPr="00EF1A90">
                  <w:rPr>
                    <w:i/>
                  </w:rPr>
                  <w:t>Suitengū</w:t>
                </w:r>
                <w:proofErr w:type="spellEnd"/>
                <w:r w:rsidRPr="00EF1A90">
                  <w:rPr>
                    <w:i/>
                  </w:rPr>
                  <w:t xml:space="preserve"> Megumi no </w:t>
                </w:r>
                <w:proofErr w:type="spellStart"/>
                <w:r w:rsidRPr="00EF1A90">
                  <w:rPr>
                    <w:i/>
                  </w:rPr>
                  <w:t>Fukagawa</w:t>
                </w:r>
                <w:proofErr w:type="spellEnd"/>
                <w:r>
                  <w:t xml:space="preserve"> (The G</w:t>
                </w:r>
                <w:r w:rsidRPr="00992B2D">
                  <w:t xml:space="preserve">race of </w:t>
                </w:r>
                <w:proofErr w:type="spellStart"/>
                <w:r w:rsidRPr="00992B2D">
                  <w:t>Suitengū</w:t>
                </w:r>
                <w:proofErr w:type="spellEnd"/>
                <w:r w:rsidRPr="00992B2D">
                  <w:t xml:space="preserve"> Shrine in </w:t>
                </w:r>
                <w:proofErr w:type="spellStart"/>
                <w:r w:rsidRPr="00992B2D">
                  <w:t>Fukagawa</w:t>
                </w:r>
                <w:proofErr w:type="spellEnd"/>
                <w:r>
                  <w:t>,</w:t>
                </w:r>
                <w:r w:rsidRPr="00992B2D">
                  <w:t xml:space="preserve"> </w:t>
                </w:r>
                <w:r>
                  <w:t xml:space="preserve">1885) are among the few </w:t>
                </w:r>
                <w:proofErr w:type="spellStart"/>
                <w:r>
                  <w:t>zangirimono</w:t>
                </w:r>
                <w:proofErr w:type="spellEnd"/>
                <w:r>
                  <w:t xml:space="preserve"> still occasionally performed.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D22A19A38107F48BA5F3249C39BA9DE"/>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B85" w:rsidRDefault="00DC4B85" w:rsidP="007A0D55">
      <w:pPr>
        <w:spacing w:after="0" w:line="240" w:lineRule="auto"/>
      </w:pPr>
      <w:r>
        <w:separator/>
      </w:r>
    </w:p>
  </w:endnote>
  <w:endnote w:type="continuationSeparator" w:id="0">
    <w:p w:rsidR="00DC4B85" w:rsidRDefault="00DC4B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B85" w:rsidRDefault="00DC4B85" w:rsidP="007A0D55">
      <w:pPr>
        <w:spacing w:after="0" w:line="240" w:lineRule="auto"/>
      </w:pPr>
      <w:r>
        <w:separator/>
      </w:r>
    </w:p>
  </w:footnote>
  <w:footnote w:type="continuationSeparator" w:id="0">
    <w:p w:rsidR="00DC4B85" w:rsidRDefault="00DC4B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B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4B8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B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B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B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B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82B58A87B7EB4D8EADCB0E18CCC32A"/>
        <w:category>
          <w:name w:val="General"/>
          <w:gallery w:val="placeholder"/>
        </w:category>
        <w:types>
          <w:type w:val="bbPlcHdr"/>
        </w:types>
        <w:behaviors>
          <w:behavior w:val="content"/>
        </w:behaviors>
        <w:guid w:val="{8BFC5400-6676-9740-AFD2-E9DB92908347}"/>
      </w:docPartPr>
      <w:docPartBody>
        <w:p w:rsidR="00000000" w:rsidRDefault="004E117A">
          <w:pPr>
            <w:pStyle w:val="F382B58A87B7EB4D8EADCB0E18CCC32A"/>
          </w:pPr>
          <w:r w:rsidRPr="00CC586D">
            <w:rPr>
              <w:rStyle w:val="PlaceholderText"/>
              <w:b/>
              <w:color w:val="FFFFFF" w:themeColor="background1"/>
            </w:rPr>
            <w:t>[Salutation]</w:t>
          </w:r>
        </w:p>
      </w:docPartBody>
    </w:docPart>
    <w:docPart>
      <w:docPartPr>
        <w:name w:val="2DF167E1A57D894599D7866C27FC33F7"/>
        <w:category>
          <w:name w:val="General"/>
          <w:gallery w:val="placeholder"/>
        </w:category>
        <w:types>
          <w:type w:val="bbPlcHdr"/>
        </w:types>
        <w:behaviors>
          <w:behavior w:val="content"/>
        </w:behaviors>
        <w:guid w:val="{C471936D-3A9C-8F4F-9C2A-E8A2E58FCDB2}"/>
      </w:docPartPr>
      <w:docPartBody>
        <w:p w:rsidR="00000000" w:rsidRDefault="004E117A">
          <w:pPr>
            <w:pStyle w:val="2DF167E1A57D894599D7866C27FC33F7"/>
          </w:pPr>
          <w:r>
            <w:rPr>
              <w:rStyle w:val="PlaceholderText"/>
            </w:rPr>
            <w:t>[First name]</w:t>
          </w:r>
        </w:p>
      </w:docPartBody>
    </w:docPart>
    <w:docPart>
      <w:docPartPr>
        <w:name w:val="706FFAA47A2235469BE5CDD126F472BF"/>
        <w:category>
          <w:name w:val="General"/>
          <w:gallery w:val="placeholder"/>
        </w:category>
        <w:types>
          <w:type w:val="bbPlcHdr"/>
        </w:types>
        <w:behaviors>
          <w:behavior w:val="content"/>
        </w:behaviors>
        <w:guid w:val="{D3CC00E2-1EF5-154A-9E87-2F3CF9717330}"/>
      </w:docPartPr>
      <w:docPartBody>
        <w:p w:rsidR="00000000" w:rsidRDefault="004E117A">
          <w:pPr>
            <w:pStyle w:val="706FFAA47A2235469BE5CDD126F472BF"/>
          </w:pPr>
          <w:r>
            <w:rPr>
              <w:rStyle w:val="PlaceholderText"/>
            </w:rPr>
            <w:t>[Middle name]</w:t>
          </w:r>
        </w:p>
      </w:docPartBody>
    </w:docPart>
    <w:docPart>
      <w:docPartPr>
        <w:name w:val="A29E187BBBE54F45B984C55421C8C5BA"/>
        <w:category>
          <w:name w:val="General"/>
          <w:gallery w:val="placeholder"/>
        </w:category>
        <w:types>
          <w:type w:val="bbPlcHdr"/>
        </w:types>
        <w:behaviors>
          <w:behavior w:val="content"/>
        </w:behaviors>
        <w:guid w:val="{E2A1BDEC-19A7-2B4F-9923-D6DF1BA2E53C}"/>
      </w:docPartPr>
      <w:docPartBody>
        <w:p w:rsidR="00000000" w:rsidRDefault="004E117A">
          <w:pPr>
            <w:pStyle w:val="A29E187BBBE54F45B984C55421C8C5BA"/>
          </w:pPr>
          <w:r>
            <w:rPr>
              <w:rStyle w:val="PlaceholderText"/>
            </w:rPr>
            <w:t>[Last name]</w:t>
          </w:r>
        </w:p>
      </w:docPartBody>
    </w:docPart>
    <w:docPart>
      <w:docPartPr>
        <w:name w:val="E075E589C678D14C841016F11B9CF606"/>
        <w:category>
          <w:name w:val="General"/>
          <w:gallery w:val="placeholder"/>
        </w:category>
        <w:types>
          <w:type w:val="bbPlcHdr"/>
        </w:types>
        <w:behaviors>
          <w:behavior w:val="content"/>
        </w:behaviors>
        <w:guid w:val="{C5C90FEF-633D-8A48-99BE-AACB72DD1C5A}"/>
      </w:docPartPr>
      <w:docPartBody>
        <w:p w:rsidR="00000000" w:rsidRDefault="004E117A">
          <w:pPr>
            <w:pStyle w:val="E075E589C678D14C841016F11B9CF606"/>
          </w:pPr>
          <w:r>
            <w:rPr>
              <w:rStyle w:val="PlaceholderText"/>
            </w:rPr>
            <w:t>[Enter your biography]</w:t>
          </w:r>
        </w:p>
      </w:docPartBody>
    </w:docPart>
    <w:docPart>
      <w:docPartPr>
        <w:name w:val="A5856FE723A54A438E021BD706B82ACF"/>
        <w:category>
          <w:name w:val="General"/>
          <w:gallery w:val="placeholder"/>
        </w:category>
        <w:types>
          <w:type w:val="bbPlcHdr"/>
        </w:types>
        <w:behaviors>
          <w:behavior w:val="content"/>
        </w:behaviors>
        <w:guid w:val="{1E351966-6671-C840-ADCB-83AD916B3807}"/>
      </w:docPartPr>
      <w:docPartBody>
        <w:p w:rsidR="00000000" w:rsidRDefault="004E117A">
          <w:pPr>
            <w:pStyle w:val="A5856FE723A54A438E021BD706B82ACF"/>
          </w:pPr>
          <w:r>
            <w:rPr>
              <w:rStyle w:val="PlaceholderText"/>
            </w:rPr>
            <w:t>[Enter the institution with which you are affiliated]</w:t>
          </w:r>
        </w:p>
      </w:docPartBody>
    </w:docPart>
    <w:docPart>
      <w:docPartPr>
        <w:name w:val="D5ADAB56EAC5FE4697723F978EA86C51"/>
        <w:category>
          <w:name w:val="General"/>
          <w:gallery w:val="placeholder"/>
        </w:category>
        <w:types>
          <w:type w:val="bbPlcHdr"/>
        </w:types>
        <w:behaviors>
          <w:behavior w:val="content"/>
        </w:behaviors>
        <w:guid w:val="{F5142B58-5CD3-0A41-9D59-84207F364B89}"/>
      </w:docPartPr>
      <w:docPartBody>
        <w:p w:rsidR="00000000" w:rsidRDefault="004E117A">
          <w:pPr>
            <w:pStyle w:val="D5ADAB56EAC5FE4697723F978EA86C51"/>
          </w:pPr>
          <w:r w:rsidRPr="00EF74F7">
            <w:rPr>
              <w:b/>
              <w:color w:val="808080" w:themeColor="background1" w:themeShade="80"/>
            </w:rPr>
            <w:t>[Enter the headword for your article]</w:t>
          </w:r>
        </w:p>
      </w:docPartBody>
    </w:docPart>
    <w:docPart>
      <w:docPartPr>
        <w:name w:val="683AEC55E860BB41BF9B89D17DBF1094"/>
        <w:category>
          <w:name w:val="General"/>
          <w:gallery w:val="placeholder"/>
        </w:category>
        <w:types>
          <w:type w:val="bbPlcHdr"/>
        </w:types>
        <w:behaviors>
          <w:behavior w:val="content"/>
        </w:behaviors>
        <w:guid w:val="{91F38278-EAA2-BE42-9257-515F65A4995A}"/>
      </w:docPartPr>
      <w:docPartBody>
        <w:p w:rsidR="00000000" w:rsidRDefault="004E117A">
          <w:pPr>
            <w:pStyle w:val="683AEC55E860BB41BF9B89D17DBF10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741787990B08449CA10503807D0EB8"/>
        <w:category>
          <w:name w:val="General"/>
          <w:gallery w:val="placeholder"/>
        </w:category>
        <w:types>
          <w:type w:val="bbPlcHdr"/>
        </w:types>
        <w:behaviors>
          <w:behavior w:val="content"/>
        </w:behaviors>
        <w:guid w:val="{B5D98BE4-D5F1-F145-91F0-7F6F437434E9}"/>
      </w:docPartPr>
      <w:docPartBody>
        <w:p w:rsidR="00000000" w:rsidRDefault="004E117A">
          <w:pPr>
            <w:pStyle w:val="26741787990B08449CA10503807D0E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F5DAD79DBFFF43B427A47AC8B3B978"/>
        <w:category>
          <w:name w:val="General"/>
          <w:gallery w:val="placeholder"/>
        </w:category>
        <w:types>
          <w:type w:val="bbPlcHdr"/>
        </w:types>
        <w:behaviors>
          <w:behavior w:val="content"/>
        </w:behaviors>
        <w:guid w:val="{10BF7951-37F5-9E45-9FF0-BA7BEACB1111}"/>
      </w:docPartPr>
      <w:docPartBody>
        <w:p w:rsidR="00000000" w:rsidRDefault="004E117A">
          <w:pPr>
            <w:pStyle w:val="47F5DAD79DBFFF43B427A47AC8B3B9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22A19A38107F48BA5F3249C39BA9DE"/>
        <w:category>
          <w:name w:val="General"/>
          <w:gallery w:val="placeholder"/>
        </w:category>
        <w:types>
          <w:type w:val="bbPlcHdr"/>
        </w:types>
        <w:behaviors>
          <w:behavior w:val="content"/>
        </w:behaviors>
        <w:guid w:val="{F084708A-1088-4445-ACC8-8631238EC298}"/>
      </w:docPartPr>
      <w:docPartBody>
        <w:p w:rsidR="00000000" w:rsidRDefault="004E117A">
          <w:pPr>
            <w:pStyle w:val="FD22A19A38107F48BA5F3249C39BA9D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82B58A87B7EB4D8EADCB0E18CCC32A">
    <w:name w:val="F382B58A87B7EB4D8EADCB0E18CCC32A"/>
  </w:style>
  <w:style w:type="paragraph" w:customStyle="1" w:styleId="2DF167E1A57D894599D7866C27FC33F7">
    <w:name w:val="2DF167E1A57D894599D7866C27FC33F7"/>
  </w:style>
  <w:style w:type="paragraph" w:customStyle="1" w:styleId="706FFAA47A2235469BE5CDD126F472BF">
    <w:name w:val="706FFAA47A2235469BE5CDD126F472BF"/>
  </w:style>
  <w:style w:type="paragraph" w:customStyle="1" w:styleId="A29E187BBBE54F45B984C55421C8C5BA">
    <w:name w:val="A29E187BBBE54F45B984C55421C8C5BA"/>
  </w:style>
  <w:style w:type="paragraph" w:customStyle="1" w:styleId="E075E589C678D14C841016F11B9CF606">
    <w:name w:val="E075E589C678D14C841016F11B9CF606"/>
  </w:style>
  <w:style w:type="paragraph" w:customStyle="1" w:styleId="A5856FE723A54A438E021BD706B82ACF">
    <w:name w:val="A5856FE723A54A438E021BD706B82ACF"/>
  </w:style>
  <w:style w:type="paragraph" w:customStyle="1" w:styleId="D5ADAB56EAC5FE4697723F978EA86C51">
    <w:name w:val="D5ADAB56EAC5FE4697723F978EA86C51"/>
  </w:style>
  <w:style w:type="paragraph" w:customStyle="1" w:styleId="683AEC55E860BB41BF9B89D17DBF1094">
    <w:name w:val="683AEC55E860BB41BF9B89D17DBF1094"/>
  </w:style>
  <w:style w:type="paragraph" w:customStyle="1" w:styleId="26741787990B08449CA10503807D0EB8">
    <w:name w:val="26741787990B08449CA10503807D0EB8"/>
  </w:style>
  <w:style w:type="paragraph" w:customStyle="1" w:styleId="47F5DAD79DBFFF43B427A47AC8B3B978">
    <w:name w:val="47F5DAD79DBFFF43B427A47AC8B3B978"/>
  </w:style>
  <w:style w:type="paragraph" w:customStyle="1" w:styleId="FD22A19A38107F48BA5F3249C39BA9DE">
    <w:name w:val="FD22A19A38107F48BA5F3249C39BA9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82B58A87B7EB4D8EADCB0E18CCC32A">
    <w:name w:val="F382B58A87B7EB4D8EADCB0E18CCC32A"/>
  </w:style>
  <w:style w:type="paragraph" w:customStyle="1" w:styleId="2DF167E1A57D894599D7866C27FC33F7">
    <w:name w:val="2DF167E1A57D894599D7866C27FC33F7"/>
  </w:style>
  <w:style w:type="paragraph" w:customStyle="1" w:styleId="706FFAA47A2235469BE5CDD126F472BF">
    <w:name w:val="706FFAA47A2235469BE5CDD126F472BF"/>
  </w:style>
  <w:style w:type="paragraph" w:customStyle="1" w:styleId="A29E187BBBE54F45B984C55421C8C5BA">
    <w:name w:val="A29E187BBBE54F45B984C55421C8C5BA"/>
  </w:style>
  <w:style w:type="paragraph" w:customStyle="1" w:styleId="E075E589C678D14C841016F11B9CF606">
    <w:name w:val="E075E589C678D14C841016F11B9CF606"/>
  </w:style>
  <w:style w:type="paragraph" w:customStyle="1" w:styleId="A5856FE723A54A438E021BD706B82ACF">
    <w:name w:val="A5856FE723A54A438E021BD706B82ACF"/>
  </w:style>
  <w:style w:type="paragraph" w:customStyle="1" w:styleId="D5ADAB56EAC5FE4697723F978EA86C51">
    <w:name w:val="D5ADAB56EAC5FE4697723F978EA86C51"/>
  </w:style>
  <w:style w:type="paragraph" w:customStyle="1" w:styleId="683AEC55E860BB41BF9B89D17DBF1094">
    <w:name w:val="683AEC55E860BB41BF9B89D17DBF1094"/>
  </w:style>
  <w:style w:type="paragraph" w:customStyle="1" w:styleId="26741787990B08449CA10503807D0EB8">
    <w:name w:val="26741787990B08449CA10503807D0EB8"/>
  </w:style>
  <w:style w:type="paragraph" w:customStyle="1" w:styleId="47F5DAD79DBFFF43B427A47AC8B3B978">
    <w:name w:val="47F5DAD79DBFFF43B427A47AC8B3B978"/>
  </w:style>
  <w:style w:type="paragraph" w:customStyle="1" w:styleId="FD22A19A38107F48BA5F3249C39BA9DE">
    <w:name w:val="FD22A19A38107F48BA5F3249C39BA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518D68D-F92B-3247-BF7E-19D839A3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660</Words>
  <Characters>3762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2015-08-27T16:40:00Z</dcterms:created>
  <dcterms:modified xsi:type="dcterms:W3CDTF">2015-08-27T16:47:00Z</dcterms:modified>
</cp:coreProperties>
</file>