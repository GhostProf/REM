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764EE" w:rsidTr="00922950">
        <w:tc>
          <w:tcPr>
            <w:tcW w:w="491" w:type="dxa"/>
            <w:vMerge w:val="restart"/>
            <w:shd w:val="clear" w:color="auto" w:fill="A6A6A6" w:themeFill="background1" w:themeFillShade="A6"/>
            <w:textDirection w:val="btLr"/>
          </w:tcPr>
          <w:p w:rsidR="00B574C9" w:rsidRPr="004764EE" w:rsidRDefault="004764EE" w:rsidP="00CC586D">
            <w:pPr>
              <w:jc w:val="center"/>
              <w:rPr>
                <w:b/>
                <w:color w:val="FFFFFF" w:themeColor="background1"/>
              </w:rPr>
            </w:pPr>
            <w:r w:rsidRPr="004764EE">
              <w:rPr>
                <w:b/>
                <w:color w:val="FFFFFF" w:themeColor="background1"/>
              </w:rPr>
              <w:t>Loy</w:t>
            </w:r>
          </w:p>
        </w:tc>
        <w:sdt>
          <w:sdtPr>
            <w:rPr>
              <w:b/>
              <w:color w:val="FFFFFF" w:themeColor="background1"/>
            </w:rPr>
            <w:alias w:val="Salutation"/>
            <w:tag w:val="salutation"/>
            <w:id w:val="-1659997262"/>
            <w:placeholder>
              <w:docPart w:val="E9D01FD4A667E0418E7C94077123AD73"/>
            </w:placeholder>
            <w:showingPlcHdr/>
            <w:dropDownList>
              <w:listItem w:displayText="Dr." w:value="Dr."/>
              <w:listItem w:displayText="Prof." w:value="Prof."/>
            </w:dropDownList>
          </w:sdtPr>
          <w:sdtEndPr/>
          <w:sdtContent>
            <w:tc>
              <w:tcPr>
                <w:tcW w:w="1259" w:type="dxa"/>
              </w:tcPr>
              <w:p w:rsidR="00B574C9" w:rsidRPr="004764EE" w:rsidRDefault="00B574C9" w:rsidP="00CC586D">
                <w:pPr>
                  <w:jc w:val="center"/>
                  <w:rPr>
                    <w:b/>
                    <w:color w:val="FFFFFF" w:themeColor="background1"/>
                  </w:rPr>
                </w:pPr>
                <w:r w:rsidRPr="004764EE">
                  <w:rPr>
                    <w:rStyle w:val="PlaceholderText"/>
                    <w:b/>
                    <w:color w:val="FFFFFF" w:themeColor="background1"/>
                  </w:rPr>
                  <w:t>[Salutation]</w:t>
                </w:r>
              </w:p>
            </w:tc>
          </w:sdtContent>
        </w:sdt>
        <w:sdt>
          <w:sdtPr>
            <w:alias w:val="First name"/>
            <w:tag w:val="authorFirstName"/>
            <w:id w:val="581645879"/>
            <w:placeholder>
              <w:docPart w:val="142FECBF67F3F849A044D517B56A7B0B"/>
            </w:placeholder>
            <w:text/>
          </w:sdtPr>
          <w:sdtEndPr/>
          <w:sdtContent>
            <w:tc>
              <w:tcPr>
                <w:tcW w:w="2073" w:type="dxa"/>
              </w:tcPr>
              <w:p w:rsidR="00B574C9" w:rsidRPr="004764EE" w:rsidRDefault="004764EE" w:rsidP="004764EE">
                <w:r w:rsidRPr="004764EE">
                  <w:t>Kevin</w:t>
                </w:r>
              </w:p>
            </w:tc>
          </w:sdtContent>
        </w:sdt>
        <w:sdt>
          <w:sdtPr>
            <w:alias w:val="Middle name"/>
            <w:tag w:val="authorMiddleName"/>
            <w:id w:val="-2076034781"/>
            <w:placeholder>
              <w:docPart w:val="2268FD0DE55CB1459DBE4189DACA32B9"/>
            </w:placeholder>
            <w:showingPlcHdr/>
            <w:text/>
          </w:sdtPr>
          <w:sdtEndPr/>
          <w:sdtContent>
            <w:tc>
              <w:tcPr>
                <w:tcW w:w="2551" w:type="dxa"/>
              </w:tcPr>
              <w:p w:rsidR="00B574C9" w:rsidRPr="004764EE" w:rsidRDefault="00B574C9" w:rsidP="00922950">
                <w:r w:rsidRPr="004764EE">
                  <w:rPr>
                    <w:rStyle w:val="PlaceholderText"/>
                  </w:rPr>
                  <w:t>[Middle name]</w:t>
                </w:r>
              </w:p>
            </w:tc>
          </w:sdtContent>
        </w:sdt>
        <w:sdt>
          <w:sdtPr>
            <w:alias w:val="Last name"/>
            <w:tag w:val="authorLastName"/>
            <w:id w:val="-1088529830"/>
            <w:placeholder>
              <w:docPart w:val="DBC273B27515304498721D7A353BEEE8"/>
            </w:placeholder>
            <w:text/>
          </w:sdtPr>
          <w:sdtEndPr/>
          <w:sdtContent>
            <w:tc>
              <w:tcPr>
                <w:tcW w:w="2642" w:type="dxa"/>
              </w:tcPr>
              <w:p w:rsidR="00B574C9" w:rsidRPr="004764EE" w:rsidRDefault="004764EE" w:rsidP="004764EE">
                <w:r w:rsidRPr="004764EE">
                  <w:t>Wetmore</w:t>
                </w:r>
              </w:p>
            </w:tc>
          </w:sdtContent>
        </w:sdt>
      </w:tr>
      <w:tr w:rsidR="00B574C9" w:rsidRPr="004764EE" w:rsidTr="001A6A06">
        <w:trPr>
          <w:trHeight w:val="986"/>
        </w:trPr>
        <w:tc>
          <w:tcPr>
            <w:tcW w:w="491" w:type="dxa"/>
            <w:vMerge/>
            <w:shd w:val="clear" w:color="auto" w:fill="A6A6A6" w:themeFill="background1" w:themeFillShade="A6"/>
          </w:tcPr>
          <w:p w:rsidR="00B574C9" w:rsidRPr="004764EE" w:rsidRDefault="00B574C9" w:rsidP="00CF1542">
            <w:pPr>
              <w:jc w:val="center"/>
              <w:rPr>
                <w:b/>
                <w:color w:val="FFFFFF" w:themeColor="background1"/>
              </w:rPr>
            </w:pPr>
          </w:p>
        </w:tc>
        <w:sdt>
          <w:sdtPr>
            <w:alias w:val="Biography"/>
            <w:tag w:val="authorBiography"/>
            <w:id w:val="938807824"/>
            <w:placeholder>
              <w:docPart w:val="727C555227552B40A65886834245A4C8"/>
            </w:placeholder>
            <w:showingPlcHdr/>
          </w:sdtPr>
          <w:sdtEndPr/>
          <w:sdtContent>
            <w:tc>
              <w:tcPr>
                <w:tcW w:w="8525" w:type="dxa"/>
                <w:gridSpan w:val="4"/>
              </w:tcPr>
              <w:p w:rsidR="00B574C9" w:rsidRPr="004764EE" w:rsidRDefault="00B574C9" w:rsidP="00922950">
                <w:r w:rsidRPr="004764EE">
                  <w:rPr>
                    <w:rStyle w:val="PlaceholderText"/>
                  </w:rPr>
                  <w:t>[Enter your biography]</w:t>
                </w:r>
              </w:p>
            </w:tc>
          </w:sdtContent>
        </w:sdt>
      </w:tr>
      <w:tr w:rsidR="00B574C9" w:rsidRPr="004764EE" w:rsidTr="001A6A06">
        <w:trPr>
          <w:trHeight w:val="986"/>
        </w:trPr>
        <w:tc>
          <w:tcPr>
            <w:tcW w:w="491" w:type="dxa"/>
            <w:vMerge/>
            <w:shd w:val="clear" w:color="auto" w:fill="A6A6A6" w:themeFill="background1" w:themeFillShade="A6"/>
          </w:tcPr>
          <w:p w:rsidR="00B574C9" w:rsidRPr="004764EE" w:rsidRDefault="00B574C9" w:rsidP="00CF1542">
            <w:pPr>
              <w:jc w:val="center"/>
              <w:rPr>
                <w:b/>
                <w:color w:val="FFFFFF" w:themeColor="background1"/>
              </w:rPr>
            </w:pPr>
          </w:p>
        </w:tc>
        <w:sdt>
          <w:sdtPr>
            <w:alias w:val="Affiliation"/>
            <w:tag w:val="affiliation"/>
            <w:id w:val="2012937915"/>
            <w:placeholder>
              <w:docPart w:val="758B116DB8A5E741B3D73C470EA80AB0"/>
            </w:placeholder>
            <w:text/>
          </w:sdtPr>
          <w:sdtEndPr/>
          <w:sdtContent>
            <w:tc>
              <w:tcPr>
                <w:tcW w:w="8525" w:type="dxa"/>
                <w:gridSpan w:val="4"/>
              </w:tcPr>
              <w:p w:rsidR="00B574C9" w:rsidRPr="004764EE" w:rsidRDefault="004764EE" w:rsidP="004764EE">
                <w:r w:rsidRPr="004764EE">
                  <w:t>Loyola Maryland University</w:t>
                </w:r>
              </w:p>
            </w:tc>
          </w:sdtContent>
        </w:sdt>
      </w:tr>
    </w:tbl>
    <w:p w:rsidR="003D3579" w:rsidRPr="004764E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764EE" w:rsidTr="00244BB0">
        <w:tc>
          <w:tcPr>
            <w:tcW w:w="9016" w:type="dxa"/>
            <w:shd w:val="clear" w:color="auto" w:fill="A6A6A6" w:themeFill="background1" w:themeFillShade="A6"/>
            <w:tcMar>
              <w:top w:w="113" w:type="dxa"/>
              <w:bottom w:w="113" w:type="dxa"/>
            </w:tcMar>
          </w:tcPr>
          <w:p w:rsidR="00244BB0" w:rsidRPr="004764EE" w:rsidRDefault="00244BB0" w:rsidP="00244BB0">
            <w:pPr>
              <w:jc w:val="center"/>
              <w:rPr>
                <w:b/>
                <w:color w:val="FFFFFF" w:themeColor="background1"/>
              </w:rPr>
            </w:pPr>
            <w:r w:rsidRPr="004764EE">
              <w:rPr>
                <w:b/>
                <w:color w:val="FFFFFF" w:themeColor="background1"/>
              </w:rPr>
              <w:t>Your article</w:t>
            </w:r>
          </w:p>
        </w:tc>
      </w:tr>
      <w:tr w:rsidR="003F0D73" w:rsidRPr="004764EE" w:rsidTr="003F0D73">
        <w:sdt>
          <w:sdtPr>
            <w:alias w:val="Article headword"/>
            <w:tag w:val="articleHeadword"/>
            <w:id w:val="-361440020"/>
            <w:placeholder>
              <w:docPart w:val="764ED794B367014991B1137B6242A466"/>
            </w:placeholder>
            <w:text/>
          </w:sdtPr>
          <w:sdtContent>
            <w:tc>
              <w:tcPr>
                <w:tcW w:w="9016" w:type="dxa"/>
                <w:tcMar>
                  <w:top w:w="113" w:type="dxa"/>
                  <w:bottom w:w="113" w:type="dxa"/>
                </w:tcMar>
              </w:tcPr>
              <w:p w:rsidR="003F0D73" w:rsidRPr="004764EE" w:rsidRDefault="004764EE" w:rsidP="003F0D73">
                <w:pPr>
                  <w:rPr>
                    <w:b/>
                  </w:rPr>
                </w:pPr>
                <w:proofErr w:type="spellStart"/>
                <w:r w:rsidRPr="004764EE">
                  <w:rPr>
                    <w:rFonts w:cs="Times New Roman"/>
                    <w:lang w:val="en-US"/>
                  </w:rPr>
                  <w:t>Kawatake</w:t>
                </w:r>
                <w:proofErr w:type="spellEnd"/>
                <w:r w:rsidRPr="004764EE">
                  <w:rPr>
                    <w:rFonts w:cs="Times New Roman"/>
                    <w:lang w:val="en-US"/>
                  </w:rPr>
                  <w:t xml:space="preserve"> </w:t>
                </w:r>
                <w:proofErr w:type="spellStart"/>
                <w:r w:rsidRPr="004764EE">
                  <w:rPr>
                    <w:rFonts w:cs="Times New Roman"/>
                    <w:lang w:val="en-US"/>
                  </w:rPr>
                  <w:t>Mokuami</w:t>
                </w:r>
                <w:proofErr w:type="spellEnd"/>
                <w:r w:rsidRPr="004764EE">
                  <w:rPr>
                    <w:rFonts w:cs="Times New Roman"/>
                    <w:lang w:val="en-US"/>
                  </w:rPr>
                  <w:t xml:space="preserve"> (1816-1893)</w:t>
                </w:r>
              </w:p>
            </w:tc>
          </w:sdtContent>
        </w:sdt>
      </w:tr>
      <w:tr w:rsidR="00464699" w:rsidRPr="004764EE" w:rsidTr="007821B0">
        <w:sdt>
          <w:sdtPr>
            <w:alias w:val="Variant headwords"/>
            <w:tag w:val="variantHeadwords"/>
            <w:id w:val="173464402"/>
            <w:placeholder>
              <w:docPart w:val="D78C7C9FCCB86840B6573014A728A3E3"/>
            </w:placeholder>
            <w:showingPlcHdr/>
          </w:sdtPr>
          <w:sdtEndPr/>
          <w:sdtContent>
            <w:tc>
              <w:tcPr>
                <w:tcW w:w="9016" w:type="dxa"/>
                <w:tcMar>
                  <w:top w:w="113" w:type="dxa"/>
                  <w:bottom w:w="113" w:type="dxa"/>
                </w:tcMar>
              </w:tcPr>
              <w:p w:rsidR="00464699" w:rsidRPr="004764EE" w:rsidRDefault="00464699" w:rsidP="00464699">
                <w:r w:rsidRPr="004764EE">
                  <w:rPr>
                    <w:rStyle w:val="PlaceholderText"/>
                    <w:b/>
                  </w:rPr>
                  <w:t xml:space="preserve">[Enter any </w:t>
                </w:r>
                <w:r w:rsidRPr="004764EE">
                  <w:rPr>
                    <w:rStyle w:val="PlaceholderText"/>
                    <w:b/>
                    <w:i/>
                  </w:rPr>
                  <w:t>variant forms</w:t>
                </w:r>
                <w:r w:rsidRPr="004764EE">
                  <w:rPr>
                    <w:rStyle w:val="PlaceholderText"/>
                    <w:b/>
                  </w:rPr>
                  <w:t xml:space="preserve"> of your headword – OPTIONAL]</w:t>
                </w:r>
              </w:p>
            </w:tc>
          </w:sdtContent>
        </w:sdt>
      </w:tr>
      <w:tr w:rsidR="00E85A05" w:rsidRPr="004764EE" w:rsidTr="003F0D73">
        <w:sdt>
          <w:sdtPr>
            <w:alias w:val="Abstract"/>
            <w:tag w:val="abstract"/>
            <w:id w:val="-635871867"/>
            <w:placeholder>
              <w:docPart w:val="6161DE7A14C3DC4AA2D90518B8C7659A"/>
            </w:placeholder>
          </w:sdtPr>
          <w:sdtEndPr/>
          <w:sdtContent>
            <w:tc>
              <w:tcPr>
                <w:tcW w:w="9016" w:type="dxa"/>
                <w:tcMar>
                  <w:top w:w="113" w:type="dxa"/>
                  <w:bottom w:w="113" w:type="dxa"/>
                </w:tcMar>
              </w:tcPr>
              <w:p w:rsidR="004764EE" w:rsidRPr="004764EE" w:rsidRDefault="004764EE" w:rsidP="004764EE">
                <w:r w:rsidRPr="004764EE">
                  <w:t xml:space="preserve">A playwright at the end of the Edo period and through much of the Meiji period, </w:t>
                </w:r>
                <w:proofErr w:type="spellStart"/>
                <w:r w:rsidRPr="004764EE">
                  <w:t>Kawatake</w:t>
                </w:r>
                <w:proofErr w:type="spellEnd"/>
                <w:r w:rsidRPr="004764EE">
                  <w:t xml:space="preserve"> </w:t>
                </w:r>
                <w:proofErr w:type="spellStart"/>
                <w:r w:rsidRPr="004764EE">
                  <w:t>Mokuami</w:t>
                </w:r>
                <w:proofErr w:type="spellEnd"/>
                <w:r w:rsidRPr="004764EE">
                  <w:t xml:space="preserve"> wrote over 360 plays during his fifty-year </w:t>
                </w:r>
                <w:proofErr w:type="gramStart"/>
                <w:r w:rsidRPr="004764EE">
                  <w:t>career which</w:t>
                </w:r>
                <w:proofErr w:type="gramEnd"/>
                <w:r w:rsidRPr="004764EE">
                  <w:t xml:space="preserve"> saw the advent of modernized kabuki and new dramaturgies to reflect changing Japanese culture at the end of the nineteenth century.</w:t>
                </w:r>
              </w:p>
              <w:p w:rsidR="004764EE" w:rsidRPr="004764EE" w:rsidRDefault="004764EE" w:rsidP="004764EE"/>
              <w:p w:rsidR="004764EE" w:rsidRPr="004764EE" w:rsidRDefault="004764EE" w:rsidP="004764EE">
                <w:r w:rsidRPr="004764EE">
                  <w:t xml:space="preserve">Born Yoshimura </w:t>
                </w:r>
                <w:proofErr w:type="spellStart"/>
                <w:r w:rsidRPr="004764EE">
                  <w:t>Shinshichi</w:t>
                </w:r>
                <w:proofErr w:type="spellEnd"/>
                <w:r w:rsidRPr="004764EE">
                  <w:t xml:space="preserve">, </w:t>
                </w:r>
                <w:proofErr w:type="spellStart"/>
                <w:r w:rsidRPr="004764EE">
                  <w:t>Mokuami</w:t>
                </w:r>
                <w:proofErr w:type="spellEnd"/>
                <w:r w:rsidRPr="004764EE">
                  <w:t xml:space="preserve"> (as he was commonly called after his retirement in the 1880s) was kicked out of the family home for associating with geishas.  He began to study dance, which led him to kabuki.  He became a student of the Edo era playwright </w:t>
                </w:r>
                <w:proofErr w:type="spellStart"/>
                <w:r w:rsidRPr="004764EE">
                  <w:t>Tsuruya</w:t>
                </w:r>
                <w:proofErr w:type="spellEnd"/>
                <w:r w:rsidRPr="004764EE">
                  <w:t xml:space="preserve"> </w:t>
                </w:r>
                <w:proofErr w:type="spellStart"/>
                <w:r w:rsidRPr="004764EE">
                  <w:t>Nanboku</w:t>
                </w:r>
                <w:proofErr w:type="spellEnd"/>
                <w:r w:rsidRPr="004764EE">
                  <w:t xml:space="preserve"> V and rapidly began writing </w:t>
                </w:r>
                <w:proofErr w:type="spellStart"/>
                <w:r w:rsidRPr="004764EE">
                  <w:rPr>
                    <w:i/>
                  </w:rPr>
                  <w:t>shiranami</w:t>
                </w:r>
                <w:proofErr w:type="spellEnd"/>
                <w:r w:rsidRPr="004764EE">
                  <w:rPr>
                    <w:i/>
                  </w:rPr>
                  <w:t xml:space="preserve"> mono</w:t>
                </w:r>
                <w:r w:rsidRPr="004764EE">
                  <w:t xml:space="preserve"> (robber plays) that </w:t>
                </w:r>
                <w:proofErr w:type="gramStart"/>
                <w:r w:rsidRPr="004764EE">
                  <w:t>were</w:t>
                </w:r>
                <w:proofErr w:type="gramEnd"/>
                <w:r w:rsidRPr="004764EE">
                  <w:t xml:space="preserve"> popular in the mid-nineteenth century.  </w:t>
                </w:r>
              </w:p>
              <w:p w:rsidR="004764EE" w:rsidRPr="004764EE" w:rsidRDefault="004764EE" w:rsidP="004764EE"/>
              <w:p w:rsidR="00E85A05" w:rsidRPr="004764EE" w:rsidRDefault="004764EE" w:rsidP="004764EE">
                <w:r w:rsidRPr="004764EE">
                  <w:t xml:space="preserve">After the Meiji restoration, </w:t>
                </w:r>
                <w:proofErr w:type="spellStart"/>
                <w:r w:rsidRPr="004764EE">
                  <w:t>Mokuami</w:t>
                </w:r>
                <w:proofErr w:type="spellEnd"/>
                <w:r w:rsidRPr="004764EE">
                  <w:t xml:space="preserve"> began to innovate and develop new techniques in kabuki dramaturgy, finding source material in contemporary novels, newspapers, and Western literature in translation.  Kabuki actor Ichikawa </w:t>
                </w:r>
                <w:proofErr w:type="spellStart"/>
                <w:r w:rsidRPr="004764EE">
                  <w:t>Danjūrō</w:t>
                </w:r>
                <w:proofErr w:type="spellEnd"/>
                <w:r w:rsidRPr="004764EE">
                  <w:t xml:space="preserve"> IX (1838-1903) announced in 1872 at the opening of the </w:t>
                </w:r>
                <w:proofErr w:type="spellStart"/>
                <w:r w:rsidRPr="004764EE">
                  <w:t>Shintomi-za</w:t>
                </w:r>
                <w:proofErr w:type="spellEnd"/>
                <w:r w:rsidRPr="004764EE">
                  <w:t xml:space="preserve"> that he would “clean away the decay” that had infected kabuki, reforming and modernizing it.  He subsequently asked </w:t>
                </w:r>
                <w:proofErr w:type="spellStart"/>
                <w:r w:rsidRPr="004764EE">
                  <w:t>Mokuami</w:t>
                </w:r>
                <w:proofErr w:type="spellEnd"/>
                <w:r w:rsidRPr="004764EE">
                  <w:t xml:space="preserve"> to develop dramas that would reflect the new modern Japan to be performed by the kabuki.  </w:t>
                </w:r>
                <w:proofErr w:type="spellStart"/>
                <w:r w:rsidRPr="004764EE">
                  <w:t>Mokuami</w:t>
                </w:r>
                <w:proofErr w:type="spellEnd"/>
                <w:r w:rsidRPr="004764EE">
                  <w:t xml:space="preserve"> began to write </w:t>
                </w:r>
                <w:proofErr w:type="spellStart"/>
                <w:r w:rsidRPr="004764EE">
                  <w:rPr>
                    <w:b/>
                    <w:i/>
                  </w:rPr>
                  <w:t>katsureki</w:t>
                </w:r>
                <w:proofErr w:type="spellEnd"/>
                <w:r w:rsidRPr="004764EE">
                  <w:rPr>
                    <w:b/>
                    <w:i/>
                  </w:rPr>
                  <w:t xml:space="preserve"> mono</w:t>
                </w:r>
                <w:r w:rsidRPr="004764EE">
                  <w:t xml:space="preserve">, ‘living history’ plays.  One of the first was </w:t>
                </w:r>
                <w:proofErr w:type="spellStart"/>
                <w:r w:rsidRPr="004764EE">
                  <w:rPr>
                    <w:i/>
                  </w:rPr>
                  <w:t>Kōmon-ki</w:t>
                </w:r>
                <w:proofErr w:type="spellEnd"/>
                <w:r w:rsidRPr="004764EE">
                  <w:rPr>
                    <w:i/>
                  </w:rPr>
                  <w:t xml:space="preserve"> </w:t>
                </w:r>
                <w:proofErr w:type="spellStart"/>
                <w:r w:rsidRPr="004764EE">
                  <w:rPr>
                    <w:i/>
                  </w:rPr>
                  <w:t>osana</w:t>
                </w:r>
                <w:proofErr w:type="spellEnd"/>
                <w:r w:rsidRPr="004764EE">
                  <w:rPr>
                    <w:i/>
                  </w:rPr>
                  <w:t xml:space="preserve"> </w:t>
                </w:r>
                <w:proofErr w:type="spellStart"/>
                <w:r w:rsidRPr="004764EE">
                  <w:rPr>
                    <w:i/>
                  </w:rPr>
                  <w:t>kōshaku</w:t>
                </w:r>
                <w:proofErr w:type="spellEnd"/>
                <w:r w:rsidRPr="004764EE">
                  <w:t xml:space="preserve"> (The Story of </w:t>
                </w:r>
                <w:proofErr w:type="spellStart"/>
                <w:r w:rsidRPr="004764EE">
                  <w:t>Komon</w:t>
                </w:r>
                <w:proofErr w:type="spellEnd"/>
                <w:r w:rsidRPr="004764EE">
                  <w:t>, a Lecture for Youth, 1877), which caused a scandal because of accusations of libel.</w:t>
                </w:r>
              </w:p>
            </w:tc>
          </w:sdtContent>
        </w:sdt>
      </w:tr>
      <w:tr w:rsidR="003F0D73" w:rsidRPr="004764EE" w:rsidTr="003F0D73">
        <w:sdt>
          <w:sdtPr>
            <w:alias w:val="Article text"/>
            <w:tag w:val="articleText"/>
            <w:id w:val="634067588"/>
            <w:placeholder>
              <w:docPart w:val="C19A7B7D01947543977937013E2762E1"/>
            </w:placeholder>
          </w:sdtPr>
          <w:sdtEndPr/>
          <w:sdtContent>
            <w:tc>
              <w:tcPr>
                <w:tcW w:w="9016" w:type="dxa"/>
                <w:tcMar>
                  <w:top w:w="113" w:type="dxa"/>
                  <w:bottom w:w="113" w:type="dxa"/>
                </w:tcMar>
              </w:tcPr>
              <w:p w:rsidR="004764EE" w:rsidRPr="004764EE" w:rsidRDefault="004764EE" w:rsidP="004764EE">
                <w:r w:rsidRPr="004764EE">
                  <w:t xml:space="preserve">A playwright at the end of the Edo period and through much of the Meiji period, </w:t>
                </w:r>
                <w:proofErr w:type="spellStart"/>
                <w:r w:rsidRPr="004764EE">
                  <w:t>Kawatake</w:t>
                </w:r>
                <w:proofErr w:type="spellEnd"/>
                <w:r w:rsidRPr="004764EE">
                  <w:t xml:space="preserve"> </w:t>
                </w:r>
                <w:proofErr w:type="spellStart"/>
                <w:r w:rsidRPr="004764EE">
                  <w:t>Mokuami</w:t>
                </w:r>
                <w:proofErr w:type="spellEnd"/>
                <w:r w:rsidRPr="004764EE">
                  <w:t xml:space="preserve"> wrote over 360 plays during his fifty-year </w:t>
                </w:r>
                <w:proofErr w:type="gramStart"/>
                <w:r w:rsidRPr="004764EE">
                  <w:t>career which</w:t>
                </w:r>
                <w:proofErr w:type="gramEnd"/>
                <w:r w:rsidRPr="004764EE">
                  <w:t xml:space="preserve"> saw the advent of modernized kabuki and new dramaturgies to reflect changing Japanese culture at the end of the nineteenth century.</w:t>
                </w:r>
              </w:p>
              <w:p w:rsidR="004764EE" w:rsidRPr="004764EE" w:rsidRDefault="004764EE" w:rsidP="004764EE"/>
              <w:p w:rsidR="004764EE" w:rsidRPr="004764EE" w:rsidRDefault="004764EE" w:rsidP="004764EE">
                <w:r w:rsidRPr="004764EE">
                  <w:t xml:space="preserve">Born Yoshimura </w:t>
                </w:r>
                <w:proofErr w:type="spellStart"/>
                <w:r w:rsidRPr="004764EE">
                  <w:t>Shinshichi</w:t>
                </w:r>
                <w:proofErr w:type="spellEnd"/>
                <w:r w:rsidRPr="004764EE">
                  <w:t xml:space="preserve">, </w:t>
                </w:r>
                <w:proofErr w:type="spellStart"/>
                <w:r w:rsidRPr="004764EE">
                  <w:t>Mokuami</w:t>
                </w:r>
                <w:proofErr w:type="spellEnd"/>
                <w:r w:rsidRPr="004764EE">
                  <w:t xml:space="preserve"> (as he was commonly called after his retirement in the 1880s) was kicked out of the family home for associating with geishas.  He began to study dance, which led him to kabuki.  He became a student of the Edo era playwright </w:t>
                </w:r>
                <w:proofErr w:type="spellStart"/>
                <w:r w:rsidRPr="004764EE">
                  <w:t>Tsuruya</w:t>
                </w:r>
                <w:proofErr w:type="spellEnd"/>
                <w:r w:rsidRPr="004764EE">
                  <w:t xml:space="preserve"> </w:t>
                </w:r>
                <w:proofErr w:type="spellStart"/>
                <w:r w:rsidRPr="004764EE">
                  <w:t>Nanboku</w:t>
                </w:r>
                <w:proofErr w:type="spellEnd"/>
                <w:r w:rsidRPr="004764EE">
                  <w:t xml:space="preserve"> V and rapidly began writing </w:t>
                </w:r>
                <w:proofErr w:type="spellStart"/>
                <w:r w:rsidRPr="004764EE">
                  <w:rPr>
                    <w:i/>
                  </w:rPr>
                  <w:t>shiranami</w:t>
                </w:r>
                <w:proofErr w:type="spellEnd"/>
                <w:r w:rsidRPr="004764EE">
                  <w:rPr>
                    <w:i/>
                  </w:rPr>
                  <w:t xml:space="preserve"> mono</w:t>
                </w:r>
                <w:r w:rsidRPr="004764EE">
                  <w:t xml:space="preserve"> (robber plays) that </w:t>
                </w:r>
                <w:proofErr w:type="gramStart"/>
                <w:r w:rsidRPr="004764EE">
                  <w:t>were</w:t>
                </w:r>
                <w:proofErr w:type="gramEnd"/>
                <w:r w:rsidRPr="004764EE">
                  <w:t xml:space="preserve"> popular in the mid-nineteenth century.  </w:t>
                </w:r>
              </w:p>
              <w:p w:rsidR="004764EE" w:rsidRPr="004764EE" w:rsidRDefault="004764EE" w:rsidP="004764EE"/>
              <w:p w:rsidR="004764EE" w:rsidRPr="004764EE" w:rsidRDefault="004764EE" w:rsidP="004764EE">
                <w:r w:rsidRPr="004764EE">
                  <w:t xml:space="preserve">After the Meiji restoration, </w:t>
                </w:r>
                <w:proofErr w:type="spellStart"/>
                <w:r w:rsidRPr="004764EE">
                  <w:t>Mokuami</w:t>
                </w:r>
                <w:proofErr w:type="spellEnd"/>
                <w:r w:rsidRPr="004764EE">
                  <w:t xml:space="preserve"> began to innovate and develop new techniques in kabuki dramaturgy, finding source material in contemporary novels, newspapers, and Western literature in translation.  Kabuki actor Ichikawa </w:t>
                </w:r>
                <w:proofErr w:type="spellStart"/>
                <w:r w:rsidRPr="004764EE">
                  <w:t>Danjūrō</w:t>
                </w:r>
                <w:proofErr w:type="spellEnd"/>
                <w:r w:rsidRPr="004764EE">
                  <w:t xml:space="preserve"> IX (1838-1903) announced in 1872 at the opening of the </w:t>
                </w:r>
                <w:proofErr w:type="spellStart"/>
                <w:r w:rsidRPr="004764EE">
                  <w:t>Shintomi-za</w:t>
                </w:r>
                <w:proofErr w:type="spellEnd"/>
                <w:r w:rsidRPr="004764EE">
                  <w:t xml:space="preserve"> that he would “clean away the decay” that had infected kabuki, reforming and </w:t>
                </w:r>
                <w:r w:rsidRPr="004764EE">
                  <w:lastRenderedPageBreak/>
                  <w:t xml:space="preserve">modernizing it.  He subsequently asked </w:t>
                </w:r>
                <w:proofErr w:type="spellStart"/>
                <w:r w:rsidRPr="004764EE">
                  <w:t>Mokuami</w:t>
                </w:r>
                <w:proofErr w:type="spellEnd"/>
                <w:r w:rsidRPr="004764EE">
                  <w:t xml:space="preserve"> to develop dramas that would reflect the new modern Japan to be performed by the kabuki.  </w:t>
                </w:r>
                <w:proofErr w:type="spellStart"/>
                <w:r w:rsidRPr="004764EE">
                  <w:t>Mokuami</w:t>
                </w:r>
                <w:proofErr w:type="spellEnd"/>
                <w:r w:rsidRPr="004764EE">
                  <w:t xml:space="preserve"> began to write </w:t>
                </w:r>
                <w:proofErr w:type="spellStart"/>
                <w:r w:rsidRPr="004764EE">
                  <w:rPr>
                    <w:b/>
                    <w:i/>
                  </w:rPr>
                  <w:t>katsureki</w:t>
                </w:r>
                <w:proofErr w:type="spellEnd"/>
                <w:r w:rsidRPr="004764EE">
                  <w:rPr>
                    <w:b/>
                    <w:i/>
                  </w:rPr>
                  <w:t xml:space="preserve"> mono</w:t>
                </w:r>
                <w:r w:rsidRPr="004764EE">
                  <w:t xml:space="preserve">, ‘living history’ plays.  One of the first was </w:t>
                </w:r>
                <w:proofErr w:type="spellStart"/>
                <w:r w:rsidRPr="004764EE">
                  <w:rPr>
                    <w:i/>
                  </w:rPr>
                  <w:t>Kōmon-ki</w:t>
                </w:r>
                <w:proofErr w:type="spellEnd"/>
                <w:r w:rsidRPr="004764EE">
                  <w:rPr>
                    <w:i/>
                  </w:rPr>
                  <w:t xml:space="preserve"> </w:t>
                </w:r>
                <w:proofErr w:type="spellStart"/>
                <w:r w:rsidRPr="004764EE">
                  <w:rPr>
                    <w:i/>
                  </w:rPr>
                  <w:t>osana</w:t>
                </w:r>
                <w:proofErr w:type="spellEnd"/>
                <w:r w:rsidRPr="004764EE">
                  <w:rPr>
                    <w:i/>
                  </w:rPr>
                  <w:t xml:space="preserve"> </w:t>
                </w:r>
                <w:proofErr w:type="spellStart"/>
                <w:r w:rsidRPr="004764EE">
                  <w:rPr>
                    <w:i/>
                  </w:rPr>
                  <w:t>kōshaku</w:t>
                </w:r>
                <w:proofErr w:type="spellEnd"/>
                <w:r w:rsidRPr="004764EE">
                  <w:t xml:space="preserve"> (The Story of </w:t>
                </w:r>
                <w:proofErr w:type="spellStart"/>
                <w:r w:rsidRPr="004764EE">
                  <w:t>Komon</w:t>
                </w:r>
                <w:proofErr w:type="spellEnd"/>
                <w:r w:rsidRPr="004764EE">
                  <w:t xml:space="preserve">, a Lecture for Youth, 1877), which caused a scandal because of accusations of libel.   His 1878 play </w:t>
                </w:r>
                <w:proofErr w:type="spellStart"/>
                <w:r w:rsidRPr="004764EE">
                  <w:rPr>
                    <w:i/>
                  </w:rPr>
                  <w:t>Nichō</w:t>
                </w:r>
                <w:proofErr w:type="spellEnd"/>
                <w:r w:rsidRPr="004764EE">
                  <w:rPr>
                    <w:i/>
                  </w:rPr>
                  <w:t xml:space="preserve"> no </w:t>
                </w:r>
                <w:proofErr w:type="spellStart"/>
                <w:r w:rsidRPr="004764EE">
                  <w:rPr>
                    <w:i/>
                  </w:rPr>
                  <w:t>Yumi</w:t>
                </w:r>
                <w:proofErr w:type="spellEnd"/>
                <w:r w:rsidRPr="004764EE">
                  <w:rPr>
                    <w:i/>
                  </w:rPr>
                  <w:t xml:space="preserve"> </w:t>
                </w:r>
                <w:proofErr w:type="spellStart"/>
                <w:r w:rsidRPr="004764EE">
                  <w:rPr>
                    <w:i/>
                  </w:rPr>
                  <w:t>Chigusa</w:t>
                </w:r>
                <w:proofErr w:type="spellEnd"/>
                <w:r w:rsidRPr="004764EE">
                  <w:rPr>
                    <w:i/>
                  </w:rPr>
                  <w:t xml:space="preserve"> no </w:t>
                </w:r>
                <w:proofErr w:type="spellStart"/>
                <w:r w:rsidRPr="004764EE">
                  <w:rPr>
                    <w:i/>
                  </w:rPr>
                  <w:t>Shidedō</w:t>
                </w:r>
                <w:proofErr w:type="spellEnd"/>
                <w:r w:rsidRPr="004764EE">
                  <w:t xml:space="preserve"> (Two Bows and the Multifaceted </w:t>
                </w:r>
                <w:proofErr w:type="spellStart"/>
                <w:r w:rsidRPr="004764EE">
                  <w:t>Shigeto</w:t>
                </w:r>
                <w:proofErr w:type="spellEnd"/>
                <w:r w:rsidRPr="004764EE">
                  <w:t xml:space="preserve">) was the first to be called </w:t>
                </w:r>
                <w:proofErr w:type="spellStart"/>
                <w:r w:rsidRPr="004764EE">
                  <w:t>katsureki</w:t>
                </w:r>
                <w:proofErr w:type="spellEnd"/>
                <w:r w:rsidRPr="004764EE">
                  <w:t xml:space="preserve"> by critic </w:t>
                </w:r>
                <w:proofErr w:type="spellStart"/>
                <w:r w:rsidRPr="004764EE">
                  <w:t>Kanagaki</w:t>
                </w:r>
                <w:proofErr w:type="spellEnd"/>
                <w:r w:rsidRPr="004764EE">
                  <w:t xml:space="preserve"> </w:t>
                </w:r>
                <w:proofErr w:type="spellStart"/>
                <w:r w:rsidRPr="004764EE">
                  <w:t>Rōbun</w:t>
                </w:r>
                <w:proofErr w:type="spellEnd"/>
                <w:r w:rsidRPr="004764EE">
                  <w:t xml:space="preserve"> (1829-94), who did not intend it as a compliment.  </w:t>
                </w:r>
                <w:proofErr w:type="spellStart"/>
                <w:r w:rsidRPr="004764EE">
                  <w:t>Katsureki</w:t>
                </w:r>
                <w:proofErr w:type="spellEnd"/>
                <w:r w:rsidRPr="004764EE">
                  <w:t xml:space="preserve"> </w:t>
                </w:r>
                <w:proofErr w:type="gramStart"/>
                <w:r w:rsidRPr="004764EE">
                  <w:t>mono were</w:t>
                </w:r>
                <w:proofErr w:type="gramEnd"/>
                <w:r w:rsidRPr="004764EE">
                  <w:t xml:space="preserve"> supported by scholars and reformers but never caught on with the general public and were abandoned by 1886.</w:t>
                </w:r>
              </w:p>
              <w:p w:rsidR="004764EE" w:rsidRPr="004764EE" w:rsidRDefault="004764EE" w:rsidP="004764EE"/>
              <w:p w:rsidR="004764EE" w:rsidRPr="004764EE" w:rsidRDefault="004764EE" w:rsidP="004764EE">
                <w:r w:rsidRPr="004764EE">
                  <w:t xml:space="preserve">Another of </w:t>
                </w:r>
                <w:proofErr w:type="spellStart"/>
                <w:r w:rsidRPr="004764EE">
                  <w:t>Kawatake</w:t>
                </w:r>
                <w:proofErr w:type="spellEnd"/>
                <w:r w:rsidRPr="004764EE">
                  <w:t xml:space="preserve">’ experiments were also the result of collaboration with a kabuki actor.  </w:t>
                </w:r>
                <w:proofErr w:type="spellStart"/>
                <w:r w:rsidRPr="004764EE">
                  <w:t>Danjūrō’s</w:t>
                </w:r>
                <w:proofErr w:type="spellEnd"/>
                <w:r w:rsidRPr="004764EE">
                  <w:t xml:space="preserve"> rival </w:t>
                </w:r>
                <w:proofErr w:type="spellStart"/>
                <w:r w:rsidRPr="004764EE">
                  <w:t>Onoe</w:t>
                </w:r>
                <w:proofErr w:type="spellEnd"/>
                <w:r w:rsidRPr="004764EE">
                  <w:t xml:space="preserve"> </w:t>
                </w:r>
                <w:proofErr w:type="spellStart"/>
                <w:r w:rsidRPr="004764EE">
                  <w:t>Kikugorō</w:t>
                </w:r>
                <w:proofErr w:type="spellEnd"/>
                <w:r w:rsidRPr="004764EE">
                  <w:t xml:space="preserve"> V (1844-1903) asked </w:t>
                </w:r>
                <w:proofErr w:type="spellStart"/>
                <w:r w:rsidRPr="004764EE">
                  <w:t>Mokuami</w:t>
                </w:r>
                <w:proofErr w:type="spellEnd"/>
                <w:r w:rsidRPr="004764EE">
                  <w:t xml:space="preserve"> to write modern kabuki plays for him to perform in.  The result was ‘crop-hair plays’ (</w:t>
                </w:r>
                <w:proofErr w:type="spellStart"/>
                <w:r w:rsidRPr="004764EE">
                  <w:rPr>
                    <w:b/>
                    <w:i/>
                  </w:rPr>
                  <w:t>zangirimono</w:t>
                </w:r>
                <w:proofErr w:type="spellEnd"/>
                <w:r w:rsidRPr="004764EE">
                  <w:t xml:space="preserve">).  The name comes from the drama’s depiction of everyday life in Meiji Japan in which members of the samurai caste have cut off their </w:t>
                </w:r>
                <w:proofErr w:type="gramStart"/>
                <w:r w:rsidRPr="004764EE">
                  <w:t>top knots</w:t>
                </w:r>
                <w:proofErr w:type="gramEnd"/>
                <w:r w:rsidRPr="004764EE">
                  <w:t xml:space="preserve"> and western culture is imitated.  The first example of the genre, </w:t>
                </w:r>
                <w:r w:rsidRPr="004764EE">
                  <w:rPr>
                    <w:i/>
                  </w:rPr>
                  <w:t xml:space="preserve">Tokyo </w:t>
                </w:r>
                <w:proofErr w:type="spellStart"/>
                <w:r w:rsidRPr="004764EE">
                  <w:rPr>
                    <w:i/>
                  </w:rPr>
                  <w:t>nichinichi</w:t>
                </w:r>
                <w:proofErr w:type="spellEnd"/>
                <w:r w:rsidRPr="004764EE">
                  <w:rPr>
                    <w:i/>
                  </w:rPr>
                  <w:t xml:space="preserve"> </w:t>
                </w:r>
                <w:proofErr w:type="spellStart"/>
                <w:r w:rsidRPr="004764EE">
                  <w:rPr>
                    <w:i/>
                  </w:rPr>
                  <w:t>shibun</w:t>
                </w:r>
                <w:proofErr w:type="spellEnd"/>
                <w:r w:rsidRPr="004764EE">
                  <w:rPr>
                    <w:i/>
                  </w:rPr>
                  <w:t xml:space="preserve"> </w:t>
                </w:r>
                <w:r w:rsidRPr="004764EE">
                  <w:t xml:space="preserve">(Tokyo Daily Newspaper, 1873), was based on a true murder in Tokyo.  Twenty-four plays and fourteen dances were produced in the style, most written by </w:t>
                </w:r>
                <w:proofErr w:type="spellStart"/>
                <w:r w:rsidRPr="004764EE">
                  <w:t>Mokuami</w:t>
                </w:r>
                <w:proofErr w:type="spellEnd"/>
                <w:r w:rsidRPr="004764EE">
                  <w:t xml:space="preserve"> and performed by </w:t>
                </w:r>
                <w:proofErr w:type="spellStart"/>
                <w:r w:rsidRPr="004764EE">
                  <w:t>Kikugorō</w:t>
                </w:r>
                <w:proofErr w:type="spellEnd"/>
                <w:r w:rsidRPr="004764EE">
                  <w:t>. These plays, however, merely replicated the external aspects of modern life within traditional kabuki dramatic structures and performance conventions, and like the living history plays, the genre was abandoned in the mid-eighties.  Despite their lack of appeal, these two genres represented the first time contemporary life in Meiji Japan was represented on stage.</w:t>
                </w:r>
              </w:p>
              <w:p w:rsidR="004764EE" w:rsidRPr="004764EE" w:rsidRDefault="004764EE" w:rsidP="004764EE"/>
              <w:p w:rsidR="003F0D73" w:rsidRPr="004764EE" w:rsidRDefault="004764EE" w:rsidP="004764EE">
                <w:proofErr w:type="spellStart"/>
                <w:r w:rsidRPr="004764EE">
                  <w:t>Mokuami</w:t>
                </w:r>
                <w:proofErr w:type="spellEnd"/>
                <w:r w:rsidRPr="004764EE">
                  <w:t xml:space="preserve"> became the playwright through whom the cultural shifts in response to modernity and the introduction of western culture to Japan came to the kabuki.  </w:t>
                </w:r>
                <w:proofErr w:type="spellStart"/>
                <w:r w:rsidRPr="004764EE">
                  <w:t>Mokuami</w:t>
                </w:r>
                <w:proofErr w:type="spellEnd"/>
                <w:r w:rsidRPr="004764EE">
                  <w:t xml:space="preserve"> eventually wrote or had a hand in 360 plays, many of which are still staged today.  Although </w:t>
                </w:r>
                <w:proofErr w:type="spellStart"/>
                <w:r w:rsidRPr="004764EE">
                  <w:t>katsureki</w:t>
                </w:r>
                <w:proofErr w:type="spellEnd"/>
                <w:r w:rsidRPr="004764EE">
                  <w:t xml:space="preserve"> mono and </w:t>
                </w:r>
                <w:proofErr w:type="spellStart"/>
                <w:r w:rsidRPr="004764EE">
                  <w:t>zangirimono</w:t>
                </w:r>
                <w:proofErr w:type="spellEnd"/>
                <w:r w:rsidRPr="004764EE">
                  <w:t xml:space="preserve"> did not succeed with the public, they paved the way for </w:t>
                </w:r>
                <w:r w:rsidRPr="004764EE">
                  <w:rPr>
                    <w:b/>
                    <w:i/>
                  </w:rPr>
                  <w:t>shin kabuki</w:t>
                </w:r>
                <w:r w:rsidRPr="004764EE">
                  <w:t>.</w:t>
                </w:r>
              </w:p>
            </w:tc>
          </w:sdtContent>
        </w:sdt>
      </w:tr>
      <w:tr w:rsidR="003235A7" w:rsidRPr="004764EE" w:rsidTr="003235A7">
        <w:tc>
          <w:tcPr>
            <w:tcW w:w="9016" w:type="dxa"/>
          </w:tcPr>
          <w:p w:rsidR="003235A7" w:rsidRPr="004764EE" w:rsidRDefault="003235A7" w:rsidP="008A5B87">
            <w:r w:rsidRPr="004764EE">
              <w:rPr>
                <w:u w:val="single"/>
              </w:rPr>
              <w:lastRenderedPageBreak/>
              <w:t>Further reading</w:t>
            </w:r>
            <w:r w:rsidRPr="004764EE">
              <w:t>:</w:t>
            </w:r>
          </w:p>
          <w:sdt>
            <w:sdtPr>
              <w:alias w:val="Further reading"/>
              <w:tag w:val="furtherReading"/>
              <w:id w:val="-1516217107"/>
              <w:placeholder>
                <w:docPart w:val="EFF76ED3705DA44483CB973DFABF0C39"/>
              </w:placeholder>
              <w:showingPlcHdr/>
            </w:sdtPr>
            <w:sdtEndPr/>
            <w:sdtContent>
              <w:p w:rsidR="003235A7" w:rsidRPr="004764EE" w:rsidRDefault="003235A7" w:rsidP="00FB11DE">
                <w:r w:rsidRPr="004764EE">
                  <w:rPr>
                    <w:rStyle w:val="PlaceholderText"/>
                  </w:rPr>
                  <w:t>[</w:t>
                </w:r>
                <w:r w:rsidR="00FB11DE" w:rsidRPr="004764EE">
                  <w:rPr>
                    <w:rStyle w:val="PlaceholderText"/>
                  </w:rPr>
                  <w:t>Enter citations for further reading</w:t>
                </w:r>
                <w:r w:rsidRPr="004764EE">
                  <w:rPr>
                    <w:rStyle w:val="PlaceholderText"/>
                  </w:rPr>
                  <w:t xml:space="preserve"> here]</w:t>
                </w:r>
              </w:p>
            </w:sdtContent>
          </w:sdt>
        </w:tc>
      </w:tr>
    </w:tbl>
    <w:p w:rsidR="00C27FAB" w:rsidRPr="004764EE" w:rsidRDefault="00C27FAB" w:rsidP="00B33145"/>
    <w:sectPr w:rsidR="00C27FAB" w:rsidRPr="004764E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4EE" w:rsidRDefault="004764EE" w:rsidP="007A0D55">
      <w:pPr>
        <w:spacing w:after="0" w:line="240" w:lineRule="auto"/>
      </w:pPr>
      <w:r>
        <w:separator/>
      </w:r>
    </w:p>
  </w:endnote>
  <w:endnote w:type="continuationSeparator" w:id="0">
    <w:p w:rsidR="004764EE" w:rsidRDefault="004764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4EE" w:rsidRDefault="004764EE" w:rsidP="007A0D55">
      <w:pPr>
        <w:spacing w:after="0" w:line="240" w:lineRule="auto"/>
      </w:pPr>
      <w:r>
        <w:separator/>
      </w:r>
    </w:p>
  </w:footnote>
  <w:footnote w:type="continuationSeparator" w:id="0">
    <w:p w:rsidR="004764EE" w:rsidRDefault="004764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4E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64EE"/>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64E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4E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64E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764E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D01FD4A667E0418E7C94077123AD73"/>
        <w:category>
          <w:name w:val="General"/>
          <w:gallery w:val="placeholder"/>
        </w:category>
        <w:types>
          <w:type w:val="bbPlcHdr"/>
        </w:types>
        <w:behaviors>
          <w:behavior w:val="content"/>
        </w:behaviors>
        <w:guid w:val="{5340CDF9-D944-8940-A160-23AE22B53B46}"/>
      </w:docPartPr>
      <w:docPartBody>
        <w:p w:rsidR="00000000" w:rsidRDefault="004E117A">
          <w:pPr>
            <w:pStyle w:val="E9D01FD4A667E0418E7C94077123AD73"/>
          </w:pPr>
          <w:r w:rsidRPr="00CC586D">
            <w:rPr>
              <w:rStyle w:val="PlaceholderText"/>
              <w:b/>
              <w:color w:val="FFFFFF" w:themeColor="background1"/>
            </w:rPr>
            <w:t>[Salutation]</w:t>
          </w:r>
        </w:p>
      </w:docPartBody>
    </w:docPart>
    <w:docPart>
      <w:docPartPr>
        <w:name w:val="142FECBF67F3F849A044D517B56A7B0B"/>
        <w:category>
          <w:name w:val="General"/>
          <w:gallery w:val="placeholder"/>
        </w:category>
        <w:types>
          <w:type w:val="bbPlcHdr"/>
        </w:types>
        <w:behaviors>
          <w:behavior w:val="content"/>
        </w:behaviors>
        <w:guid w:val="{5C9A346F-06F0-A34C-9BAD-51901C7AF824}"/>
      </w:docPartPr>
      <w:docPartBody>
        <w:p w:rsidR="00000000" w:rsidRDefault="004E117A">
          <w:pPr>
            <w:pStyle w:val="142FECBF67F3F849A044D517B56A7B0B"/>
          </w:pPr>
          <w:r>
            <w:rPr>
              <w:rStyle w:val="PlaceholderText"/>
            </w:rPr>
            <w:t>[First name]</w:t>
          </w:r>
        </w:p>
      </w:docPartBody>
    </w:docPart>
    <w:docPart>
      <w:docPartPr>
        <w:name w:val="2268FD0DE55CB1459DBE4189DACA32B9"/>
        <w:category>
          <w:name w:val="General"/>
          <w:gallery w:val="placeholder"/>
        </w:category>
        <w:types>
          <w:type w:val="bbPlcHdr"/>
        </w:types>
        <w:behaviors>
          <w:behavior w:val="content"/>
        </w:behaviors>
        <w:guid w:val="{39B917DC-2176-8342-88D4-8FE818E662BD}"/>
      </w:docPartPr>
      <w:docPartBody>
        <w:p w:rsidR="00000000" w:rsidRDefault="004E117A">
          <w:pPr>
            <w:pStyle w:val="2268FD0DE55CB1459DBE4189DACA32B9"/>
          </w:pPr>
          <w:r>
            <w:rPr>
              <w:rStyle w:val="PlaceholderText"/>
            </w:rPr>
            <w:t>[Middle name]</w:t>
          </w:r>
        </w:p>
      </w:docPartBody>
    </w:docPart>
    <w:docPart>
      <w:docPartPr>
        <w:name w:val="DBC273B27515304498721D7A353BEEE8"/>
        <w:category>
          <w:name w:val="General"/>
          <w:gallery w:val="placeholder"/>
        </w:category>
        <w:types>
          <w:type w:val="bbPlcHdr"/>
        </w:types>
        <w:behaviors>
          <w:behavior w:val="content"/>
        </w:behaviors>
        <w:guid w:val="{0321A016-3402-D947-9189-D1E8BADB28C4}"/>
      </w:docPartPr>
      <w:docPartBody>
        <w:p w:rsidR="00000000" w:rsidRDefault="004E117A">
          <w:pPr>
            <w:pStyle w:val="DBC273B27515304498721D7A353BEEE8"/>
          </w:pPr>
          <w:r>
            <w:rPr>
              <w:rStyle w:val="PlaceholderText"/>
            </w:rPr>
            <w:t>[Last name]</w:t>
          </w:r>
        </w:p>
      </w:docPartBody>
    </w:docPart>
    <w:docPart>
      <w:docPartPr>
        <w:name w:val="727C555227552B40A65886834245A4C8"/>
        <w:category>
          <w:name w:val="General"/>
          <w:gallery w:val="placeholder"/>
        </w:category>
        <w:types>
          <w:type w:val="bbPlcHdr"/>
        </w:types>
        <w:behaviors>
          <w:behavior w:val="content"/>
        </w:behaviors>
        <w:guid w:val="{6C6BA14B-7503-1248-891C-797A0642B7A4}"/>
      </w:docPartPr>
      <w:docPartBody>
        <w:p w:rsidR="00000000" w:rsidRDefault="004E117A">
          <w:pPr>
            <w:pStyle w:val="727C555227552B40A65886834245A4C8"/>
          </w:pPr>
          <w:r>
            <w:rPr>
              <w:rStyle w:val="PlaceholderText"/>
            </w:rPr>
            <w:t>[Enter your biography]</w:t>
          </w:r>
        </w:p>
      </w:docPartBody>
    </w:docPart>
    <w:docPart>
      <w:docPartPr>
        <w:name w:val="758B116DB8A5E741B3D73C470EA80AB0"/>
        <w:category>
          <w:name w:val="General"/>
          <w:gallery w:val="placeholder"/>
        </w:category>
        <w:types>
          <w:type w:val="bbPlcHdr"/>
        </w:types>
        <w:behaviors>
          <w:behavior w:val="content"/>
        </w:behaviors>
        <w:guid w:val="{7E64C2BD-54D5-8B49-A75B-CE461C485621}"/>
      </w:docPartPr>
      <w:docPartBody>
        <w:p w:rsidR="00000000" w:rsidRDefault="004E117A">
          <w:pPr>
            <w:pStyle w:val="758B116DB8A5E741B3D73C470EA80AB0"/>
          </w:pPr>
          <w:r>
            <w:rPr>
              <w:rStyle w:val="PlaceholderText"/>
            </w:rPr>
            <w:t>[Enter the institution with which you are affiliated]</w:t>
          </w:r>
        </w:p>
      </w:docPartBody>
    </w:docPart>
    <w:docPart>
      <w:docPartPr>
        <w:name w:val="764ED794B367014991B1137B6242A466"/>
        <w:category>
          <w:name w:val="General"/>
          <w:gallery w:val="placeholder"/>
        </w:category>
        <w:types>
          <w:type w:val="bbPlcHdr"/>
        </w:types>
        <w:behaviors>
          <w:behavior w:val="content"/>
        </w:behaviors>
        <w:guid w:val="{B17B15EB-A8EA-2342-85FD-3AD76C781F71}"/>
      </w:docPartPr>
      <w:docPartBody>
        <w:p w:rsidR="00000000" w:rsidRDefault="004E117A">
          <w:pPr>
            <w:pStyle w:val="764ED794B367014991B1137B6242A466"/>
          </w:pPr>
          <w:r w:rsidRPr="00EF74F7">
            <w:rPr>
              <w:b/>
              <w:color w:val="808080" w:themeColor="background1" w:themeShade="80"/>
            </w:rPr>
            <w:t>[Enter the headword for your article]</w:t>
          </w:r>
        </w:p>
      </w:docPartBody>
    </w:docPart>
    <w:docPart>
      <w:docPartPr>
        <w:name w:val="D78C7C9FCCB86840B6573014A728A3E3"/>
        <w:category>
          <w:name w:val="General"/>
          <w:gallery w:val="placeholder"/>
        </w:category>
        <w:types>
          <w:type w:val="bbPlcHdr"/>
        </w:types>
        <w:behaviors>
          <w:behavior w:val="content"/>
        </w:behaviors>
        <w:guid w:val="{D789D927-15A9-844E-834B-F68EC962AF99}"/>
      </w:docPartPr>
      <w:docPartBody>
        <w:p w:rsidR="00000000" w:rsidRDefault="004E117A">
          <w:pPr>
            <w:pStyle w:val="D78C7C9FCCB86840B6573014A728A3E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1DE7A14C3DC4AA2D90518B8C7659A"/>
        <w:category>
          <w:name w:val="General"/>
          <w:gallery w:val="placeholder"/>
        </w:category>
        <w:types>
          <w:type w:val="bbPlcHdr"/>
        </w:types>
        <w:behaviors>
          <w:behavior w:val="content"/>
        </w:behaviors>
        <w:guid w:val="{920BCA2F-52FF-404B-95A4-42E8240266B4}"/>
      </w:docPartPr>
      <w:docPartBody>
        <w:p w:rsidR="00000000" w:rsidRDefault="004E117A">
          <w:pPr>
            <w:pStyle w:val="6161DE7A14C3DC4AA2D90518B8C7659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9A7B7D01947543977937013E2762E1"/>
        <w:category>
          <w:name w:val="General"/>
          <w:gallery w:val="placeholder"/>
        </w:category>
        <w:types>
          <w:type w:val="bbPlcHdr"/>
        </w:types>
        <w:behaviors>
          <w:behavior w:val="content"/>
        </w:behaviors>
        <w:guid w:val="{C84757AA-EB05-124A-AFA2-4A34734541D3}"/>
      </w:docPartPr>
      <w:docPartBody>
        <w:p w:rsidR="00000000" w:rsidRDefault="004E117A">
          <w:pPr>
            <w:pStyle w:val="C19A7B7D01947543977937013E2762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F76ED3705DA44483CB973DFABF0C39"/>
        <w:category>
          <w:name w:val="General"/>
          <w:gallery w:val="placeholder"/>
        </w:category>
        <w:types>
          <w:type w:val="bbPlcHdr"/>
        </w:types>
        <w:behaviors>
          <w:behavior w:val="content"/>
        </w:behaviors>
        <w:guid w:val="{5334122F-9F03-384B-84F2-11A5306CD22B}"/>
      </w:docPartPr>
      <w:docPartBody>
        <w:p w:rsidR="00000000" w:rsidRDefault="004E117A">
          <w:pPr>
            <w:pStyle w:val="EFF76ED3705DA44483CB973DFABF0C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D01FD4A667E0418E7C94077123AD73">
    <w:name w:val="E9D01FD4A667E0418E7C94077123AD73"/>
  </w:style>
  <w:style w:type="paragraph" w:customStyle="1" w:styleId="142FECBF67F3F849A044D517B56A7B0B">
    <w:name w:val="142FECBF67F3F849A044D517B56A7B0B"/>
  </w:style>
  <w:style w:type="paragraph" w:customStyle="1" w:styleId="2268FD0DE55CB1459DBE4189DACA32B9">
    <w:name w:val="2268FD0DE55CB1459DBE4189DACA32B9"/>
  </w:style>
  <w:style w:type="paragraph" w:customStyle="1" w:styleId="DBC273B27515304498721D7A353BEEE8">
    <w:name w:val="DBC273B27515304498721D7A353BEEE8"/>
  </w:style>
  <w:style w:type="paragraph" w:customStyle="1" w:styleId="727C555227552B40A65886834245A4C8">
    <w:name w:val="727C555227552B40A65886834245A4C8"/>
  </w:style>
  <w:style w:type="paragraph" w:customStyle="1" w:styleId="758B116DB8A5E741B3D73C470EA80AB0">
    <w:name w:val="758B116DB8A5E741B3D73C470EA80AB0"/>
  </w:style>
  <w:style w:type="paragraph" w:customStyle="1" w:styleId="764ED794B367014991B1137B6242A466">
    <w:name w:val="764ED794B367014991B1137B6242A466"/>
  </w:style>
  <w:style w:type="paragraph" w:customStyle="1" w:styleId="D78C7C9FCCB86840B6573014A728A3E3">
    <w:name w:val="D78C7C9FCCB86840B6573014A728A3E3"/>
  </w:style>
  <w:style w:type="paragraph" w:customStyle="1" w:styleId="6161DE7A14C3DC4AA2D90518B8C7659A">
    <w:name w:val="6161DE7A14C3DC4AA2D90518B8C7659A"/>
  </w:style>
  <w:style w:type="paragraph" w:customStyle="1" w:styleId="C19A7B7D01947543977937013E2762E1">
    <w:name w:val="C19A7B7D01947543977937013E2762E1"/>
  </w:style>
  <w:style w:type="paragraph" w:customStyle="1" w:styleId="EFF76ED3705DA44483CB973DFABF0C39">
    <w:name w:val="EFF76ED3705DA44483CB973DFABF0C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D01FD4A667E0418E7C94077123AD73">
    <w:name w:val="E9D01FD4A667E0418E7C94077123AD73"/>
  </w:style>
  <w:style w:type="paragraph" w:customStyle="1" w:styleId="142FECBF67F3F849A044D517B56A7B0B">
    <w:name w:val="142FECBF67F3F849A044D517B56A7B0B"/>
  </w:style>
  <w:style w:type="paragraph" w:customStyle="1" w:styleId="2268FD0DE55CB1459DBE4189DACA32B9">
    <w:name w:val="2268FD0DE55CB1459DBE4189DACA32B9"/>
  </w:style>
  <w:style w:type="paragraph" w:customStyle="1" w:styleId="DBC273B27515304498721D7A353BEEE8">
    <w:name w:val="DBC273B27515304498721D7A353BEEE8"/>
  </w:style>
  <w:style w:type="paragraph" w:customStyle="1" w:styleId="727C555227552B40A65886834245A4C8">
    <w:name w:val="727C555227552B40A65886834245A4C8"/>
  </w:style>
  <w:style w:type="paragraph" w:customStyle="1" w:styleId="758B116DB8A5E741B3D73C470EA80AB0">
    <w:name w:val="758B116DB8A5E741B3D73C470EA80AB0"/>
  </w:style>
  <w:style w:type="paragraph" w:customStyle="1" w:styleId="764ED794B367014991B1137B6242A466">
    <w:name w:val="764ED794B367014991B1137B6242A466"/>
  </w:style>
  <w:style w:type="paragraph" w:customStyle="1" w:styleId="D78C7C9FCCB86840B6573014A728A3E3">
    <w:name w:val="D78C7C9FCCB86840B6573014A728A3E3"/>
  </w:style>
  <w:style w:type="paragraph" w:customStyle="1" w:styleId="6161DE7A14C3DC4AA2D90518B8C7659A">
    <w:name w:val="6161DE7A14C3DC4AA2D90518B8C7659A"/>
  </w:style>
  <w:style w:type="paragraph" w:customStyle="1" w:styleId="C19A7B7D01947543977937013E2762E1">
    <w:name w:val="C19A7B7D01947543977937013E2762E1"/>
  </w:style>
  <w:style w:type="paragraph" w:customStyle="1" w:styleId="EFF76ED3705DA44483CB973DFABF0C39">
    <w:name w:val="EFF76ED3705DA44483CB973DFABF0C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717</Words>
  <Characters>4093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2015-08-31T17:25:00Z</dcterms:created>
  <dcterms:modified xsi:type="dcterms:W3CDTF">2015-08-31T17:29:00Z</dcterms:modified>
</cp:coreProperties>
</file>