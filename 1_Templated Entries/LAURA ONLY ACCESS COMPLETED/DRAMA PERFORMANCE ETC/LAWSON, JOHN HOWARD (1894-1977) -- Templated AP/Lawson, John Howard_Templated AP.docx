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1B87A5FB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E054CB6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450F10820D8328458171AE112F5F9FE0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3C5CBBC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8C1E29CD2305EF4D8C9416B544C68C83"/>
            </w:placeholder>
            <w:text/>
          </w:sdtPr>
          <w:sdtEndPr/>
          <w:sdtContent>
            <w:tc>
              <w:tcPr>
                <w:tcW w:w="2073" w:type="dxa"/>
              </w:tcPr>
              <w:p w14:paraId="4C9DB7EF" w14:textId="77777777" w:rsidR="00B574C9" w:rsidRDefault="00535C15" w:rsidP="00922950">
                <w:r>
                  <w:rPr>
                    <w:lang w:val="en-US"/>
                  </w:rPr>
                  <w:t>Jonathan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41B3AE54185E244B885628D4B47B061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59A62D74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6B9C3132494A34458E6893F5464370EB"/>
            </w:placeholder>
            <w:text/>
          </w:sdtPr>
          <w:sdtEndPr/>
          <w:sdtContent>
            <w:tc>
              <w:tcPr>
                <w:tcW w:w="2642" w:type="dxa"/>
              </w:tcPr>
              <w:p w14:paraId="572AAEFB" w14:textId="77777777" w:rsidR="00B574C9" w:rsidRDefault="00535C15" w:rsidP="00D5268D">
                <w:r>
                  <w:rPr>
                    <w:lang w:val="en-US"/>
                  </w:rPr>
                  <w:t>Chambers</w:t>
                </w:r>
              </w:p>
            </w:tc>
          </w:sdtContent>
        </w:sdt>
      </w:tr>
      <w:tr w:rsidR="00B574C9" w14:paraId="0CECD9A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DF75D0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81C7B1D816F17F46A9782D6B0317F98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5B7F2DD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13273F5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566E5E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83F2BE73729114448162F0C313ECFA29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078EFA5C" w14:textId="77777777" w:rsidR="00B574C9" w:rsidRDefault="00535C15" w:rsidP="00B574C9">
                <w:r>
                  <w:rPr>
                    <w:lang w:val="en-US"/>
                  </w:rPr>
                  <w:t>Bowling Green State University</w:t>
                </w:r>
              </w:p>
            </w:tc>
          </w:sdtContent>
        </w:sdt>
      </w:tr>
    </w:tbl>
    <w:p w14:paraId="63B4BA20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242"/>
      </w:tblGrid>
      <w:tr w:rsidR="00244BB0" w:rsidRPr="00244BB0" w14:paraId="0D264BEC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7554434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9EE8B65" w14:textId="77777777" w:rsidTr="003F0D73">
        <w:sdt>
          <w:sdtPr>
            <w:rPr>
              <w:rFonts w:ascii="Times New Roman" w:hAnsi="Times New Roman" w:cs="Times New Roman"/>
            </w:rPr>
            <w:alias w:val="Article headword"/>
            <w:tag w:val="articleHeadword"/>
            <w:id w:val="-361440020"/>
            <w:placeholder>
              <w:docPart w:val="F79D88782AE9E94FAAC546B47DCAE3D9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13B45B9" w14:textId="77777777" w:rsidR="003F0D73" w:rsidRPr="00FB589A" w:rsidRDefault="00535C15" w:rsidP="003F0D73">
                <w:pPr>
                  <w:rPr>
                    <w:b/>
                  </w:rPr>
                </w:pPr>
                <w:r w:rsidRPr="00535C15">
                  <w:rPr>
                    <w:rFonts w:ascii="Times New Roman" w:hAnsi="Times New Roman" w:cs="Times New Roman"/>
                    <w:lang w:val="en-US"/>
                  </w:rPr>
                  <w:t>Lawson, John Howard (1894-1977)</w:t>
                </w:r>
                <w:r w:rsidRPr="00535C15">
                  <w:rPr>
                    <w:rFonts w:ascii="Times New Roman" w:hAnsi="Times New Roman" w:cs="Times New Roman"/>
                    <w:lang w:val="en-US"/>
                  </w:rPr>
                  <w:tab/>
                </w:r>
              </w:p>
            </w:tc>
          </w:sdtContent>
        </w:sdt>
      </w:tr>
      <w:tr w:rsidR="00464699" w14:paraId="59C62044" w14:textId="77777777" w:rsidTr="004605EF">
        <w:sdt>
          <w:sdtPr>
            <w:alias w:val="Variant headwords"/>
            <w:tag w:val="variantHeadwords"/>
            <w:id w:val="173464402"/>
            <w:placeholder>
              <w:docPart w:val="9F60118A1BC2F04FB4B175D1BA47B3F6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F667C94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07EA7E4" w14:textId="77777777" w:rsidTr="003F0D73">
        <w:sdt>
          <w:sdtPr>
            <w:rPr>
              <w:rFonts w:asciiTheme="minorHAnsi" w:eastAsiaTheme="minorHAnsi" w:hAnsiTheme="minorHAnsi" w:cstheme="minorBidi"/>
              <w:sz w:val="22"/>
              <w:szCs w:val="22"/>
              <w:lang w:val="en-GB"/>
            </w:rPr>
            <w:alias w:val="Abstract"/>
            <w:tag w:val="abstract"/>
            <w:id w:val="-635871867"/>
            <w:placeholder>
              <w:docPart w:val="9E1CA3544A05BD4CB5648D45E9FE81C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0D0BD20" w14:textId="77777777" w:rsidR="00D5268D" w:rsidRDefault="00D5268D" w:rsidP="00D5268D">
                <w:pPr>
                  <w:pStyle w:val="EndnoteText"/>
                  <w:spacing w:line="240" w:lineRule="auto"/>
                  <w:ind w:firstLine="0"/>
                  <w:rPr>
                    <w:szCs w:val="24"/>
                  </w:rPr>
                </w:pPr>
                <w:r w:rsidRPr="00D110DB">
                  <w:rPr>
                    <w:szCs w:val="24"/>
                  </w:rPr>
                  <w:t xml:space="preserve">John Howard Lawson was born in New York City on 25 September 1894. </w:t>
                </w:r>
                <w:r>
                  <w:rPr>
                    <w:szCs w:val="24"/>
                  </w:rPr>
                  <w:t>His first major play,</w:t>
                </w:r>
                <w:r w:rsidRPr="00D110DB">
                  <w:rPr>
                    <w:szCs w:val="24"/>
                  </w:rPr>
                  <w:t xml:space="preserve"> </w:t>
                </w:r>
                <w:r w:rsidRPr="00D110DB">
                  <w:rPr>
                    <w:i/>
                    <w:szCs w:val="24"/>
                  </w:rPr>
                  <w:t>Roger Bloomer</w:t>
                </w:r>
                <w:r w:rsidRPr="00D110DB">
                  <w:rPr>
                    <w:szCs w:val="24"/>
                  </w:rPr>
                  <w:t xml:space="preserve"> (1923)</w:t>
                </w:r>
                <w:r>
                  <w:rPr>
                    <w:szCs w:val="24"/>
                  </w:rPr>
                  <w:t xml:space="preserve">, </w:t>
                </w:r>
                <w:r w:rsidRPr="00D110DB">
                  <w:rPr>
                    <w:szCs w:val="24"/>
                  </w:rPr>
                  <w:t>advanced expressionism in the United State</w:t>
                </w:r>
                <w:r>
                  <w:rPr>
                    <w:szCs w:val="24"/>
                  </w:rPr>
                  <w:t>s</w:t>
                </w:r>
                <w:r w:rsidRPr="00D110DB">
                  <w:rPr>
                    <w:szCs w:val="24"/>
                  </w:rPr>
                  <w:t>, trading the</w:t>
                </w:r>
                <w:r>
                  <w:rPr>
                    <w:szCs w:val="24"/>
                  </w:rPr>
                  <w:t xml:space="preserve"> </w:t>
                </w:r>
                <w:r w:rsidRPr="00D110DB">
                  <w:rPr>
                    <w:szCs w:val="24"/>
                  </w:rPr>
                  <w:t xml:space="preserve">pessimism </w:t>
                </w:r>
                <w:r>
                  <w:rPr>
                    <w:szCs w:val="24"/>
                  </w:rPr>
                  <w:t xml:space="preserve">that frequently defined the form </w:t>
                </w:r>
                <w:r w:rsidRPr="00D110DB">
                  <w:rPr>
                    <w:szCs w:val="24"/>
                  </w:rPr>
                  <w:t xml:space="preserve">for optimism. </w:t>
                </w:r>
                <w:r w:rsidRPr="00D110DB">
                  <w:rPr>
                    <w:i/>
                    <w:szCs w:val="24"/>
                  </w:rPr>
                  <w:t>Processional</w:t>
                </w:r>
                <w:r w:rsidRPr="00D110DB">
                  <w:rPr>
                    <w:szCs w:val="24"/>
                  </w:rPr>
                  <w:t xml:space="preserve"> (1925), </w:t>
                </w:r>
                <w:r>
                  <w:rPr>
                    <w:szCs w:val="24"/>
                  </w:rPr>
                  <w:t>produced by the</w:t>
                </w:r>
                <w:r w:rsidRPr="00D110DB">
                  <w:rPr>
                    <w:szCs w:val="24"/>
                  </w:rPr>
                  <w:t xml:space="preserve"> Theatre Guild, </w:t>
                </w:r>
                <w:r>
                  <w:rPr>
                    <w:szCs w:val="24"/>
                  </w:rPr>
                  <w:t>was</w:t>
                </w:r>
                <w:r w:rsidRPr="00D110DB">
                  <w:rPr>
                    <w:szCs w:val="24"/>
                  </w:rPr>
                  <w:t xml:space="preserve"> </w:t>
                </w:r>
                <w:r>
                  <w:rPr>
                    <w:szCs w:val="24"/>
                  </w:rPr>
                  <w:t xml:space="preserve">also </w:t>
                </w:r>
                <w:r w:rsidRPr="00D110DB">
                  <w:rPr>
                    <w:szCs w:val="24"/>
                  </w:rPr>
                  <w:t>formally adventurous</w:t>
                </w:r>
                <w:r>
                  <w:rPr>
                    <w:szCs w:val="24"/>
                  </w:rPr>
                  <w:t>.</w:t>
                </w:r>
                <w:r w:rsidRPr="00D110DB">
                  <w:rPr>
                    <w:szCs w:val="24"/>
                  </w:rPr>
                  <w:t xml:space="preserve"> </w:t>
                </w:r>
                <w:r>
                  <w:rPr>
                    <w:szCs w:val="24"/>
                  </w:rPr>
                  <w:t>C</w:t>
                </w:r>
                <w:r w:rsidRPr="00D110DB">
                  <w:rPr>
                    <w:szCs w:val="24"/>
                  </w:rPr>
                  <w:t xml:space="preserve">ombining jazz, vaudeville, and </w:t>
                </w:r>
                <w:r>
                  <w:rPr>
                    <w:szCs w:val="24"/>
                  </w:rPr>
                  <w:t>dada,</w:t>
                </w:r>
                <w:r w:rsidRPr="00D110DB">
                  <w:rPr>
                    <w:szCs w:val="24"/>
                  </w:rPr>
                  <w:t xml:space="preserve"> </w:t>
                </w:r>
                <w:r>
                  <w:rPr>
                    <w:szCs w:val="24"/>
                  </w:rPr>
                  <w:t>and focusing on a</w:t>
                </w:r>
                <w:r w:rsidRPr="00D110DB">
                  <w:rPr>
                    <w:szCs w:val="24"/>
                  </w:rPr>
                  <w:t xml:space="preserve"> labor dispute</w:t>
                </w:r>
                <w:r>
                  <w:rPr>
                    <w:szCs w:val="24"/>
                  </w:rPr>
                  <w:t>, it is</w:t>
                </w:r>
                <w:r w:rsidRPr="00D110DB">
                  <w:rPr>
                    <w:szCs w:val="24"/>
                  </w:rPr>
                  <w:t xml:space="preserve"> Lawson’s</w:t>
                </w:r>
                <w:r w:rsidRPr="00C46598">
                  <w:rPr>
                    <w:szCs w:val="24"/>
                  </w:rPr>
                  <w:t xml:space="preserve"> </w:t>
                </w:r>
                <w:r>
                  <w:rPr>
                    <w:szCs w:val="24"/>
                  </w:rPr>
                  <w:t>masterwork</w:t>
                </w:r>
                <w:r w:rsidRPr="00D110DB">
                  <w:rPr>
                    <w:szCs w:val="24"/>
                  </w:rPr>
                  <w:t xml:space="preserve">. </w:t>
                </w:r>
              </w:p>
              <w:p w14:paraId="02F44819" w14:textId="77777777" w:rsidR="00E85A05" w:rsidRDefault="00E85A05" w:rsidP="00E85A05"/>
            </w:tc>
          </w:sdtContent>
        </w:sdt>
      </w:tr>
      <w:tr w:rsidR="003F0D73" w14:paraId="036C50AF" w14:textId="77777777" w:rsidTr="003F0D73">
        <w:sdt>
          <w:sdtPr>
            <w:rPr>
              <w:rFonts w:asciiTheme="minorHAnsi" w:eastAsiaTheme="minorHAnsi" w:hAnsiTheme="minorHAnsi" w:cstheme="minorBidi"/>
              <w:sz w:val="22"/>
              <w:szCs w:val="22"/>
              <w:lang w:val="en-GB"/>
            </w:rPr>
            <w:alias w:val="Article text"/>
            <w:tag w:val="articleText"/>
            <w:id w:val="634067588"/>
            <w:placeholder>
              <w:docPart w:val="02E57B9528B0B74A9115D8B35BB00EA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5FBDA9A" w14:textId="77777777" w:rsidR="00D5268D" w:rsidRDefault="00D5268D" w:rsidP="00D5268D">
                <w:pPr>
                  <w:pStyle w:val="EndnoteText"/>
                  <w:spacing w:line="240" w:lineRule="auto"/>
                  <w:ind w:firstLine="0"/>
                  <w:rPr>
                    <w:szCs w:val="24"/>
                  </w:rPr>
                </w:pPr>
                <w:r w:rsidRPr="00D110DB">
                  <w:rPr>
                    <w:szCs w:val="24"/>
                  </w:rPr>
                  <w:t xml:space="preserve">John Howard Lawson was born in New York City on 25 September 1894. </w:t>
                </w:r>
                <w:r>
                  <w:rPr>
                    <w:szCs w:val="24"/>
                  </w:rPr>
                  <w:t>His first major play,</w:t>
                </w:r>
                <w:r w:rsidRPr="00D110DB">
                  <w:rPr>
                    <w:szCs w:val="24"/>
                  </w:rPr>
                  <w:t xml:space="preserve"> </w:t>
                </w:r>
                <w:r w:rsidRPr="00D110DB">
                  <w:rPr>
                    <w:i/>
                    <w:szCs w:val="24"/>
                  </w:rPr>
                  <w:t>Roger Bloomer</w:t>
                </w:r>
                <w:r w:rsidRPr="00D110DB">
                  <w:rPr>
                    <w:szCs w:val="24"/>
                  </w:rPr>
                  <w:t xml:space="preserve"> (1923)</w:t>
                </w:r>
                <w:r>
                  <w:rPr>
                    <w:szCs w:val="24"/>
                  </w:rPr>
                  <w:t xml:space="preserve">, </w:t>
                </w:r>
                <w:r w:rsidRPr="00D110DB">
                  <w:rPr>
                    <w:szCs w:val="24"/>
                  </w:rPr>
                  <w:t>advanced expressionism in the United State</w:t>
                </w:r>
                <w:r>
                  <w:rPr>
                    <w:szCs w:val="24"/>
                  </w:rPr>
                  <w:t>s</w:t>
                </w:r>
                <w:r w:rsidRPr="00D110DB">
                  <w:rPr>
                    <w:szCs w:val="24"/>
                  </w:rPr>
                  <w:t>, trading the</w:t>
                </w:r>
                <w:r>
                  <w:rPr>
                    <w:szCs w:val="24"/>
                  </w:rPr>
                  <w:t xml:space="preserve"> </w:t>
                </w:r>
                <w:r w:rsidRPr="00D110DB">
                  <w:rPr>
                    <w:szCs w:val="24"/>
                  </w:rPr>
                  <w:t xml:space="preserve">pessimism </w:t>
                </w:r>
                <w:r>
                  <w:rPr>
                    <w:szCs w:val="24"/>
                  </w:rPr>
                  <w:t xml:space="preserve">that frequently defined the form </w:t>
                </w:r>
                <w:r w:rsidRPr="00D110DB">
                  <w:rPr>
                    <w:szCs w:val="24"/>
                  </w:rPr>
                  <w:t xml:space="preserve">for optimism. </w:t>
                </w:r>
                <w:r w:rsidRPr="00D110DB">
                  <w:rPr>
                    <w:i/>
                    <w:szCs w:val="24"/>
                  </w:rPr>
                  <w:t>Processional</w:t>
                </w:r>
                <w:r w:rsidRPr="00D110DB">
                  <w:rPr>
                    <w:szCs w:val="24"/>
                  </w:rPr>
                  <w:t xml:space="preserve"> (1925), </w:t>
                </w:r>
                <w:r>
                  <w:rPr>
                    <w:szCs w:val="24"/>
                  </w:rPr>
                  <w:t>produced by the</w:t>
                </w:r>
                <w:r w:rsidRPr="00D110DB">
                  <w:rPr>
                    <w:szCs w:val="24"/>
                  </w:rPr>
                  <w:t xml:space="preserve"> Theatre Guild, </w:t>
                </w:r>
                <w:r>
                  <w:rPr>
                    <w:szCs w:val="24"/>
                  </w:rPr>
                  <w:t>was</w:t>
                </w:r>
                <w:r w:rsidRPr="00D110DB">
                  <w:rPr>
                    <w:szCs w:val="24"/>
                  </w:rPr>
                  <w:t xml:space="preserve"> </w:t>
                </w:r>
                <w:r>
                  <w:rPr>
                    <w:szCs w:val="24"/>
                  </w:rPr>
                  <w:t xml:space="preserve">also </w:t>
                </w:r>
                <w:r w:rsidRPr="00D110DB">
                  <w:rPr>
                    <w:szCs w:val="24"/>
                  </w:rPr>
                  <w:t>formally adventurous</w:t>
                </w:r>
                <w:r>
                  <w:rPr>
                    <w:szCs w:val="24"/>
                  </w:rPr>
                  <w:t>.</w:t>
                </w:r>
                <w:r w:rsidRPr="00D110DB">
                  <w:rPr>
                    <w:szCs w:val="24"/>
                  </w:rPr>
                  <w:t xml:space="preserve"> </w:t>
                </w:r>
                <w:r>
                  <w:rPr>
                    <w:szCs w:val="24"/>
                  </w:rPr>
                  <w:t>C</w:t>
                </w:r>
                <w:r w:rsidRPr="00D110DB">
                  <w:rPr>
                    <w:szCs w:val="24"/>
                  </w:rPr>
                  <w:t xml:space="preserve">ombining jazz, vaudeville, and </w:t>
                </w:r>
                <w:r>
                  <w:rPr>
                    <w:szCs w:val="24"/>
                  </w:rPr>
                  <w:t>dada,</w:t>
                </w:r>
                <w:r w:rsidRPr="00D110DB">
                  <w:rPr>
                    <w:szCs w:val="24"/>
                  </w:rPr>
                  <w:t xml:space="preserve"> </w:t>
                </w:r>
                <w:r>
                  <w:rPr>
                    <w:szCs w:val="24"/>
                  </w:rPr>
                  <w:t>and focusing on a</w:t>
                </w:r>
                <w:r w:rsidRPr="00D110DB">
                  <w:rPr>
                    <w:szCs w:val="24"/>
                  </w:rPr>
                  <w:t xml:space="preserve"> labor dispute</w:t>
                </w:r>
                <w:r>
                  <w:rPr>
                    <w:szCs w:val="24"/>
                  </w:rPr>
                  <w:t>, it is</w:t>
                </w:r>
                <w:r w:rsidRPr="00D110DB">
                  <w:rPr>
                    <w:szCs w:val="24"/>
                  </w:rPr>
                  <w:t xml:space="preserve"> Lawson’s</w:t>
                </w:r>
                <w:r w:rsidRPr="00C46598">
                  <w:rPr>
                    <w:szCs w:val="24"/>
                  </w:rPr>
                  <w:t xml:space="preserve"> </w:t>
                </w:r>
                <w:r>
                  <w:rPr>
                    <w:szCs w:val="24"/>
                  </w:rPr>
                  <w:t>masterwork</w:t>
                </w:r>
                <w:r w:rsidRPr="00D110DB">
                  <w:rPr>
                    <w:szCs w:val="24"/>
                  </w:rPr>
                  <w:t xml:space="preserve">. </w:t>
                </w:r>
                <w:bookmarkStart w:id="0" w:name="_GoBack"/>
                <w:bookmarkEnd w:id="0"/>
              </w:p>
              <w:p w14:paraId="69FE31C4" w14:textId="77777777" w:rsidR="00D5268D" w:rsidRDefault="00D5268D" w:rsidP="00D5268D">
                <w:pPr>
                  <w:pStyle w:val="EndnoteText"/>
                  <w:spacing w:line="240" w:lineRule="auto"/>
                  <w:ind w:firstLine="0"/>
                  <w:rPr>
                    <w:szCs w:val="24"/>
                  </w:rPr>
                </w:pPr>
              </w:p>
              <w:p w14:paraId="57C814A7" w14:textId="77777777" w:rsidR="00D5268D" w:rsidRDefault="00D5268D" w:rsidP="00D5268D">
                <w:pPr>
                  <w:pStyle w:val="EndnoteText"/>
                  <w:keepNext/>
                  <w:spacing w:line="240" w:lineRule="auto"/>
                  <w:ind w:firstLine="0"/>
                  <w:rPr>
                    <w:szCs w:val="24"/>
                  </w:rPr>
                </w:pPr>
                <w:r>
                  <w:rPr>
                    <w:szCs w:val="24"/>
                  </w:rPr>
                  <w:t xml:space="preserve">File: </w:t>
                </w:r>
                <w:r w:rsidRPr="00D5268D">
                  <w:rPr>
                    <w:szCs w:val="24"/>
                  </w:rPr>
                  <w:t>Processional, Garrick Theatre.png</w:t>
                </w:r>
              </w:p>
              <w:p w14:paraId="31CD2C73" w14:textId="77777777" w:rsidR="00D5268D" w:rsidRDefault="00D5268D" w:rsidP="00D5268D">
                <w:pPr>
                  <w:pStyle w:val="Caption"/>
                </w:pPr>
                <w:r>
                  <w:t xml:space="preserve">Figure </w:t>
                </w:r>
                <w:r w:rsidR="00F33419">
                  <w:fldChar w:fldCharType="begin"/>
                </w:r>
                <w:r w:rsidR="00F33419">
                  <w:instrText xml:space="preserve"> SEQ Figure \* ARABIC </w:instrText>
                </w:r>
                <w:r w:rsidR="00F33419">
                  <w:fldChar w:fldCharType="separate"/>
                </w:r>
                <w:r>
                  <w:rPr>
                    <w:noProof/>
                  </w:rPr>
                  <w:t>1</w:t>
                </w:r>
                <w:r w:rsidR="00F33419">
                  <w:rPr>
                    <w:noProof/>
                  </w:rPr>
                  <w:fldChar w:fldCharType="end"/>
                </w:r>
                <w:r w:rsidRPr="00BD5772">
                  <w:rPr>
                    <w:bCs w:val="0"/>
                    <w:i/>
                  </w:rPr>
                  <w:t xml:space="preserve"> </w:t>
                </w:r>
                <w:r w:rsidRPr="00D5268D">
                  <w:rPr>
                    <w:b w:val="0"/>
                    <w:bCs w:val="0"/>
                    <w:i/>
                  </w:rPr>
                  <w:t>Processional</w:t>
                </w:r>
                <w:r w:rsidRPr="00D5268D">
                  <w:rPr>
                    <w:b w:val="0"/>
                    <w:bCs w:val="0"/>
                  </w:rPr>
                  <w:t>, Garrick Theatre, 1925.</w:t>
                </w:r>
                <w:r w:rsidRPr="00D5268D">
                  <w:rPr>
                    <w:b w:val="0"/>
                  </w:rPr>
                  <w:t xml:space="preserve"> Set design by Mordecai </w:t>
                </w:r>
                <w:proofErr w:type="spellStart"/>
                <w:r w:rsidRPr="00D5268D">
                  <w:rPr>
                    <w:b w:val="0"/>
                  </w:rPr>
                  <w:t>Gorelik</w:t>
                </w:r>
                <w:proofErr w:type="spellEnd"/>
              </w:p>
              <w:p w14:paraId="272F1331" w14:textId="77777777" w:rsidR="00D5268D" w:rsidRDefault="00D5268D" w:rsidP="00D5268D">
                <w:pPr>
                  <w:pStyle w:val="EndnoteText"/>
                  <w:spacing w:line="240" w:lineRule="auto"/>
                  <w:ind w:firstLine="0"/>
                  <w:rPr>
                    <w:szCs w:val="24"/>
                  </w:rPr>
                </w:pPr>
                <w:r>
                  <w:rPr>
                    <w:szCs w:val="24"/>
                  </w:rPr>
                  <w:t xml:space="preserve">Source: </w:t>
                </w:r>
                <w:r w:rsidRPr="00B25141">
                  <w:t xml:space="preserve">Billy Rose Theatre Collection, New York Public Library, </w:t>
                </w:r>
                <w:r w:rsidRPr="00B25141">
                  <w:rPr>
                    <w:rStyle w:val="Caption1"/>
                  </w:rPr>
                  <w:t>Image ID: psnypl_the_5354,</w:t>
                </w:r>
                <w:r w:rsidRPr="00B25141">
                  <w:t xml:space="preserve"> available at: </w:t>
                </w:r>
                <w:hyperlink r:id="rId8" w:history="1">
                  <w:r w:rsidRPr="00B25141">
                    <w:rPr>
                      <w:rStyle w:val="Hyperlink"/>
                    </w:rPr>
                    <w:t>http://digitalgallery.nypl.org/nypldigital/dgkeysearchdetail.cfm?trg=1&amp;strucID=1888666&amp;imageID=psnypl_the_5354&amp;total=19&amp;num=0&amp;</w:t>
                  </w:r>
                  <w:r w:rsidRPr="00B25141">
                    <w:rPr>
                      <w:rStyle w:val="Hyperlink"/>
                    </w:rPr>
                    <w:t>w</w:t>
                  </w:r>
                  <w:r w:rsidRPr="00B25141">
                    <w:rPr>
                      <w:rStyle w:val="Hyperlink"/>
                    </w:rPr>
                    <w:t>ord=processional&amp;s=1&amp;notword=&amp;d=&amp;c=&amp;f=&amp;k=1&amp;lWord=&amp;lField=&amp;sScope=&amp;sLevel=&amp;sLabel=&amp;sort=&amp;imgs=20&amp;pos=2&amp;e=w</w:t>
                  </w:r>
                </w:hyperlink>
              </w:p>
              <w:p w14:paraId="5400095B" w14:textId="77777777" w:rsidR="00D5268D" w:rsidRDefault="00D5268D" w:rsidP="00D5268D">
                <w:pPr>
                  <w:pStyle w:val="EndnoteText"/>
                  <w:spacing w:line="240" w:lineRule="auto"/>
                  <w:ind w:firstLine="0"/>
                  <w:rPr>
                    <w:szCs w:val="24"/>
                  </w:rPr>
                </w:pPr>
              </w:p>
              <w:p w14:paraId="2073B7A2" w14:textId="77777777" w:rsidR="00D5268D" w:rsidRDefault="00D5268D" w:rsidP="00D5268D">
                <w:pPr>
                  <w:pStyle w:val="EndnoteText"/>
                  <w:spacing w:line="240" w:lineRule="auto"/>
                  <w:ind w:firstLine="0"/>
                  <w:rPr>
                    <w:szCs w:val="24"/>
                  </w:rPr>
                </w:pPr>
              </w:p>
              <w:p w14:paraId="125897F3" w14:textId="77777777" w:rsidR="00D5268D" w:rsidRPr="00D110DB" w:rsidRDefault="00D5268D" w:rsidP="00D5268D">
                <w:pPr>
                  <w:pStyle w:val="EndnoteText"/>
                  <w:spacing w:line="240" w:lineRule="auto"/>
                  <w:ind w:firstLine="0"/>
                  <w:rPr>
                    <w:szCs w:val="24"/>
                  </w:rPr>
                </w:pPr>
                <w:r w:rsidRPr="00D110DB">
                  <w:rPr>
                    <w:i/>
                    <w:szCs w:val="24"/>
                  </w:rPr>
                  <w:t>Nirvana</w:t>
                </w:r>
                <w:r w:rsidRPr="00D110DB">
                  <w:rPr>
                    <w:szCs w:val="24"/>
                  </w:rPr>
                  <w:t xml:space="preserve"> (1926), </w:t>
                </w:r>
                <w:r w:rsidRPr="00D110DB">
                  <w:rPr>
                    <w:i/>
                    <w:szCs w:val="24"/>
                  </w:rPr>
                  <w:t>Loudspeaker</w:t>
                </w:r>
                <w:r w:rsidRPr="00D110DB">
                  <w:rPr>
                    <w:szCs w:val="24"/>
                  </w:rPr>
                  <w:t xml:space="preserve"> (1927), and </w:t>
                </w:r>
                <w:r w:rsidRPr="00D110DB">
                  <w:rPr>
                    <w:i/>
                    <w:szCs w:val="24"/>
                  </w:rPr>
                  <w:t>The International</w:t>
                </w:r>
                <w:r>
                  <w:rPr>
                    <w:szCs w:val="24"/>
                  </w:rPr>
                  <w:t xml:space="preserve"> (1928) followed.</w:t>
                </w:r>
                <w:r w:rsidRPr="00D110DB">
                  <w:rPr>
                    <w:szCs w:val="24"/>
                  </w:rPr>
                  <w:t xml:space="preserve"> The latter two were produced by the New Playwrights</w:t>
                </w:r>
                <w:r>
                  <w:rPr>
                    <w:szCs w:val="24"/>
                  </w:rPr>
                  <w:t>’ Theatre</w:t>
                </w:r>
                <w:r w:rsidRPr="00D110DB">
                  <w:rPr>
                    <w:szCs w:val="24"/>
                  </w:rPr>
                  <w:t xml:space="preserve">, a group Lawson co-founded </w:t>
                </w:r>
                <w:r>
                  <w:rPr>
                    <w:szCs w:val="24"/>
                  </w:rPr>
                  <w:t xml:space="preserve">that sought </w:t>
                </w:r>
                <w:r w:rsidRPr="00D110DB">
                  <w:rPr>
                    <w:szCs w:val="24"/>
                  </w:rPr>
                  <w:t>a</w:t>
                </w:r>
                <w:r>
                  <w:rPr>
                    <w:szCs w:val="24"/>
                  </w:rPr>
                  <w:t xml:space="preserve"> working-</w:t>
                </w:r>
                <w:r w:rsidRPr="00D110DB">
                  <w:rPr>
                    <w:szCs w:val="24"/>
                  </w:rPr>
                  <w:t xml:space="preserve">class audience. </w:t>
                </w:r>
                <w:r w:rsidRPr="00D110DB">
                  <w:rPr>
                    <w:i/>
                    <w:szCs w:val="24"/>
                  </w:rPr>
                  <w:t>Loudspeaker</w:t>
                </w:r>
                <w:r>
                  <w:rPr>
                    <w:szCs w:val="24"/>
                  </w:rPr>
                  <w:t xml:space="preserve">, drawing on constructivism, </w:t>
                </w:r>
                <w:r w:rsidRPr="00D110DB">
                  <w:rPr>
                    <w:szCs w:val="24"/>
                  </w:rPr>
                  <w:t>lampoons American politics and big business</w:t>
                </w:r>
                <w:r>
                  <w:rPr>
                    <w:szCs w:val="24"/>
                  </w:rPr>
                  <w:t xml:space="preserve">; </w:t>
                </w:r>
                <w:r w:rsidRPr="00D110DB">
                  <w:rPr>
                    <w:i/>
                    <w:szCs w:val="24"/>
                  </w:rPr>
                  <w:t>The International</w:t>
                </w:r>
                <w:r w:rsidRPr="00D110DB">
                  <w:rPr>
                    <w:szCs w:val="24"/>
                  </w:rPr>
                  <w:t xml:space="preserve"> imagines a future war </w:t>
                </w:r>
                <w:r>
                  <w:rPr>
                    <w:szCs w:val="24"/>
                  </w:rPr>
                  <w:t>through</w:t>
                </w:r>
                <w:r w:rsidRPr="00D110DB">
                  <w:rPr>
                    <w:szCs w:val="24"/>
                  </w:rPr>
                  <w:t xml:space="preserve"> juxtaposition of realism</w:t>
                </w:r>
                <w:r>
                  <w:rPr>
                    <w:szCs w:val="24"/>
                  </w:rPr>
                  <w:t>, dance,</w:t>
                </w:r>
                <w:r w:rsidRPr="00D110DB">
                  <w:rPr>
                    <w:szCs w:val="24"/>
                  </w:rPr>
                  <w:t xml:space="preserve"> and choral odes. The New Playwrights’ folded in 1929.</w:t>
                </w:r>
              </w:p>
              <w:p w14:paraId="6BC9ED70" w14:textId="77777777" w:rsidR="00D5268D" w:rsidRPr="00D110DB" w:rsidRDefault="00D5268D" w:rsidP="00D5268D">
                <w:pPr>
                  <w:pStyle w:val="EndnoteText"/>
                  <w:spacing w:line="240" w:lineRule="auto"/>
                  <w:ind w:firstLine="0"/>
                  <w:rPr>
                    <w:szCs w:val="24"/>
                  </w:rPr>
                </w:pPr>
              </w:p>
              <w:p w14:paraId="3CA6C950" w14:textId="77777777" w:rsidR="00D5268D" w:rsidRDefault="00D5268D" w:rsidP="00D5268D">
                <w:pPr>
                  <w:pStyle w:val="EndnoteText"/>
                  <w:spacing w:line="240" w:lineRule="auto"/>
                  <w:ind w:firstLine="0"/>
                  <w:rPr>
                    <w:szCs w:val="24"/>
                  </w:rPr>
                </w:pPr>
                <w:r w:rsidRPr="00D110DB">
                  <w:rPr>
                    <w:szCs w:val="24"/>
                  </w:rPr>
                  <w:t xml:space="preserve">Lawson spent </w:t>
                </w:r>
                <w:r>
                  <w:rPr>
                    <w:szCs w:val="24"/>
                  </w:rPr>
                  <w:t xml:space="preserve">most of </w:t>
                </w:r>
                <w:r w:rsidRPr="00D110DB">
                  <w:rPr>
                    <w:szCs w:val="24"/>
                  </w:rPr>
                  <w:t xml:space="preserve">the </w:t>
                </w:r>
                <w:r>
                  <w:rPr>
                    <w:szCs w:val="24"/>
                  </w:rPr>
                  <w:t>early 1930s</w:t>
                </w:r>
                <w:r w:rsidRPr="00D110DB">
                  <w:rPr>
                    <w:szCs w:val="24"/>
                  </w:rPr>
                  <w:t xml:space="preserve"> i</w:t>
                </w:r>
                <w:r>
                  <w:rPr>
                    <w:szCs w:val="24"/>
                  </w:rPr>
                  <w:t>n Hollywood</w:t>
                </w:r>
                <w:r w:rsidRPr="00D110DB">
                  <w:rPr>
                    <w:szCs w:val="24"/>
                  </w:rPr>
                  <w:t xml:space="preserve">. He briefly revisited the theatre with </w:t>
                </w:r>
                <w:r w:rsidRPr="00D110DB">
                  <w:rPr>
                    <w:i/>
                    <w:szCs w:val="24"/>
                  </w:rPr>
                  <w:t>Success Story</w:t>
                </w:r>
                <w:r>
                  <w:rPr>
                    <w:szCs w:val="24"/>
                  </w:rPr>
                  <w:t xml:space="preserve"> (1932),</w:t>
                </w:r>
                <w:r w:rsidRPr="00D110DB">
                  <w:rPr>
                    <w:szCs w:val="24"/>
                  </w:rPr>
                  <w:t xml:space="preserve"> </w:t>
                </w:r>
                <w:r>
                  <w:rPr>
                    <w:szCs w:val="24"/>
                  </w:rPr>
                  <w:t xml:space="preserve">his first foray into realism and </w:t>
                </w:r>
                <w:r w:rsidRPr="00D110DB">
                  <w:rPr>
                    <w:szCs w:val="24"/>
                  </w:rPr>
                  <w:t xml:space="preserve">produced by the Group Theatre. In 1933 he became involved in the Screen Writers’ Guild, eventually serving as </w:t>
                </w:r>
                <w:r>
                  <w:rPr>
                    <w:szCs w:val="24"/>
                  </w:rPr>
                  <w:t>p</w:t>
                </w:r>
                <w:r w:rsidRPr="00D110DB">
                  <w:rPr>
                    <w:szCs w:val="24"/>
                  </w:rPr>
                  <w:t xml:space="preserve">resident. In 1934, </w:t>
                </w:r>
                <w:r>
                  <w:rPr>
                    <w:szCs w:val="24"/>
                  </w:rPr>
                  <w:t>he</w:t>
                </w:r>
                <w:r w:rsidRPr="00D110DB">
                  <w:rPr>
                    <w:szCs w:val="24"/>
                  </w:rPr>
                  <w:t xml:space="preserve"> had concurrent</w:t>
                </w:r>
                <w:r>
                  <w:rPr>
                    <w:szCs w:val="24"/>
                  </w:rPr>
                  <w:t xml:space="preserve"> New York</w:t>
                </w:r>
                <w:r w:rsidRPr="00D110DB">
                  <w:rPr>
                    <w:szCs w:val="24"/>
                  </w:rPr>
                  <w:t xml:space="preserve"> productions</w:t>
                </w:r>
                <w:r>
                  <w:rPr>
                    <w:szCs w:val="24"/>
                  </w:rPr>
                  <w:t xml:space="preserve"> with</w:t>
                </w:r>
                <w:r w:rsidRPr="00D110DB">
                  <w:rPr>
                    <w:szCs w:val="24"/>
                  </w:rPr>
                  <w:t xml:space="preserve"> </w:t>
                </w:r>
                <w:r w:rsidRPr="00D110DB">
                  <w:rPr>
                    <w:i/>
                    <w:szCs w:val="24"/>
                  </w:rPr>
                  <w:t xml:space="preserve">The Pure in Heart </w:t>
                </w:r>
                <w:r w:rsidRPr="00D110DB">
                  <w:rPr>
                    <w:szCs w:val="24"/>
                  </w:rPr>
                  <w:t xml:space="preserve">and </w:t>
                </w:r>
                <w:r w:rsidRPr="00D110DB">
                  <w:rPr>
                    <w:i/>
                    <w:szCs w:val="24"/>
                  </w:rPr>
                  <w:t>Gentlewoman</w:t>
                </w:r>
                <w:r>
                  <w:rPr>
                    <w:szCs w:val="24"/>
                  </w:rPr>
                  <w:t>.</w:t>
                </w:r>
                <w:r w:rsidRPr="00D110DB">
                  <w:rPr>
                    <w:szCs w:val="24"/>
                  </w:rPr>
                  <w:t xml:space="preserve"> The former </w:t>
                </w:r>
                <w:r>
                  <w:rPr>
                    <w:szCs w:val="24"/>
                  </w:rPr>
                  <w:t>draws on</w:t>
                </w:r>
                <w:r w:rsidRPr="00D110DB">
                  <w:rPr>
                    <w:szCs w:val="24"/>
                  </w:rPr>
                  <w:t xml:space="preserve"> </w:t>
                </w:r>
                <w:r>
                  <w:rPr>
                    <w:szCs w:val="24"/>
                  </w:rPr>
                  <w:t xml:space="preserve">the </w:t>
                </w:r>
                <w:r w:rsidRPr="00D110DB">
                  <w:rPr>
                    <w:szCs w:val="24"/>
                  </w:rPr>
                  <w:t xml:space="preserve">avant-garde; the latter relies on </w:t>
                </w:r>
                <w:r>
                  <w:rPr>
                    <w:szCs w:val="24"/>
                  </w:rPr>
                  <w:t>realism</w:t>
                </w:r>
                <w:r w:rsidRPr="00D110DB">
                  <w:rPr>
                    <w:szCs w:val="24"/>
                  </w:rPr>
                  <w:t xml:space="preserve">. </w:t>
                </w:r>
              </w:p>
              <w:p w14:paraId="6585E3FE" w14:textId="77777777" w:rsidR="00D5268D" w:rsidRPr="00D110DB" w:rsidRDefault="00D5268D" w:rsidP="00D5268D">
                <w:pPr>
                  <w:pStyle w:val="EndnoteText"/>
                  <w:spacing w:line="240" w:lineRule="auto"/>
                  <w:ind w:firstLine="0"/>
                  <w:rPr>
                    <w:szCs w:val="24"/>
                  </w:rPr>
                </w:pPr>
              </w:p>
              <w:p w14:paraId="5C88709F" w14:textId="77777777" w:rsidR="00D5268D" w:rsidRPr="00D110DB" w:rsidRDefault="00D5268D" w:rsidP="00D5268D">
                <w:pPr>
                  <w:pStyle w:val="EndnoteText"/>
                  <w:spacing w:line="240" w:lineRule="auto"/>
                  <w:ind w:firstLine="0"/>
                  <w:rPr>
                    <w:szCs w:val="24"/>
                  </w:rPr>
                </w:pPr>
                <w:r>
                  <w:rPr>
                    <w:szCs w:val="24"/>
                  </w:rPr>
                  <w:lastRenderedPageBreak/>
                  <w:t>After joining</w:t>
                </w:r>
                <w:r w:rsidRPr="00D110DB">
                  <w:rPr>
                    <w:szCs w:val="24"/>
                  </w:rPr>
                  <w:t xml:space="preserve"> the Communist Party</w:t>
                </w:r>
                <w:r>
                  <w:rPr>
                    <w:szCs w:val="24"/>
                  </w:rPr>
                  <w:t>, Lawson</w:t>
                </w:r>
                <w:r w:rsidRPr="00D110DB">
                  <w:rPr>
                    <w:szCs w:val="24"/>
                  </w:rPr>
                  <w:t xml:space="preserve"> spent the</w:t>
                </w:r>
                <w:r>
                  <w:rPr>
                    <w:szCs w:val="24"/>
                  </w:rPr>
                  <w:t xml:space="preserve"> latter years of the 1930s </w:t>
                </w:r>
                <w:r w:rsidRPr="00D110DB">
                  <w:rPr>
                    <w:szCs w:val="24"/>
                  </w:rPr>
                  <w:t>immersed in various left-wing</w:t>
                </w:r>
                <w:r>
                  <w:rPr>
                    <w:szCs w:val="24"/>
                  </w:rPr>
                  <w:t xml:space="preserve"> causes</w:t>
                </w:r>
                <w:r w:rsidRPr="00D110DB">
                  <w:rPr>
                    <w:szCs w:val="24"/>
                  </w:rPr>
                  <w:t xml:space="preserve"> and writing </w:t>
                </w:r>
                <w:r w:rsidRPr="00D110DB">
                  <w:rPr>
                    <w:i/>
                    <w:szCs w:val="24"/>
                  </w:rPr>
                  <w:t>The Theory and Technique of Playwriting</w:t>
                </w:r>
                <w:r w:rsidRPr="00D110DB">
                  <w:rPr>
                    <w:szCs w:val="24"/>
                  </w:rPr>
                  <w:t xml:space="preserve"> (1936). </w:t>
                </w:r>
                <w:r>
                  <w:rPr>
                    <w:szCs w:val="24"/>
                  </w:rPr>
                  <w:t xml:space="preserve">His theatrical career concluded with </w:t>
                </w:r>
                <w:r w:rsidRPr="00D110DB">
                  <w:rPr>
                    <w:i/>
                    <w:szCs w:val="24"/>
                  </w:rPr>
                  <w:t>Marching Song</w:t>
                </w:r>
                <w:r w:rsidRPr="00D110DB">
                  <w:rPr>
                    <w:szCs w:val="24"/>
                  </w:rPr>
                  <w:t xml:space="preserve"> (1937), </w:t>
                </w:r>
                <w:r>
                  <w:rPr>
                    <w:szCs w:val="24"/>
                  </w:rPr>
                  <w:t>a social realist rendering of</w:t>
                </w:r>
                <w:r w:rsidRPr="00D110DB">
                  <w:rPr>
                    <w:szCs w:val="24"/>
                  </w:rPr>
                  <w:t xml:space="preserve"> an automotive plant strike. </w:t>
                </w:r>
              </w:p>
              <w:p w14:paraId="79556C6F" w14:textId="77777777" w:rsidR="00D5268D" w:rsidRPr="00D110DB" w:rsidRDefault="00D5268D" w:rsidP="00D5268D">
                <w:pPr>
                  <w:pStyle w:val="EndnoteText"/>
                  <w:spacing w:line="240" w:lineRule="auto"/>
                  <w:ind w:firstLine="0"/>
                  <w:rPr>
                    <w:szCs w:val="24"/>
                  </w:rPr>
                </w:pPr>
              </w:p>
              <w:p w14:paraId="5D2DD502" w14:textId="77777777" w:rsidR="00D5268D" w:rsidRDefault="00D5268D" w:rsidP="00D5268D">
                <w:pPr>
                  <w:pStyle w:val="EndnoteText"/>
                  <w:spacing w:line="240" w:lineRule="auto"/>
                  <w:ind w:firstLine="0"/>
                  <w:rPr>
                    <w:szCs w:val="24"/>
                  </w:rPr>
                </w:pPr>
                <w:r>
                  <w:rPr>
                    <w:szCs w:val="24"/>
                  </w:rPr>
                  <w:t xml:space="preserve">Returning to Hollywood, Lawson </w:t>
                </w:r>
                <w:r w:rsidRPr="00D110DB">
                  <w:rPr>
                    <w:szCs w:val="24"/>
                  </w:rPr>
                  <w:t xml:space="preserve">spent the next </w:t>
                </w:r>
                <w:r>
                  <w:rPr>
                    <w:szCs w:val="24"/>
                  </w:rPr>
                  <w:t>decade</w:t>
                </w:r>
                <w:r w:rsidRPr="00D110DB">
                  <w:rPr>
                    <w:szCs w:val="24"/>
                  </w:rPr>
                  <w:t xml:space="preserve"> writing screenplays and </w:t>
                </w:r>
                <w:r>
                  <w:rPr>
                    <w:szCs w:val="24"/>
                  </w:rPr>
                  <w:t>holding leadership positions in the</w:t>
                </w:r>
                <w:r w:rsidRPr="00D110DB">
                  <w:rPr>
                    <w:szCs w:val="24"/>
                  </w:rPr>
                  <w:t xml:space="preserve"> Communist Party. In 1947 he was one of the </w:t>
                </w:r>
                <w:r>
                  <w:rPr>
                    <w:szCs w:val="24"/>
                  </w:rPr>
                  <w:t>Hollywood Ten, a group comprised of individuals from the film industry who were purported Communists or sympathetic to revolutionary causes. Lawson testified before House Un-American Activities Committee (HUAC)</w:t>
                </w:r>
                <w:r w:rsidRPr="00D110DB">
                  <w:rPr>
                    <w:szCs w:val="24"/>
                  </w:rPr>
                  <w:t xml:space="preserve">. </w:t>
                </w:r>
              </w:p>
              <w:p w14:paraId="4251A324" w14:textId="77777777" w:rsidR="00D5268D" w:rsidRDefault="00D5268D" w:rsidP="00D5268D">
                <w:pPr>
                  <w:pStyle w:val="EndnoteText"/>
                  <w:spacing w:line="240" w:lineRule="auto"/>
                  <w:ind w:firstLine="0"/>
                  <w:rPr>
                    <w:szCs w:val="24"/>
                  </w:rPr>
                </w:pPr>
              </w:p>
              <w:p w14:paraId="50EC67C1" w14:textId="77777777" w:rsidR="00D5268D" w:rsidRDefault="00D5268D" w:rsidP="00D5268D">
                <w:pPr>
                  <w:pStyle w:val="EndnoteText"/>
                  <w:keepNext/>
                  <w:spacing w:line="240" w:lineRule="auto"/>
                  <w:ind w:firstLine="0"/>
                  <w:rPr>
                    <w:b/>
                    <w:szCs w:val="24"/>
                  </w:rPr>
                </w:pPr>
                <w:r>
                  <w:rPr>
                    <w:szCs w:val="24"/>
                  </w:rPr>
                  <w:t xml:space="preserve">Link: </w:t>
                </w:r>
                <w:r>
                  <w:rPr>
                    <w:b/>
                  </w:rPr>
                  <w:t xml:space="preserve">: </w:t>
                </w:r>
                <w:hyperlink r:id="rId9" w:history="1">
                  <w:r w:rsidRPr="00D5268D">
                    <w:rPr>
                      <w:rStyle w:val="Hyperlink"/>
                      <w:szCs w:val="24"/>
                    </w:rPr>
                    <w:t>http://www.authentichistory.com/1946-1960/4-cwhomefront/1-mccarthyism/John_Howard_Lawson.html</w:t>
                  </w:r>
                </w:hyperlink>
              </w:p>
              <w:p w14:paraId="1855427D" w14:textId="77777777" w:rsidR="00D5268D" w:rsidRDefault="00D5268D" w:rsidP="00D5268D">
                <w:pPr>
                  <w:pStyle w:val="Caption"/>
                </w:pPr>
                <w:r>
                  <w:t xml:space="preserve">Figure </w:t>
                </w:r>
                <w:r w:rsidR="00F33419">
                  <w:fldChar w:fldCharType="begin"/>
                </w:r>
                <w:r w:rsidR="00F33419">
                  <w:instrText xml:space="preserve"> SEQ Figure \* ARABIC </w:instrText>
                </w:r>
                <w:r w:rsidR="00F33419">
                  <w:fldChar w:fldCharType="separate"/>
                </w:r>
                <w:r>
                  <w:rPr>
                    <w:noProof/>
                  </w:rPr>
                  <w:t>2</w:t>
                </w:r>
                <w:r w:rsidR="00F33419">
                  <w:rPr>
                    <w:noProof/>
                  </w:rPr>
                  <w:fldChar w:fldCharType="end"/>
                </w:r>
                <w:r w:rsidRPr="00BD5772">
                  <w:t xml:space="preserve"> </w:t>
                </w:r>
                <w:r w:rsidRPr="00D5268D">
                  <w:rPr>
                    <w:b w:val="0"/>
                  </w:rPr>
                  <w:t>John Howard Lawson testifying before the House Un-American Activities Committee, 1947</w:t>
                </w:r>
              </w:p>
              <w:p w14:paraId="19E4740E" w14:textId="77777777" w:rsidR="00D5268D" w:rsidRPr="00D5268D" w:rsidRDefault="00D5268D" w:rsidP="00D5268D">
                <w:pPr>
                  <w:pStyle w:val="EndnoteText"/>
                  <w:spacing w:line="240" w:lineRule="auto"/>
                  <w:ind w:firstLine="0"/>
                  <w:rPr>
                    <w:szCs w:val="24"/>
                  </w:rPr>
                </w:pPr>
                <w:r w:rsidRPr="00D5268D">
                  <w:rPr>
                    <w:szCs w:val="24"/>
                  </w:rPr>
                  <w:t xml:space="preserve">Source: </w:t>
                </w:r>
                <w:r>
                  <w:rPr>
                    <w:b/>
                  </w:rPr>
                  <w:t xml:space="preserve">: </w:t>
                </w:r>
                <w:hyperlink r:id="rId10" w:history="1">
                  <w:r w:rsidRPr="00D5268D">
                    <w:rPr>
                      <w:rStyle w:val="Hyperlink"/>
                      <w:szCs w:val="24"/>
                    </w:rPr>
                    <w:t>http://www.authentichistory.com/1946-1960/4-cwhomefront/1-mccarthyism/John_Howard_Lawson.html</w:t>
                  </w:r>
                </w:hyperlink>
              </w:p>
              <w:p w14:paraId="6C44EADD" w14:textId="77777777" w:rsidR="00D5268D" w:rsidRDefault="00D5268D" w:rsidP="00D5268D">
                <w:pPr>
                  <w:pStyle w:val="EndnoteText"/>
                  <w:spacing w:line="240" w:lineRule="auto"/>
                  <w:ind w:firstLine="0"/>
                  <w:rPr>
                    <w:szCs w:val="24"/>
                  </w:rPr>
                </w:pPr>
              </w:p>
              <w:p w14:paraId="2AF31FD1" w14:textId="77777777" w:rsidR="00D5268D" w:rsidRDefault="00D5268D" w:rsidP="00D5268D">
                <w:pPr>
                  <w:pStyle w:val="EndnoteText"/>
                  <w:spacing w:line="240" w:lineRule="auto"/>
                  <w:ind w:firstLine="0"/>
                  <w:rPr>
                    <w:szCs w:val="24"/>
                  </w:rPr>
                </w:pPr>
              </w:p>
              <w:p w14:paraId="4C184E65" w14:textId="77777777" w:rsidR="00D5268D" w:rsidRDefault="00D5268D" w:rsidP="00D5268D">
                <w:pPr>
                  <w:pStyle w:val="EndnoteText"/>
                  <w:spacing w:line="240" w:lineRule="auto"/>
                  <w:ind w:firstLine="0"/>
                  <w:rPr>
                    <w:szCs w:val="24"/>
                  </w:rPr>
                </w:pPr>
                <w:r w:rsidRPr="00D110DB">
                  <w:rPr>
                    <w:szCs w:val="24"/>
                  </w:rPr>
                  <w:t xml:space="preserve">Cited for contempt, </w:t>
                </w:r>
                <w:r>
                  <w:rPr>
                    <w:szCs w:val="24"/>
                  </w:rPr>
                  <w:t>he</w:t>
                </w:r>
                <w:r w:rsidRPr="00D110DB">
                  <w:rPr>
                    <w:szCs w:val="24"/>
                  </w:rPr>
                  <w:t xml:space="preserve"> spent two years in federal prison. His principal writings that followed were Marxist critical studies of United States culture. He died in San Francisco on 11 August 1977.</w:t>
                </w:r>
              </w:p>
              <w:p w14:paraId="5B845EBE" w14:textId="77777777" w:rsidR="00A439F4" w:rsidRDefault="00A439F4" w:rsidP="00D5268D">
                <w:pPr>
                  <w:pStyle w:val="EndnoteText"/>
                  <w:spacing w:line="240" w:lineRule="auto"/>
                  <w:ind w:firstLine="0"/>
                  <w:rPr>
                    <w:szCs w:val="24"/>
                  </w:rPr>
                </w:pPr>
              </w:p>
              <w:p w14:paraId="00338801" w14:textId="77777777" w:rsidR="00D5268D" w:rsidRDefault="00D5268D" w:rsidP="00C27FAB"/>
              <w:p w14:paraId="53F52DD5" w14:textId="77777777" w:rsidR="00D5268D" w:rsidRDefault="00D5268D" w:rsidP="00D5268D">
                <w:pPr>
                  <w:pStyle w:val="Heading1"/>
                  <w:outlineLvl w:val="0"/>
                </w:pPr>
                <w:r>
                  <w:t>List of Works</w:t>
                </w:r>
              </w:p>
              <w:p w14:paraId="7FEC294E" w14:textId="77777777" w:rsidR="00D5268D" w:rsidRDefault="00D5268D" w:rsidP="00D5268D">
                <w:pPr>
                  <w:pStyle w:val="Heading1"/>
                  <w:outlineLvl w:val="0"/>
                </w:pPr>
              </w:p>
              <w:p w14:paraId="21F99744" w14:textId="77777777" w:rsidR="00D5268D" w:rsidRDefault="00D5268D" w:rsidP="00D5268D">
                <w:pPr>
                  <w:spacing w:line="480" w:lineRule="auto"/>
                  <w:ind w:left="720" w:hanging="720"/>
                </w:pPr>
                <w:r>
                  <w:t xml:space="preserve">Lawson, John Howard. (1923) </w:t>
                </w:r>
                <w:r>
                  <w:rPr>
                    <w:i/>
                  </w:rPr>
                  <w:t>Roger Bloomer</w:t>
                </w:r>
                <w:r>
                  <w:t>, New York: Thomas Seltzer.</w:t>
                </w:r>
              </w:p>
              <w:p w14:paraId="7F2CBDFA" w14:textId="77777777" w:rsidR="00D5268D" w:rsidRDefault="00D5268D" w:rsidP="00D5268D">
                <w:pPr>
                  <w:spacing w:line="480" w:lineRule="auto"/>
                  <w:ind w:left="720" w:hanging="720"/>
                  <w:rPr>
                    <w:u w:val="single"/>
                  </w:rPr>
                </w:pPr>
                <w:r>
                  <w:t xml:space="preserve">------ (1925) </w:t>
                </w:r>
                <w:r>
                  <w:rPr>
                    <w:i/>
                  </w:rPr>
                  <w:t>Processional</w:t>
                </w:r>
                <w:r>
                  <w:t>, New York: Thomas Seltzer.</w:t>
                </w:r>
              </w:p>
              <w:p w14:paraId="72811B73" w14:textId="77777777" w:rsidR="00D5268D" w:rsidRDefault="00D5268D" w:rsidP="00D5268D">
                <w:pPr>
                  <w:spacing w:line="480" w:lineRule="auto"/>
                  <w:ind w:left="720" w:hanging="720"/>
                </w:pPr>
                <w:r>
                  <w:t xml:space="preserve">------ (1927) </w:t>
                </w:r>
                <w:r>
                  <w:rPr>
                    <w:i/>
                  </w:rPr>
                  <w:t>Loud Speaker</w:t>
                </w:r>
                <w:r>
                  <w:t>, New York: Macaulay.</w:t>
                </w:r>
              </w:p>
              <w:p w14:paraId="5E06FFE4" w14:textId="77777777" w:rsidR="00D5268D" w:rsidRDefault="00D5268D" w:rsidP="00D5268D">
                <w:pPr>
                  <w:spacing w:line="480" w:lineRule="auto"/>
                  <w:ind w:left="720" w:hanging="720"/>
                </w:pPr>
                <w:r>
                  <w:t xml:space="preserve">------ (1927) </w:t>
                </w:r>
                <w:r>
                  <w:rPr>
                    <w:i/>
                  </w:rPr>
                  <w:t>The International</w:t>
                </w:r>
                <w:r>
                  <w:t>, New York: Macaulay.</w:t>
                </w:r>
              </w:p>
              <w:p w14:paraId="4D93A412" w14:textId="77777777" w:rsidR="00D5268D" w:rsidRDefault="00D5268D" w:rsidP="00D5268D">
                <w:pPr>
                  <w:spacing w:line="480" w:lineRule="auto"/>
                  <w:ind w:left="720" w:hanging="720"/>
                </w:pPr>
                <w:r>
                  <w:t xml:space="preserve">------ (1932) </w:t>
                </w:r>
                <w:r>
                  <w:rPr>
                    <w:i/>
                  </w:rPr>
                  <w:t>Success Story</w:t>
                </w:r>
                <w:r>
                  <w:t>, New York: Farrar and Rinehart.</w:t>
                </w:r>
              </w:p>
              <w:p w14:paraId="340A2300" w14:textId="77777777" w:rsidR="00D5268D" w:rsidRDefault="00D5268D" w:rsidP="00D5268D">
                <w:r>
                  <w:t xml:space="preserve">------ (1934) </w:t>
                </w:r>
                <w:r>
                  <w:rPr>
                    <w:i/>
                  </w:rPr>
                  <w:t>With a Reckless Preface: Two Plays “The Pure of Heart” and “Gentlewoman,”</w:t>
                </w:r>
                <w:r>
                  <w:t xml:space="preserve"> New York: Farrar and Rinehart.</w:t>
                </w:r>
              </w:p>
              <w:p w14:paraId="03ED9663" w14:textId="77777777" w:rsidR="00D5268D" w:rsidRPr="00B25141" w:rsidRDefault="00D5268D" w:rsidP="00D5268D">
                <w:pPr>
                  <w:rPr>
                    <w:i/>
                  </w:rPr>
                </w:pPr>
              </w:p>
              <w:p w14:paraId="4CAF1035" w14:textId="77777777" w:rsidR="00D5268D" w:rsidRDefault="00D5268D" w:rsidP="00D5268D">
                <w:pPr>
                  <w:spacing w:line="480" w:lineRule="auto"/>
                  <w:ind w:left="720" w:hanging="720"/>
                </w:pPr>
                <w:r>
                  <w:t xml:space="preserve">------ (1936) </w:t>
                </w:r>
                <w:r>
                  <w:rPr>
                    <w:i/>
                  </w:rPr>
                  <w:t>Theory and Technique of Playwriting</w:t>
                </w:r>
                <w:r>
                  <w:t xml:space="preserve">, New York: G.P. Putnam’s. </w:t>
                </w:r>
              </w:p>
              <w:p w14:paraId="730D9C97" w14:textId="77777777" w:rsidR="00D5268D" w:rsidRDefault="00D5268D" w:rsidP="00D5268D">
                <w:pPr>
                  <w:spacing w:line="480" w:lineRule="auto"/>
                  <w:ind w:left="720" w:hanging="720"/>
                </w:pPr>
                <w:r>
                  <w:t xml:space="preserve">------ (1937) </w:t>
                </w:r>
                <w:r>
                  <w:rPr>
                    <w:i/>
                  </w:rPr>
                  <w:t>Marching Song</w:t>
                </w:r>
                <w:r>
                  <w:t>. New York: Dramatists Play Service.</w:t>
                </w:r>
              </w:p>
              <w:p w14:paraId="6C3D36CD" w14:textId="77777777" w:rsidR="003F0D73" w:rsidRDefault="003F0D73" w:rsidP="00C27FAB"/>
            </w:tc>
          </w:sdtContent>
        </w:sdt>
      </w:tr>
      <w:tr w:rsidR="003235A7" w14:paraId="443DA5D6" w14:textId="77777777" w:rsidTr="003235A7">
        <w:tc>
          <w:tcPr>
            <w:tcW w:w="9016" w:type="dxa"/>
          </w:tcPr>
          <w:p w14:paraId="6D6006F0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alias w:val="Further reading"/>
              <w:tag w:val="furtherReading"/>
              <w:id w:val="-1516217107"/>
              <w:placeholder>
                <w:docPart w:val="5BCA14C4A534314683F2BE5056C823F7"/>
              </w:placeholder>
            </w:sdtPr>
            <w:sdtEndPr/>
            <w:sdtContent>
              <w:p w14:paraId="17F71C54" w14:textId="77777777" w:rsidR="00D5268D" w:rsidRDefault="00F33419" w:rsidP="00D5268D">
                <w:pPr>
                  <w:pStyle w:val="EndnoteText"/>
                  <w:spacing w:line="240" w:lineRule="auto"/>
                  <w:ind w:firstLine="0"/>
                </w:pPr>
                <w:sdt>
                  <w:sdtPr>
                    <w:id w:val="888843595"/>
                    <w:citation/>
                  </w:sdtPr>
                  <w:sdtEndPr/>
                  <w:sdtContent>
                    <w:r w:rsidR="00A439F4">
                      <w:fldChar w:fldCharType="begin"/>
                    </w:r>
                    <w:r w:rsidR="00A439F4">
                      <w:instrText xml:space="preserve"> CITATION Ben00 \l 1033 </w:instrText>
                    </w:r>
                    <w:r w:rsidR="00A439F4">
                      <w:fldChar w:fldCharType="separate"/>
                    </w:r>
                    <w:r w:rsidR="00535C15">
                      <w:rPr>
                        <w:noProof/>
                      </w:rPr>
                      <w:t xml:space="preserve"> (Benoit)</w:t>
                    </w:r>
                    <w:r w:rsidR="00A439F4">
                      <w:fldChar w:fldCharType="end"/>
                    </w:r>
                  </w:sdtContent>
                </w:sdt>
              </w:p>
              <w:p w14:paraId="7E066ECB" w14:textId="77777777" w:rsidR="00D5268D" w:rsidRDefault="00F33419" w:rsidP="00D5268D">
                <w:pPr>
                  <w:pStyle w:val="EndnoteText"/>
                  <w:spacing w:line="240" w:lineRule="auto"/>
                  <w:ind w:firstLine="0"/>
                </w:pPr>
                <w:sdt>
                  <w:sdtPr>
                    <w:id w:val="524832588"/>
                    <w:citation/>
                  </w:sdtPr>
                  <w:sdtEndPr/>
                  <w:sdtContent>
                    <w:r w:rsidR="00A439F4">
                      <w:fldChar w:fldCharType="begin"/>
                    </w:r>
                    <w:r w:rsidR="00A439F4">
                      <w:instrText xml:space="preserve"> CITATION Blo88 \l 1033 </w:instrText>
                    </w:r>
                    <w:r w:rsidR="00A439F4">
                      <w:fldChar w:fldCharType="separate"/>
                    </w:r>
                    <w:r w:rsidR="00535C15">
                      <w:rPr>
                        <w:noProof/>
                      </w:rPr>
                      <w:t>(Bloch)</w:t>
                    </w:r>
                    <w:r w:rsidR="00A439F4">
                      <w:fldChar w:fldCharType="end"/>
                    </w:r>
                  </w:sdtContent>
                </w:sdt>
              </w:p>
              <w:p w14:paraId="57D56F5C" w14:textId="77777777" w:rsidR="00D5268D" w:rsidRDefault="00F33419" w:rsidP="00D5268D">
                <w:sdt>
                  <w:sdtPr>
                    <w:id w:val="-129553027"/>
                    <w:citation/>
                  </w:sdtPr>
                  <w:sdtEndPr/>
                  <w:sdtContent>
                    <w:r w:rsidR="00A439F4">
                      <w:fldChar w:fldCharType="begin"/>
                    </w:r>
                    <w:r w:rsidR="00A439F4">
                      <w:rPr>
                        <w:lang w:val="en-US"/>
                      </w:rPr>
                      <w:instrText xml:space="preserve"> CITATION Cha06 \l 1033 </w:instrText>
                    </w:r>
                    <w:r w:rsidR="00A439F4">
                      <w:fldChar w:fldCharType="separate"/>
                    </w:r>
                    <w:r w:rsidR="00535C15" w:rsidRPr="00535C15">
                      <w:rPr>
                        <w:noProof/>
                        <w:lang w:val="en-US"/>
                      </w:rPr>
                      <w:t>(Chambers)</w:t>
                    </w:r>
                    <w:r w:rsidR="00A439F4">
                      <w:fldChar w:fldCharType="end"/>
                    </w:r>
                  </w:sdtContent>
                </w:sdt>
              </w:p>
              <w:p w14:paraId="321E01F3" w14:textId="77777777" w:rsidR="003235A7" w:rsidRDefault="00F33419" w:rsidP="00FB11DE">
                <w:sdt>
                  <w:sdtPr>
                    <w:id w:val="-1081833409"/>
                    <w:citation/>
                  </w:sdtPr>
                  <w:sdtEndPr/>
                  <w:sdtContent>
                    <w:r w:rsidR="00A439F4">
                      <w:fldChar w:fldCharType="begin"/>
                    </w:r>
                    <w:r w:rsidR="00A439F4">
                      <w:rPr>
                        <w:lang w:val="en-US"/>
                      </w:rPr>
                      <w:instrText xml:space="preserve"> CITATION Hor06 \l 1033 </w:instrText>
                    </w:r>
                    <w:r w:rsidR="00A439F4">
                      <w:fldChar w:fldCharType="separate"/>
                    </w:r>
                    <w:r w:rsidR="00535C15" w:rsidRPr="00535C15">
                      <w:rPr>
                        <w:noProof/>
                        <w:lang w:val="en-US"/>
                      </w:rPr>
                      <w:t>(Horne)</w:t>
                    </w:r>
                    <w:r w:rsidR="00A439F4">
                      <w:fldChar w:fldCharType="end"/>
                    </w:r>
                  </w:sdtContent>
                </w:sdt>
              </w:p>
            </w:sdtContent>
          </w:sdt>
        </w:tc>
      </w:tr>
    </w:tbl>
    <w:p w14:paraId="0C0FE56D" w14:textId="77777777" w:rsidR="00C27FAB" w:rsidRPr="00F36937" w:rsidRDefault="00C27FAB" w:rsidP="00B33145"/>
    <w:sectPr w:rsidR="00C27FAB" w:rsidRPr="00F36937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FDDD98" w14:textId="77777777" w:rsidR="00F33419" w:rsidRDefault="00F33419" w:rsidP="007A0D55">
      <w:pPr>
        <w:spacing w:after="0" w:line="240" w:lineRule="auto"/>
      </w:pPr>
      <w:r>
        <w:separator/>
      </w:r>
    </w:p>
  </w:endnote>
  <w:endnote w:type="continuationSeparator" w:id="0">
    <w:p w14:paraId="5EE10FF6" w14:textId="77777777" w:rsidR="00F33419" w:rsidRDefault="00F3341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F2ADF0" w14:textId="77777777" w:rsidR="00F33419" w:rsidRDefault="00F33419" w:rsidP="007A0D55">
      <w:pPr>
        <w:spacing w:after="0" w:line="240" w:lineRule="auto"/>
      </w:pPr>
      <w:r>
        <w:separator/>
      </w:r>
    </w:p>
  </w:footnote>
  <w:footnote w:type="continuationSeparator" w:id="0">
    <w:p w14:paraId="272F3390" w14:textId="77777777" w:rsidR="00F33419" w:rsidRDefault="00F3341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5B3179" w14:textId="77777777" w:rsidR="00D5268D" w:rsidRDefault="00D5268D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E85B791" w14:textId="77777777" w:rsidR="00D5268D" w:rsidRDefault="00D5268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5EF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05EF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35C15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439F4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5268D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3419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55D26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unhideWhenUsed="1"/>
    <w:lsdException w:name="Note Level 2" w:unhideWhenUsed="1"/>
    <w:lsdException w:name="Note Level 3" w:unhideWhenUsed="1"/>
    <w:lsdException w:name="Note Level 4" w:unhideWhenUsed="1"/>
    <w:lsdException w:name="Note Level 5" w:unhideWhenUsed="1"/>
    <w:lsdException w:name="Note Level 6" w:unhideWhenUsed="1"/>
    <w:lsdException w:name="Note Level 7" w:unhideWhenUsed="1"/>
    <w:lsdException w:name="Note Level 8" w:unhideWhenUsed="1"/>
    <w:lsdException w:name="Note Level 9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605E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5EF"/>
    <w:rPr>
      <w:rFonts w:ascii="Lucida Grande" w:hAnsi="Lucida Grande" w:cs="Lucida Grande"/>
      <w:sz w:val="18"/>
      <w:szCs w:val="18"/>
    </w:rPr>
  </w:style>
  <w:style w:type="paragraph" w:styleId="EndnoteText">
    <w:name w:val="endnote text"/>
    <w:basedOn w:val="Normal"/>
    <w:link w:val="EndnoteTextChar"/>
    <w:semiHidden/>
    <w:rsid w:val="00D5268D"/>
    <w:pPr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EndnoteTextChar">
    <w:name w:val="Endnote Text Char"/>
    <w:basedOn w:val="DefaultParagraphFont"/>
    <w:link w:val="EndnoteText"/>
    <w:semiHidden/>
    <w:rsid w:val="00D5268D"/>
    <w:rPr>
      <w:rFonts w:ascii="Times New Roman" w:eastAsia="Times New Roman" w:hAnsi="Times New Roman" w:cs="Times New Roman"/>
      <w:sz w:val="24"/>
      <w:szCs w:val="20"/>
      <w:lang w:val="en-US"/>
    </w:rPr>
  </w:style>
  <w:style w:type="character" w:styleId="CommentReference">
    <w:name w:val="annotation reference"/>
    <w:uiPriority w:val="99"/>
    <w:semiHidden/>
    <w:unhideWhenUsed/>
    <w:rsid w:val="00D526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5268D"/>
    <w:pPr>
      <w:spacing w:after="0" w:line="240" w:lineRule="auto"/>
    </w:pPr>
    <w:rPr>
      <w:rFonts w:ascii="Times New Roman" w:eastAsia="Times" w:hAnsi="Times New Roman" w:cs="Times New Roman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5268D"/>
    <w:rPr>
      <w:rFonts w:ascii="Times New Roman" w:eastAsia="Times" w:hAnsi="Times New Roman" w:cs="Times New Roman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semiHidden/>
    <w:qFormat/>
    <w:rsid w:val="00D5268D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Caption1">
    <w:name w:val="Caption1"/>
    <w:rsid w:val="00D5268D"/>
  </w:style>
  <w:style w:type="character" w:styleId="Hyperlink">
    <w:name w:val="Hyperlink"/>
    <w:uiPriority w:val="99"/>
    <w:unhideWhenUsed/>
    <w:rsid w:val="00D5268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535C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6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digitalgallery.nypl.org/nypldigital/dgkeysearchdetail.cfm?trg=1&amp;strucID=1888666&amp;imageID=psnypl_the_5354&amp;total=19&amp;num=0&amp;word=processional&amp;s=1&amp;notword=&amp;d=&amp;c=&amp;f=&amp;k=1&amp;lWord=&amp;lField=&amp;sScope=&amp;sLevel=&amp;sLabel=&amp;sort=&amp;imgs=20&amp;pos=2&amp;e=w" TargetMode="External"/><Relationship Id="rId9" Type="http://schemas.openxmlformats.org/officeDocument/2006/relationships/hyperlink" Target="http://www.authentichistory.com/1946-1960/4-cwhomefront/1-mccarthyism/John_Howard_Lawson.html" TargetMode="External"/><Relationship Id="rId10" Type="http://schemas.openxmlformats.org/officeDocument/2006/relationships/hyperlink" Target="http://www.authentichistory.com/1946-1960/4-cwhomefront/1-mccarthyism/John_Howard_Lawson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AdrianParadis:Desktop:RRoutledge%20Encyclopedia%20of%20Modernis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50F10820D8328458171AE112F5F9F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DEC514-9B37-FC40-9BF3-F0B4A0AC9507}"/>
      </w:docPartPr>
      <w:docPartBody>
        <w:p w:rsidR="003F1E96" w:rsidRDefault="002D34C2">
          <w:pPr>
            <w:pStyle w:val="450F10820D8328458171AE112F5F9FE0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8C1E29CD2305EF4D8C9416B544C68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E6E266-9AF9-1E40-B21D-99F5846F9B04}"/>
      </w:docPartPr>
      <w:docPartBody>
        <w:p w:rsidR="003F1E96" w:rsidRDefault="002D34C2">
          <w:pPr>
            <w:pStyle w:val="8C1E29CD2305EF4D8C9416B544C68C83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41B3AE54185E244B885628D4B47B0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5A2BB-7FA3-984E-9347-6FFE2BF1380E}"/>
      </w:docPartPr>
      <w:docPartBody>
        <w:p w:rsidR="003F1E96" w:rsidRDefault="002D34C2">
          <w:pPr>
            <w:pStyle w:val="B41B3AE54185E244B885628D4B47B06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6B9C3132494A34458E6893F5464370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8093DC-76F4-254D-8A71-E366992FD213}"/>
      </w:docPartPr>
      <w:docPartBody>
        <w:p w:rsidR="003F1E96" w:rsidRDefault="002D34C2">
          <w:pPr>
            <w:pStyle w:val="6B9C3132494A34458E6893F5464370EB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81C7B1D816F17F46A9782D6B0317F9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E9E8A1-2B7B-2549-9782-2CC249396F21}"/>
      </w:docPartPr>
      <w:docPartBody>
        <w:p w:rsidR="003F1E96" w:rsidRDefault="002D34C2">
          <w:pPr>
            <w:pStyle w:val="81C7B1D816F17F46A9782D6B0317F98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83F2BE73729114448162F0C313ECFA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4C7E87-AC4C-8849-A3B9-DEE3E8C94EC9}"/>
      </w:docPartPr>
      <w:docPartBody>
        <w:p w:rsidR="003F1E96" w:rsidRDefault="002D34C2">
          <w:pPr>
            <w:pStyle w:val="83F2BE73729114448162F0C313ECFA2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F79D88782AE9E94FAAC546B47DCAE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54A04A-AC88-AB4E-BE39-A5CAF91E74CE}"/>
      </w:docPartPr>
      <w:docPartBody>
        <w:p w:rsidR="003F1E96" w:rsidRDefault="002D34C2">
          <w:pPr>
            <w:pStyle w:val="F79D88782AE9E94FAAC546B47DCAE3D9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9F60118A1BC2F04FB4B175D1BA47B3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0EF3E5-8FC8-FF45-A067-34384B592A6C}"/>
      </w:docPartPr>
      <w:docPartBody>
        <w:p w:rsidR="003F1E96" w:rsidRDefault="002D34C2">
          <w:pPr>
            <w:pStyle w:val="9F60118A1BC2F04FB4B175D1BA47B3F6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E1CA3544A05BD4CB5648D45E9FE81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9F40E3-D17F-D24F-BF1E-5E34FD70E78B}"/>
      </w:docPartPr>
      <w:docPartBody>
        <w:p w:rsidR="003F1E96" w:rsidRDefault="002D34C2">
          <w:pPr>
            <w:pStyle w:val="9E1CA3544A05BD4CB5648D45E9FE81C3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02E57B9528B0B74A9115D8B35BB00E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D7BC2-0314-6B41-A548-3F2DB59D5664}"/>
      </w:docPartPr>
      <w:docPartBody>
        <w:p w:rsidR="003F1E96" w:rsidRDefault="002D34C2">
          <w:pPr>
            <w:pStyle w:val="02E57B9528B0B74A9115D8B35BB00EA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5BCA14C4A534314683F2BE5056C823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A0F555-B9F9-F34A-80A7-A70780F1BFD0}"/>
      </w:docPartPr>
      <w:docPartBody>
        <w:p w:rsidR="003F1E96" w:rsidRDefault="002D34C2">
          <w:pPr>
            <w:pStyle w:val="5BCA14C4A534314683F2BE5056C823F7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E96"/>
    <w:rsid w:val="002D34C2"/>
    <w:rsid w:val="003F1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50F10820D8328458171AE112F5F9FE0">
    <w:name w:val="450F10820D8328458171AE112F5F9FE0"/>
  </w:style>
  <w:style w:type="paragraph" w:customStyle="1" w:styleId="8C1E29CD2305EF4D8C9416B544C68C83">
    <w:name w:val="8C1E29CD2305EF4D8C9416B544C68C83"/>
  </w:style>
  <w:style w:type="paragraph" w:customStyle="1" w:styleId="B41B3AE54185E244B885628D4B47B061">
    <w:name w:val="B41B3AE54185E244B885628D4B47B061"/>
  </w:style>
  <w:style w:type="paragraph" w:customStyle="1" w:styleId="6B9C3132494A34458E6893F5464370EB">
    <w:name w:val="6B9C3132494A34458E6893F5464370EB"/>
  </w:style>
  <w:style w:type="paragraph" w:customStyle="1" w:styleId="81C7B1D816F17F46A9782D6B0317F984">
    <w:name w:val="81C7B1D816F17F46A9782D6B0317F984"/>
  </w:style>
  <w:style w:type="paragraph" w:customStyle="1" w:styleId="83F2BE73729114448162F0C313ECFA29">
    <w:name w:val="83F2BE73729114448162F0C313ECFA29"/>
  </w:style>
  <w:style w:type="paragraph" w:customStyle="1" w:styleId="F79D88782AE9E94FAAC546B47DCAE3D9">
    <w:name w:val="F79D88782AE9E94FAAC546B47DCAE3D9"/>
  </w:style>
  <w:style w:type="paragraph" w:customStyle="1" w:styleId="9F60118A1BC2F04FB4B175D1BA47B3F6">
    <w:name w:val="9F60118A1BC2F04FB4B175D1BA47B3F6"/>
  </w:style>
  <w:style w:type="paragraph" w:customStyle="1" w:styleId="9E1CA3544A05BD4CB5648D45E9FE81C3">
    <w:name w:val="9E1CA3544A05BD4CB5648D45E9FE81C3"/>
  </w:style>
  <w:style w:type="paragraph" w:customStyle="1" w:styleId="02E57B9528B0B74A9115D8B35BB00EA3">
    <w:name w:val="02E57B9528B0B74A9115D8B35BB00EA3"/>
  </w:style>
  <w:style w:type="paragraph" w:customStyle="1" w:styleId="5BCA14C4A534314683F2BE5056C823F7">
    <w:name w:val="5BCA14C4A534314683F2BE5056C823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>
  <b:Source>
    <b:Tag>Ben00</b:Tag>
    <b:SourceType>Book</b:SourceType>
    <b:Guid>{6CC0BBE1-E606-1F40-902A-6B14BA5C90CF}</b:Guid>
    <b:Author>
      <b:Author>
        <b:NameList>
          <b:Person>
            <b:Last>Benoit</b:Last>
            <b:First>Richard</b:First>
            <b:Middle>Peter</b:Middle>
          </b:Person>
        </b:NameList>
      </b:Author>
    </b:Author>
    <b:Title>A Hegemonic Analysis of John Howard Lawson and the New Playwrights Theatre</b:Title>
    <b:Publisher>Kent State University</b:Publisher>
    <b:City>Diss</b:City>
    <b:Year>2000</b:Year>
    <b:RefOrder>1</b:RefOrder>
  </b:Source>
  <b:Source>
    <b:Tag>Blo88</b:Tag>
    <b:SourceType>Book</b:SourceType>
    <b:Guid>{0B0933B5-1216-D24D-8280-28B65270C615}</b:Guid>
    <b:Author>
      <b:Author>
        <b:NameList>
          <b:Person>
            <b:Last>Bloch</b:Last>
            <b:First>Beverle</b:First>
            <b:Middle>Rochelle</b:Middle>
          </b:Person>
        </b:NameList>
      </b:Author>
    </b:Author>
    <b:Title>John Howard Lawson’s Processional: Modernism in American Theatre in the Twenties</b:Title>
    <b:City>Diss</b:City>
    <b:Publisher>University of Denver</b:Publisher>
    <b:Year>1988</b:Year>
    <b:RefOrder>2</b:RefOrder>
  </b:Source>
  <b:Source>
    <b:Tag>Cha06</b:Tag>
    <b:SourceType>Book</b:SourceType>
    <b:Guid>{F862B6A3-31B6-064F-A507-F6AC73D36587}</b:Guid>
    <b:Author>
      <b:Author>
        <b:NameList>
          <b:Person>
            <b:Last>Chambers</b:Last>
            <b:First>Jonathan</b:First>
            <b:Middle>L.</b:Middle>
          </b:Person>
        </b:NameList>
      </b:Author>
    </b:Author>
    <b:Title>Messiah of the New Technique: John Howard Lawson, Communism, and American Theatre, 1923-1937</b:Title>
    <b:City>Carbondale</b:City>
    <b:Publisher>Southern Illinois University Press</b:Publisher>
    <b:Year>2006</b:Year>
    <b:RefOrder>3</b:RefOrder>
  </b:Source>
  <b:Source>
    <b:Tag>Hor06</b:Tag>
    <b:SourceType>Book</b:SourceType>
    <b:Guid>{FC8E78B8-DC60-604E-A820-E426BEF76A50}</b:Guid>
    <b:Author>
      <b:Author>
        <b:NameList>
          <b:Person>
            <b:Last>Horne</b:Last>
            <b:First>Gerald</b:First>
          </b:Person>
        </b:NameList>
      </b:Author>
    </b:Author>
    <b:Title>The Final Victim of the Blacklist: John Howard Lawson, Dean of the Hollywood Ten</b:Title>
    <b:City>Oakland</b:City>
    <b:Publisher>University of California Press</b:Publisher>
    <b:Year>2006</b:Year>
    <b:RefOrder>4</b:RefOrder>
  </b:Source>
</b:Sources>
</file>

<file path=customXml/itemProps1.xml><?xml version="1.0" encoding="utf-8"?>
<ds:datastoreItem xmlns:ds="http://schemas.openxmlformats.org/officeDocument/2006/customXml" ds:itemID="{53C96B8C-5541-DD48-B1DB-3AA79C0D0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HD:Users:AdrianParadis:Desktop:RRoutledge Encyclopedia of Modernism:Routledge Enyclopedia of Modernism Word Template.dotx</Template>
  <TotalTime>6</TotalTime>
  <Pages>3</Pages>
  <Words>712</Words>
  <Characters>4063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Yan Tang</cp:lastModifiedBy>
  <cp:revision>1</cp:revision>
  <dcterms:created xsi:type="dcterms:W3CDTF">2015-10-24T18:48:00Z</dcterms:created>
  <dcterms:modified xsi:type="dcterms:W3CDTF">2016-01-08T07:14:00Z</dcterms:modified>
</cp:coreProperties>
</file>