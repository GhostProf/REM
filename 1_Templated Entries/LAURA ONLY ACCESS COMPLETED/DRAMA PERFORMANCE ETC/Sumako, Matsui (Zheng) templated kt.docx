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8657D0" w14:paraId="45F35699" w14:textId="77777777" w:rsidTr="00922950">
        <w:tc>
          <w:tcPr>
            <w:tcW w:w="491" w:type="dxa"/>
            <w:vMerge w:val="restart"/>
            <w:shd w:val="clear" w:color="auto" w:fill="A6A6A6" w:themeFill="background1" w:themeFillShade="A6"/>
            <w:textDirection w:val="btLr"/>
          </w:tcPr>
          <w:p w14:paraId="0ACAB1A2" w14:textId="77777777" w:rsidR="00B574C9" w:rsidRPr="008657D0" w:rsidRDefault="00B574C9" w:rsidP="00CC586D">
            <w:pPr>
              <w:jc w:val="center"/>
              <w:rPr>
                <w:b/>
                <w:color w:val="FFFFFF" w:themeColor="background1"/>
              </w:rPr>
            </w:pPr>
            <w:r w:rsidRPr="008657D0">
              <w:rPr>
                <w:b/>
                <w:color w:val="FFFFFF" w:themeColor="background1"/>
              </w:rPr>
              <w:t>About you</w:t>
            </w:r>
          </w:p>
        </w:tc>
        <w:sdt>
          <w:sdtPr>
            <w:rPr>
              <w:b/>
              <w:color w:val="FFFFFF" w:themeColor="background1"/>
            </w:rPr>
            <w:alias w:val="Salutation"/>
            <w:tag w:val="salutation"/>
            <w:id w:val="-1659997262"/>
            <w:placeholder>
              <w:docPart w:val="AB2D00BD1561764A9BA1DA1B90D5C169"/>
            </w:placeholder>
            <w:showingPlcHdr/>
            <w:dropDownList>
              <w:listItem w:displayText="Dr." w:value="Dr."/>
              <w:listItem w:displayText="Prof." w:value="Prof."/>
            </w:dropDownList>
          </w:sdtPr>
          <w:sdtEndPr/>
          <w:sdtContent>
            <w:tc>
              <w:tcPr>
                <w:tcW w:w="1259" w:type="dxa"/>
              </w:tcPr>
              <w:p w14:paraId="1D0D4C0D" w14:textId="77777777" w:rsidR="00B574C9" w:rsidRPr="008657D0" w:rsidRDefault="00B574C9" w:rsidP="00CC586D">
                <w:pPr>
                  <w:jc w:val="center"/>
                  <w:rPr>
                    <w:b/>
                    <w:color w:val="FFFFFF" w:themeColor="background1"/>
                  </w:rPr>
                </w:pPr>
                <w:r w:rsidRPr="008657D0">
                  <w:rPr>
                    <w:rStyle w:val="PlaceholderText"/>
                    <w:b/>
                    <w:color w:val="FFFFFF" w:themeColor="background1"/>
                  </w:rPr>
                  <w:t>[Salutation]</w:t>
                </w:r>
              </w:p>
            </w:tc>
          </w:sdtContent>
        </w:sdt>
        <w:sdt>
          <w:sdtPr>
            <w:alias w:val="First name"/>
            <w:tag w:val="authorFirstName"/>
            <w:id w:val="581645879"/>
            <w:placeholder>
              <w:docPart w:val="C17FFDE9385AEA4F9BBAE540053AC2AD"/>
            </w:placeholder>
            <w:text/>
          </w:sdtPr>
          <w:sdtEndPr/>
          <w:sdtContent>
            <w:tc>
              <w:tcPr>
                <w:tcW w:w="2073" w:type="dxa"/>
              </w:tcPr>
              <w:p w14:paraId="222B4B0B" w14:textId="77777777" w:rsidR="00B574C9" w:rsidRPr="008657D0" w:rsidRDefault="008657D0" w:rsidP="008657D0">
                <w:proofErr w:type="spellStart"/>
                <w:r w:rsidRPr="008657D0">
                  <w:t>Guohe</w:t>
                </w:r>
                <w:proofErr w:type="spellEnd"/>
              </w:p>
            </w:tc>
          </w:sdtContent>
        </w:sdt>
        <w:sdt>
          <w:sdtPr>
            <w:alias w:val="Middle name"/>
            <w:tag w:val="authorMiddleName"/>
            <w:id w:val="-2076034781"/>
            <w:placeholder>
              <w:docPart w:val="B550A168E296CC4E8590B97852D0646F"/>
            </w:placeholder>
            <w:showingPlcHdr/>
            <w:text/>
          </w:sdtPr>
          <w:sdtEndPr/>
          <w:sdtContent>
            <w:tc>
              <w:tcPr>
                <w:tcW w:w="2551" w:type="dxa"/>
              </w:tcPr>
              <w:p w14:paraId="71EAA0F0" w14:textId="77777777" w:rsidR="00B574C9" w:rsidRPr="008657D0" w:rsidRDefault="00B574C9" w:rsidP="00922950">
                <w:r w:rsidRPr="008657D0">
                  <w:rPr>
                    <w:rStyle w:val="PlaceholderText"/>
                  </w:rPr>
                  <w:t>[Middle name]</w:t>
                </w:r>
              </w:p>
            </w:tc>
          </w:sdtContent>
        </w:sdt>
        <w:sdt>
          <w:sdtPr>
            <w:alias w:val="Last name"/>
            <w:tag w:val="authorLastName"/>
            <w:id w:val="-1088529830"/>
            <w:placeholder>
              <w:docPart w:val="755B2B6BB27FDD41A363DEAB7CA24997"/>
            </w:placeholder>
            <w:text/>
          </w:sdtPr>
          <w:sdtEndPr/>
          <w:sdtContent>
            <w:tc>
              <w:tcPr>
                <w:tcW w:w="2642" w:type="dxa"/>
              </w:tcPr>
              <w:p w14:paraId="512CFD04" w14:textId="77777777" w:rsidR="00B574C9" w:rsidRPr="008657D0" w:rsidRDefault="008657D0" w:rsidP="008657D0">
                <w:proofErr w:type="spellStart"/>
                <w:r w:rsidRPr="008657D0">
                  <w:t>Zheng</w:t>
                </w:r>
                <w:proofErr w:type="spellEnd"/>
              </w:p>
            </w:tc>
          </w:sdtContent>
        </w:sdt>
      </w:tr>
      <w:tr w:rsidR="00B574C9" w:rsidRPr="008657D0" w14:paraId="6F31D1A7" w14:textId="77777777" w:rsidTr="001A6A06">
        <w:trPr>
          <w:trHeight w:val="986"/>
        </w:trPr>
        <w:tc>
          <w:tcPr>
            <w:tcW w:w="491" w:type="dxa"/>
            <w:vMerge/>
            <w:shd w:val="clear" w:color="auto" w:fill="A6A6A6" w:themeFill="background1" w:themeFillShade="A6"/>
          </w:tcPr>
          <w:p w14:paraId="234E04C0" w14:textId="77777777" w:rsidR="00B574C9" w:rsidRPr="008657D0" w:rsidRDefault="00B574C9" w:rsidP="00CF1542">
            <w:pPr>
              <w:jc w:val="center"/>
              <w:rPr>
                <w:b/>
                <w:color w:val="FFFFFF" w:themeColor="background1"/>
              </w:rPr>
            </w:pPr>
          </w:p>
        </w:tc>
        <w:sdt>
          <w:sdtPr>
            <w:alias w:val="Biography"/>
            <w:tag w:val="authorBiography"/>
            <w:id w:val="938807824"/>
            <w:placeholder>
              <w:docPart w:val="FA04470AF7281940AE4682F2C840EA7B"/>
            </w:placeholder>
            <w:showingPlcHdr/>
          </w:sdtPr>
          <w:sdtEndPr/>
          <w:sdtContent>
            <w:tc>
              <w:tcPr>
                <w:tcW w:w="8525" w:type="dxa"/>
                <w:gridSpan w:val="4"/>
              </w:tcPr>
              <w:p w14:paraId="0318F313" w14:textId="77777777" w:rsidR="00B574C9" w:rsidRPr="008657D0" w:rsidRDefault="00B574C9" w:rsidP="00922950">
                <w:r w:rsidRPr="008657D0">
                  <w:rPr>
                    <w:rStyle w:val="PlaceholderText"/>
                  </w:rPr>
                  <w:t>[Enter your biography]</w:t>
                </w:r>
              </w:p>
            </w:tc>
          </w:sdtContent>
        </w:sdt>
      </w:tr>
      <w:tr w:rsidR="00B574C9" w:rsidRPr="008657D0" w14:paraId="6BD46820" w14:textId="77777777" w:rsidTr="001A6A06">
        <w:trPr>
          <w:trHeight w:val="986"/>
        </w:trPr>
        <w:tc>
          <w:tcPr>
            <w:tcW w:w="491" w:type="dxa"/>
            <w:vMerge/>
            <w:shd w:val="clear" w:color="auto" w:fill="A6A6A6" w:themeFill="background1" w:themeFillShade="A6"/>
          </w:tcPr>
          <w:p w14:paraId="6544E4E3" w14:textId="77777777" w:rsidR="00B574C9" w:rsidRPr="008657D0" w:rsidRDefault="00B574C9" w:rsidP="00CF1542">
            <w:pPr>
              <w:jc w:val="center"/>
              <w:rPr>
                <w:b/>
                <w:color w:val="FFFFFF" w:themeColor="background1"/>
              </w:rPr>
            </w:pPr>
          </w:p>
        </w:tc>
        <w:sdt>
          <w:sdtPr>
            <w:alias w:val="Affiliation"/>
            <w:tag w:val="affiliation"/>
            <w:id w:val="2012937915"/>
            <w:placeholder>
              <w:docPart w:val="5AE808D7713898458566BA88ABE01203"/>
            </w:placeholder>
            <w:text/>
          </w:sdtPr>
          <w:sdtEndPr/>
          <w:sdtContent>
            <w:tc>
              <w:tcPr>
                <w:tcW w:w="8525" w:type="dxa"/>
                <w:gridSpan w:val="4"/>
              </w:tcPr>
              <w:p w14:paraId="1F0DB48E" w14:textId="77777777" w:rsidR="00B574C9" w:rsidRPr="008657D0" w:rsidRDefault="008657D0" w:rsidP="008657D0">
                <w:r w:rsidRPr="008657D0">
                  <w:t>Ball State University</w:t>
                </w:r>
              </w:p>
            </w:tc>
          </w:sdtContent>
        </w:sdt>
      </w:tr>
    </w:tbl>
    <w:p w14:paraId="4EAB8AD6" w14:textId="77777777" w:rsidR="003D3579" w:rsidRPr="008657D0"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8657D0" w14:paraId="04DC5F52" w14:textId="77777777" w:rsidTr="00244BB0">
        <w:tc>
          <w:tcPr>
            <w:tcW w:w="9016" w:type="dxa"/>
            <w:shd w:val="clear" w:color="auto" w:fill="A6A6A6" w:themeFill="background1" w:themeFillShade="A6"/>
            <w:tcMar>
              <w:top w:w="113" w:type="dxa"/>
              <w:bottom w:w="113" w:type="dxa"/>
            </w:tcMar>
          </w:tcPr>
          <w:p w14:paraId="25FA0D49" w14:textId="77777777" w:rsidR="00244BB0" w:rsidRPr="008657D0" w:rsidRDefault="00244BB0" w:rsidP="00244BB0">
            <w:pPr>
              <w:jc w:val="center"/>
              <w:rPr>
                <w:b/>
                <w:color w:val="FFFFFF" w:themeColor="background1"/>
              </w:rPr>
            </w:pPr>
            <w:r w:rsidRPr="008657D0">
              <w:rPr>
                <w:b/>
                <w:color w:val="FFFFFF" w:themeColor="background1"/>
              </w:rPr>
              <w:t>Your article</w:t>
            </w:r>
          </w:p>
        </w:tc>
      </w:tr>
      <w:tr w:rsidR="003F0D73" w:rsidRPr="008657D0" w14:paraId="0F49A6B4" w14:textId="77777777" w:rsidTr="003F0D73">
        <w:sdt>
          <w:sdtPr>
            <w:rPr>
              <w:b/>
            </w:rPr>
            <w:alias w:val="Article headword"/>
            <w:tag w:val="articleHeadword"/>
            <w:id w:val="-361440020"/>
            <w:placeholder>
              <w:docPart w:val="9113414DBE5E7D448653BB9FF5031EBA"/>
            </w:placeholder>
            <w:text/>
          </w:sdtPr>
          <w:sdtEndPr/>
          <w:sdtContent>
            <w:tc>
              <w:tcPr>
                <w:tcW w:w="9016" w:type="dxa"/>
                <w:tcMar>
                  <w:top w:w="113" w:type="dxa"/>
                  <w:bottom w:w="113" w:type="dxa"/>
                </w:tcMar>
              </w:tcPr>
              <w:p w14:paraId="1541904D" w14:textId="77777777" w:rsidR="003F0D73" w:rsidRPr="008657D0" w:rsidRDefault="008657D0" w:rsidP="003F0D73">
                <w:pPr>
                  <w:rPr>
                    <w:b/>
                  </w:rPr>
                </w:pPr>
                <w:r w:rsidRPr="008657D0">
                  <w:rPr>
                    <w:rFonts w:eastAsiaTheme="minorEastAsia" w:cs="Times New Roman"/>
                    <w:color w:val="030303"/>
                    <w:lang w:val="en-US"/>
                  </w:rPr>
                  <w:t xml:space="preserve">Matsui </w:t>
                </w:r>
                <w:proofErr w:type="spellStart"/>
                <w:r w:rsidRPr="008657D0">
                  <w:rPr>
                    <w:rFonts w:eastAsiaTheme="minorEastAsia" w:cs="Times New Roman"/>
                    <w:color w:val="030303"/>
                    <w:lang w:val="en-US"/>
                  </w:rPr>
                  <w:t>Sumako</w:t>
                </w:r>
                <w:proofErr w:type="spellEnd"/>
                <w:r w:rsidRPr="008657D0">
                  <w:rPr>
                    <w:rFonts w:eastAsiaTheme="minorEastAsia" w:cs="Times New Roman"/>
                    <w:color w:val="030303"/>
                    <w:lang w:val="en-US"/>
                  </w:rPr>
                  <w:t xml:space="preserve"> (1886-1919)</w:t>
                </w:r>
              </w:p>
            </w:tc>
          </w:sdtContent>
        </w:sdt>
      </w:tr>
      <w:tr w:rsidR="00464699" w:rsidRPr="008657D0" w14:paraId="1680E853" w14:textId="77777777" w:rsidTr="007821B0">
        <w:sdt>
          <w:sdtPr>
            <w:alias w:val="Variant headwords"/>
            <w:tag w:val="variantHeadwords"/>
            <w:id w:val="173464402"/>
            <w:placeholder>
              <w:docPart w:val="8724CA160935924A9134F080790C9604"/>
            </w:placeholder>
            <w:showingPlcHdr/>
          </w:sdtPr>
          <w:sdtEndPr/>
          <w:sdtContent>
            <w:tc>
              <w:tcPr>
                <w:tcW w:w="9016" w:type="dxa"/>
                <w:tcMar>
                  <w:top w:w="113" w:type="dxa"/>
                  <w:bottom w:w="113" w:type="dxa"/>
                </w:tcMar>
              </w:tcPr>
              <w:p w14:paraId="178CFADF" w14:textId="77777777" w:rsidR="00464699" w:rsidRPr="008657D0" w:rsidRDefault="00464699" w:rsidP="00464699">
                <w:r w:rsidRPr="008657D0">
                  <w:rPr>
                    <w:rStyle w:val="PlaceholderText"/>
                    <w:b/>
                  </w:rPr>
                  <w:t xml:space="preserve">[Enter any </w:t>
                </w:r>
                <w:r w:rsidRPr="008657D0">
                  <w:rPr>
                    <w:rStyle w:val="PlaceholderText"/>
                    <w:b/>
                    <w:i/>
                  </w:rPr>
                  <w:t>variant forms</w:t>
                </w:r>
                <w:r w:rsidRPr="008657D0">
                  <w:rPr>
                    <w:rStyle w:val="PlaceholderText"/>
                    <w:b/>
                  </w:rPr>
                  <w:t xml:space="preserve"> of your headword – OPTIONAL]</w:t>
                </w:r>
              </w:p>
            </w:tc>
          </w:sdtContent>
        </w:sdt>
      </w:tr>
      <w:tr w:rsidR="00E85A05" w:rsidRPr="008657D0" w14:paraId="13FF3C88" w14:textId="77777777" w:rsidTr="003F0D73">
        <w:sdt>
          <w:sdtPr>
            <w:alias w:val="Abstract"/>
            <w:tag w:val="abstract"/>
            <w:id w:val="-635871867"/>
            <w:placeholder>
              <w:docPart w:val="10081C432AC9E946AEBE50402FD837A2"/>
            </w:placeholder>
          </w:sdtPr>
          <w:sdtEndPr/>
          <w:sdtContent>
            <w:tc>
              <w:tcPr>
                <w:tcW w:w="9016" w:type="dxa"/>
                <w:tcMar>
                  <w:top w:w="113" w:type="dxa"/>
                  <w:bottom w:w="113" w:type="dxa"/>
                </w:tcMar>
              </w:tcPr>
              <w:p w14:paraId="6A5D6B2D" w14:textId="77777777" w:rsidR="008657D0" w:rsidRPr="008657D0" w:rsidRDefault="008657D0" w:rsidP="008657D0">
                <w:pPr>
                  <w:autoSpaceDE w:val="0"/>
                  <w:autoSpaceDN w:val="0"/>
                  <w:adjustRightInd w:val="0"/>
                  <w:rPr>
                    <w:rFonts w:cs="Times New Roman"/>
                    <w:color w:val="030303"/>
                  </w:rPr>
                </w:pPr>
                <w:r w:rsidRPr="008657D0">
                  <w:rPr>
                    <w:rFonts w:cs="Times New Roman"/>
                    <w:color w:val="030303"/>
                  </w:rPr>
                  <w:t xml:space="preserve">The first superstar </w:t>
                </w:r>
                <w:proofErr w:type="spellStart"/>
                <w:r w:rsidRPr="008657D0">
                  <w:rPr>
                    <w:rFonts w:cs="Times New Roman"/>
                    <w:color w:val="030303"/>
                  </w:rPr>
                  <w:t>shingeki</w:t>
                </w:r>
                <w:proofErr w:type="spellEnd"/>
                <w:r w:rsidRPr="008657D0">
                  <w:rPr>
                    <w:rFonts w:cs="Times New Roman"/>
                    <w:color w:val="030303"/>
                  </w:rPr>
                  <w:t xml:space="preserve"> actress in Japan’s modernist theatre movement.</w:t>
                </w:r>
              </w:p>
              <w:p w14:paraId="1CE591F0" w14:textId="77777777" w:rsidR="008657D0" w:rsidRPr="008657D0" w:rsidRDefault="008657D0" w:rsidP="008657D0">
                <w:pPr>
                  <w:autoSpaceDE w:val="0"/>
                  <w:autoSpaceDN w:val="0"/>
                  <w:adjustRightInd w:val="0"/>
                  <w:rPr>
                    <w:rFonts w:cs="Times New Roman"/>
                    <w:color w:val="030303"/>
                  </w:rPr>
                </w:pPr>
              </w:p>
              <w:p w14:paraId="2E1C6FF1" w14:textId="77777777" w:rsidR="00E85A05" w:rsidRPr="008657D0" w:rsidRDefault="008657D0" w:rsidP="008657D0">
                <w:pPr>
                  <w:autoSpaceDE w:val="0"/>
                  <w:autoSpaceDN w:val="0"/>
                  <w:adjustRightInd w:val="0"/>
                  <w:rPr>
                    <w:rFonts w:cs="Times New Roman"/>
                    <w:color w:val="030303"/>
                  </w:rPr>
                </w:pPr>
                <w:r w:rsidRPr="008657D0">
                  <w:rPr>
                    <w:rFonts w:cs="Times New Roman"/>
                    <w:color w:val="030303"/>
                  </w:rPr>
                  <w:t xml:space="preserve">Born Kobayashi Masako in Nagano Prefecture, she went to Tokyo at 16 and became interested in theatre with the encouragement of her second husband. In 1909, she was admitted into </w:t>
                </w:r>
                <w:proofErr w:type="spellStart"/>
                <w:r w:rsidRPr="008657D0">
                  <w:rPr>
                    <w:rFonts w:cs="Times New Roman"/>
                    <w:color w:val="030303"/>
                  </w:rPr>
                  <w:t>Bungei</w:t>
                </w:r>
                <w:proofErr w:type="spellEnd"/>
                <w:r w:rsidRPr="008657D0">
                  <w:rPr>
                    <w:rFonts w:cs="Times New Roman"/>
                    <w:color w:val="030303"/>
                  </w:rPr>
                  <w:t xml:space="preserve"> </w:t>
                </w:r>
                <w:proofErr w:type="spellStart"/>
                <w:r w:rsidRPr="008657D0">
                  <w:rPr>
                    <w:rFonts w:cs="Times New Roman"/>
                    <w:color w:val="030303"/>
                  </w:rPr>
                  <w:t>Kyōkai’s</w:t>
                </w:r>
                <w:proofErr w:type="spellEnd"/>
                <w:r w:rsidRPr="008657D0">
                  <w:rPr>
                    <w:rFonts w:cs="Times New Roman"/>
                    <w:color w:val="030303"/>
                  </w:rPr>
                  <w:t xml:space="preserve"> newly launched Theatre Academy. Hard work and determination to become an actress enabled her, with only elementary education, to survive the rigorous two-year co-ed program using as textbooks English language original or translated scripts. At the Theatre Academy’s graduation presentation in May 1911,</w:t>
                </w:r>
                <w:bookmarkStart w:id="0" w:name="_GoBack"/>
                <w:bookmarkEnd w:id="0"/>
                <w:r w:rsidRPr="008657D0">
                  <w:rPr>
                    <w:rFonts w:cs="Times New Roman"/>
                    <w:color w:val="030303"/>
                  </w:rPr>
                  <w:t xml:space="preserve"> she debuted as Ophelia in Japan’s first production of </w:t>
                </w:r>
                <w:r w:rsidRPr="008657D0">
                  <w:rPr>
                    <w:rFonts w:cs="Times New Roman"/>
                    <w:i/>
                    <w:color w:val="030303"/>
                  </w:rPr>
                  <w:t>Hamlet</w:t>
                </w:r>
                <w:r w:rsidRPr="008657D0">
                  <w:rPr>
                    <w:rFonts w:cs="Times New Roman"/>
                    <w:color w:val="030303"/>
                  </w:rPr>
                  <w:t xml:space="preserve"> in its entirety in the recently opened Imperial Theatre. The overwhelmingly positive reception of her role eliminated once and for all the need in </w:t>
                </w:r>
                <w:proofErr w:type="spellStart"/>
                <w:r w:rsidRPr="008657D0">
                  <w:rPr>
                    <w:rFonts w:cs="Times New Roman"/>
                    <w:color w:val="030303"/>
                  </w:rPr>
                  <w:t>shingeki</w:t>
                </w:r>
                <w:proofErr w:type="spellEnd"/>
                <w:r w:rsidRPr="008657D0">
                  <w:rPr>
                    <w:rFonts w:cs="Times New Roman"/>
                    <w:color w:val="030303"/>
                  </w:rPr>
                  <w:t xml:space="preserve"> for </w:t>
                </w:r>
                <w:proofErr w:type="spellStart"/>
                <w:r w:rsidRPr="008657D0">
                  <w:rPr>
                    <w:rFonts w:cs="Times New Roman"/>
                    <w:color w:val="030303"/>
                  </w:rPr>
                  <w:t>onnagata</w:t>
                </w:r>
                <w:proofErr w:type="spellEnd"/>
                <w:r w:rsidRPr="008657D0">
                  <w:rPr>
                    <w:rFonts w:cs="Times New Roman"/>
                    <w:color w:val="030303"/>
                  </w:rPr>
                  <w:t xml:space="preserve">, the male impersonation of female roles. It is at this time that she adopted her professional name. Her role as Nora in </w:t>
                </w:r>
                <w:r w:rsidRPr="008657D0">
                  <w:rPr>
                    <w:rFonts w:cs="Times New Roman"/>
                    <w:i/>
                    <w:color w:val="030303"/>
                  </w:rPr>
                  <w:t>A Doll’s House</w:t>
                </w:r>
                <w:r w:rsidRPr="008657D0">
                  <w:rPr>
                    <w:rFonts w:cs="Times New Roman"/>
                    <w:color w:val="030303"/>
                  </w:rPr>
                  <w:t xml:space="preserve"> in September the same year at </w:t>
                </w:r>
                <w:proofErr w:type="spellStart"/>
                <w:r w:rsidRPr="008657D0">
                  <w:rPr>
                    <w:rFonts w:cs="Times New Roman"/>
                    <w:color w:val="030303"/>
                  </w:rPr>
                  <w:t>Bungei</w:t>
                </w:r>
                <w:proofErr w:type="spellEnd"/>
                <w:r w:rsidRPr="008657D0">
                  <w:rPr>
                    <w:rFonts w:cs="Times New Roman"/>
                    <w:color w:val="030303"/>
                  </w:rPr>
                  <w:t xml:space="preserve"> </w:t>
                </w:r>
                <w:proofErr w:type="spellStart"/>
                <w:r w:rsidRPr="008657D0">
                  <w:rPr>
                    <w:rFonts w:cs="Times New Roman"/>
                    <w:color w:val="030303"/>
                  </w:rPr>
                  <w:t>Kyōkai’s</w:t>
                </w:r>
                <w:proofErr w:type="spellEnd"/>
                <w:r w:rsidRPr="008657D0">
                  <w:rPr>
                    <w:rFonts w:cs="Times New Roman"/>
                    <w:color w:val="030303"/>
                  </w:rPr>
                  <w:t xml:space="preserve"> newly completed private theatre was so successful that it was produced again two months later at Imperial Theatre, at the latter’s request. The success came from her superb natural and acquired skills to reveal the interior world of the roles she played, which established her as the leading actress in modern Japanese theatre. </w:t>
                </w:r>
              </w:p>
            </w:tc>
          </w:sdtContent>
        </w:sdt>
      </w:tr>
      <w:tr w:rsidR="003F0D73" w:rsidRPr="008657D0" w14:paraId="7027AF6F" w14:textId="77777777" w:rsidTr="003F0D73">
        <w:sdt>
          <w:sdtPr>
            <w:alias w:val="Article text"/>
            <w:tag w:val="articleText"/>
            <w:id w:val="634067588"/>
            <w:placeholder>
              <w:docPart w:val="A6973D754A35AD4DA1EFB935EC71CB79"/>
            </w:placeholder>
          </w:sdtPr>
          <w:sdtEndPr/>
          <w:sdtContent>
            <w:tc>
              <w:tcPr>
                <w:tcW w:w="9016" w:type="dxa"/>
                <w:tcMar>
                  <w:top w:w="113" w:type="dxa"/>
                  <w:bottom w:w="113" w:type="dxa"/>
                </w:tcMar>
              </w:tcPr>
              <w:p w14:paraId="41C1E7ED" w14:textId="77777777" w:rsidR="008657D0" w:rsidRPr="008657D0" w:rsidRDefault="008657D0" w:rsidP="001F56FB">
                <w:pPr>
                  <w:autoSpaceDE w:val="0"/>
                  <w:autoSpaceDN w:val="0"/>
                  <w:adjustRightInd w:val="0"/>
                  <w:rPr>
                    <w:rFonts w:cs="Times New Roman"/>
                    <w:color w:val="030303"/>
                  </w:rPr>
                </w:pPr>
                <w:r w:rsidRPr="008657D0">
                  <w:rPr>
                    <w:rFonts w:cs="Times New Roman"/>
                    <w:color w:val="030303"/>
                  </w:rPr>
                  <w:t xml:space="preserve">The production of </w:t>
                </w:r>
                <w:r w:rsidRPr="008657D0">
                  <w:rPr>
                    <w:rFonts w:cs="Times New Roman"/>
                    <w:i/>
                    <w:color w:val="030303"/>
                  </w:rPr>
                  <w:t>A Doll’s House</w:t>
                </w:r>
                <w:r w:rsidRPr="008657D0">
                  <w:rPr>
                    <w:rFonts w:cs="Times New Roman"/>
                    <w:color w:val="030303"/>
                  </w:rPr>
                  <w:t xml:space="preserve"> coincided with the rise of feminist movement in Japan. This coincidence made Matsui </w:t>
                </w:r>
                <w:proofErr w:type="spellStart"/>
                <w:r w:rsidRPr="008657D0">
                  <w:rPr>
                    <w:rFonts w:cs="Times New Roman"/>
                    <w:color w:val="030303"/>
                  </w:rPr>
                  <w:t>Sumako</w:t>
                </w:r>
                <w:proofErr w:type="spellEnd"/>
                <w:r w:rsidRPr="008657D0">
                  <w:rPr>
                    <w:rFonts w:cs="Times New Roman"/>
                    <w:color w:val="030303"/>
                  </w:rPr>
                  <w:t xml:space="preserve"> an icon seeking women’s liberation, as well as a star in the new theatre. But it also incurred the outrage of conservatives who condemned Nora’s immorality in abandoning her family. In the following year, she played Magda in Hermann </w:t>
                </w:r>
                <w:proofErr w:type="spellStart"/>
                <w:r w:rsidRPr="008657D0">
                  <w:rPr>
                    <w:rFonts w:cs="Times New Roman"/>
                    <w:color w:val="030303"/>
                  </w:rPr>
                  <w:t>Sudemann’s</w:t>
                </w:r>
                <w:proofErr w:type="spellEnd"/>
                <w:r w:rsidRPr="008657D0">
                  <w:rPr>
                    <w:rFonts w:cs="Times New Roman"/>
                    <w:color w:val="030303"/>
                  </w:rPr>
                  <w:t xml:space="preserve"> </w:t>
                </w:r>
                <w:proofErr w:type="spellStart"/>
                <w:r w:rsidRPr="008657D0">
                  <w:rPr>
                    <w:rFonts w:cs="Times New Roman"/>
                    <w:i/>
                    <w:color w:val="030303"/>
                  </w:rPr>
                  <w:t>Heimat</w:t>
                </w:r>
                <w:proofErr w:type="spellEnd"/>
                <w:r w:rsidRPr="008657D0">
                  <w:rPr>
                    <w:rFonts w:cs="Times New Roman"/>
                    <w:color w:val="030303"/>
                  </w:rPr>
                  <w:t xml:space="preserve">, another feminist piece about the moral conflict between a father and his daughter. </w:t>
                </w:r>
              </w:p>
              <w:p w14:paraId="46EB439E" w14:textId="77777777" w:rsidR="008657D0" w:rsidRPr="008657D0" w:rsidRDefault="008657D0" w:rsidP="008657D0">
                <w:pPr>
                  <w:autoSpaceDE w:val="0"/>
                  <w:autoSpaceDN w:val="0"/>
                  <w:adjustRightInd w:val="0"/>
                  <w:rPr>
                    <w:rFonts w:cs="Times New Roman"/>
                    <w:color w:val="030303"/>
                  </w:rPr>
                </w:pPr>
              </w:p>
              <w:p w14:paraId="4A8DDA0B" w14:textId="77777777" w:rsidR="008657D0" w:rsidRPr="008657D0" w:rsidRDefault="008657D0" w:rsidP="008657D0">
                <w:pPr>
                  <w:autoSpaceDE w:val="0"/>
                  <w:autoSpaceDN w:val="0"/>
                  <w:adjustRightInd w:val="0"/>
                  <w:rPr>
                    <w:rFonts w:cs="Times New Roman"/>
                    <w:color w:val="030303"/>
                  </w:rPr>
                </w:pPr>
                <w:r w:rsidRPr="008657D0">
                  <w:rPr>
                    <w:rFonts w:cs="Times New Roman"/>
                    <w:color w:val="030303"/>
                  </w:rPr>
                  <w:t xml:space="preserve">Meanwhile, Matsui </w:t>
                </w:r>
                <w:proofErr w:type="spellStart"/>
                <w:r w:rsidRPr="008657D0">
                  <w:rPr>
                    <w:rFonts w:cs="Times New Roman"/>
                    <w:color w:val="030303"/>
                  </w:rPr>
                  <w:t>Sumako</w:t>
                </w:r>
                <w:proofErr w:type="spellEnd"/>
                <w:r w:rsidRPr="008657D0">
                  <w:rPr>
                    <w:rFonts w:cs="Times New Roman"/>
                    <w:color w:val="030303"/>
                  </w:rPr>
                  <w:t xml:space="preserve"> was a new woman in life as well as on stage, as seen in her affair started around this time with </w:t>
                </w:r>
                <w:proofErr w:type="spellStart"/>
                <w:r w:rsidRPr="008657D0">
                  <w:rPr>
                    <w:rFonts w:cs="Times New Roman"/>
                    <w:color w:val="030303"/>
                  </w:rPr>
                  <w:t>Shimamura</w:t>
                </w:r>
                <w:proofErr w:type="spellEnd"/>
                <w:r w:rsidRPr="008657D0">
                  <w:rPr>
                    <w:rFonts w:cs="Times New Roman"/>
                    <w:color w:val="030303"/>
                  </w:rPr>
                  <w:t xml:space="preserve"> </w:t>
                </w:r>
                <w:proofErr w:type="spellStart"/>
                <w:r w:rsidRPr="008657D0">
                  <w:rPr>
                    <w:rFonts w:cs="Times New Roman"/>
                    <w:color w:val="030303"/>
                  </w:rPr>
                  <w:t>Hōgetsu</w:t>
                </w:r>
                <w:proofErr w:type="spellEnd"/>
                <w:r w:rsidRPr="008657D0">
                  <w:rPr>
                    <w:rFonts w:cs="Times New Roman"/>
                    <w:color w:val="030303"/>
                  </w:rPr>
                  <w:t xml:space="preserve">, instructor at the Theatre Academy and director of both of the plays above, with a family. The scandal left </w:t>
                </w:r>
                <w:proofErr w:type="spellStart"/>
                <w:r w:rsidRPr="008657D0">
                  <w:rPr>
                    <w:rFonts w:cs="Times New Roman"/>
                    <w:color w:val="030303"/>
                  </w:rPr>
                  <w:t>Sumako</w:t>
                </w:r>
                <w:proofErr w:type="spellEnd"/>
                <w:r w:rsidRPr="008657D0">
                  <w:rPr>
                    <w:rFonts w:cs="Times New Roman"/>
                    <w:color w:val="030303"/>
                  </w:rPr>
                  <w:t xml:space="preserve"> expelled from </w:t>
                </w:r>
                <w:proofErr w:type="spellStart"/>
                <w:r w:rsidRPr="008657D0">
                  <w:rPr>
                    <w:rFonts w:cs="Times New Roman"/>
                    <w:color w:val="030303"/>
                  </w:rPr>
                  <w:t>Bungei</w:t>
                </w:r>
                <w:proofErr w:type="spellEnd"/>
                <w:r w:rsidRPr="008657D0">
                  <w:rPr>
                    <w:rFonts w:cs="Times New Roman"/>
                    <w:color w:val="030303"/>
                  </w:rPr>
                  <w:t xml:space="preserve"> </w:t>
                </w:r>
                <w:proofErr w:type="spellStart"/>
                <w:r w:rsidRPr="008657D0">
                  <w:rPr>
                    <w:rFonts w:cs="Times New Roman"/>
                    <w:color w:val="030303"/>
                  </w:rPr>
                  <w:t>Kyōkai</w:t>
                </w:r>
                <w:proofErr w:type="spellEnd"/>
                <w:r w:rsidRPr="008657D0">
                  <w:rPr>
                    <w:rFonts w:cs="Times New Roman"/>
                    <w:color w:val="030303"/>
                  </w:rPr>
                  <w:t xml:space="preserve">, and </w:t>
                </w:r>
                <w:proofErr w:type="spellStart"/>
                <w:r w:rsidRPr="008657D0">
                  <w:rPr>
                    <w:rFonts w:cs="Times New Roman"/>
                    <w:color w:val="030303"/>
                  </w:rPr>
                  <w:t>Hōgetsu</w:t>
                </w:r>
                <w:proofErr w:type="spellEnd"/>
                <w:r w:rsidRPr="008657D0">
                  <w:rPr>
                    <w:rFonts w:cs="Times New Roman"/>
                    <w:color w:val="030303"/>
                  </w:rPr>
                  <w:t xml:space="preserve"> resigned, both in May 1913.</w:t>
                </w:r>
              </w:p>
              <w:p w14:paraId="3EF2A313" w14:textId="77777777" w:rsidR="008657D0" w:rsidRPr="008657D0" w:rsidRDefault="008657D0" w:rsidP="008657D0">
                <w:pPr>
                  <w:autoSpaceDE w:val="0"/>
                  <w:autoSpaceDN w:val="0"/>
                  <w:adjustRightInd w:val="0"/>
                  <w:rPr>
                    <w:rFonts w:cs="Times New Roman"/>
                    <w:color w:val="030303"/>
                  </w:rPr>
                </w:pPr>
              </w:p>
              <w:p w14:paraId="7D66E9E3" w14:textId="77777777" w:rsidR="003F0D73" w:rsidRPr="008657D0" w:rsidRDefault="008657D0" w:rsidP="008657D0">
                <w:r w:rsidRPr="008657D0">
                  <w:rPr>
                    <w:rFonts w:cs="Times New Roman"/>
                    <w:color w:val="030303"/>
                  </w:rPr>
                  <w:t xml:space="preserve">The abrupt and unpleasant separation from </w:t>
                </w:r>
                <w:proofErr w:type="spellStart"/>
                <w:r w:rsidRPr="008657D0">
                  <w:rPr>
                    <w:rFonts w:cs="Times New Roman"/>
                    <w:color w:val="030303"/>
                  </w:rPr>
                  <w:t>Bungei</w:t>
                </w:r>
                <w:proofErr w:type="spellEnd"/>
                <w:r w:rsidRPr="008657D0">
                  <w:rPr>
                    <w:rFonts w:cs="Times New Roman"/>
                    <w:color w:val="030303"/>
                  </w:rPr>
                  <w:t xml:space="preserve"> </w:t>
                </w:r>
                <w:proofErr w:type="spellStart"/>
                <w:r w:rsidRPr="008657D0">
                  <w:rPr>
                    <w:rFonts w:cs="Times New Roman"/>
                    <w:color w:val="030303"/>
                  </w:rPr>
                  <w:t>Kyōkai</w:t>
                </w:r>
                <w:proofErr w:type="spellEnd"/>
                <w:r w:rsidRPr="008657D0">
                  <w:rPr>
                    <w:rFonts w:cs="Times New Roman"/>
                    <w:color w:val="030303"/>
                  </w:rPr>
                  <w:t xml:space="preserve">, however, did not stop their relationship, nor did it dampen the enthusiasm about </w:t>
                </w:r>
                <w:proofErr w:type="spellStart"/>
                <w:r w:rsidRPr="008657D0">
                  <w:rPr>
                    <w:rFonts w:cs="Times New Roman"/>
                    <w:color w:val="030303"/>
                  </w:rPr>
                  <w:t>shingeki</w:t>
                </w:r>
                <w:proofErr w:type="spellEnd"/>
                <w:r w:rsidRPr="008657D0">
                  <w:rPr>
                    <w:rFonts w:cs="Times New Roman"/>
                    <w:color w:val="030303"/>
                  </w:rPr>
                  <w:t xml:space="preserve"> of the two who jointly launched </w:t>
                </w:r>
                <w:proofErr w:type="spellStart"/>
                <w:r w:rsidRPr="008657D0">
                  <w:rPr>
                    <w:rFonts w:cs="Times New Roman"/>
                    <w:color w:val="030303"/>
                  </w:rPr>
                  <w:t>Geijutsu-za</w:t>
                </w:r>
                <w:proofErr w:type="spellEnd"/>
                <w:r w:rsidRPr="008657D0">
                  <w:rPr>
                    <w:rFonts w:cs="Times New Roman"/>
                    <w:color w:val="030303"/>
                  </w:rPr>
                  <w:t xml:space="preserve"> (Art Theatre) in September 1913. If </w:t>
                </w:r>
                <w:proofErr w:type="spellStart"/>
                <w:r w:rsidRPr="008657D0">
                  <w:rPr>
                    <w:rFonts w:cs="Times New Roman"/>
                    <w:color w:val="030303"/>
                  </w:rPr>
                  <w:t>Sumako’s</w:t>
                </w:r>
                <w:proofErr w:type="spellEnd"/>
                <w:r w:rsidRPr="008657D0">
                  <w:rPr>
                    <w:rFonts w:cs="Times New Roman"/>
                    <w:color w:val="030303"/>
                  </w:rPr>
                  <w:t xml:space="preserve"> </w:t>
                </w:r>
                <w:proofErr w:type="spellStart"/>
                <w:r w:rsidRPr="008657D0">
                  <w:rPr>
                    <w:rFonts w:cs="Times New Roman"/>
                    <w:color w:val="030303"/>
                  </w:rPr>
                  <w:t>Bungei</w:t>
                </w:r>
                <w:proofErr w:type="spellEnd"/>
                <w:r w:rsidRPr="008657D0">
                  <w:rPr>
                    <w:rFonts w:cs="Times New Roman"/>
                    <w:color w:val="030303"/>
                  </w:rPr>
                  <w:t xml:space="preserve"> </w:t>
                </w:r>
                <w:proofErr w:type="spellStart"/>
                <w:r w:rsidRPr="008657D0">
                  <w:rPr>
                    <w:rFonts w:cs="Times New Roman"/>
                    <w:color w:val="030303"/>
                  </w:rPr>
                  <w:t>Kyōkai</w:t>
                </w:r>
                <w:proofErr w:type="spellEnd"/>
                <w:r w:rsidRPr="008657D0">
                  <w:rPr>
                    <w:rFonts w:cs="Times New Roman"/>
                    <w:color w:val="030303"/>
                  </w:rPr>
                  <w:t xml:space="preserve"> days are remembered for her feminist roles, her </w:t>
                </w:r>
                <w:proofErr w:type="spellStart"/>
                <w:r w:rsidRPr="008657D0">
                  <w:rPr>
                    <w:rFonts w:cs="Times New Roman"/>
                    <w:color w:val="030303"/>
                  </w:rPr>
                  <w:t>Geijutsu-za</w:t>
                </w:r>
                <w:proofErr w:type="spellEnd"/>
                <w:r w:rsidRPr="008657D0">
                  <w:rPr>
                    <w:rFonts w:cs="Times New Roman"/>
                    <w:color w:val="030303"/>
                  </w:rPr>
                  <w:t xml:space="preserve"> days are remembered for her femme fatale roles, including that of the title roles of Maeterlinck’s </w:t>
                </w:r>
                <w:proofErr w:type="spellStart"/>
                <w:r w:rsidRPr="008657D0">
                  <w:rPr>
                    <w:rFonts w:cs="Times New Roman"/>
                    <w:i/>
                    <w:color w:val="030303"/>
                  </w:rPr>
                  <w:t>Monna</w:t>
                </w:r>
                <w:proofErr w:type="spellEnd"/>
                <w:r w:rsidRPr="008657D0">
                  <w:rPr>
                    <w:rFonts w:cs="Times New Roman"/>
                    <w:i/>
                    <w:color w:val="030303"/>
                  </w:rPr>
                  <w:t xml:space="preserve"> </w:t>
                </w:r>
                <w:proofErr w:type="spellStart"/>
                <w:r w:rsidRPr="008657D0">
                  <w:rPr>
                    <w:rFonts w:cs="Times New Roman"/>
                    <w:i/>
                    <w:color w:val="030303"/>
                  </w:rPr>
                  <w:t>Vanna</w:t>
                </w:r>
                <w:proofErr w:type="spellEnd"/>
                <w:r w:rsidRPr="008657D0">
                  <w:rPr>
                    <w:rFonts w:cs="Times New Roman"/>
                    <w:color w:val="030303"/>
                  </w:rPr>
                  <w:t xml:space="preserve">, Oscar Wilde’s </w:t>
                </w:r>
                <w:r w:rsidRPr="008657D0">
                  <w:rPr>
                    <w:rFonts w:cs="Times New Roman"/>
                    <w:i/>
                    <w:color w:val="030303"/>
                  </w:rPr>
                  <w:t>Salome</w:t>
                </w:r>
                <w:r w:rsidRPr="008657D0">
                  <w:rPr>
                    <w:rFonts w:cs="Times New Roman"/>
                    <w:color w:val="030303"/>
                  </w:rPr>
                  <w:t xml:space="preserve">, both in 1913, and </w:t>
                </w:r>
                <w:proofErr w:type="spellStart"/>
                <w:r w:rsidRPr="008657D0">
                  <w:rPr>
                    <w:rFonts w:eastAsia="Times New Roman" w:cs="Times New Roman"/>
                  </w:rPr>
                  <w:t>Rautendelein</w:t>
                </w:r>
                <w:proofErr w:type="spellEnd"/>
                <w:r w:rsidRPr="008657D0">
                  <w:rPr>
                    <w:rFonts w:eastAsia="Times New Roman" w:cs="Times New Roman"/>
                  </w:rPr>
                  <w:t xml:space="preserve">, half child and half fairy in </w:t>
                </w:r>
                <w:proofErr w:type="spellStart"/>
                <w:r w:rsidRPr="008657D0">
                  <w:rPr>
                    <w:rFonts w:eastAsia="Times New Roman" w:cs="Times New Roman"/>
                  </w:rPr>
                  <w:t>Gerhart</w:t>
                </w:r>
                <w:proofErr w:type="spellEnd"/>
                <w:r w:rsidRPr="008657D0">
                  <w:rPr>
                    <w:rFonts w:eastAsia="Times New Roman" w:cs="Times New Roman"/>
                  </w:rPr>
                  <w:t xml:space="preserve"> Hauptmann’s </w:t>
                </w:r>
                <w:r w:rsidRPr="008657D0">
                  <w:rPr>
                    <w:rFonts w:eastAsia="Times New Roman" w:cs="Times New Roman"/>
                    <w:i/>
                  </w:rPr>
                  <w:t>The Sunken Bell</w:t>
                </w:r>
                <w:r w:rsidRPr="008657D0">
                  <w:rPr>
                    <w:rFonts w:eastAsia="Times New Roman" w:cs="Times New Roman"/>
                  </w:rPr>
                  <w:t>, in</w:t>
                </w:r>
                <w:r w:rsidRPr="008657D0">
                  <w:rPr>
                    <w:rFonts w:eastAsia="Times New Roman" w:cs="Times New Roman"/>
                    <w:i/>
                  </w:rPr>
                  <w:t xml:space="preserve"> </w:t>
                </w:r>
                <w:r w:rsidRPr="008657D0">
                  <w:rPr>
                    <w:rFonts w:eastAsia="Times New Roman" w:cs="Times New Roman"/>
                  </w:rPr>
                  <w:t xml:space="preserve">1918. Thanks to the switch to a dualist approach to theatre by </w:t>
                </w:r>
                <w:proofErr w:type="spellStart"/>
                <w:r w:rsidRPr="008657D0">
                  <w:rPr>
                    <w:rFonts w:eastAsia="Times New Roman" w:cs="Times New Roman"/>
                  </w:rPr>
                  <w:t>Hōgetsu</w:t>
                </w:r>
                <w:proofErr w:type="spellEnd"/>
                <w:r w:rsidRPr="008657D0">
                  <w:rPr>
                    <w:rFonts w:eastAsia="Times New Roman" w:cs="Times New Roman"/>
                  </w:rPr>
                  <w:t xml:space="preserve"> in 1914, the </w:t>
                </w:r>
                <w:proofErr w:type="spellStart"/>
                <w:r w:rsidRPr="008657D0">
                  <w:rPr>
                    <w:rFonts w:eastAsia="Times New Roman" w:cs="Times New Roman"/>
                  </w:rPr>
                  <w:t>Geijutsu-za</w:t>
                </w:r>
                <w:proofErr w:type="spellEnd"/>
                <w:r w:rsidRPr="008657D0">
                  <w:rPr>
                    <w:rFonts w:eastAsia="Times New Roman" w:cs="Times New Roman"/>
                  </w:rPr>
                  <w:t xml:space="preserve"> period also </w:t>
                </w:r>
                <w:r w:rsidRPr="008657D0">
                  <w:rPr>
                    <w:rFonts w:eastAsia="Times New Roman" w:cs="Times New Roman"/>
                  </w:rPr>
                  <w:lastRenderedPageBreak/>
                  <w:t xml:space="preserve">witnessed the peak of </w:t>
                </w:r>
                <w:proofErr w:type="spellStart"/>
                <w:r w:rsidRPr="008657D0">
                  <w:rPr>
                    <w:rFonts w:eastAsia="Times New Roman" w:cs="Times New Roman"/>
                  </w:rPr>
                  <w:t>Sumako’s</w:t>
                </w:r>
                <w:proofErr w:type="spellEnd"/>
                <w:r w:rsidRPr="008657D0">
                  <w:rPr>
                    <w:rFonts w:eastAsia="Times New Roman" w:cs="Times New Roman"/>
                  </w:rPr>
                  <w:t xml:space="preserve"> achievement in her role as </w:t>
                </w:r>
                <w:proofErr w:type="spellStart"/>
                <w:r w:rsidRPr="008657D0">
                  <w:rPr>
                    <w:rFonts w:eastAsia="Times New Roman" w:cs="Times New Roman"/>
                    <w:lang w:eastAsia="ja-JP"/>
                  </w:rPr>
                  <w:t>Katyusha</w:t>
                </w:r>
                <w:proofErr w:type="spellEnd"/>
                <w:r w:rsidRPr="008657D0">
                  <w:rPr>
                    <w:rFonts w:eastAsia="Times New Roman" w:cs="Times New Roman"/>
                    <w:lang w:eastAsia="ja-JP"/>
                  </w:rPr>
                  <w:t xml:space="preserve"> in </w:t>
                </w:r>
                <w:r w:rsidRPr="008657D0">
                  <w:rPr>
                    <w:rFonts w:eastAsia="Times New Roman" w:cs="Times New Roman"/>
                    <w:i/>
                    <w:lang w:eastAsia="ja-JP"/>
                  </w:rPr>
                  <w:t>Resurrection</w:t>
                </w:r>
                <w:r w:rsidRPr="008657D0">
                  <w:rPr>
                    <w:rFonts w:eastAsia="Times New Roman" w:cs="Times New Roman"/>
                    <w:lang w:eastAsia="ja-JP"/>
                  </w:rPr>
                  <w:t xml:space="preserve">, adapted from Tolstoy’s novel. </w:t>
                </w:r>
                <w:r w:rsidRPr="008657D0">
                  <w:rPr>
                    <w:rFonts w:cs="Times New Roman"/>
                    <w:color w:val="030303"/>
                    <w:lang w:eastAsia="ja-JP"/>
                  </w:rPr>
                  <w:t>The ensuing nationwide popularity of its t</w:t>
                </w:r>
                <w:r w:rsidRPr="008657D0">
                  <w:rPr>
                    <w:rFonts w:cs="Times New Roman"/>
                    <w:color w:val="030303"/>
                  </w:rPr>
                  <w:t xml:space="preserve">heme song and fashion still remains a phenomenon in </w:t>
                </w:r>
                <w:proofErr w:type="spellStart"/>
                <w:r w:rsidRPr="008657D0">
                  <w:rPr>
                    <w:rFonts w:cs="Times New Roman"/>
                    <w:color w:val="030303"/>
                  </w:rPr>
                  <w:t>shingeki</w:t>
                </w:r>
                <w:proofErr w:type="spellEnd"/>
                <w:r w:rsidRPr="008657D0">
                  <w:rPr>
                    <w:rFonts w:cs="Times New Roman"/>
                    <w:color w:val="030303"/>
                  </w:rPr>
                  <w:t xml:space="preserve"> history, unparalleled before or since. Her roles of femme fatale, however, continued. She was playing Isabella, of Gabriele D'Annunzio’s </w:t>
                </w:r>
                <w:r w:rsidRPr="008657D0">
                  <w:rPr>
                    <w:rFonts w:cs="Times New Roman"/>
                    <w:i/>
                    <w:iCs/>
                    <w:color w:val="030303"/>
                  </w:rPr>
                  <w:t>Dream of a Spring Morning</w:t>
                </w:r>
                <w:r w:rsidRPr="008657D0">
                  <w:rPr>
                    <w:rFonts w:cs="Times New Roman"/>
                    <w:iCs/>
                    <w:color w:val="030303"/>
                  </w:rPr>
                  <w:t xml:space="preserve">, when </w:t>
                </w:r>
                <w:proofErr w:type="spellStart"/>
                <w:r w:rsidRPr="008657D0">
                  <w:rPr>
                    <w:rFonts w:cs="Times New Roman"/>
                    <w:iCs/>
                    <w:color w:val="030303"/>
                  </w:rPr>
                  <w:t>Hōgetsu</w:t>
                </w:r>
                <w:proofErr w:type="spellEnd"/>
                <w:r w:rsidRPr="008657D0">
                  <w:rPr>
                    <w:rFonts w:cs="Times New Roman"/>
                    <w:iCs/>
                    <w:color w:val="030303"/>
                  </w:rPr>
                  <w:t xml:space="preserve"> died, and hanged herself exactly two months later on January 5, 1919, after acting in </w:t>
                </w:r>
                <w:proofErr w:type="spellStart"/>
                <w:r w:rsidRPr="008657D0">
                  <w:rPr>
                    <w:rFonts w:cs="Times New Roman"/>
                    <w:i/>
                    <w:iCs/>
                    <w:color w:val="030303"/>
                  </w:rPr>
                  <w:t>Nikuten</w:t>
                </w:r>
                <w:proofErr w:type="spellEnd"/>
                <w:r w:rsidRPr="008657D0">
                  <w:rPr>
                    <w:rFonts w:cs="Times New Roman"/>
                    <w:iCs/>
                    <w:color w:val="030303"/>
                  </w:rPr>
                  <w:t xml:space="preserve"> (The Meat Store) and </w:t>
                </w:r>
                <w:r w:rsidRPr="008657D0">
                  <w:rPr>
                    <w:rFonts w:cs="Times New Roman"/>
                    <w:i/>
                    <w:iCs/>
                    <w:color w:val="030303"/>
                  </w:rPr>
                  <w:t>Carmen</w:t>
                </w:r>
                <w:r w:rsidRPr="008657D0">
                  <w:rPr>
                    <w:rFonts w:cs="Times New Roman"/>
                    <w:iCs/>
                    <w:color w:val="030303"/>
                  </w:rPr>
                  <w:t>, two dramas in which she played women who are killed.</w:t>
                </w:r>
              </w:p>
            </w:tc>
          </w:sdtContent>
        </w:sdt>
      </w:tr>
      <w:tr w:rsidR="003235A7" w:rsidRPr="008657D0" w14:paraId="5D69236C" w14:textId="77777777" w:rsidTr="003235A7">
        <w:tc>
          <w:tcPr>
            <w:tcW w:w="9016" w:type="dxa"/>
          </w:tcPr>
          <w:p w14:paraId="3D822CD6" w14:textId="77777777" w:rsidR="003235A7" w:rsidRPr="008657D0" w:rsidRDefault="003235A7" w:rsidP="008A5B87">
            <w:r w:rsidRPr="008657D0">
              <w:rPr>
                <w:u w:val="single"/>
              </w:rPr>
              <w:lastRenderedPageBreak/>
              <w:t>Further reading</w:t>
            </w:r>
            <w:r w:rsidRPr="008657D0">
              <w:t>:</w:t>
            </w:r>
          </w:p>
          <w:sdt>
            <w:sdtPr>
              <w:alias w:val="Further reading"/>
              <w:tag w:val="furtherReading"/>
              <w:id w:val="-1516217107"/>
              <w:placeholder>
                <w:docPart w:val="751AC6B292F26640A5CCA64B4216B735"/>
              </w:placeholder>
              <w:showingPlcHdr/>
            </w:sdtPr>
            <w:sdtEndPr/>
            <w:sdtContent>
              <w:p w14:paraId="45FEDCCB" w14:textId="77777777" w:rsidR="003235A7" w:rsidRPr="008657D0" w:rsidRDefault="003235A7" w:rsidP="00FB11DE">
                <w:r w:rsidRPr="008657D0">
                  <w:rPr>
                    <w:rStyle w:val="PlaceholderText"/>
                  </w:rPr>
                  <w:t>[</w:t>
                </w:r>
                <w:r w:rsidR="00FB11DE" w:rsidRPr="008657D0">
                  <w:rPr>
                    <w:rStyle w:val="PlaceholderText"/>
                  </w:rPr>
                  <w:t>Enter citations for further reading</w:t>
                </w:r>
                <w:r w:rsidRPr="008657D0">
                  <w:rPr>
                    <w:rStyle w:val="PlaceholderText"/>
                  </w:rPr>
                  <w:t xml:space="preserve"> here]</w:t>
                </w:r>
              </w:p>
            </w:sdtContent>
          </w:sdt>
        </w:tc>
      </w:tr>
    </w:tbl>
    <w:p w14:paraId="2580D19C" w14:textId="77777777" w:rsidR="00C27FAB" w:rsidRPr="008657D0" w:rsidRDefault="00C27FAB" w:rsidP="00B33145"/>
    <w:sectPr w:rsidR="00C27FAB" w:rsidRPr="008657D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4BDE3E" w14:textId="77777777" w:rsidR="008657D0" w:rsidRDefault="008657D0" w:rsidP="007A0D55">
      <w:pPr>
        <w:spacing w:after="0" w:line="240" w:lineRule="auto"/>
      </w:pPr>
      <w:r>
        <w:separator/>
      </w:r>
    </w:p>
  </w:endnote>
  <w:endnote w:type="continuationSeparator" w:id="0">
    <w:p w14:paraId="7E98A510" w14:textId="77777777" w:rsidR="008657D0" w:rsidRDefault="008657D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432D35" w14:textId="77777777" w:rsidR="008657D0" w:rsidRDefault="008657D0" w:rsidP="007A0D55">
      <w:pPr>
        <w:spacing w:after="0" w:line="240" w:lineRule="auto"/>
      </w:pPr>
      <w:r>
        <w:separator/>
      </w:r>
    </w:p>
  </w:footnote>
  <w:footnote w:type="continuationSeparator" w:id="0">
    <w:p w14:paraId="6E9D9F8D" w14:textId="77777777" w:rsidR="008657D0" w:rsidRDefault="008657D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FB7710"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F13A356"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7D0"/>
    <w:rsid w:val="00032559"/>
    <w:rsid w:val="00052040"/>
    <w:rsid w:val="000B25AE"/>
    <w:rsid w:val="000B55AB"/>
    <w:rsid w:val="000D24DC"/>
    <w:rsid w:val="00101B2E"/>
    <w:rsid w:val="00116FA0"/>
    <w:rsid w:val="0015114C"/>
    <w:rsid w:val="001A21F3"/>
    <w:rsid w:val="001A2537"/>
    <w:rsid w:val="001A6A06"/>
    <w:rsid w:val="001F56FB"/>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657D0"/>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63D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657D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657D0"/>
    <w:rPr>
      <w:rFonts w:ascii="Lucida Grande" w:hAnsi="Lucida Grande"/>
      <w:sz w:val="18"/>
      <w:szCs w:val="18"/>
    </w:rPr>
  </w:style>
  <w:style w:type="character" w:styleId="CommentReference">
    <w:name w:val="annotation reference"/>
    <w:basedOn w:val="DefaultParagraphFont"/>
    <w:uiPriority w:val="99"/>
    <w:semiHidden/>
    <w:rsid w:val="008657D0"/>
    <w:rPr>
      <w:sz w:val="18"/>
      <w:szCs w:val="18"/>
    </w:rPr>
  </w:style>
  <w:style w:type="paragraph" w:styleId="CommentText">
    <w:name w:val="annotation text"/>
    <w:basedOn w:val="Normal"/>
    <w:link w:val="CommentTextChar"/>
    <w:uiPriority w:val="99"/>
    <w:semiHidden/>
    <w:rsid w:val="008657D0"/>
    <w:pPr>
      <w:spacing w:line="240" w:lineRule="auto"/>
    </w:pPr>
    <w:rPr>
      <w:sz w:val="24"/>
      <w:szCs w:val="24"/>
    </w:rPr>
  </w:style>
  <w:style w:type="character" w:customStyle="1" w:styleId="CommentTextChar">
    <w:name w:val="Comment Text Char"/>
    <w:basedOn w:val="DefaultParagraphFont"/>
    <w:link w:val="CommentText"/>
    <w:uiPriority w:val="99"/>
    <w:semiHidden/>
    <w:rsid w:val="008657D0"/>
    <w:rPr>
      <w:sz w:val="24"/>
      <w:szCs w:val="24"/>
    </w:rPr>
  </w:style>
  <w:style w:type="paragraph" w:styleId="CommentSubject">
    <w:name w:val="annotation subject"/>
    <w:basedOn w:val="CommentText"/>
    <w:next w:val="CommentText"/>
    <w:link w:val="CommentSubjectChar"/>
    <w:uiPriority w:val="99"/>
    <w:semiHidden/>
    <w:rsid w:val="008657D0"/>
    <w:rPr>
      <w:b/>
      <w:bCs/>
      <w:sz w:val="20"/>
      <w:szCs w:val="20"/>
    </w:rPr>
  </w:style>
  <w:style w:type="character" w:customStyle="1" w:styleId="CommentSubjectChar">
    <w:name w:val="Comment Subject Char"/>
    <w:basedOn w:val="CommentTextChar"/>
    <w:link w:val="CommentSubject"/>
    <w:uiPriority w:val="99"/>
    <w:semiHidden/>
    <w:rsid w:val="008657D0"/>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657D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657D0"/>
    <w:rPr>
      <w:rFonts w:ascii="Lucida Grande" w:hAnsi="Lucida Grande"/>
      <w:sz w:val="18"/>
      <w:szCs w:val="18"/>
    </w:rPr>
  </w:style>
  <w:style w:type="character" w:styleId="CommentReference">
    <w:name w:val="annotation reference"/>
    <w:basedOn w:val="DefaultParagraphFont"/>
    <w:uiPriority w:val="99"/>
    <w:semiHidden/>
    <w:rsid w:val="008657D0"/>
    <w:rPr>
      <w:sz w:val="18"/>
      <w:szCs w:val="18"/>
    </w:rPr>
  </w:style>
  <w:style w:type="paragraph" w:styleId="CommentText">
    <w:name w:val="annotation text"/>
    <w:basedOn w:val="Normal"/>
    <w:link w:val="CommentTextChar"/>
    <w:uiPriority w:val="99"/>
    <w:semiHidden/>
    <w:rsid w:val="008657D0"/>
    <w:pPr>
      <w:spacing w:line="240" w:lineRule="auto"/>
    </w:pPr>
    <w:rPr>
      <w:sz w:val="24"/>
      <w:szCs w:val="24"/>
    </w:rPr>
  </w:style>
  <w:style w:type="character" w:customStyle="1" w:styleId="CommentTextChar">
    <w:name w:val="Comment Text Char"/>
    <w:basedOn w:val="DefaultParagraphFont"/>
    <w:link w:val="CommentText"/>
    <w:uiPriority w:val="99"/>
    <w:semiHidden/>
    <w:rsid w:val="008657D0"/>
    <w:rPr>
      <w:sz w:val="24"/>
      <w:szCs w:val="24"/>
    </w:rPr>
  </w:style>
  <w:style w:type="paragraph" w:styleId="CommentSubject">
    <w:name w:val="annotation subject"/>
    <w:basedOn w:val="CommentText"/>
    <w:next w:val="CommentText"/>
    <w:link w:val="CommentSubjectChar"/>
    <w:uiPriority w:val="99"/>
    <w:semiHidden/>
    <w:rsid w:val="008657D0"/>
    <w:rPr>
      <w:b/>
      <w:bCs/>
      <w:sz w:val="20"/>
      <w:szCs w:val="20"/>
    </w:rPr>
  </w:style>
  <w:style w:type="character" w:customStyle="1" w:styleId="CommentSubjectChar">
    <w:name w:val="Comment Subject Char"/>
    <w:basedOn w:val="CommentTextChar"/>
    <w:link w:val="CommentSubject"/>
    <w:uiPriority w:val="99"/>
    <w:semiHidden/>
    <w:rsid w:val="008657D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B2D00BD1561764A9BA1DA1B90D5C169"/>
        <w:category>
          <w:name w:val="General"/>
          <w:gallery w:val="placeholder"/>
        </w:category>
        <w:types>
          <w:type w:val="bbPlcHdr"/>
        </w:types>
        <w:behaviors>
          <w:behavior w:val="content"/>
        </w:behaviors>
        <w:guid w:val="{C950396C-FB9B-3848-A372-622ACC8D5CB7}"/>
      </w:docPartPr>
      <w:docPartBody>
        <w:p w:rsidR="00E74EEA" w:rsidRDefault="00E74EEA">
          <w:pPr>
            <w:pStyle w:val="AB2D00BD1561764A9BA1DA1B90D5C169"/>
          </w:pPr>
          <w:r w:rsidRPr="00CC586D">
            <w:rPr>
              <w:rStyle w:val="PlaceholderText"/>
              <w:b/>
              <w:color w:val="FFFFFF" w:themeColor="background1"/>
            </w:rPr>
            <w:t>[Salutation]</w:t>
          </w:r>
        </w:p>
      </w:docPartBody>
    </w:docPart>
    <w:docPart>
      <w:docPartPr>
        <w:name w:val="C17FFDE9385AEA4F9BBAE540053AC2AD"/>
        <w:category>
          <w:name w:val="General"/>
          <w:gallery w:val="placeholder"/>
        </w:category>
        <w:types>
          <w:type w:val="bbPlcHdr"/>
        </w:types>
        <w:behaviors>
          <w:behavior w:val="content"/>
        </w:behaviors>
        <w:guid w:val="{DC46DA93-1CFD-FA49-AF34-BA58D888C60F}"/>
      </w:docPartPr>
      <w:docPartBody>
        <w:p w:rsidR="00E74EEA" w:rsidRDefault="00E74EEA">
          <w:pPr>
            <w:pStyle w:val="C17FFDE9385AEA4F9BBAE540053AC2AD"/>
          </w:pPr>
          <w:r>
            <w:rPr>
              <w:rStyle w:val="PlaceholderText"/>
            </w:rPr>
            <w:t>[First name]</w:t>
          </w:r>
        </w:p>
      </w:docPartBody>
    </w:docPart>
    <w:docPart>
      <w:docPartPr>
        <w:name w:val="B550A168E296CC4E8590B97852D0646F"/>
        <w:category>
          <w:name w:val="General"/>
          <w:gallery w:val="placeholder"/>
        </w:category>
        <w:types>
          <w:type w:val="bbPlcHdr"/>
        </w:types>
        <w:behaviors>
          <w:behavior w:val="content"/>
        </w:behaviors>
        <w:guid w:val="{D9C1CC9F-0A8F-6E4F-9A4A-09B17654B026}"/>
      </w:docPartPr>
      <w:docPartBody>
        <w:p w:rsidR="00E74EEA" w:rsidRDefault="00E74EEA">
          <w:pPr>
            <w:pStyle w:val="B550A168E296CC4E8590B97852D0646F"/>
          </w:pPr>
          <w:r>
            <w:rPr>
              <w:rStyle w:val="PlaceholderText"/>
            </w:rPr>
            <w:t>[Middle name]</w:t>
          </w:r>
        </w:p>
      </w:docPartBody>
    </w:docPart>
    <w:docPart>
      <w:docPartPr>
        <w:name w:val="755B2B6BB27FDD41A363DEAB7CA24997"/>
        <w:category>
          <w:name w:val="General"/>
          <w:gallery w:val="placeholder"/>
        </w:category>
        <w:types>
          <w:type w:val="bbPlcHdr"/>
        </w:types>
        <w:behaviors>
          <w:behavior w:val="content"/>
        </w:behaviors>
        <w:guid w:val="{CF7582BA-85CF-F441-8F19-EB726BA9BEFA}"/>
      </w:docPartPr>
      <w:docPartBody>
        <w:p w:rsidR="00E74EEA" w:rsidRDefault="00E74EEA">
          <w:pPr>
            <w:pStyle w:val="755B2B6BB27FDD41A363DEAB7CA24997"/>
          </w:pPr>
          <w:r>
            <w:rPr>
              <w:rStyle w:val="PlaceholderText"/>
            </w:rPr>
            <w:t>[Last name]</w:t>
          </w:r>
        </w:p>
      </w:docPartBody>
    </w:docPart>
    <w:docPart>
      <w:docPartPr>
        <w:name w:val="FA04470AF7281940AE4682F2C840EA7B"/>
        <w:category>
          <w:name w:val="General"/>
          <w:gallery w:val="placeholder"/>
        </w:category>
        <w:types>
          <w:type w:val="bbPlcHdr"/>
        </w:types>
        <w:behaviors>
          <w:behavior w:val="content"/>
        </w:behaviors>
        <w:guid w:val="{509F69B5-E519-CB47-96EA-EA9B936535BB}"/>
      </w:docPartPr>
      <w:docPartBody>
        <w:p w:rsidR="00E74EEA" w:rsidRDefault="00E74EEA">
          <w:pPr>
            <w:pStyle w:val="FA04470AF7281940AE4682F2C840EA7B"/>
          </w:pPr>
          <w:r>
            <w:rPr>
              <w:rStyle w:val="PlaceholderText"/>
            </w:rPr>
            <w:t>[Enter your biography]</w:t>
          </w:r>
        </w:p>
      </w:docPartBody>
    </w:docPart>
    <w:docPart>
      <w:docPartPr>
        <w:name w:val="5AE808D7713898458566BA88ABE01203"/>
        <w:category>
          <w:name w:val="General"/>
          <w:gallery w:val="placeholder"/>
        </w:category>
        <w:types>
          <w:type w:val="bbPlcHdr"/>
        </w:types>
        <w:behaviors>
          <w:behavior w:val="content"/>
        </w:behaviors>
        <w:guid w:val="{CF91AF26-2272-AE40-BAA3-321343733F25}"/>
      </w:docPartPr>
      <w:docPartBody>
        <w:p w:rsidR="00E74EEA" w:rsidRDefault="00E74EEA">
          <w:pPr>
            <w:pStyle w:val="5AE808D7713898458566BA88ABE01203"/>
          </w:pPr>
          <w:r>
            <w:rPr>
              <w:rStyle w:val="PlaceholderText"/>
            </w:rPr>
            <w:t>[Enter the institution with which you are affiliated]</w:t>
          </w:r>
        </w:p>
      </w:docPartBody>
    </w:docPart>
    <w:docPart>
      <w:docPartPr>
        <w:name w:val="9113414DBE5E7D448653BB9FF5031EBA"/>
        <w:category>
          <w:name w:val="General"/>
          <w:gallery w:val="placeholder"/>
        </w:category>
        <w:types>
          <w:type w:val="bbPlcHdr"/>
        </w:types>
        <w:behaviors>
          <w:behavior w:val="content"/>
        </w:behaviors>
        <w:guid w:val="{E0771F7E-6D01-DB4C-9FF7-965A86A5A2C9}"/>
      </w:docPartPr>
      <w:docPartBody>
        <w:p w:rsidR="00E74EEA" w:rsidRDefault="00E74EEA">
          <w:pPr>
            <w:pStyle w:val="9113414DBE5E7D448653BB9FF5031EBA"/>
          </w:pPr>
          <w:r w:rsidRPr="00EF74F7">
            <w:rPr>
              <w:b/>
              <w:color w:val="808080" w:themeColor="background1" w:themeShade="80"/>
            </w:rPr>
            <w:t>[Enter the headword for your article]</w:t>
          </w:r>
        </w:p>
      </w:docPartBody>
    </w:docPart>
    <w:docPart>
      <w:docPartPr>
        <w:name w:val="8724CA160935924A9134F080790C9604"/>
        <w:category>
          <w:name w:val="General"/>
          <w:gallery w:val="placeholder"/>
        </w:category>
        <w:types>
          <w:type w:val="bbPlcHdr"/>
        </w:types>
        <w:behaviors>
          <w:behavior w:val="content"/>
        </w:behaviors>
        <w:guid w:val="{9074B94F-BF1D-734B-B3C3-B11441C8AE47}"/>
      </w:docPartPr>
      <w:docPartBody>
        <w:p w:rsidR="00E74EEA" w:rsidRDefault="00E74EEA">
          <w:pPr>
            <w:pStyle w:val="8724CA160935924A9134F080790C960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0081C432AC9E946AEBE50402FD837A2"/>
        <w:category>
          <w:name w:val="General"/>
          <w:gallery w:val="placeholder"/>
        </w:category>
        <w:types>
          <w:type w:val="bbPlcHdr"/>
        </w:types>
        <w:behaviors>
          <w:behavior w:val="content"/>
        </w:behaviors>
        <w:guid w:val="{8D8AC4FF-A504-B645-AEB7-ED32C215CD75}"/>
      </w:docPartPr>
      <w:docPartBody>
        <w:p w:rsidR="00E74EEA" w:rsidRDefault="00E74EEA">
          <w:pPr>
            <w:pStyle w:val="10081C432AC9E946AEBE50402FD837A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6973D754A35AD4DA1EFB935EC71CB79"/>
        <w:category>
          <w:name w:val="General"/>
          <w:gallery w:val="placeholder"/>
        </w:category>
        <w:types>
          <w:type w:val="bbPlcHdr"/>
        </w:types>
        <w:behaviors>
          <w:behavior w:val="content"/>
        </w:behaviors>
        <w:guid w:val="{807CB7E4-B614-9A46-BC8B-8DB926146D28}"/>
      </w:docPartPr>
      <w:docPartBody>
        <w:p w:rsidR="00E74EEA" w:rsidRDefault="00E74EEA">
          <w:pPr>
            <w:pStyle w:val="A6973D754A35AD4DA1EFB935EC71CB7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51AC6B292F26640A5CCA64B4216B735"/>
        <w:category>
          <w:name w:val="General"/>
          <w:gallery w:val="placeholder"/>
        </w:category>
        <w:types>
          <w:type w:val="bbPlcHdr"/>
        </w:types>
        <w:behaviors>
          <w:behavior w:val="content"/>
        </w:behaviors>
        <w:guid w:val="{8E008A29-2754-154D-8219-8738B88BDCDC}"/>
      </w:docPartPr>
      <w:docPartBody>
        <w:p w:rsidR="00E74EEA" w:rsidRDefault="00E74EEA">
          <w:pPr>
            <w:pStyle w:val="751AC6B292F26640A5CCA64B4216B73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EEA"/>
    <w:rsid w:val="00E74EE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B2D00BD1561764A9BA1DA1B90D5C169">
    <w:name w:val="AB2D00BD1561764A9BA1DA1B90D5C169"/>
  </w:style>
  <w:style w:type="paragraph" w:customStyle="1" w:styleId="C17FFDE9385AEA4F9BBAE540053AC2AD">
    <w:name w:val="C17FFDE9385AEA4F9BBAE540053AC2AD"/>
  </w:style>
  <w:style w:type="paragraph" w:customStyle="1" w:styleId="B550A168E296CC4E8590B97852D0646F">
    <w:name w:val="B550A168E296CC4E8590B97852D0646F"/>
  </w:style>
  <w:style w:type="paragraph" w:customStyle="1" w:styleId="755B2B6BB27FDD41A363DEAB7CA24997">
    <w:name w:val="755B2B6BB27FDD41A363DEAB7CA24997"/>
  </w:style>
  <w:style w:type="paragraph" w:customStyle="1" w:styleId="FA04470AF7281940AE4682F2C840EA7B">
    <w:name w:val="FA04470AF7281940AE4682F2C840EA7B"/>
  </w:style>
  <w:style w:type="paragraph" w:customStyle="1" w:styleId="5AE808D7713898458566BA88ABE01203">
    <w:name w:val="5AE808D7713898458566BA88ABE01203"/>
  </w:style>
  <w:style w:type="paragraph" w:customStyle="1" w:styleId="9113414DBE5E7D448653BB9FF5031EBA">
    <w:name w:val="9113414DBE5E7D448653BB9FF5031EBA"/>
  </w:style>
  <w:style w:type="paragraph" w:customStyle="1" w:styleId="8724CA160935924A9134F080790C9604">
    <w:name w:val="8724CA160935924A9134F080790C9604"/>
  </w:style>
  <w:style w:type="paragraph" w:customStyle="1" w:styleId="10081C432AC9E946AEBE50402FD837A2">
    <w:name w:val="10081C432AC9E946AEBE50402FD837A2"/>
  </w:style>
  <w:style w:type="paragraph" w:customStyle="1" w:styleId="A6973D754A35AD4DA1EFB935EC71CB79">
    <w:name w:val="A6973D754A35AD4DA1EFB935EC71CB79"/>
  </w:style>
  <w:style w:type="paragraph" w:customStyle="1" w:styleId="751AC6B292F26640A5CCA64B4216B735">
    <w:name w:val="751AC6B292F26640A5CCA64B4216B73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B2D00BD1561764A9BA1DA1B90D5C169">
    <w:name w:val="AB2D00BD1561764A9BA1DA1B90D5C169"/>
  </w:style>
  <w:style w:type="paragraph" w:customStyle="1" w:styleId="C17FFDE9385AEA4F9BBAE540053AC2AD">
    <w:name w:val="C17FFDE9385AEA4F9BBAE540053AC2AD"/>
  </w:style>
  <w:style w:type="paragraph" w:customStyle="1" w:styleId="B550A168E296CC4E8590B97852D0646F">
    <w:name w:val="B550A168E296CC4E8590B97852D0646F"/>
  </w:style>
  <w:style w:type="paragraph" w:customStyle="1" w:styleId="755B2B6BB27FDD41A363DEAB7CA24997">
    <w:name w:val="755B2B6BB27FDD41A363DEAB7CA24997"/>
  </w:style>
  <w:style w:type="paragraph" w:customStyle="1" w:styleId="FA04470AF7281940AE4682F2C840EA7B">
    <w:name w:val="FA04470AF7281940AE4682F2C840EA7B"/>
  </w:style>
  <w:style w:type="paragraph" w:customStyle="1" w:styleId="5AE808D7713898458566BA88ABE01203">
    <w:name w:val="5AE808D7713898458566BA88ABE01203"/>
  </w:style>
  <w:style w:type="paragraph" w:customStyle="1" w:styleId="9113414DBE5E7D448653BB9FF5031EBA">
    <w:name w:val="9113414DBE5E7D448653BB9FF5031EBA"/>
  </w:style>
  <w:style w:type="paragraph" w:customStyle="1" w:styleId="8724CA160935924A9134F080790C9604">
    <w:name w:val="8724CA160935924A9134F080790C9604"/>
  </w:style>
  <w:style w:type="paragraph" w:customStyle="1" w:styleId="10081C432AC9E946AEBE50402FD837A2">
    <w:name w:val="10081C432AC9E946AEBE50402FD837A2"/>
  </w:style>
  <w:style w:type="paragraph" w:customStyle="1" w:styleId="A6973D754A35AD4DA1EFB935EC71CB79">
    <w:name w:val="A6973D754A35AD4DA1EFB935EC71CB79"/>
  </w:style>
  <w:style w:type="paragraph" w:customStyle="1" w:styleId="751AC6B292F26640A5CCA64B4216B735">
    <w:name w:val="751AC6B292F26640A5CCA64B4216B7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TotalTime>
  <Pages>2</Pages>
  <Words>538</Words>
  <Characters>3067</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Laura Dosky</cp:lastModifiedBy>
  <cp:revision>2</cp:revision>
  <dcterms:created xsi:type="dcterms:W3CDTF">2015-08-31T17:57:00Z</dcterms:created>
  <dcterms:modified xsi:type="dcterms:W3CDTF">2015-10-03T16:32:00Z</dcterms:modified>
</cp:coreProperties>
</file>