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3D2E9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8FE3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06763F3275BE4D9D8FB593CE692AD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1C73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306218490C7646BEFC653AF006D086"/>
            </w:placeholder>
            <w:text/>
          </w:sdtPr>
          <w:sdtEndPr/>
          <w:sdtContent>
            <w:tc>
              <w:tcPr>
                <w:tcW w:w="2073" w:type="dxa"/>
              </w:tcPr>
              <w:p w14:paraId="0584F192" w14:textId="77777777" w:rsidR="00B574C9" w:rsidRDefault="00CC4FAA" w:rsidP="00CC4FAA">
                <w:r>
                  <w:t>J.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45F0D5E07C96F4BA8622FD9C52F9611"/>
            </w:placeholder>
            <w:text/>
          </w:sdtPr>
          <w:sdtEndPr/>
          <w:sdtContent>
            <w:tc>
              <w:tcPr>
                <w:tcW w:w="2551" w:type="dxa"/>
              </w:tcPr>
              <w:p w14:paraId="583420C4" w14:textId="77777777" w:rsidR="00B574C9" w:rsidRDefault="00CC4FAA" w:rsidP="00CC4FAA">
                <w:r>
                  <w:t>Matthew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478A85DFC85EA4897459DAA643AE3EE"/>
            </w:placeholder>
            <w:text/>
          </w:sdtPr>
          <w:sdtEndPr/>
          <w:sdtContent>
            <w:tc>
              <w:tcPr>
                <w:tcW w:w="2642" w:type="dxa"/>
              </w:tcPr>
              <w:p w14:paraId="62D9D7EB" w14:textId="77777777" w:rsidR="00B574C9" w:rsidRDefault="00CC4FAA" w:rsidP="00CC4FAA">
                <w:proofErr w:type="spellStart"/>
                <w:r>
                  <w:t>Huculak</w:t>
                </w:r>
                <w:proofErr w:type="spellEnd"/>
              </w:p>
            </w:tc>
          </w:sdtContent>
        </w:sdt>
      </w:tr>
      <w:tr w:rsidR="00B574C9" w14:paraId="45F54F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31E12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22830367DD3184F890CCE92FB09B36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C975DC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5AA8EB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ECEC7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BE368D63095AA4DBEC858C3B775D6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23851E6" w14:textId="77777777" w:rsidR="00B574C9" w:rsidRDefault="00CC4FAA" w:rsidP="00CC4FAA">
                <w:r>
                  <w:t>University of Victoria</w:t>
                </w:r>
              </w:p>
            </w:tc>
          </w:sdtContent>
        </w:sdt>
      </w:tr>
    </w:tbl>
    <w:p w14:paraId="4B32CC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E99A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6E088B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D82C02" w14:textId="77777777" w:rsidTr="003F0D73">
        <w:sdt>
          <w:sdtPr>
            <w:alias w:val="Article headword"/>
            <w:tag w:val="articleHeadword"/>
            <w:id w:val="-361440020"/>
            <w:placeholder>
              <w:docPart w:val="2C626261E2036C45B512E1292D35A4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DD537A" w14:textId="77777777" w:rsidR="003F0D73" w:rsidRPr="00FB589A" w:rsidRDefault="00CC4FAA" w:rsidP="00CC4FAA">
                <w:pPr>
                  <w:rPr>
                    <w:b/>
                  </w:rPr>
                </w:pPr>
                <w:r w:rsidRPr="00CC4FAA">
                  <w:t>Simon, Barney (1932-1995)</w:t>
                </w:r>
              </w:p>
            </w:tc>
          </w:sdtContent>
        </w:sdt>
      </w:tr>
      <w:tr w:rsidR="00464699" w14:paraId="3641729A" w14:textId="77777777" w:rsidTr="007821B0">
        <w:sdt>
          <w:sdtPr>
            <w:alias w:val="Variant headwords"/>
            <w:tag w:val="variantHeadwords"/>
            <w:id w:val="173464402"/>
            <w:placeholder>
              <w:docPart w:val="396D2979A3F4B74C988D97F347603C1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D4DE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3014211" w14:textId="77777777" w:rsidTr="003F0D73">
        <w:sdt>
          <w:sdtPr>
            <w:alias w:val="Abstract"/>
            <w:tag w:val="abstract"/>
            <w:id w:val="-635871867"/>
            <w:placeholder>
              <w:docPart w:val="E48099A1D768EB44952AF33D3B32DB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D64AD3" w14:textId="1DB5027E" w:rsidR="00E85A05" w:rsidRDefault="00CC4FAA" w:rsidP="00E85A05">
                <w:r>
                  <w:t>Barney Simon—anti-Apartheid activist, author, playwright, director—was</w:t>
                </w:r>
                <w:r w:rsidRPr="00317312">
                  <w:t xml:space="preserve"> born in Johannesburg, South Africa to Jewish</w:t>
                </w:r>
                <w:r>
                  <w:t>,</w:t>
                </w:r>
                <w:r w:rsidRPr="00317312">
                  <w:t xml:space="preserve"> Lithuanian-immi</w:t>
                </w:r>
                <w:r>
                  <w:t>grant parents on April 13, 1932</w:t>
                </w:r>
                <w:r w:rsidRPr="00317312">
                  <w:t xml:space="preserve">. Simon </w:t>
                </w:r>
                <w:r>
                  <w:t xml:space="preserve">found his passion for theatre in London, England where we worked </w:t>
                </w:r>
                <w:r w:rsidRPr="00C8129A">
                  <w:t xml:space="preserve">as a stagehand for Joan </w:t>
                </w:r>
                <w:proofErr w:type="spellStart"/>
                <w:r w:rsidRPr="00C8129A">
                  <w:t>Littlewood’s</w:t>
                </w:r>
                <w:proofErr w:type="spellEnd"/>
                <w:r w:rsidRPr="00C8129A">
                  <w:t xml:space="preserve"> Theatre Royal</w:t>
                </w:r>
                <w:r>
                  <w:t xml:space="preserve"> (1959)</w:t>
                </w:r>
                <w:r w:rsidRPr="00C8129A">
                  <w:t>. Sim</w:t>
                </w:r>
                <w:r>
                  <w:t>on returned to South Africa a</w:t>
                </w:r>
                <w:r w:rsidRPr="00C8129A">
                  <w:t xml:space="preserve">nd set up his own theatre group, the Phoenix Players with Ian Bernhardt. Simon became associate editor of the South African literary magazines </w:t>
                </w:r>
                <w:r w:rsidRPr="007A2488">
                  <w:rPr>
                    <w:i/>
                  </w:rPr>
                  <w:t xml:space="preserve">The Purple </w:t>
                </w:r>
                <w:proofErr w:type="spellStart"/>
                <w:r w:rsidRPr="007A2488">
                  <w:rPr>
                    <w:i/>
                  </w:rPr>
                  <w:t>Renoster</w:t>
                </w:r>
                <w:proofErr w:type="spellEnd"/>
                <w:r w:rsidRPr="00C8129A">
                  <w:t xml:space="preserve"> and </w:t>
                </w:r>
                <w:r w:rsidRPr="007A2488">
                  <w:rPr>
                    <w:i/>
                  </w:rPr>
                  <w:t>The Classic</w:t>
                </w:r>
                <w:r w:rsidRPr="00C8129A">
                  <w:t>, the latter of w</w:t>
                </w:r>
                <w:r>
                  <w:t>hich is notable for publishing b</w:t>
                </w:r>
                <w:r w:rsidRPr="00C8129A">
                  <w:t xml:space="preserve">lack writers under the apartheid regime. </w:t>
                </w:r>
                <w:r>
                  <w:t xml:space="preserve">In 1969 Simon spent a year in New York where we edited the </w:t>
                </w:r>
                <w:r w:rsidRPr="005A5B23">
                  <w:rPr>
                    <w:i/>
                  </w:rPr>
                  <w:t>New American Review</w:t>
                </w:r>
                <w:r>
                  <w:rPr>
                    <w:i/>
                  </w:rPr>
                  <w:t>,</w:t>
                </w:r>
                <w:r>
                  <w:t xml:space="preserve"> in which he introduced new South African writing to the United States. Simon </w:t>
                </w:r>
                <w:r w:rsidRPr="00C8129A">
                  <w:t>founded the</w:t>
                </w:r>
                <w:r>
                  <w:t xml:space="preserve"> internationally acclaimed Market Theatre in 1976 with </w:t>
                </w:r>
                <w:proofErr w:type="spellStart"/>
                <w:r w:rsidRPr="00C8129A">
                  <w:t>Mannie</w:t>
                </w:r>
                <w:proofErr w:type="spellEnd"/>
                <w:r w:rsidRPr="00C8129A">
                  <w:t xml:space="preserve"> </w:t>
                </w:r>
                <w:proofErr w:type="spellStart"/>
                <w:r w:rsidRPr="00C8129A">
                  <w:t>Manim</w:t>
                </w:r>
                <w:proofErr w:type="spellEnd"/>
                <w:r w:rsidRPr="00C8129A">
                  <w:t xml:space="preserve"> </w:t>
                </w:r>
                <w:r>
                  <w:t>in an abandoned Indian marketplace in downtown Johannesburg</w:t>
                </w:r>
                <w:r w:rsidRPr="00C8129A">
                  <w:t>. The Theatre’</w:t>
                </w:r>
                <w:r>
                  <w:t>s multiracial cast</w:t>
                </w:r>
                <w:r w:rsidRPr="00C8129A">
                  <w:t xml:space="preserve"> performed</w:t>
                </w:r>
                <w:r>
                  <w:t xml:space="preserve"> in front of</w:t>
                </w:r>
                <w:r w:rsidRPr="00C8129A">
                  <w:t xml:space="preserve"> </w:t>
                </w:r>
                <w:r>
                  <w:t>non-segregated audiences—t</w:t>
                </w:r>
                <w:r w:rsidRPr="00C8129A">
                  <w:t xml:space="preserve">he </w:t>
                </w:r>
                <w:r>
                  <w:t>troupe</w:t>
                </w:r>
                <w:r w:rsidRPr="00C8129A">
                  <w:t xml:space="preserve"> was able to avoid prosecution under the Group Areas Act, which allowed the mixing of races in </w:t>
                </w:r>
                <w:r w:rsidRPr="00822F8B">
                  <w:t xml:space="preserve">marketplaces. The </w:t>
                </w:r>
                <w:r>
                  <w:t xml:space="preserve">award-winning </w:t>
                </w:r>
                <w:r w:rsidRPr="00822F8B">
                  <w:t>theatre is best known for stagi</w:t>
                </w:r>
                <w:r>
                  <w:t xml:space="preserve">ng the satirical </w:t>
                </w:r>
                <w:proofErr w:type="spellStart"/>
                <w:r w:rsidRPr="00822F8B">
                  <w:rPr>
                    <w:i/>
                  </w:rPr>
                  <w:t>Woza</w:t>
                </w:r>
                <w:proofErr w:type="spellEnd"/>
                <w:r w:rsidRPr="00822F8B">
                  <w:rPr>
                    <w:i/>
                  </w:rPr>
                  <w:t xml:space="preserve"> Albert!</w:t>
                </w:r>
                <w:r>
                  <w:t xml:space="preserve"> </w:t>
                </w:r>
                <w:r w:rsidR="007B24DA">
                  <w:t>(</w:t>
                </w:r>
                <w:r w:rsidRPr="00822F8B">
                  <w:rPr>
                    <w:i/>
                  </w:rPr>
                  <w:t>Rise Albert!</w:t>
                </w:r>
                <w:r w:rsidR="007B24DA">
                  <w:t>)</w:t>
                </w:r>
                <w:r>
                  <w:t>—written by Simon,</w:t>
                </w:r>
                <w:r w:rsidRPr="00822F8B">
                  <w:t xml:space="preserve"> Percy </w:t>
                </w:r>
                <w:proofErr w:type="spellStart"/>
                <w:r w:rsidRPr="00822F8B">
                  <w:t>Mtwa</w:t>
                </w:r>
                <w:proofErr w:type="spellEnd"/>
                <w:r w:rsidRPr="00822F8B">
                  <w:t xml:space="preserve">, and </w:t>
                </w:r>
                <w:proofErr w:type="spellStart"/>
                <w:r w:rsidRPr="00822F8B">
                  <w:t>Mbongeni</w:t>
                </w:r>
                <w:proofErr w:type="spellEnd"/>
                <w:r w:rsidRPr="00822F8B">
                  <w:t xml:space="preserve"> </w:t>
                </w:r>
                <w:proofErr w:type="spellStart"/>
                <w:r w:rsidRPr="00822F8B">
                  <w:t>Ngema</w:t>
                </w:r>
                <w:proofErr w:type="spellEnd"/>
                <w:r>
                  <w:t xml:space="preserve">—in which Jesus Christ returns as black man to South Africa. Simon was an ardent social activist who fought ceaselessly against the injustices of Apartheid (he once staged a play </w:t>
                </w:r>
                <w:r w:rsidRPr="007A2488">
                  <w:rPr>
                    <w:i/>
                  </w:rPr>
                  <w:t xml:space="preserve">en </w:t>
                </w:r>
                <w:proofErr w:type="spellStart"/>
                <w:r w:rsidRPr="007A2488">
                  <w:rPr>
                    <w:i/>
                  </w:rPr>
                  <w:t>plein</w:t>
                </w:r>
                <w:proofErr w:type="spellEnd"/>
                <w:r w:rsidRPr="007A2488">
                  <w:rPr>
                    <w:i/>
                  </w:rPr>
                  <w:t xml:space="preserve"> air</w:t>
                </w:r>
                <w:r>
                  <w:t xml:space="preserve"> so a dissident under house arrest could watch the performance out his window) and was called the </w:t>
                </w:r>
                <w:r w:rsidR="007B24DA">
                  <w:t>‘</w:t>
                </w:r>
                <w:r>
                  <w:t>most significant theatre talent to have emerged in South Africa</w:t>
                </w:r>
                <w:r w:rsidR="007B24DA">
                  <w:t>’</w:t>
                </w:r>
                <w:r>
                  <w:t xml:space="preserve"> by Athol </w:t>
                </w:r>
                <w:proofErr w:type="spellStart"/>
                <w:r>
                  <w:t>Fugard</w:t>
                </w:r>
                <w:proofErr w:type="spellEnd"/>
                <w:r>
                  <w:t xml:space="preserve">. Simon is the author of a collection of short stories, </w:t>
                </w:r>
                <w:proofErr w:type="spellStart"/>
                <w:r w:rsidRPr="007A2488">
                  <w:rPr>
                    <w:i/>
                  </w:rPr>
                  <w:t>Jo’Burg</w:t>
                </w:r>
                <w:proofErr w:type="spellEnd"/>
                <w:r w:rsidRPr="007A2488">
                  <w:rPr>
                    <w:i/>
                  </w:rPr>
                  <w:t xml:space="preserve"> Sis!</w:t>
                </w:r>
                <w:r>
                  <w:t xml:space="preserve"> and </w:t>
                </w:r>
                <w:r w:rsidRPr="007A2488">
                  <w:rPr>
                    <w:i/>
                  </w:rPr>
                  <w:t>Born in the R.S.A</w:t>
                </w:r>
                <w:r>
                  <w:t>. He died in Johannesburg June 30, 1995.</w:t>
                </w:r>
              </w:p>
            </w:tc>
          </w:sdtContent>
        </w:sdt>
      </w:tr>
      <w:tr w:rsidR="003F0D73" w14:paraId="7E0AC772" w14:textId="77777777" w:rsidTr="003F0D73">
        <w:sdt>
          <w:sdtPr>
            <w:alias w:val="Article text"/>
            <w:tag w:val="articleText"/>
            <w:id w:val="634067588"/>
            <w:placeholder>
              <w:docPart w:val="A9F5877E4E219D4A8623F0222B9D032C"/>
            </w:placeholder>
          </w:sdtPr>
          <w:sdtEndPr/>
          <w:sdtContent>
            <w:sdt>
              <w:sdtPr>
                <w:alias w:val="Abstract"/>
                <w:tag w:val="abstract"/>
                <w:id w:val="-1080295508"/>
                <w:placeholder>
                  <w:docPart w:val="B8F77813CD2C884FA46C9F22384F939A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2504F9C" w14:textId="1667A7FE" w:rsidR="003F0D73" w:rsidRDefault="00CC4FAA" w:rsidP="00C27FAB">
                    <w:r>
                      <w:t>Barney Simon—anti-Apartheid activist, author, playwright, director—was</w:t>
                    </w:r>
                    <w:r w:rsidRPr="00317312">
                      <w:t xml:space="preserve"> born in Johannesburg, South Africa to Jewish</w:t>
                    </w:r>
                    <w:r>
                      <w:t>,</w:t>
                    </w:r>
                    <w:r w:rsidRPr="00317312">
                      <w:t xml:space="preserve"> Lithuanian-immi</w:t>
                    </w:r>
                    <w:r>
                      <w:t>grant parents on April 13, 1932</w:t>
                    </w:r>
                    <w:r w:rsidRPr="00317312">
                      <w:t xml:space="preserve">. Simon </w:t>
                    </w:r>
                    <w:r>
                      <w:t xml:space="preserve">found his passion for theatre in London, England where we worked </w:t>
                    </w:r>
                    <w:r w:rsidRPr="00C8129A">
                      <w:t xml:space="preserve">as a stagehand for Joan </w:t>
                    </w:r>
                    <w:proofErr w:type="spellStart"/>
                    <w:r w:rsidRPr="00C8129A">
                      <w:t>Littlewood’s</w:t>
                    </w:r>
                    <w:proofErr w:type="spellEnd"/>
                    <w:r w:rsidRPr="00C8129A">
                      <w:t xml:space="preserve"> Theatre Royal</w:t>
                    </w:r>
                    <w:r>
                      <w:t xml:space="preserve"> (1959)</w:t>
                    </w:r>
                    <w:r w:rsidRPr="00C8129A">
                      <w:t>. Sim</w:t>
                    </w:r>
                    <w:r>
                      <w:t>on returned to South Africa a</w:t>
                    </w:r>
                    <w:r w:rsidRPr="00C8129A">
                      <w:t xml:space="preserve">nd set up his own theatre group, the Phoenix Players with Ian Bernhardt. Simon became associate editor of the South African literary magazines </w:t>
                    </w:r>
                    <w:r w:rsidRPr="007A2488">
                      <w:rPr>
                        <w:i/>
                      </w:rPr>
                      <w:t xml:space="preserve">The Purple </w:t>
                    </w:r>
                    <w:proofErr w:type="spellStart"/>
                    <w:r w:rsidRPr="007A2488">
                      <w:rPr>
                        <w:i/>
                      </w:rPr>
                      <w:t>Renoster</w:t>
                    </w:r>
                    <w:proofErr w:type="spellEnd"/>
                    <w:r w:rsidRPr="00C8129A">
                      <w:t xml:space="preserve"> and </w:t>
                    </w:r>
                    <w:r w:rsidRPr="007A2488">
                      <w:rPr>
                        <w:i/>
                      </w:rPr>
                      <w:t>The Classic</w:t>
                    </w:r>
                    <w:r w:rsidRPr="00C8129A">
                      <w:t>, the latter of w</w:t>
                    </w:r>
                    <w:r>
                      <w:t>hich is notable for publishing b</w:t>
                    </w:r>
                    <w:r w:rsidRPr="00C8129A">
                      <w:t xml:space="preserve">lack writers under the apartheid regime. </w:t>
                    </w:r>
                    <w:r>
                      <w:t xml:space="preserve">In 1969 Simon spent a year in New York where we edited the </w:t>
                    </w:r>
                    <w:r w:rsidRPr="005A5B23">
                      <w:rPr>
                        <w:i/>
                      </w:rPr>
                      <w:t>New American Review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in which he introduced new South African writing to the United States. Simon </w:t>
                    </w:r>
                    <w:r w:rsidRPr="00C8129A">
                      <w:t>founded the</w:t>
                    </w:r>
                    <w:r>
                      <w:t xml:space="preserve"> internationally acclaimed Market Theatre in 1976 with </w:t>
                    </w:r>
                    <w:proofErr w:type="spellStart"/>
                    <w:r w:rsidRPr="00C8129A">
                      <w:t>Mannie</w:t>
                    </w:r>
                    <w:proofErr w:type="spellEnd"/>
                    <w:r w:rsidRPr="00C8129A">
                      <w:t xml:space="preserve"> </w:t>
                    </w:r>
                    <w:proofErr w:type="spellStart"/>
                    <w:r w:rsidRPr="00C8129A">
                      <w:t>Manim</w:t>
                    </w:r>
                    <w:proofErr w:type="spellEnd"/>
                    <w:r w:rsidRPr="00C8129A">
                      <w:t xml:space="preserve"> </w:t>
                    </w:r>
                    <w:r>
                      <w:t>in an abandoned Indian marketplace in downtown Johannesburg</w:t>
                    </w:r>
                    <w:r w:rsidRPr="00C8129A">
                      <w:t>. The Theatre’</w:t>
                    </w:r>
                    <w:r>
                      <w:t>s multiracial cast</w:t>
                    </w:r>
                    <w:r w:rsidRPr="00C8129A">
                      <w:t xml:space="preserve"> performed</w:t>
                    </w:r>
                    <w:r>
                      <w:t xml:space="preserve"> in front of</w:t>
                    </w:r>
                    <w:r w:rsidRPr="00C8129A">
                      <w:t xml:space="preserve"> </w:t>
                    </w:r>
                    <w:r>
                      <w:t>non-se</w:t>
                    </w:r>
                    <w:bookmarkStart w:id="0" w:name="_GoBack"/>
                    <w:bookmarkEnd w:id="0"/>
                    <w:r>
                      <w:t>gregated audiences—t</w:t>
                    </w:r>
                    <w:r w:rsidRPr="00C8129A">
                      <w:t xml:space="preserve">he </w:t>
                    </w:r>
                    <w:r>
                      <w:t>troupe</w:t>
                    </w:r>
                    <w:r w:rsidRPr="00C8129A">
                      <w:t xml:space="preserve"> was able to avoid prosecution under the Group Areas Act, which allowed the mixing of races in </w:t>
                    </w:r>
                    <w:r w:rsidRPr="00822F8B">
                      <w:t xml:space="preserve">marketplaces. The </w:t>
                    </w:r>
                    <w:r>
                      <w:t xml:space="preserve">award-winning </w:t>
                    </w:r>
                    <w:r w:rsidRPr="00822F8B">
                      <w:t>theatre is best known for stagi</w:t>
                    </w:r>
                    <w:r>
                      <w:t xml:space="preserve">ng the satirical </w:t>
                    </w:r>
                    <w:proofErr w:type="spellStart"/>
                    <w:r w:rsidRPr="00822F8B">
                      <w:rPr>
                        <w:i/>
                      </w:rPr>
                      <w:t>Woza</w:t>
                    </w:r>
                    <w:proofErr w:type="spellEnd"/>
                    <w:r w:rsidRPr="00822F8B">
                      <w:rPr>
                        <w:i/>
                      </w:rPr>
                      <w:t xml:space="preserve"> Albert!</w:t>
                    </w:r>
                    <w:r>
                      <w:t xml:space="preserve"> </w:t>
                    </w:r>
                    <w:r w:rsidR="007B24DA">
                      <w:t>(</w:t>
                    </w:r>
                    <w:r w:rsidRPr="00822F8B">
                      <w:rPr>
                        <w:i/>
                      </w:rPr>
                      <w:t>Rise Albert!</w:t>
                    </w:r>
                    <w:r w:rsidR="007B24DA">
                      <w:t>)</w:t>
                    </w:r>
                    <w:r>
                      <w:t>—written by Simon,</w:t>
                    </w:r>
                    <w:r w:rsidRPr="00822F8B">
                      <w:t xml:space="preserve"> Percy </w:t>
                    </w:r>
                    <w:proofErr w:type="spellStart"/>
                    <w:r w:rsidRPr="00822F8B">
                      <w:t>Mtwa</w:t>
                    </w:r>
                    <w:proofErr w:type="spellEnd"/>
                    <w:r w:rsidRPr="00822F8B">
                      <w:t xml:space="preserve">, and </w:t>
                    </w:r>
                    <w:proofErr w:type="spellStart"/>
                    <w:r w:rsidRPr="00822F8B">
                      <w:t>Mbongeni</w:t>
                    </w:r>
                    <w:proofErr w:type="spellEnd"/>
                    <w:r w:rsidRPr="00822F8B">
                      <w:t xml:space="preserve"> </w:t>
                    </w:r>
                    <w:proofErr w:type="spellStart"/>
                    <w:r w:rsidRPr="00822F8B">
                      <w:t>Ngema</w:t>
                    </w:r>
                    <w:proofErr w:type="spellEnd"/>
                    <w:r>
                      <w:t xml:space="preserve">—in which Jesus Christ returns as black man to South Africa. Simon was an ardent social activist who fought ceaselessly against the injustices of Apartheid (he once </w:t>
                    </w:r>
                    <w:r>
                      <w:lastRenderedPageBreak/>
                      <w:t xml:space="preserve">staged a play </w:t>
                    </w:r>
                    <w:r w:rsidRPr="007A2488">
                      <w:rPr>
                        <w:i/>
                      </w:rPr>
                      <w:t xml:space="preserve">en </w:t>
                    </w:r>
                    <w:proofErr w:type="spellStart"/>
                    <w:r w:rsidRPr="007A2488">
                      <w:rPr>
                        <w:i/>
                      </w:rPr>
                      <w:t>plein</w:t>
                    </w:r>
                    <w:proofErr w:type="spellEnd"/>
                    <w:r w:rsidRPr="007A2488">
                      <w:rPr>
                        <w:i/>
                      </w:rPr>
                      <w:t xml:space="preserve"> air</w:t>
                    </w:r>
                    <w:r>
                      <w:t xml:space="preserve"> so a dissident under house arrest could watch the performance out his window) and was called the </w:t>
                    </w:r>
                    <w:r w:rsidR="007B24DA">
                      <w:t>‘</w:t>
                    </w:r>
                    <w:r>
                      <w:t>most significant theatre talent to have emerged in South Africa</w:t>
                    </w:r>
                    <w:r w:rsidR="007B24DA">
                      <w:t>’</w:t>
                    </w:r>
                    <w:r>
                      <w:t xml:space="preserve"> by Athol </w:t>
                    </w:r>
                    <w:proofErr w:type="spellStart"/>
                    <w:r>
                      <w:t>Fugard</w:t>
                    </w:r>
                    <w:proofErr w:type="spellEnd"/>
                    <w:r>
                      <w:t xml:space="preserve">. Simon is the author of a collection of short stories, </w:t>
                    </w:r>
                    <w:proofErr w:type="spellStart"/>
                    <w:r w:rsidRPr="007A2488">
                      <w:rPr>
                        <w:i/>
                      </w:rPr>
                      <w:t>Jo’Burg</w:t>
                    </w:r>
                    <w:proofErr w:type="spellEnd"/>
                    <w:r w:rsidRPr="007A2488">
                      <w:rPr>
                        <w:i/>
                      </w:rPr>
                      <w:t xml:space="preserve"> Sis!</w:t>
                    </w:r>
                    <w:r>
                      <w:t xml:space="preserve"> and </w:t>
                    </w:r>
                    <w:r w:rsidRPr="007A2488">
                      <w:rPr>
                        <w:i/>
                      </w:rPr>
                      <w:t>Born in the R.S.A</w:t>
                    </w:r>
                    <w:r>
                      <w:t>. He died in Johannesburg June 30, 1995.</w:t>
                    </w:r>
                  </w:p>
                </w:tc>
              </w:sdtContent>
            </w:sdt>
          </w:sdtContent>
        </w:sdt>
      </w:tr>
      <w:tr w:rsidR="003235A7" w14:paraId="3181CFF9" w14:textId="77777777" w:rsidTr="003235A7">
        <w:tc>
          <w:tcPr>
            <w:tcW w:w="9016" w:type="dxa"/>
          </w:tcPr>
          <w:p w14:paraId="7E924D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C762CBB748E449B8F82887BA713DB3"/>
              </w:placeholder>
              <w:showingPlcHdr/>
            </w:sdtPr>
            <w:sdtEndPr/>
            <w:sdtContent>
              <w:p w14:paraId="4DC59F6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C143FD9" w14:textId="77777777"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C6D54" w14:textId="77777777" w:rsidR="0016577B" w:rsidRDefault="0016577B" w:rsidP="007A0D55">
      <w:pPr>
        <w:spacing w:after="0" w:line="240" w:lineRule="auto"/>
      </w:pPr>
      <w:r>
        <w:separator/>
      </w:r>
    </w:p>
  </w:endnote>
  <w:endnote w:type="continuationSeparator" w:id="0">
    <w:p w14:paraId="01BABDC3" w14:textId="77777777" w:rsidR="0016577B" w:rsidRDefault="001657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5183E" w14:textId="77777777" w:rsidR="0016577B" w:rsidRDefault="0016577B" w:rsidP="007A0D55">
      <w:pPr>
        <w:spacing w:after="0" w:line="240" w:lineRule="auto"/>
      </w:pPr>
      <w:r>
        <w:separator/>
      </w:r>
    </w:p>
  </w:footnote>
  <w:footnote w:type="continuationSeparator" w:id="0">
    <w:p w14:paraId="2046047B" w14:textId="77777777" w:rsidR="0016577B" w:rsidRDefault="001657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3363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45412A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41"/>
    <w:rsid w:val="00032559"/>
    <w:rsid w:val="00052040"/>
    <w:rsid w:val="000B25AE"/>
    <w:rsid w:val="000B55AB"/>
    <w:rsid w:val="000D24DC"/>
    <w:rsid w:val="00101B2E"/>
    <w:rsid w:val="00116FA0"/>
    <w:rsid w:val="0015114C"/>
    <w:rsid w:val="0016577B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24DA"/>
    <w:rsid w:val="007B3377"/>
    <w:rsid w:val="007E5F44"/>
    <w:rsid w:val="00821DE3"/>
    <w:rsid w:val="00846CE1"/>
    <w:rsid w:val="008A5B87"/>
    <w:rsid w:val="008C664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4FA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59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C66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06763F3275BE4D9D8FB593CE692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725B9-3404-4146-8489-B5F03ABA844B}"/>
      </w:docPartPr>
      <w:docPartBody>
        <w:p w:rsidR="00AE6B8F" w:rsidRDefault="00E674AC">
          <w:pPr>
            <w:pStyle w:val="3806763F3275BE4D9D8FB593CE692AD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306218490C7646BEFC653AF006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B5394-F61C-7643-BB2D-D3F4ADA8B77C}"/>
      </w:docPartPr>
      <w:docPartBody>
        <w:p w:rsidR="00AE6B8F" w:rsidRDefault="00E674AC">
          <w:pPr>
            <w:pStyle w:val="1A306218490C7646BEFC653AF006D0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45F0D5E07C96F4BA8622FD9C52F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9815D-B74F-0A49-B866-B7CAAFB7795D}"/>
      </w:docPartPr>
      <w:docPartBody>
        <w:p w:rsidR="00AE6B8F" w:rsidRDefault="00E674AC">
          <w:pPr>
            <w:pStyle w:val="745F0D5E07C96F4BA8622FD9C52F961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478A85DFC85EA4897459DAA643A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04669-DB91-B343-904E-813B6F3D3BFC}"/>
      </w:docPartPr>
      <w:docPartBody>
        <w:p w:rsidR="00AE6B8F" w:rsidRDefault="00E674AC">
          <w:pPr>
            <w:pStyle w:val="8478A85DFC85EA4897459DAA643AE3E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22830367DD3184F890CCE92FB09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ED3-2514-AF42-82D1-BADA7798D24E}"/>
      </w:docPartPr>
      <w:docPartBody>
        <w:p w:rsidR="00AE6B8F" w:rsidRDefault="00E674AC">
          <w:pPr>
            <w:pStyle w:val="922830367DD3184F890CCE92FB09B36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E368D63095AA4DBEC858C3B775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B89B1-EAD0-8743-85E2-B90E6FBCFF2D}"/>
      </w:docPartPr>
      <w:docPartBody>
        <w:p w:rsidR="00AE6B8F" w:rsidRDefault="00E674AC">
          <w:pPr>
            <w:pStyle w:val="FBE368D63095AA4DBEC858C3B775D6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C626261E2036C45B512E1292D35A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1D43-027B-8747-965F-5AD092143C2C}"/>
      </w:docPartPr>
      <w:docPartBody>
        <w:p w:rsidR="00AE6B8F" w:rsidRDefault="00E674AC">
          <w:pPr>
            <w:pStyle w:val="2C626261E2036C45B512E1292D35A4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96D2979A3F4B74C988D97F347603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D8C2B-5DFF-C149-9579-509C0F37EDD0}"/>
      </w:docPartPr>
      <w:docPartBody>
        <w:p w:rsidR="00AE6B8F" w:rsidRDefault="00E674AC">
          <w:pPr>
            <w:pStyle w:val="396D2979A3F4B74C988D97F347603C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8099A1D768EB44952AF33D3B32D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FF37-A4A3-3E4B-80A5-AE62A61CEBD6}"/>
      </w:docPartPr>
      <w:docPartBody>
        <w:p w:rsidR="00AE6B8F" w:rsidRDefault="00E674AC">
          <w:pPr>
            <w:pStyle w:val="E48099A1D768EB44952AF33D3B32DB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9F5877E4E219D4A8623F0222B9D0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CC42C-8091-6241-9F63-0585D3C7F874}"/>
      </w:docPartPr>
      <w:docPartBody>
        <w:p w:rsidR="00AE6B8F" w:rsidRDefault="00E674AC">
          <w:pPr>
            <w:pStyle w:val="A9F5877E4E219D4A8623F0222B9D03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C762CBB748E449B8F82887BA71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CF16-98CF-1F4B-9D52-930620822257}"/>
      </w:docPartPr>
      <w:docPartBody>
        <w:p w:rsidR="00AE6B8F" w:rsidRDefault="00E674AC">
          <w:pPr>
            <w:pStyle w:val="D0C762CBB748E449B8F82887BA713DB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8F77813CD2C884FA46C9F22384F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E26D-BB2F-EE4B-A61B-C3D7D8C9312F}"/>
      </w:docPartPr>
      <w:docPartBody>
        <w:p w:rsidR="00AE6B8F" w:rsidRDefault="00E674AC" w:rsidP="00E674AC">
          <w:pPr>
            <w:pStyle w:val="B8F77813CD2C884FA46C9F22384F93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AC"/>
    <w:rsid w:val="000D6B96"/>
    <w:rsid w:val="00AE6B8F"/>
    <w:rsid w:val="00E6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4AC"/>
    <w:rPr>
      <w:color w:val="808080"/>
    </w:rPr>
  </w:style>
  <w:style w:type="paragraph" w:customStyle="1" w:styleId="3806763F3275BE4D9D8FB593CE692ADA">
    <w:name w:val="3806763F3275BE4D9D8FB593CE692ADA"/>
  </w:style>
  <w:style w:type="paragraph" w:customStyle="1" w:styleId="1A306218490C7646BEFC653AF006D086">
    <w:name w:val="1A306218490C7646BEFC653AF006D086"/>
  </w:style>
  <w:style w:type="paragraph" w:customStyle="1" w:styleId="745F0D5E07C96F4BA8622FD9C52F9611">
    <w:name w:val="745F0D5E07C96F4BA8622FD9C52F9611"/>
  </w:style>
  <w:style w:type="paragraph" w:customStyle="1" w:styleId="8478A85DFC85EA4897459DAA643AE3EE">
    <w:name w:val="8478A85DFC85EA4897459DAA643AE3EE"/>
  </w:style>
  <w:style w:type="paragraph" w:customStyle="1" w:styleId="922830367DD3184F890CCE92FB09B36F">
    <w:name w:val="922830367DD3184F890CCE92FB09B36F"/>
  </w:style>
  <w:style w:type="paragraph" w:customStyle="1" w:styleId="FBE368D63095AA4DBEC858C3B775D622">
    <w:name w:val="FBE368D63095AA4DBEC858C3B775D622"/>
  </w:style>
  <w:style w:type="paragraph" w:customStyle="1" w:styleId="2C626261E2036C45B512E1292D35A49E">
    <w:name w:val="2C626261E2036C45B512E1292D35A49E"/>
  </w:style>
  <w:style w:type="paragraph" w:customStyle="1" w:styleId="396D2979A3F4B74C988D97F347603C15">
    <w:name w:val="396D2979A3F4B74C988D97F347603C15"/>
  </w:style>
  <w:style w:type="paragraph" w:customStyle="1" w:styleId="E48099A1D768EB44952AF33D3B32DBEB">
    <w:name w:val="E48099A1D768EB44952AF33D3B32DBEB"/>
  </w:style>
  <w:style w:type="paragraph" w:customStyle="1" w:styleId="A9F5877E4E219D4A8623F0222B9D032C">
    <w:name w:val="A9F5877E4E219D4A8623F0222B9D032C"/>
  </w:style>
  <w:style w:type="paragraph" w:customStyle="1" w:styleId="D0C762CBB748E449B8F82887BA713DB3">
    <w:name w:val="D0C762CBB748E449B8F82887BA713DB3"/>
  </w:style>
  <w:style w:type="paragraph" w:customStyle="1" w:styleId="B8F77813CD2C884FA46C9F22384F939A">
    <w:name w:val="B8F77813CD2C884FA46C9F22384F939A"/>
    <w:rsid w:val="00E67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2</TotalTime>
  <Pages>2</Pages>
  <Words>558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3</cp:revision>
  <dcterms:created xsi:type="dcterms:W3CDTF">2016-01-20T04:37:00Z</dcterms:created>
  <dcterms:modified xsi:type="dcterms:W3CDTF">2016-02-27T07:04:00Z</dcterms:modified>
</cp:coreProperties>
</file>