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428E09" w14:textId="77777777" w:rsidTr="00922950">
        <w:tc>
          <w:tcPr>
            <w:tcW w:w="491" w:type="dxa"/>
            <w:vMerge w:val="restart"/>
            <w:shd w:val="clear" w:color="auto" w:fill="A6A6A6" w:themeFill="background1" w:themeFillShade="A6"/>
            <w:textDirection w:val="btLr"/>
          </w:tcPr>
          <w:p w14:paraId="3A2D43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0693D47FB5F642B269E4FCF6797A8E"/>
            </w:placeholder>
            <w:showingPlcHdr/>
            <w:dropDownList>
              <w:listItem w:displayText="Dr." w:value="Dr."/>
              <w:listItem w:displayText="Prof." w:value="Prof."/>
            </w:dropDownList>
          </w:sdtPr>
          <w:sdtEndPr/>
          <w:sdtContent>
            <w:tc>
              <w:tcPr>
                <w:tcW w:w="1259" w:type="dxa"/>
              </w:tcPr>
              <w:p w14:paraId="759667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7E0531B8A8C140A9D88925B9AF6FFC"/>
            </w:placeholder>
            <w:text/>
          </w:sdtPr>
          <w:sdtEndPr/>
          <w:sdtContent>
            <w:tc>
              <w:tcPr>
                <w:tcW w:w="2073" w:type="dxa"/>
              </w:tcPr>
              <w:p w14:paraId="261244BC" w14:textId="77777777" w:rsidR="00B574C9" w:rsidRDefault="00F20844" w:rsidP="00627E52">
                <w:r w:rsidRPr="00EF27F3">
                  <w:rPr>
                    <w:lang w:val="en-CA" w:eastAsia="ja-JP"/>
                  </w:rPr>
                  <w:t xml:space="preserve">Lawrence </w:t>
                </w:r>
              </w:p>
            </w:tc>
          </w:sdtContent>
        </w:sdt>
        <w:sdt>
          <w:sdtPr>
            <w:alias w:val="Middle name"/>
            <w:tag w:val="authorMiddleName"/>
            <w:id w:val="-2076034781"/>
            <w:placeholder>
              <w:docPart w:val="204E3D434F96384A8DDF1F918DA26E8B"/>
            </w:placeholder>
            <w:showingPlcHdr/>
            <w:text/>
          </w:sdtPr>
          <w:sdtEndPr/>
          <w:sdtContent>
            <w:tc>
              <w:tcPr>
                <w:tcW w:w="2551" w:type="dxa"/>
              </w:tcPr>
              <w:p w14:paraId="25E3B172" w14:textId="77777777" w:rsidR="00B574C9" w:rsidRDefault="00B574C9" w:rsidP="00627E52">
                <w:r>
                  <w:rPr>
                    <w:rStyle w:val="PlaceholderText"/>
                  </w:rPr>
                  <w:t>[Middle name]</w:t>
                </w:r>
              </w:p>
            </w:tc>
          </w:sdtContent>
        </w:sdt>
        <w:sdt>
          <w:sdtPr>
            <w:alias w:val="Last name"/>
            <w:tag w:val="authorLastName"/>
            <w:id w:val="-1088529830"/>
            <w:placeholder>
              <w:docPart w:val="F0D302133295A348A1C1C00A385B43B2"/>
            </w:placeholder>
            <w:text/>
          </w:sdtPr>
          <w:sdtEndPr/>
          <w:sdtContent>
            <w:tc>
              <w:tcPr>
                <w:tcW w:w="2642" w:type="dxa"/>
              </w:tcPr>
              <w:p w14:paraId="2B1B3164" w14:textId="77777777" w:rsidR="00B574C9" w:rsidRDefault="00F20844" w:rsidP="00627E52">
                <w:proofErr w:type="spellStart"/>
                <w:r w:rsidRPr="006753F8">
                  <w:rPr>
                    <w:lang w:val="en-CA" w:eastAsia="ja-JP"/>
                  </w:rPr>
                  <w:t>Switzky</w:t>
                </w:r>
                <w:proofErr w:type="spellEnd"/>
              </w:p>
            </w:tc>
          </w:sdtContent>
        </w:sdt>
      </w:tr>
      <w:tr w:rsidR="00B574C9" w14:paraId="4654AA43" w14:textId="77777777" w:rsidTr="001A6A06">
        <w:trPr>
          <w:trHeight w:val="986"/>
        </w:trPr>
        <w:tc>
          <w:tcPr>
            <w:tcW w:w="491" w:type="dxa"/>
            <w:vMerge/>
            <w:shd w:val="clear" w:color="auto" w:fill="A6A6A6" w:themeFill="background1" w:themeFillShade="A6"/>
          </w:tcPr>
          <w:p w14:paraId="0D4FDEC4" w14:textId="77777777" w:rsidR="00B574C9" w:rsidRPr="001A6A06" w:rsidRDefault="00B574C9" w:rsidP="00CF1542">
            <w:pPr>
              <w:jc w:val="center"/>
              <w:rPr>
                <w:b/>
                <w:color w:val="FFFFFF" w:themeColor="background1"/>
              </w:rPr>
            </w:pPr>
          </w:p>
        </w:tc>
        <w:sdt>
          <w:sdtPr>
            <w:alias w:val="Biography"/>
            <w:tag w:val="authorBiography"/>
            <w:id w:val="938807824"/>
            <w:placeholder>
              <w:docPart w:val="B6FF7BB545EF83439E4B2EB48C3467A8"/>
            </w:placeholder>
            <w:showingPlcHdr/>
          </w:sdtPr>
          <w:sdtEndPr/>
          <w:sdtContent>
            <w:tc>
              <w:tcPr>
                <w:tcW w:w="8525" w:type="dxa"/>
                <w:gridSpan w:val="4"/>
              </w:tcPr>
              <w:p w14:paraId="4C21C378" w14:textId="77777777" w:rsidR="00B574C9" w:rsidRDefault="00B574C9" w:rsidP="00922950">
                <w:r>
                  <w:rPr>
                    <w:rStyle w:val="PlaceholderText"/>
                  </w:rPr>
                  <w:t>[Enter your biography]</w:t>
                </w:r>
              </w:p>
            </w:tc>
          </w:sdtContent>
        </w:sdt>
      </w:tr>
      <w:tr w:rsidR="00B574C9" w14:paraId="50633BE3" w14:textId="77777777" w:rsidTr="001A6A06">
        <w:trPr>
          <w:trHeight w:val="986"/>
        </w:trPr>
        <w:tc>
          <w:tcPr>
            <w:tcW w:w="491" w:type="dxa"/>
            <w:vMerge/>
            <w:shd w:val="clear" w:color="auto" w:fill="A6A6A6" w:themeFill="background1" w:themeFillShade="A6"/>
          </w:tcPr>
          <w:p w14:paraId="391493BF" w14:textId="77777777" w:rsidR="00B574C9" w:rsidRPr="001A6A06" w:rsidRDefault="00B574C9" w:rsidP="00CF1542">
            <w:pPr>
              <w:jc w:val="center"/>
              <w:rPr>
                <w:b/>
                <w:color w:val="FFFFFF" w:themeColor="background1"/>
              </w:rPr>
            </w:pPr>
          </w:p>
        </w:tc>
        <w:sdt>
          <w:sdtPr>
            <w:alias w:val="Affiliation"/>
            <w:tag w:val="affiliation"/>
            <w:id w:val="2012937915"/>
            <w:placeholder>
              <w:docPart w:val="D6D5ECC365B3E94BA0E932566C81D7A2"/>
            </w:placeholder>
            <w:text/>
          </w:sdtPr>
          <w:sdtEndPr/>
          <w:sdtContent>
            <w:tc>
              <w:tcPr>
                <w:tcW w:w="8525" w:type="dxa"/>
                <w:gridSpan w:val="4"/>
              </w:tcPr>
              <w:p w14:paraId="6574E432" w14:textId="77777777" w:rsidR="00B574C9" w:rsidRDefault="00F20844" w:rsidP="00B574C9">
                <w:r w:rsidRPr="00627E52">
                  <w:t>University of Toronto</w:t>
                </w:r>
              </w:p>
            </w:tc>
          </w:sdtContent>
        </w:sdt>
      </w:tr>
    </w:tbl>
    <w:p w14:paraId="09FD58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834A9B" w14:textId="77777777" w:rsidTr="00244BB0">
        <w:tc>
          <w:tcPr>
            <w:tcW w:w="9016" w:type="dxa"/>
            <w:shd w:val="clear" w:color="auto" w:fill="A6A6A6" w:themeFill="background1" w:themeFillShade="A6"/>
            <w:tcMar>
              <w:top w:w="113" w:type="dxa"/>
              <w:bottom w:w="113" w:type="dxa"/>
            </w:tcMar>
          </w:tcPr>
          <w:p w14:paraId="573D87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D9D62C" w14:textId="77777777" w:rsidTr="003F0D73">
        <w:sdt>
          <w:sdtPr>
            <w:alias w:val="Article headword"/>
            <w:tag w:val="articleHeadword"/>
            <w:id w:val="-361440020"/>
            <w:placeholder>
              <w:docPart w:val="77375058EC6E0048B8A9F87E97FB5C0B"/>
            </w:placeholder>
            <w:text/>
          </w:sdtPr>
          <w:sdtEndPr/>
          <w:sdtContent>
            <w:tc>
              <w:tcPr>
                <w:tcW w:w="9016" w:type="dxa"/>
                <w:tcMar>
                  <w:top w:w="113" w:type="dxa"/>
                  <w:bottom w:w="113" w:type="dxa"/>
                </w:tcMar>
              </w:tcPr>
              <w:p w14:paraId="3DD1FCBE" w14:textId="77777777" w:rsidR="003F0D73" w:rsidRPr="00FB589A" w:rsidRDefault="00627E52" w:rsidP="003F0D73">
                <w:pPr>
                  <w:rPr>
                    <w:b/>
                  </w:rPr>
                </w:pPr>
                <w:r w:rsidRPr="00627E52">
                  <w:t>Shaw, George Bernard (1856-1950)</w:t>
                </w:r>
              </w:p>
            </w:tc>
          </w:sdtContent>
        </w:sdt>
      </w:tr>
      <w:tr w:rsidR="00464699" w14:paraId="4D68B613" w14:textId="77777777" w:rsidTr="007821B0">
        <w:sdt>
          <w:sdtPr>
            <w:alias w:val="Variant headwords"/>
            <w:tag w:val="variantHeadwords"/>
            <w:id w:val="173464402"/>
            <w:placeholder>
              <w:docPart w:val="9C200B1B23358A4DB2A4A0208665EC29"/>
            </w:placeholder>
            <w:showingPlcHdr/>
          </w:sdtPr>
          <w:sdtEndPr/>
          <w:sdtContent>
            <w:tc>
              <w:tcPr>
                <w:tcW w:w="9016" w:type="dxa"/>
                <w:tcMar>
                  <w:top w:w="113" w:type="dxa"/>
                  <w:bottom w:w="113" w:type="dxa"/>
                </w:tcMar>
              </w:tcPr>
              <w:p w14:paraId="2EFA24F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994275" w14:textId="77777777" w:rsidTr="003F0D73">
        <w:sdt>
          <w:sdtPr>
            <w:alias w:val="Abstract"/>
            <w:tag w:val="abstract"/>
            <w:id w:val="-635871867"/>
            <w:placeholder>
              <w:docPart w:val="6A8975F42F457A4A86107A90CC07BCF3"/>
            </w:placeholder>
          </w:sdtPr>
          <w:sdtEndPr/>
          <w:sdtContent>
            <w:tc>
              <w:tcPr>
                <w:tcW w:w="9016" w:type="dxa"/>
                <w:tcMar>
                  <w:top w:w="113" w:type="dxa"/>
                  <w:bottom w:w="113" w:type="dxa"/>
                </w:tcMar>
              </w:tcPr>
              <w:p w14:paraId="451DE665" w14:textId="77777777" w:rsidR="00F20844" w:rsidRPr="00627E52" w:rsidRDefault="00F20844" w:rsidP="00F20844">
                <w:r w:rsidRPr="00627E52">
                  <w:t>Bernard Shaw was an Irish playwright, music and drama critic, and political theorist who pioneered the play of ideas as a dramatic genre, was instrumental to the formation of the Labour Party in England, and is the only person to have won both the Nobel Prize for Literature (1925) and an Academy Award (1938, Best Adapted Screenplay, Pygmalion). The intellectual and social seriousness of his ideas, his effusive, literary dialogue, and his invention of new genres like the discussion play were pivotal contributions to the modernization of drama.</w:t>
                </w:r>
              </w:p>
              <w:p w14:paraId="271C9552" w14:textId="77777777" w:rsidR="00E85A05" w:rsidRDefault="00E85A05" w:rsidP="00E85A05"/>
            </w:tc>
          </w:sdtContent>
        </w:sdt>
      </w:tr>
      <w:tr w:rsidR="003F0D73" w14:paraId="6E46B6A1" w14:textId="77777777" w:rsidTr="003F0D73">
        <w:sdt>
          <w:sdtPr>
            <w:alias w:val="Article text"/>
            <w:tag w:val="articleText"/>
            <w:id w:val="634067588"/>
            <w:placeholder>
              <w:docPart w:val="653BAB3AE76E6345AA1DDEFF4D9DF197"/>
            </w:placeholder>
          </w:sdtPr>
          <w:sdtEndPr/>
          <w:sdtContent>
            <w:tc>
              <w:tcPr>
                <w:tcW w:w="9016" w:type="dxa"/>
                <w:tcMar>
                  <w:top w:w="113" w:type="dxa"/>
                  <w:bottom w:w="113" w:type="dxa"/>
                </w:tcMar>
              </w:tcPr>
              <w:p w14:paraId="289749EA" w14:textId="77777777" w:rsidR="00F20844" w:rsidRPr="00627E52" w:rsidRDefault="00F20844" w:rsidP="00F20844">
                <w:r w:rsidRPr="00627E52">
                  <w:t>Bernard Shaw was an Irish playwright, music and drama critic, and political theorist who pioneered the play of ideas as a dramatic genre, was instrumental to the formation of the Labour Party in England, and is the only person to have won both the Nobel Prize for Literature (1925) and an Academy Award (1938, Best Adapted Screenplay, Pygmalion). The intellectual and social seriousness of his ideas, his effusive, literary dialogue, and his invention of new genres like the discussion play were pivotal contributions to the modernization of drama.</w:t>
                </w:r>
              </w:p>
              <w:p w14:paraId="4EFB4D74" w14:textId="77777777" w:rsidR="00F20844" w:rsidRDefault="00F20844" w:rsidP="00F20844">
                <w:pPr>
                  <w:rPr>
                    <w:rFonts w:ascii="Times New Roman" w:hAnsi="Times New Roman" w:cs="Times New Roman"/>
                  </w:rPr>
                </w:pPr>
              </w:p>
              <w:p w14:paraId="19D744DE" w14:textId="77777777" w:rsidR="00F20844" w:rsidRDefault="00F20844" w:rsidP="00627E52">
                <w:r>
                  <w:t xml:space="preserve">File: </w:t>
                </w:r>
                <w:r w:rsidRPr="00F20844">
                  <w:t>Bernard Shaw.png</w:t>
                </w:r>
              </w:p>
              <w:p w14:paraId="7279B770" w14:textId="77777777" w:rsidR="00F20844" w:rsidRPr="00F20844" w:rsidRDefault="00F20844" w:rsidP="00F20844">
                <w:pPr>
                  <w:pStyle w:val="Caption"/>
                  <w:rPr>
                    <w:lang w:val="en-US"/>
                  </w:rPr>
                </w:pPr>
                <w:r>
                  <w:t xml:space="preserve">Figure </w:t>
                </w:r>
                <w:r w:rsidR="00DD718E">
                  <w:fldChar w:fldCharType="begin"/>
                </w:r>
                <w:r w:rsidR="00DD718E">
                  <w:instrText xml:space="preserve"> SEQ Figure \* ARABIC </w:instrText>
                </w:r>
                <w:r w:rsidR="00DD718E">
                  <w:fldChar w:fldCharType="separate"/>
                </w:r>
                <w:r w:rsidR="00627E52">
                  <w:rPr>
                    <w:noProof/>
                  </w:rPr>
                  <w:t>1</w:t>
                </w:r>
                <w:r w:rsidR="00DD718E">
                  <w:rPr>
                    <w:noProof/>
                  </w:rPr>
                  <w:fldChar w:fldCharType="end"/>
                </w:r>
                <w:r w:rsidRPr="00F20844">
                  <w:rPr>
                    <w:rFonts w:ascii="Times New Roman" w:eastAsiaTheme="minorEastAsia" w:hAnsi="Times New Roman" w:cs="Times New Roman"/>
                    <w:b w:val="0"/>
                    <w:sz w:val="24"/>
                    <w:szCs w:val="24"/>
                    <w:lang w:val="en-US"/>
                  </w:rPr>
                  <w:t xml:space="preserve"> </w:t>
                </w:r>
                <w:r w:rsidRPr="00F20844">
                  <w:rPr>
                    <w:lang w:val="en-US"/>
                  </w:rPr>
                  <w:t>Bernard Shaw (1934)</w:t>
                </w:r>
              </w:p>
              <w:p w14:paraId="427F25C5" w14:textId="77777777" w:rsidR="00F20844" w:rsidRDefault="00F20844" w:rsidP="00627E52">
                <w:pPr>
                  <w:rPr>
                    <w:rStyle w:val="Hyperlink"/>
                    <w:rFonts w:ascii="Times New Roman" w:hAnsi="Times New Roman" w:cs="Times New Roman"/>
                  </w:rPr>
                </w:pPr>
                <w:r>
                  <w:rPr>
                    <w:rFonts w:ascii="Times New Roman" w:hAnsi="Times New Roman" w:cs="Times New Roman"/>
                  </w:rPr>
                  <w:t>Source:</w:t>
                </w:r>
                <w:r>
                  <w:t xml:space="preserve"> : </w:t>
                </w:r>
                <w:hyperlink r:id="rId8" w:history="1">
                  <w:r w:rsidRPr="00733DE9">
                    <w:rPr>
                      <w:rStyle w:val="Hyperlink"/>
                      <w:rFonts w:ascii="Times New Roman" w:hAnsi="Times New Roman" w:cs="Times New Roman"/>
                    </w:rPr>
                    <w:t>http://pt.wikipedia.org/wiki/Ficheir</w:t>
                  </w:r>
                  <w:r w:rsidRPr="00733DE9">
                    <w:rPr>
                      <w:rStyle w:val="Hyperlink"/>
                      <w:rFonts w:ascii="Times New Roman" w:hAnsi="Times New Roman" w:cs="Times New Roman"/>
                    </w:rPr>
                    <w:t>o</w:t>
                  </w:r>
                  <w:r w:rsidRPr="00733DE9">
                    <w:rPr>
                      <w:rStyle w:val="Hyperlink"/>
                      <w:rFonts w:ascii="Times New Roman" w:hAnsi="Times New Roman" w:cs="Times New Roman"/>
                    </w:rPr>
                    <w:t>:George_Bernard_Shaw_1934-12-06.jpg</w:t>
                  </w:r>
                </w:hyperlink>
              </w:p>
              <w:p w14:paraId="22D8C791" w14:textId="77777777" w:rsidR="00F20844" w:rsidRPr="00733DE9" w:rsidRDefault="00F20844" w:rsidP="00F20844">
                <w:pPr>
                  <w:rPr>
                    <w:rFonts w:ascii="Times New Roman" w:hAnsi="Times New Roman" w:cs="Times New Roman"/>
                  </w:rPr>
                </w:pPr>
              </w:p>
              <w:p w14:paraId="716CC6B6" w14:textId="77777777" w:rsidR="00F20844" w:rsidRPr="00733DE9" w:rsidRDefault="00F20844" w:rsidP="00F20844">
                <w:pPr>
                  <w:rPr>
                    <w:rFonts w:ascii="Times New Roman" w:hAnsi="Times New Roman" w:cs="Times New Roman"/>
                  </w:rPr>
                </w:pPr>
              </w:p>
              <w:p w14:paraId="7510276E" w14:textId="77777777" w:rsidR="00F20844" w:rsidRDefault="00F20844" w:rsidP="00627E52">
                <w:r>
                  <w:t>Born</w:t>
                </w:r>
                <w:r w:rsidRPr="00733DE9">
                  <w:t xml:space="preserve"> into a Protestant family in Dublin,</w:t>
                </w:r>
                <w:r>
                  <w:t xml:space="preserve"> Shaw moved to London in 1876 and</w:t>
                </w:r>
                <w:r w:rsidRPr="00733DE9">
                  <w:t xml:space="preserve"> began </w:t>
                </w:r>
                <w:proofErr w:type="spellStart"/>
                <w:r w:rsidRPr="00733DE9">
                  <w:t>ghostwriting</w:t>
                </w:r>
                <w:proofErr w:type="spellEnd"/>
                <w:r w:rsidRPr="00733DE9">
                  <w:t xml:space="preserve"> </w:t>
                </w:r>
                <w:r>
                  <w:t>a</w:t>
                </w:r>
                <w:r w:rsidRPr="00733DE9">
                  <w:t xml:space="preserve"> music column for </w:t>
                </w:r>
                <w:r w:rsidRPr="00733DE9">
                  <w:rPr>
                    <w:i/>
                  </w:rPr>
                  <w:t>The Hornet</w:t>
                </w:r>
                <w:r>
                  <w:t xml:space="preserve"> while also pursuing</w:t>
                </w:r>
                <w:r w:rsidRPr="00733DE9">
                  <w:t xml:space="preserve"> an unpromising career as a novelist</w:t>
                </w:r>
                <w:r>
                  <w:t xml:space="preserve"> and becoming involved with </w:t>
                </w:r>
                <w:r w:rsidRPr="00733DE9">
                  <w:t xml:space="preserve">the Fabian Society, a British socialist organization that promoted a gradualist rather than a revolutionary approach to social reform. </w:t>
                </w:r>
                <w:r>
                  <w:t xml:space="preserve">In </w:t>
                </w:r>
                <w:r w:rsidRPr="00733DE9">
                  <w:rPr>
                    <w:i/>
                  </w:rPr>
                  <w:t xml:space="preserve">The Quintessence of </w:t>
                </w:r>
                <w:proofErr w:type="spellStart"/>
                <w:r w:rsidRPr="00733DE9">
                  <w:rPr>
                    <w:i/>
                  </w:rPr>
                  <w:t>Ibsenism</w:t>
                </w:r>
                <w:proofErr w:type="spellEnd"/>
                <w:r>
                  <w:t xml:space="preserve">, initially delivered </w:t>
                </w:r>
                <w:r w:rsidRPr="00733DE9">
                  <w:t>to the Fabians as a lecture in 1891</w:t>
                </w:r>
                <w:r>
                  <w:t xml:space="preserve">, Shaw articulated his </w:t>
                </w:r>
                <w:r w:rsidRPr="00733DE9">
                  <w:t>nascent dramaturgical principles</w:t>
                </w:r>
                <w:r>
                  <w:t>. He argued that Ibsen’s most important contribution to the development of modern drama was replacing</w:t>
                </w:r>
                <w:r w:rsidRPr="00733DE9">
                  <w:t xml:space="preserve"> the violent catastrophes of melodrama with discussion</w:t>
                </w:r>
                <w:r>
                  <w:t xml:space="preserve"> scenes in which</w:t>
                </w:r>
                <w:r w:rsidRPr="00733DE9">
                  <w:t xml:space="preserve"> characters sat down and talked about intractable social problems. </w:t>
                </w:r>
                <w:r>
                  <w:t xml:space="preserve">Shaw’s views about modern drama were put </w:t>
                </w:r>
                <w:r w:rsidRPr="00733DE9">
                  <w:t xml:space="preserve">into practice </w:t>
                </w:r>
                <w:r>
                  <w:t>in</w:t>
                </w:r>
                <w:r w:rsidRPr="00733DE9">
                  <w:t xml:space="preserve"> </w:t>
                </w:r>
                <w:r>
                  <w:t xml:space="preserve">his first three plays: </w:t>
                </w:r>
                <w:r w:rsidRPr="00733DE9">
                  <w:rPr>
                    <w:i/>
                  </w:rPr>
                  <w:t>Widowers’ Houses</w:t>
                </w:r>
                <w:r>
                  <w:t xml:space="preserve"> (1892)</w:t>
                </w:r>
                <w:r w:rsidRPr="00733DE9">
                  <w:t>, about slum landlordism</w:t>
                </w:r>
                <w:r>
                  <w:t xml:space="preserve">, </w:t>
                </w:r>
                <w:r w:rsidRPr="00733DE9">
                  <w:rPr>
                    <w:i/>
                  </w:rPr>
                  <w:t>The Philanderer</w:t>
                </w:r>
                <w:r w:rsidRPr="00733DE9">
                  <w:t xml:space="preserve"> </w:t>
                </w:r>
                <w:r>
                  <w:t xml:space="preserve">(1893), </w:t>
                </w:r>
                <w:r w:rsidRPr="00733DE9">
                  <w:t>about divorce</w:t>
                </w:r>
                <w:r>
                  <w:t>,</w:t>
                </w:r>
                <w:r w:rsidRPr="00733DE9">
                  <w:t xml:space="preserve"> and </w:t>
                </w:r>
                <w:r w:rsidRPr="00733DE9">
                  <w:rPr>
                    <w:i/>
                  </w:rPr>
                  <w:t>Mrs. Warren’s Profession</w:t>
                </w:r>
                <w:r w:rsidRPr="00733DE9">
                  <w:t xml:space="preserve"> </w:t>
                </w:r>
                <w:r>
                  <w:t xml:space="preserve">(1893), </w:t>
                </w:r>
                <w:r w:rsidRPr="00733DE9">
                  <w:t>about prostitution.</w:t>
                </w:r>
                <w:r>
                  <w:t xml:space="preserve"> </w:t>
                </w:r>
                <w:r w:rsidRPr="00733DE9">
                  <w:t xml:space="preserve">In response to censorship and outrage at </w:t>
                </w:r>
                <w:r>
                  <w:t>his</w:t>
                </w:r>
                <w:r w:rsidRPr="00733DE9">
                  <w:t xml:space="preserve"> direct attack</w:t>
                </w:r>
                <w:r>
                  <w:t>s</w:t>
                </w:r>
                <w:r w:rsidRPr="00733DE9">
                  <w:t xml:space="preserve"> on social evils</w:t>
                </w:r>
                <w:r>
                  <w:t xml:space="preserve"> in these ‘plays unpleasant</w:t>
                </w:r>
                <w:r w:rsidR="00627E52">
                  <w:t>’,</w:t>
                </w:r>
                <w:r>
                  <w:t xml:space="preserve"> as he referred to them, </w:t>
                </w:r>
                <w:r w:rsidRPr="00733DE9">
                  <w:t xml:space="preserve">Shaw produced three </w:t>
                </w:r>
                <w:r>
                  <w:t>comedies</w:t>
                </w:r>
                <w:r w:rsidRPr="00733DE9">
                  <w:t xml:space="preserve"> that castigated romantic ideals by provoking laughter</w:t>
                </w:r>
                <w:r>
                  <w:t xml:space="preserve">: </w:t>
                </w:r>
                <w:r w:rsidRPr="00733DE9">
                  <w:rPr>
                    <w:i/>
                  </w:rPr>
                  <w:t>Arms and the Man</w:t>
                </w:r>
                <w:r w:rsidRPr="00733DE9">
                  <w:t xml:space="preserve"> (1894),</w:t>
                </w:r>
                <w:r>
                  <w:t xml:space="preserve"> which was his </w:t>
                </w:r>
                <w:r w:rsidRPr="00733DE9">
                  <w:t>first stage success,</w:t>
                </w:r>
                <w:r>
                  <w:t xml:space="preserve"> </w:t>
                </w:r>
                <w:r>
                  <w:rPr>
                    <w:i/>
                  </w:rPr>
                  <w:t>Candida</w:t>
                </w:r>
                <w:r>
                  <w:t xml:space="preserve"> (1894), and </w:t>
                </w:r>
                <w:r>
                  <w:rPr>
                    <w:i/>
                  </w:rPr>
                  <w:t>The Man of Destiny</w:t>
                </w:r>
                <w:r>
                  <w:t xml:space="preserve"> (1897).</w:t>
                </w:r>
                <w:r w:rsidRPr="00733DE9">
                  <w:t xml:space="preserve"> </w:t>
                </w:r>
                <w:r w:rsidRPr="00733DE9">
                  <w:rPr>
                    <w:i/>
                  </w:rPr>
                  <w:t>Plays Unpleasant</w:t>
                </w:r>
                <w:r w:rsidRPr="00733DE9">
                  <w:t xml:space="preserve"> and </w:t>
                </w:r>
                <w:r w:rsidRPr="00733DE9">
                  <w:rPr>
                    <w:i/>
                  </w:rPr>
                  <w:t>Plays Pleasant</w:t>
                </w:r>
                <w:r w:rsidRPr="00733DE9">
                  <w:t xml:space="preserve"> </w:t>
                </w:r>
                <w:r>
                  <w:lastRenderedPageBreak/>
                  <w:t xml:space="preserve">were published </w:t>
                </w:r>
                <w:r w:rsidRPr="00733DE9">
                  <w:t xml:space="preserve">in 1898 with lengthy stage directions and prefaces, both to bypass the Lord Chamberlain’s office, which censored stage productions but not printed texts, and to position </w:t>
                </w:r>
                <w:r>
                  <w:t>Shaw’s</w:t>
                </w:r>
                <w:r w:rsidRPr="00733DE9">
                  <w:t xml:space="preserve"> drama as the intellectual equal of the novel.</w:t>
                </w:r>
                <w:r>
                  <w:t xml:space="preserve"> </w:t>
                </w:r>
              </w:p>
              <w:p w14:paraId="07C595C9" w14:textId="77777777" w:rsidR="00F20844" w:rsidRDefault="00F20844" w:rsidP="00627E52"/>
              <w:p w14:paraId="420FE602" w14:textId="77777777" w:rsidR="00F20844" w:rsidRDefault="00F20844" w:rsidP="00627E52">
                <w:r>
                  <w:t xml:space="preserve">File: </w:t>
                </w:r>
                <w:r w:rsidRPr="00F20844">
                  <w:t>Mrs. Warren's Profession.png</w:t>
                </w:r>
              </w:p>
              <w:p w14:paraId="76F7B816" w14:textId="77777777" w:rsidR="00F20844" w:rsidRPr="00F20844" w:rsidRDefault="00F20844" w:rsidP="00F20844">
                <w:pPr>
                  <w:pStyle w:val="Caption"/>
                  <w:rPr>
                    <w:lang w:val="en-US"/>
                  </w:rPr>
                </w:pPr>
                <w:r>
                  <w:t xml:space="preserve">Figure </w:t>
                </w:r>
                <w:r w:rsidR="00DD718E">
                  <w:fldChar w:fldCharType="begin"/>
                </w:r>
                <w:r w:rsidR="00DD718E">
                  <w:instrText xml:space="preserve"> SEQ Figure \* ARABIC </w:instrText>
                </w:r>
                <w:r w:rsidR="00DD718E">
                  <w:fldChar w:fldCharType="separate"/>
                </w:r>
                <w:r w:rsidR="00627E52">
                  <w:rPr>
                    <w:noProof/>
                  </w:rPr>
                  <w:t>2</w:t>
                </w:r>
                <w:r w:rsidR="00DD718E">
                  <w:rPr>
                    <w:noProof/>
                  </w:rPr>
                  <w:fldChar w:fldCharType="end"/>
                </w:r>
                <w:r w:rsidRPr="00F20844">
                  <w:rPr>
                    <w:rFonts w:ascii="Times New Roman" w:hAnsi="Times New Roman" w:cs="Times New Roman"/>
                    <w:b w:val="0"/>
                    <w:sz w:val="24"/>
                    <w:szCs w:val="24"/>
                    <w:lang w:val="en-US"/>
                  </w:rPr>
                  <w:t xml:space="preserve"> </w:t>
                </w:r>
                <w:r w:rsidRPr="00F20844">
                  <w:rPr>
                    <w:lang w:val="en-US"/>
                  </w:rPr>
                  <w:t xml:space="preserve">Fanny </w:t>
                </w:r>
                <w:proofErr w:type="spellStart"/>
                <w:r w:rsidRPr="00F20844">
                  <w:rPr>
                    <w:lang w:val="en-US"/>
                  </w:rPr>
                  <w:t>Brough</w:t>
                </w:r>
                <w:proofErr w:type="spellEnd"/>
                <w:r w:rsidRPr="00F20844">
                  <w:rPr>
                    <w:lang w:val="en-US"/>
                  </w:rPr>
                  <w:t xml:space="preserve"> as Mrs. Warren and Madge McIntosh as </w:t>
                </w:r>
                <w:proofErr w:type="spellStart"/>
                <w:r w:rsidRPr="00F20844">
                  <w:rPr>
                    <w:lang w:val="en-US"/>
                  </w:rPr>
                  <w:t>Vivie</w:t>
                </w:r>
                <w:proofErr w:type="spellEnd"/>
                <w:r w:rsidRPr="00F20844">
                  <w:rPr>
                    <w:lang w:val="en-US"/>
                  </w:rPr>
                  <w:t xml:space="preserve"> Warren during the Act II </w:t>
                </w:r>
                <w:r w:rsidR="00627E52">
                  <w:rPr>
                    <w:lang w:val="en-US"/>
                  </w:rPr>
                  <w:t>‘</w:t>
                </w:r>
                <w:r w:rsidRPr="00F20844">
                  <w:rPr>
                    <w:lang w:val="en-US"/>
                  </w:rPr>
                  <w:t>discussion scene</w:t>
                </w:r>
                <w:r w:rsidR="00627E52">
                  <w:rPr>
                    <w:lang w:val="en-US"/>
                  </w:rPr>
                  <w:t>’</w:t>
                </w:r>
                <w:r w:rsidRPr="00F20844">
                  <w:rPr>
                    <w:lang w:val="en-US"/>
                  </w:rPr>
                  <w:t xml:space="preserve"> in the 1902 Stage Society production of </w:t>
                </w:r>
                <w:r w:rsidRPr="00F20844">
                  <w:rPr>
                    <w:i/>
                    <w:lang w:val="en-US"/>
                  </w:rPr>
                  <w:t xml:space="preserve">Mrs. Warren's Profession </w:t>
                </w:r>
                <w:r w:rsidRPr="00F20844">
                  <w:rPr>
                    <w:lang w:val="en-US"/>
                  </w:rPr>
                  <w:t>at the New Lyric Club in London.</w:t>
                </w:r>
              </w:p>
              <w:p w14:paraId="185E0A46" w14:textId="77777777" w:rsidR="00F20844" w:rsidRPr="00627E52" w:rsidRDefault="00F20844" w:rsidP="00627E52">
                <w:pPr>
                  <w:rPr>
                    <w:rFonts w:cs="Times New Roman"/>
                  </w:rPr>
                </w:pPr>
                <w:r w:rsidRPr="00627E52">
                  <w:rPr>
                    <w:rFonts w:cs="Times New Roman"/>
                  </w:rPr>
                  <w:t>Source:</w:t>
                </w:r>
                <w:r w:rsidRPr="00627E52">
                  <w:rPr>
                    <w:rFonts w:cs="Times New Roman"/>
                    <w:sz w:val="24"/>
                    <w:szCs w:val="24"/>
                  </w:rPr>
                  <w:t xml:space="preserve"> </w:t>
                </w:r>
                <w:hyperlink r:id="rId9" w:history="1">
                  <w:r w:rsidRPr="00627E52">
                    <w:rPr>
                      <w:rStyle w:val="Hyperlink"/>
                      <w:rFonts w:cs="Times New Roman"/>
                      <w:sz w:val="24"/>
                      <w:szCs w:val="24"/>
                    </w:rPr>
                    <w:t>http://gowns.tumblr.com/post/394018023/oh-hell-yes-in-the-middle-of-the-book-is-a</w:t>
                  </w:r>
                </w:hyperlink>
              </w:p>
              <w:p w14:paraId="6ABCD0A8" w14:textId="77777777" w:rsidR="00F20844" w:rsidRPr="00627E52" w:rsidRDefault="00F20844" w:rsidP="00627E52">
                <w:pPr>
                  <w:rPr>
                    <w:rFonts w:cs="Times New Roman"/>
                  </w:rPr>
                </w:pPr>
              </w:p>
              <w:p w14:paraId="689DA3D5" w14:textId="77777777" w:rsidR="00F20844" w:rsidRPr="00627E52" w:rsidRDefault="00F20844" w:rsidP="00627E52">
                <w:pPr>
                  <w:rPr>
                    <w:rFonts w:cs="Times New Roman"/>
                  </w:rPr>
                </w:pPr>
                <w:r w:rsidRPr="00627E52">
                  <w:rPr>
                    <w:rFonts w:cs="Times New Roman"/>
                  </w:rPr>
                  <w:t xml:space="preserve">Many of Shaw’s plays were first produced between 1904 and 1907 at the Royal Court, a repertory theatre founded by Harley Granville-Barker and J. E. </w:t>
                </w:r>
                <w:proofErr w:type="spellStart"/>
                <w:r w:rsidRPr="00627E52">
                  <w:rPr>
                    <w:rFonts w:cs="Times New Roman"/>
                  </w:rPr>
                  <w:t>Vedrenne</w:t>
                </w:r>
                <w:proofErr w:type="spellEnd"/>
                <w:r w:rsidRPr="00627E52">
                  <w:rPr>
                    <w:rFonts w:cs="Times New Roman"/>
                  </w:rPr>
                  <w:t xml:space="preserve">. Shaw wrote </w:t>
                </w:r>
                <w:r w:rsidRPr="00627E52">
                  <w:rPr>
                    <w:rFonts w:cs="Times New Roman"/>
                    <w:i/>
                  </w:rPr>
                  <w:t>Man and Superman</w:t>
                </w:r>
                <w:r w:rsidRPr="00627E52">
                  <w:rPr>
                    <w:rFonts w:cs="Times New Roman"/>
                  </w:rPr>
                  <w:t xml:space="preserve"> between 1901 and 1903 to dramatize his philosophy of Creative Evolution, in which men and women participate, sometimes unwittingly, in the breeding of politically and ethically superior beings. In the 1905 Court production, Granville-Barker played the philosopher-hero John Tanner—made up to look like Shaw. </w:t>
                </w:r>
              </w:p>
              <w:p w14:paraId="02A30450" w14:textId="77777777" w:rsidR="00F20844" w:rsidRPr="00627E52" w:rsidRDefault="00F20844" w:rsidP="00627E52">
                <w:pPr>
                  <w:rPr>
                    <w:rFonts w:cs="Times New Roman"/>
                  </w:rPr>
                </w:pPr>
              </w:p>
              <w:p w14:paraId="42E9340C" w14:textId="77777777" w:rsidR="00F20844" w:rsidRPr="00627E52" w:rsidRDefault="00F20844" w:rsidP="00627E52">
                <w:pPr>
                  <w:rPr>
                    <w:rFonts w:cs="Times New Roman"/>
                  </w:rPr>
                </w:pPr>
              </w:p>
              <w:p w14:paraId="077E990A" w14:textId="77777777" w:rsidR="00F20844" w:rsidRPr="00627E52" w:rsidRDefault="00F20844" w:rsidP="00627E52">
                <w:pPr>
                  <w:rPr>
                    <w:rFonts w:cs="Times New Roman"/>
                  </w:rPr>
                </w:pPr>
                <w:r w:rsidRPr="00627E52">
                  <w:rPr>
                    <w:rFonts w:cs="Times New Roman"/>
                  </w:rPr>
                  <w:t>File:</w:t>
                </w:r>
                <w:r w:rsidRPr="00627E52">
                  <w:t xml:space="preserve"> </w:t>
                </w:r>
                <w:r w:rsidRPr="00627E52">
                  <w:rPr>
                    <w:rFonts w:cs="Times New Roman"/>
                  </w:rPr>
                  <w:t>of Man and Superman.png</w:t>
                </w:r>
              </w:p>
              <w:p w14:paraId="1EC1D599" w14:textId="77777777" w:rsidR="00F20844" w:rsidRPr="00F20844" w:rsidRDefault="00F20844" w:rsidP="00F20844">
                <w:pPr>
                  <w:pStyle w:val="Caption"/>
                  <w:rPr>
                    <w:lang w:val="en-US"/>
                  </w:rPr>
                </w:pPr>
                <w:r>
                  <w:t xml:space="preserve">Figure </w:t>
                </w:r>
                <w:r w:rsidR="00DD718E">
                  <w:fldChar w:fldCharType="begin"/>
                </w:r>
                <w:r w:rsidR="00DD718E">
                  <w:instrText xml:space="preserve"> SEQ Figure \* ARABIC </w:instrText>
                </w:r>
                <w:r w:rsidR="00DD718E">
                  <w:fldChar w:fldCharType="separate"/>
                </w:r>
                <w:r w:rsidR="00627E52">
                  <w:rPr>
                    <w:noProof/>
                  </w:rPr>
                  <w:t>3</w:t>
                </w:r>
                <w:r w:rsidR="00DD718E">
                  <w:rPr>
                    <w:noProof/>
                  </w:rPr>
                  <w:fldChar w:fldCharType="end"/>
                </w:r>
                <w:r w:rsidRPr="00F20844">
                  <w:rPr>
                    <w:rFonts w:ascii="Times New Roman" w:eastAsiaTheme="minorEastAsia" w:hAnsi="Times New Roman" w:cs="Times New Roman"/>
                    <w:b w:val="0"/>
                    <w:sz w:val="24"/>
                    <w:szCs w:val="24"/>
                    <w:lang w:val="en-US"/>
                  </w:rPr>
                  <w:t xml:space="preserve"> </w:t>
                </w:r>
                <w:proofErr w:type="spellStart"/>
                <w:r w:rsidRPr="00F20844">
                  <w:rPr>
                    <w:lang w:val="en-US"/>
                  </w:rPr>
                  <w:t>Lillah</w:t>
                </w:r>
                <w:proofErr w:type="spellEnd"/>
                <w:r w:rsidRPr="00F20844">
                  <w:rPr>
                    <w:lang w:val="en-US"/>
                  </w:rPr>
                  <w:t xml:space="preserve"> McCarthy (Ann Whitefield) and Harley Granville Barker (John Tanner) in the Court Theatre production of </w:t>
                </w:r>
                <w:r w:rsidRPr="00F20844">
                  <w:rPr>
                    <w:i/>
                    <w:lang w:val="en-US"/>
                  </w:rPr>
                  <w:t>Man and Superman</w:t>
                </w:r>
                <w:r w:rsidRPr="00F20844">
                  <w:rPr>
                    <w:lang w:val="en-US"/>
                  </w:rPr>
                  <w:t xml:space="preserve"> (1905)</w:t>
                </w:r>
              </w:p>
              <w:p w14:paraId="0D2C1492" w14:textId="77777777" w:rsidR="00F20844" w:rsidRPr="00627E52" w:rsidRDefault="00F20844" w:rsidP="00627E52">
                <w:pPr>
                  <w:rPr>
                    <w:rFonts w:cs="Times New Roman"/>
                  </w:rPr>
                </w:pPr>
                <w:r w:rsidRPr="00627E52">
                  <w:rPr>
                    <w:rFonts w:cs="Times New Roman"/>
                  </w:rPr>
                  <w:t>Source:</w:t>
                </w:r>
                <w:r w:rsidRPr="00627E52">
                  <w:t xml:space="preserve"> </w:t>
                </w:r>
                <w:hyperlink r:id="rId10" w:history="1">
                  <w:r w:rsidRPr="00627E52">
                    <w:rPr>
                      <w:rStyle w:val="Hyperlink"/>
                      <w:rFonts w:cs="Times New Roman"/>
                    </w:rPr>
                    <w:t>http://media-cache-ak0.pinimg.com/236x/a7/27/0c/a7270cc8bdbb5b325cdf5ce435b86081.jpg</w:t>
                  </w:r>
                </w:hyperlink>
              </w:p>
              <w:p w14:paraId="6F1DCB2D" w14:textId="77777777" w:rsidR="00F20844" w:rsidRPr="00627E52" w:rsidRDefault="00F20844" w:rsidP="00627E52">
                <w:pPr>
                  <w:rPr>
                    <w:rFonts w:cs="Times New Roman"/>
                  </w:rPr>
                </w:pPr>
              </w:p>
              <w:p w14:paraId="650868A5" w14:textId="77777777" w:rsidR="00F20844" w:rsidRPr="00627E52" w:rsidRDefault="00F20844" w:rsidP="00627E52">
                <w:pPr>
                  <w:rPr>
                    <w:rFonts w:cs="Times New Roman"/>
                  </w:rPr>
                </w:pPr>
              </w:p>
              <w:p w14:paraId="0EA35FFB" w14:textId="77777777" w:rsidR="00627E52" w:rsidRDefault="00F20844" w:rsidP="00627E52">
                <w:pPr>
                  <w:rPr>
                    <w:rFonts w:cs="Times New Roman"/>
                  </w:rPr>
                </w:pPr>
                <w:r w:rsidRPr="00627E52">
                  <w:rPr>
                    <w:rFonts w:cs="Times New Roman"/>
                  </w:rPr>
                  <w:t xml:space="preserve">Other key works of the early twentieth century included Shaw’s only full-length play set in Ireland, </w:t>
                </w:r>
                <w:r w:rsidRPr="00627E52">
                  <w:rPr>
                    <w:rFonts w:cs="Times New Roman"/>
                    <w:i/>
                  </w:rPr>
                  <w:t>John Bull’s Other Island</w:t>
                </w:r>
                <w:r w:rsidRPr="00627E52">
                  <w:rPr>
                    <w:rFonts w:cs="Times New Roman"/>
                  </w:rPr>
                  <w:t xml:space="preserve"> (1904), in which he tackled the exploitation of Irish landowners by British landlords, and </w:t>
                </w:r>
                <w:r w:rsidRPr="00627E52">
                  <w:rPr>
                    <w:rFonts w:cs="Times New Roman"/>
                    <w:i/>
                  </w:rPr>
                  <w:t>Major Barbara</w:t>
                </w:r>
                <w:r w:rsidRPr="00627E52">
                  <w:rPr>
                    <w:rFonts w:cs="Times New Roman"/>
                  </w:rPr>
                  <w:t xml:space="preserve"> (1905), in which he proposed that socialism might only be achieved through a temporary partnership with industrial capitalism. Shaw continued to experiment with the dramatic potential of discussion in what he called his </w:t>
                </w:r>
                <w:r w:rsidR="00627E52">
                  <w:rPr>
                    <w:rFonts w:cs="Times New Roman"/>
                  </w:rPr>
                  <w:t>‘</w:t>
                </w:r>
                <w:proofErr w:type="spellStart"/>
                <w:r w:rsidRPr="00627E52">
                  <w:rPr>
                    <w:rFonts w:cs="Times New Roman"/>
                  </w:rPr>
                  <w:t>disquisitory</w:t>
                </w:r>
                <w:proofErr w:type="spellEnd"/>
                <w:r w:rsidRPr="00627E52">
                  <w:rPr>
                    <w:rFonts w:cs="Times New Roman"/>
                  </w:rPr>
                  <w:t xml:space="preserve"> plays</w:t>
                </w:r>
                <w:r w:rsidR="00627E52">
                  <w:rPr>
                    <w:rFonts w:cs="Times New Roman"/>
                  </w:rPr>
                  <w:t>’,</w:t>
                </w:r>
                <w:r w:rsidRPr="00627E52">
                  <w:rPr>
                    <w:rFonts w:cs="Times New Roman"/>
                  </w:rPr>
                  <w:t xml:space="preserve"> </w:t>
                </w:r>
                <w:r w:rsidRPr="00627E52">
                  <w:rPr>
                    <w:rFonts w:cs="Times New Roman"/>
                    <w:i/>
                  </w:rPr>
                  <w:t>Getting Married</w:t>
                </w:r>
                <w:r w:rsidRPr="00627E52">
                  <w:rPr>
                    <w:rFonts w:cs="Times New Roman"/>
                  </w:rPr>
                  <w:t xml:space="preserve"> (1908) and </w:t>
                </w:r>
                <w:r w:rsidRPr="00627E52">
                  <w:rPr>
                    <w:rFonts w:cs="Times New Roman"/>
                    <w:i/>
                  </w:rPr>
                  <w:t>Misalliance</w:t>
                </w:r>
                <w:r w:rsidRPr="00627E52">
                  <w:rPr>
                    <w:rFonts w:cs="Times New Roman"/>
                  </w:rPr>
                  <w:t xml:space="preserve"> (1909): both are sustained debates, without intermission, on the subject of divorce laws and the relationship between parents and children, respectively. </w:t>
                </w:r>
              </w:p>
              <w:p w14:paraId="2CA5D216" w14:textId="77777777" w:rsidR="00627E52" w:rsidRDefault="00627E52" w:rsidP="00627E52">
                <w:pPr>
                  <w:rPr>
                    <w:rFonts w:cs="Times New Roman"/>
                  </w:rPr>
                </w:pPr>
              </w:p>
              <w:p w14:paraId="70796EC8" w14:textId="77777777" w:rsidR="00627E52" w:rsidRDefault="00627E52" w:rsidP="00627E52">
                <w:pPr>
                  <w:rPr>
                    <w:rFonts w:cs="Times New Roman"/>
                  </w:rPr>
                </w:pPr>
                <w:r>
                  <w:rPr>
                    <w:rFonts w:cs="Times New Roman"/>
                  </w:rPr>
                  <w:t>File:</w:t>
                </w:r>
                <w:r>
                  <w:t xml:space="preserve"> </w:t>
                </w:r>
                <w:r w:rsidRPr="00627E52">
                  <w:rPr>
                    <w:rFonts w:cs="Times New Roman"/>
                  </w:rPr>
                  <w:t>Pygmalion.png</w:t>
                </w:r>
              </w:p>
              <w:p w14:paraId="7D9BD1DC" w14:textId="77777777" w:rsidR="00627E52" w:rsidRPr="00627E52" w:rsidRDefault="00627E52" w:rsidP="00627E52">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8D4608">
                  <w:t xml:space="preserve">Mrs. Patrick Campbell </w:t>
                </w:r>
                <w:r>
                  <w:t>as Eliza Doolittle in Pygmalion</w:t>
                </w:r>
              </w:p>
              <w:p w14:paraId="5DCED1A4" w14:textId="77777777" w:rsidR="00627E52" w:rsidRDefault="00627E52" w:rsidP="00627E52">
                <w:pPr>
                  <w:rPr>
                    <w:rFonts w:cs="Times New Roman"/>
                  </w:rPr>
                </w:pPr>
                <w:r>
                  <w:rPr>
                    <w:rFonts w:cs="Times New Roman"/>
                  </w:rPr>
                  <w:t xml:space="preserve">Source: </w:t>
                </w:r>
                <w:r w:rsidRPr="00627E52">
                  <w:rPr>
                    <w:rFonts w:cs="Times New Roman"/>
                  </w:rPr>
                  <w:t>Billy Rose, Theatre Collection, New York Public Library, Digital Image Gallery, Image ID: psnypl_the_4390. Available at:</w:t>
                </w:r>
              </w:p>
              <w:p w14:paraId="624D6FFF" w14:textId="77777777" w:rsidR="00627E52" w:rsidRDefault="00627E52" w:rsidP="00627E52">
                <w:pPr>
                  <w:rPr>
                    <w:rFonts w:cs="Times New Roman"/>
                  </w:rPr>
                </w:pPr>
                <w:hyperlink r:id="rId11" w:history="1">
                  <w:r w:rsidRPr="006442D4">
                    <w:rPr>
                      <w:rStyle w:val="Hyperlink"/>
                      <w:rFonts w:ascii="Times New Roman" w:hAnsi="Times New Roman" w:cs="Times New Roman"/>
                    </w:rPr>
                    <w:t>http://digitalgallery.nypl.org/nypldigital/id?psnypl_the_4390</w:t>
                  </w:r>
                </w:hyperlink>
              </w:p>
              <w:p w14:paraId="4FCE674C" w14:textId="77777777" w:rsidR="00627E52" w:rsidRDefault="00627E52" w:rsidP="00627E52">
                <w:pPr>
                  <w:rPr>
                    <w:rFonts w:cs="Times New Roman"/>
                  </w:rPr>
                </w:pPr>
              </w:p>
              <w:p w14:paraId="3C5DAA66" w14:textId="77777777" w:rsidR="00F20844" w:rsidRPr="00627E52" w:rsidRDefault="00F20844" w:rsidP="00627E52">
                <w:pPr>
                  <w:rPr>
                    <w:rFonts w:cs="Times New Roman"/>
                  </w:rPr>
                </w:pPr>
                <w:r w:rsidRPr="00627E52">
                  <w:rPr>
                    <w:rFonts w:cs="Times New Roman"/>
                  </w:rPr>
                  <w:t xml:space="preserve">His most durable success, </w:t>
                </w:r>
                <w:r w:rsidRPr="00627E52">
                  <w:rPr>
                    <w:rFonts w:cs="Times New Roman"/>
                    <w:i/>
                  </w:rPr>
                  <w:t>Pygmalion</w:t>
                </w:r>
                <w:r w:rsidRPr="00627E52">
                  <w:rPr>
                    <w:rFonts w:cs="Times New Roman"/>
                  </w:rPr>
                  <w:t xml:space="preserve"> (1913), premiered in Vienna and then in New York and London, the latter production directed by Shaw himself, and inspired the 1956 musical </w:t>
                </w:r>
                <w:r w:rsidRPr="00627E52">
                  <w:rPr>
                    <w:rFonts w:cs="Times New Roman"/>
                    <w:i/>
                  </w:rPr>
                  <w:t>My Fair Lady</w:t>
                </w:r>
                <w:r w:rsidRPr="00627E52">
                  <w:rPr>
                    <w:rFonts w:cs="Times New Roman"/>
                  </w:rPr>
                  <w:t xml:space="preserve"> by Alan Jay Lerner and Frederick Loewe. A satire on social class, </w:t>
                </w:r>
                <w:r w:rsidRPr="00627E52">
                  <w:rPr>
                    <w:rFonts w:cs="Times New Roman"/>
                    <w:i/>
                  </w:rPr>
                  <w:t>Pygmalion</w:t>
                </w:r>
                <w:r w:rsidRPr="00627E52">
                  <w:rPr>
                    <w:rFonts w:cs="Times New Roman"/>
                  </w:rPr>
                  <w:t xml:space="preserve"> </w:t>
                </w:r>
                <w:proofErr w:type="spellStart"/>
                <w:r w:rsidRPr="00627E52">
                  <w:rPr>
                    <w:rFonts w:cs="Times New Roman"/>
                  </w:rPr>
                  <w:t>centers</w:t>
                </w:r>
                <w:proofErr w:type="spellEnd"/>
                <w:r w:rsidRPr="00627E52">
                  <w:rPr>
                    <w:rFonts w:cs="Times New Roman"/>
                  </w:rPr>
                  <w:t xml:space="preserve"> on the bet that Henry Higgins, a professor of phonetics </w:t>
                </w:r>
                <w:proofErr w:type="spellStart"/>
                <w:r w:rsidRPr="00627E52">
                  <w:rPr>
                    <w:rFonts w:cs="Times New Roman"/>
                  </w:rPr>
                  <w:t>modeled</w:t>
                </w:r>
                <w:proofErr w:type="spellEnd"/>
                <w:r w:rsidRPr="00627E52">
                  <w:rPr>
                    <w:rFonts w:cs="Times New Roman"/>
                  </w:rPr>
                  <w:t xml:space="preserve"> on Shaw’s friend Henry Sweet, can transform a Cockney flower girl, Eliza Doolittle, into a duchess by changing her pronunciation. Despite the desire of audiences and actors for a love plot between Higgins and Liza, Shaw denied a romantic conclusion to the play and wrote a prose sequel in 1916 to foreclose a future marriage.</w:t>
                </w:r>
              </w:p>
              <w:p w14:paraId="705ED216" w14:textId="77777777" w:rsidR="00F20844" w:rsidRPr="00627E52" w:rsidRDefault="00F20844" w:rsidP="00627E52">
                <w:pPr>
                  <w:rPr>
                    <w:rFonts w:cs="Times New Roman"/>
                  </w:rPr>
                </w:pPr>
              </w:p>
              <w:p w14:paraId="00AE7754" w14:textId="77777777" w:rsidR="00F20844" w:rsidRPr="00733DE9" w:rsidRDefault="00F20844" w:rsidP="00627E52">
                <w:r w:rsidRPr="00733DE9">
                  <w:t xml:space="preserve">In response to the outbreak of World War I, Shaw published an incendiary pamphlet, </w:t>
                </w:r>
                <w:r w:rsidRPr="00733DE9">
                  <w:rPr>
                    <w:i/>
                  </w:rPr>
                  <w:t xml:space="preserve">Common Sense About the War </w:t>
                </w:r>
                <w:r w:rsidRPr="00733DE9">
                  <w:t>(1914)</w:t>
                </w:r>
                <w:r>
                  <w:t xml:space="preserve">, in which he </w:t>
                </w:r>
                <w:r w:rsidRPr="00733DE9">
                  <w:t xml:space="preserve">accused the British of being as culpable as the Germans </w:t>
                </w:r>
                <w:r w:rsidRPr="00733DE9">
                  <w:lastRenderedPageBreak/>
                  <w:t xml:space="preserve">in causing the war by </w:t>
                </w:r>
                <w:r>
                  <w:t>sowing</w:t>
                </w:r>
                <w:r w:rsidRPr="00733DE9">
                  <w:t xml:space="preserve"> discontent through the unjust distribution of wealth. Newspapers encouraged their readers to boycott </w:t>
                </w:r>
                <w:r>
                  <w:t>his</w:t>
                </w:r>
                <w:r w:rsidRPr="00733DE9">
                  <w:t xml:space="preserve"> plays and charged him with treason. Shaw suppressed </w:t>
                </w:r>
                <w:r w:rsidRPr="00733DE9">
                  <w:rPr>
                    <w:i/>
                  </w:rPr>
                  <w:t>Heartbreak House</w:t>
                </w:r>
                <w:r w:rsidRPr="00733DE9">
                  <w:t xml:space="preserve"> (1919), his play on similar themes, until a peace was brokered. In this symbolic drama, </w:t>
                </w:r>
                <w:r>
                  <w:t>he</w:t>
                </w:r>
                <w:r w:rsidRPr="00733DE9">
                  <w:t xml:space="preserve"> assemble</w:t>
                </w:r>
                <w:r>
                  <w:t>d</w:t>
                </w:r>
                <w:r w:rsidRPr="00733DE9">
                  <w:t xml:space="preserve"> representatives of </w:t>
                </w:r>
                <w:r>
                  <w:t xml:space="preserve">pre-war culture and power </w:t>
                </w:r>
                <w:r w:rsidRPr="00733DE9">
                  <w:t xml:space="preserve">in a house shaped like a sailing vessel to suggest a recklessly steered ship of state. According to Shaw’s diagnosis, the unfulfilling pursuit of love, pleasure, and money by the ruling class led to </w:t>
                </w:r>
                <w:r>
                  <w:t>a lust for death</w:t>
                </w:r>
                <w:r w:rsidRPr="00733DE9">
                  <w:t>.</w:t>
                </w:r>
              </w:p>
              <w:p w14:paraId="40248332" w14:textId="77777777" w:rsidR="00F20844" w:rsidRPr="00733DE9" w:rsidRDefault="00F20844" w:rsidP="00627E52"/>
              <w:p w14:paraId="53C9D90D" w14:textId="77777777" w:rsidR="00F20844" w:rsidRDefault="00F20844" w:rsidP="00627E52">
                <w:r w:rsidRPr="00733DE9">
                  <w:t xml:space="preserve">In 1921, Shaw completed his master statement on Creative Evolution, a five-play cycle called </w:t>
                </w:r>
                <w:r w:rsidRPr="00733DE9">
                  <w:rPr>
                    <w:i/>
                  </w:rPr>
                  <w:t>Back to Methuselah</w:t>
                </w:r>
                <w:r w:rsidRPr="00733DE9">
                  <w:t xml:space="preserve"> that tracks human progress through willed mutation from the Garden of Eden to a utopian community in 31,920 A.D. </w:t>
                </w:r>
                <w:r>
                  <w:t>I</w:t>
                </w:r>
                <w:r w:rsidRPr="00733DE9">
                  <w:t xml:space="preserve">n </w:t>
                </w:r>
                <w:r w:rsidRPr="00733DE9">
                  <w:rPr>
                    <w:i/>
                  </w:rPr>
                  <w:t>Saint Joan</w:t>
                </w:r>
                <w:r w:rsidRPr="00733DE9">
                  <w:t xml:space="preserve"> (1923), a chronicle play written shortly after the canonization of Joan of A</w:t>
                </w:r>
                <w:r>
                  <w:t>rc,</w:t>
                </w:r>
                <w:r w:rsidRPr="00733DE9">
                  <w:t xml:space="preserve"> </w:t>
                </w:r>
                <w:r>
                  <w:t>he</w:t>
                </w:r>
                <w:r w:rsidRPr="00733DE9">
                  <w:t xml:space="preserve"> expressed a more pessimistic view of human history</w:t>
                </w:r>
                <w:r>
                  <w:t>.</w:t>
                </w:r>
                <w:r w:rsidRPr="00733DE9">
                  <w:t xml:space="preserve"> Shaw’s Joan </w:t>
                </w:r>
                <w:r>
                  <w:t xml:space="preserve">promotes </w:t>
                </w:r>
                <w:r w:rsidRPr="00733DE9">
                  <w:t>nationali</w:t>
                </w:r>
                <w:r>
                  <w:t xml:space="preserve">sm against feudalism and </w:t>
                </w:r>
                <w:r w:rsidRPr="00733DE9">
                  <w:t>advocate</w:t>
                </w:r>
                <w:r>
                  <w:t>s</w:t>
                </w:r>
                <w:r w:rsidRPr="00733DE9">
                  <w:t xml:space="preserve"> the return of religious consciousness to a </w:t>
                </w:r>
                <w:proofErr w:type="spellStart"/>
                <w:r w:rsidRPr="00733DE9">
                  <w:t>skeptical</w:t>
                </w:r>
                <w:proofErr w:type="spellEnd"/>
                <w:r w:rsidRPr="00733DE9">
                  <w:t xml:space="preserve"> world. Shaw binds the fifteenth and twentieth centuries in </w:t>
                </w:r>
                <w:r>
                  <w:t>the play’s</w:t>
                </w:r>
                <w:r w:rsidRPr="00733DE9">
                  <w:t xml:space="preserve"> </w:t>
                </w:r>
                <w:r>
                  <w:t>e</w:t>
                </w:r>
                <w:r w:rsidRPr="00733DE9">
                  <w:t>pilogue</w:t>
                </w:r>
                <w:r>
                  <w:t xml:space="preserve">, a </w:t>
                </w:r>
                <w:r w:rsidRPr="00733DE9">
                  <w:t xml:space="preserve">discussion between Joan, the men who </w:t>
                </w:r>
                <w:r>
                  <w:t>executed her</w:t>
                </w:r>
                <w:r w:rsidRPr="00733DE9">
                  <w:t xml:space="preserve"> for heresy, and an emissary from the present</w:t>
                </w:r>
                <w:r>
                  <w:t xml:space="preserve"> that</w:t>
                </w:r>
                <w:r w:rsidRPr="00733DE9">
                  <w:t xml:space="preserve"> concludes that </w:t>
                </w:r>
                <w:r>
                  <w:t xml:space="preserve">the world </w:t>
                </w:r>
                <w:r w:rsidRPr="00733DE9">
                  <w:t>is still not ready to receive its saints.</w:t>
                </w:r>
                <w:r>
                  <w:t xml:space="preserve"> In his later years, Shaw </w:t>
                </w:r>
                <w:r w:rsidRPr="00733DE9">
                  <w:t>became publicly fascinated with Benito Mussolini, Joseph Stalin, and Adolph Hitler, figures whose charisma and world-changing potential he explored in his drama</w:t>
                </w:r>
                <w:r>
                  <w:t xml:space="preserve">, such as </w:t>
                </w:r>
                <w:r>
                  <w:rPr>
                    <w:i/>
                  </w:rPr>
                  <w:t>Geneva</w:t>
                </w:r>
                <w:r w:rsidR="00627E52">
                  <w:t xml:space="preserve"> (1938).</w:t>
                </w:r>
              </w:p>
              <w:p w14:paraId="01989C65" w14:textId="77777777" w:rsidR="00F20844" w:rsidRDefault="00F20844" w:rsidP="00627E52"/>
              <w:p w14:paraId="56B48BE8" w14:textId="77777777" w:rsidR="00F20844" w:rsidRDefault="00F20844" w:rsidP="00627E52">
                <w:r>
                  <w:t xml:space="preserve">Although his irregular support of totalitarianism at the end of his life tarnished his reputation somewhat, playwrights as diverse as </w:t>
                </w:r>
                <w:proofErr w:type="spellStart"/>
                <w:r>
                  <w:t>Bertolt</w:t>
                </w:r>
                <w:proofErr w:type="spellEnd"/>
                <w:r>
                  <w:t xml:space="preserve"> Brecht, Tom Stoppard, and Tony Kushner have cited Shaw as a major influence. His works continue to be performed around the world, as well as at the annual Shaw Festival in Niagara-on-the-Lake, Ontario, Canada. </w:t>
                </w:r>
              </w:p>
              <w:p w14:paraId="67682C7B" w14:textId="77777777" w:rsidR="00F20844" w:rsidRDefault="00F20844" w:rsidP="00627E52"/>
              <w:p w14:paraId="227F50E3" w14:textId="77777777" w:rsidR="00F20844" w:rsidRDefault="00F20844" w:rsidP="00F20844">
                <w:pPr>
                  <w:rPr>
                    <w:rFonts w:ascii="Times New Roman" w:hAnsi="Times New Roman" w:cs="Times New Roman"/>
                  </w:rPr>
                </w:pPr>
              </w:p>
              <w:p w14:paraId="094EE504" w14:textId="77777777" w:rsidR="00F20844" w:rsidRPr="003242B6" w:rsidRDefault="00F20844" w:rsidP="00F20844">
                <w:pPr>
                  <w:pStyle w:val="Heading1"/>
                  <w:outlineLvl w:val="0"/>
                </w:pPr>
                <w:r w:rsidRPr="003242B6">
                  <w:t xml:space="preserve">Shaw’s </w:t>
                </w:r>
                <w:r w:rsidR="00627E52">
                  <w:t>‘</w:t>
                </w:r>
                <w:r w:rsidRPr="003242B6">
                  <w:t>First Visit to America</w:t>
                </w:r>
                <w:r w:rsidR="00627E52">
                  <w:t>’</w:t>
                </w:r>
                <w:r w:rsidRPr="003242B6">
                  <w:t xml:space="preserve"> (</w:t>
                </w:r>
                <w:proofErr w:type="spellStart"/>
                <w:r w:rsidRPr="003242B6">
                  <w:t>Movietone</w:t>
                </w:r>
                <w:proofErr w:type="spellEnd"/>
                <w:r w:rsidRPr="003242B6">
                  <w:t>, 1928)</w:t>
                </w:r>
              </w:p>
              <w:p w14:paraId="32B4880C" w14:textId="77777777" w:rsidR="00F20844" w:rsidRPr="00627E52" w:rsidRDefault="00DD718E" w:rsidP="00627E52">
                <w:pPr>
                  <w:rPr>
                    <w:rFonts w:cs="Times New Roman"/>
                  </w:rPr>
                </w:pPr>
                <w:hyperlink r:id="rId12" w:history="1">
                  <w:r w:rsidR="00F20844" w:rsidRPr="00627E52">
                    <w:rPr>
                      <w:rStyle w:val="Hyperlink"/>
                      <w:rFonts w:cs="Times New Roman"/>
                    </w:rPr>
                    <w:t>https://www.youtube.com/watch?v=40</w:t>
                  </w:r>
                  <w:bookmarkStart w:id="0" w:name="_GoBack"/>
                  <w:bookmarkEnd w:id="0"/>
                  <w:r w:rsidR="00F20844" w:rsidRPr="00627E52">
                    <w:rPr>
                      <w:rStyle w:val="Hyperlink"/>
                      <w:rFonts w:cs="Times New Roman"/>
                    </w:rPr>
                    <w:t>VegR6uaTI</w:t>
                  </w:r>
                </w:hyperlink>
              </w:p>
              <w:p w14:paraId="52D3F3AC" w14:textId="77777777" w:rsidR="00F20844" w:rsidRDefault="00F20844" w:rsidP="00F20844">
                <w:pPr>
                  <w:rPr>
                    <w:rFonts w:ascii="Times New Roman" w:hAnsi="Times New Roman" w:cs="Times New Roman"/>
                  </w:rPr>
                </w:pPr>
              </w:p>
              <w:p w14:paraId="2837F9FB" w14:textId="77777777" w:rsidR="00F20844" w:rsidRDefault="00F20844" w:rsidP="00F20844">
                <w:pPr>
                  <w:rPr>
                    <w:rFonts w:ascii="Times New Roman" w:hAnsi="Times New Roman" w:cs="Times New Roman"/>
                  </w:rPr>
                </w:pPr>
              </w:p>
              <w:p w14:paraId="067DECA0" w14:textId="77777777" w:rsidR="00F20844" w:rsidRDefault="00F20844" w:rsidP="00F20844">
                <w:pPr>
                  <w:rPr>
                    <w:rFonts w:ascii="Times New Roman" w:hAnsi="Times New Roman" w:cs="Times New Roman"/>
                  </w:rPr>
                </w:pPr>
              </w:p>
              <w:p w14:paraId="27EB72D2" w14:textId="77777777" w:rsidR="00F20844" w:rsidRPr="00733DE9" w:rsidRDefault="00F20844" w:rsidP="00F20844">
                <w:pPr>
                  <w:pStyle w:val="Heading1"/>
                  <w:outlineLvl w:val="0"/>
                </w:pPr>
                <w:r w:rsidRPr="00733DE9">
                  <w:t>List of Works:</w:t>
                </w:r>
              </w:p>
              <w:p w14:paraId="0EA09AB7" w14:textId="77777777" w:rsidR="00F20844" w:rsidRPr="00733DE9" w:rsidRDefault="00F20844" w:rsidP="00F20844">
                <w:pPr>
                  <w:rPr>
                    <w:rFonts w:ascii="Times New Roman" w:hAnsi="Times New Roman" w:cs="Times New Roman"/>
                  </w:rPr>
                </w:pPr>
              </w:p>
              <w:p w14:paraId="425C0957" w14:textId="77777777" w:rsidR="00F20844" w:rsidRPr="00733DE9" w:rsidRDefault="00F20844" w:rsidP="00627E52">
                <w:r w:rsidRPr="00733DE9">
                  <w:t xml:space="preserve">Shaw, Bernard. (1965) </w:t>
                </w:r>
                <w:r w:rsidRPr="00733DE9">
                  <w:rPr>
                    <w:i/>
                  </w:rPr>
                  <w:t>Collected Letters</w:t>
                </w:r>
                <w:r w:rsidRPr="00733DE9">
                  <w:t xml:space="preserve">, </w:t>
                </w:r>
                <w:r>
                  <w:t>e</w:t>
                </w:r>
                <w:r w:rsidRPr="00733DE9">
                  <w:t xml:space="preserve">d. Dan H. Laurence, 4 vols., London: Reinhardt. </w:t>
                </w:r>
              </w:p>
              <w:p w14:paraId="5FDF248C" w14:textId="77777777" w:rsidR="00F20844" w:rsidRPr="00733DE9" w:rsidRDefault="00F20844" w:rsidP="00627E52"/>
              <w:p w14:paraId="0E89F5D0" w14:textId="77777777" w:rsidR="00F20844" w:rsidRPr="00733DE9" w:rsidRDefault="00627E52" w:rsidP="00627E52">
                <w:r>
                  <w:t xml:space="preserve">---. </w:t>
                </w:r>
                <w:r w:rsidR="00F20844" w:rsidRPr="00733DE9">
                  <w:t xml:space="preserve">(1970-4) </w:t>
                </w:r>
                <w:r w:rsidR="00F20844" w:rsidRPr="00733DE9">
                  <w:rPr>
                    <w:i/>
                  </w:rPr>
                  <w:t>Collected plays: with their prefaces</w:t>
                </w:r>
                <w:r w:rsidR="00F20844" w:rsidRPr="00733DE9">
                  <w:t xml:space="preserve">, 7 vols., London: The </w:t>
                </w:r>
                <w:proofErr w:type="spellStart"/>
                <w:r w:rsidR="00F20844" w:rsidRPr="00733DE9">
                  <w:t>Bodley</w:t>
                </w:r>
                <w:proofErr w:type="spellEnd"/>
                <w:r w:rsidR="00F20844" w:rsidRPr="00733DE9">
                  <w:t xml:space="preserve"> Head. </w:t>
                </w:r>
              </w:p>
              <w:p w14:paraId="5DA7F611" w14:textId="77777777" w:rsidR="00F20844" w:rsidRPr="00733DE9" w:rsidRDefault="00F20844" w:rsidP="00627E52">
                <w:pPr>
                  <w:rPr>
                    <w:b/>
                  </w:rPr>
                </w:pPr>
              </w:p>
              <w:p w14:paraId="0F97CB49" w14:textId="77777777" w:rsidR="00F20844" w:rsidRPr="00733DE9" w:rsidRDefault="00627E52" w:rsidP="00627E52">
                <w:r>
                  <w:t xml:space="preserve">---. </w:t>
                </w:r>
                <w:r w:rsidR="00F20844" w:rsidRPr="00733DE9">
                  <w:t xml:space="preserve">(1993) </w:t>
                </w:r>
                <w:r w:rsidR="00F20844" w:rsidRPr="00733DE9">
                  <w:rPr>
                    <w:i/>
                  </w:rPr>
                  <w:t>The Drama Observed</w:t>
                </w:r>
                <w:r w:rsidR="00F20844" w:rsidRPr="00733DE9">
                  <w:t xml:space="preserve">, </w:t>
                </w:r>
                <w:r w:rsidR="00F20844">
                  <w:t>e</w:t>
                </w:r>
                <w:r w:rsidR="00F20844" w:rsidRPr="00733DE9">
                  <w:t xml:space="preserve">d. Bernard F. </w:t>
                </w:r>
                <w:proofErr w:type="spellStart"/>
                <w:r w:rsidR="00F20844" w:rsidRPr="00733DE9">
                  <w:t>Dukore</w:t>
                </w:r>
                <w:proofErr w:type="spellEnd"/>
                <w:r w:rsidR="00F20844" w:rsidRPr="00733DE9">
                  <w:t xml:space="preserve">, 4 vols., University Park: Pennsylvania State University Press. </w:t>
                </w:r>
              </w:p>
              <w:p w14:paraId="4D5E7294" w14:textId="77777777" w:rsidR="00F20844" w:rsidRPr="00733DE9" w:rsidRDefault="00F20844" w:rsidP="00627E52"/>
              <w:p w14:paraId="3B5E8769" w14:textId="77777777" w:rsidR="00F20844" w:rsidRPr="00733DE9" w:rsidRDefault="00627E52" w:rsidP="00627E52">
                <w:r>
                  <w:t xml:space="preserve">---. </w:t>
                </w:r>
                <w:r w:rsidR="00F20844" w:rsidRPr="00733DE9">
                  <w:t xml:space="preserve">(2006) </w:t>
                </w:r>
                <w:r w:rsidR="00F20844" w:rsidRPr="00733DE9">
                  <w:rPr>
                    <w:i/>
                  </w:rPr>
                  <w:t>What Shaw Really Wrote About the War</w:t>
                </w:r>
                <w:r w:rsidR="00F20844" w:rsidRPr="00733DE9">
                  <w:t xml:space="preserve">, </w:t>
                </w:r>
                <w:r w:rsidR="00F20844">
                  <w:t>e</w:t>
                </w:r>
                <w:r w:rsidR="00F20844" w:rsidRPr="00733DE9">
                  <w:t xml:space="preserve">d. J. L. </w:t>
                </w:r>
                <w:proofErr w:type="spellStart"/>
                <w:r w:rsidR="00F20844" w:rsidRPr="00733DE9">
                  <w:t>Wisenthal</w:t>
                </w:r>
                <w:proofErr w:type="spellEnd"/>
                <w:r w:rsidR="00F20844" w:rsidRPr="00733DE9">
                  <w:t xml:space="preserve"> and Daniel O’Leary, Gainesville: University Press of Florida. </w:t>
                </w:r>
              </w:p>
              <w:p w14:paraId="347D9359" w14:textId="77777777" w:rsidR="00F20844" w:rsidRDefault="00F20844" w:rsidP="00F20844">
                <w:pPr>
                  <w:rPr>
                    <w:rFonts w:ascii="Times New Roman" w:hAnsi="Times New Roman" w:cs="Times New Roman"/>
                  </w:rPr>
                </w:pPr>
              </w:p>
              <w:p w14:paraId="508A8CC1" w14:textId="77777777" w:rsidR="003F0D73" w:rsidRDefault="003F0D73" w:rsidP="00C27FAB"/>
            </w:tc>
          </w:sdtContent>
        </w:sdt>
      </w:tr>
      <w:tr w:rsidR="003235A7" w14:paraId="649E7FC4" w14:textId="77777777" w:rsidTr="003235A7">
        <w:tc>
          <w:tcPr>
            <w:tcW w:w="9016" w:type="dxa"/>
          </w:tcPr>
          <w:p w14:paraId="29D93B9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D93695CC7E13A428C314B7BD7798C64"/>
              </w:placeholder>
            </w:sdtPr>
            <w:sdtEndPr/>
            <w:sdtContent>
              <w:p w14:paraId="0DD1036E" w14:textId="77777777" w:rsidR="00F20844" w:rsidRPr="00627E52" w:rsidRDefault="00F20844" w:rsidP="00627E52">
                <w:pPr>
                  <w:rPr>
                    <w:rFonts w:cs="Times New Roman"/>
                  </w:rPr>
                </w:pPr>
              </w:p>
              <w:p w14:paraId="267D3D13" w14:textId="77777777" w:rsidR="00F20844" w:rsidRPr="00627E52" w:rsidRDefault="00DD718E" w:rsidP="00627E52">
                <w:pPr>
                  <w:rPr>
                    <w:rFonts w:cs="Times New Roman"/>
                  </w:rPr>
                </w:pPr>
                <w:sdt>
                  <w:sdtPr>
                    <w:rPr>
                      <w:rFonts w:cs="Times New Roman"/>
                    </w:rPr>
                    <w:id w:val="-78830402"/>
                    <w:citation/>
                  </w:sdtPr>
                  <w:sdtEndPr/>
                  <w:sdtContent>
                    <w:r w:rsidR="00F20844" w:rsidRPr="00627E52">
                      <w:rPr>
                        <w:rFonts w:cs="Times New Roman"/>
                      </w:rPr>
                      <w:fldChar w:fldCharType="begin"/>
                    </w:r>
                    <w:r w:rsidR="00F20844" w:rsidRPr="00627E52">
                      <w:rPr>
                        <w:rFonts w:cs="Times New Roman"/>
                        <w:lang w:val="en-US"/>
                      </w:rPr>
                      <w:instrText xml:space="preserve"> CITATION Die96 \l 1033 </w:instrText>
                    </w:r>
                    <w:r w:rsidR="00F20844" w:rsidRPr="00627E52">
                      <w:rPr>
                        <w:rFonts w:cs="Times New Roman"/>
                      </w:rPr>
                      <w:fldChar w:fldCharType="separate"/>
                    </w:r>
                    <w:r w:rsidR="00F20844" w:rsidRPr="00627E52">
                      <w:rPr>
                        <w:rFonts w:cs="Times New Roman"/>
                        <w:noProof/>
                        <w:lang w:val="en-US"/>
                      </w:rPr>
                      <w:t>(Dietrich)</w:t>
                    </w:r>
                    <w:r w:rsidR="00F20844" w:rsidRPr="00627E52">
                      <w:rPr>
                        <w:rFonts w:cs="Times New Roman"/>
                      </w:rPr>
                      <w:fldChar w:fldCharType="end"/>
                    </w:r>
                  </w:sdtContent>
                </w:sdt>
              </w:p>
              <w:p w14:paraId="2D9CB887" w14:textId="77777777" w:rsidR="00F20844" w:rsidRPr="00627E52" w:rsidRDefault="00DD718E" w:rsidP="00627E52">
                <w:pPr>
                  <w:rPr>
                    <w:rFonts w:cs="Times New Roman"/>
                  </w:rPr>
                </w:pPr>
                <w:sdt>
                  <w:sdtPr>
                    <w:rPr>
                      <w:rFonts w:cs="Times New Roman"/>
                    </w:rPr>
                    <w:id w:val="-294990717"/>
                    <w:citation/>
                  </w:sdtPr>
                  <w:sdtEndPr/>
                  <w:sdtContent>
                    <w:r w:rsidR="00F20844" w:rsidRPr="00627E52">
                      <w:rPr>
                        <w:rFonts w:cs="Times New Roman"/>
                      </w:rPr>
                      <w:fldChar w:fldCharType="begin"/>
                    </w:r>
                    <w:r w:rsidR="00F20844" w:rsidRPr="00627E52">
                      <w:rPr>
                        <w:rFonts w:cs="Times New Roman"/>
                        <w:lang w:val="en-US"/>
                      </w:rPr>
                      <w:instrText xml:space="preserve"> CITATION Gri93 \l 1033 </w:instrText>
                    </w:r>
                    <w:r w:rsidR="00F20844" w:rsidRPr="00627E52">
                      <w:rPr>
                        <w:rFonts w:cs="Times New Roman"/>
                      </w:rPr>
                      <w:fldChar w:fldCharType="separate"/>
                    </w:r>
                    <w:r w:rsidR="00F20844" w:rsidRPr="00627E52">
                      <w:rPr>
                        <w:rFonts w:cs="Times New Roman"/>
                        <w:noProof/>
                        <w:lang w:val="en-US"/>
                      </w:rPr>
                      <w:t>(Griffith)</w:t>
                    </w:r>
                    <w:r w:rsidR="00F20844" w:rsidRPr="00627E52">
                      <w:rPr>
                        <w:rFonts w:cs="Times New Roman"/>
                      </w:rPr>
                      <w:fldChar w:fldCharType="end"/>
                    </w:r>
                  </w:sdtContent>
                </w:sdt>
              </w:p>
              <w:p w14:paraId="705FD67A" w14:textId="77777777" w:rsidR="00F20844" w:rsidRPr="00627E52" w:rsidRDefault="00DD718E" w:rsidP="00627E52">
                <w:pPr>
                  <w:rPr>
                    <w:rFonts w:cs="Times New Roman"/>
                  </w:rPr>
                </w:pPr>
                <w:sdt>
                  <w:sdtPr>
                    <w:rPr>
                      <w:rFonts w:cs="Times New Roman"/>
                    </w:rPr>
                    <w:id w:val="895552719"/>
                    <w:citation/>
                  </w:sdtPr>
                  <w:sdtEndPr/>
                  <w:sdtContent>
                    <w:r w:rsidR="00F20844" w:rsidRPr="00627E52">
                      <w:rPr>
                        <w:rFonts w:cs="Times New Roman"/>
                      </w:rPr>
                      <w:fldChar w:fldCharType="begin"/>
                    </w:r>
                    <w:r w:rsidR="00F20844" w:rsidRPr="00627E52">
                      <w:rPr>
                        <w:rFonts w:cs="Times New Roman"/>
                        <w:lang w:val="en-US"/>
                      </w:rPr>
                      <w:instrText xml:space="preserve"> CITATION Hol97 \l 1033 </w:instrText>
                    </w:r>
                    <w:r w:rsidR="00F20844" w:rsidRPr="00627E52">
                      <w:rPr>
                        <w:rFonts w:cs="Times New Roman"/>
                      </w:rPr>
                      <w:fldChar w:fldCharType="separate"/>
                    </w:r>
                    <w:r w:rsidR="00F20844" w:rsidRPr="00627E52">
                      <w:rPr>
                        <w:rFonts w:cs="Times New Roman"/>
                        <w:noProof/>
                        <w:lang w:val="en-US"/>
                      </w:rPr>
                      <w:t>(Holroyd)</w:t>
                    </w:r>
                    <w:r w:rsidR="00F20844" w:rsidRPr="00627E52">
                      <w:rPr>
                        <w:rFonts w:cs="Times New Roman"/>
                      </w:rPr>
                      <w:fldChar w:fldCharType="end"/>
                    </w:r>
                  </w:sdtContent>
                </w:sdt>
              </w:p>
              <w:p w14:paraId="27B3F272" w14:textId="77777777" w:rsidR="00F20844" w:rsidRPr="00627E52" w:rsidRDefault="00DD718E" w:rsidP="00627E52">
                <w:pPr>
                  <w:rPr>
                    <w:rFonts w:cs="Times New Roman"/>
                  </w:rPr>
                </w:pPr>
                <w:sdt>
                  <w:sdtPr>
                    <w:rPr>
                      <w:rFonts w:cs="Times New Roman"/>
                    </w:rPr>
                    <w:id w:val="-1324196748"/>
                    <w:citation/>
                  </w:sdtPr>
                  <w:sdtEndPr/>
                  <w:sdtContent>
                    <w:r w:rsidR="00F20844" w:rsidRPr="00627E52">
                      <w:rPr>
                        <w:rFonts w:cs="Times New Roman"/>
                      </w:rPr>
                      <w:fldChar w:fldCharType="begin"/>
                    </w:r>
                    <w:r w:rsidR="00F20844" w:rsidRPr="00627E52">
                      <w:rPr>
                        <w:rFonts w:cs="Times New Roman"/>
                        <w:lang w:val="en-US"/>
                      </w:rPr>
                      <w:instrText xml:space="preserve"> CITATION Mei63 \l 1033 </w:instrText>
                    </w:r>
                    <w:r w:rsidR="00F20844" w:rsidRPr="00627E52">
                      <w:rPr>
                        <w:rFonts w:cs="Times New Roman"/>
                      </w:rPr>
                      <w:fldChar w:fldCharType="separate"/>
                    </w:r>
                    <w:r w:rsidR="00F20844" w:rsidRPr="00627E52">
                      <w:rPr>
                        <w:rFonts w:cs="Times New Roman"/>
                        <w:noProof/>
                        <w:lang w:val="en-US"/>
                      </w:rPr>
                      <w:t>(Meisel)</w:t>
                    </w:r>
                    <w:r w:rsidR="00F20844" w:rsidRPr="00627E52">
                      <w:rPr>
                        <w:rFonts w:cs="Times New Roman"/>
                      </w:rPr>
                      <w:fldChar w:fldCharType="end"/>
                    </w:r>
                  </w:sdtContent>
                </w:sdt>
              </w:p>
              <w:p w14:paraId="3D68B716" w14:textId="77777777" w:rsidR="00F20844" w:rsidRPr="00627E52" w:rsidRDefault="00DD718E" w:rsidP="00627E52">
                <w:pPr>
                  <w:rPr>
                    <w:rFonts w:cs="Times New Roman"/>
                  </w:rPr>
                </w:pPr>
                <w:sdt>
                  <w:sdtPr>
                    <w:rPr>
                      <w:rFonts w:cs="Times New Roman"/>
                    </w:rPr>
                    <w:id w:val="-1000193237"/>
                    <w:citation/>
                  </w:sdtPr>
                  <w:sdtEndPr/>
                  <w:sdtContent>
                    <w:r w:rsidR="00F20844" w:rsidRPr="00627E52">
                      <w:rPr>
                        <w:rFonts w:cs="Times New Roman"/>
                      </w:rPr>
                      <w:fldChar w:fldCharType="begin"/>
                    </w:r>
                    <w:r w:rsidR="00F20844" w:rsidRPr="00627E52">
                      <w:rPr>
                        <w:rFonts w:cs="Times New Roman"/>
                        <w:lang w:val="en-US"/>
                      </w:rPr>
                      <w:instrText xml:space="preserve"> CITATION Mor72 \l 1033 </w:instrText>
                    </w:r>
                    <w:r w:rsidR="00F20844" w:rsidRPr="00627E52">
                      <w:rPr>
                        <w:rFonts w:cs="Times New Roman"/>
                      </w:rPr>
                      <w:fldChar w:fldCharType="separate"/>
                    </w:r>
                    <w:r w:rsidR="00F20844" w:rsidRPr="00627E52">
                      <w:rPr>
                        <w:rFonts w:cs="Times New Roman"/>
                        <w:noProof/>
                        <w:lang w:val="en-US"/>
                      </w:rPr>
                      <w:t>(Morgan)</w:t>
                    </w:r>
                    <w:r w:rsidR="00F20844" w:rsidRPr="00627E52">
                      <w:rPr>
                        <w:rFonts w:cs="Times New Roman"/>
                      </w:rPr>
                      <w:fldChar w:fldCharType="end"/>
                    </w:r>
                  </w:sdtContent>
                </w:sdt>
              </w:p>
              <w:p w14:paraId="75449F41" w14:textId="77777777" w:rsidR="003235A7" w:rsidRDefault="00DD718E" w:rsidP="00627E52">
                <w:pPr>
                  <w:keepNext/>
                </w:pPr>
              </w:p>
            </w:sdtContent>
          </w:sdt>
        </w:tc>
      </w:tr>
    </w:tbl>
    <w:p w14:paraId="2F98657C" w14:textId="77777777" w:rsidR="00C27FAB" w:rsidRPr="00F36937" w:rsidRDefault="00C27FAB" w:rsidP="00627E52">
      <w:pPr>
        <w:pStyle w:val="Caption"/>
      </w:pPr>
    </w:p>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95B08" w14:textId="77777777" w:rsidR="00DD718E" w:rsidRDefault="00DD718E" w:rsidP="007A0D55">
      <w:pPr>
        <w:spacing w:after="0" w:line="240" w:lineRule="auto"/>
      </w:pPr>
      <w:r>
        <w:separator/>
      </w:r>
    </w:p>
  </w:endnote>
  <w:endnote w:type="continuationSeparator" w:id="0">
    <w:p w14:paraId="015E329D" w14:textId="77777777" w:rsidR="00DD718E" w:rsidRDefault="00DD71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3A1C2" w14:textId="77777777" w:rsidR="00DD718E" w:rsidRDefault="00DD718E" w:rsidP="007A0D55">
      <w:pPr>
        <w:spacing w:after="0" w:line="240" w:lineRule="auto"/>
      </w:pPr>
      <w:r>
        <w:separator/>
      </w:r>
    </w:p>
  </w:footnote>
  <w:footnote w:type="continuationSeparator" w:id="0">
    <w:p w14:paraId="02A43D47" w14:textId="77777777" w:rsidR="00DD718E" w:rsidRDefault="00DD71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ADD0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8D39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5B29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7E5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718E"/>
    <w:rsid w:val="00DF01B0"/>
    <w:rsid w:val="00E85A05"/>
    <w:rsid w:val="00E95829"/>
    <w:rsid w:val="00EA606C"/>
    <w:rsid w:val="00EB0C8C"/>
    <w:rsid w:val="00EB51FD"/>
    <w:rsid w:val="00EB77DB"/>
    <w:rsid w:val="00ED139F"/>
    <w:rsid w:val="00EF74F7"/>
    <w:rsid w:val="00F2084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CF0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08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844"/>
    <w:rPr>
      <w:rFonts w:ascii="Lucida Grande" w:hAnsi="Lucida Grande" w:cs="Lucida Grande"/>
      <w:sz w:val="18"/>
      <w:szCs w:val="18"/>
    </w:rPr>
  </w:style>
  <w:style w:type="character" w:styleId="CommentReference">
    <w:name w:val="annotation reference"/>
    <w:basedOn w:val="DefaultParagraphFont"/>
    <w:uiPriority w:val="99"/>
    <w:semiHidden/>
    <w:unhideWhenUsed/>
    <w:rsid w:val="00F20844"/>
    <w:rPr>
      <w:sz w:val="16"/>
      <w:szCs w:val="16"/>
    </w:rPr>
  </w:style>
  <w:style w:type="paragraph" w:styleId="CommentText">
    <w:name w:val="annotation text"/>
    <w:basedOn w:val="Normal"/>
    <w:link w:val="CommentTextChar"/>
    <w:uiPriority w:val="99"/>
    <w:semiHidden/>
    <w:unhideWhenUsed/>
    <w:rsid w:val="00F20844"/>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F20844"/>
    <w:rPr>
      <w:rFonts w:eastAsiaTheme="minorEastAsia"/>
      <w:sz w:val="20"/>
      <w:szCs w:val="20"/>
      <w:lang w:val="en-US"/>
    </w:rPr>
  </w:style>
  <w:style w:type="character" w:styleId="Hyperlink">
    <w:name w:val="Hyperlink"/>
    <w:basedOn w:val="DefaultParagraphFont"/>
    <w:uiPriority w:val="99"/>
    <w:unhideWhenUsed/>
    <w:rsid w:val="00F20844"/>
    <w:rPr>
      <w:color w:val="0563C1" w:themeColor="hyperlink"/>
      <w:u w:val="single"/>
    </w:rPr>
  </w:style>
  <w:style w:type="paragraph" w:styleId="Caption">
    <w:name w:val="caption"/>
    <w:basedOn w:val="Normal"/>
    <w:next w:val="Normal"/>
    <w:uiPriority w:val="35"/>
    <w:semiHidden/>
    <w:qFormat/>
    <w:rsid w:val="00F20844"/>
    <w:pPr>
      <w:spacing w:after="200" w:line="240" w:lineRule="auto"/>
    </w:pPr>
    <w:rPr>
      <w:b/>
      <w:bCs/>
      <w:color w:val="5B9BD5" w:themeColor="accent1"/>
      <w:sz w:val="18"/>
      <w:szCs w:val="18"/>
    </w:rPr>
  </w:style>
  <w:style w:type="paragraph" w:styleId="PlainText">
    <w:name w:val="Plain Text"/>
    <w:basedOn w:val="Normal"/>
    <w:link w:val="PlainTextChar"/>
    <w:uiPriority w:val="99"/>
    <w:semiHidden/>
    <w:rsid w:val="00F20844"/>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semiHidden/>
    <w:rsid w:val="00F20844"/>
    <w:rPr>
      <w:rFonts w:ascii="Courier" w:hAnsi="Courier"/>
      <w:sz w:val="21"/>
      <w:szCs w:val="21"/>
    </w:rPr>
  </w:style>
  <w:style w:type="character" w:customStyle="1" w:styleId="Caption1">
    <w:name w:val="Caption1"/>
    <w:basedOn w:val="DefaultParagraphFont"/>
    <w:rsid w:val="00F20844"/>
  </w:style>
  <w:style w:type="character" w:styleId="FollowedHyperlink">
    <w:name w:val="FollowedHyperlink"/>
    <w:basedOn w:val="DefaultParagraphFont"/>
    <w:uiPriority w:val="99"/>
    <w:semiHidden/>
    <w:rsid w:val="00627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gallery.nypl.org/nypldigital/id?psnypl_the_4390" TargetMode="External"/><Relationship Id="rId12" Type="http://schemas.openxmlformats.org/officeDocument/2006/relationships/hyperlink" Target="https://www.youtube.com/watch?v=40VegR6uaTI"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t.wikipedia.org/wiki/Ficheiro:George_Bernard_Shaw_1934-12-06.jpg" TargetMode="External"/><Relationship Id="rId9" Type="http://schemas.openxmlformats.org/officeDocument/2006/relationships/hyperlink" Target="http://gowns.tumblr.com/post/394018023/oh-hell-yes-in-the-middle-of-the-book-is-a" TargetMode="External"/><Relationship Id="rId10" Type="http://schemas.openxmlformats.org/officeDocument/2006/relationships/hyperlink" Target="http://media-cache-ak0.pinimg.com/236x/a7/27/0c/a7270cc8bdbb5b325cdf5ce435b86081.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0693D47FB5F642B269E4FCF6797A8E"/>
        <w:category>
          <w:name w:val="General"/>
          <w:gallery w:val="placeholder"/>
        </w:category>
        <w:types>
          <w:type w:val="bbPlcHdr"/>
        </w:types>
        <w:behaviors>
          <w:behavior w:val="content"/>
        </w:behaviors>
        <w:guid w:val="{08907269-79DE-4C43-8427-B5B9EE622873}"/>
      </w:docPartPr>
      <w:docPartBody>
        <w:p w:rsidR="00151FCA" w:rsidRDefault="00C842B6">
          <w:pPr>
            <w:pStyle w:val="F20693D47FB5F642B269E4FCF6797A8E"/>
          </w:pPr>
          <w:r w:rsidRPr="00CC586D">
            <w:rPr>
              <w:rStyle w:val="PlaceholderText"/>
              <w:b/>
              <w:color w:val="FFFFFF" w:themeColor="background1"/>
            </w:rPr>
            <w:t>[Salutation]</w:t>
          </w:r>
        </w:p>
      </w:docPartBody>
    </w:docPart>
    <w:docPart>
      <w:docPartPr>
        <w:name w:val="0C7E0531B8A8C140A9D88925B9AF6FFC"/>
        <w:category>
          <w:name w:val="General"/>
          <w:gallery w:val="placeholder"/>
        </w:category>
        <w:types>
          <w:type w:val="bbPlcHdr"/>
        </w:types>
        <w:behaviors>
          <w:behavior w:val="content"/>
        </w:behaviors>
        <w:guid w:val="{5337567E-0557-6E48-9476-24254679FC6B}"/>
      </w:docPartPr>
      <w:docPartBody>
        <w:p w:rsidR="00151FCA" w:rsidRDefault="00C842B6">
          <w:pPr>
            <w:pStyle w:val="0C7E0531B8A8C140A9D88925B9AF6FFC"/>
          </w:pPr>
          <w:r>
            <w:rPr>
              <w:rStyle w:val="PlaceholderText"/>
            </w:rPr>
            <w:t>[First name]</w:t>
          </w:r>
        </w:p>
      </w:docPartBody>
    </w:docPart>
    <w:docPart>
      <w:docPartPr>
        <w:name w:val="204E3D434F96384A8DDF1F918DA26E8B"/>
        <w:category>
          <w:name w:val="General"/>
          <w:gallery w:val="placeholder"/>
        </w:category>
        <w:types>
          <w:type w:val="bbPlcHdr"/>
        </w:types>
        <w:behaviors>
          <w:behavior w:val="content"/>
        </w:behaviors>
        <w:guid w:val="{59219C50-085C-4248-8649-14FF6CC6DC5A}"/>
      </w:docPartPr>
      <w:docPartBody>
        <w:p w:rsidR="00151FCA" w:rsidRDefault="00C842B6">
          <w:pPr>
            <w:pStyle w:val="204E3D434F96384A8DDF1F918DA26E8B"/>
          </w:pPr>
          <w:r>
            <w:rPr>
              <w:rStyle w:val="PlaceholderText"/>
            </w:rPr>
            <w:t>[Middle name]</w:t>
          </w:r>
        </w:p>
      </w:docPartBody>
    </w:docPart>
    <w:docPart>
      <w:docPartPr>
        <w:name w:val="F0D302133295A348A1C1C00A385B43B2"/>
        <w:category>
          <w:name w:val="General"/>
          <w:gallery w:val="placeholder"/>
        </w:category>
        <w:types>
          <w:type w:val="bbPlcHdr"/>
        </w:types>
        <w:behaviors>
          <w:behavior w:val="content"/>
        </w:behaviors>
        <w:guid w:val="{E78E9490-9AC6-CA47-A09F-4A48C86A6CBE}"/>
      </w:docPartPr>
      <w:docPartBody>
        <w:p w:rsidR="00151FCA" w:rsidRDefault="00C842B6">
          <w:pPr>
            <w:pStyle w:val="F0D302133295A348A1C1C00A385B43B2"/>
          </w:pPr>
          <w:r>
            <w:rPr>
              <w:rStyle w:val="PlaceholderText"/>
            </w:rPr>
            <w:t>[Last name]</w:t>
          </w:r>
        </w:p>
      </w:docPartBody>
    </w:docPart>
    <w:docPart>
      <w:docPartPr>
        <w:name w:val="B6FF7BB545EF83439E4B2EB48C3467A8"/>
        <w:category>
          <w:name w:val="General"/>
          <w:gallery w:val="placeholder"/>
        </w:category>
        <w:types>
          <w:type w:val="bbPlcHdr"/>
        </w:types>
        <w:behaviors>
          <w:behavior w:val="content"/>
        </w:behaviors>
        <w:guid w:val="{B37A1125-FD35-6548-8877-D03D1C4C532C}"/>
      </w:docPartPr>
      <w:docPartBody>
        <w:p w:rsidR="00151FCA" w:rsidRDefault="00C842B6">
          <w:pPr>
            <w:pStyle w:val="B6FF7BB545EF83439E4B2EB48C3467A8"/>
          </w:pPr>
          <w:r>
            <w:rPr>
              <w:rStyle w:val="PlaceholderText"/>
            </w:rPr>
            <w:t>[Enter your biography]</w:t>
          </w:r>
        </w:p>
      </w:docPartBody>
    </w:docPart>
    <w:docPart>
      <w:docPartPr>
        <w:name w:val="D6D5ECC365B3E94BA0E932566C81D7A2"/>
        <w:category>
          <w:name w:val="General"/>
          <w:gallery w:val="placeholder"/>
        </w:category>
        <w:types>
          <w:type w:val="bbPlcHdr"/>
        </w:types>
        <w:behaviors>
          <w:behavior w:val="content"/>
        </w:behaviors>
        <w:guid w:val="{DA36CCBA-C1C5-A947-93D5-F1FFD0AB1B52}"/>
      </w:docPartPr>
      <w:docPartBody>
        <w:p w:rsidR="00151FCA" w:rsidRDefault="00C842B6">
          <w:pPr>
            <w:pStyle w:val="D6D5ECC365B3E94BA0E932566C81D7A2"/>
          </w:pPr>
          <w:r>
            <w:rPr>
              <w:rStyle w:val="PlaceholderText"/>
            </w:rPr>
            <w:t>[Enter the institution with which you are affiliated]</w:t>
          </w:r>
        </w:p>
      </w:docPartBody>
    </w:docPart>
    <w:docPart>
      <w:docPartPr>
        <w:name w:val="77375058EC6E0048B8A9F87E97FB5C0B"/>
        <w:category>
          <w:name w:val="General"/>
          <w:gallery w:val="placeholder"/>
        </w:category>
        <w:types>
          <w:type w:val="bbPlcHdr"/>
        </w:types>
        <w:behaviors>
          <w:behavior w:val="content"/>
        </w:behaviors>
        <w:guid w:val="{BD745483-5738-0549-B8C2-C0EF79613BFA}"/>
      </w:docPartPr>
      <w:docPartBody>
        <w:p w:rsidR="00151FCA" w:rsidRDefault="00C842B6">
          <w:pPr>
            <w:pStyle w:val="77375058EC6E0048B8A9F87E97FB5C0B"/>
          </w:pPr>
          <w:r w:rsidRPr="00EF74F7">
            <w:rPr>
              <w:b/>
              <w:color w:val="808080" w:themeColor="background1" w:themeShade="80"/>
            </w:rPr>
            <w:t>[Enter the headword for your article]</w:t>
          </w:r>
        </w:p>
      </w:docPartBody>
    </w:docPart>
    <w:docPart>
      <w:docPartPr>
        <w:name w:val="9C200B1B23358A4DB2A4A0208665EC29"/>
        <w:category>
          <w:name w:val="General"/>
          <w:gallery w:val="placeholder"/>
        </w:category>
        <w:types>
          <w:type w:val="bbPlcHdr"/>
        </w:types>
        <w:behaviors>
          <w:behavior w:val="content"/>
        </w:behaviors>
        <w:guid w:val="{ABB35A3F-B236-6247-B948-C8BC74504092}"/>
      </w:docPartPr>
      <w:docPartBody>
        <w:p w:rsidR="00151FCA" w:rsidRDefault="00C842B6">
          <w:pPr>
            <w:pStyle w:val="9C200B1B23358A4DB2A4A0208665EC2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8975F42F457A4A86107A90CC07BCF3"/>
        <w:category>
          <w:name w:val="General"/>
          <w:gallery w:val="placeholder"/>
        </w:category>
        <w:types>
          <w:type w:val="bbPlcHdr"/>
        </w:types>
        <w:behaviors>
          <w:behavior w:val="content"/>
        </w:behaviors>
        <w:guid w:val="{00FE100F-D248-CD49-8E52-F5446E15338A}"/>
      </w:docPartPr>
      <w:docPartBody>
        <w:p w:rsidR="00151FCA" w:rsidRDefault="00C842B6">
          <w:pPr>
            <w:pStyle w:val="6A8975F42F457A4A86107A90CC07BC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3BAB3AE76E6345AA1DDEFF4D9DF197"/>
        <w:category>
          <w:name w:val="General"/>
          <w:gallery w:val="placeholder"/>
        </w:category>
        <w:types>
          <w:type w:val="bbPlcHdr"/>
        </w:types>
        <w:behaviors>
          <w:behavior w:val="content"/>
        </w:behaviors>
        <w:guid w:val="{A025BCD0-D596-AE41-8B29-AD9237396CE0}"/>
      </w:docPartPr>
      <w:docPartBody>
        <w:p w:rsidR="00151FCA" w:rsidRDefault="00C842B6">
          <w:pPr>
            <w:pStyle w:val="653BAB3AE76E6345AA1DDEFF4D9DF19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93695CC7E13A428C314B7BD7798C64"/>
        <w:category>
          <w:name w:val="General"/>
          <w:gallery w:val="placeholder"/>
        </w:category>
        <w:types>
          <w:type w:val="bbPlcHdr"/>
        </w:types>
        <w:behaviors>
          <w:behavior w:val="content"/>
        </w:behaviors>
        <w:guid w:val="{EFBEDA8E-CED1-1845-B426-03A9B0D7946F}"/>
      </w:docPartPr>
      <w:docPartBody>
        <w:p w:rsidR="00151FCA" w:rsidRDefault="00C842B6">
          <w:pPr>
            <w:pStyle w:val="5D93695CC7E13A428C314B7BD7798C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FCA"/>
    <w:rsid w:val="00151FCA"/>
    <w:rsid w:val="00C842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0693D47FB5F642B269E4FCF6797A8E">
    <w:name w:val="F20693D47FB5F642B269E4FCF6797A8E"/>
  </w:style>
  <w:style w:type="paragraph" w:customStyle="1" w:styleId="0C7E0531B8A8C140A9D88925B9AF6FFC">
    <w:name w:val="0C7E0531B8A8C140A9D88925B9AF6FFC"/>
  </w:style>
  <w:style w:type="paragraph" w:customStyle="1" w:styleId="204E3D434F96384A8DDF1F918DA26E8B">
    <w:name w:val="204E3D434F96384A8DDF1F918DA26E8B"/>
  </w:style>
  <w:style w:type="paragraph" w:customStyle="1" w:styleId="F0D302133295A348A1C1C00A385B43B2">
    <w:name w:val="F0D302133295A348A1C1C00A385B43B2"/>
  </w:style>
  <w:style w:type="paragraph" w:customStyle="1" w:styleId="B6FF7BB545EF83439E4B2EB48C3467A8">
    <w:name w:val="B6FF7BB545EF83439E4B2EB48C3467A8"/>
  </w:style>
  <w:style w:type="paragraph" w:customStyle="1" w:styleId="D6D5ECC365B3E94BA0E932566C81D7A2">
    <w:name w:val="D6D5ECC365B3E94BA0E932566C81D7A2"/>
  </w:style>
  <w:style w:type="paragraph" w:customStyle="1" w:styleId="77375058EC6E0048B8A9F87E97FB5C0B">
    <w:name w:val="77375058EC6E0048B8A9F87E97FB5C0B"/>
  </w:style>
  <w:style w:type="paragraph" w:customStyle="1" w:styleId="9C200B1B23358A4DB2A4A0208665EC29">
    <w:name w:val="9C200B1B23358A4DB2A4A0208665EC29"/>
  </w:style>
  <w:style w:type="paragraph" w:customStyle="1" w:styleId="6A8975F42F457A4A86107A90CC07BCF3">
    <w:name w:val="6A8975F42F457A4A86107A90CC07BCF3"/>
  </w:style>
  <w:style w:type="paragraph" w:customStyle="1" w:styleId="653BAB3AE76E6345AA1DDEFF4D9DF197">
    <w:name w:val="653BAB3AE76E6345AA1DDEFF4D9DF197"/>
  </w:style>
  <w:style w:type="paragraph" w:customStyle="1" w:styleId="5D93695CC7E13A428C314B7BD7798C64">
    <w:name w:val="5D93695CC7E13A428C314B7BD7798C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Die96</b:Tag>
    <b:SourceType>Book</b:SourceType>
    <b:Guid>{2F5CBCE3-E037-284B-B2B5-9D698C24CB0F}</b:Guid>
    <b:Title>Bernard Shaw’s Novels: Portraits of the Artist as Man and Superman</b:Title>
    <b:Publisher>University Press of Florida</b:Publisher>
    <b:City>Gainesville</b:City>
    <b:Year>1996</b:Year>
    <b:Author>
      <b:Author>
        <b:NameList>
          <b:Person>
            <b:Last>Dietrich</b:Last>
            <b:First>R.</b:First>
            <b:Middle>F.</b:Middle>
          </b:Person>
        </b:NameList>
      </b:Author>
    </b:Author>
    <b:RefOrder>1</b:RefOrder>
  </b:Source>
  <b:Source>
    <b:Tag>Gri93</b:Tag>
    <b:SourceType>Book</b:SourceType>
    <b:Guid>{3E25BD69-83B6-B941-B49D-D6E6668325B6}</b:Guid>
    <b:Author>
      <b:Author>
        <b:NameList>
          <b:Person>
            <b:Last>Griffith</b:Last>
            <b:First>Gareth.</b:First>
          </b:Person>
        </b:NameList>
      </b:Author>
    </b:Author>
    <b:Title>Socialism and Superior Brains: The Political Thought of Bernard Shaw</b:Title>
    <b:City>London, New York</b:City>
    <b:Publisher>Routledge</b:Publisher>
    <b:Year>1993</b:Year>
    <b:RefOrder>2</b:RefOrder>
  </b:Source>
  <b:Source>
    <b:Tag>Hol97</b:Tag>
    <b:SourceType>Book</b:SourceType>
    <b:Guid>{7095FE29-D7F4-5E4D-AA49-7BFB61DA573E}</b:Guid>
    <b:Author>
      <b:Author>
        <b:NameList>
          <b:Person>
            <b:Last>Holroyd</b:Last>
            <b:First>Michael</b:First>
          </b:Person>
        </b:NameList>
      </b:Author>
    </b:Author>
    <b:Title>Bernard Shaw</b:Title>
    <b:City>New York</b:City>
    <b:Publisher>Random House</b:Publisher>
    <b:Year>1997</b:Year>
    <b:RefOrder>3</b:RefOrder>
  </b:Source>
  <b:Source>
    <b:Tag>Mei63</b:Tag>
    <b:SourceType>Book</b:SourceType>
    <b:Guid>{2A3BE5E6-2B28-0540-A523-8A80E556064D}</b:Guid>
    <b:Author>
      <b:Author>
        <b:NameList>
          <b:Person>
            <b:Last>Meisel</b:Last>
            <b:First>Martin</b:First>
          </b:Person>
        </b:NameList>
      </b:Author>
    </b:Author>
    <b:Title>Shaw and the Nineteenth-Century Theater</b:Title>
    <b:City>Princeton</b:City>
    <b:Publisher>Princeton University Press</b:Publisher>
    <b:Year>1963</b:Year>
    <b:RefOrder>4</b:RefOrder>
  </b:Source>
  <b:Source>
    <b:Tag>Mor72</b:Tag>
    <b:SourceType>Book</b:SourceType>
    <b:Guid>{4FA5CE23-12C2-6B46-A835-E426B1A2EDF9}</b:Guid>
    <b:Author>
      <b:Author>
        <b:NameList>
          <b:Person>
            <b:Last>Morgan</b:Last>
            <b:First>Margery</b:First>
          </b:Person>
        </b:NameList>
      </b:Author>
    </b:Author>
    <b:Title>The Shavian playground: an exploration of the art of George Bernard Shaw</b:Title>
    <b:City>London</b:City>
    <b:Publisher>Methuen</b:Publisher>
    <b:Year>1972</b:Year>
    <b:RefOrder>5</b:RefOrder>
  </b:Source>
</b:Sources>
</file>

<file path=customXml/itemProps1.xml><?xml version="1.0" encoding="utf-8"?>
<ds:datastoreItem xmlns:ds="http://schemas.openxmlformats.org/officeDocument/2006/customXml" ds:itemID="{BCC92993-BD4D-4F40-A732-053A2B36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9</TotalTime>
  <Pages>4</Pages>
  <Words>1353</Words>
  <Characters>7716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2016-01-26T03:47:00Z</dcterms:created>
  <dcterms:modified xsi:type="dcterms:W3CDTF">2016-02-27T06:46:00Z</dcterms:modified>
</cp:coreProperties>
</file>