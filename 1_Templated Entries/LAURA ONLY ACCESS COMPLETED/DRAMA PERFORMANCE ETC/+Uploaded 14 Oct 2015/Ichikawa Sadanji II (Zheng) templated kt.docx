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A13F0" w:rsidTr="00922950">
        <w:tc>
          <w:tcPr>
            <w:tcW w:w="491" w:type="dxa"/>
            <w:vMerge w:val="restart"/>
            <w:shd w:val="clear" w:color="auto" w:fill="A6A6A6" w:themeFill="background1" w:themeFillShade="A6"/>
            <w:textDirection w:val="btLr"/>
          </w:tcPr>
          <w:p w:rsidR="00B574C9" w:rsidRPr="000A13F0" w:rsidRDefault="00B574C9" w:rsidP="000A13F0">
            <w:pPr>
              <w:rPr>
                <w:b/>
                <w:color w:val="FFFFFF" w:themeColor="background1"/>
              </w:rPr>
            </w:pPr>
            <w:r w:rsidRPr="000A13F0">
              <w:rPr>
                <w:b/>
                <w:color w:val="FFFFFF" w:themeColor="background1"/>
              </w:rPr>
              <w:t>About you</w:t>
            </w:r>
          </w:p>
        </w:tc>
        <w:sdt>
          <w:sdtPr>
            <w:rPr>
              <w:b/>
              <w:color w:val="FFFFFF" w:themeColor="background1"/>
            </w:rPr>
            <w:alias w:val="Salutation"/>
            <w:tag w:val="salutation"/>
            <w:id w:val="-1659997262"/>
            <w:placeholder>
              <w:docPart w:val="0160BCC5E0B27248A0C5EFC68A6E2501"/>
            </w:placeholder>
            <w:showingPlcHdr/>
            <w:dropDownList>
              <w:listItem w:displayText="Dr." w:value="Dr."/>
              <w:listItem w:displayText="Prof." w:value="Prof."/>
            </w:dropDownList>
          </w:sdtPr>
          <w:sdtEndPr/>
          <w:sdtContent>
            <w:tc>
              <w:tcPr>
                <w:tcW w:w="1259" w:type="dxa"/>
              </w:tcPr>
              <w:p w:rsidR="00B574C9" w:rsidRPr="000A13F0" w:rsidRDefault="00B574C9" w:rsidP="000A13F0">
                <w:pPr>
                  <w:rPr>
                    <w:b/>
                    <w:color w:val="FFFFFF" w:themeColor="background1"/>
                  </w:rPr>
                </w:pPr>
                <w:r w:rsidRPr="000A13F0">
                  <w:rPr>
                    <w:rStyle w:val="PlaceholderText"/>
                    <w:b/>
                    <w:color w:val="FFFFFF" w:themeColor="background1"/>
                  </w:rPr>
                  <w:t>[Salutation]</w:t>
                </w:r>
              </w:p>
            </w:tc>
          </w:sdtContent>
        </w:sdt>
        <w:sdt>
          <w:sdtPr>
            <w:alias w:val="First name"/>
            <w:tag w:val="authorFirstName"/>
            <w:id w:val="581645879"/>
            <w:placeholder>
              <w:docPart w:val="722B5CE8848B264BB1DC8C66D5F62D31"/>
            </w:placeholder>
            <w:text/>
          </w:sdtPr>
          <w:sdtEndPr/>
          <w:sdtContent>
            <w:tc>
              <w:tcPr>
                <w:tcW w:w="2073" w:type="dxa"/>
              </w:tcPr>
              <w:p w:rsidR="00B574C9" w:rsidRPr="000A13F0" w:rsidRDefault="000A13F0" w:rsidP="000A13F0">
                <w:proofErr w:type="spellStart"/>
                <w:r w:rsidRPr="000A13F0">
                  <w:t>Guohe</w:t>
                </w:r>
                <w:proofErr w:type="spellEnd"/>
              </w:p>
            </w:tc>
          </w:sdtContent>
        </w:sdt>
        <w:sdt>
          <w:sdtPr>
            <w:alias w:val="Middle name"/>
            <w:tag w:val="authorMiddleName"/>
            <w:id w:val="-2076034781"/>
            <w:placeholder>
              <w:docPart w:val="987D1C04AC3D4344A2C0778214CB9377"/>
            </w:placeholder>
            <w:showingPlcHdr/>
            <w:text/>
          </w:sdtPr>
          <w:sdtEndPr/>
          <w:sdtContent>
            <w:tc>
              <w:tcPr>
                <w:tcW w:w="2551" w:type="dxa"/>
              </w:tcPr>
              <w:p w:rsidR="00B574C9" w:rsidRPr="000A13F0" w:rsidRDefault="00B574C9" w:rsidP="000A13F0">
                <w:r w:rsidRPr="000A13F0">
                  <w:rPr>
                    <w:rStyle w:val="PlaceholderText"/>
                  </w:rPr>
                  <w:t>[Middle name]</w:t>
                </w:r>
              </w:p>
            </w:tc>
          </w:sdtContent>
        </w:sdt>
        <w:sdt>
          <w:sdtPr>
            <w:alias w:val="Last name"/>
            <w:tag w:val="authorLastName"/>
            <w:id w:val="-1088529830"/>
            <w:placeholder>
              <w:docPart w:val="7FFF151488160F45853C2B39183AE663"/>
            </w:placeholder>
            <w:text/>
          </w:sdtPr>
          <w:sdtEndPr/>
          <w:sdtContent>
            <w:tc>
              <w:tcPr>
                <w:tcW w:w="2642" w:type="dxa"/>
              </w:tcPr>
              <w:p w:rsidR="00B574C9" w:rsidRPr="000A13F0" w:rsidRDefault="000A13F0" w:rsidP="000A13F0">
                <w:proofErr w:type="spellStart"/>
                <w:r w:rsidRPr="000A13F0">
                  <w:t>Zheng</w:t>
                </w:r>
                <w:proofErr w:type="spellEnd"/>
              </w:p>
            </w:tc>
          </w:sdtContent>
        </w:sdt>
      </w:tr>
      <w:tr w:rsidR="00B574C9" w:rsidRPr="000A13F0" w:rsidTr="001A6A06">
        <w:trPr>
          <w:trHeight w:val="986"/>
        </w:trPr>
        <w:tc>
          <w:tcPr>
            <w:tcW w:w="491" w:type="dxa"/>
            <w:vMerge/>
            <w:shd w:val="clear" w:color="auto" w:fill="A6A6A6" w:themeFill="background1" w:themeFillShade="A6"/>
          </w:tcPr>
          <w:p w:rsidR="00B574C9" w:rsidRPr="000A13F0" w:rsidRDefault="00B574C9" w:rsidP="000A13F0">
            <w:pPr>
              <w:rPr>
                <w:b/>
                <w:color w:val="FFFFFF" w:themeColor="background1"/>
              </w:rPr>
            </w:pPr>
          </w:p>
        </w:tc>
        <w:sdt>
          <w:sdtPr>
            <w:alias w:val="Biography"/>
            <w:tag w:val="authorBiography"/>
            <w:id w:val="938807824"/>
            <w:placeholder>
              <w:docPart w:val="AAE5548A1970B543997C03D5459A2C32"/>
            </w:placeholder>
            <w:showingPlcHdr/>
          </w:sdtPr>
          <w:sdtEndPr/>
          <w:sdtContent>
            <w:tc>
              <w:tcPr>
                <w:tcW w:w="8525" w:type="dxa"/>
                <w:gridSpan w:val="4"/>
              </w:tcPr>
              <w:p w:rsidR="00B574C9" w:rsidRPr="000A13F0" w:rsidRDefault="00B574C9" w:rsidP="000A13F0">
                <w:r w:rsidRPr="000A13F0">
                  <w:rPr>
                    <w:rStyle w:val="PlaceholderText"/>
                  </w:rPr>
                  <w:t>[Enter your biography]</w:t>
                </w:r>
              </w:p>
            </w:tc>
          </w:sdtContent>
        </w:sdt>
      </w:tr>
      <w:tr w:rsidR="00B574C9" w:rsidRPr="000A13F0" w:rsidTr="001A6A06">
        <w:trPr>
          <w:trHeight w:val="986"/>
        </w:trPr>
        <w:tc>
          <w:tcPr>
            <w:tcW w:w="491" w:type="dxa"/>
            <w:vMerge/>
            <w:shd w:val="clear" w:color="auto" w:fill="A6A6A6" w:themeFill="background1" w:themeFillShade="A6"/>
          </w:tcPr>
          <w:p w:rsidR="00B574C9" w:rsidRPr="000A13F0" w:rsidRDefault="00B574C9" w:rsidP="000A13F0">
            <w:pPr>
              <w:rPr>
                <w:b/>
                <w:color w:val="FFFFFF" w:themeColor="background1"/>
              </w:rPr>
            </w:pPr>
          </w:p>
        </w:tc>
        <w:sdt>
          <w:sdtPr>
            <w:alias w:val="Affiliation"/>
            <w:tag w:val="affiliation"/>
            <w:id w:val="2012937915"/>
            <w:placeholder>
              <w:docPart w:val="4B5D5CBA1A893043BE55768D9A35ACD6"/>
            </w:placeholder>
            <w:text/>
          </w:sdtPr>
          <w:sdtEndPr/>
          <w:sdtContent>
            <w:tc>
              <w:tcPr>
                <w:tcW w:w="8525" w:type="dxa"/>
                <w:gridSpan w:val="4"/>
              </w:tcPr>
              <w:p w:rsidR="00B574C9" w:rsidRPr="000A13F0" w:rsidRDefault="000A13F0" w:rsidP="000A13F0">
                <w:r w:rsidRPr="000A13F0">
                  <w:t>Ball State University</w:t>
                </w:r>
              </w:p>
            </w:tc>
          </w:sdtContent>
        </w:sdt>
      </w:tr>
    </w:tbl>
    <w:p w:rsidR="003D3579" w:rsidRPr="000A13F0" w:rsidRDefault="003D3579" w:rsidP="000A13F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A13F0" w:rsidTr="00244BB0">
        <w:tc>
          <w:tcPr>
            <w:tcW w:w="9016" w:type="dxa"/>
            <w:shd w:val="clear" w:color="auto" w:fill="A6A6A6" w:themeFill="background1" w:themeFillShade="A6"/>
            <w:tcMar>
              <w:top w:w="113" w:type="dxa"/>
              <w:bottom w:w="113" w:type="dxa"/>
            </w:tcMar>
          </w:tcPr>
          <w:p w:rsidR="00244BB0" w:rsidRPr="000A13F0" w:rsidRDefault="00244BB0" w:rsidP="000A13F0">
            <w:pPr>
              <w:rPr>
                <w:b/>
                <w:color w:val="FFFFFF" w:themeColor="background1"/>
              </w:rPr>
            </w:pPr>
            <w:r w:rsidRPr="000A13F0">
              <w:rPr>
                <w:b/>
                <w:color w:val="FFFFFF" w:themeColor="background1"/>
              </w:rPr>
              <w:t>Your article</w:t>
            </w:r>
          </w:p>
        </w:tc>
      </w:tr>
      <w:tr w:rsidR="003F0D73" w:rsidRPr="000A13F0" w:rsidTr="003F0D73">
        <w:sdt>
          <w:sdtPr>
            <w:rPr>
              <w:b/>
            </w:rPr>
            <w:alias w:val="Article headword"/>
            <w:tag w:val="articleHeadword"/>
            <w:id w:val="-361440020"/>
            <w:placeholder>
              <w:docPart w:val="7BCFDB9BCAA1834B8D5B686719917D5A"/>
            </w:placeholder>
            <w:text/>
          </w:sdtPr>
          <w:sdtContent>
            <w:tc>
              <w:tcPr>
                <w:tcW w:w="9016" w:type="dxa"/>
                <w:tcMar>
                  <w:top w:w="113" w:type="dxa"/>
                  <w:bottom w:w="113" w:type="dxa"/>
                </w:tcMar>
              </w:tcPr>
              <w:p w:rsidR="003F0D73" w:rsidRPr="000A13F0" w:rsidRDefault="000A13F0" w:rsidP="000A13F0">
                <w:pPr>
                  <w:rPr>
                    <w:b/>
                  </w:rPr>
                </w:pPr>
                <w:r w:rsidRPr="000A13F0">
                  <w:rPr>
                    <w:rFonts w:cs="Times New Roman"/>
                    <w:lang w:val="en-US"/>
                  </w:rPr>
                  <w:t xml:space="preserve">Ichikawa </w:t>
                </w:r>
                <w:proofErr w:type="spellStart"/>
                <w:r w:rsidRPr="000A13F0">
                  <w:rPr>
                    <w:rFonts w:cs="Times New Roman"/>
                    <w:lang w:val="en-US"/>
                  </w:rPr>
                  <w:t>Sadanji</w:t>
                </w:r>
                <w:proofErr w:type="spellEnd"/>
                <w:r w:rsidRPr="000A13F0">
                  <w:rPr>
                    <w:rFonts w:cs="Times New Roman"/>
                    <w:lang w:val="en-US"/>
                  </w:rPr>
                  <w:t xml:space="preserve"> II (1880-1940)</w:t>
                </w:r>
              </w:p>
            </w:tc>
          </w:sdtContent>
        </w:sdt>
      </w:tr>
      <w:tr w:rsidR="00464699" w:rsidRPr="000A13F0" w:rsidTr="007821B0">
        <w:sdt>
          <w:sdtPr>
            <w:alias w:val="Variant headwords"/>
            <w:tag w:val="variantHeadwords"/>
            <w:id w:val="173464402"/>
            <w:placeholder>
              <w:docPart w:val="68C8C2626CC489409D8D4D2E49C1CEE9"/>
            </w:placeholder>
            <w:showingPlcHdr/>
          </w:sdtPr>
          <w:sdtEndPr/>
          <w:sdtContent>
            <w:tc>
              <w:tcPr>
                <w:tcW w:w="9016" w:type="dxa"/>
                <w:tcMar>
                  <w:top w:w="113" w:type="dxa"/>
                  <w:bottom w:w="113" w:type="dxa"/>
                </w:tcMar>
              </w:tcPr>
              <w:p w:rsidR="00464699" w:rsidRPr="000A13F0" w:rsidRDefault="00464699" w:rsidP="000A13F0">
                <w:r w:rsidRPr="000A13F0">
                  <w:rPr>
                    <w:rStyle w:val="PlaceholderText"/>
                    <w:b/>
                  </w:rPr>
                  <w:t xml:space="preserve">[Enter any </w:t>
                </w:r>
                <w:r w:rsidRPr="000A13F0">
                  <w:rPr>
                    <w:rStyle w:val="PlaceholderText"/>
                    <w:b/>
                    <w:i/>
                  </w:rPr>
                  <w:t>variant forms</w:t>
                </w:r>
                <w:r w:rsidRPr="000A13F0">
                  <w:rPr>
                    <w:rStyle w:val="PlaceholderText"/>
                    <w:b/>
                  </w:rPr>
                  <w:t xml:space="preserve"> of your headword – OPTIONAL]</w:t>
                </w:r>
              </w:p>
            </w:tc>
          </w:sdtContent>
        </w:sdt>
      </w:tr>
      <w:tr w:rsidR="00E85A05" w:rsidRPr="000A13F0" w:rsidTr="003F0D73">
        <w:sdt>
          <w:sdtPr>
            <w:alias w:val="Abstract"/>
            <w:tag w:val="abstract"/>
            <w:id w:val="-635871867"/>
            <w:placeholder>
              <w:docPart w:val="990EF39F83E6464781888735DF82F5FB"/>
            </w:placeholder>
          </w:sdtPr>
          <w:sdtEndPr/>
          <w:sdtContent>
            <w:tc>
              <w:tcPr>
                <w:tcW w:w="9016" w:type="dxa"/>
                <w:tcMar>
                  <w:top w:w="113" w:type="dxa"/>
                  <w:bottom w:w="113" w:type="dxa"/>
                </w:tcMar>
              </w:tcPr>
              <w:p w:rsidR="000A13F0" w:rsidRPr="000A13F0" w:rsidRDefault="000A13F0" w:rsidP="000A13F0">
                <w:r w:rsidRPr="000A13F0">
                  <w:t xml:space="preserve">Japan's most popular actor in 1910s-1930s who is unique in having contributed to modernist movement in both kabuki and </w:t>
                </w:r>
                <w:proofErr w:type="spellStart"/>
                <w:r w:rsidRPr="000A13F0">
                  <w:t>shingeki</w:t>
                </w:r>
                <w:proofErr w:type="spellEnd"/>
                <w:r w:rsidRPr="000A13F0">
                  <w:t xml:space="preserve">, Japan’s traditional and modern theatres. </w:t>
                </w:r>
              </w:p>
              <w:p w:rsidR="000A13F0" w:rsidRPr="000A13F0" w:rsidRDefault="000A13F0" w:rsidP="000A13F0"/>
              <w:p w:rsidR="000A13F0" w:rsidRPr="000A13F0" w:rsidRDefault="000A13F0" w:rsidP="000A13F0">
                <w:r w:rsidRPr="000A13F0">
                  <w:t xml:space="preserve">Born </w:t>
                </w:r>
                <w:proofErr w:type="spellStart"/>
                <w:r w:rsidRPr="000A13F0">
                  <w:t>Takahashii</w:t>
                </w:r>
                <w:proofErr w:type="spellEnd"/>
                <w:r w:rsidRPr="000A13F0">
                  <w:t xml:space="preserve"> </w:t>
                </w:r>
                <w:proofErr w:type="spellStart"/>
                <w:r w:rsidRPr="000A13F0">
                  <w:t>Eijirō</w:t>
                </w:r>
                <w:proofErr w:type="spellEnd"/>
                <w:r w:rsidRPr="000A13F0">
                  <w:t xml:space="preserve">, son of Ichikawa </w:t>
                </w:r>
                <w:proofErr w:type="spellStart"/>
                <w:r w:rsidRPr="000A13F0">
                  <w:t>Sadanji</w:t>
                </w:r>
                <w:proofErr w:type="spellEnd"/>
                <w:r w:rsidRPr="000A13F0">
                  <w:t xml:space="preserve"> I, he first appeared on stage at four and, by eighteen, had the stage names of first </w:t>
                </w:r>
                <w:proofErr w:type="spellStart"/>
                <w:r w:rsidRPr="000A13F0">
                  <w:t>Botan</w:t>
                </w:r>
                <w:proofErr w:type="spellEnd"/>
                <w:r w:rsidRPr="000A13F0">
                  <w:t xml:space="preserve"> and then </w:t>
                </w:r>
                <w:proofErr w:type="spellStart"/>
                <w:r w:rsidRPr="000A13F0">
                  <w:t>Koyone</w:t>
                </w:r>
                <w:proofErr w:type="spellEnd"/>
                <w:r w:rsidRPr="000A13F0">
                  <w:t xml:space="preserve"> and </w:t>
                </w:r>
                <w:proofErr w:type="spellStart"/>
                <w:r w:rsidRPr="000A13F0">
                  <w:t>Enshō</w:t>
                </w:r>
                <w:proofErr w:type="spellEnd"/>
                <w:r w:rsidRPr="000A13F0">
                  <w:t xml:space="preserve">. When </w:t>
                </w:r>
                <w:proofErr w:type="spellStart"/>
                <w:r w:rsidRPr="000A13F0">
                  <w:t>Sadanji</w:t>
                </w:r>
                <w:proofErr w:type="spellEnd"/>
                <w:r w:rsidRPr="000A13F0">
                  <w:t xml:space="preserve"> I died in 1904, he </w:t>
                </w:r>
                <w:proofErr w:type="gramStart"/>
                <w:r w:rsidRPr="000A13F0">
                  <w:t>inherited not only</w:t>
                </w:r>
                <w:proofErr w:type="gramEnd"/>
                <w:r w:rsidRPr="000A13F0">
                  <w:t xml:space="preserve"> Meiji-</w:t>
                </w:r>
                <w:proofErr w:type="spellStart"/>
                <w:r w:rsidRPr="000A13F0">
                  <w:t>za</w:t>
                </w:r>
                <w:proofErr w:type="spellEnd"/>
                <w:r w:rsidRPr="000A13F0">
                  <w:t xml:space="preserve">, his father's company and theatre, but an enormous debt. </w:t>
                </w:r>
                <w:proofErr w:type="spellStart"/>
                <w:r w:rsidRPr="000A13F0">
                  <w:t>Sadanji</w:t>
                </w:r>
                <w:proofErr w:type="spellEnd"/>
                <w:r w:rsidRPr="000A13F0">
                  <w:t xml:space="preserve"> I was the last of the Meiji kabuki superstars to die in two years, leaving his son without his fame and skills, tasting the coldness of the kabuki establishment. With the support of Kawakami </w:t>
                </w:r>
                <w:proofErr w:type="spellStart"/>
                <w:r w:rsidRPr="000A13F0">
                  <w:t>Otojirō</w:t>
                </w:r>
                <w:proofErr w:type="spellEnd"/>
                <w:r w:rsidRPr="000A13F0">
                  <w:t xml:space="preserve"> (1864-1911) and particularly Matsui </w:t>
                </w:r>
                <w:proofErr w:type="spellStart"/>
                <w:r w:rsidRPr="000A13F0">
                  <w:t>Shōyō</w:t>
                </w:r>
                <w:proofErr w:type="spellEnd"/>
                <w:r w:rsidRPr="000A13F0">
                  <w:t xml:space="preserve"> (1870-1933), however, he led Meiji-</w:t>
                </w:r>
                <w:proofErr w:type="spellStart"/>
                <w:r w:rsidRPr="000A13F0">
                  <w:t>za</w:t>
                </w:r>
                <w:proofErr w:type="spellEnd"/>
                <w:r w:rsidRPr="000A13F0">
                  <w:t xml:space="preserve"> through the difficulties and became Ichikawa </w:t>
                </w:r>
                <w:proofErr w:type="spellStart"/>
                <w:r w:rsidRPr="000A13F0">
                  <w:t>Sadanji</w:t>
                </w:r>
                <w:proofErr w:type="spellEnd"/>
                <w:r w:rsidRPr="000A13F0">
                  <w:t xml:space="preserve"> II in 1906. </w:t>
                </w:r>
              </w:p>
              <w:p w:rsidR="000A13F0" w:rsidRPr="000A13F0" w:rsidRDefault="000A13F0" w:rsidP="000A13F0"/>
              <w:p w:rsidR="00E85A05" w:rsidRPr="000A13F0" w:rsidRDefault="000A13F0" w:rsidP="000A13F0">
                <w:r w:rsidRPr="000A13F0">
                  <w:t xml:space="preserve">This period witnessed not only the decline of kabuki, but also the rise of </w:t>
                </w:r>
                <w:proofErr w:type="spellStart"/>
                <w:r w:rsidRPr="000A13F0">
                  <w:t>shimpa</w:t>
                </w:r>
                <w:proofErr w:type="spellEnd"/>
                <w:r w:rsidRPr="000A13F0">
                  <w:t>. This, along with his experience with the kabuki establishment, turned his interest to modern theatre as well. In 1906-1907, he travelled in Europe for eight months watching Western masterpieces, taking courses, and observing Western theatre management. Inspired by the discoveries of this trip, he attempted a modernist reform at Meiji-</w:t>
                </w:r>
                <w:proofErr w:type="spellStart"/>
                <w:r w:rsidRPr="000A13F0">
                  <w:t>za</w:t>
                </w:r>
                <w:proofErr w:type="spellEnd"/>
                <w:r w:rsidRPr="000A13F0">
                  <w:t xml:space="preserve"> upon his return. The reform, which included allowing actresses in kabuki and the elimination of the age-old tradition of catering services to spectators in theatre, proved to be too radical to be acceptable. This setback </w:t>
                </w:r>
                <w:proofErr w:type="spellStart"/>
                <w:r w:rsidRPr="000A13F0">
                  <w:t>channeled</w:t>
                </w:r>
                <w:proofErr w:type="spellEnd"/>
                <w:r w:rsidRPr="000A13F0">
                  <w:t xml:space="preserve"> his modernist enthusiasm to a different platform.</w:t>
                </w:r>
              </w:p>
            </w:tc>
          </w:sdtContent>
        </w:sdt>
      </w:tr>
      <w:tr w:rsidR="003F0D73" w:rsidRPr="000A13F0" w:rsidTr="003F0D73">
        <w:sdt>
          <w:sdtPr>
            <w:alias w:val="Article text"/>
            <w:tag w:val="articleText"/>
            <w:id w:val="634067588"/>
            <w:placeholder>
              <w:docPart w:val="7821B4254F01D94EB74FC10491576DAF"/>
            </w:placeholder>
          </w:sdtPr>
          <w:sdtEndPr/>
          <w:sdtContent>
            <w:tc>
              <w:tcPr>
                <w:tcW w:w="9016" w:type="dxa"/>
                <w:tcMar>
                  <w:top w:w="113" w:type="dxa"/>
                  <w:bottom w:w="113" w:type="dxa"/>
                </w:tcMar>
              </w:tcPr>
              <w:p w:rsidR="000A13F0" w:rsidRPr="000A13F0" w:rsidRDefault="000A13F0" w:rsidP="000A13F0">
                <w:r w:rsidRPr="000A13F0">
                  <w:t xml:space="preserve">Japan's most popular actor in 1910s-1930s who is unique in having contributed to modernist movement in both kabuki and </w:t>
                </w:r>
                <w:proofErr w:type="spellStart"/>
                <w:r w:rsidRPr="000A13F0">
                  <w:t>shingeki</w:t>
                </w:r>
                <w:proofErr w:type="spellEnd"/>
                <w:r w:rsidRPr="000A13F0">
                  <w:t xml:space="preserve">, Japan’s traditional and modern theatres. </w:t>
                </w:r>
              </w:p>
              <w:p w:rsidR="000A13F0" w:rsidRPr="000A13F0" w:rsidRDefault="000A13F0" w:rsidP="000A13F0"/>
              <w:p w:rsidR="000A13F0" w:rsidRPr="000A13F0" w:rsidRDefault="000A13F0" w:rsidP="000A13F0">
                <w:r w:rsidRPr="000A13F0">
                  <w:t xml:space="preserve">Born </w:t>
                </w:r>
                <w:proofErr w:type="spellStart"/>
                <w:r w:rsidRPr="000A13F0">
                  <w:t>Takahashii</w:t>
                </w:r>
                <w:proofErr w:type="spellEnd"/>
                <w:r w:rsidRPr="000A13F0">
                  <w:t xml:space="preserve"> </w:t>
                </w:r>
                <w:proofErr w:type="spellStart"/>
                <w:r w:rsidRPr="000A13F0">
                  <w:t>Eijirō</w:t>
                </w:r>
                <w:proofErr w:type="spellEnd"/>
                <w:r w:rsidRPr="000A13F0">
                  <w:t xml:space="preserve">, son of Ichikawa </w:t>
                </w:r>
                <w:proofErr w:type="spellStart"/>
                <w:r w:rsidRPr="000A13F0">
                  <w:t>Sadanji</w:t>
                </w:r>
                <w:proofErr w:type="spellEnd"/>
                <w:r w:rsidRPr="000A13F0">
                  <w:t xml:space="preserve"> I, he first appeared on stage at four and, by eighteen, had the stage names of first </w:t>
                </w:r>
                <w:proofErr w:type="spellStart"/>
                <w:r w:rsidRPr="000A13F0">
                  <w:t>Botan</w:t>
                </w:r>
                <w:proofErr w:type="spellEnd"/>
                <w:r w:rsidRPr="000A13F0">
                  <w:t xml:space="preserve"> and then </w:t>
                </w:r>
                <w:proofErr w:type="spellStart"/>
                <w:r w:rsidRPr="000A13F0">
                  <w:t>Koyone</w:t>
                </w:r>
                <w:proofErr w:type="spellEnd"/>
                <w:r w:rsidRPr="000A13F0">
                  <w:t xml:space="preserve"> and </w:t>
                </w:r>
                <w:proofErr w:type="spellStart"/>
                <w:r w:rsidRPr="000A13F0">
                  <w:t>Enshō</w:t>
                </w:r>
                <w:proofErr w:type="spellEnd"/>
                <w:r w:rsidRPr="000A13F0">
                  <w:t xml:space="preserve">. When </w:t>
                </w:r>
                <w:proofErr w:type="spellStart"/>
                <w:r w:rsidRPr="000A13F0">
                  <w:t>Sadanji</w:t>
                </w:r>
                <w:proofErr w:type="spellEnd"/>
                <w:r w:rsidRPr="000A13F0">
                  <w:t xml:space="preserve"> I died in 1904, he </w:t>
                </w:r>
                <w:proofErr w:type="gramStart"/>
                <w:r w:rsidRPr="000A13F0">
                  <w:t>inherited not only</w:t>
                </w:r>
                <w:proofErr w:type="gramEnd"/>
                <w:r w:rsidRPr="000A13F0">
                  <w:t xml:space="preserve"> Meiji-</w:t>
                </w:r>
                <w:proofErr w:type="spellStart"/>
                <w:r w:rsidRPr="000A13F0">
                  <w:t>za</w:t>
                </w:r>
                <w:proofErr w:type="spellEnd"/>
                <w:r w:rsidRPr="000A13F0">
                  <w:t xml:space="preserve">, his father's company and theatre, but an enormous debt. </w:t>
                </w:r>
                <w:proofErr w:type="spellStart"/>
                <w:r w:rsidRPr="000A13F0">
                  <w:t>Sadanji</w:t>
                </w:r>
                <w:proofErr w:type="spellEnd"/>
                <w:r w:rsidRPr="000A13F0">
                  <w:t xml:space="preserve"> I was the last of the Meiji kabuki superstars to die in two years, leaving his son without his fame and skills, tasting the coldness of the kabuki establishment. With the support of Kawakami </w:t>
                </w:r>
                <w:proofErr w:type="spellStart"/>
                <w:r w:rsidRPr="000A13F0">
                  <w:t>Otojirō</w:t>
                </w:r>
                <w:proofErr w:type="spellEnd"/>
                <w:r w:rsidRPr="000A13F0">
                  <w:t xml:space="preserve"> (1864-1911) and particularly Matsui </w:t>
                </w:r>
                <w:proofErr w:type="spellStart"/>
                <w:r w:rsidRPr="000A13F0">
                  <w:t>Shōyō</w:t>
                </w:r>
                <w:proofErr w:type="spellEnd"/>
                <w:r w:rsidRPr="000A13F0">
                  <w:t xml:space="preserve"> (1870-1933), however, he led Meiji-</w:t>
                </w:r>
                <w:proofErr w:type="spellStart"/>
                <w:r w:rsidRPr="000A13F0">
                  <w:t>za</w:t>
                </w:r>
                <w:proofErr w:type="spellEnd"/>
                <w:r w:rsidRPr="000A13F0">
                  <w:t xml:space="preserve"> through the difficulties and became Ichikawa </w:t>
                </w:r>
                <w:proofErr w:type="spellStart"/>
                <w:r w:rsidRPr="000A13F0">
                  <w:t>Sadanji</w:t>
                </w:r>
                <w:proofErr w:type="spellEnd"/>
                <w:r w:rsidRPr="000A13F0">
                  <w:t xml:space="preserve"> II in 1906. </w:t>
                </w:r>
              </w:p>
              <w:p w:rsidR="000A13F0" w:rsidRPr="000A13F0" w:rsidRDefault="000A13F0" w:rsidP="000A13F0"/>
              <w:p w:rsidR="000A13F0" w:rsidRPr="000A13F0" w:rsidRDefault="000A13F0" w:rsidP="000A13F0">
                <w:r w:rsidRPr="000A13F0">
                  <w:t xml:space="preserve">This period witnessed not only the decline of kabuki, but also the rise of </w:t>
                </w:r>
                <w:proofErr w:type="spellStart"/>
                <w:r w:rsidRPr="000A13F0">
                  <w:t>shimpa</w:t>
                </w:r>
                <w:proofErr w:type="spellEnd"/>
                <w:r w:rsidRPr="000A13F0">
                  <w:t xml:space="preserve">. This, along with his experience with the kabuki establishment, turned his interest to modern theatre as well. In 1906-1907, he travelled in Europe for eight months watching Western masterpieces, taking courses, and observing Western theatre management. Inspired by the discoveries of this trip, he </w:t>
                </w:r>
                <w:r w:rsidRPr="000A13F0">
                  <w:lastRenderedPageBreak/>
                  <w:t>attempted a modernist reform at Meiji-</w:t>
                </w:r>
                <w:proofErr w:type="spellStart"/>
                <w:r w:rsidRPr="000A13F0">
                  <w:t>za</w:t>
                </w:r>
                <w:proofErr w:type="spellEnd"/>
                <w:r w:rsidRPr="000A13F0">
                  <w:t xml:space="preserve"> upon his return. The reform, which included allowing actresses in kabuki and the elimination of the age-old tradition of catering services to spectators in theatre, proved to be too radical to be acceptable. This setback </w:t>
                </w:r>
                <w:proofErr w:type="spellStart"/>
                <w:r w:rsidRPr="000A13F0">
                  <w:t>channeled</w:t>
                </w:r>
                <w:proofErr w:type="spellEnd"/>
                <w:r w:rsidRPr="000A13F0">
                  <w:t xml:space="preserve"> his modernist enthusiasm to a different platform. In 1909, with </w:t>
                </w:r>
                <w:proofErr w:type="spellStart"/>
                <w:r w:rsidRPr="000A13F0">
                  <w:t>Osanai</w:t>
                </w:r>
                <w:proofErr w:type="spellEnd"/>
                <w:r w:rsidRPr="000A13F0">
                  <w:t xml:space="preserve"> Kaoru (1880-1928), he launched Free Theatre (</w:t>
                </w:r>
                <w:proofErr w:type="spellStart"/>
                <w:r w:rsidRPr="000A13F0">
                  <w:t>Jiyū</w:t>
                </w:r>
                <w:proofErr w:type="spellEnd"/>
                <w:r w:rsidRPr="000A13F0">
                  <w:t xml:space="preserve"> </w:t>
                </w:r>
                <w:proofErr w:type="spellStart"/>
                <w:r w:rsidRPr="000A13F0">
                  <w:t>gekijō</w:t>
                </w:r>
                <w:proofErr w:type="spellEnd"/>
                <w:r w:rsidRPr="000A13F0">
                  <w:t xml:space="preserve">), a pioneering attempt at </w:t>
                </w:r>
                <w:proofErr w:type="spellStart"/>
                <w:r w:rsidRPr="000A13F0">
                  <w:t>shingeki</w:t>
                </w:r>
                <w:proofErr w:type="spellEnd"/>
                <w:r w:rsidRPr="000A13F0">
                  <w:t xml:space="preserve">, which produced </w:t>
                </w:r>
                <w:r w:rsidRPr="000A13F0">
                  <w:rPr>
                    <w:i/>
                  </w:rPr>
                  <w:t xml:space="preserve">John Gabriel </w:t>
                </w:r>
                <w:proofErr w:type="spellStart"/>
                <w:r w:rsidRPr="000A13F0">
                  <w:rPr>
                    <w:i/>
                  </w:rPr>
                  <w:t>Borkman</w:t>
                </w:r>
                <w:proofErr w:type="spellEnd"/>
                <w:r w:rsidRPr="000A13F0">
                  <w:t xml:space="preserve">, the first Ibsen play ever produced in Japan, followed by translated pieces, including Gorky's Lower Depth, and created ones, including Mori </w:t>
                </w:r>
                <w:proofErr w:type="spellStart"/>
                <w:r w:rsidRPr="000A13F0">
                  <w:t>Ogai's</w:t>
                </w:r>
                <w:proofErr w:type="spellEnd"/>
                <w:r w:rsidRPr="000A13F0">
                  <w:t xml:space="preserve"> </w:t>
                </w:r>
                <w:r w:rsidRPr="000A13F0">
                  <w:rPr>
                    <w:i/>
                  </w:rPr>
                  <w:t>Ikuta River</w:t>
                </w:r>
                <w:r w:rsidRPr="000A13F0">
                  <w:t xml:space="preserve"> and Nagai </w:t>
                </w:r>
                <w:proofErr w:type="spellStart"/>
                <w:r w:rsidRPr="000A13F0">
                  <w:t>Kafu's</w:t>
                </w:r>
                <w:proofErr w:type="spellEnd"/>
                <w:r w:rsidRPr="000A13F0">
                  <w:t xml:space="preserve"> </w:t>
                </w:r>
                <w:proofErr w:type="spellStart"/>
                <w:r w:rsidRPr="000A13F0">
                  <w:rPr>
                    <w:i/>
                  </w:rPr>
                  <w:t>Taira</w:t>
                </w:r>
                <w:proofErr w:type="spellEnd"/>
                <w:r w:rsidRPr="000A13F0">
                  <w:rPr>
                    <w:i/>
                  </w:rPr>
                  <w:t xml:space="preserve"> no </w:t>
                </w:r>
                <w:proofErr w:type="spellStart"/>
                <w:r w:rsidRPr="000A13F0">
                  <w:rPr>
                    <w:i/>
                  </w:rPr>
                  <w:t>Koremori</w:t>
                </w:r>
                <w:proofErr w:type="spellEnd"/>
                <w:r w:rsidRPr="000A13F0">
                  <w:t xml:space="preserve">. While playing the roles of protagonists in these modernist pieces, he also restored and modernized some kabuki pieces long forgotten, such as </w:t>
                </w:r>
                <w:r w:rsidRPr="000A13F0">
                  <w:rPr>
                    <w:i/>
                  </w:rPr>
                  <w:t>The Mysterious Hair Remover</w:t>
                </w:r>
                <w:r w:rsidRPr="000A13F0">
                  <w:t xml:space="preserve"> (</w:t>
                </w:r>
                <w:proofErr w:type="spellStart"/>
                <w:r w:rsidRPr="000A13F0">
                  <w:t>Kenuki</w:t>
                </w:r>
                <w:proofErr w:type="spellEnd"/>
                <w:r w:rsidRPr="000A13F0">
                  <w:t xml:space="preserve">), </w:t>
                </w:r>
                <w:r w:rsidRPr="000A13F0">
                  <w:rPr>
                    <w:i/>
                  </w:rPr>
                  <w:t>The Thunder God</w:t>
                </w:r>
                <w:r w:rsidRPr="000A13F0">
                  <w:t xml:space="preserve"> (</w:t>
                </w:r>
                <w:proofErr w:type="spellStart"/>
                <w:r w:rsidRPr="000A13F0">
                  <w:t>Narukami</w:t>
                </w:r>
                <w:proofErr w:type="spellEnd"/>
                <w:r w:rsidRPr="000A13F0">
                  <w:t xml:space="preserve">) and </w:t>
                </w:r>
                <w:proofErr w:type="spellStart"/>
                <w:r w:rsidRPr="000A13F0">
                  <w:t>Tsuruya</w:t>
                </w:r>
                <w:proofErr w:type="spellEnd"/>
                <w:r w:rsidRPr="000A13F0">
                  <w:t xml:space="preserve"> </w:t>
                </w:r>
                <w:proofErr w:type="spellStart"/>
                <w:r w:rsidRPr="000A13F0">
                  <w:t>Nanboku's</w:t>
                </w:r>
                <w:proofErr w:type="spellEnd"/>
                <w:r w:rsidRPr="000A13F0">
                  <w:t xml:space="preserve"> supernatural works. These made him the most popular actor in Japan. </w:t>
                </w:r>
              </w:p>
              <w:p w:rsidR="000A13F0" w:rsidRPr="000A13F0" w:rsidRDefault="000A13F0" w:rsidP="000A13F0"/>
              <w:p w:rsidR="003F0D73" w:rsidRPr="000A13F0" w:rsidRDefault="000A13F0" w:rsidP="000A13F0">
                <w:r w:rsidRPr="000A13F0">
                  <w:t>His success owed much to the support of members of the Critics Association (</w:t>
                </w:r>
                <w:proofErr w:type="spellStart"/>
                <w:r w:rsidRPr="000A13F0">
                  <w:t>gappyō</w:t>
                </w:r>
                <w:proofErr w:type="spellEnd"/>
                <w:r w:rsidRPr="000A13F0">
                  <w:t xml:space="preserve"> </w:t>
                </w:r>
                <w:proofErr w:type="spellStart"/>
                <w:r w:rsidRPr="000A13F0">
                  <w:t>kai</w:t>
                </w:r>
                <w:proofErr w:type="spellEnd"/>
                <w:r w:rsidRPr="000A13F0">
                  <w:t>), most of whom later joined the Seven-grass Association (</w:t>
                </w:r>
                <w:proofErr w:type="spellStart"/>
                <w:r w:rsidRPr="000A13F0">
                  <w:t>Nanakusa</w:t>
                </w:r>
                <w:proofErr w:type="spellEnd"/>
                <w:r w:rsidRPr="000A13F0">
                  <w:t xml:space="preserve"> </w:t>
                </w:r>
                <w:proofErr w:type="spellStart"/>
                <w:r w:rsidRPr="000A13F0">
                  <w:t>kai</w:t>
                </w:r>
                <w:proofErr w:type="spellEnd"/>
                <w:r w:rsidRPr="000A13F0">
                  <w:t xml:space="preserve">), an organization formed in 1921 to create or recommend new pieces--the shin kabuki pieces--for him at a time when theatres vied each other in catering to the low taste of audiences disregarding script quality. Members of this group included Oka </w:t>
                </w:r>
                <w:proofErr w:type="spellStart"/>
                <w:r w:rsidRPr="000A13F0">
                  <w:t>Onitarō</w:t>
                </w:r>
                <w:proofErr w:type="spellEnd"/>
                <w:r w:rsidRPr="000A13F0">
                  <w:t xml:space="preserve">, Okamoto </w:t>
                </w:r>
                <w:proofErr w:type="spellStart"/>
                <w:r w:rsidRPr="000A13F0">
                  <w:t>Kidō</w:t>
                </w:r>
                <w:proofErr w:type="spellEnd"/>
                <w:r w:rsidRPr="000A13F0">
                  <w:t xml:space="preserve">, Nagai </w:t>
                </w:r>
                <w:proofErr w:type="spellStart"/>
                <w:r w:rsidRPr="000A13F0">
                  <w:t>Kafū</w:t>
                </w:r>
                <w:proofErr w:type="spellEnd"/>
                <w:r w:rsidRPr="000A13F0">
                  <w:t xml:space="preserve">, Matsui </w:t>
                </w:r>
                <w:proofErr w:type="spellStart"/>
                <w:r w:rsidRPr="000A13F0">
                  <w:t>Shōōī</w:t>
                </w:r>
                <w:proofErr w:type="spellEnd"/>
                <w:r w:rsidRPr="000A13F0">
                  <w:t xml:space="preserve"> and </w:t>
                </w:r>
                <w:proofErr w:type="spellStart"/>
                <w:r w:rsidRPr="000A13F0">
                  <w:t>Osanai</w:t>
                </w:r>
                <w:proofErr w:type="spellEnd"/>
                <w:r w:rsidRPr="000A13F0">
                  <w:t xml:space="preserve"> Kaoru. Meetings of the Seven-grass Association were sponsored by </w:t>
                </w:r>
                <w:proofErr w:type="spellStart"/>
                <w:r w:rsidRPr="000A13F0">
                  <w:t>Shōchiku</w:t>
                </w:r>
                <w:proofErr w:type="spellEnd"/>
                <w:r w:rsidRPr="000A13F0">
                  <w:t>, which bought out Meiji-</w:t>
                </w:r>
                <w:proofErr w:type="spellStart"/>
                <w:r w:rsidRPr="000A13F0">
                  <w:t>za</w:t>
                </w:r>
                <w:proofErr w:type="spellEnd"/>
                <w:r w:rsidRPr="000A13F0">
                  <w:t xml:space="preserve"> and hired </w:t>
                </w:r>
                <w:proofErr w:type="spellStart"/>
                <w:r w:rsidRPr="000A13F0">
                  <w:t>Sadanji</w:t>
                </w:r>
                <w:proofErr w:type="spellEnd"/>
                <w:r w:rsidRPr="000A13F0">
                  <w:t xml:space="preserve"> II since 1912 as its biggest star. The success helped him </w:t>
                </w:r>
                <w:proofErr w:type="spellStart"/>
                <w:r w:rsidRPr="000A13F0">
                  <w:t>reemerge</w:t>
                </w:r>
                <w:proofErr w:type="spellEnd"/>
                <w:r w:rsidRPr="000A13F0">
                  <w:t xml:space="preserve"> strong from the Kanto Earthquake in 1923. In 1924, he toured Korea and Manchuria. In 1928, he visited the Soviet Union with </w:t>
                </w:r>
                <w:proofErr w:type="spellStart"/>
                <w:r w:rsidRPr="000A13F0">
                  <w:rPr>
                    <w:i/>
                  </w:rPr>
                  <w:t>Chūshingura</w:t>
                </w:r>
                <w:proofErr w:type="spellEnd"/>
                <w:r w:rsidRPr="000A13F0">
                  <w:t xml:space="preserve">, kabuki's first overseas production ever.  His exchanges with Soviet film director </w:t>
                </w:r>
                <w:proofErr w:type="spellStart"/>
                <w:r w:rsidRPr="000A13F0">
                  <w:t>Sergejs</w:t>
                </w:r>
                <w:proofErr w:type="spellEnd"/>
                <w:r w:rsidRPr="000A13F0">
                  <w:t xml:space="preserve"> </w:t>
                </w:r>
                <w:proofErr w:type="spellStart"/>
                <w:r w:rsidRPr="000A13F0">
                  <w:t>Eizenštein</w:t>
                </w:r>
                <w:proofErr w:type="spellEnd"/>
                <w:r w:rsidRPr="000A13F0">
                  <w:t xml:space="preserve"> stimulated both artistically. This visit, however, made the authorities suspicious of him under communist influence, which led to his subsequent roles as the "patriotic heroes" of Japanese Empire, even donations to the military in 1937. He died in February 1940.</w:t>
                </w:r>
              </w:p>
            </w:tc>
          </w:sdtContent>
        </w:sdt>
      </w:tr>
      <w:tr w:rsidR="003235A7" w:rsidRPr="000A13F0" w:rsidTr="003235A7">
        <w:tc>
          <w:tcPr>
            <w:tcW w:w="9016" w:type="dxa"/>
          </w:tcPr>
          <w:p w:rsidR="003235A7" w:rsidRPr="000A13F0" w:rsidRDefault="003235A7" w:rsidP="000A13F0">
            <w:r w:rsidRPr="000A13F0">
              <w:rPr>
                <w:u w:val="single"/>
              </w:rPr>
              <w:lastRenderedPageBreak/>
              <w:t>Further reading</w:t>
            </w:r>
            <w:r w:rsidRPr="000A13F0">
              <w:t>:</w:t>
            </w:r>
          </w:p>
          <w:sdt>
            <w:sdtPr>
              <w:alias w:val="Further reading"/>
              <w:tag w:val="furtherReading"/>
              <w:id w:val="-1516217107"/>
              <w:placeholder>
                <w:docPart w:val="B7A1C551089145419E03B4D5CD407692"/>
              </w:placeholder>
              <w:showingPlcHdr/>
            </w:sdtPr>
            <w:sdtEndPr/>
            <w:sdtContent>
              <w:p w:rsidR="003235A7" w:rsidRPr="000A13F0" w:rsidRDefault="003235A7" w:rsidP="000A13F0">
                <w:r w:rsidRPr="000A13F0">
                  <w:rPr>
                    <w:rStyle w:val="PlaceholderText"/>
                  </w:rPr>
                  <w:t>[</w:t>
                </w:r>
                <w:r w:rsidR="00FB11DE" w:rsidRPr="000A13F0">
                  <w:rPr>
                    <w:rStyle w:val="PlaceholderText"/>
                  </w:rPr>
                  <w:t>Enter citations for further reading</w:t>
                </w:r>
                <w:r w:rsidRPr="000A13F0">
                  <w:rPr>
                    <w:rStyle w:val="PlaceholderText"/>
                  </w:rPr>
                  <w:t xml:space="preserve"> here]</w:t>
                </w:r>
              </w:p>
            </w:sdtContent>
          </w:sdt>
        </w:tc>
      </w:tr>
    </w:tbl>
    <w:p w:rsidR="00C27FAB" w:rsidRPr="000A13F0" w:rsidRDefault="00C27FAB" w:rsidP="000A13F0"/>
    <w:sectPr w:rsidR="00C27FAB" w:rsidRPr="000A13F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3F0" w:rsidRDefault="000A13F0" w:rsidP="007A0D55">
      <w:pPr>
        <w:spacing w:after="0" w:line="240" w:lineRule="auto"/>
      </w:pPr>
      <w:r>
        <w:separator/>
      </w:r>
    </w:p>
  </w:endnote>
  <w:endnote w:type="continuationSeparator" w:id="0">
    <w:p w:rsidR="000A13F0" w:rsidRDefault="000A13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3F0" w:rsidRDefault="000A13F0" w:rsidP="007A0D55">
      <w:pPr>
        <w:spacing w:after="0" w:line="240" w:lineRule="auto"/>
      </w:pPr>
      <w:r>
        <w:separator/>
      </w:r>
    </w:p>
  </w:footnote>
  <w:footnote w:type="continuationSeparator" w:id="0">
    <w:p w:rsidR="000A13F0" w:rsidRDefault="000A13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3F0"/>
    <w:rsid w:val="00032559"/>
    <w:rsid w:val="00052040"/>
    <w:rsid w:val="000A13F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13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13F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A13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13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60BCC5E0B27248A0C5EFC68A6E2501"/>
        <w:category>
          <w:name w:val="General"/>
          <w:gallery w:val="placeholder"/>
        </w:category>
        <w:types>
          <w:type w:val="bbPlcHdr"/>
        </w:types>
        <w:behaviors>
          <w:behavior w:val="content"/>
        </w:behaviors>
        <w:guid w:val="{7B7C6DB1-0710-4649-AC45-BC743A2CB0B6}"/>
      </w:docPartPr>
      <w:docPartBody>
        <w:p w:rsidR="00000000" w:rsidRDefault="004E117A">
          <w:pPr>
            <w:pStyle w:val="0160BCC5E0B27248A0C5EFC68A6E2501"/>
          </w:pPr>
          <w:r w:rsidRPr="00CC586D">
            <w:rPr>
              <w:rStyle w:val="PlaceholderText"/>
              <w:b/>
              <w:color w:val="FFFFFF" w:themeColor="background1"/>
            </w:rPr>
            <w:t>[Salutation]</w:t>
          </w:r>
        </w:p>
      </w:docPartBody>
    </w:docPart>
    <w:docPart>
      <w:docPartPr>
        <w:name w:val="722B5CE8848B264BB1DC8C66D5F62D31"/>
        <w:category>
          <w:name w:val="General"/>
          <w:gallery w:val="placeholder"/>
        </w:category>
        <w:types>
          <w:type w:val="bbPlcHdr"/>
        </w:types>
        <w:behaviors>
          <w:behavior w:val="content"/>
        </w:behaviors>
        <w:guid w:val="{0C76A27E-685F-294E-83D4-6FA3D83690E9}"/>
      </w:docPartPr>
      <w:docPartBody>
        <w:p w:rsidR="00000000" w:rsidRDefault="004E117A">
          <w:pPr>
            <w:pStyle w:val="722B5CE8848B264BB1DC8C66D5F62D31"/>
          </w:pPr>
          <w:r>
            <w:rPr>
              <w:rStyle w:val="PlaceholderText"/>
            </w:rPr>
            <w:t>[First name]</w:t>
          </w:r>
        </w:p>
      </w:docPartBody>
    </w:docPart>
    <w:docPart>
      <w:docPartPr>
        <w:name w:val="987D1C04AC3D4344A2C0778214CB9377"/>
        <w:category>
          <w:name w:val="General"/>
          <w:gallery w:val="placeholder"/>
        </w:category>
        <w:types>
          <w:type w:val="bbPlcHdr"/>
        </w:types>
        <w:behaviors>
          <w:behavior w:val="content"/>
        </w:behaviors>
        <w:guid w:val="{A0EB2AEC-99E2-A14E-ADC7-291AE24AC986}"/>
      </w:docPartPr>
      <w:docPartBody>
        <w:p w:rsidR="00000000" w:rsidRDefault="004E117A">
          <w:pPr>
            <w:pStyle w:val="987D1C04AC3D4344A2C0778214CB9377"/>
          </w:pPr>
          <w:r>
            <w:rPr>
              <w:rStyle w:val="PlaceholderText"/>
            </w:rPr>
            <w:t>[Middle name]</w:t>
          </w:r>
        </w:p>
      </w:docPartBody>
    </w:docPart>
    <w:docPart>
      <w:docPartPr>
        <w:name w:val="7FFF151488160F45853C2B39183AE663"/>
        <w:category>
          <w:name w:val="General"/>
          <w:gallery w:val="placeholder"/>
        </w:category>
        <w:types>
          <w:type w:val="bbPlcHdr"/>
        </w:types>
        <w:behaviors>
          <w:behavior w:val="content"/>
        </w:behaviors>
        <w:guid w:val="{8F1D4D18-42BF-C84A-928C-338C0C4222CE}"/>
      </w:docPartPr>
      <w:docPartBody>
        <w:p w:rsidR="00000000" w:rsidRDefault="004E117A">
          <w:pPr>
            <w:pStyle w:val="7FFF151488160F45853C2B39183AE663"/>
          </w:pPr>
          <w:r>
            <w:rPr>
              <w:rStyle w:val="PlaceholderText"/>
            </w:rPr>
            <w:t>[Last name]</w:t>
          </w:r>
        </w:p>
      </w:docPartBody>
    </w:docPart>
    <w:docPart>
      <w:docPartPr>
        <w:name w:val="AAE5548A1970B543997C03D5459A2C32"/>
        <w:category>
          <w:name w:val="General"/>
          <w:gallery w:val="placeholder"/>
        </w:category>
        <w:types>
          <w:type w:val="bbPlcHdr"/>
        </w:types>
        <w:behaviors>
          <w:behavior w:val="content"/>
        </w:behaviors>
        <w:guid w:val="{FE6F7625-AC70-1C47-B5E1-241347C68E47}"/>
      </w:docPartPr>
      <w:docPartBody>
        <w:p w:rsidR="00000000" w:rsidRDefault="004E117A">
          <w:pPr>
            <w:pStyle w:val="AAE5548A1970B543997C03D5459A2C32"/>
          </w:pPr>
          <w:r>
            <w:rPr>
              <w:rStyle w:val="PlaceholderText"/>
            </w:rPr>
            <w:t>[Enter your biography]</w:t>
          </w:r>
        </w:p>
      </w:docPartBody>
    </w:docPart>
    <w:docPart>
      <w:docPartPr>
        <w:name w:val="4B5D5CBA1A893043BE55768D9A35ACD6"/>
        <w:category>
          <w:name w:val="General"/>
          <w:gallery w:val="placeholder"/>
        </w:category>
        <w:types>
          <w:type w:val="bbPlcHdr"/>
        </w:types>
        <w:behaviors>
          <w:behavior w:val="content"/>
        </w:behaviors>
        <w:guid w:val="{1881C46B-C9D4-7E45-B33C-87D40F240503}"/>
      </w:docPartPr>
      <w:docPartBody>
        <w:p w:rsidR="00000000" w:rsidRDefault="004E117A">
          <w:pPr>
            <w:pStyle w:val="4B5D5CBA1A893043BE55768D9A35ACD6"/>
          </w:pPr>
          <w:r>
            <w:rPr>
              <w:rStyle w:val="PlaceholderText"/>
            </w:rPr>
            <w:t>[Enter the institution with which you are affiliated]</w:t>
          </w:r>
        </w:p>
      </w:docPartBody>
    </w:docPart>
    <w:docPart>
      <w:docPartPr>
        <w:name w:val="7BCFDB9BCAA1834B8D5B686719917D5A"/>
        <w:category>
          <w:name w:val="General"/>
          <w:gallery w:val="placeholder"/>
        </w:category>
        <w:types>
          <w:type w:val="bbPlcHdr"/>
        </w:types>
        <w:behaviors>
          <w:behavior w:val="content"/>
        </w:behaviors>
        <w:guid w:val="{7FC67F42-6D60-7946-9349-1B28A61E5681}"/>
      </w:docPartPr>
      <w:docPartBody>
        <w:p w:rsidR="00000000" w:rsidRDefault="004E117A">
          <w:pPr>
            <w:pStyle w:val="7BCFDB9BCAA1834B8D5B686719917D5A"/>
          </w:pPr>
          <w:r w:rsidRPr="00EF74F7">
            <w:rPr>
              <w:b/>
              <w:color w:val="808080" w:themeColor="background1" w:themeShade="80"/>
            </w:rPr>
            <w:t>[Enter the headword for your article]</w:t>
          </w:r>
        </w:p>
      </w:docPartBody>
    </w:docPart>
    <w:docPart>
      <w:docPartPr>
        <w:name w:val="68C8C2626CC489409D8D4D2E49C1CEE9"/>
        <w:category>
          <w:name w:val="General"/>
          <w:gallery w:val="placeholder"/>
        </w:category>
        <w:types>
          <w:type w:val="bbPlcHdr"/>
        </w:types>
        <w:behaviors>
          <w:behavior w:val="content"/>
        </w:behaviors>
        <w:guid w:val="{2C31C193-95E0-EA48-A1D8-D2EDA7FCB91D}"/>
      </w:docPartPr>
      <w:docPartBody>
        <w:p w:rsidR="00000000" w:rsidRDefault="004E117A">
          <w:pPr>
            <w:pStyle w:val="68C8C2626CC489409D8D4D2E49C1CE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0EF39F83E6464781888735DF82F5FB"/>
        <w:category>
          <w:name w:val="General"/>
          <w:gallery w:val="placeholder"/>
        </w:category>
        <w:types>
          <w:type w:val="bbPlcHdr"/>
        </w:types>
        <w:behaviors>
          <w:behavior w:val="content"/>
        </w:behaviors>
        <w:guid w:val="{71ABE5AD-A89F-754E-ACB9-8EA3A6A490F6}"/>
      </w:docPartPr>
      <w:docPartBody>
        <w:p w:rsidR="00000000" w:rsidRDefault="004E117A">
          <w:pPr>
            <w:pStyle w:val="990EF39F83E6464781888735DF82F5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21B4254F01D94EB74FC10491576DAF"/>
        <w:category>
          <w:name w:val="General"/>
          <w:gallery w:val="placeholder"/>
        </w:category>
        <w:types>
          <w:type w:val="bbPlcHdr"/>
        </w:types>
        <w:behaviors>
          <w:behavior w:val="content"/>
        </w:behaviors>
        <w:guid w:val="{6C670DFE-0973-7B4C-A482-3C136E044221}"/>
      </w:docPartPr>
      <w:docPartBody>
        <w:p w:rsidR="00000000" w:rsidRDefault="004E117A">
          <w:pPr>
            <w:pStyle w:val="7821B4254F01D94EB74FC10491576D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A1C551089145419E03B4D5CD407692"/>
        <w:category>
          <w:name w:val="General"/>
          <w:gallery w:val="placeholder"/>
        </w:category>
        <w:types>
          <w:type w:val="bbPlcHdr"/>
        </w:types>
        <w:behaviors>
          <w:behavior w:val="content"/>
        </w:behaviors>
        <w:guid w:val="{4BECBF86-CE8E-444A-9934-79DF5FD82B74}"/>
      </w:docPartPr>
      <w:docPartBody>
        <w:p w:rsidR="00000000" w:rsidRDefault="004E117A">
          <w:pPr>
            <w:pStyle w:val="B7A1C551089145419E03B4D5CD4076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60BCC5E0B27248A0C5EFC68A6E2501">
    <w:name w:val="0160BCC5E0B27248A0C5EFC68A6E2501"/>
  </w:style>
  <w:style w:type="paragraph" w:customStyle="1" w:styleId="722B5CE8848B264BB1DC8C66D5F62D31">
    <w:name w:val="722B5CE8848B264BB1DC8C66D5F62D31"/>
  </w:style>
  <w:style w:type="paragraph" w:customStyle="1" w:styleId="987D1C04AC3D4344A2C0778214CB9377">
    <w:name w:val="987D1C04AC3D4344A2C0778214CB9377"/>
  </w:style>
  <w:style w:type="paragraph" w:customStyle="1" w:styleId="7FFF151488160F45853C2B39183AE663">
    <w:name w:val="7FFF151488160F45853C2B39183AE663"/>
  </w:style>
  <w:style w:type="paragraph" w:customStyle="1" w:styleId="AAE5548A1970B543997C03D5459A2C32">
    <w:name w:val="AAE5548A1970B543997C03D5459A2C32"/>
  </w:style>
  <w:style w:type="paragraph" w:customStyle="1" w:styleId="4B5D5CBA1A893043BE55768D9A35ACD6">
    <w:name w:val="4B5D5CBA1A893043BE55768D9A35ACD6"/>
  </w:style>
  <w:style w:type="paragraph" w:customStyle="1" w:styleId="7BCFDB9BCAA1834B8D5B686719917D5A">
    <w:name w:val="7BCFDB9BCAA1834B8D5B686719917D5A"/>
  </w:style>
  <w:style w:type="paragraph" w:customStyle="1" w:styleId="68C8C2626CC489409D8D4D2E49C1CEE9">
    <w:name w:val="68C8C2626CC489409D8D4D2E49C1CEE9"/>
  </w:style>
  <w:style w:type="paragraph" w:customStyle="1" w:styleId="990EF39F83E6464781888735DF82F5FB">
    <w:name w:val="990EF39F83E6464781888735DF82F5FB"/>
  </w:style>
  <w:style w:type="paragraph" w:customStyle="1" w:styleId="7821B4254F01D94EB74FC10491576DAF">
    <w:name w:val="7821B4254F01D94EB74FC10491576DAF"/>
  </w:style>
  <w:style w:type="paragraph" w:customStyle="1" w:styleId="B7A1C551089145419E03B4D5CD407692">
    <w:name w:val="B7A1C551089145419E03B4D5CD4076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60BCC5E0B27248A0C5EFC68A6E2501">
    <w:name w:val="0160BCC5E0B27248A0C5EFC68A6E2501"/>
  </w:style>
  <w:style w:type="paragraph" w:customStyle="1" w:styleId="722B5CE8848B264BB1DC8C66D5F62D31">
    <w:name w:val="722B5CE8848B264BB1DC8C66D5F62D31"/>
  </w:style>
  <w:style w:type="paragraph" w:customStyle="1" w:styleId="987D1C04AC3D4344A2C0778214CB9377">
    <w:name w:val="987D1C04AC3D4344A2C0778214CB9377"/>
  </w:style>
  <w:style w:type="paragraph" w:customStyle="1" w:styleId="7FFF151488160F45853C2B39183AE663">
    <w:name w:val="7FFF151488160F45853C2B39183AE663"/>
  </w:style>
  <w:style w:type="paragraph" w:customStyle="1" w:styleId="AAE5548A1970B543997C03D5459A2C32">
    <w:name w:val="AAE5548A1970B543997C03D5459A2C32"/>
  </w:style>
  <w:style w:type="paragraph" w:customStyle="1" w:styleId="4B5D5CBA1A893043BE55768D9A35ACD6">
    <w:name w:val="4B5D5CBA1A893043BE55768D9A35ACD6"/>
  </w:style>
  <w:style w:type="paragraph" w:customStyle="1" w:styleId="7BCFDB9BCAA1834B8D5B686719917D5A">
    <w:name w:val="7BCFDB9BCAA1834B8D5B686719917D5A"/>
  </w:style>
  <w:style w:type="paragraph" w:customStyle="1" w:styleId="68C8C2626CC489409D8D4D2E49C1CEE9">
    <w:name w:val="68C8C2626CC489409D8D4D2E49C1CEE9"/>
  </w:style>
  <w:style w:type="paragraph" w:customStyle="1" w:styleId="990EF39F83E6464781888735DF82F5FB">
    <w:name w:val="990EF39F83E6464781888735DF82F5FB"/>
  </w:style>
  <w:style w:type="paragraph" w:customStyle="1" w:styleId="7821B4254F01D94EB74FC10491576DAF">
    <w:name w:val="7821B4254F01D94EB74FC10491576DAF"/>
  </w:style>
  <w:style w:type="paragraph" w:customStyle="1" w:styleId="B7A1C551089145419E03B4D5CD407692">
    <w:name w:val="B7A1C551089145419E03B4D5CD4076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762</Words>
  <Characters>4344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2015-08-28T01:26:00Z</dcterms:created>
  <dcterms:modified xsi:type="dcterms:W3CDTF">2015-08-28T01:28:00Z</dcterms:modified>
</cp:coreProperties>
</file>