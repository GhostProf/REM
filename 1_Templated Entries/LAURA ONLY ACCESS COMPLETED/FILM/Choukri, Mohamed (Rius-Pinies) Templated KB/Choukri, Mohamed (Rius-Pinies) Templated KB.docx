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9FC91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4D818B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13863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 w:eastAsia="es-E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2B3D6D6D" w14:textId="77777777" w:rsidR="00B574C9" w:rsidRDefault="00141343" w:rsidP="005E0090">
                <w:proofErr w:type="spellStart"/>
                <w:r w:rsidRPr="00141343">
                  <w:rPr>
                    <w:lang w:val="en-US" w:eastAsia="es-ES"/>
                  </w:rPr>
                  <w:t>Mònica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E9BB7C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 w:eastAsia="es-E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66E71F11" w14:textId="77777777" w:rsidR="00B574C9" w:rsidRDefault="00141343" w:rsidP="005E0090">
                <w:proofErr w:type="spellStart"/>
                <w:r w:rsidRPr="00141343">
                  <w:rPr>
                    <w:lang w:val="en-US" w:eastAsia="es-ES"/>
                  </w:rPr>
                  <w:t>Rius-Piniés</w:t>
                </w:r>
                <w:proofErr w:type="spellEnd"/>
              </w:p>
            </w:tc>
          </w:sdtContent>
        </w:sdt>
      </w:tr>
      <w:tr w:rsidR="00B574C9" w14:paraId="0E38BF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F218C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AD3E3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830BB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15F8E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u w:color="000000"/>
              <w:lang w:val="en-US" w:eastAsia="es-E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FFA39AB" w14:textId="77777777" w:rsidR="00B574C9" w:rsidRDefault="00141343" w:rsidP="00141343">
                <w:r w:rsidRPr="00141343">
                  <w:rPr>
                    <w:u w:color="000000"/>
                    <w:lang w:val="en-US" w:eastAsia="es-ES"/>
                  </w:rPr>
                  <w:t>University of Barcelona</w:t>
                </w:r>
              </w:p>
            </w:tc>
          </w:sdtContent>
        </w:sdt>
      </w:tr>
    </w:tbl>
    <w:p w14:paraId="776661D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514172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DC3A16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A06AA9D" w14:textId="77777777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CA17FA" w14:textId="77777777" w:rsidR="003F0D73" w:rsidRPr="00FB589A" w:rsidRDefault="00FE3F58" w:rsidP="00AD4567">
                <w:proofErr w:type="spellStart"/>
                <w:r>
                  <w:t>Choukri</w:t>
                </w:r>
                <w:proofErr w:type="spellEnd"/>
                <w:r>
                  <w:t>, Mohamed (1935–</w:t>
                </w:r>
                <w:r w:rsidR="00AD4567" w:rsidRPr="00AD4567">
                  <w:t>2003)</w:t>
                </w:r>
              </w:p>
            </w:tc>
          </w:sdtContent>
        </w:sdt>
      </w:tr>
      <w:tr w:rsidR="00464699" w14:paraId="0A0A4F19" w14:textId="77777777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CC05E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619F46B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893B10" w14:textId="77777777" w:rsidR="00FE3F58" w:rsidRDefault="00141343" w:rsidP="005E0090">
                <w:r>
                  <w:t xml:space="preserve">Mohamed </w:t>
                </w:r>
                <w:proofErr w:type="spellStart"/>
                <w:r>
                  <w:t>Choukri</w:t>
                </w:r>
                <w:proofErr w:type="spellEnd"/>
                <w:r>
                  <w:t xml:space="preserve"> (</w:t>
                </w:r>
                <w:proofErr w:type="spellStart"/>
                <w:r>
                  <w:t>Muḥammad</w:t>
                </w:r>
                <w:proofErr w:type="spellEnd"/>
                <w:r>
                  <w:t xml:space="preserve"> </w:t>
                </w:r>
                <w:proofErr w:type="spellStart"/>
                <w:r>
                  <w:t>Shukrī</w:t>
                </w:r>
                <w:proofErr w:type="spellEnd"/>
                <w:r>
                  <w:t xml:space="preserve"> </w:t>
                </w:r>
                <w:r>
                  <w:rPr>
                    <w:rFonts w:ascii="Arial Unicode MS" w:hint="cs"/>
                    <w:rtl/>
                    <w:lang w:val="ar-SA"/>
                  </w:rPr>
                  <w:t>محمد شكري</w:t>
                </w:r>
                <w:r>
                  <w:t xml:space="preserve">) </w:t>
                </w:r>
                <w:r w:rsidRPr="000F4428">
                  <w:t xml:space="preserve">was a Moroccan writer who </w:t>
                </w:r>
                <w:r>
                  <w:t xml:space="preserve">made an important </w:t>
                </w:r>
                <w:r w:rsidRPr="000F4428">
                  <w:t>contribut</w:t>
                </w:r>
                <w:r>
                  <w:t>ion</w:t>
                </w:r>
                <w:r w:rsidRPr="000F4428">
                  <w:t xml:space="preserve"> to the renewal of literature in the Arabic world. </w:t>
                </w:r>
                <w:r>
                  <w:t>I</w:t>
                </w:r>
                <w:r w:rsidRPr="007E288D">
                  <w:t>nternationally</w:t>
                </w:r>
                <w:r>
                  <w:t>,</w:t>
                </w:r>
                <w:r w:rsidRPr="000C6AFD">
                  <w:t xml:space="preserve"> </w:t>
                </w:r>
                <w:r>
                  <w:t>h</w:t>
                </w:r>
                <w:r w:rsidRPr="000F4428">
                  <w:t xml:space="preserve">e is one of the </w:t>
                </w:r>
                <w:r>
                  <w:t>be</w:t>
                </w:r>
                <w:r w:rsidRPr="000F4428">
                  <w:t>st</w:t>
                </w:r>
                <w:r>
                  <w:t>-</w:t>
                </w:r>
                <w:r w:rsidRPr="000F4428">
                  <w:t>known</w:t>
                </w:r>
                <w:r>
                  <w:t xml:space="preserve"> Arab writers</w:t>
                </w:r>
                <w:r w:rsidRPr="000F4428">
                  <w:t xml:space="preserve">, </w:t>
                </w:r>
                <w:r>
                  <w:t>mainl</w:t>
                </w:r>
                <w:r w:rsidRPr="000F4428">
                  <w:t>y due to his relation</w:t>
                </w:r>
                <w:r>
                  <w:t>ship</w:t>
                </w:r>
                <w:r w:rsidRPr="000F4428">
                  <w:t xml:space="preserve"> with Paul Bowles</w:t>
                </w:r>
                <w:r>
                  <w:t>,</w:t>
                </w:r>
                <w:r w:rsidRPr="000F4428">
                  <w:t xml:space="preserve"> who was his mentor and translator</w:t>
                </w:r>
                <w:r>
                  <w:t xml:space="preserve"> into</w:t>
                </w:r>
                <w:r w:rsidRPr="00F974BC">
                  <w:t xml:space="preserve"> </w:t>
                </w:r>
                <w:r w:rsidRPr="0001319C">
                  <w:t>English</w:t>
                </w:r>
                <w:r w:rsidRPr="000F4428">
                  <w:t xml:space="preserve">. </w:t>
                </w:r>
                <w:proofErr w:type="spellStart"/>
                <w:r w:rsidRPr="000F4428">
                  <w:t>Choukri</w:t>
                </w:r>
                <w:proofErr w:type="spellEnd"/>
                <w:r w:rsidRPr="000F4428">
                  <w:t xml:space="preserve"> introduced major changes </w:t>
                </w:r>
                <w:r>
                  <w:t>in Arabic literature, in terms of</w:t>
                </w:r>
                <w:r w:rsidRPr="004148F4">
                  <w:t xml:space="preserve"> </w:t>
                </w:r>
                <w:r w:rsidRPr="000F4428">
                  <w:t xml:space="preserve">both the topics </w:t>
                </w:r>
                <w:r>
                  <w:t xml:space="preserve">selected </w:t>
                </w:r>
                <w:r w:rsidRPr="000F4428">
                  <w:t xml:space="preserve">and the language </w:t>
                </w:r>
                <w:r>
                  <w:t xml:space="preserve">used, </w:t>
                </w:r>
                <w:r w:rsidRPr="000F4428">
                  <w:t>combining classical Arabic with the Moroccan dialect. His main literary corpus is autobiographic</w:t>
                </w:r>
                <w:r>
                  <w:t>al</w:t>
                </w:r>
                <w:r w:rsidRPr="000F4428">
                  <w:t xml:space="preserve"> a</w:t>
                </w:r>
                <w:r>
                  <w:t xml:space="preserve">nd draws on his inspirational </w:t>
                </w:r>
                <w:r w:rsidRPr="000F4428">
                  <w:t xml:space="preserve">life: born in </w:t>
                </w:r>
                <w:r>
                  <w:t xml:space="preserve">truly </w:t>
                </w:r>
                <w:r w:rsidRPr="000F4428">
                  <w:t>miser</w:t>
                </w:r>
                <w:r>
                  <w:t>able</w:t>
                </w:r>
                <w:r w:rsidRPr="000F4428">
                  <w:t xml:space="preserve"> conditions</w:t>
                </w:r>
                <w:r>
                  <w:t>,</w:t>
                </w:r>
                <w:r w:rsidRPr="000C6AFD">
                  <w:t xml:space="preserve"> </w:t>
                </w:r>
                <w:r w:rsidRPr="000F4428">
                  <w:t xml:space="preserve">he </w:t>
                </w:r>
                <w:r>
                  <w:t xml:space="preserve">managed to </w:t>
                </w:r>
                <w:r w:rsidRPr="000F4428">
                  <w:t xml:space="preserve">educate himself and </w:t>
                </w:r>
                <w:r>
                  <w:t xml:space="preserve">obtain a university </w:t>
                </w:r>
                <w:r w:rsidRPr="000F4428">
                  <w:t>degree</w:t>
                </w:r>
                <w:r>
                  <w:t xml:space="preserve"> before</w:t>
                </w:r>
                <w:r w:rsidRPr="000F4428">
                  <w:t xml:space="preserve"> becoming</w:t>
                </w:r>
                <w:r>
                  <w:t xml:space="preserve"> a</w:t>
                </w:r>
                <w:r w:rsidRPr="000F4428">
                  <w:t xml:space="preserve"> teacher and writer. The first volume of his memoirs, </w:t>
                </w:r>
                <w:r w:rsidRPr="000F4428">
                  <w:rPr>
                    <w:i/>
                    <w:iCs/>
                  </w:rPr>
                  <w:t>For Bread Alone</w:t>
                </w:r>
                <w:r w:rsidRPr="000F4428">
                  <w:t>,</w:t>
                </w:r>
                <w:r w:rsidRPr="000F4428">
                  <w:rPr>
                    <w:i/>
                    <w:iCs/>
                  </w:rPr>
                  <w:t xml:space="preserve"> </w:t>
                </w:r>
                <w:r w:rsidRPr="000F4428">
                  <w:t>is one of the most</w:t>
                </w:r>
                <w:r>
                  <w:t xml:space="preserve"> widely</w:t>
                </w:r>
                <w:r w:rsidRPr="000F4428">
                  <w:t xml:space="preserve"> read books in Arabic</w:t>
                </w:r>
                <w:r>
                  <w:t>,</w:t>
                </w:r>
                <w:r w:rsidRPr="000F4428">
                  <w:t xml:space="preserve"> and </w:t>
                </w:r>
                <w:r>
                  <w:t xml:space="preserve">was </w:t>
                </w:r>
                <w:r w:rsidRPr="000F4428">
                  <w:t xml:space="preserve">even adapted </w:t>
                </w:r>
                <w:r>
                  <w:t>for the</w:t>
                </w:r>
                <w:r w:rsidRPr="000F4428">
                  <w:t xml:space="preserve"> cinema.</w:t>
                </w:r>
              </w:p>
              <w:p w14:paraId="53ABAB81" w14:textId="77777777" w:rsidR="00FE3F58" w:rsidRDefault="00FE3F58" w:rsidP="005E0090"/>
              <w:p w14:paraId="7BDF53C5" w14:textId="77777777" w:rsidR="00FE3F58" w:rsidRDefault="00FE3F58" w:rsidP="00FE3F58">
                <w:r w:rsidRPr="000F4428">
                  <w:t xml:space="preserve">Mohammed </w:t>
                </w:r>
                <w:proofErr w:type="spellStart"/>
                <w:r w:rsidRPr="000F4428">
                  <w:t>Choukri</w:t>
                </w:r>
                <w:proofErr w:type="spellEnd"/>
                <w:r w:rsidRPr="000F4428">
                  <w:t xml:space="preserve"> was born in the Moroccan Rif in 1935, </w:t>
                </w:r>
                <w:r>
                  <w:t xml:space="preserve">then under </w:t>
                </w:r>
                <w:r w:rsidRPr="000F4428">
                  <w:t>the Spanish Protectorate</w:t>
                </w:r>
                <w:r>
                  <w:t xml:space="preserve"> of</w:t>
                </w:r>
                <w:r w:rsidRPr="000C6AFD">
                  <w:t xml:space="preserve"> </w:t>
                </w:r>
                <w:r w:rsidRPr="00251FC1">
                  <w:t>North Africa</w:t>
                </w:r>
                <w:r w:rsidRPr="000F4428">
                  <w:t xml:space="preserve">. He spent his childhood in abject poverty, suffering severe misery and hunger. He </w:t>
                </w:r>
                <w:r>
                  <w:t>ran</w:t>
                </w:r>
                <w:r w:rsidRPr="000F4428">
                  <w:t xml:space="preserve"> away from </w:t>
                </w:r>
                <w:r>
                  <w:t xml:space="preserve">his family and his </w:t>
                </w:r>
                <w:r w:rsidRPr="000F4428">
                  <w:t xml:space="preserve">despotic father and worked </w:t>
                </w:r>
                <w:r>
                  <w:t>in many different</w:t>
                </w:r>
                <w:r w:rsidRPr="000F4428">
                  <w:t xml:space="preserve"> jobs </w:t>
                </w:r>
                <w:r>
                  <w:t xml:space="preserve">to earn a </w:t>
                </w:r>
                <w:r w:rsidRPr="000F4428">
                  <w:t xml:space="preserve">living until he graduated as a primary school teacher. </w:t>
                </w:r>
                <w:r>
                  <w:t>Eventually</w:t>
                </w:r>
                <w:r w:rsidRPr="000F4428">
                  <w:t>, he retired from teaching and lived devoted to writing</w:t>
                </w:r>
                <w:r>
                  <w:t>.</w:t>
                </w:r>
              </w:p>
              <w:p w14:paraId="419D9996" w14:textId="77777777" w:rsidR="00E85A05" w:rsidRDefault="00E85A05" w:rsidP="005E0090"/>
            </w:tc>
          </w:sdtContent>
        </w:sdt>
      </w:tr>
      <w:tr w:rsidR="003F0D73" w:rsidRPr="00AE64D7" w14:paraId="61251DD1" w14:textId="7777777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CC2A069" w14:textId="77777777" w:rsidR="00AD4567" w:rsidRDefault="00AD4567" w:rsidP="00AD4567">
                    <w:r>
                      <w:t xml:space="preserve">Mohamed </w:t>
                    </w:r>
                    <w:proofErr w:type="spellStart"/>
                    <w:r>
                      <w:t>Choukri</w:t>
                    </w:r>
                    <w:proofErr w:type="spellEnd"/>
                    <w:r>
                      <w:t xml:space="preserve"> (</w:t>
                    </w:r>
                    <w:proofErr w:type="spellStart"/>
                    <w:r>
                      <w:t>Muḥammad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Shukrī</w:t>
                    </w:r>
                    <w:proofErr w:type="spellEnd"/>
                    <w:r>
                      <w:t xml:space="preserve"> </w:t>
                    </w:r>
                    <w:r>
                      <w:rPr>
                        <w:rFonts w:ascii="Arial Unicode MS" w:hint="cs"/>
                        <w:rtl/>
                        <w:lang w:val="ar-SA"/>
                      </w:rPr>
                      <w:t>محمد شكري</w:t>
                    </w:r>
                    <w:r>
                      <w:t xml:space="preserve">) </w:t>
                    </w:r>
                    <w:r w:rsidRPr="000F4428">
                      <w:t xml:space="preserve">was a Moroccan writer who </w:t>
                    </w:r>
                    <w:r>
                      <w:t xml:space="preserve">made an important </w:t>
                    </w:r>
                    <w:r w:rsidRPr="000F4428">
                      <w:t>contribut</w:t>
                    </w:r>
                    <w:r>
                      <w:t>ion</w:t>
                    </w:r>
                    <w:r w:rsidRPr="000F4428">
                      <w:t xml:space="preserve"> to the renewal of literature in the Arabic world. </w:t>
                    </w:r>
                    <w:r>
                      <w:t>I</w:t>
                    </w:r>
                    <w:r w:rsidRPr="007E288D">
                      <w:t>nternationally</w:t>
                    </w:r>
                    <w:r>
                      <w:t>,</w:t>
                    </w:r>
                    <w:r w:rsidRPr="000C6AFD">
                      <w:t xml:space="preserve"> </w:t>
                    </w:r>
                    <w:r>
                      <w:t>h</w:t>
                    </w:r>
                    <w:r w:rsidRPr="000F4428">
                      <w:t xml:space="preserve">e is one of the </w:t>
                    </w:r>
                    <w:r>
                      <w:t>be</w:t>
                    </w:r>
                    <w:r w:rsidRPr="000F4428">
                      <w:t>st</w:t>
                    </w:r>
                    <w:r>
                      <w:t>-</w:t>
                    </w:r>
                    <w:r w:rsidRPr="000F4428">
                      <w:t>known</w:t>
                    </w:r>
                    <w:r>
                      <w:t xml:space="preserve"> Arab writers</w:t>
                    </w:r>
                    <w:r w:rsidRPr="000F4428">
                      <w:t xml:space="preserve">, </w:t>
                    </w:r>
                    <w:r>
                      <w:t>mainl</w:t>
                    </w:r>
                    <w:r w:rsidRPr="000F4428">
                      <w:t>y due to his relation</w:t>
                    </w:r>
                    <w:r>
                      <w:t>ship</w:t>
                    </w:r>
                    <w:r w:rsidRPr="000F4428">
                      <w:t xml:space="preserve"> with Paul Bowles</w:t>
                    </w:r>
                    <w:r>
                      <w:t>,</w:t>
                    </w:r>
                    <w:r w:rsidRPr="000F4428">
                      <w:t xml:space="preserve"> who was his mentor and translator</w:t>
                    </w:r>
                    <w:r>
                      <w:t xml:space="preserve"> into</w:t>
                    </w:r>
                    <w:r w:rsidRPr="00F974BC">
                      <w:t xml:space="preserve"> </w:t>
                    </w:r>
                    <w:r w:rsidRPr="0001319C">
                      <w:t>English</w:t>
                    </w:r>
                    <w:r w:rsidRPr="000F4428">
                      <w:t xml:space="preserve">. </w:t>
                    </w:r>
                    <w:proofErr w:type="spellStart"/>
                    <w:r w:rsidRPr="000F4428">
                      <w:t>Choukri</w:t>
                    </w:r>
                    <w:proofErr w:type="spellEnd"/>
                    <w:r w:rsidRPr="000F4428">
                      <w:t xml:space="preserve"> introduced major changes </w:t>
                    </w:r>
                    <w:r>
                      <w:t>in Arabic literature, in terms of</w:t>
                    </w:r>
                    <w:r w:rsidRPr="004148F4">
                      <w:t xml:space="preserve"> </w:t>
                    </w:r>
                    <w:r w:rsidRPr="000F4428">
                      <w:t xml:space="preserve">both the topics </w:t>
                    </w:r>
                    <w:r>
                      <w:t xml:space="preserve">selected </w:t>
                    </w:r>
                    <w:r w:rsidRPr="000F4428">
                      <w:t xml:space="preserve">and the language </w:t>
                    </w:r>
                    <w:r>
                      <w:t xml:space="preserve">used, </w:t>
                    </w:r>
                    <w:r w:rsidRPr="000F4428">
                      <w:t>combining classical Arabic with the Moroccan dialect. His main literary corpus is autobiographic</w:t>
                    </w:r>
                    <w:r>
                      <w:t>al</w:t>
                    </w:r>
                    <w:r w:rsidRPr="000F4428">
                      <w:t xml:space="preserve"> a</w:t>
                    </w:r>
                    <w:r>
                      <w:t xml:space="preserve">nd draws on his inspirational </w:t>
                    </w:r>
                    <w:r w:rsidRPr="000F4428">
                      <w:t xml:space="preserve">life: born in </w:t>
                    </w:r>
                    <w:r>
                      <w:t xml:space="preserve">truly </w:t>
                    </w:r>
                    <w:r w:rsidRPr="000F4428">
                      <w:t>miser</w:t>
                    </w:r>
                    <w:r>
                      <w:t>able</w:t>
                    </w:r>
                    <w:r w:rsidRPr="000F4428">
                      <w:t xml:space="preserve"> conditions</w:t>
                    </w:r>
                    <w:r>
                      <w:t>,</w:t>
                    </w:r>
                    <w:r w:rsidRPr="000C6AFD">
                      <w:t xml:space="preserve"> </w:t>
                    </w:r>
                    <w:r w:rsidRPr="000F4428">
                      <w:t xml:space="preserve">he </w:t>
                    </w:r>
                    <w:r>
                      <w:t xml:space="preserve">managed to </w:t>
                    </w:r>
                    <w:r w:rsidRPr="000F4428">
                      <w:t xml:space="preserve">educate himself and </w:t>
                    </w:r>
                    <w:r>
                      <w:t xml:space="preserve">obtain a university </w:t>
                    </w:r>
                    <w:r w:rsidRPr="000F4428">
                      <w:t>degree</w:t>
                    </w:r>
                    <w:r>
                      <w:t xml:space="preserve"> before</w:t>
                    </w:r>
                    <w:r w:rsidRPr="000F4428">
                      <w:t xml:space="preserve"> becoming</w:t>
                    </w:r>
                    <w:r>
                      <w:t xml:space="preserve"> a</w:t>
                    </w:r>
                    <w:r w:rsidRPr="000F4428">
                      <w:t xml:space="preserve"> teacher and writer. The first volume of his memoirs, </w:t>
                    </w:r>
                    <w:r w:rsidRPr="000F4428">
                      <w:rPr>
                        <w:i/>
                        <w:iCs/>
                      </w:rPr>
                      <w:t>For Bread Alone</w:t>
                    </w:r>
                    <w:r w:rsidRPr="000F4428">
                      <w:t>,</w:t>
                    </w:r>
                    <w:r w:rsidRPr="000F4428">
                      <w:rPr>
                        <w:i/>
                        <w:iCs/>
                      </w:rPr>
                      <w:t xml:space="preserve"> </w:t>
                    </w:r>
                    <w:r w:rsidRPr="000F4428">
                      <w:t>is one of the most</w:t>
                    </w:r>
                    <w:r>
                      <w:t xml:space="preserve"> widely</w:t>
                    </w:r>
                    <w:r w:rsidRPr="000F4428">
                      <w:t xml:space="preserve"> read books in Arabic</w:t>
                    </w:r>
                    <w:r>
                      <w:t>,</w:t>
                    </w:r>
                    <w:r w:rsidRPr="000F4428">
                      <w:t xml:space="preserve"> and </w:t>
                    </w:r>
                    <w:r>
                      <w:t xml:space="preserve">was </w:t>
                    </w:r>
                    <w:r w:rsidRPr="000F4428">
                      <w:t xml:space="preserve">even adapted </w:t>
                    </w:r>
                    <w:r>
                      <w:t>for the</w:t>
                    </w:r>
                    <w:r w:rsidRPr="000F4428">
                      <w:t xml:space="preserve"> cinema.</w:t>
                    </w:r>
                  </w:p>
                  <w:p w14:paraId="1190B96F" w14:textId="77777777" w:rsidR="00DB13F4" w:rsidRDefault="00DB13F4" w:rsidP="00AD4567"/>
                  <w:p w14:paraId="78269044" w14:textId="77777777" w:rsidR="00DB13F4" w:rsidRDefault="00DB13F4" w:rsidP="00DB13F4">
                    <w:pPr>
                      <w:keepNext/>
                    </w:pPr>
                    <w:r>
                      <w:t>File: Mohamed Choukri.jpg</w:t>
                    </w:r>
                  </w:p>
                  <w:p w14:paraId="7A7982B3" w14:textId="77777777" w:rsidR="00DB13F4" w:rsidRDefault="00DB13F4" w:rsidP="00DB13F4">
                    <w:pPr>
                      <w:pStyle w:val="Caption"/>
                    </w:pPr>
                    <w:r>
                      <w:t xml:space="preserve">Mohamed </w:t>
                    </w:r>
                    <w:proofErr w:type="spellStart"/>
                    <w:r>
                      <w:t>Choukri</w:t>
                    </w:r>
                    <w:proofErr w:type="spellEnd"/>
                    <w:r>
                      <w:t xml:space="preserve"> </w:t>
                    </w:r>
                    <w:r w:rsidR="00FE3F58">
                      <w:fldChar w:fldCharType="begin"/>
                    </w:r>
                    <w:r w:rsidR="00FE3F58">
                      <w:instrText xml:space="preserve"> SEQ Mohamed_Choukri \* ARABIC </w:instrText>
                    </w:r>
                    <w:r w:rsidR="00FE3F58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FE3F58">
                      <w:rPr>
                        <w:noProof/>
                      </w:rPr>
                      <w:fldChar w:fldCharType="end"/>
                    </w:r>
                  </w:p>
                  <w:p w14:paraId="229812ED" w14:textId="77777777" w:rsidR="00DB13F4" w:rsidRDefault="00FE3F58" w:rsidP="00FE3F58">
                    <w:pPr>
                      <w:pStyle w:val="Authornote"/>
                    </w:pPr>
                    <w:r>
                      <w:t>[[</w:t>
                    </w:r>
                    <w:r w:rsidR="00DB13F4">
                      <w:t xml:space="preserve">Source: Image can be found at </w:t>
                    </w:r>
                    <w:hyperlink r:id="rId9" w:history="1">
                      <w:r w:rsidR="00DB13F4" w:rsidRPr="00C73CF2">
                        <w:rPr>
                          <w:rStyle w:val="Hyperlink"/>
                        </w:rPr>
                        <w:t>http://www.jadaliyya.com/pages/index/19163/mohamed-choukri_a-profile-from-the-archives</w:t>
                      </w:r>
                    </w:hyperlink>
                    <w:r>
                      <w:rPr>
                        <w:rStyle w:val="Hyperlink"/>
                      </w:rPr>
                      <w:t>]]</w:t>
                    </w:r>
                  </w:p>
                  <w:p w14:paraId="3F1AD85A" w14:textId="77777777" w:rsidR="00AD4567" w:rsidRDefault="00AD4567" w:rsidP="00AD4567">
                    <w:pPr>
                      <w:rPr>
                        <w:rFonts w:eastAsia="Calibri"/>
                        <w:b/>
                        <w:bCs/>
                      </w:rPr>
                    </w:pPr>
                  </w:p>
                  <w:p w14:paraId="03EACEC3" w14:textId="77777777" w:rsidR="00AD4567" w:rsidRDefault="00AD4567" w:rsidP="00AD4567">
                    <w:r w:rsidRPr="000F4428">
                      <w:t xml:space="preserve">Mohammed </w:t>
                    </w:r>
                    <w:proofErr w:type="spellStart"/>
                    <w:r w:rsidRPr="000F4428">
                      <w:t>Choukri</w:t>
                    </w:r>
                    <w:proofErr w:type="spellEnd"/>
                    <w:r w:rsidRPr="000F4428">
                      <w:t xml:space="preserve"> was born in the Moroccan Rif in 1935, </w:t>
                    </w:r>
                    <w:r>
                      <w:t xml:space="preserve">then under </w:t>
                    </w:r>
                    <w:r w:rsidRPr="000F4428">
                      <w:t>the Spanish Protectorate</w:t>
                    </w:r>
                    <w:r>
                      <w:t xml:space="preserve"> of</w:t>
                    </w:r>
                    <w:r w:rsidRPr="000C6AFD">
                      <w:t xml:space="preserve"> </w:t>
                    </w:r>
                    <w:r w:rsidRPr="00251FC1">
                      <w:t>North Africa</w:t>
                    </w:r>
                    <w:r w:rsidRPr="000F4428">
                      <w:t xml:space="preserve">. He spent his childhood in abject poverty, suffering severe misery and hunger. He </w:t>
                    </w:r>
                    <w:r>
                      <w:lastRenderedPageBreak/>
                      <w:t>ran</w:t>
                    </w:r>
                    <w:r w:rsidRPr="000F4428">
                      <w:t xml:space="preserve"> away from </w:t>
                    </w:r>
                    <w:r>
                      <w:t xml:space="preserve">his family and his </w:t>
                    </w:r>
                    <w:r w:rsidRPr="000F4428">
                      <w:t xml:space="preserve">despotic father and worked </w:t>
                    </w:r>
                    <w:r>
                      <w:t>in many different</w:t>
                    </w:r>
                    <w:r w:rsidRPr="000F4428">
                      <w:t xml:space="preserve"> jobs </w:t>
                    </w:r>
                    <w:r>
                      <w:t xml:space="preserve">to earn a </w:t>
                    </w:r>
                    <w:r w:rsidRPr="000F4428">
                      <w:t xml:space="preserve">living until he graduated as a primary school teacher. </w:t>
                    </w:r>
                    <w:r>
                      <w:t>Eventually</w:t>
                    </w:r>
                    <w:r w:rsidRPr="000F4428">
                      <w:t>, he retired from teaching and lived devoted to writing</w:t>
                    </w:r>
                    <w:r>
                      <w:t>.</w:t>
                    </w:r>
                  </w:p>
                  <w:p w14:paraId="620ACF0D" w14:textId="77777777" w:rsidR="00AD4567" w:rsidRDefault="00AD4567" w:rsidP="00AD4567"/>
                  <w:p w14:paraId="53B6191D" w14:textId="77777777" w:rsidR="00AD4567" w:rsidRPr="000F4428" w:rsidRDefault="00AD4567" w:rsidP="00AD4567">
                    <w:r w:rsidRPr="000F4428">
                      <w:t>He met Paul Bowles in Tangier</w:t>
                    </w:r>
                    <w:r>
                      <w:t xml:space="preserve">, </w:t>
                    </w:r>
                    <w:r w:rsidRPr="000F4428">
                      <w:t xml:space="preserve">where both </w:t>
                    </w:r>
                    <w:r>
                      <w:t xml:space="preserve">men </w:t>
                    </w:r>
                    <w:r w:rsidRPr="000F4428">
                      <w:t>were living</w:t>
                    </w:r>
                    <w:r>
                      <w:t xml:space="preserve">. </w:t>
                    </w:r>
                    <w:r w:rsidRPr="000F4428">
                      <w:t>Bowles act</w:t>
                    </w:r>
                    <w:r>
                      <w:t>ed</w:t>
                    </w:r>
                    <w:r w:rsidRPr="000F4428">
                      <w:t xml:space="preserve"> as a sponsor of many young Moroccan story</w:t>
                    </w:r>
                    <w:r>
                      <w:t>-</w:t>
                    </w:r>
                    <w:r w:rsidRPr="000F4428">
                      <w:t>tellers</w:t>
                    </w:r>
                    <w:r>
                      <w:t>,</w:t>
                    </w:r>
                    <w:r w:rsidRPr="000F4428">
                      <w:t xml:space="preserve"> </w:t>
                    </w:r>
                    <w:r>
                      <w:t>such as</w:t>
                    </w:r>
                    <w:r w:rsidRPr="000F4428">
                      <w:t xml:space="preserve"> Mohamed </w:t>
                    </w:r>
                    <w:proofErr w:type="spellStart"/>
                    <w:r w:rsidRPr="000F4428">
                      <w:t>Mrabet</w:t>
                    </w:r>
                    <w:proofErr w:type="spellEnd"/>
                    <w:r w:rsidRPr="000F4428">
                      <w:t xml:space="preserve">, for instance, since he </w:t>
                    </w:r>
                    <w:r>
                      <w:t>admired</w:t>
                    </w:r>
                    <w:r w:rsidRPr="000F4428">
                      <w:t xml:space="preserve"> the combination of oral tradition and fresh stories</w:t>
                    </w:r>
                    <w:r>
                      <w:t xml:space="preserve"> that </w:t>
                    </w:r>
                    <w:r w:rsidRPr="000F4428">
                      <w:t>they t</w:t>
                    </w:r>
                    <w:r>
                      <w:t>old. He also helped</w:t>
                    </w:r>
                    <w:r w:rsidRPr="000F4428">
                      <w:t xml:space="preserve"> </w:t>
                    </w:r>
                    <w:proofErr w:type="spellStart"/>
                    <w:r w:rsidRPr="000F4428">
                      <w:t>Choukri</w:t>
                    </w:r>
                    <w:proofErr w:type="spellEnd"/>
                    <w:r>
                      <w:t xml:space="preserve"> at the beginning of his career, and</w:t>
                    </w:r>
                    <w:r w:rsidRPr="000F4428">
                      <w:t xml:space="preserve"> in fact</w:t>
                    </w:r>
                    <w:r>
                      <w:t xml:space="preserve"> </w:t>
                    </w:r>
                    <w:proofErr w:type="spellStart"/>
                    <w:r>
                      <w:t>Choukri</w:t>
                    </w:r>
                    <w:proofErr w:type="spellEnd"/>
                    <w:r>
                      <w:t xml:space="preserve"> was</w:t>
                    </w:r>
                    <w:r w:rsidRPr="000F4428">
                      <w:t xml:space="preserve"> the only one </w:t>
                    </w:r>
                    <w:r>
                      <w:t>of his protégés who</w:t>
                    </w:r>
                    <w:r w:rsidRPr="000F4428">
                      <w:t xml:space="preserve"> can be considered a real writer. </w:t>
                    </w:r>
                    <w:proofErr w:type="spellStart"/>
                    <w:r w:rsidRPr="000F4428">
                      <w:t>Choukri</w:t>
                    </w:r>
                    <w:proofErr w:type="spellEnd"/>
                    <w:r w:rsidRPr="000F4428">
                      <w:t xml:space="preserve"> had written </w:t>
                    </w:r>
                    <w:r w:rsidRPr="000F4428">
                      <w:rPr>
                        <w:i/>
                        <w:iCs/>
                      </w:rPr>
                      <w:t>For Bread Alone</w:t>
                    </w:r>
                    <w:r w:rsidRPr="000F4428">
                      <w:t xml:space="preserve"> in 1972 but he could not find an Arabic editor</w:t>
                    </w:r>
                    <w:r>
                      <w:t xml:space="preserve">; </w:t>
                    </w:r>
                    <w:r w:rsidRPr="000F4428">
                      <w:t>the English translation</w:t>
                    </w:r>
                    <w:r>
                      <w:t xml:space="preserve"> (1973), </w:t>
                    </w:r>
                    <w:r w:rsidRPr="000F4428">
                      <w:t>by Bowles</w:t>
                    </w:r>
                    <w:r>
                      <w:t xml:space="preserve">, </w:t>
                    </w:r>
                    <w:r w:rsidRPr="000F4428">
                      <w:t>open</w:t>
                    </w:r>
                    <w:r>
                      <w:t>ed the</w:t>
                    </w:r>
                    <w:r w:rsidRPr="000F4428">
                      <w:t xml:space="preserve"> door to the English reading world. Some years later (1980) </w:t>
                    </w:r>
                    <w:proofErr w:type="spellStart"/>
                    <w:r w:rsidRPr="000F4428">
                      <w:t>Tahar</w:t>
                    </w:r>
                    <w:proofErr w:type="spellEnd"/>
                    <w:r w:rsidRPr="000F4428">
                      <w:t xml:space="preserve"> Ben </w:t>
                    </w:r>
                    <w:proofErr w:type="spellStart"/>
                    <w:r w:rsidRPr="000F4428">
                      <w:t>Jelloun</w:t>
                    </w:r>
                    <w:proofErr w:type="spellEnd"/>
                    <w:r w:rsidRPr="000F4428">
                      <w:t xml:space="preserve"> translated</w:t>
                    </w:r>
                    <w:r>
                      <w:t xml:space="preserve"> the work in</w:t>
                    </w:r>
                    <w:r w:rsidRPr="000F4428">
                      <w:t xml:space="preserve">to French </w:t>
                    </w:r>
                    <w:r>
                      <w:t xml:space="preserve">as </w:t>
                    </w:r>
                    <w:r w:rsidRPr="000F4428">
                      <w:rPr>
                        <w:i/>
                        <w:iCs/>
                      </w:rPr>
                      <w:t>Le Pain Nu</w:t>
                    </w:r>
                    <w:r>
                      <w:rPr>
                        <w:iCs/>
                      </w:rPr>
                      <w:t>,</w:t>
                    </w:r>
                    <w:r w:rsidRPr="000F4428">
                      <w:t xml:space="preserve"> </w:t>
                    </w:r>
                    <w:r>
                      <w:t>which was also</w:t>
                    </w:r>
                    <w:r w:rsidRPr="000F4428">
                      <w:t xml:space="preserve"> </w:t>
                    </w:r>
                    <w:r>
                      <w:t xml:space="preserve">a </w:t>
                    </w:r>
                    <w:r w:rsidRPr="000F4428">
                      <w:t>major success. The book was finally published in Arabic in 1982 but until 2000 was still cens</w:t>
                    </w:r>
                    <w:r>
                      <w:t>o</w:t>
                    </w:r>
                    <w:r w:rsidRPr="000F4428">
                      <w:t xml:space="preserve">red in Morocco due to </w:t>
                    </w:r>
                    <w:r>
                      <w:t>its</w:t>
                    </w:r>
                    <w:r w:rsidRPr="000F4428">
                      <w:t xml:space="preserve"> explicit sexual and violent scenes. The book is </w:t>
                    </w:r>
                    <w:r>
                      <w:t>a graphic</w:t>
                    </w:r>
                    <w:r w:rsidRPr="000F4428">
                      <w:t xml:space="preserve"> autobiographical </w:t>
                    </w:r>
                    <w:r>
                      <w:t xml:space="preserve">depiction of </w:t>
                    </w:r>
                    <w:r w:rsidRPr="000F4428">
                      <w:t xml:space="preserve">his life as a homeless child in </w:t>
                    </w:r>
                    <w:proofErr w:type="spellStart"/>
                    <w:r w:rsidRPr="000F4428">
                      <w:t>Tétouan</w:t>
                    </w:r>
                    <w:proofErr w:type="spellEnd"/>
                    <w:r w:rsidRPr="000F4428">
                      <w:t xml:space="preserve"> and Tangier, surrounded by prostitution, drugs</w:t>
                    </w:r>
                    <w:r>
                      <w:t>,</w:t>
                    </w:r>
                    <w:r w:rsidRPr="000F4428">
                      <w:t xml:space="preserve"> and corruption</w:t>
                    </w:r>
                    <w:r>
                      <w:t xml:space="preserve"> of all kinds</w:t>
                    </w:r>
                    <w:r w:rsidRPr="000F4428">
                      <w:t xml:space="preserve">. </w:t>
                    </w:r>
                  </w:p>
                  <w:p w14:paraId="0BEE3CE3" w14:textId="77777777" w:rsidR="00AD4567" w:rsidRDefault="00AD4567" w:rsidP="00AD4567"/>
                  <w:p w14:paraId="4DA291A7" w14:textId="77777777" w:rsidR="00AD4567" w:rsidRDefault="00AD4567" w:rsidP="00AD4567">
                    <w:r w:rsidRPr="000F4428">
                      <w:t>In Tangier</w:t>
                    </w:r>
                    <w:r>
                      <w:t>,</w:t>
                    </w:r>
                    <w:r w:rsidRPr="000F4428">
                      <w:t xml:space="preserve"> </w:t>
                    </w:r>
                    <w:proofErr w:type="spellStart"/>
                    <w:r w:rsidRPr="00FC17EA">
                      <w:t>Choukri</w:t>
                    </w:r>
                    <w:proofErr w:type="spellEnd"/>
                    <w:r w:rsidRPr="000F4428">
                      <w:t xml:space="preserve"> also met other great writers </w:t>
                    </w:r>
                    <w:r>
                      <w:t>such as</w:t>
                    </w:r>
                    <w:r w:rsidRPr="000F4428">
                      <w:t xml:space="preserve"> Tennessee Williams, Jack Keroua</w:t>
                    </w:r>
                    <w:r>
                      <w:t>c, and</w:t>
                    </w:r>
                    <w:r w:rsidRPr="000F4428">
                      <w:t xml:space="preserve"> Jean Genet</w:t>
                    </w:r>
                    <w:r>
                      <w:t>,</w:t>
                    </w:r>
                    <w:r w:rsidRPr="000F4428">
                      <w:t xml:space="preserve"> and r</w:t>
                    </w:r>
                    <w:r w:rsidRPr="00E458B8">
                      <w:t>ecord</w:t>
                    </w:r>
                    <w:r w:rsidRPr="000F4428">
                      <w:t xml:space="preserve">ed his experiences with them in several diaries such as </w:t>
                    </w:r>
                    <w:r w:rsidRPr="000F4428">
                      <w:rPr>
                        <w:i/>
                        <w:iCs/>
                      </w:rPr>
                      <w:t>Jean Genet, Tennessee Williams in Tangier</w:t>
                    </w:r>
                    <w:r w:rsidRPr="000F4428">
                      <w:t>. He was also</w:t>
                    </w:r>
                    <w:r>
                      <w:t xml:space="preserve"> a</w:t>
                    </w:r>
                    <w:r w:rsidRPr="000F4428">
                      <w:t xml:space="preserve"> literary critic and </w:t>
                    </w:r>
                    <w:r>
                      <w:t xml:space="preserve">wrote </w:t>
                    </w:r>
                    <w:r w:rsidRPr="000F4428">
                      <w:t xml:space="preserve">several articles </w:t>
                    </w:r>
                    <w:r>
                      <w:t xml:space="preserve">on </w:t>
                    </w:r>
                    <w:r w:rsidRPr="000F4428">
                      <w:t xml:space="preserve">his views on the role of the writer and his engagement with the society </w:t>
                    </w:r>
                    <w:r>
                      <w:t>around him.</w:t>
                    </w:r>
                  </w:p>
                  <w:p w14:paraId="70BA8E8E" w14:textId="77777777" w:rsidR="00AD4567" w:rsidRDefault="00AD4567" w:rsidP="00AD4567"/>
                  <w:p w14:paraId="3FFBC417" w14:textId="77777777" w:rsidR="00AD4567" w:rsidRPr="000F4428" w:rsidRDefault="00AD4567" w:rsidP="00AD4567">
                    <w:r w:rsidRPr="000F4428">
                      <w:t xml:space="preserve">Although he wrote novels, short stories and </w:t>
                    </w:r>
                    <w:r>
                      <w:t>plays</w:t>
                    </w:r>
                    <w:r w:rsidRPr="000F4428">
                      <w:t xml:space="preserve">, </w:t>
                    </w:r>
                    <w:proofErr w:type="spellStart"/>
                    <w:r w:rsidRPr="00520C54">
                      <w:t>Choukri</w:t>
                    </w:r>
                    <w:r>
                      <w:t>’s</w:t>
                    </w:r>
                    <w:proofErr w:type="spellEnd"/>
                    <w:r w:rsidRPr="000F4428">
                      <w:t xml:space="preserve"> most important work is his autobiographic</w:t>
                    </w:r>
                    <w:r>
                      <w:t>al</w:t>
                    </w:r>
                    <w:r w:rsidRPr="000F4428">
                      <w:t xml:space="preserve"> trilogy. Besides the first volume, </w:t>
                    </w:r>
                    <w:r w:rsidRPr="000F4428">
                      <w:rPr>
                        <w:i/>
                        <w:iCs/>
                      </w:rPr>
                      <w:t>For Bread Alone</w:t>
                    </w:r>
                    <w:r w:rsidRPr="000F4428">
                      <w:t xml:space="preserve">, he published </w:t>
                    </w:r>
                    <w:r w:rsidRPr="000F4428">
                      <w:rPr>
                        <w:i/>
                        <w:iCs/>
                      </w:rPr>
                      <w:t xml:space="preserve">Time of Errors </w:t>
                    </w:r>
                    <w:r w:rsidRPr="000F4428">
                      <w:t>(1992)</w:t>
                    </w:r>
                    <w:r w:rsidRPr="000F4428">
                      <w:rPr>
                        <w:i/>
                        <w:iCs/>
                      </w:rPr>
                      <w:t xml:space="preserve"> </w:t>
                    </w:r>
                    <w:r w:rsidRPr="000F4428">
                      <w:t xml:space="preserve">and </w:t>
                    </w:r>
                    <w:r w:rsidRPr="000F4428">
                      <w:rPr>
                        <w:i/>
                        <w:iCs/>
                      </w:rPr>
                      <w:t xml:space="preserve">Faces </w:t>
                    </w:r>
                    <w:r w:rsidRPr="000F4428">
                      <w:t xml:space="preserve">(1996). </w:t>
                    </w:r>
                  </w:p>
                  <w:p w14:paraId="389E6C6A" w14:textId="77777777" w:rsidR="00AD4567" w:rsidRDefault="00AD4567" w:rsidP="00AD4567"/>
                  <w:p w14:paraId="30B1F1FB" w14:textId="77777777" w:rsidR="00AD4567" w:rsidRPr="000F4428" w:rsidRDefault="00AD4567" w:rsidP="00AD4567">
                    <w:proofErr w:type="spellStart"/>
                    <w:r>
                      <w:t>Choukri’s</w:t>
                    </w:r>
                    <w:proofErr w:type="spellEnd"/>
                    <w:r w:rsidRPr="000F4428">
                      <w:t xml:space="preserve"> style is realistic</w:t>
                    </w:r>
                    <w:r>
                      <w:t xml:space="preserve">, </w:t>
                    </w:r>
                    <w:r w:rsidR="00141343">
                      <w:t>using</w:t>
                    </w:r>
                    <w:r>
                      <w:t xml:space="preserve"> </w:t>
                    </w:r>
                    <w:r w:rsidRPr="000F4428">
                      <w:t>short</w:t>
                    </w:r>
                    <w:r>
                      <w:t>,</w:t>
                    </w:r>
                    <w:r w:rsidRPr="000F4428">
                      <w:t xml:space="preserve"> direct sentences to emphasize meaning. His vocabulary reflects the brutality of the experiences of poor people</w:t>
                    </w:r>
                    <w:r>
                      <w:t xml:space="preserve">, and includes terms that were usually </w:t>
                    </w:r>
                    <w:r w:rsidRPr="000F4428">
                      <w:t xml:space="preserve">considered </w:t>
                    </w:r>
                    <w:r>
                      <w:t>unsuitable</w:t>
                    </w:r>
                    <w:r w:rsidRPr="000F4428">
                      <w:t xml:space="preserve"> for literature. In his work, he mixes</w:t>
                    </w:r>
                    <w:r>
                      <w:t xml:space="preserve"> </w:t>
                    </w:r>
                    <w:r w:rsidRPr="000F4428">
                      <w:t xml:space="preserve">classical Arabic with Moroccan dialect and </w:t>
                    </w:r>
                    <w:proofErr w:type="spellStart"/>
                    <w:r w:rsidRPr="000F4428">
                      <w:t>Tamazigh</w:t>
                    </w:r>
                    <w:proofErr w:type="spellEnd"/>
                    <w:r>
                      <w:t>,</w:t>
                    </w:r>
                    <w:r w:rsidRPr="000F4428">
                      <w:t xml:space="preserve"> </w:t>
                    </w:r>
                    <w:r>
                      <w:t>e</w:t>
                    </w:r>
                    <w:r w:rsidRPr="000F4428">
                      <w:t xml:space="preserve">specially in </w:t>
                    </w:r>
                    <w:r>
                      <w:t>his</w:t>
                    </w:r>
                    <w:r w:rsidRPr="000F4428">
                      <w:t xml:space="preserve"> dialog</w:t>
                    </w:r>
                    <w:r>
                      <w:t>ue</w:t>
                    </w:r>
                    <w:r w:rsidRPr="000F4428">
                      <w:t>s</w:t>
                    </w:r>
                    <w:r>
                      <w:t>,</w:t>
                    </w:r>
                    <w:r w:rsidRPr="000F4428">
                      <w:t xml:space="preserve"> which confers </w:t>
                    </w:r>
                    <w:r>
                      <w:t xml:space="preserve">a </w:t>
                    </w:r>
                    <w:r w:rsidRPr="000F4428">
                      <w:t xml:space="preserve">unique credibility </w:t>
                    </w:r>
                    <w:r>
                      <w:t>on</w:t>
                    </w:r>
                    <w:r w:rsidRPr="000F4428">
                      <w:t xml:space="preserve"> the stories. His literature is highly respected</w:t>
                    </w:r>
                    <w:r>
                      <w:t xml:space="preserve"> today</w:t>
                    </w:r>
                    <w:r w:rsidRPr="000F4428">
                      <w:t xml:space="preserve"> in Morocco and the Arab </w:t>
                    </w:r>
                    <w:r>
                      <w:t>w</w:t>
                    </w:r>
                    <w:r w:rsidRPr="000F4428">
                      <w:t>orld</w:t>
                    </w:r>
                    <w:r>
                      <w:t>,</w:t>
                    </w:r>
                    <w:r w:rsidRPr="000F4428">
                      <w:t xml:space="preserve"> and even though he had been neglected in his own country for many years, </w:t>
                    </w:r>
                    <w:r w:rsidRPr="00E2432F">
                      <w:t>his funeral</w:t>
                    </w:r>
                    <w:r w:rsidRPr="00E458B8">
                      <w:t xml:space="preserve"> </w:t>
                    </w:r>
                    <w:r>
                      <w:t xml:space="preserve">was attended by </w:t>
                    </w:r>
                    <w:r w:rsidRPr="000F4428">
                      <w:t xml:space="preserve">a number of </w:t>
                    </w:r>
                    <w:r>
                      <w:t>leading figures</w:t>
                    </w:r>
                    <w:r w:rsidRPr="000F4428">
                      <w:t xml:space="preserve">. In 2003 he created the Mohamed </w:t>
                    </w:r>
                    <w:proofErr w:type="spellStart"/>
                    <w:r w:rsidRPr="000F4428">
                      <w:t>Choukri</w:t>
                    </w:r>
                    <w:proofErr w:type="spellEnd"/>
                    <w:r w:rsidRPr="000F4428">
                      <w:t xml:space="preserve"> Foundation</w:t>
                    </w:r>
                    <w:r>
                      <w:t>,</w:t>
                    </w:r>
                    <w:r w:rsidRPr="000F4428">
                      <w:t xml:space="preserve"> which owns the rights </w:t>
                    </w:r>
                    <w:r>
                      <w:t xml:space="preserve">to </w:t>
                    </w:r>
                    <w:r w:rsidRPr="000F4428">
                      <w:t xml:space="preserve">his writings and manuscripts. In 2014 the Foundation announced the launch of the </w:t>
                    </w:r>
                    <w:r>
                      <w:t>‘</w:t>
                    </w:r>
                    <w:r w:rsidRPr="000F4428">
                      <w:t xml:space="preserve">Mohamed </w:t>
                    </w:r>
                    <w:proofErr w:type="spellStart"/>
                    <w:r w:rsidRPr="000F4428">
                      <w:t>Choukri</w:t>
                    </w:r>
                    <w:proofErr w:type="spellEnd"/>
                    <w:r w:rsidRPr="000F4428">
                      <w:t xml:space="preserve"> International Prize</w:t>
                    </w:r>
                    <w:r>
                      <w:t>’</w:t>
                    </w:r>
                    <w:r w:rsidRPr="000F4428">
                      <w:t>.</w:t>
                    </w:r>
                  </w:p>
                  <w:p w14:paraId="359CEAFF" w14:textId="77777777" w:rsidR="00AD4567" w:rsidRDefault="00AD4567" w:rsidP="00AD4567"/>
                  <w:p w14:paraId="5FF0170B" w14:textId="77777777" w:rsidR="00AD4567" w:rsidRPr="000F4428" w:rsidRDefault="00AD4567" w:rsidP="00AD4567">
                    <w:r w:rsidRPr="000F4428">
                      <w:rPr>
                        <w:i/>
                        <w:iCs/>
                      </w:rPr>
                      <w:t>For Bread Alone</w:t>
                    </w:r>
                    <w:r w:rsidRPr="000F4428">
                      <w:t xml:space="preserve"> was adapted </w:t>
                    </w:r>
                    <w:r>
                      <w:t>for the</w:t>
                    </w:r>
                    <w:r w:rsidRPr="000F4428">
                      <w:t xml:space="preserve"> cinema in 2004 by </w:t>
                    </w:r>
                    <w:proofErr w:type="spellStart"/>
                    <w:r w:rsidRPr="000F4428">
                      <w:t>Rachid</w:t>
                    </w:r>
                    <w:proofErr w:type="spellEnd"/>
                    <w:r w:rsidRPr="000F4428">
                      <w:t xml:space="preserve"> </w:t>
                    </w:r>
                    <w:proofErr w:type="spellStart"/>
                    <w:r w:rsidRPr="000F4428">
                      <w:t>Benhadj</w:t>
                    </w:r>
                    <w:proofErr w:type="spellEnd"/>
                    <w:r>
                      <w:t xml:space="preserve">; </w:t>
                    </w:r>
                    <w:r w:rsidRPr="000F4428">
                      <w:t>some years earlier</w:t>
                    </w:r>
                    <w:r>
                      <w:t>,</w:t>
                    </w:r>
                    <w:r w:rsidRPr="000F4428">
                      <w:t xml:space="preserve"> the novel </w:t>
                    </w:r>
                    <w:r>
                      <w:t>had served as</w:t>
                    </w:r>
                    <w:r w:rsidRPr="000F4428">
                      <w:t xml:space="preserve"> the inspiration for </w:t>
                    </w:r>
                    <w:r w:rsidRPr="000F4428">
                      <w:rPr>
                        <w:i/>
                        <w:iCs/>
                      </w:rPr>
                      <w:t xml:space="preserve">Ali </w:t>
                    </w:r>
                    <w:proofErr w:type="spellStart"/>
                    <w:r w:rsidRPr="000F4428">
                      <w:rPr>
                        <w:i/>
                        <w:iCs/>
                      </w:rPr>
                      <w:t>Zaoua</w:t>
                    </w:r>
                    <w:proofErr w:type="spellEnd"/>
                    <w:r w:rsidRPr="000F4428">
                      <w:rPr>
                        <w:i/>
                        <w:iCs/>
                      </w:rPr>
                      <w:t>: Princess of the Streets</w:t>
                    </w:r>
                    <w:r w:rsidRPr="000F4428">
                      <w:t xml:space="preserve"> (2000), a film by Nabil </w:t>
                    </w:r>
                    <w:proofErr w:type="spellStart"/>
                    <w:r w:rsidRPr="000F4428">
                      <w:t>Ayouch</w:t>
                    </w:r>
                    <w:proofErr w:type="spellEnd"/>
                    <w:r w:rsidRPr="000F4428">
                      <w:t xml:space="preserve"> that tells the story of a group of homeless children in Casablanca.</w:t>
                    </w:r>
                  </w:p>
                  <w:p w14:paraId="18B0FC1B" w14:textId="77777777" w:rsidR="00AD4567" w:rsidRDefault="00AD4567" w:rsidP="00AD4567">
                    <w:pPr>
                      <w:rPr>
                        <w:b/>
                        <w:bCs/>
                      </w:rPr>
                    </w:pPr>
                  </w:p>
                  <w:p w14:paraId="58C45BFE" w14:textId="77777777" w:rsidR="00AD4567" w:rsidRPr="00AD4567" w:rsidRDefault="00AD4567" w:rsidP="00AD4567">
                    <w:pPr>
                      <w:pStyle w:val="Heading1"/>
                      <w:outlineLvl w:val="0"/>
                    </w:pPr>
                    <w:r>
                      <w:t>List of Works</w:t>
                    </w:r>
                  </w:p>
                  <w:p w14:paraId="000A045B" w14:textId="77777777" w:rsidR="00AD4567" w:rsidRDefault="00AD4567" w:rsidP="00AD4567">
                    <w:pPr>
                      <w:pStyle w:val="Heading2"/>
                      <w:outlineLvl w:val="1"/>
                    </w:pPr>
                    <w:r>
                      <w:rPr>
                        <w:lang w:val="da-DK"/>
                      </w:rPr>
                      <w:t>Novels</w:t>
                    </w:r>
                  </w:p>
                  <w:p w14:paraId="1B55CBD0" w14:textId="77777777" w:rsidR="00AD4567" w:rsidRPr="00DB13F4" w:rsidRDefault="00AD4567" w:rsidP="00AD4567">
                    <w:pPr>
                      <w:rPr>
                        <w:rFonts w:eastAsia="Times" w:cs="Times"/>
                        <w:u w:color="000000"/>
                      </w:rPr>
                    </w:pPr>
                    <w:r w:rsidRPr="00DB13F4">
                      <w:rPr>
                        <w:i/>
                        <w:iCs/>
                        <w:u w:color="000000"/>
                      </w:rPr>
                      <w:t>Al-</w:t>
                    </w:r>
                    <w:proofErr w:type="spellStart"/>
                    <w:r w:rsidRPr="00DB13F4">
                      <w:rPr>
                        <w:i/>
                        <w:iCs/>
                        <w:u w:color="000000"/>
                      </w:rPr>
                      <w:t>Sauq</w:t>
                    </w:r>
                    <w:proofErr w:type="spellEnd"/>
                    <w:r w:rsidRPr="00DB13F4">
                      <w:rPr>
                        <w:i/>
                        <w:iCs/>
                        <w:u w:color="000000"/>
                      </w:rPr>
                      <w:t xml:space="preserve"> al-</w:t>
                    </w:r>
                    <w:proofErr w:type="spellStart"/>
                    <w:r w:rsidRPr="00DB13F4">
                      <w:rPr>
                        <w:i/>
                        <w:iCs/>
                        <w:u w:color="000000"/>
                      </w:rPr>
                      <w:t>dâjilî</w:t>
                    </w:r>
                    <w:proofErr w:type="spellEnd"/>
                    <w:r w:rsidRPr="00DB13F4">
                      <w:rPr>
                        <w:i/>
                        <w:iCs/>
                        <w:u w:color="000000"/>
                      </w:rPr>
                      <w:t xml:space="preserve"> (</w:t>
                    </w:r>
                    <w:r w:rsidRPr="00DB13F4">
                      <w:rPr>
                        <w:rFonts w:cs="Arabic Transparent"/>
                        <w:i/>
                        <w:iCs/>
                        <w:u w:color="000000"/>
                        <w:rtl/>
                        <w:lang w:val="ar-SA"/>
                      </w:rPr>
                      <w:t>السوق الداخلي</w:t>
                    </w:r>
                    <w:r w:rsidR="00DB13F4">
                      <w:rPr>
                        <w:u w:color="000000"/>
                        <w:rtl/>
                        <w:lang w:val="ar-SA"/>
                      </w:rPr>
                      <w:t xml:space="preserve"> </w:t>
                    </w:r>
                    <w:r w:rsidRPr="00DB13F4">
                      <w:rPr>
                        <w:u w:color="000000"/>
                      </w:rPr>
                      <w:t>- 1985, trans.</w:t>
                    </w:r>
                    <w:r w:rsidR="00DB13F4">
                      <w:rPr>
                        <w:u w:color="000000"/>
                      </w:rPr>
                      <w:t xml:space="preserve"> </w:t>
                    </w:r>
                    <w:proofErr w:type="spellStart"/>
                    <w:r w:rsidRPr="00DB13F4">
                      <w:rPr>
                        <w:i/>
                        <w:iCs/>
                        <w:u w:color="000000"/>
                      </w:rPr>
                      <w:t>Zoco</w:t>
                    </w:r>
                    <w:proofErr w:type="spellEnd"/>
                    <w:r w:rsidRPr="00DB13F4">
                      <w:rPr>
                        <w:i/>
                        <w:iCs/>
                        <w:u w:color="000000"/>
                      </w:rPr>
                      <w:t xml:space="preserve"> Chico</w:t>
                    </w:r>
                    <w:r w:rsidRPr="00DB13F4">
                      <w:rPr>
                        <w:u w:color="000000"/>
                      </w:rPr>
                      <w:t>, 1996)</w:t>
                    </w:r>
                  </w:p>
                  <w:p w14:paraId="4578993F" w14:textId="77777777" w:rsidR="00AD4567" w:rsidRDefault="00AD4567" w:rsidP="00AD4567">
                    <w:pPr>
                      <w:rPr>
                        <w:rFonts w:eastAsia="Calibri"/>
                        <w:b/>
                        <w:bCs/>
                        <w:color w:val="000000"/>
                        <w:sz w:val="20"/>
                        <w:szCs w:val="20"/>
                        <w:u w:color="000000"/>
                      </w:rPr>
                    </w:pPr>
                  </w:p>
                  <w:p w14:paraId="3E9BCD38" w14:textId="77777777" w:rsidR="00AD4567" w:rsidRDefault="00AD4567" w:rsidP="00AD4567">
                    <w:pPr>
                      <w:pStyle w:val="Heading2"/>
                      <w:outlineLvl w:val="1"/>
                    </w:pPr>
                    <w:r>
                      <w:t>Short story collections</w:t>
                    </w:r>
                  </w:p>
                  <w:p w14:paraId="7A1CB42F" w14:textId="77777777" w:rsidR="00AD4567" w:rsidRPr="00DB13F4" w:rsidRDefault="00AD4567" w:rsidP="00AD4567">
                    <w:pPr>
                      <w:rPr>
                        <w:rFonts w:eastAsia="Calibri"/>
                        <w:i/>
                        <w:iCs/>
                        <w:u w:color="000000"/>
                      </w:rPr>
                    </w:pPr>
                    <w:proofErr w:type="spellStart"/>
                    <w:r w:rsidRPr="00DB13F4">
                      <w:rPr>
                        <w:i/>
                        <w:iCs/>
                        <w:u w:color="000000"/>
                      </w:rPr>
                      <w:t>Majnūn</w:t>
                    </w:r>
                    <w:proofErr w:type="spellEnd"/>
                    <w:r w:rsidRPr="00DB13F4">
                      <w:rPr>
                        <w:i/>
                        <w:iCs/>
                        <w:u w:color="000000"/>
                      </w:rPr>
                      <w:t xml:space="preserve"> al-Ward </w:t>
                    </w:r>
                    <w:r w:rsidRPr="00DB13F4">
                      <w:rPr>
                        <w:u w:color="000000"/>
                      </w:rPr>
                      <w:t>(</w:t>
                    </w:r>
                    <w:r w:rsidRPr="00DB13F4">
                      <w:rPr>
                        <w:u w:color="000000"/>
                        <w:rtl/>
                        <w:lang w:val="ar-SA"/>
                      </w:rPr>
                      <w:t>مجنون الورد</w:t>
                    </w:r>
                    <w:r w:rsidR="00DB13F4">
                      <w:rPr>
                        <w:u w:color="000000"/>
                        <w:rtl/>
                        <w:lang w:val="ar-SA"/>
                      </w:rPr>
                      <w:t xml:space="preserve"> </w:t>
                    </w:r>
                    <w:r w:rsidRPr="00DB13F4">
                      <w:rPr>
                        <w:i/>
                        <w:iCs/>
                        <w:u w:color="000000"/>
                      </w:rPr>
                      <w:t>- The Flower Freak</w:t>
                    </w:r>
                    <w:r w:rsidRPr="00DB13F4">
                      <w:rPr>
                        <w:u w:color="000000"/>
                      </w:rPr>
                      <w:t>, 1980)</w:t>
                    </w:r>
                  </w:p>
                  <w:p w14:paraId="3A395CEB" w14:textId="77777777" w:rsidR="00AD4567" w:rsidRPr="00DB13F4" w:rsidRDefault="00AD4567" w:rsidP="00AD4567">
                    <w:pPr>
                      <w:rPr>
                        <w:rFonts w:eastAsia="Calibri"/>
                        <w:u w:color="000000"/>
                      </w:rPr>
                    </w:pPr>
                    <w:r w:rsidRPr="00DB13F4">
                      <w:rPr>
                        <w:i/>
                        <w:iCs/>
                        <w:u w:color="000000"/>
                      </w:rPr>
                      <w:t>al-</w:t>
                    </w:r>
                    <w:proofErr w:type="spellStart"/>
                    <w:r w:rsidRPr="00DB13F4">
                      <w:rPr>
                        <w:i/>
                        <w:iCs/>
                        <w:u w:color="000000"/>
                      </w:rPr>
                      <w:t>Khayma</w:t>
                    </w:r>
                    <w:proofErr w:type="spellEnd"/>
                    <w:r w:rsidRPr="00DB13F4">
                      <w:rPr>
                        <w:i/>
                        <w:iCs/>
                        <w:u w:color="000000"/>
                      </w:rPr>
                      <w:t xml:space="preserve"> (</w:t>
                    </w:r>
                    <w:r w:rsidRPr="00DB13F4">
                      <w:rPr>
                        <w:rFonts w:cs="Arabic Transparent"/>
                        <w:i/>
                        <w:iCs/>
                        <w:u w:color="000000"/>
                        <w:rtl/>
                        <w:lang w:val="ar-SA"/>
                      </w:rPr>
                      <w:t>الخيمة</w:t>
                    </w:r>
                    <w:r w:rsidRPr="00DB13F4">
                      <w:rPr>
                        <w:i/>
                        <w:iCs/>
                        <w:u w:color="000000"/>
                      </w:rPr>
                      <w:t xml:space="preserve"> - The Tent</w:t>
                    </w:r>
                    <w:r w:rsidRPr="00DB13F4">
                      <w:rPr>
                        <w:u w:color="000000"/>
                      </w:rPr>
                      <w:t>, 1985)</w:t>
                    </w:r>
                  </w:p>
                  <w:p w14:paraId="45AE884D" w14:textId="77777777" w:rsidR="00AD4567" w:rsidRDefault="00AD4567" w:rsidP="00AD4567">
                    <w:pPr>
                      <w:rPr>
                        <w:sz w:val="20"/>
                        <w:szCs w:val="20"/>
                      </w:rPr>
                    </w:pPr>
                  </w:p>
                  <w:p w14:paraId="53AFBF26" w14:textId="77777777" w:rsidR="00AD4567" w:rsidRDefault="00AD4567" w:rsidP="00AD4567">
                    <w:pPr>
                      <w:pStyle w:val="Heading2"/>
                      <w:outlineLvl w:val="1"/>
                    </w:pPr>
                    <w:r>
                      <w:lastRenderedPageBreak/>
                      <w:t>Autobiographical writings and diaries</w:t>
                    </w:r>
                  </w:p>
                  <w:p w14:paraId="1844F218" w14:textId="77777777" w:rsidR="00AD4567" w:rsidRPr="00DB13F4" w:rsidRDefault="00AD4567" w:rsidP="00AD4567">
                    <w:pPr>
                      <w:rPr>
                        <w:rFonts w:eastAsia="Times" w:cs="Times"/>
                      </w:rPr>
                    </w:pPr>
                    <w:r w:rsidRPr="00DB13F4">
                      <w:rPr>
                        <w:i/>
                        <w:iCs/>
                      </w:rPr>
                      <w:t>Al-</w:t>
                    </w:r>
                    <w:proofErr w:type="spellStart"/>
                    <w:r w:rsidRPr="00DB13F4">
                      <w:rPr>
                        <w:i/>
                        <w:iCs/>
                      </w:rPr>
                      <w:t>Khubz</w:t>
                    </w:r>
                    <w:proofErr w:type="spellEnd"/>
                    <w:r w:rsidRPr="00DB13F4">
                      <w:rPr>
                        <w:i/>
                        <w:iCs/>
                      </w:rPr>
                      <w:t xml:space="preserve"> al-</w:t>
                    </w:r>
                    <w:proofErr w:type="spellStart"/>
                    <w:r w:rsidRPr="00DB13F4">
                      <w:rPr>
                        <w:i/>
                        <w:iCs/>
                      </w:rPr>
                      <w:t>Ḥāfī</w:t>
                    </w:r>
                    <w:proofErr w:type="spellEnd"/>
                    <w:r w:rsidRPr="00DB13F4">
                      <w:rPr>
                        <w:i/>
                        <w:iCs/>
                      </w:rPr>
                      <w:t xml:space="preserve"> </w:t>
                    </w:r>
                    <w:r w:rsidRPr="00DB13F4">
                      <w:t>(</w:t>
                    </w:r>
                    <w:r w:rsidRPr="00DB13F4">
                      <w:rPr>
                        <w:rFonts w:cs="Times"/>
                        <w:rtl/>
                        <w:lang w:val="ar-SA"/>
                      </w:rPr>
                      <w:t>الخرز الحافي</w:t>
                    </w:r>
                    <w:r w:rsidR="00DB13F4">
                      <w:t xml:space="preserve"> </w:t>
                    </w:r>
                    <w:r w:rsidRPr="00DB13F4">
                      <w:t xml:space="preserve">1982, trans. </w:t>
                    </w:r>
                    <w:r w:rsidRPr="00DB13F4">
                      <w:rPr>
                        <w:i/>
                        <w:iCs/>
                      </w:rPr>
                      <w:t>For bread alone</w:t>
                    </w:r>
                    <w:r w:rsidRPr="00DB13F4">
                      <w:t>, 1973)</w:t>
                    </w:r>
                  </w:p>
                  <w:p w14:paraId="28083BAB" w14:textId="77777777" w:rsidR="00AD4567" w:rsidRPr="00DB13F4" w:rsidRDefault="00AD4567" w:rsidP="00AD4567">
                    <w:pPr>
                      <w:rPr>
                        <w:rFonts w:eastAsia="Times" w:cs="Times"/>
                      </w:rPr>
                    </w:pPr>
                    <w:proofErr w:type="spellStart"/>
                    <w:r w:rsidRPr="00DB13F4">
                      <w:rPr>
                        <w:i/>
                        <w:iCs/>
                      </w:rPr>
                      <w:t>Zamān</w:t>
                    </w:r>
                    <w:proofErr w:type="spellEnd"/>
                    <w:r w:rsidRPr="00DB13F4">
                      <w:rPr>
                        <w:i/>
                        <w:iCs/>
                      </w:rPr>
                      <w:t xml:space="preserve"> al-</w:t>
                    </w:r>
                    <w:proofErr w:type="spellStart"/>
                    <w:r w:rsidRPr="00DB13F4">
                      <w:rPr>
                        <w:i/>
                        <w:iCs/>
                      </w:rPr>
                      <w:t>Akhṭā</w:t>
                    </w:r>
                    <w:proofErr w:type="spellEnd"/>
                    <w:r w:rsidRPr="00DB13F4">
                      <w:rPr>
                        <w:i/>
                        <w:iCs/>
                      </w:rPr>
                      <w:t>’</w:t>
                    </w:r>
                    <w:r w:rsidRPr="00DB13F4">
                      <w:t xml:space="preserve"> (</w:t>
                    </w:r>
                    <w:r w:rsidRPr="00DB13F4">
                      <w:rPr>
                        <w:rFonts w:cs="Times"/>
                        <w:rtl/>
                        <w:lang w:val="ar-SA"/>
                      </w:rPr>
                      <w:t>زمان الأخطاء</w:t>
                    </w:r>
                    <w:r w:rsidR="00DB13F4">
                      <w:rPr>
                        <w:rFonts w:cs="Times"/>
                        <w:rtl/>
                        <w:lang w:val="ar-SA"/>
                      </w:rPr>
                      <w:t xml:space="preserve"> </w:t>
                    </w:r>
                    <w:r w:rsidRPr="00DB13F4">
                      <w:t xml:space="preserve">1992, </w:t>
                    </w:r>
                    <w:r w:rsidRPr="00DB13F4">
                      <w:rPr>
                        <w:i/>
                        <w:iCs/>
                      </w:rPr>
                      <w:t>Time of Errors</w:t>
                    </w:r>
                    <w:r w:rsidRPr="00DB13F4">
                      <w:t>)</w:t>
                    </w:r>
                  </w:p>
                  <w:p w14:paraId="5EE5C465" w14:textId="77777777" w:rsidR="00AD4567" w:rsidRPr="00DB13F4" w:rsidRDefault="00AD4567" w:rsidP="00AD4567">
                    <w:pPr>
                      <w:rPr>
                        <w:rFonts w:eastAsia="Times" w:cs="Times"/>
                      </w:rPr>
                    </w:pPr>
                    <w:proofErr w:type="spellStart"/>
                    <w:r w:rsidRPr="00DB13F4">
                      <w:rPr>
                        <w:i/>
                        <w:iCs/>
                      </w:rPr>
                      <w:t>Wujūh</w:t>
                    </w:r>
                    <w:proofErr w:type="spellEnd"/>
                    <w:r w:rsidRPr="00DB13F4">
                      <w:t xml:space="preserve"> (</w:t>
                    </w:r>
                    <w:r w:rsidRPr="00DB13F4">
                      <w:rPr>
                        <w:rFonts w:cs="Times"/>
                        <w:rtl/>
                        <w:lang w:val="ar-SA"/>
                      </w:rPr>
                      <w:t>وجوه</w:t>
                    </w:r>
                    <w:r w:rsidRPr="00DB13F4">
                      <w:t xml:space="preserve"> 1996, </w:t>
                    </w:r>
                    <w:r w:rsidRPr="00DB13F4">
                      <w:rPr>
                        <w:i/>
                        <w:iCs/>
                      </w:rPr>
                      <w:t>Faces</w:t>
                    </w:r>
                    <w:r w:rsidRPr="00DB13F4">
                      <w:t>)</w:t>
                    </w:r>
                  </w:p>
                  <w:p w14:paraId="2FAC3627" w14:textId="77777777" w:rsidR="00AD4567" w:rsidRPr="00DB13F4" w:rsidRDefault="00AD4567" w:rsidP="00AD4567">
                    <w:pPr>
                      <w:rPr>
                        <w:rFonts w:eastAsia="Times" w:cs="Times"/>
                        <w:i/>
                        <w:iCs/>
                      </w:rPr>
                    </w:pPr>
                    <w:r w:rsidRPr="00DB13F4">
                      <w:rPr>
                        <w:i/>
                        <w:iCs/>
                      </w:rPr>
                      <w:t xml:space="preserve">Jean Genet and </w:t>
                    </w:r>
                    <w:proofErr w:type="spellStart"/>
                    <w:r w:rsidRPr="00DB13F4">
                      <w:rPr>
                        <w:i/>
                        <w:iCs/>
                      </w:rPr>
                      <w:t>Tennesse</w:t>
                    </w:r>
                    <w:proofErr w:type="spellEnd"/>
                    <w:r w:rsidRPr="00DB13F4">
                      <w:rPr>
                        <w:i/>
                        <w:iCs/>
                      </w:rPr>
                      <w:t xml:space="preserve"> Williams in </w:t>
                    </w:r>
                    <w:proofErr w:type="spellStart"/>
                    <w:r w:rsidRPr="00DB13F4">
                      <w:rPr>
                        <w:i/>
                        <w:iCs/>
                      </w:rPr>
                      <w:t>Tanger</w:t>
                    </w:r>
                    <w:proofErr w:type="spellEnd"/>
                    <w:r w:rsidRPr="00DB13F4">
                      <w:t>, 1992</w:t>
                    </w:r>
                  </w:p>
                  <w:p w14:paraId="7CA63960" w14:textId="77777777" w:rsidR="00AD4567" w:rsidRPr="00DB13F4" w:rsidRDefault="00AD4567" w:rsidP="00AD4567">
                    <w:pPr>
                      <w:rPr>
                        <w:rFonts w:eastAsia="Times" w:cs="Times"/>
                        <w:i/>
                        <w:iCs/>
                      </w:rPr>
                    </w:pPr>
                    <w:r w:rsidRPr="00DB13F4">
                      <w:rPr>
                        <w:i/>
                        <w:iCs/>
                      </w:rPr>
                      <w:t>Jean Genet in Tangier</w:t>
                    </w:r>
                    <w:r w:rsidRPr="00DB13F4">
                      <w:t>, 1993</w:t>
                    </w:r>
                  </w:p>
                  <w:p w14:paraId="0FF41575" w14:textId="77777777" w:rsidR="00AD4567" w:rsidRPr="00DB13F4" w:rsidRDefault="00AD4567" w:rsidP="00AD4567">
                    <w:pPr>
                      <w:rPr>
                        <w:rFonts w:eastAsia="Times" w:cs="Times"/>
                      </w:rPr>
                    </w:pPr>
                    <w:r w:rsidRPr="00DB13F4">
                      <w:rPr>
                        <w:i/>
                        <w:iCs/>
                      </w:rPr>
                      <w:t xml:space="preserve">Paul Bowles: Le Reclus de </w:t>
                    </w:r>
                    <w:proofErr w:type="spellStart"/>
                    <w:r w:rsidRPr="00DB13F4">
                      <w:rPr>
                        <w:i/>
                        <w:iCs/>
                      </w:rPr>
                      <w:t>Tanger</w:t>
                    </w:r>
                    <w:proofErr w:type="spellEnd"/>
                    <w:r w:rsidRPr="00DB13F4">
                      <w:t>, 1997</w:t>
                    </w:r>
                  </w:p>
                  <w:p w14:paraId="21E7ED77" w14:textId="77777777" w:rsidR="00AD4567" w:rsidRDefault="00AD4567" w:rsidP="00AD4567">
                    <w:pPr>
                      <w:rPr>
                        <w:u w:val="single"/>
                      </w:rPr>
                    </w:pPr>
                    <w:r>
                      <w:t xml:space="preserve"> </w:t>
                    </w:r>
                  </w:p>
                  <w:p w14:paraId="598DBE67" w14:textId="77777777" w:rsidR="00AD4567" w:rsidRDefault="00AD4567" w:rsidP="00AD4567">
                    <w:pPr>
                      <w:pStyle w:val="Heading2"/>
                      <w:outlineLvl w:val="1"/>
                    </w:pPr>
                    <w:r>
                      <w:t>Theatre</w:t>
                    </w:r>
                  </w:p>
                  <w:p w14:paraId="2DCE5CE5" w14:textId="77777777" w:rsidR="00141343" w:rsidRPr="00DB13F4" w:rsidRDefault="00AD4567" w:rsidP="00AD4567">
                    <w:r w:rsidRPr="00DB13F4">
                      <w:t xml:space="preserve"> </w:t>
                    </w:r>
                    <w:r w:rsidRPr="00DB13F4">
                      <w:rPr>
                        <w:i/>
                        <w:iCs/>
                      </w:rPr>
                      <w:t>Al-</w:t>
                    </w:r>
                    <w:proofErr w:type="spellStart"/>
                    <w:r w:rsidRPr="00DB13F4">
                      <w:rPr>
                        <w:i/>
                        <w:iCs/>
                      </w:rPr>
                      <w:t>Sa‘āda</w:t>
                    </w:r>
                    <w:proofErr w:type="spellEnd"/>
                    <w:r w:rsidRPr="00DB13F4">
                      <w:t xml:space="preserve"> (</w:t>
                    </w:r>
                    <w:r w:rsidRPr="00DB13F4">
                      <w:rPr>
                        <w:rFonts w:cs="Times"/>
                        <w:rtl/>
                        <w:lang w:val="ar-SA"/>
                      </w:rPr>
                      <w:t>السعادة</w:t>
                    </w:r>
                    <w:r w:rsidRPr="00DB13F4">
                      <w:rPr>
                        <w:i/>
                        <w:iCs/>
                      </w:rPr>
                      <w:t xml:space="preserve"> The Happiness</w:t>
                    </w:r>
                    <w:r w:rsidR="00DB13F4" w:rsidRPr="00DB13F4">
                      <w:t>, 1994)</w:t>
                    </w:r>
                  </w:p>
                  <w:p w14:paraId="60CE911C" w14:textId="77777777" w:rsidR="00141343" w:rsidRDefault="00141343" w:rsidP="00AD4567"/>
                  <w:p w14:paraId="6FA1C9CB" w14:textId="77777777" w:rsidR="00141343" w:rsidRDefault="00141343" w:rsidP="00141343">
                    <w:pPr>
                      <w:pStyle w:val="Heading2"/>
                      <w:outlineLvl w:val="1"/>
                    </w:pPr>
                    <w:r>
                      <w:t>Films</w:t>
                    </w:r>
                  </w:p>
                  <w:p w14:paraId="2CC75CCB" w14:textId="77777777" w:rsidR="00141343" w:rsidRPr="00141343" w:rsidRDefault="00141343" w:rsidP="00141343">
                    <w:pPr>
                      <w:rPr>
                        <w:rFonts w:eastAsia="Times" w:cs="Times"/>
                        <w:u w:color="000000"/>
                        <w:shd w:val="clear" w:color="auto" w:fill="FFFFFF"/>
                      </w:rPr>
                    </w:pPr>
                    <w:r w:rsidRPr="00141343">
                      <w:rPr>
                        <w:rFonts w:eastAsia="Times" w:cs="Times"/>
                        <w:u w:color="000000"/>
                        <w:shd w:val="clear" w:color="auto" w:fill="FFFFFF"/>
                      </w:rPr>
                      <w:t xml:space="preserve">Ali </w:t>
                    </w:r>
                    <w:proofErr w:type="spellStart"/>
                    <w:r w:rsidRPr="00141343">
                      <w:rPr>
                        <w:rFonts w:eastAsia="Times" w:cs="Times"/>
                        <w:u w:color="000000"/>
                        <w:shd w:val="clear" w:color="auto" w:fill="FFFFFF"/>
                      </w:rPr>
                      <w:t>Zaoua</w:t>
                    </w:r>
                    <w:proofErr w:type="spellEnd"/>
                    <w:r w:rsidRPr="00141343">
                      <w:rPr>
                        <w:rFonts w:eastAsia="Times" w:cs="Times"/>
                        <w:u w:color="000000"/>
                        <w:shd w:val="clear" w:color="auto" w:fill="FFFFFF"/>
                      </w:rPr>
                      <w:t xml:space="preserve">: </w:t>
                    </w:r>
                    <w:hyperlink r:id="rId10" w:history="1">
                      <w:r w:rsidRPr="00141343">
                        <w:rPr>
                          <w:rStyle w:val="Hyperlink"/>
                          <w:rFonts w:eastAsia="Times" w:cs="Times"/>
                          <w:u w:color="000000"/>
                          <w:shd w:val="clear" w:color="auto" w:fill="FFFFFF"/>
                        </w:rPr>
                        <w:t>http://www.imdb.com/title/tt0260688/?ref_=fn_al_tt_1</w:t>
                      </w:r>
                    </w:hyperlink>
                    <w:r w:rsidRPr="00141343">
                      <w:rPr>
                        <w:rFonts w:eastAsia="Times" w:cs="Times"/>
                        <w:u w:color="000000"/>
                        <w:shd w:val="clear" w:color="auto" w:fill="FFFFFF"/>
                      </w:rPr>
                      <w:t xml:space="preserve"> </w:t>
                    </w:r>
                  </w:p>
                  <w:p w14:paraId="773FAEE2" w14:textId="77777777" w:rsidR="003F0D73" w:rsidRPr="005E0090" w:rsidRDefault="00141343" w:rsidP="00141343">
                    <w:pPr>
                      <w:rPr>
                        <w:rFonts w:cs="Times New Roman"/>
                        <w:lang w:val="en-CA"/>
                      </w:rPr>
                    </w:pPr>
                    <w:r w:rsidRPr="00141343">
                      <w:rPr>
                        <w:rFonts w:eastAsia="Times" w:cs="Times"/>
                        <w:u w:color="000000"/>
                        <w:shd w:val="clear" w:color="auto" w:fill="FFFFFF"/>
                      </w:rPr>
                      <w:t xml:space="preserve">For Bread Alone: </w:t>
                    </w:r>
                    <w:hyperlink r:id="rId11" w:history="1">
                      <w:r w:rsidRPr="00141343">
                        <w:rPr>
                          <w:rStyle w:val="Hyperlink"/>
                          <w:rFonts w:eastAsia="Times" w:cs="Times"/>
                          <w:u w:color="000000"/>
                          <w:shd w:val="clear" w:color="auto" w:fill="FFFFFF"/>
                        </w:rPr>
                        <w:t>http://www.imdb.com/title/tt0478187/?ref_=nm_flmg_dr_1</w:t>
                      </w:r>
                    </w:hyperlink>
                  </w:p>
                </w:tc>
              </w:sdtContent>
            </w:sdt>
          </w:sdtContent>
        </w:sdt>
      </w:tr>
      <w:tr w:rsidR="003235A7" w14:paraId="1D8F3D4B" w14:textId="77777777" w:rsidTr="003235A7">
        <w:tc>
          <w:tcPr>
            <w:tcW w:w="9016" w:type="dxa"/>
          </w:tcPr>
          <w:p w14:paraId="67F5D5B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5D155BF8" w14:textId="77777777" w:rsidR="00DB13F4" w:rsidRDefault="00FE3F58" w:rsidP="00141343">
                <w:sdt>
                  <w:sdtPr>
                    <w:id w:val="1983419625"/>
                    <w:citation/>
                  </w:sdtPr>
                  <w:sdtEndPr/>
                  <w:sdtContent>
                    <w:r w:rsidR="00DB13F4">
                      <w:fldChar w:fldCharType="begin"/>
                    </w:r>
                    <w:r w:rsidR="00DB13F4">
                      <w:rPr>
                        <w:u w:color="000000"/>
                        <w:shd w:val="clear" w:color="auto" w:fill="FFFFFF"/>
                        <w:lang w:val="en-CA"/>
                      </w:rPr>
                      <w:instrText xml:space="preserve"> CITATION Civantos06 \l 4105 </w:instrText>
                    </w:r>
                    <w:r w:rsidR="00DB13F4">
                      <w:fldChar w:fldCharType="separate"/>
                    </w:r>
                    <w:r>
                      <w:rPr>
                        <w:noProof/>
                        <w:u w:color="000000"/>
                        <w:shd w:val="clear" w:color="auto" w:fill="FFFFFF"/>
                        <w:lang w:val="en-CA"/>
                      </w:rPr>
                      <w:t xml:space="preserve"> </w:t>
                    </w:r>
                    <w:r w:rsidRPr="00FE3F58">
                      <w:rPr>
                        <w:noProof/>
                        <w:u w:color="000000"/>
                        <w:shd w:val="clear" w:color="auto" w:fill="FFFFFF"/>
                        <w:lang w:val="en-CA"/>
                      </w:rPr>
                      <w:t>(Civantos)</w:t>
                    </w:r>
                    <w:r w:rsidR="00DB13F4">
                      <w:fldChar w:fldCharType="end"/>
                    </w:r>
                  </w:sdtContent>
                </w:sdt>
              </w:p>
              <w:p w14:paraId="17762EA9" w14:textId="77777777" w:rsidR="00DB13F4" w:rsidRDefault="00FE3F58" w:rsidP="00141343">
                <w:pPr>
                  <w:rPr>
                    <w:u w:color="000000"/>
                    <w:shd w:val="clear" w:color="auto" w:fill="FFFFFF"/>
                  </w:rPr>
                </w:pPr>
                <w:sdt>
                  <w:sdtPr>
                    <w:rPr>
                      <w:u w:color="000000"/>
                      <w:shd w:val="clear" w:color="auto" w:fill="FFFFFF"/>
                    </w:rPr>
                    <w:id w:val="-1591992553"/>
                    <w:citation/>
                  </w:sdtPr>
                  <w:sdtEndPr/>
                  <w:sdtContent>
                    <w:r w:rsidR="00DB13F4">
                      <w:rPr>
                        <w:u w:color="000000"/>
                        <w:shd w:val="clear" w:color="auto" w:fill="FFFFFF"/>
                      </w:rPr>
                      <w:fldChar w:fldCharType="begin"/>
                    </w:r>
                    <w:r w:rsidR="00DB13F4">
                      <w:rPr>
                        <w:u w:color="000000"/>
                        <w:shd w:val="clear" w:color="auto" w:fill="FFFFFF"/>
                        <w:lang w:val="en-CA"/>
                      </w:rPr>
                      <w:instrText xml:space="preserve"> CITATION Khelil00 \l 4105 </w:instrText>
                    </w:r>
                    <w:r w:rsidR="00DB13F4">
                      <w:rPr>
                        <w:u w:color="000000"/>
                        <w:shd w:val="clear" w:color="auto" w:fill="FFFFFF"/>
                      </w:rPr>
                      <w:fldChar w:fldCharType="separate"/>
                    </w:r>
                    <w:r w:rsidRPr="00FE3F58">
                      <w:rPr>
                        <w:noProof/>
                        <w:u w:color="000000"/>
                        <w:shd w:val="clear" w:color="auto" w:fill="FFFFFF"/>
                        <w:lang w:val="en-CA"/>
                      </w:rPr>
                      <w:t>(Khelil)</w:t>
                    </w:r>
                    <w:r w:rsidR="00DB13F4">
                      <w:rPr>
                        <w:u w:color="000000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  <w:p w14:paraId="2BE8BCA6" w14:textId="77777777" w:rsidR="00DB13F4" w:rsidRDefault="00FE3F58" w:rsidP="00141343">
                <w:pPr>
                  <w:rPr>
                    <w:u w:color="000000"/>
                    <w:shd w:val="clear" w:color="auto" w:fill="FFFFFF"/>
                  </w:rPr>
                </w:pPr>
                <w:sdt>
                  <w:sdtPr>
                    <w:rPr>
                      <w:u w:color="000000"/>
                      <w:shd w:val="clear" w:color="auto" w:fill="FFFFFF"/>
                    </w:rPr>
                    <w:id w:val="534011134"/>
                    <w:citation/>
                  </w:sdtPr>
                  <w:sdtEndPr/>
                  <w:sdtContent>
                    <w:r w:rsidR="00DB13F4">
                      <w:rPr>
                        <w:u w:color="000000"/>
                        <w:shd w:val="clear" w:color="auto" w:fill="FFFFFF"/>
                      </w:rPr>
                      <w:fldChar w:fldCharType="begin"/>
                    </w:r>
                    <w:r w:rsidR="00DB13F4">
                      <w:rPr>
                        <w:u w:color="000000"/>
                        <w:shd w:val="clear" w:color="auto" w:fill="FFFFFF"/>
                        <w:lang w:val="en-CA"/>
                      </w:rPr>
                      <w:instrText xml:space="preserve"> CITATION Milton99 \l 4105 </w:instrText>
                    </w:r>
                    <w:r w:rsidR="00DB13F4">
                      <w:rPr>
                        <w:u w:color="000000"/>
                        <w:shd w:val="clear" w:color="auto" w:fill="FFFFFF"/>
                      </w:rPr>
                      <w:fldChar w:fldCharType="separate"/>
                    </w:r>
                    <w:r w:rsidRPr="00FE3F58">
                      <w:rPr>
                        <w:noProof/>
                        <w:u w:color="000000"/>
                        <w:shd w:val="clear" w:color="auto" w:fill="FFFFFF"/>
                        <w:lang w:val="en-CA"/>
                      </w:rPr>
                      <w:t>(Milton and Obank)</w:t>
                    </w:r>
                    <w:r w:rsidR="00DB13F4">
                      <w:rPr>
                        <w:u w:color="000000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  <w:p w14:paraId="1A99E913" w14:textId="77777777" w:rsidR="003235A7" w:rsidRDefault="00FE3F58" w:rsidP="00141343">
                <w:sdt>
                  <w:sdtPr>
                    <w:id w:val="-1446537735"/>
                    <w:citation/>
                  </w:sdtPr>
                  <w:sdtEndPr/>
                  <w:sdtContent>
                    <w:bookmarkStart w:id="0" w:name="_GoBack"/>
                    <w:r w:rsidR="002063B5">
                      <w:fldChar w:fldCharType="begin"/>
                    </w:r>
                    <w:r>
                      <w:rPr>
                        <w:u w:color="000000"/>
                        <w:shd w:val="clear" w:color="auto" w:fill="FFFFFF"/>
                        <w:lang w:val="en-CA"/>
                      </w:rPr>
                      <w:instrText xml:space="preserve">CITATION Wild99 \l 4105 </w:instrText>
                    </w:r>
                    <w:r w:rsidR="002063B5">
                      <w:fldChar w:fldCharType="separate"/>
                    </w:r>
                    <w:r w:rsidRPr="00FE3F58">
                      <w:rPr>
                        <w:noProof/>
                        <w:u w:color="000000"/>
                        <w:shd w:val="clear" w:color="auto" w:fill="FFFFFF"/>
                        <w:lang w:val="en-CA"/>
                      </w:rPr>
                      <w:t>(Wild)</w:t>
                    </w:r>
                    <w:r w:rsidR="002063B5">
                      <w:fldChar w:fldCharType="end"/>
                    </w:r>
                    <w:bookmarkEnd w:id="0"/>
                  </w:sdtContent>
                </w:sdt>
              </w:p>
            </w:sdtContent>
          </w:sdt>
        </w:tc>
      </w:tr>
    </w:tbl>
    <w:p w14:paraId="1B2F335A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C6D51" w14:textId="77777777" w:rsidR="007A3204" w:rsidRDefault="007A3204" w:rsidP="007A0D55">
      <w:pPr>
        <w:spacing w:after="0" w:line="240" w:lineRule="auto"/>
      </w:pPr>
      <w:r>
        <w:separator/>
      </w:r>
    </w:p>
  </w:endnote>
  <w:endnote w:type="continuationSeparator" w:id="0">
    <w:p w14:paraId="455C0F6F" w14:textId="77777777" w:rsidR="007A3204" w:rsidRDefault="007A320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abic Transparent">
    <w:altName w:val="Didot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1B3A5" w14:textId="77777777" w:rsidR="007A3204" w:rsidRDefault="007A3204" w:rsidP="007A0D55">
      <w:pPr>
        <w:spacing w:after="0" w:line="240" w:lineRule="auto"/>
      </w:pPr>
      <w:r>
        <w:separator/>
      </w:r>
    </w:p>
  </w:footnote>
  <w:footnote w:type="continuationSeparator" w:id="0">
    <w:p w14:paraId="719F69A2" w14:textId="77777777" w:rsidR="007A3204" w:rsidRDefault="007A320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0557D" w14:textId="77777777"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7AC8DA0" w14:textId="77777777"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41343"/>
    <w:rsid w:val="0015114C"/>
    <w:rsid w:val="001A21F3"/>
    <w:rsid w:val="001A2537"/>
    <w:rsid w:val="001A6A06"/>
    <w:rsid w:val="001C288D"/>
    <w:rsid w:val="002063B5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A3204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567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56DA"/>
    <w:rsid w:val="00D83300"/>
    <w:rsid w:val="00DB13F4"/>
    <w:rsid w:val="00DC6B48"/>
    <w:rsid w:val="00DD7783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E3F58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4DCE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paragraph" w:customStyle="1" w:styleId="Cos">
    <w:name w:val="Cos"/>
    <w:rsid w:val="00AD45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u w:color="000000"/>
      <w:bdr w:val="nil"/>
      <w:lang w:val="en-US" w:eastAsia="es-ES"/>
    </w:rPr>
  </w:style>
  <w:style w:type="paragraph" w:customStyle="1" w:styleId="Peromissi">
    <w:name w:val="Per omissió"/>
    <w:rsid w:val="00AD45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paragraph" w:customStyle="1" w:styleId="Cos">
    <w:name w:val="Cos"/>
    <w:rsid w:val="00AD456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u w:color="000000"/>
      <w:bdr w:val="nil"/>
      <w:lang w:val="en-US" w:eastAsia="es-ES"/>
    </w:rPr>
  </w:style>
  <w:style w:type="paragraph" w:customStyle="1" w:styleId="Peromissi">
    <w:name w:val="Per omissió"/>
    <w:rsid w:val="00AD45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mdb.com/title/tt0478187/?ref_=nm_flmg_dr_1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jadaliyya.com/pages/index/19163/mohamed-choukri_a-profile-from-the-archives" TargetMode="External"/><Relationship Id="rId10" Type="http://schemas.openxmlformats.org/officeDocument/2006/relationships/hyperlink" Target="http://www.imdb.com/title/tt0260688/?ref_=fn_al_tt_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abic Transparent">
    <w:altName w:val="Didot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1A6F22"/>
    <w:rsid w:val="00211385"/>
    <w:rsid w:val="003B48C3"/>
    <w:rsid w:val="0057546F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Civantos06</b:Tag>
    <b:SourceType>JournalArticle</b:SourceType>
    <b:Guid>{739913C5-9AC9-4293-9690-14CDB4574C8A}</b:Guid>
    <b:Title>Literacy, sexuality and the literaty in the self-inscription of Muammad Chukrî’</b:Title>
    <b:Year>2006</b:Year>
    <b:Medium>Article</b:Medium>
    <b:Author>
      <b:Author>
        <b:NameList>
          <b:Person>
            <b:Last>Civantos</b:Last>
            <b:First>Chistina</b:First>
          </b:Person>
        </b:NameList>
      </b:Author>
    </b:Author>
    <b:JournalName>Middle Eastern Literatures</b:JournalName>
    <b:Pages>23-45</b:Pages>
    <b:Volume>9</b:Volume>
    <b:Issue>1</b:Issue>
    <b:RefOrder>1</b:RefOrder>
  </b:Source>
  <b:Source>
    <b:Tag>Khelil00</b:Tag>
    <b:SourceType>JournalArticle</b:SourceType>
    <b:Guid>{40DC2F1A-A4DB-48D8-AF8E-F1A3E0B18A6C}</b:Guid>
    <b:Author>
      <b:Author>
        <b:NameList>
          <b:Person>
            <b:Last>Khelil</b:Last>
            <b:First>Hedi</b:First>
          </b:Person>
        </b:NameList>
      </b:Author>
    </b:Author>
    <b:Title>Muhammad Chukri: un étranger dans le monde arabe</b:Title>
    <b:JournalName>IBLA: Revue de l´Institut des Belles Lettres Arabes</b:JournalName>
    <b:Year>2000</b:Year>
    <b:Pages>33-40</b:Pages>
    <b:Medium>Article</b:Medium>
    <b:Volume>63</b:Volume>
    <b:RefOrder>2</b:RefOrder>
  </b:Source>
  <b:Source>
    <b:Tag>Milton99</b:Tag>
    <b:SourceType>JournalArticle</b:SourceType>
    <b:Guid>{3D1256FB-25A9-417F-AD39-A030A763217D}</b:Guid>
    <b:Author>
      <b:Author>
        <b:NameList>
          <b:Person>
            <b:Last>Milton</b:Last>
            <b:First>Lili</b:First>
            <b:Middle>al-Tai</b:Middle>
          </b:Person>
          <b:Person>
            <b:Last>Obank</b:Last>
            <b:First>Margaret</b:First>
          </b:Person>
        </b:NameList>
      </b:Author>
    </b:Author>
    <b:Title>Muhammad Chukri: Imagination renders ordinary life unreal Al-khubz al-hafi is a social documentary</b:Title>
    <b:JournalName>Banipal</b:JournalName>
    <b:Year>1999</b:Year>
    <b:Pages>57-60</b:Pages>
    <b:Medium>Article</b:Medium>
    <b:Volume>5</b:Volume>
    <b:RefOrder>3</b:RefOrder>
  </b:Source>
  <b:Source>
    <b:Tag>Wild99</b:Tag>
    <b:SourceType>BookSection</b:SourceType>
    <b:Guid>{B38012AC-2BFD-E142-966F-762FEBBD0E89}</b:Guid>
    <b:Title>A Tale of Two Redemptions: a Comparative Analysis of Taha Husayn's The Days and Muhammad Chukri´s For Bread Alone</b:Title>
    <b:Year>1999</b:Year>
    <b:Pages>349-361</b:Pages>
    <b:Medium>Print</b:Medium>
    <b:Author>
      <b:Author>
        <b:NameList>
          <b:Person>
            <b:Last>Wild</b:Last>
            <b:First>Stefan</b:First>
          </b:Person>
        </b:NameList>
      </b:Author>
      <b:Editor>
        <b:NameList>
          <b:Person>
            <b:Last>Neuwirth</b:Last>
            <b:First>Angelika</b:First>
          </b:Person>
          <b:Person>
            <b:Last>Embaló</b:Last>
            <b:First>Birgit</b:First>
          </b:Person>
          <b:Person>
            <b:Last>Günther</b:Last>
            <b:First>Sebastian</b:First>
          </b:Person>
          <b:Person>
            <b:Last>Jarrar</b:Last>
            <b:First>Maher</b:First>
          </b:Person>
        </b:NameList>
      </b:Editor>
    </b:Author>
    <b:BookTitle>Myths, Historical Archetypes and Symbolic Figures in Arabic literature: towards a New Hermeneutic Approach. Proceedings of the International Symposium in Beirut, June 25th-June 30th, 1996</b:BookTitle>
    <b:City>Beirut-Stuttgart</b:City>
    <b:Publisher>Orient-Institue der Deutschen Morgenlandischen Gesellschaft-Steiner</b:Publisher>
    <b:RefOrder>4</b:RefOrder>
  </b:Source>
</b:Sources>
</file>

<file path=customXml/itemProps1.xml><?xml version="1.0" encoding="utf-8"?>
<ds:datastoreItem xmlns:ds="http://schemas.openxmlformats.org/officeDocument/2006/customXml" ds:itemID="{2050E3AE-4DF6-094F-8B3C-E37E3EDC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1542</TotalTime>
  <Pages>3</Pages>
  <Words>993</Words>
  <Characters>5664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Caroline Winter</cp:lastModifiedBy>
  <cp:revision>4</cp:revision>
  <dcterms:created xsi:type="dcterms:W3CDTF">2016-03-12T11:32:00Z</dcterms:created>
  <dcterms:modified xsi:type="dcterms:W3CDTF">2016-03-23T05:19:00Z</dcterms:modified>
</cp:coreProperties>
</file>