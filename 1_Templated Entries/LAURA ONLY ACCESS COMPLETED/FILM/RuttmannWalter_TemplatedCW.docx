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797EBCB1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7FBE2B00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B1DF05EC55428540961A6D58992FE33B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3D8494B6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28863AFD6FA24E44B0F6DFB2D1221CA0"/>
            </w:placeholder>
            <w:text/>
          </w:sdtPr>
          <w:sdtEndPr/>
          <w:sdtContent>
            <w:tc>
              <w:tcPr>
                <w:tcW w:w="2073" w:type="dxa"/>
              </w:tcPr>
              <w:p w14:paraId="2249F1BF" w14:textId="77777777" w:rsidR="00B574C9" w:rsidRDefault="00234252" w:rsidP="00234252">
                <w:proofErr w:type="spellStart"/>
                <w:r>
                  <w:t>Suárez</w:t>
                </w:r>
                <w:proofErr w:type="spellEnd"/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B49537E120E9AC4FA922593C500A51EF"/>
            </w:placeholder>
            <w:text/>
          </w:sdtPr>
          <w:sdtEndPr/>
          <w:sdtContent>
            <w:tc>
              <w:tcPr>
                <w:tcW w:w="2551" w:type="dxa"/>
              </w:tcPr>
              <w:p w14:paraId="09CBE7E2" w14:textId="77777777" w:rsidR="00B574C9" w:rsidRDefault="00234252" w:rsidP="00234252">
                <w:r>
                  <w:t>A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D0AA01CD4BAFCA4D9B5295895A9E330F"/>
            </w:placeholder>
            <w:text/>
          </w:sdtPr>
          <w:sdtEndPr/>
          <w:sdtContent>
            <w:tc>
              <w:tcPr>
                <w:tcW w:w="2642" w:type="dxa"/>
              </w:tcPr>
              <w:p w14:paraId="6E8B851E" w14:textId="77777777" w:rsidR="00B574C9" w:rsidRDefault="00234252" w:rsidP="00234252">
                <w:r>
                  <w:t>Juan</w:t>
                </w:r>
              </w:p>
            </w:tc>
          </w:sdtContent>
        </w:sdt>
      </w:tr>
      <w:tr w:rsidR="00B574C9" w14:paraId="2F775777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E19C89E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7C8B57E08990374382CA99513252876B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0E3201AF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686EEA26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10632F40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FE75B18A0F007D4A96910AFC2858169D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48185482" w14:textId="77777777" w:rsidR="00B574C9" w:rsidRDefault="00234252" w:rsidP="00234252">
                <w:r>
                  <w:t>University of Murcia, Spain</w:t>
                </w:r>
              </w:p>
            </w:tc>
          </w:sdtContent>
        </w:sdt>
      </w:tr>
    </w:tbl>
    <w:p w14:paraId="0219955E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1EE72F2B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2A83D74B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4C7774B5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93E170DF30BB2E43B0B00C77139FCA6D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60943B6" w14:textId="77777777" w:rsidR="003F0D73" w:rsidRPr="00FB589A" w:rsidRDefault="00234252" w:rsidP="00234252">
                <w:pPr>
                  <w:rPr>
                    <w:b/>
                  </w:rPr>
                </w:pPr>
                <w:proofErr w:type="spellStart"/>
                <w:r w:rsidRPr="003D3AB9">
                  <w:rPr>
                    <w:lang w:val="en-US"/>
                  </w:rPr>
                  <w:t>Ruttmann</w:t>
                </w:r>
                <w:proofErr w:type="spellEnd"/>
                <w:r>
                  <w:rPr>
                    <w:lang w:val="en-US"/>
                  </w:rPr>
                  <w:t xml:space="preserve">, </w:t>
                </w:r>
                <w:r w:rsidRPr="00B76C8F">
                  <w:rPr>
                    <w:lang w:val="en-US" w:eastAsia="ja-JP"/>
                  </w:rPr>
                  <w:t>Walter</w:t>
                </w:r>
                <w:r>
                  <w:rPr>
                    <w:lang w:val="en-US"/>
                  </w:rPr>
                  <w:t xml:space="preserve"> (1889–</w:t>
                </w:r>
                <w:r w:rsidRPr="003D3AB9">
                  <w:rPr>
                    <w:lang w:val="en-US"/>
                  </w:rPr>
                  <w:t>1941)</w:t>
                </w:r>
              </w:p>
            </w:tc>
          </w:sdtContent>
        </w:sdt>
      </w:tr>
      <w:tr w:rsidR="00464699" w14:paraId="2FFE6B85" w14:textId="77777777" w:rsidTr="007821B0">
        <w:sdt>
          <w:sdtPr>
            <w:alias w:val="Variant headwords"/>
            <w:tag w:val="variantHeadwords"/>
            <w:id w:val="173464402"/>
            <w:placeholder>
              <w:docPart w:val="5E8ED0E991DCD445A59B370369ECD1BF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DC52A8F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691C46E2" w14:textId="77777777" w:rsidTr="003F0D73">
        <w:sdt>
          <w:sdtPr>
            <w:alias w:val="Abstract"/>
            <w:tag w:val="abstract"/>
            <w:id w:val="-635871867"/>
            <w:placeholder>
              <w:docPart w:val="BE9334F82273144BA5ED9F51DCA2B33F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E6F904D" w14:textId="77777777" w:rsidR="00234252" w:rsidRDefault="00234252" w:rsidP="00234252">
                <w:r>
                  <w:t xml:space="preserve">Born in Frankfurt, </w:t>
                </w:r>
                <w:proofErr w:type="spellStart"/>
                <w:r>
                  <w:t>Ruttmann</w:t>
                </w:r>
                <w:proofErr w:type="spellEnd"/>
                <w:r>
                  <w:t xml:space="preserve"> studied architecture and design, and started his career as a painter and lithographer before turning to film. His earliest films, </w:t>
                </w:r>
                <w:proofErr w:type="spellStart"/>
                <w:r w:rsidRPr="0022704C">
                  <w:rPr>
                    <w:i/>
                  </w:rPr>
                  <w:t>Lichtspiel</w:t>
                </w:r>
                <w:proofErr w:type="spellEnd"/>
                <w:r>
                  <w:t xml:space="preserve">: </w:t>
                </w:r>
                <w:r w:rsidRPr="0022704C">
                  <w:rPr>
                    <w:i/>
                  </w:rPr>
                  <w:t>Opus I-IV</w:t>
                </w:r>
                <w:r>
                  <w:t xml:space="preserve"> (1921–1925) were composed of animated shapes made of cardboard, wood, and </w:t>
                </w:r>
                <w:proofErr w:type="spellStart"/>
                <w:r>
                  <w:t>plasticine</w:t>
                </w:r>
                <w:proofErr w:type="spellEnd"/>
                <w:r>
                  <w:t>. Some of these films were hand-coloured. They are quite close in conception and execution to the</w:t>
                </w:r>
                <w:r>
                  <w:t xml:space="preserve"> experiments in ‘absolute film’</w:t>
                </w:r>
                <w:r>
                  <w:t xml:space="preserve"> — or </w:t>
                </w:r>
                <w:r>
                  <w:t>‘optical music’</w:t>
                </w:r>
                <w:r>
                  <w:t xml:space="preserve"> — developed by Hans Richter (the </w:t>
                </w:r>
                <w:proofErr w:type="spellStart"/>
                <w:r w:rsidRPr="001C533D">
                  <w:rPr>
                    <w:i/>
                  </w:rPr>
                  <w:t>Rhythmus</w:t>
                </w:r>
                <w:proofErr w:type="spellEnd"/>
                <w:r>
                  <w:t xml:space="preserve"> series) and Viking </w:t>
                </w:r>
                <w:proofErr w:type="spellStart"/>
                <w:r>
                  <w:t>Eggeling</w:t>
                </w:r>
                <w:proofErr w:type="spellEnd"/>
                <w:r>
                  <w:t xml:space="preserve"> (</w:t>
                </w:r>
                <w:r w:rsidRPr="004A5C98">
                  <w:rPr>
                    <w:i/>
                  </w:rPr>
                  <w:t>Diagonal Symphon</w:t>
                </w:r>
                <w:r>
                  <w:rPr>
                    <w:i/>
                  </w:rPr>
                  <w:t>y</w:t>
                </w:r>
                <w:r>
                  <w:t xml:space="preserve">, 1922) in the early 1920s. The success of the </w:t>
                </w:r>
                <w:proofErr w:type="spellStart"/>
                <w:r w:rsidRPr="004A5C98">
                  <w:rPr>
                    <w:i/>
                  </w:rPr>
                  <w:t>Lichtspiel</w:t>
                </w:r>
                <w:proofErr w:type="spellEnd"/>
                <w:r>
                  <w:t xml:space="preserve"> series earned </w:t>
                </w:r>
                <w:proofErr w:type="spellStart"/>
                <w:r>
                  <w:t>Ruttmann</w:t>
                </w:r>
                <w:proofErr w:type="spellEnd"/>
                <w:r>
                  <w:t xml:space="preserve"> commercial film commissions. He designed some special effects for </w:t>
                </w:r>
                <w:proofErr w:type="spellStart"/>
                <w:r>
                  <w:t>Lotte</w:t>
                </w:r>
                <w:proofErr w:type="spellEnd"/>
                <w:r>
                  <w:t xml:space="preserve"> </w:t>
                </w:r>
                <w:proofErr w:type="spellStart"/>
                <w:r>
                  <w:t>Reiniger’s</w:t>
                </w:r>
                <w:proofErr w:type="spellEnd"/>
                <w:r>
                  <w:t xml:space="preserve"> silhouette animation </w:t>
                </w:r>
                <w:r w:rsidRPr="00D74C09">
                  <w:rPr>
                    <w:i/>
                  </w:rPr>
                  <w:t xml:space="preserve">The Adventures of Prince </w:t>
                </w:r>
                <w:proofErr w:type="spellStart"/>
                <w:r w:rsidRPr="00D74C09">
                  <w:rPr>
                    <w:i/>
                  </w:rPr>
                  <w:t>Achmed</w:t>
                </w:r>
                <w:proofErr w:type="spellEnd"/>
                <w:r>
                  <w:t xml:space="preserve"> (1926) and made an animated sequence for Fritz Lang’s </w:t>
                </w:r>
                <w:r w:rsidRPr="00D74C09">
                  <w:rPr>
                    <w:i/>
                  </w:rPr>
                  <w:t xml:space="preserve">Die </w:t>
                </w:r>
                <w:proofErr w:type="spellStart"/>
                <w:r w:rsidRPr="00D74C09">
                  <w:rPr>
                    <w:i/>
                  </w:rPr>
                  <w:t>Nibelungen</w:t>
                </w:r>
                <w:proofErr w:type="spellEnd"/>
                <w:r>
                  <w:t xml:space="preserve"> (1924). </w:t>
                </w:r>
              </w:p>
              <w:p w14:paraId="28FFC2A6" w14:textId="77777777" w:rsidR="00234252" w:rsidRDefault="00234252" w:rsidP="00234252"/>
              <w:p w14:paraId="76DB2AA0" w14:textId="77777777" w:rsidR="00234252" w:rsidRDefault="00234252" w:rsidP="00234252">
                <w:proofErr w:type="spellStart"/>
                <w:r>
                  <w:t>Ruttman’s</w:t>
                </w:r>
                <w:proofErr w:type="spellEnd"/>
                <w:r>
                  <w:t xml:space="preserve"> fame, however, rests on his participation in </w:t>
                </w:r>
                <w:r w:rsidRPr="00D74C09">
                  <w:rPr>
                    <w:i/>
                  </w:rPr>
                  <w:t xml:space="preserve">Berlin: </w:t>
                </w:r>
                <w:proofErr w:type="spellStart"/>
                <w:r w:rsidRPr="00D74C09">
                  <w:rPr>
                    <w:i/>
                  </w:rPr>
                  <w:t>Symphonie</w:t>
                </w:r>
                <w:proofErr w:type="spellEnd"/>
                <w:r w:rsidRPr="00D74C09">
                  <w:rPr>
                    <w:i/>
                  </w:rPr>
                  <w:t xml:space="preserve"> of a Great City</w:t>
                </w:r>
                <w:r>
                  <w:t xml:space="preserve"> (</w:t>
                </w:r>
                <w:r w:rsidRPr="00D74C09">
                  <w:rPr>
                    <w:i/>
                  </w:rPr>
                  <w:t xml:space="preserve">Berlin: </w:t>
                </w:r>
                <w:proofErr w:type="spellStart"/>
                <w:r w:rsidRPr="00D74C09">
                  <w:rPr>
                    <w:i/>
                  </w:rPr>
                  <w:t>Simphonie</w:t>
                </w:r>
                <w:proofErr w:type="spellEnd"/>
                <w:r w:rsidRPr="00D74C09">
                  <w:rPr>
                    <w:i/>
                  </w:rPr>
                  <w:t xml:space="preserve"> der </w:t>
                </w:r>
                <w:proofErr w:type="spellStart"/>
                <w:r w:rsidRPr="00D74C09">
                  <w:rPr>
                    <w:i/>
                  </w:rPr>
                  <w:t>Grossstadt</w:t>
                </w:r>
                <w:proofErr w:type="spellEnd"/>
                <w:r>
                  <w:t xml:space="preserve">, 1927), an emblematic city film scripted by Carl Mayer and filmed mostly by Karl Freund, which </w:t>
                </w:r>
                <w:proofErr w:type="spellStart"/>
                <w:r>
                  <w:t>Ruttmann</w:t>
                </w:r>
                <w:proofErr w:type="spellEnd"/>
                <w:r>
                  <w:t xml:space="preserve"> himself edited. Occasionally criticized for its detached, superficial rendition of urban life, the film was successful with audiences and immensely influential on subsequent filmmakers. </w:t>
                </w:r>
              </w:p>
              <w:p w14:paraId="50FF3189" w14:textId="77777777" w:rsidR="00E85A05" w:rsidRDefault="00E85A05" w:rsidP="00E85A05"/>
            </w:tc>
          </w:sdtContent>
        </w:sdt>
      </w:tr>
      <w:tr w:rsidR="003F0D73" w14:paraId="317FD1B9" w14:textId="77777777" w:rsidTr="003F0D73">
        <w:sdt>
          <w:sdtPr>
            <w:alias w:val="Article text"/>
            <w:tag w:val="articleText"/>
            <w:id w:val="634067588"/>
            <w:placeholder>
              <w:docPart w:val="77A9287C7EEE2F449B929D70BAFA9776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CD83E70" w14:textId="77777777" w:rsidR="00234252" w:rsidRDefault="00234252" w:rsidP="00234252">
                <w:r>
                  <w:t xml:space="preserve">Born in Frankfurt, </w:t>
                </w:r>
                <w:proofErr w:type="spellStart"/>
                <w:r>
                  <w:t>Ruttmann</w:t>
                </w:r>
                <w:proofErr w:type="spellEnd"/>
                <w:r>
                  <w:t xml:space="preserve"> studied architecture and design, and started his career as a painter and lithographer before turning to film. His earliest films, </w:t>
                </w:r>
                <w:proofErr w:type="spellStart"/>
                <w:r w:rsidRPr="0022704C">
                  <w:rPr>
                    <w:i/>
                  </w:rPr>
                  <w:t>Lichtspiel</w:t>
                </w:r>
                <w:proofErr w:type="spellEnd"/>
                <w:r>
                  <w:t xml:space="preserve">: </w:t>
                </w:r>
                <w:r w:rsidRPr="0022704C">
                  <w:rPr>
                    <w:i/>
                  </w:rPr>
                  <w:t>Opus I-IV</w:t>
                </w:r>
                <w:r>
                  <w:t xml:space="preserve"> (1921</w:t>
                </w:r>
                <w:r>
                  <w:t>–</w:t>
                </w:r>
                <w:r>
                  <w:t xml:space="preserve">1925) were composed of animated shapes made of cardboard, wood, and </w:t>
                </w:r>
                <w:proofErr w:type="spellStart"/>
                <w:r>
                  <w:t>plasticine</w:t>
                </w:r>
                <w:proofErr w:type="spellEnd"/>
                <w:r>
                  <w:t>. Some of these films were hand-colo</w:t>
                </w:r>
                <w:r>
                  <w:t>u</w:t>
                </w:r>
                <w:r>
                  <w:t>red. They are quite close in conception and execution to the</w:t>
                </w:r>
                <w:r>
                  <w:t xml:space="preserve"> experiments in ‘absolute film’ </w:t>
                </w:r>
                <w:r>
                  <w:t>—</w:t>
                </w:r>
                <w:r>
                  <w:t xml:space="preserve"> </w:t>
                </w:r>
                <w:r>
                  <w:t xml:space="preserve">or </w:t>
                </w:r>
                <w:r>
                  <w:t xml:space="preserve">‘optical music’ </w:t>
                </w:r>
                <w:r>
                  <w:t>—</w:t>
                </w:r>
                <w:r>
                  <w:t xml:space="preserve"> </w:t>
                </w:r>
                <w:r>
                  <w:t xml:space="preserve">developed by Hans Richter (the </w:t>
                </w:r>
                <w:proofErr w:type="spellStart"/>
                <w:r w:rsidRPr="001C533D">
                  <w:rPr>
                    <w:i/>
                  </w:rPr>
                  <w:t>Rhythmus</w:t>
                </w:r>
                <w:proofErr w:type="spellEnd"/>
                <w:r>
                  <w:t xml:space="preserve"> series) and Viking </w:t>
                </w:r>
                <w:proofErr w:type="spellStart"/>
                <w:r>
                  <w:t>Eggeling</w:t>
                </w:r>
                <w:proofErr w:type="spellEnd"/>
                <w:r>
                  <w:t xml:space="preserve"> (</w:t>
                </w:r>
                <w:r w:rsidRPr="004A5C98">
                  <w:rPr>
                    <w:i/>
                  </w:rPr>
                  <w:t>Diagonal Symphon</w:t>
                </w:r>
                <w:r>
                  <w:rPr>
                    <w:i/>
                  </w:rPr>
                  <w:t>y</w:t>
                </w:r>
                <w:r>
                  <w:t xml:space="preserve">, 1922) in the early 1920s. The success of the </w:t>
                </w:r>
                <w:proofErr w:type="spellStart"/>
                <w:r w:rsidRPr="004A5C98">
                  <w:rPr>
                    <w:i/>
                  </w:rPr>
                  <w:t>Lichtspiel</w:t>
                </w:r>
                <w:proofErr w:type="spellEnd"/>
                <w:r>
                  <w:t xml:space="preserve"> series earned </w:t>
                </w:r>
                <w:proofErr w:type="spellStart"/>
                <w:r>
                  <w:t>Ruttmann</w:t>
                </w:r>
                <w:proofErr w:type="spellEnd"/>
                <w:r>
                  <w:t xml:space="preserve"> commercial film commissions. He designed some special effects for </w:t>
                </w:r>
                <w:proofErr w:type="spellStart"/>
                <w:r>
                  <w:t>Lotte</w:t>
                </w:r>
                <w:proofErr w:type="spellEnd"/>
                <w:r>
                  <w:t xml:space="preserve"> </w:t>
                </w:r>
                <w:proofErr w:type="spellStart"/>
                <w:r>
                  <w:t>Reiniger’s</w:t>
                </w:r>
                <w:proofErr w:type="spellEnd"/>
                <w:r>
                  <w:t xml:space="preserve"> silhouette animation </w:t>
                </w:r>
                <w:r w:rsidRPr="00D74C09">
                  <w:rPr>
                    <w:i/>
                  </w:rPr>
                  <w:t xml:space="preserve">The Adventures of Prince </w:t>
                </w:r>
                <w:proofErr w:type="spellStart"/>
                <w:r w:rsidRPr="00D74C09">
                  <w:rPr>
                    <w:i/>
                  </w:rPr>
                  <w:t>Achmed</w:t>
                </w:r>
                <w:proofErr w:type="spellEnd"/>
                <w:r>
                  <w:t xml:space="preserve"> (1926) and made an animated sequence for Fritz Lang’s </w:t>
                </w:r>
                <w:r w:rsidRPr="00D74C09">
                  <w:rPr>
                    <w:i/>
                  </w:rPr>
                  <w:t xml:space="preserve">Die </w:t>
                </w:r>
                <w:proofErr w:type="spellStart"/>
                <w:r w:rsidRPr="00D74C09">
                  <w:rPr>
                    <w:i/>
                  </w:rPr>
                  <w:t>Nibelungen</w:t>
                </w:r>
                <w:proofErr w:type="spellEnd"/>
                <w:r>
                  <w:t xml:space="preserve"> (1924). </w:t>
                </w:r>
              </w:p>
              <w:p w14:paraId="0EE055F0" w14:textId="77777777" w:rsidR="00234252" w:rsidRDefault="00234252" w:rsidP="00234252"/>
              <w:p w14:paraId="4F4D866B" w14:textId="77777777" w:rsidR="00234252" w:rsidRDefault="00234252" w:rsidP="00234252">
                <w:proofErr w:type="spellStart"/>
                <w:r>
                  <w:t>Ruttman’s</w:t>
                </w:r>
                <w:proofErr w:type="spellEnd"/>
                <w:r>
                  <w:t xml:space="preserve"> fame, however, rests on his participation in </w:t>
                </w:r>
                <w:r w:rsidRPr="00D74C09">
                  <w:rPr>
                    <w:i/>
                  </w:rPr>
                  <w:t xml:space="preserve">Berlin: </w:t>
                </w:r>
                <w:proofErr w:type="spellStart"/>
                <w:r w:rsidRPr="00D74C09">
                  <w:rPr>
                    <w:i/>
                  </w:rPr>
                  <w:t>Symphonie</w:t>
                </w:r>
                <w:proofErr w:type="spellEnd"/>
                <w:r w:rsidRPr="00D74C09">
                  <w:rPr>
                    <w:i/>
                  </w:rPr>
                  <w:t xml:space="preserve"> of a Great City</w:t>
                </w:r>
                <w:r>
                  <w:t xml:space="preserve"> (</w:t>
                </w:r>
                <w:r w:rsidRPr="00D74C09">
                  <w:rPr>
                    <w:i/>
                  </w:rPr>
                  <w:t xml:space="preserve">Berlin: </w:t>
                </w:r>
                <w:proofErr w:type="spellStart"/>
                <w:r w:rsidRPr="00D74C09">
                  <w:rPr>
                    <w:i/>
                  </w:rPr>
                  <w:t>Simphonie</w:t>
                </w:r>
                <w:proofErr w:type="spellEnd"/>
                <w:r w:rsidRPr="00D74C09">
                  <w:rPr>
                    <w:i/>
                  </w:rPr>
                  <w:t xml:space="preserve"> der </w:t>
                </w:r>
                <w:proofErr w:type="spellStart"/>
                <w:r w:rsidRPr="00D74C09">
                  <w:rPr>
                    <w:i/>
                  </w:rPr>
                  <w:t>Grossstadt</w:t>
                </w:r>
                <w:proofErr w:type="spellEnd"/>
                <w:r>
                  <w:t xml:space="preserve">, 1927), an emblematic city film scripted by Carl Mayer and filmed mostly by Karl Freund, which </w:t>
                </w:r>
                <w:proofErr w:type="spellStart"/>
                <w:r>
                  <w:t>Ruttmann</w:t>
                </w:r>
                <w:proofErr w:type="spellEnd"/>
                <w:r>
                  <w:t xml:space="preserve"> himself edited. Occasionally criticized for its detached, superficial rendition of urban life, the film was successful with audiences and immensely influential on subsequent filmmakers. </w:t>
                </w:r>
              </w:p>
              <w:p w14:paraId="6C2A937B" w14:textId="77777777" w:rsidR="00234252" w:rsidRDefault="00234252" w:rsidP="00234252"/>
              <w:p w14:paraId="3868C301" w14:textId="77777777" w:rsidR="00234252" w:rsidRDefault="00234252" w:rsidP="00234252">
                <w:r>
                  <w:t xml:space="preserve">Shortly after </w:t>
                </w:r>
                <w:r w:rsidRPr="00234252">
                  <w:rPr>
                    <w:i/>
                  </w:rPr>
                  <w:t>Berlin</w:t>
                </w:r>
                <w:r>
                  <w:t xml:space="preserve">, </w:t>
                </w:r>
                <w:proofErr w:type="spellStart"/>
                <w:r>
                  <w:t>Ruttmann</w:t>
                </w:r>
                <w:proofErr w:type="spellEnd"/>
                <w:r>
                  <w:t xml:space="preserve"> embarked on sound experiments using the capabilities of German-patented </w:t>
                </w:r>
                <w:proofErr w:type="spellStart"/>
                <w:r>
                  <w:t>Triergon</w:t>
                </w:r>
                <w:proofErr w:type="spellEnd"/>
                <w:r>
                  <w:t xml:space="preserve"> recording process. </w:t>
                </w:r>
                <w:r w:rsidRPr="00423579">
                  <w:rPr>
                    <w:i/>
                  </w:rPr>
                  <w:t>Weekend</w:t>
                </w:r>
                <w:r>
                  <w:t xml:space="preserve"> (1928) was a montage of the noises of a Sunday, </w:t>
                </w:r>
                <w:r>
                  <w:lastRenderedPageBreak/>
                  <w:t xml:space="preserve">from morning to evening, recorded on the soundtrack of a strip of celluloid; a film without images entirely based on sound, it has been celebrated as an antecedent of concrete music and </w:t>
                </w:r>
                <w:r>
                  <w:t>of subsequent ‘sound art’</w:t>
                </w:r>
                <w:r>
                  <w:t xml:space="preserve">. </w:t>
                </w:r>
                <w:r w:rsidRPr="00423579">
                  <w:rPr>
                    <w:i/>
                  </w:rPr>
                  <w:t>Sounding Wave</w:t>
                </w:r>
                <w:r>
                  <w:t xml:space="preserve"> (</w:t>
                </w:r>
                <w:proofErr w:type="spellStart"/>
                <w:r w:rsidRPr="00423579">
                  <w:rPr>
                    <w:i/>
                  </w:rPr>
                  <w:t>Tonende</w:t>
                </w:r>
                <w:proofErr w:type="spellEnd"/>
                <w:r w:rsidRPr="00423579">
                  <w:rPr>
                    <w:i/>
                  </w:rPr>
                  <w:t xml:space="preserve"> </w:t>
                </w:r>
                <w:proofErr w:type="spellStart"/>
                <w:r w:rsidRPr="00423579">
                  <w:rPr>
                    <w:i/>
                  </w:rPr>
                  <w:t>Welle</w:t>
                </w:r>
                <w:proofErr w:type="spellEnd"/>
                <w:r>
                  <w:t xml:space="preserve">, 1928) and </w:t>
                </w:r>
                <w:r w:rsidRPr="00423579">
                  <w:rPr>
                    <w:i/>
                  </w:rPr>
                  <w:t>World Melody</w:t>
                </w:r>
                <w:r>
                  <w:t xml:space="preserve"> (</w:t>
                </w:r>
                <w:r w:rsidRPr="00423579">
                  <w:rPr>
                    <w:i/>
                  </w:rPr>
                  <w:t xml:space="preserve">Die </w:t>
                </w:r>
                <w:proofErr w:type="spellStart"/>
                <w:r w:rsidRPr="00423579">
                  <w:rPr>
                    <w:i/>
                  </w:rPr>
                  <w:t>Melodie</w:t>
                </w:r>
                <w:proofErr w:type="spellEnd"/>
                <w:r w:rsidRPr="00423579">
                  <w:rPr>
                    <w:i/>
                  </w:rPr>
                  <w:t xml:space="preserve"> der Welt</w:t>
                </w:r>
                <w:r>
                  <w:t xml:space="preserve">, 1930) are visual and sound montages. </w:t>
                </w:r>
              </w:p>
              <w:p w14:paraId="260DD7CE" w14:textId="77777777" w:rsidR="00234252" w:rsidRDefault="00234252" w:rsidP="00234252"/>
              <w:p w14:paraId="7C1CB686" w14:textId="77777777" w:rsidR="00234252" w:rsidRDefault="00234252" w:rsidP="00234252">
                <w:proofErr w:type="spellStart"/>
                <w:r>
                  <w:t>Ruttmann</w:t>
                </w:r>
                <w:proofErr w:type="spellEnd"/>
                <w:r>
                  <w:t>, a</w:t>
                </w:r>
                <w:r>
                  <w:t xml:space="preserve"> Nazi sympathizer</w:t>
                </w:r>
                <w:r>
                  <w:t>,</w:t>
                </w:r>
                <w:r>
                  <w:t xml:space="preserve"> accepted industrial and state commissions</w:t>
                </w:r>
                <w:r>
                  <w:t xml:space="preserve"> during the 1930s</w:t>
                </w:r>
                <w:r>
                  <w:t xml:space="preserve">, many of them lost nowadays. He made city films of Stuttgart and Hamburg in the style of </w:t>
                </w:r>
                <w:r w:rsidRPr="00200839">
                  <w:rPr>
                    <w:i/>
                  </w:rPr>
                  <w:t>Berlin</w:t>
                </w:r>
                <w:r>
                  <w:t xml:space="preserve">, the political piece </w:t>
                </w:r>
                <w:r w:rsidRPr="00200839">
                  <w:rPr>
                    <w:i/>
                  </w:rPr>
                  <w:t>Stahl</w:t>
                </w:r>
                <w:r>
                  <w:t xml:space="preserve">, and collaborated with </w:t>
                </w:r>
                <w:proofErr w:type="spellStart"/>
                <w:r>
                  <w:t>Leni</w:t>
                </w:r>
                <w:proofErr w:type="spellEnd"/>
                <w:r>
                  <w:t xml:space="preserve"> Riefenstahl in the making of </w:t>
                </w:r>
                <w:r w:rsidRPr="00200839">
                  <w:rPr>
                    <w:i/>
                  </w:rPr>
                  <w:t>Olympia</w:t>
                </w:r>
                <w:r>
                  <w:t xml:space="preserve"> (1936–</w:t>
                </w:r>
                <w:r>
                  <w:t xml:space="preserve">37). </w:t>
                </w:r>
              </w:p>
              <w:p w14:paraId="749337D3" w14:textId="77777777" w:rsidR="00234252" w:rsidRDefault="00234252" w:rsidP="00234252"/>
              <w:p w14:paraId="4ED19150" w14:textId="77777777" w:rsidR="00234252" w:rsidRDefault="00234252" w:rsidP="00234252">
                <w:pPr>
                  <w:pStyle w:val="Heading1"/>
                </w:pPr>
                <w:r w:rsidRPr="00200839">
                  <w:t>List of Works</w:t>
                </w:r>
                <w:r>
                  <w:t xml:space="preserve"> (s</w:t>
                </w:r>
                <w:bookmarkStart w:id="0" w:name="_GoBack"/>
                <w:bookmarkEnd w:id="0"/>
                <w:r>
                  <w:t>election)</w:t>
                </w:r>
              </w:p>
              <w:p w14:paraId="58C0870C" w14:textId="77777777" w:rsidR="00234252" w:rsidRPr="00200839" w:rsidRDefault="00234252" w:rsidP="00234252">
                <w:proofErr w:type="spellStart"/>
                <w:r w:rsidRPr="00200839">
                  <w:rPr>
                    <w:i/>
                  </w:rPr>
                  <w:t>Lichtspiel</w:t>
                </w:r>
                <w:proofErr w:type="spellEnd"/>
                <w:r w:rsidRPr="00200839">
                  <w:rPr>
                    <w:i/>
                  </w:rPr>
                  <w:t>: Opus I</w:t>
                </w:r>
                <w:r w:rsidRPr="00200839">
                  <w:t xml:space="preserve"> (1921) </w:t>
                </w:r>
              </w:p>
              <w:p w14:paraId="6D09C128" w14:textId="77777777" w:rsidR="00234252" w:rsidRPr="00200839" w:rsidRDefault="00234252" w:rsidP="00234252">
                <w:proofErr w:type="spellStart"/>
                <w:r w:rsidRPr="00200839">
                  <w:rPr>
                    <w:i/>
                  </w:rPr>
                  <w:t>Lichtspiel</w:t>
                </w:r>
                <w:proofErr w:type="spellEnd"/>
                <w:r w:rsidRPr="00200839">
                  <w:rPr>
                    <w:i/>
                  </w:rPr>
                  <w:t>: Opus II</w:t>
                </w:r>
                <w:r w:rsidRPr="00200839">
                  <w:t xml:space="preserve"> (1923)</w:t>
                </w:r>
              </w:p>
              <w:p w14:paraId="2A4407A8" w14:textId="77777777" w:rsidR="00234252" w:rsidRPr="00200839" w:rsidRDefault="00234252" w:rsidP="00234252">
                <w:proofErr w:type="spellStart"/>
                <w:r w:rsidRPr="00200839">
                  <w:rPr>
                    <w:i/>
                  </w:rPr>
                  <w:t>Lichtspiel</w:t>
                </w:r>
                <w:proofErr w:type="spellEnd"/>
                <w:r w:rsidRPr="00200839">
                  <w:rPr>
                    <w:i/>
                  </w:rPr>
                  <w:t>: Opus III</w:t>
                </w:r>
                <w:r w:rsidRPr="00200839">
                  <w:t xml:space="preserve"> (1924)</w:t>
                </w:r>
              </w:p>
              <w:p w14:paraId="0EE66FB5" w14:textId="77777777" w:rsidR="00234252" w:rsidRPr="00200839" w:rsidRDefault="00234252" w:rsidP="00234252">
                <w:proofErr w:type="spellStart"/>
                <w:r w:rsidRPr="00200839">
                  <w:rPr>
                    <w:i/>
                  </w:rPr>
                  <w:t>Lichtspiel</w:t>
                </w:r>
                <w:proofErr w:type="spellEnd"/>
                <w:r w:rsidRPr="00200839">
                  <w:rPr>
                    <w:i/>
                  </w:rPr>
                  <w:t>: Opus IV</w:t>
                </w:r>
                <w:r w:rsidRPr="00200839">
                  <w:t xml:space="preserve"> (1925)</w:t>
                </w:r>
              </w:p>
              <w:p w14:paraId="395824A8" w14:textId="77777777" w:rsidR="00234252" w:rsidRPr="00200839" w:rsidRDefault="00234252" w:rsidP="00234252">
                <w:r w:rsidRPr="00200839">
                  <w:rPr>
                    <w:i/>
                  </w:rPr>
                  <w:t xml:space="preserve">Das </w:t>
                </w:r>
                <w:proofErr w:type="spellStart"/>
                <w:r w:rsidRPr="00200839">
                  <w:rPr>
                    <w:i/>
                  </w:rPr>
                  <w:t>wiedergefundene</w:t>
                </w:r>
                <w:proofErr w:type="spellEnd"/>
                <w:r w:rsidRPr="00200839">
                  <w:rPr>
                    <w:i/>
                  </w:rPr>
                  <w:t xml:space="preserve"> </w:t>
                </w:r>
                <w:proofErr w:type="spellStart"/>
                <w:r w:rsidRPr="00200839">
                  <w:rPr>
                    <w:i/>
                  </w:rPr>
                  <w:t>Paradies</w:t>
                </w:r>
                <w:proofErr w:type="spellEnd"/>
                <w:r w:rsidRPr="00200839">
                  <w:t xml:space="preserve"> (1925)</w:t>
                </w:r>
              </w:p>
              <w:p w14:paraId="058319D3" w14:textId="77777777" w:rsidR="00234252" w:rsidRPr="00200839" w:rsidRDefault="00234252" w:rsidP="00234252">
                <w:r w:rsidRPr="00200839">
                  <w:rPr>
                    <w:i/>
                  </w:rPr>
                  <w:t xml:space="preserve">Der </w:t>
                </w:r>
                <w:proofErr w:type="spellStart"/>
                <w:r w:rsidRPr="00200839">
                  <w:rPr>
                    <w:i/>
                  </w:rPr>
                  <w:t>Aufstieg</w:t>
                </w:r>
                <w:proofErr w:type="spellEnd"/>
                <w:r w:rsidRPr="00200839">
                  <w:t xml:space="preserve"> (1926)</w:t>
                </w:r>
              </w:p>
              <w:p w14:paraId="1182707F" w14:textId="77777777" w:rsidR="00234252" w:rsidRPr="00200839" w:rsidRDefault="00234252" w:rsidP="00234252">
                <w:r w:rsidRPr="00200839">
                  <w:rPr>
                    <w:i/>
                  </w:rPr>
                  <w:t xml:space="preserve">Spiel der </w:t>
                </w:r>
                <w:proofErr w:type="spellStart"/>
                <w:r w:rsidRPr="00200839">
                  <w:rPr>
                    <w:i/>
                  </w:rPr>
                  <w:t>Wellen</w:t>
                </w:r>
                <w:proofErr w:type="spellEnd"/>
                <w:r w:rsidRPr="00200839">
                  <w:t xml:space="preserve"> (1926)</w:t>
                </w:r>
              </w:p>
              <w:p w14:paraId="54227E7E" w14:textId="77777777" w:rsidR="00234252" w:rsidRPr="00200839" w:rsidRDefault="00234252" w:rsidP="00234252">
                <w:r w:rsidRPr="00200839">
                  <w:rPr>
                    <w:i/>
                  </w:rPr>
                  <w:t xml:space="preserve">Dort </w:t>
                </w:r>
                <w:proofErr w:type="spellStart"/>
                <w:r w:rsidRPr="00200839">
                  <w:rPr>
                    <w:i/>
                  </w:rPr>
                  <w:t>wo</w:t>
                </w:r>
                <w:proofErr w:type="spellEnd"/>
                <w:r w:rsidRPr="00200839">
                  <w:rPr>
                    <w:i/>
                  </w:rPr>
                  <w:t xml:space="preserve"> der </w:t>
                </w:r>
                <w:proofErr w:type="spellStart"/>
                <w:r w:rsidRPr="00200839">
                  <w:rPr>
                    <w:i/>
                  </w:rPr>
                  <w:t>Rhein</w:t>
                </w:r>
                <w:proofErr w:type="spellEnd"/>
                <w:r w:rsidRPr="00200839">
                  <w:rPr>
                    <w:i/>
                  </w:rPr>
                  <w:t>...</w:t>
                </w:r>
                <w:r w:rsidRPr="00200839">
                  <w:t xml:space="preserve"> (1927)</w:t>
                </w:r>
              </w:p>
              <w:p w14:paraId="4A5B971E" w14:textId="77777777" w:rsidR="00234252" w:rsidRDefault="00234252" w:rsidP="00234252">
                <w:hyperlink r:id="rId9" w:history="1">
                  <w:r w:rsidRPr="00200839">
                    <w:rPr>
                      <w:i/>
                    </w:rPr>
                    <w:t xml:space="preserve">Berlin: Die </w:t>
                  </w:r>
                  <w:proofErr w:type="spellStart"/>
                  <w:r w:rsidRPr="00200839">
                    <w:rPr>
                      <w:i/>
                    </w:rPr>
                    <w:t>Sinfonie</w:t>
                  </w:r>
                  <w:proofErr w:type="spellEnd"/>
                  <w:r w:rsidRPr="00200839">
                    <w:rPr>
                      <w:i/>
                    </w:rPr>
                    <w:t xml:space="preserve"> der </w:t>
                  </w:r>
                  <w:proofErr w:type="spellStart"/>
                  <w:r w:rsidRPr="00200839">
                    <w:rPr>
                      <w:i/>
                    </w:rPr>
                    <w:t>Großstadt</w:t>
                  </w:r>
                  <w:proofErr w:type="spellEnd"/>
                </w:hyperlink>
                <w:r w:rsidRPr="00200839">
                  <w:t xml:space="preserve"> (1927) </w:t>
                </w:r>
              </w:p>
              <w:p w14:paraId="36C13097" w14:textId="77777777" w:rsidR="00234252" w:rsidRDefault="00234252" w:rsidP="00234252">
                <w:proofErr w:type="spellStart"/>
                <w:r w:rsidRPr="00200839">
                  <w:rPr>
                    <w:i/>
                  </w:rPr>
                  <w:t>Wochenende</w:t>
                </w:r>
                <w:proofErr w:type="spellEnd"/>
                <w:r>
                  <w:t xml:space="preserve"> (1928</w:t>
                </w:r>
                <w:r w:rsidRPr="00200839">
                  <w:t>)</w:t>
                </w:r>
              </w:p>
              <w:p w14:paraId="2C71F0C4" w14:textId="77777777" w:rsidR="00234252" w:rsidRDefault="00234252" w:rsidP="00234252">
                <w:proofErr w:type="spellStart"/>
                <w:r w:rsidRPr="00200839">
                  <w:rPr>
                    <w:i/>
                  </w:rPr>
                  <w:t>Tonende</w:t>
                </w:r>
                <w:proofErr w:type="spellEnd"/>
                <w:r w:rsidRPr="00200839">
                  <w:rPr>
                    <w:i/>
                  </w:rPr>
                  <w:t xml:space="preserve"> </w:t>
                </w:r>
                <w:proofErr w:type="spellStart"/>
                <w:r w:rsidRPr="00200839">
                  <w:rPr>
                    <w:i/>
                  </w:rPr>
                  <w:t>Welle</w:t>
                </w:r>
                <w:proofErr w:type="spellEnd"/>
                <w:r>
                  <w:t xml:space="preserve"> (1928)</w:t>
                </w:r>
                <w:r w:rsidRPr="00200839">
                  <w:t xml:space="preserve"> </w:t>
                </w:r>
              </w:p>
              <w:p w14:paraId="2A2E55DD" w14:textId="77777777" w:rsidR="00234252" w:rsidRPr="00200839" w:rsidRDefault="00234252" w:rsidP="00234252">
                <w:proofErr w:type="spellStart"/>
                <w:r w:rsidRPr="00200839">
                  <w:rPr>
                    <w:i/>
                  </w:rPr>
                  <w:t>Melodie</w:t>
                </w:r>
                <w:proofErr w:type="spellEnd"/>
                <w:r w:rsidRPr="00200839">
                  <w:rPr>
                    <w:i/>
                  </w:rPr>
                  <w:t xml:space="preserve"> der Welt</w:t>
                </w:r>
                <w:r>
                  <w:t xml:space="preserve"> (1930</w:t>
                </w:r>
                <w:r w:rsidRPr="00200839">
                  <w:t>)</w:t>
                </w:r>
              </w:p>
              <w:p w14:paraId="4EA0BDC6" w14:textId="77777777" w:rsidR="00234252" w:rsidRPr="00200839" w:rsidRDefault="00234252" w:rsidP="00234252">
                <w:r w:rsidRPr="00200839">
                  <w:rPr>
                    <w:i/>
                  </w:rPr>
                  <w:t xml:space="preserve">In der </w:t>
                </w:r>
                <w:proofErr w:type="spellStart"/>
                <w:r w:rsidRPr="00200839">
                  <w:rPr>
                    <w:i/>
                  </w:rPr>
                  <w:t>Nacht</w:t>
                </w:r>
                <w:proofErr w:type="spellEnd"/>
                <w:r w:rsidRPr="00200839">
                  <w:t xml:space="preserve"> (1931)</w:t>
                </w:r>
              </w:p>
              <w:p w14:paraId="079D4181" w14:textId="77777777" w:rsidR="00234252" w:rsidRPr="00200839" w:rsidRDefault="00234252" w:rsidP="00234252">
                <w:proofErr w:type="spellStart"/>
                <w:r w:rsidRPr="00200839">
                  <w:rPr>
                    <w:i/>
                  </w:rPr>
                  <w:t>Acciaio</w:t>
                </w:r>
                <w:proofErr w:type="spellEnd"/>
                <w:r w:rsidRPr="00200839">
                  <w:t xml:space="preserve"> (Stahl, 1933)</w:t>
                </w:r>
              </w:p>
              <w:p w14:paraId="36E6ACE8" w14:textId="77777777" w:rsidR="00234252" w:rsidRPr="00200839" w:rsidRDefault="00234252" w:rsidP="00234252">
                <w:proofErr w:type="spellStart"/>
                <w:r w:rsidRPr="00200839">
                  <w:rPr>
                    <w:i/>
                  </w:rPr>
                  <w:t>Altgermanische</w:t>
                </w:r>
                <w:proofErr w:type="spellEnd"/>
                <w:r w:rsidRPr="00200839">
                  <w:rPr>
                    <w:i/>
                  </w:rPr>
                  <w:t xml:space="preserve"> </w:t>
                </w:r>
                <w:proofErr w:type="spellStart"/>
                <w:r w:rsidRPr="00200839">
                  <w:rPr>
                    <w:i/>
                  </w:rPr>
                  <w:t>Bauernkultur</w:t>
                </w:r>
                <w:proofErr w:type="spellEnd"/>
                <w:r w:rsidRPr="00200839">
                  <w:t xml:space="preserve"> (1934)</w:t>
                </w:r>
              </w:p>
              <w:p w14:paraId="4A841F37" w14:textId="77777777" w:rsidR="00234252" w:rsidRPr="00200839" w:rsidRDefault="00234252" w:rsidP="00234252">
                <w:r w:rsidRPr="00200839">
                  <w:rPr>
                    <w:i/>
                  </w:rPr>
                  <w:t>Schiff in Not</w:t>
                </w:r>
                <w:r w:rsidRPr="00200839">
                  <w:t xml:space="preserve"> (1936)</w:t>
                </w:r>
              </w:p>
              <w:p w14:paraId="49AE6024" w14:textId="77777777" w:rsidR="00234252" w:rsidRPr="00200839" w:rsidRDefault="00234252" w:rsidP="00234252">
                <w:r w:rsidRPr="00200839">
                  <w:rPr>
                    <w:i/>
                  </w:rPr>
                  <w:t>Mannesmann</w:t>
                </w:r>
                <w:r w:rsidRPr="00200839">
                  <w:t xml:space="preserve"> (1937)</w:t>
                </w:r>
              </w:p>
              <w:p w14:paraId="41AB12C7" w14:textId="77777777" w:rsidR="00234252" w:rsidRPr="00200839" w:rsidRDefault="00234252" w:rsidP="00234252">
                <w:r w:rsidRPr="00200839">
                  <w:rPr>
                    <w:i/>
                  </w:rPr>
                  <w:t xml:space="preserve">Henkel, </w:t>
                </w:r>
                <w:proofErr w:type="spellStart"/>
                <w:r w:rsidRPr="00200839">
                  <w:rPr>
                    <w:i/>
                  </w:rPr>
                  <w:t>ein</w:t>
                </w:r>
                <w:proofErr w:type="spellEnd"/>
                <w:r w:rsidRPr="00200839">
                  <w:rPr>
                    <w:i/>
                  </w:rPr>
                  <w:t xml:space="preserve"> </w:t>
                </w:r>
                <w:proofErr w:type="spellStart"/>
                <w:r w:rsidRPr="00200839">
                  <w:rPr>
                    <w:i/>
                  </w:rPr>
                  <w:t>deutsches</w:t>
                </w:r>
                <w:proofErr w:type="spellEnd"/>
                <w:r w:rsidRPr="00200839">
                  <w:rPr>
                    <w:i/>
                  </w:rPr>
                  <w:t xml:space="preserve"> </w:t>
                </w:r>
                <w:proofErr w:type="spellStart"/>
                <w:r w:rsidRPr="00200839">
                  <w:rPr>
                    <w:i/>
                  </w:rPr>
                  <w:t>Werk</w:t>
                </w:r>
                <w:proofErr w:type="spellEnd"/>
                <w:r w:rsidRPr="00200839">
                  <w:rPr>
                    <w:i/>
                  </w:rPr>
                  <w:t xml:space="preserve"> in seiner </w:t>
                </w:r>
                <w:proofErr w:type="spellStart"/>
                <w:r w:rsidRPr="00200839">
                  <w:rPr>
                    <w:i/>
                  </w:rPr>
                  <w:t>Arbeit</w:t>
                </w:r>
                <w:proofErr w:type="spellEnd"/>
                <w:r w:rsidRPr="00200839">
                  <w:t xml:space="preserve"> (1938)</w:t>
                </w:r>
              </w:p>
              <w:p w14:paraId="5AFC43FE" w14:textId="77777777" w:rsidR="00234252" w:rsidRPr="00200839" w:rsidRDefault="00234252" w:rsidP="00234252">
                <w:proofErr w:type="spellStart"/>
                <w:r w:rsidRPr="00200839">
                  <w:rPr>
                    <w:i/>
                  </w:rPr>
                  <w:t>Waffenkammern</w:t>
                </w:r>
                <w:proofErr w:type="spellEnd"/>
                <w:r w:rsidRPr="00200839">
                  <w:rPr>
                    <w:i/>
                  </w:rPr>
                  <w:t xml:space="preserve"> </w:t>
                </w:r>
                <w:proofErr w:type="spellStart"/>
                <w:r w:rsidRPr="00200839">
                  <w:rPr>
                    <w:i/>
                  </w:rPr>
                  <w:t>Deutschlands</w:t>
                </w:r>
                <w:proofErr w:type="spellEnd"/>
                <w:r w:rsidRPr="00200839">
                  <w:t xml:space="preserve"> (1940)</w:t>
                </w:r>
              </w:p>
              <w:p w14:paraId="1AC9501A" w14:textId="77777777" w:rsidR="00234252" w:rsidRPr="00200839" w:rsidRDefault="00234252" w:rsidP="00234252">
                <w:r w:rsidRPr="00200839">
                  <w:rPr>
                    <w:i/>
                  </w:rPr>
                  <w:t>Deutsche Panzer</w:t>
                </w:r>
                <w:r w:rsidRPr="00200839">
                  <w:t xml:space="preserve"> (1940)</w:t>
                </w:r>
              </w:p>
              <w:p w14:paraId="3812AD58" w14:textId="77777777" w:rsidR="00234252" w:rsidRDefault="00234252" w:rsidP="00234252">
                <w:r w:rsidRPr="00200839">
                  <w:rPr>
                    <w:i/>
                  </w:rPr>
                  <w:t>Krebs</w:t>
                </w:r>
                <w:r w:rsidRPr="00200839">
                  <w:t xml:space="preserve"> (1941)</w:t>
                </w:r>
              </w:p>
              <w:p w14:paraId="3F90CFC7" w14:textId="77777777" w:rsidR="003F0D73" w:rsidRDefault="003F0D73" w:rsidP="00234252"/>
            </w:tc>
          </w:sdtContent>
        </w:sdt>
      </w:tr>
      <w:tr w:rsidR="003235A7" w14:paraId="66A912F8" w14:textId="77777777" w:rsidTr="003235A7">
        <w:tc>
          <w:tcPr>
            <w:tcW w:w="9016" w:type="dxa"/>
          </w:tcPr>
          <w:p w14:paraId="0F9D642D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71BE2C22D644ED469BC5A3534ADFD116"/>
              </w:placeholder>
            </w:sdtPr>
            <w:sdtEndPr/>
            <w:sdtContent>
              <w:p w14:paraId="2418CE24" w14:textId="77777777" w:rsidR="003235A7" w:rsidRDefault="00234252" w:rsidP="00234252">
                <w:sdt>
                  <w:sdtPr>
                    <w:id w:val="-686297736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Cow14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 xml:space="preserve"> (Cowan)</w:t>
                    </w:r>
                    <w:r>
                      <w:fldChar w:fldCharType="end"/>
                    </w:r>
                  </w:sdtContent>
                </w:sdt>
              </w:p>
            </w:sdtContent>
          </w:sdt>
        </w:tc>
      </w:tr>
    </w:tbl>
    <w:p w14:paraId="7F499067" w14:textId="77777777" w:rsidR="00C27FAB" w:rsidRPr="00F36937" w:rsidRDefault="00C27FAB" w:rsidP="00B33145"/>
    <w:sectPr w:rsidR="00C27FAB" w:rsidRPr="00F36937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89CCF62" w14:textId="77777777" w:rsidR="00FF3331" w:rsidRDefault="00FF3331" w:rsidP="007A0D55">
      <w:pPr>
        <w:spacing w:after="0" w:line="240" w:lineRule="auto"/>
      </w:pPr>
      <w:r>
        <w:separator/>
      </w:r>
    </w:p>
  </w:endnote>
  <w:endnote w:type="continuationSeparator" w:id="0">
    <w:p w14:paraId="31B12062" w14:textId="77777777" w:rsidR="00FF3331" w:rsidRDefault="00FF3331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435B73A" w14:textId="77777777" w:rsidR="00FF3331" w:rsidRDefault="00FF3331" w:rsidP="007A0D55">
      <w:pPr>
        <w:spacing w:after="0" w:line="240" w:lineRule="auto"/>
      </w:pPr>
      <w:r>
        <w:separator/>
      </w:r>
    </w:p>
  </w:footnote>
  <w:footnote w:type="continuationSeparator" w:id="0">
    <w:p w14:paraId="6655EFD4" w14:textId="77777777" w:rsidR="00FF3331" w:rsidRDefault="00FF3331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3E52BB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04F891CD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3331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252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3331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585D4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FF333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333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FF333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333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en.wikipedia.org/wiki/Berlin:_Symphony_of_a_Great_City" TargetMode="Externa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carolinewinter:Documents:_UVic:REM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1DF05EC55428540961A6D58992FE3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F409E2-785D-344B-89AC-B59342CA151B}"/>
      </w:docPartPr>
      <w:docPartBody>
        <w:p w:rsidR="00000000" w:rsidRDefault="004E117A">
          <w:pPr>
            <w:pStyle w:val="B1DF05EC55428540961A6D58992FE33B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28863AFD6FA24E44B0F6DFB2D1221C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4A72DB-785A-6C4A-9219-4ECABDEEF8DF}"/>
      </w:docPartPr>
      <w:docPartBody>
        <w:p w:rsidR="00000000" w:rsidRDefault="004E117A">
          <w:pPr>
            <w:pStyle w:val="28863AFD6FA24E44B0F6DFB2D1221CA0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B49537E120E9AC4FA922593C500A51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0CC87E-82C6-E242-8BB8-D18839BB0B7B}"/>
      </w:docPartPr>
      <w:docPartBody>
        <w:p w:rsidR="00000000" w:rsidRDefault="004E117A">
          <w:pPr>
            <w:pStyle w:val="B49537E120E9AC4FA922593C500A51EF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D0AA01CD4BAFCA4D9B5295895A9E33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97E560-CDE6-A744-BE46-10E52E243A27}"/>
      </w:docPartPr>
      <w:docPartBody>
        <w:p w:rsidR="00000000" w:rsidRDefault="004E117A">
          <w:pPr>
            <w:pStyle w:val="D0AA01CD4BAFCA4D9B5295895A9E330F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7C8B57E08990374382CA9951325287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CC4633-893B-9943-80E0-57B97640C92C}"/>
      </w:docPartPr>
      <w:docPartBody>
        <w:p w:rsidR="00000000" w:rsidRDefault="004E117A">
          <w:pPr>
            <w:pStyle w:val="7C8B57E08990374382CA99513252876B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FE75B18A0F007D4A96910AFC285816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01BDD-0C85-1C45-9B3F-5EEC75287DBC}"/>
      </w:docPartPr>
      <w:docPartBody>
        <w:p w:rsidR="00000000" w:rsidRDefault="004E117A">
          <w:pPr>
            <w:pStyle w:val="FE75B18A0F007D4A96910AFC2858169D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93E170DF30BB2E43B0B00C77139FCA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1CE0C1-457C-8949-B5F1-D368582ED8C9}"/>
      </w:docPartPr>
      <w:docPartBody>
        <w:p w:rsidR="00000000" w:rsidRDefault="004E117A">
          <w:pPr>
            <w:pStyle w:val="93E170DF30BB2E43B0B00C77139FCA6D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5E8ED0E991DCD445A59B370369ECD1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B58262-961E-6C48-873F-7A64A5A5B982}"/>
      </w:docPartPr>
      <w:docPartBody>
        <w:p w:rsidR="00000000" w:rsidRDefault="004E117A">
          <w:pPr>
            <w:pStyle w:val="5E8ED0E991DCD445A59B370369ECD1BF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BE9334F82273144BA5ED9F51DCA2B3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5A6F8D-7CF4-DE4B-AE32-C7CFF55FB6E1}"/>
      </w:docPartPr>
      <w:docPartBody>
        <w:p w:rsidR="00000000" w:rsidRDefault="004E117A">
          <w:pPr>
            <w:pStyle w:val="BE9334F82273144BA5ED9F51DCA2B33F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77A9287C7EEE2F449B929D70BAFA97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259E1-788D-7842-9792-AC1514C9958B}"/>
      </w:docPartPr>
      <w:docPartBody>
        <w:p w:rsidR="00000000" w:rsidRDefault="004E117A">
          <w:pPr>
            <w:pStyle w:val="77A9287C7EEE2F449B929D70BAFA9776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71BE2C22D644ED469BC5A3534ADFD1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A8040B-7844-EF4B-A1C1-398E75D4079C}"/>
      </w:docPartPr>
      <w:docPartBody>
        <w:p w:rsidR="00000000" w:rsidRDefault="004E117A">
          <w:pPr>
            <w:pStyle w:val="71BE2C22D644ED469BC5A3534ADFD116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1DF05EC55428540961A6D58992FE33B">
    <w:name w:val="B1DF05EC55428540961A6D58992FE33B"/>
  </w:style>
  <w:style w:type="paragraph" w:customStyle="1" w:styleId="28863AFD6FA24E44B0F6DFB2D1221CA0">
    <w:name w:val="28863AFD6FA24E44B0F6DFB2D1221CA0"/>
  </w:style>
  <w:style w:type="paragraph" w:customStyle="1" w:styleId="B49537E120E9AC4FA922593C500A51EF">
    <w:name w:val="B49537E120E9AC4FA922593C500A51EF"/>
  </w:style>
  <w:style w:type="paragraph" w:customStyle="1" w:styleId="D0AA01CD4BAFCA4D9B5295895A9E330F">
    <w:name w:val="D0AA01CD4BAFCA4D9B5295895A9E330F"/>
  </w:style>
  <w:style w:type="paragraph" w:customStyle="1" w:styleId="7C8B57E08990374382CA99513252876B">
    <w:name w:val="7C8B57E08990374382CA99513252876B"/>
  </w:style>
  <w:style w:type="paragraph" w:customStyle="1" w:styleId="FE75B18A0F007D4A96910AFC2858169D">
    <w:name w:val="FE75B18A0F007D4A96910AFC2858169D"/>
  </w:style>
  <w:style w:type="paragraph" w:customStyle="1" w:styleId="93E170DF30BB2E43B0B00C77139FCA6D">
    <w:name w:val="93E170DF30BB2E43B0B00C77139FCA6D"/>
  </w:style>
  <w:style w:type="paragraph" w:customStyle="1" w:styleId="5E8ED0E991DCD445A59B370369ECD1BF">
    <w:name w:val="5E8ED0E991DCD445A59B370369ECD1BF"/>
  </w:style>
  <w:style w:type="paragraph" w:customStyle="1" w:styleId="BE9334F82273144BA5ED9F51DCA2B33F">
    <w:name w:val="BE9334F82273144BA5ED9F51DCA2B33F"/>
  </w:style>
  <w:style w:type="paragraph" w:customStyle="1" w:styleId="77A9287C7EEE2F449B929D70BAFA9776">
    <w:name w:val="77A9287C7EEE2F449B929D70BAFA9776"/>
  </w:style>
  <w:style w:type="paragraph" w:customStyle="1" w:styleId="71BE2C22D644ED469BC5A3534ADFD116">
    <w:name w:val="71BE2C22D644ED469BC5A3534ADFD116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1DF05EC55428540961A6D58992FE33B">
    <w:name w:val="B1DF05EC55428540961A6D58992FE33B"/>
  </w:style>
  <w:style w:type="paragraph" w:customStyle="1" w:styleId="28863AFD6FA24E44B0F6DFB2D1221CA0">
    <w:name w:val="28863AFD6FA24E44B0F6DFB2D1221CA0"/>
  </w:style>
  <w:style w:type="paragraph" w:customStyle="1" w:styleId="B49537E120E9AC4FA922593C500A51EF">
    <w:name w:val="B49537E120E9AC4FA922593C500A51EF"/>
  </w:style>
  <w:style w:type="paragraph" w:customStyle="1" w:styleId="D0AA01CD4BAFCA4D9B5295895A9E330F">
    <w:name w:val="D0AA01CD4BAFCA4D9B5295895A9E330F"/>
  </w:style>
  <w:style w:type="paragraph" w:customStyle="1" w:styleId="7C8B57E08990374382CA99513252876B">
    <w:name w:val="7C8B57E08990374382CA99513252876B"/>
  </w:style>
  <w:style w:type="paragraph" w:customStyle="1" w:styleId="FE75B18A0F007D4A96910AFC2858169D">
    <w:name w:val="FE75B18A0F007D4A96910AFC2858169D"/>
  </w:style>
  <w:style w:type="paragraph" w:customStyle="1" w:styleId="93E170DF30BB2E43B0B00C77139FCA6D">
    <w:name w:val="93E170DF30BB2E43B0B00C77139FCA6D"/>
  </w:style>
  <w:style w:type="paragraph" w:customStyle="1" w:styleId="5E8ED0E991DCD445A59B370369ECD1BF">
    <w:name w:val="5E8ED0E991DCD445A59B370369ECD1BF"/>
  </w:style>
  <w:style w:type="paragraph" w:customStyle="1" w:styleId="BE9334F82273144BA5ED9F51DCA2B33F">
    <w:name w:val="BE9334F82273144BA5ED9F51DCA2B33F"/>
  </w:style>
  <w:style w:type="paragraph" w:customStyle="1" w:styleId="77A9287C7EEE2F449B929D70BAFA9776">
    <w:name w:val="77A9287C7EEE2F449B929D70BAFA9776"/>
  </w:style>
  <w:style w:type="paragraph" w:customStyle="1" w:styleId="71BE2C22D644ED469BC5A3534ADFD116">
    <w:name w:val="71BE2C22D644ED469BC5A3534ADFD1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Cow14</b:Tag>
    <b:SourceType>Book</b:SourceType>
    <b:Guid>{72E34D73-BD7A-FB46-AB5B-33BDF783ED91}</b:Guid>
    <b:Author>
      <b:Author>
        <b:NameList>
          <b:Person>
            <b:Last>Cowan</b:Last>
            <b:First>Michael</b:First>
          </b:Person>
        </b:NameList>
      </b:Author>
    </b:Author>
    <b:Title>Walter Ruttmann and the Cinema of Multiplicity: Avant-Garde, Advertising, Modernity</b:Title>
    <b:City>Amsterdam</b:City>
    <b:Publisher>Amsterdam University Press</b:Publisher>
    <b:Year>2014</b:Year>
    <b:RefOrder>1</b:RefOrder>
  </b:Source>
</b:Sources>
</file>

<file path=customXml/itemProps1.xml><?xml version="1.0" encoding="utf-8"?>
<ds:datastoreItem xmlns:ds="http://schemas.openxmlformats.org/officeDocument/2006/customXml" ds:itemID="{08C76F0A-C439-D041-8581-BCF95F6535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4</TotalTime>
  <Pages>2</Pages>
  <Words>622</Words>
  <Characters>3548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Winter</dc:creator>
  <cp:keywords/>
  <dc:description/>
  <cp:lastModifiedBy>Caroline Winter</cp:lastModifiedBy>
  <cp:revision>2</cp:revision>
  <dcterms:created xsi:type="dcterms:W3CDTF">2016-01-05T19:15:00Z</dcterms:created>
  <dcterms:modified xsi:type="dcterms:W3CDTF">2016-01-05T19:21:00Z</dcterms:modified>
</cp:coreProperties>
</file>