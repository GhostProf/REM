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462EA6090A524199D13F1299E735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008055F70071446B792B5DFF80CD11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E1A87" w:rsidP="000E1A87">
                <w:proofErr w:type="spellStart"/>
                <w:r>
                  <w:t>Sueyoung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530AC7EF8D27744959BD241D32A162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90696274A7CB42B91B7A0A72E763D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E1A87" w:rsidP="000E1A87">
                <w:r>
                  <w:t>Park-</w:t>
                </w:r>
                <w:proofErr w:type="spellStart"/>
                <w:r>
                  <w:t>Primiano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119B7AA67D80B479A7FBBE6448FD1C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301A3136B26440B166792C263E05A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0E1A87" w:rsidP="000E1A87">
                <w:r>
                  <w:t>New York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3FA49385ED54A4BB474EBFF4426E9F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E1A87" w:rsidP="000E1A87">
                <w:pPr>
                  <w:rPr>
                    <w:b/>
                  </w:rPr>
                </w:pPr>
                <w:r w:rsidRPr="000E1A87">
                  <w:t>Vulgar Modernism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74F2DEE112FF64B8C86BCBDA30C885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CFABCBD0B808C4B83941465A60800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E1A87" w:rsidRDefault="000E1A87" w:rsidP="00E85A05">
                <w:pPr>
                  <w:rPr>
                    <w:szCs w:val="24"/>
                  </w:rPr>
                </w:pPr>
                <w:r w:rsidRPr="00212E76">
                  <w:rPr>
                    <w:szCs w:val="24"/>
                  </w:rPr>
                  <w:t xml:space="preserve">J. </w:t>
                </w:r>
                <w:proofErr w:type="spellStart"/>
                <w:r w:rsidRPr="00212E76">
                  <w:rPr>
                    <w:szCs w:val="24"/>
                  </w:rPr>
                  <w:t>Hoberman</w:t>
                </w:r>
                <w:proofErr w:type="spellEnd"/>
                <w:r w:rsidRPr="00212E76">
                  <w:rPr>
                    <w:szCs w:val="24"/>
                  </w:rPr>
                  <w:t xml:space="preserve"> first introduced his concept of 'vulgar modernism' in 1981 to describe a particular sensibility found on the </w:t>
                </w:r>
                <w:proofErr w:type="spellStart"/>
                <w:r w:rsidRPr="00212E76">
                  <w:rPr>
                    <w:i/>
                    <w:szCs w:val="24"/>
                  </w:rPr>
                  <w:t>looney</w:t>
                </w:r>
                <w:proofErr w:type="spellEnd"/>
                <w:r w:rsidRPr="00212E76">
                  <w:rPr>
                    <w:szCs w:val="24"/>
                  </w:rPr>
                  <w:t xml:space="preserve"> fringes of American popular culture</w:t>
                </w:r>
                <w:r>
                  <w:rPr>
                    <w:szCs w:val="24"/>
                  </w:rPr>
                  <w:t xml:space="preserve">—that is, </w:t>
                </w:r>
                <w:r w:rsidRPr="00212E76">
                  <w:rPr>
                    <w:szCs w:val="24"/>
                  </w:rPr>
                  <w:t>the 'vulgar equi</w:t>
                </w:r>
                <w:r>
                  <w:rPr>
                    <w:szCs w:val="24"/>
                  </w:rPr>
                  <w:t>valent of modernism itself'. This</w:t>
                </w:r>
                <w:r w:rsidRPr="00212E76">
                  <w:rPr>
                    <w:szCs w:val="24"/>
                  </w:rPr>
                  <w:t xml:space="preserve"> self-conscious an</w:t>
                </w:r>
                <w:r>
                  <w:rPr>
                    <w:szCs w:val="24"/>
                  </w:rPr>
                  <w:t>d self-reflexive sensibility wa</w:t>
                </w:r>
                <w:r w:rsidRPr="00212E76">
                  <w:rPr>
                    <w:szCs w:val="24"/>
                  </w:rPr>
                  <w:t xml:space="preserve">s developed between 1940 and 1960 in such ironic and subversive works as Warner Bros. cartoons by Tex Avery and Chuck Jones, Jerry Lewis and Dean Martin comedies directed by Frank </w:t>
                </w:r>
                <w:proofErr w:type="spellStart"/>
                <w:r w:rsidRPr="00212E76">
                  <w:rPr>
                    <w:szCs w:val="24"/>
                  </w:rPr>
                  <w:t>Tashlin</w:t>
                </w:r>
                <w:proofErr w:type="spellEnd"/>
                <w:r w:rsidRPr="00212E76">
                  <w:rPr>
                    <w:szCs w:val="24"/>
                  </w:rPr>
                  <w:t xml:space="preserve">, </w:t>
                </w:r>
                <w:r w:rsidRPr="00212E76">
                  <w:rPr>
                    <w:i/>
                    <w:szCs w:val="24"/>
                  </w:rPr>
                  <w:t>Mad Magazine</w:t>
                </w:r>
                <w:r w:rsidRPr="00212E76">
                  <w:rPr>
                    <w:szCs w:val="24"/>
                  </w:rPr>
                  <w:t xml:space="preserve">'s graphic parodies of Disney characters, and </w:t>
                </w:r>
                <w:r>
                  <w:rPr>
                    <w:szCs w:val="24"/>
                  </w:rPr>
                  <w:t xml:space="preserve">the </w:t>
                </w:r>
                <w:r w:rsidRPr="00212E76">
                  <w:rPr>
                    <w:szCs w:val="24"/>
                  </w:rPr>
                  <w:t xml:space="preserve">television programs </w:t>
                </w:r>
                <w:r>
                  <w:rPr>
                    <w:szCs w:val="24"/>
                  </w:rPr>
                  <w:t>by</w:t>
                </w:r>
                <w:r w:rsidRPr="00212E76">
                  <w:rPr>
                    <w:szCs w:val="24"/>
                  </w:rPr>
                  <w:t xml:space="preserve"> com</w:t>
                </w:r>
                <w:r>
                  <w:rPr>
                    <w:szCs w:val="24"/>
                  </w:rPr>
                  <w:t xml:space="preserve">edian </w:t>
                </w:r>
                <w:r w:rsidRPr="00212E76">
                  <w:rPr>
                    <w:szCs w:val="24"/>
                  </w:rPr>
                  <w:t xml:space="preserve">Ernie Kovacs. These lowbrow works are heavily embedded with </w:t>
                </w:r>
                <w:proofErr w:type="spellStart"/>
                <w:r w:rsidRPr="00212E76">
                  <w:rPr>
                    <w:szCs w:val="24"/>
                  </w:rPr>
                  <w:t>intertextuality</w:t>
                </w:r>
                <w:proofErr w:type="spellEnd"/>
                <w:r w:rsidRPr="00212E76">
                  <w:rPr>
                    <w:szCs w:val="24"/>
                  </w:rPr>
                  <w:t>, forgo restraint and naturalism, flout conventions and sentimentality, and crack the veneer of acceptable materialism and frenzied consumption in mid-century American society. As such, these examples of so-called '</w:t>
                </w:r>
                <w:proofErr w:type="spellStart"/>
                <w:r w:rsidRPr="00212E76">
                  <w:rPr>
                    <w:szCs w:val="24"/>
                  </w:rPr>
                  <w:t>para</w:t>
                </w:r>
                <w:proofErr w:type="spellEnd"/>
                <w:r w:rsidRPr="00212E76">
                  <w:rPr>
                    <w:szCs w:val="24"/>
                  </w:rPr>
                  <w:t xml:space="preserve">-art' may be appreciated alongside experimental or avant-garde works commonly associated with high art, including </w:t>
                </w:r>
                <w:proofErr w:type="spellStart"/>
                <w:r w:rsidRPr="00212E76">
                  <w:rPr>
                    <w:szCs w:val="24"/>
                  </w:rPr>
                  <w:t>Lettrist</w:t>
                </w:r>
                <w:proofErr w:type="spellEnd"/>
                <w:r w:rsidRPr="00212E76">
                  <w:rPr>
                    <w:szCs w:val="24"/>
                  </w:rPr>
                  <w:t xml:space="preserve"> poetry an</w:t>
                </w:r>
                <w:r>
                  <w:rPr>
                    <w:szCs w:val="24"/>
                  </w:rPr>
                  <w:t>d the films of Jean-Luc Godard.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ACD982368AB7C47B2D2B3F1E7031B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E1A87" w:rsidRDefault="000E1A87" w:rsidP="00C27FAB">
                <w:pPr>
                  <w:rPr>
                    <w:szCs w:val="24"/>
                  </w:rPr>
                </w:pPr>
                <w:r w:rsidRPr="00212E76">
                  <w:rPr>
                    <w:szCs w:val="24"/>
                  </w:rPr>
                  <w:t xml:space="preserve">J. </w:t>
                </w:r>
                <w:proofErr w:type="spellStart"/>
                <w:r w:rsidRPr="00212E76">
                  <w:rPr>
                    <w:szCs w:val="24"/>
                  </w:rPr>
                  <w:t>Hoberman</w:t>
                </w:r>
                <w:proofErr w:type="spellEnd"/>
                <w:r w:rsidRPr="00212E76">
                  <w:rPr>
                    <w:szCs w:val="24"/>
                  </w:rPr>
                  <w:t xml:space="preserve"> first introduced his concept of 'vulgar modernism' in 1981 to describe a particular sensibility found on the </w:t>
                </w:r>
                <w:proofErr w:type="spellStart"/>
                <w:r w:rsidRPr="00212E76">
                  <w:rPr>
                    <w:i/>
                    <w:szCs w:val="24"/>
                  </w:rPr>
                  <w:t>looney</w:t>
                </w:r>
                <w:proofErr w:type="spellEnd"/>
                <w:r w:rsidRPr="00212E76">
                  <w:rPr>
                    <w:szCs w:val="24"/>
                  </w:rPr>
                  <w:t xml:space="preserve"> fringes of American popular culture</w:t>
                </w:r>
                <w:r>
                  <w:rPr>
                    <w:szCs w:val="24"/>
                  </w:rPr>
                  <w:t xml:space="preserve">—that is, </w:t>
                </w:r>
                <w:r w:rsidRPr="00212E76">
                  <w:rPr>
                    <w:szCs w:val="24"/>
                  </w:rPr>
                  <w:t>the 'vulgar equi</w:t>
                </w:r>
                <w:r>
                  <w:rPr>
                    <w:szCs w:val="24"/>
                  </w:rPr>
                  <w:t>valent of modernism itself'. This</w:t>
                </w:r>
                <w:r w:rsidRPr="00212E76">
                  <w:rPr>
                    <w:szCs w:val="24"/>
                  </w:rPr>
                  <w:t xml:space="preserve"> self-conscious an</w:t>
                </w:r>
                <w:r>
                  <w:rPr>
                    <w:szCs w:val="24"/>
                  </w:rPr>
                  <w:t>d self-reflexive sensibility wa</w:t>
                </w:r>
                <w:r w:rsidRPr="00212E76">
                  <w:rPr>
                    <w:szCs w:val="24"/>
                  </w:rPr>
                  <w:t xml:space="preserve">s developed between 1940 and 1960 in such ironic and subversive works as Warner Bros. cartoons by Tex Avery and Chuck Jones, Jerry Lewis and Dean Martin comedies directed by Frank </w:t>
                </w:r>
                <w:proofErr w:type="spellStart"/>
                <w:r w:rsidRPr="00212E76">
                  <w:rPr>
                    <w:szCs w:val="24"/>
                  </w:rPr>
                  <w:t>Tashlin</w:t>
                </w:r>
                <w:proofErr w:type="spellEnd"/>
                <w:r w:rsidRPr="00212E76">
                  <w:rPr>
                    <w:szCs w:val="24"/>
                  </w:rPr>
                  <w:t xml:space="preserve">, </w:t>
                </w:r>
                <w:r w:rsidRPr="00212E76">
                  <w:rPr>
                    <w:i/>
                    <w:szCs w:val="24"/>
                  </w:rPr>
                  <w:t>Mad Magazine</w:t>
                </w:r>
                <w:r w:rsidRPr="00212E76">
                  <w:rPr>
                    <w:szCs w:val="24"/>
                  </w:rPr>
                  <w:t xml:space="preserve">'s graphic parodies of Disney characters, and </w:t>
                </w:r>
                <w:r>
                  <w:rPr>
                    <w:szCs w:val="24"/>
                  </w:rPr>
                  <w:t xml:space="preserve">the </w:t>
                </w:r>
                <w:r w:rsidRPr="00212E76">
                  <w:rPr>
                    <w:szCs w:val="24"/>
                  </w:rPr>
                  <w:t xml:space="preserve">television programs </w:t>
                </w:r>
                <w:r>
                  <w:rPr>
                    <w:szCs w:val="24"/>
                  </w:rPr>
                  <w:t>by</w:t>
                </w:r>
                <w:r w:rsidRPr="00212E76">
                  <w:rPr>
                    <w:szCs w:val="24"/>
                  </w:rPr>
                  <w:t xml:space="preserve"> com</w:t>
                </w:r>
                <w:r>
                  <w:rPr>
                    <w:szCs w:val="24"/>
                  </w:rPr>
                  <w:t xml:space="preserve">edian </w:t>
                </w:r>
                <w:r w:rsidRPr="00212E76">
                  <w:rPr>
                    <w:szCs w:val="24"/>
                  </w:rPr>
                  <w:t xml:space="preserve">Ernie Kovacs. These lowbrow works are heavily embedded with </w:t>
                </w:r>
                <w:proofErr w:type="spellStart"/>
                <w:r w:rsidRPr="00212E76">
                  <w:rPr>
                    <w:szCs w:val="24"/>
                  </w:rPr>
                  <w:t>intertextuality</w:t>
                </w:r>
                <w:proofErr w:type="spellEnd"/>
                <w:r w:rsidRPr="00212E76">
                  <w:rPr>
                    <w:szCs w:val="24"/>
                  </w:rPr>
                  <w:t>, forgo restraint and naturalism, flout conventions and sentimentality, and crack the veneer of acceptable materialism and frenzied consumption in mid-century American society. As such, these examples of so-called '</w:t>
                </w:r>
                <w:proofErr w:type="spellStart"/>
                <w:r w:rsidRPr="00212E76">
                  <w:rPr>
                    <w:szCs w:val="24"/>
                  </w:rPr>
                  <w:t>para</w:t>
                </w:r>
                <w:proofErr w:type="spellEnd"/>
                <w:r w:rsidRPr="00212E76">
                  <w:rPr>
                    <w:szCs w:val="24"/>
                  </w:rPr>
                  <w:t xml:space="preserve">-art' may be appreciated alongside experimental or avant-garde works commonly associated with high art, including </w:t>
                </w:r>
                <w:proofErr w:type="spellStart"/>
                <w:r w:rsidRPr="00212E76">
                  <w:rPr>
                    <w:szCs w:val="24"/>
                  </w:rPr>
                  <w:t>Lettrist</w:t>
                </w:r>
                <w:proofErr w:type="spellEnd"/>
                <w:r w:rsidRPr="00212E76">
                  <w:rPr>
                    <w:szCs w:val="24"/>
                  </w:rPr>
                  <w:t xml:space="preserve"> poetry an</w:t>
                </w:r>
                <w:r>
                  <w:rPr>
                    <w:szCs w:val="24"/>
                  </w:rPr>
                  <w:t>d the films of Jean-Luc Godard.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B1659DD3D8DB47890C1F3FF6B99A13"/>
              </w:placeholder>
            </w:sdtPr>
            <w:sdtEndPr/>
            <w:sdtContent>
              <w:p w:rsidR="000E1A87" w:rsidRDefault="000E1A87" w:rsidP="000E1A87">
                <w:sdt>
                  <w:sdtPr>
                    <w:id w:val="21248119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Hob911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szCs w:val="24"/>
                        <w:lang w:val="en-US"/>
                      </w:rPr>
                      <w:t xml:space="preserve"> </w:t>
                    </w:r>
                    <w:r w:rsidRPr="000E1A87">
                      <w:rPr>
                        <w:noProof/>
                        <w:szCs w:val="24"/>
                        <w:lang w:val="en-US"/>
                      </w:rPr>
                      <w:t>(Hoberman)</w:t>
                    </w:r>
                    <w:r>
                      <w:fldChar w:fldCharType="end"/>
                    </w:r>
                  </w:sdtContent>
                </w:sdt>
              </w:p>
              <w:p w:rsidR="000E1A87" w:rsidRPr="00212E76" w:rsidRDefault="000E1A87" w:rsidP="000E1A87">
                <w:pPr>
                  <w:rPr>
                    <w:szCs w:val="24"/>
                  </w:rPr>
                </w:pPr>
              </w:p>
              <w:p w:rsidR="000E1A87" w:rsidRDefault="000E1A87" w:rsidP="000E1A87">
                <w:pPr>
                  <w:rPr>
                    <w:szCs w:val="24"/>
                  </w:rPr>
                </w:pPr>
                <w:sdt>
                  <w:sdtPr>
                    <w:rPr>
                      <w:szCs w:val="24"/>
                    </w:rPr>
                    <w:id w:val="47973663"/>
                    <w:citation/>
                  </w:sdtPr>
                  <w:sdtContent>
                    <w:r>
                      <w:rPr>
                        <w:szCs w:val="24"/>
                      </w:rP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Jen111 \l 1033 </w:instrText>
                    </w:r>
                    <w:r>
                      <w:rPr>
                        <w:szCs w:val="24"/>
                      </w:rPr>
                      <w:fldChar w:fldCharType="separate"/>
                    </w:r>
                    <w:r w:rsidRPr="000E1A87">
                      <w:rPr>
                        <w:noProof/>
                        <w:szCs w:val="24"/>
                        <w:lang w:val="en-US"/>
                      </w:rPr>
                      <w:t>(Jenkins)</w:t>
                    </w:r>
                    <w:r>
                      <w:rPr>
                        <w:szCs w:val="24"/>
                      </w:rPr>
                      <w:fldChar w:fldCharType="end"/>
                    </w:r>
                  </w:sdtContent>
                </w:sdt>
              </w:p>
              <w:p w:rsidR="000E1A87" w:rsidRPr="00212E76" w:rsidRDefault="000E1A87" w:rsidP="000E1A87">
                <w:pPr>
                  <w:rPr>
                    <w:szCs w:val="24"/>
                  </w:rPr>
                </w:pPr>
              </w:p>
              <w:p w:rsidR="003235A7" w:rsidRPr="000E1A87" w:rsidRDefault="000E1A87" w:rsidP="00FB11DE">
                <w:pPr>
                  <w:rPr>
                    <w:szCs w:val="24"/>
                  </w:rPr>
                </w:pPr>
                <w:sdt>
                  <w:sdtPr>
                    <w:rPr>
                      <w:szCs w:val="24"/>
                    </w:rPr>
                    <w:id w:val="718399790"/>
                    <w:citation/>
                  </w:sdtPr>
                  <w:sdtContent>
                    <w:r>
                      <w:rPr>
                        <w:szCs w:val="24"/>
                      </w:rPr>
                      <w:fldChar w:fldCharType="begin"/>
                    </w:r>
                    <w:r>
                      <w:rPr>
                        <w:szCs w:val="24"/>
                        <w:lang w:val="en-US"/>
                      </w:rPr>
                      <w:instrText xml:space="preserve"> CITATION Jen121 \l 1033 </w:instrText>
                    </w:r>
                    <w:r>
                      <w:rPr>
                        <w:szCs w:val="24"/>
                      </w:rPr>
                      <w:fldChar w:fldCharType="separate"/>
                    </w:r>
                    <w:r w:rsidRPr="000E1A87">
                      <w:rPr>
                        <w:noProof/>
                        <w:szCs w:val="24"/>
                        <w:lang w:val="en-US"/>
                      </w:rPr>
                      <w:t>(Jenkins, Mel Brooks, Vulgar Modernism, and Comic Remediation)</w:t>
                    </w:r>
                    <w:r>
                      <w:rPr>
                        <w:szCs w:val="24"/>
                      </w:rP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87" w:rsidRDefault="000E1A87" w:rsidP="007A0D55">
      <w:pPr>
        <w:spacing w:after="0" w:line="240" w:lineRule="auto"/>
      </w:pPr>
      <w:r>
        <w:separator/>
      </w:r>
    </w:p>
  </w:endnote>
  <w:endnote w:type="continuationSeparator" w:id="0">
    <w:p w:rsidR="000E1A87" w:rsidRDefault="000E1A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87" w:rsidRDefault="000E1A87" w:rsidP="007A0D55">
      <w:pPr>
        <w:spacing w:after="0" w:line="240" w:lineRule="auto"/>
      </w:pPr>
      <w:r>
        <w:separator/>
      </w:r>
    </w:p>
  </w:footnote>
  <w:footnote w:type="continuationSeparator" w:id="0">
    <w:p w:rsidR="000E1A87" w:rsidRDefault="000E1A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87"/>
    <w:rsid w:val="00032559"/>
    <w:rsid w:val="00052040"/>
    <w:rsid w:val="000B25AE"/>
    <w:rsid w:val="000B55AB"/>
    <w:rsid w:val="000D24DC"/>
    <w:rsid w:val="000E1A87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1A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1A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462EA6090A524199D13F1299E73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40EF2-75ED-594E-8B75-A5A5A6DC0980}"/>
      </w:docPartPr>
      <w:docPartBody>
        <w:p w:rsidR="00000000" w:rsidRDefault="004E117A">
          <w:pPr>
            <w:pStyle w:val="E5462EA6090A524199D13F1299E735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08055F70071446B792B5DFF80CD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AA6B-6AAF-1843-A395-ED8FEEED6E8E}"/>
      </w:docPartPr>
      <w:docPartBody>
        <w:p w:rsidR="00000000" w:rsidRDefault="004E117A">
          <w:pPr>
            <w:pStyle w:val="4008055F70071446B792B5DFF80CD1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530AC7EF8D27744959BD241D32A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110E6-2C44-C24D-8C96-D2DE836CE4D1}"/>
      </w:docPartPr>
      <w:docPartBody>
        <w:p w:rsidR="00000000" w:rsidRDefault="004E117A">
          <w:pPr>
            <w:pStyle w:val="4530AC7EF8D27744959BD241D32A162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90696274A7CB42B91B7A0A72E7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D474D-D2CA-FD42-9F0B-D9EFB4647E5C}"/>
      </w:docPartPr>
      <w:docPartBody>
        <w:p w:rsidR="00000000" w:rsidRDefault="004E117A">
          <w:pPr>
            <w:pStyle w:val="C090696274A7CB42B91B7A0A72E763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119B7AA67D80B479A7FBBE6448F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3AC0-7CC4-E742-84F2-64AB193A73CC}"/>
      </w:docPartPr>
      <w:docPartBody>
        <w:p w:rsidR="00000000" w:rsidRDefault="004E117A">
          <w:pPr>
            <w:pStyle w:val="1119B7AA67D80B479A7FBBE6448FD1C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301A3136B26440B166792C263E0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54395-BC30-7B42-A3CE-CB26405E2174}"/>
      </w:docPartPr>
      <w:docPartBody>
        <w:p w:rsidR="00000000" w:rsidRDefault="004E117A">
          <w:pPr>
            <w:pStyle w:val="0F301A3136B26440B166792C263E05A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FA49385ED54A4BB474EBFF4426E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03A0-20FE-7C43-9C2F-658BB9B0C7B1}"/>
      </w:docPartPr>
      <w:docPartBody>
        <w:p w:rsidR="00000000" w:rsidRDefault="004E117A">
          <w:pPr>
            <w:pStyle w:val="B3FA49385ED54A4BB474EBFF4426E9F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74F2DEE112FF64B8C86BCBDA30C8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38265-0664-384E-B071-7013B3F8A418}"/>
      </w:docPartPr>
      <w:docPartBody>
        <w:p w:rsidR="00000000" w:rsidRDefault="004E117A">
          <w:pPr>
            <w:pStyle w:val="374F2DEE112FF64B8C86BCBDA30C88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FABCBD0B808C4B83941465A608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ED18-0933-D946-89FB-AAE90D104733}"/>
      </w:docPartPr>
      <w:docPartBody>
        <w:p w:rsidR="00000000" w:rsidRDefault="004E117A">
          <w:pPr>
            <w:pStyle w:val="CCFABCBD0B808C4B83941465A60800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CD982368AB7C47B2D2B3F1E7031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00B7-BE34-7D4E-824A-AD51199AE451}"/>
      </w:docPartPr>
      <w:docPartBody>
        <w:p w:rsidR="00000000" w:rsidRDefault="004E117A">
          <w:pPr>
            <w:pStyle w:val="EACD982368AB7C47B2D2B3F1E7031B0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B1659DD3D8DB47890C1F3FF6B99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B401-C506-E24F-B4B3-E38E76B590B1}"/>
      </w:docPartPr>
      <w:docPartBody>
        <w:p w:rsidR="00000000" w:rsidRDefault="004E117A">
          <w:pPr>
            <w:pStyle w:val="BFB1659DD3D8DB47890C1F3FF6B99A1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462EA6090A524199D13F1299E735FA">
    <w:name w:val="E5462EA6090A524199D13F1299E735FA"/>
  </w:style>
  <w:style w:type="paragraph" w:customStyle="1" w:styleId="4008055F70071446B792B5DFF80CD116">
    <w:name w:val="4008055F70071446B792B5DFF80CD116"/>
  </w:style>
  <w:style w:type="paragraph" w:customStyle="1" w:styleId="4530AC7EF8D27744959BD241D32A162B">
    <w:name w:val="4530AC7EF8D27744959BD241D32A162B"/>
  </w:style>
  <w:style w:type="paragraph" w:customStyle="1" w:styleId="C090696274A7CB42B91B7A0A72E763DB">
    <w:name w:val="C090696274A7CB42B91B7A0A72E763DB"/>
  </w:style>
  <w:style w:type="paragraph" w:customStyle="1" w:styleId="1119B7AA67D80B479A7FBBE6448FD1C1">
    <w:name w:val="1119B7AA67D80B479A7FBBE6448FD1C1"/>
  </w:style>
  <w:style w:type="paragraph" w:customStyle="1" w:styleId="0F301A3136B26440B166792C263E05A8">
    <w:name w:val="0F301A3136B26440B166792C263E05A8"/>
  </w:style>
  <w:style w:type="paragraph" w:customStyle="1" w:styleId="B3FA49385ED54A4BB474EBFF4426E9F6">
    <w:name w:val="B3FA49385ED54A4BB474EBFF4426E9F6"/>
  </w:style>
  <w:style w:type="paragraph" w:customStyle="1" w:styleId="374F2DEE112FF64B8C86BCBDA30C885E">
    <w:name w:val="374F2DEE112FF64B8C86BCBDA30C885E"/>
  </w:style>
  <w:style w:type="paragraph" w:customStyle="1" w:styleId="CCFABCBD0B808C4B83941465A60800A9">
    <w:name w:val="CCFABCBD0B808C4B83941465A60800A9"/>
  </w:style>
  <w:style w:type="paragraph" w:customStyle="1" w:styleId="EACD982368AB7C47B2D2B3F1E7031B01">
    <w:name w:val="EACD982368AB7C47B2D2B3F1E7031B01"/>
  </w:style>
  <w:style w:type="paragraph" w:customStyle="1" w:styleId="BFB1659DD3D8DB47890C1F3FF6B99A13">
    <w:name w:val="BFB1659DD3D8DB47890C1F3FF6B99A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462EA6090A524199D13F1299E735FA">
    <w:name w:val="E5462EA6090A524199D13F1299E735FA"/>
  </w:style>
  <w:style w:type="paragraph" w:customStyle="1" w:styleId="4008055F70071446B792B5DFF80CD116">
    <w:name w:val="4008055F70071446B792B5DFF80CD116"/>
  </w:style>
  <w:style w:type="paragraph" w:customStyle="1" w:styleId="4530AC7EF8D27744959BD241D32A162B">
    <w:name w:val="4530AC7EF8D27744959BD241D32A162B"/>
  </w:style>
  <w:style w:type="paragraph" w:customStyle="1" w:styleId="C090696274A7CB42B91B7A0A72E763DB">
    <w:name w:val="C090696274A7CB42B91B7A0A72E763DB"/>
  </w:style>
  <w:style w:type="paragraph" w:customStyle="1" w:styleId="1119B7AA67D80B479A7FBBE6448FD1C1">
    <w:name w:val="1119B7AA67D80B479A7FBBE6448FD1C1"/>
  </w:style>
  <w:style w:type="paragraph" w:customStyle="1" w:styleId="0F301A3136B26440B166792C263E05A8">
    <w:name w:val="0F301A3136B26440B166792C263E05A8"/>
  </w:style>
  <w:style w:type="paragraph" w:customStyle="1" w:styleId="B3FA49385ED54A4BB474EBFF4426E9F6">
    <w:name w:val="B3FA49385ED54A4BB474EBFF4426E9F6"/>
  </w:style>
  <w:style w:type="paragraph" w:customStyle="1" w:styleId="374F2DEE112FF64B8C86BCBDA30C885E">
    <w:name w:val="374F2DEE112FF64B8C86BCBDA30C885E"/>
  </w:style>
  <w:style w:type="paragraph" w:customStyle="1" w:styleId="CCFABCBD0B808C4B83941465A60800A9">
    <w:name w:val="CCFABCBD0B808C4B83941465A60800A9"/>
  </w:style>
  <w:style w:type="paragraph" w:customStyle="1" w:styleId="EACD982368AB7C47B2D2B3F1E7031B01">
    <w:name w:val="EACD982368AB7C47B2D2B3F1E7031B01"/>
  </w:style>
  <w:style w:type="paragraph" w:customStyle="1" w:styleId="BFB1659DD3D8DB47890C1F3FF6B99A13">
    <w:name w:val="BFB1659DD3D8DB47890C1F3FF6B99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Hob911</b:Tag>
    <b:SourceType>BookSection</b:SourceType>
    <b:Guid>{E36773EA-1D01-5643-A034-62E58016FBE5}</b:Guid>
    <b:Title>Vulgar Modernism</b:Title>
    <b:Publisher>Temple University Press</b:Publisher>
    <b:City>Philadelphia</b:City>
    <b:Year>1991</b:Year>
    <b:Pages>32-39</b:Pages>
    <b:Author>
      <b:Author>
        <b:NameList>
          <b:Person>
            <b:Last>Hoberman</b:Last>
            <b:First>J.</b:First>
          </b:Person>
        </b:NameList>
      </b:Author>
    </b:Author>
    <b:BookTitle>Vulgar Modernism: Writing on Movies and Other Media</b:BookTitle>
    <b:StateProvince>PA</b:StateProvince>
    <b:RefOrder>1</b:RefOrder>
  </b:Source>
  <b:Source>
    <b:Tag>Jen111</b:Tag>
    <b:SourceType>BookSection</b:SourceType>
    <b:Guid>{C8F7099E-D0B5-2E45-A164-C748A04D6770}</b:Guid>
    <b:Author>
      <b:Author>
        <b:NameList>
          <b:Person>
            <b:Last>Jenkins</b:Last>
            <b:First>H.</b:First>
          </b:Person>
        </b:NameList>
      </b:Author>
      <b:Editor>
        <b:NameList>
          <b:Person>
            <b:Last>Goldmark</b:Last>
            <b:First>D.</b:First>
          </b:Person>
          <b:Person>
            <b:Last>Keil</b:Last>
            <b:First>C.</b:First>
          </b:Person>
        </b:NameList>
      </b:Editor>
    </b:Author>
    <b:Title>'I Like to Sock Myself in the Face': Reconsidering Vulgar Modernism</b:Title>
    <b:BookTitle>Funny Pictures: Animation and Comedy in Studio-Era Hollywood</b:BookTitle>
    <b:City>Berkeley</b:City>
    <b:StateProvince>CA</b:StateProvince>
    <b:Publisher>University of California Press</b:Publisher>
    <b:Year>2011</b:Year>
    <b:Pages>153-174</b:Pages>
    <b:RefOrder>2</b:RefOrder>
  </b:Source>
  <b:Source>
    <b:Tag>Jen121</b:Tag>
    <b:SourceType>BookSection</b:SourceType>
    <b:Guid>{F41DAEBC-B8BC-7041-B3B2-CAFDC437F7DF}</b:Guid>
    <b:Author>
      <b:Author>
        <b:NameList>
          <b:Person>
            <b:Last>Jenkins</b:Last>
            <b:First>H.</b:First>
          </b:Person>
        </b:NameList>
      </b:Author>
      <b:Editor>
        <b:NameList>
          <b:Person>
            <b:Last>Horton</b:Last>
            <b:First>A.</b:First>
          </b:Person>
          <b:Person>
            <b:Last>Rapf</b:Last>
            <b:First>J.</b:First>
            <b:Middle>E.</b:Middle>
          </b:Person>
        </b:NameList>
      </b:Editor>
    </b:Author>
    <b:Title>Mel Brooks, Vulgar Modernism, and Comic Remediation</b:Title>
    <b:BookTitle>A Companion to Film Comedy</b:BookTitle>
    <b:City>Malden</b:City>
    <b:StateProvince>MA</b:StateProvince>
    <b:Publisher>Wiley-Blackwell Publishing</b:Publisher>
    <b:Year>2012</b:Year>
    <b:Pages>152-171</b:Pages>
    <b:Edition>First</b:Edition>
    <b:RefOrder>3</b:RefOrder>
  </b:Source>
</b:Sources>
</file>

<file path=customXml/itemProps1.xml><?xml version="1.0" encoding="utf-8"?>
<ds:datastoreItem xmlns:ds="http://schemas.openxmlformats.org/officeDocument/2006/customXml" ds:itemID="{7F456C63-C694-734B-8B05-DF445B1D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2015-07-26T15:07:00Z</dcterms:created>
  <dcterms:modified xsi:type="dcterms:W3CDTF">2015-07-26T15:15:00Z</dcterms:modified>
</cp:coreProperties>
</file>