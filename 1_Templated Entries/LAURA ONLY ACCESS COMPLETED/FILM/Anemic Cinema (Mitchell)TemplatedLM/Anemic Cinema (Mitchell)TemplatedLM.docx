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2231E1" w14:textId="77777777" w:rsidTr="00922950">
        <w:tc>
          <w:tcPr>
            <w:tcW w:w="491" w:type="dxa"/>
            <w:vMerge w:val="restart"/>
            <w:shd w:val="clear" w:color="auto" w:fill="A6A6A6" w:themeFill="background1" w:themeFillShade="A6"/>
            <w:textDirection w:val="btLr"/>
          </w:tcPr>
          <w:p w14:paraId="1DC49D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BF9B79A52E034B8DEB3F505561A7DF"/>
            </w:placeholder>
            <w:showingPlcHdr/>
            <w:dropDownList>
              <w:listItem w:displayText="Dr." w:value="Dr."/>
              <w:listItem w:displayText="Prof." w:value="Prof."/>
            </w:dropDownList>
          </w:sdtPr>
          <w:sdtEndPr/>
          <w:sdtContent>
            <w:tc>
              <w:tcPr>
                <w:tcW w:w="1259" w:type="dxa"/>
              </w:tcPr>
              <w:p w14:paraId="1AE8AB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1AC408503A7F4495BB405FFBC7CC3A"/>
            </w:placeholder>
            <w:text/>
          </w:sdtPr>
          <w:sdtEndPr/>
          <w:sdtContent>
            <w:tc>
              <w:tcPr>
                <w:tcW w:w="2073" w:type="dxa"/>
              </w:tcPr>
              <w:p w14:paraId="6B0D2DDB" w14:textId="77777777" w:rsidR="00B574C9" w:rsidRDefault="00F56527" w:rsidP="00F56527">
                <w:r>
                  <w:t>Ryan</w:t>
                </w:r>
              </w:p>
            </w:tc>
          </w:sdtContent>
        </w:sdt>
        <w:sdt>
          <w:sdtPr>
            <w:alias w:val="Middle name"/>
            <w:tag w:val="authorMiddleName"/>
            <w:id w:val="-2076034781"/>
            <w:placeholder>
              <w:docPart w:val="33C4572786C51F4692A505931DDC75C2"/>
            </w:placeholder>
            <w:text/>
          </w:sdtPr>
          <w:sdtEndPr/>
          <w:sdtContent>
            <w:tc>
              <w:tcPr>
                <w:tcW w:w="2551" w:type="dxa"/>
              </w:tcPr>
              <w:p w14:paraId="73A519C0" w14:textId="77777777" w:rsidR="00B574C9" w:rsidRDefault="00F56527" w:rsidP="00F56527">
                <w:r>
                  <w:t>Robert</w:t>
                </w:r>
              </w:p>
            </w:tc>
          </w:sdtContent>
        </w:sdt>
        <w:sdt>
          <w:sdtPr>
            <w:alias w:val="Last name"/>
            <w:tag w:val="authorLastName"/>
            <w:id w:val="-1088529830"/>
            <w:placeholder>
              <w:docPart w:val="DE311B77BB3CCB4A89A4905F7EAA2D9F"/>
            </w:placeholder>
            <w:text/>
          </w:sdtPr>
          <w:sdtEndPr/>
          <w:sdtContent>
            <w:tc>
              <w:tcPr>
                <w:tcW w:w="2642" w:type="dxa"/>
              </w:tcPr>
              <w:p w14:paraId="1FD9C9DF" w14:textId="77777777" w:rsidR="00B574C9" w:rsidRDefault="00F56527" w:rsidP="00F56527">
                <w:r>
                  <w:t>Mitchell</w:t>
                </w:r>
              </w:p>
            </w:tc>
          </w:sdtContent>
        </w:sdt>
      </w:tr>
      <w:tr w:rsidR="00B574C9" w14:paraId="1CD4C77A" w14:textId="77777777" w:rsidTr="001A6A06">
        <w:trPr>
          <w:trHeight w:val="986"/>
        </w:trPr>
        <w:tc>
          <w:tcPr>
            <w:tcW w:w="491" w:type="dxa"/>
            <w:vMerge/>
            <w:shd w:val="clear" w:color="auto" w:fill="A6A6A6" w:themeFill="background1" w:themeFillShade="A6"/>
          </w:tcPr>
          <w:p w14:paraId="17E02B41" w14:textId="77777777" w:rsidR="00B574C9" w:rsidRPr="001A6A06" w:rsidRDefault="00B574C9" w:rsidP="00CF1542">
            <w:pPr>
              <w:jc w:val="center"/>
              <w:rPr>
                <w:b/>
                <w:color w:val="FFFFFF" w:themeColor="background1"/>
              </w:rPr>
            </w:pPr>
          </w:p>
        </w:tc>
        <w:sdt>
          <w:sdtPr>
            <w:alias w:val="Biography"/>
            <w:tag w:val="authorBiography"/>
            <w:id w:val="938807824"/>
            <w:placeholder>
              <w:docPart w:val="AB10E6D8DF1AE942AAE7B556667316C8"/>
            </w:placeholder>
            <w:showingPlcHdr/>
          </w:sdtPr>
          <w:sdtEndPr/>
          <w:sdtContent>
            <w:tc>
              <w:tcPr>
                <w:tcW w:w="8525" w:type="dxa"/>
                <w:gridSpan w:val="4"/>
              </w:tcPr>
              <w:p w14:paraId="0DE81E08" w14:textId="77777777" w:rsidR="00B574C9" w:rsidRDefault="00B574C9" w:rsidP="00922950">
                <w:r>
                  <w:rPr>
                    <w:rStyle w:val="PlaceholderText"/>
                  </w:rPr>
                  <w:t>[Enter your biography]</w:t>
                </w:r>
              </w:p>
            </w:tc>
          </w:sdtContent>
        </w:sdt>
      </w:tr>
      <w:tr w:rsidR="00B574C9" w14:paraId="1AC1443C" w14:textId="77777777" w:rsidTr="001A6A06">
        <w:trPr>
          <w:trHeight w:val="986"/>
        </w:trPr>
        <w:tc>
          <w:tcPr>
            <w:tcW w:w="491" w:type="dxa"/>
            <w:vMerge/>
            <w:shd w:val="clear" w:color="auto" w:fill="A6A6A6" w:themeFill="background1" w:themeFillShade="A6"/>
          </w:tcPr>
          <w:p w14:paraId="29F555BF" w14:textId="77777777" w:rsidR="00B574C9" w:rsidRPr="001A6A06" w:rsidRDefault="00B574C9" w:rsidP="00CF1542">
            <w:pPr>
              <w:jc w:val="center"/>
              <w:rPr>
                <w:b/>
                <w:color w:val="FFFFFF" w:themeColor="background1"/>
              </w:rPr>
            </w:pPr>
          </w:p>
        </w:tc>
        <w:sdt>
          <w:sdtPr>
            <w:alias w:val="Affiliation"/>
            <w:tag w:val="affiliation"/>
            <w:id w:val="2012937915"/>
            <w:placeholder>
              <w:docPart w:val="44221A7680B9E24FB0F2888596D7B2FC"/>
            </w:placeholder>
            <w:text/>
          </w:sdtPr>
          <w:sdtEndPr/>
          <w:sdtContent>
            <w:tc>
              <w:tcPr>
                <w:tcW w:w="8525" w:type="dxa"/>
                <w:gridSpan w:val="4"/>
              </w:tcPr>
              <w:p w14:paraId="43E747FB" w14:textId="77777777" w:rsidR="00B574C9" w:rsidRDefault="00F56527" w:rsidP="00F56527">
                <w:r>
                  <w:t>York University, Toronto</w:t>
                </w:r>
              </w:p>
            </w:tc>
          </w:sdtContent>
        </w:sdt>
      </w:tr>
    </w:tbl>
    <w:p w14:paraId="03637E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E8A8A4" w14:textId="77777777" w:rsidTr="00244BB0">
        <w:tc>
          <w:tcPr>
            <w:tcW w:w="9016" w:type="dxa"/>
            <w:shd w:val="clear" w:color="auto" w:fill="A6A6A6" w:themeFill="background1" w:themeFillShade="A6"/>
            <w:tcMar>
              <w:top w:w="113" w:type="dxa"/>
              <w:bottom w:w="113" w:type="dxa"/>
            </w:tcMar>
          </w:tcPr>
          <w:p w14:paraId="1AE875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EF9DFC" w14:textId="77777777" w:rsidTr="003F0D73">
        <w:sdt>
          <w:sdtPr>
            <w:rPr>
              <w:b/>
            </w:rPr>
            <w:alias w:val="Article headword"/>
            <w:tag w:val="articleHeadword"/>
            <w:id w:val="-361440020"/>
            <w:placeholder>
              <w:docPart w:val="45A3461C997EE54E8DD9C9100E03C2F1"/>
            </w:placeholder>
            <w:text/>
          </w:sdtPr>
          <w:sdtEndPr/>
          <w:sdtContent>
            <w:tc>
              <w:tcPr>
                <w:tcW w:w="9016" w:type="dxa"/>
                <w:tcMar>
                  <w:top w:w="113" w:type="dxa"/>
                  <w:bottom w:w="113" w:type="dxa"/>
                </w:tcMar>
              </w:tcPr>
              <w:p w14:paraId="129A9916" w14:textId="77777777" w:rsidR="003F0D73" w:rsidRPr="00FB589A" w:rsidRDefault="00F56527" w:rsidP="00F56527">
                <w:pPr>
                  <w:rPr>
                    <w:b/>
                  </w:rPr>
                </w:pPr>
                <w:proofErr w:type="spellStart"/>
                <w:r>
                  <w:rPr>
                    <w:b/>
                  </w:rPr>
                  <w:t>Anemic</w:t>
                </w:r>
                <w:proofErr w:type="spellEnd"/>
                <w:r>
                  <w:rPr>
                    <w:b/>
                  </w:rPr>
                  <w:t xml:space="preserve"> Cinema</w:t>
                </w:r>
              </w:p>
            </w:tc>
          </w:sdtContent>
        </w:sdt>
      </w:tr>
      <w:tr w:rsidR="00464699" w14:paraId="4C033F35" w14:textId="77777777" w:rsidTr="007821B0">
        <w:sdt>
          <w:sdtPr>
            <w:alias w:val="Variant headwords"/>
            <w:tag w:val="variantHeadwords"/>
            <w:id w:val="173464402"/>
            <w:placeholder>
              <w:docPart w:val="4D7B4A39BA9C3840AE93AC301F419137"/>
            </w:placeholder>
            <w:showingPlcHdr/>
          </w:sdtPr>
          <w:sdtEndPr/>
          <w:sdtContent>
            <w:tc>
              <w:tcPr>
                <w:tcW w:w="9016" w:type="dxa"/>
                <w:tcMar>
                  <w:top w:w="113" w:type="dxa"/>
                  <w:bottom w:w="113" w:type="dxa"/>
                </w:tcMar>
              </w:tcPr>
              <w:p w14:paraId="368CA0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73A488" w14:textId="77777777" w:rsidTr="003F0D73">
        <w:sdt>
          <w:sdtPr>
            <w:alias w:val="Abstract"/>
            <w:tag w:val="abstract"/>
            <w:id w:val="-635871867"/>
            <w:placeholder>
              <w:docPart w:val="5CAD3243CA0AEE4C9C16DE463B06DBA7"/>
            </w:placeholder>
          </w:sdtPr>
          <w:sdtEndPr/>
          <w:sdtContent>
            <w:tc>
              <w:tcPr>
                <w:tcW w:w="9016" w:type="dxa"/>
                <w:tcMar>
                  <w:top w:w="113" w:type="dxa"/>
                  <w:bottom w:w="113" w:type="dxa"/>
                </w:tcMar>
              </w:tcPr>
              <w:p w14:paraId="339CABB2" w14:textId="77777777" w:rsidR="00E85A05" w:rsidRDefault="00F56527" w:rsidP="00E85A05">
                <w:r w:rsidRPr="00F56527">
                  <w:t xml:space="preserve">Considered one of the important experimental films of the pre-war European avant-garde, </w:t>
                </w:r>
                <w:proofErr w:type="spellStart"/>
                <w:r w:rsidRPr="00F56527">
                  <w:rPr>
                    <w:i/>
                  </w:rPr>
                  <w:t>Anemic</w:t>
                </w:r>
                <w:proofErr w:type="spellEnd"/>
                <w:r w:rsidRPr="00F56527">
                  <w:rPr>
                    <w:i/>
                  </w:rPr>
                  <w:t xml:space="preserve"> Cinema</w:t>
                </w:r>
                <w:r w:rsidRPr="00F56527">
                  <w:t xml:space="preserve"> (1926) is a short experimental film by Marcel Duchamp who authored the film under his pseudonym </w:t>
                </w:r>
                <w:proofErr w:type="spellStart"/>
                <w:r w:rsidRPr="00F56527">
                  <w:t>Rrose</w:t>
                </w:r>
                <w:proofErr w:type="spellEnd"/>
                <w:r w:rsidRPr="00F56527">
                  <w:t xml:space="preserve"> </w:t>
                </w:r>
                <w:proofErr w:type="spellStart"/>
                <w:r w:rsidRPr="00F56527">
                  <w:t>Sélavy</w:t>
                </w:r>
                <w:proofErr w:type="spellEnd"/>
                <w:r w:rsidRPr="00F56527">
                  <w:t>.</w:t>
                </w:r>
              </w:p>
            </w:tc>
            <w:bookmarkStart w:id="0" w:name="_GoBack" w:displacedByCustomXml="next"/>
            <w:bookmarkEnd w:id="0" w:displacedByCustomXml="next"/>
          </w:sdtContent>
        </w:sdt>
      </w:tr>
      <w:tr w:rsidR="003F0D73" w14:paraId="473FBAB1" w14:textId="77777777" w:rsidTr="003F0D73">
        <w:sdt>
          <w:sdtPr>
            <w:alias w:val="Article text"/>
            <w:tag w:val="articleText"/>
            <w:id w:val="634067588"/>
            <w:placeholder>
              <w:docPart w:val="EA2CD73DCEF05D41A4600AB95E5B3EEB"/>
            </w:placeholder>
          </w:sdtPr>
          <w:sdtEndPr/>
          <w:sdtContent>
            <w:tc>
              <w:tcPr>
                <w:tcW w:w="9016" w:type="dxa"/>
                <w:tcMar>
                  <w:top w:w="113" w:type="dxa"/>
                  <w:bottom w:w="113" w:type="dxa"/>
                </w:tcMar>
              </w:tcPr>
              <w:p w14:paraId="1B7BB938" w14:textId="694F3723" w:rsidR="00A52C73" w:rsidRDefault="00F56527" w:rsidP="00C27FAB">
                <w:r w:rsidRPr="00F56527">
                  <w:t xml:space="preserve">Considered one of the important experimental films of the pre-war European avant-garde, </w:t>
                </w:r>
                <w:proofErr w:type="spellStart"/>
                <w:r w:rsidRPr="00F56527">
                  <w:rPr>
                    <w:i/>
                  </w:rPr>
                  <w:t>Anemic</w:t>
                </w:r>
                <w:proofErr w:type="spellEnd"/>
                <w:r w:rsidRPr="00F56527">
                  <w:rPr>
                    <w:i/>
                  </w:rPr>
                  <w:t xml:space="preserve"> Cinema</w:t>
                </w:r>
                <w:r w:rsidRPr="00F56527">
                  <w:t xml:space="preserve"> (1926) is a short experimental film by Marcel Duchamp who authored the film under his pseudonym </w:t>
                </w:r>
                <w:proofErr w:type="spellStart"/>
                <w:r w:rsidRPr="00F56527">
                  <w:t>Rrose</w:t>
                </w:r>
                <w:proofErr w:type="spellEnd"/>
                <w:r w:rsidRPr="00F56527">
                  <w:t xml:space="preserve"> </w:t>
                </w:r>
                <w:proofErr w:type="spellStart"/>
                <w:r w:rsidRPr="00F56527">
                  <w:t>Sélavy</w:t>
                </w:r>
                <w:proofErr w:type="spellEnd"/>
                <w:r w:rsidRPr="00F56527">
                  <w:t xml:space="preserve">. Earlier in the decade, Duchamp had experimented with a series of optical devices and motorized sculptures that would later form the basis for </w:t>
                </w:r>
                <w:proofErr w:type="spellStart"/>
                <w:r w:rsidRPr="00F56527">
                  <w:rPr>
                    <w:i/>
                  </w:rPr>
                  <w:t>Anemic</w:t>
                </w:r>
                <w:proofErr w:type="spellEnd"/>
                <w:r w:rsidRPr="00F56527">
                  <w:rPr>
                    <w:i/>
                  </w:rPr>
                  <w:t xml:space="preserve"> Cinema</w:t>
                </w:r>
                <w:r w:rsidRPr="00F56527">
                  <w:t xml:space="preserve">. These mechanical pieces, which Duchamp called </w:t>
                </w:r>
                <w:proofErr w:type="spellStart"/>
                <w:r w:rsidRPr="00F56527">
                  <w:rPr>
                    <w:i/>
                  </w:rPr>
                  <w:t>rotoreliefs</w:t>
                </w:r>
                <w:proofErr w:type="spellEnd"/>
                <w:r w:rsidRPr="00F56527">
                  <w:t xml:space="preserve">, involved the rotary movement of black concentric circles painted onto flat cardboard discs whose spinning, powered by a phonograph turntable, created a pulsating optical illusion or pseudo-3D effect. After a series of unsuccessful attempts, Duchamp, along with Man Ray and Marc </w:t>
                </w:r>
                <w:proofErr w:type="spellStart"/>
                <w:r w:rsidRPr="00F56527">
                  <w:t>Allégret</w:t>
                </w:r>
                <w:proofErr w:type="spellEnd"/>
                <w:r w:rsidRPr="00F56527">
                  <w:t xml:space="preserve">, successfully filmed these </w:t>
                </w:r>
                <w:proofErr w:type="spellStart"/>
                <w:r w:rsidRPr="00F56527">
                  <w:t>rotoreliefs</w:t>
                </w:r>
                <w:proofErr w:type="spellEnd"/>
                <w:r w:rsidRPr="00F56527">
                  <w:t xml:space="preserve"> pieces in motion for the finished version of </w:t>
                </w:r>
                <w:proofErr w:type="spellStart"/>
                <w:r w:rsidRPr="00F56527">
                  <w:rPr>
                    <w:i/>
                  </w:rPr>
                  <w:t>Anemic</w:t>
                </w:r>
                <w:proofErr w:type="spellEnd"/>
                <w:r w:rsidRPr="00F56527">
                  <w:rPr>
                    <w:i/>
                  </w:rPr>
                  <w:t xml:space="preserve"> Cinema</w:t>
                </w:r>
                <w:r w:rsidRPr="00F56527">
                  <w:t xml:space="preserve">. The structure of the film is simple:  a static camera films ten shots of spinning optical </w:t>
                </w:r>
                <w:proofErr w:type="spellStart"/>
                <w:r w:rsidRPr="00F56527">
                  <w:t>rotoreliefs</w:t>
                </w:r>
                <w:proofErr w:type="spellEnd"/>
                <w:r w:rsidRPr="00F56527">
                  <w:t xml:space="preserve"> discs alternating with nine spinning textual discs. These spinning textual discs, to be read from the outer concentric rings to the inner rings, act to intentionally confound the spectator’s fixed and stable position. It is near impossible to read these counter-clockwise spinning discs, for example, without craning one’s neck or adjusting one’s viewing position. Drawing his text and allusions from such disparate sources as French advertising copy and homosexual innuendo, Duchamp’s clever and idiosyncratic use of French puns, idioms, and alliteration would have a bewildering effect on French-speakers, and it would make interpretation or transliteration into other languages a futile prospect. Duchamp would later adapt his optical </w:t>
                </w:r>
                <w:proofErr w:type="spellStart"/>
                <w:r w:rsidRPr="00F56527">
                  <w:t>rotoreliefs</w:t>
                </w:r>
                <w:proofErr w:type="spellEnd"/>
                <w:r w:rsidRPr="00F56527">
                  <w:t xml:space="preserve"> discs for a sequence in Hans Richter’s feature-length experimental film </w:t>
                </w:r>
                <w:r w:rsidRPr="00F56527">
                  <w:rPr>
                    <w:i/>
                  </w:rPr>
                  <w:t>Dreams That Money Can Buy</w:t>
                </w:r>
                <w:r w:rsidRPr="00F56527">
                  <w:t xml:space="preserve"> (1948).</w:t>
                </w:r>
              </w:p>
              <w:p w14:paraId="747D5B94" w14:textId="77777777" w:rsidR="00A52C73" w:rsidRDefault="00A52C73" w:rsidP="00A52C73">
                <w:pPr>
                  <w:pStyle w:val="Heading1"/>
                  <w:outlineLvl w:val="0"/>
                </w:pPr>
              </w:p>
              <w:p w14:paraId="2FB7F5EF" w14:textId="5A1F059C" w:rsidR="00304212" w:rsidRDefault="00304212" w:rsidP="00304212">
                <w:pPr>
                  <w:keepNext/>
                </w:pPr>
                <w:proofErr w:type="spellStart"/>
                <w:proofErr w:type="gramStart"/>
                <w:r>
                  <w:t>File:Haveyouever.jpg</w:t>
                </w:r>
                <w:proofErr w:type="spellEnd"/>
                <w:proofErr w:type="gramEnd"/>
              </w:p>
              <w:p w14:paraId="73271FF7" w14:textId="71204541" w:rsidR="00304212" w:rsidRPr="00304212" w:rsidRDefault="00304212" w:rsidP="00304212">
                <w:pPr>
                  <w:pStyle w:val="Caption"/>
                </w:pPr>
                <w:r>
                  <w:t xml:space="preserve">Figure </w:t>
                </w:r>
                <w:fldSimple w:instr=" SEQ Figure \* ARABIC ">
                  <w:r>
                    <w:rPr>
                      <w:noProof/>
                    </w:rPr>
                    <w:t>1</w:t>
                  </w:r>
                </w:fldSimple>
                <w:r w:rsidRPr="00304212">
                  <w:rPr>
                    <w:i/>
                  </w:rPr>
                  <w:t>Have you ever</w:t>
                </w:r>
              </w:p>
              <w:p w14:paraId="5E0747C3" w14:textId="77777777" w:rsidR="00CF511F" w:rsidRPr="00CF511F" w:rsidRDefault="00304212" w:rsidP="00CF511F">
                <w:pPr>
                  <w:rPr>
                    <w:lang w:val="en-US"/>
                  </w:rPr>
                </w:pPr>
                <w:r>
                  <w:t xml:space="preserve">Source: </w:t>
                </w:r>
                <w:r w:rsidR="00CF511F" w:rsidRPr="00CF511F">
                  <w:rPr>
                    <w:lang w:val="en-US"/>
                  </w:rPr>
                  <w:t>Marcel Duchamp, Two Disks Inscribed with Puns for Anemic Cinema, 1926 </w:t>
                </w:r>
              </w:p>
              <w:p w14:paraId="51D039F4" w14:textId="57BF1C70" w:rsidR="00304212" w:rsidRDefault="00CF511F" w:rsidP="00CF511F">
                <w:r>
                  <w:rPr>
                    <w:lang w:val="en-US"/>
                  </w:rPr>
                  <w:t xml:space="preserve">Taken </w:t>
                </w:r>
                <w:r w:rsidRPr="00CF511F">
                  <w:rPr>
                    <w:lang w:val="en-US"/>
                  </w:rPr>
                  <w:t>from </w:t>
                </w:r>
                <w:hyperlink r:id="rId8" w:history="1">
                  <w:r w:rsidRPr="00CF511F">
                    <w:rPr>
                      <w:rStyle w:val="Hyperlink"/>
                      <w:lang w:val="en-US"/>
                    </w:rPr>
                    <w:t>http://www.toutfait.com/issues/volume2/issue_5/articles/betancourt/betancourt.html</w:t>
                  </w:r>
                </w:hyperlink>
              </w:p>
              <w:p w14:paraId="4ACE5993" w14:textId="77777777" w:rsidR="00304212" w:rsidRDefault="00304212" w:rsidP="00304212"/>
              <w:p w14:paraId="0875D749" w14:textId="036B9A61" w:rsidR="00304212" w:rsidRDefault="00304212" w:rsidP="00304212">
                <w:pPr>
                  <w:keepNext/>
                </w:pPr>
                <w:proofErr w:type="spellStart"/>
                <w:proofErr w:type="gramStart"/>
                <w:r>
                  <w:t>File:Letusflee.jpg</w:t>
                </w:r>
                <w:proofErr w:type="spellEnd"/>
                <w:proofErr w:type="gramEnd"/>
              </w:p>
              <w:p w14:paraId="520E36CE" w14:textId="2AAAFC0F" w:rsidR="00304212" w:rsidRPr="00304212" w:rsidRDefault="00304212" w:rsidP="00304212">
                <w:pPr>
                  <w:pStyle w:val="Caption"/>
                </w:pPr>
                <w:r>
                  <w:t xml:space="preserve">Figure </w:t>
                </w:r>
                <w:fldSimple w:instr=" SEQ Figure \* ARABIC ">
                  <w:r>
                    <w:rPr>
                      <w:noProof/>
                    </w:rPr>
                    <w:t>2</w:t>
                  </w:r>
                </w:fldSimple>
                <w:r w:rsidRPr="00304212">
                  <w:rPr>
                    <w:i/>
                  </w:rPr>
                  <w:t>Let us flee</w:t>
                </w:r>
              </w:p>
              <w:p w14:paraId="508F6356" w14:textId="77777777" w:rsidR="00CF511F" w:rsidRPr="00CF511F" w:rsidRDefault="00304212" w:rsidP="00CF511F">
                <w:pPr>
                  <w:rPr>
                    <w:lang w:val="en-US"/>
                  </w:rPr>
                </w:pPr>
                <w:r w:rsidRPr="00304212">
                  <w:t xml:space="preserve">Source: </w:t>
                </w:r>
                <w:r w:rsidR="00CF511F" w:rsidRPr="00CF511F">
                  <w:rPr>
                    <w:lang w:val="en-US"/>
                  </w:rPr>
                  <w:t>Marcel Duchamp, Two Disks Inscribed with Puns for Anemic Cinema, 1926 </w:t>
                </w:r>
              </w:p>
              <w:p w14:paraId="78EEEEF3" w14:textId="27E2AF83" w:rsidR="00304212" w:rsidRDefault="00CF511F" w:rsidP="00CF511F">
                <w:r w:rsidRPr="00CF511F">
                  <w:rPr>
                    <w:lang w:val="en-US"/>
                  </w:rPr>
                  <w:lastRenderedPageBreak/>
                  <w:t>Taken from </w:t>
                </w:r>
                <w:hyperlink r:id="rId9" w:history="1">
                  <w:r w:rsidRPr="00CF511F">
                    <w:rPr>
                      <w:rStyle w:val="Hyperlink"/>
                      <w:lang w:val="en-US"/>
                    </w:rPr>
                    <w:t>http://www.toutfait.com/issues/volume2/issue_5/articles/betancourt/betancourt.html</w:t>
                  </w:r>
                </w:hyperlink>
              </w:p>
              <w:p w14:paraId="7C9485AA" w14:textId="77777777" w:rsidR="00304212" w:rsidRPr="00304212" w:rsidRDefault="00304212" w:rsidP="00304212"/>
              <w:p w14:paraId="082F2C7D" w14:textId="77777777" w:rsidR="00A52C73" w:rsidRPr="00A52C73" w:rsidRDefault="00A52C73" w:rsidP="00A52C73">
                <w:pPr>
                  <w:pStyle w:val="Heading1"/>
                  <w:outlineLvl w:val="0"/>
                  <w:rPr>
                    <w:iCs/>
                    <w:lang w:val="en-US"/>
                  </w:rPr>
                </w:pPr>
                <w:proofErr w:type="spellStart"/>
                <w:r w:rsidRPr="00A52C73">
                  <w:rPr>
                    <w:iCs/>
                    <w:lang w:val="en-US"/>
                  </w:rPr>
                  <w:t>Paratextual</w:t>
                </w:r>
                <w:proofErr w:type="spellEnd"/>
                <w:r w:rsidRPr="00A52C73">
                  <w:rPr>
                    <w:iCs/>
                    <w:lang w:val="en-US"/>
                  </w:rPr>
                  <w:t xml:space="preserve"> Material:</w:t>
                </w:r>
              </w:p>
              <w:p w14:paraId="14CA644C" w14:textId="77777777" w:rsidR="00A52C73" w:rsidRPr="00A52C73" w:rsidRDefault="00A52C73" w:rsidP="00A52C73">
                <w:pPr>
                  <w:rPr>
                    <w:iCs/>
                    <w:lang w:val="en-US"/>
                  </w:rPr>
                </w:pPr>
                <w:r w:rsidRPr="00A52C73">
                  <w:rPr>
                    <w:iCs/>
                    <w:lang w:val="en-US"/>
                  </w:rPr>
                  <w:t xml:space="preserve">1. “Have you ever put the marrow of the sword into the stove of a loved one” A close-up of one of the textual </w:t>
                </w:r>
                <w:proofErr w:type="spellStart"/>
                <w:r w:rsidRPr="00A52C73">
                  <w:rPr>
                    <w:iCs/>
                    <w:lang w:val="en-US"/>
                  </w:rPr>
                  <w:t>rotoreliefs</w:t>
                </w:r>
                <w:proofErr w:type="spellEnd"/>
                <w:r w:rsidRPr="00A52C73">
                  <w:rPr>
                    <w:iCs/>
                    <w:lang w:val="en-US"/>
                  </w:rPr>
                  <w:t>.</w:t>
                </w:r>
              </w:p>
              <w:p w14:paraId="33766385" w14:textId="77777777" w:rsidR="00A52C73" w:rsidRPr="00A52C73" w:rsidRDefault="00A52C73" w:rsidP="00A52C73">
                <w:pPr>
                  <w:rPr>
                    <w:iCs/>
                    <w:lang w:val="en-US"/>
                  </w:rPr>
                </w:pPr>
                <w:r w:rsidRPr="00A52C73">
                  <w:rPr>
                    <w:iCs/>
                    <w:lang w:val="en-US"/>
                  </w:rPr>
                  <w:t xml:space="preserve">2. “Let us flee the bruises of the Eskimos who have exquisite words” A close-up of one of the textual </w:t>
                </w:r>
                <w:proofErr w:type="spellStart"/>
                <w:r w:rsidRPr="00A52C73">
                  <w:rPr>
                    <w:iCs/>
                    <w:lang w:val="en-US"/>
                  </w:rPr>
                  <w:t>rotoreliefs</w:t>
                </w:r>
                <w:proofErr w:type="spellEnd"/>
                <w:r w:rsidRPr="00A52C73">
                  <w:rPr>
                    <w:iCs/>
                    <w:lang w:val="en-US"/>
                  </w:rPr>
                  <w:t>.</w:t>
                </w:r>
              </w:p>
              <w:p w14:paraId="5FD4A9B9" w14:textId="404E02E8" w:rsidR="00A52C73" w:rsidRPr="00A52C73" w:rsidRDefault="00A52C73" w:rsidP="00A52C73">
                <w:pPr>
                  <w:rPr>
                    <w:iCs/>
                    <w:lang w:val="en-US"/>
                  </w:rPr>
                </w:pPr>
                <w:r w:rsidRPr="00A52C73">
                  <w:rPr>
                    <w:iCs/>
                    <w:lang w:val="en-US"/>
                  </w:rPr>
                  <w:t xml:space="preserve">3. Marcel Duchamp with optical </w:t>
                </w:r>
                <w:proofErr w:type="spellStart"/>
                <w:r w:rsidRPr="00A52C73">
                  <w:rPr>
                    <w:iCs/>
                    <w:lang w:val="en-US"/>
                  </w:rPr>
                  <w:t>rotoreliefs</w:t>
                </w:r>
                <w:proofErr w:type="spellEnd"/>
                <w:r w:rsidRPr="00A52C73">
                  <w:rPr>
                    <w:iCs/>
                    <w:lang w:val="en-US"/>
                  </w:rPr>
                  <w:t xml:space="preserve"> used in segment in Hans Richter’s film </w:t>
                </w:r>
                <w:r w:rsidRPr="00A52C73">
                  <w:rPr>
                    <w:i/>
                    <w:iCs/>
                    <w:lang w:val="en-US"/>
                  </w:rPr>
                  <w:t>Dreams That Money Can Buy</w:t>
                </w:r>
                <w:r w:rsidRPr="00A52C73">
                  <w:rPr>
                    <w:iCs/>
                    <w:lang w:val="en-US"/>
                  </w:rPr>
                  <w:t xml:space="preserve"> (1947).</w:t>
                </w:r>
                <w:r w:rsidR="00CF511F">
                  <w:rPr>
                    <w:iCs/>
                    <w:lang w:val="en-US"/>
                  </w:rPr>
                  <w:t xml:space="preserve"> Source: </w:t>
                </w:r>
                <w:r w:rsidR="00CF511F" w:rsidRPr="00CF511F">
                  <w:rPr>
                    <w:iCs/>
                    <w:lang w:val="en-US"/>
                  </w:rPr>
                  <w:t xml:space="preserve">Marcel Duchamp with </w:t>
                </w:r>
                <w:proofErr w:type="spellStart"/>
                <w:r w:rsidR="00CF511F" w:rsidRPr="00CF511F">
                  <w:rPr>
                    <w:iCs/>
                    <w:lang w:val="en-US"/>
                  </w:rPr>
                  <w:t>rotoreliefs</w:t>
                </w:r>
                <w:proofErr w:type="spellEnd"/>
                <w:r w:rsidR="00CF511F" w:rsidRPr="00CF511F">
                  <w:rPr>
                    <w:iCs/>
                    <w:lang w:val="en-US"/>
                  </w:rPr>
                  <w:t>, 1947 | still from Hans Richter's film "Dreams That Money Can Buy" | Photograph: Arnold Eagle</w:t>
                </w:r>
              </w:p>
              <w:p w14:paraId="7C801830" w14:textId="77777777" w:rsidR="00A52C73" w:rsidRPr="00A52C73" w:rsidRDefault="00A52C73" w:rsidP="00A52C73">
                <w:pPr>
                  <w:rPr>
                    <w:iCs/>
                    <w:lang w:val="en-US"/>
                  </w:rPr>
                </w:pPr>
              </w:p>
              <w:p w14:paraId="592CDE8D" w14:textId="77777777" w:rsidR="00A52C73" w:rsidRPr="00A52C73" w:rsidRDefault="00A52C73" w:rsidP="00A52C73">
                <w:pPr>
                  <w:rPr>
                    <w:iCs/>
                    <w:lang w:val="en-US"/>
                  </w:rPr>
                </w:pPr>
                <w:r w:rsidRPr="00A52C73">
                  <w:rPr>
                    <w:i/>
                    <w:iCs/>
                    <w:lang w:val="en-US"/>
                  </w:rPr>
                  <w:t>Anemic Cinema</w:t>
                </w:r>
                <w:r w:rsidRPr="00A52C73">
                  <w:rPr>
                    <w:iCs/>
                    <w:lang w:val="en-US"/>
                  </w:rPr>
                  <w:t xml:space="preserve"> (1926) – out of copyright</w:t>
                </w:r>
              </w:p>
              <w:p w14:paraId="29629D78" w14:textId="77777777" w:rsidR="003F0D73" w:rsidRPr="00A52C73" w:rsidRDefault="00A52C73" w:rsidP="00C27FAB">
                <w:pPr>
                  <w:rPr>
                    <w:iCs/>
                    <w:lang w:val="en-US"/>
                  </w:rPr>
                </w:pPr>
                <w:r w:rsidRPr="00A52C73">
                  <w:rPr>
                    <w:iCs/>
                    <w:lang w:val="en-US"/>
                  </w:rPr>
                  <w:t xml:space="preserve">http://www.youtube.com/watch?v=dXINTf8kXCc </w:t>
                </w:r>
              </w:p>
            </w:tc>
          </w:sdtContent>
        </w:sdt>
      </w:tr>
      <w:tr w:rsidR="003235A7" w14:paraId="32BDBB65" w14:textId="77777777" w:rsidTr="003235A7">
        <w:tc>
          <w:tcPr>
            <w:tcW w:w="9016" w:type="dxa"/>
          </w:tcPr>
          <w:p w14:paraId="72E9F7A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D1B3FD1E544B48955C60D37794D728"/>
              </w:placeholder>
            </w:sdtPr>
            <w:sdtEndPr/>
            <w:sdtContent>
              <w:p w14:paraId="14CFD72F" w14:textId="77777777" w:rsidR="00F56527" w:rsidRPr="00F56527" w:rsidRDefault="00AE0C54" w:rsidP="00F56527">
                <w:pPr>
                  <w:rPr>
                    <w:iCs/>
                    <w:lang w:val="en-US"/>
                  </w:rPr>
                </w:pPr>
                <w:sdt>
                  <w:sdtPr>
                    <w:id w:val="1995751779"/>
                    <w:citation/>
                  </w:sdtPr>
                  <w:sdtEndPr/>
                  <w:sdtContent>
                    <w:r w:rsidR="00F56527">
                      <w:fldChar w:fldCharType="begin"/>
                    </w:r>
                    <w:r w:rsidR="00F56527">
                      <w:rPr>
                        <w:iCs/>
                        <w:lang w:val="en-US"/>
                      </w:rPr>
                      <w:instrText xml:space="preserve"> CITATION Bet03 \l 1033 </w:instrText>
                    </w:r>
                    <w:r w:rsidR="00F56527">
                      <w:fldChar w:fldCharType="separate"/>
                    </w:r>
                    <w:r w:rsidR="00F56527">
                      <w:rPr>
                        <w:iCs/>
                        <w:noProof/>
                        <w:lang w:val="en-US"/>
                      </w:rPr>
                      <w:t xml:space="preserve"> </w:t>
                    </w:r>
                    <w:r w:rsidR="00F56527">
                      <w:rPr>
                        <w:noProof/>
                        <w:lang w:val="en-US"/>
                      </w:rPr>
                      <w:t>(Betancourt)</w:t>
                    </w:r>
                    <w:r w:rsidR="00F56527">
                      <w:fldChar w:fldCharType="end"/>
                    </w:r>
                  </w:sdtContent>
                </w:sdt>
              </w:p>
              <w:p w14:paraId="047EDB0D" w14:textId="77777777" w:rsidR="00F56527" w:rsidRPr="00F56527" w:rsidRDefault="00AE0C54" w:rsidP="00F56527">
                <w:pPr>
                  <w:rPr>
                    <w:lang w:val="en-US"/>
                  </w:rPr>
                </w:pPr>
                <w:sdt>
                  <w:sdtPr>
                    <w:rPr>
                      <w:lang w:val="en-US"/>
                    </w:rPr>
                    <w:id w:val="-427343011"/>
                    <w:citation/>
                  </w:sdtPr>
                  <w:sdtEndPr/>
                  <w:sdtContent>
                    <w:r w:rsidR="00F56527">
                      <w:rPr>
                        <w:lang w:val="en-US"/>
                      </w:rPr>
                      <w:fldChar w:fldCharType="begin"/>
                    </w:r>
                    <w:r w:rsidR="00F56527">
                      <w:rPr>
                        <w:iCs/>
                        <w:lang w:val="en-US"/>
                      </w:rPr>
                      <w:instrText xml:space="preserve"> CITATION Mar75 \l 1033 </w:instrText>
                    </w:r>
                    <w:r w:rsidR="00F56527">
                      <w:rPr>
                        <w:lang w:val="en-US"/>
                      </w:rPr>
                      <w:fldChar w:fldCharType="separate"/>
                    </w:r>
                    <w:r w:rsidR="00F56527">
                      <w:rPr>
                        <w:noProof/>
                        <w:lang w:val="en-US"/>
                      </w:rPr>
                      <w:t>(Martin)</w:t>
                    </w:r>
                    <w:r w:rsidR="00F56527">
                      <w:rPr>
                        <w:lang w:val="en-US"/>
                      </w:rPr>
                      <w:fldChar w:fldCharType="end"/>
                    </w:r>
                  </w:sdtContent>
                </w:sdt>
              </w:p>
              <w:p w14:paraId="11A64550" w14:textId="77777777" w:rsidR="003235A7" w:rsidRDefault="00AE0C54" w:rsidP="00FB11DE">
                <w:sdt>
                  <w:sdtPr>
                    <w:id w:val="-845559645"/>
                    <w:citation/>
                  </w:sdtPr>
                  <w:sdtEndPr/>
                  <w:sdtContent>
                    <w:r w:rsidR="00F56527">
                      <w:fldChar w:fldCharType="begin"/>
                    </w:r>
                    <w:r w:rsidR="00F56527">
                      <w:rPr>
                        <w:lang w:val="en-US"/>
                      </w:rPr>
                      <w:instrText xml:space="preserve"> CITATION Tom96 \l 1033 </w:instrText>
                    </w:r>
                    <w:r w:rsidR="00F56527">
                      <w:fldChar w:fldCharType="separate"/>
                    </w:r>
                    <w:r w:rsidR="00F56527">
                      <w:rPr>
                        <w:noProof/>
                        <w:lang w:val="en-US"/>
                      </w:rPr>
                      <w:t>(Tomkins)</w:t>
                    </w:r>
                    <w:r w:rsidR="00F56527">
                      <w:fldChar w:fldCharType="end"/>
                    </w:r>
                  </w:sdtContent>
                </w:sdt>
              </w:p>
            </w:sdtContent>
          </w:sdt>
        </w:tc>
      </w:tr>
    </w:tbl>
    <w:p w14:paraId="33CAE76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B70F2" w14:textId="77777777" w:rsidR="00AE0C54" w:rsidRDefault="00AE0C54" w:rsidP="007A0D55">
      <w:pPr>
        <w:spacing w:after="0" w:line="240" w:lineRule="auto"/>
      </w:pPr>
      <w:r>
        <w:separator/>
      </w:r>
    </w:p>
  </w:endnote>
  <w:endnote w:type="continuationSeparator" w:id="0">
    <w:p w14:paraId="6CA49826" w14:textId="77777777" w:rsidR="00AE0C54" w:rsidRDefault="00AE0C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B83FC" w14:textId="77777777" w:rsidR="00AE0C54" w:rsidRDefault="00AE0C54" w:rsidP="007A0D55">
      <w:pPr>
        <w:spacing w:after="0" w:line="240" w:lineRule="auto"/>
      </w:pPr>
      <w:r>
        <w:separator/>
      </w:r>
    </w:p>
  </w:footnote>
  <w:footnote w:type="continuationSeparator" w:id="0">
    <w:p w14:paraId="4F8879EF" w14:textId="77777777" w:rsidR="00AE0C54" w:rsidRDefault="00AE0C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16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2D45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212"/>
    <w:rsid w:val="0030662D"/>
    <w:rsid w:val="003235A7"/>
    <w:rsid w:val="003677B6"/>
    <w:rsid w:val="003D3579"/>
    <w:rsid w:val="003E2795"/>
    <w:rsid w:val="003F0D73"/>
    <w:rsid w:val="00424F7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3404"/>
    <w:rsid w:val="00922950"/>
    <w:rsid w:val="009A7264"/>
    <w:rsid w:val="009D1606"/>
    <w:rsid w:val="009E18A1"/>
    <w:rsid w:val="009E73D7"/>
    <w:rsid w:val="00A27D2C"/>
    <w:rsid w:val="00A52C73"/>
    <w:rsid w:val="00A76FD9"/>
    <w:rsid w:val="00AB436D"/>
    <w:rsid w:val="00AD2F24"/>
    <w:rsid w:val="00AD4844"/>
    <w:rsid w:val="00AE0C54"/>
    <w:rsid w:val="00B219AE"/>
    <w:rsid w:val="00B33145"/>
    <w:rsid w:val="00B574C9"/>
    <w:rsid w:val="00BC39C9"/>
    <w:rsid w:val="00BE5BF7"/>
    <w:rsid w:val="00BF40E1"/>
    <w:rsid w:val="00C27FAB"/>
    <w:rsid w:val="00C358D4"/>
    <w:rsid w:val="00C6296B"/>
    <w:rsid w:val="00CC586D"/>
    <w:rsid w:val="00CF1542"/>
    <w:rsid w:val="00CF3EC5"/>
    <w:rsid w:val="00CF511F"/>
    <w:rsid w:val="00D656DA"/>
    <w:rsid w:val="00D83300"/>
    <w:rsid w:val="00DC6B48"/>
    <w:rsid w:val="00DF01B0"/>
    <w:rsid w:val="00E85A05"/>
    <w:rsid w:val="00E95829"/>
    <w:rsid w:val="00EA606C"/>
    <w:rsid w:val="00EB0C8C"/>
    <w:rsid w:val="00EB51FD"/>
    <w:rsid w:val="00EB77DB"/>
    <w:rsid w:val="00ED139F"/>
    <w:rsid w:val="00EF74F7"/>
    <w:rsid w:val="00F36937"/>
    <w:rsid w:val="00F5652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528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65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527"/>
    <w:rPr>
      <w:rFonts w:ascii="Lucida Grande" w:hAnsi="Lucida Grande" w:cs="Lucida Grande"/>
      <w:sz w:val="18"/>
      <w:szCs w:val="18"/>
    </w:rPr>
  </w:style>
  <w:style w:type="paragraph" w:styleId="Caption">
    <w:name w:val="caption"/>
    <w:basedOn w:val="Normal"/>
    <w:next w:val="Normal"/>
    <w:uiPriority w:val="35"/>
    <w:semiHidden/>
    <w:qFormat/>
    <w:rsid w:val="0030421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8C3404"/>
    <w:rPr>
      <w:sz w:val="18"/>
      <w:szCs w:val="18"/>
    </w:rPr>
  </w:style>
  <w:style w:type="paragraph" w:styleId="CommentText">
    <w:name w:val="annotation text"/>
    <w:basedOn w:val="Normal"/>
    <w:link w:val="CommentTextChar"/>
    <w:uiPriority w:val="99"/>
    <w:semiHidden/>
    <w:unhideWhenUsed/>
    <w:rsid w:val="008C3404"/>
    <w:pPr>
      <w:spacing w:line="240" w:lineRule="auto"/>
    </w:pPr>
    <w:rPr>
      <w:sz w:val="24"/>
      <w:szCs w:val="24"/>
    </w:rPr>
  </w:style>
  <w:style w:type="character" w:customStyle="1" w:styleId="CommentTextChar">
    <w:name w:val="Comment Text Char"/>
    <w:basedOn w:val="DefaultParagraphFont"/>
    <w:link w:val="CommentText"/>
    <w:uiPriority w:val="99"/>
    <w:semiHidden/>
    <w:rsid w:val="008C3404"/>
    <w:rPr>
      <w:sz w:val="24"/>
      <w:szCs w:val="24"/>
    </w:rPr>
  </w:style>
  <w:style w:type="paragraph" w:styleId="CommentSubject">
    <w:name w:val="annotation subject"/>
    <w:basedOn w:val="CommentText"/>
    <w:next w:val="CommentText"/>
    <w:link w:val="CommentSubjectChar"/>
    <w:uiPriority w:val="99"/>
    <w:semiHidden/>
    <w:unhideWhenUsed/>
    <w:rsid w:val="008C3404"/>
    <w:rPr>
      <w:b/>
      <w:bCs/>
      <w:sz w:val="20"/>
      <w:szCs w:val="20"/>
    </w:rPr>
  </w:style>
  <w:style w:type="character" w:customStyle="1" w:styleId="CommentSubjectChar">
    <w:name w:val="Comment Subject Char"/>
    <w:basedOn w:val="CommentTextChar"/>
    <w:link w:val="CommentSubject"/>
    <w:uiPriority w:val="99"/>
    <w:semiHidden/>
    <w:rsid w:val="008C3404"/>
    <w:rPr>
      <w:b/>
      <w:bCs/>
      <w:sz w:val="20"/>
      <w:szCs w:val="20"/>
    </w:rPr>
  </w:style>
  <w:style w:type="character" w:styleId="Hyperlink">
    <w:name w:val="Hyperlink"/>
    <w:basedOn w:val="DefaultParagraphFont"/>
    <w:uiPriority w:val="99"/>
    <w:semiHidden/>
    <w:rsid w:val="00CF51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rldefense.proofpoint.com/v2/url?u=http-3A__www.toutfait.com_issues_volume2_issue-5F5_articles_betancourt_betancourt.html&amp;d=AwMFaQ&amp;c=-dg2m7zWuuDZ0MUcV7Sdqw&amp;r=7gQmEevSyZWUjCyQgUt53fGOPiSutFMjzDxJFpDYMzg&amp;m=iizD0oMGAZb2Nmvzcdey_g2jD9g0GTZgHmcY-sFyQCA&amp;s=GGSI8B_yaTFQGlYyMjnjvIfubBSZuDARbZn86rJsnjA&amp;e=" TargetMode="External"/><Relationship Id="rId9" Type="http://schemas.openxmlformats.org/officeDocument/2006/relationships/hyperlink" Target="https://urldefense.proofpoint.com/v2/url?u=http-3A__www.toutfait.com_issues_volume2_issue-5F5_articles_betancourt_betancourt.html&amp;d=AwMFaQ&amp;c=-dg2m7zWuuDZ0MUcV7Sdqw&amp;r=7gQmEevSyZWUjCyQgUt53fGOPiSutFMjzDxJFpDYMzg&amp;m=iizD0oMGAZb2Nmvzcdey_g2jD9g0GTZgHmcY-sFyQCA&amp;s=GGSI8B_yaTFQGlYyMjnjvIfubBSZuDARbZn86rJsnjA&amp;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BF9B79A52E034B8DEB3F505561A7DF"/>
        <w:category>
          <w:name w:val="General"/>
          <w:gallery w:val="placeholder"/>
        </w:category>
        <w:types>
          <w:type w:val="bbPlcHdr"/>
        </w:types>
        <w:behaviors>
          <w:behavior w:val="content"/>
        </w:behaviors>
        <w:guid w:val="{0F232506-D8D9-AC41-9CEE-9606FD90CE34}"/>
      </w:docPartPr>
      <w:docPartBody>
        <w:p w:rsidR="00CF6807" w:rsidRDefault="00AF0E20">
          <w:pPr>
            <w:pStyle w:val="16BF9B79A52E034B8DEB3F505561A7DF"/>
          </w:pPr>
          <w:r w:rsidRPr="00CC586D">
            <w:rPr>
              <w:rStyle w:val="PlaceholderText"/>
              <w:b/>
              <w:color w:val="FFFFFF" w:themeColor="background1"/>
            </w:rPr>
            <w:t>[Salutation]</w:t>
          </w:r>
        </w:p>
      </w:docPartBody>
    </w:docPart>
    <w:docPart>
      <w:docPartPr>
        <w:name w:val="C21AC408503A7F4495BB405FFBC7CC3A"/>
        <w:category>
          <w:name w:val="General"/>
          <w:gallery w:val="placeholder"/>
        </w:category>
        <w:types>
          <w:type w:val="bbPlcHdr"/>
        </w:types>
        <w:behaviors>
          <w:behavior w:val="content"/>
        </w:behaviors>
        <w:guid w:val="{BFF202DC-FC2E-DB46-B8B0-2E66D36A5232}"/>
      </w:docPartPr>
      <w:docPartBody>
        <w:p w:rsidR="00CF6807" w:rsidRDefault="00AF0E20">
          <w:pPr>
            <w:pStyle w:val="C21AC408503A7F4495BB405FFBC7CC3A"/>
          </w:pPr>
          <w:r>
            <w:rPr>
              <w:rStyle w:val="PlaceholderText"/>
            </w:rPr>
            <w:t>[First name]</w:t>
          </w:r>
        </w:p>
      </w:docPartBody>
    </w:docPart>
    <w:docPart>
      <w:docPartPr>
        <w:name w:val="33C4572786C51F4692A505931DDC75C2"/>
        <w:category>
          <w:name w:val="General"/>
          <w:gallery w:val="placeholder"/>
        </w:category>
        <w:types>
          <w:type w:val="bbPlcHdr"/>
        </w:types>
        <w:behaviors>
          <w:behavior w:val="content"/>
        </w:behaviors>
        <w:guid w:val="{2C86FF63-940C-4049-AFAC-8A3DF586D832}"/>
      </w:docPartPr>
      <w:docPartBody>
        <w:p w:rsidR="00CF6807" w:rsidRDefault="00AF0E20">
          <w:pPr>
            <w:pStyle w:val="33C4572786C51F4692A505931DDC75C2"/>
          </w:pPr>
          <w:r>
            <w:rPr>
              <w:rStyle w:val="PlaceholderText"/>
            </w:rPr>
            <w:t>[Middle name]</w:t>
          </w:r>
        </w:p>
      </w:docPartBody>
    </w:docPart>
    <w:docPart>
      <w:docPartPr>
        <w:name w:val="DE311B77BB3CCB4A89A4905F7EAA2D9F"/>
        <w:category>
          <w:name w:val="General"/>
          <w:gallery w:val="placeholder"/>
        </w:category>
        <w:types>
          <w:type w:val="bbPlcHdr"/>
        </w:types>
        <w:behaviors>
          <w:behavior w:val="content"/>
        </w:behaviors>
        <w:guid w:val="{551D1147-F30B-DA42-A7EE-C5CEFF3FFFD5}"/>
      </w:docPartPr>
      <w:docPartBody>
        <w:p w:rsidR="00CF6807" w:rsidRDefault="00AF0E20">
          <w:pPr>
            <w:pStyle w:val="DE311B77BB3CCB4A89A4905F7EAA2D9F"/>
          </w:pPr>
          <w:r>
            <w:rPr>
              <w:rStyle w:val="PlaceholderText"/>
            </w:rPr>
            <w:t>[Last name]</w:t>
          </w:r>
        </w:p>
      </w:docPartBody>
    </w:docPart>
    <w:docPart>
      <w:docPartPr>
        <w:name w:val="AB10E6D8DF1AE942AAE7B556667316C8"/>
        <w:category>
          <w:name w:val="General"/>
          <w:gallery w:val="placeholder"/>
        </w:category>
        <w:types>
          <w:type w:val="bbPlcHdr"/>
        </w:types>
        <w:behaviors>
          <w:behavior w:val="content"/>
        </w:behaviors>
        <w:guid w:val="{B7795FC5-6DEB-994A-8FFF-F29AAC84FDAC}"/>
      </w:docPartPr>
      <w:docPartBody>
        <w:p w:rsidR="00CF6807" w:rsidRDefault="00AF0E20">
          <w:pPr>
            <w:pStyle w:val="AB10E6D8DF1AE942AAE7B556667316C8"/>
          </w:pPr>
          <w:r>
            <w:rPr>
              <w:rStyle w:val="PlaceholderText"/>
            </w:rPr>
            <w:t>[Enter your biography]</w:t>
          </w:r>
        </w:p>
      </w:docPartBody>
    </w:docPart>
    <w:docPart>
      <w:docPartPr>
        <w:name w:val="44221A7680B9E24FB0F2888596D7B2FC"/>
        <w:category>
          <w:name w:val="General"/>
          <w:gallery w:val="placeholder"/>
        </w:category>
        <w:types>
          <w:type w:val="bbPlcHdr"/>
        </w:types>
        <w:behaviors>
          <w:behavior w:val="content"/>
        </w:behaviors>
        <w:guid w:val="{3662C9E8-CCD8-034B-B376-4EBDC6664996}"/>
      </w:docPartPr>
      <w:docPartBody>
        <w:p w:rsidR="00CF6807" w:rsidRDefault="00AF0E20">
          <w:pPr>
            <w:pStyle w:val="44221A7680B9E24FB0F2888596D7B2FC"/>
          </w:pPr>
          <w:r>
            <w:rPr>
              <w:rStyle w:val="PlaceholderText"/>
            </w:rPr>
            <w:t>[Enter the institution with which you are affiliated]</w:t>
          </w:r>
        </w:p>
      </w:docPartBody>
    </w:docPart>
    <w:docPart>
      <w:docPartPr>
        <w:name w:val="45A3461C997EE54E8DD9C9100E03C2F1"/>
        <w:category>
          <w:name w:val="General"/>
          <w:gallery w:val="placeholder"/>
        </w:category>
        <w:types>
          <w:type w:val="bbPlcHdr"/>
        </w:types>
        <w:behaviors>
          <w:behavior w:val="content"/>
        </w:behaviors>
        <w:guid w:val="{A3C2E2E3-15BD-1444-AB58-51670E62FF6B}"/>
      </w:docPartPr>
      <w:docPartBody>
        <w:p w:rsidR="00CF6807" w:rsidRDefault="00AF0E20">
          <w:pPr>
            <w:pStyle w:val="45A3461C997EE54E8DD9C9100E03C2F1"/>
          </w:pPr>
          <w:r w:rsidRPr="00EF74F7">
            <w:rPr>
              <w:b/>
              <w:color w:val="808080" w:themeColor="background1" w:themeShade="80"/>
            </w:rPr>
            <w:t>[Enter the headword for your article]</w:t>
          </w:r>
        </w:p>
      </w:docPartBody>
    </w:docPart>
    <w:docPart>
      <w:docPartPr>
        <w:name w:val="4D7B4A39BA9C3840AE93AC301F419137"/>
        <w:category>
          <w:name w:val="General"/>
          <w:gallery w:val="placeholder"/>
        </w:category>
        <w:types>
          <w:type w:val="bbPlcHdr"/>
        </w:types>
        <w:behaviors>
          <w:behavior w:val="content"/>
        </w:behaviors>
        <w:guid w:val="{A235AC16-59DB-6A47-B368-6B98FB436BB6}"/>
      </w:docPartPr>
      <w:docPartBody>
        <w:p w:rsidR="00CF6807" w:rsidRDefault="00AF0E20">
          <w:pPr>
            <w:pStyle w:val="4D7B4A39BA9C3840AE93AC301F4191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AD3243CA0AEE4C9C16DE463B06DBA7"/>
        <w:category>
          <w:name w:val="General"/>
          <w:gallery w:val="placeholder"/>
        </w:category>
        <w:types>
          <w:type w:val="bbPlcHdr"/>
        </w:types>
        <w:behaviors>
          <w:behavior w:val="content"/>
        </w:behaviors>
        <w:guid w:val="{EA2D81A8-1F11-254D-A46C-F9BBBD7F19AD}"/>
      </w:docPartPr>
      <w:docPartBody>
        <w:p w:rsidR="00CF6807" w:rsidRDefault="00AF0E20">
          <w:pPr>
            <w:pStyle w:val="5CAD3243CA0AEE4C9C16DE463B06DB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2CD73DCEF05D41A4600AB95E5B3EEB"/>
        <w:category>
          <w:name w:val="General"/>
          <w:gallery w:val="placeholder"/>
        </w:category>
        <w:types>
          <w:type w:val="bbPlcHdr"/>
        </w:types>
        <w:behaviors>
          <w:behavior w:val="content"/>
        </w:behaviors>
        <w:guid w:val="{FC87F3E4-3038-2B4B-8CB1-5849FCCABD9B}"/>
      </w:docPartPr>
      <w:docPartBody>
        <w:p w:rsidR="00CF6807" w:rsidRDefault="00AF0E20">
          <w:pPr>
            <w:pStyle w:val="EA2CD73DCEF05D41A4600AB95E5B3E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D1B3FD1E544B48955C60D37794D728"/>
        <w:category>
          <w:name w:val="General"/>
          <w:gallery w:val="placeholder"/>
        </w:category>
        <w:types>
          <w:type w:val="bbPlcHdr"/>
        </w:types>
        <w:behaviors>
          <w:behavior w:val="content"/>
        </w:behaviors>
        <w:guid w:val="{A8CD69D2-511F-CB42-A058-877D9C7FFC2A}"/>
      </w:docPartPr>
      <w:docPartBody>
        <w:p w:rsidR="00CF6807" w:rsidRDefault="00AF0E20">
          <w:pPr>
            <w:pStyle w:val="90D1B3FD1E544B48955C60D37794D7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07"/>
    <w:rsid w:val="006D6F01"/>
    <w:rsid w:val="00AF0E20"/>
    <w:rsid w:val="00CF68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BF9B79A52E034B8DEB3F505561A7DF">
    <w:name w:val="16BF9B79A52E034B8DEB3F505561A7DF"/>
  </w:style>
  <w:style w:type="paragraph" w:customStyle="1" w:styleId="C21AC408503A7F4495BB405FFBC7CC3A">
    <w:name w:val="C21AC408503A7F4495BB405FFBC7CC3A"/>
  </w:style>
  <w:style w:type="paragraph" w:customStyle="1" w:styleId="33C4572786C51F4692A505931DDC75C2">
    <w:name w:val="33C4572786C51F4692A505931DDC75C2"/>
  </w:style>
  <w:style w:type="paragraph" w:customStyle="1" w:styleId="DE311B77BB3CCB4A89A4905F7EAA2D9F">
    <w:name w:val="DE311B77BB3CCB4A89A4905F7EAA2D9F"/>
  </w:style>
  <w:style w:type="paragraph" w:customStyle="1" w:styleId="AB10E6D8DF1AE942AAE7B556667316C8">
    <w:name w:val="AB10E6D8DF1AE942AAE7B556667316C8"/>
  </w:style>
  <w:style w:type="paragraph" w:customStyle="1" w:styleId="44221A7680B9E24FB0F2888596D7B2FC">
    <w:name w:val="44221A7680B9E24FB0F2888596D7B2FC"/>
  </w:style>
  <w:style w:type="paragraph" w:customStyle="1" w:styleId="45A3461C997EE54E8DD9C9100E03C2F1">
    <w:name w:val="45A3461C997EE54E8DD9C9100E03C2F1"/>
  </w:style>
  <w:style w:type="paragraph" w:customStyle="1" w:styleId="4D7B4A39BA9C3840AE93AC301F419137">
    <w:name w:val="4D7B4A39BA9C3840AE93AC301F419137"/>
  </w:style>
  <w:style w:type="paragraph" w:customStyle="1" w:styleId="5CAD3243CA0AEE4C9C16DE463B06DBA7">
    <w:name w:val="5CAD3243CA0AEE4C9C16DE463B06DBA7"/>
  </w:style>
  <w:style w:type="paragraph" w:customStyle="1" w:styleId="EA2CD73DCEF05D41A4600AB95E5B3EEB">
    <w:name w:val="EA2CD73DCEF05D41A4600AB95E5B3EEB"/>
  </w:style>
  <w:style w:type="paragraph" w:customStyle="1" w:styleId="90D1B3FD1E544B48955C60D37794D728">
    <w:name w:val="90D1B3FD1E544B48955C60D37794D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Bet03</b:Tag>
    <b:SourceType>JournalArticle</b:SourceType>
    <b:Guid>{B135CDB3-144A-0141-988E-4E963EC5E936}</b:Guid>
    <b:Author>
      <b:Author>
        <b:NameList>
          <b:Person>
            <b:Last>Betancourt</b:Last>
            <b:First>M.</b:First>
          </b:Person>
        </b:NameList>
      </b:Author>
    </b:Author>
    <b:Title>Precision Optics / Optical Illusions: Inconsistency, Anemic  Cinema, and the Rotoreliefs </b:Title>
    <b:Year>2003</b:Year>
    <b:Comments>http://www.toutfait.com/issues/volume2/issue_5/articles/betancourt/betancourt.html</b:Comments>
    <b:JournalName>Tout-Fait: The Marcel Duchamp Studies Online Journal</b:JournalName>
    <b:RefOrder>1</b:RefOrder>
  </b:Source>
  <b:Source>
    <b:Tag>Mar75</b:Tag>
    <b:SourceType>JournalArticle</b:SourceType>
    <b:Guid>{C98F1800-8658-A94A-B779-A0B567E49A8F}</b:Guid>
    <b:Author>
      <b:Author>
        <b:NameList>
          <b:Person>
            <b:Last>Martin</b:Last>
            <b:First>K.</b:First>
          </b:Person>
        </b:NameList>
      </b:Author>
    </b:Author>
    <b:Title>Marcel Duchamp's Anemic Cinema</b:Title>
    <b:JournalName>Studio International</b:JournalName>
    <b:Year>1975</b:Year>
    <b:Volume>189</b:Volume>
    <b:Issue>973</b:Issue>
    <b:Pages>53-60</b:Pages>
    <b:RefOrder>2</b:RefOrder>
  </b:Source>
  <b:Source>
    <b:Tag>Tom96</b:Tag>
    <b:SourceType>Book</b:SourceType>
    <b:Guid>{D827E235-13C8-354B-80D4-CDE0896B8B7D}</b:Guid>
    <b:Author>
      <b:Author>
        <b:NameList>
          <b:Person>
            <b:Last>Tomkins</b:Last>
            <b:First>C.</b:First>
          </b:Person>
        </b:NameList>
      </b:Author>
    </b:Author>
    <b:Title>Duchamp: a Biography</b:Title>
    <b:Publisher>H. Holt</b:Publisher>
    <b:City>New York</b:City>
    <b:Year>1996</b:Year>
    <b:RefOrder>3</b:RefOrder>
  </b:Source>
</b:Sources>
</file>

<file path=customXml/itemProps1.xml><?xml version="1.0" encoding="utf-8"?>
<ds:datastoreItem xmlns:ds="http://schemas.openxmlformats.org/officeDocument/2006/customXml" ds:itemID="{A38818ED-6EA0-3343-81BE-F29A6BA8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9</TotalTime>
  <Pages>2</Pages>
  <Words>603</Words>
  <Characters>3442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8</cp:revision>
  <dcterms:created xsi:type="dcterms:W3CDTF">2016-04-22T03:39:00Z</dcterms:created>
  <dcterms:modified xsi:type="dcterms:W3CDTF">2016-06-15T02:20:00Z</dcterms:modified>
</cp:coreProperties>
</file>