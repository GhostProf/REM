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2B1348" w:rsidRPr="00A34861" w:rsidTr="00440F20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A34861">
              <w:rPr>
                <w:b/>
                <w:color w:val="000000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A34861">
              <w:rPr>
                <w:rStyle w:val="PlaceholderText"/>
                <w:b/>
                <w:color w:val="000000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A34861" w:rsidRDefault="00440F20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Ryan</w:t>
            </w:r>
          </w:p>
        </w:tc>
        <w:tc>
          <w:tcPr>
            <w:tcW w:w="2551" w:type="dxa"/>
            <w:shd w:val="clear" w:color="auto" w:fill="auto"/>
          </w:tcPr>
          <w:p w:rsidR="00B574C9" w:rsidRPr="00A34861" w:rsidRDefault="00B574C9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A34861" w:rsidRDefault="00440F20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Cook</w:t>
            </w:r>
          </w:p>
        </w:tc>
      </w:tr>
      <w:tr w:rsidR="002B1348" w:rsidRPr="00A34861" w:rsidTr="00440F20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A34861" w:rsidRDefault="00B574C9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[Enter your biography]</w:t>
            </w:r>
          </w:p>
        </w:tc>
      </w:tr>
      <w:tr w:rsidR="002B1348" w:rsidRPr="00A34861" w:rsidTr="00440F20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A34861" w:rsidRDefault="00440F20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Harvard University</w:t>
            </w:r>
          </w:p>
        </w:tc>
      </w:tr>
    </w:tbl>
    <w:p w:rsidR="003D3579" w:rsidRPr="00A34861" w:rsidRDefault="003D3579">
      <w:pPr>
        <w:rPr>
          <w:color w:val="00000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B1348" w:rsidRPr="00A34861" w:rsidTr="00440F20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A34861" w:rsidRDefault="00244BB0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A34861">
              <w:rPr>
                <w:b/>
                <w:color w:val="000000"/>
              </w:rPr>
              <w:t>Your article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A34861" w:rsidRDefault="00440F20" w:rsidP="00440F20">
            <w:pPr>
              <w:spacing w:after="0" w:line="240" w:lineRule="auto"/>
              <w:rPr>
                <w:b/>
                <w:color w:val="000000"/>
              </w:rPr>
            </w:pPr>
            <w:r w:rsidRPr="00A34861">
              <w:rPr>
                <w:b/>
                <w:color w:val="000000"/>
                <w:lang w:val="en-US"/>
              </w:rPr>
              <w:t>Yu, Hyun-mok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A34861" w:rsidRDefault="00440F20" w:rsidP="00440F20">
            <w:pPr>
              <w:spacing w:after="0" w:line="240" w:lineRule="auto"/>
              <w:rPr>
                <w:b/>
                <w:color w:val="000000"/>
              </w:rPr>
            </w:pPr>
            <w:r w:rsidRPr="00A34861">
              <w:rPr>
                <w:b/>
                <w:color w:val="000000"/>
                <w:lang w:val="en-US"/>
              </w:rPr>
              <w:t>Yu, Hyŏn-mok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A34861" w:rsidRDefault="00786C50" w:rsidP="00440F20">
            <w:pPr>
              <w:spacing w:after="0" w:line="240" w:lineRule="auto"/>
              <w:rPr>
                <w:color w:val="000000"/>
              </w:rPr>
            </w:pPr>
            <w:r w:rsidRPr="00786C50">
              <w:rPr>
                <w:color w:val="000000"/>
              </w:rPr>
              <w:t>Yu Hyun-mok belonged to the first generation of post-liberation filmmakers in South Korea, and is known for films inspired by Italian neorealism that unsparingly depicted postwar social problems.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 xml:space="preserve">His 1961 film </w:t>
            </w:r>
            <w:r w:rsidRPr="00786C50">
              <w:rPr>
                <w:i/>
                <w:color w:val="000000"/>
              </w:rPr>
              <w:t>Obalt’an</w:t>
            </w:r>
            <w:r w:rsidRPr="00786C50">
              <w:rPr>
                <w:color w:val="000000"/>
              </w:rPr>
              <w:t xml:space="preserve"> (</w:t>
            </w:r>
            <w:r w:rsidRPr="00786C50">
              <w:rPr>
                <w:i/>
                <w:color w:val="000000"/>
              </w:rPr>
              <w:t>Aimless Bullet</w:t>
            </w:r>
            <w:r w:rsidRPr="00786C50">
              <w:rPr>
                <w:color w:val="000000"/>
              </w:rPr>
              <w:t>) is regarded as one of the great Korean films of the era.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>The film was made during a brief relaxation of censorship following the April Revolution and the resignation of president Syngman Rhee in 1960.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>Allegorizing Korean society, it portrays a frustrated patriarch whose meagre salary cannot support his dysfunctional family.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>It famously makes the protagonist’s decaying tooth a metaphor for festering social ills.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2B1348" w:rsidRPr="00A34861" w:rsidRDefault="002B1348" w:rsidP="002B1348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color w:val="000000"/>
              </w:rPr>
              <w:t>Yu Hyun-mok belonged to the first generation of post-liberation filmmakers in South Korea, and is known for films inspired by Italian neorealism that unsparingly depicted postwar social problems.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His 1961 film </w:t>
            </w:r>
            <w:r w:rsidRPr="00A34861">
              <w:rPr>
                <w:i/>
                <w:color w:val="000000"/>
              </w:rPr>
              <w:t>Obalt’an</w:t>
            </w:r>
            <w:r w:rsidRPr="00A34861">
              <w:rPr>
                <w:color w:val="000000"/>
              </w:rPr>
              <w:t xml:space="preserve"> (</w:t>
            </w:r>
            <w:r w:rsidRPr="00A34861">
              <w:rPr>
                <w:i/>
                <w:color w:val="000000"/>
              </w:rPr>
              <w:t>Aimless Bullet</w:t>
            </w:r>
            <w:r w:rsidRPr="00A34861">
              <w:rPr>
                <w:color w:val="000000"/>
              </w:rPr>
              <w:t>) is regarded as one of the great Korean films of the era.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The film was made during a brief relaxation of censorship following the April Revolution and the resignation of president Syngman Rhee in 1960.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Allegorizing Korean society, it portrays a frustrated patriarch whose meagre salary cannot support his dysfunctional family.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It famously makes the protagonist’s decaying tooth a metaphor for festering social ills.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After Park Chung-hee seized power in 1961, </w:t>
            </w:r>
            <w:r w:rsidRPr="00A34861">
              <w:rPr>
                <w:i/>
                <w:color w:val="000000"/>
              </w:rPr>
              <w:t>Aimless Bullet</w:t>
            </w:r>
            <w:r w:rsidRPr="00A34861">
              <w:rPr>
                <w:color w:val="000000"/>
              </w:rPr>
              <w:t xml:space="preserve"> was suppressed.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The regime instituted a film policy aimed at controlling film as propaganda in the service of its economic growth and national security agendas.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When Yu later publicly objected to political censorship under an anti-communism law, obscenity charges were brought against his 1965 film </w:t>
            </w:r>
            <w:r w:rsidRPr="00A34861">
              <w:rPr>
                <w:i/>
                <w:color w:val="000000"/>
              </w:rPr>
              <w:t>Ch’unmong</w:t>
            </w:r>
            <w:r w:rsidRPr="00A34861">
              <w:rPr>
                <w:color w:val="000000"/>
              </w:rPr>
              <w:t xml:space="preserve"> (</w:t>
            </w:r>
            <w:r w:rsidRPr="00A34861">
              <w:rPr>
                <w:i/>
                <w:color w:val="000000"/>
              </w:rPr>
              <w:t>Empty Dream</w:t>
            </w:r>
            <w:r w:rsidRPr="00A34861">
              <w:rPr>
                <w:color w:val="000000"/>
              </w:rPr>
              <w:t>), a remake of a controversial Japanese film from 1964.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In 1968, Yu remade Na Woon-gyu’s legendary anti-colonialist allegory </w:t>
            </w:r>
            <w:r w:rsidRPr="00A34861">
              <w:rPr>
                <w:i/>
                <w:color w:val="000000"/>
              </w:rPr>
              <w:t>Arirang</w:t>
            </w:r>
            <w:r w:rsidRPr="00A34861">
              <w:rPr>
                <w:color w:val="000000"/>
              </w:rPr>
              <w:t>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Many of his films realistically portray social upheavals caused by industrialization and urbanization.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Yu was also a professor at Dongguk University, where he taught a new generation of filmmakers.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2B1348" w:rsidRPr="002B1348" w:rsidRDefault="002B1348" w:rsidP="002B1348">
            <w:pPr>
              <w:pStyle w:val="Heading1"/>
              <w:spacing w:after="0"/>
              <w:rPr>
                <w:rFonts w:eastAsia="MS Mincho"/>
                <w:lang w:val="en-US"/>
              </w:rPr>
            </w:pPr>
            <w:r>
              <w:rPr>
                <w:lang w:val="en-US"/>
              </w:rPr>
              <w:t>Selected W</w:t>
            </w:r>
            <w:r w:rsidRPr="002B1348">
              <w:rPr>
                <w:lang w:val="en-US"/>
              </w:rPr>
              <w:t>orks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 xml:space="preserve">Aimless Bullet </w:t>
            </w:r>
            <w:r w:rsidRPr="00A34861">
              <w:rPr>
                <w:color w:val="000000"/>
                <w:lang w:val="en-US"/>
              </w:rPr>
              <w:t>(</w:t>
            </w:r>
            <w:r w:rsidRPr="00A34861">
              <w:rPr>
                <w:i/>
                <w:color w:val="000000"/>
                <w:lang w:val="en-US"/>
              </w:rPr>
              <w:t>Obalt’an</w:t>
            </w:r>
            <w:r w:rsidRPr="00A34861">
              <w:rPr>
                <w:color w:val="000000"/>
                <w:lang w:val="en-US"/>
              </w:rPr>
              <w:t>, 1961)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 xml:space="preserve">The Empty Dream </w:t>
            </w:r>
            <w:r w:rsidRPr="00A34861">
              <w:rPr>
                <w:color w:val="000000"/>
                <w:lang w:val="en-US"/>
              </w:rPr>
              <w:t>(</w:t>
            </w:r>
            <w:r w:rsidRPr="00A34861">
              <w:rPr>
                <w:i/>
                <w:color w:val="000000"/>
                <w:lang w:val="en-US"/>
              </w:rPr>
              <w:t>Ch’unmong</w:t>
            </w:r>
            <w:r w:rsidRPr="00A34861">
              <w:rPr>
                <w:color w:val="000000"/>
                <w:lang w:val="en-US"/>
              </w:rPr>
              <w:t>, 1965)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>The Guests of the Last Train</w:t>
            </w:r>
            <w:r w:rsidRPr="00A34861">
              <w:rPr>
                <w:color w:val="000000"/>
                <w:lang w:val="en-US"/>
              </w:rPr>
              <w:t xml:space="preserve"> (</w:t>
            </w:r>
            <w:r w:rsidRPr="00A34861">
              <w:rPr>
                <w:i/>
                <w:color w:val="000000"/>
                <w:lang w:val="en-US"/>
              </w:rPr>
              <w:t>Makch'a ro on sonnimdŭl</w:t>
            </w:r>
            <w:r w:rsidRPr="00A34861">
              <w:rPr>
                <w:color w:val="000000"/>
                <w:lang w:val="en-US"/>
              </w:rPr>
              <w:t>, 1967)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>Arirang</w:t>
            </w:r>
            <w:r w:rsidRPr="00A34861">
              <w:rPr>
                <w:color w:val="000000"/>
                <w:lang w:val="en-US"/>
              </w:rPr>
              <w:t xml:space="preserve"> (1968)</w:t>
            </w:r>
          </w:p>
          <w:p w:rsidR="003F0D73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>School Excursion</w:t>
            </w:r>
            <w:r w:rsidRPr="00A34861">
              <w:rPr>
                <w:color w:val="000000"/>
                <w:lang w:val="en-US"/>
              </w:rPr>
              <w:t xml:space="preserve"> (</w:t>
            </w:r>
            <w:r w:rsidRPr="00A34861">
              <w:rPr>
                <w:i/>
                <w:color w:val="000000"/>
                <w:lang w:val="en-US"/>
              </w:rPr>
              <w:t>Suhak yŏhaeng</w:t>
            </w:r>
            <w:r w:rsidRPr="00A34861">
              <w:rPr>
                <w:color w:val="000000"/>
                <w:lang w:val="en-US"/>
              </w:rPr>
              <w:t>, 1969)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</w:tcPr>
          <w:p w:rsidR="003235A7" w:rsidRPr="00A34861" w:rsidRDefault="003235A7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color w:val="000000"/>
                <w:u w:val="single"/>
              </w:rPr>
              <w:t>Further reading</w:t>
            </w:r>
            <w:r w:rsidRPr="00A34861">
              <w:rPr>
                <w:color w:val="000000"/>
              </w:rPr>
              <w:t>:</w:t>
            </w:r>
          </w:p>
          <w:p w:rsidR="007B415C" w:rsidRPr="00C10DEA" w:rsidRDefault="00E046ED" w:rsidP="00C7393C">
            <w:pPr>
              <w:spacing w:after="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72273340"/>
                <w:citation/>
              </w:sdtPr>
              <w:sdtContent>
                <w:r>
                  <w:rPr>
                    <w:rFonts w:cs="Arial"/>
                  </w:rPr>
                  <w:fldChar w:fldCharType="begin"/>
                </w:r>
                <w:r>
                  <w:rPr>
                    <w:rFonts w:cs="Arial"/>
                    <w:noProof/>
                    <w:lang w:val="en-CA"/>
                  </w:rPr>
                  <w:instrText xml:space="preserve"> CITATION Cho05 \l 4105 </w:instrText>
                </w:r>
                <w:r>
                  <w:rPr>
                    <w:rFonts w:cs="Arial"/>
                  </w:rPr>
                  <w:fldChar w:fldCharType="separate"/>
                </w:r>
                <w:r w:rsidRPr="00E046ED">
                  <w:rPr>
                    <w:rFonts w:cs="Arial"/>
                    <w:noProof/>
                    <w:lang w:val="en-CA"/>
                  </w:rPr>
                  <w:t>(Cho)</w:t>
                </w:r>
                <w:r>
                  <w:rPr>
                    <w:rFonts w:cs="Arial"/>
                  </w:rPr>
                  <w:fldChar w:fldCharType="end"/>
                </w:r>
              </w:sdtContent>
            </w:sdt>
          </w:p>
          <w:p w:rsidR="007B415C" w:rsidRPr="009D677B" w:rsidRDefault="00E046ED" w:rsidP="00C7393C">
            <w:pPr>
              <w:spacing w:after="0"/>
            </w:pPr>
            <w:sdt>
              <w:sdtPr>
                <w:id w:val="229592302"/>
                <w:citation/>
              </w:sdtPr>
              <w:sdtContent>
                <w:r>
                  <w:fldChar w:fldCharType="begin"/>
                </w:r>
                <w:r>
                  <w:rPr>
                    <w:noProof/>
                    <w:lang w:val="en-CA"/>
                  </w:rPr>
                  <w:instrText xml:space="preserve"> CITATION Kim11 \l 4105 </w:instrText>
                </w:r>
                <w:r>
                  <w:fldChar w:fldCharType="separate"/>
                </w:r>
                <w:r w:rsidRPr="00E046ED">
                  <w:rPr>
                    <w:noProof/>
                    <w:lang w:val="en-CA"/>
                  </w:rPr>
                  <w:t>(Kim)</w:t>
                </w:r>
                <w:r>
                  <w:fldChar w:fldCharType="end"/>
                </w:r>
              </w:sdtContent>
            </w:sdt>
          </w:p>
          <w:p w:rsidR="007B415C" w:rsidRPr="009109D3" w:rsidRDefault="00E046ED" w:rsidP="00C7393C">
            <w:pPr>
              <w:spacing w:after="0"/>
            </w:pPr>
            <w:sdt>
              <w:sdtPr>
                <w:id w:val="459381268"/>
                <w:citation/>
              </w:sdtPr>
              <w:sdtContent>
                <w:r>
                  <w:fldChar w:fldCharType="begin"/>
                </w:r>
                <w:r>
                  <w:rPr>
                    <w:noProof/>
                    <w:lang w:val="en-CA"/>
                  </w:rPr>
                  <w:instrText xml:space="preserve"> CITATION Kor12 \l 4105 </w:instrText>
                </w:r>
                <w:r>
                  <w:fldChar w:fldCharType="separate"/>
                </w:r>
                <w:r w:rsidRPr="00E046ED">
                  <w:rPr>
                    <w:noProof/>
                    <w:lang w:val="en-CA"/>
                  </w:rPr>
                  <w:t>(KoreanFilm)</w:t>
                </w:r>
                <w:r>
                  <w:fldChar w:fldCharType="end"/>
                </w:r>
              </w:sdtContent>
            </w:sdt>
          </w:p>
          <w:p w:rsidR="007B415C" w:rsidRDefault="00E046ED" w:rsidP="00C7393C">
            <w:pPr>
              <w:spacing w:after="0"/>
            </w:pPr>
            <w:sdt>
              <w:sdtPr>
                <w:id w:val="-457560708"/>
                <w:citation/>
              </w:sdtPr>
              <w:sdtContent>
                <w:r>
                  <w:fldChar w:fldCharType="begin"/>
                </w:r>
                <w:r>
                  <w:rPr>
                    <w:noProof/>
                    <w:lang w:val="en-CA"/>
                  </w:rPr>
                  <w:instrText xml:space="preserve"> CITATION Lee00 \l 4105 </w:instrText>
                </w:r>
                <w:r>
                  <w:fldChar w:fldCharType="separate"/>
                </w:r>
                <w:r w:rsidRPr="00E046ED">
                  <w:rPr>
                    <w:noProof/>
                    <w:lang w:val="en-CA"/>
                  </w:rPr>
                  <w:t>(H. Lee)</w:t>
                </w:r>
                <w:r>
                  <w:fldChar w:fldCharType="end"/>
                </w:r>
              </w:sdtContent>
            </w:sdt>
          </w:p>
          <w:p w:rsidR="00D94527" w:rsidRPr="00A34861" w:rsidRDefault="00E046ED" w:rsidP="00C7393C">
            <w:pPr>
              <w:spacing w:after="0"/>
              <w:rPr>
                <w:color w:val="000000"/>
              </w:rPr>
            </w:pPr>
            <w:sdt>
              <w:sdtPr>
                <w:rPr>
                  <w:color w:val="000000"/>
                </w:rPr>
                <w:id w:val="-142355570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lang w:val="en-CA"/>
                  </w:rPr>
                  <w:instrText xml:space="preserve"> CITATION Lee99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E046ED">
                  <w:rPr>
                    <w:noProof/>
                    <w:lang w:val="en-CA"/>
                  </w:rPr>
                  <w:t>(Lee and Lee)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A34861" w:rsidRDefault="00C27FAB" w:rsidP="00B33145">
      <w:pPr>
        <w:rPr>
          <w:color w:val="000000"/>
        </w:rPr>
      </w:pPr>
    </w:p>
    <w:sectPr w:rsidR="00C27FAB" w:rsidRPr="00A348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68" w:rsidRDefault="00982468" w:rsidP="007A0D55">
      <w:pPr>
        <w:spacing w:after="0" w:line="240" w:lineRule="auto"/>
      </w:pPr>
      <w:r>
        <w:separator/>
      </w:r>
    </w:p>
  </w:endnote>
  <w:endnote w:type="continuationSeparator" w:id="0">
    <w:p w:rsidR="00982468" w:rsidRDefault="0098246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68" w:rsidRDefault="00982468" w:rsidP="007A0D55">
      <w:pPr>
        <w:spacing w:after="0" w:line="240" w:lineRule="auto"/>
      </w:pPr>
      <w:r>
        <w:separator/>
      </w:r>
    </w:p>
  </w:footnote>
  <w:footnote w:type="continuationSeparator" w:id="0">
    <w:p w:rsidR="00982468" w:rsidRDefault="0098246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440F20">
      <w:rPr>
        <w:b/>
        <w:color w:val="7F7F7F"/>
      </w:rPr>
      <w:t>Taylor &amp; Francis</w:t>
    </w:r>
    <w:r w:rsidRPr="00440F20">
      <w:rPr>
        <w:color w:val="7F7F7F"/>
      </w:rPr>
      <w:t xml:space="preserve"> – </w:t>
    </w:r>
    <w:r w:rsidRPr="00440F20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1348"/>
    <w:rsid w:val="0030662D"/>
    <w:rsid w:val="003235A7"/>
    <w:rsid w:val="003677B6"/>
    <w:rsid w:val="003D3579"/>
    <w:rsid w:val="003E2795"/>
    <w:rsid w:val="003F0D73"/>
    <w:rsid w:val="00440F2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6C50"/>
    <w:rsid w:val="00796BEA"/>
    <w:rsid w:val="007A0D55"/>
    <w:rsid w:val="007B3377"/>
    <w:rsid w:val="007B415C"/>
    <w:rsid w:val="007E5F44"/>
    <w:rsid w:val="00821DE3"/>
    <w:rsid w:val="00846CE1"/>
    <w:rsid w:val="008A5B87"/>
    <w:rsid w:val="00922950"/>
    <w:rsid w:val="00982468"/>
    <w:rsid w:val="009A7264"/>
    <w:rsid w:val="009D1606"/>
    <w:rsid w:val="009E18A1"/>
    <w:rsid w:val="009E73D7"/>
    <w:rsid w:val="00A20A1B"/>
    <w:rsid w:val="00A27D2C"/>
    <w:rsid w:val="00A3486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93C"/>
    <w:rsid w:val="00CC586D"/>
    <w:rsid w:val="00CF1542"/>
    <w:rsid w:val="00CF3EC5"/>
    <w:rsid w:val="00D656DA"/>
    <w:rsid w:val="00D83300"/>
    <w:rsid w:val="00D94527"/>
    <w:rsid w:val="00DC6B48"/>
    <w:rsid w:val="00DF01B0"/>
    <w:rsid w:val="00E046E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0942"/>
    <w:rsid w:val="00FA1925"/>
    <w:rsid w:val="00FB11DE"/>
    <w:rsid w:val="00FB589A"/>
    <w:rsid w:val="00FB7317"/>
    <w:rsid w:val="00FD773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D3852-11B3-4658-999F-6677701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Kim11</b:Tag>
    <b:SourceType>Book</b:SourceType>
    <b:Guid>{AA46C9EB-1988-4150-88DB-5C7F4690E39F}</b:Guid>
    <b:Title>Korean Film Directors: Yu Hyun-mok</b:Title>
    <b:Year>2011</b:Year>
    <b:City>Seoul</b:City>
    <b:Publisher>Seoul Selection</b:Publisher>
    <b:Author>
      <b:Author>
        <b:NameList>
          <b:Person>
            <b:Last>Kim</b:Last>
            <b:First>K.</b:First>
          </b:Person>
        </b:NameList>
      </b:Author>
    </b:Author>
    <b:RefOrder>2</b:RefOrder>
  </b:Source>
  <b:Source>
    <b:Tag>Lee00</b:Tag>
    <b:SourceType>Book</b:SourceType>
    <b:Guid>{D97F5DD3-4EFB-48BB-8885-A06E84D0408D}</b:Guid>
    <b:Author>
      <b:Author>
        <b:NameList>
          <b:Person>
            <b:Last>Lee</b:Last>
            <b:First>H.</b:First>
          </b:Person>
        </b:NameList>
      </b:Author>
    </b:Author>
    <b:Title>Contemporary Korean Cinema: Identity, Culture and Politics</b:Title>
    <b:Year>2000</b:Year>
    <b:City>Manchester</b:City>
    <b:Publisher>Manchester University Press</b:Publisher>
    <b:RefOrder>4</b:RefOrder>
  </b:Source>
  <b:Source>
    <b:Tag>Lee99</b:Tag>
    <b:SourceType>Book</b:SourceType>
    <b:Guid>{FB764401-7FBE-474C-AE97-84C929A1F6E7}</b:Guid>
    <b:Title>Yu Hyun-mok: The Pathfinder of Korean Realism</b:Title>
    <b:Year>1999</b:Year>
    <b:City>Pusan</b:City>
    <b:Publisher>Fourth Pusan International Film Festival</b:Publisher>
    <b:Author>
      <b:Editor>
        <b:NameList>
          <b:Person>
            <b:Last>Lee</b:Last>
            <b:First>Y.</b:First>
          </b:Person>
          <b:Person>
            <b:Last>Lee</b:Last>
            <b:First>S.</b:First>
          </b:Person>
        </b:NameList>
      </b:Editor>
    </b:Author>
    <b:RefOrder>5</b:RefOrder>
  </b:Source>
  <b:Source>
    <b:Tag>Kor12</b:Tag>
    <b:SourceType>Misc</b:SourceType>
    <b:Guid>{F2560B81-9EB1-49BB-B37A-41EF85D175ED}</b:Guid>
    <b:Title>오발탄 Aimless Bullet</b:Title>
    <b:Year>2012</b:Year>
    <b:Publisher>YouTube</b:Publisher>
    <b:Author>
      <b:Author>
        <b:NameList>
          <b:Person>
            <b:Last>KoreanFilm</b:Last>
          </b:Person>
        </b:NameList>
      </b:Author>
    </b:Author>
    <b:Month>May</b:Month>
    <b:Day>1</b:Day>
    <b:YearAccessed>2016</b:YearAccessed>
    <b:MonthAccessed>June</b:MonthAccessed>
    <b:DayAccessed>24</b:DayAccessed>
    <b:URL>https://www.youtube.com/watch?v=1S3srD7qx9c&amp;list=PLC403C945BEE631E7&amp;index=16</b:URL>
    <b:RefOrder>3</b:RefOrder>
  </b:Source>
  <b:Source>
    <b:Tag>Cho05</b:Tag>
    <b:SourceType>BookSection</b:SourceType>
    <b:Guid>{055AF967-D2A7-4DF3-898B-FBFD1E32399C}</b:Guid>
    <b:Title>The Stray Bullet and the Crisis of Korean Masculinity</b:Title>
    <b:Year>2005</b:Year>
    <b:City>Detroit</b:City>
    <b:Publisher>Wayne State University Press.</b:Publisher>
    <b:Author>
      <b:Author>
        <b:NameList>
          <b:Person>
            <b:Last>Cho</b:Last>
            <b:First>E.</b:First>
          </b:Person>
        </b:NameList>
      </b:Author>
      <b:Editor>
        <b:NameList>
          <b:Person>
            <b:Last>McHugh</b:Last>
            <b:First>Kathleen</b:First>
          </b:Person>
          <b:Person>
            <b:Last>Abelmann</b:Last>
            <b:First>Nancy</b:First>
          </b:Person>
        </b:NameList>
      </b:Editor>
    </b:Author>
    <b:BookTitle>South Korean Golden Age Melodrama: Gender, Genre, and National Cinema</b:BookTitle>
    <b:RefOrder>1</b:RefOrder>
  </b:Source>
</b:Sources>
</file>

<file path=customXml/itemProps1.xml><?xml version="1.0" encoding="utf-8"?>
<ds:datastoreItem xmlns:ds="http://schemas.openxmlformats.org/officeDocument/2006/customXml" ds:itemID="{8C9D7B09-D449-49B9-8BCA-CB61B432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Word Template</Template>
  <TotalTime>22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11</cp:revision>
  <dcterms:created xsi:type="dcterms:W3CDTF">2016-06-24T21:38:00Z</dcterms:created>
  <dcterms:modified xsi:type="dcterms:W3CDTF">2016-07-15T20:58:00Z</dcterms:modified>
</cp:coreProperties>
</file>