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DF1511" w14:textId="77777777" w:rsidTr="00922950">
        <w:tc>
          <w:tcPr>
            <w:tcW w:w="491" w:type="dxa"/>
            <w:vMerge w:val="restart"/>
            <w:shd w:val="clear" w:color="auto" w:fill="A6A6A6" w:themeFill="background1" w:themeFillShade="A6"/>
            <w:textDirection w:val="btLr"/>
          </w:tcPr>
          <w:p w14:paraId="466EDB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38314DD4EE8346BB551F53685D4220"/>
            </w:placeholder>
            <w:showingPlcHdr/>
            <w:dropDownList>
              <w:listItem w:displayText="Dr." w:value="Dr."/>
              <w:listItem w:displayText="Prof." w:value="Prof."/>
            </w:dropDownList>
          </w:sdtPr>
          <w:sdtEndPr/>
          <w:sdtContent>
            <w:tc>
              <w:tcPr>
                <w:tcW w:w="1259" w:type="dxa"/>
              </w:tcPr>
              <w:p w14:paraId="25F268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7493D92F6B9D41A68B5CEEBFD02AFD"/>
            </w:placeholder>
            <w:text/>
          </w:sdtPr>
          <w:sdtEndPr/>
          <w:sdtContent>
            <w:tc>
              <w:tcPr>
                <w:tcW w:w="2073" w:type="dxa"/>
              </w:tcPr>
              <w:p w14:paraId="5FA14AA6" w14:textId="77777777" w:rsidR="00B574C9" w:rsidRDefault="009800BB" w:rsidP="009800BB">
                <w:r>
                  <w:t>Laura</w:t>
                </w:r>
              </w:p>
            </w:tc>
          </w:sdtContent>
        </w:sdt>
        <w:sdt>
          <w:sdtPr>
            <w:alias w:val="Middle name"/>
            <w:tag w:val="authorMiddleName"/>
            <w:id w:val="-2076034781"/>
            <w:placeholder>
              <w:docPart w:val="2454797C33E01B4792780324AFF04129"/>
            </w:placeholder>
            <w:text/>
          </w:sdtPr>
          <w:sdtEndPr/>
          <w:sdtContent>
            <w:tc>
              <w:tcPr>
                <w:tcW w:w="2551" w:type="dxa"/>
              </w:tcPr>
              <w:p w14:paraId="49B9BE50" w14:textId="77777777" w:rsidR="00B574C9" w:rsidRDefault="009800BB" w:rsidP="009800BB">
                <w:r>
                  <w:t>E.B.</w:t>
                </w:r>
              </w:p>
            </w:tc>
          </w:sdtContent>
        </w:sdt>
        <w:sdt>
          <w:sdtPr>
            <w:alias w:val="Last name"/>
            <w:tag w:val="authorLastName"/>
            <w:id w:val="-1088529830"/>
            <w:placeholder>
              <w:docPart w:val="C3208E55454431409E29B4FECA8ACCF7"/>
            </w:placeholder>
            <w:text/>
          </w:sdtPr>
          <w:sdtEndPr/>
          <w:sdtContent>
            <w:tc>
              <w:tcPr>
                <w:tcW w:w="2642" w:type="dxa"/>
              </w:tcPr>
              <w:p w14:paraId="75C6CE23" w14:textId="77777777" w:rsidR="00B574C9" w:rsidRDefault="009800BB" w:rsidP="009800BB">
                <w:r>
                  <w:t>Key</w:t>
                </w:r>
              </w:p>
            </w:tc>
          </w:sdtContent>
        </w:sdt>
      </w:tr>
      <w:tr w:rsidR="00B574C9" w14:paraId="5770467C" w14:textId="77777777" w:rsidTr="001A6A06">
        <w:trPr>
          <w:trHeight w:val="986"/>
        </w:trPr>
        <w:tc>
          <w:tcPr>
            <w:tcW w:w="491" w:type="dxa"/>
            <w:vMerge/>
            <w:shd w:val="clear" w:color="auto" w:fill="A6A6A6" w:themeFill="background1" w:themeFillShade="A6"/>
          </w:tcPr>
          <w:p w14:paraId="17380CDD" w14:textId="77777777" w:rsidR="00B574C9" w:rsidRPr="001A6A06" w:rsidRDefault="00B574C9" w:rsidP="00CF1542">
            <w:pPr>
              <w:jc w:val="center"/>
              <w:rPr>
                <w:b/>
                <w:color w:val="FFFFFF" w:themeColor="background1"/>
              </w:rPr>
            </w:pPr>
          </w:p>
        </w:tc>
        <w:sdt>
          <w:sdtPr>
            <w:alias w:val="Biography"/>
            <w:tag w:val="authorBiography"/>
            <w:id w:val="938807824"/>
            <w:placeholder>
              <w:docPart w:val="E1E81B0451E6A949A51E6E4D8A693C0D"/>
            </w:placeholder>
            <w:showingPlcHdr/>
          </w:sdtPr>
          <w:sdtEndPr/>
          <w:sdtContent>
            <w:tc>
              <w:tcPr>
                <w:tcW w:w="8525" w:type="dxa"/>
                <w:gridSpan w:val="4"/>
              </w:tcPr>
              <w:p w14:paraId="5C522C09" w14:textId="77777777" w:rsidR="00B574C9" w:rsidRDefault="00B574C9" w:rsidP="00922950">
                <w:r>
                  <w:rPr>
                    <w:rStyle w:val="PlaceholderText"/>
                  </w:rPr>
                  <w:t>[Enter your biography]</w:t>
                </w:r>
              </w:p>
            </w:tc>
          </w:sdtContent>
        </w:sdt>
      </w:tr>
      <w:tr w:rsidR="00B574C9" w14:paraId="5941C669" w14:textId="77777777" w:rsidTr="001A6A06">
        <w:trPr>
          <w:trHeight w:val="986"/>
        </w:trPr>
        <w:tc>
          <w:tcPr>
            <w:tcW w:w="491" w:type="dxa"/>
            <w:vMerge/>
            <w:shd w:val="clear" w:color="auto" w:fill="A6A6A6" w:themeFill="background1" w:themeFillShade="A6"/>
          </w:tcPr>
          <w:p w14:paraId="094CEE7F" w14:textId="77777777" w:rsidR="00B574C9" w:rsidRPr="001A6A06" w:rsidRDefault="00B574C9" w:rsidP="00CF1542">
            <w:pPr>
              <w:jc w:val="center"/>
              <w:rPr>
                <w:b/>
                <w:color w:val="FFFFFF" w:themeColor="background1"/>
              </w:rPr>
            </w:pPr>
          </w:p>
        </w:tc>
        <w:sdt>
          <w:sdtPr>
            <w:alias w:val="Affiliation"/>
            <w:tag w:val="affiliation"/>
            <w:id w:val="2012937915"/>
            <w:placeholder>
              <w:docPart w:val="78F4398058D3AB4C8F74F4AC70A906C8"/>
            </w:placeholder>
            <w:text/>
          </w:sdtPr>
          <w:sdtEndPr/>
          <w:sdtContent>
            <w:tc>
              <w:tcPr>
                <w:tcW w:w="8525" w:type="dxa"/>
                <w:gridSpan w:val="4"/>
              </w:tcPr>
              <w:p w14:paraId="676643BE" w14:textId="77777777" w:rsidR="00B574C9" w:rsidRDefault="009800BB" w:rsidP="009800BB">
                <w:r>
                  <w:t>University of Liverpool</w:t>
                </w:r>
              </w:p>
            </w:tc>
          </w:sdtContent>
        </w:sdt>
      </w:tr>
    </w:tbl>
    <w:p w14:paraId="4B6583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E4922C" w14:textId="77777777" w:rsidTr="00244BB0">
        <w:tc>
          <w:tcPr>
            <w:tcW w:w="9016" w:type="dxa"/>
            <w:shd w:val="clear" w:color="auto" w:fill="A6A6A6" w:themeFill="background1" w:themeFillShade="A6"/>
            <w:tcMar>
              <w:top w:w="113" w:type="dxa"/>
              <w:bottom w:w="113" w:type="dxa"/>
            </w:tcMar>
          </w:tcPr>
          <w:p w14:paraId="1079AC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4C15F6" w14:textId="77777777" w:rsidTr="003F0D73">
        <w:sdt>
          <w:sdtPr>
            <w:rPr>
              <w:b/>
            </w:rPr>
            <w:alias w:val="Article headword"/>
            <w:tag w:val="articleHeadword"/>
            <w:id w:val="-361440020"/>
            <w:placeholder>
              <w:docPart w:val="0208321629C89E4E860F250E9C0DAE90"/>
            </w:placeholder>
            <w:text/>
          </w:sdtPr>
          <w:sdtEndPr/>
          <w:sdtContent>
            <w:tc>
              <w:tcPr>
                <w:tcW w:w="9016" w:type="dxa"/>
                <w:tcMar>
                  <w:top w:w="113" w:type="dxa"/>
                  <w:bottom w:w="113" w:type="dxa"/>
                </w:tcMar>
              </w:tcPr>
              <w:p w14:paraId="29C86EB6" w14:textId="77777777" w:rsidR="003F0D73" w:rsidRPr="00FB589A" w:rsidRDefault="009800BB" w:rsidP="009800BB">
                <w:pPr>
                  <w:rPr>
                    <w:b/>
                  </w:rPr>
                </w:pPr>
                <w:r>
                  <w:rPr>
                    <w:b/>
                  </w:rPr>
                  <w:t>Maas, Willard (1906-1971)</w:t>
                </w:r>
              </w:p>
            </w:tc>
          </w:sdtContent>
        </w:sdt>
      </w:tr>
      <w:tr w:rsidR="00464699" w14:paraId="7992AB3C" w14:textId="77777777" w:rsidTr="009800BB">
        <w:sdt>
          <w:sdtPr>
            <w:alias w:val="Variant headwords"/>
            <w:tag w:val="variantHeadwords"/>
            <w:id w:val="173464402"/>
            <w:placeholder>
              <w:docPart w:val="DCE3F2F805F1ED44B76BAE7CF8543D24"/>
            </w:placeholder>
            <w:showingPlcHdr/>
          </w:sdtPr>
          <w:sdtEndPr/>
          <w:sdtContent>
            <w:tc>
              <w:tcPr>
                <w:tcW w:w="9016" w:type="dxa"/>
                <w:tcMar>
                  <w:top w:w="113" w:type="dxa"/>
                  <w:bottom w:w="113" w:type="dxa"/>
                </w:tcMar>
              </w:tcPr>
              <w:p w14:paraId="46F329A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742B88" w14:textId="77777777" w:rsidTr="003F0D73">
        <w:sdt>
          <w:sdtPr>
            <w:alias w:val="Abstract"/>
            <w:tag w:val="abstract"/>
            <w:id w:val="-635871867"/>
            <w:placeholder>
              <w:docPart w:val="40518DBFCD225544BC3C61B45380280E"/>
            </w:placeholder>
          </w:sdtPr>
          <w:sdtEndPr/>
          <w:sdtContent>
            <w:sdt>
              <w:sdtPr>
                <w:alias w:val="Article text"/>
                <w:tag w:val="articleText"/>
                <w:id w:val="129987132"/>
                <w:placeholder>
                  <w:docPart w:val="508F4E11D68F1D40A6741DD89C4CB692"/>
                </w:placeholder>
              </w:sdtPr>
              <w:sdtEndPr/>
              <w:sdtContent>
                <w:tc>
                  <w:tcPr>
                    <w:tcW w:w="9016" w:type="dxa"/>
                    <w:tcMar>
                      <w:top w:w="113" w:type="dxa"/>
                      <w:bottom w:w="113" w:type="dxa"/>
                    </w:tcMar>
                  </w:tcPr>
                  <w:p w14:paraId="0AC01164" w14:textId="77777777" w:rsidR="009800BB" w:rsidRPr="009800BB" w:rsidRDefault="009800BB" w:rsidP="009800BB">
                    <w:r w:rsidRPr="009800BB">
                      <w:t xml:space="preserve">Willard Maas (1906-1971) was an American filmmaker and poet. He was known for his experimental style of filmmaking and was considered part of an avant-garde group of artists who worked in opposition to the commercial film industry. The types of films he made were sometimes referred to as ‘film poems’ for their unconventional style, blurring the traditional distinction between the media of film and poetry. </w:t>
                    </w:r>
                  </w:p>
                  <w:p w14:paraId="0567CEB9" w14:textId="77777777" w:rsidR="009800BB" w:rsidRPr="009800BB" w:rsidRDefault="009800BB" w:rsidP="009800BB"/>
                  <w:p w14:paraId="7A7234D1" w14:textId="77777777" w:rsidR="009800BB" w:rsidRPr="009800BB" w:rsidRDefault="009800BB" w:rsidP="009800BB">
                    <w:r w:rsidRPr="009800BB">
                      <w:t xml:space="preserve">Maas was a literature professor by trade, working at Wagner College in New York City. Along with his wife, fellow filmmaker and artist Marie Menken, Maas was prominent in the New York art scene from the 1940s to the 1960s. Maas and Menken were founder members of the Gryphon Group, a set of like-minded artists who worked together on </w:t>
                    </w:r>
                    <w:proofErr w:type="spellStart"/>
                    <w:r w:rsidRPr="009800BB">
                      <w:t>postwar</w:t>
                    </w:r>
                    <w:proofErr w:type="spellEnd"/>
                    <w:r w:rsidRPr="009800BB">
                      <w:t xml:space="preserve"> experimental art and film projects. The couple was well known for holding avant-garde salons at their Brooklyn apartment.</w:t>
                    </w:r>
                  </w:p>
                  <w:p w14:paraId="0A613D2D" w14:textId="77777777" w:rsidR="009800BB" w:rsidRPr="009800BB" w:rsidRDefault="009800BB" w:rsidP="009800BB"/>
                  <w:p w14:paraId="4F749594" w14:textId="77777777" w:rsidR="009800BB" w:rsidRPr="009800BB" w:rsidRDefault="009800BB" w:rsidP="009800BB">
                    <w:r w:rsidRPr="009800BB">
                      <w:t xml:space="preserve">Maas and Menken’s tempestuous relationship was well recorded, and they are cited as inspiration for the characters of George and Martha in Edward Albee’s play, </w:t>
                    </w:r>
                    <w:r w:rsidRPr="009800BB">
                      <w:rPr>
                        <w:i/>
                      </w:rPr>
                      <w:t>Who’s Afraid of Virginia Woolf?</w:t>
                    </w:r>
                    <w:r w:rsidR="000A44CA">
                      <w:rPr>
                        <w:i/>
                      </w:rPr>
                      <w:t xml:space="preserve"> </w:t>
                    </w:r>
                    <w:r w:rsidR="000A44CA" w:rsidRPr="000A44CA">
                      <w:t>(1962).</w:t>
                    </w:r>
                  </w:p>
                  <w:p w14:paraId="469B2B60" w14:textId="77777777" w:rsidR="009800BB" w:rsidRPr="009800BB" w:rsidRDefault="009800BB" w:rsidP="009800BB"/>
                  <w:p w14:paraId="49DBEF32" w14:textId="77777777" w:rsidR="00E85A05" w:rsidRDefault="009800BB" w:rsidP="009800BB">
                    <w:r w:rsidRPr="009800BB">
                      <w:t xml:space="preserve">Maas’ film credits as director include </w:t>
                    </w:r>
                    <w:r w:rsidRPr="009800BB">
                      <w:rPr>
                        <w:i/>
                      </w:rPr>
                      <w:t>Geography of the Body</w:t>
                    </w:r>
                    <w:r w:rsidRPr="009800BB">
                      <w:t xml:space="preserve"> (1943, with Marie Menken and George Barker), </w:t>
                    </w:r>
                    <w:r w:rsidRPr="009800BB">
                      <w:rPr>
                        <w:i/>
                      </w:rPr>
                      <w:t>The Mechanics of Love</w:t>
                    </w:r>
                    <w:r w:rsidRPr="009800BB">
                      <w:t xml:space="preserve"> (1955, with Ben Moore), </w:t>
                    </w:r>
                    <w:r w:rsidRPr="009800BB">
                      <w:rPr>
                        <w:i/>
                      </w:rPr>
                      <w:t>Image in the Snow</w:t>
                    </w:r>
                    <w:r w:rsidRPr="009800BB">
                      <w:t xml:space="preserve"> (1943-8) and </w:t>
                    </w:r>
                    <w:r w:rsidRPr="009800BB">
                      <w:rPr>
                        <w:i/>
                      </w:rPr>
                      <w:t xml:space="preserve">Narcissus </w:t>
                    </w:r>
                    <w:r w:rsidRPr="009800BB">
                      <w:t>(with Ben Moore).</w:t>
                    </w:r>
                  </w:p>
                </w:tc>
              </w:sdtContent>
            </w:sdt>
          </w:sdtContent>
        </w:sdt>
      </w:tr>
      <w:tr w:rsidR="003F0D73" w14:paraId="4078EC65" w14:textId="77777777" w:rsidTr="003F0D73">
        <w:sdt>
          <w:sdtPr>
            <w:alias w:val="Article text"/>
            <w:tag w:val="articleText"/>
            <w:id w:val="634067588"/>
            <w:placeholder>
              <w:docPart w:val="CC4618C024924A48AE33F38BAAB8EECB"/>
            </w:placeholder>
          </w:sdtPr>
          <w:sdtEndPr/>
          <w:sdtContent>
            <w:tc>
              <w:tcPr>
                <w:tcW w:w="9016" w:type="dxa"/>
                <w:tcMar>
                  <w:top w:w="113" w:type="dxa"/>
                  <w:bottom w:w="113" w:type="dxa"/>
                </w:tcMar>
              </w:tcPr>
              <w:p w14:paraId="24B6B622" w14:textId="77777777" w:rsidR="009800BB" w:rsidRPr="009800BB" w:rsidRDefault="009800BB" w:rsidP="009800BB">
                <w:r w:rsidRPr="009800BB">
                  <w:t xml:space="preserve">Willard Maas (1906-1971) was an American filmmaker and poet. He was known for his experimental style of filmmaking and was considered part of an avant-garde group of artists who worked in opposition to the commercial film industry. The types of films he made were sometimes referred to as ‘film poems’ for their unconventional style, blurring the traditional distinction between the media of film and poetry. </w:t>
                </w:r>
              </w:p>
              <w:p w14:paraId="1075F2E6" w14:textId="77777777" w:rsidR="009800BB" w:rsidRPr="009800BB" w:rsidRDefault="009800BB" w:rsidP="009800BB"/>
              <w:p w14:paraId="17F40C0B" w14:textId="77777777" w:rsidR="009800BB" w:rsidRPr="009800BB" w:rsidRDefault="009800BB" w:rsidP="009800BB">
                <w:r w:rsidRPr="009800BB">
                  <w:t xml:space="preserve">Maas was a literature professor by trade, working at Wagner College in New York City. Along with his wife, fellow filmmaker and artist Marie Menken, Maas was prominent in the New York art scene from the 1940s to the 1960s. Maas and Menken were founder members of the Gryphon Group, a set of like-minded artists who worked together on </w:t>
                </w:r>
                <w:proofErr w:type="spellStart"/>
                <w:r w:rsidRPr="009800BB">
                  <w:t>postwar</w:t>
                </w:r>
                <w:proofErr w:type="spellEnd"/>
                <w:r w:rsidRPr="009800BB">
                  <w:t xml:space="preserve"> experimental art and film projects. The couple was well known for holding avant-garde salons at their Brooklyn apartment.</w:t>
                </w:r>
              </w:p>
              <w:p w14:paraId="087EB51A" w14:textId="77777777" w:rsidR="009800BB" w:rsidRPr="009800BB" w:rsidRDefault="009800BB" w:rsidP="009800BB"/>
              <w:p w14:paraId="7FF65546" w14:textId="77777777" w:rsidR="009800BB" w:rsidRPr="009800BB" w:rsidRDefault="009800BB" w:rsidP="009800BB">
                <w:r w:rsidRPr="009800BB">
                  <w:t xml:space="preserve">Maas and Menken’s tempestuous relationship was well recorded, and they are cited as inspiration for the characters of George and Martha in Edward Albee’s play, </w:t>
                </w:r>
                <w:r w:rsidRPr="009800BB">
                  <w:rPr>
                    <w:i/>
                  </w:rPr>
                  <w:t xml:space="preserve">Who’s Afraid of Virginia Woolf? </w:t>
                </w:r>
                <w:r w:rsidRPr="009800BB">
                  <w:t>(</w:t>
                </w:r>
                <w:r w:rsidR="000A44CA">
                  <w:t>1962).</w:t>
                </w:r>
              </w:p>
              <w:p w14:paraId="28324C6D" w14:textId="77777777" w:rsidR="009800BB" w:rsidRPr="009800BB" w:rsidRDefault="009800BB" w:rsidP="009800BB"/>
              <w:p w14:paraId="2CAABDF3" w14:textId="77777777" w:rsidR="009800BB" w:rsidRDefault="009800BB" w:rsidP="00C27FAB">
                <w:r w:rsidRPr="009800BB">
                  <w:t xml:space="preserve">Maas’ film credits as director include </w:t>
                </w:r>
                <w:r w:rsidRPr="009800BB">
                  <w:rPr>
                    <w:i/>
                  </w:rPr>
                  <w:t>Geography of the Body</w:t>
                </w:r>
                <w:r w:rsidRPr="009800BB">
                  <w:t xml:space="preserve"> (1943, with Marie Menken and George Barker), </w:t>
                </w:r>
                <w:r w:rsidRPr="009800BB">
                  <w:rPr>
                    <w:i/>
                  </w:rPr>
                  <w:t>The Mechanics of Love</w:t>
                </w:r>
                <w:r w:rsidRPr="009800BB">
                  <w:t xml:space="preserve"> (1955, with Ben Moore), </w:t>
                </w:r>
                <w:r w:rsidRPr="009800BB">
                  <w:rPr>
                    <w:i/>
                  </w:rPr>
                  <w:t>Image in the Snow</w:t>
                </w:r>
                <w:r w:rsidRPr="009800BB">
                  <w:t xml:space="preserve"> (1943-8) and </w:t>
                </w:r>
                <w:r w:rsidRPr="009800BB">
                  <w:rPr>
                    <w:i/>
                  </w:rPr>
                  <w:t xml:space="preserve">Narcissus </w:t>
                </w:r>
                <w:r w:rsidRPr="009800BB">
                  <w:t>(with Ben Moore).</w:t>
                </w:r>
              </w:p>
              <w:p w14:paraId="2D45F0A4" w14:textId="77777777" w:rsidR="009800BB" w:rsidRDefault="009800BB" w:rsidP="00C27FAB"/>
              <w:p w14:paraId="6F2D837D" w14:textId="77777777" w:rsidR="009800BB" w:rsidRDefault="009800BB" w:rsidP="00C27FAB">
                <w:r>
                  <w:t>[File: maas.jpg]</w:t>
                </w:r>
              </w:p>
              <w:p w14:paraId="401A504A" w14:textId="77777777" w:rsidR="009800BB" w:rsidRDefault="009800BB" w:rsidP="00C27FAB"/>
              <w:p w14:paraId="4C8706B7" w14:textId="77777777" w:rsidR="009800BB" w:rsidRDefault="009800BB" w:rsidP="009800BB">
                <w:pPr>
                  <w:pStyle w:val="Caption"/>
                  <w:keepNext/>
                </w:pPr>
                <w:r>
                  <w:t xml:space="preserve">Figure </w:t>
                </w:r>
                <w:r w:rsidR="00D876DD">
                  <w:fldChar w:fldCharType="begin"/>
                </w:r>
                <w:r w:rsidR="00D876DD">
                  <w:instrText xml:space="preserve"> SEQ Figure \* ARABIC </w:instrText>
                </w:r>
                <w:r w:rsidR="00D876DD">
                  <w:fldChar w:fldCharType="separate"/>
                </w:r>
                <w:r>
                  <w:rPr>
                    <w:noProof/>
                  </w:rPr>
                  <w:t>1</w:t>
                </w:r>
                <w:r w:rsidR="00D876DD">
                  <w:rPr>
                    <w:noProof/>
                  </w:rPr>
                  <w:fldChar w:fldCharType="end"/>
                </w:r>
                <w:r>
                  <w:t xml:space="preserve"> Willard Maas</w:t>
                </w:r>
              </w:p>
              <w:p w14:paraId="73198088" w14:textId="77777777" w:rsidR="009800BB" w:rsidRDefault="009800BB" w:rsidP="00C27FAB"/>
              <w:p w14:paraId="3464CA62" w14:textId="77777777" w:rsidR="009800BB" w:rsidRDefault="00D876DD" w:rsidP="00C27FAB">
                <w:pPr>
                  <w:rPr>
                    <w:rFonts w:ascii="Cambria" w:hAnsi="Cambria"/>
                  </w:rPr>
                </w:pPr>
                <w:hyperlink r:id="rId8" w:history="1">
                  <w:r w:rsidR="009800BB" w:rsidRPr="00944748">
                    <w:rPr>
                      <w:rStyle w:val="Hyperlink"/>
                      <w:rFonts w:ascii="Cambria" w:hAnsi="Cambria"/>
                    </w:rPr>
                    <w:t>http://www.findagrave.com</w:t>
                  </w:r>
                  <w:r w:rsidR="009800BB" w:rsidRPr="00944748">
                    <w:rPr>
                      <w:rStyle w:val="Hyperlink"/>
                      <w:rFonts w:ascii="Cambria" w:hAnsi="Cambria"/>
                    </w:rPr>
                    <w:t>/</w:t>
                  </w:r>
                  <w:r w:rsidR="009800BB" w:rsidRPr="00944748">
                    <w:rPr>
                      <w:rStyle w:val="Hyperlink"/>
                      <w:rFonts w:ascii="Cambria" w:hAnsi="Cambria"/>
                    </w:rPr>
                    <w:t>cgi-bin/fg.cgi?page=gr&amp;GRid=81411794</w:t>
                  </w:r>
                </w:hyperlink>
              </w:p>
              <w:p w14:paraId="19B4D783" w14:textId="77777777" w:rsidR="009800BB" w:rsidRDefault="009800BB" w:rsidP="00C27FAB">
                <w:pPr>
                  <w:rPr>
                    <w:rFonts w:ascii="Cambria" w:hAnsi="Cambria"/>
                  </w:rPr>
                </w:pPr>
              </w:p>
              <w:p w14:paraId="49BC821F" w14:textId="77777777" w:rsidR="009800BB" w:rsidRPr="00944748" w:rsidRDefault="009800BB" w:rsidP="009800BB">
                <w:pPr>
                  <w:pStyle w:val="Heading1"/>
                  <w:outlineLvl w:val="0"/>
                </w:pPr>
                <w:r>
                  <w:t>List of Works</w:t>
                </w:r>
              </w:p>
              <w:p w14:paraId="5FD8CEAE" w14:textId="77777777" w:rsidR="009800BB" w:rsidRPr="00944748" w:rsidRDefault="009800BB" w:rsidP="009800BB">
                <w:pPr>
                  <w:rPr>
                    <w:rFonts w:eastAsia="Times New Roman"/>
                    <w:lang w:eastAsia="en-GB"/>
                  </w:rPr>
                </w:pPr>
                <w:r w:rsidRPr="00944748">
                  <w:rPr>
                    <w:rFonts w:eastAsia="Times New Roman"/>
                    <w:i/>
                    <w:iCs/>
                    <w:lang w:eastAsia="en-GB"/>
                  </w:rPr>
                  <w:t>Geography of the Body</w:t>
                </w:r>
                <w:r>
                  <w:rPr>
                    <w:rFonts w:eastAsia="Times New Roman"/>
                    <w:lang w:eastAsia="en-GB"/>
                  </w:rPr>
                  <w:t xml:space="preserve"> (1943)</w:t>
                </w:r>
              </w:p>
              <w:p w14:paraId="1B7DC6E0" w14:textId="77777777" w:rsidR="009800BB" w:rsidRPr="009800BB" w:rsidRDefault="009800BB" w:rsidP="009800BB">
                <w:pPr>
                  <w:rPr>
                    <w:rFonts w:eastAsia="Times New Roman"/>
                    <w:lang w:eastAsia="en-GB"/>
                  </w:rPr>
                </w:pPr>
                <w:r w:rsidRPr="00944748">
                  <w:rPr>
                    <w:rFonts w:eastAsia="Times New Roman"/>
                    <w:i/>
                    <w:iCs/>
                    <w:lang w:eastAsia="en-GB"/>
                  </w:rPr>
                  <w:t>Image in the Snow</w:t>
                </w:r>
                <w:r>
                  <w:rPr>
                    <w:rFonts w:eastAsia="Times New Roman"/>
                    <w:iCs/>
                    <w:lang w:eastAsia="en-GB"/>
                  </w:rPr>
                  <w:t xml:space="preserve"> (1943-8)</w:t>
                </w:r>
              </w:p>
              <w:p w14:paraId="434334CD" w14:textId="77777777" w:rsidR="009800BB" w:rsidRPr="00944748" w:rsidRDefault="009800BB" w:rsidP="009800BB">
                <w:pPr>
                  <w:rPr>
                    <w:rFonts w:eastAsia="Times New Roman"/>
                    <w:lang w:eastAsia="en-GB"/>
                  </w:rPr>
                </w:pPr>
                <w:r w:rsidRPr="00944748">
                  <w:rPr>
                    <w:rFonts w:eastAsia="Times New Roman"/>
                    <w:i/>
                    <w:iCs/>
                    <w:lang w:eastAsia="en-GB"/>
                  </w:rPr>
                  <w:t>The Mechanics of Love</w:t>
                </w:r>
                <w:r>
                  <w:rPr>
                    <w:rFonts w:eastAsia="Times New Roman"/>
                    <w:lang w:eastAsia="en-GB"/>
                  </w:rPr>
                  <w:t xml:space="preserve"> (1955)</w:t>
                </w:r>
              </w:p>
              <w:p w14:paraId="044D6382" w14:textId="77777777" w:rsidR="009800BB" w:rsidRPr="009800BB" w:rsidRDefault="009800BB" w:rsidP="009800BB">
                <w:pPr>
                  <w:rPr>
                    <w:rFonts w:eastAsia="Times New Roman"/>
                    <w:lang w:eastAsia="en-GB"/>
                  </w:rPr>
                </w:pPr>
                <w:r w:rsidRPr="00944748">
                  <w:rPr>
                    <w:rFonts w:eastAsia="Times New Roman"/>
                    <w:i/>
                    <w:iCs/>
                    <w:lang w:eastAsia="en-GB"/>
                  </w:rPr>
                  <w:t>Narcissus</w:t>
                </w:r>
                <w:r>
                  <w:rPr>
                    <w:rFonts w:eastAsia="Times New Roman"/>
                    <w:lang w:eastAsia="en-GB"/>
                  </w:rPr>
                  <w:t xml:space="preserve"> (</w:t>
                </w:r>
                <w:r w:rsidRPr="00944748">
                  <w:rPr>
                    <w:rFonts w:eastAsia="Times New Roman"/>
                    <w:lang w:eastAsia="en-GB"/>
                  </w:rPr>
                  <w:t>1</w:t>
                </w:r>
                <w:r>
                  <w:rPr>
                    <w:rFonts w:eastAsia="Times New Roman"/>
                    <w:lang w:eastAsia="en-GB"/>
                  </w:rPr>
                  <w:t>956)</w:t>
                </w:r>
              </w:p>
              <w:p w14:paraId="27EF2D32" w14:textId="77777777" w:rsidR="009800BB" w:rsidRPr="009800BB" w:rsidRDefault="009800BB" w:rsidP="009800BB">
                <w:pPr>
                  <w:rPr>
                    <w:rFonts w:eastAsia="Times New Roman"/>
                    <w:lang w:eastAsia="en-GB"/>
                  </w:rPr>
                </w:pPr>
                <w:r w:rsidRPr="00944748">
                  <w:rPr>
                    <w:rFonts w:eastAsia="Times New Roman"/>
                    <w:i/>
                    <w:iCs/>
                    <w:lang w:eastAsia="en-GB"/>
                  </w:rPr>
                  <w:t xml:space="preserve">Andy Warhol's Silver </w:t>
                </w:r>
                <w:proofErr w:type="spellStart"/>
                <w:r w:rsidRPr="00944748">
                  <w:rPr>
                    <w:rFonts w:eastAsia="Times New Roman"/>
                    <w:i/>
                    <w:iCs/>
                    <w:lang w:eastAsia="en-GB"/>
                  </w:rPr>
                  <w:t>Flotations</w:t>
                </w:r>
                <w:proofErr w:type="spellEnd"/>
                <w:r>
                  <w:rPr>
                    <w:rFonts w:eastAsia="Times New Roman"/>
                    <w:iCs/>
                    <w:lang w:eastAsia="en-GB"/>
                  </w:rPr>
                  <w:t xml:space="preserve"> (1966)</w:t>
                </w:r>
              </w:p>
              <w:p w14:paraId="1DA5AF22" w14:textId="77777777" w:rsidR="009800BB" w:rsidRDefault="009800BB" w:rsidP="009800BB">
                <w:pPr>
                  <w:rPr>
                    <w:rFonts w:eastAsia="Times New Roman"/>
                    <w:lang w:eastAsia="en-GB"/>
                  </w:rPr>
                </w:pPr>
                <w:proofErr w:type="spellStart"/>
                <w:r w:rsidRPr="00944748">
                  <w:rPr>
                    <w:rFonts w:eastAsia="Times New Roman"/>
                    <w:i/>
                    <w:iCs/>
                    <w:lang w:eastAsia="en-GB"/>
                  </w:rPr>
                  <w:t>Orgia</w:t>
                </w:r>
                <w:proofErr w:type="spellEnd"/>
                <w:r>
                  <w:rPr>
                    <w:rFonts w:eastAsia="Times New Roman"/>
                    <w:iCs/>
                    <w:lang w:eastAsia="en-GB"/>
                  </w:rPr>
                  <w:t xml:space="preserve"> (</w:t>
                </w:r>
                <w:r w:rsidRPr="00944748">
                  <w:rPr>
                    <w:rFonts w:eastAsia="Times New Roman"/>
                    <w:iCs/>
                    <w:lang w:eastAsia="en-GB"/>
                  </w:rPr>
                  <w:t>1</w:t>
                </w:r>
                <w:r>
                  <w:rPr>
                    <w:rFonts w:eastAsia="Times New Roman"/>
                    <w:iCs/>
                    <w:lang w:eastAsia="en-GB"/>
                  </w:rPr>
                  <w:t>967)</w:t>
                </w:r>
              </w:p>
              <w:p w14:paraId="783C6844" w14:textId="77777777" w:rsidR="003F0D73" w:rsidRPr="009800BB" w:rsidRDefault="003F0D73" w:rsidP="00C27FAB">
                <w:pPr>
                  <w:rPr>
                    <w:rFonts w:ascii="Cambria" w:hAnsi="Cambria"/>
                  </w:rPr>
                </w:pPr>
              </w:p>
            </w:tc>
          </w:sdtContent>
        </w:sdt>
      </w:tr>
      <w:tr w:rsidR="003235A7" w14:paraId="2746B9D1" w14:textId="77777777" w:rsidTr="003235A7">
        <w:tc>
          <w:tcPr>
            <w:tcW w:w="9016" w:type="dxa"/>
          </w:tcPr>
          <w:p w14:paraId="7A11A3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5568E2C1A09848BC204084BB6CA839"/>
              </w:placeholder>
            </w:sdtPr>
            <w:sdtEndPr/>
            <w:sdtContent>
              <w:p w14:paraId="11BC2F4B" w14:textId="77777777" w:rsidR="00191E7B" w:rsidRDefault="00D876DD" w:rsidP="00A114A5">
                <w:sdt>
                  <w:sdtPr>
                    <w:id w:val="1791158082"/>
                    <w:citation/>
                  </w:sdtPr>
                  <w:sdtEndPr/>
                  <w:sdtContent>
                    <w:r w:rsidR="00191E7B">
                      <w:fldChar w:fldCharType="begin"/>
                    </w:r>
                    <w:r w:rsidR="00191E7B">
                      <w:rPr>
                        <w:lang w:val="en-US"/>
                      </w:rPr>
                      <w:instrText xml:space="preserve"> CITATION Alb62 \l 1033 </w:instrText>
                    </w:r>
                    <w:r w:rsidR="00191E7B">
                      <w:fldChar w:fldCharType="separate"/>
                    </w:r>
                    <w:r w:rsidR="000A44CA">
                      <w:rPr>
                        <w:noProof/>
                        <w:lang w:val="en-US"/>
                      </w:rPr>
                      <w:t xml:space="preserve"> </w:t>
                    </w:r>
                    <w:r w:rsidR="000A44CA" w:rsidRPr="000A44CA">
                      <w:rPr>
                        <w:noProof/>
                        <w:lang w:val="en-US"/>
                      </w:rPr>
                      <w:t>(Albee)</w:t>
                    </w:r>
                    <w:r w:rsidR="00191E7B">
                      <w:fldChar w:fldCharType="end"/>
                    </w:r>
                  </w:sdtContent>
                </w:sdt>
              </w:p>
              <w:p w14:paraId="7B6F066A" w14:textId="77777777" w:rsidR="00191E7B" w:rsidRDefault="00D876DD" w:rsidP="00A114A5">
                <w:sdt>
                  <w:sdtPr>
                    <w:id w:val="-102494315"/>
                    <w:citation/>
                  </w:sdtPr>
                  <w:sdtEndPr/>
                  <w:sdtContent>
                    <w:r w:rsidR="00191E7B">
                      <w:fldChar w:fldCharType="begin"/>
                    </w:r>
                    <w:r w:rsidR="00191E7B">
                      <w:rPr>
                        <w:lang w:val="en-US"/>
                      </w:rPr>
                      <w:instrText xml:space="preserve"> CITATION Maa66 \l 1033 </w:instrText>
                    </w:r>
                    <w:r w:rsidR="00191E7B">
                      <w:fldChar w:fldCharType="separate"/>
                    </w:r>
                    <w:r w:rsidR="000A44CA" w:rsidRPr="000A44CA">
                      <w:rPr>
                        <w:noProof/>
                        <w:lang w:val="en-US"/>
                      </w:rPr>
                      <w:t>(Maas, Andy Warhol's Silver Flotations)</w:t>
                    </w:r>
                    <w:r w:rsidR="00191E7B">
                      <w:fldChar w:fldCharType="end"/>
                    </w:r>
                  </w:sdtContent>
                </w:sdt>
              </w:p>
              <w:p w14:paraId="6D561D39" w14:textId="77777777" w:rsidR="00191E7B" w:rsidRDefault="00D876DD" w:rsidP="00A114A5">
                <w:sdt>
                  <w:sdtPr>
                    <w:id w:val="-1359964154"/>
                    <w:citation/>
                  </w:sdtPr>
                  <w:sdtEndPr/>
                  <w:sdtContent>
                    <w:r w:rsidR="00191E7B">
                      <w:fldChar w:fldCharType="begin"/>
                    </w:r>
                    <w:r w:rsidR="00191E7B">
                      <w:rPr>
                        <w:lang w:val="en-US"/>
                      </w:rPr>
                      <w:instrText xml:space="preserve"> CITATION Maa52 \l 1033 </w:instrText>
                    </w:r>
                    <w:r w:rsidR="00191E7B">
                      <w:fldChar w:fldCharType="separate"/>
                    </w:r>
                    <w:r w:rsidR="000A44CA" w:rsidRPr="000A44CA">
                      <w:rPr>
                        <w:noProof/>
                        <w:lang w:val="en-US"/>
                      </w:rPr>
                      <w:t>(Maas, UbuWeb Films)</w:t>
                    </w:r>
                    <w:r w:rsidR="00191E7B">
                      <w:fldChar w:fldCharType="end"/>
                    </w:r>
                  </w:sdtContent>
                </w:sdt>
              </w:p>
              <w:p w14:paraId="1BABF258" w14:textId="77777777" w:rsidR="00191E7B" w:rsidRDefault="00D876DD" w:rsidP="00A114A5">
                <w:sdt>
                  <w:sdtPr>
                    <w:id w:val="-1637250854"/>
                    <w:citation/>
                  </w:sdtPr>
                  <w:sdtEndPr/>
                  <w:sdtContent>
                    <w:r w:rsidR="00191E7B">
                      <w:fldChar w:fldCharType="begin"/>
                    </w:r>
                    <w:r w:rsidR="00191E7B">
                      <w:rPr>
                        <w:lang w:val="en-US"/>
                      </w:rPr>
                      <w:instrText xml:space="preserve"> CITATION Maa43 \l 1033 </w:instrText>
                    </w:r>
                    <w:r w:rsidR="00191E7B">
                      <w:fldChar w:fldCharType="separate"/>
                    </w:r>
                    <w:r w:rsidR="000A44CA" w:rsidRPr="000A44CA">
                      <w:rPr>
                        <w:noProof/>
                        <w:lang w:val="en-US"/>
                      </w:rPr>
                      <w:t>(Maas, The Geography of the Body)</w:t>
                    </w:r>
                    <w:r w:rsidR="00191E7B">
                      <w:fldChar w:fldCharType="end"/>
                    </w:r>
                  </w:sdtContent>
                </w:sdt>
              </w:p>
              <w:p w14:paraId="2E7CDD55" w14:textId="77777777" w:rsidR="00191E7B" w:rsidRDefault="00D876DD" w:rsidP="00A114A5">
                <w:sdt>
                  <w:sdtPr>
                    <w:id w:val="343368498"/>
                    <w:citation/>
                  </w:sdtPr>
                  <w:sdtEndPr/>
                  <w:sdtContent>
                    <w:r w:rsidR="00191E7B">
                      <w:fldChar w:fldCharType="begin"/>
                    </w:r>
                    <w:r w:rsidR="00191E7B">
                      <w:rPr>
                        <w:lang w:val="en-US"/>
                      </w:rPr>
                      <w:instrText xml:space="preserve"> CITATION Maa55 \l 1033 </w:instrText>
                    </w:r>
                    <w:r w:rsidR="00191E7B">
                      <w:fldChar w:fldCharType="separate"/>
                    </w:r>
                    <w:r w:rsidR="000A44CA" w:rsidRPr="000A44CA">
                      <w:rPr>
                        <w:noProof/>
                        <w:lang w:val="en-US"/>
                      </w:rPr>
                      <w:t>(Maas, The Mechanics of Love)</w:t>
                    </w:r>
                    <w:r w:rsidR="00191E7B">
                      <w:fldChar w:fldCharType="end"/>
                    </w:r>
                  </w:sdtContent>
                </w:sdt>
              </w:p>
              <w:p w14:paraId="0743C4AC" w14:textId="77777777" w:rsidR="00191E7B" w:rsidRDefault="00D876DD" w:rsidP="00A114A5">
                <w:sdt>
                  <w:sdtPr>
                    <w:id w:val="1039702820"/>
                    <w:citation/>
                  </w:sdtPr>
                  <w:sdtEndPr/>
                  <w:sdtContent>
                    <w:r w:rsidR="00191E7B">
                      <w:fldChar w:fldCharType="begin"/>
                    </w:r>
                    <w:r w:rsidR="00191E7B">
                      <w:rPr>
                        <w:lang w:val="en-US"/>
                      </w:rPr>
                      <w:instrText xml:space="preserve"> CITATION Maa67 \l 1033 </w:instrText>
                    </w:r>
                    <w:r w:rsidR="00191E7B">
                      <w:fldChar w:fldCharType="separate"/>
                    </w:r>
                    <w:r w:rsidR="000A44CA" w:rsidRPr="000A44CA">
                      <w:rPr>
                        <w:noProof/>
                        <w:lang w:val="en-US"/>
                      </w:rPr>
                      <w:t>(Maas, Willard Maas papers)</w:t>
                    </w:r>
                    <w:r w:rsidR="00191E7B">
                      <w:fldChar w:fldCharType="end"/>
                    </w:r>
                  </w:sdtContent>
                </w:sdt>
              </w:p>
              <w:p w14:paraId="4DDCB634" w14:textId="77777777" w:rsidR="003235A7" w:rsidRDefault="00D876DD" w:rsidP="00A114A5">
                <w:sdt>
                  <w:sdtPr>
                    <w:id w:val="-2054138538"/>
                    <w:citation/>
                  </w:sdtPr>
                  <w:sdtEndPr/>
                  <w:sdtContent>
                    <w:r w:rsidR="00191E7B">
                      <w:fldChar w:fldCharType="begin"/>
                    </w:r>
                    <w:r w:rsidR="00191E7B">
                      <w:rPr>
                        <w:lang w:val="en-US"/>
                      </w:rPr>
                      <w:instrText xml:space="preserve"> CITATION Myt09 \l 1033 </w:instrText>
                    </w:r>
                    <w:r w:rsidR="00191E7B">
                      <w:fldChar w:fldCharType="separate"/>
                    </w:r>
                    <w:r w:rsidR="000A44CA" w:rsidRPr="000A44CA">
                      <w:rPr>
                        <w:noProof/>
                        <w:lang w:val="en-US"/>
                      </w:rPr>
                      <w:t>(Suárez)</w:t>
                    </w:r>
                    <w:r w:rsidR="00191E7B">
                      <w:fldChar w:fldCharType="end"/>
                    </w:r>
                  </w:sdtContent>
                </w:sdt>
              </w:p>
              <w:bookmarkStart w:id="0" w:name="_GoBack" w:displacedByCustomXml="next"/>
              <w:bookmarkEnd w:id="0" w:displacedByCustomXml="next"/>
            </w:sdtContent>
          </w:sdt>
        </w:tc>
      </w:tr>
    </w:tbl>
    <w:p w14:paraId="5F5340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4F159" w14:textId="77777777" w:rsidR="00D876DD" w:rsidRDefault="00D876DD" w:rsidP="007A0D55">
      <w:pPr>
        <w:spacing w:after="0" w:line="240" w:lineRule="auto"/>
      </w:pPr>
      <w:r>
        <w:separator/>
      </w:r>
    </w:p>
  </w:endnote>
  <w:endnote w:type="continuationSeparator" w:id="0">
    <w:p w14:paraId="424E5A28" w14:textId="77777777" w:rsidR="00D876DD" w:rsidRDefault="00D876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7FA69" w14:textId="77777777" w:rsidR="00D876DD" w:rsidRDefault="00D876DD" w:rsidP="007A0D55">
      <w:pPr>
        <w:spacing w:after="0" w:line="240" w:lineRule="auto"/>
      </w:pPr>
      <w:r>
        <w:separator/>
      </w:r>
    </w:p>
  </w:footnote>
  <w:footnote w:type="continuationSeparator" w:id="0">
    <w:p w14:paraId="16F1A2FE" w14:textId="77777777" w:rsidR="00D876DD" w:rsidRDefault="00D876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029F7" w14:textId="77777777" w:rsidR="00A114A5" w:rsidRDefault="00A114A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D6D886" w14:textId="77777777" w:rsidR="00A114A5" w:rsidRDefault="00A114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BB"/>
    <w:rsid w:val="00032559"/>
    <w:rsid w:val="00052040"/>
    <w:rsid w:val="000A44CA"/>
    <w:rsid w:val="000B25AE"/>
    <w:rsid w:val="000B55AB"/>
    <w:rsid w:val="000D24DC"/>
    <w:rsid w:val="00101B2E"/>
    <w:rsid w:val="00116FA0"/>
    <w:rsid w:val="0015114C"/>
    <w:rsid w:val="00191E7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00BB"/>
    <w:rsid w:val="009A7264"/>
    <w:rsid w:val="009D1606"/>
    <w:rsid w:val="009E18A1"/>
    <w:rsid w:val="009E73D7"/>
    <w:rsid w:val="00A114A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76D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865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00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0BB"/>
    <w:rPr>
      <w:rFonts w:ascii="Lucida Grande" w:hAnsi="Lucida Grande" w:cs="Lucida Grande"/>
      <w:sz w:val="18"/>
      <w:szCs w:val="18"/>
    </w:rPr>
  </w:style>
  <w:style w:type="paragraph" w:styleId="PlainText">
    <w:name w:val="Plain Text"/>
    <w:basedOn w:val="Normal"/>
    <w:link w:val="PlainTextChar"/>
    <w:uiPriority w:val="99"/>
    <w:unhideWhenUsed/>
    <w:rsid w:val="009800BB"/>
    <w:pPr>
      <w:spacing w:after="0" w:line="240" w:lineRule="auto"/>
    </w:pPr>
    <w:rPr>
      <w:rFonts w:ascii="Consolas" w:eastAsia="Cambria" w:hAnsi="Consolas" w:cs="Times New Roman"/>
      <w:sz w:val="21"/>
      <w:szCs w:val="21"/>
    </w:rPr>
  </w:style>
  <w:style w:type="character" w:customStyle="1" w:styleId="PlainTextChar">
    <w:name w:val="Plain Text Char"/>
    <w:basedOn w:val="DefaultParagraphFont"/>
    <w:link w:val="PlainText"/>
    <w:uiPriority w:val="99"/>
    <w:rsid w:val="009800BB"/>
    <w:rPr>
      <w:rFonts w:ascii="Consolas" w:eastAsia="Cambria" w:hAnsi="Consolas" w:cs="Times New Roman"/>
      <w:sz w:val="21"/>
      <w:szCs w:val="21"/>
    </w:rPr>
  </w:style>
  <w:style w:type="character" w:styleId="Hyperlink">
    <w:name w:val="Hyperlink"/>
    <w:basedOn w:val="DefaultParagraphFont"/>
    <w:uiPriority w:val="99"/>
    <w:unhideWhenUsed/>
    <w:rsid w:val="009800BB"/>
    <w:rPr>
      <w:color w:val="0000FF"/>
      <w:u w:val="single"/>
    </w:rPr>
  </w:style>
  <w:style w:type="paragraph" w:styleId="Caption">
    <w:name w:val="caption"/>
    <w:basedOn w:val="Normal"/>
    <w:next w:val="Normal"/>
    <w:uiPriority w:val="35"/>
    <w:semiHidden/>
    <w:qFormat/>
    <w:rsid w:val="009800B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80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4267">
      <w:bodyDiv w:val="1"/>
      <w:marLeft w:val="0"/>
      <w:marRight w:val="0"/>
      <w:marTop w:val="0"/>
      <w:marBottom w:val="0"/>
      <w:divBdr>
        <w:top w:val="none" w:sz="0" w:space="0" w:color="auto"/>
        <w:left w:val="none" w:sz="0" w:space="0" w:color="auto"/>
        <w:bottom w:val="none" w:sz="0" w:space="0" w:color="auto"/>
        <w:right w:val="none" w:sz="0" w:space="0" w:color="auto"/>
      </w:divBdr>
    </w:div>
    <w:div w:id="236018316">
      <w:bodyDiv w:val="1"/>
      <w:marLeft w:val="0"/>
      <w:marRight w:val="0"/>
      <w:marTop w:val="0"/>
      <w:marBottom w:val="0"/>
      <w:divBdr>
        <w:top w:val="none" w:sz="0" w:space="0" w:color="auto"/>
        <w:left w:val="none" w:sz="0" w:space="0" w:color="auto"/>
        <w:bottom w:val="none" w:sz="0" w:space="0" w:color="auto"/>
        <w:right w:val="none" w:sz="0" w:space="0" w:color="auto"/>
      </w:divBdr>
    </w:div>
    <w:div w:id="256527009">
      <w:bodyDiv w:val="1"/>
      <w:marLeft w:val="0"/>
      <w:marRight w:val="0"/>
      <w:marTop w:val="0"/>
      <w:marBottom w:val="0"/>
      <w:divBdr>
        <w:top w:val="none" w:sz="0" w:space="0" w:color="auto"/>
        <w:left w:val="none" w:sz="0" w:space="0" w:color="auto"/>
        <w:bottom w:val="none" w:sz="0" w:space="0" w:color="auto"/>
        <w:right w:val="none" w:sz="0" w:space="0" w:color="auto"/>
      </w:divBdr>
    </w:div>
    <w:div w:id="312951925">
      <w:bodyDiv w:val="1"/>
      <w:marLeft w:val="0"/>
      <w:marRight w:val="0"/>
      <w:marTop w:val="0"/>
      <w:marBottom w:val="0"/>
      <w:divBdr>
        <w:top w:val="none" w:sz="0" w:space="0" w:color="auto"/>
        <w:left w:val="none" w:sz="0" w:space="0" w:color="auto"/>
        <w:bottom w:val="none" w:sz="0" w:space="0" w:color="auto"/>
        <w:right w:val="none" w:sz="0" w:space="0" w:color="auto"/>
      </w:divBdr>
    </w:div>
    <w:div w:id="498928480">
      <w:bodyDiv w:val="1"/>
      <w:marLeft w:val="0"/>
      <w:marRight w:val="0"/>
      <w:marTop w:val="0"/>
      <w:marBottom w:val="0"/>
      <w:divBdr>
        <w:top w:val="none" w:sz="0" w:space="0" w:color="auto"/>
        <w:left w:val="none" w:sz="0" w:space="0" w:color="auto"/>
        <w:bottom w:val="none" w:sz="0" w:space="0" w:color="auto"/>
        <w:right w:val="none" w:sz="0" w:space="0" w:color="auto"/>
      </w:divBdr>
    </w:div>
    <w:div w:id="509493840">
      <w:bodyDiv w:val="1"/>
      <w:marLeft w:val="0"/>
      <w:marRight w:val="0"/>
      <w:marTop w:val="0"/>
      <w:marBottom w:val="0"/>
      <w:divBdr>
        <w:top w:val="none" w:sz="0" w:space="0" w:color="auto"/>
        <w:left w:val="none" w:sz="0" w:space="0" w:color="auto"/>
        <w:bottom w:val="none" w:sz="0" w:space="0" w:color="auto"/>
        <w:right w:val="none" w:sz="0" w:space="0" w:color="auto"/>
      </w:divBdr>
    </w:div>
    <w:div w:id="18285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indagrave.com/cgi-bin/fg.cgi?page=gr&amp;GRid=81411794"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38314DD4EE8346BB551F53685D4220"/>
        <w:category>
          <w:name w:val="General"/>
          <w:gallery w:val="placeholder"/>
        </w:category>
        <w:types>
          <w:type w:val="bbPlcHdr"/>
        </w:types>
        <w:behaviors>
          <w:behavior w:val="content"/>
        </w:behaviors>
        <w:guid w:val="{C14AD6B7-32C2-514D-BB60-265942B4674F}"/>
      </w:docPartPr>
      <w:docPartBody>
        <w:p w:rsidR="00002046" w:rsidRDefault="00002046">
          <w:pPr>
            <w:pStyle w:val="DC38314DD4EE8346BB551F53685D4220"/>
          </w:pPr>
          <w:r w:rsidRPr="00CC586D">
            <w:rPr>
              <w:rStyle w:val="PlaceholderText"/>
              <w:b/>
              <w:color w:val="FFFFFF" w:themeColor="background1"/>
            </w:rPr>
            <w:t>[Salutation]</w:t>
          </w:r>
        </w:p>
      </w:docPartBody>
    </w:docPart>
    <w:docPart>
      <w:docPartPr>
        <w:name w:val="B37493D92F6B9D41A68B5CEEBFD02AFD"/>
        <w:category>
          <w:name w:val="General"/>
          <w:gallery w:val="placeholder"/>
        </w:category>
        <w:types>
          <w:type w:val="bbPlcHdr"/>
        </w:types>
        <w:behaviors>
          <w:behavior w:val="content"/>
        </w:behaviors>
        <w:guid w:val="{34B50232-3E67-B145-A232-F6A13B674CFF}"/>
      </w:docPartPr>
      <w:docPartBody>
        <w:p w:rsidR="00002046" w:rsidRDefault="00002046">
          <w:pPr>
            <w:pStyle w:val="B37493D92F6B9D41A68B5CEEBFD02AFD"/>
          </w:pPr>
          <w:r>
            <w:rPr>
              <w:rStyle w:val="PlaceholderText"/>
            </w:rPr>
            <w:t>[First name]</w:t>
          </w:r>
        </w:p>
      </w:docPartBody>
    </w:docPart>
    <w:docPart>
      <w:docPartPr>
        <w:name w:val="2454797C33E01B4792780324AFF04129"/>
        <w:category>
          <w:name w:val="General"/>
          <w:gallery w:val="placeholder"/>
        </w:category>
        <w:types>
          <w:type w:val="bbPlcHdr"/>
        </w:types>
        <w:behaviors>
          <w:behavior w:val="content"/>
        </w:behaviors>
        <w:guid w:val="{2A647B48-5B8C-A140-B752-D03BBE13674C}"/>
      </w:docPartPr>
      <w:docPartBody>
        <w:p w:rsidR="00002046" w:rsidRDefault="00002046">
          <w:pPr>
            <w:pStyle w:val="2454797C33E01B4792780324AFF04129"/>
          </w:pPr>
          <w:r>
            <w:rPr>
              <w:rStyle w:val="PlaceholderText"/>
            </w:rPr>
            <w:t>[Middle name]</w:t>
          </w:r>
        </w:p>
      </w:docPartBody>
    </w:docPart>
    <w:docPart>
      <w:docPartPr>
        <w:name w:val="C3208E55454431409E29B4FECA8ACCF7"/>
        <w:category>
          <w:name w:val="General"/>
          <w:gallery w:val="placeholder"/>
        </w:category>
        <w:types>
          <w:type w:val="bbPlcHdr"/>
        </w:types>
        <w:behaviors>
          <w:behavior w:val="content"/>
        </w:behaviors>
        <w:guid w:val="{B98E845D-874A-894A-9FA6-7A3AD12D7A34}"/>
      </w:docPartPr>
      <w:docPartBody>
        <w:p w:rsidR="00002046" w:rsidRDefault="00002046">
          <w:pPr>
            <w:pStyle w:val="C3208E55454431409E29B4FECA8ACCF7"/>
          </w:pPr>
          <w:r>
            <w:rPr>
              <w:rStyle w:val="PlaceholderText"/>
            </w:rPr>
            <w:t>[Last name]</w:t>
          </w:r>
        </w:p>
      </w:docPartBody>
    </w:docPart>
    <w:docPart>
      <w:docPartPr>
        <w:name w:val="E1E81B0451E6A949A51E6E4D8A693C0D"/>
        <w:category>
          <w:name w:val="General"/>
          <w:gallery w:val="placeholder"/>
        </w:category>
        <w:types>
          <w:type w:val="bbPlcHdr"/>
        </w:types>
        <w:behaviors>
          <w:behavior w:val="content"/>
        </w:behaviors>
        <w:guid w:val="{5A7DEA2E-5ACE-3F4E-93BB-C1E4DD668E04}"/>
      </w:docPartPr>
      <w:docPartBody>
        <w:p w:rsidR="00002046" w:rsidRDefault="00002046">
          <w:pPr>
            <w:pStyle w:val="E1E81B0451E6A949A51E6E4D8A693C0D"/>
          </w:pPr>
          <w:r>
            <w:rPr>
              <w:rStyle w:val="PlaceholderText"/>
            </w:rPr>
            <w:t>[Enter your biography]</w:t>
          </w:r>
        </w:p>
      </w:docPartBody>
    </w:docPart>
    <w:docPart>
      <w:docPartPr>
        <w:name w:val="78F4398058D3AB4C8F74F4AC70A906C8"/>
        <w:category>
          <w:name w:val="General"/>
          <w:gallery w:val="placeholder"/>
        </w:category>
        <w:types>
          <w:type w:val="bbPlcHdr"/>
        </w:types>
        <w:behaviors>
          <w:behavior w:val="content"/>
        </w:behaviors>
        <w:guid w:val="{23AFA9AB-38A0-A845-8844-E6D6747DD348}"/>
      </w:docPartPr>
      <w:docPartBody>
        <w:p w:rsidR="00002046" w:rsidRDefault="00002046">
          <w:pPr>
            <w:pStyle w:val="78F4398058D3AB4C8F74F4AC70A906C8"/>
          </w:pPr>
          <w:r>
            <w:rPr>
              <w:rStyle w:val="PlaceholderText"/>
            </w:rPr>
            <w:t>[Enter the institution with which you are affiliated]</w:t>
          </w:r>
        </w:p>
      </w:docPartBody>
    </w:docPart>
    <w:docPart>
      <w:docPartPr>
        <w:name w:val="0208321629C89E4E860F250E9C0DAE90"/>
        <w:category>
          <w:name w:val="General"/>
          <w:gallery w:val="placeholder"/>
        </w:category>
        <w:types>
          <w:type w:val="bbPlcHdr"/>
        </w:types>
        <w:behaviors>
          <w:behavior w:val="content"/>
        </w:behaviors>
        <w:guid w:val="{E246F187-DD3A-BD4F-8200-EF12CF0FDB5E}"/>
      </w:docPartPr>
      <w:docPartBody>
        <w:p w:rsidR="00002046" w:rsidRDefault="00002046">
          <w:pPr>
            <w:pStyle w:val="0208321629C89E4E860F250E9C0DAE90"/>
          </w:pPr>
          <w:r w:rsidRPr="00EF74F7">
            <w:rPr>
              <w:b/>
              <w:color w:val="808080" w:themeColor="background1" w:themeShade="80"/>
            </w:rPr>
            <w:t>[Enter the headword for your article]</w:t>
          </w:r>
        </w:p>
      </w:docPartBody>
    </w:docPart>
    <w:docPart>
      <w:docPartPr>
        <w:name w:val="DCE3F2F805F1ED44B76BAE7CF8543D24"/>
        <w:category>
          <w:name w:val="General"/>
          <w:gallery w:val="placeholder"/>
        </w:category>
        <w:types>
          <w:type w:val="bbPlcHdr"/>
        </w:types>
        <w:behaviors>
          <w:behavior w:val="content"/>
        </w:behaviors>
        <w:guid w:val="{57A63B55-A6BC-A24B-8B5A-2FBEBA112960}"/>
      </w:docPartPr>
      <w:docPartBody>
        <w:p w:rsidR="00002046" w:rsidRDefault="00002046">
          <w:pPr>
            <w:pStyle w:val="DCE3F2F805F1ED44B76BAE7CF8543D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518DBFCD225544BC3C61B45380280E"/>
        <w:category>
          <w:name w:val="General"/>
          <w:gallery w:val="placeholder"/>
        </w:category>
        <w:types>
          <w:type w:val="bbPlcHdr"/>
        </w:types>
        <w:behaviors>
          <w:behavior w:val="content"/>
        </w:behaviors>
        <w:guid w:val="{6B8D89C5-257B-464B-A2C3-EC6C213EFD68}"/>
      </w:docPartPr>
      <w:docPartBody>
        <w:p w:rsidR="00002046" w:rsidRDefault="00002046">
          <w:pPr>
            <w:pStyle w:val="40518DBFCD225544BC3C61B4538028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4618C024924A48AE33F38BAAB8EECB"/>
        <w:category>
          <w:name w:val="General"/>
          <w:gallery w:val="placeholder"/>
        </w:category>
        <w:types>
          <w:type w:val="bbPlcHdr"/>
        </w:types>
        <w:behaviors>
          <w:behavior w:val="content"/>
        </w:behaviors>
        <w:guid w:val="{3EBD8560-DCF5-C243-A732-EBC8E3110338}"/>
      </w:docPartPr>
      <w:docPartBody>
        <w:p w:rsidR="00002046" w:rsidRDefault="00002046">
          <w:pPr>
            <w:pStyle w:val="CC4618C024924A48AE33F38BAAB8EE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5568E2C1A09848BC204084BB6CA839"/>
        <w:category>
          <w:name w:val="General"/>
          <w:gallery w:val="placeholder"/>
        </w:category>
        <w:types>
          <w:type w:val="bbPlcHdr"/>
        </w:types>
        <w:behaviors>
          <w:behavior w:val="content"/>
        </w:behaviors>
        <w:guid w:val="{F24EB5F6-E4F9-7046-A7F3-6086F7132E3B}"/>
      </w:docPartPr>
      <w:docPartBody>
        <w:p w:rsidR="00002046" w:rsidRDefault="00002046">
          <w:pPr>
            <w:pStyle w:val="845568E2C1A09848BC204084BB6CA839"/>
          </w:pPr>
          <w:r>
            <w:rPr>
              <w:rStyle w:val="PlaceholderText"/>
            </w:rPr>
            <w:t>[Enter citations for further reading here]</w:t>
          </w:r>
        </w:p>
      </w:docPartBody>
    </w:docPart>
    <w:docPart>
      <w:docPartPr>
        <w:name w:val="508F4E11D68F1D40A6741DD89C4CB692"/>
        <w:category>
          <w:name w:val="General"/>
          <w:gallery w:val="placeholder"/>
        </w:category>
        <w:types>
          <w:type w:val="bbPlcHdr"/>
        </w:types>
        <w:behaviors>
          <w:behavior w:val="content"/>
        </w:behaviors>
        <w:guid w:val="{C0799C10-C3C3-5D45-B6F5-673D573E94DD}"/>
      </w:docPartPr>
      <w:docPartBody>
        <w:p w:rsidR="00002046" w:rsidRDefault="00002046" w:rsidP="00002046">
          <w:pPr>
            <w:pStyle w:val="508F4E11D68F1D40A6741DD89C4CB69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046"/>
    <w:rsid w:val="00002046"/>
    <w:rsid w:val="00E44C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046"/>
    <w:rPr>
      <w:color w:val="808080"/>
    </w:rPr>
  </w:style>
  <w:style w:type="paragraph" w:customStyle="1" w:styleId="DC38314DD4EE8346BB551F53685D4220">
    <w:name w:val="DC38314DD4EE8346BB551F53685D4220"/>
  </w:style>
  <w:style w:type="paragraph" w:customStyle="1" w:styleId="B37493D92F6B9D41A68B5CEEBFD02AFD">
    <w:name w:val="B37493D92F6B9D41A68B5CEEBFD02AFD"/>
  </w:style>
  <w:style w:type="paragraph" w:customStyle="1" w:styleId="2454797C33E01B4792780324AFF04129">
    <w:name w:val="2454797C33E01B4792780324AFF04129"/>
  </w:style>
  <w:style w:type="paragraph" w:customStyle="1" w:styleId="C3208E55454431409E29B4FECA8ACCF7">
    <w:name w:val="C3208E55454431409E29B4FECA8ACCF7"/>
  </w:style>
  <w:style w:type="paragraph" w:customStyle="1" w:styleId="E1E81B0451E6A949A51E6E4D8A693C0D">
    <w:name w:val="E1E81B0451E6A949A51E6E4D8A693C0D"/>
  </w:style>
  <w:style w:type="paragraph" w:customStyle="1" w:styleId="78F4398058D3AB4C8F74F4AC70A906C8">
    <w:name w:val="78F4398058D3AB4C8F74F4AC70A906C8"/>
  </w:style>
  <w:style w:type="paragraph" w:customStyle="1" w:styleId="0208321629C89E4E860F250E9C0DAE90">
    <w:name w:val="0208321629C89E4E860F250E9C0DAE90"/>
  </w:style>
  <w:style w:type="paragraph" w:customStyle="1" w:styleId="DCE3F2F805F1ED44B76BAE7CF8543D24">
    <w:name w:val="DCE3F2F805F1ED44B76BAE7CF8543D24"/>
  </w:style>
  <w:style w:type="paragraph" w:customStyle="1" w:styleId="40518DBFCD225544BC3C61B45380280E">
    <w:name w:val="40518DBFCD225544BC3C61B45380280E"/>
  </w:style>
  <w:style w:type="paragraph" w:customStyle="1" w:styleId="CC4618C024924A48AE33F38BAAB8EECB">
    <w:name w:val="CC4618C024924A48AE33F38BAAB8EECB"/>
  </w:style>
  <w:style w:type="paragraph" w:customStyle="1" w:styleId="845568E2C1A09848BC204084BB6CA839">
    <w:name w:val="845568E2C1A09848BC204084BB6CA839"/>
  </w:style>
  <w:style w:type="paragraph" w:customStyle="1" w:styleId="508F4E11D68F1D40A6741DD89C4CB692">
    <w:name w:val="508F4E11D68F1D40A6741DD89C4CB692"/>
    <w:rsid w:val="0000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Alb62</b:Tag>
    <b:SourceType>Book</b:SourceType>
    <b:Guid>{B1D7A250-3EF8-054F-BA64-BABCD8131E74}</b:Guid>
    <b:Title>Who's Afraid of Virginia Woolf?</b:Title>
    <b:City>New York</b:City>
    <b:Publisher>Atheneum</b:Publisher>
    <b:Year>1962</b:Year>
    <b:Author>
      <b:Author>
        <b:NameList>
          <b:Person>
            <b:Last>Albee</b:Last>
            <b:First>Edward</b:First>
          </b:Person>
        </b:NameList>
      </b:Author>
    </b:Author>
    <b:RefOrder>1</b:RefOrder>
  </b:Source>
  <b:Source>
    <b:Tag>Maa67</b:Tag>
    <b:SourceType>ElectronicSource</b:SourceType>
    <b:Guid>{6140DDED-5D47-C443-A23F-B35D2906530E}</b:Guid>
    <b:Title>Willard Maas papers</b:Title>
    <b:Publisher>John Hay Library, Special Collections; Brown University</b:Publisher>
    <b:Year>1931-1967</b:Year>
    <b:Comments>http://library.brown.edu/riamco/render.php?eadid=US-RPB-msmaas&amp;view=overview</b:Comments>
    <b:Author>
      <b:Author>
        <b:NameList>
          <b:Person>
            <b:Last>Maas</b:Last>
            <b:First>Willard</b:First>
          </b:Person>
        </b:NameList>
      </b:Author>
    </b:Author>
    <b:RefOrder>6</b:RefOrder>
  </b:Source>
  <b:Source>
    <b:Tag>Maa66</b:Tag>
    <b:SourceType>Film</b:SourceType>
    <b:Guid>{44FA6AC2-2A8C-FA40-A8A0-FB4F1F851C1A}</b:Guid>
    <b:Title>Andy Warhol's Silver Flotations</b:Title>
    <b:Year>1966</b:Year>
    <b:Comments>http://www.ubu.com/film/maas_warhol.html</b:Comments>
    <b:Distributor>UbuWeb Film</b:Distributor>
    <b:Author>
      <b:Director>
        <b:NameList>
          <b:Person>
            <b:Last>Maas</b:Last>
            <b:First>Willard</b:First>
          </b:Person>
        </b:NameList>
      </b:Director>
    </b:Author>
    <b:RefOrder>2</b:RefOrder>
  </b:Source>
  <b:Source>
    <b:Tag>Maa55</b:Tag>
    <b:SourceType>Film</b:SourceType>
    <b:Guid>{417658F9-FDC3-154A-9104-5BC213474F47}</b:Guid>
    <b:Title>The Mechanics of Love</b:Title>
    <b:Year>1955</b:Year>
    <b:Distributor>UbuWeb Films</b:Distributor>
    <b:Comments>http://www.ubu.com/film/maas_mechanics.html</b:Comments>
    <b:Author>
      <b:Director>
        <b:NameList>
          <b:Person>
            <b:Last>Maas</b:Last>
            <b:First>Willard</b:First>
          </b:Person>
        </b:NameList>
      </b:Director>
    </b:Author>
    <b:RefOrder>5</b:RefOrder>
  </b:Source>
  <b:Source>
    <b:Tag>Maa52</b:Tag>
    <b:SourceType>Film</b:SourceType>
    <b:Guid>{119220A0-325D-3E4E-B2BB-1E82193DE2FA}</b:Guid>
    <b:Title>Image in the Snow</b:Title>
    <b:Year>1952</b:Year>
    <b:ShortTitle>UbuWeb Films</b:ShortTitle>
    <b:Comments>http://www.ubu.com/film/maas_snow.html</b:Comments>
    <b:Author>
      <b:Director>
        <b:NameList>
          <b:Person>
            <b:Last>Maas</b:Last>
            <b:First>Willard</b:First>
          </b:Person>
        </b:NameList>
      </b:Director>
    </b:Author>
    <b:RefOrder>3</b:RefOrder>
  </b:Source>
  <b:Source>
    <b:Tag>Maa43</b:Tag>
    <b:SourceType>Film</b:SourceType>
    <b:Guid>{F1732BC7-98A9-2A41-AD39-BCA39600FB8E}</b:Guid>
    <b:Title>The Geography of the Body</b:Title>
    <b:Year>1943</b:Year>
    <b:Distributor>UbuWeb Films</b:Distributor>
    <b:Comments>http://www.ubu.com/film/maas_body.html</b:Comments>
    <b:Author>
      <b:Director>
        <b:NameList>
          <b:Person>
            <b:Last>Maas</b:Last>
            <b:First>Willard</b:First>
          </b:Person>
        </b:NameList>
      </b:Director>
    </b:Author>
    <b:RefOrder>4</b:RefOrder>
  </b:Source>
  <b:Source>
    <b:Tag>Myt09</b:Tag>
    <b:SourceType>JournalArticle</b:SourceType>
    <b:Guid>{4FCC699F-376A-FE43-A5C7-23381A9D9610}</b:Guid>
    <b:Title>Myth, Matter, Queerness: The Cinema of Willard Maas, Marie Menken, and the Gryphon Group, 1943–1969</b:Title>
    <b:Year>2009</b:Year>
    <b:Volume>36</b:Volume>
    <b:Pages>58-87</b:Pages>
    <b:JournalName>Grey Room</b:JournalName>
    <b:Issue>1</b:Issue>
    <b:Author>
      <b:Author>
        <b:NameList>
          <b:Person>
            <b:Last>Suárez</b:Last>
            <b:Middle>A</b:Middle>
            <b:First>Juan</b:First>
          </b:Person>
        </b:NameList>
      </b:Author>
    </b:Author>
    <b:RefOrder>7</b:RefOrder>
  </b:Source>
</b:Sources>
</file>

<file path=customXml/itemProps1.xml><?xml version="1.0" encoding="utf-8"?>
<ds:datastoreItem xmlns:ds="http://schemas.openxmlformats.org/officeDocument/2006/customXml" ds:itemID="{D11D320A-1FEA-8147-BF37-0A245923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32</TotalTime>
  <Pages>2</Pages>
  <Words>531</Words>
  <Characters>3030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2</cp:revision>
  <dcterms:created xsi:type="dcterms:W3CDTF">2015-03-14T18:33:00Z</dcterms:created>
  <dcterms:modified xsi:type="dcterms:W3CDTF">2016-01-09T01:29:00Z</dcterms:modified>
</cp:coreProperties>
</file>