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50F185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3E7C3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7F4D8AB184C394FB214C0185171764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52F4B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6D271C2017DF74CB79BF4A9D5F7C71B"/>
            </w:placeholder>
            <w:text/>
          </w:sdtPr>
          <w:sdtEndPr/>
          <w:sdtContent>
            <w:tc>
              <w:tcPr>
                <w:tcW w:w="2073" w:type="dxa"/>
              </w:tcPr>
              <w:p w14:paraId="62733632" w14:textId="5D602217" w:rsidR="00B574C9" w:rsidRDefault="0058478E" w:rsidP="0058478E">
                <w:r>
                  <w:t>Aaron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945C3B858FB7A409FC99A69CA4E43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8F2F6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4F50F542BFB694A87B3D55E1A2934E3"/>
            </w:placeholder>
            <w:text/>
          </w:sdtPr>
          <w:sdtEndPr/>
          <w:sdtContent>
            <w:tc>
              <w:tcPr>
                <w:tcW w:w="2642" w:type="dxa"/>
              </w:tcPr>
              <w:p w14:paraId="1BDFD585" w14:textId="03E7F1D0" w:rsidR="00B574C9" w:rsidRDefault="0058478E" w:rsidP="0058478E">
                <w:proofErr w:type="spellStart"/>
                <w:r>
                  <w:t>Gerow</w:t>
                </w:r>
                <w:proofErr w:type="spellEnd"/>
              </w:p>
            </w:tc>
          </w:sdtContent>
        </w:sdt>
      </w:tr>
      <w:tr w:rsidR="00B574C9" w14:paraId="60D7DB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26D22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235731A3487C74F80C6975F616493A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F59BDE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52CED1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41461A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B8467DB6DF0B84FBDB27A6973CB794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F24424" w14:textId="1A1EAD70" w:rsidR="00B574C9" w:rsidRDefault="0058478E" w:rsidP="0058478E">
                <w:r>
                  <w:t xml:space="preserve">Yale University </w:t>
                </w:r>
              </w:p>
            </w:tc>
          </w:sdtContent>
        </w:sdt>
      </w:tr>
    </w:tbl>
    <w:p w14:paraId="078FBD2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846226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05782E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1EF09DC" w14:textId="77777777" w:rsidTr="003F0D73">
        <w:sdt>
          <w:sdtPr>
            <w:alias w:val="Article headword"/>
            <w:tag w:val="articleHeadword"/>
            <w:id w:val="-361440020"/>
            <w:placeholder>
              <w:docPart w:val="0A042235F52BD54BA34ED50457FD898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A18EC6" w14:textId="2A1D40D0" w:rsidR="003F0D73" w:rsidRPr="00FB589A" w:rsidRDefault="009D450A" w:rsidP="00F07F1F">
                <w:pPr>
                  <w:rPr>
                    <w:b/>
                  </w:rPr>
                </w:pPr>
                <w:proofErr w:type="spellStart"/>
                <w:r w:rsidRPr="00F07F1F">
                  <w:rPr>
                    <w:lang w:val="en-US"/>
                  </w:rPr>
                  <w:t>Messmer</w:t>
                </w:r>
                <w:proofErr w:type="spellEnd"/>
                <w:r w:rsidRPr="00F07F1F">
                  <w:rPr>
                    <w:lang w:val="en-US"/>
                  </w:rPr>
                  <w:t>, Otto (1892</w:t>
                </w:r>
                <w:r w:rsidR="00F07F1F" w:rsidRPr="00F07F1F">
                  <w:rPr>
                    <w:lang w:val="en-US"/>
                  </w:rPr>
                  <w:t xml:space="preserve"> </w:t>
                </w:r>
                <w:r w:rsidRPr="00F07F1F">
                  <w:rPr>
                    <w:lang w:val="en-US"/>
                  </w:rPr>
                  <w:t>–</w:t>
                </w:r>
                <w:r w:rsidR="00F07F1F" w:rsidRPr="00F07F1F">
                  <w:rPr>
                    <w:lang w:val="en-US"/>
                  </w:rPr>
                  <w:t xml:space="preserve"> </w:t>
                </w:r>
                <w:r w:rsidRPr="00F07F1F">
                  <w:rPr>
                    <w:lang w:val="en-US"/>
                  </w:rPr>
                  <w:t>1983)</w:t>
                </w:r>
              </w:p>
            </w:tc>
          </w:sdtContent>
        </w:sdt>
      </w:tr>
      <w:tr w:rsidR="00464699" w14:paraId="3F4FEFAE" w14:textId="77777777" w:rsidTr="00E91F97">
        <w:sdt>
          <w:sdtPr>
            <w:alias w:val="Variant headwords"/>
            <w:tag w:val="variantHeadwords"/>
            <w:id w:val="173464402"/>
            <w:placeholder>
              <w:docPart w:val="E69D0F48CAC8014FB51955D68E10CA9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5A252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BAD2C57" w14:textId="77777777" w:rsidTr="003F0D73">
        <w:sdt>
          <w:sdtPr>
            <w:alias w:val="Abstract"/>
            <w:tag w:val="abstract"/>
            <w:id w:val="-635871867"/>
            <w:placeholder>
              <w:docPart w:val="1FB898116AED4A4E90654928189D0EE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AACDF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5211DBC" w14:textId="77777777" w:rsidTr="003F0D73">
        <w:sdt>
          <w:sdtPr>
            <w:alias w:val="Article text"/>
            <w:tag w:val="articleText"/>
            <w:id w:val="634067588"/>
            <w:placeholder>
              <w:docPart w:val="0C2500CE32905C488679FAAEEE49848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8ADFBE" w14:textId="77777777" w:rsidR="009D450A" w:rsidRPr="009D450A" w:rsidRDefault="009D450A" w:rsidP="009D450A">
                <w:r w:rsidRPr="009D450A">
                  <w:t xml:space="preserve">Otto </w:t>
                </w:r>
                <w:proofErr w:type="spellStart"/>
                <w:r w:rsidRPr="009D450A">
                  <w:t>Messmer</w:t>
                </w:r>
                <w:proofErr w:type="spellEnd"/>
                <w:r w:rsidRPr="009D450A">
                  <w:t xml:space="preserve"> was a pioneering animator whose Felix the Cat was the first internationally famous cartoon character. </w:t>
                </w:r>
                <w:proofErr w:type="spellStart"/>
                <w:r w:rsidRPr="009D450A">
                  <w:t>Messmer</w:t>
                </w:r>
                <w:proofErr w:type="spellEnd"/>
                <w:r w:rsidRPr="009D450A">
                  <w:t xml:space="preserve"> was born in New Jersey and went to art school before beginning newspaper cartooning. After working with several animation companies, he </w:t>
                </w:r>
                <w:r>
                  <w:t>joined</w:t>
                </w:r>
                <w:r w:rsidRPr="009D450A">
                  <w:t xml:space="preserve"> with Pat Sullivan (1887–1933) to produce cartoons featuring Charlie Chaplin (1889–1977). It was their work animating Chaplin that laid part of the foundation</w:t>
                </w:r>
                <w:r>
                  <w:t xml:space="preserve"> in 1919</w:t>
                </w:r>
                <w:r w:rsidRPr="009D450A">
                  <w:t xml:space="preserve"> for the creation of Felix, a black cat whose independence, resourcefulness, and physicality resembled that of the Tramp. The Felix series, with two films produced a month, </w:t>
                </w:r>
                <w:r>
                  <w:t>was</w:t>
                </w:r>
                <w:r w:rsidRPr="009D450A">
                  <w:t xml:space="preserve"> a great success, and Felix himse</w:t>
                </w:r>
                <w:r>
                  <w:t>lf became one of the first mass-</w:t>
                </w:r>
                <w:r w:rsidRPr="009D450A">
                  <w:t xml:space="preserve">merchandized characters. His attraction was due not only to the anarchic </w:t>
                </w:r>
                <w:r>
                  <w:t>gags —</w:t>
                </w:r>
                <w:r w:rsidRPr="009D450A">
                  <w:t xml:space="preserve"> as </w:t>
                </w:r>
                <w:proofErr w:type="spellStart"/>
                <w:r w:rsidRPr="009D450A">
                  <w:t>Messmer</w:t>
                </w:r>
                <w:proofErr w:type="spellEnd"/>
                <w:r w:rsidRPr="009D450A">
                  <w:t xml:space="preserve"> took advantage of the medium to allow Felix to morph parts of his body to extricate himself from </w:t>
                </w:r>
                <w:r>
                  <w:t xml:space="preserve">situations — </w:t>
                </w:r>
                <w:r w:rsidRPr="009D450A">
                  <w:t>but also to a character that was both visually abstract</w:t>
                </w:r>
                <w:r>
                  <w:t xml:space="preserve"> (</w:t>
                </w:r>
                <w:r w:rsidRPr="009D450A">
                  <w:t>and thus easily appropriable</w:t>
                </w:r>
                <w:r>
                  <w:t xml:space="preserve">) and psychologically concrete (he was </w:t>
                </w:r>
                <w:r w:rsidRPr="009D450A">
                  <w:t>always shown thinking</w:t>
                </w:r>
                <w:r>
                  <w:t>)</w:t>
                </w:r>
                <w:r w:rsidRPr="009D450A">
                  <w:t>. Audiences young and old could identify with a character who was both</w:t>
                </w:r>
                <w:r>
                  <w:t xml:space="preserve"> an</w:t>
                </w:r>
                <w:r w:rsidRPr="009D450A">
                  <w:t xml:space="preserve"> adult and </w:t>
                </w:r>
                <w:r>
                  <w:t xml:space="preserve">a </w:t>
                </w:r>
                <w:r w:rsidRPr="009D450A">
                  <w:t xml:space="preserve">child, animal and human. Sullivan’s decision not to quickly move to sound meant the end of their cinematic version of Felix (he would be resuscitated later in film and television), leaving </w:t>
                </w:r>
                <w:proofErr w:type="spellStart"/>
                <w:r w:rsidRPr="009D450A">
                  <w:t>Messmer</w:t>
                </w:r>
                <w:proofErr w:type="spellEnd"/>
                <w:r w:rsidRPr="009D450A">
                  <w:t xml:space="preserve"> to </w:t>
                </w:r>
                <w:r>
                  <w:t xml:space="preserve">subsequently </w:t>
                </w:r>
                <w:r w:rsidRPr="009D450A">
                  <w:t>focus on the comic strip version of the character. Felix, however, had already been a significant influence on subsequent characters such as Mickey Mouse.</w:t>
                </w:r>
              </w:p>
              <w:p w14:paraId="63B66991" w14:textId="77777777" w:rsidR="009D450A" w:rsidRDefault="009D450A" w:rsidP="00C27FAB"/>
              <w:p w14:paraId="67FCCEF1" w14:textId="77777777" w:rsidR="009D450A" w:rsidRDefault="009D450A" w:rsidP="009D450A">
                <w:pPr>
                  <w:pStyle w:val="Heading1"/>
                  <w:outlineLvl w:val="0"/>
                </w:pPr>
                <w:r>
                  <w:t>List of Works:</w:t>
                </w:r>
              </w:p>
              <w:p w14:paraId="689BE9A3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8B48C5">
                  <w:rPr>
                    <w:rStyle w:val="subfielddata"/>
                    <w:rFonts w:eastAsia="Times New Roman" w:cs="Times New Roman"/>
                    <w:i/>
                  </w:rPr>
                  <w:t>Feline Follies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(1919)</w:t>
                </w:r>
              </w:p>
              <w:p w14:paraId="405EF63F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8B48C5">
                  <w:rPr>
                    <w:rStyle w:val="subfielddata"/>
                    <w:rFonts w:eastAsia="Times New Roman" w:cs="Times New Roman"/>
                    <w:i/>
                  </w:rPr>
                  <w:t>The Adventures of Felix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(1919)</w:t>
                </w:r>
              </w:p>
              <w:p w14:paraId="1619952C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8B48C5">
                  <w:rPr>
                    <w:rStyle w:val="subfielddata"/>
                    <w:rFonts w:eastAsia="Times New Roman" w:cs="Times New Roman"/>
                    <w:i/>
                  </w:rPr>
                  <w:t>Felix in Hollywood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(1923)</w:t>
                </w:r>
              </w:p>
              <w:p w14:paraId="6E7C7AFE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8B48C5">
                  <w:rPr>
                    <w:rStyle w:val="subfielddata"/>
                    <w:rFonts w:eastAsia="Times New Roman" w:cs="Times New Roman"/>
                    <w:i/>
                  </w:rPr>
                  <w:t>Felix Finds Out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(1924)</w:t>
                </w:r>
              </w:p>
              <w:p w14:paraId="38876373" w14:textId="77777777" w:rsidR="009D450A" w:rsidRPr="00CB6347" w:rsidRDefault="009D450A" w:rsidP="009D450A">
                <w:r w:rsidRPr="00CB6347">
                  <w:t>Eats Are West (1925)</w:t>
                </w:r>
              </w:p>
              <w:p w14:paraId="3CFF1250" w14:textId="77777777" w:rsidR="009D450A" w:rsidRDefault="009D450A" w:rsidP="009D450A">
                <w:r w:rsidRPr="00CB6347">
                  <w:t>Felix Dines and Pines  (1927)</w:t>
                </w:r>
              </w:p>
              <w:p w14:paraId="206E513E" w14:textId="77777777" w:rsidR="009D450A" w:rsidRPr="00A400D4" w:rsidRDefault="009D450A" w:rsidP="009D450A">
                <w:pPr>
                  <w:rPr>
                    <w:rStyle w:val="subfielddata"/>
                  </w:rPr>
                </w:pPr>
                <w:r w:rsidRPr="009D450A">
                  <w:rPr>
                    <w:i/>
                  </w:rPr>
                  <w:t>Non-Stop Fright</w:t>
                </w:r>
                <w:r>
                  <w:t xml:space="preserve"> (1927)</w:t>
                </w:r>
              </w:p>
              <w:p w14:paraId="432F8A9E" w14:textId="77777777" w:rsidR="009D450A" w:rsidRDefault="009D450A" w:rsidP="009D450A">
                <w:pPr>
                  <w:rPr>
                    <w:rStyle w:val="subfielddata"/>
                    <w:rFonts w:eastAsia="Times New Roman" w:cs="Times New Roman"/>
                  </w:rPr>
                </w:pPr>
                <w:r w:rsidRPr="00A400D4">
                  <w:rPr>
                    <w:rStyle w:val="subfielddata"/>
                    <w:rFonts w:eastAsia="Times New Roman" w:cs="Times New Roman"/>
                    <w:i/>
                  </w:rPr>
                  <w:t>Felix Woos Whoopee</w:t>
                </w:r>
                <w:r>
                  <w:rPr>
                    <w:rStyle w:val="subfielddata"/>
                    <w:rFonts w:eastAsia="Times New Roman" w:cs="Times New Roman"/>
                  </w:rPr>
                  <w:t xml:space="preserve"> (1930)</w:t>
                </w:r>
              </w:p>
              <w:p w14:paraId="422DF9AE" w14:textId="77777777" w:rsidR="00E91F97" w:rsidRDefault="00E91F97" w:rsidP="00C27FAB"/>
              <w:p w14:paraId="6ACD74CB" w14:textId="77777777" w:rsidR="00E91F97" w:rsidRDefault="00E91F97" w:rsidP="00C27FAB">
                <w:proofErr w:type="spellStart"/>
                <w:r>
                  <w:t>Paratextual</w:t>
                </w:r>
                <w:proofErr w:type="spellEnd"/>
                <w:r>
                  <w:t xml:space="preserve"> Materials:</w:t>
                </w:r>
              </w:p>
              <w:p w14:paraId="7CAE69FE" w14:textId="77777777" w:rsidR="00E91F97" w:rsidRDefault="00E91F97" w:rsidP="00C27FAB"/>
              <w:p w14:paraId="140683A6" w14:textId="640D59B0" w:rsidR="00F07F1F" w:rsidRPr="00F07F1F" w:rsidRDefault="00E91F97" w:rsidP="00C27FAB">
                <w:pPr>
                  <w:rPr>
                    <w:color w:val="0563C1" w:themeColor="hyperlink"/>
                    <w:u w:val="single"/>
                  </w:rPr>
                </w:pPr>
                <w:r w:rsidRPr="00F07F1F">
                  <w:rPr>
                    <w:i/>
                  </w:rPr>
                  <w:t>Feline F</w:t>
                </w:r>
                <w:r w:rsidRPr="00F07F1F">
                  <w:rPr>
                    <w:i/>
                  </w:rPr>
                  <w:t>o</w:t>
                </w:r>
                <w:r w:rsidRPr="00F07F1F">
                  <w:rPr>
                    <w:i/>
                  </w:rPr>
                  <w:t>llies</w:t>
                </w:r>
                <w:r w:rsidR="00F07F1F">
                  <w:rPr>
                    <w:rStyle w:val="Hyperlink"/>
                  </w:rPr>
                  <w:t xml:space="preserve"> </w:t>
                </w:r>
                <w:hyperlink r:id="rId8" w:history="1">
                  <w:r w:rsidR="00F07F1F" w:rsidRPr="009C484B">
                    <w:rPr>
                      <w:rStyle w:val="Hyperlink"/>
                    </w:rPr>
                    <w:t>https://archive.org/details/FelixTheCat-FelineFollies1919</w:t>
                  </w:r>
                </w:hyperlink>
              </w:p>
              <w:p w14:paraId="41AFE089" w14:textId="77777777" w:rsidR="00E91F97" w:rsidRDefault="00E91F97" w:rsidP="00C27FAB"/>
              <w:p w14:paraId="7B4A97C0" w14:textId="77777777" w:rsidR="00F07F1F" w:rsidRDefault="00E91F97" w:rsidP="00C27FAB">
                <w:pPr>
                  <w:rPr>
                    <w:color w:val="0563C1" w:themeColor="hyperlink"/>
                    <w:u w:val="single"/>
                  </w:rPr>
                </w:pPr>
                <w:r w:rsidRPr="00F07F1F">
                  <w:rPr>
                    <w:i/>
                  </w:rPr>
                  <w:t>Felix in Hollywood</w:t>
                </w:r>
                <w:r w:rsidR="00F07F1F">
                  <w:rPr>
                    <w:rStyle w:val="Hyperlink"/>
                  </w:rPr>
                  <w:t xml:space="preserve"> </w:t>
                </w:r>
                <w:hyperlink r:id="rId9" w:history="1">
                  <w:r w:rsidR="00F07F1F" w:rsidRPr="009C484B">
                    <w:rPr>
                      <w:rStyle w:val="Hyperlink"/>
                    </w:rPr>
                    <w:t>https://archive.org/details/FelixTheCat-FelixInHollywood1923</w:t>
                  </w:r>
                </w:hyperlink>
              </w:p>
              <w:p w14:paraId="11E5BA19" w14:textId="77AC8D9E" w:rsidR="003F0D73" w:rsidRPr="00F07F1F" w:rsidRDefault="00535B63" w:rsidP="00C27FAB">
                <w:pPr>
                  <w:rPr>
                    <w:color w:val="0563C1" w:themeColor="hyperlink"/>
                    <w:u w:val="single"/>
                  </w:rPr>
                </w:pPr>
                <w:r w:rsidRPr="00F07F1F">
                  <w:rPr>
                    <w:i/>
                  </w:rPr>
                  <w:lastRenderedPageBreak/>
                  <w:t>Felix Finds Out</w:t>
                </w:r>
                <w:r w:rsidR="00F07F1F">
                  <w:rPr>
                    <w:rStyle w:val="Hyperlink"/>
                  </w:rPr>
                  <w:t xml:space="preserve"> </w:t>
                </w:r>
                <w:hyperlink r:id="rId10" w:history="1">
                  <w:r w:rsidR="00F07F1F" w:rsidRPr="009C484B">
                    <w:rPr>
                      <w:rStyle w:val="Hyperlink"/>
                    </w:rPr>
                    <w:t>https://archive.org/details/FELIXTHECATFELIXFINDSOUT</w:t>
                  </w:r>
                </w:hyperlink>
              </w:p>
            </w:tc>
          </w:sdtContent>
        </w:sdt>
      </w:tr>
      <w:tr w:rsidR="003235A7" w14:paraId="75684E85" w14:textId="77777777" w:rsidTr="003235A7">
        <w:tc>
          <w:tcPr>
            <w:tcW w:w="9016" w:type="dxa"/>
          </w:tcPr>
          <w:p w14:paraId="527E882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EDBF577E7FA044683AD036B773D9095"/>
              </w:placeholder>
            </w:sdtPr>
            <w:sdtEndPr/>
            <w:sdtContent>
              <w:p w14:paraId="1C81D90C" w14:textId="77777777" w:rsidR="001A2E29" w:rsidRDefault="00916750" w:rsidP="00C75612">
                <w:sdt>
                  <w:sdtPr>
                    <w:id w:val="1636213263"/>
                    <w:citation/>
                  </w:sdtPr>
                  <w:sdtEndPr/>
                  <w:sdtContent>
                    <w:r w:rsidR="00C75612">
                      <w:fldChar w:fldCharType="begin"/>
                    </w:r>
                    <w:r w:rsidR="00C75612">
                      <w:rPr>
                        <w:lang w:val="en-US"/>
                      </w:rPr>
                      <w:instrText xml:space="preserve"> CITATION Cra82 \l 1033 </w:instrText>
                    </w:r>
                    <w:r w:rsidR="00C75612">
                      <w:fldChar w:fldCharType="separate"/>
                    </w:r>
                    <w:r w:rsidR="007F4FB6">
                      <w:rPr>
                        <w:noProof/>
                        <w:lang w:val="en-US"/>
                      </w:rPr>
                      <w:t xml:space="preserve"> </w:t>
                    </w:r>
                    <w:r w:rsidR="007F4FB6" w:rsidRPr="007F4FB6">
                      <w:rPr>
                        <w:noProof/>
                        <w:lang w:val="en-US"/>
                      </w:rPr>
                      <w:t>(Crafton)</w:t>
                    </w:r>
                    <w:r w:rsidR="00C75612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3D287F44" w14:textId="77777777" w:rsidR="001A2E29" w:rsidRDefault="001A2E29" w:rsidP="00C75612"/>
              <w:p w14:paraId="5B3AAF6A" w14:textId="63A2338A" w:rsidR="003235A7" w:rsidRDefault="00916750" w:rsidP="00C75612">
                <w:sdt>
                  <w:sdtPr>
                    <w:id w:val="2047100513"/>
                    <w:citation/>
                  </w:sdtPr>
                  <w:sdtEndPr/>
                  <w:sdtContent>
                    <w:r w:rsidR="001A2E29">
                      <w:fldChar w:fldCharType="begin"/>
                    </w:r>
                    <w:r w:rsidR="001A2E29">
                      <w:rPr>
                        <w:lang w:val="en-US"/>
                      </w:rPr>
                      <w:instrText xml:space="preserve"> CITATION Can96 \l 1033 </w:instrText>
                    </w:r>
                    <w:r w:rsidR="001A2E29">
                      <w:fldChar w:fldCharType="separate"/>
                    </w:r>
                    <w:r w:rsidR="007F4FB6" w:rsidRPr="007F4FB6">
                      <w:rPr>
                        <w:noProof/>
                        <w:lang w:val="en-US"/>
                      </w:rPr>
                      <w:t>(Canemaker)</w:t>
                    </w:r>
                    <w:r w:rsidR="001A2E29">
                      <w:fldChar w:fldCharType="end"/>
                    </w:r>
                  </w:sdtContent>
                </w:sdt>
              </w:p>
            </w:sdtContent>
          </w:sdt>
        </w:tc>
      </w:tr>
    </w:tbl>
    <w:p w14:paraId="3D993C6D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3EC2E" w14:textId="77777777" w:rsidR="00916750" w:rsidRDefault="00916750" w:rsidP="007A0D55">
      <w:pPr>
        <w:spacing w:after="0" w:line="240" w:lineRule="auto"/>
      </w:pPr>
      <w:r>
        <w:separator/>
      </w:r>
    </w:p>
  </w:endnote>
  <w:endnote w:type="continuationSeparator" w:id="0">
    <w:p w14:paraId="31A7E39B" w14:textId="77777777" w:rsidR="00916750" w:rsidRDefault="0091675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4F088" w14:textId="77777777" w:rsidR="00916750" w:rsidRDefault="00916750" w:rsidP="007A0D55">
      <w:pPr>
        <w:spacing w:after="0" w:line="240" w:lineRule="auto"/>
      </w:pPr>
      <w:r>
        <w:separator/>
      </w:r>
    </w:p>
  </w:footnote>
  <w:footnote w:type="continuationSeparator" w:id="0">
    <w:p w14:paraId="01379FF4" w14:textId="77777777" w:rsidR="00916750" w:rsidRDefault="0091675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BD6412" w14:textId="77777777" w:rsidR="00C75612" w:rsidRDefault="00C7561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8B4E445" w14:textId="77777777" w:rsidR="00C75612" w:rsidRDefault="00C756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B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2E29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5B63"/>
    <w:rsid w:val="0058478E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7F4FB6"/>
    <w:rsid w:val="00821DE3"/>
    <w:rsid w:val="00846CE1"/>
    <w:rsid w:val="008A5B87"/>
    <w:rsid w:val="00916750"/>
    <w:rsid w:val="00922950"/>
    <w:rsid w:val="009A7264"/>
    <w:rsid w:val="009D1606"/>
    <w:rsid w:val="009D450A"/>
    <w:rsid w:val="009E18A1"/>
    <w:rsid w:val="009E73D7"/>
    <w:rsid w:val="009F1BA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5612"/>
    <w:rsid w:val="00CC586D"/>
    <w:rsid w:val="00CF1542"/>
    <w:rsid w:val="00CF3EC5"/>
    <w:rsid w:val="00D656DA"/>
    <w:rsid w:val="00D83300"/>
    <w:rsid w:val="00DC6B48"/>
    <w:rsid w:val="00DF01B0"/>
    <w:rsid w:val="00E85A05"/>
    <w:rsid w:val="00E91F97"/>
    <w:rsid w:val="00E95829"/>
    <w:rsid w:val="00EA606C"/>
    <w:rsid w:val="00EB0C8C"/>
    <w:rsid w:val="00EB51FD"/>
    <w:rsid w:val="00EB77DB"/>
    <w:rsid w:val="00ED139F"/>
    <w:rsid w:val="00EF74F7"/>
    <w:rsid w:val="00F07F1F"/>
    <w:rsid w:val="00F36937"/>
    <w:rsid w:val="00F60F53"/>
    <w:rsid w:val="00FA1925"/>
    <w:rsid w:val="00FB11DE"/>
    <w:rsid w:val="00FB589A"/>
    <w:rsid w:val="00FB7317"/>
    <w:rsid w:val="00FC276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F17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F1BA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A7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9D450A"/>
  </w:style>
  <w:style w:type="character" w:customStyle="1" w:styleId="subfielddata">
    <w:name w:val="subfielddata"/>
    <w:basedOn w:val="DefaultParagraphFont"/>
    <w:rsid w:val="009D450A"/>
  </w:style>
  <w:style w:type="character" w:styleId="Hyperlink">
    <w:name w:val="Hyperlink"/>
    <w:basedOn w:val="DefaultParagraphFont"/>
    <w:uiPriority w:val="99"/>
    <w:semiHidden/>
    <w:rsid w:val="00E91F9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535B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35B6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B6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35B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B6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F07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rchive.org/details/FelixTheCat-FelineFollies1919" TargetMode="External"/><Relationship Id="rId9" Type="http://schemas.openxmlformats.org/officeDocument/2006/relationships/hyperlink" Target="https://archive.org/details/FelixTheCat-FelixInHollywood1923" TargetMode="External"/><Relationship Id="rId10" Type="http://schemas.openxmlformats.org/officeDocument/2006/relationships/hyperlink" Target="https://archive.org/details/FELIXTHECATFELIXFINDSOU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F4D8AB184C394FB214C01851717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13D39-D65B-1841-81BD-CDBF50B7B22B}"/>
      </w:docPartPr>
      <w:docPartBody>
        <w:p w:rsidR="00DA1C44" w:rsidRDefault="00DA1C44">
          <w:pPr>
            <w:pStyle w:val="A7F4D8AB184C394FB214C0185171764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6D271C2017DF74CB79BF4A9D5F7C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3AAE5-7125-3C43-BDC5-951BB0F3FD8C}"/>
      </w:docPartPr>
      <w:docPartBody>
        <w:p w:rsidR="00DA1C44" w:rsidRDefault="00DA1C44">
          <w:pPr>
            <w:pStyle w:val="A6D271C2017DF74CB79BF4A9D5F7C71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945C3B858FB7A409FC99A69CA4E4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5D3F-A3F4-D44F-A7E5-E73CEE6313F1}"/>
      </w:docPartPr>
      <w:docPartBody>
        <w:p w:rsidR="00DA1C44" w:rsidRDefault="00DA1C44">
          <w:pPr>
            <w:pStyle w:val="6945C3B858FB7A409FC99A69CA4E43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4F50F542BFB694A87B3D55E1A293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7375C-431B-7642-A3CC-30168E547AA0}"/>
      </w:docPartPr>
      <w:docPartBody>
        <w:p w:rsidR="00DA1C44" w:rsidRDefault="00DA1C44">
          <w:pPr>
            <w:pStyle w:val="44F50F542BFB694A87B3D55E1A2934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235731A3487C74F80C6975F6164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CD4E0-63EB-2346-92DA-57434A31DD29}"/>
      </w:docPartPr>
      <w:docPartBody>
        <w:p w:rsidR="00DA1C44" w:rsidRDefault="00DA1C44">
          <w:pPr>
            <w:pStyle w:val="9235731A3487C74F80C6975F616493A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B8467DB6DF0B84FBDB27A6973CB7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88D36-68D5-5742-92AB-EF9B49FF39FC}"/>
      </w:docPartPr>
      <w:docPartBody>
        <w:p w:rsidR="00DA1C44" w:rsidRDefault="00DA1C44">
          <w:pPr>
            <w:pStyle w:val="DB8467DB6DF0B84FBDB27A6973CB794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A042235F52BD54BA34ED50457FD8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F38CC-DCBC-5541-A343-ABEE54F63224}"/>
      </w:docPartPr>
      <w:docPartBody>
        <w:p w:rsidR="00DA1C44" w:rsidRDefault="00DA1C44">
          <w:pPr>
            <w:pStyle w:val="0A042235F52BD54BA34ED50457FD89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9D0F48CAC8014FB51955D68E10C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8A018-9DCA-6340-9B29-05487331BCB4}"/>
      </w:docPartPr>
      <w:docPartBody>
        <w:p w:rsidR="00DA1C44" w:rsidRDefault="00DA1C44">
          <w:pPr>
            <w:pStyle w:val="E69D0F48CAC8014FB51955D68E10CA9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FB898116AED4A4E90654928189D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0ADF-84C4-D445-885A-E45E857001D0}"/>
      </w:docPartPr>
      <w:docPartBody>
        <w:p w:rsidR="00DA1C44" w:rsidRDefault="00DA1C44">
          <w:pPr>
            <w:pStyle w:val="1FB898116AED4A4E90654928189D0EE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C2500CE32905C488679FAAEEE49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A619F-E84A-B844-AB22-7B7EC5B8E745}"/>
      </w:docPartPr>
      <w:docPartBody>
        <w:p w:rsidR="00DA1C44" w:rsidRDefault="00DA1C44">
          <w:pPr>
            <w:pStyle w:val="0C2500CE32905C488679FAAEEE49848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EDBF577E7FA044683AD036B773D9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C2C5-0CD5-F04E-85AF-E1C072850669}"/>
      </w:docPartPr>
      <w:docPartBody>
        <w:p w:rsidR="00DA1C44" w:rsidRDefault="00DA1C44">
          <w:pPr>
            <w:pStyle w:val="BEDBF577E7FA044683AD036B773D909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C44"/>
    <w:rsid w:val="00D31B6B"/>
    <w:rsid w:val="00D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7F4D8AB184C394FB214C0185171764E">
    <w:name w:val="A7F4D8AB184C394FB214C0185171764E"/>
  </w:style>
  <w:style w:type="paragraph" w:customStyle="1" w:styleId="A6D271C2017DF74CB79BF4A9D5F7C71B">
    <w:name w:val="A6D271C2017DF74CB79BF4A9D5F7C71B"/>
  </w:style>
  <w:style w:type="paragraph" w:customStyle="1" w:styleId="6945C3B858FB7A409FC99A69CA4E4309">
    <w:name w:val="6945C3B858FB7A409FC99A69CA4E4309"/>
  </w:style>
  <w:style w:type="paragraph" w:customStyle="1" w:styleId="44F50F542BFB694A87B3D55E1A2934E3">
    <w:name w:val="44F50F542BFB694A87B3D55E1A2934E3"/>
  </w:style>
  <w:style w:type="paragraph" w:customStyle="1" w:styleId="9235731A3487C74F80C6975F616493AA">
    <w:name w:val="9235731A3487C74F80C6975F616493AA"/>
  </w:style>
  <w:style w:type="paragraph" w:customStyle="1" w:styleId="DB8467DB6DF0B84FBDB27A6973CB7945">
    <w:name w:val="DB8467DB6DF0B84FBDB27A6973CB7945"/>
  </w:style>
  <w:style w:type="paragraph" w:customStyle="1" w:styleId="0A042235F52BD54BA34ED50457FD8989">
    <w:name w:val="0A042235F52BD54BA34ED50457FD8989"/>
  </w:style>
  <w:style w:type="paragraph" w:customStyle="1" w:styleId="E69D0F48CAC8014FB51955D68E10CA9A">
    <w:name w:val="E69D0F48CAC8014FB51955D68E10CA9A"/>
  </w:style>
  <w:style w:type="paragraph" w:customStyle="1" w:styleId="1FB898116AED4A4E90654928189D0EED">
    <w:name w:val="1FB898116AED4A4E90654928189D0EED"/>
  </w:style>
  <w:style w:type="paragraph" w:customStyle="1" w:styleId="0C2500CE32905C488679FAAEEE49848E">
    <w:name w:val="0C2500CE32905C488679FAAEEE49848E"/>
  </w:style>
  <w:style w:type="paragraph" w:customStyle="1" w:styleId="BEDBF577E7FA044683AD036B773D9095">
    <w:name w:val="BEDBF577E7FA044683AD036B773D9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Cra82</b:Tag>
    <b:SourceType>Book</b:SourceType>
    <b:Guid>{2E93C5A4-A7A1-7A47-B3A7-C135C014402F}</b:Guid>
    <b:Author>
      <b:Author>
        <b:NameList>
          <b:Person>
            <b:Last>Crafton</b:Last>
            <b:First>Donald</b:First>
          </b:Person>
        </b:NameList>
      </b:Author>
    </b:Author>
    <b:Title>Before Mickey: The Animated Film, 1898-1928</b:Title>
    <b:City>Cambridge</b:City>
    <b:StateProvince>MA</b:StateProvince>
    <b:Publisher>MIT Press</b:Publisher>
    <b:Year>1982</b:Year>
    <b:RefOrder>1</b:RefOrder>
  </b:Source>
  <b:Source>
    <b:Tag>Can96</b:Tag>
    <b:SourceType>Book</b:SourceType>
    <b:Guid>{66D2BC9F-3FD7-E447-9FA5-BCFEA8369709}</b:Guid>
    <b:Author>
      <b:Author>
        <b:NameList>
          <b:Person>
            <b:Last>Canemaker</b:Last>
            <b:First>John</b:First>
          </b:Person>
        </b:NameList>
      </b:Author>
    </b:Author>
    <b:Title>Felix: The Twisted Tale of the World's Most Famous Cat</b:Title>
    <b:City>New York</b:City>
    <b:Publisher>Da Capo Press</b:Publisher>
    <b:Year>1996</b:Year>
    <b:RefOrder>2</b:RefOrder>
  </b:Source>
</b:Sources>
</file>

<file path=customXml/itemProps1.xml><?xml version="1.0" encoding="utf-8"?>
<ds:datastoreItem xmlns:ds="http://schemas.openxmlformats.org/officeDocument/2006/customXml" ds:itemID="{C415844C-D309-8B4A-8D42-8DB3F1C2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HD:Users:hayleyevans:Desktop:REM:++Templated Entries:++HayHay:ZZZ Support Documents:Routledge Enyclopedia of Modernism Word Template.dotx</Template>
  <TotalTime>12</TotalTime>
  <Pages>2</Pages>
  <Words>375</Words>
  <Characters>2139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Yan Tang</cp:lastModifiedBy>
  <cp:revision>8</cp:revision>
  <dcterms:created xsi:type="dcterms:W3CDTF">2014-10-30T04:41:00Z</dcterms:created>
  <dcterms:modified xsi:type="dcterms:W3CDTF">2016-01-11T03:43:00Z</dcterms:modified>
</cp:coreProperties>
</file>