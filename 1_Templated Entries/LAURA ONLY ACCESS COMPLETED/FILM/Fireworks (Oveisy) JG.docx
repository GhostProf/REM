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97667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1EA28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C2904B9CAA421A91EF26FB472F7B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4DE6C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BB7543BAED43F9A5528179EB9E42B0"/>
            </w:placeholder>
            <w:text/>
          </w:sdtPr>
          <w:sdtEndPr/>
          <w:sdtContent>
            <w:tc>
              <w:tcPr>
                <w:tcW w:w="2073" w:type="dxa"/>
              </w:tcPr>
              <w:p w14:paraId="509BB3BD" w14:textId="77777777" w:rsidR="00B574C9" w:rsidRDefault="00CE3F7A" w:rsidP="00CE3F7A">
                <w:proofErr w:type="spellStart"/>
                <w:r>
                  <w:t>Fouad</w:t>
                </w:r>
                <w:proofErr w:type="spellEnd"/>
              </w:p>
            </w:tc>
          </w:sdtContent>
        </w:sdt>
        <w:tc>
          <w:tcPr>
            <w:tcW w:w="2551" w:type="dxa"/>
          </w:tcPr>
          <w:p w14:paraId="004B4A22" w14:textId="77777777" w:rsidR="00B574C9" w:rsidRDefault="00B574C9" w:rsidP="00CE3F7A"/>
        </w:tc>
        <w:sdt>
          <w:sdtPr>
            <w:alias w:val="Last name"/>
            <w:tag w:val="authorLastName"/>
            <w:id w:val="-1088529830"/>
            <w:placeholder>
              <w:docPart w:val="73DC5DE946314B9188D0F7377A81F20A"/>
            </w:placeholder>
            <w:text/>
          </w:sdtPr>
          <w:sdtContent>
            <w:tc>
              <w:tcPr>
                <w:tcW w:w="2642" w:type="dxa"/>
              </w:tcPr>
              <w:p w14:paraId="6367A01D" w14:textId="77777777" w:rsidR="00B574C9" w:rsidRDefault="009D6C23" w:rsidP="00922950">
                <w:proofErr w:type="spellStart"/>
                <w:r w:rsidRPr="009D6C23">
                  <w:rPr>
                    <w:rFonts w:eastAsiaTheme="minorEastAsia"/>
                    <w:lang w:val="en-CA" w:eastAsia="ja-JP"/>
                  </w:rPr>
                  <w:t>Oveisy</w:t>
                </w:r>
                <w:proofErr w:type="spellEnd"/>
              </w:p>
            </w:tc>
          </w:sdtContent>
        </w:sdt>
      </w:tr>
      <w:tr w:rsidR="00B574C9" w14:paraId="7B3EFB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67E8B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0BFC8287B4D4872AF1C32F3F381B88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357D2C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5DFBD1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3CC5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B4DFB8F219B45558FD9AA6227FF10B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865D66C" w14:textId="77777777" w:rsidR="00B574C9" w:rsidRDefault="009D6C23" w:rsidP="009D6C23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366A6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9164C0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18DE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882730A" w14:textId="77777777" w:rsidTr="003F0D73">
        <w:sdt>
          <w:sdtPr>
            <w:rPr>
              <w:i/>
            </w:rPr>
            <w:alias w:val="Article headword"/>
            <w:tag w:val="articleHeadword"/>
            <w:id w:val="-361440020"/>
            <w:placeholder>
              <w:docPart w:val="EEF2C8EF3238459BB1909920BA59E4E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6E9622" w14:textId="77777777" w:rsidR="003F0D73" w:rsidRPr="00FB589A" w:rsidRDefault="00CE3F7A" w:rsidP="00CE3F7A">
                <w:r w:rsidRPr="00CE3F7A">
                  <w:rPr>
                    <w:i/>
                  </w:rPr>
                  <w:t>Fireworks (1947)</w:t>
                </w:r>
              </w:p>
            </w:tc>
          </w:sdtContent>
        </w:sdt>
      </w:tr>
      <w:tr w:rsidR="00464699" w14:paraId="79158830" w14:textId="77777777" w:rsidTr="007821B0">
        <w:sdt>
          <w:sdtPr>
            <w:alias w:val="Variant headwords"/>
            <w:tag w:val="variantHeadwords"/>
            <w:id w:val="173464402"/>
            <w:placeholder>
              <w:docPart w:val="8AE73D893102401DB2BADE74FE33F27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84148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7595DF" w14:textId="77777777" w:rsidTr="003F0D73">
        <w:sdt>
          <w:sdtPr>
            <w:alias w:val="Abstract"/>
            <w:tag w:val="abstract"/>
            <w:id w:val="-635871867"/>
            <w:placeholder>
              <w:docPart w:val="6A668E16AF8749CB9F70BF3AFB60539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169C43" w14:textId="77777777" w:rsidR="00E85A05" w:rsidRPr="00631349" w:rsidRDefault="00631349" w:rsidP="00631349">
                <w:r w:rsidRPr="00B03816">
                  <w:rPr>
                    <w:i/>
                  </w:rPr>
                  <w:t>Fireworks</w:t>
                </w:r>
                <w:r w:rsidRPr="00B03816">
                  <w:t>, Kenneth Anger’s</w:t>
                </w:r>
                <w:r>
                  <w:t xml:space="preserve"> </w:t>
                </w:r>
                <w:r w:rsidRPr="00B03816">
                  <w:t>breakthrough short film, brought him immediate renow</w:t>
                </w:r>
                <w:r>
                  <w:t xml:space="preserve">n, </w:t>
                </w:r>
                <w:r w:rsidRPr="00B03816">
                  <w:t>and acclaim from the likes of Jean Cocteau</w:t>
                </w:r>
                <w:r>
                  <w:t xml:space="preserve">, </w:t>
                </w:r>
                <w:r w:rsidRPr="00B03816">
                  <w:t xml:space="preserve">upon its debut at the 1949 </w:t>
                </w:r>
                <w:r w:rsidRPr="00B03816">
                  <w:rPr>
                    <w:i/>
                  </w:rPr>
                  <w:t xml:space="preserve">Festival du Film </w:t>
                </w:r>
                <w:proofErr w:type="spellStart"/>
                <w:r w:rsidRPr="00B03816">
                  <w:rPr>
                    <w:i/>
                  </w:rPr>
                  <w:t>Maudit</w:t>
                </w:r>
                <w:proofErr w:type="spellEnd"/>
                <w:r w:rsidRPr="00B03816">
                  <w:t xml:space="preserve"> (Hutchison 27). Inspired by the baroque approach to imagery and </w:t>
                </w:r>
                <w:proofErr w:type="spellStart"/>
                <w:r w:rsidRPr="00B03816">
                  <w:t>mise</w:t>
                </w:r>
                <w:proofErr w:type="spellEnd"/>
                <w:r w:rsidRPr="00B03816">
                  <w:t xml:space="preserve"> en scène that dominates Cocteau’s </w:t>
                </w:r>
                <w:r w:rsidRPr="00B03816">
                  <w:rPr>
                    <w:i/>
                  </w:rPr>
                  <w:t xml:space="preserve">Le Sang d’un </w:t>
                </w:r>
                <w:proofErr w:type="spellStart"/>
                <w:r w:rsidRPr="00B03816">
                  <w:rPr>
                    <w:i/>
                  </w:rPr>
                  <w:t>poète</w:t>
                </w:r>
                <w:proofErr w:type="spellEnd"/>
                <w:r>
                  <w:t xml:space="preserve"> [</w:t>
                </w:r>
                <w:r w:rsidR="009D6C23">
                  <w:rPr>
                    <w:i/>
                  </w:rPr>
                  <w:t>The Blood of a Poet</w:t>
                </w:r>
                <w:r w:rsidR="009D6C23">
                  <w:t>]</w:t>
                </w:r>
                <w:r w:rsidR="009D6C23">
                  <w:rPr>
                    <w:i/>
                  </w:rPr>
                  <w:t xml:space="preserve"> </w:t>
                </w:r>
                <w:r w:rsidR="009D6C23">
                  <w:t>(1930)</w:t>
                </w:r>
                <w:r w:rsidRPr="00B03816">
                  <w:t xml:space="preserve">, and exploring the trance-like machinations of the unconscious and dreams found in the cinema of Maya </w:t>
                </w:r>
                <w:proofErr w:type="spellStart"/>
                <w:r w:rsidRPr="00B03816">
                  <w:t>Deren</w:t>
                </w:r>
                <w:proofErr w:type="spellEnd"/>
                <w:r w:rsidRPr="00B03816">
                  <w:t xml:space="preserve">, this film cemented Anger’s reputation as a pioneer of the </w:t>
                </w:r>
                <w:r w:rsidR="009D6C23">
                  <w:t>‘</w:t>
                </w:r>
                <w:proofErr w:type="spellStart"/>
                <w:r w:rsidRPr="00B03816">
                  <w:t>postwar</w:t>
                </w:r>
                <w:proofErr w:type="spellEnd"/>
                <w:r w:rsidRPr="00B03816">
                  <w:t xml:space="preserve"> American avant-garde cinema</w:t>
                </w:r>
                <w:r w:rsidR="009D6C23">
                  <w:t>’</w:t>
                </w:r>
                <w:r>
                  <w:t xml:space="preserve"> (</w:t>
                </w:r>
                <w:proofErr w:type="spellStart"/>
                <w:r>
                  <w:t>Mier</w:t>
                </w:r>
                <w:proofErr w:type="spellEnd"/>
                <w:r>
                  <w:t xml:space="preserve">). </w:t>
                </w:r>
                <w:r w:rsidRPr="00B03816">
                  <w:t xml:space="preserve">Homoeroticism, a growing disenchantment with violence, and the monolithic </w:t>
                </w:r>
                <w:proofErr w:type="spellStart"/>
                <w:r w:rsidRPr="00B03816">
                  <w:t>rememoration</w:t>
                </w:r>
                <w:proofErr w:type="spellEnd"/>
                <w:r w:rsidRPr="00B03816">
                  <w:t xml:space="preserve"> of figures of fasci</w:t>
                </w:r>
                <w:r w:rsidR="009D6C23">
                  <w:t>nation and authority are among</w:t>
                </w:r>
                <w:r w:rsidRPr="00B03816">
                  <w:t xml:space="preserve"> the major themes explored in </w:t>
                </w:r>
                <w:r w:rsidRPr="00B03816">
                  <w:rPr>
                    <w:i/>
                  </w:rPr>
                  <w:t>Fireworks</w:t>
                </w:r>
                <w:r>
                  <w:t>. T</w:t>
                </w:r>
                <w:r w:rsidRPr="00B03816">
                  <w:t xml:space="preserve">o speak of an underlying thematic unity is to reduce </w:t>
                </w:r>
                <w:r>
                  <w:t>the film’s</w:t>
                </w:r>
                <w:r w:rsidRPr="00B03816">
                  <w:t xml:space="preserve"> stylistic and philosophical multiplicity</w:t>
                </w:r>
                <w:r>
                  <w:t>; n</w:t>
                </w:r>
                <w:r w:rsidRPr="00B03816">
                  <w:t>evertheless, a number of key motifs predominate</w:t>
                </w:r>
                <w:r>
                  <w:t xml:space="preserve"> in</w:t>
                </w:r>
                <w:r w:rsidRPr="00B03816">
                  <w:t xml:space="preserve"> the narrative and visual storytelling. For example,</w:t>
                </w:r>
                <w:r>
                  <w:t xml:space="preserve"> </w:t>
                </w:r>
                <w:r w:rsidRPr="00B03816">
                  <w:t xml:space="preserve">while the morphing matrices </w:t>
                </w:r>
                <w:r>
                  <w:t>of phallic symbols (a</w:t>
                </w:r>
                <w:r w:rsidRPr="00B03816">
                  <w:t xml:space="preserve"> totem, </w:t>
                </w:r>
                <w:r>
                  <w:t>a</w:t>
                </w:r>
                <w:r w:rsidRPr="00B03816">
                  <w:t xml:space="preserve"> missing middle finger) and icons of American power</w:t>
                </w:r>
                <w:r>
                  <w:t xml:space="preserve"> and consumerism (</w:t>
                </w:r>
                <w:r w:rsidRPr="00B03816">
                  <w:t xml:space="preserve">navy soldiers, </w:t>
                </w:r>
                <w:r>
                  <w:t>a</w:t>
                </w:r>
                <w:r w:rsidRPr="00B03816">
                  <w:t xml:space="preserve"> Christmas tree) hint at an overt use of symbolism, the suspended gaze of the camera emphasizes Anger’s own articulation of the work as the release of </w:t>
                </w:r>
                <w:r w:rsidR="009D6C23">
                  <w:t>‘</w:t>
                </w:r>
                <w:r w:rsidRPr="00B03816">
                  <w:t>all the explosive pyrotechnics of a dream</w:t>
                </w:r>
                <w:r w:rsidR="009D6C23">
                  <w:t>’</w:t>
                </w:r>
                <w:r w:rsidRPr="00B03816">
                  <w:t xml:space="preserve"> (</w:t>
                </w:r>
                <w:r w:rsidRPr="00B03816">
                  <w:rPr>
                    <w:i/>
                  </w:rPr>
                  <w:t>Fireworks</w:t>
                </w:r>
                <w:r w:rsidRPr="00B03816">
                  <w:t xml:space="preserve">). </w:t>
                </w:r>
                <w:r>
                  <w:t xml:space="preserve">After its public release, </w:t>
                </w:r>
                <w:r w:rsidRPr="00B03816">
                  <w:t xml:space="preserve">homophobic outrage against the perceived pornographic content of the film </w:t>
                </w:r>
                <w:r>
                  <w:t>led to an obscenity trial; in the end, t</w:t>
                </w:r>
                <w:r w:rsidRPr="00B03816">
                  <w:t xml:space="preserve">he California Supreme Court </w:t>
                </w:r>
                <w:r>
                  <w:t>declared that</w:t>
                </w:r>
                <w:r w:rsidRPr="00B03816">
                  <w:t xml:space="preserve"> </w:t>
                </w:r>
                <w:r w:rsidRPr="00B03816">
                  <w:rPr>
                    <w:i/>
                  </w:rPr>
                  <w:t xml:space="preserve">Fireworks </w:t>
                </w:r>
                <w:r>
                  <w:t xml:space="preserve">was art </w:t>
                </w:r>
                <w:r w:rsidRPr="00B03816">
                  <w:t>(</w:t>
                </w:r>
                <w:proofErr w:type="spellStart"/>
                <w:r w:rsidRPr="00B03816">
                  <w:t>Hattenstone</w:t>
                </w:r>
                <w:proofErr w:type="spellEnd"/>
                <w:r w:rsidRPr="00B03816">
                  <w:t>).</w:t>
                </w:r>
              </w:p>
            </w:tc>
          </w:sdtContent>
        </w:sdt>
      </w:tr>
      <w:tr w:rsidR="003F0D73" w14:paraId="4CDBBF44" w14:textId="77777777" w:rsidTr="003F0D73">
        <w:sdt>
          <w:sdtPr>
            <w:alias w:val="Article text"/>
            <w:tag w:val="articleText"/>
            <w:id w:val="634067588"/>
            <w:placeholder>
              <w:docPart w:val="81DB19F309A74B7EAB82A4ACD717EB32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16755418"/>
                  <w:placeholder>
                    <w:docPart w:val="14EAE3CFAB65C042AEFE93D1408C330C"/>
                  </w:placeholder>
                </w:sdtPr>
                <w:sdtContent>
                  <w:p w14:paraId="1A037C8F" w14:textId="77777777" w:rsidR="009D6C23" w:rsidRDefault="009D6C23" w:rsidP="00631349">
                    <w:r w:rsidRPr="00B03816">
                      <w:rPr>
                        <w:i/>
                      </w:rPr>
                      <w:t>Fireworks</w:t>
                    </w:r>
                    <w:r w:rsidRPr="00B03816">
                      <w:t>, Kenneth Anger’s</w:t>
                    </w:r>
                    <w:r>
                      <w:t xml:space="preserve"> </w:t>
                    </w:r>
                    <w:r w:rsidRPr="00B03816">
                      <w:t>breakthrough short film, brought him immediate renow</w:t>
                    </w:r>
                    <w:r>
                      <w:t xml:space="preserve">n, </w:t>
                    </w:r>
                    <w:r w:rsidRPr="00B03816">
                      <w:t>and acclaim from the likes of Jean Cocteau</w:t>
                    </w:r>
                    <w:r>
                      <w:t xml:space="preserve">, </w:t>
                    </w:r>
                    <w:r w:rsidRPr="00B03816">
                      <w:t xml:space="preserve">upon its debut at the 1949 </w:t>
                    </w:r>
                    <w:r w:rsidRPr="00B03816">
                      <w:rPr>
                        <w:i/>
                      </w:rPr>
                      <w:t xml:space="preserve">Festival du Film </w:t>
                    </w:r>
                    <w:proofErr w:type="spellStart"/>
                    <w:r w:rsidRPr="00B03816">
                      <w:rPr>
                        <w:i/>
                      </w:rPr>
                      <w:t>Maudit</w:t>
                    </w:r>
                    <w:proofErr w:type="spellEnd"/>
                    <w:r w:rsidRPr="00B03816">
                      <w:t xml:space="preserve"> (Hutchison 27). Inspired by the baroque approach to imagery and </w:t>
                    </w:r>
                    <w:proofErr w:type="spellStart"/>
                    <w:r w:rsidRPr="00B03816">
                      <w:t>mise</w:t>
                    </w:r>
                    <w:proofErr w:type="spellEnd"/>
                    <w:r w:rsidRPr="00B03816">
                      <w:t xml:space="preserve"> en scène that dominates Cocteau’s </w:t>
                    </w:r>
                    <w:r w:rsidRPr="00B03816">
                      <w:rPr>
                        <w:i/>
                      </w:rPr>
                      <w:t xml:space="preserve">Le Sang d’un </w:t>
                    </w:r>
                    <w:proofErr w:type="spellStart"/>
                    <w:r w:rsidRPr="00B03816">
                      <w:rPr>
                        <w:i/>
                      </w:rPr>
                      <w:t>poète</w:t>
                    </w:r>
                    <w:proofErr w:type="spellEnd"/>
                    <w:r>
                      <w:t xml:space="preserve"> [</w:t>
                    </w:r>
                    <w:r>
                      <w:rPr>
                        <w:i/>
                      </w:rPr>
                      <w:t>The Blood of a Poet</w:t>
                    </w:r>
                    <w:r>
                      <w:t>]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(1930)</w:t>
                    </w:r>
                    <w:r w:rsidRPr="00B03816">
                      <w:t xml:space="preserve">, and exploring the trance-like machinations of the unconscious and dreams found in the cinema of Maya </w:t>
                    </w:r>
                    <w:proofErr w:type="spellStart"/>
                    <w:r w:rsidRPr="00B03816">
                      <w:t>Deren</w:t>
                    </w:r>
                    <w:proofErr w:type="spellEnd"/>
                    <w:r w:rsidRPr="00B03816">
                      <w:t xml:space="preserve">, this film cemented Anger’s reputation as a pioneer of the </w:t>
                    </w:r>
                    <w:r>
                      <w:t>‘</w:t>
                    </w:r>
                    <w:proofErr w:type="spellStart"/>
                    <w:r w:rsidRPr="00B03816">
                      <w:t>postwar</w:t>
                    </w:r>
                    <w:proofErr w:type="spellEnd"/>
                    <w:r w:rsidRPr="00B03816">
                      <w:t xml:space="preserve"> American avant-garde cinema</w:t>
                    </w:r>
                    <w:r>
                      <w:t>’ (</w:t>
                    </w:r>
                    <w:proofErr w:type="spellStart"/>
                    <w:r>
                      <w:t>Mier</w:t>
                    </w:r>
                    <w:proofErr w:type="spellEnd"/>
                    <w:r>
                      <w:t xml:space="preserve">). </w:t>
                    </w:r>
                  </w:p>
                  <w:p w14:paraId="12CE26AF" w14:textId="77777777" w:rsidR="009D6C23" w:rsidRDefault="009D6C23" w:rsidP="00631349"/>
                  <w:p w14:paraId="09AECBEA" w14:textId="77777777" w:rsidR="00516784" w:rsidRDefault="009D6C23" w:rsidP="00631349">
                    <w:r w:rsidRPr="00B03816">
                      <w:t xml:space="preserve">Homoeroticism, a growing disenchantment with violence, and the monolithic </w:t>
                    </w:r>
                    <w:proofErr w:type="spellStart"/>
                    <w:r w:rsidRPr="00B03816">
                      <w:t>rememoration</w:t>
                    </w:r>
                    <w:proofErr w:type="spellEnd"/>
                    <w:r w:rsidRPr="00B03816">
                      <w:t xml:space="preserve"> of figures of fasci</w:t>
                    </w:r>
                    <w:r>
                      <w:t>nation and authority are among</w:t>
                    </w:r>
                    <w:r w:rsidRPr="00B03816">
                      <w:t xml:space="preserve"> the major themes explored in </w:t>
                    </w:r>
                    <w:r w:rsidRPr="00B03816">
                      <w:rPr>
                        <w:i/>
                      </w:rPr>
                      <w:t>Fireworks</w:t>
                    </w:r>
                    <w:r>
                      <w:t>. T</w:t>
                    </w:r>
                    <w:r w:rsidRPr="00B03816">
                      <w:t xml:space="preserve">o speak of an underlying thematic unity is to reduce </w:t>
                    </w:r>
                    <w:r>
                      <w:t>the film’s</w:t>
                    </w:r>
                    <w:r w:rsidRPr="00B03816">
                      <w:t xml:space="preserve"> stylistic and philosophical multiplicity</w:t>
                    </w:r>
                    <w:r>
                      <w:t>; n</w:t>
                    </w:r>
                    <w:r w:rsidRPr="00B03816">
                      <w:t>evertheless, a number of key motifs predominate</w:t>
                    </w:r>
                    <w:r>
                      <w:t xml:space="preserve"> in</w:t>
                    </w:r>
                    <w:r w:rsidRPr="00B03816">
                      <w:t xml:space="preserve"> the narrative and visual storytelling. For example,</w:t>
                    </w:r>
                    <w:r>
                      <w:t xml:space="preserve"> </w:t>
                    </w:r>
                    <w:r w:rsidRPr="00B03816">
                      <w:t xml:space="preserve">while the morphing matrices </w:t>
                    </w:r>
                    <w:r>
                      <w:t>of phallic symbols (a</w:t>
                    </w:r>
                    <w:r w:rsidRPr="00B03816">
                      <w:t xml:space="preserve"> totem, </w:t>
                    </w:r>
                    <w:r>
                      <w:t>a</w:t>
                    </w:r>
                    <w:r w:rsidRPr="00B03816">
                      <w:t xml:space="preserve"> missing middle finger) and icons of American power</w:t>
                    </w:r>
                    <w:r>
                      <w:t xml:space="preserve"> and consumerism (</w:t>
                    </w:r>
                    <w:r w:rsidRPr="00B03816">
                      <w:t xml:space="preserve">navy soldiers, </w:t>
                    </w:r>
                    <w:r>
                      <w:t>a</w:t>
                    </w:r>
                    <w:r w:rsidRPr="00B03816">
                      <w:t xml:space="preserve"> Christmas tree) hint at an overt use of symbolism, the suspended gaze of the camera emphasizes Anger’s own articulation of the work as the release of </w:t>
                    </w:r>
                    <w:r>
                      <w:t>‘</w:t>
                    </w:r>
                    <w:r w:rsidRPr="00B03816">
                      <w:t>all the explosive pyrotechnics of a dream</w:t>
                    </w:r>
                    <w:r>
                      <w:t>’</w:t>
                    </w:r>
                    <w:r w:rsidRPr="00B03816">
                      <w:t xml:space="preserve"> (</w:t>
                    </w:r>
                    <w:r w:rsidRPr="00B03816">
                      <w:rPr>
                        <w:i/>
                      </w:rPr>
                      <w:t>Fireworks</w:t>
                    </w:r>
                    <w:r w:rsidRPr="00B03816">
                      <w:t xml:space="preserve">). </w:t>
                    </w:r>
                    <w:r>
                      <w:t xml:space="preserve">After its public release, </w:t>
                    </w:r>
                    <w:r w:rsidRPr="00B03816">
                      <w:t xml:space="preserve">homophobic outrage against the perceived pornographic content of the film </w:t>
                    </w:r>
                    <w:r>
                      <w:t>led to an obscenity trial; in the end, t</w:t>
                    </w:r>
                    <w:r w:rsidRPr="00B03816">
                      <w:t xml:space="preserve">he California Supreme Court </w:t>
                    </w:r>
                    <w:r>
                      <w:t>declared that</w:t>
                    </w:r>
                    <w:r w:rsidRPr="00B03816">
                      <w:t xml:space="preserve"> </w:t>
                    </w:r>
                    <w:r w:rsidRPr="00B03816">
                      <w:rPr>
                        <w:i/>
                      </w:rPr>
                      <w:t xml:space="preserve">Fireworks </w:t>
                    </w:r>
                    <w:r>
                      <w:t xml:space="preserve">was art </w:t>
                    </w:r>
                    <w:r w:rsidRPr="00B03816">
                      <w:t>(</w:t>
                    </w:r>
                    <w:proofErr w:type="spellStart"/>
                    <w:r w:rsidRPr="00B03816">
                      <w:t>Hattenstone</w:t>
                    </w:r>
                    <w:proofErr w:type="spellEnd"/>
                    <w:r w:rsidRPr="00B03816">
                      <w:t>).</w:t>
                    </w:r>
                  </w:p>
                </w:sdtContent>
              </w:sdt>
              <w:p w14:paraId="11D1764D" w14:textId="77777777" w:rsidR="009D6C23" w:rsidRDefault="009D6C23" w:rsidP="009807DA">
                <w:pPr>
                  <w:keepNext/>
                </w:pPr>
              </w:p>
              <w:p w14:paraId="2BB4147B" w14:textId="77777777" w:rsidR="009807DA" w:rsidRDefault="009807DA" w:rsidP="009807DA">
                <w:pPr>
                  <w:keepNext/>
                </w:pPr>
                <w:r>
                  <w:lastRenderedPageBreak/>
                  <w:t xml:space="preserve">Link: </w:t>
                </w:r>
                <w:r w:rsidRPr="009807DA">
                  <w:t>http://cinearchive.org/post/76969770877/donald-</w:t>
                </w:r>
                <w:r>
                  <w:t>cammell-dennis-hopper-alejandro</w:t>
                </w:r>
              </w:p>
              <w:p w14:paraId="3682887A" w14:textId="77777777" w:rsidR="009807DA" w:rsidRDefault="009D6C23" w:rsidP="009807DA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807DA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9807DA">
                  <w:t xml:space="preserve"> T</w:t>
                </w:r>
                <w:r w:rsidR="009807DA" w:rsidRPr="0048337E">
                  <w:t xml:space="preserve">he Nigel Finch documentary, </w:t>
                </w:r>
                <w:r w:rsidR="009807DA" w:rsidRPr="009807DA">
                  <w:rPr>
                    <w:i/>
                  </w:rPr>
                  <w:t>Kenneth Anger’s Hollywood Babylon</w:t>
                </w:r>
                <w:r w:rsidR="009807DA" w:rsidRPr="0048337E">
                  <w:t xml:space="preserve"> (1991), along with a short article on Anger’s work a</w:t>
                </w:r>
                <w:r w:rsidR="009807DA">
                  <w:t>s</w:t>
                </w:r>
                <w:r w:rsidR="009807DA" w:rsidRPr="0048337E">
                  <w:t xml:space="preserve"> an author in </w:t>
                </w:r>
                <w:proofErr w:type="spellStart"/>
                <w:r w:rsidR="009807DA" w:rsidRPr="009807DA">
                  <w:rPr>
                    <w:i/>
                  </w:rPr>
                  <w:t>Cinephilia</w:t>
                </w:r>
                <w:proofErr w:type="spellEnd"/>
                <w:r w:rsidR="009807DA" w:rsidRPr="009807DA">
                  <w:rPr>
                    <w:i/>
                  </w:rPr>
                  <w:t xml:space="preserve"> and Beyond</w:t>
                </w:r>
              </w:p>
              <w:p w14:paraId="48BA8956" w14:textId="77777777" w:rsidR="009807DA" w:rsidRDefault="009807DA" w:rsidP="009807DA">
                <w:pPr>
                  <w:keepNext/>
                </w:pPr>
                <w:r>
                  <w:t xml:space="preserve">Link: </w:t>
                </w:r>
                <w:r w:rsidRPr="009807DA">
                  <w:t>http://www.vice.com/v</w:t>
                </w:r>
                <w:bookmarkStart w:id="0" w:name="_GoBack"/>
                <w:bookmarkEnd w:id="0"/>
                <w:r w:rsidRPr="009807DA">
                  <w:t>ice-meets/kenneth-anger</w:t>
                </w:r>
              </w:p>
              <w:p w14:paraId="373379FD" w14:textId="77777777" w:rsidR="003F0D73" w:rsidRPr="00631349" w:rsidRDefault="009D6C23" w:rsidP="009D6C23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9807DA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9807DA">
                  <w:t xml:space="preserve"> </w:t>
                </w:r>
                <w:r w:rsidR="009807DA" w:rsidRPr="009807DA">
                  <w:rPr>
                    <w:i/>
                  </w:rPr>
                  <w:t>Vice</w:t>
                </w:r>
                <w:r w:rsidR="009807DA" w:rsidRPr="008713CC">
                  <w:t xml:space="preserve"> interview, article and expose on Anger</w:t>
                </w:r>
              </w:p>
            </w:tc>
          </w:sdtContent>
        </w:sdt>
      </w:tr>
      <w:tr w:rsidR="003235A7" w14:paraId="15A7FCD9" w14:textId="77777777" w:rsidTr="003235A7">
        <w:tc>
          <w:tcPr>
            <w:tcW w:w="9016" w:type="dxa"/>
          </w:tcPr>
          <w:p w14:paraId="2545842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1AB64831814E59A7AE43D3B0847C68"/>
              </w:placeholder>
            </w:sdtPr>
            <w:sdtEndPr/>
            <w:sdtContent>
              <w:p w14:paraId="76EC581C" w14:textId="77777777" w:rsidR="00631349" w:rsidRDefault="009D6C23" w:rsidP="00631349">
                <w:sdt>
                  <w:sdtPr>
                    <w:id w:val="2093652863"/>
                    <w:citation/>
                  </w:sdtPr>
                  <w:sdtEndPr/>
                  <w:sdtContent>
                    <w:r w:rsidR="00631349">
                      <w:fldChar w:fldCharType="begin"/>
                    </w:r>
                    <w:r w:rsidR="00631349">
                      <w:rPr>
                        <w:lang w:val="en-US"/>
                      </w:rPr>
                      <w:instrText xml:space="preserve"> CITATION Hal80 \l 1033 </w:instrText>
                    </w:r>
                    <w:r w:rsidR="00631349">
                      <w:fldChar w:fldCharType="separate"/>
                    </w:r>
                    <w:r w:rsidR="00631349">
                      <w:rPr>
                        <w:noProof/>
                        <w:lang w:val="en-US"/>
                      </w:rPr>
                      <w:t>(Haller)</w:t>
                    </w:r>
                    <w:r w:rsidR="00631349">
                      <w:fldChar w:fldCharType="end"/>
                    </w:r>
                  </w:sdtContent>
                </w:sdt>
              </w:p>
              <w:p w14:paraId="63FD18FD" w14:textId="77777777" w:rsidR="00631349" w:rsidRDefault="00631349" w:rsidP="00631349"/>
              <w:p w14:paraId="7FB4949F" w14:textId="77777777" w:rsidR="00631349" w:rsidRDefault="009D6C23" w:rsidP="00631349">
                <w:sdt>
                  <w:sdtPr>
                    <w:id w:val="-1010595748"/>
                    <w:citation/>
                  </w:sdtPr>
                  <w:sdtEndPr/>
                  <w:sdtContent>
                    <w:r w:rsidR="00631349">
                      <w:fldChar w:fldCharType="begin"/>
                    </w:r>
                    <w:r w:rsidR="00631349">
                      <w:rPr>
                        <w:lang w:val="en-US"/>
                      </w:rPr>
                      <w:instrText xml:space="preserve"> CITATION Hat10 \l 1033 </w:instrText>
                    </w:r>
                    <w:r w:rsidR="00631349">
                      <w:fldChar w:fldCharType="separate"/>
                    </w:r>
                    <w:r w:rsidR="00631349">
                      <w:rPr>
                        <w:noProof/>
                        <w:lang w:val="en-US"/>
                      </w:rPr>
                      <w:t>(Hattenstone)</w:t>
                    </w:r>
                    <w:r w:rsidR="00631349">
                      <w:fldChar w:fldCharType="end"/>
                    </w:r>
                  </w:sdtContent>
                </w:sdt>
              </w:p>
              <w:p w14:paraId="4DB69B7C" w14:textId="77777777" w:rsidR="00631349" w:rsidRDefault="00631349" w:rsidP="00631349"/>
              <w:p w14:paraId="7177CA79" w14:textId="77777777" w:rsidR="00631349" w:rsidRDefault="009D6C23" w:rsidP="00631349">
                <w:sdt>
                  <w:sdtPr>
                    <w:id w:val="-706489088"/>
                    <w:citation/>
                  </w:sdtPr>
                  <w:sdtEndPr/>
                  <w:sdtContent>
                    <w:r w:rsidR="00631349">
                      <w:fldChar w:fldCharType="begin"/>
                    </w:r>
                    <w:r w:rsidR="00631349">
                      <w:rPr>
                        <w:lang w:val="en-US"/>
                      </w:rPr>
                      <w:instrText xml:space="preserve"> CITATION Hut041 \l 1033 </w:instrText>
                    </w:r>
                    <w:r w:rsidR="00631349">
                      <w:fldChar w:fldCharType="separate"/>
                    </w:r>
                    <w:r w:rsidR="00631349">
                      <w:rPr>
                        <w:noProof/>
                        <w:lang w:val="en-US"/>
                      </w:rPr>
                      <w:t>(Hutchison)</w:t>
                    </w:r>
                    <w:r w:rsidR="00631349">
                      <w:fldChar w:fldCharType="end"/>
                    </w:r>
                  </w:sdtContent>
                </w:sdt>
              </w:p>
              <w:p w14:paraId="1B9F696A" w14:textId="77777777" w:rsidR="00631349" w:rsidRDefault="00631349" w:rsidP="00631349"/>
              <w:p w14:paraId="4D9BB8E3" w14:textId="77777777" w:rsidR="00631349" w:rsidRDefault="009D6C23" w:rsidP="00631349">
                <w:sdt>
                  <w:sdtPr>
                    <w:id w:val="1065606051"/>
                    <w:citation/>
                  </w:sdtPr>
                  <w:sdtEndPr/>
                  <w:sdtContent>
                    <w:r w:rsidR="00631349">
                      <w:fldChar w:fldCharType="begin"/>
                    </w:r>
                    <w:r w:rsidR="00631349">
                      <w:rPr>
                        <w:lang w:val="en-US"/>
                      </w:rPr>
                      <w:instrText xml:space="preserve"> CITATION Mei03 \l 1033 </w:instrText>
                    </w:r>
                    <w:r w:rsidR="00631349">
                      <w:fldChar w:fldCharType="separate"/>
                    </w:r>
                    <w:r w:rsidR="00631349">
                      <w:rPr>
                        <w:noProof/>
                        <w:lang w:val="en-US"/>
                      </w:rPr>
                      <w:t>(Meir)</w:t>
                    </w:r>
                    <w:r w:rsidR="00631349">
                      <w:fldChar w:fldCharType="end"/>
                    </w:r>
                  </w:sdtContent>
                </w:sdt>
              </w:p>
              <w:p w14:paraId="6A10AAD6" w14:textId="77777777" w:rsidR="00631349" w:rsidRDefault="00631349" w:rsidP="00631349"/>
              <w:p w14:paraId="1C76D3CC" w14:textId="77777777" w:rsidR="003235A7" w:rsidRDefault="009D6C23" w:rsidP="00631349">
                <w:sdt>
                  <w:sdtPr>
                    <w:id w:val="496697542"/>
                    <w:citation/>
                  </w:sdtPr>
                  <w:sdtEndPr/>
                  <w:sdtContent>
                    <w:r w:rsidR="00631349">
                      <w:fldChar w:fldCharType="begin"/>
                    </w:r>
                    <w:r w:rsidR="00631349">
                      <w:rPr>
                        <w:lang w:val="en-US"/>
                      </w:rPr>
                      <w:instrText xml:space="preserve"> CITATION Ken \l 1033 </w:instrText>
                    </w:r>
                    <w:r w:rsidR="00631349">
                      <w:fldChar w:fldCharType="separate"/>
                    </w:r>
                    <w:r w:rsidR="00631349">
                      <w:rPr>
                        <w:noProof/>
                        <w:lang w:val="en-US"/>
                      </w:rPr>
                      <w:t>(Kenneth Anger's Magick Lantern Cycle)</w:t>
                    </w:r>
                    <w:r w:rsidR="00631349">
                      <w:fldChar w:fldCharType="end"/>
                    </w:r>
                  </w:sdtContent>
                </w:sdt>
              </w:p>
            </w:sdtContent>
          </w:sdt>
        </w:tc>
      </w:tr>
    </w:tbl>
    <w:p w14:paraId="689BCC1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7E468" w14:textId="77777777" w:rsidR="007240A4" w:rsidRDefault="007240A4" w:rsidP="007A0D55">
      <w:pPr>
        <w:spacing w:after="0" w:line="240" w:lineRule="auto"/>
      </w:pPr>
      <w:r>
        <w:separator/>
      </w:r>
    </w:p>
  </w:endnote>
  <w:endnote w:type="continuationSeparator" w:id="0">
    <w:p w14:paraId="4D2FA8B4" w14:textId="77777777" w:rsidR="007240A4" w:rsidRDefault="007240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F1CEEC" w14:textId="77777777" w:rsidR="007240A4" w:rsidRDefault="007240A4" w:rsidP="007A0D55">
      <w:pPr>
        <w:spacing w:after="0" w:line="240" w:lineRule="auto"/>
      </w:pPr>
      <w:r>
        <w:separator/>
      </w:r>
    </w:p>
  </w:footnote>
  <w:footnote w:type="continuationSeparator" w:id="0">
    <w:p w14:paraId="6AB35E3B" w14:textId="77777777" w:rsidR="007240A4" w:rsidRDefault="007240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B32F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2FF3D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784"/>
    <w:rsid w:val="00530B9C"/>
    <w:rsid w:val="00534F8F"/>
    <w:rsid w:val="00590035"/>
    <w:rsid w:val="005B177E"/>
    <w:rsid w:val="005B3921"/>
    <w:rsid w:val="005F26D7"/>
    <w:rsid w:val="005F5450"/>
    <w:rsid w:val="00631349"/>
    <w:rsid w:val="006D0412"/>
    <w:rsid w:val="007240A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807DA"/>
    <w:rsid w:val="009A7264"/>
    <w:rsid w:val="009D1606"/>
    <w:rsid w:val="009D6C23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3F7A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01CD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9807D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07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9807D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807D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C2904B9CAA421A91EF26FB472F7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B243-DC18-46B4-9AED-1A6B7ABB6892}"/>
      </w:docPartPr>
      <w:docPartBody>
        <w:p w:rsidR="00EE01EC" w:rsidRDefault="00E2620A">
          <w:pPr>
            <w:pStyle w:val="9DC2904B9CAA421A91EF26FB472F7B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BB7543BAED43F9A5528179EB9E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AD81-90DD-4DE7-B19E-E35EC04DC9AD}"/>
      </w:docPartPr>
      <w:docPartBody>
        <w:p w:rsidR="00EE01EC" w:rsidRDefault="00E2620A">
          <w:pPr>
            <w:pStyle w:val="AFBB7543BAED43F9A5528179EB9E42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DC5DE946314B9188D0F7377A81F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3D98-1249-41C5-9831-048904E54FF6}"/>
      </w:docPartPr>
      <w:docPartBody>
        <w:p w:rsidR="00EE01EC" w:rsidRDefault="00E2620A">
          <w:pPr>
            <w:pStyle w:val="73DC5DE946314B9188D0F7377A81F2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0BFC8287B4D4872AF1C32F3F381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F6D4F-22BF-4460-B916-146F543AFEBA}"/>
      </w:docPartPr>
      <w:docPartBody>
        <w:p w:rsidR="00EE01EC" w:rsidRDefault="00E2620A">
          <w:pPr>
            <w:pStyle w:val="A0BFC8287B4D4872AF1C32F3F381B8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B4DFB8F219B45558FD9AA6227FF1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4D4-6FEC-4B22-88F0-D36E2306B0E0}"/>
      </w:docPartPr>
      <w:docPartBody>
        <w:p w:rsidR="00EE01EC" w:rsidRDefault="00E2620A">
          <w:pPr>
            <w:pStyle w:val="FB4DFB8F219B45558FD9AA6227FF10B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F2C8EF3238459BB1909920BA59E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084A-275F-44C5-8CF0-8831FCB2D5EF}"/>
      </w:docPartPr>
      <w:docPartBody>
        <w:p w:rsidR="00EE01EC" w:rsidRDefault="00E2620A">
          <w:pPr>
            <w:pStyle w:val="EEF2C8EF3238459BB1909920BA59E4E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AE73D893102401DB2BADE74FE33F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2EE25-030C-4C90-9F59-95CD208C810A}"/>
      </w:docPartPr>
      <w:docPartBody>
        <w:p w:rsidR="00EE01EC" w:rsidRDefault="00E2620A">
          <w:pPr>
            <w:pStyle w:val="8AE73D893102401DB2BADE74FE33F27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A668E16AF8749CB9F70BF3AFB605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FC748-4DAF-4099-B203-CB17DA002E24}"/>
      </w:docPartPr>
      <w:docPartBody>
        <w:p w:rsidR="00EE01EC" w:rsidRDefault="00E2620A">
          <w:pPr>
            <w:pStyle w:val="6A668E16AF8749CB9F70BF3AFB60539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1DB19F309A74B7EAB82A4ACD717E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6F4A5-EB7F-49F6-BB9E-971DADA19F5D}"/>
      </w:docPartPr>
      <w:docPartBody>
        <w:p w:rsidR="00EE01EC" w:rsidRDefault="00E2620A">
          <w:pPr>
            <w:pStyle w:val="81DB19F309A74B7EAB82A4ACD717EB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1AB64831814E59A7AE43D3B084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1C78F-574E-48C2-A95F-D7172B569100}"/>
      </w:docPartPr>
      <w:docPartBody>
        <w:p w:rsidR="00EE01EC" w:rsidRDefault="00E2620A">
          <w:pPr>
            <w:pStyle w:val="051AB64831814E59A7AE43D3B0847C6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4EAE3CFAB65C042AEFE93D1408C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F32F-89B1-6948-828E-2D0A2D5478D0}"/>
      </w:docPartPr>
      <w:docPartBody>
        <w:p w:rsidR="00000000" w:rsidRDefault="00EE01EC" w:rsidP="00EE01EC">
          <w:pPr>
            <w:pStyle w:val="14EAE3CFAB65C042AEFE93D1408C33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0A"/>
    <w:rsid w:val="00E2620A"/>
    <w:rsid w:val="00E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1EC"/>
    <w:rPr>
      <w:color w:val="808080"/>
    </w:rPr>
  </w:style>
  <w:style w:type="paragraph" w:customStyle="1" w:styleId="9DC2904B9CAA421A91EF26FB472F7B4E">
    <w:name w:val="9DC2904B9CAA421A91EF26FB472F7B4E"/>
  </w:style>
  <w:style w:type="paragraph" w:customStyle="1" w:styleId="AFBB7543BAED43F9A5528179EB9E42B0">
    <w:name w:val="AFBB7543BAED43F9A5528179EB9E42B0"/>
  </w:style>
  <w:style w:type="paragraph" w:customStyle="1" w:styleId="4E74D6BD9BC749A98F53DDE845B70F80">
    <w:name w:val="4E74D6BD9BC749A98F53DDE845B70F80"/>
  </w:style>
  <w:style w:type="paragraph" w:customStyle="1" w:styleId="73DC5DE946314B9188D0F7377A81F20A">
    <w:name w:val="73DC5DE946314B9188D0F7377A81F20A"/>
  </w:style>
  <w:style w:type="paragraph" w:customStyle="1" w:styleId="A0BFC8287B4D4872AF1C32F3F381B883">
    <w:name w:val="A0BFC8287B4D4872AF1C32F3F381B883"/>
  </w:style>
  <w:style w:type="paragraph" w:customStyle="1" w:styleId="FB4DFB8F219B45558FD9AA6227FF10BF">
    <w:name w:val="FB4DFB8F219B45558FD9AA6227FF10BF"/>
  </w:style>
  <w:style w:type="paragraph" w:customStyle="1" w:styleId="EEF2C8EF3238459BB1909920BA59E4EB">
    <w:name w:val="EEF2C8EF3238459BB1909920BA59E4EB"/>
  </w:style>
  <w:style w:type="paragraph" w:customStyle="1" w:styleId="8AE73D893102401DB2BADE74FE33F279">
    <w:name w:val="8AE73D893102401DB2BADE74FE33F279"/>
  </w:style>
  <w:style w:type="paragraph" w:customStyle="1" w:styleId="6A668E16AF8749CB9F70BF3AFB60539E">
    <w:name w:val="6A668E16AF8749CB9F70BF3AFB60539E"/>
  </w:style>
  <w:style w:type="paragraph" w:customStyle="1" w:styleId="81DB19F309A74B7EAB82A4ACD717EB32">
    <w:name w:val="81DB19F309A74B7EAB82A4ACD717EB32"/>
  </w:style>
  <w:style w:type="paragraph" w:customStyle="1" w:styleId="051AB64831814E59A7AE43D3B0847C68">
    <w:name w:val="051AB64831814E59A7AE43D3B0847C68"/>
  </w:style>
  <w:style w:type="paragraph" w:customStyle="1" w:styleId="14EAE3CFAB65C042AEFE93D1408C330C">
    <w:name w:val="14EAE3CFAB65C042AEFE93D1408C330C"/>
    <w:rsid w:val="00EE01EC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1EC"/>
    <w:rPr>
      <w:color w:val="808080"/>
    </w:rPr>
  </w:style>
  <w:style w:type="paragraph" w:customStyle="1" w:styleId="9DC2904B9CAA421A91EF26FB472F7B4E">
    <w:name w:val="9DC2904B9CAA421A91EF26FB472F7B4E"/>
  </w:style>
  <w:style w:type="paragraph" w:customStyle="1" w:styleId="AFBB7543BAED43F9A5528179EB9E42B0">
    <w:name w:val="AFBB7543BAED43F9A5528179EB9E42B0"/>
  </w:style>
  <w:style w:type="paragraph" w:customStyle="1" w:styleId="4E74D6BD9BC749A98F53DDE845B70F80">
    <w:name w:val="4E74D6BD9BC749A98F53DDE845B70F80"/>
  </w:style>
  <w:style w:type="paragraph" w:customStyle="1" w:styleId="73DC5DE946314B9188D0F7377A81F20A">
    <w:name w:val="73DC5DE946314B9188D0F7377A81F20A"/>
  </w:style>
  <w:style w:type="paragraph" w:customStyle="1" w:styleId="A0BFC8287B4D4872AF1C32F3F381B883">
    <w:name w:val="A0BFC8287B4D4872AF1C32F3F381B883"/>
  </w:style>
  <w:style w:type="paragraph" w:customStyle="1" w:styleId="FB4DFB8F219B45558FD9AA6227FF10BF">
    <w:name w:val="FB4DFB8F219B45558FD9AA6227FF10BF"/>
  </w:style>
  <w:style w:type="paragraph" w:customStyle="1" w:styleId="EEF2C8EF3238459BB1909920BA59E4EB">
    <w:name w:val="EEF2C8EF3238459BB1909920BA59E4EB"/>
  </w:style>
  <w:style w:type="paragraph" w:customStyle="1" w:styleId="8AE73D893102401DB2BADE74FE33F279">
    <w:name w:val="8AE73D893102401DB2BADE74FE33F279"/>
  </w:style>
  <w:style w:type="paragraph" w:customStyle="1" w:styleId="6A668E16AF8749CB9F70BF3AFB60539E">
    <w:name w:val="6A668E16AF8749CB9F70BF3AFB60539E"/>
  </w:style>
  <w:style w:type="paragraph" w:customStyle="1" w:styleId="81DB19F309A74B7EAB82A4ACD717EB32">
    <w:name w:val="81DB19F309A74B7EAB82A4ACD717EB32"/>
  </w:style>
  <w:style w:type="paragraph" w:customStyle="1" w:styleId="051AB64831814E59A7AE43D3B0847C68">
    <w:name w:val="051AB64831814E59A7AE43D3B0847C68"/>
  </w:style>
  <w:style w:type="paragraph" w:customStyle="1" w:styleId="14EAE3CFAB65C042AEFE93D1408C330C">
    <w:name w:val="14EAE3CFAB65C042AEFE93D1408C330C"/>
    <w:rsid w:val="00EE01EC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Hut041</b:Tag>
    <b:SourceType>Book</b:SourceType>
    <b:Guid>{7BBF14B2-833B-4B65-900E-3B21E39E6080}</b:Guid>
    <b:Author>
      <b:Author>
        <b:NameList>
          <b:Person>
            <b:Last>Hutchison</b:Last>
            <b:First>Alice</b:First>
            <b:Middle>L.</b:Middle>
          </b:Person>
        </b:NameList>
      </b:Author>
    </b:Author>
    <b:Title>Kenneth Anger: A Demonic Visionary</b:Title>
    <b:Year>2004</b:Year>
    <b:City>London</b:City>
    <b:Publisher>Black Dog Publishing</b:Publisher>
    <b:RefOrder>1</b:RefOrder>
  </b:Source>
  <b:Source>
    <b:Tag>Hal80</b:Tag>
    <b:SourceType>Book</b:SourceType>
    <b:Guid>{F5CB44BF-4803-45FF-8693-C2B41ABFA444}</b:Guid>
    <b:Author>
      <b:Author>
        <b:NameList>
          <b:Person>
            <b:Last>Haller</b:Last>
            <b:First>Robert</b:First>
            <b:Middle>A.</b:Middle>
          </b:Person>
        </b:NameList>
      </b:Author>
    </b:Author>
    <b:Title>Kenneth Anger</b:Title>
    <b:Year>1980</b:Year>
    <b:City>Minneapolis</b:City>
    <b:Publisher>Walker Art Center</b:Publisher>
    <b:RefOrder>2</b:RefOrder>
  </b:Source>
  <b:Source>
    <b:Tag>Mei03</b:Tag>
    <b:SourceType>DocumentFromInternetSite</b:SourceType>
    <b:Guid>{B52A5E6D-5C56-48EA-B51E-7F46CBD35BD1}</b:Guid>
    <b:Author>
      <b:Author>
        <b:NameList>
          <b:Person>
            <b:Last>Meir</b:Last>
            <b:First>Christopher</b:First>
          </b:Person>
        </b:NameList>
      </b:Author>
    </b:Author>
    <b:Title>Fireworks</b:Title>
    <b:Year>2003</b:Year>
    <b:Publisher>Senses of Cinema</b:Publisher>
    <b:InternetSiteTitle>Senses of Cinema</b:InternetSiteTitle>
    <b:Month>July</b:Month>
    <b:URL>http://sensesofcinema.com/2003/cteq/fireworks/</b:URL>
    <b:RefOrder>4</b:RefOrder>
  </b:Source>
  <b:Source>
    <b:Tag>Ken</b:Tag>
    <b:SourceType>DocumentFromInternetSite</b:SourceType>
    <b:Guid>{E2FB5CB9-E611-4033-8BAE-9D455CC031B3}</b:Guid>
    <b:Title>Kenneth Anger's Magick Lantern Cycle</b:Title>
    <b:InternetSiteTitle>Harvard Film Archive</b:InternetSiteTitle>
    <b:URL>http://hcl.harvard.edu/hfa/films/2010octdec/anger.html</b:URL>
    <b:RefOrder>5</b:RefOrder>
  </b:Source>
  <b:Source>
    <b:Tag>Hat10</b:Tag>
    <b:SourceType>ArticleInAPeriodical</b:SourceType>
    <b:Guid>{87FBB914-634F-4031-89EB-B1AF1BF6A3A5}</b:Guid>
    <b:Title>Kenneth Anger: :No, I am not a Satanist"</b:Title>
    <b:Year>2010</b:Year>
    <b:Month>March</b:Month>
    <b:Day>10</b:Day>
    <b:YearAccessed>2014</b:YearAccessed>
    <b:MonthAccessed>August</b:MonthAccessed>
    <b:DayAccessed>1</b:DayAccessed>
    <b:Medium>Web</b:Medium>
    <b:Author>
      <b:Author>
        <b:NameList>
          <b:Person>
            <b:Last>Hattenstone</b:Last>
            <b:First>Simon</b:First>
          </b:Person>
        </b:NameList>
      </b:Author>
    </b:Author>
    <b:PeriodicalTitle>The Guardian</b:PeriodicalTitle>
    <b:URL>http://www.theguardian.com/film/2010/mar/10/kenneth-anger-interview</b:URL>
    <b:RefOrder>3</b:RefOrder>
  </b:Source>
</b:Sources>
</file>

<file path=customXml/itemProps1.xml><?xml version="1.0" encoding="utf-8"?>
<ds:datastoreItem xmlns:ds="http://schemas.openxmlformats.org/officeDocument/2006/customXml" ds:itemID="{DA235BEC-459E-8E4D-8D3B-776D8EC9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2014-08-05T03:14:00Z</dcterms:created>
  <dcterms:modified xsi:type="dcterms:W3CDTF">2014-09-14T19:16:00Z</dcterms:modified>
</cp:coreProperties>
</file>