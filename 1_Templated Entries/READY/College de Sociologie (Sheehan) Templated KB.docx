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n-US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Content>
            <w:tc>
              <w:tcPr>
                <w:tcW w:w="2073" w:type="dxa"/>
              </w:tcPr>
              <w:p w:rsidR="00B574C9" w:rsidRDefault="00B406D8" w:rsidP="00B406D8">
                <w:r>
                  <w:rPr>
                    <w:lang w:val="en-US"/>
                  </w:rPr>
                  <w:t>Paul</w:t>
                </w:r>
                <w:r w:rsidRPr="00B406D8">
                  <w:rPr>
                    <w:lang w:val="en-US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en-US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:rsidR="00B574C9" w:rsidRDefault="00B406D8" w:rsidP="005E0090">
                <w:r w:rsidRPr="00B406D8">
                  <w:rPr>
                    <w:lang w:val="en-US"/>
                  </w:rPr>
                  <w:t>Sheehan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406D8" w:rsidP="005E0090">
                <w:r w:rsidRPr="00B406D8">
                  <w:rPr>
                    <w:lang w:val="en-US"/>
                  </w:rPr>
                  <w:t>Macquarie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bookmarkStart w:id="0" w:name="_GoBack" w:displacedByCustomXml="next"/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B406D8" w:rsidP="00B406D8">
                <w:proofErr w:type="spellStart"/>
                <w:r w:rsidRPr="00B406D8">
                  <w:rPr>
                    <w:lang w:val="en-US"/>
                  </w:rPr>
                  <w:t>Collège</w:t>
                </w:r>
                <w:proofErr w:type="spellEnd"/>
                <w:r w:rsidRPr="00B406D8">
                  <w:rPr>
                    <w:lang w:val="en-US"/>
                  </w:rPr>
                  <w:t xml:space="preserve"> de </w:t>
                </w:r>
                <w:proofErr w:type="spellStart"/>
                <w:r w:rsidRPr="00B406D8">
                  <w:rPr>
                    <w:lang w:val="en-US"/>
                  </w:rPr>
                  <w:t>Sociologie</w:t>
                </w:r>
                <w:proofErr w:type="spellEnd"/>
              </w:p>
            </w:tc>
          </w:sdtContent>
        </w:sdt>
        <w:bookmarkEnd w:id="0" w:displacedByCustomXml="prev"/>
      </w:tr>
      <w:tr w:rsidR="00464699" w:rsidTr="00C91911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B406D8" w:rsidP="005E0090">
                <w:r>
                  <w:rPr>
                    <w:lang w:val="en-CA"/>
                  </w:rPr>
                  <w:t xml:space="preserve">The </w:t>
                </w:r>
                <w:sdt>
                  <w:sdtPr>
                    <w:rPr>
                      <w:lang w:val="en-US"/>
                    </w:rPr>
                    <w:alias w:val="Article headword"/>
                    <w:tag w:val="articleHeadword"/>
                    <w:id w:val="-341086700"/>
                    <w:placeholder>
                      <w:docPart w:val="6AA8886B4AE848A1AFE2F2E16DABD3FF"/>
                    </w:placeholder>
                    <w:text/>
                  </w:sdtPr>
                  <w:sdtContent>
                    <w:proofErr w:type="spellStart"/>
                    <w:r w:rsidRPr="00B406D8">
                      <w:rPr>
                        <w:lang w:val="en-US"/>
                      </w:rPr>
                      <w:t>Collège</w:t>
                    </w:r>
                    <w:proofErr w:type="spellEnd"/>
                    <w:r w:rsidRPr="00B406D8">
                      <w:rPr>
                        <w:lang w:val="en-US"/>
                      </w:rPr>
                      <w:t xml:space="preserve"> de </w:t>
                    </w:r>
                    <w:proofErr w:type="spellStart"/>
                    <w:r w:rsidRPr="00B406D8">
                      <w:rPr>
                        <w:lang w:val="en-US"/>
                      </w:rPr>
                      <w:t>Sociologie</w:t>
                    </w:r>
                    <w:proofErr w:type="spellEnd"/>
                  </w:sdtContent>
                </w:sdt>
                <w:r>
                  <w:rPr>
                    <w:lang w:val="en-US"/>
                  </w:rPr>
                  <w:t xml:space="preserve"> was a</w:t>
                </w:r>
                <w:r>
                  <w:t xml:space="preserve"> discussion group of French intellectuals established in Paris in March 1937, which lasted until late 1939. Co-founded by Georges </w:t>
                </w:r>
                <w:proofErr w:type="spellStart"/>
                <w:r>
                  <w:t>Bataille</w:t>
                </w:r>
                <w:proofErr w:type="spellEnd"/>
                <w:r>
                  <w:t xml:space="preserve"> (1897-1962), Roger </w:t>
                </w:r>
                <w:proofErr w:type="spellStart"/>
                <w:r>
                  <w:t>Caillois</w:t>
                </w:r>
                <w:proofErr w:type="spellEnd"/>
                <w:r>
                  <w:t xml:space="preserve"> (1913-1978) and Michel </w:t>
                </w:r>
                <w:proofErr w:type="spellStart"/>
                <w:r>
                  <w:t>Leiris</w:t>
                </w:r>
                <w:proofErr w:type="spellEnd"/>
                <w:r>
                  <w:t xml:space="preserve"> (1901-1990) – a fourth initiator, Jules </w:t>
                </w:r>
                <w:proofErr w:type="spellStart"/>
                <w:r>
                  <w:t>Monnerot</w:t>
                </w:r>
                <w:proofErr w:type="spellEnd"/>
                <w:r>
                  <w:t xml:space="preserve"> (1908-1995), was swiftly dismissed – the group’s name was a deliberate provocation. Didacticism was not its goal, and it abjured the sociological tradition, with its roots in scientific method. Instead, the </w:t>
                </w:r>
                <w:proofErr w:type="spellStart"/>
                <w:r w:rsidRPr="008F67E3">
                  <w:t>Coll</w:t>
                </w:r>
                <w:r w:rsidRPr="008F67E3">
                  <w:rPr>
                    <w:color w:val="000000"/>
                  </w:rPr>
                  <w:t>è</w:t>
                </w:r>
                <w:r w:rsidRPr="008F67E3">
                  <w:t>ge</w:t>
                </w:r>
                <w:proofErr w:type="spellEnd"/>
                <w:r>
                  <w:t xml:space="preserve"> f</w:t>
                </w:r>
                <w:r w:rsidRPr="00555E9A">
                  <w:t>ocused on the</w:t>
                </w:r>
                <w:r>
                  <w:t xml:space="preserve"> modern</w:t>
                </w:r>
                <w:r w:rsidRPr="00555E9A">
                  <w:t xml:space="preserve"> relevance of myth, power and the sacred to</w:t>
                </w:r>
                <w:r>
                  <w:t xml:space="preserve"> combat</w:t>
                </w:r>
                <w:r w:rsidRPr="00555E9A">
                  <w:t xml:space="preserve"> the fascist menace</w:t>
                </w:r>
                <w:r>
                  <w:t xml:space="preserve"> on the rise in the 1930s</w:t>
                </w:r>
                <w:r w:rsidRPr="00555E9A">
                  <w:t xml:space="preserve">. </w:t>
                </w:r>
                <w:r>
                  <w:t xml:space="preserve">Building on </w:t>
                </w:r>
                <w:proofErr w:type="spellStart"/>
                <w:r>
                  <w:t>Émile</w:t>
                </w:r>
                <w:proofErr w:type="spellEnd"/>
                <w:r>
                  <w:t xml:space="preserve"> Durkheim’s ethnological research into primitive societies, the l</w:t>
                </w:r>
                <w:r w:rsidRPr="00B44616">
                  <w:t>ectures</w:t>
                </w:r>
                <w:r>
                  <w:t>, which</w:t>
                </w:r>
                <w:r w:rsidRPr="00B44616">
                  <w:t xml:space="preserve"> were often improvised</w:t>
                </w:r>
                <w:r>
                  <w:t xml:space="preserve">, covered such topics as carnival, shamanism, Sade, power and the army. </w:t>
                </w:r>
              </w:p>
            </w:tc>
          </w:sdtContent>
        </w:sdt>
      </w:tr>
      <w:tr w:rsidR="003F0D73" w:rsidRPr="00AE64D7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B406D8" w:rsidRDefault="00B406D8" w:rsidP="00B406D8">
                    <w:r>
                      <w:rPr>
                        <w:lang w:val="en-CA"/>
                      </w:rPr>
                      <w:t xml:space="preserve">The </w:t>
                    </w:r>
                    <w:sdt>
                      <w:sdtPr>
                        <w:rPr>
                          <w:lang w:val="en-US"/>
                        </w:rPr>
                        <w:alias w:val="Article headword"/>
                        <w:tag w:val="articleHeadword"/>
                        <w:id w:val="-1196772643"/>
                        <w:placeholder>
                          <w:docPart w:val="E9371D41FBB643EFBE6BBD552FDFDD08"/>
                        </w:placeholder>
                        <w:text/>
                      </w:sdtPr>
                      <w:sdtContent>
                        <w:proofErr w:type="spellStart"/>
                        <w:r w:rsidRPr="00B406D8">
                          <w:rPr>
                            <w:lang w:val="en-US"/>
                          </w:rPr>
                          <w:t>Collège</w:t>
                        </w:r>
                        <w:proofErr w:type="spellEnd"/>
                        <w:r w:rsidRPr="00B406D8">
                          <w:rPr>
                            <w:lang w:val="en-US"/>
                          </w:rPr>
                          <w:t xml:space="preserve"> de </w:t>
                        </w:r>
                        <w:proofErr w:type="spellStart"/>
                        <w:r w:rsidRPr="00B406D8">
                          <w:rPr>
                            <w:lang w:val="en-US"/>
                          </w:rPr>
                          <w:t>Sociologie</w:t>
                        </w:r>
                        <w:proofErr w:type="spellEnd"/>
                      </w:sdtContent>
                    </w:sdt>
                    <w:r>
                      <w:rPr>
                        <w:lang w:val="en-US"/>
                      </w:rPr>
                      <w:t xml:space="preserve"> was a</w:t>
                    </w:r>
                    <w:r>
                      <w:t xml:space="preserve"> discussion group of French intellectuals established in Paris in March 1937, </w:t>
                    </w:r>
                    <w:r>
                      <w:t>which</w:t>
                    </w:r>
                    <w:r>
                      <w:t xml:space="preserve"> lasted until late 1939. Co-founded by Georges </w:t>
                    </w:r>
                    <w:proofErr w:type="spellStart"/>
                    <w:r>
                      <w:t>Bataille</w:t>
                    </w:r>
                    <w:proofErr w:type="spellEnd"/>
                    <w:r>
                      <w:t xml:space="preserve"> (1897-1962), Roger </w:t>
                    </w:r>
                    <w:proofErr w:type="spellStart"/>
                    <w:r>
                      <w:t>Caillois</w:t>
                    </w:r>
                    <w:proofErr w:type="spellEnd"/>
                    <w:r>
                      <w:t xml:space="preserve"> (1913-1978) and Michel </w:t>
                    </w:r>
                    <w:proofErr w:type="spellStart"/>
                    <w:r>
                      <w:t>Leiris</w:t>
                    </w:r>
                    <w:proofErr w:type="spellEnd"/>
                    <w:r>
                      <w:t xml:space="preserve"> (1901-1990) – a fourth initiator, Jules </w:t>
                    </w:r>
                    <w:proofErr w:type="spellStart"/>
                    <w:r>
                      <w:t>Monnerot</w:t>
                    </w:r>
                    <w:proofErr w:type="spellEnd"/>
                    <w:r>
                      <w:t xml:space="preserve"> (1908-1995), was swiftly dismissed – the group’s name was a deliberate provocation. Didacticism was not its goal, and it abjured the sociological tradition, with its roots in scientific method. Instead, the </w:t>
                    </w:r>
                    <w:proofErr w:type="spellStart"/>
                    <w:r w:rsidRPr="008F67E3">
                      <w:t>Coll</w:t>
                    </w:r>
                    <w:r w:rsidRPr="008F67E3">
                      <w:rPr>
                        <w:color w:val="000000"/>
                      </w:rPr>
                      <w:t>è</w:t>
                    </w:r>
                    <w:r w:rsidRPr="008F67E3">
                      <w:t>ge</w:t>
                    </w:r>
                    <w:proofErr w:type="spellEnd"/>
                    <w:r>
                      <w:t xml:space="preserve"> f</w:t>
                    </w:r>
                    <w:r w:rsidRPr="00555E9A">
                      <w:t>ocused on the</w:t>
                    </w:r>
                    <w:r>
                      <w:t xml:space="preserve"> modern</w:t>
                    </w:r>
                    <w:r w:rsidRPr="00555E9A">
                      <w:t xml:space="preserve"> relevance of myth, power and the sacred to</w:t>
                    </w:r>
                    <w:r>
                      <w:t xml:space="preserve"> combat</w:t>
                    </w:r>
                    <w:r w:rsidRPr="00555E9A">
                      <w:t xml:space="preserve"> the fascist menace</w:t>
                    </w:r>
                    <w:r>
                      <w:t xml:space="preserve"> on the rise in the 1930s</w:t>
                    </w:r>
                    <w:r w:rsidRPr="00555E9A">
                      <w:t xml:space="preserve">. </w:t>
                    </w:r>
                    <w:r>
                      <w:t xml:space="preserve">Building on </w:t>
                    </w:r>
                    <w:proofErr w:type="spellStart"/>
                    <w:r>
                      <w:t>Émile</w:t>
                    </w:r>
                    <w:proofErr w:type="spellEnd"/>
                    <w:r>
                      <w:t xml:space="preserve"> Durkheim’s ethnological research into primitive societies, the l</w:t>
                    </w:r>
                    <w:r w:rsidRPr="00B44616">
                      <w:t>ectures</w:t>
                    </w:r>
                    <w:r>
                      <w:t>, which</w:t>
                    </w:r>
                    <w:r w:rsidRPr="00B44616">
                      <w:t xml:space="preserve"> were often improvised</w:t>
                    </w:r>
                    <w:r>
                      <w:t xml:space="preserve">, covered such topics as carnival, shamanism, Sade, power and the army. </w:t>
                    </w:r>
                  </w:p>
                  <w:p w:rsidR="00B406D8" w:rsidRDefault="00B406D8" w:rsidP="00B406D8"/>
                  <w:p w:rsidR="003F0D73" w:rsidRPr="005E0090" w:rsidRDefault="00B406D8" w:rsidP="00B406D8">
                    <w:pPr>
                      <w:rPr>
                        <w:lang w:val="en-CA"/>
                      </w:rPr>
                    </w:pPr>
                    <w:r>
                      <w:t xml:space="preserve">The </w:t>
                    </w:r>
                    <w:r w:rsidRPr="00555E9A">
                      <w:t>heterogeneous</w:t>
                    </w:r>
                    <w:r>
                      <w:t xml:space="preserve"> </w:t>
                    </w:r>
                    <w:r w:rsidRPr="00555E9A">
                      <w:t>gathering of ethnologists, philosophers, writers and artists</w:t>
                    </w:r>
                    <w:r>
                      <w:t xml:space="preserve"> met twice a month in a bookshop in Paris’s Latin Quarter. Audience members</w:t>
                    </w:r>
                    <w:r w:rsidRPr="00555E9A">
                      <w:t xml:space="preserve"> </w:t>
                    </w:r>
                    <w:r>
                      <w:t xml:space="preserve">included Julien Benda (1867-1956), </w:t>
                    </w:r>
                    <w:proofErr w:type="spellStart"/>
                    <w:r>
                      <w:t>Drieu</w:t>
                    </w:r>
                    <w:proofErr w:type="spellEnd"/>
                    <w:r>
                      <w:t xml:space="preserve"> La Rochelle (1893-1945) and the émigré German theoreticians Walter Benjamin and Theodor Adorno. By the early months of 1939 internal rifts were developing, as </w:t>
                    </w:r>
                    <w:proofErr w:type="spellStart"/>
                    <w:r>
                      <w:t>Bataille</w:t>
                    </w:r>
                    <w:proofErr w:type="spellEnd"/>
                    <w:r>
                      <w:t xml:space="preserve"> became increasingly isolated – </w:t>
                    </w:r>
                    <w:proofErr w:type="spellStart"/>
                    <w:r>
                      <w:t>Caillois</w:t>
                    </w:r>
                    <w:proofErr w:type="spellEnd"/>
                    <w:r>
                      <w:t xml:space="preserve"> was often absent and </w:t>
                    </w:r>
                    <w:proofErr w:type="spellStart"/>
                    <w:r>
                      <w:t>Leiris</w:t>
                    </w:r>
                    <w:proofErr w:type="spellEnd"/>
                    <w:r>
                      <w:t xml:space="preserve"> had serious reservations about the concept of the sacred and the group’s lack of rigour. The onset of war in September 1939 brought a swift halt to the </w:t>
                    </w:r>
                    <w:proofErr w:type="spellStart"/>
                    <w:r w:rsidRPr="008F67E3">
                      <w:t>Coll</w:t>
                    </w:r>
                    <w:r w:rsidRPr="008F67E3">
                      <w:rPr>
                        <w:color w:val="000000"/>
                      </w:rPr>
                      <w:t>è</w:t>
                    </w:r>
                    <w:r w:rsidRPr="008F67E3">
                      <w:t>ge</w:t>
                    </w:r>
                    <w:r>
                      <w:t>’s</w:t>
                    </w:r>
                    <w:proofErr w:type="spellEnd"/>
                    <w:r>
                      <w:t xml:space="preserve"> activities and its plans for combatting fascism.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6C312C" w:rsidRDefault="00B406D8" w:rsidP="00B406D8">
                <w:sdt>
                  <w:sdtPr>
                    <w:id w:val="205658593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Gill95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B406D8">
                      <w:rPr>
                        <w:noProof/>
                        <w:lang w:val="en-CA"/>
                      </w:rPr>
                      <w:t>(Gill)</w:t>
                    </w:r>
                    <w:r>
                      <w:fldChar w:fldCharType="end"/>
                    </w:r>
                  </w:sdtContent>
                </w:sdt>
              </w:p>
              <w:p w:rsidR="006C312C" w:rsidRDefault="006C312C" w:rsidP="00B406D8">
                <w:sdt>
                  <w:sdtPr>
                    <w:id w:val="-38564443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Hollier9 \l 4105 </w:instrText>
                    </w:r>
                    <w:r>
                      <w:fldChar w:fldCharType="separate"/>
                    </w:r>
                    <w:r w:rsidRPr="006C312C">
                      <w:rPr>
                        <w:noProof/>
                        <w:lang w:val="en-CA"/>
                      </w:rPr>
                      <w:t>(Hollier)</w:t>
                    </w:r>
                    <w:r>
                      <w:fldChar w:fldCharType="end"/>
                    </w:r>
                  </w:sdtContent>
                </w:sdt>
              </w:p>
              <w:p w:rsidR="006C312C" w:rsidRDefault="006C312C" w:rsidP="00B406D8">
                <w:sdt>
                  <w:sdtPr>
                    <w:id w:val="-160865838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Durkheim65 \l 4105 </w:instrText>
                    </w:r>
                    <w:r>
                      <w:fldChar w:fldCharType="separate"/>
                    </w:r>
                    <w:r w:rsidRPr="006C312C">
                      <w:rPr>
                        <w:noProof/>
                        <w:lang w:val="en-CA"/>
                      </w:rPr>
                      <w:t>(Durkheim)</w:t>
                    </w:r>
                    <w:r>
                      <w:fldChar w:fldCharType="end"/>
                    </w:r>
                  </w:sdtContent>
                </w:sdt>
              </w:p>
              <w:p w:rsidR="006C312C" w:rsidRDefault="006C312C" w:rsidP="00B406D8">
                <w:sdt>
                  <w:sdtPr>
                    <w:id w:val="21424828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FalascaZamponi11 \l 4105 </w:instrText>
                    </w:r>
                    <w:r>
                      <w:fldChar w:fldCharType="separate"/>
                    </w:r>
                    <w:r w:rsidRPr="006C312C">
                      <w:rPr>
                        <w:noProof/>
                        <w:lang w:val="en-CA"/>
                      </w:rPr>
                      <w:t>(Falasca-Zamponi)</w:t>
                    </w:r>
                    <w:r>
                      <w:fldChar w:fldCharType="end"/>
                    </w:r>
                  </w:sdtContent>
                </w:sdt>
              </w:p>
              <w:p w:rsidR="003235A7" w:rsidRPr="00B406D8" w:rsidRDefault="006C312C" w:rsidP="00B406D8">
                <w:sdt>
                  <w:sdtPr>
                    <w:id w:val="117607193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Richman02 \l 4105 </w:instrText>
                    </w:r>
                    <w:r>
                      <w:fldChar w:fldCharType="separate"/>
                    </w:r>
                    <w:r w:rsidRPr="006C312C">
                      <w:rPr>
                        <w:noProof/>
                        <w:lang w:val="en-CA"/>
                      </w:rPr>
                      <w:t>(Richman)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AE4" w:rsidRDefault="003D7AE4" w:rsidP="007A0D55">
      <w:pPr>
        <w:spacing w:after="0" w:line="240" w:lineRule="auto"/>
      </w:pPr>
      <w:r>
        <w:separator/>
      </w:r>
    </w:p>
  </w:endnote>
  <w:endnote w:type="continuationSeparator" w:id="0">
    <w:p w:rsidR="003D7AE4" w:rsidRDefault="003D7AE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AE4" w:rsidRDefault="003D7AE4" w:rsidP="007A0D55">
      <w:pPr>
        <w:spacing w:after="0" w:line="240" w:lineRule="auto"/>
      </w:pPr>
      <w:r>
        <w:separator/>
      </w:r>
    </w:p>
  </w:footnote>
  <w:footnote w:type="continuationSeparator" w:id="0">
    <w:p w:rsidR="003D7AE4" w:rsidRDefault="003D7AE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911" w:rsidRDefault="00C919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C91911" w:rsidRDefault="00C919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2040"/>
    <w:rsid w:val="0005339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D7AE4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0090"/>
    <w:rsid w:val="005F26D7"/>
    <w:rsid w:val="005F5450"/>
    <w:rsid w:val="006C312C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64D7"/>
    <w:rsid w:val="00B219AE"/>
    <w:rsid w:val="00B33145"/>
    <w:rsid w:val="00B406D8"/>
    <w:rsid w:val="00B574C9"/>
    <w:rsid w:val="00BC39C9"/>
    <w:rsid w:val="00BE5BF7"/>
    <w:rsid w:val="00BF40E1"/>
    <w:rsid w:val="00C27FAB"/>
    <w:rsid w:val="00C358D4"/>
    <w:rsid w:val="00C6296B"/>
    <w:rsid w:val="00C91911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7E5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B0741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9371D41FBB643EFBE6BBD552FDFD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58629-15B4-4060-88D5-C4816144E517}"/>
      </w:docPartPr>
      <w:docPartBody>
        <w:p w:rsidR="00000000" w:rsidRDefault="00803B00" w:rsidP="00803B00">
          <w:pPr>
            <w:pStyle w:val="E9371D41FBB643EFBE6BBD552FDFDD0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AA8886B4AE848A1AFE2F2E16DABD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FE141-7948-40D0-AB35-87A1A3E217A5}"/>
      </w:docPartPr>
      <w:docPartBody>
        <w:p w:rsidR="00000000" w:rsidRDefault="00803B00" w:rsidP="00803B00">
          <w:pPr>
            <w:pStyle w:val="6AA8886B4AE848A1AFE2F2E16DABD3F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211385"/>
    <w:rsid w:val="0057546F"/>
    <w:rsid w:val="006C2631"/>
    <w:rsid w:val="00803B00"/>
    <w:rsid w:val="00B0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  <w:style w:type="paragraph" w:customStyle="1" w:styleId="E9371D41FBB643EFBE6BBD552FDFDD08">
    <w:name w:val="E9371D41FBB643EFBE6BBD552FDFDD08"/>
    <w:rsid w:val="00803B00"/>
  </w:style>
  <w:style w:type="paragraph" w:customStyle="1" w:styleId="6AA8886B4AE848A1AFE2F2E16DABD3FF">
    <w:name w:val="6AA8886B4AE848A1AFE2F2E16DABD3FF"/>
    <w:rsid w:val="00803B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  <w:style w:type="paragraph" w:customStyle="1" w:styleId="E9371D41FBB643EFBE6BBD552FDFDD08">
    <w:name w:val="E9371D41FBB643EFBE6BBD552FDFDD08"/>
    <w:rsid w:val="00803B00"/>
  </w:style>
  <w:style w:type="paragraph" w:customStyle="1" w:styleId="6AA8886B4AE848A1AFE2F2E16DABD3FF">
    <w:name w:val="6AA8886B4AE848A1AFE2F2E16DABD3FF"/>
    <w:rsid w:val="00803B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Gill95</b:Tag>
    <b:SourceType>Book</b:SourceType>
    <b:Guid>{10815812-94B3-4D51-BC48-60438C3B67AD}</b:Guid>
    <b:Author>
      <b:Author>
        <b:NameList>
          <b:Person>
            <b:Last>Gill</b:Last>
            <b:First>Carolyn</b:First>
            <b:Middle>Bailey (ed.)</b:Middle>
          </b:Person>
        </b:NameList>
      </b:Author>
    </b:Author>
    <b:Title>Bataille: Writing the Sacred</b:Title>
    <b:Year>1995</b:Year>
    <b:City>London and New York</b:City>
    <b:Publisher>Routledge</b:Publisher>
    <b:Medium>Print</b:Medium>
    <b:RefOrder>1</b:RefOrder>
  </b:Source>
  <b:Source>
    <b:Tag>Hollier9</b:Tag>
    <b:SourceType>Book</b:SourceType>
    <b:Guid>{F6144EA4-C728-402D-A7D2-54FC6435D4B6}</b:Guid>
    <b:Author>
      <b:Author>
        <b:NameList>
          <b:Person>
            <b:Last>Hollier</b:Last>
            <b:First>Denis</b:First>
            <b:Middle>(ed.)</b:Middle>
          </b:Person>
        </b:NameList>
      </b:Author>
    </b:Author>
    <b:Title>Le Collège de Sociologie, 1937-1939</b:Title>
    <b:Year>1969</b:Year>
    <b:City>Paris</b:City>
    <b:Publisher>Gallimard</b:Publisher>
    <b:Medium>Print</b:Medium>
    <b:Comments>trans. B. Wing as The College of Sociology (1937-39), Minneapolis: University of Minnesota Press</b:Comments>
    <b:RefOrder>2</b:RefOrder>
  </b:Source>
  <b:Source>
    <b:Tag>Durkheim65</b:Tag>
    <b:SourceType>Book</b:SourceType>
    <b:Guid>{17093EC4-71FE-4EC3-A900-3F4D38693084}</b:Guid>
    <b:Author>
      <b:Author>
        <b:NameList>
          <b:Person>
            <b:Last>Durkheim</b:Last>
            <b:First>Émile</b:First>
          </b:Person>
        </b:NameList>
      </b:Author>
    </b:Author>
    <b:Title>The Elementary Forms of the Religious Life</b:Title>
    <b:Year>1965</b:Year>
    <b:City>New York</b:City>
    <b:Publisher>Free Press</b:Publisher>
    <b:Medium>Print</b:Medium>
    <b:RefOrder>3</b:RefOrder>
  </b:Source>
  <b:Source>
    <b:Tag>FalascaZamponi11</b:Tag>
    <b:SourceType>Book</b:SourceType>
    <b:Guid>{19292C18-C06B-4D47-B45F-7AB339A878EC}</b:Guid>
    <b:Author>
      <b:Author>
        <b:NameList>
          <b:Person>
            <b:Last>Falasca-Zamponi</b:Last>
            <b:First>Simonetta</b:First>
          </b:Person>
        </b:NameList>
      </b:Author>
    </b:Author>
    <b:Title>Rethinking the Political: The Sacred, Aesthetic Politics, and the Collège de Sociologie</b:Title>
    <b:Year>2011</b:Year>
    <b:City>Montreal</b:City>
    <b:Publisher>McGill-Queens University Press</b:Publisher>
    <b:Medium>Print</b:Medium>
    <b:RefOrder>4</b:RefOrder>
  </b:Source>
  <b:Source>
    <b:Tag>Richman02</b:Tag>
    <b:SourceType>Book</b:SourceType>
    <b:Guid>{9ED4A3CF-2F54-43DA-9BA2-704F5430C2F5}</b:Guid>
    <b:Author>
      <b:Author>
        <b:NameList>
          <b:Person>
            <b:Last>Richman</b:Last>
            <b:First>Michele</b:First>
            <b:Middle>H.</b:Middle>
          </b:Person>
        </b:NameList>
      </b:Author>
    </b:Author>
    <b:Title>Sacred Revolutions: Durkheim and the Collège de Sociologie</b:Title>
    <b:Year>2002</b:Year>
    <b:City>Minneapolis</b:City>
    <b:Publisher>University of Minnesota Press</b:Publisher>
    <b:Medium>Print</b:Medium>
    <b:RefOrder>5</b:RefOrder>
  </b:Source>
</b:Sources>
</file>

<file path=customXml/itemProps1.xml><?xml version="1.0" encoding="utf-8"?>
<ds:datastoreItem xmlns:ds="http://schemas.openxmlformats.org/officeDocument/2006/customXml" ds:itemID="{FA1C68A9-2E86-43EA-ABF3-C8CDAF73C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0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2016-03-13T14:18:00Z</dcterms:created>
  <dcterms:modified xsi:type="dcterms:W3CDTF">2016-03-13T14:18:00Z</dcterms:modified>
</cp:coreProperties>
</file>