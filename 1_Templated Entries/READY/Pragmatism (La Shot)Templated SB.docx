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3EAFB0B" w14:textId="77777777" w:rsidTr="00922950">
        <w:tc>
          <w:tcPr>
            <w:tcW w:w="491" w:type="dxa"/>
            <w:vMerge w:val="restart"/>
            <w:shd w:val="clear" w:color="auto" w:fill="A6A6A6" w:themeFill="background1" w:themeFillShade="A6"/>
            <w:textDirection w:val="btLr"/>
          </w:tcPr>
          <w:p w14:paraId="63AB344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D57D28F94EE4C4BBF881DAD180031B5"/>
            </w:placeholder>
            <w:showingPlcHdr/>
            <w:dropDownList>
              <w:listItem w:displayText="Dr." w:value="Dr."/>
              <w:listItem w:displayText="Prof." w:value="Prof."/>
            </w:dropDownList>
          </w:sdtPr>
          <w:sdtEndPr/>
          <w:sdtContent>
            <w:tc>
              <w:tcPr>
                <w:tcW w:w="1259" w:type="dxa"/>
              </w:tcPr>
              <w:p w14:paraId="3A02300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8FCAEDA5191403CBB1BB777C5446B54"/>
            </w:placeholder>
            <w:text/>
          </w:sdtPr>
          <w:sdtEndPr/>
          <w:sdtContent>
            <w:tc>
              <w:tcPr>
                <w:tcW w:w="2073" w:type="dxa"/>
              </w:tcPr>
              <w:p w14:paraId="00FA913C" w14:textId="77777777" w:rsidR="00B574C9" w:rsidRDefault="00246E04" w:rsidP="00246E04">
                <w:r>
                  <w:t>Derek</w:t>
                </w:r>
              </w:p>
            </w:tc>
          </w:sdtContent>
        </w:sdt>
        <w:sdt>
          <w:sdtPr>
            <w:alias w:val="Middle name"/>
            <w:tag w:val="authorMiddleName"/>
            <w:id w:val="-2076034781"/>
            <w:placeholder>
              <w:docPart w:val="79B27C8A653B4DBCA9D83EB3D69F6BE2"/>
            </w:placeholder>
            <w:showingPlcHdr/>
            <w:text/>
          </w:sdtPr>
          <w:sdtEndPr/>
          <w:sdtContent>
            <w:tc>
              <w:tcPr>
                <w:tcW w:w="2551" w:type="dxa"/>
              </w:tcPr>
              <w:p w14:paraId="27A25FD9" w14:textId="77777777" w:rsidR="00B574C9" w:rsidRDefault="00B574C9" w:rsidP="00922950">
                <w:r>
                  <w:rPr>
                    <w:rStyle w:val="PlaceholderText"/>
                  </w:rPr>
                  <w:t>[Middle name]</w:t>
                </w:r>
              </w:p>
            </w:tc>
          </w:sdtContent>
        </w:sdt>
        <w:sdt>
          <w:sdtPr>
            <w:alias w:val="Last name"/>
            <w:tag w:val="authorLastName"/>
            <w:id w:val="-1088529830"/>
            <w:placeholder>
              <w:docPart w:val="3C27B165093D47C480360D5A986A9F5A"/>
            </w:placeholder>
            <w:text/>
          </w:sdtPr>
          <w:sdtEndPr/>
          <w:sdtContent>
            <w:tc>
              <w:tcPr>
                <w:tcW w:w="2642" w:type="dxa"/>
              </w:tcPr>
              <w:p w14:paraId="1B43D264" w14:textId="77777777" w:rsidR="00B574C9" w:rsidRDefault="00246E04" w:rsidP="00246E04">
                <w:r>
                  <w:t>La Shot</w:t>
                </w:r>
              </w:p>
            </w:tc>
          </w:sdtContent>
        </w:sdt>
      </w:tr>
      <w:tr w:rsidR="00B574C9" w14:paraId="502237EE" w14:textId="77777777" w:rsidTr="006C3128">
        <w:trPr>
          <w:trHeight w:val="1025"/>
        </w:trPr>
        <w:tc>
          <w:tcPr>
            <w:tcW w:w="491" w:type="dxa"/>
            <w:vMerge/>
            <w:shd w:val="clear" w:color="auto" w:fill="A6A6A6" w:themeFill="background1" w:themeFillShade="A6"/>
          </w:tcPr>
          <w:p w14:paraId="38AD9360" w14:textId="77777777" w:rsidR="00B574C9" w:rsidRPr="001A6A06" w:rsidRDefault="00B574C9" w:rsidP="00CF1542">
            <w:pPr>
              <w:jc w:val="center"/>
              <w:rPr>
                <w:b/>
                <w:color w:val="FFFFFF" w:themeColor="background1"/>
              </w:rPr>
            </w:pPr>
          </w:p>
        </w:tc>
        <w:sdt>
          <w:sdtPr>
            <w:alias w:val="Biography"/>
            <w:tag w:val="authorBiography"/>
            <w:id w:val="938807824"/>
            <w:placeholder>
              <w:docPart w:val="C3BC14D490A144C386A87EFDE22A8A5A"/>
            </w:placeholder>
            <w:showingPlcHdr/>
          </w:sdtPr>
          <w:sdtEndPr/>
          <w:sdtContent>
            <w:tc>
              <w:tcPr>
                <w:tcW w:w="8525" w:type="dxa"/>
                <w:gridSpan w:val="4"/>
              </w:tcPr>
              <w:p w14:paraId="75FB98CF" w14:textId="77777777" w:rsidR="00B574C9" w:rsidRDefault="00B574C9" w:rsidP="00922950">
                <w:r>
                  <w:rPr>
                    <w:rStyle w:val="PlaceholderText"/>
                  </w:rPr>
                  <w:t>[Enter your biography]</w:t>
                </w:r>
              </w:p>
            </w:tc>
          </w:sdtContent>
        </w:sdt>
      </w:tr>
      <w:tr w:rsidR="00B574C9" w14:paraId="027FDB98" w14:textId="77777777" w:rsidTr="001A6A06">
        <w:trPr>
          <w:trHeight w:val="986"/>
        </w:trPr>
        <w:tc>
          <w:tcPr>
            <w:tcW w:w="491" w:type="dxa"/>
            <w:vMerge/>
            <w:shd w:val="clear" w:color="auto" w:fill="A6A6A6" w:themeFill="background1" w:themeFillShade="A6"/>
          </w:tcPr>
          <w:p w14:paraId="4BC893AE" w14:textId="77777777" w:rsidR="00B574C9" w:rsidRPr="001A6A06" w:rsidRDefault="00B574C9" w:rsidP="00CF1542">
            <w:pPr>
              <w:jc w:val="center"/>
              <w:rPr>
                <w:b/>
                <w:color w:val="FFFFFF" w:themeColor="background1"/>
              </w:rPr>
            </w:pPr>
          </w:p>
        </w:tc>
        <w:sdt>
          <w:sdtPr>
            <w:alias w:val="Affiliation"/>
            <w:tag w:val="affiliation"/>
            <w:id w:val="2012937915"/>
            <w:placeholder>
              <w:docPart w:val="8C415BB01D9648729C3FFBE6EE8DB328"/>
            </w:placeholder>
            <w:text/>
          </w:sdtPr>
          <w:sdtEndPr/>
          <w:sdtContent>
            <w:tc>
              <w:tcPr>
                <w:tcW w:w="8525" w:type="dxa"/>
                <w:gridSpan w:val="4"/>
              </w:tcPr>
              <w:p w14:paraId="68D65B77" w14:textId="77777777" w:rsidR="00B574C9" w:rsidRDefault="00246E04" w:rsidP="00246E04">
                <w:r>
                  <w:t>University of Oklahoma</w:t>
                </w:r>
              </w:p>
            </w:tc>
          </w:sdtContent>
        </w:sdt>
      </w:tr>
    </w:tbl>
    <w:p w14:paraId="7E18174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37388D8" w14:textId="77777777" w:rsidTr="00244BB0">
        <w:tc>
          <w:tcPr>
            <w:tcW w:w="9016" w:type="dxa"/>
            <w:shd w:val="clear" w:color="auto" w:fill="A6A6A6" w:themeFill="background1" w:themeFillShade="A6"/>
            <w:tcMar>
              <w:top w:w="113" w:type="dxa"/>
              <w:bottom w:w="113" w:type="dxa"/>
            </w:tcMar>
          </w:tcPr>
          <w:p w14:paraId="7D410BE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B46F91C" w14:textId="77777777" w:rsidTr="003F0D73">
        <w:sdt>
          <w:sdtPr>
            <w:rPr>
              <w:b/>
            </w:rPr>
            <w:alias w:val="Article headword"/>
            <w:tag w:val="articleHeadword"/>
            <w:id w:val="-361440020"/>
            <w:placeholder>
              <w:docPart w:val="1FC0C96EDB784BAAAE02BD8823474086"/>
            </w:placeholder>
            <w:text/>
          </w:sdtPr>
          <w:sdtEndPr/>
          <w:sdtContent>
            <w:tc>
              <w:tcPr>
                <w:tcW w:w="9016" w:type="dxa"/>
                <w:tcMar>
                  <w:top w:w="113" w:type="dxa"/>
                  <w:bottom w:w="113" w:type="dxa"/>
                </w:tcMar>
              </w:tcPr>
              <w:p w14:paraId="4255A926" w14:textId="77777777" w:rsidR="003F0D73" w:rsidRPr="00FB589A" w:rsidRDefault="00246E04" w:rsidP="00246E04">
                <w:pPr>
                  <w:rPr>
                    <w:b/>
                  </w:rPr>
                </w:pPr>
                <w:r>
                  <w:rPr>
                    <w:b/>
                  </w:rPr>
                  <w:t>Pragmatism</w:t>
                </w:r>
              </w:p>
            </w:tc>
          </w:sdtContent>
        </w:sdt>
      </w:tr>
      <w:tr w:rsidR="00464699" w14:paraId="61610D25" w14:textId="77777777" w:rsidTr="007821B0">
        <w:sdt>
          <w:sdtPr>
            <w:alias w:val="Variant headwords"/>
            <w:tag w:val="variantHeadwords"/>
            <w:id w:val="173464402"/>
            <w:placeholder>
              <w:docPart w:val="22C4C14DAF044A1C9899C17094041DFD"/>
            </w:placeholder>
            <w:showingPlcHdr/>
          </w:sdtPr>
          <w:sdtEndPr/>
          <w:sdtContent>
            <w:tc>
              <w:tcPr>
                <w:tcW w:w="9016" w:type="dxa"/>
                <w:tcMar>
                  <w:top w:w="113" w:type="dxa"/>
                  <w:bottom w:w="113" w:type="dxa"/>
                </w:tcMar>
              </w:tcPr>
              <w:p w14:paraId="1CCF8D0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A76A2FD" w14:textId="77777777" w:rsidTr="003F0D73">
        <w:tc>
          <w:tcPr>
            <w:tcW w:w="9016" w:type="dxa"/>
            <w:tcMar>
              <w:top w:w="113" w:type="dxa"/>
              <w:bottom w:w="113" w:type="dxa"/>
            </w:tcMar>
          </w:tcPr>
          <w:p w14:paraId="63421D9B" w14:textId="77777777" w:rsidR="00E85A05" w:rsidRDefault="00246E04" w:rsidP="00E85A05">
            <w:r w:rsidRPr="00111A2C">
              <w:t>Pragmatism</w:t>
            </w:r>
            <w:r>
              <w:t xml:space="preserve"> is a</w:t>
            </w:r>
            <w:r w:rsidRPr="00111A2C">
              <w:t xml:space="preserve"> method of inquiry that dee</w:t>
            </w:r>
            <w:r>
              <w:t>ms an object or belief</w:t>
            </w:r>
            <w:r w:rsidRPr="00111A2C">
              <w:t xml:space="preserve"> adequately “true” if it has utility for an individual or a collective. It is an American philosophical tradit</w:t>
            </w:r>
            <w:r>
              <w:t>ion that reflects certain values typically identified as American</w:t>
            </w:r>
            <w:r w:rsidRPr="00111A2C">
              <w:t>, such as the principles of individual choice, optimistic progress</w:t>
            </w:r>
            <w:r>
              <w:t>,</w:t>
            </w:r>
            <w:r w:rsidRPr="00111A2C">
              <w:t xml:space="preserve"> and practicality. It promotes scientific </w:t>
            </w:r>
            <w:proofErr w:type="spellStart"/>
            <w:r w:rsidRPr="00111A2C">
              <w:t>skepticism</w:t>
            </w:r>
            <w:proofErr w:type="spellEnd"/>
            <w:r w:rsidRPr="00111A2C">
              <w:t>, beginning with the n</w:t>
            </w:r>
            <w:r>
              <w:t>otion that there is</w:t>
            </w:r>
            <w:r w:rsidRPr="00111A2C">
              <w:t xml:space="preserve"> no s</w:t>
            </w:r>
            <w:r>
              <w:t>olid metaphysical foundation, real</w:t>
            </w:r>
            <w:r w:rsidRPr="00111A2C">
              <w:t xml:space="preserve"> object</w:t>
            </w:r>
            <w:r>
              <w:t>,</w:t>
            </w:r>
            <w:r w:rsidRPr="00111A2C">
              <w:t xml:space="preserve"> or system of thought independent of observational influence. For prag</w:t>
            </w:r>
            <w:r>
              <w:t xml:space="preserve">matists, judging whether </w:t>
            </w:r>
            <w:r w:rsidRPr="00111A2C">
              <w:t xml:space="preserve">a theory or </w:t>
            </w:r>
            <w:r>
              <w:t xml:space="preserve">concept should be valued </w:t>
            </w:r>
            <w:r w:rsidRPr="00111A2C">
              <w:t xml:space="preserve">was usually </w:t>
            </w:r>
            <w:r>
              <w:t xml:space="preserve">determined by the answer to </w:t>
            </w:r>
            <w:r w:rsidRPr="00111A2C">
              <w:t>William James’s</w:t>
            </w:r>
            <w:r>
              <w:t xml:space="preserve"> question,</w:t>
            </w:r>
            <w:r w:rsidRPr="00111A2C">
              <w:t xml:space="preserve"> “What difference would it make if one believed it?” In other words, the system of thought was judged according to </w:t>
            </w:r>
            <w:r>
              <w:t xml:space="preserve">its consequences, that is, in terms of </w:t>
            </w:r>
            <w:r w:rsidRPr="00111A2C">
              <w:t xml:space="preserve">what it would </w:t>
            </w:r>
            <w:r>
              <w:t>allow an individual (or humanity</w:t>
            </w:r>
            <w:r w:rsidRPr="00111A2C">
              <w:t xml:space="preserve">) to </w:t>
            </w:r>
            <w:r>
              <w:t>achieve. In this sense, pursuit</w:t>
            </w:r>
            <w:r w:rsidRPr="00111A2C">
              <w:t xml:space="preserve"> of the absolute truth of a concept were folly a</w:t>
            </w:r>
            <w:r>
              <w:t>nd interminable. T</w:t>
            </w:r>
            <w:r w:rsidRPr="00111A2C">
              <w:t xml:space="preserve">hese quests were doomed to failure and should be discarded in </w:t>
            </w:r>
            <w:proofErr w:type="spellStart"/>
            <w:r w:rsidRPr="00111A2C">
              <w:t>favor</w:t>
            </w:r>
            <w:proofErr w:type="spellEnd"/>
            <w:r w:rsidRPr="00111A2C">
              <w:t xml:space="preserve"> of the pursuit of what works—or what achieves empirically verifiable ends and goals.</w:t>
            </w:r>
          </w:p>
        </w:tc>
      </w:tr>
      <w:tr w:rsidR="003F0D73" w14:paraId="5D8FBBE3" w14:textId="77777777" w:rsidTr="003F0D73">
        <w:sdt>
          <w:sdtPr>
            <w:alias w:val="Article text"/>
            <w:tag w:val="articleText"/>
            <w:id w:val="634067588"/>
            <w:placeholder>
              <w:docPart w:val="A41D760E57DD42E2B78C6B36041ABE52"/>
            </w:placeholder>
          </w:sdtPr>
          <w:sdtEndPr/>
          <w:sdtContent>
            <w:sdt>
              <w:sdtPr>
                <w:alias w:val="Abstract"/>
                <w:tag w:val="abstract"/>
                <w:id w:val="-635871867"/>
                <w:placeholder>
                  <w:docPart w:val="2108E89399814E2DA21B6CC2B6E68CA6"/>
                </w:placeholder>
              </w:sdtPr>
              <w:sdtEndPr/>
              <w:sdtContent>
                <w:tc>
                  <w:tcPr>
                    <w:tcW w:w="9016" w:type="dxa"/>
                    <w:tcMar>
                      <w:top w:w="113" w:type="dxa"/>
                      <w:bottom w:w="113" w:type="dxa"/>
                    </w:tcMar>
                  </w:tcPr>
                  <w:p w14:paraId="3457C264" w14:textId="77777777" w:rsidR="00246E04" w:rsidRDefault="00246E04" w:rsidP="00246E04">
                    <w:pPr>
                      <w:pStyle w:val="NormalfollowingH2"/>
                      <w:ind w:left="0"/>
                    </w:pPr>
                    <w:r w:rsidRPr="00111A2C">
                      <w:t>Pragmatism</w:t>
                    </w:r>
                    <w:r>
                      <w:t xml:space="preserve"> is a</w:t>
                    </w:r>
                    <w:r w:rsidRPr="00111A2C">
                      <w:t xml:space="preserve"> method of inquiry that dee</w:t>
                    </w:r>
                    <w:r>
                      <w:t>ms an object or belief</w:t>
                    </w:r>
                    <w:r w:rsidRPr="00111A2C">
                      <w:t xml:space="preserve"> adequately “true” if it has utility for an individual or a collective. It is an American philosophical tradit</w:t>
                    </w:r>
                    <w:r>
                      <w:t>ion that reflects certain values typically identified as American</w:t>
                    </w:r>
                    <w:r w:rsidRPr="00111A2C">
                      <w:t>, such as the principles of individual choice, optimistic progress</w:t>
                    </w:r>
                    <w:r>
                      <w:t>,</w:t>
                    </w:r>
                    <w:r w:rsidRPr="00111A2C">
                      <w:t xml:space="preserve"> and practicality. It promotes scientific </w:t>
                    </w:r>
                    <w:proofErr w:type="spellStart"/>
                    <w:r w:rsidRPr="00111A2C">
                      <w:t>skepticism</w:t>
                    </w:r>
                    <w:proofErr w:type="spellEnd"/>
                    <w:r w:rsidRPr="00111A2C">
                      <w:t>, beginning with the n</w:t>
                    </w:r>
                    <w:r>
                      <w:t>otion that there is</w:t>
                    </w:r>
                    <w:r w:rsidRPr="00111A2C">
                      <w:t xml:space="preserve"> no s</w:t>
                    </w:r>
                    <w:r>
                      <w:t>olid metaphysical foundation, real</w:t>
                    </w:r>
                    <w:r w:rsidRPr="00111A2C">
                      <w:t xml:space="preserve"> object</w:t>
                    </w:r>
                    <w:r>
                      <w:t>,</w:t>
                    </w:r>
                    <w:r w:rsidRPr="00111A2C">
                      <w:t xml:space="preserve"> or system of thought independent of observational influence. For prag</w:t>
                    </w:r>
                    <w:r>
                      <w:t xml:space="preserve">matists, judging whether </w:t>
                    </w:r>
                    <w:r w:rsidRPr="00111A2C">
                      <w:t xml:space="preserve">a theory or </w:t>
                    </w:r>
                    <w:r>
                      <w:t xml:space="preserve">concept should be valued </w:t>
                    </w:r>
                    <w:r w:rsidRPr="00111A2C">
                      <w:t xml:space="preserve">was usually </w:t>
                    </w:r>
                    <w:r>
                      <w:t xml:space="preserve">determined by the answer to </w:t>
                    </w:r>
                    <w:r w:rsidRPr="00111A2C">
                      <w:t>William James’s</w:t>
                    </w:r>
                    <w:r>
                      <w:t xml:space="preserve"> question,</w:t>
                    </w:r>
                    <w:r w:rsidRPr="00111A2C">
                      <w:t xml:space="preserve"> “What difference would it make if one believed it?” In other words, the system of thought was judged according to </w:t>
                    </w:r>
                    <w:r>
                      <w:t xml:space="preserve">its consequences, that is, in terms of </w:t>
                    </w:r>
                    <w:r w:rsidRPr="00111A2C">
                      <w:t xml:space="preserve">what it would </w:t>
                    </w:r>
                    <w:r>
                      <w:t>allow an individual (or humanity</w:t>
                    </w:r>
                    <w:r w:rsidRPr="00111A2C">
                      <w:t xml:space="preserve">) to </w:t>
                    </w:r>
                    <w:r>
                      <w:t>achieve. In this sense, pursuit</w:t>
                    </w:r>
                    <w:r w:rsidRPr="00111A2C">
                      <w:t xml:space="preserve"> of the absolute truth of a concept were folly a</w:t>
                    </w:r>
                    <w:r>
                      <w:t>nd interminable. T</w:t>
                    </w:r>
                    <w:r w:rsidRPr="00111A2C">
                      <w:t xml:space="preserve">hese quests were doomed to failure and should be discarded in </w:t>
                    </w:r>
                    <w:proofErr w:type="spellStart"/>
                    <w:r w:rsidRPr="00111A2C">
                      <w:t>favor</w:t>
                    </w:r>
                    <w:proofErr w:type="spellEnd"/>
                    <w:r w:rsidRPr="00111A2C">
                      <w:t xml:space="preserve"> of the pursuit of what works—or what achieves empirically verifiable ends and goals. Thus, the method may be thought of as a kind of settl</w:t>
                    </w:r>
                    <w:r>
                      <w:t xml:space="preserve">ing for the best alternative, given that </w:t>
                    </w:r>
                    <w:r w:rsidRPr="00111A2C">
                      <w:t>human beings can never achieve knowledge of the object in-itself, independen</w:t>
                    </w:r>
                    <w:r>
                      <w:t>t of individual perception.</w:t>
                    </w:r>
                  </w:p>
                  <w:p w14:paraId="25C9412F" w14:textId="77777777" w:rsidR="00246E04" w:rsidRPr="00111A2C" w:rsidRDefault="00246E04" w:rsidP="00246E04">
                    <w:pPr>
                      <w:pStyle w:val="NormalfollowingH2"/>
                    </w:pPr>
                  </w:p>
                  <w:p w14:paraId="34D66D29" w14:textId="77777777" w:rsidR="00246E04" w:rsidRDefault="00246E04" w:rsidP="00246E04">
                    <w:pPr>
                      <w:pStyle w:val="NormalfollowingH2"/>
                      <w:ind w:left="0"/>
                    </w:pPr>
                    <w:r w:rsidRPr="00111A2C">
                      <w:t>Charles Sanders Peirce was the progenitor of pragmatism and perhaps one of the most influential American philo</w:t>
                    </w:r>
                    <w:r>
                      <w:t xml:space="preserve">sophers, despite his relatively small number of publications. </w:t>
                    </w:r>
                    <w:r w:rsidRPr="00111A2C">
                      <w:t>His aim was to produce a theory of meaning that would reduce facts to measurable sensations, and</w:t>
                    </w:r>
                    <w:r>
                      <w:t xml:space="preserve"> he felt that pragmatism was </w:t>
                    </w:r>
                    <w:r w:rsidRPr="00111A2C">
                      <w:t>primarily</w:t>
                    </w:r>
                    <w:r>
                      <w:t xml:space="preserve"> a</w:t>
                    </w:r>
                    <w:r w:rsidRPr="00111A2C">
                      <w:t xml:space="preserve"> scientifi</w:t>
                    </w:r>
                    <w:r>
                      <w:t>c system of inquiry. Pierce claimed</w:t>
                    </w:r>
                    <w:r w:rsidRPr="00111A2C">
                      <w:t xml:space="preserve"> that natural explorations were a series of mediations between the “real,” or an external agent that acts upon us and forces a response, and the “true,” or our explanation of that phenomenon. While expanding Pierce’s work, William James principally aimed to provide an elaboration upon pragmatic moral and </w:t>
                    </w:r>
                    <w:r w:rsidRPr="00111A2C">
                      <w:lastRenderedPageBreak/>
                      <w:t xml:space="preserve">religious questions, and John Dewey sought to apply pragmatist thought to educational and political questions. Together, Peirce, James and Dewey make up the “big three” philosophers in pragmatist thought. James made up for Peirce’s lack of publications by writing amply on the topic. His vision of pragmatism, however, </w:t>
                    </w:r>
                    <w:r>
                      <w:t>contained important alterations. M</w:t>
                    </w:r>
                    <w:r w:rsidRPr="00111A2C">
                      <w:t>ost fundamentally, James thought of pragmatic inquiry as subjective, in that an individual’s sen</w:t>
                    </w:r>
                    <w:r>
                      <w:t>se of what worked for that individual</w:t>
                    </w:r>
                    <w:r w:rsidRPr="00111A2C">
                      <w:t xml:space="preserve"> was adequate, while Peirce thought ideal inquiry led to objective conclusions reached by collectives. Jame</w:t>
                    </w:r>
                    <w:r>
                      <w:t>s would apply this subjective</w:t>
                    </w:r>
                    <w:r w:rsidRPr="00111A2C">
                      <w:t xml:space="preserve"> pragmatism to his</w:t>
                    </w:r>
                    <w:r>
                      <w:t xml:space="preserve"> work in founding the field of p</w:t>
                    </w:r>
                    <w:r w:rsidRPr="00111A2C">
                      <w:t>sychology.</w:t>
                    </w:r>
                    <w:r>
                      <w:t xml:space="preserve"> John Dewey claimed that institutional communities could benefit from</w:t>
                    </w:r>
                    <w:r w:rsidRPr="00111A2C">
                      <w:t xml:space="preserve"> persistent pragmatic insight into their</w:t>
                    </w:r>
                    <w:r>
                      <w:t xml:space="preserve"> own processes. He argued that</w:t>
                    </w:r>
                    <w:r w:rsidRPr="00111A2C">
                      <w:t xml:space="preserve"> institutions should use previous experience and historical analyses to rework institutional norm</w:t>
                    </w:r>
                    <w:r>
                      <w:t xml:space="preserve">s so that they might yield more </w:t>
                    </w:r>
                    <w:r w:rsidRPr="00111A2C">
                      <w:t>ben</w:t>
                    </w:r>
                    <w:r>
                      <w:t>eficial results for the larger society</w:t>
                    </w:r>
                    <w:r w:rsidRPr="00111A2C">
                      <w:t>. Moreover, Dewey believed that everyday people, as by</w:t>
                    </w:r>
                    <w:r>
                      <w:t>-</w:t>
                    </w:r>
                    <w:r w:rsidRPr="00111A2C">
                      <w:t>products of their quests for livelihoods, more or less already held the implicit values of pragmatism</w:t>
                    </w:r>
                    <w:r>
                      <w:t>.</w:t>
                    </w:r>
                  </w:p>
                  <w:p w14:paraId="21268381" w14:textId="77777777" w:rsidR="003F0D73" w:rsidRDefault="003F0D73" w:rsidP="00246E04">
                    <w:pPr>
                      <w:pStyle w:val="NormalfollowingH2"/>
                      <w:ind w:left="0"/>
                    </w:pPr>
                  </w:p>
                </w:tc>
              </w:sdtContent>
            </w:sdt>
          </w:sdtContent>
        </w:sdt>
      </w:tr>
      <w:tr w:rsidR="003235A7" w14:paraId="0B20BD4F" w14:textId="77777777" w:rsidTr="003235A7">
        <w:tc>
          <w:tcPr>
            <w:tcW w:w="9016" w:type="dxa"/>
          </w:tcPr>
          <w:p w14:paraId="6E27CD00" w14:textId="77777777" w:rsidR="003235A7" w:rsidRDefault="003235A7" w:rsidP="008A5B87">
            <w:r w:rsidRPr="0015114C">
              <w:rPr>
                <w:u w:val="single"/>
              </w:rPr>
              <w:lastRenderedPageBreak/>
              <w:t>Further reading</w:t>
            </w:r>
            <w:r>
              <w:t>:</w:t>
            </w:r>
          </w:p>
          <w:p w14:paraId="07F07B87" w14:textId="77777777" w:rsidR="006C3128" w:rsidRDefault="006C3128" w:rsidP="008A5B87"/>
          <w:p w14:paraId="2FBFADB4" w14:textId="77777777" w:rsidR="006C3128" w:rsidRDefault="006C3128" w:rsidP="008A5B87">
            <w:sdt>
              <w:sdtPr>
                <w:id w:val="-1004430629"/>
                <w:citation/>
              </w:sdtPr>
              <w:sdtContent>
                <w:r>
                  <w:fldChar w:fldCharType="begin"/>
                </w:r>
                <w:r>
                  <w:instrText xml:space="preserve"> CITATION DSC88 \l 2057 </w:instrText>
                </w:r>
                <w:r>
                  <w:fldChar w:fldCharType="separate"/>
                </w:r>
                <w:r>
                  <w:rPr>
                    <w:noProof/>
                  </w:rPr>
                  <w:t>(Jr)</w:t>
                </w:r>
                <w:r>
                  <w:fldChar w:fldCharType="end"/>
                </w:r>
              </w:sdtContent>
            </w:sdt>
          </w:p>
          <w:p w14:paraId="6777AD0D" w14:textId="77777777" w:rsidR="006C3128" w:rsidRDefault="006C3128" w:rsidP="008A5B87">
            <w:sdt>
              <w:sdtPr>
                <w:id w:val="-1235773100"/>
                <w:citation/>
              </w:sdtPr>
              <w:sdtContent>
                <w:r>
                  <w:fldChar w:fldCharType="begin"/>
                </w:r>
                <w:r>
                  <w:instrText xml:space="preserve"> CITATION Mur77 \l 2057 </w:instrText>
                </w:r>
                <w:r>
                  <w:fldChar w:fldCharType="separate"/>
                </w:r>
                <w:r>
                  <w:rPr>
                    <w:noProof/>
                  </w:rPr>
                  <w:t>(Flower)</w:t>
                </w:r>
                <w:r>
                  <w:fldChar w:fldCharType="end"/>
                </w:r>
              </w:sdtContent>
            </w:sdt>
          </w:p>
          <w:p w14:paraId="7536C3AE" w14:textId="77777777" w:rsidR="006C3128" w:rsidRDefault="006C3128" w:rsidP="008A5B87">
            <w:sdt>
              <w:sdtPr>
                <w:id w:val="759947155"/>
                <w:citation/>
              </w:sdtPr>
              <w:sdtContent>
                <w:r>
                  <w:fldChar w:fldCharType="begin"/>
                </w:r>
                <w:r>
                  <w:instrText xml:space="preserve"> CITATION Bru01 \l 2057 </w:instrText>
                </w:r>
                <w:r>
                  <w:fldChar w:fldCharType="separate"/>
                </w:r>
                <w:r>
                  <w:rPr>
                    <w:noProof/>
                  </w:rPr>
                  <w:t>(Kuklick)</w:t>
                </w:r>
                <w:r>
                  <w:fldChar w:fldCharType="end"/>
                </w:r>
              </w:sdtContent>
            </w:sdt>
          </w:p>
          <w:p w14:paraId="50FDE2FF" w14:textId="77777777" w:rsidR="006C3128" w:rsidRDefault="006C3128" w:rsidP="008A5B87">
            <w:sdt>
              <w:sdtPr>
                <w:id w:val="316072904"/>
                <w:citation/>
              </w:sdtPr>
              <w:sdtContent>
                <w:r>
                  <w:fldChar w:fldCharType="begin"/>
                </w:r>
                <w:r>
                  <w:instrText xml:space="preserve"> CITATION Joh90 \l 2057 </w:instrText>
                </w:r>
                <w:r>
                  <w:fldChar w:fldCharType="separate"/>
                </w:r>
                <w:r>
                  <w:rPr>
                    <w:noProof/>
                  </w:rPr>
                  <w:t>(Murphy)</w:t>
                </w:r>
                <w:r>
                  <w:fldChar w:fldCharType="end"/>
                </w:r>
              </w:sdtContent>
            </w:sdt>
          </w:p>
          <w:p w14:paraId="36FA22FC" w14:textId="77777777" w:rsidR="006C3128" w:rsidRDefault="006C3128" w:rsidP="008A5B87">
            <w:sdt>
              <w:sdtPr>
                <w:id w:val="1094896538"/>
                <w:citation/>
              </w:sdtPr>
              <w:sdtContent>
                <w:r>
                  <w:fldChar w:fldCharType="begin"/>
                </w:r>
                <w:r>
                  <w:instrText xml:space="preserve"> CITATION Ric01 \l 2057 </w:instrText>
                </w:r>
                <w:r>
                  <w:fldChar w:fldCharType="separate"/>
                </w:r>
                <w:r>
                  <w:rPr>
                    <w:noProof/>
                  </w:rPr>
                  <w:t>(Rorty)</w:t>
                </w:r>
                <w:r>
                  <w:fldChar w:fldCharType="end"/>
                </w:r>
              </w:sdtContent>
            </w:sdt>
          </w:p>
          <w:p w14:paraId="351CE8ED" w14:textId="77777777" w:rsidR="006C3128" w:rsidRDefault="006C3128" w:rsidP="008A5B87">
            <w:sdt>
              <w:sdtPr>
                <w:id w:val="-1118451228"/>
                <w:citation/>
              </w:sdtPr>
              <w:sdtContent>
                <w:r>
                  <w:fldChar w:fldCharType="begin"/>
                </w:r>
                <w:r>
                  <w:instrText xml:space="preserve"> CITATION Rob12 \l 2057 </w:instrText>
                </w:r>
                <w:r>
                  <w:fldChar w:fldCharType="separate"/>
                </w:r>
                <w:r>
                  <w:rPr>
                    <w:noProof/>
                  </w:rPr>
                  <w:t>(Schwartz)</w:t>
                </w:r>
                <w:r>
                  <w:fldChar w:fldCharType="end"/>
                </w:r>
              </w:sdtContent>
            </w:sdt>
          </w:p>
          <w:p w14:paraId="31209B99" w14:textId="77777777" w:rsidR="006C3128" w:rsidRDefault="006C3128" w:rsidP="008A5B87">
            <w:sdt>
              <w:sdtPr>
                <w:id w:val="1973782906"/>
                <w:citation/>
              </w:sdtPr>
              <w:sdtContent>
                <w:r>
                  <w:fldChar w:fldCharType="begin"/>
                </w:r>
                <w:r>
                  <w:instrText xml:space="preserve"> CITATION Joh78 \l 2057 </w:instrText>
                </w:r>
                <w:r>
                  <w:fldChar w:fldCharType="separate"/>
                </w:r>
                <w:r>
                  <w:rPr>
                    <w:noProof/>
                  </w:rPr>
                  <w:t>(Smith)</w:t>
                </w:r>
                <w:r>
                  <w:fldChar w:fldCharType="end"/>
                </w:r>
              </w:sdtContent>
            </w:sdt>
          </w:p>
          <w:sdt>
            <w:sdtPr>
              <w:alias w:val="Further reading"/>
              <w:tag w:val="furtherReading"/>
              <w:id w:val="-1516217107"/>
              <w:placeholder>
                <w:docPart w:val="07D0EB286C264AE1981F4472C20F9D37"/>
              </w:placeholder>
            </w:sdtPr>
            <w:sdtEndPr/>
            <w:sdtContent>
              <w:bookmarkStart w:id="0" w:name="_GoBack" w:displacedByCustomXml="prev"/>
              <w:bookmarkEnd w:id="0" w:displacedByCustomXml="prev"/>
              <w:p w14:paraId="4AFE0BB5" w14:textId="77777777" w:rsidR="00246E04" w:rsidRPr="00111A2C" w:rsidRDefault="00246E04" w:rsidP="006C3128">
                <w:pPr>
                  <w:pStyle w:val="NormalfollowingH2"/>
                  <w:ind w:left="0"/>
                </w:pPr>
                <w:r w:rsidRPr="00111A2C">
                  <w:t xml:space="preserve"> </w:t>
                </w:r>
              </w:p>
              <w:p w14:paraId="0F13F167" w14:textId="77777777" w:rsidR="003235A7" w:rsidRDefault="00560189" w:rsidP="00FB11DE"/>
            </w:sdtContent>
          </w:sdt>
        </w:tc>
      </w:tr>
    </w:tbl>
    <w:p w14:paraId="020B3EB8" w14:textId="77777777" w:rsidR="00C27FAB" w:rsidRPr="00F36937" w:rsidRDefault="00C27FAB" w:rsidP="00B33145"/>
    <w:sectPr w:rsidR="00C27FAB" w:rsidRPr="00F36937" w:rsidSect="00EC0A4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F17C5" w14:textId="77777777" w:rsidR="00560189" w:rsidRDefault="00560189" w:rsidP="007A0D55">
      <w:pPr>
        <w:spacing w:after="0" w:line="240" w:lineRule="auto"/>
      </w:pPr>
      <w:r>
        <w:separator/>
      </w:r>
    </w:p>
  </w:endnote>
  <w:endnote w:type="continuationSeparator" w:id="0">
    <w:p w14:paraId="627017A5" w14:textId="77777777" w:rsidR="00560189" w:rsidRDefault="0056018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2E19C" w14:textId="77777777" w:rsidR="00560189" w:rsidRDefault="00560189" w:rsidP="007A0D55">
      <w:pPr>
        <w:spacing w:after="0" w:line="240" w:lineRule="auto"/>
      </w:pPr>
      <w:r>
        <w:separator/>
      </w:r>
    </w:p>
  </w:footnote>
  <w:footnote w:type="continuationSeparator" w:id="0">
    <w:p w14:paraId="13CEA260" w14:textId="77777777" w:rsidR="00560189" w:rsidRDefault="0056018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58A1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55F624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46E0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46E04"/>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0189"/>
    <w:rsid w:val="00590035"/>
    <w:rsid w:val="005B177E"/>
    <w:rsid w:val="005B3921"/>
    <w:rsid w:val="005F26D7"/>
    <w:rsid w:val="005F5450"/>
    <w:rsid w:val="006517F6"/>
    <w:rsid w:val="006C3128"/>
    <w:rsid w:val="006D0412"/>
    <w:rsid w:val="007411B9"/>
    <w:rsid w:val="00780D95"/>
    <w:rsid w:val="00780DC7"/>
    <w:rsid w:val="007A0D55"/>
    <w:rsid w:val="007B3377"/>
    <w:rsid w:val="007C21FE"/>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0A4A"/>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09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C2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1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637207">
      <w:bodyDiv w:val="1"/>
      <w:marLeft w:val="0"/>
      <w:marRight w:val="0"/>
      <w:marTop w:val="0"/>
      <w:marBottom w:val="0"/>
      <w:divBdr>
        <w:top w:val="none" w:sz="0" w:space="0" w:color="auto"/>
        <w:left w:val="none" w:sz="0" w:space="0" w:color="auto"/>
        <w:bottom w:val="none" w:sz="0" w:space="0" w:color="auto"/>
        <w:right w:val="none" w:sz="0" w:space="0" w:color="auto"/>
      </w:divBdr>
    </w:div>
    <w:div w:id="556674317">
      <w:bodyDiv w:val="1"/>
      <w:marLeft w:val="0"/>
      <w:marRight w:val="0"/>
      <w:marTop w:val="0"/>
      <w:marBottom w:val="0"/>
      <w:divBdr>
        <w:top w:val="none" w:sz="0" w:space="0" w:color="auto"/>
        <w:left w:val="none" w:sz="0" w:space="0" w:color="auto"/>
        <w:bottom w:val="none" w:sz="0" w:space="0" w:color="auto"/>
        <w:right w:val="none" w:sz="0" w:space="0" w:color="auto"/>
      </w:divBdr>
    </w:div>
    <w:div w:id="970941766">
      <w:bodyDiv w:val="1"/>
      <w:marLeft w:val="0"/>
      <w:marRight w:val="0"/>
      <w:marTop w:val="0"/>
      <w:marBottom w:val="0"/>
      <w:divBdr>
        <w:top w:val="none" w:sz="0" w:space="0" w:color="auto"/>
        <w:left w:val="none" w:sz="0" w:space="0" w:color="auto"/>
        <w:bottom w:val="none" w:sz="0" w:space="0" w:color="auto"/>
        <w:right w:val="none" w:sz="0" w:space="0" w:color="auto"/>
      </w:divBdr>
    </w:div>
    <w:div w:id="1121143803">
      <w:bodyDiv w:val="1"/>
      <w:marLeft w:val="0"/>
      <w:marRight w:val="0"/>
      <w:marTop w:val="0"/>
      <w:marBottom w:val="0"/>
      <w:divBdr>
        <w:top w:val="none" w:sz="0" w:space="0" w:color="auto"/>
        <w:left w:val="none" w:sz="0" w:space="0" w:color="auto"/>
        <w:bottom w:val="none" w:sz="0" w:space="0" w:color="auto"/>
        <w:right w:val="none" w:sz="0" w:space="0" w:color="auto"/>
      </w:divBdr>
    </w:div>
    <w:div w:id="1320499815">
      <w:bodyDiv w:val="1"/>
      <w:marLeft w:val="0"/>
      <w:marRight w:val="0"/>
      <w:marTop w:val="0"/>
      <w:marBottom w:val="0"/>
      <w:divBdr>
        <w:top w:val="none" w:sz="0" w:space="0" w:color="auto"/>
        <w:left w:val="none" w:sz="0" w:space="0" w:color="auto"/>
        <w:bottom w:val="none" w:sz="0" w:space="0" w:color="auto"/>
        <w:right w:val="none" w:sz="0" w:space="0" w:color="auto"/>
      </w:divBdr>
    </w:div>
    <w:div w:id="1423455053">
      <w:bodyDiv w:val="1"/>
      <w:marLeft w:val="0"/>
      <w:marRight w:val="0"/>
      <w:marTop w:val="0"/>
      <w:marBottom w:val="0"/>
      <w:divBdr>
        <w:top w:val="none" w:sz="0" w:space="0" w:color="auto"/>
        <w:left w:val="none" w:sz="0" w:space="0" w:color="auto"/>
        <w:bottom w:val="none" w:sz="0" w:space="0" w:color="auto"/>
        <w:right w:val="none" w:sz="0" w:space="0" w:color="auto"/>
      </w:divBdr>
    </w:div>
    <w:div w:id="192206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e.boland\Dropbox\Stephanie%20Bolan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57D28F94EE4C4BBF881DAD180031B5"/>
        <w:category>
          <w:name w:val="General"/>
          <w:gallery w:val="placeholder"/>
        </w:category>
        <w:types>
          <w:type w:val="bbPlcHdr"/>
        </w:types>
        <w:behaviors>
          <w:behavior w:val="content"/>
        </w:behaviors>
        <w:guid w:val="{66167599-E5F4-47F8-9C46-6D7A3BFD0C4B}"/>
      </w:docPartPr>
      <w:docPartBody>
        <w:p w:rsidR="00CF4E1A" w:rsidRDefault="00BE38A4">
          <w:pPr>
            <w:pStyle w:val="FD57D28F94EE4C4BBF881DAD180031B5"/>
          </w:pPr>
          <w:r w:rsidRPr="00CC586D">
            <w:rPr>
              <w:rStyle w:val="PlaceholderText"/>
              <w:b/>
              <w:color w:val="FFFFFF" w:themeColor="background1"/>
            </w:rPr>
            <w:t>[Salutation]</w:t>
          </w:r>
        </w:p>
      </w:docPartBody>
    </w:docPart>
    <w:docPart>
      <w:docPartPr>
        <w:name w:val="08FCAEDA5191403CBB1BB777C5446B54"/>
        <w:category>
          <w:name w:val="General"/>
          <w:gallery w:val="placeholder"/>
        </w:category>
        <w:types>
          <w:type w:val="bbPlcHdr"/>
        </w:types>
        <w:behaviors>
          <w:behavior w:val="content"/>
        </w:behaviors>
        <w:guid w:val="{84827035-8E3B-41D4-835A-C4392E8C7B78}"/>
      </w:docPartPr>
      <w:docPartBody>
        <w:p w:rsidR="00CF4E1A" w:rsidRDefault="00BE38A4">
          <w:pPr>
            <w:pStyle w:val="08FCAEDA5191403CBB1BB777C5446B54"/>
          </w:pPr>
          <w:r>
            <w:rPr>
              <w:rStyle w:val="PlaceholderText"/>
            </w:rPr>
            <w:t>[First name]</w:t>
          </w:r>
        </w:p>
      </w:docPartBody>
    </w:docPart>
    <w:docPart>
      <w:docPartPr>
        <w:name w:val="79B27C8A653B4DBCA9D83EB3D69F6BE2"/>
        <w:category>
          <w:name w:val="General"/>
          <w:gallery w:val="placeholder"/>
        </w:category>
        <w:types>
          <w:type w:val="bbPlcHdr"/>
        </w:types>
        <w:behaviors>
          <w:behavior w:val="content"/>
        </w:behaviors>
        <w:guid w:val="{A1BC29D5-6A3C-4363-A21B-23FECA0C362F}"/>
      </w:docPartPr>
      <w:docPartBody>
        <w:p w:rsidR="00CF4E1A" w:rsidRDefault="00BE38A4">
          <w:pPr>
            <w:pStyle w:val="79B27C8A653B4DBCA9D83EB3D69F6BE2"/>
          </w:pPr>
          <w:r>
            <w:rPr>
              <w:rStyle w:val="PlaceholderText"/>
            </w:rPr>
            <w:t>[Middle name]</w:t>
          </w:r>
        </w:p>
      </w:docPartBody>
    </w:docPart>
    <w:docPart>
      <w:docPartPr>
        <w:name w:val="3C27B165093D47C480360D5A986A9F5A"/>
        <w:category>
          <w:name w:val="General"/>
          <w:gallery w:val="placeholder"/>
        </w:category>
        <w:types>
          <w:type w:val="bbPlcHdr"/>
        </w:types>
        <w:behaviors>
          <w:behavior w:val="content"/>
        </w:behaviors>
        <w:guid w:val="{8B9D3C83-090F-438B-99FC-48D0691DD069}"/>
      </w:docPartPr>
      <w:docPartBody>
        <w:p w:rsidR="00CF4E1A" w:rsidRDefault="00BE38A4">
          <w:pPr>
            <w:pStyle w:val="3C27B165093D47C480360D5A986A9F5A"/>
          </w:pPr>
          <w:r>
            <w:rPr>
              <w:rStyle w:val="PlaceholderText"/>
            </w:rPr>
            <w:t>[Last name]</w:t>
          </w:r>
        </w:p>
      </w:docPartBody>
    </w:docPart>
    <w:docPart>
      <w:docPartPr>
        <w:name w:val="C3BC14D490A144C386A87EFDE22A8A5A"/>
        <w:category>
          <w:name w:val="General"/>
          <w:gallery w:val="placeholder"/>
        </w:category>
        <w:types>
          <w:type w:val="bbPlcHdr"/>
        </w:types>
        <w:behaviors>
          <w:behavior w:val="content"/>
        </w:behaviors>
        <w:guid w:val="{315E5213-A7DE-4E34-85D5-10F36053B20C}"/>
      </w:docPartPr>
      <w:docPartBody>
        <w:p w:rsidR="00CF4E1A" w:rsidRDefault="00BE38A4">
          <w:pPr>
            <w:pStyle w:val="C3BC14D490A144C386A87EFDE22A8A5A"/>
          </w:pPr>
          <w:r>
            <w:rPr>
              <w:rStyle w:val="PlaceholderText"/>
            </w:rPr>
            <w:t>[Enter your biography]</w:t>
          </w:r>
        </w:p>
      </w:docPartBody>
    </w:docPart>
    <w:docPart>
      <w:docPartPr>
        <w:name w:val="8C415BB01D9648729C3FFBE6EE8DB328"/>
        <w:category>
          <w:name w:val="General"/>
          <w:gallery w:val="placeholder"/>
        </w:category>
        <w:types>
          <w:type w:val="bbPlcHdr"/>
        </w:types>
        <w:behaviors>
          <w:behavior w:val="content"/>
        </w:behaviors>
        <w:guid w:val="{645761A1-4799-41CC-91D3-CC40D63BC756}"/>
      </w:docPartPr>
      <w:docPartBody>
        <w:p w:rsidR="00CF4E1A" w:rsidRDefault="00BE38A4">
          <w:pPr>
            <w:pStyle w:val="8C415BB01D9648729C3FFBE6EE8DB328"/>
          </w:pPr>
          <w:r>
            <w:rPr>
              <w:rStyle w:val="PlaceholderText"/>
            </w:rPr>
            <w:t>[Enter the institution with which you are affiliated]</w:t>
          </w:r>
        </w:p>
      </w:docPartBody>
    </w:docPart>
    <w:docPart>
      <w:docPartPr>
        <w:name w:val="1FC0C96EDB784BAAAE02BD8823474086"/>
        <w:category>
          <w:name w:val="General"/>
          <w:gallery w:val="placeholder"/>
        </w:category>
        <w:types>
          <w:type w:val="bbPlcHdr"/>
        </w:types>
        <w:behaviors>
          <w:behavior w:val="content"/>
        </w:behaviors>
        <w:guid w:val="{53070E97-94B5-484B-9139-3973639382FC}"/>
      </w:docPartPr>
      <w:docPartBody>
        <w:p w:rsidR="00CF4E1A" w:rsidRDefault="00BE38A4">
          <w:pPr>
            <w:pStyle w:val="1FC0C96EDB784BAAAE02BD8823474086"/>
          </w:pPr>
          <w:r w:rsidRPr="00EF74F7">
            <w:rPr>
              <w:b/>
              <w:color w:val="808080" w:themeColor="background1" w:themeShade="80"/>
            </w:rPr>
            <w:t>[Enter the headword for your article]</w:t>
          </w:r>
        </w:p>
      </w:docPartBody>
    </w:docPart>
    <w:docPart>
      <w:docPartPr>
        <w:name w:val="22C4C14DAF044A1C9899C17094041DFD"/>
        <w:category>
          <w:name w:val="General"/>
          <w:gallery w:val="placeholder"/>
        </w:category>
        <w:types>
          <w:type w:val="bbPlcHdr"/>
        </w:types>
        <w:behaviors>
          <w:behavior w:val="content"/>
        </w:behaviors>
        <w:guid w:val="{EEB67D6B-5F32-41E5-8B1D-A5ED66208054}"/>
      </w:docPartPr>
      <w:docPartBody>
        <w:p w:rsidR="00CF4E1A" w:rsidRDefault="00BE38A4">
          <w:pPr>
            <w:pStyle w:val="22C4C14DAF044A1C9899C17094041DF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41D760E57DD42E2B78C6B36041ABE52"/>
        <w:category>
          <w:name w:val="General"/>
          <w:gallery w:val="placeholder"/>
        </w:category>
        <w:types>
          <w:type w:val="bbPlcHdr"/>
        </w:types>
        <w:behaviors>
          <w:behavior w:val="content"/>
        </w:behaviors>
        <w:guid w:val="{1EB15C03-A542-4D9B-AA8E-16D956D4739C}"/>
      </w:docPartPr>
      <w:docPartBody>
        <w:p w:rsidR="00CF4E1A" w:rsidRDefault="00BE38A4">
          <w:pPr>
            <w:pStyle w:val="A41D760E57DD42E2B78C6B36041ABE5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7D0EB286C264AE1981F4472C20F9D37"/>
        <w:category>
          <w:name w:val="General"/>
          <w:gallery w:val="placeholder"/>
        </w:category>
        <w:types>
          <w:type w:val="bbPlcHdr"/>
        </w:types>
        <w:behaviors>
          <w:behavior w:val="content"/>
        </w:behaviors>
        <w:guid w:val="{C21242E4-7BD3-4E5B-BD5D-F5B12EF2CA67}"/>
      </w:docPartPr>
      <w:docPartBody>
        <w:p w:rsidR="00CF4E1A" w:rsidRDefault="00BE38A4">
          <w:pPr>
            <w:pStyle w:val="07D0EB286C264AE1981F4472C20F9D37"/>
          </w:pPr>
          <w:r>
            <w:rPr>
              <w:rStyle w:val="PlaceholderText"/>
            </w:rPr>
            <w:t>[Enter citations for further reading here]</w:t>
          </w:r>
        </w:p>
      </w:docPartBody>
    </w:docPart>
    <w:docPart>
      <w:docPartPr>
        <w:name w:val="2108E89399814E2DA21B6CC2B6E68CA6"/>
        <w:category>
          <w:name w:val="General"/>
          <w:gallery w:val="placeholder"/>
        </w:category>
        <w:types>
          <w:type w:val="bbPlcHdr"/>
        </w:types>
        <w:behaviors>
          <w:behavior w:val="content"/>
        </w:behaviors>
        <w:guid w:val="{34CA58EF-B24A-46B7-948D-275D1DEEA2FD}"/>
      </w:docPartPr>
      <w:docPartBody>
        <w:p w:rsidR="00CF4E1A" w:rsidRDefault="00A36828" w:rsidP="00A36828">
          <w:pPr>
            <w:pStyle w:val="2108E89399814E2DA21B6CC2B6E68CA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36828"/>
    <w:rsid w:val="00473FC5"/>
    <w:rsid w:val="00A36828"/>
    <w:rsid w:val="00BE38A4"/>
    <w:rsid w:val="00CF4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6828"/>
    <w:rPr>
      <w:color w:val="808080"/>
    </w:rPr>
  </w:style>
  <w:style w:type="paragraph" w:customStyle="1" w:styleId="FD57D28F94EE4C4BBF881DAD180031B5">
    <w:name w:val="FD57D28F94EE4C4BBF881DAD180031B5"/>
  </w:style>
  <w:style w:type="paragraph" w:customStyle="1" w:styleId="08FCAEDA5191403CBB1BB777C5446B54">
    <w:name w:val="08FCAEDA5191403CBB1BB777C5446B54"/>
  </w:style>
  <w:style w:type="paragraph" w:customStyle="1" w:styleId="79B27C8A653B4DBCA9D83EB3D69F6BE2">
    <w:name w:val="79B27C8A653B4DBCA9D83EB3D69F6BE2"/>
  </w:style>
  <w:style w:type="paragraph" w:customStyle="1" w:styleId="3C27B165093D47C480360D5A986A9F5A">
    <w:name w:val="3C27B165093D47C480360D5A986A9F5A"/>
  </w:style>
  <w:style w:type="paragraph" w:customStyle="1" w:styleId="C3BC14D490A144C386A87EFDE22A8A5A">
    <w:name w:val="C3BC14D490A144C386A87EFDE22A8A5A"/>
  </w:style>
  <w:style w:type="paragraph" w:customStyle="1" w:styleId="8C415BB01D9648729C3FFBE6EE8DB328">
    <w:name w:val="8C415BB01D9648729C3FFBE6EE8DB328"/>
  </w:style>
  <w:style w:type="paragraph" w:customStyle="1" w:styleId="1FC0C96EDB784BAAAE02BD8823474086">
    <w:name w:val="1FC0C96EDB784BAAAE02BD8823474086"/>
  </w:style>
  <w:style w:type="paragraph" w:customStyle="1" w:styleId="22C4C14DAF044A1C9899C17094041DFD">
    <w:name w:val="22C4C14DAF044A1C9899C17094041DFD"/>
  </w:style>
  <w:style w:type="paragraph" w:customStyle="1" w:styleId="1D8BF13FD3714434AF4BAF522232CF21">
    <w:name w:val="1D8BF13FD3714434AF4BAF522232CF21"/>
  </w:style>
  <w:style w:type="paragraph" w:customStyle="1" w:styleId="A41D760E57DD42E2B78C6B36041ABE52">
    <w:name w:val="A41D760E57DD42E2B78C6B36041ABE52"/>
  </w:style>
  <w:style w:type="paragraph" w:customStyle="1" w:styleId="07D0EB286C264AE1981F4472C20F9D37">
    <w:name w:val="07D0EB286C264AE1981F4472C20F9D37"/>
  </w:style>
  <w:style w:type="paragraph" w:customStyle="1" w:styleId="2108E89399814E2DA21B6CC2B6E68CA6">
    <w:name w:val="2108E89399814E2DA21B6CC2B6E68CA6"/>
    <w:rsid w:val="00A36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DSC88</b:Tag>
    <b:SourceType>Book</b:SourceType>
    <b:Guid>{45C8002B-CBA2-FF4B-888B-A2B945FB7661}</b:Guid>
    <b:Author>
      <b:Author>
        <b:NameList>
          <b:Person>
            <b:Last>Jr</b:Last>
            <b:First>DS</b:First>
            <b:Middle>Clarke</b:Middle>
          </b:Person>
        </b:NameList>
      </b:Author>
    </b:Author>
    <b:Title>Rational Acceptance and Purposes</b:Title>
    <b:City>Totowa</b:City>
    <b:StateProvince>New Jersey</b:StateProvince>
    <b:Publisher>Rowman and Littlefield</b:Publisher>
    <b:Year>1988</b:Year>
    <b:RefOrder>1</b:RefOrder>
  </b:Source>
  <b:Source>
    <b:Tag>Mur77</b:Tag>
    <b:SourceType>Book</b:SourceType>
    <b:Guid>{38CECF38-72CB-6A42-8353-B7D9F37E9BDD}</b:Guid>
    <b:Author>
      <b:Author>
        <b:NameList>
          <b:Person>
            <b:Last>Flower</b:Last>
            <b:First>Murray</b:First>
            <b:Middle>G Murphy and Elizabeth</b:Middle>
          </b:Person>
        </b:NameList>
      </b:Author>
    </b:Author>
    <b:Title>A History of Philosophy in America</b:Title>
    <b:City>New York</b:City>
    <b:Publisher>Hackett</b:Publisher>
    <b:Year>1977</b:Year>
    <b:RefOrder>2</b:RefOrder>
  </b:Source>
  <b:Source>
    <b:Tag>Bru01</b:Tag>
    <b:SourceType>Book</b:SourceType>
    <b:Guid>{E4C10EC9-7EBB-914E-9240-8517FA4984E7}</b:Guid>
    <b:Author>
      <b:Author>
        <b:NameList>
          <b:Person>
            <b:Last>Kuklick</b:Last>
            <b:First>Bruce</b:First>
          </b:Person>
        </b:NameList>
      </b:Author>
    </b:Author>
    <b:Title>A History of Philosophy in America: 1720-2000</b:Title>
    <b:City>Oxford</b:City>
    <b:Publisher>Oxford University Press</b:Publisher>
    <b:Year>2001</b:Year>
    <b:RefOrder>3</b:RefOrder>
  </b:Source>
  <b:Source>
    <b:Tag>Joh90</b:Tag>
    <b:SourceType>Book</b:SourceType>
    <b:Guid>{C0767878-3EC8-D44D-B6A1-3E3D49837242}</b:Guid>
    <b:Author>
      <b:Author>
        <b:NameList>
          <b:Person>
            <b:Last>Murphy</b:Last>
            <b:First>John</b:First>
            <b:Middle>P</b:Middle>
          </b:Person>
        </b:NameList>
      </b:Author>
    </b:Author>
    <b:Title>Pragmatism from Peirce to Davidson</b:Title>
    <b:City>Boulder</b:City>
    <b:StateProvince>CO</b:StateProvince>
    <b:Year>1990</b:Year>
    <b:RefOrder>4</b:RefOrder>
  </b:Source>
  <b:Source>
    <b:Tag>Ric01</b:Tag>
    <b:SourceType>Book</b:SourceType>
    <b:Guid>{91679013-E464-644B-AE71-1B847E43C526}</b:Guid>
    <b:Author>
      <b:Author>
        <b:NameList>
          <b:Person>
            <b:Last>Rorty</b:Last>
            <b:First>Richard</b:First>
          </b:Person>
        </b:NameList>
      </b:Author>
    </b:Author>
    <b:Title>Consequences of Pragmatism</b:Title>
    <b:City>Minnesota</b:City>
    <b:Publisher>University of Minnesota Press</b:Publisher>
    <b:Year>2001</b:Year>
    <b:RefOrder>5</b:RefOrder>
  </b:Source>
  <b:Source>
    <b:Tag>Rob12</b:Tag>
    <b:SourceType>Book</b:SourceType>
    <b:Guid>{257153C1-15F7-1B45-9748-33EEF49EA5F3}</b:Guid>
    <b:Author>
      <b:Author>
        <b:NameList>
          <b:Person>
            <b:Last>Schwartz</b:Last>
            <b:First>Robert</b:First>
          </b:Person>
        </b:NameList>
      </b:Author>
    </b:Author>
    <b:Title>Rethinking Pragmatism: From William James to Contemporary Philosophy</b:Title>
    <b:City>Malden</b:City>
    <b:Publisher>Wiley-Blackwell</b:Publisher>
    <b:Year>2012</b:Year>
    <b:RefOrder>6</b:RefOrder>
  </b:Source>
  <b:Source>
    <b:Tag>Joh78</b:Tag>
    <b:SourceType>Book</b:SourceType>
    <b:Guid>{02AC854E-B777-DA45-96DD-881CE5F3136C}</b:Guid>
    <b:Author>
      <b:Author>
        <b:NameList>
          <b:Person>
            <b:Last>Smith</b:Last>
            <b:First>John</b:First>
            <b:Middle>E</b:Middle>
          </b:Person>
        </b:NameList>
      </b:Author>
    </b:Author>
    <b:Title>Purpose and Thought: The Meaning of Pragmatism</b:Title>
    <b:City>New Haven</b:City>
    <b:Publisher>Yale University Press</b:Publisher>
    <b:Year>1978</b:Year>
    <b:RefOrder>7</b:RefOrder>
  </b:Source>
</b:Sources>
</file>

<file path=customXml/itemProps1.xml><?xml version="1.0" encoding="utf-8"?>
<ds:datastoreItem xmlns:ds="http://schemas.openxmlformats.org/officeDocument/2006/customXml" ds:itemID="{9A427CB9-5DFD-764E-8654-AAE645B08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C:\Users\stephanie.boland\Dropbox\Stephanie Boland\Routledge Enyclopedia of Modernism Word Template.dotx</Template>
  <TotalTime>5</TotalTime>
  <Pages>2</Pages>
  <Words>701</Words>
  <Characters>3997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stephanie.boland</dc:creator>
  <cp:lastModifiedBy>Boland, Stephanie</cp:lastModifiedBy>
  <cp:revision>3</cp:revision>
  <dcterms:created xsi:type="dcterms:W3CDTF">2016-02-24T19:03:00Z</dcterms:created>
  <dcterms:modified xsi:type="dcterms:W3CDTF">2016-02-27T16:27:00Z</dcterms:modified>
</cp:coreProperties>
</file>