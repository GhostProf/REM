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1B26B1" w14:textId="77777777" w:rsidTr="00922950">
        <w:tc>
          <w:tcPr>
            <w:tcW w:w="491" w:type="dxa"/>
            <w:vMerge w:val="restart"/>
            <w:shd w:val="clear" w:color="auto" w:fill="A6A6A6" w:themeFill="background1" w:themeFillShade="A6"/>
            <w:textDirection w:val="btLr"/>
          </w:tcPr>
          <w:p w14:paraId="4AF60E9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5E9935D4A41F47861C16C2E2246DCA"/>
            </w:placeholder>
            <w:showingPlcHdr/>
            <w:dropDownList>
              <w:listItem w:displayText="Dr." w:value="Dr."/>
              <w:listItem w:displayText="Prof." w:value="Prof."/>
            </w:dropDownList>
          </w:sdtPr>
          <w:sdtEndPr/>
          <w:sdtContent>
            <w:tc>
              <w:tcPr>
                <w:tcW w:w="1259" w:type="dxa"/>
              </w:tcPr>
              <w:p w14:paraId="5C9A96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226A71F626674D81322787C7F907AF"/>
            </w:placeholder>
            <w:text/>
          </w:sdtPr>
          <w:sdtEndPr/>
          <w:sdtContent>
            <w:tc>
              <w:tcPr>
                <w:tcW w:w="2073" w:type="dxa"/>
              </w:tcPr>
              <w:p w14:paraId="318564A3" w14:textId="77777777" w:rsidR="00B574C9" w:rsidRDefault="000D241A" w:rsidP="000D241A">
                <w:r>
                  <w:t>Herbert</w:t>
                </w:r>
              </w:p>
            </w:tc>
          </w:sdtContent>
        </w:sdt>
        <w:sdt>
          <w:sdtPr>
            <w:alias w:val="Middle name"/>
            <w:tag w:val="authorMiddleName"/>
            <w:id w:val="-2076034781"/>
            <w:placeholder>
              <w:docPart w:val="BB5CFB7B82C9784F9566AAD03B00BEB0"/>
            </w:placeholder>
            <w:text/>
          </w:sdtPr>
          <w:sdtEndPr/>
          <w:sdtContent>
            <w:tc>
              <w:tcPr>
                <w:tcW w:w="2551" w:type="dxa"/>
              </w:tcPr>
              <w:p w14:paraId="6572986E" w14:textId="77777777" w:rsidR="00B574C9" w:rsidRDefault="000D241A" w:rsidP="000D241A">
                <w:r>
                  <w:t>R</w:t>
                </w:r>
              </w:p>
            </w:tc>
          </w:sdtContent>
        </w:sdt>
        <w:sdt>
          <w:sdtPr>
            <w:alias w:val="Last name"/>
            <w:tag w:val="authorLastName"/>
            <w:id w:val="-1088529830"/>
            <w:placeholder>
              <w:docPart w:val="345AD6A8C334AC41A5E25CFAE4009892"/>
            </w:placeholder>
            <w:text/>
          </w:sdtPr>
          <w:sdtEndPr/>
          <w:sdtContent>
            <w:tc>
              <w:tcPr>
                <w:tcW w:w="2642" w:type="dxa"/>
              </w:tcPr>
              <w:p w14:paraId="784E9E48" w14:textId="4B59BF5C" w:rsidR="00B574C9" w:rsidRDefault="000D241A" w:rsidP="000D241A">
                <w:proofErr w:type="spellStart"/>
                <w:r>
                  <w:t>Hartel</w:t>
                </w:r>
                <w:proofErr w:type="spellEnd"/>
                <w:r w:rsidR="00F71B0C">
                  <w:t>, Jr.</w:t>
                </w:r>
              </w:p>
            </w:tc>
          </w:sdtContent>
        </w:sdt>
      </w:tr>
      <w:tr w:rsidR="00B574C9" w14:paraId="5A6C56E4" w14:textId="77777777" w:rsidTr="001A6A06">
        <w:trPr>
          <w:trHeight w:val="986"/>
        </w:trPr>
        <w:tc>
          <w:tcPr>
            <w:tcW w:w="491" w:type="dxa"/>
            <w:vMerge/>
            <w:shd w:val="clear" w:color="auto" w:fill="A6A6A6" w:themeFill="background1" w:themeFillShade="A6"/>
          </w:tcPr>
          <w:p w14:paraId="5BA83BED" w14:textId="77777777" w:rsidR="00B574C9" w:rsidRPr="001A6A06" w:rsidRDefault="00B574C9" w:rsidP="00CF1542">
            <w:pPr>
              <w:jc w:val="center"/>
              <w:rPr>
                <w:b/>
                <w:color w:val="FFFFFF" w:themeColor="background1"/>
              </w:rPr>
            </w:pPr>
          </w:p>
        </w:tc>
        <w:sdt>
          <w:sdtPr>
            <w:alias w:val="Biography"/>
            <w:tag w:val="authorBiography"/>
            <w:id w:val="938807824"/>
            <w:placeholder>
              <w:docPart w:val="7A35D53746E49B43A056507E6BB89D08"/>
            </w:placeholder>
            <w:showingPlcHdr/>
          </w:sdtPr>
          <w:sdtEndPr/>
          <w:sdtContent>
            <w:tc>
              <w:tcPr>
                <w:tcW w:w="8525" w:type="dxa"/>
                <w:gridSpan w:val="4"/>
              </w:tcPr>
              <w:p w14:paraId="600FD507" w14:textId="77777777" w:rsidR="00B574C9" w:rsidRDefault="00B574C9" w:rsidP="00922950">
                <w:r>
                  <w:rPr>
                    <w:rStyle w:val="PlaceholderText"/>
                  </w:rPr>
                  <w:t>[Enter your biography]</w:t>
                </w:r>
              </w:p>
            </w:tc>
          </w:sdtContent>
        </w:sdt>
      </w:tr>
      <w:tr w:rsidR="00B574C9" w14:paraId="4A8A0A7D" w14:textId="77777777" w:rsidTr="001A6A06">
        <w:trPr>
          <w:trHeight w:val="986"/>
        </w:trPr>
        <w:tc>
          <w:tcPr>
            <w:tcW w:w="491" w:type="dxa"/>
            <w:vMerge/>
            <w:shd w:val="clear" w:color="auto" w:fill="A6A6A6" w:themeFill="background1" w:themeFillShade="A6"/>
          </w:tcPr>
          <w:p w14:paraId="094E5182" w14:textId="77777777" w:rsidR="00B574C9" w:rsidRPr="001A6A06" w:rsidRDefault="00B574C9" w:rsidP="00CF1542">
            <w:pPr>
              <w:jc w:val="center"/>
              <w:rPr>
                <w:b/>
                <w:color w:val="FFFFFF" w:themeColor="background1"/>
              </w:rPr>
            </w:pPr>
          </w:p>
        </w:tc>
        <w:sdt>
          <w:sdtPr>
            <w:alias w:val="Affiliation"/>
            <w:tag w:val="affiliation"/>
            <w:id w:val="2012937915"/>
            <w:placeholder>
              <w:docPart w:val="C54451D42CB71D4BAFD5DBA35F216D3D"/>
            </w:placeholder>
            <w:showingPlcHdr/>
            <w:text/>
          </w:sdtPr>
          <w:sdtEndPr/>
          <w:sdtContent>
            <w:tc>
              <w:tcPr>
                <w:tcW w:w="8525" w:type="dxa"/>
                <w:gridSpan w:val="4"/>
              </w:tcPr>
              <w:p w14:paraId="1C999230" w14:textId="77777777" w:rsidR="00B574C9" w:rsidRDefault="00B574C9" w:rsidP="00B574C9">
                <w:r>
                  <w:rPr>
                    <w:rStyle w:val="PlaceholderText"/>
                  </w:rPr>
                  <w:t>[Enter the institution with which you are affiliated]</w:t>
                </w:r>
              </w:p>
            </w:tc>
          </w:sdtContent>
        </w:sdt>
      </w:tr>
    </w:tbl>
    <w:p w14:paraId="2CC1291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1700CA" w14:textId="77777777" w:rsidTr="00244BB0">
        <w:tc>
          <w:tcPr>
            <w:tcW w:w="9016" w:type="dxa"/>
            <w:shd w:val="clear" w:color="auto" w:fill="A6A6A6" w:themeFill="background1" w:themeFillShade="A6"/>
            <w:tcMar>
              <w:top w:w="113" w:type="dxa"/>
              <w:bottom w:w="113" w:type="dxa"/>
            </w:tcMar>
          </w:tcPr>
          <w:p w14:paraId="09521C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8E2936" w14:textId="77777777" w:rsidTr="003F0D73">
        <w:sdt>
          <w:sdtPr>
            <w:rPr>
              <w:b/>
            </w:rPr>
            <w:alias w:val="Article headword"/>
            <w:tag w:val="articleHeadword"/>
            <w:id w:val="-361440020"/>
            <w:placeholder>
              <w:docPart w:val="31A480435D083C4B93AE8E58F7D54D85"/>
            </w:placeholder>
            <w:text/>
          </w:sdtPr>
          <w:sdtEndPr/>
          <w:sdtContent>
            <w:tc>
              <w:tcPr>
                <w:tcW w:w="9016" w:type="dxa"/>
                <w:tcMar>
                  <w:top w:w="113" w:type="dxa"/>
                  <w:bottom w:w="113" w:type="dxa"/>
                </w:tcMar>
              </w:tcPr>
              <w:p w14:paraId="43861987" w14:textId="54927913" w:rsidR="003F0D73" w:rsidRPr="00FB589A" w:rsidRDefault="000D241A" w:rsidP="000D241A">
                <w:pPr>
                  <w:rPr>
                    <w:b/>
                  </w:rPr>
                </w:pPr>
                <w:r>
                  <w:rPr>
                    <w:b/>
                  </w:rPr>
                  <w:t>Weston, Edward</w:t>
                </w:r>
                <w:r w:rsidR="00F71B0C">
                  <w:rPr>
                    <w:b/>
                  </w:rPr>
                  <w:t xml:space="preserve"> (1886-1958)</w:t>
                </w:r>
              </w:p>
            </w:tc>
          </w:sdtContent>
        </w:sdt>
      </w:tr>
      <w:tr w:rsidR="00464699" w14:paraId="5D83904D" w14:textId="77777777" w:rsidTr="007821B0">
        <w:sdt>
          <w:sdtPr>
            <w:alias w:val="Variant headwords"/>
            <w:tag w:val="variantHeadwords"/>
            <w:id w:val="173464402"/>
            <w:placeholder>
              <w:docPart w:val="1C4C737B9DAA3F4C80BCDDE3DB5975DB"/>
            </w:placeholder>
            <w:showingPlcHdr/>
          </w:sdtPr>
          <w:sdtEndPr/>
          <w:sdtContent>
            <w:tc>
              <w:tcPr>
                <w:tcW w:w="9016" w:type="dxa"/>
                <w:tcMar>
                  <w:top w:w="113" w:type="dxa"/>
                  <w:bottom w:w="113" w:type="dxa"/>
                </w:tcMar>
              </w:tcPr>
              <w:p w14:paraId="0ACFB5F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D6DBE3" w14:textId="77777777" w:rsidTr="003F0D73">
        <w:sdt>
          <w:sdtPr>
            <w:alias w:val="Abstract"/>
            <w:tag w:val="abstract"/>
            <w:id w:val="-635871867"/>
            <w:placeholder>
              <w:docPart w:val="1CAB8F8EC6FE2347A6D704F0A7A980CC"/>
            </w:placeholder>
          </w:sdtPr>
          <w:sdtEndPr/>
          <w:sdtContent>
            <w:tc>
              <w:tcPr>
                <w:tcW w:w="9016" w:type="dxa"/>
                <w:tcMar>
                  <w:top w:w="113" w:type="dxa"/>
                  <w:bottom w:w="113" w:type="dxa"/>
                </w:tcMar>
              </w:tcPr>
              <w:p w14:paraId="1B43CB31" w14:textId="77777777" w:rsidR="00E85A05" w:rsidRDefault="000D241A" w:rsidP="00E85A05">
                <w:r w:rsidRPr="000D241A">
                  <w:rPr>
                    <w:lang w:val="en-US"/>
                  </w:rPr>
                  <w:t>Edward Weston was one of the leading photographers of the Western and California landscape in the early-twentieth century and one of the pioneers of photography as abstract art.</w:t>
                </w:r>
              </w:p>
            </w:tc>
          </w:sdtContent>
        </w:sdt>
      </w:tr>
      <w:tr w:rsidR="003F0D73" w14:paraId="15F946A4" w14:textId="77777777" w:rsidTr="003F0D73">
        <w:sdt>
          <w:sdtPr>
            <w:alias w:val="Article text"/>
            <w:tag w:val="articleText"/>
            <w:id w:val="634067588"/>
            <w:placeholder>
              <w:docPart w:val="67A732F75A07484FA6C226C716FE4401"/>
            </w:placeholder>
          </w:sdtPr>
          <w:sdtEndPr/>
          <w:sdtContent>
            <w:tc>
              <w:tcPr>
                <w:tcW w:w="9016" w:type="dxa"/>
                <w:tcMar>
                  <w:top w:w="113" w:type="dxa"/>
                  <w:bottom w:w="113" w:type="dxa"/>
                </w:tcMar>
              </w:tcPr>
              <w:p w14:paraId="57BE5912" w14:textId="77777777" w:rsidR="000D241A" w:rsidRPr="000D241A" w:rsidRDefault="000D241A" w:rsidP="000D241A">
                <w:pPr>
                  <w:rPr>
                    <w:lang w:val="en-US"/>
                  </w:rPr>
                </w:pPr>
                <w:r w:rsidRPr="000D241A">
                  <w:rPr>
                    <w:lang w:val="en-US"/>
                  </w:rPr>
                  <w:t>Edward Weston was one of the leading photographers of the Western and California landscape in the early-twentieth century and one of the pioneers of photography as abstract art. Born in Highland Park, Illinois in 1886 and raised there and nearby in Chicago, he became interested in photography as a teenager. In 1908 to 1909 he studied photography at the Illinois College of Photography in Effingham, Illinois.  In the 1910s in California, he made a living and became well known as a photographer of portraits and dancers. In 1922, he visited the ARMCO plant in Middletown, Ohio, and this changed the development of his photography. He became an early adherent to the Precisionist aesthetics of firm contours, smooth and flat surfaces and geometric, industrial forms.  In 1926 Weston returned to California, doing his most famous and important work: photographs of peppers, shells, sliced vegetables and fruit, and other small, natural objects seen up close and manipulated tonally to emphasize their pictorial, abstract qualities and the beauty and fascination in their</w:t>
                </w:r>
                <w:bookmarkStart w:id="0" w:name="_GoBack"/>
                <w:bookmarkEnd w:id="0"/>
                <w:r w:rsidRPr="000D241A">
                  <w:rPr>
                    <w:lang w:val="en-US"/>
                  </w:rPr>
                  <w:t xml:space="preserve"> organic forms. Weston was diagnosed with Parkinson’s disease in 1946 and its symptoms caused him to cease taking photographs in 1948, although he continued to supervise the printing of his work for the next several years.  He died in 1958 in Carmel.  </w:t>
                </w:r>
              </w:p>
              <w:p w14:paraId="3C6BFDED" w14:textId="77777777" w:rsidR="003F0D73" w:rsidRDefault="003F0D73" w:rsidP="00C27FAB"/>
            </w:tc>
          </w:sdtContent>
        </w:sdt>
      </w:tr>
      <w:tr w:rsidR="003235A7" w14:paraId="2E15DD7A" w14:textId="77777777" w:rsidTr="003235A7">
        <w:tc>
          <w:tcPr>
            <w:tcW w:w="9016" w:type="dxa"/>
          </w:tcPr>
          <w:p w14:paraId="1717B761" w14:textId="77777777" w:rsidR="003235A7" w:rsidRDefault="003235A7" w:rsidP="008A5B87">
            <w:r w:rsidRPr="0015114C">
              <w:rPr>
                <w:u w:val="single"/>
              </w:rPr>
              <w:t>Further reading</w:t>
            </w:r>
            <w:r>
              <w:t>:</w:t>
            </w:r>
          </w:p>
          <w:sdt>
            <w:sdtPr>
              <w:alias w:val="Further reading"/>
              <w:tag w:val="furtherReading"/>
              <w:id w:val="-1516217107"/>
              <w:placeholder>
                <w:docPart w:val="C2277CBDCA79ED4196710382ED492FB0"/>
              </w:placeholder>
            </w:sdtPr>
            <w:sdtEndPr/>
            <w:sdtContent>
              <w:p w14:paraId="03E2C7C1" w14:textId="77777777" w:rsidR="003235A7" w:rsidRDefault="00F71B0C" w:rsidP="000D241A">
                <w:pPr>
                  <w:widowControl w:val="0"/>
                  <w:spacing w:line="360" w:lineRule="auto"/>
                </w:pPr>
                <w:sdt>
                  <w:sdtPr>
                    <w:id w:val="1762251797"/>
                    <w:citation/>
                  </w:sdtPr>
                  <w:sdtEndPr/>
                  <w:sdtContent>
                    <w:r w:rsidR="000D241A">
                      <w:fldChar w:fldCharType="begin"/>
                    </w:r>
                    <w:r w:rsidR="006D2029">
                      <w:rPr>
                        <w:lang w:val="en-US"/>
                      </w:rPr>
                      <w:instrText xml:space="preserve">CITATION Ste99 \l 1033 </w:instrText>
                    </w:r>
                    <w:r w:rsidR="000D241A">
                      <w:fldChar w:fldCharType="separate"/>
                    </w:r>
                    <w:r w:rsidR="006D2029">
                      <w:rPr>
                        <w:noProof/>
                        <w:lang w:val="en-US"/>
                      </w:rPr>
                      <w:t xml:space="preserve"> (Stebbins)</w:t>
                    </w:r>
                    <w:r w:rsidR="000D241A">
                      <w:fldChar w:fldCharType="end"/>
                    </w:r>
                  </w:sdtContent>
                </w:sdt>
              </w:p>
            </w:sdtContent>
          </w:sdt>
        </w:tc>
      </w:tr>
    </w:tbl>
    <w:p w14:paraId="17DE6B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545F7" w14:textId="77777777" w:rsidR="000D241A" w:rsidRDefault="000D241A" w:rsidP="007A0D55">
      <w:pPr>
        <w:spacing w:after="0" w:line="240" w:lineRule="auto"/>
      </w:pPr>
      <w:r>
        <w:separator/>
      </w:r>
    </w:p>
  </w:endnote>
  <w:endnote w:type="continuationSeparator" w:id="0">
    <w:p w14:paraId="17C65E83" w14:textId="77777777" w:rsidR="000D241A" w:rsidRDefault="000D24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1D591" w14:textId="77777777" w:rsidR="000D241A" w:rsidRDefault="000D241A" w:rsidP="007A0D55">
      <w:pPr>
        <w:spacing w:after="0" w:line="240" w:lineRule="auto"/>
      </w:pPr>
      <w:r>
        <w:separator/>
      </w:r>
    </w:p>
  </w:footnote>
  <w:footnote w:type="continuationSeparator" w:id="0">
    <w:p w14:paraId="50085B66" w14:textId="77777777" w:rsidR="000D241A" w:rsidRDefault="000D24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4A0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2ED8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1A"/>
    <w:rsid w:val="00032559"/>
    <w:rsid w:val="00052040"/>
    <w:rsid w:val="000B25AE"/>
    <w:rsid w:val="000B55AB"/>
    <w:rsid w:val="000D241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2029"/>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1B0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4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2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4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2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4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Editing: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5E9935D4A41F47861C16C2E2246DCA"/>
        <w:category>
          <w:name w:val="General"/>
          <w:gallery w:val="placeholder"/>
        </w:category>
        <w:types>
          <w:type w:val="bbPlcHdr"/>
        </w:types>
        <w:behaviors>
          <w:behavior w:val="content"/>
        </w:behaviors>
        <w:guid w:val="{365462F2-2418-E64A-B34E-87485FE29757}"/>
      </w:docPartPr>
      <w:docPartBody>
        <w:p w:rsidR="000D7689" w:rsidRDefault="000D7689">
          <w:pPr>
            <w:pStyle w:val="D55E9935D4A41F47861C16C2E2246DCA"/>
          </w:pPr>
          <w:r w:rsidRPr="00CC586D">
            <w:rPr>
              <w:rStyle w:val="PlaceholderText"/>
              <w:b/>
              <w:color w:val="FFFFFF" w:themeColor="background1"/>
            </w:rPr>
            <w:t>[Salutation]</w:t>
          </w:r>
        </w:p>
      </w:docPartBody>
    </w:docPart>
    <w:docPart>
      <w:docPartPr>
        <w:name w:val="FA226A71F626674D81322787C7F907AF"/>
        <w:category>
          <w:name w:val="General"/>
          <w:gallery w:val="placeholder"/>
        </w:category>
        <w:types>
          <w:type w:val="bbPlcHdr"/>
        </w:types>
        <w:behaviors>
          <w:behavior w:val="content"/>
        </w:behaviors>
        <w:guid w:val="{D631211F-9D8B-D74A-ADED-DFDF3DBD29EC}"/>
      </w:docPartPr>
      <w:docPartBody>
        <w:p w:rsidR="000D7689" w:rsidRDefault="000D7689">
          <w:pPr>
            <w:pStyle w:val="FA226A71F626674D81322787C7F907AF"/>
          </w:pPr>
          <w:r>
            <w:rPr>
              <w:rStyle w:val="PlaceholderText"/>
            </w:rPr>
            <w:t>[First name]</w:t>
          </w:r>
        </w:p>
      </w:docPartBody>
    </w:docPart>
    <w:docPart>
      <w:docPartPr>
        <w:name w:val="BB5CFB7B82C9784F9566AAD03B00BEB0"/>
        <w:category>
          <w:name w:val="General"/>
          <w:gallery w:val="placeholder"/>
        </w:category>
        <w:types>
          <w:type w:val="bbPlcHdr"/>
        </w:types>
        <w:behaviors>
          <w:behavior w:val="content"/>
        </w:behaviors>
        <w:guid w:val="{24E3ABFC-33DA-1548-B62C-AD3D8B499853}"/>
      </w:docPartPr>
      <w:docPartBody>
        <w:p w:rsidR="000D7689" w:rsidRDefault="000D7689">
          <w:pPr>
            <w:pStyle w:val="BB5CFB7B82C9784F9566AAD03B00BEB0"/>
          </w:pPr>
          <w:r>
            <w:rPr>
              <w:rStyle w:val="PlaceholderText"/>
            </w:rPr>
            <w:t>[Middle name]</w:t>
          </w:r>
        </w:p>
      </w:docPartBody>
    </w:docPart>
    <w:docPart>
      <w:docPartPr>
        <w:name w:val="345AD6A8C334AC41A5E25CFAE4009892"/>
        <w:category>
          <w:name w:val="General"/>
          <w:gallery w:val="placeholder"/>
        </w:category>
        <w:types>
          <w:type w:val="bbPlcHdr"/>
        </w:types>
        <w:behaviors>
          <w:behavior w:val="content"/>
        </w:behaviors>
        <w:guid w:val="{C5D13743-3BE2-2A47-9A81-D015B86BC3BA}"/>
      </w:docPartPr>
      <w:docPartBody>
        <w:p w:rsidR="000D7689" w:rsidRDefault="000D7689">
          <w:pPr>
            <w:pStyle w:val="345AD6A8C334AC41A5E25CFAE4009892"/>
          </w:pPr>
          <w:r>
            <w:rPr>
              <w:rStyle w:val="PlaceholderText"/>
            </w:rPr>
            <w:t>[Last name]</w:t>
          </w:r>
        </w:p>
      </w:docPartBody>
    </w:docPart>
    <w:docPart>
      <w:docPartPr>
        <w:name w:val="7A35D53746E49B43A056507E6BB89D08"/>
        <w:category>
          <w:name w:val="General"/>
          <w:gallery w:val="placeholder"/>
        </w:category>
        <w:types>
          <w:type w:val="bbPlcHdr"/>
        </w:types>
        <w:behaviors>
          <w:behavior w:val="content"/>
        </w:behaviors>
        <w:guid w:val="{EB43642A-3A80-F44F-8162-5EF70BF8CC58}"/>
      </w:docPartPr>
      <w:docPartBody>
        <w:p w:rsidR="000D7689" w:rsidRDefault="000D7689">
          <w:pPr>
            <w:pStyle w:val="7A35D53746E49B43A056507E6BB89D08"/>
          </w:pPr>
          <w:r>
            <w:rPr>
              <w:rStyle w:val="PlaceholderText"/>
            </w:rPr>
            <w:t>[Enter your biography]</w:t>
          </w:r>
        </w:p>
      </w:docPartBody>
    </w:docPart>
    <w:docPart>
      <w:docPartPr>
        <w:name w:val="C54451D42CB71D4BAFD5DBA35F216D3D"/>
        <w:category>
          <w:name w:val="General"/>
          <w:gallery w:val="placeholder"/>
        </w:category>
        <w:types>
          <w:type w:val="bbPlcHdr"/>
        </w:types>
        <w:behaviors>
          <w:behavior w:val="content"/>
        </w:behaviors>
        <w:guid w:val="{23895064-A9A5-594F-823B-55A614D16E7B}"/>
      </w:docPartPr>
      <w:docPartBody>
        <w:p w:rsidR="000D7689" w:rsidRDefault="000D7689">
          <w:pPr>
            <w:pStyle w:val="C54451D42CB71D4BAFD5DBA35F216D3D"/>
          </w:pPr>
          <w:r>
            <w:rPr>
              <w:rStyle w:val="PlaceholderText"/>
            </w:rPr>
            <w:t>[Enter the institution with which you are affiliated]</w:t>
          </w:r>
        </w:p>
      </w:docPartBody>
    </w:docPart>
    <w:docPart>
      <w:docPartPr>
        <w:name w:val="31A480435D083C4B93AE8E58F7D54D85"/>
        <w:category>
          <w:name w:val="General"/>
          <w:gallery w:val="placeholder"/>
        </w:category>
        <w:types>
          <w:type w:val="bbPlcHdr"/>
        </w:types>
        <w:behaviors>
          <w:behavior w:val="content"/>
        </w:behaviors>
        <w:guid w:val="{04F0A82C-6CFE-564D-B901-3C267A4A1599}"/>
      </w:docPartPr>
      <w:docPartBody>
        <w:p w:rsidR="000D7689" w:rsidRDefault="000D7689">
          <w:pPr>
            <w:pStyle w:val="31A480435D083C4B93AE8E58F7D54D85"/>
          </w:pPr>
          <w:r w:rsidRPr="00EF74F7">
            <w:rPr>
              <w:b/>
              <w:color w:val="808080" w:themeColor="background1" w:themeShade="80"/>
            </w:rPr>
            <w:t>[Enter the headword for your article]</w:t>
          </w:r>
        </w:p>
      </w:docPartBody>
    </w:docPart>
    <w:docPart>
      <w:docPartPr>
        <w:name w:val="1C4C737B9DAA3F4C80BCDDE3DB5975DB"/>
        <w:category>
          <w:name w:val="General"/>
          <w:gallery w:val="placeholder"/>
        </w:category>
        <w:types>
          <w:type w:val="bbPlcHdr"/>
        </w:types>
        <w:behaviors>
          <w:behavior w:val="content"/>
        </w:behaviors>
        <w:guid w:val="{71EFD8B4-EB50-CF4D-A8D4-97521536E4B2}"/>
      </w:docPartPr>
      <w:docPartBody>
        <w:p w:rsidR="000D7689" w:rsidRDefault="000D7689">
          <w:pPr>
            <w:pStyle w:val="1C4C737B9DAA3F4C80BCDDE3DB5975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AB8F8EC6FE2347A6D704F0A7A980CC"/>
        <w:category>
          <w:name w:val="General"/>
          <w:gallery w:val="placeholder"/>
        </w:category>
        <w:types>
          <w:type w:val="bbPlcHdr"/>
        </w:types>
        <w:behaviors>
          <w:behavior w:val="content"/>
        </w:behaviors>
        <w:guid w:val="{F352A57F-642E-F940-9D72-FB80EFD3A75B}"/>
      </w:docPartPr>
      <w:docPartBody>
        <w:p w:rsidR="000D7689" w:rsidRDefault="000D7689">
          <w:pPr>
            <w:pStyle w:val="1CAB8F8EC6FE2347A6D704F0A7A980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A732F75A07484FA6C226C716FE4401"/>
        <w:category>
          <w:name w:val="General"/>
          <w:gallery w:val="placeholder"/>
        </w:category>
        <w:types>
          <w:type w:val="bbPlcHdr"/>
        </w:types>
        <w:behaviors>
          <w:behavior w:val="content"/>
        </w:behaviors>
        <w:guid w:val="{C3EF23E8-7421-0E40-B9CF-1CE103B5C453}"/>
      </w:docPartPr>
      <w:docPartBody>
        <w:p w:rsidR="000D7689" w:rsidRDefault="000D7689">
          <w:pPr>
            <w:pStyle w:val="67A732F75A07484FA6C226C716FE44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277CBDCA79ED4196710382ED492FB0"/>
        <w:category>
          <w:name w:val="General"/>
          <w:gallery w:val="placeholder"/>
        </w:category>
        <w:types>
          <w:type w:val="bbPlcHdr"/>
        </w:types>
        <w:behaviors>
          <w:behavior w:val="content"/>
        </w:behaviors>
        <w:guid w:val="{D12D7E27-B04A-0B4A-B5FB-1C4D212B9896}"/>
      </w:docPartPr>
      <w:docPartBody>
        <w:p w:rsidR="000D7689" w:rsidRDefault="000D7689">
          <w:pPr>
            <w:pStyle w:val="C2277CBDCA79ED4196710382ED492F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689"/>
    <w:rsid w:val="000D76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E9935D4A41F47861C16C2E2246DCA">
    <w:name w:val="D55E9935D4A41F47861C16C2E2246DCA"/>
  </w:style>
  <w:style w:type="paragraph" w:customStyle="1" w:styleId="FA226A71F626674D81322787C7F907AF">
    <w:name w:val="FA226A71F626674D81322787C7F907AF"/>
  </w:style>
  <w:style w:type="paragraph" w:customStyle="1" w:styleId="BB5CFB7B82C9784F9566AAD03B00BEB0">
    <w:name w:val="BB5CFB7B82C9784F9566AAD03B00BEB0"/>
  </w:style>
  <w:style w:type="paragraph" w:customStyle="1" w:styleId="345AD6A8C334AC41A5E25CFAE4009892">
    <w:name w:val="345AD6A8C334AC41A5E25CFAE4009892"/>
  </w:style>
  <w:style w:type="paragraph" w:customStyle="1" w:styleId="7A35D53746E49B43A056507E6BB89D08">
    <w:name w:val="7A35D53746E49B43A056507E6BB89D08"/>
  </w:style>
  <w:style w:type="paragraph" w:customStyle="1" w:styleId="C54451D42CB71D4BAFD5DBA35F216D3D">
    <w:name w:val="C54451D42CB71D4BAFD5DBA35F216D3D"/>
  </w:style>
  <w:style w:type="paragraph" w:customStyle="1" w:styleId="31A480435D083C4B93AE8E58F7D54D85">
    <w:name w:val="31A480435D083C4B93AE8E58F7D54D85"/>
  </w:style>
  <w:style w:type="paragraph" w:customStyle="1" w:styleId="1C4C737B9DAA3F4C80BCDDE3DB5975DB">
    <w:name w:val="1C4C737B9DAA3F4C80BCDDE3DB5975DB"/>
  </w:style>
  <w:style w:type="paragraph" w:customStyle="1" w:styleId="1CAB8F8EC6FE2347A6D704F0A7A980CC">
    <w:name w:val="1CAB8F8EC6FE2347A6D704F0A7A980CC"/>
  </w:style>
  <w:style w:type="paragraph" w:customStyle="1" w:styleId="67A732F75A07484FA6C226C716FE4401">
    <w:name w:val="67A732F75A07484FA6C226C716FE4401"/>
  </w:style>
  <w:style w:type="paragraph" w:customStyle="1" w:styleId="C2277CBDCA79ED4196710382ED492FB0">
    <w:name w:val="C2277CBDCA79ED4196710382ED492F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E9935D4A41F47861C16C2E2246DCA">
    <w:name w:val="D55E9935D4A41F47861C16C2E2246DCA"/>
  </w:style>
  <w:style w:type="paragraph" w:customStyle="1" w:styleId="FA226A71F626674D81322787C7F907AF">
    <w:name w:val="FA226A71F626674D81322787C7F907AF"/>
  </w:style>
  <w:style w:type="paragraph" w:customStyle="1" w:styleId="BB5CFB7B82C9784F9566AAD03B00BEB0">
    <w:name w:val="BB5CFB7B82C9784F9566AAD03B00BEB0"/>
  </w:style>
  <w:style w:type="paragraph" w:customStyle="1" w:styleId="345AD6A8C334AC41A5E25CFAE4009892">
    <w:name w:val="345AD6A8C334AC41A5E25CFAE4009892"/>
  </w:style>
  <w:style w:type="paragraph" w:customStyle="1" w:styleId="7A35D53746E49B43A056507E6BB89D08">
    <w:name w:val="7A35D53746E49B43A056507E6BB89D08"/>
  </w:style>
  <w:style w:type="paragraph" w:customStyle="1" w:styleId="C54451D42CB71D4BAFD5DBA35F216D3D">
    <w:name w:val="C54451D42CB71D4BAFD5DBA35F216D3D"/>
  </w:style>
  <w:style w:type="paragraph" w:customStyle="1" w:styleId="31A480435D083C4B93AE8E58F7D54D85">
    <w:name w:val="31A480435D083C4B93AE8E58F7D54D85"/>
  </w:style>
  <w:style w:type="paragraph" w:customStyle="1" w:styleId="1C4C737B9DAA3F4C80BCDDE3DB5975DB">
    <w:name w:val="1C4C737B9DAA3F4C80BCDDE3DB5975DB"/>
  </w:style>
  <w:style w:type="paragraph" w:customStyle="1" w:styleId="1CAB8F8EC6FE2347A6D704F0A7A980CC">
    <w:name w:val="1CAB8F8EC6FE2347A6D704F0A7A980CC"/>
  </w:style>
  <w:style w:type="paragraph" w:customStyle="1" w:styleId="67A732F75A07484FA6C226C716FE4401">
    <w:name w:val="67A732F75A07484FA6C226C716FE4401"/>
  </w:style>
  <w:style w:type="paragraph" w:customStyle="1" w:styleId="C2277CBDCA79ED4196710382ED492FB0">
    <w:name w:val="C2277CBDCA79ED4196710382ED492F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Ste99</b:Tag>
    <b:SourceType>Book</b:SourceType>
    <b:Guid>{5196453F-33AB-7348-B5BC-25E92B805A68}</b:Guid>
    <b:Author>
      <b:Author>
        <b:NameList>
          <b:Person>
            <b:Last>Stebbins</b:Last>
            <b:First>T.</b:First>
          </b:Person>
        </b:NameList>
      </b:Author>
    </b:Author>
    <b:Title>Edward Weston: Photography and Modernism</b:Title>
    <b:City>Boston</b:City>
    <b:Publisher>Musuem of Fine Arts</b:Publisher>
    <b:Year>1999</b:Year>
    <b:RefOrder>1</b:RefOrder>
  </b:Source>
</b:Sources>
</file>

<file path=customXml/itemProps1.xml><?xml version="1.0" encoding="utf-8"?>
<ds:datastoreItem xmlns:ds="http://schemas.openxmlformats.org/officeDocument/2006/customXml" ds:itemID="{4A9B4B79-A6C6-4C48-A312-A2BA316E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270</Words>
  <Characters>1540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2016-03-11T05:31:00Z</dcterms:created>
  <dcterms:modified xsi:type="dcterms:W3CDTF">2016-03-12T22:35:00Z</dcterms:modified>
</cp:coreProperties>
</file>