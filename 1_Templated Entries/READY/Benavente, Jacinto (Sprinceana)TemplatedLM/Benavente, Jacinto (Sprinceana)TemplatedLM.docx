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D7473D" w14:textId="77777777" w:rsidTr="00922950">
        <w:tc>
          <w:tcPr>
            <w:tcW w:w="491" w:type="dxa"/>
            <w:vMerge w:val="restart"/>
            <w:shd w:val="clear" w:color="auto" w:fill="A6A6A6" w:themeFill="background1" w:themeFillShade="A6"/>
            <w:textDirection w:val="btLr"/>
          </w:tcPr>
          <w:p w14:paraId="784BEAD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4AABF531F5C1E498BC8D4E9A3A4CF06"/>
            </w:placeholder>
            <w:showingPlcHdr/>
            <w:dropDownList>
              <w:listItem w:displayText="Dr." w:value="Dr."/>
              <w:listItem w:displayText="Prof." w:value="Prof."/>
            </w:dropDownList>
          </w:sdtPr>
          <w:sdtEndPr/>
          <w:sdtContent>
            <w:tc>
              <w:tcPr>
                <w:tcW w:w="1259" w:type="dxa"/>
              </w:tcPr>
              <w:p w14:paraId="137CE80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5C6DF51772A84C9BD383916F2022AE"/>
            </w:placeholder>
            <w:text/>
          </w:sdtPr>
          <w:sdtEndPr/>
          <w:sdtContent>
            <w:tc>
              <w:tcPr>
                <w:tcW w:w="2073" w:type="dxa"/>
              </w:tcPr>
              <w:p w14:paraId="39DE8872" w14:textId="77777777" w:rsidR="00B574C9" w:rsidRDefault="001B477D" w:rsidP="001B477D">
                <w:r>
                  <w:t>Iulia</w:t>
                </w:r>
              </w:p>
            </w:tc>
          </w:sdtContent>
        </w:sdt>
        <w:sdt>
          <w:sdtPr>
            <w:alias w:val="Middle name"/>
            <w:tag w:val="authorMiddleName"/>
            <w:id w:val="-2076034781"/>
            <w:placeholder>
              <w:docPart w:val="CEE150A53214DB4CBB966DE6A7420177"/>
            </w:placeholder>
            <w:showingPlcHdr/>
            <w:text/>
          </w:sdtPr>
          <w:sdtEndPr/>
          <w:sdtContent>
            <w:tc>
              <w:tcPr>
                <w:tcW w:w="2551" w:type="dxa"/>
              </w:tcPr>
              <w:p w14:paraId="29255BD3" w14:textId="77777777"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62B7EFBFDF702848951630933942B68E"/>
            </w:placeholder>
            <w:text/>
          </w:sdtPr>
          <w:sdtEndPr/>
          <w:sdtContent>
            <w:tc>
              <w:tcPr>
                <w:tcW w:w="2642" w:type="dxa"/>
              </w:tcPr>
              <w:p w14:paraId="19408266" w14:textId="77777777" w:rsidR="00B574C9" w:rsidRDefault="001B477D" w:rsidP="001B477D">
                <w:r>
                  <w:t>Sprinceana</w:t>
                </w:r>
              </w:p>
            </w:tc>
          </w:sdtContent>
        </w:sdt>
        <w:bookmarkEnd w:id="0" w:displacedByCustomXml="prev"/>
      </w:tr>
      <w:tr w:rsidR="00B574C9" w14:paraId="708D6978" w14:textId="77777777" w:rsidTr="001A6A06">
        <w:trPr>
          <w:trHeight w:val="986"/>
        </w:trPr>
        <w:tc>
          <w:tcPr>
            <w:tcW w:w="491" w:type="dxa"/>
            <w:vMerge/>
            <w:shd w:val="clear" w:color="auto" w:fill="A6A6A6" w:themeFill="background1" w:themeFillShade="A6"/>
          </w:tcPr>
          <w:p w14:paraId="0FD4D43E" w14:textId="77777777" w:rsidR="00B574C9" w:rsidRPr="001A6A06" w:rsidRDefault="00B574C9" w:rsidP="00CF1542">
            <w:pPr>
              <w:jc w:val="center"/>
              <w:rPr>
                <w:b/>
                <w:color w:val="FFFFFF" w:themeColor="background1"/>
              </w:rPr>
            </w:pPr>
          </w:p>
        </w:tc>
        <w:sdt>
          <w:sdtPr>
            <w:alias w:val="Biography"/>
            <w:tag w:val="authorBiography"/>
            <w:id w:val="938807824"/>
            <w:placeholder>
              <w:docPart w:val="40DB24568DA32B49895ABD7CA31B2354"/>
            </w:placeholder>
            <w:showingPlcHdr/>
          </w:sdtPr>
          <w:sdtEndPr/>
          <w:sdtContent>
            <w:tc>
              <w:tcPr>
                <w:tcW w:w="8525" w:type="dxa"/>
                <w:gridSpan w:val="4"/>
              </w:tcPr>
              <w:p w14:paraId="72DF0345" w14:textId="77777777" w:rsidR="00B574C9" w:rsidRDefault="00B574C9" w:rsidP="00922950">
                <w:r>
                  <w:rPr>
                    <w:rStyle w:val="PlaceholderText"/>
                  </w:rPr>
                  <w:t>[Enter your biography]</w:t>
                </w:r>
              </w:p>
            </w:tc>
          </w:sdtContent>
        </w:sdt>
      </w:tr>
      <w:tr w:rsidR="00B574C9" w14:paraId="412A87CF" w14:textId="77777777" w:rsidTr="001A6A06">
        <w:trPr>
          <w:trHeight w:val="986"/>
        </w:trPr>
        <w:tc>
          <w:tcPr>
            <w:tcW w:w="491" w:type="dxa"/>
            <w:vMerge/>
            <w:shd w:val="clear" w:color="auto" w:fill="A6A6A6" w:themeFill="background1" w:themeFillShade="A6"/>
          </w:tcPr>
          <w:p w14:paraId="7C142716" w14:textId="77777777" w:rsidR="00B574C9" w:rsidRPr="001A6A06" w:rsidRDefault="00B574C9" w:rsidP="00CF1542">
            <w:pPr>
              <w:jc w:val="center"/>
              <w:rPr>
                <w:b/>
                <w:color w:val="FFFFFF" w:themeColor="background1"/>
              </w:rPr>
            </w:pPr>
          </w:p>
        </w:tc>
        <w:sdt>
          <w:sdtPr>
            <w:alias w:val="Affiliation"/>
            <w:tag w:val="affiliation"/>
            <w:id w:val="2012937915"/>
            <w:placeholder>
              <w:docPart w:val="A228DB14E2DC3A49A6B490FFEC800BB4"/>
            </w:placeholder>
            <w:text/>
          </w:sdtPr>
          <w:sdtEndPr/>
          <w:sdtContent>
            <w:tc>
              <w:tcPr>
                <w:tcW w:w="8525" w:type="dxa"/>
                <w:gridSpan w:val="4"/>
              </w:tcPr>
              <w:p w14:paraId="2C2C78FF" w14:textId="77777777" w:rsidR="00B574C9" w:rsidRDefault="001B477D" w:rsidP="001B477D">
                <w:r>
                  <w:t>Centre College (Kentucky)</w:t>
                </w:r>
              </w:p>
            </w:tc>
          </w:sdtContent>
        </w:sdt>
      </w:tr>
    </w:tbl>
    <w:p w14:paraId="17A8DA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373D93" w14:textId="77777777" w:rsidTr="00244BB0">
        <w:tc>
          <w:tcPr>
            <w:tcW w:w="9016" w:type="dxa"/>
            <w:shd w:val="clear" w:color="auto" w:fill="A6A6A6" w:themeFill="background1" w:themeFillShade="A6"/>
            <w:tcMar>
              <w:top w:w="113" w:type="dxa"/>
              <w:bottom w:w="113" w:type="dxa"/>
            </w:tcMar>
          </w:tcPr>
          <w:p w14:paraId="43CE8E5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5592BE" w14:textId="77777777" w:rsidTr="003F0D73">
        <w:sdt>
          <w:sdtPr>
            <w:rPr>
              <w:b/>
            </w:rPr>
            <w:alias w:val="Article headword"/>
            <w:tag w:val="articleHeadword"/>
            <w:id w:val="-361440020"/>
            <w:placeholder>
              <w:docPart w:val="65CA8290E7402F43B5E9B0D0B71E61B9"/>
            </w:placeholder>
            <w:text/>
          </w:sdtPr>
          <w:sdtEndPr/>
          <w:sdtContent>
            <w:tc>
              <w:tcPr>
                <w:tcW w:w="9016" w:type="dxa"/>
                <w:tcMar>
                  <w:top w:w="113" w:type="dxa"/>
                  <w:bottom w:w="113" w:type="dxa"/>
                </w:tcMar>
              </w:tcPr>
              <w:p w14:paraId="7042236A" w14:textId="77777777" w:rsidR="003F0D73" w:rsidRPr="00FB589A" w:rsidRDefault="006C42EE" w:rsidP="006C42EE">
                <w:pPr>
                  <w:rPr>
                    <w:b/>
                  </w:rPr>
                </w:pPr>
                <w:r>
                  <w:rPr>
                    <w:b/>
                  </w:rPr>
                  <w:t>Benavente, Jacinto (1866-1954)</w:t>
                </w:r>
              </w:p>
            </w:tc>
          </w:sdtContent>
        </w:sdt>
      </w:tr>
      <w:tr w:rsidR="00464699" w14:paraId="4CC0E2AE" w14:textId="77777777" w:rsidTr="007821B0">
        <w:sdt>
          <w:sdtPr>
            <w:alias w:val="Variant headwords"/>
            <w:tag w:val="variantHeadwords"/>
            <w:id w:val="173464402"/>
            <w:placeholder>
              <w:docPart w:val="6F1564345A583842B66E9B894B463A20"/>
            </w:placeholder>
            <w:showingPlcHdr/>
          </w:sdtPr>
          <w:sdtEndPr/>
          <w:sdtContent>
            <w:tc>
              <w:tcPr>
                <w:tcW w:w="9016" w:type="dxa"/>
                <w:tcMar>
                  <w:top w:w="113" w:type="dxa"/>
                  <w:bottom w:w="113" w:type="dxa"/>
                </w:tcMar>
              </w:tcPr>
              <w:p w14:paraId="51EB58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F96960" w14:textId="77777777" w:rsidTr="003F0D73">
        <w:sdt>
          <w:sdtPr>
            <w:alias w:val="Abstract"/>
            <w:tag w:val="abstract"/>
            <w:id w:val="-635871867"/>
            <w:placeholder>
              <w:docPart w:val="88EF7E80CDE3E04D82E0826801D59402"/>
            </w:placeholder>
          </w:sdtPr>
          <w:sdtEndPr/>
          <w:sdtContent>
            <w:tc>
              <w:tcPr>
                <w:tcW w:w="9016" w:type="dxa"/>
                <w:tcMar>
                  <w:top w:w="113" w:type="dxa"/>
                  <w:bottom w:w="113" w:type="dxa"/>
                </w:tcMar>
              </w:tcPr>
              <w:p w14:paraId="1EC51D15" w14:textId="77777777" w:rsidR="00E85A05" w:rsidRDefault="006C42EE" w:rsidP="006C42EE">
                <w:r w:rsidRPr="006C42EE">
                  <w:rPr>
                    <w:lang w:val="en-US"/>
                  </w:rPr>
                  <w:t xml:space="preserve">Jacinto </w:t>
                </w:r>
                <w:r w:rsidRPr="006C42EE">
                  <w:rPr>
                    <w:lang w:val="en-US"/>
                  </w:rPr>
                  <w:t xml:space="preserve">Benavente </w:t>
                </w:r>
                <w:r w:rsidRPr="006C42EE">
                  <w:rPr>
                    <w:lang w:val="en-US"/>
                  </w:rPr>
                  <w:t xml:space="preserve">y Martínez </w:t>
                </w:r>
                <w:r w:rsidRPr="006C42EE">
                  <w:rPr>
                    <w:lang w:val="en-US"/>
                  </w:rPr>
                  <w:t>was a Spanish dramatist of the late nineteenth and early twentieth centur</w:t>
                </w:r>
                <w:r w:rsidRPr="006C42EE">
                  <w:rPr>
                    <w:lang w:val="en-US"/>
                  </w:rPr>
                  <w:t>ies</w:t>
                </w:r>
                <w:r w:rsidRPr="006C42EE">
                  <w:rPr>
                    <w:lang w:val="en-US"/>
                  </w:rPr>
                  <w:t xml:space="preserve">. Author of more than 170 plays, he was awarded the Nobel Prize for Literature in 1922. His selection </w:t>
                </w:r>
                <w:r w:rsidRPr="006C42EE">
                  <w:rPr>
                    <w:lang w:val="en-US"/>
                  </w:rPr>
                  <w:t>raised</w:t>
                </w:r>
                <w:r w:rsidRPr="006C42EE">
                  <w:rPr>
                    <w:lang w:val="en-US"/>
                  </w:rPr>
                  <w:t xml:space="preserve"> controversy, </w:t>
                </w:r>
                <w:r w:rsidRPr="006C42EE">
                  <w:rPr>
                    <w:lang w:val="en-US"/>
                  </w:rPr>
                  <w:t xml:space="preserve">since </w:t>
                </w:r>
                <w:r w:rsidRPr="006C42EE">
                  <w:rPr>
                    <w:lang w:val="en-US"/>
                  </w:rPr>
                  <w:t>many argued</w:t>
                </w:r>
                <w:r w:rsidRPr="006C42EE">
                  <w:rPr>
                    <w:lang w:val="en-US"/>
                  </w:rPr>
                  <w:t xml:space="preserve"> that </w:t>
                </w:r>
                <w:r w:rsidRPr="006C42EE">
                  <w:rPr>
                    <w:lang w:val="en-US"/>
                  </w:rPr>
                  <w:t xml:space="preserve">the </w:t>
                </w:r>
                <w:r w:rsidRPr="006C42EE">
                  <w:rPr>
                    <w:i/>
                    <w:lang w:val="en-US"/>
                  </w:rPr>
                  <w:t xml:space="preserve">Generación del 98 </w:t>
                </w:r>
                <w:r w:rsidRPr="006C42EE">
                  <w:rPr>
                    <w:lang w:val="en-US"/>
                  </w:rPr>
                  <w:t xml:space="preserve">and </w:t>
                </w:r>
                <w:r w:rsidRPr="006C42EE">
                  <w:rPr>
                    <w:lang w:val="en-US"/>
                  </w:rPr>
                  <w:t>m</w:t>
                </w:r>
                <w:r w:rsidRPr="006C42EE">
                  <w:rPr>
                    <w:lang w:val="en-US"/>
                  </w:rPr>
                  <w:t xml:space="preserve">odernist writers </w:t>
                </w:r>
                <w:r w:rsidRPr="006C42EE">
                  <w:rPr>
                    <w:lang w:val="en-US"/>
                  </w:rPr>
                  <w:t>such as Miguel de Unamuno, Ramón del Valle-Inclán</w:t>
                </w:r>
                <w:r w:rsidRPr="006C42EE">
                  <w:rPr>
                    <w:lang w:val="en-US"/>
                  </w:rPr>
                  <w:t>,</w:t>
                </w:r>
                <w:r w:rsidRPr="006C42EE">
                  <w:rPr>
                    <w:lang w:val="en-US"/>
                  </w:rPr>
                  <w:t xml:space="preserve"> </w:t>
                </w:r>
                <w:r w:rsidRPr="006C42EE">
                  <w:rPr>
                    <w:lang w:val="en-US"/>
                  </w:rPr>
                  <w:t>and</w:t>
                </w:r>
                <w:r w:rsidRPr="006C42EE">
                  <w:rPr>
                    <w:lang w:val="en-US"/>
                  </w:rPr>
                  <w:t xml:space="preserve"> Rubén Darío</w:t>
                </w:r>
                <w:r w:rsidRPr="006C42EE">
                  <w:rPr>
                    <w:lang w:val="en-US"/>
                  </w:rPr>
                  <w:t xml:space="preserve"> had greater merits</w:t>
                </w:r>
                <w:r w:rsidRPr="006C42EE">
                  <w:rPr>
                    <w:lang w:val="en-US"/>
                  </w:rPr>
                  <w:t xml:space="preserve">. </w:t>
                </w:r>
              </w:p>
            </w:tc>
          </w:sdtContent>
        </w:sdt>
      </w:tr>
      <w:tr w:rsidR="003F0D73" w14:paraId="7684D582" w14:textId="77777777" w:rsidTr="003F0D73">
        <w:sdt>
          <w:sdtPr>
            <w:alias w:val="Article text"/>
            <w:tag w:val="articleText"/>
            <w:id w:val="634067588"/>
            <w:placeholder>
              <w:docPart w:val="CFF41558130EC246A8C881BA13B0A681"/>
            </w:placeholder>
          </w:sdtPr>
          <w:sdtEndPr/>
          <w:sdtContent>
            <w:tc>
              <w:tcPr>
                <w:tcW w:w="9016" w:type="dxa"/>
                <w:tcMar>
                  <w:top w:w="113" w:type="dxa"/>
                  <w:bottom w:w="113" w:type="dxa"/>
                </w:tcMar>
              </w:tcPr>
              <w:p w14:paraId="1D4C4AF0" w14:textId="77777777" w:rsidR="006C42EE" w:rsidRDefault="006C42EE" w:rsidP="00C27FAB">
                <w:r>
                  <w:t>Jacinto Benavente y Martínez was a Spanish dramatist of the late nineteenth and early twentieth centuries. Author of more than 170 plays, he was awarded the Nobel Prize for Literature in 1922.</w:t>
                </w:r>
              </w:p>
              <w:p w14:paraId="12E3A278" w14:textId="77777777" w:rsidR="006C42EE" w:rsidRDefault="006C42EE" w:rsidP="00C27FAB"/>
              <w:p w14:paraId="41DCA1CC" w14:textId="77777777" w:rsidR="006C42EE" w:rsidRDefault="006C42EE" w:rsidP="006C42EE">
                <w:pPr>
                  <w:keepNext/>
                </w:pPr>
                <w:r>
                  <w:t>File</w:t>
                </w:r>
                <w:proofErr w:type="gramStart"/>
                <w:r>
                  <w:t>:</w:t>
                </w:r>
                <w:r w:rsidRPr="006C42EE">
                  <w:t>JacintoBenavente</w:t>
                </w:r>
                <w:proofErr w:type="gramEnd"/>
                <w:r w:rsidRPr="006C42EE">
                  <w:t>_portrait.jpg</w:t>
                </w:r>
              </w:p>
              <w:p w14:paraId="4837DE88" w14:textId="77777777" w:rsidR="006C42EE" w:rsidRDefault="006C42EE" w:rsidP="006C42EE">
                <w:pPr>
                  <w:pStyle w:val="Caption"/>
                </w:pPr>
                <w:r>
                  <w:t xml:space="preserve">Figure </w:t>
                </w:r>
                <w:fldSimple w:instr=" SEQ Figure \* ARABIC ">
                  <w:r>
                    <w:rPr>
                      <w:noProof/>
                    </w:rPr>
                    <w:t>1</w:t>
                  </w:r>
                </w:fldSimple>
                <w:r w:rsidRPr="00634D4A">
                  <w:t>Jacinto Benavente seated at his work desk</w:t>
                </w:r>
              </w:p>
              <w:p w14:paraId="2260F5ED" w14:textId="77777777" w:rsidR="006C42EE" w:rsidRPr="006C42EE" w:rsidRDefault="006C42EE" w:rsidP="006C42EE">
                <w:pPr>
                  <w:rPr>
                    <w:lang w:val="en-US"/>
                  </w:rPr>
                </w:pPr>
                <w:r>
                  <w:t>Source:</w:t>
                </w:r>
                <w:r w:rsidRPr="006C42EE">
                  <w:rPr>
                    <w:rFonts w:eastAsiaTheme="minorEastAsia"/>
                    <w:sz w:val="24"/>
                    <w:szCs w:val="24"/>
                    <w:lang w:val="en-US" w:eastAsia="ja-JP"/>
                  </w:rPr>
                  <w:t xml:space="preserve"> </w:t>
                </w:r>
              </w:p>
              <w:p w14:paraId="7CC75BDC" w14:textId="77777777" w:rsidR="006C42EE" w:rsidRDefault="006C42EE" w:rsidP="006C42EE">
                <w:hyperlink r:id="rId9" w:history="1">
                  <w:r w:rsidRPr="006C42EE">
                    <w:rPr>
                      <w:rStyle w:val="Hyperlink"/>
                      <w:b/>
                      <w:lang w:val="en-US"/>
                    </w:rPr>
                    <w:t>http://www.biografiasyvi</w:t>
                  </w:r>
                  <w:r w:rsidRPr="006C42EE">
                    <w:rPr>
                      <w:rStyle w:val="Hyperlink"/>
                      <w:b/>
                      <w:lang w:val="en-US"/>
                    </w:rPr>
                    <w:t>d</w:t>
                  </w:r>
                  <w:r w:rsidRPr="006C42EE">
                    <w:rPr>
                      <w:rStyle w:val="Hyperlink"/>
                      <w:b/>
                      <w:lang w:val="en-US"/>
                    </w:rPr>
                    <w:t>as.com/biografia/b/benavente.htm</w:t>
                  </w:r>
                </w:hyperlink>
              </w:p>
              <w:p w14:paraId="071C142A" w14:textId="77777777" w:rsidR="006C42EE" w:rsidRDefault="006C42EE" w:rsidP="00C27FAB"/>
              <w:p w14:paraId="5B3E51DE" w14:textId="77777777" w:rsidR="006C42EE" w:rsidRDefault="006C42EE" w:rsidP="00C27FAB">
                <w:r>
                  <w:t xml:space="preserve">His selection raised controversy, since many argued that the </w:t>
                </w:r>
                <w:r>
                  <w:rPr>
                    <w:i/>
                  </w:rPr>
                  <w:t xml:space="preserve">Generación del 98 </w:t>
                </w:r>
                <w:r>
                  <w:t>and modernist writers such as Miguel de Unamuno, Ramón del Valle-Inclán, and Rubén Darío had greater merits. Nevertheless, Benavente had a significant and revitalizing influence on Spanish drama, ushering in a shift from melodramatic verse to prose comedy and favoring subtle dialogue over the impulsive action typical of the dramas of José de Echegaray</w:t>
                </w:r>
                <w:r>
                  <w:t>.</w:t>
                </w:r>
              </w:p>
              <w:p w14:paraId="00D79DD9" w14:textId="77777777" w:rsidR="006C42EE" w:rsidRDefault="006C42EE" w:rsidP="00C27FAB"/>
              <w:p w14:paraId="6ACF4C65" w14:textId="77777777" w:rsidR="00C8387F" w:rsidRPr="006C42EE" w:rsidRDefault="006C42EE" w:rsidP="006C42EE">
                <w:pPr>
                  <w:rPr>
                    <w:lang w:val="en-US"/>
                  </w:rPr>
                </w:pPr>
                <w:r w:rsidRPr="006C42EE">
                  <w:rPr>
                    <w:lang w:val="en-US"/>
                  </w:rPr>
                  <w:t xml:space="preserve">Known primarily for his comedies set in urban </w:t>
                </w:r>
                <w:r w:rsidRPr="006C42EE">
                  <w:rPr>
                    <w:lang w:val="en-US"/>
                  </w:rPr>
                  <w:t>locales</w:t>
                </w:r>
                <w:r w:rsidRPr="006C42EE">
                  <w:rPr>
                    <w:lang w:val="en-US"/>
                  </w:rPr>
                  <w:t xml:space="preserve">, he also authored several successful rural dramas, one of which, </w:t>
                </w:r>
                <w:r w:rsidRPr="006C42EE">
                  <w:rPr>
                    <w:i/>
                    <w:lang w:val="en-US"/>
                  </w:rPr>
                  <w:t xml:space="preserve">Señora Ama, </w:t>
                </w:r>
                <w:r w:rsidRPr="006C42EE">
                  <w:rPr>
                    <w:lang w:val="en-US"/>
                  </w:rPr>
                  <w:t>was</w:t>
                </w:r>
                <w:r w:rsidRPr="006C42EE">
                  <w:rPr>
                    <w:lang w:val="en-US"/>
                  </w:rPr>
                  <w:t xml:space="preserve"> said to be his favorite work. His most famous plays are </w:t>
                </w:r>
                <w:r w:rsidRPr="006C42EE">
                  <w:rPr>
                    <w:i/>
                    <w:lang w:val="en-US"/>
                  </w:rPr>
                  <w:t xml:space="preserve">Los intereses creados </w:t>
                </w:r>
                <w:r w:rsidRPr="006C42EE">
                  <w:rPr>
                    <w:lang w:val="en-US"/>
                  </w:rPr>
                  <w:t>[</w:t>
                </w:r>
                <w:r w:rsidRPr="006C42EE">
                  <w:rPr>
                    <w:i/>
                    <w:lang w:val="en-US"/>
                  </w:rPr>
                  <w:t>The Bonds of Interest</w:t>
                </w:r>
                <w:r w:rsidRPr="006C42EE">
                  <w:rPr>
                    <w:lang w:val="en-US"/>
                  </w:rPr>
                  <w:t>, 1907</w:t>
                </w:r>
                <w:r w:rsidRPr="006C42EE">
                  <w:rPr>
                    <w:lang w:val="en-US"/>
                  </w:rPr>
                  <w:t>], a brilliant satire of the business world and hypocritical human nature</w:t>
                </w:r>
                <w:r w:rsidRPr="006C42EE">
                  <w:rPr>
                    <w:lang w:val="en-US"/>
                  </w:rPr>
                  <w:t xml:space="preserve"> that</w:t>
                </w:r>
                <w:r w:rsidRPr="006C42EE">
                  <w:rPr>
                    <w:lang w:val="en-US"/>
                  </w:rPr>
                  <w:t xml:space="preserve"> combin</w:t>
                </w:r>
                <w:r w:rsidRPr="006C42EE">
                  <w:rPr>
                    <w:lang w:val="en-US"/>
                  </w:rPr>
                  <w:t>es</w:t>
                </w:r>
                <w:r w:rsidRPr="006C42EE">
                  <w:rPr>
                    <w:lang w:val="en-US"/>
                  </w:rPr>
                  <w:t xml:space="preserve"> the Italian commedia dell’arte style with clas</w:t>
                </w:r>
                <w:r w:rsidRPr="006C42EE">
                  <w:rPr>
                    <w:lang w:val="en-US"/>
                  </w:rPr>
                  <w:t xml:space="preserve">sical drama, and </w:t>
                </w:r>
                <w:r w:rsidRPr="006C42EE">
                  <w:rPr>
                    <w:i/>
                    <w:lang w:val="en-US"/>
                  </w:rPr>
                  <w:t>La M</w:t>
                </w:r>
                <w:r w:rsidRPr="006C42EE">
                  <w:rPr>
                    <w:i/>
                    <w:lang w:val="en-US"/>
                  </w:rPr>
                  <w:t xml:space="preserve">alquerida </w:t>
                </w:r>
                <w:r w:rsidRPr="006C42EE">
                  <w:rPr>
                    <w:lang w:val="en-US"/>
                  </w:rPr>
                  <w:t>[</w:t>
                </w:r>
                <w:r w:rsidRPr="006C42EE">
                  <w:rPr>
                    <w:i/>
                    <w:lang w:val="en-US"/>
                  </w:rPr>
                  <w:t>The Passion Flower</w:t>
                </w:r>
                <w:r w:rsidRPr="006C42EE">
                  <w:rPr>
                    <w:lang w:val="en-US"/>
                  </w:rPr>
                  <w:t>, 1913</w:t>
                </w:r>
                <w:r w:rsidRPr="006C42EE">
                  <w:rPr>
                    <w:lang w:val="en-US"/>
                  </w:rPr>
                  <w:t xml:space="preserve">], a rural tragedy on the theme of incest. The latter was his most successful play. </w:t>
                </w:r>
              </w:p>
              <w:p w14:paraId="2DB2B23C" w14:textId="77777777" w:rsidR="006C42EE" w:rsidRDefault="006C42EE" w:rsidP="006C42EE"/>
              <w:p w14:paraId="3B6C6A42" w14:textId="77777777" w:rsidR="006C42EE" w:rsidRDefault="006C42EE" w:rsidP="006C42EE">
                <w:r>
                  <w:t xml:space="preserve">Inspired by André Antoine’s </w:t>
                </w:r>
                <w:r>
                  <w:rPr>
                    <w:i/>
                  </w:rPr>
                  <w:t xml:space="preserve">Théâtre Libre </w:t>
                </w:r>
                <w:r>
                  <w:t xml:space="preserve">in Paris, Benavente founded the </w:t>
                </w:r>
                <w:r>
                  <w:rPr>
                    <w:i/>
                  </w:rPr>
                  <w:t>Teatro Artístico</w:t>
                </w:r>
                <w:r>
                  <w:t xml:space="preserve"> in Madrid in 1899, working in collaboration with the modernist writer Ramón del Valle-Inclán in an effort to renovate dramatic production</w:t>
                </w:r>
                <w:r>
                  <w:rPr>
                    <w:i/>
                  </w:rPr>
                  <w:t xml:space="preserve">. </w:t>
                </w:r>
                <w:r>
                  <w:t>The writers had a falling-out after an argument at a literary gathering, which led Benavente to organize his own gatherings, separate from those of Valle-Inclán.</w:t>
                </w:r>
              </w:p>
              <w:p w14:paraId="4935443C" w14:textId="77777777" w:rsidR="006C42EE" w:rsidRDefault="006C42EE" w:rsidP="006C42EE"/>
              <w:p w14:paraId="1B879EF8" w14:textId="77777777" w:rsidR="006C42EE" w:rsidRDefault="006C42EE" w:rsidP="006C42EE">
                <w:pPr>
                  <w:keepNext/>
                </w:pPr>
                <w:r>
                  <w:t>File:</w:t>
                </w:r>
                <w:r w:rsidRPr="006C42EE">
                  <w:t xml:space="preserve"> Benavente_RamondelValleInclan.jpg</w:t>
                </w:r>
              </w:p>
              <w:p w14:paraId="3CEA5C85" w14:textId="77777777" w:rsidR="006C42EE" w:rsidRDefault="006C42EE" w:rsidP="006C42EE">
                <w:pPr>
                  <w:pStyle w:val="Caption"/>
                </w:pPr>
                <w:r>
                  <w:t xml:space="preserve">Figure </w:t>
                </w:r>
                <w:fldSimple w:instr=" SEQ Figure \* ARABIC ">
                  <w:r>
                    <w:rPr>
                      <w:noProof/>
                    </w:rPr>
                    <w:t>2</w:t>
                  </w:r>
                </w:fldSimple>
                <w:r w:rsidRPr="006C42EE">
                  <w:rPr>
                    <w:lang w:val="en-US"/>
                  </w:rPr>
                  <w:t>An image showing Benavente (left) with Ramón del Valle-Inclán (right)</w:t>
                </w:r>
              </w:p>
              <w:p w14:paraId="05EC3EA6" w14:textId="77777777" w:rsidR="006C42EE" w:rsidRPr="006C42EE" w:rsidRDefault="006C42EE" w:rsidP="006C42EE">
                <w:pPr>
                  <w:rPr>
                    <w:lang w:val="en-US"/>
                  </w:rPr>
                </w:pPr>
                <w:r>
                  <w:lastRenderedPageBreak/>
                  <w:t xml:space="preserve">Source: </w:t>
                </w:r>
                <w:hyperlink r:id="rId10" w:history="1">
                  <w:r w:rsidRPr="006C42EE">
                    <w:rPr>
                      <w:rStyle w:val="Hyperlink"/>
                      <w:lang w:val="en-US"/>
                    </w:rPr>
                    <w:t>http://www.foroxerbar.com/viewtopic.php?t=8922</w:t>
                  </w:r>
                </w:hyperlink>
              </w:p>
              <w:p w14:paraId="532C2219" w14:textId="77777777" w:rsidR="006C42EE" w:rsidRPr="006C42EE" w:rsidRDefault="006C42EE" w:rsidP="006C42EE"/>
              <w:p w14:paraId="5F24F0F9" w14:textId="77777777" w:rsidR="006C42EE" w:rsidRDefault="006C42EE" w:rsidP="006C42EE">
                <w:r>
                  <w:t xml:space="preserve">Politically, Benavente’s life was marked by contradictions: he first supported the Republican cause during the Civil War but later favored the dictatorial regime of Francisco Franco, which facilitated the staging of his works. Benavente’s waning renown after his death is directly related to the disappearance of the audience he once targeted: the bourgeoisie. </w:t>
                </w:r>
              </w:p>
              <w:p w14:paraId="273D5CC5" w14:textId="77777777" w:rsidR="006C42EE" w:rsidRDefault="006C42EE" w:rsidP="006C42EE"/>
              <w:p w14:paraId="781CC303" w14:textId="77777777" w:rsidR="006C42EE" w:rsidRPr="005C72C5" w:rsidRDefault="006C42EE" w:rsidP="006C42EE">
                <w:r w:rsidRPr="005C72C5">
                  <w:t>List of key works</w:t>
                </w:r>
              </w:p>
              <w:p w14:paraId="027234F1" w14:textId="77777777" w:rsidR="006C42EE" w:rsidRDefault="006C42EE" w:rsidP="006C42EE"/>
              <w:p w14:paraId="7265B5EC" w14:textId="77777777" w:rsidR="006C42EE" w:rsidRDefault="006C42EE" w:rsidP="006C42EE">
                <w:pPr>
                  <w:rPr>
                    <w:i/>
                  </w:rPr>
                </w:pPr>
                <w:r>
                  <w:t xml:space="preserve">(1903) </w:t>
                </w:r>
                <w:r>
                  <w:rPr>
                    <w:i/>
                  </w:rPr>
                  <w:t>La noche del sábado [Saturday Night]</w:t>
                </w:r>
              </w:p>
              <w:p w14:paraId="43011DAA" w14:textId="77777777" w:rsidR="006C42EE" w:rsidRPr="00F03B69" w:rsidRDefault="006C42EE" w:rsidP="006C42EE">
                <w:pPr>
                  <w:rPr>
                    <w:i/>
                  </w:rPr>
                </w:pPr>
                <w:r>
                  <w:t xml:space="preserve">(1905) </w:t>
                </w:r>
                <w:r>
                  <w:rPr>
                    <w:i/>
                  </w:rPr>
                  <w:t>Los malhechores del bien [The Evil Doers of Good]</w:t>
                </w:r>
              </w:p>
              <w:p w14:paraId="1CDBE823" w14:textId="77777777" w:rsidR="006C42EE" w:rsidRDefault="006C42EE" w:rsidP="006C42EE">
                <w:pPr>
                  <w:rPr>
                    <w:i/>
                  </w:rPr>
                </w:pPr>
                <w:r>
                  <w:t xml:space="preserve">(1907) </w:t>
                </w:r>
                <w:r>
                  <w:rPr>
                    <w:i/>
                  </w:rPr>
                  <w:t>Los intereses creados [The Bonds of Interest]</w:t>
                </w:r>
              </w:p>
              <w:p w14:paraId="3B655757" w14:textId="77777777" w:rsidR="006C42EE" w:rsidRDefault="006C42EE" w:rsidP="006C42EE">
                <w:pPr>
                  <w:rPr>
                    <w:i/>
                  </w:rPr>
                </w:pPr>
                <w:r>
                  <w:t xml:space="preserve">(1908) </w:t>
                </w:r>
                <w:r>
                  <w:rPr>
                    <w:i/>
                  </w:rPr>
                  <w:t>Señora Ama</w:t>
                </w:r>
              </w:p>
              <w:p w14:paraId="39D4692A" w14:textId="77777777" w:rsidR="006C42EE" w:rsidRDefault="006C42EE" w:rsidP="006C42EE">
                <w:pPr>
                  <w:rPr>
                    <w:i/>
                  </w:rPr>
                </w:pPr>
                <w:r>
                  <w:t xml:space="preserve">(1913) </w:t>
                </w:r>
                <w:r>
                  <w:rPr>
                    <w:i/>
                  </w:rPr>
                  <w:t>La Malquerida [The Passion Flower]</w:t>
                </w:r>
              </w:p>
              <w:p w14:paraId="24D351D1" w14:textId="77777777" w:rsidR="006C42EE" w:rsidRDefault="006C42EE" w:rsidP="006C42EE">
                <w:pPr>
                  <w:rPr>
                    <w:i/>
                  </w:rPr>
                </w:pPr>
                <w:r>
                  <w:t xml:space="preserve">(1924) </w:t>
                </w:r>
                <w:r>
                  <w:rPr>
                    <w:i/>
                  </w:rPr>
                  <w:t>Lecciones de buen amor</w:t>
                </w:r>
              </w:p>
              <w:p w14:paraId="59F6856F" w14:textId="77777777" w:rsidR="006C42EE" w:rsidRDefault="006C42EE" w:rsidP="006C42EE">
                <w:pPr>
                  <w:rPr>
                    <w:i/>
                  </w:rPr>
                </w:pPr>
                <w:r>
                  <w:t xml:space="preserve">(1926) </w:t>
                </w:r>
                <w:r>
                  <w:rPr>
                    <w:i/>
                  </w:rPr>
                  <w:t>La mariposa que voló sobre el mar</w:t>
                </w:r>
              </w:p>
              <w:p w14:paraId="6169CA3D" w14:textId="77777777" w:rsidR="006C42EE" w:rsidRDefault="006C42EE" w:rsidP="006C42EE">
                <w:pPr>
                  <w:rPr>
                    <w:i/>
                  </w:rPr>
                </w:pPr>
                <w:r>
                  <w:t xml:space="preserve">(1928) </w:t>
                </w:r>
                <w:r>
                  <w:rPr>
                    <w:i/>
                  </w:rPr>
                  <w:t>Pepa Doncel</w:t>
                </w:r>
              </w:p>
              <w:p w14:paraId="32807AF9" w14:textId="77777777" w:rsidR="006C42EE" w:rsidRDefault="006C42EE" w:rsidP="006C42EE">
                <w:pPr>
                  <w:rPr>
                    <w:i/>
                  </w:rPr>
                </w:pPr>
                <w:r>
                  <w:t xml:space="preserve">(1947) </w:t>
                </w:r>
                <w:r>
                  <w:rPr>
                    <w:i/>
                  </w:rPr>
                  <w:t>La infanzona</w:t>
                </w:r>
              </w:p>
              <w:p w14:paraId="05FA831E" w14:textId="77777777" w:rsidR="003F0D73" w:rsidRPr="006C42EE" w:rsidRDefault="006C42EE" w:rsidP="006C42EE">
                <w:pPr>
                  <w:rPr>
                    <w:i/>
                  </w:rPr>
                </w:pPr>
                <w:r>
                  <w:t xml:space="preserve">(1954) </w:t>
                </w:r>
                <w:r>
                  <w:rPr>
                    <w:i/>
                  </w:rPr>
                  <w:t>El alfiler en la boca</w:t>
                </w:r>
              </w:p>
            </w:tc>
          </w:sdtContent>
        </w:sdt>
      </w:tr>
      <w:tr w:rsidR="003235A7" w14:paraId="5D8A9FD9" w14:textId="77777777" w:rsidTr="003235A7">
        <w:tc>
          <w:tcPr>
            <w:tcW w:w="9016" w:type="dxa"/>
          </w:tcPr>
          <w:p w14:paraId="60FFE49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9E85B357B00044997E1E07B256D726"/>
              </w:placeholder>
            </w:sdtPr>
            <w:sdtEndPr/>
            <w:sdtContent>
              <w:p w14:paraId="53F18B89" w14:textId="77777777" w:rsidR="001B477D" w:rsidRPr="001B477D" w:rsidRDefault="006C42EE" w:rsidP="001B477D">
                <w:pPr>
                  <w:rPr>
                    <w:lang w:val="en-US"/>
                  </w:rPr>
                </w:pPr>
                <w:sdt>
                  <w:sdtPr>
                    <w:id w:val="-679272236"/>
                    <w:citation/>
                  </w:sdtPr>
                  <w:sdtContent>
                    <w:r>
                      <w:fldChar w:fldCharType="begin"/>
                    </w:r>
                    <w:r>
                      <w:rPr>
                        <w:lang w:val="en-US"/>
                      </w:rPr>
                      <w:instrText xml:space="preserve">CITATION Dou \l 1033 </w:instrText>
                    </w:r>
                    <w:r>
                      <w:fldChar w:fldCharType="separate"/>
                    </w:r>
                    <w:r>
                      <w:rPr>
                        <w:noProof/>
                        <w:lang w:val="en-US"/>
                      </w:rPr>
                      <w:t xml:space="preserve"> (Dougherty and Vilches de Frutos, La escena madrileña entre 1918 y 1926)</w:t>
                    </w:r>
                    <w:r>
                      <w:fldChar w:fldCharType="end"/>
                    </w:r>
                  </w:sdtContent>
                </w:sdt>
              </w:p>
              <w:p w14:paraId="7482EB52" w14:textId="77777777" w:rsidR="003235A7" w:rsidRDefault="006C42EE" w:rsidP="00FB11DE">
                <w:sdt>
                  <w:sdtPr>
                    <w:id w:val="505407251"/>
                    <w:citation/>
                  </w:sdtPr>
                  <w:sdtContent>
                    <w:r>
                      <w:fldChar w:fldCharType="begin"/>
                    </w:r>
                    <w:r>
                      <w:rPr>
                        <w:lang w:val="en-US"/>
                      </w:rPr>
                      <w:instrText xml:space="preserve"> CITATION Dou97 \l 1033 </w:instrText>
                    </w:r>
                    <w:r>
                      <w:fldChar w:fldCharType="separate"/>
                    </w:r>
                    <w:r>
                      <w:rPr>
                        <w:noProof/>
                        <w:lang w:val="en-US"/>
                      </w:rPr>
                      <w:t>(Dougherty and Vilches de Frutos, La escena madrileña entre 1926 y 1931)</w:t>
                    </w:r>
                    <w:r>
                      <w:fldChar w:fldCharType="end"/>
                    </w:r>
                  </w:sdtContent>
                </w:sdt>
              </w:p>
            </w:sdtContent>
          </w:sdt>
        </w:tc>
      </w:tr>
    </w:tbl>
    <w:p w14:paraId="2A2339C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4991D" w14:textId="77777777" w:rsidR="001B477D" w:rsidRDefault="001B477D" w:rsidP="007A0D55">
      <w:pPr>
        <w:spacing w:after="0" w:line="240" w:lineRule="auto"/>
      </w:pPr>
      <w:r>
        <w:separator/>
      </w:r>
    </w:p>
  </w:endnote>
  <w:endnote w:type="continuationSeparator" w:id="0">
    <w:p w14:paraId="71ED85C0" w14:textId="77777777" w:rsidR="001B477D" w:rsidRDefault="001B47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D2B84" w14:textId="77777777" w:rsidR="001B477D" w:rsidRDefault="001B477D" w:rsidP="007A0D55">
      <w:pPr>
        <w:spacing w:after="0" w:line="240" w:lineRule="auto"/>
      </w:pPr>
      <w:r>
        <w:separator/>
      </w:r>
    </w:p>
  </w:footnote>
  <w:footnote w:type="continuationSeparator" w:id="0">
    <w:p w14:paraId="11EC2541" w14:textId="77777777" w:rsidR="001B477D" w:rsidRDefault="001B47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F16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EBB32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77D"/>
    <w:rsid w:val="00032559"/>
    <w:rsid w:val="00052040"/>
    <w:rsid w:val="000B25AE"/>
    <w:rsid w:val="000B55AB"/>
    <w:rsid w:val="000D24DC"/>
    <w:rsid w:val="00101B2E"/>
    <w:rsid w:val="00116FA0"/>
    <w:rsid w:val="0015114C"/>
    <w:rsid w:val="001A21F3"/>
    <w:rsid w:val="001A2537"/>
    <w:rsid w:val="001A6A06"/>
    <w:rsid w:val="001B477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42E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6E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4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77D"/>
    <w:rPr>
      <w:rFonts w:ascii="Lucida Grande" w:hAnsi="Lucida Grande" w:cs="Lucida Grande"/>
      <w:sz w:val="18"/>
      <w:szCs w:val="18"/>
    </w:rPr>
  </w:style>
  <w:style w:type="character" w:styleId="Hyperlink">
    <w:name w:val="Hyperlink"/>
    <w:basedOn w:val="DefaultParagraphFont"/>
    <w:uiPriority w:val="99"/>
    <w:unhideWhenUsed/>
    <w:rsid w:val="006C42EE"/>
    <w:rPr>
      <w:color w:val="0563C1" w:themeColor="hyperlink"/>
      <w:u w:val="single"/>
    </w:rPr>
  </w:style>
  <w:style w:type="paragraph" w:styleId="Caption">
    <w:name w:val="caption"/>
    <w:basedOn w:val="Normal"/>
    <w:next w:val="Normal"/>
    <w:uiPriority w:val="35"/>
    <w:semiHidden/>
    <w:qFormat/>
    <w:rsid w:val="006C42E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C42EE"/>
    <w:rPr>
      <w:color w:val="954F72" w:themeColor="followedHyperlink"/>
      <w:u w:val="single"/>
    </w:rPr>
  </w:style>
  <w:style w:type="paragraph" w:styleId="Bibliography">
    <w:name w:val="Bibliography"/>
    <w:basedOn w:val="Normal"/>
    <w:next w:val="Normal"/>
    <w:uiPriority w:val="37"/>
    <w:unhideWhenUsed/>
    <w:rsid w:val="006C42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4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77D"/>
    <w:rPr>
      <w:rFonts w:ascii="Lucida Grande" w:hAnsi="Lucida Grande" w:cs="Lucida Grande"/>
      <w:sz w:val="18"/>
      <w:szCs w:val="18"/>
    </w:rPr>
  </w:style>
  <w:style w:type="character" w:styleId="Hyperlink">
    <w:name w:val="Hyperlink"/>
    <w:basedOn w:val="DefaultParagraphFont"/>
    <w:uiPriority w:val="99"/>
    <w:unhideWhenUsed/>
    <w:rsid w:val="006C42EE"/>
    <w:rPr>
      <w:color w:val="0563C1" w:themeColor="hyperlink"/>
      <w:u w:val="single"/>
    </w:rPr>
  </w:style>
  <w:style w:type="paragraph" w:styleId="Caption">
    <w:name w:val="caption"/>
    <w:basedOn w:val="Normal"/>
    <w:next w:val="Normal"/>
    <w:uiPriority w:val="35"/>
    <w:semiHidden/>
    <w:qFormat/>
    <w:rsid w:val="006C42E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C42EE"/>
    <w:rPr>
      <w:color w:val="954F72" w:themeColor="followedHyperlink"/>
      <w:u w:val="single"/>
    </w:rPr>
  </w:style>
  <w:style w:type="paragraph" w:styleId="Bibliography">
    <w:name w:val="Bibliography"/>
    <w:basedOn w:val="Normal"/>
    <w:next w:val="Normal"/>
    <w:uiPriority w:val="37"/>
    <w:unhideWhenUsed/>
    <w:rsid w:val="006C4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ografiasyvidas.com/biografia/b/benavente.htm" TargetMode="External"/><Relationship Id="rId10" Type="http://schemas.openxmlformats.org/officeDocument/2006/relationships/hyperlink" Target="http://www.foroxerbar.com/viewtopic.php?t=89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AABF531F5C1E498BC8D4E9A3A4CF06"/>
        <w:category>
          <w:name w:val="General"/>
          <w:gallery w:val="placeholder"/>
        </w:category>
        <w:types>
          <w:type w:val="bbPlcHdr"/>
        </w:types>
        <w:behaviors>
          <w:behavior w:val="content"/>
        </w:behaviors>
        <w:guid w:val="{A7365523-8AE4-B24D-8D75-30933C8E7F23}"/>
      </w:docPartPr>
      <w:docPartBody>
        <w:p w:rsidR="00000000" w:rsidRDefault="004E117A">
          <w:pPr>
            <w:pStyle w:val="F4AABF531F5C1E498BC8D4E9A3A4CF06"/>
          </w:pPr>
          <w:r w:rsidRPr="00CC586D">
            <w:rPr>
              <w:rStyle w:val="PlaceholderText"/>
              <w:b/>
              <w:color w:val="FFFFFF" w:themeColor="background1"/>
            </w:rPr>
            <w:t>[Salutation]</w:t>
          </w:r>
        </w:p>
      </w:docPartBody>
    </w:docPart>
    <w:docPart>
      <w:docPartPr>
        <w:name w:val="4E5C6DF51772A84C9BD383916F2022AE"/>
        <w:category>
          <w:name w:val="General"/>
          <w:gallery w:val="placeholder"/>
        </w:category>
        <w:types>
          <w:type w:val="bbPlcHdr"/>
        </w:types>
        <w:behaviors>
          <w:behavior w:val="content"/>
        </w:behaviors>
        <w:guid w:val="{E0E7E8D8-B4B0-EB4D-847D-92CD03E88621}"/>
      </w:docPartPr>
      <w:docPartBody>
        <w:p w:rsidR="00000000" w:rsidRDefault="004E117A">
          <w:pPr>
            <w:pStyle w:val="4E5C6DF51772A84C9BD383916F2022AE"/>
          </w:pPr>
          <w:r>
            <w:rPr>
              <w:rStyle w:val="PlaceholderText"/>
            </w:rPr>
            <w:t>[First name]</w:t>
          </w:r>
        </w:p>
      </w:docPartBody>
    </w:docPart>
    <w:docPart>
      <w:docPartPr>
        <w:name w:val="CEE150A53214DB4CBB966DE6A7420177"/>
        <w:category>
          <w:name w:val="General"/>
          <w:gallery w:val="placeholder"/>
        </w:category>
        <w:types>
          <w:type w:val="bbPlcHdr"/>
        </w:types>
        <w:behaviors>
          <w:behavior w:val="content"/>
        </w:behaviors>
        <w:guid w:val="{9AA08155-B595-684D-9BC6-00B7E039DFB0}"/>
      </w:docPartPr>
      <w:docPartBody>
        <w:p w:rsidR="00000000" w:rsidRDefault="004E117A">
          <w:pPr>
            <w:pStyle w:val="CEE150A53214DB4CBB966DE6A7420177"/>
          </w:pPr>
          <w:r>
            <w:rPr>
              <w:rStyle w:val="PlaceholderText"/>
            </w:rPr>
            <w:t>[Middle name]</w:t>
          </w:r>
        </w:p>
      </w:docPartBody>
    </w:docPart>
    <w:docPart>
      <w:docPartPr>
        <w:name w:val="62B7EFBFDF702848951630933942B68E"/>
        <w:category>
          <w:name w:val="General"/>
          <w:gallery w:val="placeholder"/>
        </w:category>
        <w:types>
          <w:type w:val="bbPlcHdr"/>
        </w:types>
        <w:behaviors>
          <w:behavior w:val="content"/>
        </w:behaviors>
        <w:guid w:val="{E0CF62B8-7B6B-B24B-A1F3-7F1BEAC3F6C3}"/>
      </w:docPartPr>
      <w:docPartBody>
        <w:p w:rsidR="00000000" w:rsidRDefault="004E117A">
          <w:pPr>
            <w:pStyle w:val="62B7EFBFDF702848951630933942B68E"/>
          </w:pPr>
          <w:r>
            <w:rPr>
              <w:rStyle w:val="PlaceholderText"/>
            </w:rPr>
            <w:t>[Last name]</w:t>
          </w:r>
        </w:p>
      </w:docPartBody>
    </w:docPart>
    <w:docPart>
      <w:docPartPr>
        <w:name w:val="40DB24568DA32B49895ABD7CA31B2354"/>
        <w:category>
          <w:name w:val="General"/>
          <w:gallery w:val="placeholder"/>
        </w:category>
        <w:types>
          <w:type w:val="bbPlcHdr"/>
        </w:types>
        <w:behaviors>
          <w:behavior w:val="content"/>
        </w:behaviors>
        <w:guid w:val="{5F648D89-7DCB-AF4F-BECB-86354BFC8A75}"/>
      </w:docPartPr>
      <w:docPartBody>
        <w:p w:rsidR="00000000" w:rsidRDefault="004E117A">
          <w:pPr>
            <w:pStyle w:val="40DB24568DA32B49895ABD7CA31B2354"/>
          </w:pPr>
          <w:r>
            <w:rPr>
              <w:rStyle w:val="PlaceholderText"/>
            </w:rPr>
            <w:t>[Enter your biography]</w:t>
          </w:r>
        </w:p>
      </w:docPartBody>
    </w:docPart>
    <w:docPart>
      <w:docPartPr>
        <w:name w:val="A228DB14E2DC3A49A6B490FFEC800BB4"/>
        <w:category>
          <w:name w:val="General"/>
          <w:gallery w:val="placeholder"/>
        </w:category>
        <w:types>
          <w:type w:val="bbPlcHdr"/>
        </w:types>
        <w:behaviors>
          <w:behavior w:val="content"/>
        </w:behaviors>
        <w:guid w:val="{878EBA37-CEC8-6A40-BB95-07146425AD0A}"/>
      </w:docPartPr>
      <w:docPartBody>
        <w:p w:rsidR="00000000" w:rsidRDefault="004E117A">
          <w:pPr>
            <w:pStyle w:val="A228DB14E2DC3A49A6B490FFEC800BB4"/>
          </w:pPr>
          <w:r>
            <w:rPr>
              <w:rStyle w:val="PlaceholderText"/>
            </w:rPr>
            <w:t>[Enter the institution with which you are affiliated]</w:t>
          </w:r>
        </w:p>
      </w:docPartBody>
    </w:docPart>
    <w:docPart>
      <w:docPartPr>
        <w:name w:val="65CA8290E7402F43B5E9B0D0B71E61B9"/>
        <w:category>
          <w:name w:val="General"/>
          <w:gallery w:val="placeholder"/>
        </w:category>
        <w:types>
          <w:type w:val="bbPlcHdr"/>
        </w:types>
        <w:behaviors>
          <w:behavior w:val="content"/>
        </w:behaviors>
        <w:guid w:val="{540C35C2-F2B4-D949-AFA4-9B22076BCDFC}"/>
      </w:docPartPr>
      <w:docPartBody>
        <w:p w:rsidR="00000000" w:rsidRDefault="004E117A">
          <w:pPr>
            <w:pStyle w:val="65CA8290E7402F43B5E9B0D0B71E61B9"/>
          </w:pPr>
          <w:r w:rsidRPr="00EF74F7">
            <w:rPr>
              <w:b/>
              <w:color w:val="808080" w:themeColor="background1" w:themeShade="80"/>
            </w:rPr>
            <w:t>[Enter the headword for your article]</w:t>
          </w:r>
        </w:p>
      </w:docPartBody>
    </w:docPart>
    <w:docPart>
      <w:docPartPr>
        <w:name w:val="6F1564345A583842B66E9B894B463A20"/>
        <w:category>
          <w:name w:val="General"/>
          <w:gallery w:val="placeholder"/>
        </w:category>
        <w:types>
          <w:type w:val="bbPlcHdr"/>
        </w:types>
        <w:behaviors>
          <w:behavior w:val="content"/>
        </w:behaviors>
        <w:guid w:val="{1689B3FE-ADE8-B248-AF64-595EF8D347E3}"/>
      </w:docPartPr>
      <w:docPartBody>
        <w:p w:rsidR="00000000" w:rsidRDefault="004E117A">
          <w:pPr>
            <w:pStyle w:val="6F1564345A583842B66E9B894B463A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F7E80CDE3E04D82E0826801D59402"/>
        <w:category>
          <w:name w:val="General"/>
          <w:gallery w:val="placeholder"/>
        </w:category>
        <w:types>
          <w:type w:val="bbPlcHdr"/>
        </w:types>
        <w:behaviors>
          <w:behavior w:val="content"/>
        </w:behaviors>
        <w:guid w:val="{C48BD173-BBBB-084A-946B-778A38159A9C}"/>
      </w:docPartPr>
      <w:docPartBody>
        <w:p w:rsidR="00000000" w:rsidRDefault="004E117A">
          <w:pPr>
            <w:pStyle w:val="88EF7E80CDE3E04D82E0826801D594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FF41558130EC246A8C881BA13B0A681"/>
        <w:category>
          <w:name w:val="General"/>
          <w:gallery w:val="placeholder"/>
        </w:category>
        <w:types>
          <w:type w:val="bbPlcHdr"/>
        </w:types>
        <w:behaviors>
          <w:behavior w:val="content"/>
        </w:behaviors>
        <w:guid w:val="{50E2D437-00B5-4D4A-AF99-63530638DFBC}"/>
      </w:docPartPr>
      <w:docPartBody>
        <w:p w:rsidR="00000000" w:rsidRDefault="004E117A">
          <w:pPr>
            <w:pStyle w:val="CFF41558130EC246A8C881BA13B0A68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9E85B357B00044997E1E07B256D726"/>
        <w:category>
          <w:name w:val="General"/>
          <w:gallery w:val="placeholder"/>
        </w:category>
        <w:types>
          <w:type w:val="bbPlcHdr"/>
        </w:types>
        <w:behaviors>
          <w:behavior w:val="content"/>
        </w:behaviors>
        <w:guid w:val="{DEF76949-A29F-CC4D-9C10-9A75BF10397A}"/>
      </w:docPartPr>
      <w:docPartBody>
        <w:p w:rsidR="00000000" w:rsidRDefault="004E117A">
          <w:pPr>
            <w:pStyle w:val="029E85B357B00044997E1E07B256D7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AABF531F5C1E498BC8D4E9A3A4CF06">
    <w:name w:val="F4AABF531F5C1E498BC8D4E9A3A4CF06"/>
  </w:style>
  <w:style w:type="paragraph" w:customStyle="1" w:styleId="4E5C6DF51772A84C9BD383916F2022AE">
    <w:name w:val="4E5C6DF51772A84C9BD383916F2022AE"/>
  </w:style>
  <w:style w:type="paragraph" w:customStyle="1" w:styleId="CEE150A53214DB4CBB966DE6A7420177">
    <w:name w:val="CEE150A53214DB4CBB966DE6A7420177"/>
  </w:style>
  <w:style w:type="paragraph" w:customStyle="1" w:styleId="62B7EFBFDF702848951630933942B68E">
    <w:name w:val="62B7EFBFDF702848951630933942B68E"/>
  </w:style>
  <w:style w:type="paragraph" w:customStyle="1" w:styleId="40DB24568DA32B49895ABD7CA31B2354">
    <w:name w:val="40DB24568DA32B49895ABD7CA31B2354"/>
  </w:style>
  <w:style w:type="paragraph" w:customStyle="1" w:styleId="A228DB14E2DC3A49A6B490FFEC800BB4">
    <w:name w:val="A228DB14E2DC3A49A6B490FFEC800BB4"/>
  </w:style>
  <w:style w:type="paragraph" w:customStyle="1" w:styleId="65CA8290E7402F43B5E9B0D0B71E61B9">
    <w:name w:val="65CA8290E7402F43B5E9B0D0B71E61B9"/>
  </w:style>
  <w:style w:type="paragraph" w:customStyle="1" w:styleId="6F1564345A583842B66E9B894B463A20">
    <w:name w:val="6F1564345A583842B66E9B894B463A20"/>
  </w:style>
  <w:style w:type="paragraph" w:customStyle="1" w:styleId="88EF7E80CDE3E04D82E0826801D59402">
    <w:name w:val="88EF7E80CDE3E04D82E0826801D59402"/>
  </w:style>
  <w:style w:type="paragraph" w:customStyle="1" w:styleId="CFF41558130EC246A8C881BA13B0A681">
    <w:name w:val="CFF41558130EC246A8C881BA13B0A681"/>
  </w:style>
  <w:style w:type="paragraph" w:customStyle="1" w:styleId="029E85B357B00044997E1E07B256D726">
    <w:name w:val="029E85B357B00044997E1E07B256D7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AABF531F5C1E498BC8D4E9A3A4CF06">
    <w:name w:val="F4AABF531F5C1E498BC8D4E9A3A4CF06"/>
  </w:style>
  <w:style w:type="paragraph" w:customStyle="1" w:styleId="4E5C6DF51772A84C9BD383916F2022AE">
    <w:name w:val="4E5C6DF51772A84C9BD383916F2022AE"/>
  </w:style>
  <w:style w:type="paragraph" w:customStyle="1" w:styleId="CEE150A53214DB4CBB966DE6A7420177">
    <w:name w:val="CEE150A53214DB4CBB966DE6A7420177"/>
  </w:style>
  <w:style w:type="paragraph" w:customStyle="1" w:styleId="62B7EFBFDF702848951630933942B68E">
    <w:name w:val="62B7EFBFDF702848951630933942B68E"/>
  </w:style>
  <w:style w:type="paragraph" w:customStyle="1" w:styleId="40DB24568DA32B49895ABD7CA31B2354">
    <w:name w:val="40DB24568DA32B49895ABD7CA31B2354"/>
  </w:style>
  <w:style w:type="paragraph" w:customStyle="1" w:styleId="A228DB14E2DC3A49A6B490FFEC800BB4">
    <w:name w:val="A228DB14E2DC3A49A6B490FFEC800BB4"/>
  </w:style>
  <w:style w:type="paragraph" w:customStyle="1" w:styleId="65CA8290E7402F43B5E9B0D0B71E61B9">
    <w:name w:val="65CA8290E7402F43B5E9B0D0B71E61B9"/>
  </w:style>
  <w:style w:type="paragraph" w:customStyle="1" w:styleId="6F1564345A583842B66E9B894B463A20">
    <w:name w:val="6F1564345A583842B66E9B894B463A20"/>
  </w:style>
  <w:style w:type="paragraph" w:customStyle="1" w:styleId="88EF7E80CDE3E04D82E0826801D59402">
    <w:name w:val="88EF7E80CDE3E04D82E0826801D59402"/>
  </w:style>
  <w:style w:type="paragraph" w:customStyle="1" w:styleId="CFF41558130EC246A8C881BA13B0A681">
    <w:name w:val="CFF41558130EC246A8C881BA13B0A681"/>
  </w:style>
  <w:style w:type="paragraph" w:customStyle="1" w:styleId="029E85B357B00044997E1E07B256D726">
    <w:name w:val="029E85B357B00044997E1E07B256D7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Dou97</b:Tag>
    <b:SourceType>BookSection</b:SourceType>
    <b:Guid>{A4868276-5D5F-7A47-A572-9A83BA0D38EE}</b:Guid>
    <b:Author>
      <b:Author>
        <b:NameList>
          <b:Person>
            <b:Last>Dougherty</b:Last>
            <b:First>D.</b:First>
          </b:Person>
          <b:Person>
            <b:Last>Vilches de Frutos</b:Last>
            <b:First>M.</b:First>
            <b:Middle>F.</b:Middle>
          </b:Person>
        </b:NameList>
      </b:Author>
    </b:Author>
    <b:Title>La escena madrileña entre 1926 y 1931</b:Title>
    <b:BookTitle>Un lustro de transición</b:BookTitle>
    <b:City>Madrid</b:City>
    <b:Publisher>Fundamentos</b:Publisher>
    <b:Year>1997</b:Year>
    <b:RefOrder>2</b:RefOrder>
  </b:Source>
  <b:Source>
    <b:Tag>Dou</b:Tag>
    <b:SourceType>BookSection</b:SourceType>
    <b:Guid>{935217B5-60EE-2742-B4AD-6C42D7506E35}</b:Guid>
    <b:Author>
      <b:Author>
        <b:NameList>
          <b:Person>
            <b:Last>Dougherty</b:Last>
            <b:First>D.</b:First>
          </b:Person>
          <b:Person>
            <b:Last>Vilches de Frutos</b:Last>
            <b:First>M.</b:First>
            <b:Middle>F.</b:Middle>
          </b:Person>
        </b:NameList>
      </b:Author>
    </b:Author>
    <b:Title>La escena madrileña entre 1918 y 1926</b:Title>
    <b:Publisher>Fundamentos</b:Publisher>
    <b:City>Madrid</b:City>
    <b:Year>1990</b:Year>
    <b:BookTitle>Análisis y documentación</b:BookTitle>
    <b:RefOrder>1</b:RefOrder>
  </b:Source>
</b:Sources>
</file>

<file path=customXml/itemProps1.xml><?xml version="1.0" encoding="utf-8"?>
<ds:datastoreItem xmlns:ds="http://schemas.openxmlformats.org/officeDocument/2006/customXml" ds:itemID="{B1362DFD-952C-2948-89C9-84D581171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541</Words>
  <Characters>3086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2016-04-21T02:31:00Z</dcterms:created>
  <dcterms:modified xsi:type="dcterms:W3CDTF">2016-04-21T02:47:00Z</dcterms:modified>
</cp:coreProperties>
</file>