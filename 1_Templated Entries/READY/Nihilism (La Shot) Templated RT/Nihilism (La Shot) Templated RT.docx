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A3A93" w:rsidRPr="00BA3A93" w:rsidTr="00BA3A93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BA3A93" w:rsidRDefault="00BA3A93" w:rsidP="00BA3A93">
            <w:pPr>
              <w:spacing w:after="0" w:line="240" w:lineRule="auto"/>
            </w:pPr>
            <w:r>
              <w:rPr>
                <w:rStyle w:val="PlaceholderText"/>
              </w:rPr>
              <w:t>Derek</w:t>
            </w:r>
          </w:p>
        </w:tc>
        <w:tc>
          <w:tcPr>
            <w:tcW w:w="2551" w:type="dxa"/>
            <w:shd w:val="clear" w:color="auto" w:fill="auto"/>
          </w:tcPr>
          <w:p w:rsidR="00B574C9" w:rsidRPr="00BA3A93" w:rsidRDefault="00B574C9" w:rsidP="00BA3A93">
            <w:pPr>
              <w:spacing w:after="0" w:line="240" w:lineRule="auto"/>
            </w:pPr>
            <w:r w:rsidRPr="00BA3A93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BA3A93" w:rsidRDefault="00BA3A93" w:rsidP="00BA3A93">
            <w:pPr>
              <w:spacing w:after="0" w:line="240" w:lineRule="auto"/>
            </w:pPr>
            <w:r>
              <w:rPr>
                <w:rStyle w:val="PlaceholderText"/>
              </w:rPr>
              <w:t>La Shot</w:t>
            </w:r>
          </w:p>
        </w:tc>
      </w:tr>
      <w:tr w:rsidR="00BA3A93" w:rsidRPr="00BA3A93" w:rsidTr="00BA3A9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A3A93" w:rsidRDefault="00B574C9" w:rsidP="00BA3A93">
            <w:pPr>
              <w:spacing w:after="0" w:line="240" w:lineRule="auto"/>
            </w:pPr>
            <w:r w:rsidRPr="00BA3A93">
              <w:rPr>
                <w:rStyle w:val="PlaceholderText"/>
              </w:rPr>
              <w:t>[Enter your biography]</w:t>
            </w:r>
          </w:p>
        </w:tc>
      </w:tr>
      <w:tr w:rsidR="00BA3A93" w:rsidRPr="00BA3A93" w:rsidTr="00BA3A9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A3A93" w:rsidRDefault="00BA3A93" w:rsidP="00BA3A93">
            <w:pPr>
              <w:spacing w:after="0" w:line="240" w:lineRule="auto"/>
            </w:pPr>
            <w:r>
              <w:rPr>
                <w:rStyle w:val="PlaceholderText"/>
              </w:rPr>
              <w:t>University of Oklahoma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A3A93" w:rsidRPr="00BA3A93" w:rsidTr="00BA3A93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BA3A93" w:rsidRDefault="00244BB0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b/>
                <w:color w:val="FFFFFF"/>
              </w:rPr>
              <w:t>Your article</w:t>
            </w:r>
          </w:p>
        </w:tc>
      </w:tr>
      <w:tr w:rsidR="003F0D73" w:rsidRPr="00BA3A93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BA3A93" w:rsidRDefault="00BA3A93" w:rsidP="00BA3A93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Nihilism</w:t>
            </w:r>
          </w:p>
        </w:tc>
      </w:tr>
      <w:tr w:rsidR="00464699" w:rsidRPr="00BA3A93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BA3A93" w:rsidRDefault="00464699" w:rsidP="00BA3A93">
            <w:pPr>
              <w:spacing w:after="0" w:line="240" w:lineRule="auto"/>
            </w:pPr>
            <w:r w:rsidRPr="00BA3A93">
              <w:rPr>
                <w:rStyle w:val="PlaceholderText"/>
                <w:b/>
              </w:rPr>
              <w:t xml:space="preserve">[Enter any </w:t>
            </w:r>
            <w:r w:rsidRPr="00BA3A93">
              <w:rPr>
                <w:rStyle w:val="PlaceholderText"/>
                <w:b/>
                <w:i/>
              </w:rPr>
              <w:t>variant forms</w:t>
            </w:r>
            <w:r w:rsidRPr="00BA3A93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BA3A93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BA3A93" w:rsidRDefault="00BA3A93" w:rsidP="00BA3A93">
            <w:pPr>
              <w:spacing w:after="0" w:line="240" w:lineRule="auto"/>
            </w:pPr>
            <w:r w:rsidRPr="00F20A51">
              <w:rPr>
                <w:rFonts w:ascii="Times New Roman" w:eastAsia="Cochin" w:hAnsi="Times New Roman"/>
              </w:rPr>
              <w:t>Most broadly,</w:t>
            </w:r>
            <w:r>
              <w:rPr>
                <w:rFonts w:ascii="Times New Roman" w:eastAsia="Cochin" w:hAnsi="Times New Roman"/>
              </w:rPr>
              <w:t xml:space="preserve"> nihilism is</w:t>
            </w:r>
            <w:r w:rsidRPr="00F20A51">
              <w:rPr>
                <w:rFonts w:ascii="Times New Roman" w:eastAsia="Cochin" w:hAnsi="Times New Roman"/>
              </w:rPr>
              <w:t xml:space="preserve"> the rejection of meaningful moral or religious values. Nihilism is often associated with moral relativism, extreme </w:t>
            </w:r>
            <w:proofErr w:type="spellStart"/>
            <w:r w:rsidRPr="00F20A51">
              <w:rPr>
                <w:rFonts w:ascii="Times New Roman" w:eastAsia="Cochin" w:hAnsi="Times New Roman"/>
              </w:rPr>
              <w:t>skepticism</w:t>
            </w:r>
            <w:proofErr w:type="spellEnd"/>
            <w:r w:rsidRPr="00F20A51">
              <w:rPr>
                <w:rFonts w:ascii="Times New Roman" w:eastAsia="Cochin" w:hAnsi="Times New Roman"/>
              </w:rPr>
              <w:t xml:space="preserve"> or pessimism. First u</w:t>
            </w:r>
            <w:r>
              <w:rPr>
                <w:rFonts w:ascii="Times New Roman" w:eastAsia="Cochin" w:hAnsi="Times New Roman"/>
              </w:rPr>
              <w:t xml:space="preserve">sed by the novelist Ivan Turgenev in </w:t>
            </w:r>
            <w:r w:rsidRPr="00F20A51">
              <w:rPr>
                <w:rFonts w:ascii="Times New Roman" w:eastAsia="Cochin" w:hAnsi="Times New Roman"/>
                <w:i/>
              </w:rPr>
              <w:t>Fathers and Sons</w:t>
            </w:r>
            <w:r>
              <w:rPr>
                <w:rFonts w:ascii="Times New Roman" w:eastAsia="Cochin" w:hAnsi="Times New Roman"/>
              </w:rPr>
              <w:t xml:space="preserve"> to describe the view of his iconoclastic hero, </w:t>
            </w:r>
            <w:proofErr w:type="spellStart"/>
            <w:r>
              <w:rPr>
                <w:rFonts w:ascii="Times New Roman" w:eastAsia="Cochin" w:hAnsi="Times New Roman"/>
              </w:rPr>
              <w:t>Bazarov</w:t>
            </w:r>
            <w:proofErr w:type="spellEnd"/>
            <w:r>
              <w:rPr>
                <w:rFonts w:ascii="Times New Roman" w:eastAsia="Cochin" w:hAnsi="Times New Roman"/>
              </w:rPr>
              <w:t xml:space="preserve">, </w:t>
            </w:r>
            <w:r w:rsidRPr="00F20A51">
              <w:rPr>
                <w:rFonts w:ascii="Times New Roman" w:eastAsia="Cochin" w:hAnsi="Times New Roman"/>
              </w:rPr>
              <w:t>the term commonly suggests, especially within</w:t>
            </w:r>
            <w:r>
              <w:rPr>
                <w:rFonts w:ascii="Times New Roman" w:eastAsia="Cochin" w:hAnsi="Times New Roman"/>
              </w:rPr>
              <w:t xml:space="preserve"> later</w:t>
            </w:r>
            <w:r w:rsidRPr="00F20A51">
              <w:rPr>
                <w:rFonts w:ascii="Times New Roman" w:eastAsia="Cochin" w:hAnsi="Times New Roman"/>
              </w:rPr>
              <w:t xml:space="preserve"> existentialism, that existence is wit</w:t>
            </w:r>
            <w:r>
              <w:rPr>
                <w:rFonts w:ascii="Times New Roman" w:eastAsia="Cochin" w:hAnsi="Times New Roman"/>
              </w:rPr>
              <w:t>hout objectiv</w:t>
            </w:r>
            <w:r w:rsidR="00FA7BD7">
              <w:rPr>
                <w:rFonts w:ascii="Times New Roman" w:eastAsia="Cochin" w:hAnsi="Times New Roman"/>
              </w:rPr>
              <w:t>e meaning or value. Values are ‘devalued’</w:t>
            </w:r>
            <w:r>
              <w:rPr>
                <w:rFonts w:ascii="Times New Roman" w:eastAsia="Cochin" w:hAnsi="Times New Roman"/>
              </w:rPr>
              <w:t xml:space="preserve"> </w:t>
            </w:r>
            <w:r w:rsidRPr="00F20A51">
              <w:rPr>
                <w:rFonts w:ascii="Times New Roman" w:eastAsia="Cochin" w:hAnsi="Times New Roman"/>
              </w:rPr>
              <w:t>due to their lack of objective standing. The word is also considered a blanket term used to characterize those who reject predominant cultural norms, or a specific label for those engaged in such a p</w:t>
            </w:r>
            <w:r>
              <w:rPr>
                <w:rFonts w:ascii="Times New Roman" w:eastAsia="Cochin" w:hAnsi="Times New Roman"/>
              </w:rPr>
              <w:t>ractice.</w:t>
            </w:r>
          </w:p>
        </w:tc>
      </w:tr>
      <w:tr w:rsidR="003F0D73" w:rsidRPr="00BA3A93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BA3A93" w:rsidRDefault="00BA3A93" w:rsidP="00BA3A93">
            <w:pPr>
              <w:spacing w:after="0" w:line="240" w:lineRule="auto"/>
            </w:pPr>
            <w:r w:rsidRPr="00F20A51">
              <w:rPr>
                <w:rFonts w:ascii="Times New Roman" w:eastAsia="Cochin" w:hAnsi="Times New Roman"/>
              </w:rPr>
              <w:t>Most broadly,</w:t>
            </w:r>
            <w:r>
              <w:rPr>
                <w:rFonts w:ascii="Times New Roman" w:eastAsia="Cochin" w:hAnsi="Times New Roman"/>
              </w:rPr>
              <w:t xml:space="preserve"> nihilism is</w:t>
            </w:r>
            <w:r w:rsidRPr="00F20A51">
              <w:rPr>
                <w:rFonts w:ascii="Times New Roman" w:eastAsia="Cochin" w:hAnsi="Times New Roman"/>
              </w:rPr>
              <w:t xml:space="preserve"> the rejection of meaningful moral or religious values. Nihilism is often associated with moral relativism, extreme </w:t>
            </w:r>
            <w:proofErr w:type="spellStart"/>
            <w:r w:rsidRPr="00F20A51">
              <w:rPr>
                <w:rFonts w:ascii="Times New Roman" w:eastAsia="Cochin" w:hAnsi="Times New Roman"/>
              </w:rPr>
              <w:t>skepticism</w:t>
            </w:r>
            <w:proofErr w:type="spellEnd"/>
            <w:r w:rsidRPr="00F20A51">
              <w:rPr>
                <w:rFonts w:ascii="Times New Roman" w:eastAsia="Cochin" w:hAnsi="Times New Roman"/>
              </w:rPr>
              <w:t xml:space="preserve"> or pessimism. First u</w:t>
            </w:r>
            <w:r>
              <w:rPr>
                <w:rFonts w:ascii="Times New Roman" w:eastAsia="Cochin" w:hAnsi="Times New Roman"/>
              </w:rPr>
              <w:t xml:space="preserve">sed by the novelist Ivan Turgenev in </w:t>
            </w:r>
            <w:r w:rsidRPr="00F20A51">
              <w:rPr>
                <w:rFonts w:ascii="Times New Roman" w:eastAsia="Cochin" w:hAnsi="Times New Roman"/>
                <w:i/>
              </w:rPr>
              <w:t>Fathers and Sons</w:t>
            </w:r>
            <w:r>
              <w:rPr>
                <w:rFonts w:ascii="Times New Roman" w:eastAsia="Cochin" w:hAnsi="Times New Roman"/>
              </w:rPr>
              <w:t xml:space="preserve"> to describe the view of his iconoclastic hero, </w:t>
            </w:r>
            <w:proofErr w:type="spellStart"/>
            <w:r>
              <w:rPr>
                <w:rFonts w:ascii="Times New Roman" w:eastAsia="Cochin" w:hAnsi="Times New Roman"/>
              </w:rPr>
              <w:t>Bazarov</w:t>
            </w:r>
            <w:proofErr w:type="spellEnd"/>
            <w:r>
              <w:rPr>
                <w:rFonts w:ascii="Times New Roman" w:eastAsia="Cochin" w:hAnsi="Times New Roman"/>
              </w:rPr>
              <w:t xml:space="preserve">, </w:t>
            </w:r>
            <w:r w:rsidRPr="00F20A51">
              <w:rPr>
                <w:rFonts w:ascii="Times New Roman" w:eastAsia="Cochin" w:hAnsi="Times New Roman"/>
              </w:rPr>
              <w:t>the term commonly suggests, especially within</w:t>
            </w:r>
            <w:r>
              <w:rPr>
                <w:rFonts w:ascii="Times New Roman" w:eastAsia="Cochin" w:hAnsi="Times New Roman"/>
              </w:rPr>
              <w:t xml:space="preserve"> later</w:t>
            </w:r>
            <w:r w:rsidRPr="00F20A51">
              <w:rPr>
                <w:rFonts w:ascii="Times New Roman" w:eastAsia="Cochin" w:hAnsi="Times New Roman"/>
              </w:rPr>
              <w:t xml:space="preserve"> existentialism, that existence is wit</w:t>
            </w:r>
            <w:r>
              <w:rPr>
                <w:rFonts w:ascii="Times New Roman" w:eastAsia="Cochin" w:hAnsi="Times New Roman"/>
              </w:rPr>
              <w:t>hout objectiv</w:t>
            </w:r>
            <w:r w:rsidR="00FA7BD7">
              <w:rPr>
                <w:rFonts w:ascii="Times New Roman" w:eastAsia="Cochin" w:hAnsi="Times New Roman"/>
              </w:rPr>
              <w:t>e meaning or value. Values are ‘devalued’</w:t>
            </w:r>
            <w:r>
              <w:rPr>
                <w:rFonts w:ascii="Times New Roman" w:eastAsia="Cochin" w:hAnsi="Times New Roman"/>
              </w:rPr>
              <w:t xml:space="preserve"> </w:t>
            </w:r>
            <w:r w:rsidRPr="00F20A51">
              <w:rPr>
                <w:rFonts w:ascii="Times New Roman" w:eastAsia="Cochin" w:hAnsi="Times New Roman"/>
              </w:rPr>
              <w:t>due to their lack of objective standing. The word is also considered a blanket term used to characterize those who reject predominant cultural norms, or a specific label for those engaged in such a p</w:t>
            </w:r>
            <w:r>
              <w:rPr>
                <w:rFonts w:ascii="Times New Roman" w:eastAsia="Cochin" w:hAnsi="Times New Roman"/>
              </w:rPr>
              <w:t xml:space="preserve">ractice. Arthur Schopenhauer, </w:t>
            </w:r>
            <w:proofErr w:type="spellStart"/>
            <w:r>
              <w:rPr>
                <w:rFonts w:ascii="Times New Roman" w:eastAsia="Cochin" w:hAnsi="Times New Roman"/>
              </w:rPr>
              <w:t>Sø</w:t>
            </w:r>
            <w:r w:rsidRPr="00F20A51">
              <w:rPr>
                <w:rFonts w:ascii="Times New Roman" w:eastAsia="Cochin" w:hAnsi="Times New Roman"/>
              </w:rPr>
              <w:t>ren</w:t>
            </w:r>
            <w:proofErr w:type="spellEnd"/>
            <w:r w:rsidRPr="00F20A51">
              <w:rPr>
                <w:rFonts w:ascii="Times New Roman" w:eastAsia="Cochin" w:hAnsi="Times New Roman"/>
              </w:rPr>
              <w:t xml:space="preserve"> Kierkegaa</w:t>
            </w:r>
            <w:r>
              <w:rPr>
                <w:rFonts w:ascii="Times New Roman" w:eastAsia="Cochin" w:hAnsi="Times New Roman"/>
              </w:rPr>
              <w:t>rd, Fyodor Dostoevsky, and Friedrich Nietzsche each made use of the term. Nietzsche proclaimed</w:t>
            </w:r>
            <w:r w:rsidRPr="00F20A51">
              <w:rPr>
                <w:rFonts w:ascii="Times New Roman" w:eastAsia="Cochin" w:hAnsi="Times New Roman"/>
              </w:rPr>
              <w:t xml:space="preserve"> nihilism mankind’s greatest modern burden, and devoted most of his works to chronicling its effects on the human spirit. Nihilism</w:t>
            </w:r>
            <w:r w:rsidR="00FA7BD7">
              <w:rPr>
                <w:rFonts w:ascii="Times New Roman" w:eastAsia="Cochin" w:hAnsi="Times New Roman"/>
              </w:rPr>
              <w:t>, Nietzsche states, means that ‘</w:t>
            </w:r>
            <w:r w:rsidRPr="00F20A51">
              <w:rPr>
                <w:rFonts w:ascii="Times New Roman" w:eastAsia="Cochin" w:hAnsi="Times New Roman"/>
              </w:rPr>
              <w:t>every belief…is necessarily false because there simply is no true w</w:t>
            </w:r>
            <w:r w:rsidR="00FA7BD7">
              <w:rPr>
                <w:rFonts w:ascii="Times New Roman" w:eastAsia="Cochin" w:hAnsi="Times New Roman"/>
              </w:rPr>
              <w:t>orld’,</w:t>
            </w:r>
            <w:r w:rsidRPr="00F20A51">
              <w:rPr>
                <w:rFonts w:ascii="Times New Roman" w:eastAsia="Cochin" w:hAnsi="Times New Roman"/>
              </w:rPr>
              <w:t xml:space="preserve"> or a universally true realm of facts</w:t>
            </w:r>
            <w:r w:rsidR="00FA7BD7">
              <w:rPr>
                <w:rFonts w:ascii="Times New Roman" w:eastAsia="Cochin" w:hAnsi="Times New Roman"/>
              </w:rPr>
              <w:t>, but only individual ‘worlds’</w:t>
            </w:r>
            <w:r>
              <w:rPr>
                <w:rFonts w:ascii="Times New Roman" w:eastAsia="Cochin" w:hAnsi="Times New Roman"/>
              </w:rPr>
              <w:t xml:space="preserve"> and endless subjectivities. Later </w:t>
            </w:r>
            <w:r w:rsidRPr="00F20A51">
              <w:rPr>
                <w:rFonts w:ascii="Times New Roman" w:eastAsia="Cochin" w:hAnsi="Times New Roman"/>
              </w:rPr>
              <w:t>existentialism deals largely with the individual’s attempt to generate subjective meaning in the face of nihili</w:t>
            </w:r>
            <w:r>
              <w:rPr>
                <w:rFonts w:ascii="Times New Roman" w:eastAsia="Cochin" w:hAnsi="Times New Roman"/>
              </w:rPr>
              <w:t xml:space="preserve">sm. </w:t>
            </w:r>
            <w:r w:rsidRPr="00F20A51">
              <w:rPr>
                <w:rFonts w:ascii="Times New Roman" w:eastAsia="Cochin" w:hAnsi="Times New Roman"/>
              </w:rPr>
              <w:t>Beginn</w:t>
            </w:r>
            <w:r>
              <w:rPr>
                <w:rFonts w:ascii="Times New Roman" w:eastAsia="Cochin" w:hAnsi="Times New Roman"/>
              </w:rPr>
              <w:t xml:space="preserve">ing in the 1930s, the </w:t>
            </w:r>
            <w:r w:rsidRPr="00F20A51">
              <w:rPr>
                <w:rFonts w:ascii="Times New Roman" w:eastAsia="Cochin" w:hAnsi="Times New Roman"/>
              </w:rPr>
              <w:t>existentialism of Jean-Paul Sartre, Albert Camus and Martin Heidegger explored variants of the concept and its implications for ontology.</w:t>
            </w:r>
          </w:p>
        </w:tc>
      </w:tr>
      <w:tr w:rsidR="003235A7" w:rsidRPr="00BA3A93" w:rsidTr="00BA3A93">
        <w:tc>
          <w:tcPr>
            <w:tcW w:w="9016" w:type="dxa"/>
            <w:shd w:val="clear" w:color="auto" w:fill="auto"/>
          </w:tcPr>
          <w:p w:rsidR="003235A7" w:rsidRPr="00BA3A93" w:rsidRDefault="003235A7" w:rsidP="00BA3A93">
            <w:pPr>
              <w:spacing w:after="0" w:line="240" w:lineRule="auto"/>
            </w:pPr>
            <w:r w:rsidRPr="00BA3A93">
              <w:rPr>
                <w:u w:val="single"/>
              </w:rPr>
              <w:t>Further reading</w:t>
            </w:r>
            <w:r w:rsidRPr="00BA3A93">
              <w:t>:</w:t>
            </w:r>
          </w:p>
          <w:p w:rsidR="003235A7" w:rsidRPr="00BA3A93" w:rsidRDefault="00FA7BD7" w:rsidP="00FA7BD7">
            <w:pPr>
              <w:spacing w:after="0" w:line="240" w:lineRule="auto"/>
            </w:pPr>
            <w:bookmarkStart w:id="0" w:name="_GoBack"/>
            <w:bookmarkEnd w:id="0"/>
            <w:r w:rsidRPr="00FA7BD7">
              <w:rPr>
                <w:rFonts w:ascii="Times New Roman" w:eastAsia="Cochin" w:hAnsi="Times New Roman"/>
                <w:noProof/>
                <w:lang w:val="en-CA"/>
              </w:rPr>
              <w:t>(Cunningham)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B54" w:rsidRDefault="00386B54" w:rsidP="007A0D55">
      <w:pPr>
        <w:spacing w:after="0" w:line="240" w:lineRule="auto"/>
      </w:pPr>
      <w:r>
        <w:separator/>
      </w:r>
    </w:p>
  </w:endnote>
  <w:endnote w:type="continuationSeparator" w:id="0">
    <w:p w:rsidR="00386B54" w:rsidRDefault="00386B5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B54" w:rsidRDefault="00386B54" w:rsidP="007A0D55">
      <w:pPr>
        <w:spacing w:after="0" w:line="240" w:lineRule="auto"/>
      </w:pPr>
      <w:r>
        <w:separator/>
      </w:r>
    </w:p>
  </w:footnote>
  <w:footnote w:type="continuationSeparator" w:id="0">
    <w:p w:rsidR="00386B54" w:rsidRDefault="00386B5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BA3A93">
      <w:rPr>
        <w:b/>
        <w:color w:val="7F7F7F"/>
      </w:rPr>
      <w:t>Taylor &amp; Francis</w:t>
    </w:r>
    <w:r w:rsidRPr="00BA3A93">
      <w:rPr>
        <w:color w:val="7F7F7F"/>
      </w:rPr>
      <w:t xml:space="preserve"> – </w:t>
    </w:r>
    <w:proofErr w:type="spellStart"/>
    <w:r w:rsidRPr="00BA3A93">
      <w:rPr>
        <w:i/>
        <w:color w:val="7F7F7F"/>
      </w:rPr>
      <w:t>Encyclopedia</w:t>
    </w:r>
    <w:proofErr w:type="spellEnd"/>
    <w:r w:rsidRPr="00BA3A93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B5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3A9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FE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BD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557D9-EAC9-4AE4-9088-B1A96234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Cun02</b:Tag>
    <b:SourceType>Book</b:SourceType>
    <b:Guid>{839B4A5C-76E4-4FB2-958F-DB62A22E1476}</b:Guid>
    <b:Author>
      <b:Author>
        <b:NameList>
          <b:Person>
            <b:Last>Cunningham</b:Last>
            <b:First>Connor</b:First>
          </b:Person>
        </b:NameList>
      </b:Author>
    </b:Author>
    <b:Title>A Genealogy of Nihilism</b:Title>
    <b:Year>2002</b:Year>
    <b:City>New York</b:City>
    <b:Publisher>Routledge</b:Publisher>
    <b:RefOrder>1</b:RefOrder>
  </b:Source>
</b:Sources>
</file>

<file path=customXml/itemProps1.xml><?xml version="1.0" encoding="utf-8"?>
<ds:datastoreItem xmlns:ds="http://schemas.openxmlformats.org/officeDocument/2006/customXml" ds:itemID="{3EBA4859-5180-4B72-8D9C-72B03127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2016-03-22T20:41:00Z</dcterms:created>
  <dcterms:modified xsi:type="dcterms:W3CDTF">2016-03-22T20:44:00Z</dcterms:modified>
</cp:coreProperties>
</file>