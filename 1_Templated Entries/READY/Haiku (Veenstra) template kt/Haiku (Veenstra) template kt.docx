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4059A" w14:paraId="76BA77A1" w14:textId="77777777" w:rsidTr="00922950">
        <w:tc>
          <w:tcPr>
            <w:tcW w:w="491" w:type="dxa"/>
            <w:vMerge w:val="restart"/>
            <w:shd w:val="clear" w:color="auto" w:fill="A6A6A6" w:themeFill="background1" w:themeFillShade="A6"/>
            <w:textDirection w:val="btLr"/>
          </w:tcPr>
          <w:p w14:paraId="13D4BA20" w14:textId="77777777" w:rsidR="00B574C9" w:rsidRPr="0054059A" w:rsidRDefault="00B574C9" w:rsidP="00CC586D">
            <w:pPr>
              <w:jc w:val="center"/>
              <w:rPr>
                <w:b/>
                <w:color w:val="FFFFFF" w:themeColor="background1"/>
              </w:rPr>
            </w:pPr>
            <w:r w:rsidRPr="0054059A">
              <w:rPr>
                <w:b/>
                <w:color w:val="FFFFFF" w:themeColor="background1"/>
              </w:rPr>
              <w:t>About you</w:t>
            </w:r>
          </w:p>
        </w:tc>
        <w:sdt>
          <w:sdtPr>
            <w:rPr>
              <w:b/>
              <w:color w:val="FFFFFF" w:themeColor="background1"/>
            </w:rPr>
            <w:alias w:val="Salutation"/>
            <w:tag w:val="salutation"/>
            <w:id w:val="-1659997262"/>
            <w:placeholder>
              <w:docPart w:val="97C06AEA6EB46149848C3310423F1244"/>
            </w:placeholder>
            <w:showingPlcHdr/>
            <w:dropDownList>
              <w:listItem w:displayText="Dr." w:value="Dr."/>
              <w:listItem w:displayText="Prof." w:value="Prof."/>
            </w:dropDownList>
          </w:sdtPr>
          <w:sdtEndPr/>
          <w:sdtContent>
            <w:tc>
              <w:tcPr>
                <w:tcW w:w="1259" w:type="dxa"/>
              </w:tcPr>
              <w:p w14:paraId="62F52C13" w14:textId="77777777" w:rsidR="00B574C9" w:rsidRPr="0054059A" w:rsidRDefault="00B574C9" w:rsidP="00CC586D">
                <w:pPr>
                  <w:jc w:val="center"/>
                  <w:rPr>
                    <w:b/>
                    <w:color w:val="FFFFFF" w:themeColor="background1"/>
                  </w:rPr>
                </w:pPr>
                <w:r w:rsidRPr="0054059A">
                  <w:rPr>
                    <w:rStyle w:val="PlaceholderText"/>
                    <w:b/>
                    <w:color w:val="FFFFFF" w:themeColor="background1"/>
                  </w:rPr>
                  <w:t>[Salutation]</w:t>
                </w:r>
              </w:p>
            </w:tc>
          </w:sdtContent>
        </w:sdt>
        <w:sdt>
          <w:sdtPr>
            <w:alias w:val="First name"/>
            <w:tag w:val="authorFirstName"/>
            <w:id w:val="581645879"/>
            <w:placeholder>
              <w:docPart w:val="F51A2F777780B746B92642574B1475D5"/>
            </w:placeholder>
            <w:text/>
          </w:sdtPr>
          <w:sdtEndPr/>
          <w:sdtContent>
            <w:tc>
              <w:tcPr>
                <w:tcW w:w="2073" w:type="dxa"/>
              </w:tcPr>
              <w:p w14:paraId="72A8B58F" w14:textId="77777777" w:rsidR="00B574C9" w:rsidRPr="0054059A" w:rsidRDefault="00AE0E06" w:rsidP="00AE0E06">
                <w:r>
                  <w:t>Michelle</w:t>
                </w:r>
              </w:p>
            </w:tc>
          </w:sdtContent>
        </w:sdt>
        <w:sdt>
          <w:sdtPr>
            <w:alias w:val="Middle name"/>
            <w:tag w:val="authorMiddleName"/>
            <w:id w:val="-2076034781"/>
            <w:placeholder>
              <w:docPart w:val="C0B9279244751F4A8082E6F6C4C0675B"/>
            </w:placeholder>
            <w:showingPlcHdr/>
            <w:text/>
          </w:sdtPr>
          <w:sdtEndPr/>
          <w:sdtContent>
            <w:tc>
              <w:tcPr>
                <w:tcW w:w="2551" w:type="dxa"/>
              </w:tcPr>
              <w:p w14:paraId="4D4A14ED" w14:textId="77777777" w:rsidR="00B574C9" w:rsidRPr="0054059A" w:rsidRDefault="00B574C9" w:rsidP="00922950">
                <w:r w:rsidRPr="0054059A">
                  <w:rPr>
                    <w:rStyle w:val="PlaceholderText"/>
                  </w:rPr>
                  <w:t>[Middle name]</w:t>
                </w:r>
              </w:p>
            </w:tc>
          </w:sdtContent>
        </w:sdt>
        <w:sdt>
          <w:sdtPr>
            <w:alias w:val="Last name"/>
            <w:tag w:val="authorLastName"/>
            <w:id w:val="-1088529830"/>
            <w:placeholder>
              <w:docPart w:val="4EEC0E703F1950439AD600F92C1A3947"/>
            </w:placeholder>
            <w:text/>
          </w:sdtPr>
          <w:sdtEndPr/>
          <w:sdtContent>
            <w:tc>
              <w:tcPr>
                <w:tcW w:w="2642" w:type="dxa"/>
              </w:tcPr>
              <w:p w14:paraId="2E11AA2E" w14:textId="77777777" w:rsidR="00B574C9" w:rsidRPr="0054059A" w:rsidRDefault="00AE0E06" w:rsidP="00AE0E06">
                <w:proofErr w:type="spellStart"/>
                <w:r>
                  <w:t>Veenstra</w:t>
                </w:r>
                <w:proofErr w:type="spellEnd"/>
              </w:p>
            </w:tc>
          </w:sdtContent>
        </w:sdt>
      </w:tr>
      <w:tr w:rsidR="00B574C9" w:rsidRPr="0054059A" w14:paraId="64007E18" w14:textId="77777777" w:rsidTr="001A6A06">
        <w:trPr>
          <w:trHeight w:val="986"/>
        </w:trPr>
        <w:tc>
          <w:tcPr>
            <w:tcW w:w="491" w:type="dxa"/>
            <w:vMerge/>
            <w:shd w:val="clear" w:color="auto" w:fill="A6A6A6" w:themeFill="background1" w:themeFillShade="A6"/>
          </w:tcPr>
          <w:p w14:paraId="6A8C6248" w14:textId="77777777" w:rsidR="00B574C9" w:rsidRPr="0054059A" w:rsidRDefault="00B574C9" w:rsidP="00CF1542">
            <w:pPr>
              <w:jc w:val="center"/>
              <w:rPr>
                <w:b/>
                <w:color w:val="FFFFFF" w:themeColor="background1"/>
              </w:rPr>
            </w:pPr>
          </w:p>
        </w:tc>
        <w:sdt>
          <w:sdtPr>
            <w:alias w:val="Biography"/>
            <w:tag w:val="authorBiography"/>
            <w:id w:val="938807824"/>
            <w:placeholder>
              <w:docPart w:val="BD6B757EA6DA7043BB79C61F885ABB08"/>
            </w:placeholder>
            <w:showingPlcHdr/>
          </w:sdtPr>
          <w:sdtEndPr/>
          <w:sdtContent>
            <w:tc>
              <w:tcPr>
                <w:tcW w:w="8525" w:type="dxa"/>
                <w:gridSpan w:val="4"/>
              </w:tcPr>
              <w:p w14:paraId="26A35BAB" w14:textId="77777777" w:rsidR="00B574C9" w:rsidRPr="0054059A" w:rsidRDefault="00B574C9" w:rsidP="00922950">
                <w:r w:rsidRPr="0054059A">
                  <w:rPr>
                    <w:rStyle w:val="PlaceholderText"/>
                  </w:rPr>
                  <w:t>[Enter your biography]</w:t>
                </w:r>
              </w:p>
            </w:tc>
          </w:sdtContent>
        </w:sdt>
      </w:tr>
      <w:tr w:rsidR="00B574C9" w:rsidRPr="0054059A" w14:paraId="41B8AB02" w14:textId="77777777" w:rsidTr="001A6A06">
        <w:trPr>
          <w:trHeight w:val="986"/>
        </w:trPr>
        <w:tc>
          <w:tcPr>
            <w:tcW w:w="491" w:type="dxa"/>
            <w:vMerge/>
            <w:shd w:val="clear" w:color="auto" w:fill="A6A6A6" w:themeFill="background1" w:themeFillShade="A6"/>
          </w:tcPr>
          <w:p w14:paraId="01F249CC" w14:textId="77777777" w:rsidR="00B574C9" w:rsidRPr="0054059A" w:rsidRDefault="00B574C9" w:rsidP="00CF1542">
            <w:pPr>
              <w:jc w:val="center"/>
              <w:rPr>
                <w:b/>
                <w:color w:val="FFFFFF" w:themeColor="background1"/>
              </w:rPr>
            </w:pPr>
          </w:p>
        </w:tc>
        <w:sdt>
          <w:sdtPr>
            <w:alias w:val="Affiliation"/>
            <w:tag w:val="affiliation"/>
            <w:id w:val="2012937915"/>
            <w:placeholder>
              <w:docPart w:val="326A629BDB6B5B47BE27648213DB7DD4"/>
            </w:placeholder>
            <w:showingPlcHdr/>
            <w:text/>
          </w:sdtPr>
          <w:sdtEndPr/>
          <w:sdtContent>
            <w:tc>
              <w:tcPr>
                <w:tcW w:w="8525" w:type="dxa"/>
                <w:gridSpan w:val="4"/>
              </w:tcPr>
              <w:p w14:paraId="4705B9E0" w14:textId="77777777" w:rsidR="00B574C9" w:rsidRPr="0054059A" w:rsidRDefault="00B574C9" w:rsidP="00B574C9">
                <w:r w:rsidRPr="0054059A">
                  <w:rPr>
                    <w:rStyle w:val="PlaceholderText"/>
                  </w:rPr>
                  <w:t>[Enter the institution with which you are affiliated]</w:t>
                </w:r>
              </w:p>
            </w:tc>
          </w:sdtContent>
        </w:sdt>
      </w:tr>
    </w:tbl>
    <w:p w14:paraId="64853408" w14:textId="77777777" w:rsidR="003D3579" w:rsidRPr="0054059A"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4059A" w14:paraId="16A66E4F" w14:textId="77777777" w:rsidTr="00244BB0">
        <w:tc>
          <w:tcPr>
            <w:tcW w:w="9016" w:type="dxa"/>
            <w:shd w:val="clear" w:color="auto" w:fill="A6A6A6" w:themeFill="background1" w:themeFillShade="A6"/>
            <w:tcMar>
              <w:top w:w="113" w:type="dxa"/>
              <w:bottom w:w="113" w:type="dxa"/>
            </w:tcMar>
          </w:tcPr>
          <w:p w14:paraId="6529FB9C" w14:textId="77777777" w:rsidR="00244BB0" w:rsidRPr="0054059A" w:rsidRDefault="00244BB0" w:rsidP="00244BB0">
            <w:pPr>
              <w:jc w:val="center"/>
              <w:rPr>
                <w:b/>
                <w:color w:val="FFFFFF" w:themeColor="background1"/>
              </w:rPr>
            </w:pPr>
            <w:r w:rsidRPr="0054059A">
              <w:rPr>
                <w:b/>
                <w:color w:val="FFFFFF" w:themeColor="background1"/>
              </w:rPr>
              <w:t>Your article</w:t>
            </w:r>
          </w:p>
        </w:tc>
      </w:tr>
      <w:tr w:rsidR="003F0D73" w:rsidRPr="0054059A" w14:paraId="53BA94BB" w14:textId="77777777" w:rsidTr="003F0D73">
        <w:sdt>
          <w:sdtPr>
            <w:alias w:val="Article headword"/>
            <w:tag w:val="articleHeadword"/>
            <w:id w:val="-361440020"/>
            <w:placeholder>
              <w:docPart w:val="4284DFFEAC4D5F428D6D93BB0FEEF4A2"/>
            </w:placeholder>
            <w:text/>
          </w:sdtPr>
          <w:sdtEndPr/>
          <w:sdtContent>
            <w:tc>
              <w:tcPr>
                <w:tcW w:w="9016" w:type="dxa"/>
                <w:tcMar>
                  <w:top w:w="113" w:type="dxa"/>
                  <w:bottom w:w="113" w:type="dxa"/>
                </w:tcMar>
              </w:tcPr>
              <w:p w14:paraId="09E28FFD" w14:textId="77777777" w:rsidR="003F0D73" w:rsidRPr="0054059A" w:rsidRDefault="0054059A" w:rsidP="003F0D73">
                <w:pPr>
                  <w:rPr>
                    <w:b/>
                  </w:rPr>
                </w:pPr>
                <w:r w:rsidRPr="0054059A">
                  <w:rPr>
                    <w:rFonts w:eastAsiaTheme="minorEastAsia"/>
                    <w:szCs w:val="24"/>
                    <w:lang w:val="en-US"/>
                  </w:rPr>
                  <w:t>Haiku</w:t>
                </w:r>
              </w:p>
            </w:tc>
          </w:sdtContent>
        </w:sdt>
      </w:tr>
      <w:tr w:rsidR="00464699" w:rsidRPr="0054059A" w14:paraId="74B9FF43" w14:textId="77777777" w:rsidTr="0054059A">
        <w:sdt>
          <w:sdtPr>
            <w:alias w:val="Variant headwords"/>
            <w:tag w:val="variantHeadwords"/>
            <w:id w:val="173464402"/>
            <w:placeholder>
              <w:docPart w:val="DB4ACCC85FE1BC4E96F22A35AE41652F"/>
            </w:placeholder>
            <w:showingPlcHdr/>
          </w:sdtPr>
          <w:sdtEndPr/>
          <w:sdtContent>
            <w:tc>
              <w:tcPr>
                <w:tcW w:w="9016" w:type="dxa"/>
                <w:tcMar>
                  <w:top w:w="113" w:type="dxa"/>
                  <w:bottom w:w="113" w:type="dxa"/>
                </w:tcMar>
              </w:tcPr>
              <w:p w14:paraId="37E8B023" w14:textId="77777777" w:rsidR="00464699" w:rsidRPr="0054059A" w:rsidRDefault="00464699" w:rsidP="00464699">
                <w:r w:rsidRPr="0054059A">
                  <w:rPr>
                    <w:rStyle w:val="PlaceholderText"/>
                    <w:b/>
                  </w:rPr>
                  <w:t xml:space="preserve">[Enter any </w:t>
                </w:r>
                <w:r w:rsidRPr="0054059A">
                  <w:rPr>
                    <w:rStyle w:val="PlaceholderText"/>
                    <w:b/>
                    <w:i/>
                  </w:rPr>
                  <w:t>variant forms</w:t>
                </w:r>
                <w:r w:rsidRPr="0054059A">
                  <w:rPr>
                    <w:rStyle w:val="PlaceholderText"/>
                    <w:b/>
                  </w:rPr>
                  <w:t xml:space="preserve"> of your headword – OPTIONAL]</w:t>
                </w:r>
              </w:p>
            </w:tc>
          </w:sdtContent>
        </w:sdt>
      </w:tr>
      <w:tr w:rsidR="00E85A05" w:rsidRPr="0054059A" w14:paraId="120CD014" w14:textId="77777777" w:rsidTr="003F0D73">
        <w:sdt>
          <w:sdtPr>
            <w:alias w:val="Abstract"/>
            <w:tag w:val="abstract"/>
            <w:id w:val="-635871867"/>
            <w:placeholder>
              <w:docPart w:val="C722DA863C5E20429894215B00FE14CA"/>
            </w:placeholder>
          </w:sdtPr>
          <w:sdtEndPr/>
          <w:sdtContent>
            <w:tc>
              <w:tcPr>
                <w:tcW w:w="9016" w:type="dxa"/>
                <w:tcMar>
                  <w:top w:w="113" w:type="dxa"/>
                  <w:bottom w:w="113" w:type="dxa"/>
                </w:tcMar>
              </w:tcPr>
              <w:p w14:paraId="1E82914C" w14:textId="77777777" w:rsidR="00E85A05" w:rsidRPr="0054059A" w:rsidRDefault="0054059A" w:rsidP="00E85A05">
                <w:r w:rsidRPr="0054059A">
                  <w:t xml:space="preserve">A brief form of poetry originally developed in Japan around the thirteenth century, haiku are typically composed of three lines with a total of seventeen </w:t>
                </w:r>
                <w:proofErr w:type="spellStart"/>
                <w:r w:rsidRPr="0054059A">
                  <w:rPr>
                    <w:i/>
                  </w:rPr>
                  <w:t>onji</w:t>
                </w:r>
                <w:proofErr w:type="spellEnd"/>
                <w:r w:rsidRPr="0054059A">
                  <w:t xml:space="preserve">, or syllable-like units. Traditional haiku depicts the natural world, is written in the present tense, and includes minimal subjective commentary from the poet, often reflecting Buddhist principles of interrelatedness and </w:t>
                </w:r>
                <w:proofErr w:type="spellStart"/>
                <w:r w:rsidRPr="0054059A">
                  <w:t>egolessness</w:t>
                </w:r>
                <w:proofErr w:type="spellEnd"/>
                <w:r w:rsidRPr="0054059A">
                  <w:t>. Much like other forms of Asian culture, haiku played a significant role in the development of early modernism, notably the poetic movement Imagism developed primarily by Ezra Pound, H.D., and Amy Lowell. Haiku has maintained a strong presence globally and in Western literature throughout the twentieth and twenty-first centuries, seeing a particularly strong resurgence in the 1950s and 1960s, when the poetic form and the related ideas of Zen Buddhism were embraced and disseminated by the Beat poets.</w:t>
                </w:r>
              </w:p>
            </w:tc>
          </w:sdtContent>
        </w:sdt>
      </w:tr>
      <w:tr w:rsidR="003F0D73" w:rsidRPr="0054059A" w14:paraId="53855956" w14:textId="77777777" w:rsidTr="003F0D73">
        <w:sdt>
          <w:sdtPr>
            <w:alias w:val="Article text"/>
            <w:tag w:val="articleText"/>
            <w:id w:val="634067588"/>
            <w:placeholder>
              <w:docPart w:val="BC6B0CC1B993484291F874A9AAE9667B"/>
            </w:placeholder>
          </w:sdtPr>
          <w:sdtEndPr/>
          <w:sdtContent>
            <w:tc>
              <w:tcPr>
                <w:tcW w:w="9016" w:type="dxa"/>
                <w:tcMar>
                  <w:top w:w="113" w:type="dxa"/>
                  <w:bottom w:w="113" w:type="dxa"/>
                </w:tcMar>
              </w:tcPr>
              <w:p w14:paraId="10973CFA" w14:textId="77777777" w:rsidR="0054059A" w:rsidRPr="0054059A" w:rsidRDefault="0054059A" w:rsidP="0054059A">
                <w:r w:rsidRPr="0054059A">
                  <w:t xml:space="preserve">A brief form of poetry originally developed in Japan around the thirteenth century, haiku are typically composed of three lines with a total of seventeen </w:t>
                </w:r>
                <w:proofErr w:type="spellStart"/>
                <w:r w:rsidRPr="0054059A">
                  <w:rPr>
                    <w:i/>
                  </w:rPr>
                  <w:t>onji</w:t>
                </w:r>
                <w:proofErr w:type="spellEnd"/>
                <w:r w:rsidRPr="0054059A">
                  <w:t xml:space="preserve">, or syllable-like units. Traditional haiku depicts the natural world, is written in the present tense, and includes minimal subjective commentary from the poet, often reflecting Buddhist principles of interrelatedness and </w:t>
                </w:r>
                <w:proofErr w:type="spellStart"/>
                <w:r w:rsidRPr="0054059A">
                  <w:t>egolessness</w:t>
                </w:r>
                <w:proofErr w:type="spellEnd"/>
                <w:r w:rsidRPr="0054059A">
                  <w:t>. Much like other forms of Asian culture, haiku played a significant role in the development of early modernism, notably the poetic movement Imagism developed primarily by Ezra Pound, H.D., and Amy Lowell. Haiku has maintained a strong presence globally and in Western literature throughout the twentieth and twenty-first centuries, seeing a particularly strong resurgence in the 1950s and 1960s, when the poetic form and the related ideas of Zen Buddhism were embraced and disseminated by the Beat poets.</w:t>
                </w:r>
              </w:p>
              <w:p w14:paraId="150AEEA8" w14:textId="77777777" w:rsidR="0054059A" w:rsidRPr="0054059A" w:rsidRDefault="0054059A" w:rsidP="0054059A"/>
              <w:p w14:paraId="5F726079" w14:textId="77777777" w:rsidR="0054059A" w:rsidRPr="00A03364" w:rsidRDefault="0054059A" w:rsidP="00A03364">
                <w:pPr>
                  <w:pStyle w:val="Heading1"/>
                </w:pPr>
                <w:r w:rsidRPr="0054059A">
                  <w:t>History</w:t>
                </w:r>
              </w:p>
              <w:p w14:paraId="41EBD9B3" w14:textId="77777777" w:rsidR="0054059A" w:rsidRPr="0054059A" w:rsidRDefault="0054059A" w:rsidP="0054059A">
                <w:r w:rsidRPr="0054059A">
                  <w:t xml:space="preserve">The master poet Matsuo </w:t>
                </w:r>
                <w:proofErr w:type="spellStart"/>
                <w:r w:rsidRPr="0054059A">
                  <w:t>Bash</w:t>
                </w:r>
                <w:r w:rsidRPr="0054059A">
                  <w:softHyphen/>
                  <w:t>ō</w:t>
                </w:r>
                <w:proofErr w:type="spellEnd"/>
                <w:r w:rsidRPr="0054059A">
                  <w:t xml:space="preserve"> (1644-1694) is credited with establishing haiku as its own genre, separate from </w:t>
                </w:r>
                <w:proofErr w:type="spellStart"/>
                <w:r w:rsidRPr="0054059A">
                  <w:rPr>
                    <w:i/>
                  </w:rPr>
                  <w:t>renga</w:t>
                </w:r>
                <w:proofErr w:type="spellEnd"/>
                <w:r w:rsidRPr="0054059A">
                  <w:t xml:space="preserve">, the longer linked poems for which it was initially a preface. Haiku was introduced to the world following the opening of Japan’s ports by Commodore Perry in 1853, coming to the attention of Western artists first in France, where translations and original compositions of haiku appeared as early as 1871. Such works were part of </w:t>
                </w:r>
                <w:proofErr w:type="spellStart"/>
                <w:r w:rsidRPr="0054059A">
                  <w:t>Japonisme</w:t>
                </w:r>
                <w:proofErr w:type="spellEnd"/>
                <w:r w:rsidRPr="0054059A">
                  <w:t xml:space="preserve">, which also influenced the development of Impressionism and Symbolism. In 1910, Basil Hall Chamberlain’s </w:t>
                </w:r>
                <w:r w:rsidRPr="0054059A">
                  <w:rPr>
                    <w:i/>
                  </w:rPr>
                  <w:t>Japanese Poetry</w:t>
                </w:r>
                <w:r w:rsidRPr="0054059A">
                  <w:t xml:space="preserve"> provided the first translations of haiku in English. </w:t>
                </w:r>
              </w:p>
              <w:p w14:paraId="100B7668" w14:textId="77777777" w:rsidR="0054059A" w:rsidRPr="0054059A" w:rsidRDefault="0054059A" w:rsidP="0054059A"/>
              <w:p w14:paraId="22CA271C" w14:textId="77777777" w:rsidR="0054059A" w:rsidRPr="00A03364" w:rsidRDefault="00A03364" w:rsidP="00A03364">
                <w:pPr>
                  <w:pStyle w:val="Heading1"/>
                </w:pPr>
                <w:r>
                  <w:t>Influence on M</w:t>
                </w:r>
                <w:r w:rsidR="0054059A" w:rsidRPr="0054059A">
                  <w:t>odernism</w:t>
                </w:r>
              </w:p>
              <w:p w14:paraId="404B20E8" w14:textId="77777777" w:rsidR="0054059A" w:rsidRPr="0054059A" w:rsidRDefault="0054059A" w:rsidP="0054059A">
                <w:r w:rsidRPr="0054059A">
                  <w:t xml:space="preserve">By the 1910s, several little magazines were publishing haiku-like poetry from both Western and </w:t>
                </w:r>
                <w:r w:rsidRPr="0054059A">
                  <w:lastRenderedPageBreak/>
                  <w:t>Asian writers. In his 1914 essay ‘</w:t>
                </w:r>
                <w:proofErr w:type="spellStart"/>
                <w:r w:rsidRPr="0054059A">
                  <w:t>Vorticism</w:t>
                </w:r>
                <w:proofErr w:type="spellEnd"/>
                <w:r w:rsidRPr="0054059A">
                  <w:t xml:space="preserve">,’ Pound credits Japanese culture generally and haiku in particular for providing a model for Imagism and </w:t>
                </w:r>
                <w:proofErr w:type="spellStart"/>
                <w:r w:rsidRPr="0054059A">
                  <w:t>Vorticism</w:t>
                </w:r>
                <w:proofErr w:type="spellEnd"/>
                <w:r w:rsidRPr="0054059A">
                  <w:t xml:space="preserve">. Pound illustrates this approach with his two-line poem ‘In a Station of the Metro’ (appearing in </w:t>
                </w:r>
                <w:r w:rsidRPr="0054059A">
                  <w:rPr>
                    <w:i/>
                  </w:rPr>
                  <w:t>Poetry Magazine</w:t>
                </w:r>
                <w:r w:rsidRPr="0054059A">
                  <w:t xml:space="preserve"> in 1913), which is often compared to haiku for its brevity and reliance on images. Many of the poems in Lowell’s collection </w:t>
                </w:r>
                <w:proofErr w:type="spellStart"/>
                <w:r w:rsidRPr="0054059A">
                  <w:rPr>
                    <w:i/>
                  </w:rPr>
                  <w:t>Laquer</w:t>
                </w:r>
                <w:proofErr w:type="spellEnd"/>
                <w:r w:rsidRPr="0054059A">
                  <w:rPr>
                    <w:i/>
                  </w:rPr>
                  <w:t xml:space="preserve"> Prints</w:t>
                </w:r>
                <w:r w:rsidRPr="0054059A">
                  <w:t xml:space="preserve"> (1913-1919) also bear a striking resemblance to haiku in content and form. Like haiku, Imagist poetry uses a minimum of words, employs concrete imagery and common language, and adopts free verse (eschewing conventional meter and rhyme schemes but occasionally, as in the work of Marianne Moore, using a syllabic structure instead). Other modernist movements such as Cubism, Objectivism, and Surrealism share similar features with haiku, demonstrating formal experimentation while foregrounding the act of perception. In portraying isolated images, haiku also shares typical modernist traits such as fragmentation, juxtaposition, condensation, and a fascination with a sense of time oriented around the present moment rather than a narrative in which past and future determine the meaningfulness of the present. </w:t>
                </w:r>
              </w:p>
              <w:p w14:paraId="1D3A45EA" w14:textId="77777777" w:rsidR="0054059A" w:rsidRDefault="0054059A" w:rsidP="0054059A"/>
              <w:p w14:paraId="5F98EF7B" w14:textId="77777777" w:rsidR="0054059A" w:rsidRDefault="0054059A" w:rsidP="0054059A">
                <w:r>
                  <w:t>File: AStationOfTheMetro.jpg</w:t>
                </w:r>
              </w:p>
              <w:p w14:paraId="09283AD9" w14:textId="77777777" w:rsidR="0054059A" w:rsidRPr="0054059A" w:rsidRDefault="0054059A" w:rsidP="0054059A">
                <w:pPr>
                  <w:pStyle w:val="Caption"/>
                </w:pPr>
                <w:r>
                  <w:t xml:space="preserve">Figure </w:t>
                </w:r>
                <w:r w:rsidR="00A03364">
                  <w:fldChar w:fldCharType="begin"/>
                </w:r>
                <w:r w:rsidR="00A03364">
                  <w:instrText xml:space="preserve"> SEQ Figure \* ARA</w:instrText>
                </w:r>
                <w:r w:rsidR="00A03364">
                  <w:instrText xml:space="preserve">BIC </w:instrText>
                </w:r>
                <w:r w:rsidR="00A03364">
                  <w:fldChar w:fldCharType="separate"/>
                </w:r>
                <w:r>
                  <w:rPr>
                    <w:noProof/>
                  </w:rPr>
                  <w:t>1</w:t>
                </w:r>
                <w:r w:rsidR="00A03364">
                  <w:rPr>
                    <w:noProof/>
                  </w:rPr>
                  <w:fldChar w:fldCharType="end"/>
                </w:r>
                <w:r>
                  <w:t xml:space="preserve"> "A Station Of The Metro," Pound's Imagist poem in </w:t>
                </w:r>
                <w:r>
                  <w:rPr>
                    <w:i/>
                  </w:rPr>
                  <w:t xml:space="preserve">Poetry </w:t>
                </w:r>
                <w:r w:rsidRPr="0054059A">
                  <w:rPr>
                    <w:i/>
                  </w:rPr>
                  <w:t>Magazine</w:t>
                </w:r>
                <w:r>
                  <w:t>, April 1913.</w:t>
                </w:r>
              </w:p>
              <w:p w14:paraId="67663F4B" w14:textId="77777777" w:rsidR="0054059A" w:rsidRDefault="0054059A" w:rsidP="0054059A">
                <w:r>
                  <w:t xml:space="preserve">Source: </w:t>
                </w:r>
                <w:hyperlink r:id="rId9" w:history="1">
                  <w:r w:rsidRPr="00194602">
                    <w:rPr>
                      <w:rStyle w:val="Hyperlink"/>
                    </w:rPr>
                    <w:t>http://library.brown.edu/jpegs/1205797533562500.jpg</w:t>
                  </w:r>
                </w:hyperlink>
              </w:p>
              <w:p w14:paraId="5896FD61" w14:textId="77777777" w:rsidR="0054059A" w:rsidRPr="0054059A" w:rsidRDefault="0054059A" w:rsidP="0054059A"/>
              <w:p w14:paraId="338369FA" w14:textId="77777777" w:rsidR="003F0D73" w:rsidRPr="0054059A" w:rsidRDefault="0054059A" w:rsidP="00C27FAB">
                <w:r w:rsidRPr="0054059A">
                  <w:t xml:space="preserve">Several soldier poets of World War I utilized the haiku form to capture the sensory and affective experience of trench warfare. Examples include </w:t>
                </w:r>
                <w:proofErr w:type="spellStart"/>
                <w:r w:rsidRPr="0054059A">
                  <w:t>Julien</w:t>
                </w:r>
                <w:proofErr w:type="spellEnd"/>
                <w:r w:rsidRPr="0054059A">
                  <w:t xml:space="preserve"> </w:t>
                </w:r>
                <w:proofErr w:type="spellStart"/>
                <w:r w:rsidRPr="0054059A">
                  <w:t>Vocance’s</w:t>
                </w:r>
                <w:proofErr w:type="spellEnd"/>
                <w:r w:rsidRPr="0054059A">
                  <w:t xml:space="preserve"> </w:t>
                </w:r>
                <w:r w:rsidRPr="0054059A">
                  <w:rPr>
                    <w:i/>
                  </w:rPr>
                  <w:t xml:space="preserve">Cent Visions de Guerre </w:t>
                </w:r>
                <w:r w:rsidRPr="0054059A">
                  <w:t xml:space="preserve">(1916) and the poetry of Giuseppe </w:t>
                </w:r>
                <w:proofErr w:type="spellStart"/>
                <w:r w:rsidRPr="0054059A">
                  <w:t>Ungaretti</w:t>
                </w:r>
                <w:proofErr w:type="spellEnd"/>
                <w:r w:rsidRPr="0054059A">
                  <w:t xml:space="preserve"> and Paul </w:t>
                </w:r>
                <w:proofErr w:type="spellStart"/>
                <w:r w:rsidRPr="0054059A">
                  <w:t>Éluard</w:t>
                </w:r>
                <w:proofErr w:type="spellEnd"/>
                <w:r w:rsidRPr="0054059A">
                  <w:t xml:space="preserve">. Igor Stravinsky’s </w:t>
                </w:r>
                <w:r w:rsidRPr="0054059A">
                  <w:rPr>
                    <w:i/>
                  </w:rPr>
                  <w:t>Three Japanese Lyrics</w:t>
                </w:r>
                <w:r w:rsidRPr="0054059A">
                  <w:t xml:space="preserve"> (1912-13) demonstrate his attempt to reflect haiku in music. Haiku </w:t>
                </w:r>
                <w:proofErr w:type="spellStart"/>
                <w:r w:rsidRPr="0054059A">
                  <w:t>traveled</w:t>
                </w:r>
                <w:proofErr w:type="spellEnd"/>
                <w:r w:rsidRPr="0054059A">
                  <w:t xml:space="preserve"> the world, embraced by Spanish, Latin American, and Mexican poets including José Juan </w:t>
                </w:r>
                <w:proofErr w:type="spellStart"/>
                <w:r w:rsidRPr="0054059A">
                  <w:t>Tablada</w:t>
                </w:r>
                <w:proofErr w:type="spellEnd"/>
                <w:r w:rsidRPr="0054059A">
                  <w:t xml:space="preserve"> and Octavio Paz. R.H. Blyth’s four-volume collection </w:t>
                </w:r>
                <w:r w:rsidRPr="0054059A">
                  <w:rPr>
                    <w:i/>
                  </w:rPr>
                  <w:t>Haiku</w:t>
                </w:r>
                <w:r w:rsidRPr="0054059A">
                  <w:t xml:space="preserve"> (1949-1952) </w:t>
                </w:r>
                <w:proofErr w:type="spellStart"/>
                <w:r w:rsidRPr="0054059A">
                  <w:t>catalyzed</w:t>
                </w:r>
                <w:proofErr w:type="spellEnd"/>
                <w:r w:rsidRPr="0054059A">
                  <w:t xml:space="preserve"> interest from Americans, specifically the Beat poets Allen Ginsberg, Jack Kerouac, and Gary Snyder. In the late 1950s, African-American writer Richard Wright composed over 4,000 haiku, posthumously published in 1988. Haiku’s brevity, simplicity, and emphasis on the observable world remain appealing for writers dedicated to the vividness of poetic expression.</w:t>
                </w:r>
              </w:p>
            </w:tc>
          </w:sdtContent>
        </w:sdt>
      </w:tr>
      <w:tr w:rsidR="003235A7" w:rsidRPr="0054059A" w14:paraId="738CA655" w14:textId="77777777" w:rsidTr="003235A7">
        <w:tc>
          <w:tcPr>
            <w:tcW w:w="9016" w:type="dxa"/>
          </w:tcPr>
          <w:p w14:paraId="3DC116F4" w14:textId="77777777" w:rsidR="003235A7" w:rsidRPr="0054059A" w:rsidRDefault="003235A7" w:rsidP="008A5B87">
            <w:r w:rsidRPr="0054059A">
              <w:rPr>
                <w:u w:val="single"/>
              </w:rPr>
              <w:lastRenderedPageBreak/>
              <w:t>Further reading</w:t>
            </w:r>
            <w:r w:rsidRPr="0054059A">
              <w:t>:</w:t>
            </w:r>
          </w:p>
          <w:sdt>
            <w:sdtPr>
              <w:alias w:val="Further reading"/>
              <w:tag w:val="furtherReading"/>
              <w:id w:val="-1516217107"/>
              <w:placeholder>
                <w:docPart w:val="AAF070055760BA4A959A0253F82310FA"/>
              </w:placeholder>
            </w:sdtPr>
            <w:sdtEndPr/>
            <w:sdtContent>
              <w:bookmarkStart w:id="0" w:name="_GoBack" w:displacedByCustomXml="prev"/>
              <w:bookmarkEnd w:id="0" w:displacedByCustomXml="prev"/>
              <w:p w14:paraId="339A58E5" w14:textId="77777777" w:rsidR="0054059A" w:rsidRDefault="00A03364" w:rsidP="0054059A">
                <w:sdt>
                  <w:sdtPr>
                    <w:id w:val="-914930640"/>
                    <w:citation/>
                  </w:sdtPr>
                  <w:sdtEndPr/>
                  <w:sdtContent>
                    <w:r w:rsidR="0054059A">
                      <w:fldChar w:fldCharType="begin"/>
                    </w:r>
                    <w:r w:rsidR="0054059A">
                      <w:rPr>
                        <w:lang w:val="en-US"/>
                      </w:rPr>
                      <w:instrText xml:space="preserve"> CITATION Hak09 \l 1033 </w:instrText>
                    </w:r>
                    <w:r w:rsidR="0054059A">
                      <w:fldChar w:fldCharType="separate"/>
                    </w:r>
                    <w:r w:rsidR="0054059A">
                      <w:rPr>
                        <w:noProof/>
                        <w:lang w:val="en-US"/>
                      </w:rPr>
                      <w:t>(Hakutani)</w:t>
                    </w:r>
                    <w:r w:rsidR="0054059A">
                      <w:fldChar w:fldCharType="end"/>
                    </w:r>
                  </w:sdtContent>
                </w:sdt>
              </w:p>
              <w:p w14:paraId="43512341" w14:textId="77777777" w:rsidR="0054059A" w:rsidRDefault="0054059A" w:rsidP="0054059A"/>
              <w:p w14:paraId="1AC25B31" w14:textId="77777777" w:rsidR="0054059A" w:rsidRDefault="00A03364" w:rsidP="0054059A">
                <w:sdt>
                  <w:sdtPr>
                    <w:id w:val="-636332048"/>
                    <w:citation/>
                  </w:sdtPr>
                  <w:sdtEndPr/>
                  <w:sdtContent>
                    <w:r w:rsidR="0054059A">
                      <w:fldChar w:fldCharType="begin"/>
                    </w:r>
                    <w:r w:rsidR="0054059A">
                      <w:rPr>
                        <w:lang w:val="en-US"/>
                      </w:rPr>
                      <w:instrText xml:space="preserve"> CITATION Hig85 \l 1033 </w:instrText>
                    </w:r>
                    <w:r w:rsidR="0054059A">
                      <w:fldChar w:fldCharType="separate"/>
                    </w:r>
                    <w:r w:rsidR="0054059A">
                      <w:rPr>
                        <w:noProof/>
                        <w:lang w:val="en-US"/>
                      </w:rPr>
                      <w:t>(Higginson)</w:t>
                    </w:r>
                    <w:r w:rsidR="0054059A">
                      <w:fldChar w:fldCharType="end"/>
                    </w:r>
                  </w:sdtContent>
                </w:sdt>
              </w:p>
              <w:p w14:paraId="2D3133D4" w14:textId="77777777" w:rsidR="0054059A" w:rsidRDefault="0054059A" w:rsidP="0054059A"/>
              <w:p w14:paraId="539E1B5D" w14:textId="77777777" w:rsidR="003235A7" w:rsidRPr="0054059A" w:rsidRDefault="00A03364" w:rsidP="0054059A">
                <w:pPr>
                  <w:keepNext/>
                </w:pPr>
                <w:sdt>
                  <w:sdtPr>
                    <w:id w:val="-349721007"/>
                    <w:citation/>
                  </w:sdtPr>
                  <w:sdtEndPr/>
                  <w:sdtContent>
                    <w:r w:rsidR="0054059A">
                      <w:fldChar w:fldCharType="begin"/>
                    </w:r>
                    <w:r w:rsidR="0054059A">
                      <w:rPr>
                        <w:lang w:val="en-US"/>
                      </w:rPr>
                      <w:instrText xml:space="preserve"> CITATION Hok07 \l 1033 </w:instrText>
                    </w:r>
                    <w:r w:rsidR="0054059A">
                      <w:fldChar w:fldCharType="separate"/>
                    </w:r>
                    <w:r w:rsidR="0054059A">
                      <w:rPr>
                        <w:noProof/>
                        <w:lang w:val="en-US"/>
                      </w:rPr>
                      <w:t>(Hokenson)</w:t>
                    </w:r>
                    <w:r w:rsidR="0054059A">
                      <w:fldChar w:fldCharType="end"/>
                    </w:r>
                  </w:sdtContent>
                </w:sdt>
              </w:p>
            </w:sdtContent>
          </w:sdt>
        </w:tc>
      </w:tr>
    </w:tbl>
    <w:p w14:paraId="75D60C21" w14:textId="77777777" w:rsidR="00C27FAB" w:rsidRPr="0054059A" w:rsidRDefault="00C27FAB" w:rsidP="0054059A">
      <w:pPr>
        <w:pStyle w:val="Caption"/>
      </w:pPr>
    </w:p>
    <w:sectPr w:rsidR="00C27FAB" w:rsidRPr="0054059A">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273B6" w14:textId="77777777" w:rsidR="0054059A" w:rsidRDefault="0054059A" w:rsidP="007A0D55">
      <w:pPr>
        <w:spacing w:after="0" w:line="240" w:lineRule="auto"/>
      </w:pPr>
      <w:r>
        <w:separator/>
      </w:r>
    </w:p>
  </w:endnote>
  <w:endnote w:type="continuationSeparator" w:id="0">
    <w:p w14:paraId="57C1091D" w14:textId="77777777" w:rsidR="0054059A" w:rsidRDefault="005405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9C3491" w14:textId="77777777" w:rsidR="0054059A" w:rsidRDefault="0054059A" w:rsidP="007A0D55">
      <w:pPr>
        <w:spacing w:after="0" w:line="240" w:lineRule="auto"/>
      </w:pPr>
      <w:r>
        <w:separator/>
      </w:r>
    </w:p>
  </w:footnote>
  <w:footnote w:type="continuationSeparator" w:id="0">
    <w:p w14:paraId="16C8879D" w14:textId="77777777" w:rsidR="0054059A" w:rsidRDefault="005405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8337F" w14:textId="77777777" w:rsidR="0054059A" w:rsidRDefault="0054059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5AC43F5" w14:textId="77777777" w:rsidR="0054059A" w:rsidRDefault="005405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59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4059A"/>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3364"/>
    <w:rsid w:val="00A27D2C"/>
    <w:rsid w:val="00A76FD9"/>
    <w:rsid w:val="00AB436D"/>
    <w:rsid w:val="00AD2F24"/>
    <w:rsid w:val="00AD4844"/>
    <w:rsid w:val="00AE0E06"/>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35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59A"/>
    <w:rPr>
      <w:rFonts w:ascii="Lucida Grande" w:hAnsi="Lucida Grande" w:cs="Lucida Grande"/>
      <w:sz w:val="18"/>
      <w:szCs w:val="18"/>
    </w:rPr>
  </w:style>
  <w:style w:type="paragraph" w:styleId="Caption">
    <w:name w:val="caption"/>
    <w:basedOn w:val="Normal"/>
    <w:next w:val="Normal"/>
    <w:uiPriority w:val="35"/>
    <w:semiHidden/>
    <w:qFormat/>
    <w:rsid w:val="0054059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059A"/>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059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059A"/>
    <w:rPr>
      <w:rFonts w:ascii="Lucida Grande" w:hAnsi="Lucida Grande" w:cs="Lucida Grande"/>
      <w:sz w:val="18"/>
      <w:szCs w:val="18"/>
    </w:rPr>
  </w:style>
  <w:style w:type="paragraph" w:styleId="Caption">
    <w:name w:val="caption"/>
    <w:basedOn w:val="Normal"/>
    <w:next w:val="Normal"/>
    <w:uiPriority w:val="35"/>
    <w:semiHidden/>
    <w:qFormat/>
    <w:rsid w:val="0054059A"/>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540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library.brown.edu/jpegs/1205797533562500.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C06AEA6EB46149848C3310423F1244"/>
        <w:category>
          <w:name w:val="General"/>
          <w:gallery w:val="placeholder"/>
        </w:category>
        <w:types>
          <w:type w:val="bbPlcHdr"/>
        </w:types>
        <w:behaviors>
          <w:behavior w:val="content"/>
        </w:behaviors>
        <w:guid w:val="{7456151E-38E1-6C48-8E15-FF3BE278FF2F}"/>
      </w:docPartPr>
      <w:docPartBody>
        <w:p w:rsidR="00B9651B" w:rsidRDefault="00B9651B">
          <w:pPr>
            <w:pStyle w:val="97C06AEA6EB46149848C3310423F1244"/>
          </w:pPr>
          <w:r w:rsidRPr="00CC586D">
            <w:rPr>
              <w:rStyle w:val="PlaceholderText"/>
              <w:b/>
              <w:color w:val="FFFFFF" w:themeColor="background1"/>
            </w:rPr>
            <w:t>[Salutation]</w:t>
          </w:r>
        </w:p>
      </w:docPartBody>
    </w:docPart>
    <w:docPart>
      <w:docPartPr>
        <w:name w:val="F51A2F777780B746B92642574B1475D5"/>
        <w:category>
          <w:name w:val="General"/>
          <w:gallery w:val="placeholder"/>
        </w:category>
        <w:types>
          <w:type w:val="bbPlcHdr"/>
        </w:types>
        <w:behaviors>
          <w:behavior w:val="content"/>
        </w:behaviors>
        <w:guid w:val="{8684AC4E-4FB8-4F42-A4DD-552BA61C1185}"/>
      </w:docPartPr>
      <w:docPartBody>
        <w:p w:rsidR="00B9651B" w:rsidRDefault="00B9651B">
          <w:pPr>
            <w:pStyle w:val="F51A2F777780B746B92642574B1475D5"/>
          </w:pPr>
          <w:r>
            <w:rPr>
              <w:rStyle w:val="PlaceholderText"/>
            </w:rPr>
            <w:t>[First name]</w:t>
          </w:r>
        </w:p>
      </w:docPartBody>
    </w:docPart>
    <w:docPart>
      <w:docPartPr>
        <w:name w:val="C0B9279244751F4A8082E6F6C4C0675B"/>
        <w:category>
          <w:name w:val="General"/>
          <w:gallery w:val="placeholder"/>
        </w:category>
        <w:types>
          <w:type w:val="bbPlcHdr"/>
        </w:types>
        <w:behaviors>
          <w:behavior w:val="content"/>
        </w:behaviors>
        <w:guid w:val="{8ABBE634-FD38-6545-9BE4-BDB2E57A5650}"/>
      </w:docPartPr>
      <w:docPartBody>
        <w:p w:rsidR="00B9651B" w:rsidRDefault="00B9651B">
          <w:pPr>
            <w:pStyle w:val="C0B9279244751F4A8082E6F6C4C0675B"/>
          </w:pPr>
          <w:r>
            <w:rPr>
              <w:rStyle w:val="PlaceholderText"/>
            </w:rPr>
            <w:t>[Middle name]</w:t>
          </w:r>
        </w:p>
      </w:docPartBody>
    </w:docPart>
    <w:docPart>
      <w:docPartPr>
        <w:name w:val="4EEC0E703F1950439AD600F92C1A3947"/>
        <w:category>
          <w:name w:val="General"/>
          <w:gallery w:val="placeholder"/>
        </w:category>
        <w:types>
          <w:type w:val="bbPlcHdr"/>
        </w:types>
        <w:behaviors>
          <w:behavior w:val="content"/>
        </w:behaviors>
        <w:guid w:val="{BFE6FD79-E9E6-6B4E-860C-21C244A5D353}"/>
      </w:docPartPr>
      <w:docPartBody>
        <w:p w:rsidR="00B9651B" w:rsidRDefault="00B9651B">
          <w:pPr>
            <w:pStyle w:val="4EEC0E703F1950439AD600F92C1A3947"/>
          </w:pPr>
          <w:r>
            <w:rPr>
              <w:rStyle w:val="PlaceholderText"/>
            </w:rPr>
            <w:t>[Last name]</w:t>
          </w:r>
        </w:p>
      </w:docPartBody>
    </w:docPart>
    <w:docPart>
      <w:docPartPr>
        <w:name w:val="BD6B757EA6DA7043BB79C61F885ABB08"/>
        <w:category>
          <w:name w:val="General"/>
          <w:gallery w:val="placeholder"/>
        </w:category>
        <w:types>
          <w:type w:val="bbPlcHdr"/>
        </w:types>
        <w:behaviors>
          <w:behavior w:val="content"/>
        </w:behaviors>
        <w:guid w:val="{3FC6FDF3-22D2-3046-AD9A-6A1B6DE988DE}"/>
      </w:docPartPr>
      <w:docPartBody>
        <w:p w:rsidR="00B9651B" w:rsidRDefault="00B9651B">
          <w:pPr>
            <w:pStyle w:val="BD6B757EA6DA7043BB79C61F885ABB08"/>
          </w:pPr>
          <w:r>
            <w:rPr>
              <w:rStyle w:val="PlaceholderText"/>
            </w:rPr>
            <w:t>[Enter your biography]</w:t>
          </w:r>
        </w:p>
      </w:docPartBody>
    </w:docPart>
    <w:docPart>
      <w:docPartPr>
        <w:name w:val="326A629BDB6B5B47BE27648213DB7DD4"/>
        <w:category>
          <w:name w:val="General"/>
          <w:gallery w:val="placeholder"/>
        </w:category>
        <w:types>
          <w:type w:val="bbPlcHdr"/>
        </w:types>
        <w:behaviors>
          <w:behavior w:val="content"/>
        </w:behaviors>
        <w:guid w:val="{FBD198E0-C134-F041-97D8-B0D21E4C8C8F}"/>
      </w:docPartPr>
      <w:docPartBody>
        <w:p w:rsidR="00B9651B" w:rsidRDefault="00B9651B">
          <w:pPr>
            <w:pStyle w:val="326A629BDB6B5B47BE27648213DB7DD4"/>
          </w:pPr>
          <w:r>
            <w:rPr>
              <w:rStyle w:val="PlaceholderText"/>
            </w:rPr>
            <w:t>[Enter the institution with which you are affiliated]</w:t>
          </w:r>
        </w:p>
      </w:docPartBody>
    </w:docPart>
    <w:docPart>
      <w:docPartPr>
        <w:name w:val="4284DFFEAC4D5F428D6D93BB0FEEF4A2"/>
        <w:category>
          <w:name w:val="General"/>
          <w:gallery w:val="placeholder"/>
        </w:category>
        <w:types>
          <w:type w:val="bbPlcHdr"/>
        </w:types>
        <w:behaviors>
          <w:behavior w:val="content"/>
        </w:behaviors>
        <w:guid w:val="{3908C928-E688-8E49-9638-809FE6824F78}"/>
      </w:docPartPr>
      <w:docPartBody>
        <w:p w:rsidR="00B9651B" w:rsidRDefault="00B9651B">
          <w:pPr>
            <w:pStyle w:val="4284DFFEAC4D5F428D6D93BB0FEEF4A2"/>
          </w:pPr>
          <w:r w:rsidRPr="00EF74F7">
            <w:rPr>
              <w:b/>
              <w:color w:val="808080" w:themeColor="background1" w:themeShade="80"/>
            </w:rPr>
            <w:t>[Enter the headword for your article]</w:t>
          </w:r>
        </w:p>
      </w:docPartBody>
    </w:docPart>
    <w:docPart>
      <w:docPartPr>
        <w:name w:val="DB4ACCC85FE1BC4E96F22A35AE41652F"/>
        <w:category>
          <w:name w:val="General"/>
          <w:gallery w:val="placeholder"/>
        </w:category>
        <w:types>
          <w:type w:val="bbPlcHdr"/>
        </w:types>
        <w:behaviors>
          <w:behavior w:val="content"/>
        </w:behaviors>
        <w:guid w:val="{D150FE91-670A-4B49-9F50-11961E49BFC7}"/>
      </w:docPartPr>
      <w:docPartBody>
        <w:p w:rsidR="00B9651B" w:rsidRDefault="00B9651B">
          <w:pPr>
            <w:pStyle w:val="DB4ACCC85FE1BC4E96F22A35AE41652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722DA863C5E20429894215B00FE14CA"/>
        <w:category>
          <w:name w:val="General"/>
          <w:gallery w:val="placeholder"/>
        </w:category>
        <w:types>
          <w:type w:val="bbPlcHdr"/>
        </w:types>
        <w:behaviors>
          <w:behavior w:val="content"/>
        </w:behaviors>
        <w:guid w:val="{1F419641-F0B6-3945-93F1-BBA9E01C3222}"/>
      </w:docPartPr>
      <w:docPartBody>
        <w:p w:rsidR="00B9651B" w:rsidRDefault="00B9651B">
          <w:pPr>
            <w:pStyle w:val="C722DA863C5E20429894215B00FE14C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C6B0CC1B993484291F874A9AAE9667B"/>
        <w:category>
          <w:name w:val="General"/>
          <w:gallery w:val="placeholder"/>
        </w:category>
        <w:types>
          <w:type w:val="bbPlcHdr"/>
        </w:types>
        <w:behaviors>
          <w:behavior w:val="content"/>
        </w:behaviors>
        <w:guid w:val="{9A64A722-4A2C-4945-BB9C-5916CA57BC13}"/>
      </w:docPartPr>
      <w:docPartBody>
        <w:p w:rsidR="00B9651B" w:rsidRDefault="00B9651B">
          <w:pPr>
            <w:pStyle w:val="BC6B0CC1B993484291F874A9AAE966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AF070055760BA4A959A0253F82310FA"/>
        <w:category>
          <w:name w:val="General"/>
          <w:gallery w:val="placeholder"/>
        </w:category>
        <w:types>
          <w:type w:val="bbPlcHdr"/>
        </w:types>
        <w:behaviors>
          <w:behavior w:val="content"/>
        </w:behaviors>
        <w:guid w:val="{D267F52B-0808-CA45-A81D-DF19582A6B21}"/>
      </w:docPartPr>
      <w:docPartBody>
        <w:p w:rsidR="00B9651B" w:rsidRDefault="00B9651B">
          <w:pPr>
            <w:pStyle w:val="AAF070055760BA4A959A0253F82310F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51B"/>
    <w:rsid w:val="00B965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C06AEA6EB46149848C3310423F1244">
    <w:name w:val="97C06AEA6EB46149848C3310423F1244"/>
  </w:style>
  <w:style w:type="paragraph" w:customStyle="1" w:styleId="F51A2F777780B746B92642574B1475D5">
    <w:name w:val="F51A2F777780B746B92642574B1475D5"/>
  </w:style>
  <w:style w:type="paragraph" w:customStyle="1" w:styleId="C0B9279244751F4A8082E6F6C4C0675B">
    <w:name w:val="C0B9279244751F4A8082E6F6C4C0675B"/>
  </w:style>
  <w:style w:type="paragraph" w:customStyle="1" w:styleId="4EEC0E703F1950439AD600F92C1A3947">
    <w:name w:val="4EEC0E703F1950439AD600F92C1A3947"/>
  </w:style>
  <w:style w:type="paragraph" w:customStyle="1" w:styleId="BD6B757EA6DA7043BB79C61F885ABB08">
    <w:name w:val="BD6B757EA6DA7043BB79C61F885ABB08"/>
  </w:style>
  <w:style w:type="paragraph" w:customStyle="1" w:styleId="326A629BDB6B5B47BE27648213DB7DD4">
    <w:name w:val="326A629BDB6B5B47BE27648213DB7DD4"/>
  </w:style>
  <w:style w:type="paragraph" w:customStyle="1" w:styleId="4284DFFEAC4D5F428D6D93BB0FEEF4A2">
    <w:name w:val="4284DFFEAC4D5F428D6D93BB0FEEF4A2"/>
  </w:style>
  <w:style w:type="paragraph" w:customStyle="1" w:styleId="DB4ACCC85FE1BC4E96F22A35AE41652F">
    <w:name w:val="DB4ACCC85FE1BC4E96F22A35AE41652F"/>
  </w:style>
  <w:style w:type="paragraph" w:customStyle="1" w:styleId="C722DA863C5E20429894215B00FE14CA">
    <w:name w:val="C722DA863C5E20429894215B00FE14CA"/>
  </w:style>
  <w:style w:type="paragraph" w:customStyle="1" w:styleId="BC6B0CC1B993484291F874A9AAE9667B">
    <w:name w:val="BC6B0CC1B993484291F874A9AAE9667B"/>
  </w:style>
  <w:style w:type="paragraph" w:customStyle="1" w:styleId="AAF070055760BA4A959A0253F82310FA">
    <w:name w:val="AAF070055760BA4A959A0253F82310F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C06AEA6EB46149848C3310423F1244">
    <w:name w:val="97C06AEA6EB46149848C3310423F1244"/>
  </w:style>
  <w:style w:type="paragraph" w:customStyle="1" w:styleId="F51A2F777780B746B92642574B1475D5">
    <w:name w:val="F51A2F777780B746B92642574B1475D5"/>
  </w:style>
  <w:style w:type="paragraph" w:customStyle="1" w:styleId="C0B9279244751F4A8082E6F6C4C0675B">
    <w:name w:val="C0B9279244751F4A8082E6F6C4C0675B"/>
  </w:style>
  <w:style w:type="paragraph" w:customStyle="1" w:styleId="4EEC0E703F1950439AD600F92C1A3947">
    <w:name w:val="4EEC0E703F1950439AD600F92C1A3947"/>
  </w:style>
  <w:style w:type="paragraph" w:customStyle="1" w:styleId="BD6B757EA6DA7043BB79C61F885ABB08">
    <w:name w:val="BD6B757EA6DA7043BB79C61F885ABB08"/>
  </w:style>
  <w:style w:type="paragraph" w:customStyle="1" w:styleId="326A629BDB6B5B47BE27648213DB7DD4">
    <w:name w:val="326A629BDB6B5B47BE27648213DB7DD4"/>
  </w:style>
  <w:style w:type="paragraph" w:customStyle="1" w:styleId="4284DFFEAC4D5F428D6D93BB0FEEF4A2">
    <w:name w:val="4284DFFEAC4D5F428D6D93BB0FEEF4A2"/>
  </w:style>
  <w:style w:type="paragraph" w:customStyle="1" w:styleId="DB4ACCC85FE1BC4E96F22A35AE41652F">
    <w:name w:val="DB4ACCC85FE1BC4E96F22A35AE41652F"/>
  </w:style>
  <w:style w:type="paragraph" w:customStyle="1" w:styleId="C722DA863C5E20429894215B00FE14CA">
    <w:name w:val="C722DA863C5E20429894215B00FE14CA"/>
  </w:style>
  <w:style w:type="paragraph" w:customStyle="1" w:styleId="BC6B0CC1B993484291F874A9AAE9667B">
    <w:name w:val="BC6B0CC1B993484291F874A9AAE9667B"/>
  </w:style>
  <w:style w:type="paragraph" w:customStyle="1" w:styleId="AAF070055760BA4A959A0253F82310FA">
    <w:name w:val="AAF070055760BA4A959A0253F82310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Hak09</b:Tag>
    <b:SourceType>Book</b:SourceType>
    <b:Guid>{7DC37AE9-4075-AB42-98BE-97966606BD9A}</b:Guid>
    <b:Author>
      <b:Author>
        <b:NameList>
          <b:Person>
            <b:Last>Hakutani</b:Last>
            <b:First>Yoshinobu</b:First>
          </b:Person>
        </b:NameList>
      </b:Author>
    </b:Author>
    <b:Title>Haiku and Modernist Poetics</b:Title>
    <b:City>New York</b:City>
    <b:Publisher>Palgrave</b:Publisher>
    <b:Year>2009</b:Year>
    <b:RefOrder>1</b:RefOrder>
  </b:Source>
  <b:Source>
    <b:Tag>Hig85</b:Tag>
    <b:SourceType>Book</b:SourceType>
    <b:Guid>{E3824DFA-C7D0-9249-9C49-A684496F3E9E}</b:Guid>
    <b:Author>
      <b:Author>
        <b:NameList>
          <b:Person>
            <b:Last>Higginson</b:Last>
            <b:First>William</b:First>
            <b:Middle>J.</b:Middle>
          </b:Person>
        </b:NameList>
      </b:Author>
    </b:Author>
    <b:Title>The Haiku Handbook: How to Write, Share, and Teach Haiku</b:Title>
    <b:City>New York</b:City>
    <b:Publisher>McGraw-Hill</b:Publisher>
    <b:Year>1985</b:Year>
    <b:RefOrder>2</b:RefOrder>
  </b:Source>
  <b:Source>
    <b:Tag>Hok07</b:Tag>
    <b:SourceType>BookSection</b:SourceType>
    <b:Guid>{3046730D-97D3-8A49-AC77-27F0C6331125}</b:Guid>
    <b:Author>
      <b:Author>
        <b:NameList>
          <b:Person>
            <b:Last>Hokenson</b:Last>
            <b:First>Jan</b:First>
            <b:Middle>Walsh.</b:Middle>
          </b:Person>
        </b:NameList>
      </b:Author>
      <b:Editor>
        <b:NameList>
          <b:Person>
            <b:Last>Eysteinsson</b:Last>
            <b:First>A.</b:First>
          </b:Person>
          <b:Person>
            <b:Last>Liska</b:Last>
            <b:First>V.</b:First>
          </b:Person>
        </b:NameList>
      </b:Editor>
    </b:Author>
    <b:Title>Haiku as a Western Genre: Fellow-Traveler of Modernism</b:Title>
    <b:City>Philadelphia</b:City>
    <b:Publisher>John Benjamins</b:Publisher>
    <b:Year>2007</b:Year>
    <b:Pages>693-714</b:Pages>
    <b:BookTitle>Modernism</b:BookTitle>
    <b:RefOrder>3</b:RefOrder>
  </b:Source>
</b:Sources>
</file>

<file path=customXml/itemProps1.xml><?xml version="1.0" encoding="utf-8"?>
<ds:datastoreItem xmlns:ds="http://schemas.openxmlformats.org/officeDocument/2006/customXml" ds:itemID="{F465C996-9B34-ED4F-857E-60163029B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795</Words>
  <Characters>4532</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2015-09-22T19:05:00Z</dcterms:created>
  <dcterms:modified xsi:type="dcterms:W3CDTF">2015-09-26T13:01:00Z</dcterms:modified>
</cp:coreProperties>
</file>