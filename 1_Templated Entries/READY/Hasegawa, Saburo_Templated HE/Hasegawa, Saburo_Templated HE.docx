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5F8282A" w14:textId="77777777" w:rsidTr="00922950">
        <w:tc>
          <w:tcPr>
            <w:tcW w:w="491" w:type="dxa"/>
            <w:vMerge w:val="restart"/>
            <w:shd w:val="clear" w:color="auto" w:fill="A6A6A6" w:themeFill="background1" w:themeFillShade="A6"/>
            <w:textDirection w:val="btLr"/>
          </w:tcPr>
          <w:p w14:paraId="285AF23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09E7459CB6B04E8109486217030DA3"/>
            </w:placeholder>
            <w:showingPlcHdr/>
            <w:dropDownList>
              <w:listItem w:displayText="Dr." w:value="Dr."/>
              <w:listItem w:displayText="Prof." w:value="Prof."/>
            </w:dropDownList>
          </w:sdtPr>
          <w:sdtEndPr/>
          <w:sdtContent>
            <w:tc>
              <w:tcPr>
                <w:tcW w:w="1259" w:type="dxa"/>
              </w:tcPr>
              <w:p w14:paraId="440B943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0C9CA87D23B5C4287FDFD3933CF0532"/>
            </w:placeholder>
            <w:text/>
          </w:sdtPr>
          <w:sdtEndPr/>
          <w:sdtContent>
            <w:tc>
              <w:tcPr>
                <w:tcW w:w="2073" w:type="dxa"/>
              </w:tcPr>
              <w:p w14:paraId="0B426A43" w14:textId="77777777" w:rsidR="00B574C9" w:rsidRDefault="009A1D95" w:rsidP="009A1D95">
                <w:r>
                  <w:t>John</w:t>
                </w:r>
              </w:p>
            </w:tc>
          </w:sdtContent>
        </w:sdt>
        <w:sdt>
          <w:sdtPr>
            <w:alias w:val="Middle name"/>
            <w:tag w:val="authorMiddleName"/>
            <w:id w:val="-2076034781"/>
            <w:placeholder>
              <w:docPart w:val="336CC2CA27AF7B4CB908D0C45D46A992"/>
            </w:placeholder>
            <w:showingPlcHdr/>
            <w:text/>
          </w:sdtPr>
          <w:sdtEndPr/>
          <w:sdtContent>
            <w:tc>
              <w:tcPr>
                <w:tcW w:w="2551" w:type="dxa"/>
              </w:tcPr>
              <w:p w14:paraId="0DF3431E" w14:textId="77777777" w:rsidR="00B574C9" w:rsidRDefault="00B574C9" w:rsidP="00922950">
                <w:r>
                  <w:rPr>
                    <w:rStyle w:val="PlaceholderText"/>
                  </w:rPr>
                  <w:t>[Middle name]</w:t>
                </w:r>
              </w:p>
            </w:tc>
          </w:sdtContent>
        </w:sdt>
        <w:sdt>
          <w:sdtPr>
            <w:alias w:val="Last name"/>
            <w:tag w:val="authorLastName"/>
            <w:id w:val="-1088529830"/>
            <w:placeholder>
              <w:docPart w:val="C138C136DFFBD94485372C80931F2507"/>
            </w:placeholder>
            <w:text/>
          </w:sdtPr>
          <w:sdtEndPr/>
          <w:sdtContent>
            <w:tc>
              <w:tcPr>
                <w:tcW w:w="2642" w:type="dxa"/>
              </w:tcPr>
              <w:p w14:paraId="486280E8" w14:textId="77777777" w:rsidR="00B574C9" w:rsidRDefault="009A1D95" w:rsidP="009A1D95">
                <w:proofErr w:type="spellStart"/>
                <w:r>
                  <w:t>Szostak</w:t>
                </w:r>
                <w:proofErr w:type="spellEnd"/>
              </w:p>
            </w:tc>
          </w:sdtContent>
        </w:sdt>
      </w:tr>
      <w:tr w:rsidR="00B574C9" w14:paraId="4D0D0560" w14:textId="77777777" w:rsidTr="001A6A06">
        <w:trPr>
          <w:trHeight w:val="986"/>
        </w:trPr>
        <w:tc>
          <w:tcPr>
            <w:tcW w:w="491" w:type="dxa"/>
            <w:vMerge/>
            <w:shd w:val="clear" w:color="auto" w:fill="A6A6A6" w:themeFill="background1" w:themeFillShade="A6"/>
          </w:tcPr>
          <w:p w14:paraId="1C298B9B" w14:textId="77777777" w:rsidR="00B574C9" w:rsidRPr="001A6A06" w:rsidRDefault="00B574C9" w:rsidP="00CF1542">
            <w:pPr>
              <w:jc w:val="center"/>
              <w:rPr>
                <w:b/>
                <w:color w:val="FFFFFF" w:themeColor="background1"/>
              </w:rPr>
            </w:pPr>
          </w:p>
        </w:tc>
        <w:sdt>
          <w:sdtPr>
            <w:alias w:val="Biography"/>
            <w:tag w:val="authorBiography"/>
            <w:id w:val="938807824"/>
            <w:placeholder>
              <w:docPart w:val="54B952D22566794EBD6C46E350550DD7"/>
            </w:placeholder>
            <w:showingPlcHdr/>
          </w:sdtPr>
          <w:sdtEndPr/>
          <w:sdtContent>
            <w:tc>
              <w:tcPr>
                <w:tcW w:w="8525" w:type="dxa"/>
                <w:gridSpan w:val="4"/>
              </w:tcPr>
              <w:p w14:paraId="00DD8391" w14:textId="77777777" w:rsidR="00B574C9" w:rsidRDefault="00B574C9" w:rsidP="00922950">
                <w:r>
                  <w:rPr>
                    <w:rStyle w:val="PlaceholderText"/>
                  </w:rPr>
                  <w:t>[Enter your biography]</w:t>
                </w:r>
              </w:p>
            </w:tc>
          </w:sdtContent>
        </w:sdt>
      </w:tr>
      <w:tr w:rsidR="00B574C9" w14:paraId="22368A2F" w14:textId="77777777" w:rsidTr="001A6A06">
        <w:trPr>
          <w:trHeight w:val="986"/>
        </w:trPr>
        <w:tc>
          <w:tcPr>
            <w:tcW w:w="491" w:type="dxa"/>
            <w:vMerge/>
            <w:shd w:val="clear" w:color="auto" w:fill="A6A6A6" w:themeFill="background1" w:themeFillShade="A6"/>
          </w:tcPr>
          <w:p w14:paraId="07941A75" w14:textId="77777777" w:rsidR="00B574C9" w:rsidRPr="001A6A06" w:rsidRDefault="00B574C9" w:rsidP="00CF1542">
            <w:pPr>
              <w:jc w:val="center"/>
              <w:rPr>
                <w:b/>
                <w:color w:val="FFFFFF" w:themeColor="background1"/>
              </w:rPr>
            </w:pPr>
          </w:p>
        </w:tc>
        <w:sdt>
          <w:sdtPr>
            <w:alias w:val="Affiliation"/>
            <w:tag w:val="affiliation"/>
            <w:id w:val="2012937915"/>
            <w:placeholder>
              <w:docPart w:val="E87B0DB9ABC3684CA7225826C6E30922"/>
            </w:placeholder>
            <w:showingPlcHdr/>
            <w:text/>
          </w:sdtPr>
          <w:sdtEndPr/>
          <w:sdtContent>
            <w:tc>
              <w:tcPr>
                <w:tcW w:w="8525" w:type="dxa"/>
                <w:gridSpan w:val="4"/>
              </w:tcPr>
              <w:p w14:paraId="57C7ACA1" w14:textId="77777777" w:rsidR="00B574C9" w:rsidRDefault="00B574C9" w:rsidP="00B574C9">
                <w:r>
                  <w:rPr>
                    <w:rStyle w:val="PlaceholderText"/>
                  </w:rPr>
                  <w:t>[Enter the institution with which you are affiliated]</w:t>
                </w:r>
              </w:p>
            </w:tc>
          </w:sdtContent>
        </w:sdt>
      </w:tr>
    </w:tbl>
    <w:p w14:paraId="216003E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EA30F9" w14:textId="77777777" w:rsidTr="00244BB0">
        <w:tc>
          <w:tcPr>
            <w:tcW w:w="9016" w:type="dxa"/>
            <w:shd w:val="clear" w:color="auto" w:fill="A6A6A6" w:themeFill="background1" w:themeFillShade="A6"/>
            <w:tcMar>
              <w:top w:w="113" w:type="dxa"/>
              <w:bottom w:w="113" w:type="dxa"/>
            </w:tcMar>
          </w:tcPr>
          <w:p w14:paraId="7B8315D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A352EC" w14:textId="77777777" w:rsidTr="003F0D73">
        <w:sdt>
          <w:sdtPr>
            <w:rPr>
              <w:b/>
            </w:rPr>
            <w:alias w:val="Article headword"/>
            <w:tag w:val="articleHeadword"/>
            <w:id w:val="-361440020"/>
            <w:placeholder>
              <w:docPart w:val="DA02A081BA51EF4C88D03045BECD66D8"/>
            </w:placeholder>
            <w:text/>
          </w:sdtPr>
          <w:sdtEndPr/>
          <w:sdtContent>
            <w:tc>
              <w:tcPr>
                <w:tcW w:w="9016" w:type="dxa"/>
                <w:tcMar>
                  <w:top w:w="113" w:type="dxa"/>
                  <w:bottom w:w="113" w:type="dxa"/>
                </w:tcMar>
              </w:tcPr>
              <w:p w14:paraId="2965A623" w14:textId="77777777" w:rsidR="003F0D73" w:rsidRPr="00FB589A" w:rsidRDefault="009A1D95" w:rsidP="003F0D73">
                <w:pPr>
                  <w:rPr>
                    <w:b/>
                  </w:rPr>
                </w:pPr>
                <w:r w:rsidRPr="009A1D95">
                  <w:rPr>
                    <w:rFonts w:eastAsia="ＭＳ 明朝" w:cs="Times New Roman"/>
                    <w:b/>
                    <w:color w:val="000000" w:themeColor="text1"/>
                    <w:lang w:val="en-US"/>
                  </w:rPr>
                  <w:t xml:space="preserve">Hasegawa, </w:t>
                </w:r>
                <w:proofErr w:type="spellStart"/>
                <w:r w:rsidRPr="009A1D95">
                  <w:rPr>
                    <w:rFonts w:eastAsia="ＭＳ 明朝" w:cs="Times New Roman"/>
                    <w:b/>
                    <w:color w:val="000000" w:themeColor="text1"/>
                    <w:lang w:val="en-US"/>
                  </w:rPr>
                  <w:t>Saburô</w:t>
                </w:r>
                <w:proofErr w:type="spellEnd"/>
                <w:r w:rsidRPr="009A1D95">
                  <w:rPr>
                    <w:rFonts w:eastAsia="ＭＳ 明朝" w:cs="Times New Roman"/>
                    <w:b/>
                    <w:color w:val="000000" w:themeColor="text1"/>
                    <w:lang w:val="en-US"/>
                  </w:rPr>
                  <w:t xml:space="preserve"> (</w:t>
                </w:r>
                <w:proofErr w:type="spellStart"/>
                <w:r w:rsidRPr="009A1D95">
                  <w:rPr>
                    <w:rFonts w:eastAsia="ＭＳ 明朝" w:cs="Times New Roman"/>
                    <w:b/>
                    <w:color w:val="000000" w:themeColor="text1"/>
                    <w:lang w:val="en-US"/>
                  </w:rPr>
                  <w:t>長谷川三郎</w:t>
                </w:r>
                <w:proofErr w:type="spellEnd"/>
                <w:r w:rsidRPr="009A1D95">
                  <w:rPr>
                    <w:rFonts w:eastAsia="ＭＳ 明朝" w:cs="Times New Roman"/>
                    <w:b/>
                    <w:color w:val="000000" w:themeColor="text1"/>
                    <w:lang w:val="en-US"/>
                  </w:rPr>
                  <w:t>) (1906-1957)</w:t>
                </w:r>
              </w:p>
            </w:tc>
          </w:sdtContent>
        </w:sdt>
      </w:tr>
      <w:tr w:rsidR="00464699" w14:paraId="39B88903" w14:textId="77777777" w:rsidTr="009A1D95">
        <w:sdt>
          <w:sdtPr>
            <w:alias w:val="Variant headwords"/>
            <w:tag w:val="variantHeadwords"/>
            <w:id w:val="173464402"/>
            <w:placeholder>
              <w:docPart w:val="826611021FFB8F4D88AB987E43BF72A0"/>
            </w:placeholder>
            <w:showingPlcHdr/>
          </w:sdtPr>
          <w:sdtEndPr/>
          <w:sdtContent>
            <w:tc>
              <w:tcPr>
                <w:tcW w:w="9016" w:type="dxa"/>
                <w:tcMar>
                  <w:top w:w="113" w:type="dxa"/>
                  <w:bottom w:w="113" w:type="dxa"/>
                </w:tcMar>
              </w:tcPr>
              <w:p w14:paraId="03B1092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F21BFF4" w14:textId="77777777" w:rsidTr="003F0D73">
        <w:sdt>
          <w:sdtPr>
            <w:alias w:val="Abstract"/>
            <w:tag w:val="abstract"/>
            <w:id w:val="-635871867"/>
            <w:placeholder>
              <w:docPart w:val="B0835D12B933B243875404445D69C832"/>
            </w:placeholder>
          </w:sdtPr>
          <w:sdtEndPr/>
          <w:sdtContent>
            <w:sdt>
              <w:sdtPr>
                <w:alias w:val="Article text"/>
                <w:tag w:val="articleText"/>
                <w:id w:val="1436027269"/>
                <w:placeholder>
                  <w:docPart w:val="CA01D4730D95F54490F4823898E0431D"/>
                </w:placeholder>
              </w:sdtPr>
              <w:sdtEndPr/>
              <w:sdtContent>
                <w:tc>
                  <w:tcPr>
                    <w:tcW w:w="9016" w:type="dxa"/>
                    <w:tcMar>
                      <w:top w:w="113" w:type="dxa"/>
                      <w:bottom w:w="113" w:type="dxa"/>
                    </w:tcMar>
                  </w:tcPr>
                  <w:p w14:paraId="776D173F" w14:textId="3C21A34C" w:rsidR="00E85A05" w:rsidRDefault="00456836" w:rsidP="00E85A05">
                    <w:r w:rsidRPr="003A0DB1">
                      <w:t xml:space="preserve">Hasegawa </w:t>
                    </w:r>
                    <w:proofErr w:type="spellStart"/>
                    <w:r w:rsidRPr="003A0DB1">
                      <w:t>Saburô</w:t>
                    </w:r>
                    <w:proofErr w:type="spellEnd"/>
                    <w:r w:rsidRPr="003A0DB1">
                      <w:t xml:space="preserve"> was a Japanese writer, art historian, and abstract painter. Born in Yamaguchi prefecture, as a youth he trained under the oil painter Koide </w:t>
                    </w:r>
                    <w:proofErr w:type="spellStart"/>
                    <w:r w:rsidRPr="003A0DB1">
                      <w:t>Narashige</w:t>
                    </w:r>
                    <w:proofErr w:type="spellEnd"/>
                    <w:r w:rsidRPr="003A0DB1">
                      <w:t xml:space="preserve"> (1887-1931). He studied Japanese art history at Tokyo Imperial University while continuing to paint. After graduating in 1929, he moved to Paris for three years, where he studied the work of abstract painters, particularly Mondrian, whose style he found inspirational. Upon his return to Japan he contributed to exhibitions organised by the </w:t>
                    </w:r>
                    <w:proofErr w:type="spellStart"/>
                    <w:r w:rsidRPr="003A0DB1">
                      <w:t>Nikakai</w:t>
                    </w:r>
                    <w:proofErr w:type="spellEnd"/>
                    <w:r w:rsidRPr="003A0DB1">
                      <w:t xml:space="preserve"> (Society of Progressive Japanese Artists). In 1936 he published Abstract Art (</w:t>
                    </w:r>
                    <w:proofErr w:type="spellStart"/>
                    <w:r w:rsidRPr="003A0DB1">
                      <w:t>Abusutorakuto</w:t>
                    </w:r>
                    <w:proofErr w:type="spellEnd"/>
                    <w:r w:rsidRPr="003A0DB1">
                      <w:t xml:space="preserve"> </w:t>
                    </w:r>
                    <w:proofErr w:type="spellStart"/>
                    <w:r w:rsidRPr="003A0DB1">
                      <w:t>âto</w:t>
                    </w:r>
                    <w:proofErr w:type="spellEnd"/>
                    <w:r w:rsidRPr="003A0DB1">
                      <w:t>), one of the first authoritative Japanese-language texts on the subject. The next year he joined with several other artists to create the Free Artist Society (</w:t>
                    </w:r>
                    <w:proofErr w:type="spellStart"/>
                    <w:r w:rsidRPr="003A0DB1">
                      <w:t>Jiyû</w:t>
                    </w:r>
                    <w:proofErr w:type="spellEnd"/>
                    <w:r w:rsidRPr="003A0DB1">
                      <w:t xml:space="preserve"> </w:t>
                    </w:r>
                    <w:proofErr w:type="spellStart"/>
                    <w:r w:rsidRPr="003A0DB1">
                      <w:t>Bijutsuka</w:t>
                    </w:r>
                    <w:proofErr w:type="spellEnd"/>
                    <w:r w:rsidRPr="003A0DB1">
                      <w:t xml:space="preserve"> </w:t>
                    </w:r>
                    <w:proofErr w:type="spellStart"/>
                    <w:r w:rsidRPr="003A0DB1">
                      <w:t>Kyôkai</w:t>
                    </w:r>
                    <w:proofErr w:type="spellEnd"/>
                    <w:r w:rsidRPr="003A0DB1">
                      <w:t>), an influential pre-war avant-garde collective. Paintings such as Locus of a Butterfly (</w:t>
                    </w:r>
                    <w:proofErr w:type="spellStart"/>
                    <w:r w:rsidRPr="003A0DB1">
                      <w:t>Chô</w:t>
                    </w:r>
                    <w:proofErr w:type="spellEnd"/>
                    <w:r w:rsidRPr="003A0DB1">
                      <w:t xml:space="preserve"> no </w:t>
                    </w:r>
                    <w:proofErr w:type="spellStart"/>
                    <w:r w:rsidRPr="003A0DB1">
                      <w:t>kiseki</w:t>
                    </w:r>
                    <w:proofErr w:type="spellEnd"/>
                    <w:r w:rsidRPr="003A0DB1">
                      <w:t xml:space="preserve">, 1937) — which was contributed to the Free Artist Society’s first exhibition — demonstrate Hasegawa’s interest in combining Western-style abstraction with East Asian calligraphy. During a visit to New York in 1951, he gave lectures on Zen and East Asian aesthetics that were attended by Franz Kline, Willem de </w:t>
                    </w:r>
                    <w:proofErr w:type="spellStart"/>
                    <w:r w:rsidRPr="003A0DB1">
                      <w:t>Kooning</w:t>
                    </w:r>
                    <w:proofErr w:type="spellEnd"/>
                    <w:r w:rsidRPr="003A0DB1">
                      <w:t>, and other New York School painters. From 1955 he worked as a lecturer in art history, painting, printmaking, and calligraphy at the California College of Art and Crafts.</w:t>
                    </w:r>
                    <w:r w:rsidRPr="001869D5">
                      <w:rPr>
                        <w:rFonts w:ascii="Times New Roman" w:hAnsi="Times New Roman"/>
                        <w:color w:val="000000" w:themeColor="text1"/>
                        <w:sz w:val="24"/>
                      </w:rPr>
                      <w:t xml:space="preserve"> </w:t>
                    </w:r>
                  </w:p>
                </w:tc>
              </w:sdtContent>
            </w:sdt>
          </w:sdtContent>
        </w:sdt>
      </w:tr>
      <w:tr w:rsidR="003F0D73" w14:paraId="3AA7A384" w14:textId="77777777" w:rsidTr="003F0D73">
        <w:sdt>
          <w:sdtPr>
            <w:alias w:val="Article text"/>
            <w:tag w:val="articleText"/>
            <w:id w:val="634067588"/>
            <w:placeholder>
              <w:docPart w:val="43DF354531010841817AFD18DC0942A3"/>
            </w:placeholder>
          </w:sdtPr>
          <w:sdtEndPr/>
          <w:sdtContent>
            <w:tc>
              <w:tcPr>
                <w:tcW w:w="9016" w:type="dxa"/>
                <w:tcMar>
                  <w:top w:w="113" w:type="dxa"/>
                  <w:bottom w:w="113" w:type="dxa"/>
                </w:tcMar>
              </w:tcPr>
              <w:p w14:paraId="3CCDB50E" w14:textId="3F8F74EB" w:rsidR="003F0D73" w:rsidRPr="009A1D95" w:rsidRDefault="009A1D95" w:rsidP="00A92171">
                <w:pPr>
                  <w:rPr>
                    <w:rFonts w:ascii="Times New Roman" w:hAnsi="Times New Roman"/>
                    <w:color w:val="000000" w:themeColor="text1"/>
                    <w:sz w:val="24"/>
                  </w:rPr>
                </w:pPr>
                <w:r w:rsidRPr="003A0DB1">
                  <w:t xml:space="preserve">Hasegawa </w:t>
                </w:r>
                <w:proofErr w:type="spellStart"/>
                <w:r w:rsidRPr="003A0DB1">
                  <w:t>Saburô</w:t>
                </w:r>
                <w:proofErr w:type="spellEnd"/>
                <w:r w:rsidRPr="003A0DB1">
                  <w:t xml:space="preserve"> was a Japanese writer, art historian</w:t>
                </w:r>
                <w:r w:rsidR="00A92171" w:rsidRPr="003A0DB1">
                  <w:t>, and abstract painter</w:t>
                </w:r>
                <w:r w:rsidRPr="003A0DB1">
                  <w:t xml:space="preserve">. Born in Yamaguchi prefecture, as a youth he trained under the oil painter Koide </w:t>
                </w:r>
                <w:proofErr w:type="spellStart"/>
                <w:r w:rsidRPr="003A0DB1">
                  <w:t>Narashige</w:t>
                </w:r>
                <w:proofErr w:type="spellEnd"/>
                <w:r w:rsidRPr="003A0DB1">
                  <w:t xml:space="preserve"> (1887-1931). </w:t>
                </w:r>
                <w:r w:rsidR="00A92171" w:rsidRPr="003A0DB1">
                  <w:t>He studied Japanese art history a</w:t>
                </w:r>
                <w:r w:rsidRPr="003A0DB1">
                  <w:t xml:space="preserve">t Tokyo Imperial University while continuing to paint. After graduating in 1929, he moved to Paris for three years, where he studied the work of abstract painters, particularly Mondrian, whose style he found inspirational. </w:t>
                </w:r>
                <w:r w:rsidR="00A92171" w:rsidRPr="003A0DB1">
                  <w:t>Upon</w:t>
                </w:r>
                <w:r w:rsidRPr="003A0DB1">
                  <w:t xml:space="preserve"> his return to Japan he contributed to exhibitions organised by the </w:t>
                </w:r>
                <w:proofErr w:type="spellStart"/>
                <w:r w:rsidRPr="003A0DB1">
                  <w:t>Nikakai</w:t>
                </w:r>
                <w:proofErr w:type="spellEnd"/>
                <w:r w:rsidR="00A92171" w:rsidRPr="003A0DB1">
                  <w:t xml:space="preserve"> (Society of Progressive Japanese Artists)</w:t>
                </w:r>
                <w:r w:rsidRPr="003A0DB1">
                  <w:t xml:space="preserve">. In 1936 he published Abstract Art </w:t>
                </w:r>
                <w:r w:rsidR="00A92171" w:rsidRPr="003A0DB1">
                  <w:t>(</w:t>
                </w:r>
                <w:proofErr w:type="spellStart"/>
                <w:r w:rsidRPr="003A0DB1">
                  <w:t>Abusutorakuto</w:t>
                </w:r>
                <w:proofErr w:type="spellEnd"/>
                <w:r w:rsidRPr="003A0DB1">
                  <w:t xml:space="preserve"> </w:t>
                </w:r>
                <w:proofErr w:type="spellStart"/>
                <w:r w:rsidRPr="003A0DB1">
                  <w:t>âto</w:t>
                </w:r>
                <w:proofErr w:type="spellEnd"/>
                <w:r w:rsidR="00A92171" w:rsidRPr="003A0DB1">
                  <w:t>)</w:t>
                </w:r>
                <w:r w:rsidRPr="003A0DB1">
                  <w:t>, one of the first authoritative Japanese-language texts on the subject. The next year he joined with several other artists to create the Free Artist Society (</w:t>
                </w:r>
                <w:proofErr w:type="spellStart"/>
                <w:r w:rsidRPr="003A0DB1">
                  <w:t>Jiyû</w:t>
                </w:r>
                <w:proofErr w:type="spellEnd"/>
                <w:r w:rsidRPr="003A0DB1">
                  <w:t xml:space="preserve"> </w:t>
                </w:r>
                <w:proofErr w:type="spellStart"/>
                <w:r w:rsidRPr="003A0DB1">
                  <w:t>Bijutsuka</w:t>
                </w:r>
                <w:proofErr w:type="spellEnd"/>
                <w:r w:rsidRPr="003A0DB1">
                  <w:t xml:space="preserve"> </w:t>
                </w:r>
                <w:proofErr w:type="spellStart"/>
                <w:r w:rsidRPr="003A0DB1">
                  <w:t>Kyôkai</w:t>
                </w:r>
                <w:proofErr w:type="spellEnd"/>
                <w:r w:rsidRPr="003A0DB1">
                  <w:t>), an influential pre-war avant-garde collective. Paintings such as Locus of a Butterfly (</w:t>
                </w:r>
                <w:proofErr w:type="spellStart"/>
                <w:r w:rsidRPr="003A0DB1">
                  <w:t>Chô</w:t>
                </w:r>
                <w:proofErr w:type="spellEnd"/>
                <w:r w:rsidRPr="003A0DB1">
                  <w:t xml:space="preserve"> no </w:t>
                </w:r>
                <w:proofErr w:type="spellStart"/>
                <w:r w:rsidRPr="003A0DB1">
                  <w:t>kiseki</w:t>
                </w:r>
                <w:proofErr w:type="spellEnd"/>
                <w:r w:rsidRPr="003A0DB1">
                  <w:t xml:space="preserve">, 1937) — which was contributed to the Free Artist Society’s first exhibition — demonstrate Hasegawa’s interest in combining Western-style abstraction with East Asian calligraphy. During a visit to New York in 1951, he gave lectures on Zen and East Asian aesthetics that were attended by Franz Kline, Willem de </w:t>
                </w:r>
                <w:proofErr w:type="spellStart"/>
                <w:r w:rsidRPr="003A0DB1">
                  <w:t>Kooning</w:t>
                </w:r>
                <w:proofErr w:type="spellEnd"/>
                <w:r w:rsidRPr="003A0DB1">
                  <w:t>, and other New York School painters. From 1955 he worked as a lecturer in art history, painting, printmaking, and calligraphy at the California College of Art and Crafts.</w:t>
                </w:r>
                <w:r w:rsidRPr="001869D5">
                  <w:rPr>
                    <w:rFonts w:ascii="Times New Roman" w:hAnsi="Times New Roman"/>
                    <w:color w:val="000000" w:themeColor="text1"/>
                    <w:sz w:val="24"/>
                  </w:rPr>
                  <w:t xml:space="preserve"> </w:t>
                </w:r>
              </w:p>
            </w:tc>
          </w:sdtContent>
        </w:sdt>
      </w:tr>
      <w:tr w:rsidR="003235A7" w14:paraId="16134AD3" w14:textId="77777777" w:rsidTr="003235A7">
        <w:tc>
          <w:tcPr>
            <w:tcW w:w="9016" w:type="dxa"/>
          </w:tcPr>
          <w:p w14:paraId="4C38D917" w14:textId="77777777" w:rsidR="003235A7" w:rsidRDefault="003235A7" w:rsidP="008A5B87">
            <w:r w:rsidRPr="0015114C">
              <w:rPr>
                <w:u w:val="single"/>
              </w:rPr>
              <w:t>Further reading</w:t>
            </w:r>
            <w:r>
              <w:t>:</w:t>
            </w:r>
          </w:p>
          <w:sdt>
            <w:sdtPr>
              <w:alias w:val="Further reading"/>
              <w:tag w:val="furtherReading"/>
              <w:id w:val="-1516217107"/>
              <w:placeholder>
                <w:docPart w:val="A5A01CD528FCCD44B2A3938AE294E013"/>
              </w:placeholder>
            </w:sdtPr>
            <w:sdtEndPr/>
            <w:sdtContent>
              <w:p w14:paraId="3BED34E7" w14:textId="77777777" w:rsidR="003235A7" w:rsidRDefault="00C303FC" w:rsidP="0072584D">
                <w:sdt>
                  <w:sdtPr>
                    <w:id w:val="2092879932"/>
                    <w:citation/>
                  </w:sdtPr>
                  <w:sdtEndPr/>
                  <w:sdtContent>
                    <w:r w:rsidR="0072584D">
                      <w:fldChar w:fldCharType="begin"/>
                    </w:r>
                    <w:r w:rsidR="0072584D">
                      <w:rPr>
                        <w:lang w:val="en-US"/>
                      </w:rPr>
                      <w:instrText xml:space="preserve"> CITATION Cha08 \l 1033 </w:instrText>
                    </w:r>
                    <w:r w:rsidR="0072584D">
                      <w:fldChar w:fldCharType="separate"/>
                    </w:r>
                    <w:r w:rsidR="0072584D">
                      <w:rPr>
                        <w:noProof/>
                        <w:lang w:val="en-US"/>
                      </w:rPr>
                      <w:t xml:space="preserve"> </w:t>
                    </w:r>
                    <w:r w:rsidR="0072584D" w:rsidRPr="0072584D">
                      <w:rPr>
                        <w:noProof/>
                        <w:lang w:val="en-US"/>
                      </w:rPr>
                      <w:t>(Chang, Johnson and Karlstorm)</w:t>
                    </w:r>
                    <w:r w:rsidR="0072584D">
                      <w:fldChar w:fldCharType="end"/>
                    </w:r>
                  </w:sdtContent>
                </w:sdt>
                <w:r w:rsidR="009A1D95">
                  <w:br/>
                </w:r>
                <w:bookmarkStart w:id="0" w:name="_GoBack"/>
                <w:bookmarkEnd w:id="0"/>
                <w:r w:rsidR="009A1D95">
                  <w:br/>
                </w:r>
                <w:r w:rsidR="0072584D">
                  <w:t xml:space="preserve"> </w:t>
                </w:r>
                <w:sdt>
                  <w:sdtPr>
                    <w:id w:val="-249126574"/>
                    <w:citation/>
                  </w:sdtPr>
                  <w:sdtEndPr/>
                  <w:sdtContent>
                    <w:r w:rsidR="0072584D">
                      <w:fldChar w:fldCharType="begin"/>
                    </w:r>
                    <w:r w:rsidR="0072584D">
                      <w:rPr>
                        <w:lang w:val="en-US"/>
                      </w:rPr>
                      <w:instrText xml:space="preserve"> CITATION Mun94 \l 1033 </w:instrText>
                    </w:r>
                    <w:r w:rsidR="0072584D">
                      <w:fldChar w:fldCharType="separate"/>
                    </w:r>
                    <w:r w:rsidR="0072584D" w:rsidRPr="0072584D">
                      <w:rPr>
                        <w:noProof/>
                        <w:lang w:val="en-US"/>
                      </w:rPr>
                      <w:t>(Munroe)</w:t>
                    </w:r>
                    <w:r w:rsidR="0072584D">
                      <w:fldChar w:fldCharType="end"/>
                    </w:r>
                  </w:sdtContent>
                </w:sdt>
              </w:p>
            </w:sdtContent>
          </w:sdt>
        </w:tc>
      </w:tr>
    </w:tbl>
    <w:p w14:paraId="7D2A505F"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84FC3" w14:textId="77777777" w:rsidR="00C303FC" w:rsidRDefault="00C303FC" w:rsidP="007A0D55">
      <w:pPr>
        <w:spacing w:after="0" w:line="240" w:lineRule="auto"/>
      </w:pPr>
      <w:r>
        <w:separator/>
      </w:r>
    </w:p>
  </w:endnote>
  <w:endnote w:type="continuationSeparator" w:id="0">
    <w:p w14:paraId="6826869B" w14:textId="77777777" w:rsidR="00C303FC" w:rsidRDefault="00C303F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A8DBC" w14:textId="77777777" w:rsidR="00C303FC" w:rsidRDefault="00C303FC" w:rsidP="007A0D55">
      <w:pPr>
        <w:spacing w:after="0" w:line="240" w:lineRule="auto"/>
      </w:pPr>
      <w:r>
        <w:separator/>
      </w:r>
    </w:p>
  </w:footnote>
  <w:footnote w:type="continuationSeparator" w:id="0">
    <w:p w14:paraId="5326C400" w14:textId="77777777" w:rsidR="00C303FC" w:rsidRDefault="00C303F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82CF2" w14:textId="77777777" w:rsidR="009A1D95" w:rsidRDefault="009A1D9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000F87D" w14:textId="77777777" w:rsidR="009A1D95" w:rsidRDefault="009A1D9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activeWritingStyle w:appName="MSWord" w:lang="en-GB" w:vendorID="64" w:dllVersion="131078" w:nlCheck="1" w:checkStyle="0"/>
  <w:activeWritingStyle w:appName="MSWord" w:lang="en-US" w:vendorID="64" w:dllVersion="131078" w:nlCheck="1" w:checkStyle="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82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0DB1"/>
    <w:rsid w:val="003D3579"/>
    <w:rsid w:val="003E2795"/>
    <w:rsid w:val="003F0D73"/>
    <w:rsid w:val="0045683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584D"/>
    <w:rsid w:val="007411B9"/>
    <w:rsid w:val="00780D95"/>
    <w:rsid w:val="00780DC7"/>
    <w:rsid w:val="007A0D55"/>
    <w:rsid w:val="007B3377"/>
    <w:rsid w:val="007C3CF5"/>
    <w:rsid w:val="007E5F44"/>
    <w:rsid w:val="00821DE3"/>
    <w:rsid w:val="00846CE1"/>
    <w:rsid w:val="008A5B87"/>
    <w:rsid w:val="00922950"/>
    <w:rsid w:val="009A1D95"/>
    <w:rsid w:val="009A7264"/>
    <w:rsid w:val="009D1606"/>
    <w:rsid w:val="009E18A1"/>
    <w:rsid w:val="009E73D7"/>
    <w:rsid w:val="00A27D2C"/>
    <w:rsid w:val="00A76FD9"/>
    <w:rsid w:val="00A92171"/>
    <w:rsid w:val="00AB436D"/>
    <w:rsid w:val="00AD2F24"/>
    <w:rsid w:val="00AD4844"/>
    <w:rsid w:val="00B219AE"/>
    <w:rsid w:val="00B33145"/>
    <w:rsid w:val="00B574C9"/>
    <w:rsid w:val="00BC39C9"/>
    <w:rsid w:val="00BE5BF7"/>
    <w:rsid w:val="00BF40E1"/>
    <w:rsid w:val="00C27FAB"/>
    <w:rsid w:val="00C303FC"/>
    <w:rsid w:val="00C358D4"/>
    <w:rsid w:val="00C6296B"/>
    <w:rsid w:val="00CC586D"/>
    <w:rsid w:val="00CF1542"/>
    <w:rsid w:val="00CF3EC5"/>
    <w:rsid w:val="00D656DA"/>
    <w:rsid w:val="00D83300"/>
    <w:rsid w:val="00DA182B"/>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4174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A18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18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09E7459CB6B04E8109486217030DA3"/>
        <w:category>
          <w:name w:val="General"/>
          <w:gallery w:val="placeholder"/>
        </w:category>
        <w:types>
          <w:type w:val="bbPlcHdr"/>
        </w:types>
        <w:behaviors>
          <w:behavior w:val="content"/>
        </w:behaviors>
        <w:guid w:val="{007411BA-FE32-FC45-B7EA-50292495F168}"/>
      </w:docPartPr>
      <w:docPartBody>
        <w:p w:rsidR="00AC044F" w:rsidRDefault="00AC044F">
          <w:pPr>
            <w:pStyle w:val="2009E7459CB6B04E8109486217030DA3"/>
          </w:pPr>
          <w:r w:rsidRPr="00CC586D">
            <w:rPr>
              <w:rStyle w:val="PlaceholderText"/>
              <w:b/>
              <w:color w:val="FFFFFF" w:themeColor="background1"/>
            </w:rPr>
            <w:t>[Salutation]</w:t>
          </w:r>
        </w:p>
      </w:docPartBody>
    </w:docPart>
    <w:docPart>
      <w:docPartPr>
        <w:name w:val="40C9CA87D23B5C4287FDFD3933CF0532"/>
        <w:category>
          <w:name w:val="General"/>
          <w:gallery w:val="placeholder"/>
        </w:category>
        <w:types>
          <w:type w:val="bbPlcHdr"/>
        </w:types>
        <w:behaviors>
          <w:behavior w:val="content"/>
        </w:behaviors>
        <w:guid w:val="{073681E3-99E2-BA4D-8D11-DC6A664769EE}"/>
      </w:docPartPr>
      <w:docPartBody>
        <w:p w:rsidR="00AC044F" w:rsidRDefault="00AC044F">
          <w:pPr>
            <w:pStyle w:val="40C9CA87D23B5C4287FDFD3933CF0532"/>
          </w:pPr>
          <w:r>
            <w:rPr>
              <w:rStyle w:val="PlaceholderText"/>
            </w:rPr>
            <w:t>[First name]</w:t>
          </w:r>
        </w:p>
      </w:docPartBody>
    </w:docPart>
    <w:docPart>
      <w:docPartPr>
        <w:name w:val="336CC2CA27AF7B4CB908D0C45D46A992"/>
        <w:category>
          <w:name w:val="General"/>
          <w:gallery w:val="placeholder"/>
        </w:category>
        <w:types>
          <w:type w:val="bbPlcHdr"/>
        </w:types>
        <w:behaviors>
          <w:behavior w:val="content"/>
        </w:behaviors>
        <w:guid w:val="{FC15F845-C3A4-2F42-89FC-FB7D887F7052}"/>
      </w:docPartPr>
      <w:docPartBody>
        <w:p w:rsidR="00AC044F" w:rsidRDefault="00AC044F">
          <w:pPr>
            <w:pStyle w:val="336CC2CA27AF7B4CB908D0C45D46A992"/>
          </w:pPr>
          <w:r>
            <w:rPr>
              <w:rStyle w:val="PlaceholderText"/>
            </w:rPr>
            <w:t>[Middle name]</w:t>
          </w:r>
        </w:p>
      </w:docPartBody>
    </w:docPart>
    <w:docPart>
      <w:docPartPr>
        <w:name w:val="C138C136DFFBD94485372C80931F2507"/>
        <w:category>
          <w:name w:val="General"/>
          <w:gallery w:val="placeholder"/>
        </w:category>
        <w:types>
          <w:type w:val="bbPlcHdr"/>
        </w:types>
        <w:behaviors>
          <w:behavior w:val="content"/>
        </w:behaviors>
        <w:guid w:val="{BBCB5FFE-276D-AC49-9F78-E2D5E97993CF}"/>
      </w:docPartPr>
      <w:docPartBody>
        <w:p w:rsidR="00AC044F" w:rsidRDefault="00AC044F">
          <w:pPr>
            <w:pStyle w:val="C138C136DFFBD94485372C80931F2507"/>
          </w:pPr>
          <w:r>
            <w:rPr>
              <w:rStyle w:val="PlaceholderText"/>
            </w:rPr>
            <w:t>[Last name]</w:t>
          </w:r>
        </w:p>
      </w:docPartBody>
    </w:docPart>
    <w:docPart>
      <w:docPartPr>
        <w:name w:val="54B952D22566794EBD6C46E350550DD7"/>
        <w:category>
          <w:name w:val="General"/>
          <w:gallery w:val="placeholder"/>
        </w:category>
        <w:types>
          <w:type w:val="bbPlcHdr"/>
        </w:types>
        <w:behaviors>
          <w:behavior w:val="content"/>
        </w:behaviors>
        <w:guid w:val="{3E101402-A986-9A4C-B412-337CC2BE778D}"/>
      </w:docPartPr>
      <w:docPartBody>
        <w:p w:rsidR="00AC044F" w:rsidRDefault="00AC044F">
          <w:pPr>
            <w:pStyle w:val="54B952D22566794EBD6C46E350550DD7"/>
          </w:pPr>
          <w:r>
            <w:rPr>
              <w:rStyle w:val="PlaceholderText"/>
            </w:rPr>
            <w:t>[Enter your biography]</w:t>
          </w:r>
        </w:p>
      </w:docPartBody>
    </w:docPart>
    <w:docPart>
      <w:docPartPr>
        <w:name w:val="E87B0DB9ABC3684CA7225826C6E30922"/>
        <w:category>
          <w:name w:val="General"/>
          <w:gallery w:val="placeholder"/>
        </w:category>
        <w:types>
          <w:type w:val="bbPlcHdr"/>
        </w:types>
        <w:behaviors>
          <w:behavior w:val="content"/>
        </w:behaviors>
        <w:guid w:val="{D6695B36-AFBF-E049-BCCD-06B03AEF2552}"/>
      </w:docPartPr>
      <w:docPartBody>
        <w:p w:rsidR="00AC044F" w:rsidRDefault="00AC044F">
          <w:pPr>
            <w:pStyle w:val="E87B0DB9ABC3684CA7225826C6E30922"/>
          </w:pPr>
          <w:r>
            <w:rPr>
              <w:rStyle w:val="PlaceholderText"/>
            </w:rPr>
            <w:t>[Enter the institution with which you are affiliated]</w:t>
          </w:r>
        </w:p>
      </w:docPartBody>
    </w:docPart>
    <w:docPart>
      <w:docPartPr>
        <w:name w:val="DA02A081BA51EF4C88D03045BECD66D8"/>
        <w:category>
          <w:name w:val="General"/>
          <w:gallery w:val="placeholder"/>
        </w:category>
        <w:types>
          <w:type w:val="bbPlcHdr"/>
        </w:types>
        <w:behaviors>
          <w:behavior w:val="content"/>
        </w:behaviors>
        <w:guid w:val="{2420EB2C-BE92-D14D-8159-7D2926179F5C}"/>
      </w:docPartPr>
      <w:docPartBody>
        <w:p w:rsidR="00AC044F" w:rsidRDefault="00AC044F">
          <w:pPr>
            <w:pStyle w:val="DA02A081BA51EF4C88D03045BECD66D8"/>
          </w:pPr>
          <w:r w:rsidRPr="00EF74F7">
            <w:rPr>
              <w:b/>
              <w:color w:val="808080" w:themeColor="background1" w:themeShade="80"/>
            </w:rPr>
            <w:t>[Enter the headword for your article]</w:t>
          </w:r>
        </w:p>
      </w:docPartBody>
    </w:docPart>
    <w:docPart>
      <w:docPartPr>
        <w:name w:val="826611021FFB8F4D88AB987E43BF72A0"/>
        <w:category>
          <w:name w:val="General"/>
          <w:gallery w:val="placeholder"/>
        </w:category>
        <w:types>
          <w:type w:val="bbPlcHdr"/>
        </w:types>
        <w:behaviors>
          <w:behavior w:val="content"/>
        </w:behaviors>
        <w:guid w:val="{59702CE3-5BCE-2C45-803A-A6CE6235C06B}"/>
      </w:docPartPr>
      <w:docPartBody>
        <w:p w:rsidR="00AC044F" w:rsidRDefault="00AC044F">
          <w:pPr>
            <w:pStyle w:val="826611021FFB8F4D88AB987E43BF72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0835D12B933B243875404445D69C832"/>
        <w:category>
          <w:name w:val="General"/>
          <w:gallery w:val="placeholder"/>
        </w:category>
        <w:types>
          <w:type w:val="bbPlcHdr"/>
        </w:types>
        <w:behaviors>
          <w:behavior w:val="content"/>
        </w:behaviors>
        <w:guid w:val="{039DED84-DF6D-B54C-87B1-E69372847F4A}"/>
      </w:docPartPr>
      <w:docPartBody>
        <w:p w:rsidR="00AC044F" w:rsidRDefault="00AC044F">
          <w:pPr>
            <w:pStyle w:val="B0835D12B933B243875404445D69C8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3DF354531010841817AFD18DC0942A3"/>
        <w:category>
          <w:name w:val="General"/>
          <w:gallery w:val="placeholder"/>
        </w:category>
        <w:types>
          <w:type w:val="bbPlcHdr"/>
        </w:types>
        <w:behaviors>
          <w:behavior w:val="content"/>
        </w:behaviors>
        <w:guid w:val="{947F3328-397A-1D49-90ED-BF040B074DD4}"/>
      </w:docPartPr>
      <w:docPartBody>
        <w:p w:rsidR="00AC044F" w:rsidRDefault="00AC044F">
          <w:pPr>
            <w:pStyle w:val="43DF354531010841817AFD18DC0942A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5A01CD528FCCD44B2A3938AE294E013"/>
        <w:category>
          <w:name w:val="General"/>
          <w:gallery w:val="placeholder"/>
        </w:category>
        <w:types>
          <w:type w:val="bbPlcHdr"/>
        </w:types>
        <w:behaviors>
          <w:behavior w:val="content"/>
        </w:behaviors>
        <w:guid w:val="{B0A01086-DD0F-B746-8737-FEA2FA8555C2}"/>
      </w:docPartPr>
      <w:docPartBody>
        <w:p w:rsidR="00AC044F" w:rsidRDefault="00AC044F">
          <w:pPr>
            <w:pStyle w:val="A5A01CD528FCCD44B2A3938AE294E013"/>
          </w:pPr>
          <w:r>
            <w:rPr>
              <w:rStyle w:val="PlaceholderText"/>
            </w:rPr>
            <w:t>[Enter citations for further reading here]</w:t>
          </w:r>
        </w:p>
      </w:docPartBody>
    </w:docPart>
    <w:docPart>
      <w:docPartPr>
        <w:name w:val="CA01D4730D95F54490F4823898E0431D"/>
        <w:category>
          <w:name w:val="General"/>
          <w:gallery w:val="placeholder"/>
        </w:category>
        <w:types>
          <w:type w:val="bbPlcHdr"/>
        </w:types>
        <w:behaviors>
          <w:behavior w:val="content"/>
        </w:behaviors>
        <w:guid w:val="{8B36C91E-C637-0E4F-A4DC-5A9F0F75641D}"/>
      </w:docPartPr>
      <w:docPartBody>
        <w:p w:rsidR="00000000" w:rsidRDefault="00623E97" w:rsidP="00623E97">
          <w:pPr>
            <w:pStyle w:val="CA01D4730D95F54490F4823898E0431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44F"/>
    <w:rsid w:val="0006041F"/>
    <w:rsid w:val="00623E97"/>
    <w:rsid w:val="00AC0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3E97"/>
    <w:rPr>
      <w:color w:val="808080"/>
    </w:rPr>
  </w:style>
  <w:style w:type="paragraph" w:customStyle="1" w:styleId="2009E7459CB6B04E8109486217030DA3">
    <w:name w:val="2009E7459CB6B04E8109486217030DA3"/>
  </w:style>
  <w:style w:type="paragraph" w:customStyle="1" w:styleId="40C9CA87D23B5C4287FDFD3933CF0532">
    <w:name w:val="40C9CA87D23B5C4287FDFD3933CF0532"/>
  </w:style>
  <w:style w:type="paragraph" w:customStyle="1" w:styleId="336CC2CA27AF7B4CB908D0C45D46A992">
    <w:name w:val="336CC2CA27AF7B4CB908D0C45D46A992"/>
  </w:style>
  <w:style w:type="paragraph" w:customStyle="1" w:styleId="C138C136DFFBD94485372C80931F2507">
    <w:name w:val="C138C136DFFBD94485372C80931F2507"/>
  </w:style>
  <w:style w:type="paragraph" w:customStyle="1" w:styleId="54B952D22566794EBD6C46E350550DD7">
    <w:name w:val="54B952D22566794EBD6C46E350550DD7"/>
  </w:style>
  <w:style w:type="paragraph" w:customStyle="1" w:styleId="E87B0DB9ABC3684CA7225826C6E30922">
    <w:name w:val="E87B0DB9ABC3684CA7225826C6E30922"/>
  </w:style>
  <w:style w:type="paragraph" w:customStyle="1" w:styleId="DA02A081BA51EF4C88D03045BECD66D8">
    <w:name w:val="DA02A081BA51EF4C88D03045BECD66D8"/>
  </w:style>
  <w:style w:type="paragraph" w:customStyle="1" w:styleId="826611021FFB8F4D88AB987E43BF72A0">
    <w:name w:val="826611021FFB8F4D88AB987E43BF72A0"/>
  </w:style>
  <w:style w:type="paragraph" w:customStyle="1" w:styleId="B0835D12B933B243875404445D69C832">
    <w:name w:val="B0835D12B933B243875404445D69C832"/>
  </w:style>
  <w:style w:type="paragraph" w:customStyle="1" w:styleId="43DF354531010841817AFD18DC0942A3">
    <w:name w:val="43DF354531010841817AFD18DC0942A3"/>
  </w:style>
  <w:style w:type="paragraph" w:customStyle="1" w:styleId="A5A01CD528FCCD44B2A3938AE294E013">
    <w:name w:val="A5A01CD528FCCD44B2A3938AE294E013"/>
  </w:style>
  <w:style w:type="paragraph" w:customStyle="1" w:styleId="CA01D4730D95F54490F4823898E0431D">
    <w:name w:val="CA01D4730D95F54490F4823898E0431D"/>
    <w:rsid w:val="00623E97"/>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Mun94</b:Tag>
    <b:SourceType>Book</b:SourceType>
    <b:Guid>{A92D7482-B48D-FF4B-ACD2-733B245D479A}</b:Guid>
    <b:Author>
      <b:Author>
        <b:NameList>
          <b:Person>
            <b:Last>Munroe</b:Last>
            <b:First>Alexandra</b:First>
          </b:Person>
        </b:NameList>
      </b:Author>
    </b:Author>
    <b:Title>Japanese Art After 1945: Scream Against the Sky</b:Title>
    <b:City>New York</b:City>
    <b:Publisher>Harry N. Abrams</b:Publisher>
    <b:Year>1994</b:Year>
    <b:RefOrder>2</b:RefOrder>
  </b:Source>
  <b:Source>
    <b:Tag>Cha08</b:Tag>
    <b:SourceType>Book</b:SourceType>
    <b:Guid>{23602202-8D30-8046-9375-3F5C04EA5291}</b:Guid>
    <b:Title>Asian American Art: A History, 1850-1970</b:Title>
    <b:City>Stanford</b:City>
    <b:Publisher>Stanford General Books</b:Publisher>
    <b:Year>2008</b:Year>
    <b:Author>
      <b:Editor>
        <b:NameList>
          <b:Person>
            <b:Last>Chang</b:Last>
            <b:First>Gordon</b:First>
          </b:Person>
          <b:Person>
            <b:Last>Johnson</b:Last>
            <b:First>Mark</b:First>
          </b:Person>
          <b:Person>
            <b:Last>Karlstorm</b:Last>
            <b:First>Paul</b:First>
          </b:Person>
        </b:NameList>
      </b:Editor>
    </b:Author>
    <b:RefOrder>1</b:RefOrder>
  </b:Source>
</b:Sources>
</file>

<file path=customXml/itemProps1.xml><?xml version="1.0" encoding="utf-8"?>
<ds:datastoreItem xmlns:ds="http://schemas.openxmlformats.org/officeDocument/2006/customXml" ds:itemID="{667E4693-C64C-974D-AC8B-01639FD98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HD:Users:hayleyevans:Desktop:REM:++Templated Entries:++HayHay:ZZZ Support Documents:Routledge Enyclopedia of Modernism Word Template.dotx</Template>
  <TotalTime>13</TotalTime>
  <Pages>2</Pages>
  <Words>471</Words>
  <Characters>2685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Yan Tang</cp:lastModifiedBy>
  <cp:revision>6</cp:revision>
  <dcterms:created xsi:type="dcterms:W3CDTF">2014-07-23T04:52:00Z</dcterms:created>
  <dcterms:modified xsi:type="dcterms:W3CDTF">2016-03-14T06:17:00Z</dcterms:modified>
</cp:coreProperties>
</file>