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E33699042E6A49AD062BE18C99DD5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sz w:val="24"/>
              <w:szCs w:val="24"/>
            </w:rPr>
            <w:alias w:val="First name"/>
            <w:tag w:val="authorFirstName"/>
            <w:id w:val="581645879"/>
            <w:placeholder>
              <w:docPart w:val="05D5F29ADE21114E97E5C9B4669BA0FA"/>
            </w:placeholder>
            <w:text/>
          </w:sdtPr>
          <w:sdtContent>
            <w:tc>
              <w:tcPr>
                <w:tcW w:w="2073" w:type="dxa"/>
              </w:tcPr>
              <w:p w:rsidR="00B574C9" w:rsidRPr="004B32F6" w:rsidRDefault="004B32F6" w:rsidP="00922950">
                <w:pPr>
                  <w:rPr>
                    <w:rFonts w:ascii="Times New Roman" w:hAnsi="Times New Roman" w:cs="Times New Roman"/>
                    <w:sz w:val="24"/>
                    <w:szCs w:val="24"/>
                  </w:rPr>
                </w:pPr>
                <w:proofErr w:type="spellStart"/>
                <w:r w:rsidRPr="004B32F6">
                  <w:rPr>
                    <w:rFonts w:ascii="Times New Roman" w:eastAsia="Times New Roman" w:hAnsi="Times New Roman" w:cs="Times New Roman"/>
                    <w:sz w:val="24"/>
                    <w:szCs w:val="24"/>
                  </w:rPr>
                  <w:t>Sorcha</w:t>
                </w:r>
                <w:proofErr w:type="spellEnd"/>
              </w:p>
            </w:tc>
          </w:sdtContent>
        </w:sdt>
        <w:sdt>
          <w:sdtPr>
            <w:rPr>
              <w:rFonts w:ascii="Times New Roman" w:hAnsi="Times New Roman" w:cs="Times New Roman"/>
              <w:sz w:val="24"/>
              <w:szCs w:val="24"/>
            </w:rPr>
            <w:alias w:val="Middle name"/>
            <w:tag w:val="authorMiddleName"/>
            <w:id w:val="-2076034781"/>
            <w:placeholder>
              <w:docPart w:val="3A957DF53D40E54E9E001AE850D75432"/>
            </w:placeholder>
            <w:showingPlcHdr/>
            <w:text/>
          </w:sdtPr>
          <w:sdtEndPr/>
          <w:sdtContent>
            <w:tc>
              <w:tcPr>
                <w:tcW w:w="2551" w:type="dxa"/>
              </w:tcPr>
              <w:p w:rsidR="00B574C9" w:rsidRPr="004B32F6" w:rsidRDefault="00B574C9" w:rsidP="00922950">
                <w:pPr>
                  <w:rPr>
                    <w:rFonts w:ascii="Times New Roman" w:hAnsi="Times New Roman" w:cs="Times New Roman"/>
                    <w:sz w:val="24"/>
                    <w:szCs w:val="24"/>
                  </w:rPr>
                </w:pPr>
                <w:r w:rsidRPr="004B32F6">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4BB393B9C336184AADCAEF12DB255380"/>
            </w:placeholder>
            <w:text/>
          </w:sdtPr>
          <w:sdtContent>
            <w:tc>
              <w:tcPr>
                <w:tcW w:w="2642" w:type="dxa"/>
              </w:tcPr>
              <w:p w:rsidR="00B574C9" w:rsidRPr="004B32F6" w:rsidRDefault="004B32F6" w:rsidP="00922950">
                <w:pPr>
                  <w:rPr>
                    <w:rFonts w:ascii="Times New Roman" w:hAnsi="Times New Roman" w:cs="Times New Roman"/>
                    <w:sz w:val="24"/>
                    <w:szCs w:val="24"/>
                  </w:rPr>
                </w:pPr>
                <w:r w:rsidRPr="004B32F6">
                  <w:rPr>
                    <w:rFonts w:ascii="Times New Roman" w:eastAsia="Times New Roman" w:hAnsi="Times New Roman" w:cs="Times New Roman"/>
                    <w:sz w:val="24"/>
                    <w:szCs w:val="24"/>
                    <w:lang w:val="en-CA" w:eastAsia="ja-JP"/>
                  </w:rPr>
                  <w:t>O’Brien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E35D39F3694F1498360C27DE12FBE3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6D0E5A19265DD4783524F3085A70F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FC4F0806CD372744B8790B94A609424A"/>
            </w:placeholder>
            <w:text/>
          </w:sdtPr>
          <w:sdtContent>
            <w:tc>
              <w:tcPr>
                <w:tcW w:w="9016" w:type="dxa"/>
                <w:tcMar>
                  <w:top w:w="113" w:type="dxa"/>
                  <w:bottom w:w="113" w:type="dxa"/>
                </w:tcMar>
              </w:tcPr>
              <w:p w:rsidR="003F0D73" w:rsidRPr="00FB589A" w:rsidRDefault="004B32F6" w:rsidP="003F0D73">
                <w:pPr>
                  <w:rPr>
                    <w:b/>
                  </w:rPr>
                </w:pPr>
                <w:r w:rsidRPr="008915C2">
                  <w:rPr>
                    <w:rFonts w:ascii="Garamond" w:eastAsia="Times New Roman" w:hAnsi="Garamond" w:cs="Arial"/>
                    <w:sz w:val="24"/>
                    <w:szCs w:val="24"/>
                  </w:rPr>
                  <w:t>Stephenson, Sam (1933-2006)</w:t>
                </w:r>
              </w:p>
            </w:tc>
          </w:sdtContent>
        </w:sdt>
        <w:bookmarkEnd w:id="0" w:displacedByCustomXml="prev"/>
      </w:tr>
      <w:tr w:rsidR="00464699" w:rsidTr="007821B0">
        <w:sdt>
          <w:sdtPr>
            <w:alias w:val="Variant headwords"/>
            <w:tag w:val="variantHeadwords"/>
            <w:id w:val="173464402"/>
            <w:placeholder>
              <w:docPart w:val="FE6C8382B4337344BD6A4271BB69141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6C8688C980852499C08F24BEBFEDCC5"/>
            </w:placeholder>
          </w:sdtPr>
          <w:sdtEndPr/>
          <w:sdtContent>
            <w:tc>
              <w:tcPr>
                <w:tcW w:w="9016" w:type="dxa"/>
                <w:tcMar>
                  <w:top w:w="113" w:type="dxa"/>
                  <w:bottom w:w="113" w:type="dxa"/>
                </w:tcMar>
              </w:tcPr>
              <w:p w:rsidR="00E85A05" w:rsidRDefault="004B32F6" w:rsidP="00E85A05">
                <w:r>
                  <w:t xml:space="preserve">Sam Stephenson was a controversial Irish architect whose work throughout the 1970s and 1980s sparked debates about BRUTALIST architecture and planning regulations. His </w:t>
                </w:r>
                <w:proofErr w:type="gramStart"/>
                <w:r>
                  <w:t>best known</w:t>
                </w:r>
                <w:proofErr w:type="gramEnd"/>
                <w:r>
                  <w:t xml:space="preserve"> works included large scale developments for banks, civic and commercial offices in Dublin, often accompanied by protests about the destruction of existing architecture and archaeology.</w:t>
                </w:r>
              </w:p>
            </w:tc>
          </w:sdtContent>
        </w:sdt>
      </w:tr>
      <w:tr w:rsidR="003F0D73" w:rsidTr="003F0D73">
        <w:sdt>
          <w:sdtPr>
            <w:alias w:val="Article text"/>
            <w:tag w:val="articleText"/>
            <w:id w:val="634067588"/>
            <w:placeholder>
              <w:docPart w:val="55F8D2AAC5DCCF41ADC7C4593EB4E193"/>
            </w:placeholder>
          </w:sdtPr>
          <w:sdtEndPr/>
          <w:sdtContent>
            <w:tc>
              <w:tcPr>
                <w:tcW w:w="9016" w:type="dxa"/>
                <w:tcMar>
                  <w:top w:w="113" w:type="dxa"/>
                  <w:bottom w:w="113" w:type="dxa"/>
                </w:tcMar>
              </w:tcPr>
              <w:p w:rsidR="004B32F6" w:rsidRDefault="004B32F6" w:rsidP="004B32F6">
                <w:r>
                  <w:t xml:space="preserve">Sam Stephenson was a controversial Irish architect whose work throughout the 1970s and 1980s sparked debates about BRUTALIST architecture and planning regulations. His </w:t>
                </w:r>
                <w:proofErr w:type="gramStart"/>
                <w:r>
                  <w:t>best known</w:t>
                </w:r>
                <w:proofErr w:type="gramEnd"/>
                <w:r>
                  <w:t xml:space="preserve"> works included large scale developments for banks, civic and commercial offices in Dublin, often accompanied by protests about the destruction of existing architecture and archaeology.</w:t>
                </w:r>
                <w:r>
                  <w:t xml:space="preserve"> </w:t>
                </w:r>
                <w:r>
                  <w:t xml:space="preserve">His headquarters for the Electricity Supply Board is a horizontal </w:t>
                </w:r>
                <w:proofErr w:type="spellStart"/>
                <w:r>
                  <w:t>Miesian</w:t>
                </w:r>
                <w:proofErr w:type="spellEnd"/>
                <w:r>
                  <w:t xml:space="preserve"> design (see Fig. 1), but is more notorious for levelling the central section of Dublin’s Georgian Mile. Only two of his four monumental towers for Dublin Corporation Civic Offices were built, due to the discovery of extensive Viking remains on the site and subsequent popular protests (see Fig. 2 &amp; 3). The Central Bank of Ireland tower was unashamed in its use of unadorned structure (see Fig. 4), with concrete slabs suspended from twin central cores, sparking controversy about planning height regulations in Dublin’s historical centre.</w:t>
                </w:r>
              </w:p>
              <w:p w:rsidR="004B32F6" w:rsidRDefault="004B32F6" w:rsidP="004B32F6"/>
              <w:p w:rsidR="004B32F6" w:rsidRDefault="004B32F6" w:rsidP="004B32F6">
                <w:pPr>
                  <w:keepNext/>
                </w:pPr>
                <w:r>
                  <w:t xml:space="preserve">File: </w:t>
                </w:r>
                <w:r w:rsidRPr="004B32F6">
                  <w:t>Electricity Supply Board HQ.png</w:t>
                </w:r>
              </w:p>
              <w:p w:rsidR="004B32F6" w:rsidRDefault="004B32F6" w:rsidP="004B32F6">
                <w:pPr>
                  <w:pStyle w:val="Caption"/>
                </w:pPr>
                <w:r>
                  <w:t xml:space="preserve">Figure </w:t>
                </w:r>
                <w:fldSimple w:instr=" SEQ Figure \* ARABIC ">
                  <w:r>
                    <w:rPr>
                      <w:noProof/>
                    </w:rPr>
                    <w:t>1</w:t>
                  </w:r>
                </w:fldSimple>
                <w:r>
                  <w:t xml:space="preserve"> </w:t>
                </w:r>
                <w:r>
                  <w:t>Electricity Supply Board Headquarters, Fitzwilliam Street, Dublin, 1965</w:t>
                </w:r>
              </w:p>
              <w:p w:rsidR="004B32F6" w:rsidRDefault="004B32F6" w:rsidP="004B32F6">
                <w:r>
                  <w:t xml:space="preserve">Source: </w:t>
                </w:r>
                <w:r>
                  <w:t xml:space="preserve">Aidan O’Rourke, </w:t>
                </w:r>
                <w:hyperlink r:id="rId9" w:history="1">
                  <w:r w:rsidRPr="00BF4A80">
                    <w:rPr>
                      <w:rStyle w:val="Hyperlink"/>
                    </w:rPr>
                    <w:t>http://www.aidan.co.uk/display_page.php?photo=IeDFitzwStEsb7607.jpg</w:t>
                  </w:r>
                </w:hyperlink>
              </w:p>
              <w:p w:rsidR="004B32F6" w:rsidRDefault="004B32F6" w:rsidP="004B32F6"/>
              <w:p w:rsidR="004B32F6" w:rsidRDefault="004B32F6" w:rsidP="004B32F6"/>
              <w:p w:rsidR="004B32F6" w:rsidRDefault="004B32F6" w:rsidP="004B32F6"/>
              <w:p w:rsidR="004B32F6" w:rsidRDefault="004B32F6" w:rsidP="004B32F6">
                <w:pPr>
                  <w:keepNext/>
                </w:pPr>
                <w:r>
                  <w:t xml:space="preserve">File: </w:t>
                </w:r>
                <w:r w:rsidRPr="004B32F6">
                  <w:t>Wood Quay protests.png</w:t>
                </w:r>
              </w:p>
              <w:p w:rsidR="004B32F6" w:rsidRDefault="004B32F6" w:rsidP="004B32F6">
                <w:pPr>
                  <w:pStyle w:val="Caption"/>
                </w:pPr>
                <w:r>
                  <w:t xml:space="preserve">Figure </w:t>
                </w:r>
                <w:fldSimple w:instr=" SEQ Figure \* ARABIC ">
                  <w:r>
                    <w:rPr>
                      <w:noProof/>
                    </w:rPr>
                    <w:t>2</w:t>
                  </w:r>
                </w:fldSimple>
                <w:r>
                  <w:t xml:space="preserve"> </w:t>
                </w:r>
                <w:r>
                  <w:t>Wood Quay protests, 1979</w:t>
                </w:r>
              </w:p>
              <w:p w:rsidR="004B32F6" w:rsidRDefault="004B32F6" w:rsidP="004B32F6">
                <w:r>
                  <w:t xml:space="preserve">Source: </w:t>
                </w:r>
                <w:r>
                  <w:t xml:space="preserve">Irish Times photograph 277888, taken by Peter </w:t>
                </w:r>
                <w:proofErr w:type="spellStart"/>
                <w:r>
                  <w:t>Thursfield</w:t>
                </w:r>
                <w:proofErr w:type="spellEnd"/>
                <w:r>
                  <w:t>, 1979</w:t>
                </w:r>
              </w:p>
              <w:p w:rsidR="004B32F6" w:rsidRDefault="004B32F6" w:rsidP="004B32F6">
                <w:r>
                  <w:br/>
                </w:r>
              </w:p>
              <w:p w:rsidR="004B32F6" w:rsidRDefault="004B32F6" w:rsidP="004B32F6"/>
              <w:p w:rsidR="004B32F6" w:rsidRDefault="004B32F6" w:rsidP="004B32F6">
                <w:pPr>
                  <w:keepNext/>
                </w:pPr>
                <w:r>
                  <w:t xml:space="preserve">File: </w:t>
                </w:r>
                <w:r w:rsidRPr="004B32F6">
                  <w:t>Dublin Corporation Civic Offices.png</w:t>
                </w:r>
              </w:p>
              <w:p w:rsidR="004B32F6" w:rsidRDefault="004B32F6" w:rsidP="004B32F6">
                <w:pPr>
                  <w:pStyle w:val="Caption"/>
                </w:pPr>
                <w:r>
                  <w:t xml:space="preserve">Figure </w:t>
                </w:r>
                <w:fldSimple w:instr=" SEQ Figure \* ARABIC ">
                  <w:r>
                    <w:rPr>
                      <w:noProof/>
                    </w:rPr>
                    <w:t>3</w:t>
                  </w:r>
                </w:fldSimple>
                <w:r>
                  <w:t xml:space="preserve"> </w:t>
                </w:r>
                <w:r>
                  <w:t>Dublin Corporation Civic Offices, Dublin, 1976</w:t>
                </w:r>
              </w:p>
              <w:p w:rsidR="004B32F6" w:rsidRDefault="004B32F6" w:rsidP="004B32F6">
                <w:r>
                  <w:t xml:space="preserve">Source: </w:t>
                </w:r>
                <w:hyperlink r:id="rId10" w:history="1">
                  <w:r w:rsidRPr="007E454B">
                    <w:rPr>
                      <w:rStyle w:val="Hyperlink"/>
                    </w:rPr>
                    <w:t>http://www.flickr.com/photos/shamrock_105/6347926999/</w:t>
                  </w:r>
                </w:hyperlink>
                <w:r>
                  <w:t xml:space="preserve"> N.B. still trying to find a </w:t>
                </w:r>
                <w:r>
                  <w:lastRenderedPageBreak/>
                  <w:t>better 1980s photograph than this one from 1985</w:t>
                </w:r>
              </w:p>
              <w:p w:rsidR="004B32F6" w:rsidRDefault="004B32F6" w:rsidP="004B32F6"/>
              <w:p w:rsidR="004B32F6" w:rsidRDefault="004B32F6" w:rsidP="004B32F6"/>
              <w:p w:rsidR="004B32F6" w:rsidRDefault="004B32F6" w:rsidP="004B32F6"/>
              <w:p w:rsidR="004B32F6" w:rsidRDefault="004B32F6" w:rsidP="004B32F6">
                <w:pPr>
                  <w:keepNext/>
                </w:pPr>
                <w:r>
                  <w:t xml:space="preserve">File: </w:t>
                </w:r>
                <w:r w:rsidRPr="004B32F6">
                  <w:t>Central Bank of Ireland.png</w:t>
                </w:r>
              </w:p>
              <w:p w:rsidR="004B32F6" w:rsidRDefault="004B32F6" w:rsidP="004B32F6">
                <w:pPr>
                  <w:pStyle w:val="Caption"/>
                </w:pPr>
                <w:r>
                  <w:t xml:space="preserve">Figure </w:t>
                </w:r>
                <w:fldSimple w:instr=" SEQ Figure \* ARABIC ">
                  <w:r>
                    <w:rPr>
                      <w:noProof/>
                    </w:rPr>
                    <w:t>4</w:t>
                  </w:r>
                </w:fldSimple>
                <w:r>
                  <w:t xml:space="preserve"> </w:t>
                </w:r>
                <w:r>
                  <w:t>Central Bank of Ireland, 1978</w:t>
                </w:r>
              </w:p>
              <w:p w:rsidR="004B32F6" w:rsidRDefault="004B32F6" w:rsidP="004B32F6">
                <w:r>
                  <w:t xml:space="preserve">Source: </w:t>
                </w:r>
                <w:hyperlink r:id="rId11" w:history="1">
                  <w:r w:rsidRPr="007E454B">
                    <w:rPr>
                      <w:rStyle w:val="Hyperlink"/>
                    </w:rPr>
                    <w:t>http://upload.wikimedia.org/wikipedia/commons/c/c6/Central_Bank_of_Ireland.JPG</w:t>
                  </w:r>
                </w:hyperlink>
                <w:r>
                  <w:t xml:space="preserve"> also trying to find a better image than this</w:t>
                </w:r>
              </w:p>
              <w:p w:rsidR="004B32F6" w:rsidRDefault="004B32F6" w:rsidP="004B32F6"/>
              <w:p w:rsidR="004B32F6" w:rsidRDefault="004B32F6" w:rsidP="00C27FAB"/>
              <w:p w:rsidR="004B32F6" w:rsidRDefault="004B32F6" w:rsidP="004B32F6">
                <w:pPr>
                  <w:pStyle w:val="Heading1"/>
                </w:pPr>
                <w:r w:rsidRPr="00AF5199">
                  <w:t>List of Works</w:t>
                </w:r>
              </w:p>
              <w:p w:rsidR="004B32F6" w:rsidRPr="00AF5199" w:rsidRDefault="004B32F6" w:rsidP="004B32F6">
                <w:pPr>
                  <w:rPr>
                    <w:b/>
                  </w:rPr>
                </w:pPr>
              </w:p>
              <w:p w:rsidR="004B32F6" w:rsidRDefault="004B32F6" w:rsidP="004B32F6">
                <w:r>
                  <w:t xml:space="preserve">1958 Stephenson House, 31 </w:t>
                </w:r>
                <w:proofErr w:type="spellStart"/>
                <w:r>
                  <w:t>Leeson</w:t>
                </w:r>
                <w:proofErr w:type="spellEnd"/>
                <w:r>
                  <w:t xml:space="preserve"> Close, Dublin, Ireland.</w:t>
                </w:r>
              </w:p>
              <w:p w:rsidR="004B32F6" w:rsidRDefault="004B32F6" w:rsidP="004B32F6"/>
              <w:p w:rsidR="004B32F6" w:rsidRDefault="004B32F6" w:rsidP="004B32F6">
                <w:r>
                  <w:t>1965 Electricity Supply Board Headquarters, Fitzwilliam Street, Dublin, Ireland.</w:t>
                </w:r>
              </w:p>
              <w:p w:rsidR="004B32F6" w:rsidRDefault="004B32F6" w:rsidP="004B32F6"/>
              <w:p w:rsidR="004B32F6" w:rsidRDefault="004B32F6" w:rsidP="004B32F6">
                <w:r>
                  <w:t>1971 Dublin Institute of Advanced Studies, Burlington Road, Dublin, Ireland.</w:t>
                </w:r>
              </w:p>
              <w:p w:rsidR="004B32F6" w:rsidRDefault="004B32F6" w:rsidP="004B32F6"/>
              <w:p w:rsidR="004B32F6" w:rsidRDefault="004B32F6" w:rsidP="004B32F6">
                <w:r>
                  <w:t>1970 Irish Pavilion, Expo ’70, Osaka, Japan.</w:t>
                </w:r>
              </w:p>
              <w:p w:rsidR="004B32F6" w:rsidRDefault="004B32F6" w:rsidP="004B32F6"/>
              <w:p w:rsidR="004B32F6" w:rsidRDefault="004B32F6" w:rsidP="004B32F6">
                <w:r>
                  <w:t>1976 Dublin Corporation Civic Offices</w:t>
                </w:r>
                <w:r w:rsidRPr="00335981">
                  <w:t xml:space="preserve"> </w:t>
                </w:r>
                <w:r>
                  <w:t>Phase 1, Wood Quay, Dublin, Ireland.</w:t>
                </w:r>
              </w:p>
              <w:p w:rsidR="004B32F6" w:rsidRDefault="004B32F6" w:rsidP="004B32F6"/>
              <w:p w:rsidR="004B32F6" w:rsidRDefault="004B32F6" w:rsidP="004B32F6">
                <w:r>
                  <w:t>1979 Currency Centre, Sandyford, Dublin, Ireland.</w:t>
                </w:r>
              </w:p>
              <w:p w:rsidR="004B32F6" w:rsidRDefault="004B32F6" w:rsidP="004B32F6"/>
              <w:p w:rsidR="004B32F6" w:rsidRDefault="004B32F6" w:rsidP="004B32F6">
                <w:r>
                  <w:t>1978 Central Bank of Ireland, Dame Street, Dublin, Ireland.</w:t>
                </w:r>
              </w:p>
              <w:p w:rsidR="004B32F6" w:rsidRDefault="004B32F6" w:rsidP="004B32F6"/>
              <w:p w:rsidR="004B32F6" w:rsidRDefault="004B32F6" w:rsidP="004B32F6">
                <w:pPr>
                  <w:pStyle w:val="Heading1"/>
                </w:pPr>
                <w:proofErr w:type="gramStart"/>
                <w:r w:rsidRPr="00F138DB">
                  <w:t>further</w:t>
                </w:r>
                <w:proofErr w:type="gramEnd"/>
                <w:r w:rsidRPr="00F138DB">
                  <w:t xml:space="preserve"> reading</w:t>
                </w:r>
              </w:p>
              <w:p w:rsidR="004B32F6" w:rsidRDefault="004B32F6" w:rsidP="004B32F6">
                <w:r>
                  <w:t xml:space="preserve">Irish Architectural Archive. Sam Stephenson collection. </w:t>
                </w:r>
                <w:proofErr w:type="spellStart"/>
                <w:r>
                  <w:t>Accs</w:t>
                </w:r>
                <w:proofErr w:type="spellEnd"/>
                <w:r>
                  <w:t>. 89/24(drawings).</w:t>
                </w:r>
              </w:p>
              <w:p w:rsidR="004B32F6" w:rsidRDefault="004B32F6" w:rsidP="004B32F6"/>
              <w:p w:rsidR="004B32F6" w:rsidRPr="00996E5E" w:rsidRDefault="004B32F6" w:rsidP="004B32F6">
                <w:pPr>
                  <w:pStyle w:val="Heading1"/>
                </w:pPr>
                <w:r w:rsidRPr="00996E5E">
                  <w:t>Web References</w:t>
                </w:r>
              </w:p>
              <w:p w:rsidR="004B32F6" w:rsidRDefault="004B32F6" w:rsidP="004B32F6">
                <w:r>
                  <w:t xml:space="preserve">‘Stephenson, Sam’, </w:t>
                </w:r>
                <w:proofErr w:type="spellStart"/>
                <w:r>
                  <w:rPr>
                    <w:i/>
                  </w:rPr>
                  <w:t>Archiseek</w:t>
                </w:r>
                <w:proofErr w:type="spellEnd"/>
                <w:r>
                  <w:t xml:space="preserve">, Available: </w:t>
                </w:r>
                <w:hyperlink r:id="rId12" w:history="1">
                  <w:r w:rsidRPr="00755A33">
                    <w:rPr>
                      <w:rStyle w:val="Hyperlink"/>
                    </w:rPr>
                    <w:t>http://archiseek.com/2009/sam-stephenson</w:t>
                  </w:r>
                </w:hyperlink>
              </w:p>
              <w:p w:rsidR="004B32F6" w:rsidRDefault="004B32F6" w:rsidP="004B32F6">
                <w:r>
                  <w:rPr>
                    <w:i/>
                  </w:rPr>
                  <w:t xml:space="preserve">Number 31 Dublin: Boutique Guesthouse </w:t>
                </w:r>
                <w:proofErr w:type="spellStart"/>
                <w:r>
                  <w:rPr>
                    <w:i/>
                  </w:rPr>
                  <w:t>Accomodation</w:t>
                </w:r>
                <w:proofErr w:type="spellEnd"/>
                <w:r>
                  <w:t xml:space="preserve">, Available: </w:t>
                </w:r>
                <w:hyperlink r:id="rId13" w:history="1">
                  <w:r w:rsidRPr="007E454B">
                    <w:rPr>
                      <w:rStyle w:val="Hyperlink"/>
                    </w:rPr>
                    <w:t>http://www.number31.ie/</w:t>
                  </w:r>
                </w:hyperlink>
              </w:p>
              <w:p w:rsidR="004B32F6" w:rsidRDefault="004B32F6" w:rsidP="004B32F6"/>
              <w:p w:rsidR="004B32F6" w:rsidRDefault="004B32F6" w:rsidP="004B32F6"/>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DAE26A7190AC43BB0DDD414D7DF170"/>
              </w:placeholder>
            </w:sdtPr>
            <w:sdtEndPr/>
            <w:sdtContent>
              <w:p w:rsidR="003235A7" w:rsidRPr="004B32F6" w:rsidRDefault="004B32F6" w:rsidP="00FB11DE">
                <w:pPr>
                  <w:rPr>
                    <w:szCs w:val="20"/>
                    <w:lang w:val="en-US"/>
                  </w:rPr>
                </w:pPr>
                <w:sdt>
                  <w:sdtPr>
                    <w:id w:val="810296089"/>
                    <w:citation/>
                  </w:sdtPr>
                  <w:sdtContent>
                    <w:r>
                      <w:fldChar w:fldCharType="begin"/>
                    </w:r>
                    <w:r>
                      <w:rPr>
                        <w:lang w:val="en-US"/>
                      </w:rPr>
                      <w:instrText xml:space="preserve"> CITATION Row11 \l 1033 </w:instrText>
                    </w:r>
                    <w:r>
                      <w:fldChar w:fldCharType="separate"/>
                    </w:r>
                    <w:r>
                      <w:rPr>
                        <w:noProof/>
                        <w:lang w:val="en-US"/>
                      </w:rPr>
                      <w:t xml:space="preserve"> (Rowley)</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2F6" w:rsidRDefault="004B32F6" w:rsidP="007A0D55">
      <w:pPr>
        <w:spacing w:after="0" w:line="240" w:lineRule="auto"/>
      </w:pPr>
      <w:r>
        <w:separator/>
      </w:r>
    </w:p>
  </w:endnote>
  <w:endnote w:type="continuationSeparator" w:id="0">
    <w:p w:rsidR="004B32F6" w:rsidRDefault="004B32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2F6" w:rsidRDefault="004B32F6" w:rsidP="007A0D55">
      <w:pPr>
        <w:spacing w:after="0" w:line="240" w:lineRule="auto"/>
      </w:pPr>
      <w:r>
        <w:separator/>
      </w:r>
    </w:p>
  </w:footnote>
  <w:footnote w:type="continuationSeparator" w:id="0">
    <w:p w:rsidR="004B32F6" w:rsidRDefault="004B32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F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2F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2F6"/>
    <w:rPr>
      <w:rFonts w:ascii="Lucida Grande" w:hAnsi="Lucida Grande" w:cs="Lucida Grande"/>
      <w:sz w:val="18"/>
      <w:szCs w:val="18"/>
    </w:rPr>
  </w:style>
  <w:style w:type="character" w:styleId="Hyperlink">
    <w:name w:val="Hyperlink"/>
    <w:basedOn w:val="DefaultParagraphFont"/>
    <w:uiPriority w:val="99"/>
    <w:unhideWhenUsed/>
    <w:rsid w:val="004B32F6"/>
    <w:rPr>
      <w:color w:val="0563C1" w:themeColor="hyperlink"/>
      <w:u w:val="single"/>
    </w:rPr>
  </w:style>
  <w:style w:type="paragraph" w:styleId="Caption">
    <w:name w:val="caption"/>
    <w:basedOn w:val="Normal"/>
    <w:next w:val="Normal"/>
    <w:uiPriority w:val="35"/>
    <w:semiHidden/>
    <w:qFormat/>
    <w:rsid w:val="004B32F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2F6"/>
    <w:rPr>
      <w:rFonts w:ascii="Lucida Grande" w:hAnsi="Lucida Grande" w:cs="Lucida Grande"/>
      <w:sz w:val="18"/>
      <w:szCs w:val="18"/>
    </w:rPr>
  </w:style>
  <w:style w:type="character" w:styleId="Hyperlink">
    <w:name w:val="Hyperlink"/>
    <w:basedOn w:val="DefaultParagraphFont"/>
    <w:uiPriority w:val="99"/>
    <w:unhideWhenUsed/>
    <w:rsid w:val="004B32F6"/>
    <w:rPr>
      <w:color w:val="0563C1" w:themeColor="hyperlink"/>
      <w:u w:val="single"/>
    </w:rPr>
  </w:style>
  <w:style w:type="paragraph" w:styleId="Caption">
    <w:name w:val="caption"/>
    <w:basedOn w:val="Normal"/>
    <w:next w:val="Normal"/>
    <w:uiPriority w:val="35"/>
    <w:semiHidden/>
    <w:qFormat/>
    <w:rsid w:val="004B32F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wikimedia.org/wikipedia/commons/c/c6/Central_Bank_of_Ireland.JPG" TargetMode="External"/><Relationship Id="rId12" Type="http://schemas.openxmlformats.org/officeDocument/2006/relationships/hyperlink" Target="http://archiseek.com/2009/sam-stephenson" TargetMode="External"/><Relationship Id="rId13" Type="http://schemas.openxmlformats.org/officeDocument/2006/relationships/hyperlink" Target="http://www.number31.i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idan.co.uk/display_page.php?photo=IeDFitzwStEsb7607.jpg" TargetMode="External"/><Relationship Id="rId10" Type="http://schemas.openxmlformats.org/officeDocument/2006/relationships/hyperlink" Target="http://www.flickr.com/photos/shamrock_105/63479269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E33699042E6A49AD062BE18C99DD52"/>
        <w:category>
          <w:name w:val="General"/>
          <w:gallery w:val="placeholder"/>
        </w:category>
        <w:types>
          <w:type w:val="bbPlcHdr"/>
        </w:types>
        <w:behaviors>
          <w:behavior w:val="content"/>
        </w:behaviors>
        <w:guid w:val="{3B5B7C60-435C-A645-AA21-0566CBA42077}"/>
      </w:docPartPr>
      <w:docPartBody>
        <w:p w:rsidR="00000000" w:rsidRDefault="004E117A">
          <w:pPr>
            <w:pStyle w:val="6FE33699042E6A49AD062BE18C99DD52"/>
          </w:pPr>
          <w:r w:rsidRPr="00CC586D">
            <w:rPr>
              <w:rStyle w:val="PlaceholderText"/>
              <w:b/>
              <w:color w:val="FFFFFF" w:themeColor="background1"/>
            </w:rPr>
            <w:t>[Salutation]</w:t>
          </w:r>
        </w:p>
      </w:docPartBody>
    </w:docPart>
    <w:docPart>
      <w:docPartPr>
        <w:name w:val="05D5F29ADE21114E97E5C9B4669BA0FA"/>
        <w:category>
          <w:name w:val="General"/>
          <w:gallery w:val="placeholder"/>
        </w:category>
        <w:types>
          <w:type w:val="bbPlcHdr"/>
        </w:types>
        <w:behaviors>
          <w:behavior w:val="content"/>
        </w:behaviors>
        <w:guid w:val="{A5427F53-3B74-674A-A186-2164B83B6207}"/>
      </w:docPartPr>
      <w:docPartBody>
        <w:p w:rsidR="00000000" w:rsidRDefault="004E117A">
          <w:pPr>
            <w:pStyle w:val="05D5F29ADE21114E97E5C9B4669BA0FA"/>
          </w:pPr>
          <w:r>
            <w:rPr>
              <w:rStyle w:val="PlaceholderText"/>
            </w:rPr>
            <w:t>[First name]</w:t>
          </w:r>
        </w:p>
      </w:docPartBody>
    </w:docPart>
    <w:docPart>
      <w:docPartPr>
        <w:name w:val="3A957DF53D40E54E9E001AE850D75432"/>
        <w:category>
          <w:name w:val="General"/>
          <w:gallery w:val="placeholder"/>
        </w:category>
        <w:types>
          <w:type w:val="bbPlcHdr"/>
        </w:types>
        <w:behaviors>
          <w:behavior w:val="content"/>
        </w:behaviors>
        <w:guid w:val="{9C47332A-4D78-944D-95CC-7A3471E797CC}"/>
      </w:docPartPr>
      <w:docPartBody>
        <w:p w:rsidR="00000000" w:rsidRDefault="004E117A">
          <w:pPr>
            <w:pStyle w:val="3A957DF53D40E54E9E001AE850D75432"/>
          </w:pPr>
          <w:r>
            <w:rPr>
              <w:rStyle w:val="PlaceholderText"/>
            </w:rPr>
            <w:t>[Middle name]</w:t>
          </w:r>
        </w:p>
      </w:docPartBody>
    </w:docPart>
    <w:docPart>
      <w:docPartPr>
        <w:name w:val="4BB393B9C336184AADCAEF12DB255380"/>
        <w:category>
          <w:name w:val="General"/>
          <w:gallery w:val="placeholder"/>
        </w:category>
        <w:types>
          <w:type w:val="bbPlcHdr"/>
        </w:types>
        <w:behaviors>
          <w:behavior w:val="content"/>
        </w:behaviors>
        <w:guid w:val="{9B30AE97-35B6-A848-98E0-440294128124}"/>
      </w:docPartPr>
      <w:docPartBody>
        <w:p w:rsidR="00000000" w:rsidRDefault="004E117A">
          <w:pPr>
            <w:pStyle w:val="4BB393B9C336184AADCAEF12DB255380"/>
          </w:pPr>
          <w:r>
            <w:rPr>
              <w:rStyle w:val="PlaceholderText"/>
            </w:rPr>
            <w:t>[Last name]</w:t>
          </w:r>
        </w:p>
      </w:docPartBody>
    </w:docPart>
    <w:docPart>
      <w:docPartPr>
        <w:name w:val="4E35D39F3694F1498360C27DE12FBE39"/>
        <w:category>
          <w:name w:val="General"/>
          <w:gallery w:val="placeholder"/>
        </w:category>
        <w:types>
          <w:type w:val="bbPlcHdr"/>
        </w:types>
        <w:behaviors>
          <w:behavior w:val="content"/>
        </w:behaviors>
        <w:guid w:val="{90703AEC-2C3B-0440-91D7-826C3C2BE53D}"/>
      </w:docPartPr>
      <w:docPartBody>
        <w:p w:rsidR="00000000" w:rsidRDefault="004E117A">
          <w:pPr>
            <w:pStyle w:val="4E35D39F3694F1498360C27DE12FBE39"/>
          </w:pPr>
          <w:r>
            <w:rPr>
              <w:rStyle w:val="PlaceholderText"/>
            </w:rPr>
            <w:t>[Enter your biography]</w:t>
          </w:r>
        </w:p>
      </w:docPartBody>
    </w:docPart>
    <w:docPart>
      <w:docPartPr>
        <w:name w:val="A6D0E5A19265DD4783524F3085A70F50"/>
        <w:category>
          <w:name w:val="General"/>
          <w:gallery w:val="placeholder"/>
        </w:category>
        <w:types>
          <w:type w:val="bbPlcHdr"/>
        </w:types>
        <w:behaviors>
          <w:behavior w:val="content"/>
        </w:behaviors>
        <w:guid w:val="{5CA4C8AE-2C33-0E45-A4E6-E8AEAB47D821}"/>
      </w:docPartPr>
      <w:docPartBody>
        <w:p w:rsidR="00000000" w:rsidRDefault="004E117A">
          <w:pPr>
            <w:pStyle w:val="A6D0E5A19265DD4783524F3085A70F50"/>
          </w:pPr>
          <w:r>
            <w:rPr>
              <w:rStyle w:val="PlaceholderText"/>
            </w:rPr>
            <w:t>[Enter the institution with which you are affiliated]</w:t>
          </w:r>
        </w:p>
      </w:docPartBody>
    </w:docPart>
    <w:docPart>
      <w:docPartPr>
        <w:name w:val="FC4F0806CD372744B8790B94A609424A"/>
        <w:category>
          <w:name w:val="General"/>
          <w:gallery w:val="placeholder"/>
        </w:category>
        <w:types>
          <w:type w:val="bbPlcHdr"/>
        </w:types>
        <w:behaviors>
          <w:behavior w:val="content"/>
        </w:behaviors>
        <w:guid w:val="{30C7A202-0E01-3F46-B344-0779B7943022}"/>
      </w:docPartPr>
      <w:docPartBody>
        <w:p w:rsidR="00000000" w:rsidRDefault="004E117A">
          <w:pPr>
            <w:pStyle w:val="FC4F0806CD372744B8790B94A609424A"/>
          </w:pPr>
          <w:r w:rsidRPr="00EF74F7">
            <w:rPr>
              <w:b/>
              <w:color w:val="808080" w:themeColor="background1" w:themeShade="80"/>
            </w:rPr>
            <w:t>[Enter the headword for your article]</w:t>
          </w:r>
        </w:p>
      </w:docPartBody>
    </w:docPart>
    <w:docPart>
      <w:docPartPr>
        <w:name w:val="FE6C8382B4337344BD6A4271BB691419"/>
        <w:category>
          <w:name w:val="General"/>
          <w:gallery w:val="placeholder"/>
        </w:category>
        <w:types>
          <w:type w:val="bbPlcHdr"/>
        </w:types>
        <w:behaviors>
          <w:behavior w:val="content"/>
        </w:behaviors>
        <w:guid w:val="{8BDD55F8-F6F7-C74D-8D6E-8F64C9FE6ED3}"/>
      </w:docPartPr>
      <w:docPartBody>
        <w:p w:rsidR="00000000" w:rsidRDefault="004E117A">
          <w:pPr>
            <w:pStyle w:val="FE6C8382B4337344BD6A4271BB691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C8688C980852499C08F24BEBFEDCC5"/>
        <w:category>
          <w:name w:val="General"/>
          <w:gallery w:val="placeholder"/>
        </w:category>
        <w:types>
          <w:type w:val="bbPlcHdr"/>
        </w:types>
        <w:behaviors>
          <w:behavior w:val="content"/>
        </w:behaviors>
        <w:guid w:val="{14959809-683A-B146-8AF9-DB8223DA9C59}"/>
      </w:docPartPr>
      <w:docPartBody>
        <w:p w:rsidR="00000000" w:rsidRDefault="004E117A">
          <w:pPr>
            <w:pStyle w:val="56C8688C980852499C08F24BEBFEDC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F8D2AAC5DCCF41ADC7C4593EB4E193"/>
        <w:category>
          <w:name w:val="General"/>
          <w:gallery w:val="placeholder"/>
        </w:category>
        <w:types>
          <w:type w:val="bbPlcHdr"/>
        </w:types>
        <w:behaviors>
          <w:behavior w:val="content"/>
        </w:behaviors>
        <w:guid w:val="{0E23A902-E9E8-1048-AE54-F90BDD566B3A}"/>
      </w:docPartPr>
      <w:docPartBody>
        <w:p w:rsidR="00000000" w:rsidRDefault="004E117A">
          <w:pPr>
            <w:pStyle w:val="55F8D2AAC5DCCF41ADC7C4593EB4E1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DAE26A7190AC43BB0DDD414D7DF170"/>
        <w:category>
          <w:name w:val="General"/>
          <w:gallery w:val="placeholder"/>
        </w:category>
        <w:types>
          <w:type w:val="bbPlcHdr"/>
        </w:types>
        <w:behaviors>
          <w:behavior w:val="content"/>
        </w:behaviors>
        <w:guid w:val="{CCB6944E-9200-0D4C-86F0-E5071B346F6B}"/>
      </w:docPartPr>
      <w:docPartBody>
        <w:p w:rsidR="00000000" w:rsidRDefault="004E117A">
          <w:pPr>
            <w:pStyle w:val="9BDAE26A7190AC43BB0DDD414D7DF17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E33699042E6A49AD062BE18C99DD52">
    <w:name w:val="6FE33699042E6A49AD062BE18C99DD52"/>
  </w:style>
  <w:style w:type="paragraph" w:customStyle="1" w:styleId="05D5F29ADE21114E97E5C9B4669BA0FA">
    <w:name w:val="05D5F29ADE21114E97E5C9B4669BA0FA"/>
  </w:style>
  <w:style w:type="paragraph" w:customStyle="1" w:styleId="3A957DF53D40E54E9E001AE850D75432">
    <w:name w:val="3A957DF53D40E54E9E001AE850D75432"/>
  </w:style>
  <w:style w:type="paragraph" w:customStyle="1" w:styleId="4BB393B9C336184AADCAEF12DB255380">
    <w:name w:val="4BB393B9C336184AADCAEF12DB255380"/>
  </w:style>
  <w:style w:type="paragraph" w:customStyle="1" w:styleId="4E35D39F3694F1498360C27DE12FBE39">
    <w:name w:val="4E35D39F3694F1498360C27DE12FBE39"/>
  </w:style>
  <w:style w:type="paragraph" w:customStyle="1" w:styleId="A6D0E5A19265DD4783524F3085A70F50">
    <w:name w:val="A6D0E5A19265DD4783524F3085A70F50"/>
  </w:style>
  <w:style w:type="paragraph" w:customStyle="1" w:styleId="FC4F0806CD372744B8790B94A609424A">
    <w:name w:val="FC4F0806CD372744B8790B94A609424A"/>
  </w:style>
  <w:style w:type="paragraph" w:customStyle="1" w:styleId="FE6C8382B4337344BD6A4271BB691419">
    <w:name w:val="FE6C8382B4337344BD6A4271BB691419"/>
  </w:style>
  <w:style w:type="paragraph" w:customStyle="1" w:styleId="56C8688C980852499C08F24BEBFEDCC5">
    <w:name w:val="56C8688C980852499C08F24BEBFEDCC5"/>
  </w:style>
  <w:style w:type="paragraph" w:customStyle="1" w:styleId="55F8D2AAC5DCCF41ADC7C4593EB4E193">
    <w:name w:val="55F8D2AAC5DCCF41ADC7C4593EB4E193"/>
  </w:style>
  <w:style w:type="paragraph" w:customStyle="1" w:styleId="9BDAE26A7190AC43BB0DDD414D7DF170">
    <w:name w:val="9BDAE26A7190AC43BB0DDD414D7DF1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E33699042E6A49AD062BE18C99DD52">
    <w:name w:val="6FE33699042E6A49AD062BE18C99DD52"/>
  </w:style>
  <w:style w:type="paragraph" w:customStyle="1" w:styleId="05D5F29ADE21114E97E5C9B4669BA0FA">
    <w:name w:val="05D5F29ADE21114E97E5C9B4669BA0FA"/>
  </w:style>
  <w:style w:type="paragraph" w:customStyle="1" w:styleId="3A957DF53D40E54E9E001AE850D75432">
    <w:name w:val="3A957DF53D40E54E9E001AE850D75432"/>
  </w:style>
  <w:style w:type="paragraph" w:customStyle="1" w:styleId="4BB393B9C336184AADCAEF12DB255380">
    <w:name w:val="4BB393B9C336184AADCAEF12DB255380"/>
  </w:style>
  <w:style w:type="paragraph" w:customStyle="1" w:styleId="4E35D39F3694F1498360C27DE12FBE39">
    <w:name w:val="4E35D39F3694F1498360C27DE12FBE39"/>
  </w:style>
  <w:style w:type="paragraph" w:customStyle="1" w:styleId="A6D0E5A19265DD4783524F3085A70F50">
    <w:name w:val="A6D0E5A19265DD4783524F3085A70F50"/>
  </w:style>
  <w:style w:type="paragraph" w:customStyle="1" w:styleId="FC4F0806CD372744B8790B94A609424A">
    <w:name w:val="FC4F0806CD372744B8790B94A609424A"/>
  </w:style>
  <w:style w:type="paragraph" w:customStyle="1" w:styleId="FE6C8382B4337344BD6A4271BB691419">
    <w:name w:val="FE6C8382B4337344BD6A4271BB691419"/>
  </w:style>
  <w:style w:type="paragraph" w:customStyle="1" w:styleId="56C8688C980852499C08F24BEBFEDCC5">
    <w:name w:val="56C8688C980852499C08F24BEBFEDCC5"/>
  </w:style>
  <w:style w:type="paragraph" w:customStyle="1" w:styleId="55F8D2AAC5DCCF41ADC7C4593EB4E193">
    <w:name w:val="55F8D2AAC5DCCF41ADC7C4593EB4E193"/>
  </w:style>
  <w:style w:type="paragraph" w:customStyle="1" w:styleId="9BDAE26A7190AC43BB0DDD414D7DF170">
    <w:name w:val="9BDAE26A7190AC43BB0DDD414D7DF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Row11</b:Tag>
    <b:SourceType>BookSection</b:SourceType>
    <b:Guid>{3A93554D-73EE-524B-9D7F-F2948C90A961}</b:Guid>
    <b:Author>
      <b:Author>
        <b:NameList>
          <b:Person>
            <b:Last>Rowley</b:Last>
            <b:First>E.</b:First>
          </b:Person>
        </b:NameList>
      </b:Author>
      <b:BookAuthor>
        <b:NameList>
          <b:Person>
            <b:Last>C</b:Last>
            <b:First>Kennedy</b:First>
          </b:Person>
        </b:NameList>
      </b:BookAuthor>
    </b:Author>
    <b:Title>The Conditions of Twentieth Century Irish Architecture 1900-1970</b:Title>
    <b:City>Dublin</b:City>
    <b:Publisher>Irish Museum of Modern Art</b:Publisher>
    <b:Year>2011</b:Year>
    <b:Pages>418-475.</b:Pages>
    <b:BookTitle>The Moderns: The Arts in Ireland from the 1900s to the 1970s</b:BookTitle>
    <b:RefOrder>1</b:RefOrder>
  </b:Source>
</b:Sources>
</file>

<file path=customXml/itemProps1.xml><?xml version="1.0" encoding="utf-8"?>
<ds:datastoreItem xmlns:ds="http://schemas.openxmlformats.org/officeDocument/2006/customXml" ds:itemID="{6D557218-239F-5646-8C39-CD3EE13B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545</Words>
  <Characters>3111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2016-01-15T06:37:00Z</dcterms:created>
  <dcterms:modified xsi:type="dcterms:W3CDTF">2016-01-15T06:52:00Z</dcterms:modified>
</cp:coreProperties>
</file>