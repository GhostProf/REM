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3FD86C" w14:textId="77777777" w:rsidTr="00922950">
        <w:tc>
          <w:tcPr>
            <w:tcW w:w="491" w:type="dxa"/>
            <w:vMerge w:val="restart"/>
            <w:shd w:val="clear" w:color="auto" w:fill="A6A6A6" w:themeFill="background1" w:themeFillShade="A6"/>
            <w:textDirection w:val="btLr"/>
          </w:tcPr>
          <w:p w14:paraId="6CAE83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50908E80291CF4B92A1EF59C6BD2B53"/>
            </w:placeholder>
            <w:showingPlcHdr/>
            <w:dropDownList>
              <w:listItem w:displayText="Dr." w:value="Dr."/>
              <w:listItem w:displayText="Prof." w:value="Prof."/>
            </w:dropDownList>
          </w:sdtPr>
          <w:sdtContent>
            <w:tc>
              <w:tcPr>
                <w:tcW w:w="1259" w:type="dxa"/>
              </w:tcPr>
              <w:p w14:paraId="7DFC012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88E45BCE9149848A9B8DB5EEF9219B6"/>
            </w:placeholder>
            <w:text/>
          </w:sdtPr>
          <w:sdtContent>
            <w:tc>
              <w:tcPr>
                <w:tcW w:w="2073" w:type="dxa"/>
              </w:tcPr>
              <w:p w14:paraId="47C58E16" w14:textId="77777777" w:rsidR="00B574C9" w:rsidRDefault="00B43064" w:rsidP="00B43064">
                <w:r>
                  <w:t>Evan</w:t>
                </w:r>
              </w:p>
            </w:tc>
          </w:sdtContent>
        </w:sdt>
        <w:sdt>
          <w:sdtPr>
            <w:alias w:val="Middle name"/>
            <w:tag w:val="authorMiddleName"/>
            <w:id w:val="-2076034781"/>
            <w:placeholder>
              <w:docPart w:val="28B6BB330B0A8E48BEB1469E41A78574"/>
            </w:placeholder>
            <w:text/>
          </w:sdtPr>
          <w:sdtContent>
            <w:tc>
              <w:tcPr>
                <w:tcW w:w="2551" w:type="dxa"/>
              </w:tcPr>
              <w:p w14:paraId="00E8B624" w14:textId="77777777" w:rsidR="00B574C9" w:rsidRDefault="00B43064" w:rsidP="00B43064">
                <w:r>
                  <w:t>M.</w:t>
                </w:r>
              </w:p>
            </w:tc>
          </w:sdtContent>
        </w:sdt>
        <w:sdt>
          <w:sdtPr>
            <w:alias w:val="Last name"/>
            <w:tag w:val="authorLastName"/>
            <w:id w:val="-1088529830"/>
            <w:placeholder>
              <w:docPart w:val="21F91B1E3F11B247BC5F03010885F3A6"/>
            </w:placeholder>
            <w:text/>
          </w:sdtPr>
          <w:sdtContent>
            <w:tc>
              <w:tcPr>
                <w:tcW w:w="2642" w:type="dxa"/>
              </w:tcPr>
              <w:p w14:paraId="7AA035E0" w14:textId="77777777" w:rsidR="00B574C9" w:rsidRDefault="00B43064" w:rsidP="00B43064">
                <w:r>
                  <w:t>Somers</w:t>
                </w:r>
              </w:p>
            </w:tc>
          </w:sdtContent>
        </w:sdt>
      </w:tr>
      <w:tr w:rsidR="00B574C9" w14:paraId="24D1654F" w14:textId="77777777" w:rsidTr="001A6A06">
        <w:trPr>
          <w:trHeight w:val="986"/>
        </w:trPr>
        <w:tc>
          <w:tcPr>
            <w:tcW w:w="491" w:type="dxa"/>
            <w:vMerge/>
            <w:shd w:val="clear" w:color="auto" w:fill="A6A6A6" w:themeFill="background1" w:themeFillShade="A6"/>
          </w:tcPr>
          <w:p w14:paraId="7F5E8AF6" w14:textId="77777777" w:rsidR="00B574C9" w:rsidRPr="001A6A06" w:rsidRDefault="00B574C9" w:rsidP="00CF1542">
            <w:pPr>
              <w:jc w:val="center"/>
              <w:rPr>
                <w:b/>
                <w:color w:val="FFFFFF" w:themeColor="background1"/>
              </w:rPr>
            </w:pPr>
          </w:p>
        </w:tc>
        <w:sdt>
          <w:sdtPr>
            <w:alias w:val="Biography"/>
            <w:tag w:val="authorBiography"/>
            <w:id w:val="938807824"/>
            <w:placeholder>
              <w:docPart w:val="8A53DCF1C4D00147A27F01CEFB467792"/>
            </w:placeholder>
            <w:showingPlcHdr/>
          </w:sdtPr>
          <w:sdtContent>
            <w:tc>
              <w:tcPr>
                <w:tcW w:w="8525" w:type="dxa"/>
                <w:gridSpan w:val="4"/>
              </w:tcPr>
              <w:p w14:paraId="6905F693" w14:textId="77777777" w:rsidR="00B574C9" w:rsidRDefault="00B574C9" w:rsidP="00922950">
                <w:r>
                  <w:rPr>
                    <w:rStyle w:val="PlaceholderText"/>
                  </w:rPr>
                  <w:t>[Enter your biography]</w:t>
                </w:r>
              </w:p>
            </w:tc>
          </w:sdtContent>
        </w:sdt>
      </w:tr>
      <w:tr w:rsidR="00B574C9" w14:paraId="1B350ED2" w14:textId="77777777" w:rsidTr="001A6A06">
        <w:trPr>
          <w:trHeight w:val="986"/>
        </w:trPr>
        <w:tc>
          <w:tcPr>
            <w:tcW w:w="491" w:type="dxa"/>
            <w:vMerge/>
            <w:shd w:val="clear" w:color="auto" w:fill="A6A6A6" w:themeFill="background1" w:themeFillShade="A6"/>
          </w:tcPr>
          <w:p w14:paraId="10283D80" w14:textId="77777777" w:rsidR="00B574C9" w:rsidRPr="001A6A06" w:rsidRDefault="00B574C9" w:rsidP="00CF1542">
            <w:pPr>
              <w:jc w:val="center"/>
              <w:rPr>
                <w:b/>
                <w:color w:val="FFFFFF" w:themeColor="background1"/>
              </w:rPr>
            </w:pPr>
          </w:p>
        </w:tc>
        <w:sdt>
          <w:sdtPr>
            <w:alias w:val="Affiliation"/>
            <w:tag w:val="affiliation"/>
            <w:id w:val="2012937915"/>
            <w:placeholder>
              <w:docPart w:val="72C18480C3D224438494EEEEE6F71386"/>
            </w:placeholder>
            <w:showingPlcHdr/>
            <w:text/>
          </w:sdtPr>
          <w:sdtContent>
            <w:tc>
              <w:tcPr>
                <w:tcW w:w="8525" w:type="dxa"/>
                <w:gridSpan w:val="4"/>
              </w:tcPr>
              <w:p w14:paraId="72CC1B02" w14:textId="77777777" w:rsidR="00B574C9" w:rsidRDefault="00B574C9" w:rsidP="00B574C9">
                <w:r>
                  <w:rPr>
                    <w:rStyle w:val="PlaceholderText"/>
                  </w:rPr>
                  <w:t>[Enter the institution with which you are affiliated]</w:t>
                </w:r>
              </w:p>
            </w:tc>
          </w:sdtContent>
        </w:sdt>
      </w:tr>
    </w:tbl>
    <w:p w14:paraId="5D8641C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07E3C4" w14:textId="77777777" w:rsidTr="00244BB0">
        <w:tc>
          <w:tcPr>
            <w:tcW w:w="9016" w:type="dxa"/>
            <w:shd w:val="clear" w:color="auto" w:fill="A6A6A6" w:themeFill="background1" w:themeFillShade="A6"/>
            <w:tcMar>
              <w:top w:w="113" w:type="dxa"/>
              <w:bottom w:w="113" w:type="dxa"/>
            </w:tcMar>
          </w:tcPr>
          <w:p w14:paraId="0295CDE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E5F2B7" w14:textId="77777777" w:rsidTr="003F0D73">
        <w:sdt>
          <w:sdtPr>
            <w:alias w:val="Article headword"/>
            <w:tag w:val="articleHeadword"/>
            <w:id w:val="-361440020"/>
            <w:placeholder>
              <w:docPart w:val="D446EE22971B3E4FAEEA9C72E7B4C3CE"/>
            </w:placeholder>
            <w:text/>
          </w:sdtPr>
          <w:sdtContent>
            <w:tc>
              <w:tcPr>
                <w:tcW w:w="9016" w:type="dxa"/>
                <w:tcMar>
                  <w:top w:w="113" w:type="dxa"/>
                  <w:bottom w:w="113" w:type="dxa"/>
                </w:tcMar>
              </w:tcPr>
              <w:p w14:paraId="71B9A46E" w14:textId="77777777" w:rsidR="003F0D73" w:rsidRPr="00FB589A" w:rsidRDefault="00B43064" w:rsidP="00C61D62">
                <w:r>
                  <w:t>Seurat, Georges-Pierre (1859–1891)</w:t>
                </w:r>
              </w:p>
            </w:tc>
          </w:sdtContent>
        </w:sdt>
      </w:tr>
      <w:tr w:rsidR="00464699" w14:paraId="7CA970A2" w14:textId="77777777" w:rsidTr="00B43064">
        <w:sdt>
          <w:sdtPr>
            <w:alias w:val="Variant headwords"/>
            <w:tag w:val="variantHeadwords"/>
            <w:id w:val="173464402"/>
            <w:placeholder>
              <w:docPart w:val="FABC2D653950EC46AFC8E1C55ACCDAE1"/>
            </w:placeholder>
          </w:sdtPr>
          <w:sdtContent>
            <w:tc>
              <w:tcPr>
                <w:tcW w:w="9016" w:type="dxa"/>
                <w:tcMar>
                  <w:top w:w="113" w:type="dxa"/>
                  <w:bottom w:w="113" w:type="dxa"/>
                </w:tcMar>
              </w:tcPr>
              <w:p w14:paraId="059D3FE9" w14:textId="77777777" w:rsidR="00464699" w:rsidRDefault="00C61D62" w:rsidP="00C61D62">
                <w:r>
                  <w:t>Seurat, Georges</w:t>
                </w:r>
              </w:p>
            </w:tc>
          </w:sdtContent>
        </w:sdt>
      </w:tr>
      <w:tr w:rsidR="00E85A05" w14:paraId="07DCD16C" w14:textId="77777777" w:rsidTr="003F0D73">
        <w:sdt>
          <w:sdtPr>
            <w:alias w:val="Abstract"/>
            <w:tag w:val="abstract"/>
            <w:id w:val="-635871867"/>
            <w:placeholder>
              <w:docPart w:val="BD607B52D636B948B7BE6E2F7A2CA35C"/>
            </w:placeholder>
            <w:showingPlcHdr/>
          </w:sdtPr>
          <w:sdtContent>
            <w:tc>
              <w:tcPr>
                <w:tcW w:w="9016" w:type="dxa"/>
                <w:tcMar>
                  <w:top w:w="113" w:type="dxa"/>
                  <w:bottom w:w="113" w:type="dxa"/>
                </w:tcMar>
              </w:tcPr>
              <w:p w14:paraId="0B52F06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5CE5B93" w14:textId="77777777" w:rsidTr="003F0D73">
        <w:sdt>
          <w:sdtPr>
            <w:alias w:val="Article text"/>
            <w:tag w:val="articleText"/>
            <w:id w:val="634067588"/>
            <w:placeholder>
              <w:docPart w:val="712B88A440E8BE488E573FAB6B62B89B"/>
            </w:placeholder>
          </w:sdtPr>
          <w:sdtContent>
            <w:tc>
              <w:tcPr>
                <w:tcW w:w="9016" w:type="dxa"/>
                <w:tcMar>
                  <w:top w:w="113" w:type="dxa"/>
                  <w:bottom w:w="113" w:type="dxa"/>
                </w:tcMar>
              </w:tcPr>
              <w:p w14:paraId="3D5ACC57" w14:textId="77777777" w:rsidR="00C61D62" w:rsidRDefault="00B43064" w:rsidP="00C61D62">
                <w:r>
                  <w:t xml:space="preserve">Born in Paris in 1859 to a bourgeois family, painter and draughtsman Georges-Pierre Seurat enjoyed a brief but mature career as the leading French </w:t>
                </w:r>
                <w:r>
                  <w:rPr>
                    <w:lang w:val="it-IT"/>
                  </w:rPr>
                  <w:t>Neo-Impressioni</w:t>
                </w:r>
                <w:r>
                  <w:t>st. His invention of Divisionism (or ‘</w:t>
                </w:r>
                <w:r w:rsidRPr="002C63E0">
                  <w:t>chromo-luminarism’</w:t>
                </w:r>
                <w:r>
                  <w:t>), a painting technique grounded in science and the study of optics, challenged the spontaneity and fluidity of Impressionism, which by the 1880s had been largely subsumed b</w:t>
                </w:r>
                <w:r w:rsidR="00C61D62">
                  <w:t xml:space="preserve">y a capitalist gallery system. </w:t>
                </w:r>
                <w:r>
                  <w:t xml:space="preserve">In 1886, at the eighth and final Impressionist exhibition, Seurat debuted his monumental </w:t>
                </w:r>
                <w:r>
                  <w:rPr>
                    <w:i/>
                    <w:iCs/>
                  </w:rPr>
                  <w:t>Sunday Afternoon on the Island of La Grande-Jatte</w:t>
                </w:r>
                <w:r w:rsidR="00C61D62">
                  <w:t xml:space="preserve"> (1884–1886), a ‘patient tapestry’</w:t>
                </w:r>
                <w:r>
                  <w:t xml:space="preserve"> of line and color that led the art critic and activist F</w:t>
                </w:r>
                <w:r>
                  <w:rPr>
                    <w:rFonts w:ascii="Arial Unicode MS" w:hAnsi="Times New Roman"/>
                  </w:rPr>
                  <w:t>é</w:t>
                </w:r>
                <w:r>
                  <w:rPr>
                    <w:lang w:val="fr-FR"/>
                  </w:rPr>
                  <w:t>lix F</w:t>
                </w:r>
                <w:r>
                  <w:rPr>
                    <w:rFonts w:ascii="Arial Unicode MS" w:hAnsi="Times New Roman"/>
                  </w:rPr>
                  <w:t>é</w:t>
                </w:r>
                <w:r>
                  <w:t>n</w:t>
                </w:r>
                <w:r>
                  <w:rPr>
                    <w:rFonts w:ascii="Arial Unicode MS" w:hAnsi="Times New Roman"/>
                  </w:rPr>
                  <w:t>é</w:t>
                </w:r>
                <w:r>
                  <w:t>on to coin the term</w:t>
                </w:r>
                <w:r>
                  <w:rPr>
                    <w:i/>
                    <w:iCs/>
                  </w:rPr>
                  <w:t xml:space="preserve"> n</w:t>
                </w:r>
                <w:r>
                  <w:rPr>
                    <w:rFonts w:ascii="Arial Unicode MS" w:hAnsi="Times New Roman"/>
                    <w:i/>
                    <w:iCs/>
                  </w:rPr>
                  <w:t>é</w:t>
                </w:r>
                <w:r>
                  <w:rPr>
                    <w:i/>
                    <w:iCs/>
                    <w:lang w:val="it-IT"/>
                  </w:rPr>
                  <w:t>o-impressionisme.</w:t>
                </w:r>
                <w:r>
                  <w:t xml:space="preserve"> </w:t>
                </w:r>
              </w:p>
              <w:p w14:paraId="5F5DF09B" w14:textId="77777777" w:rsidR="00C61D62" w:rsidRDefault="00C61D62" w:rsidP="00C61D62"/>
              <w:p w14:paraId="31E463B2" w14:textId="77777777" w:rsidR="00C61D62" w:rsidRDefault="00C61D62" w:rsidP="00C61D62">
                <w:pPr>
                  <w:keepNext/>
                </w:pPr>
                <w:r>
                  <w:t xml:space="preserve">File: </w:t>
                </w:r>
                <w:r w:rsidRPr="00C61D62">
                  <w:t>LaGrande-Jatte.jpg</w:t>
                </w:r>
              </w:p>
              <w:p w14:paraId="21D16108" w14:textId="77777777" w:rsidR="00C61D62" w:rsidRPr="00C61D62" w:rsidRDefault="00C61D62" w:rsidP="00C61D62">
                <w:pPr>
                  <w:pStyle w:val="Caption"/>
                  <w:rPr>
                    <w:lang w:val="en-US"/>
                  </w:rPr>
                </w:pPr>
                <w:r>
                  <w:t xml:space="preserve">Figure </w:t>
                </w:r>
                <w:fldSimple w:instr=" SEQ Figure \* ARABIC ">
                  <w:r>
                    <w:rPr>
                      <w:noProof/>
                    </w:rPr>
                    <w:t>1</w:t>
                  </w:r>
                </w:fldSimple>
                <w:r w:rsidRPr="00C61D62">
                  <w:rPr>
                    <w:rFonts w:ascii="Times New Roman" w:eastAsia="Arial Unicode MS" w:hAnsi="Arial Unicode MS" w:cs="Arial Unicode MS"/>
                    <w:i/>
                    <w:iCs/>
                    <w:color w:val="000000"/>
                    <w:sz w:val="24"/>
                    <w:szCs w:val="24"/>
                    <w:bdr w:val="nil"/>
                    <w:lang w:val="en-US"/>
                  </w:rPr>
                  <w:t xml:space="preserve"> </w:t>
                </w:r>
                <w:r w:rsidRPr="00C61D62">
                  <w:rPr>
                    <w:i/>
                    <w:iCs/>
                    <w:lang w:val="en-US"/>
                  </w:rPr>
                  <w:t>Sunday Afternoon on the Island of La Grande-Jatte</w:t>
                </w:r>
                <w:r>
                  <w:rPr>
                    <w:lang w:val="en-US"/>
                  </w:rPr>
                  <w:t xml:space="preserve"> (1884–18</w:t>
                </w:r>
                <w:bookmarkStart w:id="0" w:name="_GoBack"/>
                <w:bookmarkEnd w:id="0"/>
                <w:r w:rsidRPr="00C61D62">
                  <w:rPr>
                    <w:lang w:val="en-US"/>
                  </w:rPr>
                  <w:t>86)</w:t>
                </w:r>
                <w:r>
                  <w:rPr>
                    <w:lang w:val="en-US"/>
                  </w:rPr>
                  <w:t xml:space="preserve">, </w:t>
                </w:r>
                <w:r w:rsidRPr="00C61D62">
                  <w:rPr>
                    <w:lang w:val="en-US"/>
                  </w:rPr>
                  <w:t xml:space="preserve">currently </w:t>
                </w:r>
                <w:r>
                  <w:rPr>
                    <w:lang w:val="en-US"/>
                  </w:rPr>
                  <w:t>in the Art Institute of Chicago</w:t>
                </w:r>
              </w:p>
              <w:p w14:paraId="788440AD" w14:textId="77777777" w:rsidR="00C61D62" w:rsidRDefault="00C61D62" w:rsidP="00C61D62"/>
              <w:p w14:paraId="04B225B6" w14:textId="77777777" w:rsidR="00B43064" w:rsidRDefault="00B43064" w:rsidP="00C61D62">
                <w:r>
                  <w:t xml:space="preserve">Equally shaped by the Renaissance frescoes of </w:t>
                </w:r>
                <w:r w:rsidRPr="00BD7C02">
                  <w:t>Piero della Francesca</w:t>
                </w:r>
                <w:r>
                  <w:t xml:space="preserve"> and the </w:t>
                </w:r>
                <w:r w:rsidRPr="00F354F7">
                  <w:rPr>
                    <w:rFonts w:hAnsi="Times New Roman"/>
                    <w:lang w:val="en"/>
                  </w:rPr>
                  <w:t>Baudelairean</w:t>
                </w:r>
                <w:r w:rsidRPr="00F354F7">
                  <w:rPr>
                    <w:rFonts w:hAnsi="Times New Roman"/>
                  </w:rPr>
                  <w:t xml:space="preserve"> </w:t>
                </w:r>
                <w:r>
                  <w:t xml:space="preserve">praise of the ephemerality of modern life, </w:t>
                </w:r>
                <w:r>
                  <w:rPr>
                    <w:i/>
                    <w:iCs/>
                  </w:rPr>
                  <w:t xml:space="preserve">La Grande-Jatte </w:t>
                </w:r>
                <w:r>
                  <w:rPr>
                    <w:iCs/>
                  </w:rPr>
                  <w:t xml:space="preserve">symbolically closed a chapter in French painting. </w:t>
                </w:r>
                <w:r>
                  <w:t>Seurat</w:t>
                </w:r>
                <w:r>
                  <w:rPr>
                    <w:rFonts w:ascii="Arial Unicode MS" w:hAnsi="Times New Roman"/>
                  </w:rPr>
                  <w:t>’</w:t>
                </w:r>
                <w:r>
                  <w:t xml:space="preserve">s systematic aesthetic produced an indelible impact on </w:t>
                </w:r>
                <w:r>
                  <w:rPr>
                    <w:lang w:val="fr-FR"/>
                  </w:rPr>
                  <w:t>fin de si</w:t>
                </w:r>
                <w:r>
                  <w:rPr>
                    <w:rFonts w:ascii="Arial Unicode MS" w:hAnsi="Times New Roman"/>
                    <w:lang w:val="fr-FR"/>
                  </w:rPr>
                  <w:t>è</w:t>
                </w:r>
                <w:r>
                  <w:t xml:space="preserve">cle artists such as Vincent van Gogh, Paul Gauguin, </w:t>
                </w:r>
                <w:r>
                  <w:rPr>
                    <w:lang w:val="fr-FR"/>
                  </w:rPr>
                  <w:t>Henri de Toulouse-Lautrec</w:t>
                </w:r>
                <w:r>
                  <w:t>, Henri Matisse, and later Pablo Picasso, Robert Delaunay, and Andr</w:t>
                </w:r>
                <w:r>
                  <w:rPr>
                    <w:rFonts w:ascii="Arial Unicode MS" w:hAnsi="Times New Roman"/>
                  </w:rPr>
                  <w:t>é</w:t>
                </w:r>
                <w:r>
                  <w:rPr>
                    <w:rFonts w:ascii="Arial Unicode MS" w:hAnsi="Times New Roman"/>
                  </w:rPr>
                  <w:t xml:space="preserve"> </w:t>
                </w:r>
                <w:r>
                  <w:t>Breton</w:t>
                </w:r>
                <w:r>
                  <w:rPr>
                    <w:rFonts w:ascii="Arial Unicode MS" w:hAnsi="Times New Roman"/>
                  </w:rPr>
                  <w:t>’</w:t>
                </w:r>
                <w:r>
                  <w:t>s Surrealism, firmly establishing him as integral to the twentieth-century avant-garde. Seurat</w:t>
                </w:r>
                <w:r>
                  <w:rPr>
                    <w:rFonts w:ascii="Arial Unicode MS" w:hAnsi="Times New Roman"/>
                  </w:rPr>
                  <w:t>’</w:t>
                </w:r>
                <w:r>
                  <w:t>s oeuvre includes approximately 500 drawings and six major figure paintings, an astonishing output for a career that lasted only eleven years.</w:t>
                </w:r>
              </w:p>
              <w:p w14:paraId="415D6A25" w14:textId="77777777" w:rsidR="00C61D62" w:rsidRDefault="00C61D62" w:rsidP="00C61D62"/>
              <w:p w14:paraId="37BDDBAB" w14:textId="77777777" w:rsidR="00C61D62" w:rsidRDefault="00B43064" w:rsidP="00C61D62">
                <w:r>
                  <w:t>Seurat</w:t>
                </w:r>
                <w:r>
                  <w:rPr>
                    <w:rFonts w:ascii="Arial Unicode MS" w:hAnsi="Times New Roman"/>
                  </w:rPr>
                  <w:t>’</w:t>
                </w:r>
                <w:r>
                  <w:t>s father, Antoine-Chrysostome Seurat, an eccentric customs official who built his wealth by real estate speculation, and Parisian mother Ernestine Faivre, kept an apartment at 130 Boulevard de Magenta, although the artist saw little of his father,</w:t>
                </w:r>
                <w:r w:rsidR="00C61D62">
                  <w:t xml:space="preserve"> who had a separate residence. </w:t>
                </w:r>
                <w:r>
                  <w:t>He remained closest to his mother and her relatives, receiving drawing le</w:t>
                </w:r>
                <w:r w:rsidR="00C61D62">
                  <w:t xml:space="preserve">ssons from his maternal uncle. </w:t>
                </w:r>
                <w:r>
                  <w:t>Seurat memorialised his mother and the theme of domesticity in the tenebristic, cont</w:t>
                </w:r>
                <w:r>
                  <w:rPr>
                    <w:rFonts w:ascii="Arial Unicode MS" w:hAnsi="Times New Roman"/>
                  </w:rPr>
                  <w:t>é</w:t>
                </w:r>
                <w:r>
                  <w:rPr>
                    <w:rFonts w:ascii="Arial Unicode MS" w:hAnsi="Times New Roman"/>
                  </w:rPr>
                  <w:t xml:space="preserve"> </w:t>
                </w:r>
                <w:r>
                  <w:t xml:space="preserve">crayon drawing </w:t>
                </w:r>
                <w:r>
                  <w:rPr>
                    <w:i/>
                    <w:iCs/>
                  </w:rPr>
                  <w:t>Embroidery</w:t>
                </w:r>
                <w:r>
                  <w:t xml:space="preserve"> (1882</w:t>
                </w:r>
                <w:r>
                  <w:rPr>
                    <w:rFonts w:ascii="Arial Unicode MS" w:hAnsi="Times New Roman"/>
                  </w:rPr>
                  <w:t>–</w:t>
                </w:r>
                <w:r w:rsidR="00C61D62">
                  <w:rPr>
                    <w:rFonts w:ascii="Arial Unicode MS" w:hAnsi="Times New Roman"/>
                  </w:rPr>
                  <w:t>18</w:t>
                </w:r>
                <w:r>
                  <w:t xml:space="preserve">83). Modelled with dense tonal passages of velvety greys and blacks, the work evinces a mesmerising quality of light achieved by the withdrawal of pigment. </w:t>
                </w:r>
              </w:p>
              <w:p w14:paraId="09A0FAE1" w14:textId="77777777" w:rsidR="00C61D62" w:rsidRDefault="00C61D62" w:rsidP="00C61D62"/>
              <w:p w14:paraId="7FC52F59" w14:textId="77777777" w:rsidR="00B43064" w:rsidRDefault="00B43064" w:rsidP="00C61D62">
                <w:r>
                  <w:t xml:space="preserve">His formal training began in 1875 at the local art school with </w:t>
                </w:r>
                <w:r>
                  <w:rPr>
                    <w:lang w:val="es-ES_tradnl"/>
                  </w:rPr>
                  <w:t>sculptor Justin Lequien</w:t>
                </w:r>
                <w:r>
                  <w:t>, where he firs</w:t>
                </w:r>
                <w:r w:rsidR="00C61D62">
                  <w:t xml:space="preserve">t drew from antique statuary. </w:t>
                </w:r>
                <w:r>
                  <w:t xml:space="preserve">In 1878 he entered the </w:t>
                </w:r>
                <w:r>
                  <w:rPr>
                    <w:rFonts w:ascii="Arial Unicode MS" w:hAnsi="Times New Roman"/>
                    <w:lang w:val="fr-FR"/>
                  </w:rPr>
                  <w:t>É</w:t>
                </w:r>
                <w:r>
                  <w:rPr>
                    <w:lang w:val="fr-FR"/>
                  </w:rPr>
                  <w:t>cole des Beaux-Arts</w:t>
                </w:r>
                <w:r>
                  <w:t>, studying</w:t>
                </w:r>
                <w:r>
                  <w:rPr>
                    <w:lang w:val="de-DE"/>
                  </w:rPr>
                  <w:t xml:space="preserve"> under He</w:t>
                </w:r>
                <w:r>
                  <w:t>nri Lehmann, a disciple of Ingres, where he remained f</w:t>
                </w:r>
                <w:r w:rsidR="00C61D62">
                  <w:t xml:space="preserve">or approximately a year. </w:t>
                </w:r>
                <w:r>
                  <w:t xml:space="preserve">Chafing against </w:t>
                </w:r>
                <w:r>
                  <w:lastRenderedPageBreak/>
                  <w:t>this sterile academic training, he then found himself studying paintings in the Louvre and in the new avant-garde Impressionist exhibitions (1874</w:t>
                </w:r>
                <w:r w:rsidR="00C61D62">
                  <w:rPr>
                    <w:rFonts w:ascii="Arial Unicode MS" w:hAnsi="Times New Roman"/>
                  </w:rPr>
                  <w:t>–</w:t>
                </w:r>
                <w:r w:rsidR="00C61D62">
                  <w:t xml:space="preserve">1886). </w:t>
                </w:r>
                <w:r>
                  <w:t>Greatly impressed by Ingres</w:t>
                </w:r>
                <w:r>
                  <w:rPr>
                    <w:rFonts w:ascii="Arial Unicode MS" w:hAnsi="Times New Roman"/>
                  </w:rPr>
                  <w:t>’</w:t>
                </w:r>
                <w:r>
                  <w:t xml:space="preserve">s sculptural draftsmanship, Seurat held an equally firm admiration for the colouristic experiments of Rubens, Delacroix, the Barbizon </w:t>
                </w:r>
                <w:r w:rsidR="00C61D62">
                  <w:t>School, and the Impressionists.</w:t>
                </w:r>
                <w:r>
                  <w:t xml:space="preserve"> An avid reader of art theory and history, he studied Charles Blanc</w:t>
                </w:r>
                <w:r>
                  <w:rPr>
                    <w:rFonts w:ascii="Arial Unicode MS" w:hAnsi="Times New Roman"/>
                  </w:rPr>
                  <w:t>’</w:t>
                </w:r>
                <w:r>
                  <w:t xml:space="preserve">s influential </w:t>
                </w:r>
                <w:r>
                  <w:rPr>
                    <w:i/>
                    <w:iCs/>
                    <w:lang w:val="fr-FR"/>
                  </w:rPr>
                  <w:t>Grammaire des arts du dessin</w:t>
                </w:r>
                <w:r>
                  <w:t xml:space="preserve"> (Grammar of the Arts of Design, 1867), which espoused the expressive values of line and colour, and the chemist </w:t>
                </w:r>
                <w:r>
                  <w:rPr>
                    <w:lang w:val="de-DE"/>
                  </w:rPr>
                  <w:t>Michel-Eug</w:t>
                </w:r>
                <w:r>
                  <w:rPr>
                    <w:rFonts w:ascii="Arial Unicode MS" w:hAnsi="Times New Roman"/>
                    <w:lang w:val="fr-FR"/>
                  </w:rPr>
                  <w:t>è</w:t>
                </w:r>
                <w:r>
                  <w:t>ne Chevreul</w:t>
                </w:r>
                <w:r>
                  <w:rPr>
                    <w:rFonts w:ascii="Arial Unicode MS" w:hAnsi="Times New Roman"/>
                    <w:lang w:val="fr-FR"/>
                  </w:rPr>
                  <w:t>’</w:t>
                </w:r>
                <w:r>
                  <w:t xml:space="preserve">s </w:t>
                </w:r>
                <w:r>
                  <w:rPr>
                    <w:i/>
                    <w:iCs/>
                    <w:lang w:val="fr-FR"/>
                  </w:rPr>
                  <w:t>De la loi du contraste simultan</w:t>
                </w:r>
                <w:r>
                  <w:rPr>
                    <w:rFonts w:ascii="Arial Unicode MS" w:hAnsi="Times New Roman"/>
                    <w:i/>
                    <w:iCs/>
                  </w:rPr>
                  <w:t>é</w:t>
                </w:r>
                <w:r>
                  <w:rPr>
                    <w:rFonts w:ascii="Arial Unicode MS" w:hAnsi="Times New Roman"/>
                    <w:i/>
                    <w:iCs/>
                  </w:rPr>
                  <w:t xml:space="preserve"> </w:t>
                </w:r>
                <w:r>
                  <w:rPr>
                    <w:i/>
                    <w:iCs/>
                    <w:lang w:val="fr-FR"/>
                  </w:rPr>
                  <w:t>des couleurs</w:t>
                </w:r>
                <w:r>
                  <w:t xml:space="preserve"> (On the Law of Simultaneous Contrast of Colours, 1839), a famous treatise analysing the difference between pigment and light.</w:t>
                </w:r>
              </w:p>
              <w:p w14:paraId="4AB67094" w14:textId="77777777" w:rsidR="00C61D62" w:rsidRDefault="00C61D62" w:rsidP="00C61D62"/>
              <w:p w14:paraId="5409B25C" w14:textId="77777777" w:rsidR="00B43064" w:rsidRDefault="00B43064" w:rsidP="00C61D62">
                <w:r>
                  <w:t>On 29 July 1884 in Paris, Seurat, his soon-to-be disciple Paul Signac</w:t>
                </w:r>
                <w:r>
                  <w:rPr>
                    <w:lang w:val="de-DE"/>
                  </w:rPr>
                  <w:t xml:space="preserve">, Odilon Redon, </w:t>
                </w:r>
                <w:r>
                  <w:t>and Albert Dubois-Pillet, among others, founded the Soci</w:t>
                </w:r>
                <w:r>
                  <w:rPr>
                    <w:rFonts w:ascii="Arial Unicode MS" w:hAnsi="Times New Roman"/>
                  </w:rPr>
                  <w:t>é</w:t>
                </w:r>
                <w:r>
                  <w:t>t</w:t>
                </w:r>
                <w:r>
                  <w:rPr>
                    <w:rFonts w:ascii="Arial Unicode MS" w:hAnsi="Times New Roman"/>
                  </w:rPr>
                  <w:t>é</w:t>
                </w:r>
                <w:r>
                  <w:rPr>
                    <w:rFonts w:ascii="Arial Unicode MS" w:hAnsi="Times New Roman"/>
                  </w:rPr>
                  <w:t xml:space="preserve"> </w:t>
                </w:r>
                <w:r>
                  <w:rPr>
                    <w:lang w:val="fr-FR"/>
                  </w:rPr>
                  <w:t>des Artistes Ind</w:t>
                </w:r>
                <w:r>
                  <w:rPr>
                    <w:rFonts w:ascii="Arial Unicode MS" w:hAnsi="Times New Roman"/>
                  </w:rPr>
                  <w:t>é</w:t>
                </w:r>
                <w:r>
                  <w:rPr>
                    <w:lang w:val="fr-FR"/>
                  </w:rPr>
                  <w:t xml:space="preserve">pendants </w:t>
                </w:r>
                <w:r>
                  <w:t>in res</w:t>
                </w:r>
                <w:r w:rsidR="00C61D62">
                  <w:t xml:space="preserve">ponse to the repressive Salon. </w:t>
                </w:r>
                <w:r>
                  <w:t xml:space="preserve">The inaugural December 1884 </w:t>
                </w:r>
                <w:r>
                  <w:rPr>
                    <w:lang w:val="fr-FR"/>
                  </w:rPr>
                  <w:t>Salon des Ind</w:t>
                </w:r>
                <w:r>
                  <w:rPr>
                    <w:rFonts w:ascii="Arial Unicode MS" w:hAnsi="Times New Roman"/>
                  </w:rPr>
                  <w:t>é</w:t>
                </w:r>
                <w:r>
                  <w:rPr>
                    <w:lang w:val="fr-FR"/>
                  </w:rPr>
                  <w:t>pendants</w:t>
                </w:r>
                <w:r>
                  <w:t xml:space="preserve"> showcased Seurat</w:t>
                </w:r>
                <w:r>
                  <w:rPr>
                    <w:rFonts w:ascii="Arial Unicode MS" w:hAnsi="Times New Roman"/>
                  </w:rPr>
                  <w:t>’</w:t>
                </w:r>
                <w:r>
                  <w:t xml:space="preserve">s first major canvas, </w:t>
                </w:r>
                <w:r>
                  <w:rPr>
                    <w:i/>
                    <w:iCs/>
                    <w:lang w:val="sv-SE"/>
                  </w:rPr>
                  <w:t xml:space="preserve">La baignade </w:t>
                </w:r>
                <w:r>
                  <w:rPr>
                    <w:rFonts w:ascii="Arial Unicode MS" w:hAnsi="Times New Roman"/>
                    <w:i/>
                    <w:iCs/>
                    <w:lang w:val="fr-FR"/>
                  </w:rPr>
                  <w:t>à</w:t>
                </w:r>
                <w:r>
                  <w:rPr>
                    <w:rFonts w:ascii="Arial Unicode MS" w:hAnsi="Times New Roman"/>
                    <w:i/>
                    <w:iCs/>
                    <w:lang w:val="fr-FR"/>
                  </w:rPr>
                  <w:t xml:space="preserve"> </w:t>
                </w:r>
                <w:r>
                  <w:rPr>
                    <w:i/>
                    <w:iCs/>
                  </w:rPr>
                  <w:t>Asni</w:t>
                </w:r>
                <w:r>
                  <w:rPr>
                    <w:rFonts w:ascii="Arial Unicode MS" w:hAnsi="Times New Roman"/>
                    <w:i/>
                    <w:iCs/>
                    <w:lang w:val="fr-FR"/>
                  </w:rPr>
                  <w:t>è</w:t>
                </w:r>
                <w:r>
                  <w:rPr>
                    <w:i/>
                    <w:iCs/>
                  </w:rPr>
                  <w:t>res</w:t>
                </w:r>
                <w:r>
                  <w:t xml:space="preserve"> (Bathers at Asni</w:t>
                </w:r>
                <w:r>
                  <w:rPr>
                    <w:rFonts w:ascii="Arial Unicode MS" w:hAnsi="Times New Roman"/>
                    <w:lang w:val="fr-FR"/>
                  </w:rPr>
                  <w:t>è</w:t>
                </w:r>
                <w:r>
                  <w:t>res, 1883</w:t>
                </w:r>
                <w:r w:rsidR="00C61D62">
                  <w:rPr>
                    <w:rFonts w:ascii="Arial Unicode MS" w:hAnsi="Times New Roman"/>
                  </w:rPr>
                  <w:t>–</w:t>
                </w:r>
                <w:r w:rsidR="00C61D62">
                  <w:rPr>
                    <w:rFonts w:ascii="Arial Unicode MS" w:hAnsi="Times New Roman"/>
                  </w:rPr>
                  <w:t>18</w:t>
                </w:r>
                <w:r>
                  <w:t xml:space="preserve">84), depicting working class men relaxing along the banks of the Seine in a northwest </w:t>
                </w:r>
                <w:r>
                  <w:rPr>
                    <w:lang w:val="it-IT"/>
                  </w:rPr>
                  <w:t>industrial suburb</w:t>
                </w:r>
                <w:r>
                  <w:t xml:space="preserve">. Measuring two by three metres and based on nearly 25 drawings and </w:t>
                </w:r>
                <w:r>
                  <w:rPr>
                    <w:i/>
                    <w:iCs/>
                  </w:rPr>
                  <w:t>en plein air</w:t>
                </w:r>
                <w:r>
                  <w:t xml:space="preserve"> oil sketches, the painting presented a conspicuous challenge to Impressionism</w:t>
                </w:r>
                <w:r>
                  <w:rPr>
                    <w:rFonts w:ascii="Arial Unicode MS" w:hAnsi="Times New Roman"/>
                  </w:rPr>
                  <w:t>’</w:t>
                </w:r>
                <w:r>
                  <w:t>s liquid informality while maintaining its colouristic oppositions.  Its scale signified a heroic monumentality at odds with its strikingly Modern subject matter, that is, the bucolic, quotidian pleasures of the proletariat.</w:t>
                </w:r>
              </w:p>
              <w:p w14:paraId="130C5009" w14:textId="77777777" w:rsidR="00C61D62" w:rsidRDefault="00C61D62" w:rsidP="00C61D62"/>
              <w:p w14:paraId="5A67303A" w14:textId="77777777" w:rsidR="00B43064" w:rsidRDefault="00B43064" w:rsidP="00C61D62">
                <w:r>
                  <w:t xml:space="preserve">Two years later, at the final Impressionist exhibition at </w:t>
                </w:r>
                <w:r w:rsidRPr="00D9264D">
                  <w:t>1 rue Lafitte</w:t>
                </w:r>
                <w:r>
                  <w:t>, Seurat married the polarities of line and colo</w:t>
                </w:r>
                <w:r w:rsidR="00C61D62">
                  <w:t>u</w:t>
                </w:r>
                <w:r>
                  <w:t xml:space="preserve">r in what became the iconic manifesto of his Neo-Impressionism, </w:t>
                </w:r>
                <w:r w:rsidRPr="00F354F7">
                  <w:rPr>
                    <w:i/>
                  </w:rPr>
                  <w:t>La</w:t>
                </w:r>
                <w:r>
                  <w:t xml:space="preserve"> </w:t>
                </w:r>
                <w:r w:rsidR="00C61D62">
                  <w:rPr>
                    <w:i/>
                  </w:rPr>
                  <w:t xml:space="preserve">Grande </w:t>
                </w:r>
                <w:r w:rsidRPr="00F354F7">
                  <w:rPr>
                    <w:i/>
                  </w:rPr>
                  <w:t>Jatte</w:t>
                </w:r>
                <w:r>
                  <w:rPr>
                    <w:i/>
                    <w:iCs/>
                  </w:rPr>
                  <w:t>.</w:t>
                </w:r>
                <w:r>
                  <w:t xml:space="preserve"> He had spent 1884 and part of 1885 working on preparatory drawi</w:t>
                </w:r>
                <w:r w:rsidR="00C61D62">
                  <w:t>ngs for the penultimate canvas.</w:t>
                </w:r>
                <w:r>
                  <w:t xml:space="preserve"> Inspired as he was by the decorative panel paintings of another teacher, Pierre Puvis de Chavannes, Seurat sought con</w:t>
                </w:r>
                <w:r w:rsidR="00C61D62">
                  <w:t>temporaneity in the mural-sized</w:t>
                </w:r>
                <w:r>
                  <w:rPr>
                    <w:i/>
                    <w:iCs/>
                  </w:rPr>
                  <w:t xml:space="preserve"> La Grande-Jatte</w:t>
                </w:r>
                <w:r>
                  <w:t xml:space="preserve">, a startling composition of </w:t>
                </w:r>
                <w:r>
                  <w:rPr>
                    <w:rFonts w:ascii="Arial Unicode MS" w:hAnsi="Times New Roman"/>
                  </w:rPr>
                  <w:t>“</w:t>
                </w:r>
                <w:r>
                  <w:t>promenading moderns</w:t>
                </w:r>
                <w:r>
                  <w:rPr>
                    <w:rFonts w:ascii="Arial Unicode MS" w:hAnsi="Times New Roman"/>
                  </w:rPr>
                  <w:t>”</w:t>
                </w:r>
                <w:r>
                  <w:rPr>
                    <w:rFonts w:ascii="Arial Unicode MS" w:hAnsi="Times New Roman"/>
                  </w:rPr>
                  <w:t xml:space="preserve"> </w:t>
                </w:r>
                <w:r>
                  <w:t>that he based upon Phidias</w:t>
                </w:r>
                <w:r>
                  <w:rPr>
                    <w:rFonts w:ascii="Arial Unicode MS" w:hAnsi="Times New Roman"/>
                  </w:rPr>
                  <w:t>’</w:t>
                </w:r>
                <w:r>
                  <w:t>s hieratic figu</w:t>
                </w:r>
                <w:r w:rsidR="00C61D62">
                  <w:t xml:space="preserve">res from the Parthenon Frieze. </w:t>
                </w:r>
                <w:r>
                  <w:t xml:space="preserve">Conceived as a pendant to </w:t>
                </w:r>
                <w:r>
                  <w:rPr>
                    <w:i/>
                    <w:iCs/>
                  </w:rPr>
                  <w:t>Bathers</w:t>
                </w:r>
                <w:r>
                  <w:t xml:space="preserve">, </w:t>
                </w:r>
                <w:r>
                  <w:rPr>
                    <w:i/>
                    <w:iCs/>
                  </w:rPr>
                  <w:t>La Grande-Jatte</w:t>
                </w:r>
                <w:r>
                  <w:t xml:space="preserve"> included fifty figures, men and women of different social classes relaxing in a riverside park opposite Asni</w:t>
                </w:r>
                <w:r>
                  <w:rPr>
                    <w:rFonts w:ascii="Arial Unicode MS" w:hAnsi="Times New Roman"/>
                    <w:lang w:val="fr-FR"/>
                  </w:rPr>
                  <w:t>è</w:t>
                </w:r>
                <w:r w:rsidR="00C61D62">
                  <w:t xml:space="preserve">res. </w:t>
                </w:r>
                <w:r>
                  <w:t>A committed anarchist</w:t>
                </w:r>
                <w:r w:rsidR="00C61D62">
                  <w:t xml:space="preserve"> </w:t>
                </w:r>
                <w:r>
                  <w:rPr>
                    <w:rFonts w:ascii="Arial Unicode MS" w:hAnsi="Times New Roman"/>
                  </w:rPr>
                  <w:t>—</w:t>
                </w:r>
                <w:r w:rsidR="00C61D62">
                  <w:rPr>
                    <w:rFonts w:ascii="Arial Unicode MS" w:hAnsi="Times New Roman"/>
                  </w:rPr>
                  <w:t xml:space="preserve"> </w:t>
                </w:r>
                <w:r>
                  <w:t>like his colleagues F</w:t>
                </w:r>
                <w:r>
                  <w:rPr>
                    <w:rFonts w:ascii="Arial Unicode MS" w:hAnsi="Times New Roman"/>
                  </w:rPr>
                  <w:t>é</w:t>
                </w:r>
                <w:r>
                  <w:t>n</w:t>
                </w:r>
                <w:r>
                  <w:rPr>
                    <w:rFonts w:ascii="Arial Unicode MS" w:hAnsi="Times New Roman"/>
                  </w:rPr>
                  <w:t>é</w:t>
                </w:r>
                <w:r>
                  <w:t>on, Signac and Camille Pissarro</w:t>
                </w:r>
                <w:r w:rsidR="00C61D62">
                  <w:t xml:space="preserve"> </w:t>
                </w:r>
                <w:r>
                  <w:rPr>
                    <w:rFonts w:ascii="Arial Unicode MS" w:hAnsi="Times New Roman"/>
                  </w:rPr>
                  <w:t>—</w:t>
                </w:r>
                <w:r w:rsidR="00C61D62">
                  <w:rPr>
                    <w:rFonts w:ascii="Arial Unicode MS" w:hAnsi="Times New Roman"/>
                  </w:rPr>
                  <w:t xml:space="preserve"> </w:t>
                </w:r>
                <w:r>
                  <w:t>Seurat</w:t>
                </w:r>
                <w:r>
                  <w:rPr>
                    <w:rFonts w:ascii="Arial Unicode MS" w:hAnsi="Times New Roman"/>
                  </w:rPr>
                  <w:t>’</w:t>
                </w:r>
                <w:r>
                  <w:t xml:space="preserve">s critique fulfilled the socialist demand for </w:t>
                </w:r>
                <w:r>
                  <w:rPr>
                    <w:i/>
                    <w:iCs/>
                  </w:rPr>
                  <w:t>v</w:t>
                </w:r>
                <w:r>
                  <w:rPr>
                    <w:rFonts w:ascii="Arial Unicode MS" w:hAnsi="Times New Roman"/>
                    <w:i/>
                    <w:iCs/>
                  </w:rPr>
                  <w:t>é</w:t>
                </w:r>
                <w:r>
                  <w:rPr>
                    <w:i/>
                    <w:iCs/>
                  </w:rPr>
                  <w:t>rit</w:t>
                </w:r>
                <w:r>
                  <w:rPr>
                    <w:rFonts w:ascii="Arial Unicode MS" w:hAnsi="Times New Roman"/>
                    <w:i/>
                    <w:iCs/>
                  </w:rPr>
                  <w:t>é</w:t>
                </w:r>
                <w:r>
                  <w:t xml:space="preserve"> (truth or sincerity), although this was often ignored by the public and critics, who focused on the painting</w:t>
                </w:r>
                <w:r>
                  <w:rPr>
                    <w:rFonts w:ascii="Arial Unicode MS" w:hAnsi="Times New Roman"/>
                  </w:rPr>
                  <w:t>’</w:t>
                </w:r>
                <w:r>
                  <w:t>s admittedly meticulou</w:t>
                </w:r>
                <w:r w:rsidR="00C61D62">
                  <w:t xml:space="preserve">s and stunning surface appeal. </w:t>
                </w:r>
                <w:r>
                  <w:t>Here, unlike the fugitive sensations of Impressionism, Seurat sought an ideal, permanent reality in which social justice and aesth</w:t>
                </w:r>
                <w:r w:rsidR="00C61D62">
                  <w:t>etic harmony went hand in hand.</w:t>
                </w:r>
                <w:r>
                  <w:t xml:space="preserve"> F</w:t>
                </w:r>
                <w:r>
                  <w:rPr>
                    <w:rFonts w:ascii="Arial Unicode MS" w:hAnsi="Times New Roman"/>
                  </w:rPr>
                  <w:t>é</w:t>
                </w:r>
                <w:r>
                  <w:t>n</w:t>
                </w:r>
                <w:r>
                  <w:rPr>
                    <w:rFonts w:ascii="Arial Unicode MS" w:hAnsi="Times New Roman"/>
                  </w:rPr>
                  <w:t>é</w:t>
                </w:r>
                <w:r>
                  <w:t>on described the artist</w:t>
                </w:r>
                <w:r>
                  <w:rPr>
                    <w:rFonts w:ascii="Arial Unicode MS" w:hAnsi="Times New Roman"/>
                  </w:rPr>
                  <w:t>’</w:t>
                </w:r>
                <w:r>
                  <w:t xml:space="preserve">s </w:t>
                </w:r>
                <w:r>
                  <w:rPr>
                    <w:i/>
                    <w:iCs/>
                  </w:rPr>
                  <w:t>m</w:t>
                </w:r>
                <w:r>
                  <w:rPr>
                    <w:rFonts w:ascii="Arial Unicode MS" w:hAnsi="Times New Roman"/>
                    <w:i/>
                    <w:iCs/>
                  </w:rPr>
                  <w:t>é</w:t>
                </w:r>
                <w:r>
                  <w:rPr>
                    <w:i/>
                    <w:iCs/>
                    <w:lang w:val="fr-FR"/>
                  </w:rPr>
                  <w:t>lange optique</w:t>
                </w:r>
                <w:r>
                  <w:rPr>
                    <w:i/>
                    <w:iCs/>
                  </w:rPr>
                  <w:t xml:space="preserve"> </w:t>
                </w:r>
                <w:r>
                  <w:t>(optical painting), whereby dotted brushstrokes (</w:t>
                </w:r>
                <w:r>
                  <w:rPr>
                    <w:i/>
                    <w:iCs/>
                  </w:rPr>
                  <w:t>pointill</w:t>
                </w:r>
                <w:r>
                  <w:rPr>
                    <w:rFonts w:ascii="Arial Unicode MS" w:hAnsi="Times New Roman"/>
                    <w:i/>
                    <w:iCs/>
                  </w:rPr>
                  <w:t>é</w:t>
                </w:r>
                <w:r>
                  <w:t>)</w:t>
                </w:r>
                <w:r>
                  <w:rPr>
                    <w:i/>
                    <w:iCs/>
                  </w:rPr>
                  <w:t xml:space="preserve"> </w:t>
                </w:r>
                <w:r>
                  <w:t>recombined on the retina of the observer, resulting in a vibrating fusion of hue and light on the pai</w:t>
                </w:r>
                <w:r w:rsidR="00C61D62">
                  <w:t>nted surface.</w:t>
                </w:r>
                <w:r>
                  <w:t xml:space="preserve"> </w:t>
                </w:r>
                <w:r>
                  <w:rPr>
                    <w:i/>
                    <w:iCs/>
                  </w:rPr>
                  <w:t xml:space="preserve">La Grande-Jatte </w:t>
                </w:r>
                <w:r>
                  <w:t>synthesized Seurat</w:t>
                </w:r>
                <w:r>
                  <w:rPr>
                    <w:rFonts w:ascii="Arial Unicode MS" w:hAnsi="Times New Roman"/>
                  </w:rPr>
                  <w:t>’</w:t>
                </w:r>
                <w:r>
                  <w:t>s study of color theory</w:t>
                </w:r>
                <w:r w:rsidR="00C61D62">
                  <w:t xml:space="preserve"> </w:t>
                </w:r>
                <w:r>
                  <w:rPr>
                    <w:rFonts w:ascii="Arial Unicode MS" w:hAnsi="Times New Roman"/>
                  </w:rPr>
                  <w:t>—</w:t>
                </w:r>
                <w:r w:rsidR="00C61D62">
                  <w:rPr>
                    <w:rFonts w:ascii="Arial Unicode MS" w:hAnsi="Times New Roman"/>
                  </w:rPr>
                  <w:t xml:space="preserve"> </w:t>
                </w:r>
                <w:r>
                  <w:t>now shaped by Ogden Rood</w:t>
                </w:r>
                <w:r>
                  <w:rPr>
                    <w:rFonts w:ascii="Arial Unicode MS" w:hAnsi="Times New Roman"/>
                  </w:rPr>
                  <w:t>’</w:t>
                </w:r>
                <w:r>
                  <w:t xml:space="preserve">s more up-to-date </w:t>
                </w:r>
                <w:r>
                  <w:rPr>
                    <w:i/>
                    <w:iCs/>
                  </w:rPr>
                  <w:t>Modern Chromatics</w:t>
                </w:r>
                <w:r>
                  <w:t xml:space="preserve"> (1879)</w:t>
                </w:r>
                <w:r w:rsidR="00C61D62">
                  <w:t xml:space="preserve"> </w:t>
                </w:r>
                <w:r>
                  <w:rPr>
                    <w:rFonts w:ascii="Arial Unicode MS" w:hAnsi="Times New Roman"/>
                  </w:rPr>
                  <w:t>—</w:t>
                </w:r>
                <w:r w:rsidR="00C61D62">
                  <w:rPr>
                    <w:rFonts w:ascii="Arial Unicode MS" w:hAnsi="Times New Roman"/>
                  </w:rPr>
                  <w:t xml:space="preserve"> </w:t>
                </w:r>
                <w:r>
                  <w:t xml:space="preserve">with a profound consciousness of Classical rationality, conveyed by the static and schematic figures, and with a cool veracity that resolved a crisis in painting and opened the way to new possibilities. </w:t>
                </w:r>
              </w:p>
              <w:p w14:paraId="43B1FB6F" w14:textId="77777777" w:rsidR="00C61D62" w:rsidRDefault="00C61D62" w:rsidP="00C61D62"/>
              <w:p w14:paraId="1E07AD6A" w14:textId="77777777" w:rsidR="00B43064" w:rsidRDefault="00B43064" w:rsidP="00C61D62">
                <w:r>
                  <w:t>Seurat</w:t>
                </w:r>
                <w:r>
                  <w:rPr>
                    <w:rFonts w:ascii="Arial Unicode MS" w:hAnsi="Times New Roman"/>
                  </w:rPr>
                  <w:t>’</w:t>
                </w:r>
                <w:r>
                  <w:t>s Neo-Impressionism was propagated through the enthusiastic writings of F</w:t>
                </w:r>
                <w:r>
                  <w:rPr>
                    <w:rFonts w:ascii="Arial Unicode MS" w:hAnsi="Times New Roman"/>
                  </w:rPr>
                  <w:t>é</w:t>
                </w:r>
                <w:r>
                  <w:t>n</w:t>
                </w:r>
                <w:r>
                  <w:rPr>
                    <w:rFonts w:ascii="Arial Unicode MS" w:hAnsi="Times New Roman"/>
                  </w:rPr>
                  <w:t>é</w:t>
                </w:r>
                <w:r>
                  <w:t xml:space="preserve">on and Signac, who published </w:t>
                </w:r>
                <w:r>
                  <w:rPr>
                    <w:i/>
                    <w:iCs/>
                  </w:rPr>
                  <w:t>D</w:t>
                </w:r>
                <w:r>
                  <w:rPr>
                    <w:rFonts w:ascii="Arial Unicode MS" w:hAnsi="Times New Roman"/>
                    <w:i/>
                    <w:iCs/>
                    <w:lang w:val="fr-FR"/>
                  </w:rPr>
                  <w:t>’</w:t>
                </w:r>
                <w:r>
                  <w:rPr>
                    <w:i/>
                    <w:iCs/>
                  </w:rPr>
                  <w:t>Eug</w:t>
                </w:r>
                <w:r>
                  <w:rPr>
                    <w:rFonts w:ascii="Arial Unicode MS" w:hAnsi="Times New Roman"/>
                    <w:i/>
                    <w:iCs/>
                    <w:lang w:val="fr-FR"/>
                  </w:rPr>
                  <w:t>è</w:t>
                </w:r>
                <w:r>
                  <w:rPr>
                    <w:i/>
                    <w:iCs/>
                    <w:lang w:val="fr-FR"/>
                  </w:rPr>
                  <w:t>ne Delacroix au N</w:t>
                </w:r>
                <w:r>
                  <w:rPr>
                    <w:rFonts w:ascii="Arial Unicode MS" w:hAnsi="Times New Roman"/>
                    <w:i/>
                    <w:iCs/>
                  </w:rPr>
                  <w:t>é</w:t>
                </w:r>
                <w:r>
                  <w:rPr>
                    <w:i/>
                    <w:iCs/>
                    <w:lang w:val="fr-FR"/>
                  </w:rPr>
                  <w:t>o-Impressionnisme</w:t>
                </w:r>
                <w:r>
                  <w:t xml:space="preserve"> (1899) after his mentor</w:t>
                </w:r>
                <w:r>
                  <w:rPr>
                    <w:rFonts w:ascii="Arial Unicode MS" w:hAnsi="Times New Roman"/>
                  </w:rPr>
                  <w:t>’</w:t>
                </w:r>
                <w:r>
                  <w:t>s death, revitalizing the movement among the nascent Fauvi</w:t>
                </w:r>
                <w:r w:rsidR="00C61D62">
                  <w:t xml:space="preserve">sts and German Expressionists. </w:t>
                </w:r>
                <w:r>
                  <w:t xml:space="preserve">In August 1890, Seurat penned a letter (never sent) in response to an inquiry from the journalist Maurice Beaubourg, in which he articulated critical aspects of Neo-Impressionism. Drawing upon traditional theories of art and the </w:t>
                </w:r>
                <w:r>
                  <w:rPr>
                    <w:rFonts w:ascii="Arial Unicode MS" w:hAnsi="Times New Roman"/>
                  </w:rPr>
                  <w:t>“</w:t>
                </w:r>
                <w:r>
                  <w:t>experimental aesthetics</w:t>
                </w:r>
                <w:r>
                  <w:rPr>
                    <w:rFonts w:ascii="Arial Unicode MS" w:hAnsi="Times New Roman"/>
                  </w:rPr>
                  <w:t>”</w:t>
                </w:r>
                <w:r>
                  <w:rPr>
                    <w:rFonts w:ascii="Arial Unicode MS" w:hAnsi="Times New Roman"/>
                  </w:rPr>
                  <w:t xml:space="preserve"> </w:t>
                </w:r>
                <w:r>
                  <w:t>of his friend the mathematician, physicist, psychologist and art critic Charles Henry, Seurat put forth art as the harmonious analogy of both contrary and similar elements of tone, colo</w:t>
                </w:r>
                <w:r w:rsidR="00C61D62">
                  <w:t>u</w:t>
                </w:r>
                <w:r>
                  <w:t>r, and line, asserting that under the influence of light and dark, such elements revealed specific correspondences with emotional states such as calm, gaiety, sadness, etc. Similar to the Symbolists</w:t>
                </w:r>
                <w:r>
                  <w:rPr>
                    <w:rFonts w:ascii="Arial Unicode MS" w:hAnsi="Times New Roman"/>
                  </w:rPr>
                  <w:t>’</w:t>
                </w:r>
                <w:r>
                  <w:rPr>
                    <w:rFonts w:ascii="Arial Unicode MS" w:hAnsi="Times New Roman"/>
                  </w:rPr>
                  <w:t xml:space="preserve"> </w:t>
                </w:r>
                <w:r>
                  <w:t>notion that the Idea</w:t>
                </w:r>
                <w:r>
                  <w:rPr>
                    <w:rFonts w:ascii="Arial Unicode MS" w:hAnsi="Times New Roman"/>
                  </w:rPr>
                  <w:t xml:space="preserve"> </w:t>
                </w:r>
                <w:r w:rsidR="00C61D62">
                  <w:rPr>
                    <w:rFonts w:ascii="Arial Unicode MS" w:hAnsi="Times New Roman"/>
                  </w:rPr>
                  <w:t>—</w:t>
                </w:r>
                <w:r>
                  <w:rPr>
                    <w:rFonts w:ascii="Arial Unicode MS" w:hAnsi="Times New Roman"/>
                  </w:rPr>
                  <w:t xml:space="preserve"> </w:t>
                </w:r>
                <w:r>
                  <w:t>the synthetic and objective expression of subjectivity</w:t>
                </w:r>
                <w:r>
                  <w:rPr>
                    <w:rFonts w:ascii="Arial Unicode MS" w:hAnsi="Times New Roman"/>
                  </w:rPr>
                  <w:t xml:space="preserve"> </w:t>
                </w:r>
                <w:r w:rsidR="00C61D62">
                  <w:rPr>
                    <w:rFonts w:ascii="Arial Unicode MS" w:hAnsi="Times New Roman"/>
                  </w:rPr>
                  <w:t>—</w:t>
                </w:r>
                <w:r>
                  <w:rPr>
                    <w:rFonts w:ascii="Arial Unicode MS" w:hAnsi="Times New Roman"/>
                  </w:rPr>
                  <w:t xml:space="preserve"> </w:t>
                </w:r>
                <w:r>
                  <w:t xml:space="preserve">was linked to particular synthesized forms, Seurat believed </w:t>
                </w:r>
                <w:r>
                  <w:lastRenderedPageBreak/>
                  <w:t>harmony was achieved not by the artist</w:t>
                </w:r>
                <w:r>
                  <w:rPr>
                    <w:rFonts w:ascii="Arial Unicode MS" w:hAnsi="Times New Roman"/>
                  </w:rPr>
                  <w:t>’</w:t>
                </w:r>
                <w:r>
                  <w:t xml:space="preserve">s intuition, but through a set of established, universally verifiable principles, thus ensuing predictable rather </w:t>
                </w:r>
                <w:r w:rsidR="00C61D62">
                  <w:t xml:space="preserve">than chaotic emotional states. </w:t>
                </w:r>
                <w:r>
                  <w:t>In this way, Seurat</w:t>
                </w:r>
                <w:r>
                  <w:rPr>
                    <w:rFonts w:ascii="Arial Unicode MS" w:hAnsi="Times New Roman"/>
                  </w:rPr>
                  <w:t>’</w:t>
                </w:r>
                <w:r>
                  <w:t>s and his followers</w:t>
                </w:r>
                <w:r>
                  <w:rPr>
                    <w:rFonts w:ascii="Arial Unicode MS" w:hAnsi="Times New Roman"/>
                  </w:rPr>
                  <w:t>’</w:t>
                </w:r>
                <w:r>
                  <w:rPr>
                    <w:rFonts w:ascii="Arial Unicode MS" w:hAnsi="Times New Roman"/>
                  </w:rPr>
                  <w:t xml:space="preserve"> </w:t>
                </w:r>
                <w:r>
                  <w:t>work remained more closely shaped by a firm and pure restraint than some of the movemen</w:t>
                </w:r>
                <w:r w:rsidR="00C61D62">
                  <w:t xml:space="preserve">ts that emerged in their wake. </w:t>
                </w:r>
                <w:r>
                  <w:t xml:space="preserve">Nonetheless, key Symbolist poets and critics such as Gustave Kahn and </w:t>
                </w:r>
                <w:r>
                  <w:rPr>
                    <w:lang w:val="es-ES_tradnl"/>
                  </w:rPr>
                  <w:t>Joris-Karl Huysmans</w:t>
                </w:r>
                <w:r>
                  <w:t xml:space="preserve"> praised Seurat</w:t>
                </w:r>
                <w:r>
                  <w:rPr>
                    <w:rFonts w:ascii="Arial Unicode MS" w:hAnsi="Times New Roman"/>
                  </w:rPr>
                  <w:t>’</w:t>
                </w:r>
                <w:r>
                  <w:t xml:space="preserve">s mastery of the dialectic achieved </w:t>
                </w:r>
                <w:r w:rsidR="00C61D62">
                  <w:t xml:space="preserve">in symbol formation. </w:t>
                </w:r>
                <w:r>
                  <w:t>In Kahn</w:t>
                </w:r>
                <w:r>
                  <w:rPr>
                    <w:rFonts w:ascii="Arial Unicode MS" w:hAnsi="Times New Roman"/>
                  </w:rPr>
                  <w:t>’</w:t>
                </w:r>
                <w:r>
                  <w:t xml:space="preserve">s analysis of the late work </w:t>
                </w:r>
                <w:r>
                  <w:rPr>
                    <w:i/>
                    <w:iCs/>
                  </w:rPr>
                  <w:t>Le</w:t>
                </w:r>
                <w:r>
                  <w:t xml:space="preserve"> </w:t>
                </w:r>
                <w:r>
                  <w:rPr>
                    <w:i/>
                    <w:iCs/>
                  </w:rPr>
                  <w:t>Chahut</w:t>
                </w:r>
                <w:r>
                  <w:t xml:space="preserve">, he wrote </w:t>
                </w:r>
                <w:r w:rsidR="00C61D62">
                  <w:rPr>
                    <w:rFonts w:ascii="Arial Unicode MS" w:hAnsi="Times New Roman"/>
                  </w:rPr>
                  <w:t>‘</w:t>
                </w:r>
                <w:r>
                  <w:t>[Seurat</w:t>
                </w:r>
                <w:r>
                  <w:rPr>
                    <w:rFonts w:ascii="Arial Unicode MS" w:hAnsi="Times New Roman"/>
                  </w:rPr>
                  <w:t>’</w:t>
                </w:r>
                <w:r>
                  <w:t>s] way of seeking the symbol . . . lay in the interpretation of a subject, not in the subject itself</w:t>
                </w:r>
                <w:r w:rsidR="00C61D62">
                  <w:t>’</w:t>
                </w:r>
                <w:r>
                  <w:rPr>
                    <w:rFonts w:ascii="Arial Unicode MS" w:hAnsi="Times New Roman"/>
                  </w:rPr>
                  <w:t>.</w:t>
                </w:r>
              </w:p>
              <w:p w14:paraId="2794780D" w14:textId="77777777" w:rsidR="003F0D73" w:rsidRDefault="003F0D73" w:rsidP="00C27FAB"/>
            </w:tc>
          </w:sdtContent>
        </w:sdt>
      </w:tr>
      <w:tr w:rsidR="003235A7" w14:paraId="557ACD48" w14:textId="77777777" w:rsidTr="003235A7">
        <w:tc>
          <w:tcPr>
            <w:tcW w:w="9016" w:type="dxa"/>
          </w:tcPr>
          <w:p w14:paraId="589BC98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4784A3F65F665408B885E724804DF28"/>
              </w:placeholder>
            </w:sdtPr>
            <w:sdtContent>
              <w:p w14:paraId="6B8E2F0E" w14:textId="77777777" w:rsidR="00B43064" w:rsidRDefault="00B43064" w:rsidP="00B43064">
                <w:sdt>
                  <w:sdtPr>
                    <w:id w:val="-1618130806"/>
                    <w:citation/>
                  </w:sdtPr>
                  <w:sdtContent>
                    <w:r>
                      <w:fldChar w:fldCharType="begin"/>
                    </w:r>
                    <w:r>
                      <w:rPr>
                        <w:lang w:val="en-US"/>
                      </w:rPr>
                      <w:instrText xml:space="preserve"> CITATION Bro78 \l 1033 </w:instrText>
                    </w:r>
                    <w:r>
                      <w:fldChar w:fldCharType="separate"/>
                    </w:r>
                    <w:r>
                      <w:rPr>
                        <w:noProof/>
                        <w:lang w:val="en-US"/>
                      </w:rPr>
                      <w:t xml:space="preserve"> (Broude)</w:t>
                    </w:r>
                    <w:r>
                      <w:fldChar w:fldCharType="end"/>
                    </w:r>
                  </w:sdtContent>
                </w:sdt>
              </w:p>
              <w:p w14:paraId="48B01A15" w14:textId="77777777" w:rsidR="00B43064" w:rsidRDefault="00B43064" w:rsidP="00B43064">
                <w:sdt>
                  <w:sdtPr>
                    <w:id w:val="-722978186"/>
                    <w:citation/>
                  </w:sdtPr>
                  <w:sdtContent>
                    <w:r>
                      <w:fldChar w:fldCharType="begin"/>
                    </w:r>
                    <w:r>
                      <w:rPr>
                        <w:lang w:val="en-US"/>
                      </w:rPr>
                      <w:instrText xml:space="preserve"> CITATION Fén66 \l 1033 </w:instrText>
                    </w:r>
                    <w:r>
                      <w:fldChar w:fldCharType="separate"/>
                    </w:r>
                    <w:r>
                      <w:rPr>
                        <w:noProof/>
                        <w:lang w:val="en-US"/>
                      </w:rPr>
                      <w:t>(Fénéon)</w:t>
                    </w:r>
                    <w:r>
                      <w:fldChar w:fldCharType="end"/>
                    </w:r>
                  </w:sdtContent>
                </w:sdt>
              </w:p>
              <w:p w14:paraId="26E563FC" w14:textId="77777777" w:rsidR="00B43064" w:rsidRDefault="00B43064" w:rsidP="00B43064">
                <w:sdt>
                  <w:sdtPr>
                    <w:id w:val="-827047816"/>
                    <w:citation/>
                  </w:sdtPr>
                  <w:sdtContent>
                    <w:r>
                      <w:fldChar w:fldCharType="begin"/>
                    </w:r>
                    <w:r>
                      <w:rPr>
                        <w:lang w:val="en-US"/>
                      </w:rPr>
                      <w:instrText xml:space="preserve"> CITATION Her91 \l 1033 </w:instrText>
                    </w:r>
                    <w:r>
                      <w:fldChar w:fldCharType="separate"/>
                    </w:r>
                    <w:r>
                      <w:rPr>
                        <w:noProof/>
                        <w:lang w:val="en-US"/>
                      </w:rPr>
                      <w:t>(Herbert)</w:t>
                    </w:r>
                    <w:r>
                      <w:fldChar w:fldCharType="end"/>
                    </w:r>
                  </w:sdtContent>
                </w:sdt>
              </w:p>
              <w:p w14:paraId="4939718B" w14:textId="77777777" w:rsidR="00B43064" w:rsidRDefault="00B43064" w:rsidP="00B43064">
                <w:sdt>
                  <w:sdtPr>
                    <w:id w:val="23837969"/>
                    <w:citation/>
                  </w:sdtPr>
                  <w:sdtContent>
                    <w:r>
                      <w:fldChar w:fldCharType="begin"/>
                    </w:r>
                    <w:r>
                      <w:rPr>
                        <w:lang w:val="en-US"/>
                      </w:rPr>
                      <w:instrText xml:space="preserve"> CITATION Hom78 \l 1033 </w:instrText>
                    </w:r>
                    <w:r>
                      <w:fldChar w:fldCharType="separate"/>
                    </w:r>
                    <w:r>
                      <w:rPr>
                        <w:noProof/>
                        <w:lang w:val="en-US"/>
                      </w:rPr>
                      <w:t>(Homer)</w:t>
                    </w:r>
                    <w:r>
                      <w:fldChar w:fldCharType="end"/>
                    </w:r>
                  </w:sdtContent>
                </w:sdt>
              </w:p>
              <w:p w14:paraId="3BC5C7C6" w14:textId="77777777" w:rsidR="00B43064" w:rsidRDefault="00B43064" w:rsidP="00B43064">
                <w:sdt>
                  <w:sdtPr>
                    <w:id w:val="-2121990157"/>
                    <w:citation/>
                  </w:sdtPr>
                  <w:sdtContent>
                    <w:r>
                      <w:fldChar w:fldCharType="begin"/>
                    </w:r>
                    <w:r>
                      <w:rPr>
                        <w:lang w:val="en-US"/>
                      </w:rPr>
                      <w:instrText xml:space="preserve">CITATION Kah87 \l 1033 </w:instrText>
                    </w:r>
                    <w:r>
                      <w:fldChar w:fldCharType="separate"/>
                    </w:r>
                    <w:r>
                      <w:rPr>
                        <w:noProof/>
                        <w:lang w:val="en-US"/>
                      </w:rPr>
                      <w:t>(Kahn)</w:t>
                    </w:r>
                    <w:r>
                      <w:fldChar w:fldCharType="end"/>
                    </w:r>
                  </w:sdtContent>
                </w:sdt>
              </w:p>
              <w:p w14:paraId="2D8DCE73" w14:textId="77777777" w:rsidR="00B43064" w:rsidRDefault="00B43064" w:rsidP="00B43064">
                <w:sdt>
                  <w:sdtPr>
                    <w:id w:val="-683972460"/>
                    <w:citation/>
                  </w:sdtPr>
                  <w:sdtContent>
                    <w:r>
                      <w:fldChar w:fldCharType="begin"/>
                    </w:r>
                    <w:r>
                      <w:rPr>
                        <w:lang w:val="en-US"/>
                      </w:rPr>
                      <w:instrText xml:space="preserve"> CITATION Lee87 \l 1033 </w:instrText>
                    </w:r>
                    <w:r>
                      <w:fldChar w:fldCharType="separate"/>
                    </w:r>
                    <w:r>
                      <w:rPr>
                        <w:noProof/>
                        <w:lang w:val="en-US"/>
                      </w:rPr>
                      <w:t>(Lee)</w:t>
                    </w:r>
                    <w:r>
                      <w:fldChar w:fldCharType="end"/>
                    </w:r>
                  </w:sdtContent>
                </w:sdt>
              </w:p>
              <w:p w14:paraId="3435CB40" w14:textId="77777777" w:rsidR="00B43064" w:rsidRDefault="00B43064" w:rsidP="00B43064">
                <w:sdt>
                  <w:sdtPr>
                    <w:id w:val="-1422948696"/>
                    <w:citation/>
                  </w:sdtPr>
                  <w:sdtContent>
                    <w:r>
                      <w:fldChar w:fldCharType="begin"/>
                    </w:r>
                    <w:r>
                      <w:rPr>
                        <w:lang w:val="en-US"/>
                      </w:rPr>
                      <w:instrText xml:space="preserve"> CITATION Noc91 \l 1033 </w:instrText>
                    </w:r>
                    <w:r>
                      <w:fldChar w:fldCharType="separate"/>
                    </w:r>
                    <w:r>
                      <w:rPr>
                        <w:noProof/>
                        <w:lang w:val="en-US"/>
                      </w:rPr>
                      <w:t>(Nochlin)</w:t>
                    </w:r>
                    <w:r>
                      <w:fldChar w:fldCharType="end"/>
                    </w:r>
                  </w:sdtContent>
                </w:sdt>
              </w:p>
              <w:p w14:paraId="0EC315F1" w14:textId="77777777" w:rsidR="00B43064" w:rsidRDefault="00B43064" w:rsidP="00B43064">
                <w:sdt>
                  <w:sdtPr>
                    <w:id w:val="-570048062"/>
                    <w:citation/>
                  </w:sdtPr>
                  <w:sdtContent>
                    <w:r>
                      <w:fldChar w:fldCharType="begin"/>
                    </w:r>
                    <w:r>
                      <w:rPr>
                        <w:lang w:val="en-US"/>
                      </w:rPr>
                      <w:instrText xml:space="preserve"> CITATION Sch11 \l 1033 </w:instrText>
                    </w:r>
                    <w:r>
                      <w:fldChar w:fldCharType="separate"/>
                    </w:r>
                    <w:r>
                      <w:rPr>
                        <w:noProof/>
                        <w:lang w:val="en-US"/>
                      </w:rPr>
                      <w:t>(Schapiro)</w:t>
                    </w:r>
                    <w:r>
                      <w:fldChar w:fldCharType="end"/>
                    </w:r>
                  </w:sdtContent>
                </w:sdt>
              </w:p>
              <w:p w14:paraId="6D2D8129" w14:textId="77777777" w:rsidR="00B43064" w:rsidRDefault="00B43064" w:rsidP="00B43064">
                <w:sdt>
                  <w:sdtPr>
                    <w:id w:val="-1507119264"/>
                    <w:citation/>
                  </w:sdtPr>
                  <w:sdtContent>
                    <w:r>
                      <w:fldChar w:fldCharType="begin"/>
                    </w:r>
                    <w:r>
                      <w:rPr>
                        <w:lang w:val="en-US"/>
                      </w:rPr>
                      <w:instrText xml:space="preserve"> CITATION Sig64 \l 1033 </w:instrText>
                    </w:r>
                    <w:r>
                      <w:fldChar w:fldCharType="separate"/>
                    </w:r>
                    <w:r>
                      <w:rPr>
                        <w:noProof/>
                        <w:lang w:val="en-US"/>
                      </w:rPr>
                      <w:t>(Signac)</w:t>
                    </w:r>
                    <w:r>
                      <w:fldChar w:fldCharType="end"/>
                    </w:r>
                  </w:sdtContent>
                </w:sdt>
              </w:p>
              <w:p w14:paraId="05C0EE18" w14:textId="77777777" w:rsidR="003235A7" w:rsidRDefault="00B43064" w:rsidP="00B43064">
                <w:sdt>
                  <w:sdtPr>
                    <w:id w:val="-1510212555"/>
                    <w:citation/>
                  </w:sdtPr>
                  <w:sdtContent>
                    <w:r>
                      <w:fldChar w:fldCharType="begin"/>
                    </w:r>
                    <w:r>
                      <w:rPr>
                        <w:lang w:val="en-US"/>
                      </w:rPr>
                      <w:instrText xml:space="preserve"> CITATION Smi97 \l 1033 </w:instrText>
                    </w:r>
                    <w:r>
                      <w:fldChar w:fldCharType="separate"/>
                    </w:r>
                    <w:r>
                      <w:rPr>
                        <w:noProof/>
                        <w:lang w:val="en-US"/>
                      </w:rPr>
                      <w:t>(Smith)</w:t>
                    </w:r>
                    <w:r>
                      <w:fldChar w:fldCharType="end"/>
                    </w:r>
                  </w:sdtContent>
                </w:sdt>
              </w:p>
            </w:sdtContent>
          </w:sdt>
        </w:tc>
      </w:tr>
    </w:tbl>
    <w:p w14:paraId="632236B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1B5FD" w14:textId="77777777" w:rsidR="00B43064" w:rsidRDefault="00B43064" w:rsidP="007A0D55">
      <w:pPr>
        <w:spacing w:after="0" w:line="240" w:lineRule="auto"/>
      </w:pPr>
      <w:r>
        <w:separator/>
      </w:r>
    </w:p>
  </w:endnote>
  <w:endnote w:type="continuationSeparator" w:id="0">
    <w:p w14:paraId="6B2FEFF2" w14:textId="77777777" w:rsidR="00B43064" w:rsidRDefault="00B430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927F3" w14:textId="77777777" w:rsidR="00B43064" w:rsidRDefault="00B43064" w:rsidP="007A0D55">
      <w:pPr>
        <w:spacing w:after="0" w:line="240" w:lineRule="auto"/>
      </w:pPr>
      <w:r>
        <w:separator/>
      </w:r>
    </w:p>
  </w:footnote>
  <w:footnote w:type="continuationSeparator" w:id="0">
    <w:p w14:paraId="31EB7A21" w14:textId="77777777" w:rsidR="00B43064" w:rsidRDefault="00B4306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1DC68" w14:textId="77777777" w:rsidR="00B43064" w:rsidRDefault="00B4306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D613D46" w14:textId="77777777" w:rsidR="00B43064" w:rsidRDefault="00B430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94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694C"/>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3064"/>
    <w:rsid w:val="00B574C9"/>
    <w:rsid w:val="00BC39C9"/>
    <w:rsid w:val="00BE5BF7"/>
    <w:rsid w:val="00BF40E1"/>
    <w:rsid w:val="00C27FAB"/>
    <w:rsid w:val="00C358D4"/>
    <w:rsid w:val="00C61D62"/>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DE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A69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94C"/>
    <w:rPr>
      <w:rFonts w:ascii="Lucida Grande" w:hAnsi="Lucida Grande" w:cs="Lucida Grande"/>
      <w:sz w:val="18"/>
      <w:szCs w:val="18"/>
    </w:rPr>
  </w:style>
  <w:style w:type="paragraph" w:customStyle="1" w:styleId="Body">
    <w:name w:val="Body"/>
    <w:rsid w:val="00B43064"/>
    <w:pPr>
      <w:pBdr>
        <w:top w:val="nil"/>
        <w:left w:val="nil"/>
        <w:bottom w:val="nil"/>
        <w:right w:val="nil"/>
        <w:between w:val="nil"/>
        <w:bar w:val="nil"/>
      </w:pBdr>
      <w:spacing w:after="0" w:line="480" w:lineRule="auto"/>
    </w:pPr>
    <w:rPr>
      <w:rFonts w:ascii="Times New Roman" w:eastAsia="Arial Unicode MS" w:hAnsi="Arial Unicode MS" w:cs="Arial Unicode MS"/>
      <w:color w:val="000000"/>
      <w:sz w:val="24"/>
      <w:szCs w:val="24"/>
      <w:bdr w:val="nil"/>
      <w:lang w:val="en-US"/>
    </w:rPr>
  </w:style>
  <w:style w:type="paragraph" w:styleId="Caption">
    <w:name w:val="caption"/>
    <w:basedOn w:val="Normal"/>
    <w:next w:val="Normal"/>
    <w:uiPriority w:val="35"/>
    <w:semiHidden/>
    <w:qFormat/>
    <w:rsid w:val="00C61D6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A69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94C"/>
    <w:rPr>
      <w:rFonts w:ascii="Lucida Grande" w:hAnsi="Lucida Grande" w:cs="Lucida Grande"/>
      <w:sz w:val="18"/>
      <w:szCs w:val="18"/>
    </w:rPr>
  </w:style>
  <w:style w:type="paragraph" w:customStyle="1" w:styleId="Body">
    <w:name w:val="Body"/>
    <w:rsid w:val="00B43064"/>
    <w:pPr>
      <w:pBdr>
        <w:top w:val="nil"/>
        <w:left w:val="nil"/>
        <w:bottom w:val="nil"/>
        <w:right w:val="nil"/>
        <w:between w:val="nil"/>
        <w:bar w:val="nil"/>
      </w:pBdr>
      <w:spacing w:after="0" w:line="480" w:lineRule="auto"/>
    </w:pPr>
    <w:rPr>
      <w:rFonts w:ascii="Times New Roman" w:eastAsia="Arial Unicode MS" w:hAnsi="Arial Unicode MS" w:cs="Arial Unicode MS"/>
      <w:color w:val="000000"/>
      <w:sz w:val="24"/>
      <w:szCs w:val="24"/>
      <w:bdr w:val="nil"/>
      <w:lang w:val="en-US"/>
    </w:rPr>
  </w:style>
  <w:style w:type="paragraph" w:styleId="Caption">
    <w:name w:val="caption"/>
    <w:basedOn w:val="Normal"/>
    <w:next w:val="Normal"/>
    <w:uiPriority w:val="35"/>
    <w:semiHidden/>
    <w:qFormat/>
    <w:rsid w:val="00C61D6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0908E80291CF4B92A1EF59C6BD2B53"/>
        <w:category>
          <w:name w:val="General"/>
          <w:gallery w:val="placeholder"/>
        </w:category>
        <w:types>
          <w:type w:val="bbPlcHdr"/>
        </w:types>
        <w:behaviors>
          <w:behavior w:val="content"/>
        </w:behaviors>
        <w:guid w:val="{866AF32F-3C30-BF49-A016-7B1ECA447F1E}"/>
      </w:docPartPr>
      <w:docPartBody>
        <w:p w:rsidR="00000000" w:rsidRDefault="004E117A">
          <w:pPr>
            <w:pStyle w:val="950908E80291CF4B92A1EF59C6BD2B53"/>
          </w:pPr>
          <w:r w:rsidRPr="00CC586D">
            <w:rPr>
              <w:rStyle w:val="PlaceholderText"/>
              <w:b/>
              <w:color w:val="FFFFFF" w:themeColor="background1"/>
            </w:rPr>
            <w:t>[Salutation]</w:t>
          </w:r>
        </w:p>
      </w:docPartBody>
    </w:docPart>
    <w:docPart>
      <w:docPartPr>
        <w:name w:val="288E45BCE9149848A9B8DB5EEF9219B6"/>
        <w:category>
          <w:name w:val="General"/>
          <w:gallery w:val="placeholder"/>
        </w:category>
        <w:types>
          <w:type w:val="bbPlcHdr"/>
        </w:types>
        <w:behaviors>
          <w:behavior w:val="content"/>
        </w:behaviors>
        <w:guid w:val="{792D378D-3629-FD43-A16D-CF6DA37FF672}"/>
      </w:docPartPr>
      <w:docPartBody>
        <w:p w:rsidR="00000000" w:rsidRDefault="004E117A">
          <w:pPr>
            <w:pStyle w:val="288E45BCE9149848A9B8DB5EEF9219B6"/>
          </w:pPr>
          <w:r>
            <w:rPr>
              <w:rStyle w:val="PlaceholderText"/>
            </w:rPr>
            <w:t>[First name]</w:t>
          </w:r>
        </w:p>
      </w:docPartBody>
    </w:docPart>
    <w:docPart>
      <w:docPartPr>
        <w:name w:val="28B6BB330B0A8E48BEB1469E41A78574"/>
        <w:category>
          <w:name w:val="General"/>
          <w:gallery w:val="placeholder"/>
        </w:category>
        <w:types>
          <w:type w:val="bbPlcHdr"/>
        </w:types>
        <w:behaviors>
          <w:behavior w:val="content"/>
        </w:behaviors>
        <w:guid w:val="{7A843D50-CEC7-CC44-8F1A-75363D5FE828}"/>
      </w:docPartPr>
      <w:docPartBody>
        <w:p w:rsidR="00000000" w:rsidRDefault="004E117A">
          <w:pPr>
            <w:pStyle w:val="28B6BB330B0A8E48BEB1469E41A78574"/>
          </w:pPr>
          <w:r>
            <w:rPr>
              <w:rStyle w:val="PlaceholderText"/>
            </w:rPr>
            <w:t>[Middle name]</w:t>
          </w:r>
        </w:p>
      </w:docPartBody>
    </w:docPart>
    <w:docPart>
      <w:docPartPr>
        <w:name w:val="21F91B1E3F11B247BC5F03010885F3A6"/>
        <w:category>
          <w:name w:val="General"/>
          <w:gallery w:val="placeholder"/>
        </w:category>
        <w:types>
          <w:type w:val="bbPlcHdr"/>
        </w:types>
        <w:behaviors>
          <w:behavior w:val="content"/>
        </w:behaviors>
        <w:guid w:val="{90E5DC45-BD6F-F04B-A23C-6DF335CA3003}"/>
      </w:docPartPr>
      <w:docPartBody>
        <w:p w:rsidR="00000000" w:rsidRDefault="004E117A">
          <w:pPr>
            <w:pStyle w:val="21F91B1E3F11B247BC5F03010885F3A6"/>
          </w:pPr>
          <w:r>
            <w:rPr>
              <w:rStyle w:val="PlaceholderText"/>
            </w:rPr>
            <w:t>[Last name]</w:t>
          </w:r>
        </w:p>
      </w:docPartBody>
    </w:docPart>
    <w:docPart>
      <w:docPartPr>
        <w:name w:val="8A53DCF1C4D00147A27F01CEFB467792"/>
        <w:category>
          <w:name w:val="General"/>
          <w:gallery w:val="placeholder"/>
        </w:category>
        <w:types>
          <w:type w:val="bbPlcHdr"/>
        </w:types>
        <w:behaviors>
          <w:behavior w:val="content"/>
        </w:behaviors>
        <w:guid w:val="{18B4C827-ED42-1840-9962-147A9807A8FA}"/>
      </w:docPartPr>
      <w:docPartBody>
        <w:p w:rsidR="00000000" w:rsidRDefault="004E117A">
          <w:pPr>
            <w:pStyle w:val="8A53DCF1C4D00147A27F01CEFB467792"/>
          </w:pPr>
          <w:r>
            <w:rPr>
              <w:rStyle w:val="PlaceholderText"/>
            </w:rPr>
            <w:t>[Enter your biography]</w:t>
          </w:r>
        </w:p>
      </w:docPartBody>
    </w:docPart>
    <w:docPart>
      <w:docPartPr>
        <w:name w:val="72C18480C3D224438494EEEEE6F71386"/>
        <w:category>
          <w:name w:val="General"/>
          <w:gallery w:val="placeholder"/>
        </w:category>
        <w:types>
          <w:type w:val="bbPlcHdr"/>
        </w:types>
        <w:behaviors>
          <w:behavior w:val="content"/>
        </w:behaviors>
        <w:guid w:val="{376599CF-6887-2A47-B13F-8D1B4129BFBD}"/>
      </w:docPartPr>
      <w:docPartBody>
        <w:p w:rsidR="00000000" w:rsidRDefault="004E117A">
          <w:pPr>
            <w:pStyle w:val="72C18480C3D224438494EEEEE6F71386"/>
          </w:pPr>
          <w:r>
            <w:rPr>
              <w:rStyle w:val="PlaceholderText"/>
            </w:rPr>
            <w:t>[Enter the institution with which you are affiliated]</w:t>
          </w:r>
        </w:p>
      </w:docPartBody>
    </w:docPart>
    <w:docPart>
      <w:docPartPr>
        <w:name w:val="D446EE22971B3E4FAEEA9C72E7B4C3CE"/>
        <w:category>
          <w:name w:val="General"/>
          <w:gallery w:val="placeholder"/>
        </w:category>
        <w:types>
          <w:type w:val="bbPlcHdr"/>
        </w:types>
        <w:behaviors>
          <w:behavior w:val="content"/>
        </w:behaviors>
        <w:guid w:val="{2419F19E-C355-5247-9843-716D4BD3EB47}"/>
      </w:docPartPr>
      <w:docPartBody>
        <w:p w:rsidR="00000000" w:rsidRDefault="004E117A">
          <w:pPr>
            <w:pStyle w:val="D446EE22971B3E4FAEEA9C72E7B4C3CE"/>
          </w:pPr>
          <w:r w:rsidRPr="00EF74F7">
            <w:rPr>
              <w:b/>
              <w:color w:val="808080" w:themeColor="background1" w:themeShade="80"/>
            </w:rPr>
            <w:t>[Enter the headword for your article]</w:t>
          </w:r>
        </w:p>
      </w:docPartBody>
    </w:docPart>
    <w:docPart>
      <w:docPartPr>
        <w:name w:val="FABC2D653950EC46AFC8E1C55ACCDAE1"/>
        <w:category>
          <w:name w:val="General"/>
          <w:gallery w:val="placeholder"/>
        </w:category>
        <w:types>
          <w:type w:val="bbPlcHdr"/>
        </w:types>
        <w:behaviors>
          <w:behavior w:val="content"/>
        </w:behaviors>
        <w:guid w:val="{745264B8-C785-DA42-8085-8DE5D24D4B9D}"/>
      </w:docPartPr>
      <w:docPartBody>
        <w:p w:rsidR="00000000" w:rsidRDefault="004E117A">
          <w:pPr>
            <w:pStyle w:val="FABC2D653950EC46AFC8E1C55ACCDAE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D607B52D636B948B7BE6E2F7A2CA35C"/>
        <w:category>
          <w:name w:val="General"/>
          <w:gallery w:val="placeholder"/>
        </w:category>
        <w:types>
          <w:type w:val="bbPlcHdr"/>
        </w:types>
        <w:behaviors>
          <w:behavior w:val="content"/>
        </w:behaviors>
        <w:guid w:val="{20E69962-1147-2241-8D6F-8331E283B434}"/>
      </w:docPartPr>
      <w:docPartBody>
        <w:p w:rsidR="00000000" w:rsidRDefault="004E117A">
          <w:pPr>
            <w:pStyle w:val="BD607B52D636B948B7BE6E2F7A2CA35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2B88A440E8BE488E573FAB6B62B89B"/>
        <w:category>
          <w:name w:val="General"/>
          <w:gallery w:val="placeholder"/>
        </w:category>
        <w:types>
          <w:type w:val="bbPlcHdr"/>
        </w:types>
        <w:behaviors>
          <w:behavior w:val="content"/>
        </w:behaviors>
        <w:guid w:val="{11C8CA41-3516-BA4E-B73E-C0C2829AFCB5}"/>
      </w:docPartPr>
      <w:docPartBody>
        <w:p w:rsidR="00000000" w:rsidRDefault="004E117A">
          <w:pPr>
            <w:pStyle w:val="712B88A440E8BE488E573FAB6B62B89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4784A3F65F665408B885E724804DF28"/>
        <w:category>
          <w:name w:val="General"/>
          <w:gallery w:val="placeholder"/>
        </w:category>
        <w:types>
          <w:type w:val="bbPlcHdr"/>
        </w:types>
        <w:behaviors>
          <w:behavior w:val="content"/>
        </w:behaviors>
        <w:guid w:val="{908A0784-BB59-8941-A7CF-838985B4E65F}"/>
      </w:docPartPr>
      <w:docPartBody>
        <w:p w:rsidR="00000000" w:rsidRDefault="004E117A">
          <w:pPr>
            <w:pStyle w:val="C4784A3F65F665408B885E724804DF2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0908E80291CF4B92A1EF59C6BD2B53">
    <w:name w:val="950908E80291CF4B92A1EF59C6BD2B53"/>
  </w:style>
  <w:style w:type="paragraph" w:customStyle="1" w:styleId="288E45BCE9149848A9B8DB5EEF9219B6">
    <w:name w:val="288E45BCE9149848A9B8DB5EEF9219B6"/>
  </w:style>
  <w:style w:type="paragraph" w:customStyle="1" w:styleId="28B6BB330B0A8E48BEB1469E41A78574">
    <w:name w:val="28B6BB330B0A8E48BEB1469E41A78574"/>
  </w:style>
  <w:style w:type="paragraph" w:customStyle="1" w:styleId="21F91B1E3F11B247BC5F03010885F3A6">
    <w:name w:val="21F91B1E3F11B247BC5F03010885F3A6"/>
  </w:style>
  <w:style w:type="paragraph" w:customStyle="1" w:styleId="8A53DCF1C4D00147A27F01CEFB467792">
    <w:name w:val="8A53DCF1C4D00147A27F01CEFB467792"/>
  </w:style>
  <w:style w:type="paragraph" w:customStyle="1" w:styleId="72C18480C3D224438494EEEEE6F71386">
    <w:name w:val="72C18480C3D224438494EEEEE6F71386"/>
  </w:style>
  <w:style w:type="paragraph" w:customStyle="1" w:styleId="D446EE22971B3E4FAEEA9C72E7B4C3CE">
    <w:name w:val="D446EE22971B3E4FAEEA9C72E7B4C3CE"/>
  </w:style>
  <w:style w:type="paragraph" w:customStyle="1" w:styleId="FABC2D653950EC46AFC8E1C55ACCDAE1">
    <w:name w:val="FABC2D653950EC46AFC8E1C55ACCDAE1"/>
  </w:style>
  <w:style w:type="paragraph" w:customStyle="1" w:styleId="BD607B52D636B948B7BE6E2F7A2CA35C">
    <w:name w:val="BD607B52D636B948B7BE6E2F7A2CA35C"/>
  </w:style>
  <w:style w:type="paragraph" w:customStyle="1" w:styleId="712B88A440E8BE488E573FAB6B62B89B">
    <w:name w:val="712B88A440E8BE488E573FAB6B62B89B"/>
  </w:style>
  <w:style w:type="paragraph" w:customStyle="1" w:styleId="C4784A3F65F665408B885E724804DF28">
    <w:name w:val="C4784A3F65F665408B885E724804DF2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0908E80291CF4B92A1EF59C6BD2B53">
    <w:name w:val="950908E80291CF4B92A1EF59C6BD2B53"/>
  </w:style>
  <w:style w:type="paragraph" w:customStyle="1" w:styleId="288E45BCE9149848A9B8DB5EEF9219B6">
    <w:name w:val="288E45BCE9149848A9B8DB5EEF9219B6"/>
  </w:style>
  <w:style w:type="paragraph" w:customStyle="1" w:styleId="28B6BB330B0A8E48BEB1469E41A78574">
    <w:name w:val="28B6BB330B0A8E48BEB1469E41A78574"/>
  </w:style>
  <w:style w:type="paragraph" w:customStyle="1" w:styleId="21F91B1E3F11B247BC5F03010885F3A6">
    <w:name w:val="21F91B1E3F11B247BC5F03010885F3A6"/>
  </w:style>
  <w:style w:type="paragraph" w:customStyle="1" w:styleId="8A53DCF1C4D00147A27F01CEFB467792">
    <w:name w:val="8A53DCF1C4D00147A27F01CEFB467792"/>
  </w:style>
  <w:style w:type="paragraph" w:customStyle="1" w:styleId="72C18480C3D224438494EEEEE6F71386">
    <w:name w:val="72C18480C3D224438494EEEEE6F71386"/>
  </w:style>
  <w:style w:type="paragraph" w:customStyle="1" w:styleId="D446EE22971B3E4FAEEA9C72E7B4C3CE">
    <w:name w:val="D446EE22971B3E4FAEEA9C72E7B4C3CE"/>
  </w:style>
  <w:style w:type="paragraph" w:customStyle="1" w:styleId="FABC2D653950EC46AFC8E1C55ACCDAE1">
    <w:name w:val="FABC2D653950EC46AFC8E1C55ACCDAE1"/>
  </w:style>
  <w:style w:type="paragraph" w:customStyle="1" w:styleId="BD607B52D636B948B7BE6E2F7A2CA35C">
    <w:name w:val="BD607B52D636B948B7BE6E2F7A2CA35C"/>
  </w:style>
  <w:style w:type="paragraph" w:customStyle="1" w:styleId="712B88A440E8BE488E573FAB6B62B89B">
    <w:name w:val="712B88A440E8BE488E573FAB6B62B89B"/>
  </w:style>
  <w:style w:type="paragraph" w:customStyle="1" w:styleId="C4784A3F65F665408B885E724804DF28">
    <w:name w:val="C4784A3F65F665408B885E724804DF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Bro78</b:Tag>
    <b:SourceType>Book</b:SourceType>
    <b:Guid>{D814FF94-1498-FF47-B678-30367716DD14}</b:Guid>
    <b:Title>Seurat in Perspective</b:Title>
    <b:City>New Jersey</b:City>
    <b:Publisher>Prentice Hall</b:Publisher>
    <b:Year>1978</b:Year>
    <b:Author>
      <b:Editor>
        <b:NameList>
          <b:Person>
            <b:Last>Broude</b:Last>
            <b:First>Norma</b:First>
          </b:Person>
        </b:NameList>
      </b:Editor>
    </b:Author>
    <b:RefOrder>1</b:RefOrder>
  </b:Source>
  <b:Source>
    <b:Tag>Fén66</b:Tag>
    <b:SourceType>BookSection</b:SourceType>
    <b:Guid>{6ACE5D62-949E-E140-A807-6F2AAC345CFD}</b:Guid>
    <b:Title>The Impressionists in 1886</b:Title>
    <b:City>Englewood Cliffs</b:City>
    <b:StateProvince>NJ</b:StateProvince>
    <b:Publisher>Prentice Hall</b:Publisher>
    <b:Year>1966</b:Year>
    <b:Comments>Originally published in &lt;i&gt;La Vogue&lt;/i&gt; (Paris, Juen 1886)</b:Comments>
    <b:Author>
      <b:Author>
        <b:NameList>
          <b:Person>
            <b:Last>Fénéon</b:Last>
            <b:First>Félix</b:First>
          </b:Person>
        </b:NameList>
      </b:Author>
    </b:Author>
    <b:BookTitle>Impressionism and Post-Impressionism, 1874–1904: Sources and Documents in the History of Art</b:BookTitle>
    <b:RefOrder>2</b:RefOrder>
  </b:Source>
  <b:Source>
    <b:Tag>Her91</b:Tag>
    <b:SourceType>Book</b:SourceType>
    <b:Guid>{0CCD5728-2D77-9041-8790-D874799A6EBD}</b:Guid>
    <b:Title>Georges Seurat, 1859–1891</b:Title>
    <b:City>New York</b:City>
    <b:Publisher>Metropolitan Museum of Art</b:Publisher>
    <b:Year>1991</b:Year>
    <b:Author>
      <b:Author>
        <b:NameList>
          <b:Person>
            <b:Last>Herbert</b:Last>
            <b:First>Robert</b:First>
            <b:Middle>L.</b:Middle>
          </b:Person>
        </b:NameList>
      </b:Author>
    </b:Author>
    <b:RefOrder>3</b:RefOrder>
  </b:Source>
  <b:Source>
    <b:Tag>Hom78</b:Tag>
    <b:SourceType>Book</b:SourceType>
    <b:Guid>{63677476-A6B6-8D44-8CDB-60E7F8256F6D}</b:Guid>
    <b:Author>
      <b:Author>
        <b:NameList>
          <b:Person>
            <b:Last>Homer</b:Last>
            <b:First>William</b:First>
            <b:Middle>Innes</b:Middle>
          </b:Person>
        </b:NameList>
      </b:Author>
    </b:Author>
    <b:Title>Seurat and the Science of Painting</b:Title>
    <b:City>Cambridge</b:City>
    <b:Publisher>MIT Press</b:Publisher>
    <b:Year>1964/1978</b:Year>
    <b:RefOrder>4</b:RefOrder>
  </b:Source>
  <b:Source>
    <b:Tag>Lee87</b:Tag>
    <b:SourceType>JournalArticle</b:SourceType>
    <b:Guid>{1ADACB2F-5CDF-7C47-A6C8-D21C6813DDFC}</b:Guid>
    <b:Author>
      <b:Author>
        <b:NameList>
          <b:Person>
            <b:Last>Lee</b:Last>
            <b:First>Alan</b:First>
          </b:Person>
        </b:NameList>
      </b:Author>
    </b:Author>
    <b:Title>Seurat and Science</b:Title>
    <b:JournalName>Art History</b:JournalName>
    <b:Year>1987</b:Year>
    <b:Month>June</b:Month>
    <b:Pages>203–226</b:Pages>
    <b:RefOrder>6</b:RefOrder>
  </b:Source>
  <b:Source>
    <b:Tag>Kah87</b:Tag>
    <b:SourceType>JournalArticle</b:SourceType>
    <b:Guid>{07A4BE43-8BA3-CD42-B913-F2C3DF9B1101}</b:Guid>
    <b:Title>Seurat</b:Title>
    <b:Year>1891</b:Year>
    <b:Volume>11</b:Volume>
    <b:Pages>107–110</b:Pages>
    <b:Author>
      <b:Author>
        <b:NameList>
          <b:Person>
            <b:Last>Kahn</b:Last>
            <b:First>Gustave</b:First>
          </b:Person>
        </b:NameList>
      </b:Author>
    </b:Author>
    <b:JournalName>L'Art moderne</b:JournalName>
    <b:Month>April</b:Month>
    <b:Issue>14</b:Issue>
    <b:City>Brussels</b:City>
    <b:Day>5</b:Day>
    <b:RefOrder>5</b:RefOrder>
  </b:Source>
  <b:Source>
    <b:Tag>Noc91</b:Tag>
    <b:SourceType>BookSection</b:SourceType>
    <b:Guid>{976858E6-BB37-EE4B-B945-FD289EA01ACC}</b:Guid>
    <b:Author>
      <b:Author>
        <b:NameList>
          <b:Person>
            <b:Last>Nochlin</b:Last>
            <b:First>Linda</b:First>
          </b:Person>
        </b:NameList>
      </b:Author>
    </b:Author>
    <b:Title>Seurat's &lt;i&gt;La Grande Jatte&lt;/i&gt;: An Anti-Utopian Allegory</b:Title>
    <b:JournalName>The Politics of Vision: Essays on Nineteenth-Century Art and Society</b:JournalName>
    <b:Publisher>Thames and Hudson</b:Publisher>
    <b:City>London</b:City>
    <b:Year>1991</b:Year>
    <b:RefOrder>7</b:RefOrder>
  </b:Source>
  <b:Source>
    <b:Tag>Sch11</b:Tag>
    <b:SourceType>BookSection</b:SourceType>
    <b:Guid>{E5F0EDE3-6FD7-3F47-979E-F5D4F36C5A3F}</b:Guid>
    <b:Author>
      <b:Author>
        <b:NameList>
          <b:Person>
            <b:Last>Schapiro</b:Last>
            <b:First>M.</b:First>
          </b:Person>
        </b:NameList>
      </b:Author>
    </b:Author>
    <b:Title>Seurat</b:Title>
    <b:BookTitle>Modern Art: 19th and 20th Centuries, Selected Papers</b:BookTitle>
    <b:City>New York</b:City>
    <b:Publisher>George Braziller</b:Publisher>
    <b:Year>2011</b:Year>
    <b:Comments>Essay originally published in 1958</b:Comments>
    <b:RefOrder>8</b:RefOrder>
  </b:Source>
  <b:Source>
    <b:Tag>Sig64</b:Tag>
    <b:SourceType>Book</b:SourceType>
    <b:Guid>{BB432BAB-9305-7D4A-AA68-20C8F59905FF}</b:Guid>
    <b:Author>
      <b:Author>
        <b:NameList>
          <b:Person>
            <b:Last>Signac</b:Last>
            <b:First>Paul</b:First>
          </b:Person>
        </b:NameList>
      </b:Author>
      <b:Editor>
        <b:NameList>
          <b:Person>
            <b:Last>Cachin</b:Last>
            <b:First>Francoise</b:First>
          </b:Person>
        </b:NameList>
      </b:Editor>
    </b:Author>
    <b:Title>D'Eugène Delacroix au Néo-Impressionnisme</b:Title>
    <b:City>Paris</b:City>
    <b:Year>1964</b:Year>
    <b:Comments>Originally published in Paris in 1899</b:Comments>
    <b:RefOrder>9</b:RefOrder>
  </b:Source>
  <b:Source>
    <b:Tag>Smi97</b:Tag>
    <b:SourceType>Book</b:SourceType>
    <b:Guid>{B81B599A-4612-474C-9BBD-D11558DF6032}</b:Guid>
    <b:Author>
      <b:Author>
        <b:NameList>
          <b:Person>
            <b:Last>Smith</b:Last>
            <b:First>Paul</b:First>
          </b:Person>
        </b:NameList>
      </b:Author>
    </b:Author>
    <b:Title>Seurat and the Avant-Garde</b:Title>
    <b:City>New Haven</b:City>
    <b:Publisher>Yale UP</b:Publisher>
    <b:Year>1997</b:Year>
    <b:RefOrder>10</b:RefOrder>
  </b:Source>
</b:Sources>
</file>

<file path=customXml/itemProps1.xml><?xml version="1.0" encoding="utf-8"?>
<ds:datastoreItem xmlns:ds="http://schemas.openxmlformats.org/officeDocument/2006/customXml" ds:itemID="{6D36C9E3-EA4D-2442-8561-435F5E0DF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3</Pages>
  <Words>1228</Words>
  <Characters>7000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2016-01-20T17:45:00Z</dcterms:created>
  <dcterms:modified xsi:type="dcterms:W3CDTF">2016-01-20T18:10:00Z</dcterms:modified>
</cp:coreProperties>
</file>