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E48C133068B499B8E38E6C762AD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6EBD63139EA54C8BC5AB17D642DC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610ED" w:rsidP="002610ED">
                <w:r>
                  <w:t>Mara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A8A046EEE9554897A01885AD1927F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EC29E88536EC74587BE54BB1FD573E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610ED" w:rsidP="002610ED">
                <w:r>
                  <w:t>Santi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CF7D03B63E5404BBDBC10016912F69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8B1DB1F3416D4398859F6FA90B6F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D494FB1A5F2BD448ADB1C9A6B789ED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610ED" w:rsidP="003F0D73">
                <w:pPr>
                  <w:rPr>
                    <w:b/>
                  </w:rPr>
                </w:pPr>
                <w:r w:rsidRPr="002610ED">
                  <w:rPr>
                    <w:rFonts w:ascii="Calibri" w:eastAsia="Calibri" w:hAnsi="Calibri" w:cs="Times New Roman"/>
                  </w:rPr>
                  <w:t>d’Annunzio, Gabriele (1863—1938)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65B74704FBA4E4C94D755BDCBA3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C4D900AF2BA5846AF74473D13606D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610ED" w:rsidRDefault="002610ED" w:rsidP="00E85A05">
                <w:pPr>
                  <w:rPr>
                    <w:lang w:val="en-US"/>
                  </w:rPr>
                </w:pPr>
                <w:r>
                  <w:t xml:space="preserve">Gabriele d’Annunzio, </w:t>
                </w:r>
                <w:r w:rsidRPr="0011277F">
                  <w:t xml:space="preserve">Italian poet, novelist, short story writer, dramatist, journalist, essayist and scriptwriter, was a leading </w:t>
                </w:r>
                <w:r>
                  <w:t xml:space="preserve">Italian </w:t>
                </w:r>
                <w:r w:rsidRPr="0011277F">
                  <w:t xml:space="preserve">author in the late 19th and early 20th centuries. Since 1914, he also played an active role in Italian politics and became a national war hero and ideologist of the nationalists. His nonconformist model of aesthetic life (life as a work of art), his successful literary career, his political engagement in the Great War, and even his scandalous affairs, surrounded his life with a legendary </w:t>
                </w:r>
                <w:r>
                  <w:t>aura</w:t>
                </w:r>
                <w:r w:rsidRPr="0011277F">
                  <w:t xml:space="preserve"> and contributed to making him one of the most striking personalities of the period in Italy, where he was and still is called, by antonomasia, the </w:t>
                </w:r>
                <w:r w:rsidR="00287951">
                  <w:t>‘</w:t>
                </w:r>
                <w:r w:rsidRPr="0011277F">
                  <w:t>Vate</w:t>
                </w:r>
                <w:r w:rsidR="00287951">
                  <w:t>’</w:t>
                </w:r>
                <w:r w:rsidRPr="0011277F">
                  <w:t xml:space="preserve"> (the Bard). Affirming literature’s capability of influencing life style, he conditioned Italian language, fashion and everyday life, throughout a rhetorical-ideological model, of which he himself was the living embodiment, the so called Dannunzianism. He was </w:t>
                </w:r>
                <w:r>
                  <w:t xml:space="preserve">a writer of international acclaim and it has often been argued that he </w:t>
                </w:r>
                <w:r w:rsidRPr="0011277F">
                  <w:t xml:space="preserve">lead Italian culture out of its provincialism by merging </w:t>
                </w:r>
                <w:r>
                  <w:t>international</w:t>
                </w:r>
                <w:r w:rsidRPr="0011277F">
                  <w:t xml:space="preserve"> innovative cultural fin de siècle tendencies</w:t>
                </w:r>
                <w:r>
                  <w:t xml:space="preserve">, such as </w:t>
                </w:r>
                <w:r w:rsidRPr="0011277F">
                  <w:t>naturalism, aestheticism</w:t>
                </w:r>
                <w:r>
                  <w:t xml:space="preserve"> and</w:t>
                </w:r>
                <w:r w:rsidRPr="0011277F">
                  <w:t xml:space="preserve"> symbolism, with </w:t>
                </w:r>
                <w:r>
                  <w:t xml:space="preserve">Italy’s </w:t>
                </w:r>
                <w:r w:rsidRPr="0011277F">
                  <w:t>national literary tradition and its Latin and old Greek roots.</w:t>
                </w:r>
                <w:r>
                  <w:t xml:space="preserve"> </w:t>
                </w:r>
                <w:r>
                  <w:rPr>
                    <w:lang w:val="en-US"/>
                  </w:rPr>
                  <w:t>I</w:t>
                </w:r>
                <w:r w:rsidRPr="0011277F">
                  <w:rPr>
                    <w:lang w:val="en-US"/>
                  </w:rPr>
                  <w:t xml:space="preserve">n his works d’Annunzio </w:t>
                </w:r>
                <w:r>
                  <w:rPr>
                    <w:lang w:val="en-US"/>
                  </w:rPr>
                  <w:t xml:space="preserve">tried to </w:t>
                </w:r>
                <w:r w:rsidRPr="0011277F">
                  <w:rPr>
                    <w:lang w:val="en-US"/>
                  </w:rPr>
                  <w:t xml:space="preserve">offer Italy a cultural model, innovatively embedded in national tradition and determining the development of national post-unitary identity. </w:t>
                </w:r>
              </w:p>
            </w:tc>
          </w:sdtContent>
        </w:sdt>
      </w:tr>
      <w:tr w:rsidR="003F0D73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3122F6215507854A8EE7090DCA3D1846"/>
            </w:placeholder>
          </w:sdtPr>
          <w:sdtEndPr>
            <w:rPr>
              <w:b w:val="0"/>
              <w:color w:val="auto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610ED" w:rsidRDefault="002610ED" w:rsidP="002610ED">
                <w:pPr>
                  <w:rPr>
                    <w:lang w:val="en-US"/>
                  </w:rPr>
                </w:pPr>
                <w:r>
                  <w:t xml:space="preserve">Gabriele d’Annunzio, </w:t>
                </w:r>
                <w:r w:rsidRPr="0011277F">
                  <w:t xml:space="preserve">Italian poet, novelist, short story writer, dramatist, journalist, essayist and scriptwriter, was a leading </w:t>
                </w:r>
                <w:r>
                  <w:t xml:space="preserve">Italian </w:t>
                </w:r>
                <w:r w:rsidRPr="0011277F">
                  <w:t xml:space="preserve">author in the late 19th and early 20th centuries. Since 1914, he also played an active role in Italian politics and became a national war hero and ideologist of the nationalists. His nonconformist model of aesthetic life (life as a work of art), his successful literary career, his political engagement in the Great War, and even his scandalous affairs, surrounded his life with a legendary </w:t>
                </w:r>
                <w:r>
                  <w:t>aura</w:t>
                </w:r>
                <w:r w:rsidRPr="0011277F">
                  <w:t xml:space="preserve"> and contributed to making him one of the most striking personalities of the period in Italy, where he was and still is called, by antonomasia, the </w:t>
                </w:r>
                <w:r w:rsidR="00287951">
                  <w:t>‘</w:t>
                </w:r>
                <w:r w:rsidRPr="0011277F">
                  <w:t>Vate</w:t>
                </w:r>
                <w:r w:rsidR="00287951">
                  <w:t>’</w:t>
                </w:r>
                <w:r w:rsidRPr="0011277F">
                  <w:t xml:space="preserve"> (the Bard). Affirming literature’s capability of influencing life style, he conditioned Italian language, fashion and everyday life, throughout a rhetorical-ideological model, of which he himself was the living embodiment, the so called Dannunzianism. He was </w:t>
                </w:r>
                <w:r>
                  <w:t xml:space="preserve">a writer of international acclaim and it has often been argued that he </w:t>
                </w:r>
                <w:r w:rsidRPr="0011277F">
                  <w:t xml:space="preserve">lead Italian culture out of its provincialism by merging </w:t>
                </w:r>
                <w:r>
                  <w:t>international</w:t>
                </w:r>
                <w:r w:rsidRPr="0011277F">
                  <w:t xml:space="preserve"> innovative cultural fin de siècle tendencies</w:t>
                </w:r>
                <w:r>
                  <w:t xml:space="preserve">, such as </w:t>
                </w:r>
                <w:r w:rsidRPr="0011277F">
                  <w:t>naturalism, aestheticism</w:t>
                </w:r>
                <w:r>
                  <w:t xml:space="preserve"> and</w:t>
                </w:r>
                <w:r w:rsidRPr="0011277F">
                  <w:t xml:space="preserve"> symbolism, with </w:t>
                </w:r>
                <w:r>
                  <w:t xml:space="preserve">Italy’s </w:t>
                </w:r>
                <w:r w:rsidRPr="0011277F">
                  <w:t>national literary tradition and its Latin and old Greek roots.</w:t>
                </w:r>
                <w:r>
                  <w:t xml:space="preserve"> </w:t>
                </w:r>
                <w:r>
                  <w:rPr>
                    <w:lang w:val="en-US"/>
                  </w:rPr>
                  <w:t>I</w:t>
                </w:r>
                <w:r w:rsidRPr="0011277F">
                  <w:rPr>
                    <w:lang w:val="en-US"/>
                  </w:rPr>
                  <w:t xml:space="preserve">n his works d’Annunzio </w:t>
                </w:r>
                <w:r>
                  <w:rPr>
                    <w:lang w:val="en-US"/>
                  </w:rPr>
                  <w:t xml:space="preserve">tried to </w:t>
                </w:r>
                <w:r w:rsidRPr="0011277F">
                  <w:rPr>
                    <w:lang w:val="en-US"/>
                  </w:rPr>
                  <w:t>offer Italy a cultural model, innovatively embedded in national tradition and determining the development of national post-unitary identity</w:t>
                </w:r>
                <w:r w:rsidR="00AE31C6">
                  <w:rPr>
                    <w:lang w:val="en-US"/>
                  </w:rPr>
                  <w:t>.</w:t>
                </w:r>
              </w:p>
              <w:p w:rsidR="002610ED" w:rsidRDefault="002610ED" w:rsidP="002610ED">
                <w:pPr>
                  <w:pStyle w:val="NormalWeb"/>
                  <w:rPr>
                    <w:rFonts w:ascii="Calibri" w:hAnsi="Calibri"/>
                    <w:sz w:val="22"/>
                    <w:szCs w:val="22"/>
                    <w:lang w:val="en-US"/>
                  </w:rPr>
                </w:pP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Near the end of his life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d’Annunzio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supervised the publication of his works (1927-1936), undertaken by the Government and published in 49 volumes divided into four sections: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poetry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Versi d’amore e di gloria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)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>, dramas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Tragedie, sogni, misteri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)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, novels and short stories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>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 xml:space="preserve">Prose di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lastRenderedPageBreak/>
                  <w:t>romanzi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) 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and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>other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 texts (</w:t>
                </w:r>
                <w:r w:rsidRPr="00A215FB">
                  <w:rPr>
                    <w:rFonts w:ascii="Calibri" w:hAnsi="Calibri"/>
                    <w:i/>
                    <w:sz w:val="22"/>
                    <w:szCs w:val="22"/>
                    <w:lang w:val="it-IT"/>
                  </w:rPr>
                  <w:t>Prose di ricerca, di lotta, di comando, di conquista, di tormento, d’indovinamento, di rinnovamento, di celebrazione, di rivendicazione, di liberazione, di favole, di giochi, di baleni</w:t>
                </w:r>
                <w:r w:rsidRPr="00A215FB"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). </w:t>
                </w:r>
                <w:r>
                  <w:rPr>
                    <w:rFonts w:ascii="Calibri" w:hAnsi="Calibri"/>
                    <w:sz w:val="22"/>
                    <w:szCs w:val="22"/>
                    <w:lang w:val="it-IT"/>
                  </w:rPr>
                  <w:t xml:space="preserve">He presented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his ultimate collection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as his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literary legacy to the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n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ation, which also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received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Vittoriale degli Italiani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, d’Annunzio’s monumental auto-celebrative private house. Incredibly gifted,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GB"/>
                  </w:rPr>
                  <w:t xml:space="preserve"> especially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as a poet, he wrote absolute masterpieces such as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Il piacere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The Child of Pleasure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1898) where he introduces the leitmotiv of the superiority of the artist;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Alcyone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(1904), third book of the </w:t>
                </w:r>
                <w:r w:rsidRPr="0011277F">
                  <w:rPr>
                    <w:rStyle w:val="Emphasis"/>
                    <w:rFonts w:ascii="Calibri" w:hAnsi="Calibri"/>
                    <w:sz w:val="22"/>
                    <w:szCs w:val="22"/>
                    <w:lang w:val="en-US"/>
                  </w:rPr>
                  <w:t>Laudi del cielo del mare della terra e degli eroi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In Praise of Sky, Sea, Earth, and Heroes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), which represents his sensual perception of the world and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artist’s attempt to communicate with the divine essence of nature; 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Notturno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(</w:t>
                </w:r>
                <w:r w:rsidRPr="0011277F">
                  <w:rPr>
                    <w:rFonts w:ascii="Calibri" w:hAnsi="Calibri"/>
                    <w:i/>
                    <w:sz w:val="22"/>
                    <w:szCs w:val="22"/>
                    <w:lang w:val="en-US"/>
                  </w:rPr>
                  <w:t>Nocturne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1921) the anti-novel of d’Annunzio’s war (from its beginning to Fiume).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D’Annunzio believed that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literature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w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as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the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verbalization of the divine heart of nature and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saw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 artist as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living expression of this nature.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D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’Annunzio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anticipates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Italian modernism, yet unlike many modernist writers in Italy he still conceives art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as 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a closed epistemological system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and postulat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es an active role of the artist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who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>rule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and explain</w:t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t>s</w:t>
                </w:r>
                <w:r w:rsidRPr="0011277F">
                  <w:rPr>
                    <w:rFonts w:ascii="Calibri" w:hAnsi="Calibri"/>
                    <w:sz w:val="22"/>
                    <w:szCs w:val="22"/>
                    <w:lang w:val="en-US"/>
                  </w:rPr>
                  <w:t xml:space="preserve"> the world.</w:t>
                </w:r>
              </w:p>
              <w:p w:rsidR="002610ED" w:rsidRPr="0011277F" w:rsidRDefault="004F5057" w:rsidP="004F5057">
                <w:pPr>
                  <w:pStyle w:val="Heading1"/>
                  <w:spacing w:after="0"/>
                  <w:rPr>
                    <w:lang w:val="it-IT"/>
                  </w:rPr>
                </w:pPr>
                <w:r>
                  <w:rPr>
                    <w:lang w:val="it-IT"/>
                  </w:rPr>
                  <w:t>List of Works</w:t>
                </w:r>
              </w:p>
              <w:p w:rsidR="002610ED" w:rsidRDefault="002610ED" w:rsidP="004F5057">
                <w:pPr>
                  <w:rPr>
                    <w:lang w:val="it-IT"/>
                  </w:rPr>
                </w:pPr>
                <w:r w:rsidRPr="00A215FB">
                  <w:rPr>
                    <w:i/>
                    <w:lang w:val="it-IT"/>
                  </w:rPr>
                  <w:t>Tutte le opere di Gabriele d’Annunzio</w:t>
                </w:r>
                <w:r>
                  <w:rPr>
                    <w:lang w:val="it-IT"/>
                  </w:rPr>
                  <w:t>. Milano: Mondadori, 1927-1936.</w:t>
                </w:r>
              </w:p>
              <w:p w:rsidR="002610ED" w:rsidRDefault="002610ED" w:rsidP="004F5057">
                <w:r w:rsidRPr="0011277F">
                  <w:rPr>
                    <w:i/>
                    <w:lang w:val="it-IT"/>
                  </w:rPr>
                  <w:t>Versi d'amore e di gloria</w:t>
                </w:r>
                <w:r>
                  <w:rPr>
                    <w:i/>
                    <w:lang w:val="it-IT"/>
                  </w:rPr>
                  <w:t xml:space="preserve">. </w:t>
                </w:r>
                <w:r w:rsidRPr="002610ED">
                  <w:rPr>
                    <w:lang w:val="it-IT"/>
                  </w:rPr>
                  <w:t>Milano</w:t>
                </w:r>
                <w:r>
                  <w:t>: Mondadori, 1996.</w:t>
                </w:r>
              </w:p>
              <w:p w:rsidR="002610ED" w:rsidRDefault="002610ED" w:rsidP="004F5057">
                <w:pPr>
                  <w:rPr>
                    <w:lang w:val="it-IT"/>
                  </w:rPr>
                </w:pPr>
                <w:r>
                  <w:rPr>
                    <w:i/>
                    <w:lang w:val="it-IT"/>
                  </w:rPr>
                  <w:t>Tutte le novelle</w:t>
                </w:r>
                <w:r>
                  <w:rPr>
                    <w:lang w:val="it-IT"/>
                  </w:rPr>
                  <w:t>. Milano: Mondadori, 1998.</w:t>
                </w:r>
              </w:p>
              <w:p w:rsidR="002610ED" w:rsidRDefault="002610ED" w:rsidP="004F5057">
                <w:pPr>
                  <w:rPr>
                    <w:lang w:val="it-IT"/>
                  </w:rPr>
                </w:pPr>
                <w:r w:rsidRPr="0011277F">
                  <w:rPr>
                    <w:i/>
                    <w:lang w:val="it-IT"/>
                  </w:rPr>
                  <w:t>Prose di romanzi</w:t>
                </w:r>
                <w:r>
                  <w:rPr>
                    <w:i/>
                    <w:lang w:val="it-IT"/>
                  </w:rPr>
                  <w:t xml:space="preserve">. </w:t>
                </w:r>
                <w:r>
                  <w:rPr>
                    <w:lang w:val="it-IT"/>
                  </w:rPr>
                  <w:t>Milano: Mondadori, 1998.</w:t>
                </w:r>
              </w:p>
              <w:p w:rsidR="002610ED" w:rsidRDefault="002610ED" w:rsidP="004F5057">
                <w:pPr>
                  <w:rPr>
                    <w:lang w:val="it-IT"/>
                  </w:rPr>
                </w:pPr>
                <w:r w:rsidRPr="0011277F">
                  <w:rPr>
                    <w:i/>
                    <w:lang w:val="it-IT"/>
                  </w:rPr>
                  <w:t>Scritti giornalistici</w:t>
                </w:r>
                <w:r>
                  <w:rPr>
                    <w:i/>
                    <w:lang w:val="it-IT"/>
                  </w:rPr>
                  <w:t xml:space="preserve">. </w:t>
                </w:r>
                <w:r>
                  <w:rPr>
                    <w:lang w:val="it-IT"/>
                  </w:rPr>
                  <w:t>Milano: Mondadori, 2003.</w:t>
                </w:r>
              </w:p>
              <w:p w:rsidR="003F0D73" w:rsidRDefault="002610ED" w:rsidP="004F5057">
                <w:bookmarkStart w:id="0" w:name="_GoBack"/>
                <w:bookmarkEnd w:id="0"/>
                <w:r w:rsidRPr="0011277F">
                  <w:rPr>
                    <w:i/>
                    <w:lang w:val="it-IT"/>
                  </w:rPr>
                  <w:t>Prose di ricerca</w:t>
                </w:r>
                <w:r>
                  <w:rPr>
                    <w:lang w:val="it-IT"/>
                  </w:rPr>
                  <w:t>. Milano: Mondadori, 2005.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243079BCEEAB4995AF45AB0AD8292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569" w:rsidRDefault="00F71569" w:rsidP="007A0D55">
      <w:pPr>
        <w:spacing w:after="0" w:line="240" w:lineRule="auto"/>
      </w:pPr>
      <w:r>
        <w:separator/>
      </w:r>
    </w:p>
  </w:endnote>
  <w:endnote w:type="continuationSeparator" w:id="0">
    <w:p w:rsidR="00F71569" w:rsidRDefault="00F715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569" w:rsidRDefault="00F71569" w:rsidP="007A0D55">
      <w:pPr>
        <w:spacing w:after="0" w:line="240" w:lineRule="auto"/>
      </w:pPr>
      <w:r>
        <w:separator/>
      </w:r>
    </w:p>
  </w:footnote>
  <w:footnote w:type="continuationSeparator" w:id="0">
    <w:p w:rsidR="00F71569" w:rsidRDefault="00F715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E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10ED"/>
    <w:rsid w:val="00287951"/>
    <w:rsid w:val="002A0A0D"/>
    <w:rsid w:val="002B0B37"/>
    <w:rsid w:val="002B767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5057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1C6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46A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1569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EF1E3"/>
  <w15:docId w15:val="{FDE9C3E7-DFB8-49E9-BBB3-7B725B8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0"/>
      </w:tabs>
      <w:ind w:left="0" w:firstLine="0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10E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ED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26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ED"/>
    <w:pPr>
      <w:spacing w:before="100" w:beforeAutospacing="1" w:after="100" w:afterAutospacing="1" w:line="240" w:lineRule="auto"/>
      <w:jc w:val="both"/>
    </w:pPr>
    <w:rPr>
      <w:rFonts w:ascii="Calibri" w:eastAsia="Calibri" w:hAnsi="Calibri" w:cs="Times New Roman"/>
      <w:sz w:val="20"/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ED"/>
    <w:rPr>
      <w:rFonts w:ascii="Calibri" w:eastAsia="Calibri" w:hAnsi="Calibri" w:cs="Times New Roman"/>
      <w:sz w:val="2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26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Emphasis">
    <w:name w:val="Emphasis"/>
    <w:uiPriority w:val="20"/>
    <w:qFormat/>
    <w:rsid w:val="002610ED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10ED"/>
    <w:pPr>
      <w:spacing w:before="0" w:beforeAutospacing="0" w:after="160" w:afterAutospacing="0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ED"/>
    <w:rPr>
      <w:rFonts w:ascii="Calibri" w:eastAsia="Calibri" w:hAnsi="Calibri" w:cs="Times New Roman"/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9E48C133068B499B8E38E6C762A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FAD2-DDA2-A34D-B122-B887A32EF6AB}"/>
      </w:docPartPr>
      <w:docPartBody>
        <w:p w:rsidR="00D45611" w:rsidRDefault="00E94862">
          <w:pPr>
            <w:pStyle w:val="BF9E48C133068B499B8E38E6C762AD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6EBD63139EA54C8BC5AB17D642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9614-0244-6E42-9C03-DD9CDD8B911C}"/>
      </w:docPartPr>
      <w:docPartBody>
        <w:p w:rsidR="00D45611" w:rsidRDefault="00E94862">
          <w:pPr>
            <w:pStyle w:val="066EBD63139EA54C8BC5AB17D642DC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A8A046EEE9554897A01885AD192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0D892-668C-7143-8237-B5DBD202BFF0}"/>
      </w:docPartPr>
      <w:docPartBody>
        <w:p w:rsidR="00D45611" w:rsidRDefault="00E94862">
          <w:pPr>
            <w:pStyle w:val="1FA8A046EEE9554897A01885AD1927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EC29E88536EC74587BE54BB1FD57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537F-BBE1-BD44-9D69-9512DC958E10}"/>
      </w:docPartPr>
      <w:docPartBody>
        <w:p w:rsidR="00D45611" w:rsidRDefault="00E94862">
          <w:pPr>
            <w:pStyle w:val="5EC29E88536EC74587BE54BB1FD57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CF7D03B63E5404BBDBC10016912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24C33-EA85-7F4B-8F0F-868F7FD23728}"/>
      </w:docPartPr>
      <w:docPartBody>
        <w:p w:rsidR="00D45611" w:rsidRDefault="00E94862">
          <w:pPr>
            <w:pStyle w:val="8CF7D03B63E5404BBDBC10016912F69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8B1DB1F3416D4398859F6FA90B6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2FB6-6D40-DC46-A3D1-D01A5E01C84F}"/>
      </w:docPartPr>
      <w:docPartBody>
        <w:p w:rsidR="00D45611" w:rsidRDefault="00E94862">
          <w:pPr>
            <w:pStyle w:val="0A8B1DB1F3416D4398859F6FA90B6F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D494FB1A5F2BD448ADB1C9A6B78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2376-AA8B-5A48-A0A4-4D467A02BAB8}"/>
      </w:docPartPr>
      <w:docPartBody>
        <w:p w:rsidR="00D45611" w:rsidRDefault="00E94862">
          <w:pPr>
            <w:pStyle w:val="7D494FB1A5F2BD448ADB1C9A6B789E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65B74704FBA4E4C94D755BDCBA3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221C-4B33-934E-B44B-82AE24FF541D}"/>
      </w:docPartPr>
      <w:docPartBody>
        <w:p w:rsidR="00D45611" w:rsidRDefault="00E94862">
          <w:pPr>
            <w:pStyle w:val="665B74704FBA4E4C94D755BDCBA3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4D900AF2BA5846AF74473D136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0AA1-A4DE-F54B-A669-F80EB91AA47B}"/>
      </w:docPartPr>
      <w:docPartBody>
        <w:p w:rsidR="00D45611" w:rsidRDefault="00E94862">
          <w:pPr>
            <w:pStyle w:val="DC4D900AF2BA5846AF74473D13606D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122F6215507854A8EE7090DCA3D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AAA2-D972-C24E-8919-6B450D3617D8}"/>
      </w:docPartPr>
      <w:docPartBody>
        <w:p w:rsidR="00D45611" w:rsidRDefault="00E94862">
          <w:pPr>
            <w:pStyle w:val="3122F6215507854A8EE7090DCA3D18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7243079BCEEAB4995AF45AB0AD82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177C-6C07-3142-8793-B0EEC18FCE1F}"/>
      </w:docPartPr>
      <w:docPartBody>
        <w:p w:rsidR="00D45611" w:rsidRDefault="00E94862">
          <w:pPr>
            <w:pStyle w:val="67243079BCEEAB4995AF45AB0AD829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11"/>
    <w:rsid w:val="00D45611"/>
    <w:rsid w:val="00E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E48C133068B499B8E38E6C762ADE9">
    <w:name w:val="BF9E48C133068B499B8E38E6C762ADE9"/>
  </w:style>
  <w:style w:type="paragraph" w:customStyle="1" w:styleId="066EBD63139EA54C8BC5AB17D642DC46">
    <w:name w:val="066EBD63139EA54C8BC5AB17D642DC46"/>
  </w:style>
  <w:style w:type="paragraph" w:customStyle="1" w:styleId="1FA8A046EEE9554897A01885AD1927FE">
    <w:name w:val="1FA8A046EEE9554897A01885AD1927FE"/>
  </w:style>
  <w:style w:type="paragraph" w:customStyle="1" w:styleId="5EC29E88536EC74587BE54BB1FD573E2">
    <w:name w:val="5EC29E88536EC74587BE54BB1FD573E2"/>
  </w:style>
  <w:style w:type="paragraph" w:customStyle="1" w:styleId="8CF7D03B63E5404BBDBC10016912F694">
    <w:name w:val="8CF7D03B63E5404BBDBC10016912F694"/>
  </w:style>
  <w:style w:type="paragraph" w:customStyle="1" w:styleId="0A8B1DB1F3416D4398859F6FA90B6F0C">
    <w:name w:val="0A8B1DB1F3416D4398859F6FA90B6F0C"/>
  </w:style>
  <w:style w:type="paragraph" w:customStyle="1" w:styleId="7D494FB1A5F2BD448ADB1C9A6B789ED8">
    <w:name w:val="7D494FB1A5F2BD448ADB1C9A6B789ED8"/>
  </w:style>
  <w:style w:type="paragraph" w:customStyle="1" w:styleId="665B74704FBA4E4C94D755BDCBA35DAA">
    <w:name w:val="665B74704FBA4E4C94D755BDCBA35DAA"/>
  </w:style>
  <w:style w:type="paragraph" w:customStyle="1" w:styleId="DC4D900AF2BA5846AF74473D13606D77">
    <w:name w:val="DC4D900AF2BA5846AF74473D13606D77"/>
  </w:style>
  <w:style w:type="paragraph" w:customStyle="1" w:styleId="3122F6215507854A8EE7090DCA3D1846">
    <w:name w:val="3122F6215507854A8EE7090DCA3D1846"/>
  </w:style>
  <w:style w:type="paragraph" w:customStyle="1" w:styleId="67243079BCEEAB4995AF45AB0AD82928">
    <w:name w:val="67243079BCEEAB4995AF45AB0AD8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Rachelle Ann Tan</cp:lastModifiedBy>
  <cp:revision>5</cp:revision>
  <dcterms:created xsi:type="dcterms:W3CDTF">2016-01-08T17:42:00Z</dcterms:created>
  <dcterms:modified xsi:type="dcterms:W3CDTF">2016-05-11T18:12:00Z</dcterms:modified>
</cp:coreProperties>
</file>