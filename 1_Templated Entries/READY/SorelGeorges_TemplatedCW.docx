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E729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7DC6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30D92B2B3870E4D829EE9A1124F8D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39F55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FD576132E45D34AAE06888A58A29D8B"/>
            </w:placeholder>
            <w:text/>
          </w:sdtPr>
          <w:sdtEndPr/>
          <w:sdtContent>
            <w:tc>
              <w:tcPr>
                <w:tcW w:w="2073" w:type="dxa"/>
              </w:tcPr>
              <w:p w14:paraId="4386D9AF" w14:textId="77777777" w:rsidR="00B574C9" w:rsidRDefault="005E23FC" w:rsidP="005E23FC">
                <w:r>
                  <w:t>Georgiana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A6559468D79A4C915B1A9A410FE0C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59F3C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E01C076A7D7BF4AAE70FBE3FFA27350"/>
            </w:placeholder>
            <w:text/>
          </w:sdtPr>
          <w:sdtEndPr/>
          <w:sdtContent>
            <w:tc>
              <w:tcPr>
                <w:tcW w:w="2642" w:type="dxa"/>
              </w:tcPr>
              <w:p w14:paraId="40EAE886" w14:textId="77777777" w:rsidR="00B574C9" w:rsidRDefault="005E23FC" w:rsidP="005E23FC">
                <w:proofErr w:type="spellStart"/>
                <w:r>
                  <w:t>Perlea</w:t>
                </w:r>
                <w:proofErr w:type="spellEnd"/>
              </w:p>
            </w:tc>
          </w:sdtContent>
        </w:sdt>
      </w:tr>
      <w:tr w:rsidR="00B574C9" w14:paraId="3109B0E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347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2635FA19DD8B42A98CC3602172DF5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FD93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B1D05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D4F2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8DCA1349F99449967D7DCAC372F93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357A06A" w14:textId="77777777" w:rsidR="00B574C9" w:rsidRDefault="005E23FC" w:rsidP="005E23FC">
                <w:r>
                  <w:t>NYU</w:t>
                </w:r>
              </w:p>
            </w:tc>
          </w:sdtContent>
        </w:sdt>
      </w:tr>
    </w:tbl>
    <w:p w14:paraId="779328B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74F0F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8D15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B0E84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6ADEC0EE84190468BFC620FA3F2A7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4D4731" w14:textId="77777777" w:rsidR="003F0D73" w:rsidRPr="00FB589A" w:rsidRDefault="005E23FC" w:rsidP="005E23FC">
                <w:pPr>
                  <w:rPr>
                    <w:b/>
                  </w:rPr>
                </w:pPr>
                <w:r>
                  <w:rPr>
                    <w:b/>
                  </w:rPr>
                  <w:t>Sorel, Georges (1847–1922)</w:t>
                </w:r>
              </w:p>
            </w:tc>
          </w:sdtContent>
        </w:sdt>
      </w:tr>
      <w:tr w:rsidR="00464699" w14:paraId="34DB7B61" w14:textId="77777777" w:rsidTr="007821B0">
        <w:sdt>
          <w:sdtPr>
            <w:alias w:val="Variant headwords"/>
            <w:tag w:val="variantHeadwords"/>
            <w:id w:val="173464402"/>
            <w:placeholder>
              <w:docPart w:val="DB8C628955D7CF468B6158D81E8C98D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CB146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13B839" w14:textId="77777777" w:rsidTr="003F0D73">
        <w:sdt>
          <w:sdtPr>
            <w:alias w:val="Abstract"/>
            <w:tag w:val="abstract"/>
            <w:id w:val="-635871867"/>
            <w:placeholder>
              <w:docPart w:val="0DBD5EBDA286B1468BC4C47F88B4695D"/>
            </w:placeholder>
          </w:sdtPr>
          <w:sdtEndPr/>
          <w:sdtContent>
            <w:sdt>
              <w:sdtPr>
                <w:alias w:val="Article text"/>
                <w:tag w:val="articleText"/>
                <w:id w:val="-699390811"/>
                <w:placeholder>
                  <w:docPart w:val="39400D1A627864449442042B8329A48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31913A6" w14:textId="77777777" w:rsidR="00E85A05" w:rsidRDefault="005E23FC" w:rsidP="00E85A05">
                    <w:r>
                      <w:t xml:space="preserve">Georges Sorel </w:t>
                    </w:r>
                    <w:r w:rsidRPr="00DB7E63">
                      <w:t>was a French social thinker and political theorist</w:t>
                    </w:r>
                    <w:r>
                      <w:t>. An</w:t>
                    </w:r>
                    <w:r w:rsidRPr="00DB7E63">
                      <w:t xml:space="preserve"> engineer of modest bourgeois extraction, he </w:t>
                    </w:r>
                    <w:r>
                      <w:t>was a state employee</w:t>
                    </w:r>
                    <w:r w:rsidRPr="00DB7E63">
                      <w:t xml:space="preserve"> </w:t>
                    </w:r>
                    <w:r>
                      <w:t>for twenty-five years</w:t>
                    </w:r>
                    <w:r w:rsidRPr="00DB7E63">
                      <w:t xml:space="preserve">. </w:t>
                    </w:r>
                    <w:r>
                      <w:t>He theorized</w:t>
                    </w:r>
                    <w:r w:rsidRPr="00DB7E63">
                      <w:t xml:space="preserve"> </w:t>
                    </w:r>
                    <w:r>
                      <w:t>anarcho-</w:t>
                    </w:r>
                    <w:r w:rsidRPr="00DB7E63">
                      <w:t>syndicalism</w:t>
                    </w:r>
                    <w:r>
                      <w:t>: an anti-state, non</w:t>
                    </w:r>
                    <w:r w:rsidRPr="00DB7E63">
                      <w:t xml:space="preserve">-party </w:t>
                    </w:r>
                    <w:r>
                      <w:t>workers’</w:t>
                    </w:r>
                    <w:r w:rsidRPr="00DB7E63">
                      <w:t xml:space="preserve"> movement predicated on the threat of general strike (</w:t>
                    </w:r>
                    <w:r w:rsidRPr="00DB7E63">
                      <w:rPr>
                        <w:i/>
                      </w:rPr>
                      <w:t xml:space="preserve">le grand </w:t>
                    </w:r>
                    <w:proofErr w:type="spellStart"/>
                    <w:r w:rsidRPr="00DB7E63">
                      <w:rPr>
                        <w:i/>
                      </w:rPr>
                      <w:t>soir</w:t>
                    </w:r>
                    <w:proofErr w:type="spellEnd"/>
                    <w:r w:rsidRPr="00DB7E63">
                      <w:t xml:space="preserve">) and </w:t>
                    </w:r>
                    <w:r>
                      <w:t>nourished</w:t>
                    </w:r>
                    <w:r w:rsidRPr="00DB7E63">
                      <w:t xml:space="preserve"> by </w:t>
                    </w:r>
                    <w:r>
                      <w:t>fond memories</w:t>
                    </w:r>
                    <w:r w:rsidRPr="00DB7E63">
                      <w:t xml:space="preserve"> of the </w:t>
                    </w:r>
                    <w:r>
                      <w:t xml:space="preserve">Paris Commune (1871). Sorel’s influence was extensive. At his funeral, Italian </w:t>
                    </w:r>
                    <w:r w:rsidRPr="00DB7E63">
                      <w:t xml:space="preserve">Fascists, Bolsheviks, French Communists, </w:t>
                    </w:r>
                    <w:r>
                      <w:t>unionized workers and</w:t>
                    </w:r>
                    <w:r w:rsidRPr="00DB7E63">
                      <w:t xml:space="preserve"> </w:t>
                    </w:r>
                    <w:r>
                      <w:t>royalists grieved side by side</w:t>
                    </w:r>
                    <w:r w:rsidRPr="00DB7E63">
                      <w:t xml:space="preserve">. </w:t>
                    </w:r>
                    <w:r>
                      <w:t xml:space="preserve">Also a </w:t>
                    </w:r>
                    <w:proofErr w:type="spellStart"/>
                    <w:r w:rsidRPr="00DB7E63">
                      <w:t>Dreyfusard</w:t>
                    </w:r>
                    <w:proofErr w:type="spellEnd"/>
                    <w:r w:rsidRPr="00DB7E63">
                      <w:t xml:space="preserve">, occasional Leninist </w:t>
                    </w:r>
                    <w:r>
                      <w:t xml:space="preserve">and one-time monarchist, Sorel inspired many with his potent mix of </w:t>
                    </w:r>
                    <w:r w:rsidRPr="00DB7E63">
                      <w:t>reactionary rhetoric (the</w:t>
                    </w:r>
                    <w:r>
                      <w:t xml:space="preserve"> decadent society </w:t>
                    </w:r>
                    <w:r w:rsidRPr="00DB7E63">
                      <w:t>ripe for redemption) and revolutionary suggestions</w:t>
                    </w:r>
                    <w:r>
                      <w:t>. He dismissed Marx as ‘utopian,’ i.e., rationalistic. His own stance was at odds with materialism. Sorel favoured</w:t>
                    </w:r>
                    <w:r w:rsidRPr="00DB7E63">
                      <w:t xml:space="preserve"> voluntarism</w:t>
                    </w:r>
                    <w:r>
                      <w:t xml:space="preserve"> and an explosive irrationalism</w:t>
                    </w:r>
                    <w:r w:rsidRPr="00DB7E63">
                      <w:t xml:space="preserve"> </w:t>
                    </w:r>
                    <w:r>
                      <w:t>in contrast</w:t>
                    </w:r>
                    <w:r w:rsidRPr="00DB7E63">
                      <w:t xml:space="preserve"> with the </w:t>
                    </w:r>
                    <w:r>
                      <w:t>pacifistic socialists of his time, who held that</w:t>
                    </w:r>
                    <w:r w:rsidRPr="00DB7E63">
                      <w:t xml:space="preserve"> </w:t>
                    </w:r>
                    <w:r>
                      <w:t>capitalism would self-destroy as society inevitably evolved towards greater equality</w:t>
                    </w:r>
                    <w:r w:rsidRPr="00DB7E63">
                      <w:t xml:space="preserve">. </w:t>
                    </w:r>
                    <w:r>
                      <w:t>Sorel’s</w:t>
                    </w:r>
                    <w:r w:rsidRPr="00DB7E63">
                      <w:t xml:space="preserve"> </w:t>
                    </w:r>
                    <w:r w:rsidRPr="00DB7E63">
                      <w:rPr>
                        <w:i/>
                      </w:rPr>
                      <w:t>Reflections on Violence</w:t>
                    </w:r>
                    <w:r w:rsidRPr="00DB7E63">
                      <w:t xml:space="preserve"> (1908) exalt</w:t>
                    </w:r>
                    <w:r>
                      <w:t>s</w:t>
                    </w:r>
                    <w:r w:rsidRPr="00DB7E63">
                      <w:t xml:space="preserve"> myth as the sole catalyst of </w:t>
                    </w:r>
                    <w:r>
                      <w:t xml:space="preserve">political fervour, </w:t>
                    </w:r>
                    <w:r w:rsidRPr="00DB7E63">
                      <w:t>violence as the proper vehicle of social change</w:t>
                    </w:r>
                    <w:r>
                      <w:t>,</w:t>
                    </w:r>
                    <w:r w:rsidRPr="00DB7E63">
                      <w:t xml:space="preserve"> and moral revival in a society cent</w:t>
                    </w:r>
                    <w:r>
                      <w:t>red</w:t>
                    </w:r>
                    <w:r w:rsidRPr="00DB7E63">
                      <w:t xml:space="preserve"> on (and corrupted by) negotiation</w:t>
                    </w:r>
                    <w:r>
                      <w:t xml:space="preserve"> and compromise, </w:t>
                    </w:r>
                    <w:r w:rsidRPr="00DB7E63">
                      <w:t>staple</w:t>
                    </w:r>
                    <w:r>
                      <w:t>s</w:t>
                    </w:r>
                    <w:r w:rsidRPr="00DB7E63">
                      <w:t xml:space="preserve"> of the merchant civilization developed in the Mediterranean cradle.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7788CA3F" w14:textId="77777777" w:rsidTr="003F0D73">
        <w:sdt>
          <w:sdtPr>
            <w:alias w:val="Article text"/>
            <w:tag w:val="articleText"/>
            <w:id w:val="634067588"/>
            <w:placeholder>
              <w:docPart w:val="985FAEBD1BDBF04CAE144A61DFAC3E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8F3249" w14:textId="77777777" w:rsidR="003F0D73" w:rsidRDefault="005E23FC" w:rsidP="00C27FAB">
                <w:r>
                  <w:t xml:space="preserve">Georges Sorel </w:t>
                </w:r>
                <w:r w:rsidRPr="00DB7E63">
                  <w:t>was a French social thinker and political theorist</w:t>
                </w:r>
                <w:r>
                  <w:t>. An</w:t>
                </w:r>
                <w:r w:rsidRPr="00DB7E63">
                  <w:t xml:space="preserve"> engineer of modest bourgeois extraction, he </w:t>
                </w:r>
                <w:r>
                  <w:t>was a state employee</w:t>
                </w:r>
                <w:r w:rsidRPr="00DB7E63">
                  <w:t xml:space="preserve"> </w:t>
                </w:r>
                <w:r>
                  <w:t>for twenty-five years</w:t>
                </w:r>
                <w:r w:rsidRPr="00DB7E63">
                  <w:t xml:space="preserve">. </w:t>
                </w:r>
                <w:r>
                  <w:t>He theorized</w:t>
                </w:r>
                <w:r w:rsidRPr="00DB7E63">
                  <w:t xml:space="preserve"> </w:t>
                </w:r>
                <w:r>
                  <w:t>anarcho-</w:t>
                </w:r>
                <w:r w:rsidRPr="00DB7E63">
                  <w:t>syndicalism</w:t>
                </w:r>
                <w:r>
                  <w:t>: an anti-state, non</w:t>
                </w:r>
                <w:r w:rsidRPr="00DB7E63">
                  <w:t xml:space="preserve">-party </w:t>
                </w:r>
                <w:r>
                  <w:t>workers’</w:t>
                </w:r>
                <w:r w:rsidRPr="00DB7E63">
                  <w:t xml:space="preserve"> movement predicated on the threat of general strike (</w:t>
                </w:r>
                <w:r w:rsidRPr="00DB7E63">
                  <w:rPr>
                    <w:i/>
                  </w:rPr>
                  <w:t xml:space="preserve">le grand </w:t>
                </w:r>
                <w:proofErr w:type="spellStart"/>
                <w:r w:rsidRPr="00DB7E63">
                  <w:rPr>
                    <w:i/>
                  </w:rPr>
                  <w:t>soir</w:t>
                </w:r>
                <w:proofErr w:type="spellEnd"/>
                <w:r w:rsidRPr="00DB7E63">
                  <w:t xml:space="preserve">) and </w:t>
                </w:r>
                <w:r>
                  <w:t>nourished</w:t>
                </w:r>
                <w:r w:rsidRPr="00DB7E63">
                  <w:t xml:space="preserve"> by </w:t>
                </w:r>
                <w:r>
                  <w:t>fond memories</w:t>
                </w:r>
                <w:r w:rsidRPr="00DB7E63">
                  <w:t xml:space="preserve"> of the </w:t>
                </w:r>
                <w:r>
                  <w:t xml:space="preserve">Paris Commune (1871). Sorel’s influence was extensive. At his funeral, Italian </w:t>
                </w:r>
                <w:r w:rsidRPr="00DB7E63">
                  <w:t xml:space="preserve">Fascists, Bolsheviks, French Communists, </w:t>
                </w:r>
                <w:r>
                  <w:t>unionized workers and</w:t>
                </w:r>
                <w:r w:rsidRPr="00DB7E63">
                  <w:t xml:space="preserve"> </w:t>
                </w:r>
                <w:r>
                  <w:t>royalists grieved side by side</w:t>
                </w:r>
                <w:r w:rsidRPr="00DB7E63">
                  <w:t xml:space="preserve">. </w:t>
                </w:r>
                <w:r>
                  <w:t xml:space="preserve">Also a </w:t>
                </w:r>
                <w:proofErr w:type="spellStart"/>
                <w:r w:rsidRPr="00DB7E63">
                  <w:t>Dreyfusard</w:t>
                </w:r>
                <w:proofErr w:type="spellEnd"/>
                <w:r w:rsidRPr="00DB7E63">
                  <w:t xml:space="preserve">, occasional Leninist </w:t>
                </w:r>
                <w:r>
                  <w:t xml:space="preserve">and one-time monarchist, Sorel inspired many with his potent mix of </w:t>
                </w:r>
                <w:r w:rsidRPr="00DB7E63">
                  <w:t>reactionary rhetoric (the</w:t>
                </w:r>
                <w:r>
                  <w:t xml:space="preserve"> decadent society </w:t>
                </w:r>
                <w:r w:rsidRPr="00DB7E63">
                  <w:t>ripe for redemption) and revolutionary suggestions</w:t>
                </w:r>
                <w:r>
                  <w:t>. He dismissed Marx as ‘utopian,’</w:t>
                </w:r>
                <w:r>
                  <w:t xml:space="preserve"> i.e.</w:t>
                </w:r>
                <w:r>
                  <w:t>,</w:t>
                </w:r>
                <w:r>
                  <w:t xml:space="preserve"> rationalistic. His own stance was at odds with materialism. Sorel favo</w:t>
                </w:r>
                <w:r>
                  <w:t>u</w:t>
                </w:r>
                <w:r>
                  <w:t>red</w:t>
                </w:r>
                <w:r w:rsidRPr="00DB7E63">
                  <w:t xml:space="preserve"> voluntarism</w:t>
                </w:r>
                <w:r>
                  <w:t xml:space="preserve"> and an explosive irrationalism</w:t>
                </w:r>
                <w:r w:rsidRPr="00DB7E63">
                  <w:t xml:space="preserve"> </w:t>
                </w:r>
                <w:r>
                  <w:t>in contrast</w:t>
                </w:r>
                <w:r w:rsidRPr="00DB7E63">
                  <w:t xml:space="preserve"> with the </w:t>
                </w:r>
                <w:r>
                  <w:t>pacifistic socialists of his time, who held that</w:t>
                </w:r>
                <w:r w:rsidRPr="00DB7E63">
                  <w:t xml:space="preserve"> </w:t>
                </w:r>
                <w:r>
                  <w:t>capitalism would self-destroy as society inevitably evolved towards greater equality</w:t>
                </w:r>
                <w:r w:rsidRPr="00DB7E63">
                  <w:t xml:space="preserve">. </w:t>
                </w:r>
                <w:r>
                  <w:t>Sorel’s</w:t>
                </w:r>
                <w:r w:rsidRPr="00DB7E63">
                  <w:t xml:space="preserve"> </w:t>
                </w:r>
                <w:r w:rsidRPr="00DB7E63">
                  <w:rPr>
                    <w:i/>
                  </w:rPr>
                  <w:t>Reflections on Violence</w:t>
                </w:r>
                <w:r w:rsidRPr="00DB7E63">
                  <w:t xml:space="preserve"> (1908) exalt</w:t>
                </w:r>
                <w:r>
                  <w:t>s</w:t>
                </w:r>
                <w:r w:rsidRPr="00DB7E63">
                  <w:t xml:space="preserve"> myth as the sole catalyst of </w:t>
                </w:r>
                <w:r>
                  <w:t>political fervo</w:t>
                </w:r>
                <w:r>
                  <w:t>u</w:t>
                </w:r>
                <w:r>
                  <w:t xml:space="preserve">r, </w:t>
                </w:r>
                <w:r w:rsidRPr="00DB7E63">
                  <w:t>violence as the proper vehicle of social change</w:t>
                </w:r>
                <w:r>
                  <w:t>,</w:t>
                </w:r>
                <w:r w:rsidRPr="00DB7E63">
                  <w:t xml:space="preserve"> and moral revival in a society cent</w:t>
                </w:r>
                <w:r>
                  <w:t>red</w:t>
                </w:r>
                <w:r w:rsidRPr="00DB7E63">
                  <w:t xml:space="preserve"> on (and corrupted by) negotiation</w:t>
                </w:r>
                <w:r>
                  <w:t xml:space="preserve"> and compromise, </w:t>
                </w:r>
                <w:r w:rsidRPr="00DB7E63">
                  <w:t>staple</w:t>
                </w:r>
                <w:r>
                  <w:t>s</w:t>
                </w:r>
                <w:r w:rsidRPr="00DB7E63">
                  <w:t xml:space="preserve"> of the merchant civilization developed in the Mediterranean cradle. </w:t>
                </w:r>
              </w:p>
            </w:tc>
          </w:sdtContent>
        </w:sdt>
      </w:tr>
      <w:tr w:rsidR="003235A7" w14:paraId="250DCF72" w14:textId="77777777" w:rsidTr="003235A7">
        <w:tc>
          <w:tcPr>
            <w:tcW w:w="9016" w:type="dxa"/>
          </w:tcPr>
          <w:p w14:paraId="55C3C7C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F184504630C5947A134202D39941AFB"/>
              </w:placeholder>
            </w:sdtPr>
            <w:sdtEndPr/>
            <w:sdtContent>
              <w:p w14:paraId="52D3DE8E" w14:textId="77777777" w:rsidR="003235A7" w:rsidRDefault="005E23FC" w:rsidP="005E23FC">
                <w:sdt>
                  <w:sdtPr>
                    <w:id w:val="10897407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Jen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(Jennings)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DDC046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1626A" w14:textId="77777777" w:rsidR="00B71C9A" w:rsidRDefault="00B71C9A" w:rsidP="007A0D55">
      <w:pPr>
        <w:spacing w:after="0" w:line="240" w:lineRule="auto"/>
      </w:pPr>
      <w:r>
        <w:separator/>
      </w:r>
    </w:p>
  </w:endnote>
  <w:endnote w:type="continuationSeparator" w:id="0">
    <w:p w14:paraId="12B23459" w14:textId="77777777" w:rsidR="00B71C9A" w:rsidRDefault="00B71C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2DCC2" w14:textId="77777777" w:rsidR="00B71C9A" w:rsidRDefault="00B71C9A" w:rsidP="007A0D55">
      <w:pPr>
        <w:spacing w:after="0" w:line="240" w:lineRule="auto"/>
      </w:pPr>
      <w:r>
        <w:separator/>
      </w:r>
    </w:p>
  </w:footnote>
  <w:footnote w:type="continuationSeparator" w:id="0">
    <w:p w14:paraId="0D2AFE2C" w14:textId="77777777" w:rsidR="00B71C9A" w:rsidRDefault="00B71C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4C13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4AA0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9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23F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1C9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BB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0D92B2B3870E4D829EE9A1124F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2DA29-932E-144F-A5D7-09282359CE38}"/>
      </w:docPartPr>
      <w:docPartBody>
        <w:p w:rsidR="00000000" w:rsidRDefault="00367A39">
          <w:pPr>
            <w:pStyle w:val="D30D92B2B3870E4D829EE9A1124F8D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FD576132E45D34AAE06888A58A29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253C0-3F86-2547-A592-99046DE97005}"/>
      </w:docPartPr>
      <w:docPartBody>
        <w:p w:rsidR="00000000" w:rsidRDefault="00367A39">
          <w:pPr>
            <w:pStyle w:val="EFD576132E45D34AAE06888A58A29D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A6559468D79A4C915B1A9A410FE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58EA7-78B9-6A49-B995-EB4838186540}"/>
      </w:docPartPr>
      <w:docPartBody>
        <w:p w:rsidR="00000000" w:rsidRDefault="00367A39">
          <w:pPr>
            <w:pStyle w:val="41A6559468D79A4C915B1A9A410FE0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E01C076A7D7BF4AAE70FBE3FFA27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98CCC-1F96-F14C-81A1-1B006C7D5EA1}"/>
      </w:docPartPr>
      <w:docPartBody>
        <w:p w:rsidR="00000000" w:rsidRDefault="00367A39">
          <w:pPr>
            <w:pStyle w:val="EE01C076A7D7BF4AAE70FBE3FFA2735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12635FA19DD8B42A98CC3602172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11E7-38C3-7941-9A23-4BC0A319E016}"/>
      </w:docPartPr>
      <w:docPartBody>
        <w:p w:rsidR="00000000" w:rsidRDefault="00367A39">
          <w:pPr>
            <w:pStyle w:val="712635FA19DD8B42A98CC3602172DF5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8DCA1349F99449967D7DCAC372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A7A6-D1B9-194B-ABF4-FED28242E6F3}"/>
      </w:docPartPr>
      <w:docPartBody>
        <w:p w:rsidR="00000000" w:rsidRDefault="00367A39">
          <w:pPr>
            <w:pStyle w:val="358DCA1349F99449967D7DCAC372F93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6ADEC0EE84190468BFC620FA3F2A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FABD-BF2A-DF4B-BA72-27B9ABEDB385}"/>
      </w:docPartPr>
      <w:docPartBody>
        <w:p w:rsidR="00000000" w:rsidRDefault="00367A39">
          <w:pPr>
            <w:pStyle w:val="96ADEC0EE84190468BFC620FA3F2A7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B8C628955D7CF468B6158D81E8C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EB5EE-9901-C64C-9868-B8A142C29B88}"/>
      </w:docPartPr>
      <w:docPartBody>
        <w:p w:rsidR="00000000" w:rsidRDefault="00367A39">
          <w:pPr>
            <w:pStyle w:val="DB8C628955D7CF468B6158D81E8C98D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BD5EBDA286B1468BC4C47F88B46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429C-731F-DE40-999C-76CBF05EC35C}"/>
      </w:docPartPr>
      <w:docPartBody>
        <w:p w:rsidR="00000000" w:rsidRDefault="00367A39">
          <w:pPr>
            <w:pStyle w:val="0DBD5EBDA286B1468BC4C47F88B469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5FAEBD1BDBF04CAE144A61DFAC3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DB6A-736D-4242-B714-72E28FE06009}"/>
      </w:docPartPr>
      <w:docPartBody>
        <w:p w:rsidR="00000000" w:rsidRDefault="00367A39">
          <w:pPr>
            <w:pStyle w:val="985FAEBD1BDBF04CAE144A61DFAC3E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F184504630C5947A134202D39941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C375F-D1C5-6146-8637-E6A2F22C1076}"/>
      </w:docPartPr>
      <w:docPartBody>
        <w:p w:rsidR="00000000" w:rsidRDefault="00367A39">
          <w:pPr>
            <w:pStyle w:val="7F184504630C5947A134202D39941AF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9400D1A627864449442042B8329A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3C6C-32F7-BC4F-B35A-66C035AA3253}"/>
      </w:docPartPr>
      <w:docPartBody>
        <w:p w:rsidR="00000000" w:rsidRDefault="00367A39" w:rsidP="00367A39">
          <w:pPr>
            <w:pStyle w:val="39400D1A627864449442042B8329A4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39"/>
    <w:rsid w:val="003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A39"/>
    <w:rPr>
      <w:color w:val="808080"/>
    </w:rPr>
  </w:style>
  <w:style w:type="paragraph" w:customStyle="1" w:styleId="D30D92B2B3870E4D829EE9A1124F8DA2">
    <w:name w:val="D30D92B2B3870E4D829EE9A1124F8DA2"/>
  </w:style>
  <w:style w:type="paragraph" w:customStyle="1" w:styleId="EFD576132E45D34AAE06888A58A29D8B">
    <w:name w:val="EFD576132E45D34AAE06888A58A29D8B"/>
  </w:style>
  <w:style w:type="paragraph" w:customStyle="1" w:styleId="41A6559468D79A4C915B1A9A410FE0CD">
    <w:name w:val="41A6559468D79A4C915B1A9A410FE0CD"/>
  </w:style>
  <w:style w:type="paragraph" w:customStyle="1" w:styleId="EE01C076A7D7BF4AAE70FBE3FFA27350">
    <w:name w:val="EE01C076A7D7BF4AAE70FBE3FFA27350"/>
  </w:style>
  <w:style w:type="paragraph" w:customStyle="1" w:styleId="712635FA19DD8B42A98CC3602172DF5C">
    <w:name w:val="712635FA19DD8B42A98CC3602172DF5C"/>
  </w:style>
  <w:style w:type="paragraph" w:customStyle="1" w:styleId="358DCA1349F99449967D7DCAC372F93E">
    <w:name w:val="358DCA1349F99449967D7DCAC372F93E"/>
  </w:style>
  <w:style w:type="paragraph" w:customStyle="1" w:styleId="96ADEC0EE84190468BFC620FA3F2A745">
    <w:name w:val="96ADEC0EE84190468BFC620FA3F2A745"/>
  </w:style>
  <w:style w:type="paragraph" w:customStyle="1" w:styleId="DB8C628955D7CF468B6158D81E8C98D6">
    <w:name w:val="DB8C628955D7CF468B6158D81E8C98D6"/>
  </w:style>
  <w:style w:type="paragraph" w:customStyle="1" w:styleId="0DBD5EBDA286B1468BC4C47F88B4695D">
    <w:name w:val="0DBD5EBDA286B1468BC4C47F88B4695D"/>
  </w:style>
  <w:style w:type="paragraph" w:customStyle="1" w:styleId="985FAEBD1BDBF04CAE144A61DFAC3ED4">
    <w:name w:val="985FAEBD1BDBF04CAE144A61DFAC3ED4"/>
  </w:style>
  <w:style w:type="paragraph" w:customStyle="1" w:styleId="7F184504630C5947A134202D39941AFB">
    <w:name w:val="7F184504630C5947A134202D39941AFB"/>
  </w:style>
  <w:style w:type="paragraph" w:customStyle="1" w:styleId="39400D1A627864449442042B8329A48B">
    <w:name w:val="39400D1A627864449442042B8329A48B"/>
    <w:rsid w:val="00367A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A39"/>
    <w:rPr>
      <w:color w:val="808080"/>
    </w:rPr>
  </w:style>
  <w:style w:type="paragraph" w:customStyle="1" w:styleId="D30D92B2B3870E4D829EE9A1124F8DA2">
    <w:name w:val="D30D92B2B3870E4D829EE9A1124F8DA2"/>
  </w:style>
  <w:style w:type="paragraph" w:customStyle="1" w:styleId="EFD576132E45D34AAE06888A58A29D8B">
    <w:name w:val="EFD576132E45D34AAE06888A58A29D8B"/>
  </w:style>
  <w:style w:type="paragraph" w:customStyle="1" w:styleId="41A6559468D79A4C915B1A9A410FE0CD">
    <w:name w:val="41A6559468D79A4C915B1A9A410FE0CD"/>
  </w:style>
  <w:style w:type="paragraph" w:customStyle="1" w:styleId="EE01C076A7D7BF4AAE70FBE3FFA27350">
    <w:name w:val="EE01C076A7D7BF4AAE70FBE3FFA27350"/>
  </w:style>
  <w:style w:type="paragraph" w:customStyle="1" w:styleId="712635FA19DD8B42A98CC3602172DF5C">
    <w:name w:val="712635FA19DD8B42A98CC3602172DF5C"/>
  </w:style>
  <w:style w:type="paragraph" w:customStyle="1" w:styleId="358DCA1349F99449967D7DCAC372F93E">
    <w:name w:val="358DCA1349F99449967D7DCAC372F93E"/>
  </w:style>
  <w:style w:type="paragraph" w:customStyle="1" w:styleId="96ADEC0EE84190468BFC620FA3F2A745">
    <w:name w:val="96ADEC0EE84190468BFC620FA3F2A745"/>
  </w:style>
  <w:style w:type="paragraph" w:customStyle="1" w:styleId="DB8C628955D7CF468B6158D81E8C98D6">
    <w:name w:val="DB8C628955D7CF468B6158D81E8C98D6"/>
  </w:style>
  <w:style w:type="paragraph" w:customStyle="1" w:styleId="0DBD5EBDA286B1468BC4C47F88B4695D">
    <w:name w:val="0DBD5EBDA286B1468BC4C47F88B4695D"/>
  </w:style>
  <w:style w:type="paragraph" w:customStyle="1" w:styleId="985FAEBD1BDBF04CAE144A61DFAC3ED4">
    <w:name w:val="985FAEBD1BDBF04CAE144A61DFAC3ED4"/>
  </w:style>
  <w:style w:type="paragraph" w:customStyle="1" w:styleId="7F184504630C5947A134202D39941AFB">
    <w:name w:val="7F184504630C5947A134202D39941AFB"/>
  </w:style>
  <w:style w:type="paragraph" w:customStyle="1" w:styleId="39400D1A627864449442042B8329A48B">
    <w:name w:val="39400D1A627864449442042B8329A48B"/>
    <w:rsid w:val="00367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Jen</b:Tag>
    <b:SourceType>Book</b:SourceType>
    <b:Guid>{9E2644B6-72C2-8D4F-8BF5-FD6187C3D142}</b:Guid>
    <b:Author>
      <b:Author>
        <b:NameList>
          <b:Person>
            <b:Last>Jennings</b:Last>
            <b:First>Jeremy</b:First>
          </b:Person>
        </b:NameList>
      </b:Author>
    </b:Author>
    <b:Title>Georges Sorel: The Character and Development of his Thought</b:Title>
    <b:City>New York</b:City>
    <b:Publisher>St. Martin's Press</b:Publisher>
    <b:Pages>1985</b:Pages>
    <b:RefOrder>1</b:RefOrder>
  </b:Source>
</b:Sources>
</file>

<file path=customXml/itemProps1.xml><?xml version="1.0" encoding="utf-8"?>
<ds:datastoreItem xmlns:ds="http://schemas.openxmlformats.org/officeDocument/2006/customXml" ds:itemID="{6DAC7832-561D-A640-9FDE-0E6E73FB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436</Words>
  <Characters>2488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2016-01-20T22:15:00Z</dcterms:created>
  <dcterms:modified xsi:type="dcterms:W3CDTF">2016-01-20T22:19:00Z</dcterms:modified>
</cp:coreProperties>
</file>