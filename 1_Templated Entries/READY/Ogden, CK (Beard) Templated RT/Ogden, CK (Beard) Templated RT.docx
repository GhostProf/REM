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9"/>
        <w:gridCol w:w="2628"/>
      </w:tblGrid>
      <w:tr w:rsidR="00772F9B" w:rsidRPr="00772F9B" w:rsidTr="00772F9B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72F9B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72F9B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772F9B" w:rsidRDefault="00772F9B" w:rsidP="00772F9B">
            <w:pPr>
              <w:spacing w:after="0" w:line="240" w:lineRule="auto"/>
            </w:pPr>
            <w:r>
              <w:t>David</w:t>
            </w:r>
          </w:p>
        </w:tc>
        <w:tc>
          <w:tcPr>
            <w:tcW w:w="2551" w:type="dxa"/>
            <w:shd w:val="clear" w:color="auto" w:fill="auto"/>
          </w:tcPr>
          <w:p w:rsidR="00B574C9" w:rsidRPr="00772F9B" w:rsidRDefault="00B574C9" w:rsidP="00772F9B">
            <w:pPr>
              <w:spacing w:after="0" w:line="240" w:lineRule="auto"/>
            </w:pPr>
            <w:r w:rsidRPr="00772F9B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772F9B" w:rsidRDefault="00772F9B" w:rsidP="00772F9B">
            <w:pPr>
              <w:spacing w:after="0" w:line="240" w:lineRule="auto"/>
            </w:pPr>
            <w:r>
              <w:rPr>
                <w:rStyle w:val="PlaceholderText"/>
              </w:rPr>
              <w:t>Beard</w:t>
            </w:r>
          </w:p>
        </w:tc>
      </w:tr>
      <w:tr w:rsidR="00772F9B" w:rsidRPr="00772F9B" w:rsidTr="00772F9B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772F9B" w:rsidRDefault="00B574C9" w:rsidP="00772F9B">
            <w:pPr>
              <w:spacing w:after="0" w:line="240" w:lineRule="auto"/>
            </w:pPr>
            <w:r w:rsidRPr="00772F9B">
              <w:rPr>
                <w:rStyle w:val="PlaceholderText"/>
              </w:rPr>
              <w:t>[Enter your biography]</w:t>
            </w:r>
          </w:p>
        </w:tc>
      </w:tr>
      <w:tr w:rsidR="00772F9B" w:rsidRPr="00772F9B" w:rsidTr="00772F9B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772F9B" w:rsidRDefault="00772F9B" w:rsidP="00772F9B">
            <w:pPr>
              <w:spacing w:after="0" w:line="240" w:lineRule="auto"/>
            </w:pPr>
            <w:r>
              <w:rPr>
                <w:rStyle w:val="PlaceholderText"/>
              </w:rPr>
              <w:t>University of Minnesota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72F9B" w:rsidTr="00772F9B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772F9B" w:rsidRDefault="00244BB0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72F9B">
              <w:rPr>
                <w:b/>
                <w:color w:val="FFFFFF"/>
              </w:rPr>
              <w:t>Your article</w:t>
            </w:r>
          </w:p>
        </w:tc>
      </w:tr>
      <w:tr w:rsidR="003F0D73" w:rsidRPr="00772F9B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772F9B" w:rsidRDefault="00772F9B" w:rsidP="00772F9B">
            <w:pPr>
              <w:spacing w:after="0" w:line="240" w:lineRule="auto"/>
              <w:rPr>
                <w:b/>
              </w:rPr>
            </w:pPr>
            <w:r w:rsidRPr="001F3C35">
              <w:rPr>
                <w:b/>
              </w:rPr>
              <w:t xml:space="preserve">Ogden, </w:t>
            </w:r>
            <w:r>
              <w:rPr>
                <w:b/>
              </w:rPr>
              <w:t>C. K.</w:t>
            </w:r>
            <w:r w:rsidRPr="001F3C35">
              <w:rPr>
                <w:b/>
              </w:rPr>
              <w:t xml:space="preserve"> (1889-1957)</w:t>
            </w:r>
          </w:p>
        </w:tc>
      </w:tr>
      <w:tr w:rsidR="00464699" w:rsidRPr="00772F9B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772F9B" w:rsidRDefault="00464699" w:rsidP="00772F9B">
            <w:pPr>
              <w:spacing w:after="0" w:line="240" w:lineRule="auto"/>
            </w:pPr>
            <w:r w:rsidRPr="00772F9B">
              <w:rPr>
                <w:rStyle w:val="PlaceholderText"/>
                <w:b/>
              </w:rPr>
              <w:t xml:space="preserve">[Enter any </w:t>
            </w:r>
            <w:r w:rsidRPr="00772F9B">
              <w:rPr>
                <w:rStyle w:val="PlaceholderText"/>
                <w:b/>
                <w:i/>
              </w:rPr>
              <w:t>variant forms</w:t>
            </w:r>
            <w:r w:rsidRPr="00772F9B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772F9B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772F9B" w:rsidRDefault="00772F9B" w:rsidP="00772F9B">
            <w:pPr>
              <w:spacing w:after="0" w:line="240" w:lineRule="auto"/>
            </w:pPr>
            <w:r>
              <w:t xml:space="preserve">British writer, </w:t>
            </w:r>
            <w:r w:rsidRPr="001F3C35">
              <w:t>publisher</w:t>
            </w:r>
            <w:r>
              <w:t xml:space="preserve"> and scholar </w:t>
            </w:r>
            <w:r w:rsidRPr="001F3C35">
              <w:t>C</w:t>
            </w:r>
            <w:r>
              <w:t>harles</w:t>
            </w:r>
            <w:r w:rsidRPr="001F3C35">
              <w:t xml:space="preserve"> K</w:t>
            </w:r>
            <w:r>
              <w:t>ay</w:t>
            </w:r>
            <w:r w:rsidRPr="001F3C35">
              <w:t xml:space="preserve"> Ogden </w:t>
            </w:r>
            <w:r>
              <w:t xml:space="preserve">was active in the field of linguistics and language. He is best known for </w:t>
            </w:r>
            <w:r w:rsidRPr="001F3C35">
              <w:rPr>
                <w:i/>
              </w:rPr>
              <w:t>The Meaning of Meaning</w:t>
            </w:r>
            <w:r>
              <w:t xml:space="preserve"> (1923), a book co-authored with I. A. Richards, which </w:t>
            </w:r>
            <w:r w:rsidRPr="001F3C35">
              <w:t>would change semiotics permanently by offering a triadic model</w:t>
            </w:r>
            <w:r>
              <w:t>, consisting of symbol, referent and thought, which would</w:t>
            </w:r>
            <w:r w:rsidRPr="001F3C35">
              <w:t xml:space="preserve"> replace </w:t>
            </w:r>
            <w:r>
              <w:t xml:space="preserve">Ferdinand de </w:t>
            </w:r>
            <w:r w:rsidRPr="001F3C35">
              <w:t>Saussure</w:t>
            </w:r>
            <w:r>
              <w:t xml:space="preserve">’s </w:t>
            </w:r>
            <w:r w:rsidRPr="001F3C35">
              <w:t>dyadic semiotics</w:t>
            </w:r>
            <w:r>
              <w:t xml:space="preserve"> of signifier and signified. </w:t>
            </w:r>
            <w:r w:rsidRPr="001F3C35">
              <w:t>Ogden</w:t>
            </w:r>
            <w:r>
              <w:t xml:space="preserve"> was active in the proliferation </w:t>
            </w:r>
            <w:r w:rsidRPr="001F3C35">
              <w:t>of English modernis</w:t>
            </w:r>
            <w:r>
              <w:t>t literature and thought</w:t>
            </w:r>
            <w:r w:rsidRPr="001F3C35">
              <w:t xml:space="preserve"> as </w:t>
            </w:r>
            <w:r>
              <w:t xml:space="preserve">the editor and </w:t>
            </w:r>
            <w:r w:rsidRPr="001F3C35">
              <w:t xml:space="preserve">publisher of </w:t>
            </w:r>
            <w:r>
              <w:t>several periodicals</w:t>
            </w:r>
            <w:r>
              <w:t>.</w:t>
            </w:r>
          </w:p>
        </w:tc>
      </w:tr>
      <w:tr w:rsidR="003F0D73" w:rsidRPr="00772F9B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772F9B" w:rsidP="00772F9B">
            <w:pPr>
              <w:spacing w:after="0" w:line="240" w:lineRule="auto"/>
            </w:pPr>
            <w:r>
              <w:t xml:space="preserve">British writer, </w:t>
            </w:r>
            <w:r w:rsidRPr="001F3C35">
              <w:t>publisher</w:t>
            </w:r>
            <w:r>
              <w:t xml:space="preserve"> and scholar </w:t>
            </w:r>
            <w:r w:rsidRPr="001F3C35">
              <w:t>C</w:t>
            </w:r>
            <w:r>
              <w:t>harles</w:t>
            </w:r>
            <w:r w:rsidRPr="001F3C35">
              <w:t xml:space="preserve"> K</w:t>
            </w:r>
            <w:r>
              <w:t>ay</w:t>
            </w:r>
            <w:r w:rsidRPr="001F3C35">
              <w:t xml:space="preserve"> Ogden </w:t>
            </w:r>
            <w:r>
              <w:t xml:space="preserve">was active in the field of linguistics and language. He is best known for </w:t>
            </w:r>
            <w:r w:rsidRPr="001F3C35">
              <w:rPr>
                <w:i/>
              </w:rPr>
              <w:t>The Meaning of Meaning</w:t>
            </w:r>
            <w:r>
              <w:t xml:space="preserve"> (1923), a book co-authored with I. A. Richards, which </w:t>
            </w:r>
            <w:r w:rsidRPr="001F3C35">
              <w:t>would change semiotics permanently by offering a triadic model</w:t>
            </w:r>
            <w:r>
              <w:t>, consisting of symbol, referent and thought, which would</w:t>
            </w:r>
            <w:r w:rsidRPr="001F3C35">
              <w:t xml:space="preserve"> replace </w:t>
            </w:r>
            <w:r>
              <w:t xml:space="preserve">Ferdinand de </w:t>
            </w:r>
            <w:r w:rsidRPr="001F3C35">
              <w:t>Saussure</w:t>
            </w:r>
            <w:r>
              <w:t xml:space="preserve">’s </w:t>
            </w:r>
            <w:r w:rsidRPr="001F3C35">
              <w:t>dyadic semiotics</w:t>
            </w:r>
            <w:r>
              <w:t xml:space="preserve"> of signifier and signified. </w:t>
            </w:r>
            <w:r w:rsidRPr="001F3C35">
              <w:t>Ogden</w:t>
            </w:r>
            <w:r>
              <w:t xml:space="preserve"> was active in the proliferation </w:t>
            </w:r>
            <w:r w:rsidRPr="001F3C35">
              <w:t>of English modernis</w:t>
            </w:r>
            <w:r>
              <w:t>t literature and thought</w:t>
            </w:r>
            <w:r w:rsidRPr="001F3C35">
              <w:t xml:space="preserve"> as </w:t>
            </w:r>
            <w:r>
              <w:t xml:space="preserve">the editor and </w:t>
            </w:r>
            <w:r w:rsidRPr="001F3C35">
              <w:t xml:space="preserve">publisher of </w:t>
            </w:r>
            <w:r>
              <w:t xml:space="preserve">several periodicals: </w:t>
            </w:r>
            <w:r w:rsidRPr="001F3C35">
              <w:rPr>
                <w:i/>
              </w:rPr>
              <w:t>Cambridge Magazine</w:t>
            </w:r>
            <w:r>
              <w:t xml:space="preserve">, which </w:t>
            </w:r>
            <w:r w:rsidRPr="001F3C35">
              <w:t xml:space="preserve">published notables like </w:t>
            </w:r>
            <w:r>
              <w:t xml:space="preserve">Thomas </w:t>
            </w:r>
            <w:r w:rsidRPr="001F3C35">
              <w:t xml:space="preserve">Hardy and </w:t>
            </w:r>
            <w:r>
              <w:t xml:space="preserve">George Bernard </w:t>
            </w:r>
            <w:r w:rsidRPr="001F3C35">
              <w:t xml:space="preserve">Shaw </w:t>
            </w:r>
            <w:r>
              <w:t xml:space="preserve">as well as Ogden’s own work; </w:t>
            </w:r>
            <w:r w:rsidRPr="001F3C35">
              <w:rPr>
                <w:i/>
              </w:rPr>
              <w:t>Psyche</w:t>
            </w:r>
            <w:r>
              <w:t xml:space="preserve">: </w:t>
            </w:r>
            <w:r w:rsidRPr="00853D6E">
              <w:rPr>
                <w:i/>
              </w:rPr>
              <w:t>A Journal of General and Linguistic Psychology</w:t>
            </w:r>
            <w:r>
              <w:t xml:space="preserve">, which he founded in 1920; </w:t>
            </w:r>
            <w:r w:rsidRPr="001F3C35">
              <w:t xml:space="preserve">and </w:t>
            </w:r>
            <w:r w:rsidRPr="001F3C35">
              <w:rPr>
                <w:i/>
              </w:rPr>
              <w:t>The International Library of Psychology, Philosophy and Scientific Method</w:t>
            </w:r>
            <w:r>
              <w:t xml:space="preserve">, which </w:t>
            </w:r>
            <w:r w:rsidRPr="001F3C35">
              <w:t>publish</w:t>
            </w:r>
            <w:r>
              <w:t>ed</w:t>
            </w:r>
            <w:r w:rsidRPr="001F3C35">
              <w:t xml:space="preserve"> works by </w:t>
            </w:r>
            <w:r>
              <w:t xml:space="preserve">Carl </w:t>
            </w:r>
            <w:r w:rsidRPr="001F3C35">
              <w:t xml:space="preserve">Jung, </w:t>
            </w:r>
            <w:r>
              <w:t xml:space="preserve">T. E. </w:t>
            </w:r>
            <w:r w:rsidRPr="001F3C35">
              <w:t xml:space="preserve">Hulme, Max Black, </w:t>
            </w:r>
            <w:r>
              <w:t xml:space="preserve">Jean </w:t>
            </w:r>
            <w:r w:rsidRPr="001F3C35">
              <w:t xml:space="preserve">Piaget, </w:t>
            </w:r>
            <w:proofErr w:type="spellStart"/>
            <w:r>
              <w:t>Bronisław</w:t>
            </w:r>
            <w:proofErr w:type="spellEnd"/>
            <w:r>
              <w:t xml:space="preserve"> </w:t>
            </w:r>
            <w:r w:rsidRPr="001F3C35">
              <w:t>Malinowski, G. E. Moore and others</w:t>
            </w:r>
            <w:r>
              <w:t xml:space="preserve">. Ogden </w:t>
            </w:r>
            <w:r w:rsidRPr="001F3C35">
              <w:t>edit</w:t>
            </w:r>
            <w:r>
              <w:t>ed</w:t>
            </w:r>
            <w:r w:rsidRPr="001F3C35">
              <w:t xml:space="preserve"> Jeremy Bentham’s </w:t>
            </w:r>
            <w:r w:rsidRPr="001F3C35">
              <w:rPr>
                <w:i/>
              </w:rPr>
              <w:t>Theory of Fictions</w:t>
            </w:r>
            <w:r w:rsidRPr="001F3C35">
              <w:t xml:space="preserve"> </w:t>
            </w:r>
            <w:r w:rsidRPr="00853D6E">
              <w:t>(1932)</w:t>
            </w:r>
            <w:r>
              <w:t xml:space="preserve">, but his </w:t>
            </w:r>
            <w:r w:rsidRPr="001F3C35">
              <w:t xml:space="preserve">most significant contribution as an editor </w:t>
            </w:r>
            <w:r>
              <w:t>was</w:t>
            </w:r>
            <w:r w:rsidRPr="001F3C35">
              <w:t xml:space="preserve"> to commission F. P. Ramsey </w:t>
            </w:r>
            <w:r>
              <w:t xml:space="preserve">(1903-1930) </w:t>
            </w:r>
            <w:r w:rsidRPr="001F3C35">
              <w:t xml:space="preserve">to translate </w:t>
            </w:r>
            <w:r>
              <w:t xml:space="preserve">into English Ludwig </w:t>
            </w:r>
            <w:r w:rsidRPr="001F3C35">
              <w:t xml:space="preserve">Wittgenstein’s </w:t>
            </w:r>
            <w:proofErr w:type="spellStart"/>
            <w:r w:rsidRPr="001F3C35">
              <w:rPr>
                <w:i/>
              </w:rPr>
              <w:t>Tractatus</w:t>
            </w:r>
            <w:proofErr w:type="spellEnd"/>
            <w:r w:rsidRPr="001F3C35">
              <w:rPr>
                <w:i/>
              </w:rPr>
              <w:t xml:space="preserve"> </w:t>
            </w:r>
            <w:proofErr w:type="spellStart"/>
            <w:r w:rsidRPr="001F3C35">
              <w:rPr>
                <w:i/>
              </w:rPr>
              <w:t>Logico</w:t>
            </w:r>
            <w:r>
              <w:rPr>
                <w:i/>
              </w:rPr>
              <w:t>-</w:t>
            </w:r>
            <w:r w:rsidRPr="001F3C35">
              <w:rPr>
                <w:i/>
              </w:rPr>
              <w:t>Philosophicus</w:t>
            </w:r>
            <w:proofErr w:type="spellEnd"/>
            <w:r w:rsidRPr="001F3C35">
              <w:t xml:space="preserve">, a work that would alter the course of philosophy of language. </w:t>
            </w:r>
            <w:r>
              <w:t xml:space="preserve">In what would become his most popular work, again in collaboration with </w:t>
            </w:r>
            <w:r w:rsidRPr="001F3C35">
              <w:t>I. A. Richards</w:t>
            </w:r>
            <w:r>
              <w:t>, Ogden developed Basic English,</w:t>
            </w:r>
            <w:r w:rsidRPr="001F3C35">
              <w:t xml:space="preserve"> a global language </w:t>
            </w:r>
            <w:r>
              <w:t xml:space="preserve">consisting of </w:t>
            </w:r>
            <w:r w:rsidRPr="001F3C35">
              <w:t>an 8</w:t>
            </w:r>
            <w:r>
              <w:t>5</w:t>
            </w:r>
            <w:r w:rsidRPr="001F3C35">
              <w:t>0 word vocabulary</w:t>
            </w:r>
            <w:r>
              <w:t xml:space="preserve"> and advocated for </w:t>
            </w:r>
            <w:r w:rsidRPr="001F3C35">
              <w:t xml:space="preserve">global communication through the </w:t>
            </w:r>
            <w:proofErr w:type="spellStart"/>
            <w:r w:rsidRPr="001F3C35">
              <w:t>Orthological</w:t>
            </w:r>
            <w:proofErr w:type="spellEnd"/>
            <w:r w:rsidRPr="001F3C35">
              <w:t xml:space="preserve"> Institute. While this project was criticized </w:t>
            </w:r>
            <w:r>
              <w:t xml:space="preserve">by some </w:t>
            </w:r>
            <w:r w:rsidRPr="001F3C35">
              <w:t>as colonialist</w:t>
            </w:r>
            <w:r>
              <w:t>,</w:t>
            </w:r>
            <w:r w:rsidRPr="001F3C35">
              <w:t xml:space="preserve"> the energy the pair expended in translating classic and contemporary works into Basic English (primarily for Chinese markets) was immense</w:t>
            </w:r>
            <w:r>
              <w:t>. Ogden and Richards</w:t>
            </w:r>
            <w:r w:rsidRPr="001F3C35">
              <w:t xml:space="preserve"> would </w:t>
            </w:r>
            <w:r>
              <w:t xml:space="preserve">eventually </w:t>
            </w:r>
            <w:r w:rsidRPr="001F3C35">
              <w:t>experience a falling out, as Richards invested more energy in seeking university and government support for the project, while Ogden remained largely entrepreneurial in his approach.</w:t>
            </w:r>
          </w:p>
          <w:p w:rsidR="002E0792" w:rsidRDefault="002E0792" w:rsidP="00772F9B">
            <w:pPr>
              <w:spacing w:after="0" w:line="240" w:lineRule="auto"/>
            </w:pPr>
          </w:p>
          <w:p w:rsidR="002E0792" w:rsidRDefault="002E0792" w:rsidP="002E0792">
            <w:pPr>
              <w:spacing w:after="0" w:line="240" w:lineRule="auto"/>
              <w:contextualSpacing/>
              <w:rPr>
                <w:b/>
              </w:rPr>
            </w:pPr>
            <w:r w:rsidRPr="001F3C35">
              <w:rPr>
                <w:b/>
              </w:rPr>
              <w:t>List of works</w:t>
            </w:r>
          </w:p>
          <w:p w:rsidR="002712F9" w:rsidRDefault="002712F9" w:rsidP="002E0792">
            <w:pPr>
              <w:spacing w:after="0" w:line="240" w:lineRule="auto"/>
              <w:contextualSpacing/>
            </w:pPr>
            <w:r>
              <w:t>Bentham, J</w:t>
            </w:r>
            <w:r w:rsidRPr="001F3C35">
              <w:t xml:space="preserve">. (1932) </w:t>
            </w:r>
            <w:r w:rsidRPr="001F3C35">
              <w:rPr>
                <w:i/>
              </w:rPr>
              <w:t>Bentham</w:t>
            </w:r>
            <w:r>
              <w:rPr>
                <w:i/>
              </w:rPr>
              <w:t>’</w:t>
            </w:r>
            <w:r w:rsidRPr="001F3C35">
              <w:rPr>
                <w:i/>
              </w:rPr>
              <w:t>s Theory of Fictions</w:t>
            </w:r>
            <w:r>
              <w:t>,</w:t>
            </w:r>
            <w:r w:rsidRPr="001F3C35">
              <w:t xml:space="preserve"> </w:t>
            </w:r>
            <w:r>
              <w:t>ed. C. K. Ogden, London:</w:t>
            </w:r>
            <w:r w:rsidRPr="001F3C35">
              <w:t xml:space="preserve"> Kegan Paul, Trench, </w:t>
            </w:r>
            <w:proofErr w:type="spellStart"/>
            <w:r w:rsidRPr="001F3C35">
              <w:t>Trubner</w:t>
            </w:r>
            <w:proofErr w:type="spellEnd"/>
            <w:r w:rsidRPr="001F3C35">
              <w:t xml:space="preserve"> &amp; Co.</w:t>
            </w:r>
          </w:p>
          <w:p w:rsidR="00FB2322" w:rsidRPr="001F3C35" w:rsidRDefault="00FB2322" w:rsidP="00FB2322">
            <w:pPr>
              <w:spacing w:after="0" w:line="240" w:lineRule="auto"/>
              <w:contextualSpacing/>
            </w:pPr>
            <w:r w:rsidRPr="001F3C35">
              <w:t xml:space="preserve">(1934) </w:t>
            </w:r>
            <w:r w:rsidRPr="001F3C35">
              <w:rPr>
                <w:i/>
              </w:rPr>
              <w:t>The System of Basic English</w:t>
            </w:r>
            <w:r>
              <w:t>,</w:t>
            </w:r>
            <w:r w:rsidRPr="001F3C35">
              <w:t xml:space="preserve"> New York</w:t>
            </w:r>
            <w:r>
              <w:t>:</w:t>
            </w:r>
            <w:r w:rsidRPr="001F3C35">
              <w:t xml:space="preserve"> Harcourt, Brace and Co. </w:t>
            </w:r>
          </w:p>
          <w:p w:rsidR="00FB2322" w:rsidRPr="001F3C35" w:rsidRDefault="00FB2322" w:rsidP="00FB2322">
            <w:pPr>
              <w:spacing w:after="0" w:line="240" w:lineRule="auto"/>
              <w:contextualSpacing/>
            </w:pPr>
            <w:r w:rsidRPr="001F3C35">
              <w:t xml:space="preserve">(1967) </w:t>
            </w:r>
            <w:r w:rsidRPr="001F3C35">
              <w:rPr>
                <w:i/>
              </w:rPr>
              <w:t>Opposition, a Linguistic and Psychological Analysis</w:t>
            </w:r>
            <w:r>
              <w:t>,</w:t>
            </w:r>
            <w:r w:rsidRPr="001F3C35">
              <w:t xml:space="preserve"> Bloomington</w:t>
            </w:r>
            <w:r>
              <w:t>:</w:t>
            </w:r>
            <w:r w:rsidRPr="001F3C35">
              <w:t xml:space="preserve"> Indiana University Press</w:t>
            </w:r>
            <w:r>
              <w:t>.</w:t>
            </w:r>
          </w:p>
          <w:p w:rsidR="00FB2322" w:rsidRDefault="00FB2322" w:rsidP="00FB2322">
            <w:pPr>
              <w:spacing w:after="0" w:line="240" w:lineRule="auto"/>
              <w:contextualSpacing/>
            </w:pPr>
            <w:r w:rsidRPr="001F3C35">
              <w:t xml:space="preserve">(1994) </w:t>
            </w:r>
            <w:r w:rsidRPr="001F3C35">
              <w:rPr>
                <w:i/>
              </w:rPr>
              <w:t xml:space="preserve">From </w:t>
            </w:r>
            <w:proofErr w:type="spellStart"/>
            <w:r w:rsidRPr="001F3C35">
              <w:rPr>
                <w:i/>
              </w:rPr>
              <w:t>Significs</w:t>
            </w:r>
            <w:proofErr w:type="spellEnd"/>
            <w:r w:rsidRPr="001F3C35">
              <w:rPr>
                <w:i/>
              </w:rPr>
              <w:t xml:space="preserve"> to </w:t>
            </w:r>
            <w:proofErr w:type="spellStart"/>
            <w:r w:rsidRPr="001F3C35">
              <w:rPr>
                <w:i/>
              </w:rPr>
              <w:t>Orthology</w:t>
            </w:r>
            <w:proofErr w:type="spellEnd"/>
            <w:r>
              <w:rPr>
                <w:i/>
              </w:rPr>
              <w:t>,</w:t>
            </w:r>
            <w:r w:rsidRPr="001F3C35">
              <w:t xml:space="preserve"> </w:t>
            </w:r>
            <w:r>
              <w:t>ed.</w:t>
            </w:r>
            <w:r w:rsidRPr="001F3C35">
              <w:t xml:space="preserve"> W. T</w:t>
            </w:r>
            <w:r>
              <w:t xml:space="preserve">. </w:t>
            </w:r>
            <w:r w:rsidRPr="001F3C35">
              <w:t>Gordon</w:t>
            </w:r>
            <w:r>
              <w:t>,</w:t>
            </w:r>
            <w:r w:rsidR="00225375">
              <w:t xml:space="preserve"> London</w:t>
            </w:r>
            <w:bookmarkStart w:id="0" w:name="_GoBack"/>
            <w:bookmarkEnd w:id="0"/>
            <w:r w:rsidRPr="001F3C35">
              <w:t>: Routledge/Thoemmes Press.</w:t>
            </w:r>
          </w:p>
          <w:p w:rsidR="00FB2322" w:rsidRDefault="00FB2322" w:rsidP="002E0792">
            <w:pPr>
              <w:spacing w:after="0" w:line="240" w:lineRule="auto"/>
              <w:contextualSpacing/>
            </w:pPr>
            <w:r w:rsidRPr="001F3C35">
              <w:lastRenderedPageBreak/>
              <w:t>Ogden, C. K. and Richards</w:t>
            </w:r>
            <w:r>
              <w:t>,</w:t>
            </w:r>
            <w:r w:rsidRPr="001F3C35">
              <w:t xml:space="preserve"> I. A. (1923) </w:t>
            </w:r>
            <w:r>
              <w:rPr>
                <w:i/>
              </w:rPr>
              <w:t>The Meaning of Meaning:</w:t>
            </w:r>
            <w:r w:rsidRPr="000837E4">
              <w:rPr>
                <w:i/>
              </w:rPr>
              <w:t xml:space="preserve"> A Study of the Influence of Language upon Thought and of the Science of Symbolism</w:t>
            </w:r>
            <w:r>
              <w:t>,</w:t>
            </w:r>
            <w:r w:rsidRPr="001F3C35">
              <w:t xml:space="preserve"> </w:t>
            </w:r>
            <w:r>
              <w:t>London:</w:t>
            </w:r>
            <w:r w:rsidRPr="001F3C35">
              <w:t xml:space="preserve"> K. Paul, Trench, </w:t>
            </w:r>
            <w:proofErr w:type="spellStart"/>
            <w:r w:rsidRPr="001F3C35">
              <w:t>Trubner</w:t>
            </w:r>
            <w:proofErr w:type="spellEnd"/>
            <w:r w:rsidRPr="001F3C35">
              <w:t xml:space="preserve"> &amp; Co.; New York</w:t>
            </w:r>
            <w:r>
              <w:t>:</w:t>
            </w:r>
            <w:r w:rsidRPr="001F3C35">
              <w:t xml:space="preserve"> Harcourt, Brace &amp; Co.</w:t>
            </w:r>
          </w:p>
          <w:p w:rsidR="002E0792" w:rsidRPr="00772F9B" w:rsidRDefault="002E0792" w:rsidP="002E0792">
            <w:pPr>
              <w:spacing w:after="0" w:line="240" w:lineRule="auto"/>
              <w:contextualSpacing/>
            </w:pPr>
            <w:r>
              <w:t xml:space="preserve">Richards, I. A. and Ogden, C. K. (1922) </w:t>
            </w:r>
            <w:r>
              <w:rPr>
                <w:i/>
              </w:rPr>
              <w:t>The Foundations of Aesthetics</w:t>
            </w:r>
            <w:r>
              <w:t>, London: George Allen &amp; Unwin.</w:t>
            </w:r>
          </w:p>
        </w:tc>
      </w:tr>
      <w:tr w:rsidR="003235A7" w:rsidRPr="00772F9B" w:rsidTr="00772F9B">
        <w:tc>
          <w:tcPr>
            <w:tcW w:w="9016" w:type="dxa"/>
            <w:shd w:val="clear" w:color="auto" w:fill="auto"/>
          </w:tcPr>
          <w:p w:rsidR="003235A7" w:rsidRPr="00772F9B" w:rsidRDefault="003235A7" w:rsidP="00772F9B">
            <w:pPr>
              <w:spacing w:after="0" w:line="240" w:lineRule="auto"/>
            </w:pPr>
            <w:r w:rsidRPr="00772F9B">
              <w:rPr>
                <w:u w:val="single"/>
              </w:rPr>
              <w:lastRenderedPageBreak/>
              <w:t>Further reading</w:t>
            </w:r>
            <w:r w:rsidRPr="00772F9B">
              <w:t>:</w:t>
            </w:r>
          </w:p>
          <w:p w:rsidR="00FB2322" w:rsidRDefault="00FB2322" w:rsidP="002642DF">
            <w:pPr>
              <w:spacing w:after="0" w:line="240" w:lineRule="auto"/>
              <w:contextualSpacing/>
              <w:rPr>
                <w:noProof/>
                <w:lang w:val="en-CA"/>
              </w:rPr>
            </w:pPr>
            <w:r w:rsidRPr="00FB2322">
              <w:rPr>
                <w:noProof/>
                <w:lang w:val="en-CA"/>
              </w:rPr>
              <w:t>(Koeneke)</w:t>
            </w:r>
          </w:p>
          <w:p w:rsidR="00FB2322" w:rsidRDefault="00FB2322" w:rsidP="002642DF">
            <w:pPr>
              <w:spacing w:after="0" w:line="240" w:lineRule="auto"/>
              <w:contextualSpacing/>
            </w:pPr>
            <w:r w:rsidRPr="00FB2322">
              <w:rPr>
                <w:noProof/>
                <w:lang w:val="en-CA"/>
              </w:rPr>
              <w:t>(Wittgenstein)</w:t>
            </w:r>
          </w:p>
          <w:p w:rsidR="003235A7" w:rsidRPr="00772F9B" w:rsidRDefault="00FB2322" w:rsidP="002642DF">
            <w:pPr>
              <w:spacing w:after="0" w:line="240" w:lineRule="auto"/>
              <w:contextualSpacing/>
            </w:pPr>
            <w:r w:rsidRPr="00FB2322">
              <w:rPr>
                <w:noProof/>
                <w:lang w:val="en-CA"/>
              </w:rPr>
              <w:t>(Wittgenstein, Letters to C. K. Ogden with Comments on the English Translation of the Tractatus Logico-Philosophicus)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6E9" w:rsidRDefault="00A846E9" w:rsidP="007A0D55">
      <w:pPr>
        <w:spacing w:after="0" w:line="240" w:lineRule="auto"/>
      </w:pPr>
      <w:r>
        <w:separator/>
      </w:r>
    </w:p>
  </w:endnote>
  <w:endnote w:type="continuationSeparator" w:id="0">
    <w:p w:rsidR="00A846E9" w:rsidRDefault="00A846E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6E9" w:rsidRDefault="00A846E9" w:rsidP="007A0D55">
      <w:pPr>
        <w:spacing w:after="0" w:line="240" w:lineRule="auto"/>
      </w:pPr>
      <w:r>
        <w:separator/>
      </w:r>
    </w:p>
  </w:footnote>
  <w:footnote w:type="continuationSeparator" w:id="0">
    <w:p w:rsidR="00A846E9" w:rsidRDefault="00A846E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72F9B">
      <w:rPr>
        <w:b/>
        <w:color w:val="7F7F7F"/>
      </w:rPr>
      <w:t>Taylor &amp; Francis</w:t>
    </w:r>
    <w:r w:rsidRPr="00772F9B">
      <w:rPr>
        <w:color w:val="7F7F7F"/>
      </w:rPr>
      <w:t xml:space="preserve"> – </w:t>
    </w:r>
    <w:proofErr w:type="spellStart"/>
    <w:r w:rsidRPr="00772F9B">
      <w:rPr>
        <w:i/>
        <w:color w:val="7F7F7F"/>
      </w:rPr>
      <w:t>Encyclopedia</w:t>
    </w:r>
    <w:proofErr w:type="spellEnd"/>
    <w:r w:rsidRPr="00772F9B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375"/>
    <w:rsid w:val="00225C5A"/>
    <w:rsid w:val="00230B10"/>
    <w:rsid w:val="00234353"/>
    <w:rsid w:val="00244BB0"/>
    <w:rsid w:val="002642DF"/>
    <w:rsid w:val="002712F9"/>
    <w:rsid w:val="002A0A0D"/>
    <w:rsid w:val="002B0B37"/>
    <w:rsid w:val="002E079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F9B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46E9"/>
    <w:rsid w:val="00AB436D"/>
    <w:rsid w:val="00AD2F24"/>
    <w:rsid w:val="00AD4844"/>
    <w:rsid w:val="00B219AE"/>
    <w:rsid w:val="00B33145"/>
    <w:rsid w:val="00B574C9"/>
    <w:rsid w:val="00BC32AF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322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3BED-40C9-4322-926D-51E44E85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Koe04</b:Tag>
    <b:SourceType>Book</b:SourceType>
    <b:Guid>{5CBD56BC-1C3B-496B-99EB-072AB7434371}</b:Guid>
    <b:Title>Empires of the Mind: I. A. Richards and Basic English in China, 1929-1979</b:Title>
    <b:Year>2004</b:Year>
    <b:Author>
      <b:Author>
        <b:NameList>
          <b:Person>
            <b:Last>Koeneke</b:Last>
            <b:First>R.</b:First>
          </b:Person>
        </b:NameList>
      </b:Author>
    </b:Author>
    <b:City>Stanford</b:City>
    <b:Publisher>Stanford University Press</b:Publisher>
    <b:RefOrder>2</b:RefOrder>
  </b:Source>
  <b:Source>
    <b:Tag>Wit21</b:Tag>
    <b:SourceType>Book</b:SourceType>
    <b:Guid>{AF706B9B-6DEC-4602-89E7-4B140088DFE9}</b:Guid>
    <b:Author>
      <b:Author>
        <b:NameList>
          <b:Person>
            <b:Last>Wittgenstein</b:Last>
            <b:First>L.</b:First>
          </b:Person>
        </b:NameList>
      </b:Author>
      <b:Translator>
        <b:NameList>
          <b:Person>
            <b:Last>Ogden</b:Last>
            <b:First>C.</b:First>
            <b:Middle>K.</b:Middle>
          </b:Person>
        </b:NameList>
      </b:Translator>
    </b:Author>
    <b:Title>Tractatus Logico-Philosophicus</b:Title>
    <b:Year>1921</b:Year>
    <b:City>London</b:City>
    <b:Publisher>Routledge &amp; Kegan Paul</b:Publisher>
    <b:RefOrder>3</b:RefOrder>
  </b:Source>
  <b:Source>
    <b:Tag>Wit73</b:Tag>
    <b:SourceType>Book</b:SourceType>
    <b:Guid>{D9516E4B-8574-4FBB-BE2A-7F78FEA20138}</b:Guid>
    <b:Author>
      <b:Author>
        <b:NameList>
          <b:Person>
            <b:Last>Wittgenstein</b:Last>
            <b:First>L.</b:First>
          </b:Person>
        </b:NameList>
      </b:Author>
      <b:Editor>
        <b:NameList>
          <b:Person>
            <b:Last>von Wright</b:Last>
            <b:First>G.</b:First>
            <b:Middle>H.</b:Middle>
          </b:Person>
        </b:NameList>
      </b:Editor>
    </b:Author>
    <b:Title>Letters to C. K. Ogden with Comments on the English Translation of the Tractatus Logico-Philosophicus</b:Title>
    <b:Year>1973</b:Year>
    <b:City>Oxford</b:City>
    <b:Publisher>Basil Blackwell</b:Publisher>
    <b:RefOrder>1</b:RefOrder>
  </b:Source>
</b:Sources>
</file>

<file path=customXml/itemProps1.xml><?xml version="1.0" encoding="utf-8"?>
<ds:datastoreItem xmlns:ds="http://schemas.openxmlformats.org/officeDocument/2006/customXml" ds:itemID="{9F4EEBF4-4DA8-440C-B292-3BAA83214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2</cp:revision>
  <dcterms:created xsi:type="dcterms:W3CDTF">2016-03-22T18:37:00Z</dcterms:created>
  <dcterms:modified xsi:type="dcterms:W3CDTF">2016-03-22T18:45:00Z</dcterms:modified>
</cp:coreProperties>
</file>