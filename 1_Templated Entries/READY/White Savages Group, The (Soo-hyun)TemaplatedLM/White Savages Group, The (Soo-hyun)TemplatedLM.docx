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BC6A82D117BC499DD0C79D4FEAE71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3448B0B4D03B4AA3274471FD8D0A30"/>
            </w:placeholder>
            <w:text/>
          </w:sdtPr>
          <w:sdtContent>
            <w:tc>
              <w:tcPr>
                <w:tcW w:w="2073" w:type="dxa"/>
              </w:tcPr>
              <w:p w:rsidR="00B574C9" w:rsidRDefault="00CC4A07" w:rsidP="00CC4A07">
                <w:proofErr w:type="spellStart"/>
                <w:r>
                  <w:t>Mok</w:t>
                </w:r>
                <w:proofErr w:type="spellEnd"/>
              </w:p>
            </w:tc>
          </w:sdtContent>
        </w:sdt>
        <w:sdt>
          <w:sdtPr>
            <w:alias w:val="Middle name"/>
            <w:tag w:val="authorMiddleName"/>
            <w:id w:val="-2076034781"/>
            <w:placeholder>
              <w:docPart w:val="2F80946CE0DF0A4CA3946BFB2D5AED9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A0181AED64AB842AE25498BA54F1C2F"/>
            </w:placeholder>
            <w:text/>
          </w:sdtPr>
          <w:sdtContent>
            <w:tc>
              <w:tcPr>
                <w:tcW w:w="2642" w:type="dxa"/>
              </w:tcPr>
              <w:p w:rsidR="00B574C9" w:rsidRDefault="00CC4A07" w:rsidP="00CC4A07">
                <w:proofErr w:type="spellStart"/>
                <w:r>
                  <w:t>Soo-hyun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2E97B8DDEA55C41A1B37D50015AD78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6E611B4694E4C498ADFD49DD7808314"/>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CC4A07">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CC4A07">
        <w:sdt>
          <w:sdtPr>
            <w:rPr>
              <w:b/>
            </w:rPr>
            <w:alias w:val="Article headword"/>
            <w:tag w:val="articleHeadword"/>
            <w:id w:val="-361440020"/>
            <w:placeholder>
              <w:docPart w:val="BC14408EE7D16141B5E5A879BBC901F3"/>
            </w:placeholder>
            <w:text/>
          </w:sdtPr>
          <w:sdtContent>
            <w:tc>
              <w:tcPr>
                <w:tcW w:w="9016" w:type="dxa"/>
                <w:tcMar>
                  <w:top w:w="113" w:type="dxa"/>
                  <w:bottom w:w="113" w:type="dxa"/>
                </w:tcMar>
              </w:tcPr>
              <w:p w:rsidR="003F0D73" w:rsidRPr="00FB589A" w:rsidRDefault="00CC4A07" w:rsidP="00CC4A07">
                <w:pPr>
                  <w:rPr>
                    <w:b/>
                  </w:rPr>
                </w:pPr>
                <w:r>
                  <w:rPr>
                    <w:b/>
                  </w:rPr>
                  <w:t>White Savages Group</w:t>
                </w:r>
              </w:p>
            </w:tc>
          </w:sdtContent>
        </w:sdt>
      </w:tr>
      <w:tr w:rsidR="00464699" w:rsidTr="00CC4A07">
        <w:sdt>
          <w:sdtPr>
            <w:alias w:val="Variant headwords"/>
            <w:tag w:val="variantHeadwords"/>
            <w:id w:val="173464402"/>
            <w:placeholder>
              <w:docPart w:val="68EF70A0F3868840A5DB4BD99530952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CC4A07">
        <w:sdt>
          <w:sdtPr>
            <w:alias w:val="Abstract"/>
            <w:tag w:val="abstract"/>
            <w:id w:val="-635871867"/>
            <w:placeholder>
              <w:docPart w:val="07A8142CDAF73041B9D57E7A19E18471"/>
            </w:placeholder>
          </w:sdtPr>
          <w:sdtContent>
            <w:tc>
              <w:tcPr>
                <w:tcW w:w="9016" w:type="dxa"/>
                <w:tcMar>
                  <w:top w:w="113" w:type="dxa"/>
                  <w:bottom w:w="113" w:type="dxa"/>
                </w:tcMar>
              </w:tcPr>
              <w:p w:rsidR="00E85A05" w:rsidRDefault="00CC4A07" w:rsidP="00E85A05">
                <w:r w:rsidRPr="00CC4A07">
                  <w:t>The White Savages Group (</w:t>
                </w:r>
                <w:proofErr w:type="spellStart"/>
                <w:r w:rsidRPr="00CC4A07">
                  <w:t>Baek</w:t>
                </w:r>
                <w:proofErr w:type="spellEnd"/>
                <w:r w:rsidRPr="00CC4A07">
                  <w:t xml:space="preserve">-man </w:t>
                </w:r>
                <w:proofErr w:type="spellStart"/>
                <w:r w:rsidRPr="00CC4A07">
                  <w:t>Heo</w:t>
                </w:r>
                <w:proofErr w:type="spellEnd"/>
                <w:r w:rsidRPr="00CC4A07">
                  <w:t>) was founded in 1930 when Kim Yong-</w:t>
                </w:r>
                <w:proofErr w:type="spellStart"/>
                <w:r w:rsidRPr="00CC4A07">
                  <w:t>jun</w:t>
                </w:r>
                <w:proofErr w:type="spellEnd"/>
                <w:r w:rsidRPr="00CC4A07">
                  <w:t xml:space="preserve"> (1904-1967) published his manifesto ‘Upon Founding the White Savages Group’ in a major Korean newspaper. Along with Kim Yong-</w:t>
                </w:r>
                <w:proofErr w:type="spellStart"/>
                <w:r w:rsidRPr="00CC4A07">
                  <w:t>jun</w:t>
                </w:r>
                <w:proofErr w:type="spellEnd"/>
                <w:r w:rsidRPr="00CC4A07">
                  <w:t xml:space="preserve">, the White Savages Group was organized by </w:t>
                </w:r>
                <w:proofErr w:type="spellStart"/>
                <w:r w:rsidRPr="00CC4A07">
                  <w:t>Kil</w:t>
                </w:r>
                <w:proofErr w:type="spellEnd"/>
                <w:r w:rsidRPr="00CC4A07">
                  <w:t xml:space="preserve"> Jin-</w:t>
                </w:r>
                <w:proofErr w:type="spellStart"/>
                <w:r w:rsidRPr="00CC4A07">
                  <w:t>seop</w:t>
                </w:r>
                <w:proofErr w:type="spellEnd"/>
                <w:r w:rsidRPr="00CC4A07">
                  <w:t xml:space="preserve"> (1907-?), Ku Bon-</w:t>
                </w:r>
                <w:proofErr w:type="spellStart"/>
                <w:r w:rsidRPr="00CC4A07">
                  <w:t>ung</w:t>
                </w:r>
                <w:proofErr w:type="spellEnd"/>
                <w:r w:rsidRPr="00CC4A07">
                  <w:t xml:space="preserve"> (1906-1953), Lee Ma-dong (1906-1980) and Kim </w:t>
                </w:r>
                <w:proofErr w:type="spellStart"/>
                <w:r w:rsidRPr="00CC4A07">
                  <w:t>Ung-jin</w:t>
                </w:r>
                <w:proofErr w:type="spellEnd"/>
                <w:r w:rsidRPr="00CC4A07">
                  <w:t xml:space="preserve"> (1907-1977), all of </w:t>
                </w:r>
                <w:proofErr w:type="gramStart"/>
                <w:r w:rsidRPr="00CC4A07">
                  <w:t>whom</w:t>
                </w:r>
                <w:proofErr w:type="gramEnd"/>
                <w:r w:rsidRPr="00CC4A07">
                  <w:t xml:space="preserve"> were Western-style painters who had studied in Tokyo.   </w:t>
                </w:r>
              </w:p>
            </w:tc>
          </w:sdtContent>
        </w:sdt>
      </w:tr>
      <w:tr w:rsidR="003F0D73" w:rsidTr="00CC4A07">
        <w:sdt>
          <w:sdtPr>
            <w:alias w:val="Article text"/>
            <w:tag w:val="articleText"/>
            <w:id w:val="634067588"/>
            <w:placeholder>
              <w:docPart w:val="4C66EFA21DAF784D9B776E5D22A1B24C"/>
            </w:placeholder>
          </w:sdtPr>
          <w:sdtContent>
            <w:tc>
              <w:tcPr>
                <w:tcW w:w="9016" w:type="dxa"/>
                <w:tcMar>
                  <w:top w:w="113" w:type="dxa"/>
                  <w:bottom w:w="113" w:type="dxa"/>
                </w:tcMar>
              </w:tcPr>
              <w:p w:rsidR="00CC4A07" w:rsidRPr="00CC4A07" w:rsidRDefault="00CC4A07" w:rsidP="00CC4A07">
                <w:r w:rsidRPr="00CC4A07">
                  <w:t>The White Savages Group (</w:t>
                </w:r>
                <w:proofErr w:type="spellStart"/>
                <w:r w:rsidRPr="00CC4A07">
                  <w:t>Baek</w:t>
                </w:r>
                <w:proofErr w:type="spellEnd"/>
                <w:r w:rsidRPr="00CC4A07">
                  <w:t xml:space="preserve">-man </w:t>
                </w:r>
                <w:proofErr w:type="spellStart"/>
                <w:r w:rsidRPr="00CC4A07">
                  <w:t>Heo</w:t>
                </w:r>
                <w:proofErr w:type="spellEnd"/>
                <w:r w:rsidRPr="00CC4A07">
                  <w:t>) was founded in 1930 when Kim Yong-</w:t>
                </w:r>
                <w:proofErr w:type="spellStart"/>
                <w:r w:rsidRPr="00CC4A07">
                  <w:t>jun</w:t>
                </w:r>
                <w:proofErr w:type="spellEnd"/>
                <w:r w:rsidRPr="00CC4A07">
                  <w:t xml:space="preserve"> (1904-1967) published his manifesto ‘Upon Founding the White Savages Group’ in a major Korean newspaper. Along with Kim Yong-</w:t>
                </w:r>
                <w:proofErr w:type="spellStart"/>
                <w:r w:rsidRPr="00CC4A07">
                  <w:t>jun</w:t>
                </w:r>
                <w:proofErr w:type="spellEnd"/>
                <w:r w:rsidRPr="00CC4A07">
                  <w:t xml:space="preserve">, the White Savages Group was organized by </w:t>
                </w:r>
                <w:proofErr w:type="spellStart"/>
                <w:r w:rsidRPr="00CC4A07">
                  <w:t>Kil</w:t>
                </w:r>
                <w:proofErr w:type="spellEnd"/>
                <w:r w:rsidRPr="00CC4A07">
                  <w:t xml:space="preserve"> Jin-</w:t>
                </w:r>
                <w:proofErr w:type="spellStart"/>
                <w:r w:rsidRPr="00CC4A07">
                  <w:t>seop</w:t>
                </w:r>
                <w:proofErr w:type="spellEnd"/>
                <w:r w:rsidRPr="00CC4A07">
                  <w:t xml:space="preserve"> (1907-?), Ku Bon-</w:t>
                </w:r>
                <w:proofErr w:type="spellStart"/>
                <w:r w:rsidRPr="00CC4A07">
                  <w:t>ung</w:t>
                </w:r>
                <w:proofErr w:type="spellEnd"/>
                <w:r w:rsidRPr="00CC4A07">
                  <w:t xml:space="preserve"> (1906-1953), Lee Ma-dong (1906-1980) and Kim </w:t>
                </w:r>
                <w:proofErr w:type="spellStart"/>
                <w:r w:rsidRPr="00CC4A07">
                  <w:t>Ung-jin</w:t>
                </w:r>
                <w:proofErr w:type="spellEnd"/>
                <w:r w:rsidRPr="00CC4A07">
                  <w:t xml:space="preserve"> (1907-1977), all of </w:t>
                </w:r>
                <w:proofErr w:type="gramStart"/>
                <w:r w:rsidRPr="00CC4A07">
                  <w:t>whom</w:t>
                </w:r>
                <w:proofErr w:type="gramEnd"/>
                <w:r w:rsidRPr="00CC4A07">
                  <w:t xml:space="preserve"> were Western-style painters who had studied in Tokyo.   Denouncing both Academic Realism, as represented by official government exhibitions, and proletarian art, which became popular in the late 1920s, the group pursued Purism in art. Although the various members of the group had different styles, they sought to convey the overall sensibility of the new era by embracing post-World War I European art movements, including Dadaism, Futurism, Russian Constructivism, and German Expressionism.  In the mid-1930s, the group divided, with the formation of the </w:t>
                </w:r>
                <w:proofErr w:type="spellStart"/>
                <w:r w:rsidRPr="00CC4A07">
                  <w:t>Mok-il</w:t>
                </w:r>
                <w:proofErr w:type="spellEnd"/>
                <w:r w:rsidRPr="00CC4A07">
                  <w:t xml:space="preserve"> Group in 1934, whilst </w:t>
                </w:r>
                <w:proofErr w:type="gramStart"/>
                <w:r w:rsidRPr="00CC4A07">
                  <w:t>the others were joined in 1936 by various Japanese artists in a new version of the White Savages</w:t>
                </w:r>
                <w:proofErr w:type="gramEnd"/>
                <w:r w:rsidRPr="00CC4A07">
                  <w:t xml:space="preserve">. This group produced avant-garde art, with an emphasis on geometric abstraction, </w:t>
                </w:r>
                <w:proofErr w:type="gramStart"/>
                <w:r w:rsidRPr="00CC4A07">
                  <w:t>and  became</w:t>
                </w:r>
                <w:proofErr w:type="gramEnd"/>
                <w:r w:rsidRPr="00CC4A07">
                  <w:t xml:space="preserve"> the Association of Free Artists after 1937. The geometric abstraction that they favoured continued to define Korean abstract art after the 1945 independence.</w:t>
                </w:r>
              </w:p>
              <w:p w:rsidR="00CC4A07" w:rsidRPr="00CC4A07" w:rsidRDefault="00CC4A07" w:rsidP="00CC4A07">
                <w:r w:rsidRPr="00CC4A07">
                  <w:t>After the group’s split, the majority of the group’s artists, including Kim Yong-</w:t>
                </w:r>
                <w:proofErr w:type="spellStart"/>
                <w:r w:rsidRPr="00CC4A07">
                  <w:t>jun</w:t>
                </w:r>
                <w:proofErr w:type="spellEnd"/>
                <w:r w:rsidRPr="00CC4A07">
                  <w:t xml:space="preserve"> and Ku Bon-</w:t>
                </w:r>
                <w:proofErr w:type="spellStart"/>
                <w:r w:rsidRPr="00CC4A07">
                  <w:t>ung</w:t>
                </w:r>
                <w:proofErr w:type="spellEnd"/>
                <w:r w:rsidRPr="00CC4A07">
                  <w:t xml:space="preserve">, joined the </w:t>
                </w:r>
                <w:proofErr w:type="spellStart"/>
                <w:r w:rsidRPr="00CC4A07">
                  <w:t>Mok-il</w:t>
                </w:r>
                <w:proofErr w:type="spellEnd"/>
                <w:r w:rsidRPr="00CC4A07">
                  <w:t xml:space="preserve"> Group. Condemning government exhibitions and Academic Realism they began exhibiting independently and producing works in the style of Cubism, Fauvism, Expressionism and Symbolism, seeking to express a subjective and sensory “oriental spirit,” for example, at the group’s first exhibition in 1934, Ku Bon-</w:t>
                </w:r>
                <w:proofErr w:type="spellStart"/>
                <w:r w:rsidRPr="00CC4A07">
                  <w:t>ung</w:t>
                </w:r>
                <w:proofErr w:type="spellEnd"/>
                <w:r w:rsidRPr="00CC4A07">
                  <w:t xml:space="preserve"> presented </w:t>
                </w:r>
                <w:r w:rsidRPr="00CC4A07">
                  <w:rPr>
                    <w:i/>
                  </w:rPr>
                  <w:t xml:space="preserve">Nude </w:t>
                </w:r>
                <w:r w:rsidRPr="00CC4A07">
                  <w:rPr>
                    <w:rFonts w:hint="eastAsia"/>
                  </w:rPr>
                  <w:t>(1934)</w:t>
                </w:r>
                <w:r w:rsidRPr="00CC4A07">
                  <w:t xml:space="preserve"> and </w:t>
                </w:r>
                <w:r w:rsidRPr="00CC4A07">
                  <w:rPr>
                    <w:i/>
                  </w:rPr>
                  <w:t xml:space="preserve">Face </w:t>
                </w:r>
                <w:r w:rsidRPr="00CC4A07">
                  <w:t xml:space="preserve">(1934), works in the style of Fauvism and Surrealism. The group would later change its name to the </w:t>
                </w:r>
                <w:proofErr w:type="spellStart"/>
                <w:r w:rsidRPr="00CC4A07">
                  <w:t>Mok-si</w:t>
                </w:r>
                <w:proofErr w:type="spellEnd"/>
                <w:r w:rsidRPr="00CC4A07">
                  <w:t xml:space="preserve"> Group, and then the Western Painting Group, holding five exhibitions from 1934-1939. </w:t>
                </w:r>
              </w:p>
              <w:p w:rsidR="00CC4A07" w:rsidRPr="00CC4A07" w:rsidRDefault="00CC4A07" w:rsidP="00CC4A07">
                <w:r w:rsidRPr="00CC4A07">
                  <w:t xml:space="preserve">Meanwhile, in 1936, the new White Savages Group was formed, including Korean artists </w:t>
                </w:r>
                <w:proofErr w:type="spellStart"/>
                <w:r w:rsidRPr="00CC4A07">
                  <w:t>Kil</w:t>
                </w:r>
                <w:proofErr w:type="spellEnd"/>
                <w:r w:rsidRPr="00CC4A07">
                  <w:t xml:space="preserve"> Jin-</w:t>
                </w:r>
                <w:proofErr w:type="spellStart"/>
                <w:r w:rsidRPr="00CC4A07">
                  <w:t>seop</w:t>
                </w:r>
                <w:proofErr w:type="spellEnd"/>
                <w:r w:rsidRPr="00CC4A07">
                  <w:t xml:space="preserve"> and Kim </w:t>
                </w:r>
                <w:proofErr w:type="spellStart"/>
                <w:r w:rsidRPr="00CC4A07">
                  <w:t>Whan-ki</w:t>
                </w:r>
                <w:proofErr w:type="spellEnd"/>
                <w:r w:rsidRPr="00CC4A07">
                  <w:t xml:space="preserve"> (1913-1974), and Japanese artists Tsurumi Takenaga, </w:t>
                </w:r>
                <w:proofErr w:type="spellStart"/>
                <w:r w:rsidRPr="00CC4A07">
                  <w:t>Kanno</w:t>
                </w:r>
                <w:proofErr w:type="spellEnd"/>
                <w:r w:rsidRPr="00CC4A07">
                  <w:t xml:space="preserve"> </w:t>
                </w:r>
                <w:proofErr w:type="spellStart"/>
                <w:r w:rsidRPr="00CC4A07">
                  <w:t>Yui</w:t>
                </w:r>
                <w:proofErr w:type="spellEnd"/>
                <w:r w:rsidRPr="00CC4A07">
                  <w:t xml:space="preserve">, and Funakoshi Mieko. Most of the members had trained in new artistic styles while attending private institutions, like The Imperial Art Institute (Teikoku </w:t>
                </w:r>
                <w:proofErr w:type="spellStart"/>
                <w:r w:rsidRPr="00CC4A07">
                  <w:t>Bijutsu</w:t>
                </w:r>
                <w:proofErr w:type="spellEnd"/>
                <w:r w:rsidRPr="00CC4A07">
                  <w:t xml:space="preserve"> </w:t>
                </w:r>
                <w:proofErr w:type="spellStart"/>
                <w:r w:rsidRPr="00CC4A07">
                  <w:t>Gakko</w:t>
                </w:r>
                <w:proofErr w:type="spellEnd"/>
                <w:r w:rsidRPr="00CC4A07">
                  <w:t xml:space="preserve">) and the Pacific School of Fine Arts (Taiheiyo </w:t>
                </w:r>
                <w:proofErr w:type="spellStart"/>
                <w:r w:rsidRPr="00CC4A07">
                  <w:t>Bijutsu</w:t>
                </w:r>
                <w:proofErr w:type="spellEnd"/>
                <w:r w:rsidRPr="00CC4A07">
                  <w:t xml:space="preserve"> </w:t>
                </w:r>
                <w:proofErr w:type="spellStart"/>
                <w:r w:rsidRPr="00CC4A07">
                  <w:t>Gakko</w:t>
                </w:r>
                <w:proofErr w:type="spellEnd"/>
                <w:r w:rsidRPr="00CC4A07">
                  <w:t xml:space="preserve">), instead of national institutions like Tokyo School of Fine Arts. They held their first three exhibitions in 1936, the first at </w:t>
                </w:r>
                <w:proofErr w:type="spellStart"/>
                <w:r w:rsidRPr="00CC4A07">
                  <w:t>Kinokuniya</w:t>
                </w:r>
                <w:proofErr w:type="spellEnd"/>
                <w:r w:rsidRPr="00CC4A07">
                  <w:t xml:space="preserve"> Gallery in Ginza, Tokyo. The group members completely boycotted mainstream, government-sanctioned art activities, focusing solely on avant-garde pursuits. </w:t>
                </w:r>
              </w:p>
              <w:p w:rsidR="00CC4A07" w:rsidRPr="00CC4A07" w:rsidRDefault="00CC4A07" w:rsidP="00CC4A07">
                <w:r w:rsidRPr="00CC4A07">
                  <w:lastRenderedPageBreak/>
                  <w:t xml:space="preserve">In 1937, the White Savages Group transitioned into the Association of Free Artists. These artists had been primarily presenting works of Geometric Abstraction and Constructivism, starting with the 1932 </w:t>
                </w:r>
                <w:proofErr w:type="spellStart"/>
                <w:r w:rsidRPr="00CC4A07">
                  <w:t>Nika</w:t>
                </w:r>
                <w:proofErr w:type="spellEnd"/>
                <w:r w:rsidRPr="00CC4A07">
                  <w:t xml:space="preserve"> Exhibition (</w:t>
                </w:r>
                <w:proofErr w:type="spellStart"/>
                <w:r w:rsidRPr="00CC4A07">
                  <w:t>Nikaten</w:t>
                </w:r>
                <w:proofErr w:type="spellEnd"/>
                <w:r w:rsidRPr="00CC4A07">
                  <w:t xml:space="preserve">) in Japan. The group held an annual exhibition in Japan, and in 1940, their exhibition held in Seoul </w:t>
                </w:r>
                <w:proofErr w:type="spellStart"/>
                <w:r w:rsidRPr="00CC4A07">
                  <w:t>Bumin</w:t>
                </w:r>
                <w:proofErr w:type="spellEnd"/>
                <w:r w:rsidRPr="00CC4A07">
                  <w:t xml:space="preserve"> Hall, featured works by Kim </w:t>
                </w:r>
                <w:proofErr w:type="spellStart"/>
                <w:r w:rsidRPr="00CC4A07">
                  <w:t>Whan-ki</w:t>
                </w:r>
                <w:proofErr w:type="spellEnd"/>
                <w:r w:rsidRPr="00CC4A07">
                  <w:t xml:space="preserve">, </w:t>
                </w:r>
                <w:proofErr w:type="spellStart"/>
                <w:r w:rsidRPr="00CC4A07">
                  <w:t>Mun</w:t>
                </w:r>
                <w:proofErr w:type="spellEnd"/>
                <w:r w:rsidRPr="00CC4A07">
                  <w:t xml:space="preserve"> </w:t>
                </w:r>
                <w:proofErr w:type="spellStart"/>
                <w:r w:rsidRPr="00CC4A07">
                  <w:t>Hak-su</w:t>
                </w:r>
                <w:proofErr w:type="spellEnd"/>
                <w:r w:rsidRPr="00CC4A07">
                  <w:t xml:space="preserve">, </w:t>
                </w:r>
                <w:proofErr w:type="spellStart"/>
                <w:r w:rsidRPr="00CC4A07">
                  <w:t>Yoo</w:t>
                </w:r>
                <w:proofErr w:type="spellEnd"/>
                <w:r w:rsidRPr="00CC4A07">
                  <w:t xml:space="preserve"> Young-</w:t>
                </w:r>
                <w:proofErr w:type="spellStart"/>
                <w:r w:rsidRPr="00CC4A07">
                  <w:t>kuk</w:t>
                </w:r>
                <w:proofErr w:type="spellEnd"/>
                <w:r w:rsidRPr="00CC4A07">
                  <w:t>, and Lee Jung-</w:t>
                </w:r>
                <w:proofErr w:type="spellStart"/>
                <w:r w:rsidRPr="00CC4A07">
                  <w:t>seop</w:t>
                </w:r>
                <w:proofErr w:type="spellEnd"/>
                <w:r w:rsidRPr="00CC4A07">
                  <w:t xml:space="preserve"> (1916-1956). </w:t>
                </w:r>
              </w:p>
              <w:p w:rsidR="003F0D73" w:rsidRDefault="003F0D73" w:rsidP="00C27FAB"/>
            </w:tc>
          </w:sdtContent>
        </w:sdt>
      </w:tr>
      <w:tr w:rsidR="003235A7" w:rsidTr="00CC4A0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582B0A2AF78324C8A69EE7D24BE75BA"/>
              </w:placeholder>
            </w:sdtPr>
            <w:sdtEndPr>
              <w:rPr>
                <w:rFonts w:asciiTheme="minorHAnsi" w:eastAsiaTheme="minorHAnsi" w:hAnsiTheme="minorHAnsi" w:cstheme="minorBidi"/>
                <w:sz w:val="22"/>
                <w:szCs w:val="22"/>
                <w:lang w:eastAsia="en-US" w:bidi="ar-SA"/>
              </w:rPr>
            </w:sdtEndPr>
            <w:sdtContent>
              <w:p w:rsidR="00CC4A07" w:rsidRDefault="00CC4A07" w:rsidP="00CC4A07">
                <w:pPr>
                  <w:pStyle w:val="rout"/>
                  <w:spacing w:before="0" w:beforeAutospacing="0" w:after="0" w:afterAutospacing="0"/>
                </w:pPr>
                <w:sdt>
                  <w:sdtPr>
                    <w:id w:val="-1366826565"/>
                    <w:citation/>
                  </w:sdtPr>
                  <w:sdtContent>
                    <w:r>
                      <w:fldChar w:fldCharType="begin"/>
                    </w:r>
                    <w:r>
                      <w:rPr>
                        <w:color w:val="000000"/>
                        <w:lang w:val="en-US"/>
                      </w:rPr>
                      <w:instrText xml:space="preserve"> CITATION KiH02 \l 1033 </w:instrText>
                    </w:r>
                    <w:r>
                      <w:fldChar w:fldCharType="separate"/>
                    </w:r>
                    <w:r>
                      <w:rPr>
                        <w:noProof/>
                        <w:color w:val="000000"/>
                        <w:lang w:val="en-US"/>
                      </w:rPr>
                      <w:t xml:space="preserve"> </w:t>
                    </w:r>
                    <w:r w:rsidRPr="00CC4A07">
                      <w:rPr>
                        <w:noProof/>
                        <w:color w:val="000000"/>
                        <w:lang w:val="en-US"/>
                      </w:rPr>
                      <w:t>(Ki)</w:t>
                    </w:r>
                    <w:r>
                      <w:fldChar w:fldCharType="end"/>
                    </w:r>
                  </w:sdtContent>
                </w:sdt>
              </w:p>
              <w:p w:rsidR="00CC4A07" w:rsidRDefault="00CC4A07" w:rsidP="00CC4A07">
                <w:pPr>
                  <w:pStyle w:val="rout"/>
                  <w:spacing w:before="0" w:beforeAutospacing="0" w:after="0" w:afterAutospacing="0"/>
                  <w:rPr>
                    <w:color w:val="000000"/>
                  </w:rPr>
                </w:pPr>
                <w:sdt>
                  <w:sdtPr>
                    <w:rPr>
                      <w:color w:val="000000"/>
                    </w:rPr>
                    <w:id w:val="-1299530686"/>
                    <w:citation/>
                  </w:sdtPr>
                  <w:sdtContent>
                    <w:r>
                      <w:rPr>
                        <w:color w:val="000000"/>
                      </w:rPr>
                      <w:fldChar w:fldCharType="begin"/>
                    </w:r>
                    <w:r>
                      <w:rPr>
                        <w:color w:val="000000"/>
                        <w:lang w:val="en-US"/>
                      </w:rPr>
                      <w:instrText xml:space="preserve"> CITATION Kim02 \l 1033 </w:instrText>
                    </w:r>
                    <w:r>
                      <w:rPr>
                        <w:color w:val="000000"/>
                      </w:rPr>
                      <w:fldChar w:fldCharType="separate"/>
                    </w:r>
                    <w:r w:rsidRPr="00CC4A07">
                      <w:rPr>
                        <w:noProof/>
                        <w:color w:val="000000"/>
                        <w:lang w:val="en-US"/>
                      </w:rPr>
                      <w:t>(Kim)</w:t>
                    </w:r>
                    <w:r>
                      <w:rPr>
                        <w:color w:val="000000"/>
                      </w:rPr>
                      <w:fldChar w:fldCharType="end"/>
                    </w:r>
                  </w:sdtContent>
                </w:sdt>
              </w:p>
              <w:p w:rsidR="004D49F8" w:rsidRDefault="004D49F8" w:rsidP="00CC4A07">
                <w:pPr>
                  <w:pStyle w:val="rout"/>
                  <w:spacing w:before="0" w:beforeAutospacing="0" w:after="0" w:afterAutospacing="0"/>
                  <w:rPr>
                    <w:color w:val="000000"/>
                  </w:rPr>
                </w:pPr>
                <w:sdt>
                  <w:sdtPr>
                    <w:rPr>
                      <w:color w:val="000000"/>
                    </w:rPr>
                    <w:id w:val="-857580009"/>
                    <w:citation/>
                  </w:sdtPr>
                  <w:sdtContent>
                    <w:r>
                      <w:rPr>
                        <w:color w:val="000000"/>
                      </w:rPr>
                      <w:fldChar w:fldCharType="begin"/>
                    </w:r>
                    <w:r>
                      <w:rPr>
                        <w:color w:val="000000"/>
                        <w:lang w:val="en-US"/>
                      </w:rPr>
                      <w:instrText xml:space="preserve">CITATION Kim \l 1033 </w:instrText>
                    </w:r>
                    <w:r>
                      <w:rPr>
                        <w:color w:val="000000"/>
                      </w:rPr>
                      <w:fldChar w:fldCharType="separate"/>
                    </w:r>
                    <w:r w:rsidRPr="004D49F8">
                      <w:rPr>
                        <w:noProof/>
                        <w:color w:val="000000"/>
                        <w:lang w:val="en-US"/>
                      </w:rPr>
                      <w:t>(Y.-n. Kim)</w:t>
                    </w:r>
                    <w:r>
                      <w:rPr>
                        <w:color w:val="000000"/>
                      </w:rPr>
                      <w:fldChar w:fldCharType="end"/>
                    </w:r>
                  </w:sdtContent>
                </w:sdt>
              </w:p>
              <w:p w:rsidR="003235A7" w:rsidRDefault="004D49F8" w:rsidP="00FB11DE">
                <w:sdt>
                  <w:sdtPr>
                    <w:id w:val="-1035193194"/>
                    <w:citation/>
                  </w:sdtPr>
                  <w:sdtContent>
                    <w:r>
                      <w:fldChar w:fldCharType="begin"/>
                    </w:r>
                    <w:r>
                      <w:rPr>
                        <w:rFonts w:ascii="Times New Roman" w:eastAsia="Calibri" w:hAnsi="Times New Roman" w:cs="Times New Roman"/>
                        <w:color w:val="000000"/>
                        <w:sz w:val="24"/>
                        <w:szCs w:val="24"/>
                        <w:lang w:val="en-US" w:eastAsia="en-GB" w:bidi="en-US"/>
                      </w:rPr>
                      <w:instrText xml:space="preserve">CITATION Kor05 \l 1033 </w:instrText>
                    </w:r>
                    <w:r>
                      <w:fldChar w:fldCharType="separate"/>
                    </w:r>
                    <w:r w:rsidRPr="004D49F8">
                      <w:rPr>
                        <w:rFonts w:ascii="Times New Roman" w:eastAsia="Calibri" w:hAnsi="Times New Roman" w:cs="Times New Roman"/>
                        <w:noProof/>
                        <w:color w:val="000000"/>
                        <w:sz w:val="24"/>
                        <w:szCs w:val="24"/>
                        <w:lang w:val="en-US" w:eastAsia="en-GB" w:bidi="en-US"/>
                      </w:rPr>
                      <w:t>(Y.-n. Kim)</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9F8" w:rsidRDefault="004D49F8" w:rsidP="007A0D55">
      <w:pPr>
        <w:spacing w:after="0" w:line="240" w:lineRule="auto"/>
      </w:pPr>
      <w:r>
        <w:separator/>
      </w:r>
    </w:p>
  </w:endnote>
  <w:endnote w:type="continuationSeparator" w:id="0">
    <w:p w:rsidR="004D49F8" w:rsidRDefault="004D49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9F8" w:rsidRDefault="004D49F8" w:rsidP="007A0D55">
      <w:pPr>
        <w:spacing w:after="0" w:line="240" w:lineRule="auto"/>
      </w:pPr>
      <w:r>
        <w:separator/>
      </w:r>
    </w:p>
  </w:footnote>
  <w:footnote w:type="continuationSeparator" w:id="0">
    <w:p w:rsidR="004D49F8" w:rsidRDefault="004D49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9F8" w:rsidRDefault="004D49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D49F8" w:rsidRDefault="004D49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49F8"/>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6F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4A0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4A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C4A07"/>
    <w:rPr>
      <w:rFonts w:ascii="Lucida Grande" w:hAnsi="Lucida Grande"/>
      <w:sz w:val="18"/>
      <w:szCs w:val="18"/>
    </w:rPr>
  </w:style>
  <w:style w:type="paragraph" w:customStyle="1" w:styleId="rout">
    <w:name w:val="rout"/>
    <w:basedOn w:val="NormalWeb"/>
    <w:link w:val="routChar"/>
    <w:qFormat/>
    <w:rsid w:val="00CC4A07"/>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CC4A07"/>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CC4A0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4A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C4A07"/>
    <w:rPr>
      <w:rFonts w:ascii="Lucida Grande" w:hAnsi="Lucida Grande"/>
      <w:sz w:val="18"/>
      <w:szCs w:val="18"/>
    </w:rPr>
  </w:style>
  <w:style w:type="paragraph" w:customStyle="1" w:styleId="rout">
    <w:name w:val="rout"/>
    <w:basedOn w:val="NormalWeb"/>
    <w:link w:val="routChar"/>
    <w:qFormat/>
    <w:rsid w:val="00CC4A07"/>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CC4A07"/>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CC4A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BC6A82D117BC499DD0C79D4FEAE716"/>
        <w:category>
          <w:name w:val="General"/>
          <w:gallery w:val="placeholder"/>
        </w:category>
        <w:types>
          <w:type w:val="bbPlcHdr"/>
        </w:types>
        <w:behaviors>
          <w:behavior w:val="content"/>
        </w:behaviors>
        <w:guid w:val="{4DE2D73F-DAF4-1E49-95D4-F4E3A4CF24EC}"/>
      </w:docPartPr>
      <w:docPartBody>
        <w:p w:rsidR="00000000" w:rsidRDefault="004E117A">
          <w:pPr>
            <w:pStyle w:val="47BC6A82D117BC499DD0C79D4FEAE716"/>
          </w:pPr>
          <w:r w:rsidRPr="00CC586D">
            <w:rPr>
              <w:rStyle w:val="PlaceholderText"/>
              <w:b/>
              <w:color w:val="FFFFFF" w:themeColor="background1"/>
            </w:rPr>
            <w:t>[Salutation]</w:t>
          </w:r>
        </w:p>
      </w:docPartBody>
    </w:docPart>
    <w:docPart>
      <w:docPartPr>
        <w:name w:val="513448B0B4D03B4AA3274471FD8D0A30"/>
        <w:category>
          <w:name w:val="General"/>
          <w:gallery w:val="placeholder"/>
        </w:category>
        <w:types>
          <w:type w:val="bbPlcHdr"/>
        </w:types>
        <w:behaviors>
          <w:behavior w:val="content"/>
        </w:behaviors>
        <w:guid w:val="{4E4B4DF9-BD0C-4E49-928F-5684DEC012EE}"/>
      </w:docPartPr>
      <w:docPartBody>
        <w:p w:rsidR="00000000" w:rsidRDefault="004E117A">
          <w:pPr>
            <w:pStyle w:val="513448B0B4D03B4AA3274471FD8D0A30"/>
          </w:pPr>
          <w:r>
            <w:rPr>
              <w:rStyle w:val="PlaceholderText"/>
            </w:rPr>
            <w:t>[First name]</w:t>
          </w:r>
        </w:p>
      </w:docPartBody>
    </w:docPart>
    <w:docPart>
      <w:docPartPr>
        <w:name w:val="2F80946CE0DF0A4CA3946BFB2D5AED97"/>
        <w:category>
          <w:name w:val="General"/>
          <w:gallery w:val="placeholder"/>
        </w:category>
        <w:types>
          <w:type w:val="bbPlcHdr"/>
        </w:types>
        <w:behaviors>
          <w:behavior w:val="content"/>
        </w:behaviors>
        <w:guid w:val="{A327D50C-AD66-C44B-A041-92FAAF7C739A}"/>
      </w:docPartPr>
      <w:docPartBody>
        <w:p w:rsidR="00000000" w:rsidRDefault="004E117A">
          <w:pPr>
            <w:pStyle w:val="2F80946CE0DF0A4CA3946BFB2D5AED97"/>
          </w:pPr>
          <w:r>
            <w:rPr>
              <w:rStyle w:val="PlaceholderText"/>
            </w:rPr>
            <w:t>[Middle name]</w:t>
          </w:r>
        </w:p>
      </w:docPartBody>
    </w:docPart>
    <w:docPart>
      <w:docPartPr>
        <w:name w:val="3A0181AED64AB842AE25498BA54F1C2F"/>
        <w:category>
          <w:name w:val="General"/>
          <w:gallery w:val="placeholder"/>
        </w:category>
        <w:types>
          <w:type w:val="bbPlcHdr"/>
        </w:types>
        <w:behaviors>
          <w:behavior w:val="content"/>
        </w:behaviors>
        <w:guid w:val="{3FD22598-9E38-F043-98EA-9B537FE7AFA4}"/>
      </w:docPartPr>
      <w:docPartBody>
        <w:p w:rsidR="00000000" w:rsidRDefault="004E117A">
          <w:pPr>
            <w:pStyle w:val="3A0181AED64AB842AE25498BA54F1C2F"/>
          </w:pPr>
          <w:r>
            <w:rPr>
              <w:rStyle w:val="PlaceholderText"/>
            </w:rPr>
            <w:t>[Last name]</w:t>
          </w:r>
        </w:p>
      </w:docPartBody>
    </w:docPart>
    <w:docPart>
      <w:docPartPr>
        <w:name w:val="32E97B8DDEA55C41A1B37D50015AD78A"/>
        <w:category>
          <w:name w:val="General"/>
          <w:gallery w:val="placeholder"/>
        </w:category>
        <w:types>
          <w:type w:val="bbPlcHdr"/>
        </w:types>
        <w:behaviors>
          <w:behavior w:val="content"/>
        </w:behaviors>
        <w:guid w:val="{177170A2-5C2E-3C48-83B5-E2DEBB8D48D3}"/>
      </w:docPartPr>
      <w:docPartBody>
        <w:p w:rsidR="00000000" w:rsidRDefault="004E117A">
          <w:pPr>
            <w:pStyle w:val="32E97B8DDEA55C41A1B37D50015AD78A"/>
          </w:pPr>
          <w:r>
            <w:rPr>
              <w:rStyle w:val="PlaceholderText"/>
            </w:rPr>
            <w:t>[Enter your biography]</w:t>
          </w:r>
        </w:p>
      </w:docPartBody>
    </w:docPart>
    <w:docPart>
      <w:docPartPr>
        <w:name w:val="86E611B4694E4C498ADFD49DD7808314"/>
        <w:category>
          <w:name w:val="General"/>
          <w:gallery w:val="placeholder"/>
        </w:category>
        <w:types>
          <w:type w:val="bbPlcHdr"/>
        </w:types>
        <w:behaviors>
          <w:behavior w:val="content"/>
        </w:behaviors>
        <w:guid w:val="{2E30DAD9-9DF7-E249-9CC0-4624FF4B5A2E}"/>
      </w:docPartPr>
      <w:docPartBody>
        <w:p w:rsidR="00000000" w:rsidRDefault="004E117A">
          <w:pPr>
            <w:pStyle w:val="86E611B4694E4C498ADFD49DD7808314"/>
          </w:pPr>
          <w:r>
            <w:rPr>
              <w:rStyle w:val="PlaceholderText"/>
            </w:rPr>
            <w:t>[Enter the institution with which you are affiliated]</w:t>
          </w:r>
        </w:p>
      </w:docPartBody>
    </w:docPart>
    <w:docPart>
      <w:docPartPr>
        <w:name w:val="BC14408EE7D16141B5E5A879BBC901F3"/>
        <w:category>
          <w:name w:val="General"/>
          <w:gallery w:val="placeholder"/>
        </w:category>
        <w:types>
          <w:type w:val="bbPlcHdr"/>
        </w:types>
        <w:behaviors>
          <w:behavior w:val="content"/>
        </w:behaviors>
        <w:guid w:val="{423FE7BB-994C-814A-87B4-4624CB153530}"/>
      </w:docPartPr>
      <w:docPartBody>
        <w:p w:rsidR="00000000" w:rsidRDefault="004E117A">
          <w:pPr>
            <w:pStyle w:val="BC14408EE7D16141B5E5A879BBC901F3"/>
          </w:pPr>
          <w:r w:rsidRPr="00EF74F7">
            <w:rPr>
              <w:b/>
              <w:color w:val="808080" w:themeColor="background1" w:themeShade="80"/>
            </w:rPr>
            <w:t>[Enter the headword for your article]</w:t>
          </w:r>
        </w:p>
      </w:docPartBody>
    </w:docPart>
    <w:docPart>
      <w:docPartPr>
        <w:name w:val="68EF70A0F3868840A5DB4BD995309526"/>
        <w:category>
          <w:name w:val="General"/>
          <w:gallery w:val="placeholder"/>
        </w:category>
        <w:types>
          <w:type w:val="bbPlcHdr"/>
        </w:types>
        <w:behaviors>
          <w:behavior w:val="content"/>
        </w:behaviors>
        <w:guid w:val="{08E0C6B2-8547-CF49-9473-EA6F808F4274}"/>
      </w:docPartPr>
      <w:docPartBody>
        <w:p w:rsidR="00000000" w:rsidRDefault="004E117A">
          <w:pPr>
            <w:pStyle w:val="68EF70A0F3868840A5DB4BD99530952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A8142CDAF73041B9D57E7A19E18471"/>
        <w:category>
          <w:name w:val="General"/>
          <w:gallery w:val="placeholder"/>
        </w:category>
        <w:types>
          <w:type w:val="bbPlcHdr"/>
        </w:types>
        <w:behaviors>
          <w:behavior w:val="content"/>
        </w:behaviors>
        <w:guid w:val="{6932EE83-BE7F-2C43-B6C2-27402698B2D2}"/>
      </w:docPartPr>
      <w:docPartBody>
        <w:p w:rsidR="00000000" w:rsidRDefault="004E117A">
          <w:pPr>
            <w:pStyle w:val="07A8142CDAF73041B9D57E7A19E184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66EFA21DAF784D9B776E5D22A1B24C"/>
        <w:category>
          <w:name w:val="General"/>
          <w:gallery w:val="placeholder"/>
        </w:category>
        <w:types>
          <w:type w:val="bbPlcHdr"/>
        </w:types>
        <w:behaviors>
          <w:behavior w:val="content"/>
        </w:behaviors>
        <w:guid w:val="{742F6D60-7868-D644-9293-FA99C1C3803A}"/>
      </w:docPartPr>
      <w:docPartBody>
        <w:p w:rsidR="00000000" w:rsidRDefault="004E117A">
          <w:pPr>
            <w:pStyle w:val="4C66EFA21DAF784D9B776E5D22A1B24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82B0A2AF78324C8A69EE7D24BE75BA"/>
        <w:category>
          <w:name w:val="General"/>
          <w:gallery w:val="placeholder"/>
        </w:category>
        <w:types>
          <w:type w:val="bbPlcHdr"/>
        </w:types>
        <w:behaviors>
          <w:behavior w:val="content"/>
        </w:behaviors>
        <w:guid w:val="{AEB08792-73C7-D945-B0E8-1AFE40352ED4}"/>
      </w:docPartPr>
      <w:docPartBody>
        <w:p w:rsidR="00000000" w:rsidRDefault="004E117A">
          <w:pPr>
            <w:pStyle w:val="0582B0A2AF78324C8A69EE7D24BE75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BC6A82D117BC499DD0C79D4FEAE716">
    <w:name w:val="47BC6A82D117BC499DD0C79D4FEAE716"/>
  </w:style>
  <w:style w:type="paragraph" w:customStyle="1" w:styleId="513448B0B4D03B4AA3274471FD8D0A30">
    <w:name w:val="513448B0B4D03B4AA3274471FD8D0A30"/>
  </w:style>
  <w:style w:type="paragraph" w:customStyle="1" w:styleId="2F80946CE0DF0A4CA3946BFB2D5AED97">
    <w:name w:val="2F80946CE0DF0A4CA3946BFB2D5AED97"/>
  </w:style>
  <w:style w:type="paragraph" w:customStyle="1" w:styleId="3A0181AED64AB842AE25498BA54F1C2F">
    <w:name w:val="3A0181AED64AB842AE25498BA54F1C2F"/>
  </w:style>
  <w:style w:type="paragraph" w:customStyle="1" w:styleId="32E97B8DDEA55C41A1B37D50015AD78A">
    <w:name w:val="32E97B8DDEA55C41A1B37D50015AD78A"/>
  </w:style>
  <w:style w:type="paragraph" w:customStyle="1" w:styleId="86E611B4694E4C498ADFD49DD7808314">
    <w:name w:val="86E611B4694E4C498ADFD49DD7808314"/>
  </w:style>
  <w:style w:type="paragraph" w:customStyle="1" w:styleId="BC14408EE7D16141B5E5A879BBC901F3">
    <w:name w:val="BC14408EE7D16141B5E5A879BBC901F3"/>
  </w:style>
  <w:style w:type="paragraph" w:customStyle="1" w:styleId="68EF70A0F3868840A5DB4BD995309526">
    <w:name w:val="68EF70A0F3868840A5DB4BD995309526"/>
  </w:style>
  <w:style w:type="paragraph" w:customStyle="1" w:styleId="07A8142CDAF73041B9D57E7A19E18471">
    <w:name w:val="07A8142CDAF73041B9D57E7A19E18471"/>
  </w:style>
  <w:style w:type="paragraph" w:customStyle="1" w:styleId="4C66EFA21DAF784D9B776E5D22A1B24C">
    <w:name w:val="4C66EFA21DAF784D9B776E5D22A1B24C"/>
  </w:style>
  <w:style w:type="paragraph" w:customStyle="1" w:styleId="0582B0A2AF78324C8A69EE7D24BE75BA">
    <w:name w:val="0582B0A2AF78324C8A69EE7D24BE75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BC6A82D117BC499DD0C79D4FEAE716">
    <w:name w:val="47BC6A82D117BC499DD0C79D4FEAE716"/>
  </w:style>
  <w:style w:type="paragraph" w:customStyle="1" w:styleId="513448B0B4D03B4AA3274471FD8D0A30">
    <w:name w:val="513448B0B4D03B4AA3274471FD8D0A30"/>
  </w:style>
  <w:style w:type="paragraph" w:customStyle="1" w:styleId="2F80946CE0DF0A4CA3946BFB2D5AED97">
    <w:name w:val="2F80946CE0DF0A4CA3946BFB2D5AED97"/>
  </w:style>
  <w:style w:type="paragraph" w:customStyle="1" w:styleId="3A0181AED64AB842AE25498BA54F1C2F">
    <w:name w:val="3A0181AED64AB842AE25498BA54F1C2F"/>
  </w:style>
  <w:style w:type="paragraph" w:customStyle="1" w:styleId="32E97B8DDEA55C41A1B37D50015AD78A">
    <w:name w:val="32E97B8DDEA55C41A1B37D50015AD78A"/>
  </w:style>
  <w:style w:type="paragraph" w:customStyle="1" w:styleId="86E611B4694E4C498ADFD49DD7808314">
    <w:name w:val="86E611B4694E4C498ADFD49DD7808314"/>
  </w:style>
  <w:style w:type="paragraph" w:customStyle="1" w:styleId="BC14408EE7D16141B5E5A879BBC901F3">
    <w:name w:val="BC14408EE7D16141B5E5A879BBC901F3"/>
  </w:style>
  <w:style w:type="paragraph" w:customStyle="1" w:styleId="68EF70A0F3868840A5DB4BD995309526">
    <w:name w:val="68EF70A0F3868840A5DB4BD995309526"/>
  </w:style>
  <w:style w:type="paragraph" w:customStyle="1" w:styleId="07A8142CDAF73041B9D57E7A19E18471">
    <w:name w:val="07A8142CDAF73041B9D57E7A19E18471"/>
  </w:style>
  <w:style w:type="paragraph" w:customStyle="1" w:styleId="4C66EFA21DAF784D9B776E5D22A1B24C">
    <w:name w:val="4C66EFA21DAF784D9B776E5D22A1B24C"/>
  </w:style>
  <w:style w:type="paragraph" w:customStyle="1" w:styleId="0582B0A2AF78324C8A69EE7D24BE75BA">
    <w:name w:val="0582B0A2AF78324C8A69EE7D24BE7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KiH02</b:Tag>
    <b:SourceType>JournalArticle</b:SourceType>
    <b:Guid>{E1542738-B97B-4F42-A4D1-AE658397834C}</b:Guid>
    <b:Author>
      <b:Author>
        <b:NameList>
          <b:Person>
            <b:Last>Ki</b:Last>
            <b:First>Hye-gyung</b:First>
          </b:Person>
        </b:NameList>
      </b:Author>
    </b:Author>
    <b:Title>Study of Mogil Group</b:Title>
    <b:City>Seoul</b:City>
    <b:Publisher>Johyeong gyoyuk</b:Publisher>
    <b:Year>2002</b:Year>
    <b:Pages>189-214</b:Pages>
    <b:JournalName>Korean Modern Art and Visual Culture</b:JournalName>
    <b:RefOrder>1</b:RefOrder>
  </b:Source>
  <b:Source>
    <b:Tag>Kim02</b:Tag>
    <b:SourceType>JournalArticle</b:SourceType>
    <b:Guid>{5DA082CB-098A-D74B-9CC9-CD83D0B551EA}</b:Guid>
    <b:Author>
      <b:Author>
        <b:NameList>
          <b:Person>
            <b:Last>Kim</b:Last>
            <b:First>Hyun-sook</b:First>
          </b:Person>
        </b:NameList>
      </b:Author>
    </b:Author>
    <b:Title>Rise and Development of Orientalist Art in Korea</b:Title>
    <b:JournalName>Korean Modern Art and Visual Culture</b:JournalName>
    <b:Publisher>Johyeong gyoyuk</b:Publisher>
    <b:City>Seoul</b:City>
    <b:Year>2002</b:Year>
    <b:Pages>165-188</b:Pages>
    <b:RefOrder>2</b:RefOrder>
  </b:Source>
  <b:Source>
    <b:Tag>Kim</b:Tag>
    <b:SourceType>JournalArticle</b:SourceType>
    <b:Guid>{C5C6CA4C-9339-C846-AED9-5C4E8D7E02C6}</b:Guid>
    <b:Author>
      <b:Author>
        <b:NameList>
          <b:Person>
            <b:Last>Kim</b:Last>
            <b:First>Young-na</b:First>
          </b:Person>
        </b:NameList>
      </b:Author>
    </b:Author>
    <b:Title>Korean Students in Tokyo in the 1930s</b:Title>
    <b:JournalName>Review of Korean Modern Art</b:JournalName>
    <b:Publisher>Hakgojae</b:Publisher>
    <b:City>Seoul</b:City>
    <b:Year>1992</b:Year>
    <b:RefOrder>3</b:RefOrder>
  </b:Source>
  <b:Source>
    <b:Tag>Kor05</b:Tag>
    <b:SourceType>JournalArticle</b:SourceType>
    <b:Guid>{879B1AEA-9B7B-D541-9583-E6E0F4A7BB5C}</b:Guid>
    <b:Title>Korean Avant-garde Group in Tokyo in the 1930s</b:Title>
    <b:JournalName>20th Century Korean Art</b:JournalName>
    <b:Publisher>Laurence King Publishing Ltd.</b:Publisher>
    <b:City>London</b:City>
    <b:Year>2005</b:Year>
    <b:Pages>124-151</b:Pages>
    <b:Author>
      <b:Author>
        <b:NameList>
          <b:Person>
            <b:Last>Kim</b:Last>
            <b:First>Yong-na</b:First>
          </b:Person>
        </b:NameList>
      </b:Author>
    </b:Author>
    <b:RefOrder>4</b:RefOrder>
  </b:Source>
</b:Sources>
</file>

<file path=customXml/itemProps1.xml><?xml version="1.0" encoding="utf-8"?>
<ds:datastoreItem xmlns:ds="http://schemas.openxmlformats.org/officeDocument/2006/customXml" ds:itemID="{60D3D358-355F-524F-884B-517D34B0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583</Words>
  <Characters>3326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2016-03-12T22:29:00Z</dcterms:created>
  <dcterms:modified xsi:type="dcterms:W3CDTF">2016-03-12T23:02:00Z</dcterms:modified>
</cp:coreProperties>
</file>