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D31E8593571D24186CFB3C662990F1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B0A749535588F4F8ECEC03822B4971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E3C21" w:rsidP="003E3C21">
                <w:r>
                  <w:t>Alexander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37C8E6C798ABC499ADC0631E60375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9FB269611A4D45817C9318410EACE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E3C21" w:rsidP="003E3C21">
                <w:proofErr w:type="spellStart"/>
                <w:r>
                  <w:t>Dickow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FEC10B24602DD4D8AA422968D4545D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CF8A635B9B6AE4FB043D4A2912DF6A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67CB2" w:rsidP="00167CB2">
                <w:r>
                  <w:t>Virginia Tech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D40EDC11215E24BBCB2E8105FEBB35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E3C21" w:rsidP="003E3C21">
                <w:pPr>
                  <w:rPr>
                    <w:b/>
                  </w:rPr>
                </w:pPr>
                <w:r>
                  <w:rPr>
                    <w:b/>
                  </w:rPr>
                  <w:t>Jacob, Max (1876-1944)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B863AEE6CBFE54D8DF4B4045D2D1EF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4EB952D957EE444BFDF44E296F68B5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3E3C21" w:rsidP="00E85A05">
                <w:r w:rsidRPr="003E3C21">
                  <w:rPr>
                    <w:lang w:val="en-US"/>
                  </w:rPr>
                  <w:t>The poet and painter Max Jacob (1876-1944) was a major figure in the Parisian artistic movements of the early 20</w:t>
                </w:r>
                <w:r w:rsidRPr="003E3C21">
                  <w:rPr>
                    <w:vertAlign w:val="superscript"/>
                    <w:lang w:val="en-US"/>
                  </w:rPr>
                  <w:t>th</w:t>
                </w:r>
                <w:r w:rsidRPr="003E3C21">
                  <w:rPr>
                    <w:lang w:val="en-US"/>
                  </w:rPr>
                  <w:t xml:space="preserve"> Century. With his friends Apollinaire and </w:t>
                </w:r>
                <w:proofErr w:type="spellStart"/>
                <w:r w:rsidRPr="003E3C21">
                  <w:rPr>
                    <w:lang w:val="en-US"/>
                  </w:rPr>
                  <w:t>Reverdy</w:t>
                </w:r>
                <w:proofErr w:type="spellEnd"/>
                <w:r w:rsidRPr="003E3C21">
                  <w:rPr>
                    <w:lang w:val="en-US"/>
                  </w:rPr>
                  <w:t xml:space="preserve">, Jacob produced some of the Esprit </w:t>
                </w:r>
                <w:proofErr w:type="spellStart"/>
                <w:r w:rsidRPr="003E3C21">
                  <w:rPr>
                    <w:lang w:val="en-US"/>
                  </w:rPr>
                  <w:t>Nouveau’s</w:t>
                </w:r>
                <w:proofErr w:type="spellEnd"/>
                <w:r w:rsidRPr="003E3C21">
                  <w:rPr>
                    <w:lang w:val="en-US"/>
                  </w:rPr>
                  <w:t xml:space="preserve"> most radical works.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46F5D642B543E4E885C126A0C09847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3E3C21" w:rsidRDefault="003E3C21" w:rsidP="00C27FAB">
                <w:pPr>
                  <w:rPr>
                    <w:lang w:val="en-US"/>
                  </w:rPr>
                </w:pPr>
                <w:r w:rsidRPr="003E3C21">
                  <w:rPr>
                    <w:lang w:val="en-US"/>
                  </w:rPr>
                  <w:t>The poet and painter Max Jacob (1876-1944) was a major figure in the Parisian artistic movements of the early 20</w:t>
                </w:r>
                <w:r w:rsidRPr="003E3C21">
                  <w:rPr>
                    <w:vertAlign w:val="superscript"/>
                    <w:lang w:val="en-US"/>
                  </w:rPr>
                  <w:t>th</w:t>
                </w:r>
                <w:r w:rsidR="00167CB2">
                  <w:rPr>
                    <w:lang w:val="en-US"/>
                  </w:rPr>
                  <w:t xml:space="preserve"> c</w:t>
                </w:r>
                <w:r w:rsidRPr="003E3C21">
                  <w:rPr>
                    <w:lang w:val="en-US"/>
                  </w:rPr>
                  <w:t xml:space="preserve">entury. With his friends Apollinaire and </w:t>
                </w:r>
                <w:proofErr w:type="spellStart"/>
                <w:r w:rsidRPr="003E3C21">
                  <w:rPr>
                    <w:lang w:val="en-US"/>
                  </w:rPr>
                  <w:t>Reverdy</w:t>
                </w:r>
                <w:proofErr w:type="spellEnd"/>
                <w:r w:rsidRPr="003E3C21">
                  <w:rPr>
                    <w:lang w:val="en-US"/>
                  </w:rPr>
                  <w:t xml:space="preserve">, Jacob produced some of the Esprit </w:t>
                </w:r>
                <w:proofErr w:type="spellStart"/>
                <w:r w:rsidRPr="003E3C21">
                  <w:rPr>
                    <w:lang w:val="en-US"/>
                  </w:rPr>
                  <w:t>Nouveau’s</w:t>
                </w:r>
                <w:proofErr w:type="spellEnd"/>
                <w:r w:rsidRPr="003E3C21">
                  <w:rPr>
                    <w:lang w:val="en-US"/>
                  </w:rPr>
                  <w:t xml:space="preserve"> most radical works. Jacob’s writing is often described in terms of the formal play, burlesque humor and zany imagination of his most famous work, </w:t>
                </w:r>
                <w:r w:rsidRPr="003E3C21">
                  <w:rPr>
                    <w:i/>
                    <w:iCs/>
                    <w:lang w:val="en-US"/>
                  </w:rPr>
                  <w:t xml:space="preserve">Le Cornet à </w:t>
                </w:r>
                <w:proofErr w:type="spellStart"/>
                <w:r w:rsidRPr="003E3C21">
                  <w:rPr>
                    <w:i/>
                    <w:iCs/>
                    <w:lang w:val="en-US"/>
                  </w:rPr>
                  <w:t>dés</w:t>
                </w:r>
                <w:proofErr w:type="spellEnd"/>
                <w:r w:rsidRPr="003E3C21">
                  <w:rPr>
                    <w:lang w:val="en-US"/>
                  </w:rPr>
                  <w:t xml:space="preserve"> (</w:t>
                </w:r>
                <w:r w:rsidRPr="003E3C21">
                  <w:rPr>
                    <w:i/>
                    <w:iCs/>
                    <w:lang w:val="en-US"/>
                  </w:rPr>
                  <w:t>The Dice Cup</w:t>
                </w:r>
                <w:r w:rsidRPr="003E3C21">
                  <w:rPr>
                    <w:lang w:val="en-US"/>
                  </w:rPr>
                  <w:t xml:space="preserve">, </w:t>
                </w:r>
                <w:r w:rsidRPr="003E3C21">
                  <w:rPr>
                    <w:bCs/>
                    <w:lang w:val="en-US"/>
                  </w:rPr>
                  <w:t>1917</w:t>
                </w:r>
                <w:r w:rsidRPr="003E3C21">
                  <w:rPr>
                    <w:lang w:val="en-US"/>
                  </w:rPr>
                  <w:t>), an avant-garde collection of prose poems. Yet other works reveal a stylist of considerable range. Blending parody and lyricism, he appropriates both popular and classical forms. A master of masks, he can seem a whimsical innovator, or a stern religious moralist of classical inspiration. These contrasting orientations have made him a riddle to some, while giving him lasting appeal. An eccentric wit, Jacob spent most of his life in poverty. Raised in a secular Jewish family in Quimper, Brittany, he moved to Paris and became a close friend of Picasso. Mystical visions in 1909 prompted his later conversion to Catholicism, in 1915. He remained a devout Catholic until his death at the Drancy deportation camp in 1944. Jacob produced novels, plays, meditations, maxims, poems, and a rich correspondence of some 30,000+ letters.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6B33899C154DA4EA74DA46DBD1600B8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BD4" w:rsidRDefault="00626BD4" w:rsidP="007A0D55">
      <w:pPr>
        <w:spacing w:after="0" w:line="240" w:lineRule="auto"/>
      </w:pPr>
      <w:r>
        <w:separator/>
      </w:r>
    </w:p>
  </w:endnote>
  <w:endnote w:type="continuationSeparator" w:id="0">
    <w:p w:rsidR="00626BD4" w:rsidRDefault="00626BD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BD4" w:rsidRDefault="00626BD4" w:rsidP="007A0D55">
      <w:pPr>
        <w:spacing w:after="0" w:line="240" w:lineRule="auto"/>
      </w:pPr>
      <w:r>
        <w:separator/>
      </w:r>
    </w:p>
  </w:footnote>
  <w:footnote w:type="continuationSeparator" w:id="0">
    <w:p w:rsidR="00626BD4" w:rsidRDefault="00626BD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21"/>
    <w:rsid w:val="00032559"/>
    <w:rsid w:val="00052040"/>
    <w:rsid w:val="000B25AE"/>
    <w:rsid w:val="000B55AB"/>
    <w:rsid w:val="000D24DC"/>
    <w:rsid w:val="00101B2E"/>
    <w:rsid w:val="00116FA0"/>
    <w:rsid w:val="0015114C"/>
    <w:rsid w:val="00167CB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3C21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6BD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09BE8"/>
  <w15:docId w15:val="{D60C0845-ACCF-43D2-9CED-41B2752F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3C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31E8593571D24186CFB3C662990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706F1-4AA9-DC4E-BC46-52D0E8CF5E61}"/>
      </w:docPartPr>
      <w:docPartBody>
        <w:p w:rsidR="00364056" w:rsidRDefault="008F0B94">
          <w:pPr>
            <w:pStyle w:val="ED31E8593571D24186CFB3C662990F1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0A749535588F4F8ECEC03822B49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D9874-AF04-7546-9D54-DB9931EDBFC0}"/>
      </w:docPartPr>
      <w:docPartBody>
        <w:p w:rsidR="00364056" w:rsidRDefault="008F0B94">
          <w:pPr>
            <w:pStyle w:val="6B0A749535588F4F8ECEC03822B4971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37C8E6C798ABC499ADC0631E6037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5A55F-18A5-F44F-B380-1BBC1F29550C}"/>
      </w:docPartPr>
      <w:docPartBody>
        <w:p w:rsidR="00364056" w:rsidRDefault="008F0B94">
          <w:pPr>
            <w:pStyle w:val="437C8E6C798ABC499ADC0631E60375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9FB269611A4D45817C9318410EA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A439E-D9BC-7D4F-8C38-3CA7B8F13396}"/>
      </w:docPartPr>
      <w:docPartBody>
        <w:p w:rsidR="00364056" w:rsidRDefault="008F0B94">
          <w:pPr>
            <w:pStyle w:val="2B9FB269611A4D45817C9318410EACE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FEC10B24602DD4D8AA422968D454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66DA7-3B17-0A4A-B5FE-BD7C482BE179}"/>
      </w:docPartPr>
      <w:docPartBody>
        <w:p w:rsidR="00364056" w:rsidRDefault="008F0B94">
          <w:pPr>
            <w:pStyle w:val="3FEC10B24602DD4D8AA422968D4545D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CF8A635B9B6AE4FB043D4A2912DF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A5743-6614-DD4C-8004-7CBC56D2B28C}"/>
      </w:docPartPr>
      <w:docPartBody>
        <w:p w:rsidR="00364056" w:rsidRDefault="008F0B94">
          <w:pPr>
            <w:pStyle w:val="ACF8A635B9B6AE4FB043D4A2912DF6A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40EDC11215E24BBCB2E8105FEBB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13BF8-DA08-BC46-9B46-D7D050827B34}"/>
      </w:docPartPr>
      <w:docPartBody>
        <w:p w:rsidR="00364056" w:rsidRDefault="008F0B94">
          <w:pPr>
            <w:pStyle w:val="6D40EDC11215E24BBCB2E8105FEBB3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863AEE6CBFE54D8DF4B4045D2D1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5887C-88D1-4B47-A886-AB31E7BD3B2D}"/>
      </w:docPartPr>
      <w:docPartBody>
        <w:p w:rsidR="00364056" w:rsidRDefault="008F0B94">
          <w:pPr>
            <w:pStyle w:val="0B863AEE6CBFE54D8DF4B4045D2D1EF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EB952D957EE444BFDF44E296F68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499B4-9E10-E344-95BA-DF6A45A36B11}"/>
      </w:docPartPr>
      <w:docPartBody>
        <w:p w:rsidR="00364056" w:rsidRDefault="008F0B94">
          <w:pPr>
            <w:pStyle w:val="04EB952D957EE444BFDF44E296F68B5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46F5D642B543E4E885C126A0C09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B05FF-5F7F-2E49-84B6-594370EF6C15}"/>
      </w:docPartPr>
      <w:docPartBody>
        <w:p w:rsidR="00364056" w:rsidRDefault="008F0B94">
          <w:pPr>
            <w:pStyle w:val="046F5D642B543E4E885C126A0C0984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6B33899C154DA4EA74DA46DBD160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B3DBF-574F-3D4E-B41E-5AE34627B66F}"/>
      </w:docPartPr>
      <w:docPartBody>
        <w:p w:rsidR="00364056" w:rsidRDefault="008F0B94">
          <w:pPr>
            <w:pStyle w:val="C6B33899C154DA4EA74DA46DBD1600B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56"/>
    <w:rsid w:val="00364056"/>
    <w:rsid w:val="008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31E8593571D24186CFB3C662990F11">
    <w:name w:val="ED31E8593571D24186CFB3C662990F11"/>
  </w:style>
  <w:style w:type="paragraph" w:customStyle="1" w:styleId="6B0A749535588F4F8ECEC03822B49718">
    <w:name w:val="6B0A749535588F4F8ECEC03822B49718"/>
  </w:style>
  <w:style w:type="paragraph" w:customStyle="1" w:styleId="437C8E6C798ABC499ADC0631E603750C">
    <w:name w:val="437C8E6C798ABC499ADC0631E603750C"/>
  </w:style>
  <w:style w:type="paragraph" w:customStyle="1" w:styleId="2B9FB269611A4D45817C9318410EACE6">
    <w:name w:val="2B9FB269611A4D45817C9318410EACE6"/>
  </w:style>
  <w:style w:type="paragraph" w:customStyle="1" w:styleId="3FEC10B24602DD4D8AA422968D4545D0">
    <w:name w:val="3FEC10B24602DD4D8AA422968D4545D0"/>
  </w:style>
  <w:style w:type="paragraph" w:customStyle="1" w:styleId="ACF8A635B9B6AE4FB043D4A2912DF6AC">
    <w:name w:val="ACF8A635B9B6AE4FB043D4A2912DF6AC"/>
  </w:style>
  <w:style w:type="paragraph" w:customStyle="1" w:styleId="6D40EDC11215E24BBCB2E8105FEBB35D">
    <w:name w:val="6D40EDC11215E24BBCB2E8105FEBB35D"/>
  </w:style>
  <w:style w:type="paragraph" w:customStyle="1" w:styleId="0B863AEE6CBFE54D8DF4B4045D2D1EF9">
    <w:name w:val="0B863AEE6CBFE54D8DF4B4045D2D1EF9"/>
  </w:style>
  <w:style w:type="paragraph" w:customStyle="1" w:styleId="04EB952D957EE444BFDF44E296F68B59">
    <w:name w:val="04EB952D957EE444BFDF44E296F68B59"/>
  </w:style>
  <w:style w:type="paragraph" w:customStyle="1" w:styleId="046F5D642B543E4E885C126A0C098470">
    <w:name w:val="046F5D642B543E4E885C126A0C098470"/>
  </w:style>
  <w:style w:type="paragraph" w:customStyle="1" w:styleId="C6B33899C154DA4EA74DA46DBD1600B8">
    <w:name w:val="C6B33899C154DA4EA74DA46DBD160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2</cp:revision>
  <dcterms:created xsi:type="dcterms:W3CDTF">2016-04-24T00:43:00Z</dcterms:created>
  <dcterms:modified xsi:type="dcterms:W3CDTF">2016-05-10T04:37:00Z</dcterms:modified>
</cp:coreProperties>
</file>