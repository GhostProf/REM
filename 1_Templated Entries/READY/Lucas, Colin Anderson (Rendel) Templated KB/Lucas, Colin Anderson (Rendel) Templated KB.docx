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D4C39" w:rsidP="00FD4C39">
                <w:r>
                  <w:t>Sally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D4C39" w:rsidP="00FD4C39">
                <w:proofErr w:type="spellStart"/>
                <w:r>
                  <w:t>Rendel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FD4C39" w:rsidP="00FD4C39">
                <w:r>
                  <w:t>Royal Institute of British Architects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D4C39" w:rsidP="00FD4C39">
                <w:r w:rsidRPr="00FD4C39">
                  <w:t>Lucas, Colin Anderson (1906-1984)</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0A382E" w:rsidRDefault="000A382E" w:rsidP="005E0090">
                <w:pPr>
                  <w:rPr>
                    <w:lang w:val="en-CA"/>
                  </w:rPr>
                </w:pPr>
                <w:r w:rsidRPr="007019DC">
                  <w:rPr>
                    <w:lang w:val="en-CA"/>
                  </w:rPr>
                  <w:t xml:space="preserve">Colin Lucas was one of the few first generations of Modern Movement architects in Britain with an English background.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 According to Arthur </w:t>
                </w:r>
                <w:proofErr w:type="spellStart"/>
                <w:r w:rsidRPr="007019DC">
                  <w:rPr>
                    <w:lang w:val="en-CA"/>
                  </w:rPr>
                  <w:t>Korn</w:t>
                </w:r>
                <w:proofErr w:type="spellEnd"/>
                <w:r w:rsidRPr="007019DC">
                  <w:rPr>
                    <w:lang w:val="en-CA"/>
                  </w:rPr>
                  <w:t xml:space="preserve"> they ‘introduced a new language into British architecture at a time when there were hardly any British architects thinking in an uncompromisingly contemporary vernacular’</w:t>
                </w:r>
                <w:r w:rsidRPr="007019DC">
                  <w:rPr>
                    <w:noProof/>
                    <w:lang w:val="en-CA"/>
                  </w:rPr>
                  <w:t xml:space="preserve"> (Korn)</w:t>
                </w:r>
                <w:r w:rsidRPr="007019DC">
                  <w:rPr>
                    <w:lang w:val="en-CA"/>
                  </w:rPr>
                  <w:t>. Lucas’</w:t>
                </w:r>
                <w:r>
                  <w:rPr>
                    <w:lang w:val="en-CA"/>
                  </w:rPr>
                  <w:t>s</w:t>
                </w:r>
                <w:r w:rsidRPr="007019DC">
                  <w:rPr>
                    <w:lang w:val="en-CA"/>
                  </w:rPr>
                  <w:t xml:space="preserve"> compositions were distinct</w:t>
                </w:r>
                <w:r>
                  <w:rPr>
                    <w:lang w:val="en-CA"/>
                  </w:rPr>
                  <w:t>: h</w:t>
                </w:r>
                <w:r w:rsidRPr="007019DC">
                  <w:rPr>
                    <w:lang w:val="en-CA"/>
                  </w:rPr>
                  <w:t>e used planes of four-inch thick concrete to explore the relationship of volume and skin with compositions underpinned by the regulating lines of the Golden Section. An advocate of Le Corbusier, Lucas very clearly strove for</w:t>
                </w:r>
                <w:r>
                  <w:rPr>
                    <w:lang w:val="en-CA"/>
                  </w:rPr>
                  <w:t xml:space="preserve"> a functional solution; f</w:t>
                </w:r>
                <w:r w:rsidRPr="007019DC">
                  <w:rPr>
                    <w:lang w:val="en-CA"/>
                  </w:rPr>
                  <w:t xml:space="preserve">orm was something of beauty only if it was fit for its purpose. Of aesthetics he said, ‘I find arguments on aesthetics as meaningless as they are endless’. </w:t>
                </w:r>
              </w:p>
            </w:tc>
          </w:sdtContent>
        </w:sdt>
      </w:tr>
      <w:tr w:rsidR="003F0D73" w:rsidRPr="007019DC"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FD4C39" w:rsidRPr="007019DC" w:rsidRDefault="00FD4C39" w:rsidP="00FD4C39">
                    <w:pPr>
                      <w:rPr>
                        <w:lang w:val="en-CA"/>
                      </w:rPr>
                    </w:pPr>
                    <w:r w:rsidRPr="007019DC">
                      <w:rPr>
                        <w:lang w:val="en-CA"/>
                      </w:rPr>
                      <w:t xml:space="preserve">Colin Lucas was one of the few first </w:t>
                    </w:r>
                    <w:r w:rsidRPr="007019DC">
                      <w:rPr>
                        <w:lang w:val="en-CA"/>
                      </w:rPr>
                      <w:t>generations</w:t>
                    </w:r>
                    <w:r w:rsidRPr="007019DC">
                      <w:rPr>
                        <w:lang w:val="en-CA"/>
                      </w:rPr>
                      <w:t xml:space="preserve"> of </w:t>
                    </w:r>
                    <w:r w:rsidRPr="007019DC">
                      <w:rPr>
                        <w:lang w:val="en-CA"/>
                      </w:rPr>
                      <w:t>Modern Movement</w:t>
                    </w:r>
                    <w:r w:rsidRPr="007019DC">
                      <w:rPr>
                        <w:lang w:val="en-CA"/>
                      </w:rPr>
                      <w:t xml:space="preserve"> architects in Britain </w:t>
                    </w:r>
                    <w:r w:rsidRPr="007019DC">
                      <w:rPr>
                        <w:lang w:val="en-CA"/>
                      </w:rPr>
                      <w:t>with an English background</w:t>
                    </w:r>
                    <w:r w:rsidRPr="007019DC">
                      <w:rPr>
                        <w:lang w:val="en-CA"/>
                      </w:rPr>
                      <w:t xml:space="preserve">.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 According to Arthur </w:t>
                    </w:r>
                    <w:proofErr w:type="spellStart"/>
                    <w:r w:rsidRPr="007019DC">
                      <w:rPr>
                        <w:lang w:val="en-CA"/>
                      </w:rPr>
                      <w:t>Korn</w:t>
                    </w:r>
                    <w:proofErr w:type="spellEnd"/>
                    <w:r w:rsidRPr="007019DC">
                      <w:rPr>
                        <w:lang w:val="en-CA"/>
                      </w:rPr>
                      <w:t xml:space="preserve"> they ‘introduced a new language into British architecture at a time when there were hardly any British architects thinking in an uncompromisingly contemporary vernacular’</w:t>
                    </w:r>
                    <w:r w:rsidRPr="007019DC">
                      <w:rPr>
                        <w:noProof/>
                        <w:lang w:val="en-CA"/>
                      </w:rPr>
                      <w:t xml:space="preserve"> (Korn)</w:t>
                    </w:r>
                    <w:r w:rsidRPr="007019DC">
                      <w:rPr>
                        <w:lang w:val="en-CA"/>
                      </w:rPr>
                      <w:t>. Lucas’</w:t>
                    </w:r>
                    <w:r w:rsidR="000A382E">
                      <w:rPr>
                        <w:lang w:val="en-CA"/>
                      </w:rPr>
                      <w:t>s</w:t>
                    </w:r>
                    <w:r w:rsidRPr="007019DC">
                      <w:rPr>
                        <w:lang w:val="en-CA"/>
                      </w:rPr>
                      <w:t xml:space="preserve"> compositions were distinct</w:t>
                    </w:r>
                    <w:r w:rsidR="000A382E">
                      <w:rPr>
                        <w:lang w:val="en-CA"/>
                      </w:rPr>
                      <w:t>: h</w:t>
                    </w:r>
                    <w:r w:rsidRPr="007019DC">
                      <w:rPr>
                        <w:lang w:val="en-CA"/>
                      </w:rPr>
                      <w:t xml:space="preserve">e used planes of four-inch thick concrete to explore the relationship of volume and skin with compositions underpinned by the regulating lines of the Golden Section. An advocate of </w:t>
                    </w:r>
                    <w:r w:rsidR="007019DC" w:rsidRPr="007019DC">
                      <w:rPr>
                        <w:lang w:val="en-CA"/>
                      </w:rPr>
                      <w:t>Le</w:t>
                    </w:r>
                    <w:r w:rsidRPr="007019DC">
                      <w:rPr>
                        <w:lang w:val="en-CA"/>
                      </w:rPr>
                      <w:t xml:space="preserve"> C</w:t>
                    </w:r>
                    <w:r w:rsidR="007019DC" w:rsidRPr="007019DC">
                      <w:rPr>
                        <w:lang w:val="en-CA"/>
                      </w:rPr>
                      <w:t>orbusier</w:t>
                    </w:r>
                    <w:r w:rsidRPr="007019DC">
                      <w:rPr>
                        <w:lang w:val="en-CA"/>
                      </w:rPr>
                      <w:t>, Lucas very clearly strove for</w:t>
                    </w:r>
                    <w:r w:rsidR="000A382E">
                      <w:rPr>
                        <w:lang w:val="en-CA"/>
                      </w:rPr>
                      <w:t xml:space="preserve"> a functional solution; f</w:t>
                    </w:r>
                    <w:r w:rsidRPr="007019DC">
                      <w:rPr>
                        <w:lang w:val="en-CA"/>
                      </w:rPr>
                      <w:t xml:space="preserve">orm was something of beauty only if it was fit for its purpose. Of aesthetics he said, ‘I find arguments on aesthetics as meaningless as they are endless’. </w:t>
                    </w:r>
                  </w:p>
                  <w:p w:rsidR="00FD4C39" w:rsidRPr="007019DC" w:rsidRDefault="00FD4C39" w:rsidP="00FD4C39">
                    <w:pPr>
                      <w:rPr>
                        <w:lang w:val="en-CA"/>
                      </w:rPr>
                    </w:pPr>
                  </w:p>
                  <w:p w:rsidR="00FD4C39" w:rsidRPr="007019DC" w:rsidRDefault="00FD4C39" w:rsidP="00FD4C39">
                    <w:pPr>
                      <w:rPr>
                        <w:lang w:val="en-CA"/>
                      </w:rPr>
                    </w:pPr>
                    <w:r w:rsidRPr="007019DC">
                      <w:rPr>
                        <w:lang w:val="en-CA"/>
                      </w:rPr>
                      <w:t xml:space="preserve">Lucas was born on 29 December 1906 in Greenwich, London. He was the second son of the three children of Ralph Lucas (b.1876), a mechanical engineer and inventor, and his wife Mary, née </w:t>
                    </w:r>
                    <w:proofErr w:type="spellStart"/>
                    <w:r w:rsidRPr="007019DC">
                      <w:rPr>
                        <w:lang w:val="en-CA"/>
                      </w:rPr>
                      <w:t>Juler</w:t>
                    </w:r>
                    <w:proofErr w:type="spellEnd"/>
                    <w:r w:rsidRPr="007019DC">
                      <w:rPr>
                        <w:lang w:val="en-CA"/>
                      </w:rPr>
                      <w:t xml:space="preserve"> (1882-1952), a composer. He was educated at Cheltenham College from 1919 and at Trinity College, Cambridge where he studied at the School of Architecture (1925-28). Lucas had little exposure to modern architecture through a traditional education. His major early inspiration came from a creative home life and on leaving college he became manager of his father’s building firm Lucas, Lloyd &amp; Co. In 1929 they constructed a family weekend house on the Thames at Bourne </w:t>
                    </w:r>
                    <w:r w:rsidRPr="007019DC">
                      <w:rPr>
                        <w:lang w:val="en-CA"/>
                      </w:rPr>
                      <w:lastRenderedPageBreak/>
                      <w:t xml:space="preserve">End. </w:t>
                    </w:r>
                    <w:r w:rsidR="000A382E">
                      <w:rPr>
                        <w:lang w:val="en-CA"/>
                      </w:rPr>
                      <w:t>This house, k</w:t>
                    </w:r>
                    <w:r w:rsidRPr="007019DC">
                      <w:rPr>
                        <w:lang w:val="en-CA"/>
                      </w:rPr>
                      <w:t>nown as Noah’s House</w:t>
                    </w:r>
                    <w:r w:rsidR="000A382E">
                      <w:rPr>
                        <w:lang w:val="en-CA"/>
                      </w:rPr>
                      <w:t xml:space="preserve">, </w:t>
                    </w:r>
                    <w:r w:rsidRPr="007019DC">
                      <w:rPr>
                        <w:lang w:val="en-CA"/>
                      </w:rPr>
                      <w:t xml:space="preserve">was heralded as the first monolithic concrete house to be built in England. </w:t>
                    </w:r>
                  </w:p>
                  <w:p w:rsidR="00FD4C39" w:rsidRPr="007019DC" w:rsidRDefault="00FD4C39" w:rsidP="00FD4C39">
                    <w:pPr>
                      <w:rPr>
                        <w:lang w:val="en-CA"/>
                      </w:rPr>
                    </w:pPr>
                  </w:p>
                  <w:p w:rsidR="00FD4C39" w:rsidRPr="007019DC" w:rsidRDefault="00FD4C39" w:rsidP="00FD4C39">
                    <w:pPr>
                      <w:rPr>
                        <w:lang w:val="en-CA"/>
                      </w:rPr>
                    </w:pPr>
                    <w:r w:rsidRPr="007019DC">
                      <w:rPr>
                        <w:lang w:val="en-CA"/>
                      </w:rPr>
                      <w:t>In 1930 Lucas married Dione Wilson</w:t>
                    </w:r>
                    <w:r w:rsidR="000A382E">
                      <w:rPr>
                        <w:lang w:val="en-CA"/>
                      </w:rPr>
                      <w:t>,</w:t>
                    </w:r>
                    <w:r w:rsidRPr="007019DC">
                      <w:rPr>
                        <w:lang w:val="en-CA"/>
                      </w:rPr>
                      <w:t xml:space="preserve"> and his career progressed slowly in a tough economic climate with family commissions such as a weekend house for his grandfather and the fit-out of his wife’s cookery school, Le Petit Cordon Bleu, </w:t>
                    </w:r>
                    <w:r w:rsidR="000A382E">
                      <w:rPr>
                        <w:lang w:val="en-CA"/>
                      </w:rPr>
                      <w:t xml:space="preserve">in </w:t>
                    </w:r>
                    <w:r w:rsidRPr="007019DC">
                      <w:rPr>
                        <w:lang w:val="en-CA"/>
                      </w:rPr>
                      <w:t>London. His own weekend house, The Hopfield</w:t>
                    </w:r>
                    <w:r w:rsidR="000A382E">
                      <w:rPr>
                        <w:lang w:val="en-CA"/>
                      </w:rPr>
                      <w:t>,</w:t>
                    </w:r>
                    <w:r w:rsidRPr="007019DC">
                      <w:rPr>
                        <w:lang w:val="en-CA"/>
                      </w:rPr>
                      <w:t xml:space="preserve"> was completed in 1933 in Kent and attracted more publicity. Seen as a modern architect, he was invited by </w:t>
                    </w:r>
                    <w:r w:rsidR="007019DC" w:rsidRPr="007019DC">
                      <w:rPr>
                        <w:lang w:val="en-CA"/>
                      </w:rPr>
                      <w:t>Wells Coates</w:t>
                    </w:r>
                    <w:r w:rsidRPr="007019DC">
                      <w:rPr>
                        <w:lang w:val="en-CA"/>
                      </w:rPr>
                      <w:t xml:space="preserve"> to join the avant-garde artist group Unit One, who sought to familiarise the British public with modern art. Lucas also became one of the first members of Coates’ M</w:t>
                    </w:r>
                    <w:r w:rsidR="007019DC" w:rsidRPr="007019DC">
                      <w:rPr>
                        <w:lang w:val="en-CA"/>
                      </w:rPr>
                      <w:t>odern</w:t>
                    </w:r>
                    <w:r w:rsidRPr="007019DC">
                      <w:rPr>
                        <w:lang w:val="en-CA"/>
                      </w:rPr>
                      <w:t xml:space="preserve"> A</w:t>
                    </w:r>
                    <w:r w:rsidR="007019DC" w:rsidRPr="007019DC">
                      <w:rPr>
                        <w:lang w:val="en-CA"/>
                      </w:rPr>
                      <w:t>rchitecture</w:t>
                    </w:r>
                    <w:r w:rsidRPr="007019DC">
                      <w:rPr>
                        <w:lang w:val="en-CA"/>
                      </w:rPr>
                      <w:t xml:space="preserve"> R</w:t>
                    </w:r>
                    <w:r w:rsidR="007019DC" w:rsidRPr="007019DC">
                      <w:rPr>
                        <w:lang w:val="en-CA"/>
                      </w:rPr>
                      <w:t>esearch</w:t>
                    </w:r>
                    <w:r w:rsidRPr="007019DC">
                      <w:rPr>
                        <w:lang w:val="en-CA"/>
                      </w:rPr>
                      <w:t xml:space="preserve"> G</w:t>
                    </w:r>
                    <w:r w:rsidR="007019DC" w:rsidRPr="007019DC">
                      <w:rPr>
                        <w:lang w:val="en-CA"/>
                      </w:rPr>
                      <w:t>roup</w:t>
                    </w:r>
                    <w:r w:rsidRPr="007019DC">
                      <w:rPr>
                        <w:lang w:val="en-CA"/>
                      </w:rPr>
                      <w:t xml:space="preserve"> (MARS), an English branch of the </w:t>
                    </w:r>
                    <w:proofErr w:type="spellStart"/>
                    <w:r w:rsidRPr="007019DC">
                      <w:rPr>
                        <w:lang w:val="en-CA"/>
                      </w:rPr>
                      <w:t>C</w:t>
                    </w:r>
                    <w:r w:rsidR="007019DC" w:rsidRPr="007019DC">
                      <w:rPr>
                        <w:lang w:val="en-CA"/>
                      </w:rPr>
                      <w:t>ongrès</w:t>
                    </w:r>
                    <w:proofErr w:type="spellEnd"/>
                    <w:r w:rsidRPr="007019DC">
                      <w:rPr>
                        <w:lang w:val="en-CA"/>
                      </w:rPr>
                      <w:t xml:space="preserve"> </w:t>
                    </w:r>
                    <w:proofErr w:type="spellStart"/>
                    <w:r w:rsidRPr="007019DC">
                      <w:rPr>
                        <w:lang w:val="en-CA"/>
                      </w:rPr>
                      <w:t>I</w:t>
                    </w:r>
                    <w:r w:rsidR="007019DC" w:rsidRPr="007019DC">
                      <w:rPr>
                        <w:lang w:val="en-CA"/>
                      </w:rPr>
                      <w:t>nternationaux</w:t>
                    </w:r>
                    <w:proofErr w:type="spellEnd"/>
                    <w:r w:rsidRPr="007019DC">
                      <w:rPr>
                        <w:lang w:val="en-CA"/>
                      </w:rPr>
                      <w:t xml:space="preserve"> </w:t>
                    </w:r>
                    <w:proofErr w:type="spellStart"/>
                    <w:r w:rsidRPr="007019DC">
                      <w:rPr>
                        <w:lang w:val="en-CA"/>
                      </w:rPr>
                      <w:t>D’</w:t>
                    </w:r>
                    <w:r w:rsidR="007019DC" w:rsidRPr="007019DC">
                      <w:rPr>
                        <w:lang w:val="en-CA"/>
                      </w:rPr>
                      <w:t>architecture</w:t>
                    </w:r>
                    <w:proofErr w:type="spellEnd"/>
                    <w:r w:rsidRPr="007019DC">
                      <w:rPr>
                        <w:lang w:val="en-CA"/>
                      </w:rPr>
                      <w:t xml:space="preserve"> </w:t>
                    </w:r>
                    <w:proofErr w:type="spellStart"/>
                    <w:r w:rsidRPr="007019DC">
                      <w:rPr>
                        <w:lang w:val="en-CA"/>
                      </w:rPr>
                      <w:t>M</w:t>
                    </w:r>
                    <w:r w:rsidR="007019DC" w:rsidRPr="007019DC">
                      <w:rPr>
                        <w:lang w:val="en-CA"/>
                      </w:rPr>
                      <w:t>oderne</w:t>
                    </w:r>
                    <w:proofErr w:type="spellEnd"/>
                    <w:r w:rsidRPr="007019DC">
                      <w:rPr>
                        <w:lang w:val="en-CA"/>
                      </w:rPr>
                      <w:t xml:space="preserve"> (</w:t>
                    </w:r>
                    <w:proofErr w:type="spellStart"/>
                    <w:r w:rsidRPr="007019DC">
                      <w:rPr>
                        <w:lang w:val="en-CA"/>
                      </w:rPr>
                      <w:t>CIAM</w:t>
                    </w:r>
                    <w:proofErr w:type="spellEnd"/>
                    <w:r w:rsidRPr="007019DC">
                      <w:rPr>
                        <w:lang w:val="en-CA"/>
                      </w:rPr>
                      <w:t xml:space="preserve">). </w:t>
                    </w:r>
                  </w:p>
                  <w:p w:rsidR="00FD4C39" w:rsidRPr="007019DC" w:rsidRDefault="00FD4C39" w:rsidP="00FD4C39">
                    <w:pPr>
                      <w:rPr>
                        <w:lang w:val="en-CA"/>
                      </w:rPr>
                    </w:pPr>
                  </w:p>
                  <w:p w:rsidR="00FD4C39" w:rsidRPr="007019DC" w:rsidRDefault="00FD4C39" w:rsidP="00FD4C39">
                    <w:pPr>
                      <w:rPr>
                        <w:lang w:val="en-CA"/>
                      </w:rPr>
                    </w:pPr>
                    <w:r w:rsidRPr="007019DC">
                      <w:rPr>
                        <w:lang w:val="en-CA"/>
                      </w:rPr>
                      <w:t xml:space="preserve">In May 1934 Lucas joined two New Zealanders </w:t>
                    </w:r>
                    <w:proofErr w:type="spellStart"/>
                    <w:r w:rsidRPr="007019DC">
                      <w:rPr>
                        <w:lang w:val="en-CA"/>
                      </w:rPr>
                      <w:t>A</w:t>
                    </w:r>
                    <w:r w:rsidR="007019DC" w:rsidRPr="007019DC">
                      <w:rPr>
                        <w:lang w:val="en-CA"/>
                      </w:rPr>
                      <w:t>myas</w:t>
                    </w:r>
                    <w:proofErr w:type="spellEnd"/>
                    <w:r w:rsidRPr="007019DC">
                      <w:rPr>
                        <w:lang w:val="en-CA"/>
                      </w:rPr>
                      <w:t xml:space="preserve"> C</w:t>
                    </w:r>
                    <w:r w:rsidR="007019DC" w:rsidRPr="007019DC">
                      <w:rPr>
                        <w:lang w:val="en-CA"/>
                      </w:rPr>
                      <w:t>onnell</w:t>
                    </w:r>
                    <w:r w:rsidRPr="007019DC">
                      <w:rPr>
                        <w:lang w:val="en-CA"/>
                      </w:rPr>
                      <w:t xml:space="preserve"> (1901-1980) and Basil Ward (1902-76) in practice. Together they experimented with techniques of monolithic reinforced concrete building. Lucas led a number of private house projects - Dragons in Sussex (1936), Greenside at Wentworth (1937, now demolished), </w:t>
                    </w:r>
                    <w:proofErr w:type="spellStart"/>
                    <w:r w:rsidRPr="007019DC">
                      <w:rPr>
                        <w:lang w:val="en-CA"/>
                      </w:rPr>
                      <w:t>Potcroft</w:t>
                    </w:r>
                    <w:proofErr w:type="spellEnd"/>
                    <w:r w:rsidRPr="007019DC">
                      <w:rPr>
                        <w:lang w:val="en-CA"/>
                      </w:rPr>
                      <w:t xml:space="preserve"> in Sutton (1937), 66 </w:t>
                    </w:r>
                    <w:proofErr w:type="spellStart"/>
                    <w:r w:rsidRPr="007019DC">
                      <w:rPr>
                        <w:lang w:val="en-CA"/>
                      </w:rPr>
                      <w:t>Frognal</w:t>
                    </w:r>
                    <w:proofErr w:type="spellEnd"/>
                    <w:r w:rsidRPr="007019DC">
                      <w:rPr>
                        <w:lang w:val="en-CA"/>
                      </w:rPr>
                      <w:t xml:space="preserve"> in Hampstead (1938) and 26 </w:t>
                    </w:r>
                    <w:proofErr w:type="spellStart"/>
                    <w:r w:rsidRPr="007019DC">
                      <w:rPr>
                        <w:lang w:val="en-CA"/>
                      </w:rPr>
                      <w:t>Bessborough</w:t>
                    </w:r>
                    <w:proofErr w:type="spellEnd"/>
                    <w:r w:rsidRPr="007019DC">
                      <w:rPr>
                        <w:lang w:val="en-CA"/>
                      </w:rPr>
                      <w:t xml:space="preserve"> Road in Roehampton (1939).</w:t>
                    </w:r>
                  </w:p>
                  <w:p w:rsidR="00FD4C39" w:rsidRPr="007019DC" w:rsidRDefault="00FD4C39" w:rsidP="00FD4C39">
                    <w:pPr>
                      <w:rPr>
                        <w:lang w:val="en-CA"/>
                      </w:rPr>
                    </w:pPr>
                  </w:p>
                  <w:p w:rsidR="00A22715" w:rsidRPr="007019DC" w:rsidRDefault="00A22715" w:rsidP="00A22715">
                    <w:pPr>
                      <w:keepNext/>
                      <w:rPr>
                        <w:lang w:val="en-CA"/>
                      </w:rPr>
                    </w:pPr>
                    <w:r w:rsidRPr="007019DC">
                      <w:rPr>
                        <w:lang w:val="en-CA"/>
                      </w:rPr>
                      <w:t xml:space="preserve">File: 66 </w:t>
                    </w:r>
                    <w:proofErr w:type="spellStart"/>
                    <w:r w:rsidRPr="007019DC">
                      <w:rPr>
                        <w:lang w:val="en-CA"/>
                      </w:rPr>
                      <w:t>Frognal</w:t>
                    </w:r>
                    <w:proofErr w:type="spellEnd"/>
                    <w:r w:rsidRPr="007019DC">
                      <w:rPr>
                        <w:lang w:val="en-CA"/>
                      </w:rPr>
                      <w:t>, Hampstead (1938).jpg</w:t>
                    </w:r>
                  </w:p>
                  <w:p w:rsidR="00A22715" w:rsidRPr="007019DC" w:rsidRDefault="00A22715" w:rsidP="00A22715">
                    <w:pPr>
                      <w:pStyle w:val="Caption"/>
                      <w:rPr>
                        <w:lang w:val="en-CA"/>
                      </w:rPr>
                    </w:pPr>
                    <w:r w:rsidRPr="007019DC">
                      <w:rPr>
                        <w:lang w:val="en-CA"/>
                      </w:rPr>
                      <w:t xml:space="preserve">66 </w:t>
                    </w:r>
                    <w:proofErr w:type="spellStart"/>
                    <w:r w:rsidRPr="007019DC">
                      <w:rPr>
                        <w:lang w:val="en-CA"/>
                      </w:rPr>
                      <w:t>Frognal</w:t>
                    </w:r>
                    <w:proofErr w:type="spellEnd"/>
                    <w:r w:rsidRPr="007019DC">
                      <w:rPr>
                        <w:lang w:val="en-CA"/>
                      </w:rPr>
                      <w:t xml:space="preserve">, Hampstead (1938) </w:t>
                    </w:r>
                    <w:r w:rsidRPr="007019DC">
                      <w:rPr>
                        <w:lang w:val="en-CA"/>
                      </w:rPr>
                      <w:fldChar w:fldCharType="begin"/>
                    </w:r>
                    <w:r w:rsidRPr="007019DC">
                      <w:rPr>
                        <w:lang w:val="en-CA"/>
                      </w:rPr>
                      <w:instrText xml:space="preserve"> SEQ 66_Frognal,_Hampstead_(1938) \* ARABIC </w:instrText>
                    </w:r>
                    <w:r w:rsidRPr="007019DC">
                      <w:rPr>
                        <w:lang w:val="en-CA"/>
                      </w:rPr>
                      <w:fldChar w:fldCharType="separate"/>
                    </w:r>
                    <w:r w:rsidRPr="007019DC">
                      <w:rPr>
                        <w:noProof/>
                        <w:lang w:val="en-CA"/>
                      </w:rPr>
                      <w:t>1</w:t>
                    </w:r>
                    <w:r w:rsidRPr="007019DC">
                      <w:rPr>
                        <w:lang w:val="en-CA"/>
                      </w:rPr>
                      <w:fldChar w:fldCharType="end"/>
                    </w:r>
                  </w:p>
                  <w:p w:rsidR="00A22715" w:rsidRPr="007019DC" w:rsidRDefault="00A22715" w:rsidP="00A22715">
                    <w:pPr>
                      <w:rPr>
                        <w:lang w:val="en-CA"/>
                      </w:rPr>
                    </w:pPr>
                    <w:r w:rsidRPr="007019DC">
                      <w:rPr>
                        <w:lang w:val="en-CA"/>
                      </w:rPr>
                      <w:t xml:space="preserve">Source: Image can be found at </w:t>
                    </w:r>
                    <w:hyperlink r:id="rId9" w:history="1">
                      <w:r w:rsidRPr="007019DC">
                        <w:rPr>
                          <w:rStyle w:val="Hyperlink"/>
                          <w:lang w:val="en-CA"/>
                        </w:rPr>
                        <w:t>http://www.e-architect.co.uk/images/jpgs/london/66_frognal_house_180911_aw2.jpg</w:t>
                      </w:r>
                    </w:hyperlink>
                  </w:p>
                  <w:p w:rsidR="00A22715" w:rsidRPr="007019DC" w:rsidRDefault="00A22715" w:rsidP="00FD4C39">
                    <w:pPr>
                      <w:rPr>
                        <w:lang w:val="en-CA"/>
                      </w:rPr>
                    </w:pPr>
                  </w:p>
                  <w:p w:rsidR="00FD4C39" w:rsidRPr="007019DC" w:rsidRDefault="00FD4C39" w:rsidP="00FD4C39">
                    <w:pPr>
                      <w:rPr>
                        <w:lang w:val="en-CA"/>
                      </w:rPr>
                    </w:pPr>
                    <w:r w:rsidRPr="007019DC">
                      <w:rPr>
                        <w:lang w:val="en-CA"/>
                      </w:rPr>
                      <w:t>After the practice disbanded in 1939</w:t>
                    </w:r>
                    <w:r w:rsidR="000A382E">
                      <w:rPr>
                        <w:lang w:val="en-CA"/>
                      </w:rPr>
                      <w:t>,</w:t>
                    </w:r>
                    <w:r w:rsidRPr="007019DC">
                      <w:rPr>
                        <w:lang w:val="en-CA"/>
                      </w:rPr>
                      <w:t xml:space="preserve"> Lucas spent the war years assisting the British Research Station in the construction of defensive concrete structures. He rejoined his family on the other side of the Atlantic, where they had spent the war. When the couple decided to separate at the end of the 1940s, Lucas moved back to England and with the help of Leslie Martin (1909-2000), he joined the development section of the London County Council in the late 1940s, becoming one of the first members of the housing division in the architects’ department. </w:t>
                    </w:r>
                  </w:p>
                  <w:p w:rsidR="00FD4C39" w:rsidRPr="007019DC" w:rsidRDefault="00FD4C39" w:rsidP="00FD4C39">
                    <w:pPr>
                      <w:rPr>
                        <w:lang w:val="en-CA"/>
                      </w:rPr>
                    </w:pPr>
                  </w:p>
                  <w:p w:rsidR="00FD4C39" w:rsidRPr="007019DC" w:rsidRDefault="00FD4C39" w:rsidP="00FD4C39">
                    <w:pPr>
                      <w:rPr>
                        <w:lang w:val="en-CA"/>
                      </w:rPr>
                    </w:pPr>
                    <w:r w:rsidRPr="007019DC">
                      <w:rPr>
                        <w:lang w:val="en-CA"/>
                      </w:rPr>
                      <w:t xml:space="preserve">Lucas worked on the </w:t>
                    </w:r>
                    <w:proofErr w:type="spellStart"/>
                    <w:r w:rsidRPr="007019DC">
                      <w:rPr>
                        <w:lang w:val="en-CA"/>
                      </w:rPr>
                      <w:t>Ackroydon</w:t>
                    </w:r>
                    <w:proofErr w:type="spellEnd"/>
                    <w:r w:rsidRPr="007019DC">
                      <w:rPr>
                        <w:lang w:val="en-CA"/>
                      </w:rPr>
                      <w:t xml:space="preserve"> Estate in Wimbledon and later headed up the Alton West team on the Roehampton Estate, which won an RIBA bronze medal in 1959. Of Roehampton he said, ‘I think I learnt more about architecture and how to run jobs with that than in the rest of my career’</w:t>
                    </w:r>
                    <w:r w:rsidRPr="007019DC">
                      <w:rPr>
                        <w:noProof/>
                        <w:lang w:val="en-CA"/>
                      </w:rPr>
                      <w:t xml:space="preserve"> (quoted from James Dunnett)</w:t>
                    </w:r>
                    <w:r w:rsidRPr="007019DC">
                      <w:rPr>
                        <w:lang w:val="en-CA"/>
                      </w:rPr>
                      <w:t xml:space="preserve">. Staying with the </w:t>
                    </w:r>
                    <w:proofErr w:type="spellStart"/>
                    <w:r w:rsidRPr="007019DC">
                      <w:rPr>
                        <w:lang w:val="en-CA"/>
                      </w:rPr>
                      <w:t>LCC</w:t>
                    </w:r>
                    <w:proofErr w:type="spellEnd"/>
                    <w:r w:rsidRPr="007019DC">
                      <w:rPr>
                        <w:lang w:val="en-CA"/>
                      </w:rPr>
                      <w:t xml:space="preserve"> (latterly Greater London Council) until his retirement in 1978, he preferred to stay closely involved in the projects and mainly kept out of the public debate that followed his strong modern architectural output. Lucas was awarded an OBE in 1972. </w:t>
                    </w:r>
                    <w:r w:rsidRPr="007019DC">
                      <w:rPr>
                        <w:lang w:val="en-CA"/>
                      </w:rPr>
                      <w:t>He</w:t>
                    </w:r>
                    <w:r w:rsidRPr="007019DC">
                      <w:rPr>
                        <w:lang w:val="en-CA"/>
                      </w:rPr>
                      <w:t xml:space="preserve"> remarri</w:t>
                    </w:r>
                    <w:r w:rsidRPr="007019DC">
                      <w:rPr>
                        <w:lang w:val="en-CA"/>
                      </w:rPr>
                      <w:t xml:space="preserve">ed in 1952 to Pamela Campbell. </w:t>
                    </w:r>
                  </w:p>
                  <w:p w:rsidR="00FD4C39" w:rsidRPr="007019DC" w:rsidRDefault="00FD4C39" w:rsidP="00FD4C39">
                    <w:pPr>
                      <w:rPr>
                        <w:lang w:val="en-CA"/>
                      </w:rPr>
                    </w:pPr>
                  </w:p>
                  <w:p w:rsidR="00A22715" w:rsidRPr="007019DC" w:rsidRDefault="00A22715" w:rsidP="00A22715">
                    <w:pPr>
                      <w:keepNext/>
                      <w:rPr>
                        <w:lang w:val="en-CA"/>
                      </w:rPr>
                    </w:pPr>
                    <w:r w:rsidRPr="007019DC">
                      <w:rPr>
                        <w:lang w:val="en-CA"/>
                      </w:rPr>
                      <w:t xml:space="preserve">File: </w:t>
                    </w:r>
                    <w:r w:rsidRPr="007019DC">
                      <w:rPr>
                        <w:color w:val="000000"/>
                        <w:lang w:val="en-CA"/>
                      </w:rPr>
                      <w:t>Alton West Estate, Roehampton, London (1951).</w:t>
                    </w:r>
                    <w:r w:rsidRPr="007019DC">
                      <w:rPr>
                        <w:color w:val="000000"/>
                        <w:lang w:val="en-CA"/>
                      </w:rPr>
                      <w:t>jpg</w:t>
                    </w:r>
                  </w:p>
                  <w:p w:rsidR="00A22715" w:rsidRPr="007019DC" w:rsidRDefault="00A22715" w:rsidP="00A22715">
                    <w:pPr>
                      <w:pStyle w:val="Caption"/>
                      <w:rPr>
                        <w:lang w:val="en-CA"/>
                      </w:rPr>
                    </w:pPr>
                    <w:r w:rsidRPr="007019DC">
                      <w:rPr>
                        <w:lang w:val="en-CA"/>
                      </w:rPr>
                      <w:t xml:space="preserve">Alton West Estate, Roehampton, London </w:t>
                    </w:r>
                    <w:r w:rsidRPr="007019DC">
                      <w:rPr>
                        <w:lang w:val="en-CA"/>
                      </w:rPr>
                      <w:fldChar w:fldCharType="begin"/>
                    </w:r>
                    <w:r w:rsidRPr="007019DC">
                      <w:rPr>
                        <w:lang w:val="en-CA"/>
                      </w:rPr>
                      <w:instrText xml:space="preserve"> SEQ Alton_West_Estate,_Roehampton,_London \* ARABIC </w:instrText>
                    </w:r>
                    <w:r w:rsidRPr="007019DC">
                      <w:rPr>
                        <w:lang w:val="en-CA"/>
                      </w:rPr>
                      <w:fldChar w:fldCharType="separate"/>
                    </w:r>
                    <w:r w:rsidRPr="007019DC">
                      <w:rPr>
                        <w:noProof/>
                        <w:lang w:val="en-CA"/>
                      </w:rPr>
                      <w:t>1</w:t>
                    </w:r>
                    <w:r w:rsidRPr="007019DC">
                      <w:rPr>
                        <w:lang w:val="en-CA"/>
                      </w:rPr>
                      <w:fldChar w:fldCharType="end"/>
                    </w:r>
                  </w:p>
                  <w:p w:rsidR="00A22715" w:rsidRPr="007019DC" w:rsidRDefault="00A22715" w:rsidP="00A22715">
                    <w:pPr>
                      <w:rPr>
                        <w:lang w:val="en-CA"/>
                      </w:rPr>
                    </w:pPr>
                    <w:r w:rsidRPr="007019DC">
                      <w:rPr>
                        <w:lang w:val="en-CA"/>
                      </w:rPr>
                      <w:t xml:space="preserve">Source: Copyrighted under Steve Cadman. Image can be found at </w:t>
                    </w:r>
                    <w:hyperlink r:id="rId10" w:history="1">
                      <w:r w:rsidRPr="007019DC">
                        <w:rPr>
                          <w:rStyle w:val="Hyperlink"/>
                          <w:lang w:val="en-CA"/>
                        </w:rPr>
                        <w:t>https://www.flickr.com/photos/stevecadman/4282048947/sizes/l/</w:t>
                      </w:r>
                    </w:hyperlink>
                  </w:p>
                  <w:p w:rsidR="00A22715" w:rsidRPr="007019DC" w:rsidRDefault="00A22715" w:rsidP="00FD4C39">
                    <w:pPr>
                      <w:rPr>
                        <w:lang w:val="en-CA"/>
                      </w:rPr>
                    </w:pPr>
                  </w:p>
                  <w:p w:rsidR="00FD4C39" w:rsidRPr="007019DC" w:rsidRDefault="00FD4C39" w:rsidP="00FD4C39">
                    <w:pPr>
                      <w:rPr>
                        <w:rStyle w:val="Heading1Char"/>
                        <w:lang w:val="en-CA"/>
                      </w:rPr>
                    </w:pPr>
                    <w:r w:rsidRPr="007019DC">
                      <w:rPr>
                        <w:rStyle w:val="Heading1Char"/>
                        <w:lang w:val="en-CA"/>
                      </w:rPr>
                      <w:t>List of Works</w:t>
                    </w:r>
                  </w:p>
                  <w:p w:rsidR="00FD4C39" w:rsidRPr="007019DC" w:rsidRDefault="00FD4C39" w:rsidP="00FD4C39">
                    <w:pPr>
                      <w:rPr>
                        <w:b/>
                        <w:lang w:val="en-CA"/>
                      </w:rPr>
                    </w:pPr>
                  </w:p>
                  <w:p w:rsidR="00FD4C39" w:rsidRPr="007019DC" w:rsidRDefault="00FD4C39" w:rsidP="00FD4C39">
                    <w:pPr>
                      <w:rPr>
                        <w:lang w:val="en-CA"/>
                      </w:rPr>
                    </w:pPr>
                    <w:r w:rsidRPr="007019DC">
                      <w:rPr>
                        <w:lang w:val="en-CA"/>
                      </w:rPr>
                      <w:t>(</w:t>
                    </w:r>
                    <w:r w:rsidRPr="007019DC">
                      <w:rPr>
                        <w:lang w:val="en-CA"/>
                      </w:rPr>
                      <w:t>1929</w:t>
                    </w:r>
                    <w:r w:rsidRPr="007019DC">
                      <w:rPr>
                        <w:lang w:val="en-CA"/>
                      </w:rPr>
                      <w:t>)</w:t>
                    </w:r>
                    <w:r w:rsidR="000A382E">
                      <w:rPr>
                        <w:lang w:val="en-CA"/>
                      </w:rPr>
                      <w:t xml:space="preserve"> </w:t>
                    </w:r>
                    <w:r w:rsidRPr="007019DC">
                      <w:rPr>
                        <w:lang w:val="en-CA"/>
                      </w:rPr>
                      <w:tab/>
                      <w:t>Noah’s House, Bourne End, Buckinghamshire.</w:t>
                    </w:r>
                  </w:p>
                  <w:p w:rsidR="00FD4C39" w:rsidRPr="007019DC" w:rsidRDefault="00FD4C39" w:rsidP="00FD4C39">
                    <w:pPr>
                      <w:rPr>
                        <w:lang w:val="en-CA"/>
                      </w:rPr>
                    </w:pPr>
                  </w:p>
                  <w:p w:rsidR="00FD4C39" w:rsidRPr="007019DC" w:rsidRDefault="00FD4C39" w:rsidP="00FD4C39">
                    <w:pPr>
                      <w:rPr>
                        <w:lang w:val="en-CA"/>
                      </w:rPr>
                    </w:pPr>
                    <w:r w:rsidRPr="007019DC">
                      <w:rPr>
                        <w:lang w:val="en-CA"/>
                      </w:rPr>
                      <w:t>(</w:t>
                    </w:r>
                    <w:r w:rsidRPr="007019DC">
                      <w:rPr>
                        <w:lang w:val="en-CA"/>
                      </w:rPr>
                      <w:t>1933</w:t>
                    </w:r>
                    <w:r w:rsidRPr="007019DC">
                      <w:rPr>
                        <w:lang w:val="en-CA"/>
                      </w:rPr>
                      <w:t>)</w:t>
                    </w:r>
                    <w:r w:rsidR="000A382E">
                      <w:rPr>
                        <w:lang w:val="en-CA"/>
                      </w:rPr>
                      <w:t xml:space="preserve"> </w:t>
                    </w:r>
                    <w:r w:rsidRPr="007019DC">
                      <w:rPr>
                        <w:lang w:val="en-CA"/>
                      </w:rPr>
                      <w:tab/>
                      <w:t>The Hopfield, Wrotham, Kent.</w:t>
                    </w:r>
                  </w:p>
                  <w:p w:rsidR="00FD4C39" w:rsidRPr="007019DC" w:rsidRDefault="00FD4C39" w:rsidP="00FD4C39">
                    <w:pPr>
                      <w:rPr>
                        <w:lang w:val="en-CA"/>
                      </w:rPr>
                    </w:pPr>
                  </w:p>
                  <w:p w:rsidR="00FD4C39" w:rsidRPr="007019DC" w:rsidRDefault="00FD4C39" w:rsidP="00FD4C39">
                    <w:pPr>
                      <w:rPr>
                        <w:lang w:val="en-CA"/>
                      </w:rPr>
                    </w:pPr>
                    <w:r w:rsidRPr="007019DC">
                      <w:rPr>
                        <w:lang w:val="en-CA"/>
                      </w:rPr>
                      <w:lastRenderedPageBreak/>
                      <w:t>(</w:t>
                    </w:r>
                    <w:r w:rsidRPr="007019DC">
                      <w:rPr>
                        <w:lang w:val="en-CA"/>
                      </w:rPr>
                      <w:t>1936</w:t>
                    </w:r>
                    <w:r w:rsidRPr="007019DC">
                      <w:rPr>
                        <w:lang w:val="en-CA"/>
                      </w:rPr>
                      <w:t>)</w:t>
                    </w:r>
                    <w:r w:rsidR="000A382E">
                      <w:rPr>
                        <w:lang w:val="en-CA"/>
                      </w:rPr>
                      <w:t xml:space="preserve"> </w:t>
                    </w:r>
                    <w:r w:rsidRPr="007019DC">
                      <w:rPr>
                        <w:lang w:val="en-CA"/>
                      </w:rPr>
                      <w:tab/>
                      <w:t xml:space="preserve">Dragons, </w:t>
                    </w:r>
                    <w:proofErr w:type="spellStart"/>
                    <w:r w:rsidRPr="007019DC">
                      <w:rPr>
                        <w:lang w:val="en-CA"/>
                      </w:rPr>
                      <w:t>Woodmancote</w:t>
                    </w:r>
                    <w:proofErr w:type="spellEnd"/>
                    <w:r w:rsidRPr="007019DC">
                      <w:rPr>
                        <w:lang w:val="en-CA"/>
                      </w:rPr>
                      <w:t>, West Sussex.</w:t>
                    </w:r>
                  </w:p>
                  <w:p w:rsidR="00FD4C39" w:rsidRPr="007019DC" w:rsidRDefault="00FD4C39" w:rsidP="00FD4C39">
                    <w:pPr>
                      <w:rPr>
                        <w:lang w:val="en-CA"/>
                      </w:rPr>
                    </w:pPr>
                  </w:p>
                  <w:p w:rsidR="00FD4C39" w:rsidRPr="007019DC" w:rsidRDefault="00FD4C39" w:rsidP="00FD4C39">
                    <w:pPr>
                      <w:rPr>
                        <w:lang w:val="en-CA"/>
                      </w:rPr>
                    </w:pPr>
                    <w:r w:rsidRPr="007019DC">
                      <w:rPr>
                        <w:lang w:val="en-CA"/>
                      </w:rPr>
                      <w:t>(</w:t>
                    </w:r>
                    <w:r w:rsidRPr="007019DC">
                      <w:rPr>
                        <w:lang w:val="en-CA"/>
                      </w:rPr>
                      <w:t>1937</w:t>
                    </w:r>
                    <w:r w:rsidRPr="007019DC">
                      <w:rPr>
                        <w:lang w:val="en-CA"/>
                      </w:rPr>
                      <w:t>)</w:t>
                    </w:r>
                    <w:r w:rsidR="000A382E">
                      <w:rPr>
                        <w:lang w:val="en-CA"/>
                      </w:rPr>
                      <w:t xml:space="preserve"> </w:t>
                    </w:r>
                    <w:r w:rsidRPr="007019DC">
                      <w:rPr>
                        <w:lang w:val="en-CA"/>
                      </w:rPr>
                      <w:tab/>
                      <w:t>Bracken (Greenside), Wentworth, Virginia Water, Surrey.</w:t>
                    </w:r>
                  </w:p>
                  <w:p w:rsidR="00FD4C39" w:rsidRPr="007019DC" w:rsidRDefault="00FD4C39" w:rsidP="00FD4C39">
                    <w:pPr>
                      <w:rPr>
                        <w:lang w:val="en-CA"/>
                      </w:rPr>
                    </w:pPr>
                  </w:p>
                  <w:p w:rsidR="00FD4C39" w:rsidRPr="007019DC" w:rsidRDefault="00FD4C39" w:rsidP="00FD4C39">
                    <w:pPr>
                      <w:rPr>
                        <w:lang w:val="en-CA"/>
                      </w:rPr>
                    </w:pPr>
                    <w:r w:rsidRPr="007019DC">
                      <w:rPr>
                        <w:lang w:val="en-CA"/>
                      </w:rPr>
                      <w:t>(</w:t>
                    </w:r>
                    <w:r w:rsidRPr="007019DC">
                      <w:rPr>
                        <w:lang w:val="en-CA"/>
                      </w:rPr>
                      <w:t>1938</w:t>
                    </w:r>
                    <w:r w:rsidRPr="007019DC">
                      <w:rPr>
                        <w:lang w:val="en-CA"/>
                      </w:rPr>
                      <w:t>)</w:t>
                    </w:r>
                    <w:r w:rsidR="000A382E">
                      <w:rPr>
                        <w:lang w:val="en-CA"/>
                      </w:rPr>
                      <w:t xml:space="preserve"> </w:t>
                    </w:r>
                    <w:r w:rsidRPr="007019DC">
                      <w:rPr>
                        <w:lang w:val="en-CA"/>
                      </w:rPr>
                      <w:tab/>
                      <w:t xml:space="preserve">66 </w:t>
                    </w:r>
                    <w:proofErr w:type="spellStart"/>
                    <w:r w:rsidRPr="007019DC">
                      <w:rPr>
                        <w:lang w:val="en-CA"/>
                      </w:rPr>
                      <w:t>Frognal</w:t>
                    </w:r>
                    <w:proofErr w:type="spellEnd"/>
                    <w:r w:rsidRPr="007019DC">
                      <w:rPr>
                        <w:lang w:val="en-CA"/>
                      </w:rPr>
                      <w:t>, Hampstead, London.</w:t>
                    </w:r>
                  </w:p>
                  <w:p w:rsidR="00FD4C39" w:rsidRPr="007019DC" w:rsidRDefault="00FD4C39" w:rsidP="00FD4C39">
                    <w:pPr>
                      <w:rPr>
                        <w:lang w:val="en-CA"/>
                      </w:rPr>
                    </w:pPr>
                  </w:p>
                  <w:p w:rsidR="003F0D73" w:rsidRPr="007019DC" w:rsidRDefault="00FD4C39" w:rsidP="00FD4C39">
                    <w:pPr>
                      <w:rPr>
                        <w:lang w:val="en-CA"/>
                      </w:rPr>
                    </w:pPr>
                    <w:r w:rsidRPr="007019DC">
                      <w:rPr>
                        <w:lang w:val="en-CA"/>
                      </w:rPr>
                      <w:t>(</w:t>
                    </w:r>
                    <w:r w:rsidRPr="007019DC">
                      <w:rPr>
                        <w:lang w:val="en-CA"/>
                      </w:rPr>
                      <w:t>1951</w:t>
                    </w:r>
                    <w:r w:rsidRPr="007019DC">
                      <w:rPr>
                        <w:lang w:val="en-CA"/>
                      </w:rPr>
                      <w:t>)</w:t>
                    </w:r>
                    <w:r w:rsidR="000A382E">
                      <w:rPr>
                        <w:lang w:val="en-CA"/>
                      </w:rPr>
                      <w:t xml:space="preserve"> </w:t>
                    </w:r>
                    <w:r w:rsidRPr="007019DC">
                      <w:rPr>
                        <w:lang w:val="en-CA"/>
                      </w:rPr>
                      <w:tab/>
                      <w:t>Alton West Estate, Roehampton, London.</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FD4C39" w:rsidRPr="00A9401C" w:rsidRDefault="00A22715" w:rsidP="00FD4C39">
                <w:sdt>
                  <w:sdtPr>
                    <w:id w:val="92366538"/>
                    <w:citation/>
                  </w:sdtPr>
                  <w:sdtContent>
                    <w:r>
                      <w:fldChar w:fldCharType="begin"/>
                    </w:r>
                    <w:r>
                      <w:rPr>
                        <w:lang w:val="en-CA"/>
                      </w:rPr>
                      <w:instrText xml:space="preserve"> CITATION Dunnett84 \l 4105 </w:instrText>
                    </w:r>
                    <w:r>
                      <w:fldChar w:fldCharType="separate"/>
                    </w:r>
                    <w:r>
                      <w:rPr>
                        <w:noProof/>
                        <w:lang w:val="en-CA"/>
                      </w:rPr>
                      <w:t xml:space="preserve"> </w:t>
                    </w:r>
                    <w:r w:rsidRPr="00A22715">
                      <w:rPr>
                        <w:noProof/>
                        <w:lang w:val="en-CA"/>
                      </w:rPr>
                      <w:t>(Dunnett)</w:t>
                    </w:r>
                    <w:r>
                      <w:fldChar w:fldCharType="end"/>
                    </w:r>
                  </w:sdtContent>
                </w:sdt>
              </w:p>
              <w:p w:rsidR="00FD4C39" w:rsidRPr="00A9401C" w:rsidRDefault="00A22715" w:rsidP="00FD4C39">
                <w:sdt>
                  <w:sdtPr>
                    <w:id w:val="-1827577242"/>
                    <w:citation/>
                  </w:sdtPr>
                  <w:sdtContent>
                    <w:r>
                      <w:fldChar w:fldCharType="begin"/>
                    </w:r>
                    <w:r>
                      <w:rPr>
                        <w:lang w:val="en-CA"/>
                      </w:rPr>
                      <w:instrText xml:space="preserve"> CITATION Lucas02 \l 4105 </w:instrText>
                    </w:r>
                    <w:r>
                      <w:fldChar w:fldCharType="separate"/>
                    </w:r>
                    <w:r w:rsidRPr="00A22715">
                      <w:rPr>
                        <w:noProof/>
                        <w:lang w:val="en-CA"/>
                      </w:rPr>
                      <w:t>(Lucas)</w:t>
                    </w:r>
                    <w:r>
                      <w:fldChar w:fldCharType="end"/>
                    </w:r>
                  </w:sdtContent>
                </w:sdt>
              </w:p>
              <w:p w:rsidR="00FD4C39" w:rsidRPr="00A9401C" w:rsidRDefault="00A22715" w:rsidP="00FD4C39">
                <w:sdt>
                  <w:sdtPr>
                    <w:id w:val="1442878464"/>
                    <w:citation/>
                  </w:sdtPr>
                  <w:sdtContent>
                    <w:r>
                      <w:fldChar w:fldCharType="begin"/>
                    </w:r>
                    <w:r>
                      <w:rPr>
                        <w:lang w:val="en-CA"/>
                      </w:rPr>
                      <w:instrText xml:space="preserve"> CITATION Read34 \l 4105 </w:instrText>
                    </w:r>
                    <w:r>
                      <w:fldChar w:fldCharType="separate"/>
                    </w:r>
                    <w:r w:rsidRPr="00A22715">
                      <w:rPr>
                        <w:noProof/>
                        <w:lang w:val="en-CA"/>
                      </w:rPr>
                      <w:t>(Read)</w:t>
                    </w:r>
                    <w:r>
                      <w:fldChar w:fldCharType="end"/>
                    </w:r>
                  </w:sdtContent>
                </w:sdt>
              </w:p>
              <w:p w:rsidR="00FD4C39" w:rsidRPr="00A9401C" w:rsidRDefault="00A22715" w:rsidP="00FD4C39">
                <w:sdt>
                  <w:sdtPr>
                    <w:id w:val="934559086"/>
                    <w:citation/>
                  </w:sdtPr>
                  <w:sdtContent>
                    <w:r>
                      <w:fldChar w:fldCharType="begin"/>
                    </w:r>
                    <w:r>
                      <w:rPr>
                        <w:lang w:val="en-CA"/>
                      </w:rPr>
                      <w:instrText xml:space="preserve"> CITATION Rendel08 \l 4105 </w:instrText>
                    </w:r>
                    <w:r>
                      <w:fldChar w:fldCharType="separate"/>
                    </w:r>
                    <w:r w:rsidRPr="00A22715">
                      <w:rPr>
                        <w:noProof/>
                        <w:lang w:val="en-CA"/>
                      </w:rPr>
                      <w:t>(Rendel and Sharp)</w:t>
                    </w:r>
                    <w:r>
                      <w:fldChar w:fldCharType="end"/>
                    </w:r>
                  </w:sdtContent>
                </w:sdt>
              </w:p>
              <w:p w:rsidR="00FD4C39" w:rsidRPr="00A9401C" w:rsidRDefault="007019DC" w:rsidP="00FD4C39">
                <w:sdt>
                  <w:sdtPr>
                    <w:id w:val="-2100470861"/>
                    <w:citation/>
                  </w:sdtPr>
                  <w:sdtContent>
                    <w:r>
                      <w:fldChar w:fldCharType="begin"/>
                    </w:r>
                    <w:r>
                      <w:rPr>
                        <w:lang w:val="en-CA"/>
                      </w:rPr>
                      <w:instrText xml:space="preserve"> CITATION Sharp94 \l 4105 </w:instrText>
                    </w:r>
                    <w:r>
                      <w:fldChar w:fldCharType="separate"/>
                    </w:r>
                    <w:r w:rsidRPr="007019DC">
                      <w:rPr>
                        <w:noProof/>
                        <w:lang w:val="en-CA"/>
                      </w:rPr>
                      <w:t>(Sharp)</w:t>
                    </w:r>
                    <w:r>
                      <w:fldChar w:fldCharType="end"/>
                    </w:r>
                  </w:sdtContent>
                </w:sdt>
                <w:r w:rsidR="00FD4C39" w:rsidRPr="00A9401C">
                  <w:t xml:space="preserve"> </w:t>
                </w:r>
              </w:p>
              <w:p w:rsidR="007019DC" w:rsidRDefault="007019DC" w:rsidP="00FD4C39">
                <w:sdt>
                  <w:sdtPr>
                    <w:id w:val="1291553337"/>
                    <w:citation/>
                  </w:sdtPr>
                  <w:sdtContent>
                    <w:r>
                      <w:fldChar w:fldCharType="begin"/>
                    </w:r>
                    <w:r>
                      <w:rPr>
                        <w:lang w:val="en-CA"/>
                      </w:rPr>
                      <w:instrText xml:space="preserve"> CITATION Stevens56 \l 4105 </w:instrText>
                    </w:r>
                    <w:r>
                      <w:fldChar w:fldCharType="separate"/>
                    </w:r>
                    <w:r w:rsidRPr="007019DC">
                      <w:rPr>
                        <w:noProof/>
                        <w:lang w:val="en-CA"/>
                      </w:rPr>
                      <w:t>(Stevens)</w:t>
                    </w:r>
                    <w:r>
                      <w:fldChar w:fldCharType="end"/>
                    </w:r>
                  </w:sdtContent>
                </w:sdt>
              </w:p>
              <w:p w:rsidR="00FD4C39" w:rsidRPr="00A9401C" w:rsidRDefault="007019DC" w:rsidP="00FD4C39">
                <w:sdt>
                  <w:sdtPr>
                    <w:id w:val="-934287170"/>
                    <w:citation/>
                  </w:sdtPr>
                  <w:sdtContent>
                    <w:r>
                      <w:fldChar w:fldCharType="begin"/>
                    </w:r>
                    <w:r>
                      <w:rPr>
                        <w:lang w:val="en-CA"/>
                      </w:rPr>
                      <w:instrText xml:space="preserve"> CITATION Anon76 \l 4105 </w:instrText>
                    </w:r>
                    <w:r>
                      <w:fldChar w:fldCharType="separate"/>
                    </w:r>
                    <w:r w:rsidRPr="007019DC">
                      <w:rPr>
                        <w:noProof/>
                        <w:lang w:val="en-CA"/>
                      </w:rPr>
                      <w:t>(Anon.)</w:t>
                    </w:r>
                    <w:r>
                      <w:fldChar w:fldCharType="end"/>
                    </w:r>
                  </w:sdtContent>
                </w:sdt>
              </w:p>
              <w:p w:rsidR="003235A7" w:rsidRPr="00FD4C39" w:rsidRDefault="007019DC" w:rsidP="00FD4C39">
                <w:sdt>
                  <w:sdtPr>
                    <w:id w:val="-820342471"/>
                    <w:citation/>
                  </w:sdtPr>
                  <w:sdtContent>
                    <w:r>
                      <w:fldChar w:fldCharType="begin"/>
                    </w:r>
                    <w:r>
                      <w:rPr>
                        <w:lang w:val="en-CA"/>
                      </w:rPr>
                      <w:instrText xml:space="preserve"> CITATION Anon32 \l 4105 </w:instrText>
                    </w:r>
                    <w:r>
                      <w:fldChar w:fldCharType="separate"/>
                    </w:r>
                    <w:r w:rsidRPr="007019DC">
                      <w:rPr>
                        <w:noProof/>
                        <w:lang w:val="en-CA"/>
                      </w:rPr>
                      <w:t>(Anon., A bungalow and boathouse at Bourne End, Bucks)</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D17" w:rsidRDefault="00E60D17" w:rsidP="007A0D55">
      <w:pPr>
        <w:spacing w:after="0" w:line="240" w:lineRule="auto"/>
      </w:pPr>
      <w:r>
        <w:separator/>
      </w:r>
    </w:p>
  </w:endnote>
  <w:endnote w:type="continuationSeparator" w:id="0">
    <w:p w:rsidR="00E60D17" w:rsidRDefault="00E60D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D17" w:rsidRDefault="00E60D17" w:rsidP="007A0D55">
      <w:pPr>
        <w:spacing w:after="0" w:line="240" w:lineRule="auto"/>
      </w:pPr>
      <w:r>
        <w:separator/>
      </w:r>
    </w:p>
  </w:footnote>
  <w:footnote w:type="continuationSeparator" w:id="0">
    <w:p w:rsidR="00E60D17" w:rsidRDefault="00E60D1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A382E"/>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019D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2715"/>
    <w:rsid w:val="00A27D2C"/>
    <w:rsid w:val="00A76FD9"/>
    <w:rsid w:val="00AB436D"/>
    <w:rsid w:val="00AD2F24"/>
    <w:rsid w:val="00AD4844"/>
    <w:rsid w:val="00AE64D7"/>
    <w:rsid w:val="00B219AE"/>
    <w:rsid w:val="00B33145"/>
    <w:rsid w:val="00B520C6"/>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60D17"/>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D4C3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flickr.com/photos/stevecadman/4282048947/sizes/l/" TargetMode="External"/><Relationship Id="rId4" Type="http://schemas.microsoft.com/office/2007/relationships/stylesWithEffects" Target="stylesWithEffects.xml"/><Relationship Id="rId9" Type="http://schemas.openxmlformats.org/officeDocument/2006/relationships/hyperlink" Target="http://www.e-architect.co.uk/images/jpgs/london/66_frognal_house_180911_aw2.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52A97"/>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Dunnett84</b:Tag>
    <b:SourceType>JournalArticle</b:SourceType>
    <b:Guid>{8636B284-113C-4E03-A55A-D1BE57044905}</b:Guid>
    <b:Author>
      <b:Author>
        <b:NameList>
          <b:Person>
            <b:Last>Dunnett</b:Last>
            <b:First>James</b:First>
          </b:Person>
        </b:NameList>
      </b:Author>
    </b:Author>
    <b:JournalName>Architect’s Journal</b:JournalName>
    <b:Year>1984</b:Year>
    <b:Pages>28</b:Pages>
    <b:Month>May</b:Month>
    <b:Day>9</b:Day>
    <b:Title>Obituary of Colin Lucas</b:Title>
    <b:Medium>Article</b:Medium>
    <b:Volume>52</b:Volume>
    <b:RefOrder>1</b:RefOrder>
  </b:Source>
  <b:Source>
    <b:Tag>Lucas02</b:Tag>
    <b:SourceType>Book</b:SourceType>
    <b:Guid>{AC6ED27E-6C92-48AB-B3AC-4CAD54BC4D2C}</b:Guid>
    <b:Title>Colin Lucas: View of a creative life</b:Title>
    <b:Year>2002</b:Year>
    <b:Medium>A Memoir</b:Medium>
    <b:Author>
      <b:Author>
        <b:NameList>
          <b:Person>
            <b:Last>Lucas</b:Last>
            <b:First>M.</b:First>
          </b:Person>
        </b:NameList>
      </b:Author>
    </b:Author>
    <b:RefOrder>2</b:RefOrder>
  </b:Source>
  <b:Source>
    <b:Tag>Read34</b:Tag>
    <b:SourceType>Book</b:SourceType>
    <b:Guid>{03D5B7BE-5136-4864-9D5F-C9CDCF8F585F}</b:Guid>
    <b:Author>
      <b:Author>
        <b:NameList>
          <b:Person>
            <b:Last>Read</b:Last>
            <b:First>Herbert</b:First>
            <b:Middle>(ed.)</b:Middle>
          </b:Person>
        </b:NameList>
      </b:Author>
    </b:Author>
    <b:Title>Unit One: The Modern Movement in English Architecture, Painting and Sculpture</b:Title>
    <b:Year>1934</b:Year>
    <b:City>London</b:City>
    <b:Publisher>Cassell and Co.</b:Publisher>
    <b:Medium>Print</b:Medium>
    <b:RefOrder>3</b:RefOrder>
  </b:Source>
  <b:Source>
    <b:Tag>Rendel08</b:Tag>
    <b:SourceType>Book</b:SourceType>
    <b:Guid>{12B2009A-D440-42D9-B5C6-BAA2B5133DCD}</b:Guid>
    <b:Author>
      <b:Author>
        <b:NameList>
          <b:Person>
            <b:Last>Rendel</b:Last>
            <b:First>Sally</b:First>
          </b:Person>
          <b:Person>
            <b:Last>Sharp</b:Last>
            <b:First>Dennis</b:First>
          </b:Person>
        </b:NameList>
      </b:Author>
    </b:Author>
    <b:Title>Connell, Ward and Lucas</b:Title>
    <b:Year>2008</b:Year>
    <b:City>London</b:City>
    <b:Publisher>Frances Lincoln</b:Publisher>
    <b:Medium>Print</b:Medium>
    <b:RefOrder>4</b:RefOrder>
  </b:Source>
  <b:Source>
    <b:Tag>Sharp94</b:Tag>
    <b:SourceType>Book</b:SourceType>
    <b:Guid>{F217FAFB-7D20-4D17-91D7-119E8E9B4822}</b:Guid>
    <b:Author>
      <b:Author>
        <b:NameList>
          <b:Person>
            <b:Last>Sharp</b:Last>
            <b:First>Dennis</b:First>
          </b:Person>
        </b:NameList>
      </b:Author>
    </b:Author>
    <b:Title>Connell, Ward and Lucas: Modern Movement Architects in England</b:Title>
    <b:Year>1994</b:Year>
    <b:City>London</b:City>
    <b:Publisher>Book Art</b:Publisher>
    <b:Medium>Print</b:Medium>
    <b:RefOrder>5</b:RefOrder>
  </b:Source>
  <b:Source>
    <b:Tag>Stevens56</b:Tag>
    <b:SourceType>JournalArticle</b:SourceType>
    <b:Guid>{0FB48F17-7062-4159-9098-79259E3F29BD}</b:Guid>
    <b:Author>
      <b:Author>
        <b:NameList>
          <b:Person>
            <b:Last>Stevens</b:Last>
            <b:First>T.</b:First>
          </b:Person>
        </b:NameList>
      </b:Author>
    </b:Author>
    <b:Title>Connell, Ward and Lucas 1927-1939</b:Title>
    <b:Year>1956</b:Year>
    <b:Medium>Article</b:Medium>
    <b:JournalName>AA Journal</b:JournalName>
    <b:Pages>112-115</b:Pages>
    <b:Volume>72</b:Volume>
    <b:Issue>806</b:Issue>
    <b:RefOrder>6</b:RefOrder>
  </b:Source>
  <b:Source>
    <b:Tag>Anon76</b:Tag>
    <b:SourceType>JournalArticle</b:SourceType>
    <b:Guid>{8F068586-AADC-44FE-8A1E-EF72D2ABC8E5}</b:Guid>
    <b:Author>
      <b:Author>
        <b:NameList>
          <b:Person>
            <b:Last>Anon.</b:Last>
          </b:Person>
        </b:NameList>
      </b:Author>
    </b:Author>
    <b:Title>Connell, Ward and Lucas</b:Title>
    <b:JournalName>Architect’s Journal</b:JournalName>
    <b:Year>1976</b:Year>
    <b:Pages>467</b:Pages>
    <b:Medium>Article</b:Medium>
    <b:RefOrder>7</b:RefOrder>
  </b:Source>
  <b:Source>
    <b:Tag>Anon32</b:Tag>
    <b:SourceType>JournalArticle</b:SourceType>
    <b:Guid>{DF1B23A8-6791-4ECF-828D-5CF3EC4D3465}</b:Guid>
    <b:Author>
      <b:Author>
        <b:NameList>
          <b:Person>
            <b:Last>Anon.</b:Last>
          </b:Person>
        </b:NameList>
      </b:Author>
    </b:Author>
    <b:Title>A bungalow and boathouse at Bourne End, Bucks</b:Title>
    <b:JournalName>Architect and Building News</b:JournalName>
    <b:Year>1932</b:Year>
    <b:Pages>223-27</b:Pages>
    <b:Medium>Article</b:Medium>
    <b:RefOrder>8</b:RefOrder>
  </b:Source>
</b:Sources>
</file>

<file path=customXml/itemProps1.xml><?xml version="1.0" encoding="utf-8"?>
<ds:datastoreItem xmlns:ds="http://schemas.openxmlformats.org/officeDocument/2006/customXml" ds:itemID="{A1DB8803-E389-4E30-9F9D-8D44FEC9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2016-03-15T13:39:00Z</dcterms:created>
  <dcterms:modified xsi:type="dcterms:W3CDTF">2016-03-15T13:39:00Z</dcterms:modified>
</cp:coreProperties>
</file>