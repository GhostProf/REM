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5ACC77" w14:textId="77777777" w:rsidTr="00922950">
        <w:tc>
          <w:tcPr>
            <w:tcW w:w="491" w:type="dxa"/>
            <w:vMerge w:val="restart"/>
            <w:shd w:val="clear" w:color="auto" w:fill="A6A6A6" w:themeFill="background1" w:themeFillShade="A6"/>
            <w:textDirection w:val="btLr"/>
          </w:tcPr>
          <w:p w14:paraId="00704C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54F147C38F8D418B607AC030C2099F"/>
            </w:placeholder>
            <w:showingPlcHdr/>
            <w:dropDownList>
              <w:listItem w:displayText="Dr." w:value="Dr."/>
              <w:listItem w:displayText="Prof." w:value="Prof."/>
            </w:dropDownList>
          </w:sdtPr>
          <w:sdtEndPr/>
          <w:sdtContent>
            <w:tc>
              <w:tcPr>
                <w:tcW w:w="1259" w:type="dxa"/>
              </w:tcPr>
              <w:p w14:paraId="6F2FB3A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D6BFC780F1CC46937A133209A31B5E"/>
            </w:placeholder>
            <w:text/>
          </w:sdtPr>
          <w:sdtEndPr/>
          <w:sdtContent>
            <w:tc>
              <w:tcPr>
                <w:tcW w:w="2073" w:type="dxa"/>
              </w:tcPr>
              <w:p w14:paraId="140BFC44" w14:textId="77777777" w:rsidR="00B574C9" w:rsidRDefault="00BA2C02" w:rsidP="00BA2C02">
                <w:r>
                  <w:t xml:space="preserve">Claudia </w:t>
                </w:r>
              </w:p>
            </w:tc>
          </w:sdtContent>
        </w:sdt>
        <w:sdt>
          <w:sdtPr>
            <w:alias w:val="Middle name"/>
            <w:tag w:val="authorMiddleName"/>
            <w:id w:val="-2076034781"/>
            <w:placeholder>
              <w:docPart w:val="A4B79EC6CBA5B642AC65B8574ECDED95"/>
            </w:placeholder>
            <w:showingPlcHdr/>
            <w:text/>
          </w:sdtPr>
          <w:sdtEndPr/>
          <w:sdtContent>
            <w:tc>
              <w:tcPr>
                <w:tcW w:w="2551" w:type="dxa"/>
              </w:tcPr>
              <w:p w14:paraId="2AD97F9E" w14:textId="77777777" w:rsidR="00B574C9" w:rsidRDefault="00B574C9" w:rsidP="00922950">
                <w:r>
                  <w:rPr>
                    <w:rStyle w:val="PlaceholderText"/>
                  </w:rPr>
                  <w:t>[Middle name]</w:t>
                </w:r>
              </w:p>
            </w:tc>
          </w:sdtContent>
        </w:sdt>
        <w:sdt>
          <w:sdtPr>
            <w:alias w:val="Last name"/>
            <w:tag w:val="authorLastName"/>
            <w:id w:val="-1088529830"/>
            <w:placeholder>
              <w:docPart w:val="49CB04E1F7EE9243855376F09639AFEA"/>
            </w:placeholder>
            <w:text/>
          </w:sdtPr>
          <w:sdtEndPr/>
          <w:sdtContent>
            <w:tc>
              <w:tcPr>
                <w:tcW w:w="2642" w:type="dxa"/>
              </w:tcPr>
              <w:p w14:paraId="75018BBD" w14:textId="77777777" w:rsidR="00B574C9" w:rsidRDefault="009955F0" w:rsidP="00BA2C02">
                <w:r>
                  <w:t>Ko</w:t>
                </w:r>
                <w:r w:rsidR="00BA2C02">
                  <w:t>tte</w:t>
                </w:r>
              </w:p>
            </w:tc>
          </w:sdtContent>
        </w:sdt>
      </w:tr>
      <w:tr w:rsidR="00B574C9" w14:paraId="54DED835" w14:textId="77777777" w:rsidTr="001A6A06">
        <w:trPr>
          <w:trHeight w:val="986"/>
        </w:trPr>
        <w:tc>
          <w:tcPr>
            <w:tcW w:w="491" w:type="dxa"/>
            <w:vMerge/>
            <w:shd w:val="clear" w:color="auto" w:fill="A6A6A6" w:themeFill="background1" w:themeFillShade="A6"/>
          </w:tcPr>
          <w:p w14:paraId="5162E658" w14:textId="77777777" w:rsidR="00B574C9" w:rsidRPr="001A6A06" w:rsidRDefault="00B574C9" w:rsidP="00CF1542">
            <w:pPr>
              <w:jc w:val="center"/>
              <w:rPr>
                <w:b/>
                <w:color w:val="FFFFFF" w:themeColor="background1"/>
              </w:rPr>
            </w:pPr>
          </w:p>
        </w:tc>
        <w:sdt>
          <w:sdtPr>
            <w:alias w:val="Biography"/>
            <w:tag w:val="authorBiography"/>
            <w:id w:val="938807824"/>
            <w:placeholder>
              <w:docPart w:val="957FCD73A9355D41B1ACBDCC22DC51CD"/>
            </w:placeholder>
            <w:showingPlcHdr/>
          </w:sdtPr>
          <w:sdtEndPr/>
          <w:sdtContent>
            <w:tc>
              <w:tcPr>
                <w:tcW w:w="8525" w:type="dxa"/>
                <w:gridSpan w:val="4"/>
              </w:tcPr>
              <w:p w14:paraId="5A2B9423" w14:textId="77777777" w:rsidR="00B574C9" w:rsidRDefault="00B574C9" w:rsidP="00922950">
                <w:r>
                  <w:rPr>
                    <w:rStyle w:val="PlaceholderText"/>
                  </w:rPr>
                  <w:t>[Enter your biography]</w:t>
                </w:r>
              </w:p>
            </w:tc>
          </w:sdtContent>
        </w:sdt>
      </w:tr>
      <w:tr w:rsidR="00B574C9" w14:paraId="4C964E9D" w14:textId="77777777" w:rsidTr="001A6A06">
        <w:trPr>
          <w:trHeight w:val="986"/>
        </w:trPr>
        <w:tc>
          <w:tcPr>
            <w:tcW w:w="491" w:type="dxa"/>
            <w:vMerge/>
            <w:shd w:val="clear" w:color="auto" w:fill="A6A6A6" w:themeFill="background1" w:themeFillShade="A6"/>
          </w:tcPr>
          <w:p w14:paraId="04194CC3"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B2FD836F0FAB9D49B3E0FFC3B347F51E"/>
            </w:placeholder>
            <w:text/>
          </w:sdtPr>
          <w:sdtEndPr/>
          <w:sdtContent>
            <w:tc>
              <w:tcPr>
                <w:tcW w:w="8525" w:type="dxa"/>
                <w:gridSpan w:val="4"/>
              </w:tcPr>
              <w:p w14:paraId="59A290B5" w14:textId="77777777" w:rsidR="00B574C9" w:rsidRDefault="00BA2C02" w:rsidP="00BA2C02">
                <w:r w:rsidRPr="00BA2C02">
                  <w:rPr>
                    <w:rFonts w:ascii="Calibri" w:hAnsi="Calibri"/>
                  </w:rPr>
                  <w:t>Humboldt Universität</w:t>
                </w:r>
              </w:p>
            </w:tc>
          </w:sdtContent>
        </w:sdt>
      </w:tr>
    </w:tbl>
    <w:p w14:paraId="3D52B53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DC6927" w14:textId="77777777" w:rsidTr="00244BB0">
        <w:tc>
          <w:tcPr>
            <w:tcW w:w="9016" w:type="dxa"/>
            <w:shd w:val="clear" w:color="auto" w:fill="A6A6A6" w:themeFill="background1" w:themeFillShade="A6"/>
            <w:tcMar>
              <w:top w:w="113" w:type="dxa"/>
              <w:bottom w:w="113" w:type="dxa"/>
            </w:tcMar>
          </w:tcPr>
          <w:p w14:paraId="28FF43E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9D3975" w14:textId="77777777" w:rsidTr="003F0D73">
        <w:sdt>
          <w:sdtPr>
            <w:rPr>
              <w:b/>
            </w:rPr>
            <w:alias w:val="Article headword"/>
            <w:tag w:val="articleHeadword"/>
            <w:id w:val="-361440020"/>
            <w:placeholder>
              <w:docPart w:val="877A8A7FD2AB8C43B9ECF4853B33D9FB"/>
            </w:placeholder>
            <w:text/>
          </w:sdtPr>
          <w:sdtEndPr/>
          <w:sdtContent>
            <w:tc>
              <w:tcPr>
                <w:tcW w:w="9016" w:type="dxa"/>
                <w:tcMar>
                  <w:top w:w="113" w:type="dxa"/>
                  <w:bottom w:w="113" w:type="dxa"/>
                </w:tcMar>
              </w:tcPr>
              <w:p w14:paraId="19BAE984" w14:textId="77777777" w:rsidR="003F0D73" w:rsidRPr="00FB589A" w:rsidRDefault="00BA2C02" w:rsidP="00BA2C02">
                <w:pPr>
                  <w:rPr>
                    <w:b/>
                  </w:rPr>
                </w:pPr>
                <w:r>
                  <w:rPr>
                    <w:b/>
                  </w:rPr>
                  <w:t>Troy, Excavation of</w:t>
                </w:r>
              </w:p>
            </w:tc>
          </w:sdtContent>
        </w:sdt>
      </w:tr>
      <w:tr w:rsidR="00464699" w14:paraId="4C1460B9" w14:textId="77777777" w:rsidTr="007821B0">
        <w:sdt>
          <w:sdtPr>
            <w:alias w:val="Variant headwords"/>
            <w:tag w:val="variantHeadwords"/>
            <w:id w:val="173464402"/>
            <w:placeholder>
              <w:docPart w:val="D4337763CA8F444CB2F4D7BD623CF909"/>
            </w:placeholder>
            <w:showingPlcHdr/>
          </w:sdtPr>
          <w:sdtEndPr/>
          <w:sdtContent>
            <w:tc>
              <w:tcPr>
                <w:tcW w:w="9016" w:type="dxa"/>
                <w:tcMar>
                  <w:top w:w="113" w:type="dxa"/>
                  <w:bottom w:w="113" w:type="dxa"/>
                </w:tcMar>
              </w:tcPr>
              <w:p w14:paraId="54B2027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4107BF" w14:textId="77777777" w:rsidTr="003F0D73">
        <w:sdt>
          <w:sdtPr>
            <w:alias w:val="Abstract"/>
            <w:tag w:val="abstract"/>
            <w:id w:val="-635871867"/>
            <w:placeholder>
              <w:docPart w:val="D1CAA6CA562C8449A4D5F174C2600878"/>
            </w:placeholder>
          </w:sdtPr>
          <w:sdtEndPr/>
          <w:sdtContent>
            <w:tc>
              <w:tcPr>
                <w:tcW w:w="9016" w:type="dxa"/>
                <w:tcMar>
                  <w:top w:w="113" w:type="dxa"/>
                  <w:bottom w:w="113" w:type="dxa"/>
                </w:tcMar>
              </w:tcPr>
              <w:p w14:paraId="44CF7179" w14:textId="77777777" w:rsidR="00E85A05" w:rsidRDefault="00BA2C02" w:rsidP="00E85A05">
                <w:r w:rsidRPr="00BA2C02">
                  <w:t xml:space="preserve">The existence and geographical location of Troy, the legendary setting of the Trojan War described in Homer’s </w:t>
                </w:r>
                <w:r w:rsidRPr="00BA2C02">
                  <w:rPr>
                    <w:i/>
                  </w:rPr>
                  <w:t>Iliad,</w:t>
                </w:r>
                <w:r w:rsidRPr="00BA2C02">
                  <w:t xml:space="preserve"> received little attention until the nineteenth century.</w:t>
                </w:r>
              </w:p>
            </w:tc>
          </w:sdtContent>
        </w:sdt>
      </w:tr>
      <w:tr w:rsidR="003F0D73" w14:paraId="2B68A9F4" w14:textId="77777777" w:rsidTr="003F0D73">
        <w:sdt>
          <w:sdtPr>
            <w:alias w:val="Article text"/>
            <w:tag w:val="articleText"/>
            <w:id w:val="634067588"/>
            <w:placeholder>
              <w:docPart w:val="0BFECBE54872C247A2235C2B96AECE7F"/>
            </w:placeholder>
          </w:sdtPr>
          <w:sdtEndPr/>
          <w:sdtContent>
            <w:tc>
              <w:tcPr>
                <w:tcW w:w="9016" w:type="dxa"/>
                <w:tcMar>
                  <w:top w:w="113" w:type="dxa"/>
                  <w:bottom w:w="113" w:type="dxa"/>
                </w:tcMar>
              </w:tcPr>
              <w:p w14:paraId="37AACA14" w14:textId="2405216D" w:rsidR="00BA2C02" w:rsidRDefault="00BA2C02" w:rsidP="00BA2C02">
                <w:r w:rsidRPr="00BA2C02">
                  <w:t xml:space="preserve">The existence and geographical location of Troy, the legendary setting of the Trojan War described in Homer’s </w:t>
                </w:r>
                <w:r w:rsidRPr="00BA2C02">
                  <w:rPr>
                    <w:i/>
                  </w:rPr>
                  <w:t>Iliad,</w:t>
                </w:r>
                <w:r w:rsidRPr="00BA2C02">
                  <w:t xml:space="preserve"> received little attention until the nineteenth century. In the 1860s, British diplomat Frank Calvert (1828-1908) began digging at Hisarlik, a mound on the Anatolian coast in Turkey, and convinced German businessman and amateur archaeologist Heinrich Schliemann (1822-1890) to continue excavations in the area. Schliemann took up work in 1871 and in 1873 uncovered fortifications and the remains of a city of great antiquity. He also found a trove of gold and copper artefacts, which he labelled ‘Priam’s treasure’. While the treasure’s authenticity is still debated, Schliemann’s identification of Hisarlik as Troy is now widely accepted. Indeed, in several campaigns until 1890, Schliemann discovered not only Homeric Troy, but also a prehistoric Bronze Age civilisation. Schliemann was a pioneering fieldwork archaeologist who introduced new scientific methods; he also popularized his findings in books and newspaper articles and was an inspiration to scholars and the general public alike. Long considered a hobby for amateurs and adventurers, archaeology now became an academic discipline. Schliemann’s findings also encouraged modern writers’ interest in myth and created a new climate for the study of history and civilisation. Excavations at Hisarlik are ongoing (</w:t>
                </w:r>
                <w:r w:rsidRPr="00BA2C02">
                  <w:rPr>
                    <w:lang w:val="en-US"/>
                  </w:rPr>
                  <w:t>http://bit.ly/9TGLxA</w:t>
                </w:r>
                <w:r w:rsidRPr="00BA2C02">
                  <w:t xml:space="preserve">) and have revealed ten cities built in succession. </w:t>
                </w:r>
              </w:p>
              <w:p w14:paraId="73E00925" w14:textId="77777777" w:rsidR="00533F64" w:rsidRPr="00533F64" w:rsidRDefault="00533F64" w:rsidP="00BA2C02">
                <w:bookmarkStart w:id="0" w:name="_GoBack"/>
                <w:bookmarkEnd w:id="0"/>
              </w:p>
              <w:p w14:paraId="2E17412D" w14:textId="77777777" w:rsidR="00BA2C02" w:rsidRPr="00BA2C02" w:rsidRDefault="00BA2C02" w:rsidP="00BA2C02">
                <w:pPr>
                  <w:rPr>
                    <w:b/>
                  </w:rPr>
                </w:pPr>
                <w:r w:rsidRPr="00BA2C02">
                  <w:rPr>
                    <w:b/>
                  </w:rPr>
                  <w:t>List of works</w:t>
                </w:r>
              </w:p>
              <w:p w14:paraId="4D2C2201" w14:textId="77777777" w:rsidR="00BA2C02" w:rsidRPr="00BA2C02" w:rsidRDefault="00BA2C02" w:rsidP="00BA2C02">
                <w:pPr>
                  <w:rPr>
                    <w:lang w:val="en-US"/>
                  </w:rPr>
                </w:pPr>
                <w:r w:rsidRPr="00BA2C02">
                  <w:t xml:space="preserve">Schliemann published </w:t>
                </w:r>
                <w:r w:rsidRPr="00BA2C02">
                  <w:rPr>
                    <w:lang w:val="en-US"/>
                  </w:rPr>
                  <w:t>countless reports, letters as well as an autobiography, but these works are largely available only in German. Most links that appear below link to German language online resources.</w:t>
                </w:r>
              </w:p>
              <w:p w14:paraId="31216538" w14:textId="77777777" w:rsidR="00BA2C02" w:rsidRPr="00BA2C02" w:rsidRDefault="00BA2C02" w:rsidP="00BA2C02"/>
              <w:p w14:paraId="6934DB8D" w14:textId="77777777" w:rsidR="00BA2C02" w:rsidRPr="00BA2C02" w:rsidRDefault="00BA2C02" w:rsidP="00BA2C02">
                <w:r w:rsidRPr="00BA2C02">
                  <w:t xml:space="preserve">------ (1869) </w:t>
                </w:r>
                <w:r w:rsidRPr="00BA2C02">
                  <w:rPr>
                    <w:i/>
                  </w:rPr>
                  <w:t>Ithaka, der Peloponnes und Troja: Archäologische Forschungen</w:t>
                </w:r>
                <w:r w:rsidRPr="00BA2C02">
                  <w:t xml:space="preserve">, Leipzig: Giesecke &amp; Devrient. </w:t>
                </w:r>
                <w:hyperlink r:id="rId9" w:history="1">
                  <w:r w:rsidRPr="00BA2C02">
                    <w:rPr>
                      <w:rStyle w:val="Hyperlink"/>
                    </w:rPr>
                    <w:t>&lt;http://bit.ly/PRsnYv&gt;</w:t>
                  </w:r>
                </w:hyperlink>
              </w:p>
              <w:p w14:paraId="2BD791A2" w14:textId="77777777" w:rsidR="00BA2C02" w:rsidRPr="00BA2C02" w:rsidRDefault="00BA2C02" w:rsidP="00BA2C02">
                <w:r w:rsidRPr="00BA2C02">
                  <w:t xml:space="preserve">---. (1874) </w:t>
                </w:r>
                <w:r w:rsidRPr="00BA2C02">
                  <w:rPr>
                    <w:i/>
                  </w:rPr>
                  <w:t>Atlas trojanischer Alterthümer: Photographische Berichte über Troja</w:t>
                </w:r>
                <w:r w:rsidRPr="00BA2C02">
                  <w:t>, Leipzig: Brockhaus. &lt;http://bit.ly/RNFDU6&gt;</w:t>
                </w:r>
              </w:p>
              <w:p w14:paraId="07FAAC6D" w14:textId="77777777" w:rsidR="00BA2C02" w:rsidRPr="00BA2C02" w:rsidRDefault="00BA2C02" w:rsidP="00BA2C02">
                <w:r w:rsidRPr="00BA2C02">
                  <w:t xml:space="preserve">------ (1875) </w:t>
                </w:r>
                <w:r w:rsidRPr="00BA2C02">
                  <w:rPr>
                    <w:i/>
                  </w:rPr>
                  <w:t>Troia und seine Ruinen</w:t>
                </w:r>
                <w:r w:rsidRPr="00BA2C02">
                  <w:t>, Lecture presented at the University of Rostock on 17 August 1875. &lt;http://bit.ly/Ms5teo&gt;</w:t>
                </w:r>
              </w:p>
              <w:p w14:paraId="36B58A65" w14:textId="77777777" w:rsidR="00BA2C02" w:rsidRPr="00BA2C02" w:rsidRDefault="00BA2C02" w:rsidP="00BA2C02">
                <w:r w:rsidRPr="00BA2C02">
                  <w:t xml:space="preserve">Schliemann, H. (1875, rep. 2010) </w:t>
                </w:r>
                <w:r w:rsidRPr="00BA2C02">
                  <w:rPr>
                    <w:i/>
                    <w:lang w:val="de-DE"/>
                  </w:rPr>
                  <w:t>Troy and its Remains: A Narrative of Researches and Discoveries Made on the Site of Ilium, and in the Trojan Plain</w:t>
                </w:r>
                <w:r w:rsidRPr="00BA2C02">
                  <w:rPr>
                    <w:lang w:val="de-DE"/>
                  </w:rPr>
                  <w:t xml:space="preserve">, ed. Philip Smith, trans. L. Dora Schmitz, </w:t>
                </w:r>
                <w:r w:rsidRPr="00BA2C02">
                  <w:rPr>
                    <w:iCs/>
                  </w:rPr>
                  <w:t>Cambridge: Cambridge University Press.</w:t>
                </w:r>
                <w:r w:rsidRPr="00BA2C02">
                  <w:t xml:space="preserve"> </w:t>
                </w:r>
              </w:p>
              <w:p w14:paraId="6D8B1264" w14:textId="77777777" w:rsidR="00BA2C02" w:rsidRPr="00BA2C02" w:rsidRDefault="00BA2C02" w:rsidP="00BA2C02">
                <w:r w:rsidRPr="00BA2C02">
                  <w:t xml:space="preserve">------ (1881) </w:t>
                </w:r>
                <w:r w:rsidRPr="00BA2C02">
                  <w:rPr>
                    <w:i/>
                  </w:rPr>
                  <w:t xml:space="preserve">Ilios, Stadt und Land der Trojaner: Forschungen und Entdeckungen in der Troas und </w:t>
                </w:r>
                <w:r w:rsidRPr="00BA2C02">
                  <w:rPr>
                    <w:i/>
                  </w:rPr>
                  <w:lastRenderedPageBreak/>
                  <w:t>besonders auf der Baustelle von Troja</w:t>
                </w:r>
                <w:r w:rsidRPr="00BA2C02">
                  <w:t xml:space="preserve">, Leipzig: Brockhaus. </w:t>
                </w:r>
                <w:hyperlink r:id="rId10" w:history="1">
                  <w:r w:rsidRPr="00BA2C02">
                    <w:rPr>
                      <w:rStyle w:val="Hyperlink"/>
                    </w:rPr>
                    <w:t>&lt;http://bit.ly/OeEK3f&gt;</w:t>
                  </w:r>
                </w:hyperlink>
              </w:p>
              <w:p w14:paraId="0B4D6E08" w14:textId="77777777" w:rsidR="00BA2C02" w:rsidRPr="00BA2C02" w:rsidRDefault="00BA2C02" w:rsidP="00BA2C02">
                <w:r w:rsidRPr="00BA2C02">
                  <w:t xml:space="preserve">------ (1884) </w:t>
                </w:r>
                <w:r w:rsidRPr="00BA2C02">
                  <w:rPr>
                    <w:i/>
                  </w:rPr>
                  <w:t>Troja: Ergebnisse meiner neuesten Ausgrabungen auf der Baustelle von Troja, in den Heldengraebern, Bunarbaschi und anderen Orten der Troas im Jahre 1882</w:t>
                </w:r>
                <w:r w:rsidRPr="00BA2C02">
                  <w:t xml:space="preserve">, Leipzig: Brockhaus. </w:t>
                </w:r>
                <w:hyperlink r:id="rId11" w:history="1">
                  <w:r w:rsidRPr="00BA2C02">
                    <w:rPr>
                      <w:rStyle w:val="Hyperlink"/>
                    </w:rPr>
                    <w:t>&lt;http://bit.ly/MXxK85&gt;</w:t>
                  </w:r>
                </w:hyperlink>
              </w:p>
              <w:p w14:paraId="3482EB5E" w14:textId="77777777" w:rsidR="00BA2C02" w:rsidRPr="00BA2C02" w:rsidRDefault="00BA2C02" w:rsidP="00BA2C02">
                <w:r w:rsidRPr="00BA2C02">
                  <w:t>------</w:t>
                </w:r>
                <w:r w:rsidRPr="00BA2C02" w:rsidDel="007416C3">
                  <w:t xml:space="preserve"> </w:t>
                </w:r>
                <w:r w:rsidRPr="00BA2C02">
                  <w:t xml:space="preserve">(1891) </w:t>
                </w:r>
                <w:r w:rsidRPr="00BA2C02">
                  <w:rPr>
                    <w:i/>
                  </w:rPr>
                  <w:t>Bericht über die Ausgrabungen in Troja im Jahre 1890</w:t>
                </w:r>
                <w:r w:rsidRPr="00BA2C02">
                  <w:t xml:space="preserve">, Leipzig: Brockhaus. </w:t>
                </w:r>
                <w:hyperlink r:id="rId12" w:history="1">
                  <w:r w:rsidRPr="00BA2C02">
                    <w:rPr>
                      <w:rStyle w:val="Hyperlink"/>
                    </w:rPr>
                    <w:t>&lt;http://bit.ly/Nv212g&gt;</w:t>
                  </w:r>
                </w:hyperlink>
              </w:p>
              <w:p w14:paraId="1D8C5369" w14:textId="77777777" w:rsidR="003F0D73" w:rsidRDefault="00BA2C02" w:rsidP="00C27FAB">
                <w:r w:rsidRPr="00BA2C02">
                  <w:t>------</w:t>
                </w:r>
                <w:r w:rsidRPr="00BA2C02" w:rsidDel="007416C3">
                  <w:t xml:space="preserve"> </w:t>
                </w:r>
                <w:r w:rsidRPr="00BA2C02">
                  <w:t xml:space="preserve">(1892) </w:t>
                </w:r>
                <w:r w:rsidRPr="00BA2C02">
                  <w:rPr>
                    <w:i/>
                  </w:rPr>
                  <w:t>Heinrich Schliemann’s Selbstbiographie</w:t>
                </w:r>
                <w:r w:rsidRPr="00BA2C02">
                  <w:t xml:space="preserve">. </w:t>
                </w:r>
                <w:r w:rsidRPr="00BA2C02">
                  <w:rPr>
                    <w:i/>
                  </w:rPr>
                  <w:t>Bis zu seinem Tode vervollständigt</w:t>
                </w:r>
                <w:r w:rsidRPr="00BA2C02">
                  <w:t>, ed. Sophia Schliemann, Leipzig: Brockhaus. &lt;http://bit.ly/O2Ihii&gt;</w:t>
                </w:r>
              </w:p>
            </w:tc>
          </w:sdtContent>
        </w:sdt>
      </w:tr>
      <w:tr w:rsidR="003235A7" w14:paraId="11ED9812" w14:textId="77777777" w:rsidTr="003235A7">
        <w:tc>
          <w:tcPr>
            <w:tcW w:w="9016" w:type="dxa"/>
          </w:tcPr>
          <w:p w14:paraId="694CC21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4F246F321AD4D4DBA4F295005994465"/>
              </w:placeholder>
            </w:sdtPr>
            <w:sdtEndPr/>
            <w:sdtContent>
              <w:p w14:paraId="40BDEA81" w14:textId="77777777" w:rsidR="00BA2C02" w:rsidRDefault="00533F64" w:rsidP="00BA2C02">
                <w:sdt>
                  <w:sdtPr>
                    <w:id w:val="1089427434"/>
                    <w:citation/>
                  </w:sdtPr>
                  <w:sdtEndPr/>
                  <w:sdtContent>
                    <w:r w:rsidR="00BA2C02">
                      <w:fldChar w:fldCharType="begin"/>
                    </w:r>
                    <w:r w:rsidR="00BA2C02">
                      <w:rPr>
                        <w:lang w:val="en-US"/>
                      </w:rPr>
                      <w:instrText xml:space="preserve"> CITATION All99 \l 1033 </w:instrText>
                    </w:r>
                    <w:r w:rsidR="00BA2C02">
                      <w:fldChar w:fldCharType="separate"/>
                    </w:r>
                    <w:r w:rsidR="00BA2C02">
                      <w:rPr>
                        <w:noProof/>
                        <w:lang w:val="en-US"/>
                      </w:rPr>
                      <w:t xml:space="preserve"> (Allen)</w:t>
                    </w:r>
                    <w:r w:rsidR="00BA2C02">
                      <w:fldChar w:fldCharType="end"/>
                    </w:r>
                  </w:sdtContent>
                </w:sdt>
              </w:p>
              <w:p w14:paraId="50DA3905" w14:textId="77777777" w:rsidR="00BA2C02" w:rsidRDefault="00533F64" w:rsidP="00BA2C02">
                <w:sdt>
                  <w:sdtPr>
                    <w:id w:val="913519958"/>
                    <w:citation/>
                  </w:sdtPr>
                  <w:sdtEndPr/>
                  <w:sdtContent>
                    <w:r w:rsidR="00BA2C02">
                      <w:fldChar w:fldCharType="begin"/>
                    </w:r>
                    <w:r w:rsidR="00BA2C02">
                      <w:rPr>
                        <w:lang w:val="en-US"/>
                      </w:rPr>
                      <w:instrText xml:space="preserve"> CITATION Lat04 \l 1033 </w:instrText>
                    </w:r>
                    <w:r w:rsidR="00BA2C02">
                      <w:fldChar w:fldCharType="separate"/>
                    </w:r>
                    <w:r w:rsidR="00BA2C02">
                      <w:rPr>
                        <w:noProof/>
                        <w:lang w:val="en-US"/>
                      </w:rPr>
                      <w:t>(Latacz)</w:t>
                    </w:r>
                    <w:r w:rsidR="00BA2C02">
                      <w:fldChar w:fldCharType="end"/>
                    </w:r>
                  </w:sdtContent>
                </w:sdt>
              </w:p>
              <w:p w14:paraId="5ECA4CB5" w14:textId="77777777" w:rsidR="003235A7" w:rsidRDefault="00533F64" w:rsidP="00FB11DE">
                <w:sdt>
                  <w:sdtPr>
                    <w:id w:val="1275365089"/>
                    <w:citation/>
                  </w:sdtPr>
                  <w:sdtEndPr/>
                  <w:sdtContent>
                    <w:r w:rsidR="00BA2C02">
                      <w:fldChar w:fldCharType="begin"/>
                    </w:r>
                    <w:r w:rsidR="00BA2C02">
                      <w:rPr>
                        <w:lang w:val="en-US"/>
                      </w:rPr>
                      <w:instrText xml:space="preserve"> CITATION Tra95 \l 1033 </w:instrText>
                    </w:r>
                    <w:r w:rsidR="00BA2C02">
                      <w:fldChar w:fldCharType="separate"/>
                    </w:r>
                    <w:r w:rsidR="00BA2C02">
                      <w:rPr>
                        <w:noProof/>
                        <w:lang w:val="en-US"/>
                      </w:rPr>
                      <w:t>(Traill)</w:t>
                    </w:r>
                    <w:r w:rsidR="00BA2C02">
                      <w:fldChar w:fldCharType="end"/>
                    </w:r>
                  </w:sdtContent>
                </w:sdt>
              </w:p>
            </w:sdtContent>
          </w:sdt>
        </w:tc>
      </w:tr>
    </w:tbl>
    <w:p w14:paraId="62EF959F"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6E943" w14:textId="77777777" w:rsidR="00BA2C02" w:rsidRDefault="00BA2C02" w:rsidP="007A0D55">
      <w:pPr>
        <w:spacing w:after="0" w:line="240" w:lineRule="auto"/>
      </w:pPr>
      <w:r>
        <w:separator/>
      </w:r>
    </w:p>
  </w:endnote>
  <w:endnote w:type="continuationSeparator" w:id="0">
    <w:p w14:paraId="26C6223D" w14:textId="77777777" w:rsidR="00BA2C02" w:rsidRDefault="00BA2C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BDF9D" w14:textId="77777777" w:rsidR="00BA2C02" w:rsidRDefault="00BA2C02" w:rsidP="007A0D55">
      <w:pPr>
        <w:spacing w:after="0" w:line="240" w:lineRule="auto"/>
      </w:pPr>
      <w:r>
        <w:separator/>
      </w:r>
    </w:p>
  </w:footnote>
  <w:footnote w:type="continuationSeparator" w:id="0">
    <w:p w14:paraId="74375AF7" w14:textId="77777777" w:rsidR="00BA2C02" w:rsidRDefault="00BA2C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71E9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7EA29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C0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3F64"/>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55F0"/>
    <w:rsid w:val="009A7264"/>
    <w:rsid w:val="009D1606"/>
    <w:rsid w:val="009E18A1"/>
    <w:rsid w:val="009E73D7"/>
    <w:rsid w:val="00A27D2C"/>
    <w:rsid w:val="00A76FD9"/>
    <w:rsid w:val="00AB436D"/>
    <w:rsid w:val="00AD2F24"/>
    <w:rsid w:val="00AD4844"/>
    <w:rsid w:val="00B219AE"/>
    <w:rsid w:val="00B33145"/>
    <w:rsid w:val="00B574C9"/>
    <w:rsid w:val="00BA2C0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2C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C02"/>
    <w:rPr>
      <w:rFonts w:ascii="Lucida Grande" w:hAnsi="Lucida Grande" w:cs="Lucida Grande"/>
      <w:sz w:val="18"/>
      <w:szCs w:val="18"/>
    </w:rPr>
  </w:style>
  <w:style w:type="character" w:styleId="Hyperlink">
    <w:name w:val="Hyperlink"/>
    <w:basedOn w:val="DefaultParagraphFont"/>
    <w:uiPriority w:val="99"/>
    <w:semiHidden/>
    <w:rsid w:val="00BA2C0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2C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C02"/>
    <w:rPr>
      <w:rFonts w:ascii="Lucida Grande" w:hAnsi="Lucida Grande" w:cs="Lucida Grande"/>
      <w:sz w:val="18"/>
      <w:szCs w:val="18"/>
    </w:rPr>
  </w:style>
  <w:style w:type="character" w:styleId="Hyperlink">
    <w:name w:val="Hyperlink"/>
    <w:basedOn w:val="DefaultParagraphFont"/>
    <w:uiPriority w:val="99"/>
    <w:semiHidden/>
    <w:rsid w:val="00BA2C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F:\WASZCZUK%20MLC\REM%20Articles\SUBMISSIONS\1st\Troy,%20Excavation%20of\%3chttp:\bit.ly\MXxK85%3e" TargetMode="External"/><Relationship Id="rId12" Type="http://schemas.openxmlformats.org/officeDocument/2006/relationships/hyperlink" Target="file:///F:\WASZCZUK%20MLC\REM%20Articles\SUBMISSIONS\1st\Troy,%20Excavation%20of\%3chttp:\bit.ly\Nv212g%3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F:\WASZCZUK%20MLC\REM%20Articles\SUBMISSIONS\1st\Troy,%20Excavation%20of\%3chttp:\bit.ly\PRsnYv%3e" TargetMode="External"/><Relationship Id="rId10" Type="http://schemas.openxmlformats.org/officeDocument/2006/relationships/hyperlink" Target="file:///F:\WASZCZUK%20MLC\REM%20Articles\SUBMISSIONS\1st\Troy,%20Excavation%20of\%3chttp:\bit.ly\OeEK3f%3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54F147C38F8D418B607AC030C2099F"/>
        <w:category>
          <w:name w:val="General"/>
          <w:gallery w:val="placeholder"/>
        </w:category>
        <w:types>
          <w:type w:val="bbPlcHdr"/>
        </w:types>
        <w:behaviors>
          <w:behavior w:val="content"/>
        </w:behaviors>
        <w:guid w:val="{1E9E3DC8-5EFF-E645-84C0-C0D02140E531}"/>
      </w:docPartPr>
      <w:docPartBody>
        <w:p w:rsidR="0078302F" w:rsidRDefault="0078302F">
          <w:pPr>
            <w:pStyle w:val="4754F147C38F8D418B607AC030C2099F"/>
          </w:pPr>
          <w:r w:rsidRPr="00CC586D">
            <w:rPr>
              <w:rStyle w:val="PlaceholderText"/>
              <w:b/>
              <w:color w:val="FFFFFF" w:themeColor="background1"/>
            </w:rPr>
            <w:t>[Salutation]</w:t>
          </w:r>
        </w:p>
      </w:docPartBody>
    </w:docPart>
    <w:docPart>
      <w:docPartPr>
        <w:name w:val="F0D6BFC780F1CC46937A133209A31B5E"/>
        <w:category>
          <w:name w:val="General"/>
          <w:gallery w:val="placeholder"/>
        </w:category>
        <w:types>
          <w:type w:val="bbPlcHdr"/>
        </w:types>
        <w:behaviors>
          <w:behavior w:val="content"/>
        </w:behaviors>
        <w:guid w:val="{1D381A20-8300-0947-9E0C-BE9478627D10}"/>
      </w:docPartPr>
      <w:docPartBody>
        <w:p w:rsidR="0078302F" w:rsidRDefault="0078302F">
          <w:pPr>
            <w:pStyle w:val="F0D6BFC780F1CC46937A133209A31B5E"/>
          </w:pPr>
          <w:r>
            <w:rPr>
              <w:rStyle w:val="PlaceholderText"/>
            </w:rPr>
            <w:t>[First name]</w:t>
          </w:r>
        </w:p>
      </w:docPartBody>
    </w:docPart>
    <w:docPart>
      <w:docPartPr>
        <w:name w:val="A4B79EC6CBA5B642AC65B8574ECDED95"/>
        <w:category>
          <w:name w:val="General"/>
          <w:gallery w:val="placeholder"/>
        </w:category>
        <w:types>
          <w:type w:val="bbPlcHdr"/>
        </w:types>
        <w:behaviors>
          <w:behavior w:val="content"/>
        </w:behaviors>
        <w:guid w:val="{8C698F2A-604F-FF4A-A408-56575CDA35E2}"/>
      </w:docPartPr>
      <w:docPartBody>
        <w:p w:rsidR="0078302F" w:rsidRDefault="0078302F">
          <w:pPr>
            <w:pStyle w:val="A4B79EC6CBA5B642AC65B8574ECDED95"/>
          </w:pPr>
          <w:r>
            <w:rPr>
              <w:rStyle w:val="PlaceholderText"/>
            </w:rPr>
            <w:t>[Middle name]</w:t>
          </w:r>
        </w:p>
      </w:docPartBody>
    </w:docPart>
    <w:docPart>
      <w:docPartPr>
        <w:name w:val="49CB04E1F7EE9243855376F09639AFEA"/>
        <w:category>
          <w:name w:val="General"/>
          <w:gallery w:val="placeholder"/>
        </w:category>
        <w:types>
          <w:type w:val="bbPlcHdr"/>
        </w:types>
        <w:behaviors>
          <w:behavior w:val="content"/>
        </w:behaviors>
        <w:guid w:val="{C94CAF12-58B4-3447-BB94-7E02C02CDB7B}"/>
      </w:docPartPr>
      <w:docPartBody>
        <w:p w:rsidR="0078302F" w:rsidRDefault="0078302F">
          <w:pPr>
            <w:pStyle w:val="49CB04E1F7EE9243855376F09639AFEA"/>
          </w:pPr>
          <w:r>
            <w:rPr>
              <w:rStyle w:val="PlaceholderText"/>
            </w:rPr>
            <w:t>[Last name]</w:t>
          </w:r>
        </w:p>
      </w:docPartBody>
    </w:docPart>
    <w:docPart>
      <w:docPartPr>
        <w:name w:val="957FCD73A9355D41B1ACBDCC22DC51CD"/>
        <w:category>
          <w:name w:val="General"/>
          <w:gallery w:val="placeholder"/>
        </w:category>
        <w:types>
          <w:type w:val="bbPlcHdr"/>
        </w:types>
        <w:behaviors>
          <w:behavior w:val="content"/>
        </w:behaviors>
        <w:guid w:val="{3D5CB954-9016-B640-9D09-DB30F75B898D}"/>
      </w:docPartPr>
      <w:docPartBody>
        <w:p w:rsidR="0078302F" w:rsidRDefault="0078302F">
          <w:pPr>
            <w:pStyle w:val="957FCD73A9355D41B1ACBDCC22DC51CD"/>
          </w:pPr>
          <w:r>
            <w:rPr>
              <w:rStyle w:val="PlaceholderText"/>
            </w:rPr>
            <w:t>[Enter your biography]</w:t>
          </w:r>
        </w:p>
      </w:docPartBody>
    </w:docPart>
    <w:docPart>
      <w:docPartPr>
        <w:name w:val="B2FD836F0FAB9D49B3E0FFC3B347F51E"/>
        <w:category>
          <w:name w:val="General"/>
          <w:gallery w:val="placeholder"/>
        </w:category>
        <w:types>
          <w:type w:val="bbPlcHdr"/>
        </w:types>
        <w:behaviors>
          <w:behavior w:val="content"/>
        </w:behaviors>
        <w:guid w:val="{EA1407FE-8710-654C-A0CE-D9AAD598B855}"/>
      </w:docPartPr>
      <w:docPartBody>
        <w:p w:rsidR="0078302F" w:rsidRDefault="0078302F">
          <w:pPr>
            <w:pStyle w:val="B2FD836F0FAB9D49B3E0FFC3B347F51E"/>
          </w:pPr>
          <w:r>
            <w:rPr>
              <w:rStyle w:val="PlaceholderText"/>
            </w:rPr>
            <w:t>[Enter the institution with which you are affiliated]</w:t>
          </w:r>
        </w:p>
      </w:docPartBody>
    </w:docPart>
    <w:docPart>
      <w:docPartPr>
        <w:name w:val="877A8A7FD2AB8C43B9ECF4853B33D9FB"/>
        <w:category>
          <w:name w:val="General"/>
          <w:gallery w:val="placeholder"/>
        </w:category>
        <w:types>
          <w:type w:val="bbPlcHdr"/>
        </w:types>
        <w:behaviors>
          <w:behavior w:val="content"/>
        </w:behaviors>
        <w:guid w:val="{E4E91719-CBF9-BB4F-8756-B8410673B78C}"/>
      </w:docPartPr>
      <w:docPartBody>
        <w:p w:rsidR="0078302F" w:rsidRDefault="0078302F">
          <w:pPr>
            <w:pStyle w:val="877A8A7FD2AB8C43B9ECF4853B33D9FB"/>
          </w:pPr>
          <w:r w:rsidRPr="00EF74F7">
            <w:rPr>
              <w:b/>
              <w:color w:val="808080" w:themeColor="background1" w:themeShade="80"/>
            </w:rPr>
            <w:t>[Enter the headword for your article]</w:t>
          </w:r>
        </w:p>
      </w:docPartBody>
    </w:docPart>
    <w:docPart>
      <w:docPartPr>
        <w:name w:val="D4337763CA8F444CB2F4D7BD623CF909"/>
        <w:category>
          <w:name w:val="General"/>
          <w:gallery w:val="placeholder"/>
        </w:category>
        <w:types>
          <w:type w:val="bbPlcHdr"/>
        </w:types>
        <w:behaviors>
          <w:behavior w:val="content"/>
        </w:behaviors>
        <w:guid w:val="{46AD12EB-2497-7041-960C-F7ECF0A139E7}"/>
      </w:docPartPr>
      <w:docPartBody>
        <w:p w:rsidR="0078302F" w:rsidRDefault="0078302F">
          <w:pPr>
            <w:pStyle w:val="D4337763CA8F444CB2F4D7BD623CF9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1CAA6CA562C8449A4D5F174C2600878"/>
        <w:category>
          <w:name w:val="General"/>
          <w:gallery w:val="placeholder"/>
        </w:category>
        <w:types>
          <w:type w:val="bbPlcHdr"/>
        </w:types>
        <w:behaviors>
          <w:behavior w:val="content"/>
        </w:behaviors>
        <w:guid w:val="{42AF9763-109E-7D4E-9FF4-8E96FC3EDAC4}"/>
      </w:docPartPr>
      <w:docPartBody>
        <w:p w:rsidR="0078302F" w:rsidRDefault="0078302F">
          <w:pPr>
            <w:pStyle w:val="D1CAA6CA562C8449A4D5F174C260087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FECBE54872C247A2235C2B96AECE7F"/>
        <w:category>
          <w:name w:val="General"/>
          <w:gallery w:val="placeholder"/>
        </w:category>
        <w:types>
          <w:type w:val="bbPlcHdr"/>
        </w:types>
        <w:behaviors>
          <w:behavior w:val="content"/>
        </w:behaviors>
        <w:guid w:val="{0E13EEEA-D2A9-654E-A578-DA49061DCF66}"/>
      </w:docPartPr>
      <w:docPartBody>
        <w:p w:rsidR="0078302F" w:rsidRDefault="0078302F">
          <w:pPr>
            <w:pStyle w:val="0BFECBE54872C247A2235C2B96AECE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F246F321AD4D4DBA4F295005994465"/>
        <w:category>
          <w:name w:val="General"/>
          <w:gallery w:val="placeholder"/>
        </w:category>
        <w:types>
          <w:type w:val="bbPlcHdr"/>
        </w:types>
        <w:behaviors>
          <w:behavior w:val="content"/>
        </w:behaviors>
        <w:guid w:val="{FCA09F19-0B6D-5C43-A3D4-6C9490D1273A}"/>
      </w:docPartPr>
      <w:docPartBody>
        <w:p w:rsidR="0078302F" w:rsidRDefault="0078302F">
          <w:pPr>
            <w:pStyle w:val="74F246F321AD4D4DBA4F2950059944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02F"/>
    <w:rsid w:val="007830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4F147C38F8D418B607AC030C2099F">
    <w:name w:val="4754F147C38F8D418B607AC030C2099F"/>
  </w:style>
  <w:style w:type="paragraph" w:customStyle="1" w:styleId="F0D6BFC780F1CC46937A133209A31B5E">
    <w:name w:val="F0D6BFC780F1CC46937A133209A31B5E"/>
  </w:style>
  <w:style w:type="paragraph" w:customStyle="1" w:styleId="A4B79EC6CBA5B642AC65B8574ECDED95">
    <w:name w:val="A4B79EC6CBA5B642AC65B8574ECDED95"/>
  </w:style>
  <w:style w:type="paragraph" w:customStyle="1" w:styleId="49CB04E1F7EE9243855376F09639AFEA">
    <w:name w:val="49CB04E1F7EE9243855376F09639AFEA"/>
  </w:style>
  <w:style w:type="paragraph" w:customStyle="1" w:styleId="957FCD73A9355D41B1ACBDCC22DC51CD">
    <w:name w:val="957FCD73A9355D41B1ACBDCC22DC51CD"/>
  </w:style>
  <w:style w:type="paragraph" w:customStyle="1" w:styleId="B2FD836F0FAB9D49B3E0FFC3B347F51E">
    <w:name w:val="B2FD836F0FAB9D49B3E0FFC3B347F51E"/>
  </w:style>
  <w:style w:type="paragraph" w:customStyle="1" w:styleId="877A8A7FD2AB8C43B9ECF4853B33D9FB">
    <w:name w:val="877A8A7FD2AB8C43B9ECF4853B33D9FB"/>
  </w:style>
  <w:style w:type="paragraph" w:customStyle="1" w:styleId="D4337763CA8F444CB2F4D7BD623CF909">
    <w:name w:val="D4337763CA8F444CB2F4D7BD623CF909"/>
  </w:style>
  <w:style w:type="paragraph" w:customStyle="1" w:styleId="D1CAA6CA562C8449A4D5F174C2600878">
    <w:name w:val="D1CAA6CA562C8449A4D5F174C2600878"/>
  </w:style>
  <w:style w:type="paragraph" w:customStyle="1" w:styleId="0BFECBE54872C247A2235C2B96AECE7F">
    <w:name w:val="0BFECBE54872C247A2235C2B96AECE7F"/>
  </w:style>
  <w:style w:type="paragraph" w:customStyle="1" w:styleId="74F246F321AD4D4DBA4F295005994465">
    <w:name w:val="74F246F321AD4D4DBA4F29500599446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4F147C38F8D418B607AC030C2099F">
    <w:name w:val="4754F147C38F8D418B607AC030C2099F"/>
  </w:style>
  <w:style w:type="paragraph" w:customStyle="1" w:styleId="F0D6BFC780F1CC46937A133209A31B5E">
    <w:name w:val="F0D6BFC780F1CC46937A133209A31B5E"/>
  </w:style>
  <w:style w:type="paragraph" w:customStyle="1" w:styleId="A4B79EC6CBA5B642AC65B8574ECDED95">
    <w:name w:val="A4B79EC6CBA5B642AC65B8574ECDED95"/>
  </w:style>
  <w:style w:type="paragraph" w:customStyle="1" w:styleId="49CB04E1F7EE9243855376F09639AFEA">
    <w:name w:val="49CB04E1F7EE9243855376F09639AFEA"/>
  </w:style>
  <w:style w:type="paragraph" w:customStyle="1" w:styleId="957FCD73A9355D41B1ACBDCC22DC51CD">
    <w:name w:val="957FCD73A9355D41B1ACBDCC22DC51CD"/>
  </w:style>
  <w:style w:type="paragraph" w:customStyle="1" w:styleId="B2FD836F0FAB9D49B3E0FFC3B347F51E">
    <w:name w:val="B2FD836F0FAB9D49B3E0FFC3B347F51E"/>
  </w:style>
  <w:style w:type="paragraph" w:customStyle="1" w:styleId="877A8A7FD2AB8C43B9ECF4853B33D9FB">
    <w:name w:val="877A8A7FD2AB8C43B9ECF4853B33D9FB"/>
  </w:style>
  <w:style w:type="paragraph" w:customStyle="1" w:styleId="D4337763CA8F444CB2F4D7BD623CF909">
    <w:name w:val="D4337763CA8F444CB2F4D7BD623CF909"/>
  </w:style>
  <w:style w:type="paragraph" w:customStyle="1" w:styleId="D1CAA6CA562C8449A4D5F174C2600878">
    <w:name w:val="D1CAA6CA562C8449A4D5F174C2600878"/>
  </w:style>
  <w:style w:type="paragraph" w:customStyle="1" w:styleId="0BFECBE54872C247A2235C2B96AECE7F">
    <w:name w:val="0BFECBE54872C247A2235C2B96AECE7F"/>
  </w:style>
  <w:style w:type="paragraph" w:customStyle="1" w:styleId="74F246F321AD4D4DBA4F295005994465">
    <w:name w:val="74F246F321AD4D4DBA4F2950059944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All99</b:Tag>
    <b:SourceType>Book</b:SourceType>
    <b:Guid>{156D35E0-54E0-EB48-A898-78D1A4AC1178}</b:Guid>
    <b:Author>
      <b:Author>
        <b:NameList>
          <b:Person>
            <b:Last>Allen</b:Last>
            <b:First>S.H.</b:First>
          </b:Person>
        </b:NameList>
      </b:Author>
    </b:Author>
    <b:Title>Finding the Walls of Troy: Frank Calvert and Heinrich Schliemann at Hisarlik</b:Title>
    <b:Publisher>University of California Press</b:Publisher>
    <b:City>Berkeley</b:City>
    <b:Year>1999</b:Year>
    <b:RefOrder>1</b:RefOrder>
  </b:Source>
  <b:Source>
    <b:Tag>Lat04</b:Tag>
    <b:SourceType>Book</b:SourceType>
    <b:Guid>{2B1400B2-7222-FB49-92F2-463A20E741C5}</b:Guid>
    <b:Author>
      <b:Author>
        <b:NameList>
          <b:Person>
            <b:Last>Latacz</b:Last>
            <b:First>J.</b:First>
          </b:Person>
        </b:NameList>
      </b:Author>
    </b:Author>
    <b:Title>Troy and Homer: Towards a Solution of an Old Mystery</b:Title>
    <b:City>Oxford</b:City>
    <b:Publisher>Oxford University Press</b:Publisher>
    <b:Year>2004</b:Year>
    <b:RefOrder>2</b:RefOrder>
  </b:Source>
  <b:Source>
    <b:Tag>Tra95</b:Tag>
    <b:SourceType>Book</b:SourceType>
    <b:Guid>{B39586E4-1ABD-0E47-BBEB-6551561626AA}</b:Guid>
    <b:Author>
      <b:Author>
        <b:NameList>
          <b:Person>
            <b:Last>Traill</b:Last>
            <b:First>D.</b:First>
          </b:Person>
        </b:NameList>
      </b:Author>
    </b:Author>
    <b:Title>Schliemann of Troy: Treasure and Deceit</b:Title>
    <b:City>London</b:City>
    <b:Publisher>John Murray Publishers</b:Publisher>
    <b:Year>1995</b:Year>
    <b:RefOrder>3</b:RefOrder>
  </b:Source>
</b:Sources>
</file>

<file path=customXml/itemProps1.xml><?xml version="1.0" encoding="utf-8"?>
<ds:datastoreItem xmlns:ds="http://schemas.openxmlformats.org/officeDocument/2006/customXml" ds:itemID="{C2828FE6-FDD5-A045-AF34-C518ED88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595</Words>
  <Characters>3398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2016-04-29T02:32:00Z</dcterms:created>
  <dcterms:modified xsi:type="dcterms:W3CDTF">2016-04-29T03:16:00Z</dcterms:modified>
</cp:coreProperties>
</file>