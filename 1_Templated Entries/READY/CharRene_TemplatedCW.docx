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A72DF3" w14:textId="77777777" w:rsidTr="00922950">
        <w:tc>
          <w:tcPr>
            <w:tcW w:w="491" w:type="dxa"/>
            <w:vMerge w:val="restart"/>
            <w:shd w:val="clear" w:color="auto" w:fill="A6A6A6" w:themeFill="background1" w:themeFillShade="A6"/>
            <w:textDirection w:val="btLr"/>
          </w:tcPr>
          <w:p w14:paraId="40727FD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D6DC6FA10B4D24EA039424C9A1A00E2"/>
            </w:placeholder>
            <w:showingPlcHdr/>
            <w:dropDownList>
              <w:listItem w:displayText="Dr." w:value="Dr."/>
              <w:listItem w:displayText="Prof." w:value="Prof."/>
            </w:dropDownList>
          </w:sdtPr>
          <w:sdtEndPr/>
          <w:sdtContent>
            <w:tc>
              <w:tcPr>
                <w:tcW w:w="1259" w:type="dxa"/>
              </w:tcPr>
              <w:p w14:paraId="039E2FC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42FB488C3CD34096FA93DF7951CCA3"/>
            </w:placeholder>
            <w:text/>
          </w:sdtPr>
          <w:sdtEndPr/>
          <w:sdtContent>
            <w:tc>
              <w:tcPr>
                <w:tcW w:w="2073" w:type="dxa"/>
              </w:tcPr>
              <w:p w14:paraId="669A7C6A" w14:textId="77777777" w:rsidR="00B574C9" w:rsidRDefault="00881C19" w:rsidP="00881C19">
                <w:r>
                  <w:t>Sandra</w:t>
                </w:r>
              </w:p>
            </w:tc>
          </w:sdtContent>
        </w:sdt>
        <w:sdt>
          <w:sdtPr>
            <w:alias w:val="Middle name"/>
            <w:tag w:val="authorMiddleName"/>
            <w:id w:val="-2076034781"/>
            <w:placeholder>
              <w:docPart w:val="58C792E800F9234DB2E038D31CD35B2F"/>
            </w:placeholder>
            <w:text/>
          </w:sdtPr>
          <w:sdtEndPr/>
          <w:sdtContent>
            <w:tc>
              <w:tcPr>
                <w:tcW w:w="2551" w:type="dxa"/>
              </w:tcPr>
              <w:p w14:paraId="4FA3DA07" w14:textId="77777777" w:rsidR="00B574C9" w:rsidRDefault="00881C19" w:rsidP="00881C19">
                <w:r>
                  <w:t>L.</w:t>
                </w:r>
              </w:p>
            </w:tc>
          </w:sdtContent>
        </w:sdt>
        <w:sdt>
          <w:sdtPr>
            <w:alias w:val="Last name"/>
            <w:tag w:val="authorLastName"/>
            <w:id w:val="-1088529830"/>
            <w:placeholder>
              <w:docPart w:val="D724D03B2A0A0A4ABA9854DA7FE8947E"/>
            </w:placeholder>
            <w:text/>
          </w:sdtPr>
          <w:sdtEndPr/>
          <w:sdtContent>
            <w:tc>
              <w:tcPr>
                <w:tcW w:w="2642" w:type="dxa"/>
              </w:tcPr>
              <w:p w14:paraId="5BF0317B" w14:textId="77777777" w:rsidR="00B574C9" w:rsidRDefault="00881C19" w:rsidP="00881C19">
                <w:proofErr w:type="spellStart"/>
                <w:r>
                  <w:t>Bermann</w:t>
                </w:r>
                <w:proofErr w:type="spellEnd"/>
              </w:p>
            </w:tc>
          </w:sdtContent>
        </w:sdt>
      </w:tr>
      <w:tr w:rsidR="00B574C9" w14:paraId="62E17951" w14:textId="77777777" w:rsidTr="001A6A06">
        <w:trPr>
          <w:trHeight w:val="986"/>
        </w:trPr>
        <w:tc>
          <w:tcPr>
            <w:tcW w:w="491" w:type="dxa"/>
            <w:vMerge/>
            <w:shd w:val="clear" w:color="auto" w:fill="A6A6A6" w:themeFill="background1" w:themeFillShade="A6"/>
          </w:tcPr>
          <w:p w14:paraId="309A9D31" w14:textId="77777777" w:rsidR="00B574C9" w:rsidRPr="001A6A06" w:rsidRDefault="00B574C9" w:rsidP="00CF1542">
            <w:pPr>
              <w:jc w:val="center"/>
              <w:rPr>
                <w:b/>
                <w:color w:val="FFFFFF" w:themeColor="background1"/>
              </w:rPr>
            </w:pPr>
          </w:p>
        </w:tc>
        <w:sdt>
          <w:sdtPr>
            <w:alias w:val="Biography"/>
            <w:tag w:val="authorBiography"/>
            <w:id w:val="938807824"/>
            <w:placeholder>
              <w:docPart w:val="2423043581B7C2408C35547622634075"/>
            </w:placeholder>
            <w:showingPlcHdr/>
          </w:sdtPr>
          <w:sdtEndPr/>
          <w:sdtContent>
            <w:tc>
              <w:tcPr>
                <w:tcW w:w="8525" w:type="dxa"/>
                <w:gridSpan w:val="4"/>
              </w:tcPr>
              <w:p w14:paraId="368D3971" w14:textId="77777777" w:rsidR="00B574C9" w:rsidRDefault="00B574C9" w:rsidP="00922950">
                <w:r>
                  <w:rPr>
                    <w:rStyle w:val="PlaceholderText"/>
                  </w:rPr>
                  <w:t>[Enter your biography]</w:t>
                </w:r>
              </w:p>
            </w:tc>
          </w:sdtContent>
        </w:sdt>
      </w:tr>
      <w:tr w:rsidR="00B574C9" w14:paraId="18ABB4B0" w14:textId="77777777" w:rsidTr="001A6A06">
        <w:trPr>
          <w:trHeight w:val="986"/>
        </w:trPr>
        <w:tc>
          <w:tcPr>
            <w:tcW w:w="491" w:type="dxa"/>
            <w:vMerge/>
            <w:shd w:val="clear" w:color="auto" w:fill="A6A6A6" w:themeFill="background1" w:themeFillShade="A6"/>
          </w:tcPr>
          <w:p w14:paraId="7EF80D63" w14:textId="77777777" w:rsidR="00B574C9" w:rsidRPr="001A6A06" w:rsidRDefault="00B574C9" w:rsidP="00CF1542">
            <w:pPr>
              <w:jc w:val="center"/>
              <w:rPr>
                <w:b/>
                <w:color w:val="FFFFFF" w:themeColor="background1"/>
              </w:rPr>
            </w:pPr>
          </w:p>
        </w:tc>
        <w:sdt>
          <w:sdtPr>
            <w:alias w:val="Affiliation"/>
            <w:tag w:val="affiliation"/>
            <w:id w:val="2012937915"/>
            <w:placeholder>
              <w:docPart w:val="01E433B144BE8B41BBD7534559D74E6A"/>
            </w:placeholder>
            <w:text/>
          </w:sdtPr>
          <w:sdtEndPr/>
          <w:sdtContent>
            <w:tc>
              <w:tcPr>
                <w:tcW w:w="8525" w:type="dxa"/>
                <w:gridSpan w:val="4"/>
              </w:tcPr>
              <w:p w14:paraId="0D267D90" w14:textId="77777777" w:rsidR="00B574C9" w:rsidRDefault="00881C19" w:rsidP="00881C19">
                <w:r>
                  <w:t>Princeton University</w:t>
                </w:r>
              </w:p>
            </w:tc>
          </w:sdtContent>
        </w:sdt>
      </w:tr>
    </w:tbl>
    <w:p w14:paraId="0E3F805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A3CA17" w14:textId="77777777" w:rsidTr="00244BB0">
        <w:tc>
          <w:tcPr>
            <w:tcW w:w="9016" w:type="dxa"/>
            <w:shd w:val="clear" w:color="auto" w:fill="A6A6A6" w:themeFill="background1" w:themeFillShade="A6"/>
            <w:tcMar>
              <w:top w:w="113" w:type="dxa"/>
              <w:bottom w:w="113" w:type="dxa"/>
            </w:tcMar>
          </w:tcPr>
          <w:p w14:paraId="352AFFC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348F25" w14:textId="77777777" w:rsidTr="003F0D73">
        <w:sdt>
          <w:sdtPr>
            <w:alias w:val="Article headword"/>
            <w:tag w:val="articleHeadword"/>
            <w:id w:val="-361440020"/>
            <w:placeholder>
              <w:docPart w:val="CA5B8836191CCD4DA631B6E94E00DBC5"/>
            </w:placeholder>
            <w:text/>
          </w:sdtPr>
          <w:sdtEndPr/>
          <w:sdtContent>
            <w:tc>
              <w:tcPr>
                <w:tcW w:w="9016" w:type="dxa"/>
                <w:tcMar>
                  <w:top w:w="113" w:type="dxa"/>
                  <w:bottom w:w="113" w:type="dxa"/>
                </w:tcMar>
              </w:tcPr>
              <w:p w14:paraId="1F8CA8CD" w14:textId="77777777" w:rsidR="003F0D73" w:rsidRPr="00FB589A" w:rsidRDefault="00881C19" w:rsidP="00881C19">
                <w:r>
                  <w:t>Char, René (1907–1988)</w:t>
                </w:r>
              </w:p>
            </w:tc>
          </w:sdtContent>
        </w:sdt>
      </w:tr>
      <w:tr w:rsidR="00464699" w14:paraId="59C3240D" w14:textId="77777777" w:rsidTr="007821B0">
        <w:sdt>
          <w:sdtPr>
            <w:alias w:val="Variant headwords"/>
            <w:tag w:val="variantHeadwords"/>
            <w:id w:val="173464402"/>
            <w:placeholder>
              <w:docPart w:val="A82277DDD9C45E4A8C1E51AE9B047064"/>
            </w:placeholder>
            <w:showingPlcHdr/>
          </w:sdtPr>
          <w:sdtEndPr/>
          <w:sdtContent>
            <w:tc>
              <w:tcPr>
                <w:tcW w:w="9016" w:type="dxa"/>
                <w:tcMar>
                  <w:top w:w="113" w:type="dxa"/>
                  <w:bottom w:w="113" w:type="dxa"/>
                </w:tcMar>
              </w:tcPr>
              <w:p w14:paraId="6564740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741A69" w14:textId="77777777" w:rsidTr="003F0D73">
        <w:sdt>
          <w:sdtPr>
            <w:alias w:val="Abstract"/>
            <w:tag w:val="abstract"/>
            <w:id w:val="-635871867"/>
            <w:placeholder>
              <w:docPart w:val="988D76002A2EA84EBC71E2D26C8E88D6"/>
            </w:placeholder>
          </w:sdtPr>
          <w:sdtEndPr/>
          <w:sdtContent>
            <w:tc>
              <w:tcPr>
                <w:tcW w:w="9016" w:type="dxa"/>
                <w:tcMar>
                  <w:top w:w="113" w:type="dxa"/>
                  <w:bottom w:w="113" w:type="dxa"/>
                </w:tcMar>
              </w:tcPr>
              <w:p w14:paraId="2E4AF0D3" w14:textId="77777777" w:rsidR="00881C19" w:rsidRDefault="00881C19" w:rsidP="00881C19">
                <w:r>
                  <w:t xml:space="preserve">The French poet René Char exemplified key aspects of modernism. Early associated with Surrealism, he collaborated with poets such as André Breton and Paul </w:t>
                </w:r>
                <w:proofErr w:type="spellStart"/>
                <w:r>
                  <w:t>Eluard</w:t>
                </w:r>
                <w:proofErr w:type="spellEnd"/>
                <w:r>
                  <w:t xml:space="preserve">, and painters such as Pablo Picasso, Georges Braque, and Nicolas de Stael. Later, during World War II, he led a Resistance unit in the </w:t>
                </w:r>
                <w:proofErr w:type="spellStart"/>
                <w:r>
                  <w:t>Maquis</w:t>
                </w:r>
                <w:proofErr w:type="spellEnd"/>
                <w:r>
                  <w:t>, winning renown as ‘</w:t>
                </w:r>
                <w:proofErr w:type="spellStart"/>
                <w:r>
                  <w:t>Capitaine</w:t>
                </w:r>
                <w:proofErr w:type="spellEnd"/>
                <w:r>
                  <w:t xml:space="preserve"> </w:t>
                </w:r>
                <w:proofErr w:type="spellStart"/>
                <w:r>
                  <w:t>Alexandre</w:t>
                </w:r>
                <w:proofErr w:type="spellEnd"/>
                <w:r>
                  <w:t>.’ During this period he continued to write, though he refused to publish until the war was won. In 1946, Char’s wartime journal</w:t>
                </w:r>
                <w:r w:rsidRPr="00547459">
                  <w:rPr>
                    <w:i/>
                  </w:rPr>
                  <w:t xml:space="preserve">, Leaves of </w:t>
                </w:r>
                <w:r w:rsidRPr="00DB6411">
                  <w:rPr>
                    <w:i/>
                  </w:rPr>
                  <w:t>Hypn</w:t>
                </w:r>
                <w:r>
                  <w:rPr>
                    <w:i/>
                  </w:rPr>
                  <w:t>os,</w:t>
                </w:r>
                <w:r w:rsidRPr="00DB6411">
                  <w:t xml:space="preserve"> appeared,</w:t>
                </w:r>
                <w:r>
                  <w:t xml:space="preserve"> soon followed by his major collection, </w:t>
                </w:r>
                <w:r w:rsidRPr="00547459">
                  <w:rPr>
                    <w:i/>
                  </w:rPr>
                  <w:t>Fury and Mystery</w:t>
                </w:r>
                <w:r>
                  <w:t xml:space="preserve">.  Acclaimed for both, he went on to complete some of his best-known work in the 1950s and 1960s while engaging with numerous artists and the musician Pierre Boulez. He wrote widely, from poetry of striking concreteness and metaphysical reach, to political tracts against the introduction of atomic weapons in Provence. There he lived until his death in 1988, meeting with friends such as Albert Camus, Maurice </w:t>
                </w:r>
                <w:proofErr w:type="spellStart"/>
                <w:r>
                  <w:t>Blanchot</w:t>
                </w:r>
                <w:proofErr w:type="spellEnd"/>
                <w:r>
                  <w:t xml:space="preserve">, Martin Heidegger, and Paul </w:t>
                </w:r>
                <w:proofErr w:type="spellStart"/>
                <w:r>
                  <w:t>Veyne</w:t>
                </w:r>
                <w:proofErr w:type="spellEnd"/>
                <w:r>
                  <w:t>.</w:t>
                </w:r>
              </w:p>
              <w:p w14:paraId="0C0589ED" w14:textId="77777777" w:rsidR="00881C19" w:rsidRDefault="00881C19" w:rsidP="00881C19"/>
              <w:p w14:paraId="4B88F036" w14:textId="77777777" w:rsidR="00E85A05" w:rsidRDefault="00881C19" w:rsidP="00881C19">
                <w:r>
                  <w:t xml:space="preserve">Char was born in the town of </w:t>
                </w:r>
                <w:proofErr w:type="spellStart"/>
                <w:r>
                  <w:t>L’Isle</w:t>
                </w:r>
                <w:proofErr w:type="spellEnd"/>
                <w:r>
                  <w:t xml:space="preserve"> </w:t>
                </w:r>
                <w:proofErr w:type="spellStart"/>
                <w:r>
                  <w:t>sur</w:t>
                </w:r>
                <w:proofErr w:type="spellEnd"/>
                <w:r>
                  <w:t xml:space="preserve"> la </w:t>
                </w:r>
                <w:proofErr w:type="spellStart"/>
                <w:r>
                  <w:t>Sorgue</w:t>
                </w:r>
                <w:proofErr w:type="spellEnd"/>
                <w:r>
                  <w:t>, near Avignon, in southern France. His early poetry developed a compressed, irreverent style that explored contrasting themes, often of agony and love.</w:t>
                </w:r>
              </w:p>
            </w:tc>
          </w:sdtContent>
        </w:sdt>
      </w:tr>
      <w:tr w:rsidR="003F0D73" w14:paraId="6C930845" w14:textId="77777777" w:rsidTr="003F0D73">
        <w:sdt>
          <w:sdtPr>
            <w:alias w:val="Article text"/>
            <w:tag w:val="articleText"/>
            <w:id w:val="634067588"/>
            <w:placeholder>
              <w:docPart w:val="8753CBEE7179DD47A9702A963A56E2C5"/>
            </w:placeholder>
          </w:sdtPr>
          <w:sdtEndPr/>
          <w:sdtContent>
            <w:tc>
              <w:tcPr>
                <w:tcW w:w="9016" w:type="dxa"/>
                <w:tcMar>
                  <w:top w:w="113" w:type="dxa"/>
                  <w:bottom w:w="113" w:type="dxa"/>
                </w:tcMar>
              </w:tcPr>
              <w:p w14:paraId="04262356" w14:textId="77777777" w:rsidR="00881C19" w:rsidRDefault="00881C19" w:rsidP="00881C19">
                <w:r>
                  <w:t>The French poet René Char exemplified key aspects of</w:t>
                </w:r>
                <w:r>
                  <w:t xml:space="preserve"> modernism.</w:t>
                </w:r>
                <w:r>
                  <w:t xml:space="preserve"> Early associated with Surrealism, he collaborated with poets such as André Breton and Paul </w:t>
                </w:r>
                <w:proofErr w:type="spellStart"/>
                <w:r>
                  <w:t>Eluard</w:t>
                </w:r>
                <w:proofErr w:type="spellEnd"/>
                <w:r>
                  <w:t>, and painters such as Pablo Picasso, Georges Braque,</w:t>
                </w:r>
                <w:r>
                  <w:t xml:space="preserve"> and Nicolas de Stael. </w:t>
                </w:r>
                <w:r>
                  <w:t xml:space="preserve">Later, during World War II, he led a Resistance unit in the </w:t>
                </w:r>
                <w:proofErr w:type="spellStart"/>
                <w:r>
                  <w:t>Maquis</w:t>
                </w:r>
                <w:proofErr w:type="spellEnd"/>
                <w:r>
                  <w:t>, winning renown as ‘</w:t>
                </w:r>
                <w:proofErr w:type="spellStart"/>
                <w:r>
                  <w:t>Capitaine</w:t>
                </w:r>
                <w:proofErr w:type="spellEnd"/>
                <w:r>
                  <w:t xml:space="preserve"> </w:t>
                </w:r>
                <w:proofErr w:type="spellStart"/>
                <w:r>
                  <w:t>Alexandre</w:t>
                </w:r>
                <w:proofErr w:type="spellEnd"/>
                <w:r>
                  <w:t>.’</w:t>
                </w:r>
                <w:r>
                  <w:t xml:space="preserve"> </w:t>
                </w:r>
                <w:r>
                  <w:t>During this period he continued to write, though he refused to publish until the war was won.</w:t>
                </w:r>
                <w:r>
                  <w:t xml:space="preserve"> </w:t>
                </w:r>
                <w:r>
                  <w:t>In 1946, Char’s wartime journal</w:t>
                </w:r>
                <w:r w:rsidRPr="00547459">
                  <w:rPr>
                    <w:i/>
                  </w:rPr>
                  <w:t xml:space="preserve">, Leaves of </w:t>
                </w:r>
                <w:r w:rsidRPr="00DB6411">
                  <w:rPr>
                    <w:i/>
                  </w:rPr>
                  <w:t>Hypn</w:t>
                </w:r>
                <w:r>
                  <w:rPr>
                    <w:i/>
                  </w:rPr>
                  <w:t>os,</w:t>
                </w:r>
                <w:r w:rsidRPr="00DB6411">
                  <w:t xml:space="preserve"> appeared,</w:t>
                </w:r>
                <w:r>
                  <w:t xml:space="preserve"> soon followed by his major collection, </w:t>
                </w:r>
                <w:r w:rsidRPr="00547459">
                  <w:rPr>
                    <w:i/>
                  </w:rPr>
                  <w:t>Fury and Mystery</w:t>
                </w:r>
                <w:r>
                  <w:t xml:space="preserve">.  Acclaimed for both, he went on to complete some of his best-known work in the 1950s and 1960s while engaging with numerous artists and the musician Pierre Boulez. He wrote widely, from poetry of striking concreteness and metaphysical reach, to political tracts against the introduction of atomic weapons in Provence. There he lived until his death in 1988, meeting with friends such as Albert Camus, Maurice </w:t>
                </w:r>
                <w:proofErr w:type="spellStart"/>
                <w:r>
                  <w:t>Blanchot</w:t>
                </w:r>
                <w:proofErr w:type="spellEnd"/>
                <w:r>
                  <w:t xml:space="preserve">, Martin Heidegger, and Paul </w:t>
                </w:r>
                <w:proofErr w:type="spellStart"/>
                <w:r>
                  <w:t>Veyne</w:t>
                </w:r>
                <w:proofErr w:type="spellEnd"/>
                <w:r>
                  <w:t>.</w:t>
                </w:r>
              </w:p>
              <w:p w14:paraId="46265104" w14:textId="77777777" w:rsidR="00881C19" w:rsidRDefault="00881C19" w:rsidP="00881C19"/>
              <w:p w14:paraId="46FED7D3" w14:textId="77777777" w:rsidR="00881C19" w:rsidRDefault="00881C19" w:rsidP="00881C19">
                <w:r>
                  <w:t xml:space="preserve">Char was born in the town of </w:t>
                </w:r>
                <w:proofErr w:type="spellStart"/>
                <w:r>
                  <w:t>L’Isle</w:t>
                </w:r>
                <w:proofErr w:type="spellEnd"/>
                <w:r>
                  <w:t xml:space="preserve"> </w:t>
                </w:r>
                <w:proofErr w:type="spellStart"/>
                <w:r>
                  <w:t>sur</w:t>
                </w:r>
                <w:proofErr w:type="spellEnd"/>
                <w:r>
                  <w:t xml:space="preserve"> la </w:t>
                </w:r>
                <w:proofErr w:type="spellStart"/>
                <w:r>
                  <w:t>Sorgue</w:t>
                </w:r>
                <w:proofErr w:type="spellEnd"/>
                <w:r>
                  <w:t>, near Avignon, in southern France</w:t>
                </w:r>
                <w:r>
                  <w:t>.</w:t>
                </w:r>
                <w:r>
                  <w:t xml:space="preserve"> His early poetry developed a compressed, irreverent style that explored contrasting themes, often of agony and love. When Char sent a copy of his youthful collection, </w:t>
                </w:r>
                <w:r w:rsidRPr="004A2EA2">
                  <w:rPr>
                    <w:i/>
                  </w:rPr>
                  <w:t>Arsenal</w:t>
                </w:r>
                <w:r>
                  <w:t>,</w:t>
                </w:r>
                <w:r w:rsidRPr="004A2EA2">
                  <w:rPr>
                    <w:i/>
                  </w:rPr>
                  <w:t xml:space="preserve"> </w:t>
                </w:r>
                <w:r>
                  <w:t xml:space="preserve">to Paul </w:t>
                </w:r>
                <w:proofErr w:type="spellStart"/>
                <w:r>
                  <w:t>Eluard</w:t>
                </w:r>
                <w:proofErr w:type="spellEnd"/>
                <w:r>
                  <w:t xml:space="preserve">, the older poet responded by welcoming him into the surrealist group </w:t>
                </w:r>
                <w:r>
                  <w:t>in Paris.</w:t>
                </w:r>
                <w:r>
                  <w:t xml:space="preserve"> Between 1929 and 1934, Char wrote collaboratively while also composing his longer collection, the </w:t>
                </w:r>
                <w:r w:rsidRPr="00DF2E87">
                  <w:rPr>
                    <w:i/>
                  </w:rPr>
                  <w:t>Hammer without a Master</w:t>
                </w:r>
                <w:r>
                  <w:t xml:space="preserve"> (1934), and voicing opposition to Franco in Spain, the Colonial Exposition, colonization of Indochina, and the rise of Nazism. </w:t>
                </w:r>
              </w:p>
              <w:p w14:paraId="39AA9D88" w14:textId="77777777" w:rsidR="00881C19" w:rsidRDefault="00881C19" w:rsidP="00881C19"/>
              <w:p w14:paraId="616A491D" w14:textId="77777777" w:rsidR="00881C19" w:rsidRDefault="00881C19" w:rsidP="00881C19">
                <w:r>
                  <w:t xml:space="preserve">When France declared war on Germany in 1939, Char was mobilized and fought until the armistice, when he escaped to the town of </w:t>
                </w:r>
                <w:proofErr w:type="spellStart"/>
                <w:r>
                  <w:t>Cereste</w:t>
                </w:r>
                <w:proofErr w:type="spellEnd"/>
                <w:r>
                  <w:t xml:space="preserve"> (his surrealist activities made him suspect) and established a network of resistance fighters.</w:t>
                </w:r>
                <w:r>
                  <w:t xml:space="preserve"> </w:t>
                </w:r>
                <w:r>
                  <w:t xml:space="preserve">He rose to become an inspiring, clear-sighted commander, eventually assisting in the Allied landing in Provence. His defiant silence during the war, followed by the post-war appearance of </w:t>
                </w:r>
                <w:r w:rsidRPr="00DA4D57">
                  <w:rPr>
                    <w:i/>
                  </w:rPr>
                  <w:t>Leaves of Hypnos</w:t>
                </w:r>
                <w:r>
                  <w:t xml:space="preserve"> (1946) and </w:t>
                </w:r>
                <w:r>
                  <w:rPr>
                    <w:i/>
                  </w:rPr>
                  <w:t xml:space="preserve">Fury and Mystery </w:t>
                </w:r>
                <w:r w:rsidRPr="001D7E4D">
                  <w:t>(1948),</w:t>
                </w:r>
                <w:r>
                  <w:t xml:space="preserve"> immediately made him one of France’s most celebrated poets. Influenced by Friedrich Nietzsche and Heraclitus as well as a number of literary and artistic figures, Char’s poetry of the period depicts nature, love, and lived history with trenchant lucidity and existential insight. Contrasting images of darkness and light, the ‘monstrous’ presence of </w:t>
                </w:r>
                <w:proofErr w:type="spellStart"/>
                <w:r>
                  <w:t>Hitlerian</w:t>
                </w:r>
                <w:proofErr w:type="spellEnd"/>
                <w:r>
                  <w:t xml:space="preserve"> night and the renewal conveyed by love, hope, and beauty, he writes near the end of his journal, ‘Within our darkness, there is not one space alone for B</w:t>
                </w:r>
                <w:r>
                  <w:t xml:space="preserve">eauty. </w:t>
                </w:r>
                <w:r>
                  <w:t xml:space="preserve">The whole space is for Beauty’ (Char 2010). His later work, published in collections such as </w:t>
                </w:r>
                <w:r w:rsidRPr="003B03B4">
                  <w:rPr>
                    <w:i/>
                  </w:rPr>
                  <w:t>The D</w:t>
                </w:r>
                <w:r>
                  <w:rPr>
                    <w:i/>
                  </w:rPr>
                  <w:t>a</w:t>
                </w:r>
                <w:r w:rsidRPr="003B03B4">
                  <w:rPr>
                    <w:i/>
                  </w:rPr>
                  <w:t>wn Breakers</w:t>
                </w:r>
                <w:r>
                  <w:rPr>
                    <w:i/>
                  </w:rPr>
                  <w:t xml:space="preserve"> </w:t>
                </w:r>
                <w:r>
                  <w:t>(1947–19</w:t>
                </w:r>
                <w:r w:rsidRPr="001D7E4D">
                  <w:t>49),</w:t>
                </w:r>
                <w:r>
                  <w:t xml:space="preserve"> </w:t>
                </w:r>
                <w:r w:rsidRPr="003B03B4">
                  <w:rPr>
                    <w:i/>
                  </w:rPr>
                  <w:t>The Word as Archipelago</w:t>
                </w:r>
                <w:r>
                  <w:rPr>
                    <w:i/>
                  </w:rPr>
                  <w:t xml:space="preserve"> </w:t>
                </w:r>
                <w:r w:rsidRPr="001D7E4D">
                  <w:t>(1952</w:t>
                </w:r>
                <w:r>
                  <w:t>–19</w:t>
                </w:r>
                <w:r w:rsidRPr="001D7E4D">
                  <w:t>60),</w:t>
                </w:r>
                <w:r>
                  <w:t xml:space="preserve"> </w:t>
                </w:r>
                <w:r w:rsidRPr="003B03B4">
                  <w:rPr>
                    <w:i/>
                  </w:rPr>
                  <w:t>Innocence Lost</w:t>
                </w:r>
                <w:r>
                  <w:rPr>
                    <w:i/>
                  </w:rPr>
                  <w:t xml:space="preserve"> </w:t>
                </w:r>
                <w:r>
                  <w:t>(1964–19</w:t>
                </w:r>
                <w:r w:rsidRPr="001D7E4D">
                  <w:t>70),</w:t>
                </w:r>
                <w:r>
                  <w:t xml:space="preserve"> and </w:t>
                </w:r>
                <w:r w:rsidRPr="003B03B4">
                  <w:rPr>
                    <w:i/>
                  </w:rPr>
                  <w:t>In Praise of one Suspected</w:t>
                </w:r>
                <w:r>
                  <w:rPr>
                    <w:i/>
                  </w:rPr>
                  <w:t xml:space="preserve"> </w:t>
                </w:r>
                <w:r w:rsidRPr="001D7E4D">
                  <w:t>(1988),</w:t>
                </w:r>
                <w:r>
                  <w:t xml:space="preserve"> moves through images of his native landscape to revelatory encounters with love, to the tragic fragility of human existence, and poetry’s power to illuminate it.  </w:t>
                </w:r>
              </w:p>
              <w:p w14:paraId="4583CE27" w14:textId="77777777" w:rsidR="00881C19" w:rsidRDefault="00881C19" w:rsidP="00881C19"/>
              <w:p w14:paraId="6C88883B" w14:textId="77777777" w:rsidR="00881C19" w:rsidRDefault="00881C19" w:rsidP="00881C19">
                <w:pPr>
                  <w:pStyle w:val="Heading1"/>
                </w:pPr>
                <w:r>
                  <w:t>List of Works</w:t>
                </w:r>
              </w:p>
              <w:p w14:paraId="4CDF2603" w14:textId="77777777" w:rsidR="00881C19" w:rsidRDefault="00881C19" w:rsidP="00881C19">
                <w:r>
                  <w:t>Char, R</w:t>
                </w:r>
                <w:r>
                  <w:t>ené</w:t>
                </w:r>
                <w:r>
                  <w:t xml:space="preserve">. (1983) </w:t>
                </w:r>
                <w:r w:rsidRPr="009B4B3B">
                  <w:rPr>
                    <w:i/>
                  </w:rPr>
                  <w:t xml:space="preserve">Oeuvres </w:t>
                </w:r>
                <w:proofErr w:type="gramStart"/>
                <w:r w:rsidRPr="009B4B3B">
                  <w:rPr>
                    <w:i/>
                  </w:rPr>
                  <w:t>completes</w:t>
                </w:r>
                <w:proofErr w:type="gramEnd"/>
                <w:r>
                  <w:t xml:space="preserve">. Paris: </w:t>
                </w:r>
                <w:proofErr w:type="spellStart"/>
                <w:r>
                  <w:t>Gallimard</w:t>
                </w:r>
                <w:proofErr w:type="spellEnd"/>
                <w:r>
                  <w:t>, 1983.</w:t>
                </w:r>
              </w:p>
              <w:p w14:paraId="27C20E31" w14:textId="77777777" w:rsidR="00881C19" w:rsidRDefault="00881C19" w:rsidP="00881C19">
                <w:r>
                  <w:t xml:space="preserve">---. </w:t>
                </w:r>
                <w:r w:rsidRPr="00A40C0E">
                  <w:rPr>
                    <w:i/>
                  </w:rPr>
                  <w:t>Hypnos Waking</w:t>
                </w:r>
                <w:r>
                  <w:t>, Sele</w:t>
                </w:r>
                <w:r>
                  <w:t>cted and Translated by Jackson Mathews. New York: Random House, 1956.</w:t>
                </w:r>
              </w:p>
              <w:p w14:paraId="5AA7441E" w14:textId="77777777" w:rsidR="00881C19" w:rsidRDefault="00881C19" w:rsidP="00881C19">
                <w:r>
                  <w:t xml:space="preserve">---. </w:t>
                </w:r>
                <w:r w:rsidRPr="0002647D">
                  <w:rPr>
                    <w:i/>
                  </w:rPr>
                  <w:t>This Smoke that Carried Us</w:t>
                </w:r>
                <w:r>
                  <w:t xml:space="preserve">. </w:t>
                </w:r>
                <w:r>
                  <w:t xml:space="preserve">Translated by Susanne </w:t>
                </w:r>
                <w:proofErr w:type="spellStart"/>
                <w:r>
                  <w:t>Dubroff</w:t>
                </w:r>
                <w:proofErr w:type="spellEnd"/>
                <w:r>
                  <w:t>. I</w:t>
                </w:r>
                <w:r>
                  <w:t>ntroduced by Christopher Merri</w:t>
                </w:r>
                <w:r>
                  <w:t>ll. Buffalo: White Plains Press, 2004.</w:t>
                </w:r>
              </w:p>
              <w:p w14:paraId="5DED1654" w14:textId="77777777" w:rsidR="00881C19" w:rsidRDefault="00881C19" w:rsidP="00881C19">
                <w:r>
                  <w:t xml:space="preserve">---. </w:t>
                </w:r>
                <w:proofErr w:type="spellStart"/>
                <w:r w:rsidRPr="0002647D">
                  <w:rPr>
                    <w:i/>
                  </w:rPr>
                  <w:t>Furor</w:t>
                </w:r>
                <w:proofErr w:type="spellEnd"/>
                <w:r w:rsidRPr="0002647D">
                  <w:rPr>
                    <w:i/>
                  </w:rPr>
                  <w:t xml:space="preserve"> and Mystery</w:t>
                </w:r>
                <w:r>
                  <w:t xml:space="preserve">. </w:t>
                </w:r>
                <w:r>
                  <w:t xml:space="preserve">Translated by Mary Ann Caws and </w:t>
                </w:r>
                <w:r>
                  <w:t>Nancy Kline. I</w:t>
                </w:r>
                <w:r>
                  <w:t>n</w:t>
                </w:r>
                <w:r>
                  <w:t xml:space="preserve">troduced by Sandra </w:t>
                </w:r>
                <w:proofErr w:type="spellStart"/>
                <w:r>
                  <w:t>Bermann</w:t>
                </w:r>
                <w:proofErr w:type="spellEnd"/>
                <w:r>
                  <w:t>. P</w:t>
                </w:r>
                <w:r>
                  <w:t>refaced by Marie-</w:t>
                </w:r>
                <w:r>
                  <w:t>Claude Char. Boston: Black Widow Press, 2010.</w:t>
                </w:r>
              </w:p>
              <w:p w14:paraId="6B7E6FC7" w14:textId="77777777" w:rsidR="003F0D73" w:rsidRDefault="00881C19" w:rsidP="00881C19">
                <w:r>
                  <w:t xml:space="preserve">---. </w:t>
                </w:r>
                <w:r w:rsidRPr="0002647D">
                  <w:rPr>
                    <w:i/>
                  </w:rPr>
                  <w:t>The Word as Archipelago</w:t>
                </w:r>
                <w:r>
                  <w:t xml:space="preserve">. Translated by Robert Baker. </w:t>
                </w:r>
                <w:r>
                  <w:t>Richmond, C</w:t>
                </w:r>
                <w:r>
                  <w:t xml:space="preserve">alifornia: </w:t>
                </w:r>
                <w:proofErr w:type="spellStart"/>
                <w:r>
                  <w:t>Omnidawn</w:t>
                </w:r>
                <w:proofErr w:type="spellEnd"/>
                <w:r>
                  <w:t xml:space="preserve"> Publishing, 2012.</w:t>
                </w:r>
              </w:p>
            </w:tc>
            <w:bookmarkStart w:id="0" w:name="_GoBack" w:displacedByCustomXml="next"/>
            <w:bookmarkEnd w:id="0" w:displacedByCustomXml="next"/>
          </w:sdtContent>
        </w:sdt>
      </w:tr>
      <w:tr w:rsidR="003235A7" w14:paraId="2AAE04E0" w14:textId="77777777" w:rsidTr="003235A7">
        <w:tc>
          <w:tcPr>
            <w:tcW w:w="9016" w:type="dxa"/>
          </w:tcPr>
          <w:p w14:paraId="5FB13D5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DF8E9A8F3472E448C0243CD566E9A34"/>
              </w:placeholder>
            </w:sdtPr>
            <w:sdtEndPr/>
            <w:sdtContent>
              <w:p w14:paraId="2D8A4F2D" w14:textId="77777777" w:rsidR="00881C19" w:rsidRDefault="00881C19" w:rsidP="00881C19">
                <w:sdt>
                  <w:sdtPr>
                    <w:id w:val="-399674336"/>
                    <w:citation/>
                  </w:sdtPr>
                  <w:sdtContent>
                    <w:r>
                      <w:fldChar w:fldCharType="begin"/>
                    </w:r>
                    <w:r>
                      <w:rPr>
                        <w:lang w:val="en-US"/>
                      </w:rPr>
                      <w:instrText xml:space="preserve"> CITATION Caw76 \l 1033 </w:instrText>
                    </w:r>
                    <w:r>
                      <w:fldChar w:fldCharType="separate"/>
                    </w:r>
                    <w:r>
                      <w:rPr>
                        <w:noProof/>
                        <w:lang w:val="en-US"/>
                      </w:rPr>
                      <w:t xml:space="preserve"> (Caws)</w:t>
                    </w:r>
                    <w:r>
                      <w:fldChar w:fldCharType="end"/>
                    </w:r>
                  </w:sdtContent>
                </w:sdt>
              </w:p>
              <w:p w14:paraId="2E0C49C4" w14:textId="77777777" w:rsidR="00881C19" w:rsidRDefault="00881C19" w:rsidP="00881C19">
                <w:sdt>
                  <w:sdtPr>
                    <w:id w:val="-1725984223"/>
                    <w:citation/>
                  </w:sdtPr>
                  <w:sdtContent>
                    <w:r>
                      <w:fldChar w:fldCharType="begin"/>
                    </w:r>
                    <w:r>
                      <w:rPr>
                        <w:lang w:val="en-US"/>
                      </w:rPr>
                      <w:instrText xml:space="preserve"> CITATION Gre04 \l 1033 </w:instrText>
                    </w:r>
                    <w:r>
                      <w:fldChar w:fldCharType="separate"/>
                    </w:r>
                    <w:r>
                      <w:rPr>
                        <w:noProof/>
                        <w:lang w:val="en-US"/>
                      </w:rPr>
                      <w:t>(Greilsamer)</w:t>
                    </w:r>
                    <w:r>
                      <w:fldChar w:fldCharType="end"/>
                    </w:r>
                  </w:sdtContent>
                </w:sdt>
              </w:p>
              <w:p w14:paraId="2876A491" w14:textId="77777777" w:rsidR="00881C19" w:rsidRDefault="00881C19" w:rsidP="00881C19">
                <w:sdt>
                  <w:sdtPr>
                    <w:id w:val="-1189680460"/>
                    <w:citation/>
                  </w:sdtPr>
                  <w:sdtContent>
                    <w:r>
                      <w:fldChar w:fldCharType="begin"/>
                    </w:r>
                    <w:r>
                      <w:rPr>
                        <w:lang w:val="en-US"/>
                      </w:rPr>
                      <w:instrText xml:space="preserve"> CITATION Law78 \l 1033 </w:instrText>
                    </w:r>
                    <w:r>
                      <w:fldChar w:fldCharType="separate"/>
                    </w:r>
                    <w:r>
                      <w:rPr>
                        <w:noProof/>
                        <w:lang w:val="en-US"/>
                      </w:rPr>
                      <w:t>(Lawler)</w:t>
                    </w:r>
                    <w:r>
                      <w:fldChar w:fldCharType="end"/>
                    </w:r>
                  </w:sdtContent>
                </w:sdt>
              </w:p>
              <w:p w14:paraId="6A9429A3" w14:textId="77777777" w:rsidR="00881C19" w:rsidRDefault="00881C19" w:rsidP="00881C19">
                <w:sdt>
                  <w:sdtPr>
                    <w:id w:val="1045180242"/>
                    <w:citation/>
                  </w:sdtPr>
                  <w:sdtContent>
                    <w:r>
                      <w:fldChar w:fldCharType="begin"/>
                    </w:r>
                    <w:r>
                      <w:rPr>
                        <w:lang w:val="en-US"/>
                      </w:rPr>
                      <w:instrText xml:space="preserve"> CITATION Mar90 \l 1033 </w:instrText>
                    </w:r>
                    <w:r>
                      <w:fldChar w:fldCharType="separate"/>
                    </w:r>
                    <w:r>
                      <w:rPr>
                        <w:noProof/>
                        <w:lang w:val="en-US"/>
                      </w:rPr>
                      <w:t>(Marty)</w:t>
                    </w:r>
                    <w:r>
                      <w:fldChar w:fldCharType="end"/>
                    </w:r>
                  </w:sdtContent>
                </w:sdt>
              </w:p>
              <w:p w14:paraId="510E3FAF" w14:textId="77777777" w:rsidR="003235A7" w:rsidRDefault="00881C19" w:rsidP="00881C19">
                <w:sdt>
                  <w:sdtPr>
                    <w:id w:val="708072785"/>
                    <w:citation/>
                  </w:sdtPr>
                  <w:sdtContent>
                    <w:r>
                      <w:fldChar w:fldCharType="begin"/>
                    </w:r>
                    <w:r>
                      <w:rPr>
                        <w:lang w:val="en-US"/>
                      </w:rPr>
                      <w:instrText xml:space="preserve"> CITATION Vey90 \l 1033 </w:instrText>
                    </w:r>
                    <w:r>
                      <w:fldChar w:fldCharType="separate"/>
                    </w:r>
                    <w:r>
                      <w:rPr>
                        <w:noProof/>
                        <w:lang w:val="en-US"/>
                      </w:rPr>
                      <w:t>(Veyne)</w:t>
                    </w:r>
                    <w:r>
                      <w:fldChar w:fldCharType="end"/>
                    </w:r>
                  </w:sdtContent>
                </w:sdt>
              </w:p>
            </w:sdtContent>
          </w:sdt>
        </w:tc>
      </w:tr>
    </w:tbl>
    <w:p w14:paraId="70FDD93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55B6CF" w14:textId="77777777" w:rsidR="00333EE7" w:rsidRDefault="00333EE7" w:rsidP="007A0D55">
      <w:pPr>
        <w:spacing w:after="0" w:line="240" w:lineRule="auto"/>
      </w:pPr>
      <w:r>
        <w:separator/>
      </w:r>
    </w:p>
  </w:endnote>
  <w:endnote w:type="continuationSeparator" w:id="0">
    <w:p w14:paraId="7D0BF1F4" w14:textId="77777777" w:rsidR="00333EE7" w:rsidRDefault="00333EE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831CFF" w14:textId="77777777" w:rsidR="00333EE7" w:rsidRDefault="00333EE7" w:rsidP="007A0D55">
      <w:pPr>
        <w:spacing w:after="0" w:line="240" w:lineRule="auto"/>
      </w:pPr>
      <w:r>
        <w:separator/>
      </w:r>
    </w:p>
  </w:footnote>
  <w:footnote w:type="continuationSeparator" w:id="0">
    <w:p w14:paraId="68073F31" w14:textId="77777777" w:rsidR="00333EE7" w:rsidRDefault="00333EE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FD86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4D187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EE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3EE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1C19"/>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FA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E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EE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E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EE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6DC6FA10B4D24EA039424C9A1A00E2"/>
        <w:category>
          <w:name w:val="General"/>
          <w:gallery w:val="placeholder"/>
        </w:category>
        <w:types>
          <w:type w:val="bbPlcHdr"/>
        </w:types>
        <w:behaviors>
          <w:behavior w:val="content"/>
        </w:behaviors>
        <w:guid w:val="{9ADA6DF2-5488-B248-9C2A-28E25FC513CD}"/>
      </w:docPartPr>
      <w:docPartBody>
        <w:p w:rsidR="00000000" w:rsidRDefault="004E117A">
          <w:pPr>
            <w:pStyle w:val="CD6DC6FA10B4D24EA039424C9A1A00E2"/>
          </w:pPr>
          <w:r w:rsidRPr="00CC586D">
            <w:rPr>
              <w:rStyle w:val="PlaceholderText"/>
              <w:b/>
              <w:color w:val="FFFFFF" w:themeColor="background1"/>
            </w:rPr>
            <w:t>[Salutation]</w:t>
          </w:r>
        </w:p>
      </w:docPartBody>
    </w:docPart>
    <w:docPart>
      <w:docPartPr>
        <w:name w:val="8142FB488C3CD34096FA93DF7951CCA3"/>
        <w:category>
          <w:name w:val="General"/>
          <w:gallery w:val="placeholder"/>
        </w:category>
        <w:types>
          <w:type w:val="bbPlcHdr"/>
        </w:types>
        <w:behaviors>
          <w:behavior w:val="content"/>
        </w:behaviors>
        <w:guid w:val="{B3EEA58A-5658-3F43-B44D-C800EB3ADD00}"/>
      </w:docPartPr>
      <w:docPartBody>
        <w:p w:rsidR="00000000" w:rsidRDefault="004E117A">
          <w:pPr>
            <w:pStyle w:val="8142FB488C3CD34096FA93DF7951CCA3"/>
          </w:pPr>
          <w:r>
            <w:rPr>
              <w:rStyle w:val="PlaceholderText"/>
            </w:rPr>
            <w:t>[First name]</w:t>
          </w:r>
        </w:p>
      </w:docPartBody>
    </w:docPart>
    <w:docPart>
      <w:docPartPr>
        <w:name w:val="58C792E800F9234DB2E038D31CD35B2F"/>
        <w:category>
          <w:name w:val="General"/>
          <w:gallery w:val="placeholder"/>
        </w:category>
        <w:types>
          <w:type w:val="bbPlcHdr"/>
        </w:types>
        <w:behaviors>
          <w:behavior w:val="content"/>
        </w:behaviors>
        <w:guid w:val="{70115F51-3986-3841-94C4-01B99FCCC4E5}"/>
      </w:docPartPr>
      <w:docPartBody>
        <w:p w:rsidR="00000000" w:rsidRDefault="004E117A">
          <w:pPr>
            <w:pStyle w:val="58C792E800F9234DB2E038D31CD35B2F"/>
          </w:pPr>
          <w:r>
            <w:rPr>
              <w:rStyle w:val="PlaceholderText"/>
            </w:rPr>
            <w:t>[Middle name]</w:t>
          </w:r>
        </w:p>
      </w:docPartBody>
    </w:docPart>
    <w:docPart>
      <w:docPartPr>
        <w:name w:val="D724D03B2A0A0A4ABA9854DA7FE8947E"/>
        <w:category>
          <w:name w:val="General"/>
          <w:gallery w:val="placeholder"/>
        </w:category>
        <w:types>
          <w:type w:val="bbPlcHdr"/>
        </w:types>
        <w:behaviors>
          <w:behavior w:val="content"/>
        </w:behaviors>
        <w:guid w:val="{DDE645CF-6EEC-8F45-8EA6-536CE13032A2}"/>
      </w:docPartPr>
      <w:docPartBody>
        <w:p w:rsidR="00000000" w:rsidRDefault="004E117A">
          <w:pPr>
            <w:pStyle w:val="D724D03B2A0A0A4ABA9854DA7FE8947E"/>
          </w:pPr>
          <w:r>
            <w:rPr>
              <w:rStyle w:val="PlaceholderText"/>
            </w:rPr>
            <w:t>[Last name]</w:t>
          </w:r>
        </w:p>
      </w:docPartBody>
    </w:docPart>
    <w:docPart>
      <w:docPartPr>
        <w:name w:val="2423043581B7C2408C35547622634075"/>
        <w:category>
          <w:name w:val="General"/>
          <w:gallery w:val="placeholder"/>
        </w:category>
        <w:types>
          <w:type w:val="bbPlcHdr"/>
        </w:types>
        <w:behaviors>
          <w:behavior w:val="content"/>
        </w:behaviors>
        <w:guid w:val="{BF75A0DB-556C-464C-A656-CFED65ED330D}"/>
      </w:docPartPr>
      <w:docPartBody>
        <w:p w:rsidR="00000000" w:rsidRDefault="004E117A">
          <w:pPr>
            <w:pStyle w:val="2423043581B7C2408C35547622634075"/>
          </w:pPr>
          <w:r>
            <w:rPr>
              <w:rStyle w:val="PlaceholderText"/>
            </w:rPr>
            <w:t>[Enter your biography]</w:t>
          </w:r>
        </w:p>
      </w:docPartBody>
    </w:docPart>
    <w:docPart>
      <w:docPartPr>
        <w:name w:val="01E433B144BE8B41BBD7534559D74E6A"/>
        <w:category>
          <w:name w:val="General"/>
          <w:gallery w:val="placeholder"/>
        </w:category>
        <w:types>
          <w:type w:val="bbPlcHdr"/>
        </w:types>
        <w:behaviors>
          <w:behavior w:val="content"/>
        </w:behaviors>
        <w:guid w:val="{8A915AC9-D364-B34C-9097-6FCFE159A2C5}"/>
      </w:docPartPr>
      <w:docPartBody>
        <w:p w:rsidR="00000000" w:rsidRDefault="004E117A">
          <w:pPr>
            <w:pStyle w:val="01E433B144BE8B41BBD7534559D74E6A"/>
          </w:pPr>
          <w:r>
            <w:rPr>
              <w:rStyle w:val="PlaceholderText"/>
            </w:rPr>
            <w:t>[Enter the institution with which you are affiliated]</w:t>
          </w:r>
        </w:p>
      </w:docPartBody>
    </w:docPart>
    <w:docPart>
      <w:docPartPr>
        <w:name w:val="CA5B8836191CCD4DA631B6E94E00DBC5"/>
        <w:category>
          <w:name w:val="General"/>
          <w:gallery w:val="placeholder"/>
        </w:category>
        <w:types>
          <w:type w:val="bbPlcHdr"/>
        </w:types>
        <w:behaviors>
          <w:behavior w:val="content"/>
        </w:behaviors>
        <w:guid w:val="{59A37D50-707B-1C4C-B37F-958A3CBAC8F3}"/>
      </w:docPartPr>
      <w:docPartBody>
        <w:p w:rsidR="00000000" w:rsidRDefault="004E117A">
          <w:pPr>
            <w:pStyle w:val="CA5B8836191CCD4DA631B6E94E00DBC5"/>
          </w:pPr>
          <w:r w:rsidRPr="00EF74F7">
            <w:rPr>
              <w:b/>
              <w:color w:val="808080" w:themeColor="background1" w:themeShade="80"/>
            </w:rPr>
            <w:t>[Enter the headword for your article]</w:t>
          </w:r>
        </w:p>
      </w:docPartBody>
    </w:docPart>
    <w:docPart>
      <w:docPartPr>
        <w:name w:val="A82277DDD9C45E4A8C1E51AE9B047064"/>
        <w:category>
          <w:name w:val="General"/>
          <w:gallery w:val="placeholder"/>
        </w:category>
        <w:types>
          <w:type w:val="bbPlcHdr"/>
        </w:types>
        <w:behaviors>
          <w:behavior w:val="content"/>
        </w:behaviors>
        <w:guid w:val="{854A068B-5EEC-C04F-9D19-554CE413BA91}"/>
      </w:docPartPr>
      <w:docPartBody>
        <w:p w:rsidR="00000000" w:rsidRDefault="004E117A">
          <w:pPr>
            <w:pStyle w:val="A82277DDD9C45E4A8C1E51AE9B04706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88D76002A2EA84EBC71E2D26C8E88D6"/>
        <w:category>
          <w:name w:val="General"/>
          <w:gallery w:val="placeholder"/>
        </w:category>
        <w:types>
          <w:type w:val="bbPlcHdr"/>
        </w:types>
        <w:behaviors>
          <w:behavior w:val="content"/>
        </w:behaviors>
        <w:guid w:val="{E69DD080-687B-8848-91E5-9AEAF584E743}"/>
      </w:docPartPr>
      <w:docPartBody>
        <w:p w:rsidR="00000000" w:rsidRDefault="004E117A">
          <w:pPr>
            <w:pStyle w:val="988D76002A2EA84EBC71E2D26C8E88D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753CBEE7179DD47A9702A963A56E2C5"/>
        <w:category>
          <w:name w:val="General"/>
          <w:gallery w:val="placeholder"/>
        </w:category>
        <w:types>
          <w:type w:val="bbPlcHdr"/>
        </w:types>
        <w:behaviors>
          <w:behavior w:val="content"/>
        </w:behaviors>
        <w:guid w:val="{59FA4DA0-A96F-5443-96CE-6D271A24C393}"/>
      </w:docPartPr>
      <w:docPartBody>
        <w:p w:rsidR="00000000" w:rsidRDefault="004E117A">
          <w:pPr>
            <w:pStyle w:val="8753CBEE7179DD47A9702A963A56E2C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F8E9A8F3472E448C0243CD566E9A34"/>
        <w:category>
          <w:name w:val="General"/>
          <w:gallery w:val="placeholder"/>
        </w:category>
        <w:types>
          <w:type w:val="bbPlcHdr"/>
        </w:types>
        <w:behaviors>
          <w:behavior w:val="content"/>
        </w:behaviors>
        <w:guid w:val="{59113164-5BD2-DE42-8CAB-9E6B794CF4FE}"/>
      </w:docPartPr>
      <w:docPartBody>
        <w:p w:rsidR="00000000" w:rsidRDefault="004E117A">
          <w:pPr>
            <w:pStyle w:val="4DF8E9A8F3472E448C0243CD566E9A3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6DC6FA10B4D24EA039424C9A1A00E2">
    <w:name w:val="CD6DC6FA10B4D24EA039424C9A1A00E2"/>
  </w:style>
  <w:style w:type="paragraph" w:customStyle="1" w:styleId="8142FB488C3CD34096FA93DF7951CCA3">
    <w:name w:val="8142FB488C3CD34096FA93DF7951CCA3"/>
  </w:style>
  <w:style w:type="paragraph" w:customStyle="1" w:styleId="58C792E800F9234DB2E038D31CD35B2F">
    <w:name w:val="58C792E800F9234DB2E038D31CD35B2F"/>
  </w:style>
  <w:style w:type="paragraph" w:customStyle="1" w:styleId="D724D03B2A0A0A4ABA9854DA7FE8947E">
    <w:name w:val="D724D03B2A0A0A4ABA9854DA7FE8947E"/>
  </w:style>
  <w:style w:type="paragraph" w:customStyle="1" w:styleId="2423043581B7C2408C35547622634075">
    <w:name w:val="2423043581B7C2408C35547622634075"/>
  </w:style>
  <w:style w:type="paragraph" w:customStyle="1" w:styleId="01E433B144BE8B41BBD7534559D74E6A">
    <w:name w:val="01E433B144BE8B41BBD7534559D74E6A"/>
  </w:style>
  <w:style w:type="paragraph" w:customStyle="1" w:styleId="CA5B8836191CCD4DA631B6E94E00DBC5">
    <w:name w:val="CA5B8836191CCD4DA631B6E94E00DBC5"/>
  </w:style>
  <w:style w:type="paragraph" w:customStyle="1" w:styleId="A82277DDD9C45E4A8C1E51AE9B047064">
    <w:name w:val="A82277DDD9C45E4A8C1E51AE9B047064"/>
  </w:style>
  <w:style w:type="paragraph" w:customStyle="1" w:styleId="988D76002A2EA84EBC71E2D26C8E88D6">
    <w:name w:val="988D76002A2EA84EBC71E2D26C8E88D6"/>
  </w:style>
  <w:style w:type="paragraph" w:customStyle="1" w:styleId="8753CBEE7179DD47A9702A963A56E2C5">
    <w:name w:val="8753CBEE7179DD47A9702A963A56E2C5"/>
  </w:style>
  <w:style w:type="paragraph" w:customStyle="1" w:styleId="4DF8E9A8F3472E448C0243CD566E9A34">
    <w:name w:val="4DF8E9A8F3472E448C0243CD566E9A3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6DC6FA10B4D24EA039424C9A1A00E2">
    <w:name w:val="CD6DC6FA10B4D24EA039424C9A1A00E2"/>
  </w:style>
  <w:style w:type="paragraph" w:customStyle="1" w:styleId="8142FB488C3CD34096FA93DF7951CCA3">
    <w:name w:val="8142FB488C3CD34096FA93DF7951CCA3"/>
  </w:style>
  <w:style w:type="paragraph" w:customStyle="1" w:styleId="58C792E800F9234DB2E038D31CD35B2F">
    <w:name w:val="58C792E800F9234DB2E038D31CD35B2F"/>
  </w:style>
  <w:style w:type="paragraph" w:customStyle="1" w:styleId="D724D03B2A0A0A4ABA9854DA7FE8947E">
    <w:name w:val="D724D03B2A0A0A4ABA9854DA7FE8947E"/>
  </w:style>
  <w:style w:type="paragraph" w:customStyle="1" w:styleId="2423043581B7C2408C35547622634075">
    <w:name w:val="2423043581B7C2408C35547622634075"/>
  </w:style>
  <w:style w:type="paragraph" w:customStyle="1" w:styleId="01E433B144BE8B41BBD7534559D74E6A">
    <w:name w:val="01E433B144BE8B41BBD7534559D74E6A"/>
  </w:style>
  <w:style w:type="paragraph" w:customStyle="1" w:styleId="CA5B8836191CCD4DA631B6E94E00DBC5">
    <w:name w:val="CA5B8836191CCD4DA631B6E94E00DBC5"/>
  </w:style>
  <w:style w:type="paragraph" w:customStyle="1" w:styleId="A82277DDD9C45E4A8C1E51AE9B047064">
    <w:name w:val="A82277DDD9C45E4A8C1E51AE9B047064"/>
  </w:style>
  <w:style w:type="paragraph" w:customStyle="1" w:styleId="988D76002A2EA84EBC71E2D26C8E88D6">
    <w:name w:val="988D76002A2EA84EBC71E2D26C8E88D6"/>
  </w:style>
  <w:style w:type="paragraph" w:customStyle="1" w:styleId="8753CBEE7179DD47A9702A963A56E2C5">
    <w:name w:val="8753CBEE7179DD47A9702A963A56E2C5"/>
  </w:style>
  <w:style w:type="paragraph" w:customStyle="1" w:styleId="4DF8E9A8F3472E448C0243CD566E9A34">
    <w:name w:val="4DF8E9A8F3472E448C0243CD566E9A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Caw76</b:Tag>
    <b:SourceType>Book</b:SourceType>
    <b:Guid>{680D7413-1D0E-314B-8CFC-08E0D5C65CDF}</b:Guid>
    <b:Author>
      <b:Author>
        <b:NameList>
          <b:Person>
            <b:Last>Caws</b:Last>
            <b:First>Mary</b:First>
            <b:Middle>Ann</b:Middle>
          </b:Person>
        </b:NameList>
      </b:Author>
    </b:Author>
    <b:Title>The Presence of René Char</b:Title>
    <b:City>Princeton</b:City>
    <b:Publisher>Princeton UP</b:Publisher>
    <b:Year>1976</b:Year>
    <b:RefOrder>1</b:RefOrder>
  </b:Source>
  <b:Source>
    <b:Tag>Gre04</b:Tag>
    <b:SourceType>Book</b:SourceType>
    <b:Guid>{F4B942E7-7194-5446-9743-C3DAF2DD0929}</b:Guid>
    <b:Author>
      <b:Author>
        <b:NameList>
          <b:Person>
            <b:Last>Greilsamer</b:Last>
            <b:First>Laurent</b:First>
          </b:Person>
        </b:NameList>
      </b:Author>
    </b:Author>
    <b:Title>L'éclair au front: La vie de René Char</b:Title>
    <b:City>Paris</b:City>
    <b:Publisher>Favard</b:Publisher>
    <b:Year>2004</b:Year>
    <b:RefOrder>2</b:RefOrder>
  </b:Source>
  <b:Source>
    <b:Tag>Law78</b:Tag>
    <b:SourceType>Book</b:SourceType>
    <b:Guid>{3D0DB7CC-8AA3-B24B-9760-519BC44DDCCE}</b:Guid>
    <b:Author>
      <b:Author>
        <b:NameList>
          <b:Person>
            <b:Last>Lawler</b:Last>
            <b:First>James</b:First>
            <b:Middle>R.</b:Middle>
          </b:Person>
        </b:NameList>
      </b:Author>
    </b:Author>
    <b:Title>René Char: The Myth and the Poem</b:Title>
    <b:City>Princeton</b:City>
    <b:Publisher>Princeton University Press</b:Publisher>
    <b:Year>1978</b:Year>
    <b:RefOrder>3</b:RefOrder>
  </b:Source>
  <b:Source>
    <b:Tag>Mar90</b:Tag>
    <b:SourceType>Book</b:SourceType>
    <b:Guid>{B2D3F425-7B16-3B4C-99DB-C4405B6F73DC}</b:Guid>
    <b:Author>
      <b:Author>
        <b:NameList>
          <b:Person>
            <b:Last>Marty</b:Last>
            <b:First>Éric</b:First>
          </b:Person>
        </b:NameList>
      </b:Author>
    </b:Author>
    <b:Title>René Char</b:Title>
    <b:City>Paris</b:City>
    <b:Publisher>Seuil</b:Publisher>
    <b:Year>1990</b:Year>
    <b:RefOrder>4</b:RefOrder>
  </b:Source>
  <b:Source>
    <b:Tag>Vey90</b:Tag>
    <b:SourceType>Book</b:SourceType>
    <b:Guid>{02B7FC85-E1AE-0C4A-8EFF-9501B0EB20F4}</b:Guid>
    <b:Author>
      <b:Author>
        <b:NameList>
          <b:Person>
            <b:Last>Veyne</b:Last>
            <b:First>Paul</b:First>
          </b:Person>
        </b:NameList>
      </b:Author>
    </b:Author>
    <b:Title>René Char en ses poemes</b:Title>
    <b:City>Paris</b:City>
    <b:Publisher>Gallimard</b:Publisher>
    <b:Year>1990</b:Year>
    <b:RefOrder>5</b:RefOrder>
  </b:Source>
</b:Sources>
</file>

<file path=customXml/itemProps1.xml><?xml version="1.0" encoding="utf-8"?>
<ds:datastoreItem xmlns:ds="http://schemas.openxmlformats.org/officeDocument/2006/customXml" ds:itemID="{1FE479E8-AB7A-AC44-B2B2-A675AC106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777</Words>
  <Characters>4431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2016-01-13T17:45:00Z</dcterms:created>
  <dcterms:modified xsi:type="dcterms:W3CDTF">2016-01-13T17:55:00Z</dcterms:modified>
</cp:coreProperties>
</file>