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713FBA" w:rsidP="00713FBA">
                <w:r>
                  <w:t>David</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713FBA" w:rsidP="00713FBA">
                <w:r>
                  <w:t>Beard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713FBA" w:rsidP="00713FBA">
                <w:r w:rsidRPr="00713FBA">
                  <w:rPr>
                    <w:lang w:val="en-US"/>
                  </w:rPr>
                  <w:t>University of Minnesota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713FBA" w:rsidP="00713FBA">
                <w:r w:rsidRPr="00713FBA">
                  <w:rPr>
                    <w:lang w:val="en-US"/>
                  </w:rPr>
                  <w:t>Croce, Benedetto (1866-1952)</w:t>
                </w:r>
              </w:p>
            </w:tc>
          </w:sdtContent>
        </w:sdt>
      </w:tr>
      <w:tr w:rsidR="00464699" w:rsidTr="00C91911">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rsidR="00464699" w:rsidRDefault="00217C17" w:rsidP="00464699">
                <w:r w:rsidRPr="00713FBA">
                  <w:rPr>
                    <w:lang w:val="en-CA"/>
                  </w:rPr>
                  <w:t>Benedetto Croce</w:t>
                </w:r>
                <w:r>
                  <w:rPr>
                    <w:lang w:val="en-CA"/>
                  </w:rPr>
                  <w:t xml:space="preserve"> was an </w:t>
                </w:r>
                <w:r w:rsidRPr="00713FBA">
                  <w:rPr>
                    <w:lang w:val="en-CA"/>
                  </w:rPr>
                  <w:t xml:space="preserve">Italian </w:t>
                </w:r>
                <w:r>
                  <w:rPr>
                    <w:lang w:val="en-CA"/>
                  </w:rPr>
                  <w:t>philosopher of aesthetics and</w:t>
                </w:r>
                <w:r w:rsidRPr="00713FBA">
                  <w:rPr>
                    <w:lang w:val="en-CA"/>
                  </w:rPr>
                  <w:t xml:space="preserve"> history </w:t>
                </w:r>
                <w:r>
                  <w:rPr>
                    <w:lang w:val="en-CA"/>
                  </w:rPr>
                  <w:t xml:space="preserve">who </w:t>
                </w:r>
                <w:r w:rsidRPr="00713FBA">
                  <w:rPr>
                    <w:lang w:val="en-CA"/>
                  </w:rPr>
                  <w:t>cast a long shadow into the aesthetic and literary criticism of modernism</w:t>
                </w:r>
                <w:r>
                  <w:rPr>
                    <w:lang w:val="en-CA"/>
                  </w:rPr>
                  <w:t>.</w:t>
                </w:r>
              </w:p>
            </w:tc>
          </w:sdtContent>
        </w:sdt>
      </w:tr>
      <w:tr w:rsidR="00E85A05" w:rsidRPr="00713FBA"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713FBA" w:rsidRDefault="00713FBA" w:rsidP="00217C17">
                <w:pPr>
                  <w:rPr>
                    <w:lang w:val="en-CA"/>
                  </w:rPr>
                </w:pPr>
                <w:r w:rsidRPr="00713FBA">
                  <w:rPr>
                    <w:lang w:val="en-CA"/>
                  </w:rPr>
                  <w:t>Benedetto Croce</w:t>
                </w:r>
                <w:r w:rsidR="00217C17">
                  <w:rPr>
                    <w:lang w:val="en-CA"/>
                  </w:rPr>
                  <w:t xml:space="preserve"> was an </w:t>
                </w:r>
                <w:r w:rsidR="00217C17" w:rsidRPr="00713FBA">
                  <w:rPr>
                    <w:lang w:val="en-CA"/>
                  </w:rPr>
                  <w:t xml:space="preserve">Italian </w:t>
                </w:r>
                <w:r w:rsidR="00217C17">
                  <w:rPr>
                    <w:lang w:val="en-CA"/>
                  </w:rPr>
                  <w:t>philosopher of aesthetics and</w:t>
                </w:r>
                <w:r w:rsidR="00217C17" w:rsidRPr="00713FBA">
                  <w:rPr>
                    <w:lang w:val="en-CA"/>
                  </w:rPr>
                  <w:t xml:space="preserve"> history</w:t>
                </w:r>
                <w:r w:rsidRPr="00713FBA">
                  <w:rPr>
                    <w:lang w:val="en-CA"/>
                  </w:rPr>
                  <w:t xml:space="preserve"> </w:t>
                </w:r>
                <w:r w:rsidR="00217C17">
                  <w:rPr>
                    <w:lang w:val="en-CA"/>
                  </w:rPr>
                  <w:t xml:space="preserve">who </w:t>
                </w:r>
                <w:r w:rsidRPr="00713FBA">
                  <w:rPr>
                    <w:lang w:val="en-CA"/>
                  </w:rPr>
                  <w:t xml:space="preserve">cast a long shadow into the aesthetic and literary criticism of modernism. Croce’s biography includes traumatic episodes that recall the hallmark crises of modernism, including the early loss of both parents in an earthquake that he himself barely survived. While his career in philosophy started in 1893 with his reading of </w:t>
                </w:r>
                <w:proofErr w:type="spellStart"/>
                <w:r w:rsidRPr="00713FBA">
                  <w:rPr>
                    <w:lang w:val="en-CA"/>
                  </w:rPr>
                  <w:t>Giambattista</w:t>
                </w:r>
                <w:proofErr w:type="spellEnd"/>
                <w:r w:rsidRPr="00713FBA">
                  <w:rPr>
                    <w:lang w:val="en-CA"/>
                  </w:rPr>
                  <w:t xml:space="preserve"> </w:t>
                </w:r>
                <w:proofErr w:type="spellStart"/>
                <w:r w:rsidRPr="00713FBA">
                  <w:rPr>
                    <w:lang w:val="en-CA"/>
                  </w:rPr>
                  <w:t>Vico</w:t>
                </w:r>
                <w:proofErr w:type="spellEnd"/>
                <w:r w:rsidRPr="00713FBA">
                  <w:rPr>
                    <w:lang w:val="en-CA"/>
                  </w:rPr>
                  <w:t xml:space="preserve"> and G. W. F. Hegel, his work articulates his ‘philosophy of spirit’ (a term that reveals its Hegelian roots). His primary output was published in </w:t>
                </w:r>
                <w:r w:rsidRPr="00713FBA">
                  <w:rPr>
                    <w:i/>
                    <w:lang w:val="en-CA"/>
                  </w:rPr>
                  <w:t xml:space="preserve">La </w:t>
                </w:r>
                <w:proofErr w:type="spellStart"/>
                <w:r w:rsidRPr="00713FBA">
                  <w:rPr>
                    <w:i/>
                    <w:lang w:val="en-CA"/>
                  </w:rPr>
                  <w:t>Critica</w:t>
                </w:r>
                <w:proofErr w:type="spellEnd"/>
                <w:r w:rsidRPr="00713FBA">
                  <w:rPr>
                    <w:lang w:val="en-CA"/>
                  </w:rPr>
                  <w:t>, a journal of cultural criticism founded by Croce in 1903, as well as in his books</w:t>
                </w:r>
                <w:r w:rsidRPr="00713FBA">
                  <w:rPr>
                    <w:i/>
                    <w:iCs/>
                    <w:lang w:val="en-CA"/>
                  </w:rPr>
                  <w:t xml:space="preserve"> What is Living and What is Dead in the Philosophy of Hegel </w:t>
                </w:r>
                <w:r w:rsidRPr="00713FBA">
                  <w:rPr>
                    <w:iCs/>
                    <w:lang w:val="en-CA"/>
                  </w:rPr>
                  <w:t>(</w:t>
                </w:r>
                <w:r w:rsidRPr="00713FBA">
                  <w:rPr>
                    <w:lang w:val="en-CA"/>
                  </w:rPr>
                  <w:t xml:space="preserve">1907), </w:t>
                </w:r>
                <w:r w:rsidRPr="00713FBA">
                  <w:rPr>
                    <w:i/>
                    <w:color w:val="000000"/>
                    <w:lang w:val="en-CA"/>
                  </w:rPr>
                  <w:t xml:space="preserve">Aesthetic as Science of Expression and General Linguistic </w:t>
                </w:r>
                <w:r w:rsidRPr="00713FBA">
                  <w:rPr>
                    <w:color w:val="000000"/>
                    <w:lang w:val="en-CA"/>
                  </w:rPr>
                  <w:t xml:space="preserve">(1909) </w:t>
                </w:r>
                <w:r w:rsidRPr="00713FBA">
                  <w:rPr>
                    <w:lang w:val="en-CA"/>
                  </w:rPr>
                  <w:t>and other studies.</w:t>
                </w:r>
                <w:r w:rsidR="00217C17">
                  <w:rPr>
                    <w:lang w:val="en-CA"/>
                  </w:rPr>
                  <w:t xml:space="preserve"> </w:t>
                </w:r>
                <w:r w:rsidRPr="00713FBA">
                  <w:rPr>
                    <w:lang w:val="en-CA"/>
                  </w:rPr>
                  <w:t>As a politician, his appointment as a liberal member in the Italian Senate over</w:t>
                </w:r>
                <w:r w:rsidRPr="00713FBA">
                  <w:rPr>
                    <w:rFonts w:eastAsia="Calibri"/>
                    <w:lang w:val="en-CA"/>
                  </w:rPr>
                  <w:t>lapped his 1920-1921 service in the Ministry of Public Instruction. E</w:t>
                </w:r>
                <w:r w:rsidRPr="00713FBA">
                  <w:rPr>
                    <w:lang w:val="en-CA"/>
                  </w:rPr>
                  <w:t xml:space="preserve">spousing fascist sympathies until 1924, he </w:t>
                </w:r>
                <w:r w:rsidRPr="00713FBA">
                  <w:rPr>
                    <w:rFonts w:eastAsia="Calibri"/>
                    <w:lang w:val="en-CA"/>
                  </w:rPr>
                  <w:t>left his Senate position as</w:t>
                </w:r>
                <w:r w:rsidRPr="00713FBA">
                  <w:rPr>
                    <w:lang w:val="en-CA"/>
                  </w:rPr>
                  <w:t xml:space="preserve"> Benito Mussolini’s fascist government came to power in 1922 and</w:t>
                </w:r>
                <w:r w:rsidR="00217C17">
                  <w:rPr>
                    <w:lang w:val="en-CA"/>
                  </w:rPr>
                  <w:t xml:space="preserve"> thus became</w:t>
                </w:r>
                <w:r w:rsidRPr="00713FBA">
                  <w:rPr>
                    <w:rFonts w:eastAsia="Calibri"/>
                    <w:lang w:val="en-CA"/>
                  </w:rPr>
                  <w:t xml:space="preserve"> marginalized and threatened when he openly </w:t>
                </w:r>
                <w:r w:rsidRPr="00713FBA">
                  <w:rPr>
                    <w:lang w:val="en-CA"/>
                  </w:rPr>
                  <w:t xml:space="preserve">criticized fascism. With his </w:t>
                </w:r>
                <w:r w:rsidRPr="00713FBA">
                  <w:rPr>
                    <w:rFonts w:eastAsia="Calibri"/>
                    <w:lang w:val="en-CA"/>
                  </w:rPr>
                  <w:t>aesthetic commitment to expressionism,</w:t>
                </w:r>
                <w:r w:rsidRPr="00713FBA">
                  <w:rPr>
                    <w:lang w:val="en-CA"/>
                  </w:rPr>
                  <w:t xml:space="preserve"> </w:t>
                </w:r>
                <w:r w:rsidRPr="00713FBA">
                  <w:rPr>
                    <w:rFonts w:eastAsia="Calibri"/>
                    <w:lang w:val="en-CA"/>
                  </w:rPr>
                  <w:t xml:space="preserve">his philosophical roots in Kantianism and his repeated invocation of spirit at the core of his work, </w:t>
                </w:r>
                <w:r w:rsidRPr="00713FBA">
                  <w:rPr>
                    <w:lang w:val="en-CA"/>
                  </w:rPr>
                  <w:t xml:space="preserve">Croce’s philosophy of aesthetics influenced the writings of his contemporary, British philosopher R. G. Collingwood (1889-1943), who translated Croce’s works into English and inherited from Croce a strong scepticism about the ‘science of history’, which inspired </w:t>
                </w:r>
                <w:proofErr w:type="spellStart"/>
                <w:r w:rsidRPr="00713FBA">
                  <w:rPr>
                    <w:lang w:val="en-CA"/>
                  </w:rPr>
                  <w:t>Collingwoods’s</w:t>
                </w:r>
                <w:proofErr w:type="spellEnd"/>
                <w:r w:rsidRPr="00713FBA">
                  <w:rPr>
                    <w:lang w:val="en-CA"/>
                  </w:rPr>
                  <w:t xml:space="preserve"> own work in the philosophy of history. For British literary critic I. A. Richards, Croce’s expressivist aesthetics was a paradigm he sought to subsume in developing his concept of ‘practical criticism’, though Richards decentred Croce’s claims about artistic ‘intent’ in favour of an audience-centric understanding of aesthetic work.</w:t>
                </w:r>
              </w:p>
            </w:tc>
          </w:sdtContent>
        </w:sdt>
      </w:tr>
      <w:tr w:rsidR="003F0D73" w:rsidRPr="00AE64D7" w:rsidTr="003F0D73">
        <w:sdt>
          <w:sdtPr>
            <w:rPr>
              <w:lang w:val="en-CA"/>
            </w:rPr>
            <w:alias w:val="Article text"/>
            <w:tag w:val="articleText"/>
            <w:id w:val="634067588"/>
            <w:placeholder>
              <w:docPart w:val="DBB94F8041BE4F69974CEFC095EACF36"/>
            </w:placeholder>
          </w:sdtPr>
          <w:sdtEndPr>
            <w:rPr>
              <w:rFonts w:asciiTheme="minorHAnsi" w:eastAsiaTheme="minorHAnsi" w:hAnsiTheme="minorHAnsi" w:cstheme="minorBidi"/>
              <w:b w:val="0"/>
              <w:color w:val="auto"/>
              <w:szCs w:val="22"/>
            </w:rPr>
          </w:sdtEndPr>
          <w:sdtContent>
            <w:sdt>
              <w:sdtPr>
                <w:rPr>
                  <w:lang w:val="en-CA"/>
                </w:rPr>
                <w:alias w:val="Abstract"/>
                <w:tag w:val="abstract"/>
                <w:id w:val="-856029046"/>
                <w:placeholder>
                  <w:docPart w:val="861CC06E023144EBA097695F41DF7C94"/>
                </w:placeholder>
              </w:sdtPr>
              <w:sdtEndPr>
                <w:rPr>
                  <w:rFonts w:asciiTheme="minorHAnsi" w:eastAsiaTheme="minorHAnsi" w:hAnsiTheme="minorHAnsi" w:cstheme="minorBidi"/>
                  <w:b w:val="0"/>
                  <w:color w:val="auto"/>
                  <w:szCs w:val="22"/>
                </w:rPr>
              </w:sdtEndPr>
              <w:sdtContent>
                <w:tc>
                  <w:tcPr>
                    <w:tcW w:w="9016" w:type="dxa"/>
                    <w:tcMar>
                      <w:top w:w="113" w:type="dxa"/>
                      <w:bottom w:w="113" w:type="dxa"/>
                    </w:tcMar>
                  </w:tcPr>
                  <w:p w:rsidR="00713FBA" w:rsidRDefault="00713FBA" w:rsidP="00713FBA">
                    <w:pPr>
                      <w:pStyle w:val="Heading1"/>
                    </w:pPr>
                    <w:r>
                      <w:t>List of W</w:t>
                    </w:r>
                    <w:r w:rsidRPr="00D14B3E">
                      <w:t>orks</w:t>
                    </w:r>
                  </w:p>
                  <w:p w:rsidR="00713FBA" w:rsidRPr="00EA58CF" w:rsidRDefault="00713FBA" w:rsidP="00713FBA">
                    <w:pPr>
                      <w:rPr>
                        <w:i/>
                      </w:rPr>
                    </w:pPr>
                    <w:r>
                      <w:t>(</w:t>
                    </w:r>
                    <w:r w:rsidRPr="00BF7740">
                      <w:t xml:space="preserve">1902-1917) </w:t>
                    </w:r>
                    <w:proofErr w:type="spellStart"/>
                    <w:r w:rsidRPr="00BF7740">
                      <w:rPr>
                        <w:i/>
                        <w:iCs/>
                      </w:rPr>
                      <w:t>Filosofia</w:t>
                    </w:r>
                    <w:proofErr w:type="spellEnd"/>
                    <w:r w:rsidRPr="00BF7740">
                      <w:rPr>
                        <w:i/>
                        <w:iCs/>
                      </w:rPr>
                      <w:t xml:space="preserve"> come </w:t>
                    </w:r>
                    <w:proofErr w:type="spellStart"/>
                    <w:r w:rsidRPr="00BF7740">
                      <w:rPr>
                        <w:i/>
                        <w:iCs/>
                      </w:rPr>
                      <w:t>scienza</w:t>
                    </w:r>
                    <w:proofErr w:type="spellEnd"/>
                    <w:r w:rsidRPr="00BF7740">
                      <w:rPr>
                        <w:i/>
                        <w:iCs/>
                      </w:rPr>
                      <w:t xml:space="preserve"> </w:t>
                    </w:r>
                    <w:proofErr w:type="spellStart"/>
                    <w:r w:rsidRPr="00BF7740">
                      <w:rPr>
                        <w:i/>
                        <w:iCs/>
                      </w:rPr>
                      <w:t>dello</w:t>
                    </w:r>
                    <w:proofErr w:type="spellEnd"/>
                    <w:r w:rsidRPr="00BF7740">
                      <w:rPr>
                        <w:i/>
                        <w:iCs/>
                      </w:rPr>
                      <w:t xml:space="preserve"> spirit, </w:t>
                    </w:r>
                    <w:r w:rsidR="00217C17">
                      <w:t>Bari</w:t>
                    </w:r>
                    <w:r w:rsidRPr="00BF7740">
                      <w:t xml:space="preserve">: </w:t>
                    </w:r>
                    <w:proofErr w:type="spellStart"/>
                    <w:r w:rsidRPr="00BF7740">
                      <w:t>Laterza</w:t>
                    </w:r>
                    <w:proofErr w:type="spellEnd"/>
                    <w:r w:rsidRPr="00BF7740">
                      <w:t xml:space="preserve">, 4 vols. (The </w:t>
                    </w:r>
                    <w:r>
                      <w:t>English</w:t>
                    </w:r>
                    <w:r w:rsidRPr="00BF7740">
                      <w:t xml:space="preserve"> </w:t>
                    </w:r>
                    <w:r>
                      <w:t xml:space="preserve">translations of the four volumes that comprise Croce’s major writings are listed below.) </w:t>
                    </w:r>
                  </w:p>
                  <w:p w:rsidR="00713FBA" w:rsidRPr="001F70B7" w:rsidRDefault="00713FBA" w:rsidP="00713FBA">
                    <w:r w:rsidRPr="001F70B7">
                      <w:t xml:space="preserve">(1909) </w:t>
                    </w:r>
                    <w:r w:rsidRPr="001F70B7">
                      <w:rPr>
                        <w:i/>
                      </w:rPr>
                      <w:t>Aesthetic as Science of Expression and General Linguistic</w:t>
                    </w:r>
                    <w:r w:rsidRPr="001F70B7">
                      <w:t xml:space="preserve">, </w:t>
                    </w:r>
                    <w:r w:rsidRPr="001F70B7" w:rsidDel="00BF7740">
                      <w:t>trans. D. Ainslie</w:t>
                    </w:r>
                    <w:r w:rsidRPr="001F70B7">
                      <w:t xml:space="preserve"> London: Macmillan and Co. (Translation of vol. 1 of </w:t>
                    </w:r>
                    <w:proofErr w:type="spellStart"/>
                    <w:r w:rsidRPr="001F70B7">
                      <w:rPr>
                        <w:i/>
                        <w:iCs/>
                      </w:rPr>
                      <w:t>Filosofia</w:t>
                    </w:r>
                    <w:proofErr w:type="spellEnd"/>
                    <w:r w:rsidRPr="001F70B7">
                      <w:rPr>
                        <w:i/>
                        <w:iCs/>
                      </w:rPr>
                      <w:t xml:space="preserve"> come </w:t>
                    </w:r>
                    <w:proofErr w:type="spellStart"/>
                    <w:r w:rsidRPr="001F70B7">
                      <w:rPr>
                        <w:i/>
                        <w:iCs/>
                      </w:rPr>
                      <w:t>scienza</w:t>
                    </w:r>
                    <w:proofErr w:type="spellEnd"/>
                    <w:r w:rsidRPr="001F70B7">
                      <w:rPr>
                        <w:i/>
                        <w:iCs/>
                      </w:rPr>
                      <w:t xml:space="preserve"> </w:t>
                    </w:r>
                    <w:proofErr w:type="spellStart"/>
                    <w:r w:rsidRPr="001F70B7">
                      <w:rPr>
                        <w:i/>
                        <w:iCs/>
                      </w:rPr>
                      <w:t>dello</w:t>
                    </w:r>
                    <w:proofErr w:type="spellEnd"/>
                    <w:r w:rsidRPr="001F70B7">
                      <w:rPr>
                        <w:i/>
                        <w:iCs/>
                      </w:rPr>
                      <w:t xml:space="preserve"> spirit</w:t>
                    </w:r>
                    <w:r w:rsidRPr="001F70B7">
                      <w:rPr>
                        <w:iCs/>
                      </w:rPr>
                      <w:t>.)</w:t>
                    </w:r>
                    <w:r w:rsidRPr="001F70B7">
                      <w:t xml:space="preserve"> </w:t>
                    </w:r>
                  </w:p>
                  <w:p w:rsidR="00713FBA" w:rsidRPr="001F70B7" w:rsidRDefault="00713FBA" w:rsidP="00713FBA">
                    <w:pPr>
                      <w:rPr>
                        <w:iCs/>
                      </w:rPr>
                    </w:pPr>
                    <w:r w:rsidRPr="001F70B7">
                      <w:rPr>
                        <w:iCs/>
                      </w:rPr>
                      <w:t xml:space="preserve">(1917) </w:t>
                    </w:r>
                    <w:r w:rsidRPr="001F70B7">
                      <w:rPr>
                        <w:i/>
                        <w:iCs/>
                      </w:rPr>
                      <w:t>Logic as the Science of the Pure Concept</w:t>
                    </w:r>
                    <w:r w:rsidRPr="001F70B7">
                      <w:t xml:space="preserve">, trans. D. Ainslie, London: Macmillan. (Translation of vol. 2 of </w:t>
                    </w:r>
                    <w:proofErr w:type="spellStart"/>
                    <w:r w:rsidRPr="001F70B7">
                      <w:rPr>
                        <w:i/>
                        <w:iCs/>
                      </w:rPr>
                      <w:t>Filosofia</w:t>
                    </w:r>
                    <w:proofErr w:type="spellEnd"/>
                    <w:r w:rsidRPr="001F70B7">
                      <w:rPr>
                        <w:i/>
                        <w:iCs/>
                      </w:rPr>
                      <w:t xml:space="preserve"> come </w:t>
                    </w:r>
                    <w:proofErr w:type="spellStart"/>
                    <w:r w:rsidRPr="001F70B7">
                      <w:rPr>
                        <w:i/>
                        <w:iCs/>
                      </w:rPr>
                      <w:t>scienza</w:t>
                    </w:r>
                    <w:proofErr w:type="spellEnd"/>
                    <w:r w:rsidRPr="001F70B7">
                      <w:rPr>
                        <w:i/>
                        <w:iCs/>
                      </w:rPr>
                      <w:t xml:space="preserve"> </w:t>
                    </w:r>
                    <w:proofErr w:type="spellStart"/>
                    <w:r w:rsidRPr="001F70B7">
                      <w:rPr>
                        <w:i/>
                        <w:iCs/>
                      </w:rPr>
                      <w:t>dello</w:t>
                    </w:r>
                    <w:proofErr w:type="spellEnd"/>
                    <w:r w:rsidRPr="001F70B7">
                      <w:rPr>
                        <w:i/>
                        <w:iCs/>
                      </w:rPr>
                      <w:t xml:space="preserve"> spirit</w:t>
                    </w:r>
                    <w:r w:rsidRPr="001F70B7">
                      <w:rPr>
                        <w:iCs/>
                      </w:rPr>
                      <w:t>.)</w:t>
                    </w:r>
                  </w:p>
                  <w:p w:rsidR="00713FBA" w:rsidRPr="001F70B7" w:rsidRDefault="00713FBA" w:rsidP="00713FBA">
                    <w:r w:rsidRPr="001F70B7">
                      <w:rPr>
                        <w:iCs/>
                      </w:rPr>
                      <w:t xml:space="preserve">(1917) </w:t>
                    </w:r>
                    <w:r w:rsidRPr="001F70B7">
                      <w:rPr>
                        <w:i/>
                        <w:iCs/>
                      </w:rPr>
                      <w:t>Philosophy of the Practical, Economic and Ethic</w:t>
                    </w:r>
                    <w:r w:rsidRPr="001F70B7">
                      <w:t xml:space="preserve">, trans. D. Ainslie, London: Macmillan. (Translation of vol. 3 of </w:t>
                    </w:r>
                    <w:r w:rsidRPr="001F70B7">
                      <w:rPr>
                        <w:i/>
                        <w:iCs/>
                      </w:rPr>
                      <w:t>History: Its Theory and Practice.</w:t>
                    </w:r>
                    <w:r w:rsidRPr="001F70B7">
                      <w:t xml:space="preserve"> New York: Russell.</w:t>
                    </w:r>
                  </w:p>
                  <w:p w:rsidR="00713FBA" w:rsidRPr="001F70B7" w:rsidRDefault="00713FBA" w:rsidP="00713FBA">
                    <w:r w:rsidRPr="001F70B7">
                      <w:t xml:space="preserve">(1917) </w:t>
                    </w:r>
                    <w:r w:rsidRPr="001F70B7">
                      <w:rPr>
                        <w:i/>
                      </w:rPr>
                      <w:t>History: Its Theory and Practice</w:t>
                    </w:r>
                    <w:r w:rsidRPr="001F70B7">
                      <w:t xml:space="preserve">, trans. D. Ainslie, New York: Russell. (Translation of vol. 4 of </w:t>
                    </w:r>
                    <w:r w:rsidRPr="001F70B7">
                      <w:rPr>
                        <w:i/>
                        <w:iCs/>
                      </w:rPr>
                      <w:t>History: Its Theory and Practice.</w:t>
                    </w:r>
                    <w:r w:rsidRPr="001F70B7">
                      <w:t xml:space="preserve"> New York: Russell.)</w:t>
                    </w:r>
                  </w:p>
                  <w:p w:rsidR="003F0D73" w:rsidRPr="005E0090" w:rsidRDefault="00713FBA" w:rsidP="00713FBA">
                    <w:pPr>
                      <w:rPr>
                        <w:rFonts w:cs="Times New Roman"/>
                        <w:lang w:val="en-CA"/>
                      </w:rPr>
                    </w:pPr>
                    <w:r w:rsidRPr="00D14B3E">
                      <w:t xml:space="preserve">(1969) </w:t>
                    </w:r>
                    <w:r w:rsidRPr="00D14B3E">
                      <w:rPr>
                        <w:i/>
                      </w:rPr>
                      <w:t>What is Living and What is Dead of the Philosophy of Hegel</w:t>
                    </w:r>
                    <w:r w:rsidRPr="00D14B3E">
                      <w:t>, trans. D. Ainslie, New York, Russell &amp; Russell.</w:t>
                    </w:r>
                  </w:p>
                </w:tc>
              </w:sdtContent>
            </w:sd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rsidR="00713FBA" w:rsidRDefault="00713FBA" w:rsidP="00713FBA">
                <w:sdt>
                  <w:sdtPr>
                    <w:id w:val="-1809087786"/>
                    <w:citation/>
                  </w:sdtPr>
                  <w:sdtContent>
                    <w:r>
                      <w:fldChar w:fldCharType="begin"/>
                    </w:r>
                    <w:r>
                      <w:rPr>
                        <w:lang w:val="en-CA"/>
                      </w:rPr>
                      <w:instrText xml:space="preserve"> CITATION Collingwood46 \l 4105 </w:instrText>
                    </w:r>
                    <w:r>
                      <w:fldChar w:fldCharType="separate"/>
                    </w:r>
                    <w:r>
                      <w:rPr>
                        <w:noProof/>
                        <w:lang w:val="en-CA"/>
                      </w:rPr>
                      <w:t xml:space="preserve"> </w:t>
                    </w:r>
                    <w:r w:rsidRPr="00713FBA">
                      <w:rPr>
                        <w:noProof/>
                        <w:lang w:val="en-CA"/>
                      </w:rPr>
                      <w:t>(Collingwood)</w:t>
                    </w:r>
                    <w:r>
                      <w:fldChar w:fldCharType="end"/>
                    </w:r>
                  </w:sdtContent>
                </w:sdt>
              </w:p>
              <w:p w:rsidR="00CC2FEC" w:rsidRDefault="00CC2FEC" w:rsidP="00713FBA">
                <w:sdt>
                  <w:sdtPr>
                    <w:id w:val="1286160453"/>
                    <w:citation/>
                  </w:sdtPr>
                  <w:sdtContent>
                    <w:r>
                      <w:fldChar w:fldCharType="begin"/>
                    </w:r>
                    <w:r>
                      <w:rPr>
                        <w:lang w:val="en-CA"/>
                      </w:rPr>
                      <w:instrText xml:space="preserve"> CITATION Richards \l 4105 </w:instrText>
                    </w:r>
                    <w:r>
                      <w:fldChar w:fldCharType="separate"/>
                    </w:r>
                    <w:r w:rsidRPr="00CC2FEC">
                      <w:rPr>
                        <w:noProof/>
                        <w:lang w:val="en-CA"/>
                      </w:rPr>
                      <w:t>(I. A. Richards)</w:t>
                    </w:r>
                    <w:r>
                      <w:fldChar w:fldCharType="end"/>
                    </w:r>
                  </w:sdtContent>
                </w:sdt>
              </w:p>
              <w:p w:rsidR="003235A7" w:rsidRDefault="00713FBA" w:rsidP="00713FBA">
                <w:sdt>
                  <w:sdtPr>
                    <w:id w:val="1263642125"/>
                    <w:citation/>
                  </w:sdtPr>
                  <w:sdtContent>
                    <w:r>
                      <w:fldChar w:fldCharType="begin"/>
                    </w:r>
                    <w:r>
                      <w:rPr>
                        <w:lang w:val="en-CA"/>
                      </w:rPr>
                      <w:instrText xml:space="preserve"> CITATION Richards25 \l 4105 </w:instrText>
                    </w:r>
                    <w:r>
                      <w:fldChar w:fldCharType="separate"/>
                    </w:r>
                    <w:r w:rsidRPr="00713FBA">
                      <w:rPr>
                        <w:noProof/>
                        <w:lang w:val="en-CA"/>
                      </w:rPr>
                      <w:t>(Richards and Woods)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390" w:rsidRDefault="00053390" w:rsidP="007A0D55">
      <w:pPr>
        <w:spacing w:after="0" w:line="240" w:lineRule="auto"/>
      </w:pPr>
      <w:r>
        <w:separator/>
      </w:r>
    </w:p>
  </w:endnote>
  <w:endnote w:type="continuationSeparator" w:id="0">
    <w:p w:rsidR="00053390" w:rsidRDefault="000533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390" w:rsidRDefault="00053390" w:rsidP="007A0D55">
      <w:pPr>
        <w:spacing w:after="0" w:line="240" w:lineRule="auto"/>
      </w:pPr>
      <w:r>
        <w:separator/>
      </w:r>
    </w:p>
  </w:footnote>
  <w:footnote w:type="continuationSeparator" w:id="0">
    <w:p w:rsidR="00053390" w:rsidRDefault="0005339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17C17"/>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13FB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2FE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Collingwood46</b:Tag>
    <b:SourceType>Book</b:SourceType>
    <b:Guid>{9D5FF49A-5267-4A7F-9AA2-74BF99732103}</b:Guid>
    <b:Author>
      <b:Author>
        <b:NameList>
          <b:Person>
            <b:Last>Collingwood</b:Last>
            <b:First>Robin</b:First>
            <b:Middle>George</b:Middle>
          </b:Person>
        </b:NameList>
      </b:Author>
    </b:Author>
    <b:Title>The Idea of History</b:Title>
    <b:Year>1946</b:Year>
    <b:City>Oxford</b:City>
    <b:Publisher>Clarendon Press</b:Publisher>
    <b:Medium>Print</b:Medium>
    <b:RefOrder>1</b:RefOrder>
  </b:Source>
  <b:Source>
    <b:Tag>Richards25</b:Tag>
    <b:SourceType>Book</b:SourceType>
    <b:Guid>{EE29CF22-1802-4DEE-86C3-4489BFD8BADD}</b:Guid>
    <b:Author>
      <b:Author>
        <b:NameList>
          <b:Person>
            <b:Last>Richards</b:Last>
            <b:First>Ivor</b:First>
            <b:Middle>Armstrong, Ogden, Charles Kay</b:Middle>
          </b:Person>
          <b:Person>
            <b:Last>Woods</b:Last>
            <b:First>James</b:First>
          </b:Person>
        </b:NameList>
      </b:Author>
    </b:Author>
    <b:Title>Foundations of Aesthetics</b:Title>
    <b:Year>1925</b:Year>
    <b:City>New York</b:City>
    <b:Publisher>Lear Publishers</b:Publisher>
    <b:Medium>Print</b:Medium>
    <b:RefOrder>3</b:RefOrder>
  </b:Source>
  <b:Source>
    <b:Tag>Richards</b:Tag>
    <b:SourceType>Book</b:SourceType>
    <b:Guid>{63C22280-5573-4B57-AEF5-7E2592942DAC}</b:Guid>
    <b:Author>
      <b:Author>
        <b:NameList>
          <b:Person>
            <b:Last>Richards</b:Last>
            <b:First>Ivor</b:First>
            <b:Middle>Armstrong</b:Middle>
          </b:Person>
        </b:NameList>
      </b:Author>
    </b:Author>
    <b:Title>Practical Criticism: A Study of Literary Judgement</b:Title>
    <b:Year>1929</b:Year>
    <b:City>London</b:City>
    <b:Publisher>Kegan Paul, Trench, Trubner &amp; Co.</b:Publisher>
    <b:Medium>Print</b:Medium>
    <b:RefOrder>2</b:RefOrder>
  </b:Source>
</b:Sources>
</file>

<file path=customXml/itemProps1.xml><?xml version="1.0" encoding="utf-8"?>
<ds:datastoreItem xmlns:ds="http://schemas.openxmlformats.org/officeDocument/2006/customXml" ds:itemID="{B1BA6F08-1920-40B9-A80C-8E30F7C07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2016-03-17T11:06:00Z</dcterms:created>
  <dcterms:modified xsi:type="dcterms:W3CDTF">2016-03-17T11:06:00Z</dcterms:modified>
</cp:coreProperties>
</file>