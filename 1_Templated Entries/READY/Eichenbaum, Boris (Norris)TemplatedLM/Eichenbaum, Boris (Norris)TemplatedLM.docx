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7A4F4C647B71D4DB473FDFA4F4FE09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788565078A0B459D9D7B3DAEE526D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E3EAA" w:rsidP="005E3EAA">
                <w: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A8932B53DBD44BBD648A1EBB99DD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4AF167D29EE745A638815557E2E2B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E3EAA" w:rsidP="005E3EAA">
                <w:r>
                  <w:t>Norris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6CF9D3893510942A8AF4AE5FFA16E6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CC6116A56EF242BE1B27D11AE384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E3EAA" w:rsidP="005E3EAA">
                <w:r>
                  <w:t>Cardiff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06DB4811CA6C443A4F8AB2DA2645BB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E3EAA" w:rsidP="005E3EAA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Eichenbaum</w:t>
                </w:r>
                <w:proofErr w:type="spellEnd"/>
                <w:r>
                  <w:rPr>
                    <w:b/>
                  </w:rPr>
                  <w:t>, Boris (1886-1959)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F613DF8870DFC498E6B28542171A8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5E3EAA" w:rsidP="00464699">
                <w:r w:rsidRPr="005E3EAA">
                  <w:rPr>
                    <w:lang w:val="ru-RU"/>
                  </w:rPr>
                  <w:t>Борис Михайлович Эйхенбаум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16627B8361BA94C8EF8B063788A8B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E3EAA" w:rsidP="00E85A05">
                <w:r w:rsidRPr="005E3EAA">
                  <w:t xml:space="preserve">Boris </w:t>
                </w:r>
                <w:proofErr w:type="spellStart"/>
                <w:r w:rsidRPr="005E3EAA">
                  <w:t>Mikhailovich</w:t>
                </w:r>
                <w:proofErr w:type="spellEnd"/>
                <w:r w:rsidRPr="005E3EAA">
                  <w:t xml:space="preserve"> </w:t>
                </w:r>
                <w:proofErr w:type="spellStart"/>
                <w:r w:rsidRPr="005E3EAA">
                  <w:t>Eichenbaum</w:t>
                </w:r>
                <w:proofErr w:type="spellEnd"/>
                <w:r w:rsidRPr="005E3EAA">
                  <w:t xml:space="preserve"> (</w:t>
                </w:r>
                <w:r w:rsidRPr="005E3EAA">
                  <w:rPr>
                    <w:lang w:val="ru-RU"/>
                  </w:rPr>
                  <w:t>Борис Михайлович Эйхенбаум</w:t>
                </w:r>
                <w:r w:rsidRPr="005E3EAA">
                  <w:t>) was a leading figure in the Russian formalist school of literary scholars, critics and theorists.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0FC011834CE9847A04FED846B825F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E3EAA" w:rsidRPr="005E3EAA" w:rsidRDefault="005E3EAA" w:rsidP="005E3EAA">
                <w:r w:rsidRPr="005E3EAA">
                  <w:t xml:space="preserve">Boris </w:t>
                </w:r>
                <w:proofErr w:type="spellStart"/>
                <w:r w:rsidRPr="005E3EAA">
                  <w:t>Mikhailovich</w:t>
                </w:r>
                <w:proofErr w:type="spellEnd"/>
                <w:r w:rsidRPr="005E3EAA">
                  <w:t xml:space="preserve"> </w:t>
                </w:r>
                <w:proofErr w:type="spellStart"/>
                <w:r w:rsidRPr="005E3EAA">
                  <w:t>Eichenbaum</w:t>
                </w:r>
                <w:proofErr w:type="spellEnd"/>
                <w:r w:rsidRPr="005E3EAA">
                  <w:t xml:space="preserve"> (</w:t>
                </w:r>
                <w:r w:rsidRPr="005E3EAA">
                  <w:rPr>
                    <w:lang w:val="ru-RU"/>
                  </w:rPr>
                  <w:t>Борис Михайлович Эйхенбаум</w:t>
                </w:r>
                <w:r w:rsidRPr="005E3EAA">
                  <w:t>) was a leading figure in the Russian formalist school of literary scholars, critics and theorists. An early member of OPOYAZ (</w:t>
                </w:r>
                <w:r w:rsidRPr="005E3EAA">
                  <w:rPr>
                    <w:lang w:val="ru-RU"/>
                  </w:rPr>
                  <w:t>Общество изучения Поэтического Языка</w:t>
                </w:r>
                <w:r w:rsidRPr="005E3EAA">
                  <w:rPr>
                    <w:lang w:val="en-US"/>
                  </w:rPr>
                  <w:t xml:space="preserve">, </w:t>
                </w:r>
                <w:r w:rsidRPr="005E3EAA">
                  <w:t xml:space="preserve">Society for the Study of Poetic Language) and a prominent member of the school, </w:t>
                </w:r>
                <w:proofErr w:type="spellStart"/>
                <w:r w:rsidRPr="005E3EAA">
                  <w:t>Eichenbaum</w:t>
                </w:r>
                <w:proofErr w:type="spellEnd"/>
                <w:r w:rsidRPr="005E3EAA">
                  <w:t xml:space="preserve"> propounded its central claims during its period of highest visibility during the early-to-mid 1920s, and also defended the school against attack from revolutionary thinkers (like Leon Trotsky) who rejected formalism for its supposed lack of social-historical engagement. Along with his eminent colleague Roman </w:t>
                </w:r>
                <w:proofErr w:type="spellStart"/>
                <w:r w:rsidRPr="005E3EAA">
                  <w:t>Jakobson</w:t>
                </w:r>
                <w:proofErr w:type="spellEnd"/>
                <w:r w:rsidRPr="005E3EAA">
                  <w:t xml:space="preserve"> (1896-1982), who carried Russian formalist precepts to his later involvement with the </w:t>
                </w:r>
                <w:proofErr w:type="spellStart"/>
                <w:r w:rsidRPr="005E3EAA">
                  <w:t>structuralists</w:t>
                </w:r>
                <w:proofErr w:type="spellEnd"/>
                <w:r w:rsidRPr="005E3EAA">
                  <w:t xml:space="preserve"> of the Prague Linguistic Circle, </w:t>
                </w:r>
                <w:proofErr w:type="spellStart"/>
                <w:r w:rsidRPr="005E3EAA">
                  <w:t>Eichenbaum</w:t>
                </w:r>
                <w:proofErr w:type="spellEnd"/>
                <w:r w:rsidRPr="005E3EAA">
                  <w:t xml:space="preserve"> argued for a conception of the literary work that focused on intrinsic features of the text such as verse-forms, poetic devices, narrative structures, tropes and structural attributes. Strictly speaking, therefore, this approach discouraged analysis of ‘extraneous’ factors such as history, politics or authorial biography. However </w:t>
                </w:r>
                <w:proofErr w:type="spellStart"/>
                <w:r w:rsidRPr="005E3EAA">
                  <w:t>Eichenbaum</w:t>
                </w:r>
                <w:proofErr w:type="spellEnd"/>
                <w:r w:rsidRPr="005E3EAA">
                  <w:t xml:space="preserve"> moved towards appeasing the movement’s state-sponsored critics – and thus staving off its eventual enforced dispersal – by seeking to reconcile those formalist principles with a sociological poetics sensitive to shifting cultural contexts. In this respect his work shows tentative signs of convergence with that of the contemporary group around Mikhail </w:t>
                </w:r>
                <w:proofErr w:type="spellStart"/>
                <w:r w:rsidRPr="005E3EAA">
                  <w:t>Bakhtin</w:t>
                </w:r>
                <w:proofErr w:type="spellEnd"/>
                <w:r w:rsidRPr="005E3EAA">
                  <w:t xml:space="preserve"> (1895-1975), whose programme pushed much further toward a theoretically worked-out dialectical synthesis of these seemingly disparate aims.  </w:t>
                </w:r>
              </w:p>
              <w:p w:rsidR="005E3EAA" w:rsidRDefault="005E3EAA" w:rsidP="00C27FAB">
                <w:pPr>
                  <w:rPr>
                    <w:i/>
                  </w:rPr>
                </w:pPr>
              </w:p>
              <w:p w:rsidR="005E3EAA" w:rsidRPr="005E3EAA" w:rsidRDefault="005E3EAA" w:rsidP="005E3EAA">
                <w:pPr>
                  <w:rPr>
                    <w:b/>
                    <w:i/>
                  </w:rPr>
                </w:pPr>
                <w:r w:rsidRPr="005E3EAA">
                  <w:rPr>
                    <w:b/>
                    <w:i/>
                  </w:rPr>
                  <w:t>List of works</w:t>
                </w:r>
              </w:p>
              <w:p w:rsidR="005E3EAA" w:rsidRPr="005E3EAA" w:rsidRDefault="005E3EAA" w:rsidP="005E3EAA">
                <w:pPr>
                  <w:rPr>
                    <w:i/>
                  </w:rPr>
                </w:pPr>
                <w:proofErr w:type="spellStart"/>
                <w:r w:rsidRPr="005E3EAA">
                  <w:rPr>
                    <w:i/>
                  </w:rPr>
                  <w:t>Eichenbaum</w:t>
                </w:r>
                <w:proofErr w:type="spellEnd"/>
                <w:r w:rsidRPr="005E3EAA">
                  <w:rPr>
                    <w:i/>
                  </w:rPr>
                  <w:t>, B. (1963) ‘The Structure of Gogol’s “The Overcoat”’, trans. B. Paul and M. Nesbitt, Russian Review, 22 (4): 377-99.</w:t>
                </w:r>
              </w:p>
              <w:p w:rsidR="005E3EAA" w:rsidRDefault="005E3EAA" w:rsidP="005E3EAA">
                <w:pPr>
                  <w:rPr>
                    <w:i/>
                  </w:rPr>
                </w:pPr>
                <w:r w:rsidRPr="005E3EAA">
                  <w:rPr>
                    <w:i/>
                  </w:rPr>
                  <w:t>------ (1926) ‘The Theory of “The Formal Method”’ in L. T. Lemon and M. J. Reis (eds.)</w:t>
                </w:r>
              </w:p>
              <w:p w:rsidR="003F0D73" w:rsidRPr="005E3EAA" w:rsidRDefault="003F0D73" w:rsidP="005E3EAA">
                <w:pPr>
                  <w:rPr>
                    <w:i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2E02B240E5174E990E1177F541D6CB"/>
              </w:placeholder>
            </w:sdtPr>
            <w:sdtEndPr/>
            <w:sdtContent>
              <w:p w:rsidR="005E3EAA" w:rsidRDefault="005E3EAA" w:rsidP="005E3EAA">
                <w:sdt>
                  <w:sdtPr>
                    <w:id w:val="1241234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Lei01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(Leitch)</w:t>
                    </w:r>
                    <w:r>
                      <w:fldChar w:fldCharType="end"/>
                    </w:r>
                  </w:sdtContent>
                </w:sdt>
              </w:p>
              <w:p w:rsidR="003235A7" w:rsidRDefault="005E3EAA" w:rsidP="00FB11DE">
                <w:sdt>
                  <w:sdtPr>
                    <w:id w:val="4349502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Lem65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(Lemon)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EAA" w:rsidRDefault="005E3EAA" w:rsidP="007A0D55">
      <w:pPr>
        <w:spacing w:after="0" w:line="240" w:lineRule="auto"/>
      </w:pPr>
      <w:r>
        <w:separator/>
      </w:r>
    </w:p>
  </w:endnote>
  <w:endnote w:type="continuationSeparator" w:id="0">
    <w:p w:rsidR="005E3EAA" w:rsidRDefault="005E3E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EAA" w:rsidRDefault="005E3EAA" w:rsidP="007A0D55">
      <w:pPr>
        <w:spacing w:after="0" w:line="240" w:lineRule="auto"/>
      </w:pPr>
      <w:r>
        <w:separator/>
      </w:r>
    </w:p>
  </w:footnote>
  <w:footnote w:type="continuationSeparator" w:id="0">
    <w:p w:rsidR="005E3EAA" w:rsidRDefault="005E3E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A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3EA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3E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AA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E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3E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AA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E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A4F4C647B71D4DB473FDFA4F4FE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1A78-2FED-5249-92A1-B92CA6CB85E3}"/>
      </w:docPartPr>
      <w:docPartBody>
        <w:p w:rsidR="00000000" w:rsidRDefault="004E117A">
          <w:pPr>
            <w:pStyle w:val="27A4F4C647B71D4DB473FDFA4F4FE09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788565078A0B459D9D7B3DAEE52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BFEE4-358C-AA42-869F-6B0DFC5188AF}"/>
      </w:docPartPr>
      <w:docPartBody>
        <w:p w:rsidR="00000000" w:rsidRDefault="004E117A">
          <w:pPr>
            <w:pStyle w:val="7E788565078A0B459D9D7B3DAEE526D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A8932B53DBD44BBD648A1EBB99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5E3C-41EC-C046-82AA-46FA654152B5}"/>
      </w:docPartPr>
      <w:docPartBody>
        <w:p w:rsidR="00000000" w:rsidRDefault="004E117A">
          <w:pPr>
            <w:pStyle w:val="B9A8932B53DBD44BBD648A1EBB99D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4AF167D29EE745A638815557E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0865-7482-8740-90B6-F92AAF184689}"/>
      </w:docPartPr>
      <w:docPartBody>
        <w:p w:rsidR="00000000" w:rsidRDefault="004E117A">
          <w:pPr>
            <w:pStyle w:val="134AF167D29EE745A638815557E2E2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6CF9D3893510942A8AF4AE5FFA16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8FC3-A810-4D43-A502-68FA2F4DB462}"/>
      </w:docPartPr>
      <w:docPartBody>
        <w:p w:rsidR="00000000" w:rsidRDefault="004E117A">
          <w:pPr>
            <w:pStyle w:val="76CF9D3893510942A8AF4AE5FFA16E6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CC6116A56EF242BE1B27D11AE38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DCC90-5640-7648-BE82-9FCD6B58CCCB}"/>
      </w:docPartPr>
      <w:docPartBody>
        <w:p w:rsidR="00000000" w:rsidRDefault="004E117A">
          <w:pPr>
            <w:pStyle w:val="B7CC6116A56EF242BE1B27D11AE38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06DB4811CA6C443A4F8AB2DA2645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3430-20E5-2846-9892-D09146D69D22}"/>
      </w:docPartPr>
      <w:docPartBody>
        <w:p w:rsidR="00000000" w:rsidRDefault="004E117A">
          <w:pPr>
            <w:pStyle w:val="B06DB4811CA6C443A4F8AB2DA2645B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F613DF8870DFC498E6B28542171A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3626A-84C1-C644-B018-F8F041E927AD}"/>
      </w:docPartPr>
      <w:docPartBody>
        <w:p w:rsidR="00000000" w:rsidRDefault="004E117A">
          <w:pPr>
            <w:pStyle w:val="7F613DF8870DFC498E6B28542171A8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16627B8361BA94C8EF8B063788A8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0324-ECEA-9242-820C-54725CE6383E}"/>
      </w:docPartPr>
      <w:docPartBody>
        <w:p w:rsidR="00000000" w:rsidRDefault="004E117A">
          <w:pPr>
            <w:pStyle w:val="016627B8361BA94C8EF8B063788A8B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FC011834CE9847A04FED846B825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84F2-CC89-DA45-AD2D-5388122A2E79}"/>
      </w:docPartPr>
      <w:docPartBody>
        <w:p w:rsidR="00000000" w:rsidRDefault="004E117A">
          <w:pPr>
            <w:pStyle w:val="70FC011834CE9847A04FED846B825F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2E02B240E5174E990E1177F541D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601D-F9E3-F84A-BBFB-A7B717A0E157}"/>
      </w:docPartPr>
      <w:docPartBody>
        <w:p w:rsidR="00000000" w:rsidRDefault="004E117A">
          <w:pPr>
            <w:pStyle w:val="732E02B240E5174E990E1177F541D6C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4F4C647B71D4DB473FDFA4F4FE09E">
    <w:name w:val="27A4F4C647B71D4DB473FDFA4F4FE09E"/>
  </w:style>
  <w:style w:type="paragraph" w:customStyle="1" w:styleId="7E788565078A0B459D9D7B3DAEE526DA">
    <w:name w:val="7E788565078A0B459D9D7B3DAEE526DA"/>
  </w:style>
  <w:style w:type="paragraph" w:customStyle="1" w:styleId="B9A8932B53DBD44BBD648A1EBB99DD4C">
    <w:name w:val="B9A8932B53DBD44BBD648A1EBB99DD4C"/>
  </w:style>
  <w:style w:type="paragraph" w:customStyle="1" w:styleId="134AF167D29EE745A638815557E2E2B1">
    <w:name w:val="134AF167D29EE745A638815557E2E2B1"/>
  </w:style>
  <w:style w:type="paragraph" w:customStyle="1" w:styleId="76CF9D3893510942A8AF4AE5FFA16E6D">
    <w:name w:val="76CF9D3893510942A8AF4AE5FFA16E6D"/>
  </w:style>
  <w:style w:type="paragraph" w:customStyle="1" w:styleId="B7CC6116A56EF242BE1B27D11AE384BB">
    <w:name w:val="B7CC6116A56EF242BE1B27D11AE384BB"/>
  </w:style>
  <w:style w:type="paragraph" w:customStyle="1" w:styleId="B06DB4811CA6C443A4F8AB2DA2645BB9">
    <w:name w:val="B06DB4811CA6C443A4F8AB2DA2645BB9"/>
  </w:style>
  <w:style w:type="paragraph" w:customStyle="1" w:styleId="7F613DF8870DFC498E6B28542171A81F">
    <w:name w:val="7F613DF8870DFC498E6B28542171A81F"/>
  </w:style>
  <w:style w:type="paragraph" w:customStyle="1" w:styleId="016627B8361BA94C8EF8B063788A8B84">
    <w:name w:val="016627B8361BA94C8EF8B063788A8B84"/>
  </w:style>
  <w:style w:type="paragraph" w:customStyle="1" w:styleId="70FC011834CE9847A04FED846B825FBF">
    <w:name w:val="70FC011834CE9847A04FED846B825FBF"/>
  </w:style>
  <w:style w:type="paragraph" w:customStyle="1" w:styleId="732E02B240E5174E990E1177F541D6CB">
    <w:name w:val="732E02B240E5174E990E1177F541D6C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4F4C647B71D4DB473FDFA4F4FE09E">
    <w:name w:val="27A4F4C647B71D4DB473FDFA4F4FE09E"/>
  </w:style>
  <w:style w:type="paragraph" w:customStyle="1" w:styleId="7E788565078A0B459D9D7B3DAEE526DA">
    <w:name w:val="7E788565078A0B459D9D7B3DAEE526DA"/>
  </w:style>
  <w:style w:type="paragraph" w:customStyle="1" w:styleId="B9A8932B53DBD44BBD648A1EBB99DD4C">
    <w:name w:val="B9A8932B53DBD44BBD648A1EBB99DD4C"/>
  </w:style>
  <w:style w:type="paragraph" w:customStyle="1" w:styleId="134AF167D29EE745A638815557E2E2B1">
    <w:name w:val="134AF167D29EE745A638815557E2E2B1"/>
  </w:style>
  <w:style w:type="paragraph" w:customStyle="1" w:styleId="76CF9D3893510942A8AF4AE5FFA16E6D">
    <w:name w:val="76CF9D3893510942A8AF4AE5FFA16E6D"/>
  </w:style>
  <w:style w:type="paragraph" w:customStyle="1" w:styleId="B7CC6116A56EF242BE1B27D11AE384BB">
    <w:name w:val="B7CC6116A56EF242BE1B27D11AE384BB"/>
  </w:style>
  <w:style w:type="paragraph" w:customStyle="1" w:styleId="B06DB4811CA6C443A4F8AB2DA2645BB9">
    <w:name w:val="B06DB4811CA6C443A4F8AB2DA2645BB9"/>
  </w:style>
  <w:style w:type="paragraph" w:customStyle="1" w:styleId="7F613DF8870DFC498E6B28542171A81F">
    <w:name w:val="7F613DF8870DFC498E6B28542171A81F"/>
  </w:style>
  <w:style w:type="paragraph" w:customStyle="1" w:styleId="016627B8361BA94C8EF8B063788A8B84">
    <w:name w:val="016627B8361BA94C8EF8B063788A8B84"/>
  </w:style>
  <w:style w:type="paragraph" w:customStyle="1" w:styleId="70FC011834CE9847A04FED846B825FBF">
    <w:name w:val="70FC011834CE9847A04FED846B825FBF"/>
  </w:style>
  <w:style w:type="paragraph" w:customStyle="1" w:styleId="732E02B240E5174E990E1177F541D6CB">
    <w:name w:val="732E02B240E5174E990E1177F541D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Lem65</b:Tag>
    <b:SourceType>Book</b:SourceType>
    <b:Guid>{2285669D-88DE-7F46-9AFD-25F12E5352FE}</b:Guid>
    <b:Author>
      <b:Author>
        <b:NameList>
          <b:Person>
            <b:Last>Lemon</b:Last>
            <b:First>L.T.</b:First>
            <b:Middle>and Reis, M.J., eds.</b:Middle>
          </b:Person>
        </b:NameList>
      </b:Author>
    </b:Author>
    <b:Title>Russian Formalist Criticism: Four Essays</b:Title>
    <b:City>Lincoln</b:City>
    <b:Publisher>University of Nebraska Press</b:Publisher>
    <b:Year>1965</b:Year>
    <b:RefOrder>2</b:RefOrder>
  </b:Source>
  <b:Source>
    <b:Tag>Lei01</b:Tag>
    <b:SourceType>BookSection</b:SourceType>
    <b:Guid>{7D7AA9AC-7461-4B43-B73F-60957C0D357E}</b:Guid>
    <b:Title>Boris Eichenbaum</b:Title>
    <b:Author>
      <b:BookAuthor>
        <b:NameList>
          <b:Person>
            <b:Last>Leitch</b:Last>
            <b:First>V.B.,</b:First>
            <b:Middle>ed.</b:Middle>
          </b:Person>
        </b:NameList>
      </b:BookAuthor>
    </b:Author>
    <b:BookTitle>The Norton Anthology of Literary Theory and Criticism</b:BookTitle>
    <b:City>New York; London</b:City>
    <b:Publisher>W.W. Norton</b:Publisher>
    <b:Year>2001</b:Year>
    <b:RefOrder>1</b:RefOrder>
  </b:Source>
</b:Sources>
</file>

<file path=customXml/itemProps1.xml><?xml version="1.0" encoding="utf-8"?>
<ds:datastoreItem xmlns:ds="http://schemas.openxmlformats.org/officeDocument/2006/customXml" ds:itemID="{D616E4D1-148E-AE45-8BE6-CE6DB53B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1</cp:revision>
  <dcterms:created xsi:type="dcterms:W3CDTF">2016-04-29T03:02:00Z</dcterms:created>
  <dcterms:modified xsi:type="dcterms:W3CDTF">2016-04-29T03:12:00Z</dcterms:modified>
</cp:coreProperties>
</file>