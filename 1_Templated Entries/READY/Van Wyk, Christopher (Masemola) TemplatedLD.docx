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3098106209264F91EEB8F0092ADAE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C36336CE2A12408621A51063F7BD24"/>
            </w:placeholder>
            <w:text/>
          </w:sdtPr>
          <w:sdtEndPr/>
          <w:sdtContent>
            <w:tc>
              <w:tcPr>
                <w:tcW w:w="2073" w:type="dxa"/>
              </w:tcPr>
              <w:p w:rsidR="00B574C9" w:rsidRDefault="00B16B52" w:rsidP="00B16B52">
                <w:proofErr w:type="spellStart"/>
                <w:r>
                  <w:t>Kgomotso</w:t>
                </w:r>
                <w:proofErr w:type="spellEnd"/>
              </w:p>
            </w:tc>
          </w:sdtContent>
        </w:sdt>
        <w:sdt>
          <w:sdtPr>
            <w:alias w:val="Middle name"/>
            <w:tag w:val="authorMiddleName"/>
            <w:id w:val="-2076034781"/>
            <w:placeholder>
              <w:docPart w:val="4D0534AC9BB21A409D1F11AA5E7C659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7DD258D13FD654E862F36C2BB657010"/>
            </w:placeholder>
            <w:text/>
          </w:sdtPr>
          <w:sdtEndPr/>
          <w:sdtContent>
            <w:tc>
              <w:tcPr>
                <w:tcW w:w="2642" w:type="dxa"/>
              </w:tcPr>
              <w:p w:rsidR="00B574C9" w:rsidRDefault="00B16B52" w:rsidP="00B16B52">
                <w:proofErr w:type="spellStart"/>
                <w:r>
                  <w:t>Masemola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CFE4D7A3275B44481C04B888E3AFAC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2EA2E417D06884098EE06D9DBDF0CA1"/>
            </w:placeholder>
            <w:text/>
          </w:sdtPr>
          <w:sdtEndPr/>
          <w:sdtContent>
            <w:tc>
              <w:tcPr>
                <w:tcW w:w="8525" w:type="dxa"/>
                <w:gridSpan w:val="4"/>
              </w:tcPr>
              <w:p w:rsidR="00B574C9" w:rsidRDefault="00B16B52" w:rsidP="00B16B52">
                <w:r>
                  <w:t>University of South Africa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6D18B1AB1D98E4288DD0914F78A5A0A"/>
            </w:placeholder>
            <w:text/>
          </w:sdtPr>
          <w:sdtEndPr/>
          <w:sdtContent>
            <w:tc>
              <w:tcPr>
                <w:tcW w:w="9016" w:type="dxa"/>
                <w:tcMar>
                  <w:top w:w="113" w:type="dxa"/>
                  <w:bottom w:w="113" w:type="dxa"/>
                </w:tcMar>
              </w:tcPr>
              <w:p w:rsidR="003F0D73" w:rsidRPr="00FB589A" w:rsidRDefault="00B16B52" w:rsidP="00B16B52">
                <w:pPr>
                  <w:rPr>
                    <w:b/>
                  </w:rPr>
                </w:pPr>
                <w:r w:rsidRPr="00B16B52">
                  <w:t xml:space="preserve">Van </w:t>
                </w:r>
                <w:proofErr w:type="spellStart"/>
                <w:r w:rsidRPr="00B16B52">
                  <w:t>Wyk</w:t>
                </w:r>
                <w:proofErr w:type="spellEnd"/>
                <w:r w:rsidRPr="00B16B52">
                  <w:t>, Christopher (1957-2014)</w:t>
                </w:r>
              </w:p>
            </w:tc>
          </w:sdtContent>
        </w:sdt>
      </w:tr>
      <w:tr w:rsidR="00464699" w:rsidTr="007821B0">
        <w:sdt>
          <w:sdtPr>
            <w:alias w:val="Variant headwords"/>
            <w:tag w:val="variantHeadwords"/>
            <w:id w:val="173464402"/>
            <w:placeholder>
              <w:docPart w:val="3E0100DD38A8684583D0235EB85E0C2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rPr>
              <w:rFonts w:ascii="Calibri" w:hAnsi="Calibri"/>
            </w:rPr>
            <w:alias w:val="Abstract"/>
            <w:tag w:val="abstract"/>
            <w:id w:val="-635871867"/>
            <w:placeholder>
              <w:docPart w:val="14E5A08353DD2B4EAC7D1C4F77D90655"/>
            </w:placeholder>
          </w:sdtPr>
          <w:sdtEndPr/>
          <w:sdtContent>
            <w:tc>
              <w:tcPr>
                <w:tcW w:w="9016" w:type="dxa"/>
                <w:tcMar>
                  <w:top w:w="113" w:type="dxa"/>
                  <w:bottom w:w="113" w:type="dxa"/>
                </w:tcMar>
              </w:tcPr>
              <w:p w:rsidR="00E85A05" w:rsidRPr="00B16B52" w:rsidRDefault="00B16B52" w:rsidP="00B16B52">
                <w:pPr>
                  <w:rPr>
                    <w:rFonts w:ascii="Calibri" w:hAnsi="Calibri"/>
                  </w:rPr>
                </w:pPr>
                <w:r w:rsidRPr="00B16B52">
                  <w:rPr>
                    <w:rFonts w:ascii="Calibri" w:hAnsi="Calibri"/>
                  </w:rPr>
                  <w:t xml:space="preserve">Born in </w:t>
                </w:r>
                <w:proofErr w:type="spellStart"/>
                <w:r w:rsidRPr="00B16B52">
                  <w:rPr>
                    <w:rFonts w:ascii="Calibri" w:hAnsi="Calibri"/>
                  </w:rPr>
                  <w:t>Baragwanath</w:t>
                </w:r>
                <w:proofErr w:type="spellEnd"/>
                <w:r w:rsidRPr="00B16B52">
                  <w:rPr>
                    <w:rFonts w:ascii="Calibri" w:hAnsi="Calibri"/>
                  </w:rPr>
                  <w:t xml:space="preserve">, Soweto, Chris van </w:t>
                </w:r>
                <w:proofErr w:type="spellStart"/>
                <w:r w:rsidRPr="00B16B52">
                  <w:rPr>
                    <w:rFonts w:ascii="Calibri" w:hAnsi="Calibri"/>
                  </w:rPr>
                  <w:t>Wyk</w:t>
                </w:r>
                <w:proofErr w:type="spellEnd"/>
                <w:r w:rsidRPr="00B16B52">
                  <w:rPr>
                    <w:rFonts w:ascii="Calibri" w:hAnsi="Calibri"/>
                  </w:rPr>
                  <w:t xml:space="preserve"> proved an influential figure on the South African literary scene. Associated with the Black Consciousness movement, his volume of poems titled It Is Time to Go Home (1979) won the Olive Schreiner Prize of 1980. In the same year he would begin his </w:t>
                </w:r>
                <w:proofErr w:type="gramStart"/>
                <w:r w:rsidRPr="00B16B52">
                  <w:rPr>
                    <w:rFonts w:ascii="Calibri" w:hAnsi="Calibri"/>
                  </w:rPr>
                  <w:t>five year</w:t>
                </w:r>
                <w:proofErr w:type="gramEnd"/>
                <w:r w:rsidRPr="00B16B52">
                  <w:rPr>
                    <w:rFonts w:ascii="Calibri" w:hAnsi="Calibri"/>
                  </w:rPr>
                  <w:t xml:space="preserve"> term as editor of </w:t>
                </w:r>
                <w:proofErr w:type="spellStart"/>
                <w:r w:rsidRPr="00B16B52">
                  <w:rPr>
                    <w:rFonts w:ascii="Calibri" w:hAnsi="Calibri"/>
                  </w:rPr>
                  <w:t>Staffrider</w:t>
                </w:r>
                <w:proofErr w:type="spellEnd"/>
                <w:r w:rsidRPr="00B16B52">
                  <w:rPr>
                    <w:rFonts w:ascii="Calibri" w:hAnsi="Calibri"/>
                  </w:rPr>
                  <w:t xml:space="preserve"> journal, which proved such an important outlet for the black protest poetry of the period. He launched </w:t>
                </w:r>
                <w:proofErr w:type="spellStart"/>
                <w:r w:rsidRPr="00B16B52">
                  <w:rPr>
                    <w:rFonts w:ascii="Calibri" w:hAnsi="Calibri"/>
                  </w:rPr>
                  <w:t>Wietie</w:t>
                </w:r>
                <w:proofErr w:type="spellEnd"/>
                <w:r w:rsidRPr="00B16B52">
                  <w:rPr>
                    <w:rFonts w:ascii="Calibri" w:hAnsi="Calibri"/>
                  </w:rPr>
                  <w:t xml:space="preserve"> magazine, which sought to provide a platform to recuperate the </w:t>
                </w:r>
                <w:proofErr w:type="spellStart"/>
                <w:r w:rsidRPr="00B16B52">
                  <w:rPr>
                    <w:rFonts w:ascii="Calibri" w:hAnsi="Calibri"/>
                  </w:rPr>
                  <w:t>Sophiatown</w:t>
                </w:r>
                <w:proofErr w:type="spellEnd"/>
                <w:r w:rsidRPr="00B16B52">
                  <w:rPr>
                    <w:rFonts w:ascii="Calibri" w:hAnsi="Calibri"/>
                  </w:rPr>
                  <w:t xml:space="preserve"> argot known as </w:t>
                </w:r>
                <w:proofErr w:type="spellStart"/>
                <w:r w:rsidRPr="00B16B52">
                  <w:rPr>
                    <w:rFonts w:ascii="Calibri" w:hAnsi="Calibri"/>
                  </w:rPr>
                  <w:t>tsotsitaal</w:t>
                </w:r>
                <w:proofErr w:type="spellEnd"/>
                <w:r w:rsidRPr="00B16B52">
                  <w:rPr>
                    <w:rFonts w:ascii="Calibri" w:hAnsi="Calibri"/>
                  </w:rPr>
                  <w:t xml:space="preserve"> or gangster-speak. The venture was not successful, but demonstrated his skill at crossing cultural and racial boundaries through linguistic means, a type of textual experimentalism not without a foundation in lived experience. Linguistic play can also be seen, for instance, in the title of his 2004 memoir, Shirley, Goodness &amp; Mercy</w:t>
                </w:r>
                <w:r w:rsidRPr="00B16B52">
                  <w:rPr>
                    <w:rFonts w:ascii="Calibri" w:hAnsi="Calibri"/>
                    <w:i/>
                  </w:rPr>
                  <w:t>: A Childhood Memoir</w:t>
                </w:r>
                <w:r w:rsidRPr="00B16B52">
                  <w:rPr>
                    <w:rFonts w:ascii="Calibri" w:hAnsi="Calibri"/>
                  </w:rPr>
                  <w:t xml:space="preserve">, a </w:t>
                </w:r>
                <w:proofErr w:type="spellStart"/>
                <w:r w:rsidRPr="00B16B52">
                  <w:rPr>
                    <w:rFonts w:ascii="Calibri" w:hAnsi="Calibri"/>
                  </w:rPr>
                  <w:t>Joycean</w:t>
                </w:r>
                <w:proofErr w:type="spellEnd"/>
                <w:r w:rsidRPr="00B16B52">
                  <w:rPr>
                    <w:rFonts w:ascii="Calibri" w:hAnsi="Calibri"/>
                  </w:rPr>
                  <w:t xml:space="preserve"> title, based on the punning of proper names.   </w:t>
                </w:r>
              </w:p>
            </w:tc>
          </w:sdtContent>
        </w:sdt>
      </w:tr>
      <w:tr w:rsidR="003F0D73" w:rsidTr="003F0D73">
        <w:sdt>
          <w:sdtPr>
            <w:rPr>
              <w:rFonts w:ascii="Calibri" w:hAnsi="Calibri"/>
            </w:rPr>
            <w:alias w:val="Article text"/>
            <w:tag w:val="articleText"/>
            <w:id w:val="634067588"/>
            <w:placeholder>
              <w:docPart w:val="9ADA3827E7E7DD46B7A84047D57C70C1"/>
            </w:placeholder>
          </w:sdtPr>
          <w:sdtEndPr/>
          <w:sdtContent>
            <w:sdt>
              <w:sdtPr>
                <w:rPr>
                  <w:rFonts w:ascii="Calibri" w:hAnsi="Calibri"/>
                </w:rPr>
                <w:alias w:val="Abstract"/>
                <w:tag w:val="abstract"/>
                <w:id w:val="-1042591958"/>
                <w:placeholder>
                  <w:docPart w:val="9F518802E2852C4B80C81A486B51478B"/>
                </w:placeholder>
              </w:sdtPr>
              <w:sdtEndPr/>
              <w:sdtContent>
                <w:tc>
                  <w:tcPr>
                    <w:tcW w:w="9016" w:type="dxa"/>
                    <w:tcMar>
                      <w:top w:w="113" w:type="dxa"/>
                      <w:bottom w:w="113" w:type="dxa"/>
                    </w:tcMar>
                  </w:tcPr>
                  <w:p w:rsidR="00B16B52" w:rsidRPr="00B16B52" w:rsidRDefault="00B16B52" w:rsidP="00B16B52">
                    <w:pPr>
                      <w:rPr>
                        <w:rFonts w:ascii="Calibri" w:hAnsi="Calibri"/>
                      </w:rPr>
                    </w:pPr>
                    <w:r w:rsidRPr="00B16B52">
                      <w:rPr>
                        <w:rFonts w:ascii="Calibri" w:hAnsi="Calibri"/>
                      </w:rPr>
                      <w:t xml:space="preserve">Born in </w:t>
                    </w:r>
                    <w:proofErr w:type="spellStart"/>
                    <w:r w:rsidRPr="00B16B52">
                      <w:rPr>
                        <w:rFonts w:ascii="Calibri" w:hAnsi="Calibri"/>
                      </w:rPr>
                      <w:t>Baragwanath</w:t>
                    </w:r>
                    <w:proofErr w:type="spellEnd"/>
                    <w:r w:rsidRPr="00B16B52">
                      <w:rPr>
                        <w:rFonts w:ascii="Calibri" w:hAnsi="Calibri"/>
                      </w:rPr>
                      <w:t xml:space="preserve">, Soweto, Chris van </w:t>
                    </w:r>
                    <w:proofErr w:type="spellStart"/>
                    <w:r w:rsidRPr="00B16B52">
                      <w:rPr>
                        <w:rFonts w:ascii="Calibri" w:hAnsi="Calibri"/>
                      </w:rPr>
                      <w:t>Wyk</w:t>
                    </w:r>
                    <w:proofErr w:type="spellEnd"/>
                    <w:r w:rsidRPr="00B16B52">
                      <w:rPr>
                        <w:rFonts w:ascii="Calibri" w:hAnsi="Calibri"/>
                      </w:rPr>
                      <w:t xml:space="preserve"> proved an influential figure on the South African literary scene. Associated with the Black Consciousness movement, his volume of poems titled It Is Time to Go Home (1979) won the Olive Schreiner Prize of 1980. In the same year he would begin his </w:t>
                    </w:r>
                    <w:proofErr w:type="gramStart"/>
                    <w:r w:rsidRPr="00B16B52">
                      <w:rPr>
                        <w:rFonts w:ascii="Calibri" w:hAnsi="Calibri"/>
                      </w:rPr>
                      <w:t>five year</w:t>
                    </w:r>
                    <w:proofErr w:type="gramEnd"/>
                    <w:r w:rsidRPr="00B16B52">
                      <w:rPr>
                        <w:rFonts w:ascii="Calibri" w:hAnsi="Calibri"/>
                      </w:rPr>
                      <w:t xml:space="preserve"> term as editor of </w:t>
                    </w:r>
                    <w:proofErr w:type="spellStart"/>
                    <w:r w:rsidRPr="00B16B52">
                      <w:rPr>
                        <w:rFonts w:ascii="Calibri" w:hAnsi="Calibri"/>
                      </w:rPr>
                      <w:t>Staffrider</w:t>
                    </w:r>
                    <w:proofErr w:type="spellEnd"/>
                    <w:r w:rsidRPr="00B16B52">
                      <w:rPr>
                        <w:rFonts w:ascii="Calibri" w:hAnsi="Calibri"/>
                      </w:rPr>
                      <w:t xml:space="preserve"> journal, which proved such an important outlet for the black protest poetry of the period. He launched </w:t>
                    </w:r>
                    <w:proofErr w:type="spellStart"/>
                    <w:r w:rsidRPr="00B16B52">
                      <w:rPr>
                        <w:rFonts w:ascii="Calibri" w:hAnsi="Calibri"/>
                      </w:rPr>
                      <w:t>Wietie</w:t>
                    </w:r>
                    <w:proofErr w:type="spellEnd"/>
                    <w:r w:rsidRPr="00B16B52">
                      <w:rPr>
                        <w:rFonts w:ascii="Calibri" w:hAnsi="Calibri"/>
                      </w:rPr>
                      <w:t xml:space="preserve"> magazine, which sought to provide a platform to recuperate the </w:t>
                    </w:r>
                    <w:proofErr w:type="spellStart"/>
                    <w:r w:rsidRPr="00B16B52">
                      <w:rPr>
                        <w:rFonts w:ascii="Calibri" w:hAnsi="Calibri"/>
                      </w:rPr>
                      <w:t>Sophiatown</w:t>
                    </w:r>
                    <w:proofErr w:type="spellEnd"/>
                    <w:r w:rsidRPr="00B16B52">
                      <w:rPr>
                        <w:rFonts w:ascii="Calibri" w:hAnsi="Calibri"/>
                      </w:rPr>
                      <w:t xml:space="preserve"> argot known as </w:t>
                    </w:r>
                    <w:proofErr w:type="spellStart"/>
                    <w:r w:rsidRPr="00B16B52">
                      <w:rPr>
                        <w:rFonts w:ascii="Calibri" w:hAnsi="Calibri"/>
                      </w:rPr>
                      <w:t>tsotsitaal</w:t>
                    </w:r>
                    <w:proofErr w:type="spellEnd"/>
                    <w:r w:rsidRPr="00B16B52">
                      <w:rPr>
                        <w:rFonts w:ascii="Calibri" w:hAnsi="Calibri"/>
                      </w:rPr>
                      <w:t xml:space="preserve"> or gangster-speak. The venture was not successful, but demonstrated his skill at crossing cultural and racial boundaries through linguistic means, a type of textual experimentalism not without a foundation in lived experience. Linguistic play can also be seen, for instance, in the title of his 2004 memoir, Shirley, Goodness &amp; Mercy</w:t>
                    </w:r>
                    <w:r w:rsidRPr="00B16B52">
                      <w:rPr>
                        <w:rFonts w:ascii="Calibri" w:hAnsi="Calibri"/>
                        <w:i/>
                      </w:rPr>
                      <w:t>: A Childhood Memoir</w:t>
                    </w:r>
                    <w:r w:rsidRPr="00B16B52">
                      <w:rPr>
                        <w:rFonts w:ascii="Calibri" w:hAnsi="Calibri"/>
                      </w:rPr>
                      <w:t xml:space="preserve">, a </w:t>
                    </w:r>
                    <w:proofErr w:type="spellStart"/>
                    <w:r w:rsidRPr="00B16B52">
                      <w:rPr>
                        <w:rFonts w:ascii="Calibri" w:hAnsi="Calibri"/>
                      </w:rPr>
                      <w:t>Joycean</w:t>
                    </w:r>
                    <w:proofErr w:type="spellEnd"/>
                    <w:r w:rsidRPr="00B16B52">
                      <w:rPr>
                        <w:rFonts w:ascii="Calibri" w:hAnsi="Calibri"/>
                      </w:rPr>
                      <w:t xml:space="preserve"> title, based on the punning of proper names.   </w:t>
                    </w:r>
                  </w:p>
                  <w:p w:rsidR="00B16B52" w:rsidRPr="00B16B52" w:rsidRDefault="00B16B52" w:rsidP="00B16B52">
                    <w:pPr>
                      <w:rPr>
                        <w:rFonts w:ascii="Calibri" w:hAnsi="Calibri"/>
                      </w:rPr>
                    </w:pPr>
                  </w:p>
                  <w:p w:rsidR="00B16B52" w:rsidRPr="00B16B52" w:rsidRDefault="00B16B52" w:rsidP="00B16B52">
                    <w:pPr>
                      <w:pStyle w:val="Heading1"/>
                    </w:pPr>
                    <w:r w:rsidRPr="00B16B52">
                      <w:t>Selected List of W</w:t>
                    </w:r>
                    <w:r w:rsidRPr="00B16B52">
                      <w:t>orks</w:t>
                    </w:r>
                    <w:r w:rsidRPr="00B16B52">
                      <w:t>:</w:t>
                    </w:r>
                    <w:r w:rsidRPr="00B16B52">
                      <w:t xml:space="preserve"> </w:t>
                    </w:r>
                  </w:p>
                  <w:p w:rsidR="00B16B52" w:rsidRPr="00B16B52" w:rsidRDefault="00B16B52" w:rsidP="00B16B52">
                    <w:pPr>
                      <w:rPr>
                        <w:rFonts w:ascii="Calibri" w:hAnsi="Calibri"/>
                      </w:rPr>
                    </w:pPr>
                    <w:r w:rsidRPr="00B16B52">
                      <w:rPr>
                        <w:rFonts w:ascii="Calibri" w:hAnsi="Calibri"/>
                        <w:i/>
                      </w:rPr>
                      <w:t>It is Time to Go Home</w:t>
                    </w:r>
                    <w:r w:rsidRPr="00B16B52">
                      <w:rPr>
                        <w:rFonts w:ascii="Calibri" w:hAnsi="Calibri"/>
                      </w:rPr>
                      <w:t xml:space="preserve"> (1979)</w:t>
                    </w:r>
                  </w:p>
                  <w:p w:rsidR="00B16B52" w:rsidRPr="00B16B52" w:rsidRDefault="00B16B52" w:rsidP="00B16B52">
                    <w:pPr>
                      <w:rPr>
                        <w:rFonts w:ascii="Calibri" w:hAnsi="Calibri"/>
                      </w:rPr>
                    </w:pPr>
                    <w:r w:rsidRPr="00B16B52">
                      <w:rPr>
                        <w:rFonts w:ascii="Calibri" w:hAnsi="Calibri"/>
                        <w:i/>
                      </w:rPr>
                      <w:t>The Year of the Tapeworm</w:t>
                    </w:r>
                    <w:r w:rsidRPr="00B16B52">
                      <w:rPr>
                        <w:rFonts w:ascii="Calibri" w:hAnsi="Calibri"/>
                      </w:rPr>
                      <w:t xml:space="preserve"> (1996)</w:t>
                    </w:r>
                  </w:p>
                  <w:p w:rsidR="003F0D73" w:rsidRPr="00B16B52" w:rsidRDefault="00B16B52" w:rsidP="00B16B52">
                    <w:pPr>
                      <w:rPr>
                        <w:rFonts w:ascii="Calibri" w:hAnsi="Calibri"/>
                      </w:rPr>
                    </w:pPr>
                    <w:r w:rsidRPr="00B16B52">
                      <w:rPr>
                        <w:rFonts w:ascii="Calibri" w:hAnsi="Calibri"/>
                        <w:i/>
                      </w:rPr>
                      <w:t>Shirley, Goodness &amp; Mercy: A Childhood Memoir</w:t>
                    </w:r>
                    <w:r w:rsidRPr="00B16B52">
                      <w:rPr>
                        <w:rFonts w:ascii="Calibri" w:hAnsi="Calibri"/>
                      </w:rPr>
                      <w:t xml:space="preserve"> (2004)</w:t>
                    </w:r>
                  </w:p>
                </w:tc>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D00016A4184A6540AA514080522A94B0"/>
              </w:placeholder>
            </w:sdtPr>
            <w:sdtEndPr/>
            <w:sdtContent>
              <w:p w:rsidR="003235A7" w:rsidRDefault="00B16B52" w:rsidP="00B16B52">
                <w:sdt>
                  <w:sdtPr>
                    <w:id w:val="-1097635042"/>
                    <w:citation/>
                  </w:sdtPr>
                  <w:sdtContent>
                    <w:r>
                      <w:fldChar w:fldCharType="begin"/>
                    </w:r>
                    <w:r>
                      <w:rPr>
                        <w:lang w:val="en-US"/>
                      </w:rPr>
                      <w:instrText xml:space="preserve"> CITATION Mza88 \l 1033 </w:instrText>
                    </w:r>
                    <w:r>
                      <w:fldChar w:fldCharType="separate"/>
                    </w:r>
                    <w:r>
                      <w:rPr>
                        <w:noProof/>
                        <w:lang w:val="en-US"/>
                      </w:rPr>
                      <w:t xml:space="preserve"> (Mzamane)</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B52" w:rsidRDefault="00B16B52" w:rsidP="007A0D55">
      <w:pPr>
        <w:spacing w:after="0" w:line="240" w:lineRule="auto"/>
      </w:pPr>
      <w:r>
        <w:separator/>
      </w:r>
    </w:p>
  </w:endnote>
  <w:endnote w:type="continuationSeparator" w:id="0">
    <w:p w:rsidR="00B16B52" w:rsidRDefault="00B16B5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B52" w:rsidRDefault="00B16B52" w:rsidP="007A0D55">
      <w:pPr>
        <w:spacing w:after="0" w:line="240" w:lineRule="auto"/>
      </w:pPr>
      <w:r>
        <w:separator/>
      </w:r>
    </w:p>
  </w:footnote>
  <w:footnote w:type="continuationSeparator" w:id="0">
    <w:p w:rsidR="00B16B52" w:rsidRDefault="00B16B5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B5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6B5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6B5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6B5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6B5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6B5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3098106209264F91EEB8F0092ADAE9"/>
        <w:category>
          <w:name w:val="General"/>
          <w:gallery w:val="placeholder"/>
        </w:category>
        <w:types>
          <w:type w:val="bbPlcHdr"/>
        </w:types>
        <w:behaviors>
          <w:behavior w:val="content"/>
        </w:behaviors>
        <w:guid w:val="{D27FFD36-1835-CB4B-BD97-ED33F6B86587}"/>
      </w:docPartPr>
      <w:docPartBody>
        <w:p w:rsidR="00000000" w:rsidRDefault="00364F02">
          <w:pPr>
            <w:pStyle w:val="5A3098106209264F91EEB8F0092ADAE9"/>
          </w:pPr>
          <w:r w:rsidRPr="00CC586D">
            <w:rPr>
              <w:rStyle w:val="PlaceholderText"/>
              <w:b/>
              <w:color w:val="FFFFFF" w:themeColor="background1"/>
            </w:rPr>
            <w:t>[Salutation]</w:t>
          </w:r>
        </w:p>
      </w:docPartBody>
    </w:docPart>
    <w:docPart>
      <w:docPartPr>
        <w:name w:val="EBC36336CE2A12408621A51063F7BD24"/>
        <w:category>
          <w:name w:val="General"/>
          <w:gallery w:val="placeholder"/>
        </w:category>
        <w:types>
          <w:type w:val="bbPlcHdr"/>
        </w:types>
        <w:behaviors>
          <w:behavior w:val="content"/>
        </w:behaviors>
        <w:guid w:val="{B563D522-68D2-6D46-B49A-CB4B8AE1410C}"/>
      </w:docPartPr>
      <w:docPartBody>
        <w:p w:rsidR="00000000" w:rsidRDefault="00364F02">
          <w:pPr>
            <w:pStyle w:val="EBC36336CE2A12408621A51063F7BD24"/>
          </w:pPr>
          <w:r>
            <w:rPr>
              <w:rStyle w:val="PlaceholderText"/>
            </w:rPr>
            <w:t>[First name]</w:t>
          </w:r>
        </w:p>
      </w:docPartBody>
    </w:docPart>
    <w:docPart>
      <w:docPartPr>
        <w:name w:val="4D0534AC9BB21A409D1F11AA5E7C6592"/>
        <w:category>
          <w:name w:val="General"/>
          <w:gallery w:val="placeholder"/>
        </w:category>
        <w:types>
          <w:type w:val="bbPlcHdr"/>
        </w:types>
        <w:behaviors>
          <w:behavior w:val="content"/>
        </w:behaviors>
        <w:guid w:val="{CDC83880-7633-524C-8F9B-9A965CB3E34F}"/>
      </w:docPartPr>
      <w:docPartBody>
        <w:p w:rsidR="00000000" w:rsidRDefault="00364F02">
          <w:pPr>
            <w:pStyle w:val="4D0534AC9BB21A409D1F11AA5E7C6592"/>
          </w:pPr>
          <w:r>
            <w:rPr>
              <w:rStyle w:val="PlaceholderText"/>
            </w:rPr>
            <w:t>[Middle name]</w:t>
          </w:r>
        </w:p>
      </w:docPartBody>
    </w:docPart>
    <w:docPart>
      <w:docPartPr>
        <w:name w:val="97DD258D13FD654E862F36C2BB657010"/>
        <w:category>
          <w:name w:val="General"/>
          <w:gallery w:val="placeholder"/>
        </w:category>
        <w:types>
          <w:type w:val="bbPlcHdr"/>
        </w:types>
        <w:behaviors>
          <w:behavior w:val="content"/>
        </w:behaviors>
        <w:guid w:val="{5B16C5C2-9F9A-644D-ACFA-A1C2FD534C06}"/>
      </w:docPartPr>
      <w:docPartBody>
        <w:p w:rsidR="00000000" w:rsidRDefault="00364F02">
          <w:pPr>
            <w:pStyle w:val="97DD258D13FD654E862F36C2BB657010"/>
          </w:pPr>
          <w:r>
            <w:rPr>
              <w:rStyle w:val="PlaceholderText"/>
            </w:rPr>
            <w:t>[Last</w:t>
          </w:r>
          <w:r>
            <w:rPr>
              <w:rStyle w:val="PlaceholderText"/>
            </w:rPr>
            <w:t xml:space="preserve"> name]</w:t>
          </w:r>
        </w:p>
      </w:docPartBody>
    </w:docPart>
    <w:docPart>
      <w:docPartPr>
        <w:name w:val="3CFE4D7A3275B44481C04B888E3AFAC4"/>
        <w:category>
          <w:name w:val="General"/>
          <w:gallery w:val="placeholder"/>
        </w:category>
        <w:types>
          <w:type w:val="bbPlcHdr"/>
        </w:types>
        <w:behaviors>
          <w:behavior w:val="content"/>
        </w:behaviors>
        <w:guid w:val="{7AB2923B-886E-8242-B5FF-21682E5ED736}"/>
      </w:docPartPr>
      <w:docPartBody>
        <w:p w:rsidR="00000000" w:rsidRDefault="00364F02">
          <w:pPr>
            <w:pStyle w:val="3CFE4D7A3275B44481C04B888E3AFAC4"/>
          </w:pPr>
          <w:r>
            <w:rPr>
              <w:rStyle w:val="PlaceholderText"/>
            </w:rPr>
            <w:t>[Enter your biography]</w:t>
          </w:r>
        </w:p>
      </w:docPartBody>
    </w:docPart>
    <w:docPart>
      <w:docPartPr>
        <w:name w:val="32EA2E417D06884098EE06D9DBDF0CA1"/>
        <w:category>
          <w:name w:val="General"/>
          <w:gallery w:val="placeholder"/>
        </w:category>
        <w:types>
          <w:type w:val="bbPlcHdr"/>
        </w:types>
        <w:behaviors>
          <w:behavior w:val="content"/>
        </w:behaviors>
        <w:guid w:val="{EDEFB1F6-7D20-9646-B7C0-8F3F6842CF41}"/>
      </w:docPartPr>
      <w:docPartBody>
        <w:p w:rsidR="00000000" w:rsidRDefault="00364F02">
          <w:pPr>
            <w:pStyle w:val="32EA2E417D06884098EE06D9DBDF0CA1"/>
          </w:pPr>
          <w:r>
            <w:rPr>
              <w:rStyle w:val="PlaceholderText"/>
            </w:rPr>
            <w:t>[Enter the institution with which you are affiliated]</w:t>
          </w:r>
        </w:p>
      </w:docPartBody>
    </w:docPart>
    <w:docPart>
      <w:docPartPr>
        <w:name w:val="D6D18B1AB1D98E4288DD0914F78A5A0A"/>
        <w:category>
          <w:name w:val="General"/>
          <w:gallery w:val="placeholder"/>
        </w:category>
        <w:types>
          <w:type w:val="bbPlcHdr"/>
        </w:types>
        <w:behaviors>
          <w:behavior w:val="content"/>
        </w:behaviors>
        <w:guid w:val="{10408A81-12BE-6548-A4D0-0555D03FD5D2}"/>
      </w:docPartPr>
      <w:docPartBody>
        <w:p w:rsidR="00000000" w:rsidRDefault="00364F02">
          <w:pPr>
            <w:pStyle w:val="D6D18B1AB1D98E4288DD0914F78A5A0A"/>
          </w:pPr>
          <w:r w:rsidRPr="00EF74F7">
            <w:rPr>
              <w:b/>
              <w:color w:val="808080" w:themeColor="background1" w:themeShade="80"/>
            </w:rPr>
            <w:t>[Enter the headword for your article]</w:t>
          </w:r>
        </w:p>
      </w:docPartBody>
    </w:docPart>
    <w:docPart>
      <w:docPartPr>
        <w:name w:val="3E0100DD38A8684583D0235EB85E0C2D"/>
        <w:category>
          <w:name w:val="General"/>
          <w:gallery w:val="placeholder"/>
        </w:category>
        <w:types>
          <w:type w:val="bbPlcHdr"/>
        </w:types>
        <w:behaviors>
          <w:behavior w:val="content"/>
        </w:behaviors>
        <w:guid w:val="{1B8E2C22-70DF-D24D-B910-4E534CE4B1F7}"/>
      </w:docPartPr>
      <w:docPartBody>
        <w:p w:rsidR="00000000" w:rsidRDefault="00364F02">
          <w:pPr>
            <w:pStyle w:val="3E0100DD38A8684583D0235EB85E0C2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E5A08353DD2B4EAC7D1C4F77D90655"/>
        <w:category>
          <w:name w:val="General"/>
          <w:gallery w:val="placeholder"/>
        </w:category>
        <w:types>
          <w:type w:val="bbPlcHdr"/>
        </w:types>
        <w:behaviors>
          <w:behavior w:val="content"/>
        </w:behaviors>
        <w:guid w:val="{16A163AA-7C49-B64D-BC4A-50DC70590EC9}"/>
      </w:docPartPr>
      <w:docPartBody>
        <w:p w:rsidR="00000000" w:rsidRDefault="00364F02">
          <w:pPr>
            <w:pStyle w:val="14E5A08353DD2B4EAC7D1C4F77D906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ADA3827E7E7DD46B7A84047D57C70C1"/>
        <w:category>
          <w:name w:val="General"/>
          <w:gallery w:val="placeholder"/>
        </w:category>
        <w:types>
          <w:type w:val="bbPlcHdr"/>
        </w:types>
        <w:behaviors>
          <w:behavior w:val="content"/>
        </w:behaviors>
        <w:guid w:val="{E75345D2-168A-2D41-99DA-67A91F41CF1F}"/>
      </w:docPartPr>
      <w:docPartBody>
        <w:p w:rsidR="00000000" w:rsidRDefault="00364F02">
          <w:pPr>
            <w:pStyle w:val="9ADA3827E7E7DD46B7A84047D57C70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0016A4184A6540AA514080522A94B0"/>
        <w:category>
          <w:name w:val="General"/>
          <w:gallery w:val="placeholder"/>
        </w:category>
        <w:types>
          <w:type w:val="bbPlcHdr"/>
        </w:types>
        <w:behaviors>
          <w:behavior w:val="content"/>
        </w:behaviors>
        <w:guid w:val="{C6A46292-2124-D04C-A3EA-F101E0384117}"/>
      </w:docPartPr>
      <w:docPartBody>
        <w:p w:rsidR="00000000" w:rsidRDefault="00364F02">
          <w:pPr>
            <w:pStyle w:val="D00016A4184A6540AA514080522A94B0"/>
          </w:pPr>
          <w:r>
            <w:rPr>
              <w:rStyle w:val="PlaceholderText"/>
            </w:rPr>
            <w:t>[Enter citations for further reading here]</w:t>
          </w:r>
        </w:p>
      </w:docPartBody>
    </w:docPart>
    <w:docPart>
      <w:docPartPr>
        <w:name w:val="9F518802E2852C4B80C81A486B51478B"/>
        <w:category>
          <w:name w:val="General"/>
          <w:gallery w:val="placeholder"/>
        </w:category>
        <w:types>
          <w:type w:val="bbPlcHdr"/>
        </w:types>
        <w:behaviors>
          <w:behavior w:val="content"/>
        </w:behaviors>
        <w:guid w:val="{34643687-9605-E04F-AA53-0479C5DD9BD4}"/>
      </w:docPartPr>
      <w:docPartBody>
        <w:p w:rsidR="00000000" w:rsidRDefault="00364F02" w:rsidP="00364F02">
          <w:pPr>
            <w:pStyle w:val="9F518802E2852C4B80C81A486B51478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F02"/>
    <w:rsid w:val="00364F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4F02"/>
    <w:rPr>
      <w:color w:val="808080"/>
    </w:rPr>
  </w:style>
  <w:style w:type="paragraph" w:customStyle="1" w:styleId="5A3098106209264F91EEB8F0092ADAE9">
    <w:name w:val="5A3098106209264F91EEB8F0092ADAE9"/>
  </w:style>
  <w:style w:type="paragraph" w:customStyle="1" w:styleId="EBC36336CE2A12408621A51063F7BD24">
    <w:name w:val="EBC36336CE2A12408621A51063F7BD24"/>
  </w:style>
  <w:style w:type="paragraph" w:customStyle="1" w:styleId="4D0534AC9BB21A409D1F11AA5E7C6592">
    <w:name w:val="4D0534AC9BB21A409D1F11AA5E7C6592"/>
  </w:style>
  <w:style w:type="paragraph" w:customStyle="1" w:styleId="97DD258D13FD654E862F36C2BB657010">
    <w:name w:val="97DD258D13FD654E862F36C2BB657010"/>
  </w:style>
  <w:style w:type="paragraph" w:customStyle="1" w:styleId="3CFE4D7A3275B44481C04B888E3AFAC4">
    <w:name w:val="3CFE4D7A3275B44481C04B888E3AFAC4"/>
  </w:style>
  <w:style w:type="paragraph" w:customStyle="1" w:styleId="32EA2E417D06884098EE06D9DBDF0CA1">
    <w:name w:val="32EA2E417D06884098EE06D9DBDF0CA1"/>
  </w:style>
  <w:style w:type="paragraph" w:customStyle="1" w:styleId="D6D18B1AB1D98E4288DD0914F78A5A0A">
    <w:name w:val="D6D18B1AB1D98E4288DD0914F78A5A0A"/>
  </w:style>
  <w:style w:type="paragraph" w:customStyle="1" w:styleId="3E0100DD38A8684583D0235EB85E0C2D">
    <w:name w:val="3E0100DD38A8684583D0235EB85E0C2D"/>
  </w:style>
  <w:style w:type="paragraph" w:customStyle="1" w:styleId="14E5A08353DD2B4EAC7D1C4F77D90655">
    <w:name w:val="14E5A08353DD2B4EAC7D1C4F77D90655"/>
  </w:style>
  <w:style w:type="paragraph" w:customStyle="1" w:styleId="9ADA3827E7E7DD46B7A84047D57C70C1">
    <w:name w:val="9ADA3827E7E7DD46B7A84047D57C70C1"/>
  </w:style>
  <w:style w:type="paragraph" w:customStyle="1" w:styleId="D00016A4184A6540AA514080522A94B0">
    <w:name w:val="D00016A4184A6540AA514080522A94B0"/>
  </w:style>
  <w:style w:type="paragraph" w:customStyle="1" w:styleId="9F518802E2852C4B80C81A486B51478B">
    <w:name w:val="9F518802E2852C4B80C81A486B51478B"/>
    <w:rsid w:val="00364F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4F02"/>
    <w:rPr>
      <w:color w:val="808080"/>
    </w:rPr>
  </w:style>
  <w:style w:type="paragraph" w:customStyle="1" w:styleId="5A3098106209264F91EEB8F0092ADAE9">
    <w:name w:val="5A3098106209264F91EEB8F0092ADAE9"/>
  </w:style>
  <w:style w:type="paragraph" w:customStyle="1" w:styleId="EBC36336CE2A12408621A51063F7BD24">
    <w:name w:val="EBC36336CE2A12408621A51063F7BD24"/>
  </w:style>
  <w:style w:type="paragraph" w:customStyle="1" w:styleId="4D0534AC9BB21A409D1F11AA5E7C6592">
    <w:name w:val="4D0534AC9BB21A409D1F11AA5E7C6592"/>
  </w:style>
  <w:style w:type="paragraph" w:customStyle="1" w:styleId="97DD258D13FD654E862F36C2BB657010">
    <w:name w:val="97DD258D13FD654E862F36C2BB657010"/>
  </w:style>
  <w:style w:type="paragraph" w:customStyle="1" w:styleId="3CFE4D7A3275B44481C04B888E3AFAC4">
    <w:name w:val="3CFE4D7A3275B44481C04B888E3AFAC4"/>
  </w:style>
  <w:style w:type="paragraph" w:customStyle="1" w:styleId="32EA2E417D06884098EE06D9DBDF0CA1">
    <w:name w:val="32EA2E417D06884098EE06D9DBDF0CA1"/>
  </w:style>
  <w:style w:type="paragraph" w:customStyle="1" w:styleId="D6D18B1AB1D98E4288DD0914F78A5A0A">
    <w:name w:val="D6D18B1AB1D98E4288DD0914F78A5A0A"/>
  </w:style>
  <w:style w:type="paragraph" w:customStyle="1" w:styleId="3E0100DD38A8684583D0235EB85E0C2D">
    <w:name w:val="3E0100DD38A8684583D0235EB85E0C2D"/>
  </w:style>
  <w:style w:type="paragraph" w:customStyle="1" w:styleId="14E5A08353DD2B4EAC7D1C4F77D90655">
    <w:name w:val="14E5A08353DD2B4EAC7D1C4F77D90655"/>
  </w:style>
  <w:style w:type="paragraph" w:customStyle="1" w:styleId="9ADA3827E7E7DD46B7A84047D57C70C1">
    <w:name w:val="9ADA3827E7E7DD46B7A84047D57C70C1"/>
  </w:style>
  <w:style w:type="paragraph" w:customStyle="1" w:styleId="D00016A4184A6540AA514080522A94B0">
    <w:name w:val="D00016A4184A6540AA514080522A94B0"/>
  </w:style>
  <w:style w:type="paragraph" w:customStyle="1" w:styleId="9F518802E2852C4B80C81A486B51478B">
    <w:name w:val="9F518802E2852C4B80C81A486B51478B"/>
    <w:rsid w:val="00364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Mza88</b:Tag>
    <b:SourceType>JournalArticle</b:SourceType>
    <b:Guid>{DBCD4E4E-7C9A-AB44-86DC-83E9AB40BE39}</b:Guid>
    <b:Title>New Poets of the Soweto Era: Van Wyk, Johennesse, and Madingoane</b:Title>
    <b:Year>1988</b:Year>
    <b:Volume>19</b:Volume>
    <b:Pages>3-11</b:Pages>
    <b:Author>
      <b:Author>
        <b:NameList>
          <b:Person>
            <b:Last>Mzamane</b:Last>
            <b:First>M.V.</b:First>
          </b:Person>
        </b:NameList>
      </b:Author>
    </b:Author>
    <b:JournalName>Research in African Literatures</b:JournalName>
    <b:Issue>1</b:Issue>
    <b:RefOrder>1</b:RefOrder>
  </b:Source>
</b:Sources>
</file>

<file path=customXml/itemProps1.xml><?xml version="1.0" encoding="utf-8"?>
<ds:datastoreItem xmlns:ds="http://schemas.openxmlformats.org/officeDocument/2006/customXml" ds:itemID="{CB09494C-ABB1-0542-8A3D-78658A31C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349</Words>
  <Characters>1994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2015-07-26T01:36:00Z</dcterms:created>
  <dcterms:modified xsi:type="dcterms:W3CDTF">2015-07-26T01:42:00Z</dcterms:modified>
</cp:coreProperties>
</file>