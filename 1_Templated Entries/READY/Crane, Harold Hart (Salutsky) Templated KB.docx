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D82E09" w:rsidP="00D82E09">
                <w:r>
                  <w:t>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D82E09" w:rsidP="00D82E09">
                <w:proofErr w:type="spellStart"/>
                <w:r>
                  <w:t>Salutsky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D82E09" w:rsidP="00D82E09">
                <w:r>
                  <w:t>Florida State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82E09" w:rsidP="00D82E09">
                <w:pPr>
                  <w:rPr>
                    <w:b/>
                  </w:rPr>
                </w:pPr>
                <w:r w:rsidRPr="00D82E09">
                  <w:t>Crane, Harold Hart (1899-1932)</w:t>
                </w:r>
              </w:p>
            </w:tc>
          </w:sdtContent>
        </w:sdt>
      </w:tr>
      <w:tr w:rsidR="00464699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D601FE" w:rsidP="005E0090">
                <w:r>
                  <w:t>Generally</w:t>
                </w:r>
                <w:r w:rsidRPr="00D26736">
                  <w:t xml:space="preserve"> considered o</w:t>
                </w:r>
                <w:r>
                  <w:t>ne America’s major</w:t>
                </w:r>
                <w:r w:rsidRPr="00D26736">
                  <w:t xml:space="preserve"> </w:t>
                </w:r>
                <w:r>
                  <w:t xml:space="preserve">modernist </w:t>
                </w:r>
                <w:r w:rsidRPr="00D26736">
                  <w:t xml:space="preserve">poets, Hart Crane </w:t>
                </w:r>
                <w:r>
                  <w:t xml:space="preserve">is renowned for creating </w:t>
                </w:r>
                <w:r w:rsidRPr="00836D89">
                  <w:t xml:space="preserve">some of the twentieth century’s most intensely </w:t>
                </w:r>
                <w:r>
                  <w:t xml:space="preserve">visionary and </w:t>
                </w:r>
                <w:r w:rsidRPr="00836D89">
                  <w:t>impossibly obscure verse</w:t>
                </w:r>
                <w:r>
                  <w:t xml:space="preserve"> during</w:t>
                </w:r>
                <w:r w:rsidRPr="00836D89">
                  <w:t xml:space="preserve"> his short, nomadic life</w:t>
                </w:r>
                <w:r>
                  <w:t>.</w:t>
                </w:r>
              </w:p>
            </w:tc>
          </w:sdtContent>
        </w:sdt>
      </w:tr>
      <w:tr w:rsidR="003F0D73" w:rsidRPr="00AE64D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D82E09" w:rsidRDefault="00D82E09" w:rsidP="00D82E09">
                    <w:r>
                      <w:t>Generally</w:t>
                    </w:r>
                    <w:r w:rsidRPr="00D26736">
                      <w:t xml:space="preserve"> considered o</w:t>
                    </w:r>
                    <w:r>
                      <w:t xml:space="preserve">ne </w:t>
                    </w:r>
                    <w:r w:rsidR="000F7F63">
                      <w:t>America’s major</w:t>
                    </w:r>
                    <w:r w:rsidRPr="00D26736">
                      <w:t xml:space="preserve"> </w:t>
                    </w:r>
                    <w:r>
                      <w:t xml:space="preserve">modernist </w:t>
                    </w:r>
                    <w:r w:rsidRPr="00D26736">
                      <w:t xml:space="preserve">poets, Hart Crane </w:t>
                    </w:r>
                    <w:r w:rsidR="000F7F63">
                      <w:t xml:space="preserve">is renowned for creating </w:t>
                    </w:r>
                    <w:r w:rsidRPr="00836D89">
                      <w:t xml:space="preserve">some of the twentieth century’s most intensely </w:t>
                    </w:r>
                    <w:r w:rsidR="000F7F63">
                      <w:t>visionary</w:t>
                    </w:r>
                    <w:r w:rsidR="0015154A">
                      <w:t xml:space="preserve"> and </w:t>
                    </w:r>
                    <w:r w:rsidR="000F7F63" w:rsidRPr="00836D89">
                      <w:t>impossibly obscure verse</w:t>
                    </w:r>
                    <w:r w:rsidR="000F7F63">
                      <w:t xml:space="preserve"> during</w:t>
                    </w:r>
                    <w:r w:rsidR="000F7F63" w:rsidRPr="00836D89">
                      <w:t xml:space="preserve"> his short, nomadic life</w:t>
                    </w:r>
                    <w:r w:rsidR="0015154A">
                      <w:t>.</w:t>
                    </w:r>
                  </w:p>
                  <w:p w:rsidR="00D82E09" w:rsidRDefault="00D82E09" w:rsidP="00D82E09"/>
                  <w:p w:rsidR="00D82E09" w:rsidRPr="00D26736" w:rsidRDefault="00D82E09" w:rsidP="00D82E09">
                    <w:r w:rsidRPr="00D26736">
                      <w:t>Born June 24, 1899</w:t>
                    </w:r>
                    <w:r>
                      <w:t xml:space="preserve">, Hart </w:t>
                    </w:r>
                    <w:r w:rsidRPr="00D26736">
                      <w:t>Crane grew up in a bourgeois</w:t>
                    </w:r>
                    <w:r>
                      <w:t xml:space="preserve"> household in Garrettsville, Ohio</w:t>
                    </w:r>
                    <w:r w:rsidRPr="00D26736">
                      <w:t>.</w:t>
                    </w:r>
                    <w:r w:rsidR="0015154A">
                      <w:t xml:space="preserve"> </w:t>
                    </w:r>
                    <w:r w:rsidRPr="00D26736">
                      <w:t xml:space="preserve">His mother and father fought often, </w:t>
                    </w:r>
                    <w:r>
                      <w:t>divorced, and reconciled, a relationship which often cast the Crane’s only child on an opposing side</w:t>
                    </w:r>
                    <w:r w:rsidRPr="00D26736">
                      <w:t>.</w:t>
                    </w:r>
                    <w:r w:rsidR="0015154A">
                      <w:t xml:space="preserve"> </w:t>
                    </w:r>
                    <w:r w:rsidRPr="00D26736">
                      <w:t xml:space="preserve">June Hart, a noted beauty, was controlling and hypochondriac, often calling </w:t>
                    </w:r>
                    <w:r>
                      <w:t>her son</w:t>
                    </w:r>
                    <w:r w:rsidRPr="00D26736">
                      <w:t xml:space="preserve"> home from his travels </w:t>
                    </w:r>
                    <w:r w:rsidR="0015154A">
                      <w:t>in order for him to lavish</w:t>
                    </w:r>
                    <w:r w:rsidRPr="00D26736">
                      <w:t xml:space="preserve"> attention on his nervous, ailing mother.</w:t>
                    </w:r>
                    <w:r w:rsidR="0015154A">
                      <w:t xml:space="preserve"> </w:t>
                    </w:r>
                    <w:r w:rsidRPr="00D26736">
                      <w:t>Crane’s attempts to win his father’s love were tempered usually with a desire for acceptance and financial support.</w:t>
                    </w:r>
                    <w:r w:rsidR="0015154A">
                      <w:t xml:space="preserve"> </w:t>
                    </w:r>
                    <w:r>
                      <w:t xml:space="preserve">Amid a chaotic upbringing, Crane on occasion spent time with his grandmother, </w:t>
                    </w:r>
                    <w:r w:rsidR="0015154A">
                      <w:t xml:space="preserve">who was </w:t>
                    </w:r>
                    <w:r>
                      <w:t>the first in the young poet’s life to acknowledge his poetic gift.</w:t>
                    </w:r>
                  </w:p>
                  <w:p w:rsidR="00D82E09" w:rsidRPr="00D26736" w:rsidRDefault="00D82E09" w:rsidP="00D82E09"/>
                  <w:p w:rsidR="00D82E09" w:rsidRDefault="00D82E09" w:rsidP="00D82E09">
                    <w:r w:rsidRPr="00D26736">
                      <w:t xml:space="preserve">Although not published until 1926 by Horace </w:t>
                    </w:r>
                    <w:proofErr w:type="spellStart"/>
                    <w:r w:rsidRPr="00D26736">
                      <w:t>Liveright</w:t>
                    </w:r>
                    <w:proofErr w:type="spellEnd"/>
                    <w:r w:rsidRPr="00D26736">
                      <w:t xml:space="preserve">, Crane’s first book of poems, </w:t>
                    </w:r>
                    <w:r w:rsidRPr="00D1067A">
                      <w:rPr>
                        <w:i/>
                      </w:rPr>
                      <w:t>White Buildings</w:t>
                    </w:r>
                    <w:r w:rsidRPr="00D26736">
                      <w:t>, exhibi</w:t>
                    </w:r>
                    <w:r w:rsidR="0015154A">
                      <w:t>ted</w:t>
                    </w:r>
                    <w:r w:rsidRPr="00D26736">
                      <w:t xml:space="preserve"> in 1920-22 </w:t>
                    </w:r>
                    <w:r>
                      <w:t>a</w:t>
                    </w:r>
                    <w:r w:rsidRPr="00D26736">
                      <w:t xml:space="preserve"> penchant for densely symbolic verse.</w:t>
                    </w:r>
                    <w:r w:rsidR="0015154A">
                      <w:t xml:space="preserve"> </w:t>
                    </w:r>
                    <w:r w:rsidRPr="003D3F11">
                      <w:rPr>
                        <w:i/>
                      </w:rPr>
                      <w:t>White Buildings</w:t>
                    </w:r>
                    <w:r>
                      <w:t xml:space="preserve"> concludes with a sequence of six erotic poems, penned </w:t>
                    </w:r>
                    <w:r w:rsidR="0015154A">
                      <w:t>from 1921 to 19</w:t>
                    </w:r>
                    <w:r>
                      <w:t xml:space="preserve">26 and inspired by Crane’s love affair with </w:t>
                    </w:r>
                    <w:r w:rsidR="00D601FE">
                      <w:t xml:space="preserve">the Danish </w:t>
                    </w:r>
                    <w:r>
                      <w:t xml:space="preserve">sailor Emil </w:t>
                    </w:r>
                    <w:proofErr w:type="spellStart"/>
                    <w:r>
                      <w:t>Op</w:t>
                    </w:r>
                    <w:r w:rsidR="00D601FE">
                      <w:t>f</w:t>
                    </w:r>
                    <w:r>
                      <w:t>fer</w:t>
                    </w:r>
                    <w:proofErr w:type="spellEnd"/>
                    <w:r>
                      <w:t>; critics disagree, however, on the extent to which a queer approach grasps the opus.</w:t>
                    </w:r>
                    <w:r w:rsidR="0015154A">
                      <w:t xml:space="preserve"> </w:t>
                    </w:r>
                    <w:r>
                      <w:t>Most confer t</w:t>
                    </w:r>
                    <w:r w:rsidRPr="00D26736">
                      <w:t xml:space="preserve">he best of this early </w:t>
                    </w:r>
                    <w:r>
                      <w:t xml:space="preserve">work is </w:t>
                    </w:r>
                    <w:r w:rsidR="0015154A">
                      <w:t>‘</w:t>
                    </w:r>
                    <w:r w:rsidRPr="00D26736">
                      <w:t>For the Marriage of Faustus and Helen,</w:t>
                    </w:r>
                    <w:r w:rsidR="0015154A">
                      <w:t>’</w:t>
                    </w:r>
                    <w:r w:rsidRPr="00D26736">
                      <w:t xml:space="preserve"> a poem </w:t>
                    </w:r>
                    <w:r>
                      <w:t xml:space="preserve">which </w:t>
                    </w:r>
                    <w:r w:rsidRPr="00D26736">
                      <w:t xml:space="preserve">immerses classical figures into a milieu of contemporary urban imagery and declares, </w:t>
                    </w:r>
                    <w:r w:rsidR="0015154A">
                      <w:t>‘</w:t>
                    </w:r>
                    <w:r w:rsidRPr="00D26736">
                      <w:t xml:space="preserve">The imagination spans beyond despair,/Outpacing bargain, </w:t>
                    </w:r>
                    <w:proofErr w:type="spellStart"/>
                    <w:r w:rsidRPr="00D26736">
                      <w:t>vocable</w:t>
                    </w:r>
                    <w:proofErr w:type="spellEnd"/>
                    <w:r w:rsidRPr="00D26736">
                      <w:t>, and prayer.</w:t>
                    </w:r>
                    <w:r w:rsidR="0015154A">
                      <w:t xml:space="preserve">’ </w:t>
                    </w:r>
                    <w:r w:rsidRPr="00D26736">
                      <w:t xml:space="preserve">Here, amid war-torn </w:t>
                    </w:r>
                    <w:r>
                      <w:t xml:space="preserve">images of </w:t>
                    </w:r>
                    <w:r w:rsidR="0015154A">
                      <w:t>‘</w:t>
                    </w:r>
                    <w:r w:rsidRPr="00D26736">
                      <w:t>blown blood</w:t>
                    </w:r>
                    <w:r w:rsidR="0015154A">
                      <w:t>’</w:t>
                    </w:r>
                    <w:r w:rsidRPr="00D26736">
                      <w:t xml:space="preserve"> and </w:t>
                    </w:r>
                    <w:r w:rsidR="0015154A">
                      <w:t>‘</w:t>
                    </w:r>
                    <w:r w:rsidRPr="00D26736">
                      <w:t>bleeding hands,</w:t>
                    </w:r>
                    <w:r w:rsidR="0015154A">
                      <w:t>’</w:t>
                    </w:r>
                    <w:r w:rsidRPr="00D26736">
                      <w:t xml:space="preserve"> Crane’s perhaps naive vision of nineteenth century sentiment—the influence of Whitman and Emerson—becomes an antidote for the pessimism of his contemporaries Pound and Eliot.</w:t>
                    </w:r>
                    <w:r w:rsidR="0015154A">
                      <w:t xml:space="preserve"> </w:t>
                    </w:r>
                  </w:p>
                  <w:p w:rsidR="00D82E09" w:rsidRDefault="00D82E09" w:rsidP="00D82E09"/>
                  <w:p w:rsidR="00D82E09" w:rsidRDefault="00D82E09" w:rsidP="00D82E09">
                    <w:r w:rsidRPr="00D26736">
                      <w:t xml:space="preserve">By 1924 Crane had begun </w:t>
                    </w:r>
                    <w:r>
                      <w:t xml:space="preserve">work on </w:t>
                    </w:r>
                    <w:r w:rsidRPr="00EB11CC">
                      <w:rPr>
                        <w:i/>
                      </w:rPr>
                      <w:t>The Bridge</w:t>
                    </w:r>
                    <w:r w:rsidRPr="00D26736">
                      <w:t xml:space="preserve">, a hopeful response to </w:t>
                    </w:r>
                    <w:r w:rsidRPr="0063180E">
                      <w:rPr>
                        <w:i/>
                      </w:rPr>
                      <w:t>The Waste Land</w:t>
                    </w:r>
                    <w:r w:rsidRPr="0063180E">
                      <w:t xml:space="preserve">’s </w:t>
                    </w:r>
                    <w:r w:rsidR="0015154A">
                      <w:t>‘</w:t>
                    </w:r>
                    <w:r w:rsidRPr="00D26736">
                      <w:t>fragments I have shored against my ruins.</w:t>
                    </w:r>
                    <w:r w:rsidR="0015154A">
                      <w:t xml:space="preserve">’ </w:t>
                    </w:r>
                    <w:r w:rsidRPr="00D26736">
                      <w:t>Where Eliot</w:t>
                    </w:r>
                    <w:r>
                      <w:t>’s</w:t>
                    </w:r>
                    <w:r w:rsidRPr="00D26736">
                      <w:t xml:space="preserve"> central symbol </w:t>
                    </w:r>
                    <w:r>
                      <w:t>of a post</w:t>
                    </w:r>
                    <w:r w:rsidR="0015154A">
                      <w:t>-</w:t>
                    </w:r>
                    <w:r>
                      <w:t xml:space="preserve">apocalyptic landscape </w:t>
                    </w:r>
                    <w:r w:rsidRPr="00D26736">
                      <w:t>riddled with corpses and fractious desire</w:t>
                    </w:r>
                    <w:r>
                      <w:t xml:space="preserve"> fails to resurrect any useful historical mythology</w:t>
                    </w:r>
                    <w:r w:rsidRPr="00D26736">
                      <w:t xml:space="preserve">, Crane </w:t>
                    </w:r>
                    <w:r>
                      <w:t xml:space="preserve">with this long sequence </w:t>
                    </w:r>
                    <w:r w:rsidRPr="00D26736">
                      <w:t xml:space="preserve">sought to </w:t>
                    </w:r>
                    <w:r w:rsidR="0015154A">
                      <w:t>‘</w:t>
                    </w:r>
                    <w:r w:rsidRPr="00D26736">
                      <w:t>lend a myth to God</w:t>
                    </w:r>
                    <w:r w:rsidR="0015154A">
                      <w:t>’</w:t>
                    </w:r>
                    <w:r w:rsidRPr="00D26736">
                      <w:t xml:space="preserve"> and </w:t>
                    </w:r>
                    <w:r w:rsidR="0015154A" w:rsidRPr="00D26736">
                      <w:t>tie</w:t>
                    </w:r>
                    <w:r w:rsidR="0015154A">
                      <w:t xml:space="preserve"> the</w:t>
                    </w:r>
                    <w:r w:rsidRPr="00D26736">
                      <w:t xml:space="preserve"> past, present, and future (recalling the expansive Whitman of </w:t>
                    </w:r>
                    <w:r w:rsidR="0015154A">
                      <w:t>‘</w:t>
                    </w:r>
                    <w:r w:rsidRPr="00D26736">
                      <w:t>Song of Myself</w:t>
                    </w:r>
                    <w:r w:rsidR="0015154A">
                      <w:t>’</w:t>
                    </w:r>
                    <w:r w:rsidRPr="00D26736">
                      <w:t xml:space="preserve"> and </w:t>
                    </w:r>
                    <w:r w:rsidR="0015154A">
                      <w:t>‘</w:t>
                    </w:r>
                    <w:r w:rsidRPr="00D26736">
                      <w:t>Crossing Brooklyn Ferry</w:t>
                    </w:r>
                    <w:r w:rsidR="0015154A">
                      <w:t>’</w:t>
                    </w:r>
                    <w:r w:rsidRPr="00D26736">
                      <w:t xml:space="preserve">) into a vision for the whole of American experience: titles from The Bridge include </w:t>
                    </w:r>
                    <w:r w:rsidR="0015154A">
                      <w:t>‘</w:t>
                    </w:r>
                    <w:r w:rsidRPr="00D26736">
                      <w:t>To Brooklyn Bridge,</w:t>
                    </w:r>
                    <w:r w:rsidR="0015154A">
                      <w:t>’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>Powhatan’s Daughter,</w:t>
                    </w:r>
                    <w:r w:rsidR="0015154A">
                      <w:t>’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>Virginia,</w:t>
                    </w:r>
                    <w:r w:rsidR="0015154A">
                      <w:t>’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>Indiana,</w:t>
                    </w:r>
                    <w:r w:rsidR="0015154A">
                      <w:t>’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>Quaker Hill,</w:t>
                    </w:r>
                    <w:r w:rsidR="0015154A">
                      <w:t>’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>Ave Maria,</w:t>
                    </w:r>
                    <w:r w:rsidR="0015154A">
                      <w:t>’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>Cape Hatteras,</w:t>
                    </w:r>
                    <w:r w:rsidR="0015154A">
                      <w:t>’</w:t>
                    </w:r>
                    <w:r w:rsidRPr="00D26736">
                      <w:t xml:space="preserve"> </w:t>
                    </w:r>
                    <w:r w:rsidR="0015154A">
                      <w:t>‘</w:t>
                    </w:r>
                    <w:r w:rsidRPr="00D26736">
                      <w:t xml:space="preserve">Cutty </w:t>
                    </w:r>
                    <w:r w:rsidRPr="00D26736">
                      <w:lastRenderedPageBreak/>
                      <w:t>Sark,</w:t>
                    </w:r>
                    <w:r w:rsidR="0015154A">
                      <w:t>’</w:t>
                    </w:r>
                    <w:r w:rsidRPr="00D26736">
                      <w:t xml:space="preserve"> and </w:t>
                    </w:r>
                    <w:r w:rsidR="0015154A">
                      <w:t>‘</w:t>
                    </w:r>
                    <w:r w:rsidRPr="00D26736">
                      <w:t>Atlantis,</w:t>
                    </w:r>
                    <w:r w:rsidR="0015154A">
                      <w:t>’</w:t>
                    </w:r>
                    <w:r w:rsidRPr="00D26736">
                      <w:t xml:space="preserve"> </w:t>
                    </w:r>
                    <w:r>
                      <w:t xml:space="preserve">the uplifting language in </w:t>
                    </w:r>
                    <w:r w:rsidRPr="00D26736">
                      <w:t>this last section of the sequence, unde</w:t>
                    </w:r>
                    <w:r>
                      <w:t xml:space="preserve">rtaken first, </w:t>
                    </w:r>
                    <w:r w:rsidRPr="00D26736">
                      <w:t xml:space="preserve">figures Atlantis </w:t>
                    </w:r>
                    <w:r w:rsidR="0015154A">
                      <w:t>‘</w:t>
                    </w:r>
                    <w:r w:rsidRPr="00D26736">
                      <w:t>Unspeakable Thou bridge to Thee, O Love.</w:t>
                    </w:r>
                    <w:r w:rsidR="0015154A">
                      <w:t xml:space="preserve">’ </w:t>
                    </w:r>
                  </w:p>
                  <w:p w:rsidR="00D82E09" w:rsidRDefault="00D82E09" w:rsidP="00D82E09"/>
                  <w:p w:rsidR="00D82E09" w:rsidRPr="00D26736" w:rsidRDefault="00D82E09" w:rsidP="00D82E09">
                    <w:r>
                      <w:t xml:space="preserve">Indeed Crane’s dense, emotional poetry responds to another Eliot text, </w:t>
                    </w:r>
                    <w:r w:rsidR="0015154A">
                      <w:t>‘</w:t>
                    </w:r>
                    <w:r w:rsidRPr="00D26736">
                      <w:t>The Metaphysical Poets,</w:t>
                    </w:r>
                    <w:r w:rsidR="0015154A">
                      <w:t>’</w:t>
                    </w:r>
                    <w:r w:rsidRPr="00D26736">
                      <w:t xml:space="preserve"> </w:t>
                    </w:r>
                    <w:r>
                      <w:t>in which</w:t>
                    </w:r>
                    <w:r w:rsidRPr="00D26736">
                      <w:t xml:space="preserve"> Eliot claim</w:t>
                    </w:r>
                    <w:r>
                      <w:t xml:space="preserve">s that English poetry going forward from the seventeenth century suffers from a </w:t>
                    </w:r>
                    <w:r w:rsidR="0015154A">
                      <w:t>‘</w:t>
                    </w:r>
                    <w:r w:rsidRPr="00D26736">
                      <w:t>dissociation of sensibility</w:t>
                    </w:r>
                    <w:r>
                      <w:t>,</w:t>
                    </w:r>
                    <w:r w:rsidR="0015154A">
                      <w:t>’</w:t>
                    </w:r>
                    <w:r>
                      <w:t xml:space="preserve"> namely of the unity of thought and emotion in the difficult syntax and conceits of Metaphysical Poets like John Donne and George Herbert.</w:t>
                    </w:r>
                    <w:r w:rsidR="0015154A">
                      <w:t xml:space="preserve"> </w:t>
                    </w:r>
                    <w:r>
                      <w:t>While Crane’s elusive sentence structures and symbols became his hallmark, such obscurity brought his poetry mixed critical reception.</w:t>
                    </w:r>
                    <w:r w:rsidR="0015154A">
                      <w:t xml:space="preserve"> </w:t>
                    </w:r>
                    <w:r>
                      <w:t xml:space="preserve">A prolific letter writer, Crane often sought to explain himself and his poetics to critics and supporters alike, as in an epistle to </w:t>
                    </w:r>
                    <w:r>
                      <w:rPr>
                        <w:i/>
                      </w:rPr>
                      <w:t xml:space="preserve">Poetry </w:t>
                    </w:r>
                    <w:r>
                      <w:t xml:space="preserve">Editor Harriet Monroe, who had asked </w:t>
                    </w:r>
                    <w:r w:rsidR="0015154A">
                      <w:t>‘</w:t>
                    </w:r>
                    <w:r>
                      <w:t>by what process of reasoning you would justify this poem’s [</w:t>
                    </w:r>
                    <w:r w:rsidR="0015154A">
                      <w:t>‘</w:t>
                    </w:r>
                    <w:r>
                      <w:t>At Melville’s Tomb</w:t>
                    </w:r>
                    <w:r w:rsidR="0015154A">
                      <w:t>’</w:t>
                    </w:r>
                    <w:r>
                      <w:t>] succession of champion mixed metaphors.</w:t>
                    </w:r>
                    <w:r w:rsidR="0015154A">
                      <w:t xml:space="preserve">’ </w:t>
                    </w:r>
                    <w:r>
                      <w:t xml:space="preserve">Crane’s response explains a </w:t>
                    </w:r>
                    <w:r w:rsidR="0015154A">
                      <w:t>‘</w:t>
                    </w:r>
                    <w:r>
                      <w:t>logic of metaphor</w:t>
                    </w:r>
                    <w:r w:rsidR="0015154A">
                      <w:t>’</w:t>
                    </w:r>
                    <w:r>
                      <w:t xml:space="preserve"> not bound to the dictates of scientific reason and that may be </w:t>
                    </w:r>
                    <w:r w:rsidR="0015154A">
                      <w:t>‘</w:t>
                    </w:r>
                    <w:r>
                      <w:t>obscure, excessive, etc., until by some experience of [the readers’] own the words accumulate the necessary connotations to complete their connection.</w:t>
                    </w:r>
                    <w:r w:rsidR="0015154A">
                      <w:t xml:space="preserve">’ </w:t>
                    </w:r>
                    <w:r>
                      <w:t xml:space="preserve">In addition to Crane’s brief exchanges with various editors and literati, </w:t>
                    </w:r>
                    <w:r w:rsidR="00D601FE">
                      <w:t>he maintained notable,</w:t>
                    </w:r>
                    <w:r>
                      <w:t xml:space="preserve"> extensive </w:t>
                    </w:r>
                    <w:r w:rsidR="00D601FE">
                      <w:t>correspondences</w:t>
                    </w:r>
                    <w:r>
                      <w:t xml:space="preserve"> with modernist figures such as Allen Tate, Gorham Munson, </w:t>
                    </w:r>
                    <w:proofErr w:type="spellStart"/>
                    <w:r>
                      <w:t>Yvor</w:t>
                    </w:r>
                    <w:proofErr w:type="spellEnd"/>
                    <w:r>
                      <w:t xml:space="preserve"> Winters, Otto Kahn, and Waldo Frank.</w:t>
                    </w:r>
                  </w:p>
                  <w:p w:rsidR="00D82E09" w:rsidRPr="00D26736" w:rsidRDefault="00D82E09" w:rsidP="00D82E09"/>
                  <w:p w:rsidR="00D82E09" w:rsidRDefault="00D82E09" w:rsidP="00D82E09">
                    <w:r>
                      <w:t>Throughout his poetic career, Crane became known for periods of drunkenness, a habit that estranged him from several of his close friends.</w:t>
                    </w:r>
                    <w:r w:rsidR="0015154A">
                      <w:t xml:space="preserve"> </w:t>
                    </w:r>
                    <w:r>
                      <w:t>In 1931-32, Crane was awarded a Guggenheim Fellowship and travel</w:t>
                    </w:r>
                    <w:r>
                      <w:t>l</w:t>
                    </w:r>
                    <w:r>
                      <w:t xml:space="preserve">ed to Mexico, where his alcoholism and carousing continued, and he experienced the only heterosexual affair of his life with Peggy </w:t>
                    </w:r>
                    <w:proofErr w:type="spellStart"/>
                    <w:r>
                      <w:t>Cowley</w:t>
                    </w:r>
                    <w:proofErr w:type="spellEnd"/>
                    <w:r>
                      <w:t xml:space="preserve">, former wife of his friend Malcolm </w:t>
                    </w:r>
                    <w:proofErr w:type="spellStart"/>
                    <w:r>
                      <w:t>Cowley</w:t>
                    </w:r>
                    <w:proofErr w:type="spellEnd"/>
                    <w:r>
                      <w:t>.</w:t>
                    </w:r>
                    <w:r w:rsidR="0015154A">
                      <w:t xml:space="preserve"> </w:t>
                    </w:r>
                    <w:r>
                      <w:t xml:space="preserve">On April 27, 1932 (Emil </w:t>
                    </w:r>
                    <w:proofErr w:type="spellStart"/>
                    <w:r>
                      <w:t>Opffer’s</w:t>
                    </w:r>
                    <w:proofErr w:type="spellEnd"/>
                    <w:r>
                      <w:t xml:space="preserve"> birthday), Crane reportedly flung himself from the helm of the steamship </w:t>
                    </w:r>
                    <w:r w:rsidRPr="00AD0608">
                      <w:rPr>
                        <w:i/>
                      </w:rPr>
                      <w:t>Orizaba</w:t>
                    </w:r>
                    <w:r>
                      <w:t xml:space="preserve"> into the Gulf of Mexico, and his body was never </w:t>
                    </w:r>
                    <w:r>
                      <w:t>recovered.</w:t>
                    </w:r>
                  </w:p>
                  <w:p w:rsidR="00D82E09" w:rsidRDefault="00D82E09" w:rsidP="00D82E09"/>
                  <w:p w:rsidR="00D82E09" w:rsidRPr="00836D89" w:rsidRDefault="00D82E09" w:rsidP="00D82E09">
                    <w:pPr>
                      <w:pStyle w:val="Heading1"/>
                    </w:pPr>
                    <w:r>
                      <w:t>List of W</w:t>
                    </w:r>
                    <w:r w:rsidRPr="00E87E65">
                      <w:t>orks</w:t>
                    </w:r>
                  </w:p>
                  <w:p w:rsidR="00D82E09" w:rsidRDefault="00D82E09" w:rsidP="00D82E09">
                    <w:r>
                      <w:t>Hart Crane</w:t>
                    </w:r>
                    <w:r>
                      <w:t xml:space="preserve"> </w:t>
                    </w:r>
                    <w:r>
                      <w:t>&amp;</w:t>
                    </w:r>
                    <w:r>
                      <w:t xml:space="preserve"> A</w:t>
                    </w:r>
                    <w:r>
                      <w:t>llen Tate</w:t>
                    </w:r>
                    <w:r>
                      <w:t xml:space="preserve">. (1926) </w:t>
                    </w:r>
                    <w:r w:rsidRPr="00082C35">
                      <w:rPr>
                        <w:i/>
                      </w:rPr>
                      <w:t>White Buildings: Poems</w:t>
                    </w:r>
                    <w:r>
                      <w:t xml:space="preserve">, New York: </w:t>
                    </w:r>
                    <w:proofErr w:type="spellStart"/>
                    <w:r>
                      <w:t>Boni</w:t>
                    </w:r>
                    <w:proofErr w:type="spellEnd"/>
                    <w:r>
                      <w:t xml:space="preserve"> &amp; </w:t>
                    </w:r>
                    <w:proofErr w:type="spellStart"/>
                    <w:r>
                      <w:t>Liveright</w:t>
                    </w:r>
                    <w:proofErr w:type="spellEnd"/>
                    <w:r>
                      <w:t>.</w:t>
                    </w:r>
                  </w:p>
                  <w:p w:rsidR="00D82E09" w:rsidRDefault="00D82E09" w:rsidP="00D82E09"/>
                  <w:p w:rsidR="00D82E09" w:rsidRPr="00082C35" w:rsidRDefault="00D82E09" w:rsidP="00D82E09">
                    <w:r>
                      <w:t>H</w:t>
                    </w:r>
                    <w:r>
                      <w:t>art Crane</w:t>
                    </w:r>
                    <w:r>
                      <w:t xml:space="preserve">. (1930) </w:t>
                    </w:r>
                    <w:r>
                      <w:rPr>
                        <w:i/>
                      </w:rPr>
                      <w:t>The Bridge: A Poem</w:t>
                    </w:r>
                    <w:r>
                      <w:t xml:space="preserve">, New York: H </w:t>
                    </w:r>
                    <w:proofErr w:type="spellStart"/>
                    <w:r>
                      <w:t>Liveright</w:t>
                    </w:r>
                    <w:proofErr w:type="spellEnd"/>
                    <w:r>
                      <w:t>.</w:t>
                    </w:r>
                  </w:p>
                  <w:p w:rsidR="00D82E09" w:rsidRDefault="00D82E09" w:rsidP="00D82E09"/>
                  <w:p w:rsidR="00D82E09" w:rsidRPr="00836D89" w:rsidRDefault="00D82E09" w:rsidP="00D82E09">
                    <w:r>
                      <w:t>H</w:t>
                    </w:r>
                    <w:r>
                      <w:t>art Crane &amp;</w:t>
                    </w:r>
                    <w:r>
                      <w:t xml:space="preserve"> M</w:t>
                    </w:r>
                    <w:r>
                      <w:t xml:space="preserve">arc </w:t>
                    </w:r>
                    <w:r>
                      <w:t xml:space="preserve">Simon. </w:t>
                    </w:r>
                    <w:r w:rsidRPr="00836D89">
                      <w:t xml:space="preserve">(1986) </w:t>
                    </w:r>
                    <w:r w:rsidRPr="003610C7">
                      <w:rPr>
                        <w:i/>
                      </w:rPr>
                      <w:t>The Complete Poems of Hart Crane</w:t>
                    </w:r>
                    <w:r w:rsidRPr="00836D89">
                      <w:t xml:space="preserve">, New York: </w:t>
                    </w:r>
                    <w:proofErr w:type="spellStart"/>
                    <w:r w:rsidRPr="00836D89">
                      <w:t>Liveright</w:t>
                    </w:r>
                    <w:proofErr w:type="spellEnd"/>
                    <w:r w:rsidRPr="00836D89">
                      <w:t>.</w:t>
                    </w:r>
                  </w:p>
                  <w:p w:rsidR="00D82E09" w:rsidRDefault="00D82E09" w:rsidP="00D82E09"/>
                  <w:p w:rsidR="00D82E09" w:rsidRDefault="00D82E09" w:rsidP="00D82E09">
                    <w:pPr>
                      <w:pStyle w:val="Heading2"/>
                    </w:pPr>
                    <w:proofErr w:type="spellStart"/>
                    <w:r w:rsidRPr="00E87E65">
                      <w:t>Paratext</w:t>
                    </w:r>
                    <w:proofErr w:type="spellEnd"/>
                  </w:p>
                  <w:p w:rsidR="00D82E09" w:rsidRDefault="00D82E09" w:rsidP="00D82E09">
                    <w:r>
                      <w:t xml:space="preserve">A discussion of Hart Crane’s work, produced by </w:t>
                    </w:r>
                    <w:proofErr w:type="spellStart"/>
                    <w:r>
                      <w:t>PennSound</w:t>
                    </w:r>
                    <w:proofErr w:type="spellEnd"/>
                    <w:r>
                      <w:t>:</w:t>
                    </w:r>
                  </w:p>
                  <w:p w:rsidR="003F0D73" w:rsidRPr="005E0090" w:rsidRDefault="00D82E09" w:rsidP="00D601FE">
                    <w:pPr>
                      <w:rPr>
                        <w:rFonts w:cs="Times New Roman"/>
                        <w:lang w:val="en-CA"/>
                      </w:rPr>
                    </w:pPr>
                    <w:hyperlink r:id="rId9" w:history="1">
                      <w:r w:rsidRPr="00E7663C">
                        <w:rPr>
                          <w:rStyle w:val="Hyperlink"/>
                        </w:rPr>
                        <w:t>http://writing.upenn.edu/pennsound/x/Crane.php</w:t>
                      </w:r>
                    </w:hyperlink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D82E09" w:rsidRDefault="00D601FE" w:rsidP="00D82E09">
                <w:sdt>
                  <w:sdtPr>
                    <w:id w:val="-18161022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Bloom03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D601FE">
                      <w:rPr>
                        <w:noProof/>
                        <w:lang w:val="en-CA"/>
                      </w:rPr>
                      <w:t>(Bloom)</w:t>
                    </w:r>
                    <w:r>
                      <w:fldChar w:fldCharType="end"/>
                    </w:r>
                  </w:sdtContent>
                </w:sdt>
              </w:p>
              <w:p w:rsidR="00D82E09" w:rsidRPr="00836D89" w:rsidRDefault="00D601FE" w:rsidP="00D82E09">
                <w:sdt>
                  <w:sdtPr>
                    <w:id w:val="113607446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Crane06 \l 4105 </w:instrText>
                    </w:r>
                    <w:r>
                      <w:fldChar w:fldCharType="separate"/>
                    </w:r>
                    <w:r w:rsidRPr="00D601FE">
                      <w:rPr>
                        <w:noProof/>
                        <w:lang w:val="en-CA"/>
                      </w:rPr>
                      <w:t>(Crane)</w:t>
                    </w:r>
                    <w:r>
                      <w:fldChar w:fldCharType="end"/>
                    </w:r>
                  </w:sdtContent>
                </w:sdt>
              </w:p>
              <w:p w:rsidR="00D82E09" w:rsidRDefault="00D601FE" w:rsidP="00D82E09">
                <w:sdt>
                  <w:sdtPr>
                    <w:id w:val="153037539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Crane97 \l 4105 </w:instrText>
                    </w:r>
                    <w:r>
                      <w:fldChar w:fldCharType="separate"/>
                    </w:r>
                    <w:r w:rsidRPr="00D601FE">
                      <w:rPr>
                        <w:noProof/>
                        <w:lang w:val="en-CA"/>
                      </w:rPr>
                      <w:t>(Crane, O My Land, My Friends: The Selected Letters of Hart Crane)</w:t>
                    </w:r>
                    <w:r>
                      <w:fldChar w:fldCharType="end"/>
                    </w:r>
                  </w:sdtContent>
                </w:sdt>
              </w:p>
              <w:p w:rsidR="003235A7" w:rsidRDefault="00D601FE" w:rsidP="00D82E09">
                <w:sdt>
                  <w:sdtPr>
                    <w:id w:val="-4868724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Mariani99 \l 4105 </w:instrText>
                    </w:r>
                    <w:r>
                      <w:fldChar w:fldCharType="separate"/>
                    </w:r>
                    <w:r w:rsidRPr="00D601FE">
                      <w:rPr>
                        <w:noProof/>
                        <w:lang w:val="en-CA"/>
                      </w:rPr>
                      <w:t>(Mariani)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390" w:rsidRDefault="00053390" w:rsidP="007A0D55">
      <w:pPr>
        <w:spacing w:after="0" w:line="240" w:lineRule="auto"/>
      </w:pPr>
      <w:r>
        <w:separator/>
      </w:r>
    </w:p>
  </w:endnote>
  <w:endnote w:type="continuationSeparator" w:id="0">
    <w:p w:rsidR="00053390" w:rsidRDefault="000533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390" w:rsidRDefault="00053390" w:rsidP="007A0D55">
      <w:pPr>
        <w:spacing w:after="0" w:line="240" w:lineRule="auto"/>
      </w:pPr>
      <w:r>
        <w:separator/>
      </w:r>
    </w:p>
  </w:footnote>
  <w:footnote w:type="continuationSeparator" w:id="0">
    <w:p w:rsidR="00053390" w:rsidRDefault="000533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0F7F63"/>
    <w:rsid w:val="00101B2E"/>
    <w:rsid w:val="00116FA0"/>
    <w:rsid w:val="0015114C"/>
    <w:rsid w:val="0015154A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01FE"/>
    <w:rsid w:val="00D656DA"/>
    <w:rsid w:val="00D82E09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paragraph" w:styleId="NoSpacing">
    <w:name w:val="No Spacing"/>
    <w:autoRedefine/>
    <w:uiPriority w:val="1"/>
    <w:qFormat/>
    <w:rsid w:val="00D82E09"/>
    <w:pPr>
      <w:spacing w:after="0" w:line="240" w:lineRule="auto"/>
    </w:pPr>
    <w:rPr>
      <w:rFonts w:ascii="Garamond" w:eastAsiaTheme="minorEastAsia" w:hAnsi="Garamond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paragraph" w:styleId="NoSpacing">
    <w:name w:val="No Spacing"/>
    <w:autoRedefine/>
    <w:uiPriority w:val="1"/>
    <w:qFormat/>
    <w:rsid w:val="00D82E09"/>
    <w:pPr>
      <w:spacing w:after="0" w:line="240" w:lineRule="auto"/>
    </w:pPr>
    <w:rPr>
      <w:rFonts w:ascii="Garamond" w:eastAsiaTheme="minorEastAsia" w:hAnsi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riting.upenn.edu/pennsound/x/Crane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57546F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Bloom03</b:Tag>
    <b:SourceType>Book</b:SourceType>
    <b:Guid>{7A9C00AD-0221-48A8-97FA-9F9F570E2018}</b:Guid>
    <b:Author>
      <b:Author>
        <b:NameList>
          <b:Person>
            <b:Last>Bloom</b:Last>
            <b:First>Harold</b:First>
          </b:Person>
        </b:NameList>
      </b:Author>
    </b:Author>
    <b:Title>Hart Crane</b:Title>
    <b:Year>2003</b:Year>
    <b:City>Broomall, Philadephia</b:City>
    <b:Publisher>Chelsea House</b:Publisher>
    <b:Medium>Print</b:Medium>
    <b:RefOrder>1</b:RefOrder>
  </b:Source>
  <b:Source>
    <b:Tag>Crane06</b:Tag>
    <b:SourceType>Book</b:SourceType>
    <b:Guid>{6D543A11-833E-466C-B2EB-5302832A6220}</b:Guid>
    <b:Author>
      <b:Author>
        <b:NameList>
          <b:Person>
            <b:Last>Crane</b:Last>
            <b:First>Hart</b:First>
          </b:Person>
        </b:NameList>
      </b:Author>
      <b:Editor>
        <b:NameList>
          <b:Person>
            <b:Last>Hammer</b:Last>
            <b:First>Langdon</b:First>
          </b:Person>
        </b:NameList>
      </b:Editor>
    </b:Author>
    <b:Title>Hart Crane: Complete Poems and Selected Letters</b:Title>
    <b:Year>2006</b:Year>
    <b:City>New York</b:City>
    <b:Publisher>The Library of America</b:Publisher>
    <b:RefOrder>2</b:RefOrder>
  </b:Source>
  <b:Source>
    <b:Tag>Crane97</b:Tag>
    <b:SourceType>Book</b:SourceType>
    <b:Guid>{4547618E-317A-4FC7-AC48-4B796D0BE441}</b:Guid>
    <b:Author>
      <b:Author>
        <b:NameList>
          <b:Person>
            <b:Last>Crane</b:Last>
            <b:First>Hart</b:First>
          </b:Person>
        </b:NameList>
      </b:Author>
      <b:Editor>
        <b:NameList>
          <b:Person>
            <b:Last>Hammer</b:Last>
            <b:First>Langdon</b:First>
          </b:Person>
          <b:Person>
            <b:Last>Weber</b:Last>
            <b:First>Brom</b:First>
          </b:Person>
        </b:NameList>
      </b:Editor>
    </b:Author>
    <b:Title>O My Land, My Friends: The Selected Letters of Hart Crane</b:Title>
    <b:Year>1997</b:Year>
    <b:City>New York</b:City>
    <b:Publisher>Four Walls Eight Windows</b:Publisher>
    <b:Medium>Print</b:Medium>
    <b:RefOrder>3</b:RefOrder>
  </b:Source>
  <b:Source>
    <b:Tag>Mariani99</b:Tag>
    <b:SourceType>Book</b:SourceType>
    <b:Guid>{6A0F791E-5865-42F0-A5CE-77C46BB9BE04}</b:Guid>
    <b:Author>
      <b:Author>
        <b:NameList>
          <b:Person>
            <b:Last>Mariani</b:Last>
            <b:First>Paul</b:First>
          </b:Person>
        </b:NameList>
      </b:Author>
    </b:Author>
    <b:Title>The Broken Tower: A Life of Hart Crane,</b:Title>
    <b:Year>1999</b:Year>
    <b:City>New York</b:City>
    <b:Publisher>Norton</b:Publisher>
    <b:Medium>Print</b:Medium>
    <b:RefOrder>4</b:RefOrder>
  </b:Source>
</b:Sources>
</file>

<file path=customXml/itemProps1.xml><?xml version="1.0" encoding="utf-8"?>
<ds:datastoreItem xmlns:ds="http://schemas.openxmlformats.org/officeDocument/2006/customXml" ds:itemID="{136ADDD8-FCD9-4238-B645-13D523D4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2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2016-03-17T05:27:00Z</dcterms:created>
  <dcterms:modified xsi:type="dcterms:W3CDTF">2016-03-17T05:27:00Z</dcterms:modified>
</cp:coreProperties>
</file>