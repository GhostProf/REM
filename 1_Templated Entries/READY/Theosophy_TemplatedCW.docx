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8731DB1" w14:textId="77777777" w:rsidTr="00922950">
        <w:tc>
          <w:tcPr>
            <w:tcW w:w="491" w:type="dxa"/>
            <w:vMerge w:val="restart"/>
            <w:shd w:val="clear" w:color="auto" w:fill="A6A6A6" w:themeFill="background1" w:themeFillShade="A6"/>
            <w:textDirection w:val="btLr"/>
          </w:tcPr>
          <w:p w14:paraId="06A6F2D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43411476FAB8E49B2A214104829967A"/>
            </w:placeholder>
            <w:showingPlcHdr/>
            <w:dropDownList>
              <w:listItem w:displayText="Dr." w:value="Dr."/>
              <w:listItem w:displayText="Prof." w:value="Prof."/>
            </w:dropDownList>
          </w:sdtPr>
          <w:sdtEndPr/>
          <w:sdtContent>
            <w:tc>
              <w:tcPr>
                <w:tcW w:w="1259" w:type="dxa"/>
              </w:tcPr>
              <w:p w14:paraId="4DBF177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F39C97F199C964EBFAEE35C1248AB97"/>
            </w:placeholder>
            <w:text/>
          </w:sdtPr>
          <w:sdtEndPr/>
          <w:sdtContent>
            <w:tc>
              <w:tcPr>
                <w:tcW w:w="2073" w:type="dxa"/>
              </w:tcPr>
              <w:p w14:paraId="36F33520" w14:textId="77777777" w:rsidR="00B574C9" w:rsidRDefault="00593823" w:rsidP="00593823">
                <w:r>
                  <w:t>Jennifer</w:t>
                </w:r>
              </w:p>
            </w:tc>
          </w:sdtContent>
        </w:sdt>
        <w:sdt>
          <w:sdtPr>
            <w:alias w:val="Middle name"/>
            <w:tag w:val="authorMiddleName"/>
            <w:id w:val="-2076034781"/>
            <w:placeholder>
              <w:docPart w:val="EB2AF0A3BF55BD4999286DACC8187E90"/>
            </w:placeholder>
            <w:text/>
          </w:sdtPr>
          <w:sdtEndPr/>
          <w:sdtContent>
            <w:tc>
              <w:tcPr>
                <w:tcW w:w="2551" w:type="dxa"/>
              </w:tcPr>
              <w:p w14:paraId="2B49D5C2" w14:textId="77777777" w:rsidR="00B574C9" w:rsidRDefault="00593823" w:rsidP="00593823">
                <w:r>
                  <w:t>Large</w:t>
                </w:r>
              </w:p>
            </w:tc>
          </w:sdtContent>
        </w:sdt>
        <w:sdt>
          <w:sdtPr>
            <w:alias w:val="Last name"/>
            <w:tag w:val="authorLastName"/>
            <w:id w:val="-1088529830"/>
            <w:placeholder>
              <w:docPart w:val="9ABD3983C22D3247BEADBFFD259A18DA"/>
            </w:placeholder>
            <w:text/>
          </w:sdtPr>
          <w:sdtEndPr/>
          <w:sdtContent>
            <w:tc>
              <w:tcPr>
                <w:tcW w:w="2642" w:type="dxa"/>
              </w:tcPr>
              <w:p w14:paraId="4A9A31BE" w14:textId="77777777" w:rsidR="00B574C9" w:rsidRDefault="00593823" w:rsidP="00593823">
                <w:proofErr w:type="spellStart"/>
                <w:r>
                  <w:t>Seagrave</w:t>
                </w:r>
                <w:proofErr w:type="spellEnd"/>
              </w:p>
            </w:tc>
          </w:sdtContent>
        </w:sdt>
      </w:tr>
      <w:tr w:rsidR="00B574C9" w14:paraId="00D36D0A" w14:textId="77777777" w:rsidTr="001A6A06">
        <w:trPr>
          <w:trHeight w:val="986"/>
        </w:trPr>
        <w:tc>
          <w:tcPr>
            <w:tcW w:w="491" w:type="dxa"/>
            <w:vMerge/>
            <w:shd w:val="clear" w:color="auto" w:fill="A6A6A6" w:themeFill="background1" w:themeFillShade="A6"/>
          </w:tcPr>
          <w:p w14:paraId="1346D6B6" w14:textId="77777777" w:rsidR="00B574C9" w:rsidRPr="001A6A06" w:rsidRDefault="00B574C9" w:rsidP="00CF1542">
            <w:pPr>
              <w:jc w:val="center"/>
              <w:rPr>
                <w:b/>
                <w:color w:val="FFFFFF" w:themeColor="background1"/>
              </w:rPr>
            </w:pPr>
          </w:p>
        </w:tc>
        <w:sdt>
          <w:sdtPr>
            <w:alias w:val="Biography"/>
            <w:tag w:val="authorBiography"/>
            <w:id w:val="938807824"/>
            <w:placeholder>
              <w:docPart w:val="6D245FFADDC24B40B5A03D394EB85317"/>
            </w:placeholder>
            <w:showingPlcHdr/>
          </w:sdtPr>
          <w:sdtEndPr/>
          <w:sdtContent>
            <w:tc>
              <w:tcPr>
                <w:tcW w:w="8525" w:type="dxa"/>
                <w:gridSpan w:val="4"/>
              </w:tcPr>
              <w:p w14:paraId="1FA7BB91" w14:textId="77777777" w:rsidR="00B574C9" w:rsidRDefault="00B574C9" w:rsidP="00922950">
                <w:r>
                  <w:rPr>
                    <w:rStyle w:val="PlaceholderText"/>
                  </w:rPr>
                  <w:t>[Enter your biography]</w:t>
                </w:r>
              </w:p>
            </w:tc>
          </w:sdtContent>
        </w:sdt>
      </w:tr>
      <w:tr w:rsidR="00B574C9" w14:paraId="516BFBD0" w14:textId="77777777" w:rsidTr="001A6A06">
        <w:trPr>
          <w:trHeight w:val="986"/>
        </w:trPr>
        <w:tc>
          <w:tcPr>
            <w:tcW w:w="491" w:type="dxa"/>
            <w:vMerge/>
            <w:shd w:val="clear" w:color="auto" w:fill="A6A6A6" w:themeFill="background1" w:themeFillShade="A6"/>
          </w:tcPr>
          <w:p w14:paraId="4A0AD76C" w14:textId="77777777" w:rsidR="00B574C9" w:rsidRPr="001A6A06" w:rsidRDefault="00B574C9" w:rsidP="00CF1542">
            <w:pPr>
              <w:jc w:val="center"/>
              <w:rPr>
                <w:b/>
                <w:color w:val="FFFFFF" w:themeColor="background1"/>
              </w:rPr>
            </w:pPr>
          </w:p>
        </w:tc>
        <w:sdt>
          <w:sdtPr>
            <w:alias w:val="Affiliation"/>
            <w:tag w:val="affiliation"/>
            <w:id w:val="2012937915"/>
            <w:placeholder>
              <w:docPart w:val="AEE7DA7662994E47871037ACBA715265"/>
            </w:placeholder>
            <w:text/>
          </w:sdtPr>
          <w:sdtEndPr/>
          <w:sdtContent>
            <w:tc>
              <w:tcPr>
                <w:tcW w:w="8525" w:type="dxa"/>
                <w:gridSpan w:val="4"/>
              </w:tcPr>
              <w:p w14:paraId="1CF72C52" w14:textId="77777777" w:rsidR="00B574C9" w:rsidRDefault="00593823" w:rsidP="00593823">
                <w:r>
                  <w:t>University of Utah</w:t>
                </w:r>
              </w:p>
            </w:tc>
          </w:sdtContent>
        </w:sdt>
      </w:tr>
    </w:tbl>
    <w:p w14:paraId="36A832F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34E0D2" w14:textId="77777777" w:rsidTr="00244BB0">
        <w:tc>
          <w:tcPr>
            <w:tcW w:w="9016" w:type="dxa"/>
            <w:shd w:val="clear" w:color="auto" w:fill="A6A6A6" w:themeFill="background1" w:themeFillShade="A6"/>
            <w:tcMar>
              <w:top w:w="113" w:type="dxa"/>
              <w:bottom w:w="113" w:type="dxa"/>
            </w:tcMar>
          </w:tcPr>
          <w:p w14:paraId="6DB8878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7324B84" w14:textId="77777777" w:rsidTr="003F0D73">
        <w:sdt>
          <w:sdtPr>
            <w:alias w:val="Article headword"/>
            <w:tag w:val="articleHeadword"/>
            <w:id w:val="-361440020"/>
            <w:placeholder>
              <w:docPart w:val="7508EB850E59F846B90FA1284AD2A12E"/>
            </w:placeholder>
            <w:text/>
          </w:sdtPr>
          <w:sdtEndPr/>
          <w:sdtContent>
            <w:tc>
              <w:tcPr>
                <w:tcW w:w="9016" w:type="dxa"/>
                <w:tcMar>
                  <w:top w:w="113" w:type="dxa"/>
                  <w:bottom w:w="113" w:type="dxa"/>
                </w:tcMar>
              </w:tcPr>
              <w:p w14:paraId="16A1C5E9" w14:textId="77777777" w:rsidR="003F0D73" w:rsidRPr="00FB589A" w:rsidRDefault="00593823" w:rsidP="000524EA">
                <w:r>
                  <w:t>Theosophy</w:t>
                </w:r>
              </w:p>
            </w:tc>
          </w:sdtContent>
        </w:sdt>
      </w:tr>
      <w:tr w:rsidR="00464699" w14:paraId="5E6533C6" w14:textId="77777777" w:rsidTr="007821B0">
        <w:sdt>
          <w:sdtPr>
            <w:alias w:val="Variant headwords"/>
            <w:tag w:val="variantHeadwords"/>
            <w:id w:val="173464402"/>
            <w:placeholder>
              <w:docPart w:val="BA8F128421F27D448FB24B3288ED9B80"/>
            </w:placeholder>
            <w:showingPlcHdr/>
          </w:sdtPr>
          <w:sdtEndPr/>
          <w:sdtContent>
            <w:tc>
              <w:tcPr>
                <w:tcW w:w="9016" w:type="dxa"/>
                <w:tcMar>
                  <w:top w:w="113" w:type="dxa"/>
                  <w:bottom w:w="113" w:type="dxa"/>
                </w:tcMar>
              </w:tcPr>
              <w:p w14:paraId="3F87F8E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CC118DB" w14:textId="77777777" w:rsidTr="003F0D73">
        <w:sdt>
          <w:sdtPr>
            <w:alias w:val="Abstract"/>
            <w:tag w:val="abstract"/>
            <w:id w:val="-635871867"/>
            <w:placeholder>
              <w:docPart w:val="286D3937762244438372943C607F887C"/>
            </w:placeholder>
          </w:sdtPr>
          <w:sdtEndPr/>
          <w:sdtContent>
            <w:sdt>
              <w:sdtPr>
                <w:alias w:val="Article text"/>
                <w:tag w:val="articleText"/>
                <w:id w:val="-1929878006"/>
                <w:placeholder>
                  <w:docPart w:val="8FAE339701B6654FA6AF834295602CB5"/>
                </w:placeholder>
              </w:sdtPr>
              <w:sdtEndPr/>
              <w:sdtContent>
                <w:tc>
                  <w:tcPr>
                    <w:tcW w:w="9016" w:type="dxa"/>
                    <w:tcMar>
                      <w:top w:w="113" w:type="dxa"/>
                      <w:bottom w:w="113" w:type="dxa"/>
                    </w:tcMar>
                  </w:tcPr>
                  <w:p w14:paraId="6B801C0D" w14:textId="77777777" w:rsidR="00E85A05" w:rsidRDefault="00593823" w:rsidP="00593823">
                    <w:r>
                      <w:t xml:space="preserve">The term theosophy, derived from </w:t>
                    </w:r>
                    <w:r w:rsidRPr="009D4C06">
                      <w:t xml:space="preserve">the Greek </w:t>
                    </w:r>
                    <w:proofErr w:type="spellStart"/>
                    <w:r w:rsidRPr="009D4C06">
                      <w:rPr>
                        <w:i/>
                      </w:rPr>
                      <w:t>theo</w:t>
                    </w:r>
                    <w:proofErr w:type="spellEnd"/>
                    <w:r w:rsidRPr="009D4C06">
                      <w:rPr>
                        <w:i/>
                      </w:rPr>
                      <w:t xml:space="preserve"> </w:t>
                    </w:r>
                    <w:r w:rsidRPr="009D4C06">
                      <w:t xml:space="preserve">(divine) and </w:t>
                    </w:r>
                    <w:proofErr w:type="spellStart"/>
                    <w:r>
                      <w:rPr>
                        <w:i/>
                      </w:rPr>
                      <w:t>s</w:t>
                    </w:r>
                    <w:r w:rsidRPr="009D4C06">
                      <w:rPr>
                        <w:i/>
                      </w:rPr>
                      <w:t>ophia</w:t>
                    </w:r>
                    <w:proofErr w:type="spellEnd"/>
                    <w:r w:rsidRPr="009D4C06">
                      <w:rPr>
                        <w:i/>
                      </w:rPr>
                      <w:t xml:space="preserve"> </w:t>
                    </w:r>
                    <w:r w:rsidRPr="009D4C06">
                      <w:t xml:space="preserve">(wisdom), refers generally to </w:t>
                    </w:r>
                    <w:r w:rsidRPr="009D4C06">
                      <w:rPr>
                        <w:i/>
                      </w:rPr>
                      <w:t>divine wisdom</w:t>
                    </w:r>
                    <w:r>
                      <w:t xml:space="preserve"> and its mystical interpretation.</w:t>
                    </w:r>
                    <w:r w:rsidRPr="009D4C06">
                      <w:t xml:space="preserve"> </w:t>
                    </w:r>
                    <w:r>
                      <w:t>Arising in the third</w:t>
                    </w:r>
                    <w:r w:rsidRPr="009D4C06">
                      <w:t xml:space="preserve"> century, the word theosophy acted as a syn</w:t>
                    </w:r>
                    <w:r>
                      <w:t>onym for theology until the sixteenth c</w:t>
                    </w:r>
                    <w:r w:rsidRPr="009D4C06">
                      <w:t>entury</w:t>
                    </w:r>
                    <w:r>
                      <w:t>,</w:t>
                    </w:r>
                    <w:r w:rsidRPr="009D4C06">
                      <w:t xml:space="preserve"> when </w:t>
                    </w:r>
                    <w:proofErr w:type="spellStart"/>
                    <w:r w:rsidRPr="009D4C06">
                      <w:t>Jak</w:t>
                    </w:r>
                    <w:r>
                      <w:t>ob</w:t>
                    </w:r>
                    <w:proofErr w:type="spellEnd"/>
                    <w:r>
                      <w:t xml:space="preserve"> Boehme, drawing on Neo-Platonism and alchemy, described it as </w:t>
                    </w:r>
                    <w:r w:rsidRPr="009D4C06">
                      <w:t>divine knowledge by which man</w:t>
                    </w:r>
                    <w:r>
                      <w:t xml:space="preserve"> interprets the natural world</w:t>
                    </w:r>
                    <w:r>
                      <w:t xml:space="preserve"> </w:t>
                    </w:r>
                    <w:r>
                      <w:t>—</w:t>
                    </w:r>
                    <w:r>
                      <w:t xml:space="preserve"> </w:t>
                    </w:r>
                    <w:r>
                      <w:t>an idea of great importance to the Romantics. In the late nineteenth c</w:t>
                    </w:r>
                    <w:r w:rsidRPr="009D4C06">
                      <w:t xml:space="preserve">entury, formal groups of </w:t>
                    </w:r>
                    <w:r>
                      <w:t>theosophical adepts emerged, primary among them the</w:t>
                    </w:r>
                    <w:r w:rsidRPr="009D4C06">
                      <w:t xml:space="preserve"> Theo</w:t>
                    </w:r>
                    <w:r>
                      <w:t>sophical Society formed in 1875 by Helena Blavatsky. Her books,</w:t>
                    </w:r>
                    <w:r w:rsidRPr="009D4C06">
                      <w:t xml:space="preserve"> </w:t>
                    </w:r>
                    <w:r>
                      <w:t xml:space="preserve">such as </w:t>
                    </w:r>
                    <w:r>
                      <w:rPr>
                        <w:i/>
                      </w:rPr>
                      <w:t>The S</w:t>
                    </w:r>
                    <w:r w:rsidRPr="009D4C06">
                      <w:rPr>
                        <w:i/>
                      </w:rPr>
                      <w:t>ecret Doctrine</w:t>
                    </w:r>
                    <w:r>
                      <w:rPr>
                        <w:i/>
                      </w:rPr>
                      <w:t>,</w:t>
                    </w:r>
                    <w:r>
                      <w:t xml:space="preserve"> contain the tenets of modern theosophy (in Germany, anthroposophy), defined as </w:t>
                    </w:r>
                    <w:r>
                      <w:t>‘</w:t>
                    </w:r>
                    <w:r>
                      <w:t>the accumulated wisdom of the ages</w:t>
                    </w:r>
                    <w:r>
                      <w:t>’</w:t>
                    </w:r>
                    <w:r>
                      <w:t xml:space="preserve"> from which all religious systems are derived. Blavatsky produced a polytheistic mélange of Theravada Buddhism, </w:t>
                    </w:r>
                    <w:proofErr w:type="spellStart"/>
                    <w:r>
                      <w:t>Brahmanic</w:t>
                    </w:r>
                    <w:proofErr w:type="spellEnd"/>
                    <w:r>
                      <w:t xml:space="preserve"> Hinduism, ancient Egyptian belief</w:t>
                    </w:r>
                    <w:r>
                      <w:t>, and a notion of polygenetic ‘root races’</w:t>
                    </w:r>
                    <w:r>
                      <w:t xml:space="preserve"> that rose and declined over time. Most significant was her neo-Romantic claim that all human souls were linked through a Universal Over-Soul and reincarnation. Theosophists (Allan Hume and Annie Besant) founded the Indian National Congress and supported Mohandas K. Gandhi’s resistance to the Raj. Many artists borrowed from Theosophy, including Frank Baum, Leo Tolstoy, W. B. Yeats, D. H. Lawrence, Alexander Scriabin, and </w:t>
                    </w:r>
                    <w:proofErr w:type="spellStart"/>
                    <w:r>
                      <w:t>Wassily</w:t>
                    </w:r>
                    <w:proofErr w:type="spellEnd"/>
                    <w:r>
                      <w:t xml:space="preserve"> Kandinsky, among others. </w:t>
                    </w:r>
                  </w:p>
                </w:tc>
              </w:sdtContent>
            </w:sdt>
          </w:sdtContent>
        </w:sdt>
      </w:tr>
      <w:tr w:rsidR="00593823" w14:paraId="5CDC0C8D" w14:textId="77777777" w:rsidTr="003F0D73">
        <w:sdt>
          <w:sdtPr>
            <w:alias w:val="Abstract"/>
            <w:tag w:val="abstract"/>
            <w:id w:val="31468611"/>
            <w:placeholder>
              <w:docPart w:val="2C054D3620B3544EBD3D42D4947FCFB7"/>
            </w:placeholder>
          </w:sdtPr>
          <w:sdtContent>
            <w:sdt>
              <w:sdtPr>
                <w:alias w:val="Article text"/>
                <w:tag w:val="articleText"/>
                <w:id w:val="1590267683"/>
                <w:placeholder>
                  <w:docPart w:val="E110B9439C3ADD43A9EFFD98DA12821B"/>
                </w:placeholder>
              </w:sdtPr>
              <w:sdtContent>
                <w:tc>
                  <w:tcPr>
                    <w:tcW w:w="9016" w:type="dxa"/>
                    <w:tcMar>
                      <w:top w:w="113" w:type="dxa"/>
                      <w:bottom w:w="113" w:type="dxa"/>
                    </w:tcMar>
                  </w:tcPr>
                  <w:p w14:paraId="06E36666" w14:textId="77777777" w:rsidR="00593823" w:rsidRDefault="00593823" w:rsidP="00AD6055">
                    <w:r>
                      <w:t xml:space="preserve">The term theosophy, derived from </w:t>
                    </w:r>
                    <w:r w:rsidRPr="009D4C06">
                      <w:t xml:space="preserve">the Greek </w:t>
                    </w:r>
                    <w:proofErr w:type="spellStart"/>
                    <w:r w:rsidRPr="009D4C06">
                      <w:rPr>
                        <w:i/>
                      </w:rPr>
                      <w:t>theo</w:t>
                    </w:r>
                    <w:proofErr w:type="spellEnd"/>
                    <w:r w:rsidRPr="009D4C06">
                      <w:rPr>
                        <w:i/>
                      </w:rPr>
                      <w:t xml:space="preserve"> </w:t>
                    </w:r>
                    <w:r w:rsidRPr="009D4C06">
                      <w:t xml:space="preserve">(divine) and </w:t>
                    </w:r>
                    <w:proofErr w:type="spellStart"/>
                    <w:r>
                      <w:rPr>
                        <w:i/>
                      </w:rPr>
                      <w:t>s</w:t>
                    </w:r>
                    <w:r w:rsidRPr="009D4C06">
                      <w:rPr>
                        <w:i/>
                      </w:rPr>
                      <w:t>ophia</w:t>
                    </w:r>
                    <w:proofErr w:type="spellEnd"/>
                    <w:r w:rsidRPr="009D4C06">
                      <w:rPr>
                        <w:i/>
                      </w:rPr>
                      <w:t xml:space="preserve"> </w:t>
                    </w:r>
                    <w:r w:rsidRPr="009D4C06">
                      <w:t xml:space="preserve">(wisdom), refers generally to </w:t>
                    </w:r>
                    <w:r w:rsidRPr="009D4C06">
                      <w:rPr>
                        <w:i/>
                      </w:rPr>
                      <w:t>divine wisdom</w:t>
                    </w:r>
                    <w:r>
                      <w:t xml:space="preserve"> and its mystical interpretation.</w:t>
                    </w:r>
                    <w:r w:rsidRPr="009D4C06">
                      <w:t xml:space="preserve"> </w:t>
                    </w:r>
                    <w:r>
                      <w:t>Arising in the third</w:t>
                    </w:r>
                    <w:r w:rsidRPr="009D4C06">
                      <w:t xml:space="preserve"> century, the word theosophy acted as a syn</w:t>
                    </w:r>
                    <w:r>
                      <w:t>onym for theology until the sixteenth c</w:t>
                    </w:r>
                    <w:r w:rsidRPr="009D4C06">
                      <w:t>entury</w:t>
                    </w:r>
                    <w:r>
                      <w:t>,</w:t>
                    </w:r>
                    <w:r w:rsidRPr="009D4C06">
                      <w:t xml:space="preserve"> when </w:t>
                    </w:r>
                    <w:proofErr w:type="spellStart"/>
                    <w:r w:rsidRPr="009D4C06">
                      <w:t>Jak</w:t>
                    </w:r>
                    <w:r>
                      <w:t>ob</w:t>
                    </w:r>
                    <w:proofErr w:type="spellEnd"/>
                    <w:r>
                      <w:t xml:space="preserve"> Boehme, drawing on Neo-Platonism and alchemy, described it as </w:t>
                    </w:r>
                    <w:r w:rsidRPr="009D4C06">
                      <w:t>divine knowledge by which man</w:t>
                    </w:r>
                    <w:r>
                      <w:t xml:space="preserve"> interprets the natural world — an idea of great importance to the Romantics. In the late nineteenth c</w:t>
                    </w:r>
                    <w:r w:rsidRPr="009D4C06">
                      <w:t xml:space="preserve">entury, formal groups of </w:t>
                    </w:r>
                    <w:r>
                      <w:t>theosophical adepts emerged, primary among them the</w:t>
                    </w:r>
                    <w:r w:rsidRPr="009D4C06">
                      <w:t xml:space="preserve"> Theo</w:t>
                    </w:r>
                    <w:r>
                      <w:t>sophical Society formed in 1875 by Helena Blavatsky. Her books,</w:t>
                    </w:r>
                    <w:r w:rsidRPr="009D4C06">
                      <w:t xml:space="preserve"> </w:t>
                    </w:r>
                    <w:r>
                      <w:t xml:space="preserve">such as </w:t>
                    </w:r>
                    <w:r>
                      <w:rPr>
                        <w:i/>
                      </w:rPr>
                      <w:t>The S</w:t>
                    </w:r>
                    <w:r w:rsidRPr="009D4C06">
                      <w:rPr>
                        <w:i/>
                      </w:rPr>
                      <w:t>ecret Doctrine</w:t>
                    </w:r>
                    <w:r>
                      <w:rPr>
                        <w:i/>
                      </w:rPr>
                      <w:t>,</w:t>
                    </w:r>
                    <w:r>
                      <w:t xml:space="preserve"> contain the tenets of modern theosophy (in Germany, anthroposophy), defined as ‘the accumulated wisdom of the ages’ from which all religious systems are derived. Blavatsky produced a polytheistic mélange of Theravada Buddhism, </w:t>
                    </w:r>
                    <w:proofErr w:type="spellStart"/>
                    <w:r>
                      <w:t>Brahmanic</w:t>
                    </w:r>
                    <w:proofErr w:type="spellEnd"/>
                    <w:r>
                      <w:t xml:space="preserve"> Hinduism, ancient Egyptian belief, and a notion of polygenetic ‘root races’ that rose and declined over time. Most significant was her neo-Romantic claim that all human souls were linked through a Universal Over-Soul and reincarnation. Theosophists (Allan Hume and Annie Besant) founded the Indian National Congress and supported Mohandas K. Gandhi’s resistance to the Raj. Many artists borrowed from Theosophy, including Frank Baum, Leo Tolstoy, W. B. Yeats, D. H. Lawrence, Alexander Scriabin, and </w:t>
                    </w:r>
                    <w:proofErr w:type="spellStart"/>
                    <w:r>
                      <w:t>Wassily</w:t>
                    </w:r>
                    <w:proofErr w:type="spellEnd"/>
                    <w:r>
                      <w:t xml:space="preserve"> Kandinsky, among others. </w:t>
                    </w:r>
                  </w:p>
                </w:tc>
              </w:sdtContent>
            </w:sdt>
          </w:sdtContent>
        </w:sdt>
      </w:tr>
      <w:tr w:rsidR="00593823" w14:paraId="75D825BB" w14:textId="77777777" w:rsidTr="003235A7">
        <w:tc>
          <w:tcPr>
            <w:tcW w:w="9016" w:type="dxa"/>
          </w:tcPr>
          <w:p w14:paraId="00DA7197" w14:textId="77777777" w:rsidR="00593823" w:rsidRDefault="00593823" w:rsidP="008A5B87">
            <w:r w:rsidRPr="0015114C">
              <w:rPr>
                <w:u w:val="single"/>
              </w:rPr>
              <w:t>Further reading</w:t>
            </w:r>
            <w:r>
              <w:t>:</w:t>
            </w:r>
          </w:p>
          <w:sdt>
            <w:sdtPr>
              <w:alias w:val="Further reading"/>
              <w:tag w:val="furtherReading"/>
              <w:id w:val="-1516217107"/>
              <w:placeholder>
                <w:docPart w:val="37E03BD555462848884B60FCAD176B82"/>
              </w:placeholder>
            </w:sdtPr>
            <w:sdtContent>
              <w:p w14:paraId="574464B4" w14:textId="77777777" w:rsidR="00593823" w:rsidRDefault="00593823" w:rsidP="00593823">
                <w:sdt>
                  <w:sdtPr>
                    <w:id w:val="450448000"/>
                    <w:citation/>
                  </w:sdtPr>
                  <w:sdtContent>
                    <w:bookmarkStart w:id="0" w:name="_GoBack"/>
                    <w:r>
                      <w:fldChar w:fldCharType="begin"/>
                    </w:r>
                    <w:r>
                      <w:rPr>
                        <w:lang w:val="en-US"/>
                      </w:rPr>
                      <w:instrText xml:space="preserve">CITATION Sch01 \l 1033 </w:instrText>
                    </w:r>
                    <w:r>
                      <w:fldChar w:fldCharType="separate"/>
                    </w:r>
                    <w:r>
                      <w:rPr>
                        <w:noProof/>
                        <w:lang w:val="en-US"/>
                      </w:rPr>
                      <w:t xml:space="preserve"> (Schüller)</w:t>
                    </w:r>
                    <w:r>
                      <w:fldChar w:fldCharType="end"/>
                    </w:r>
                    <w:bookmarkEnd w:id="0"/>
                  </w:sdtContent>
                </w:sdt>
              </w:p>
            </w:sdtContent>
          </w:sdt>
        </w:tc>
      </w:tr>
    </w:tbl>
    <w:p w14:paraId="002C6229"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6508FC" w14:textId="77777777" w:rsidR="00271294" w:rsidRDefault="00271294" w:rsidP="007A0D55">
      <w:pPr>
        <w:spacing w:after="0" w:line="240" w:lineRule="auto"/>
      </w:pPr>
      <w:r>
        <w:separator/>
      </w:r>
    </w:p>
  </w:endnote>
  <w:endnote w:type="continuationSeparator" w:id="0">
    <w:p w14:paraId="1D6AE4D0" w14:textId="77777777" w:rsidR="00271294" w:rsidRDefault="0027129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BE6FAC" w14:textId="77777777" w:rsidR="00271294" w:rsidRDefault="00271294" w:rsidP="007A0D55">
      <w:pPr>
        <w:spacing w:after="0" w:line="240" w:lineRule="auto"/>
      </w:pPr>
      <w:r>
        <w:separator/>
      </w:r>
    </w:p>
  </w:footnote>
  <w:footnote w:type="continuationSeparator" w:id="0">
    <w:p w14:paraId="3CC6A6C9" w14:textId="77777777" w:rsidR="00271294" w:rsidRDefault="0027129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D7A71B"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532852E"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294"/>
    <w:rsid w:val="00032559"/>
    <w:rsid w:val="00052040"/>
    <w:rsid w:val="000524EA"/>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71294"/>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93823"/>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B4E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7129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129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7129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129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43411476FAB8E49B2A214104829967A"/>
        <w:category>
          <w:name w:val="General"/>
          <w:gallery w:val="placeholder"/>
        </w:category>
        <w:types>
          <w:type w:val="bbPlcHdr"/>
        </w:types>
        <w:behaviors>
          <w:behavior w:val="content"/>
        </w:behaviors>
        <w:guid w:val="{E86BE6AE-6F93-4342-92CF-B621A467B9E7}"/>
      </w:docPartPr>
      <w:docPartBody>
        <w:p w:rsidR="00000000" w:rsidRDefault="00987504">
          <w:pPr>
            <w:pStyle w:val="A43411476FAB8E49B2A214104829967A"/>
          </w:pPr>
          <w:r w:rsidRPr="00CC586D">
            <w:rPr>
              <w:rStyle w:val="PlaceholderText"/>
              <w:b/>
              <w:color w:val="FFFFFF" w:themeColor="background1"/>
            </w:rPr>
            <w:t>[Salutation]</w:t>
          </w:r>
        </w:p>
      </w:docPartBody>
    </w:docPart>
    <w:docPart>
      <w:docPartPr>
        <w:name w:val="0F39C97F199C964EBFAEE35C1248AB97"/>
        <w:category>
          <w:name w:val="General"/>
          <w:gallery w:val="placeholder"/>
        </w:category>
        <w:types>
          <w:type w:val="bbPlcHdr"/>
        </w:types>
        <w:behaviors>
          <w:behavior w:val="content"/>
        </w:behaviors>
        <w:guid w:val="{8A5C268A-E533-D546-8868-50A8DF8CA94A}"/>
      </w:docPartPr>
      <w:docPartBody>
        <w:p w:rsidR="00000000" w:rsidRDefault="00987504">
          <w:pPr>
            <w:pStyle w:val="0F39C97F199C964EBFAEE35C1248AB97"/>
          </w:pPr>
          <w:r>
            <w:rPr>
              <w:rStyle w:val="PlaceholderText"/>
            </w:rPr>
            <w:t>[First name]</w:t>
          </w:r>
        </w:p>
      </w:docPartBody>
    </w:docPart>
    <w:docPart>
      <w:docPartPr>
        <w:name w:val="EB2AF0A3BF55BD4999286DACC8187E90"/>
        <w:category>
          <w:name w:val="General"/>
          <w:gallery w:val="placeholder"/>
        </w:category>
        <w:types>
          <w:type w:val="bbPlcHdr"/>
        </w:types>
        <w:behaviors>
          <w:behavior w:val="content"/>
        </w:behaviors>
        <w:guid w:val="{B610EBAC-67DE-F941-953B-3D55EFAC16A7}"/>
      </w:docPartPr>
      <w:docPartBody>
        <w:p w:rsidR="00000000" w:rsidRDefault="00987504">
          <w:pPr>
            <w:pStyle w:val="EB2AF0A3BF55BD4999286DACC8187E90"/>
          </w:pPr>
          <w:r>
            <w:rPr>
              <w:rStyle w:val="PlaceholderText"/>
            </w:rPr>
            <w:t>[Middle name]</w:t>
          </w:r>
        </w:p>
      </w:docPartBody>
    </w:docPart>
    <w:docPart>
      <w:docPartPr>
        <w:name w:val="9ABD3983C22D3247BEADBFFD259A18DA"/>
        <w:category>
          <w:name w:val="General"/>
          <w:gallery w:val="placeholder"/>
        </w:category>
        <w:types>
          <w:type w:val="bbPlcHdr"/>
        </w:types>
        <w:behaviors>
          <w:behavior w:val="content"/>
        </w:behaviors>
        <w:guid w:val="{050060C3-03BF-2D46-B5C8-ACC2B26C48FD}"/>
      </w:docPartPr>
      <w:docPartBody>
        <w:p w:rsidR="00000000" w:rsidRDefault="00987504">
          <w:pPr>
            <w:pStyle w:val="9ABD3983C22D3247BEADBFFD259A18DA"/>
          </w:pPr>
          <w:r>
            <w:rPr>
              <w:rStyle w:val="PlaceholderText"/>
            </w:rPr>
            <w:t>[Last</w:t>
          </w:r>
          <w:r>
            <w:rPr>
              <w:rStyle w:val="PlaceholderText"/>
            </w:rPr>
            <w:t xml:space="preserve"> name]</w:t>
          </w:r>
        </w:p>
      </w:docPartBody>
    </w:docPart>
    <w:docPart>
      <w:docPartPr>
        <w:name w:val="6D245FFADDC24B40B5A03D394EB85317"/>
        <w:category>
          <w:name w:val="General"/>
          <w:gallery w:val="placeholder"/>
        </w:category>
        <w:types>
          <w:type w:val="bbPlcHdr"/>
        </w:types>
        <w:behaviors>
          <w:behavior w:val="content"/>
        </w:behaviors>
        <w:guid w:val="{A52298FD-CEC1-B747-8888-3F17B078D34C}"/>
      </w:docPartPr>
      <w:docPartBody>
        <w:p w:rsidR="00000000" w:rsidRDefault="00987504">
          <w:pPr>
            <w:pStyle w:val="6D245FFADDC24B40B5A03D394EB85317"/>
          </w:pPr>
          <w:r>
            <w:rPr>
              <w:rStyle w:val="PlaceholderText"/>
            </w:rPr>
            <w:t>[Enter your biography]</w:t>
          </w:r>
        </w:p>
      </w:docPartBody>
    </w:docPart>
    <w:docPart>
      <w:docPartPr>
        <w:name w:val="AEE7DA7662994E47871037ACBA715265"/>
        <w:category>
          <w:name w:val="General"/>
          <w:gallery w:val="placeholder"/>
        </w:category>
        <w:types>
          <w:type w:val="bbPlcHdr"/>
        </w:types>
        <w:behaviors>
          <w:behavior w:val="content"/>
        </w:behaviors>
        <w:guid w:val="{EFAFEE5C-553B-0A45-9351-2BA16BFE8BAC}"/>
      </w:docPartPr>
      <w:docPartBody>
        <w:p w:rsidR="00000000" w:rsidRDefault="00987504">
          <w:pPr>
            <w:pStyle w:val="AEE7DA7662994E47871037ACBA715265"/>
          </w:pPr>
          <w:r>
            <w:rPr>
              <w:rStyle w:val="PlaceholderText"/>
            </w:rPr>
            <w:t>[Enter the institution with which you are affiliated]</w:t>
          </w:r>
        </w:p>
      </w:docPartBody>
    </w:docPart>
    <w:docPart>
      <w:docPartPr>
        <w:name w:val="7508EB850E59F846B90FA1284AD2A12E"/>
        <w:category>
          <w:name w:val="General"/>
          <w:gallery w:val="placeholder"/>
        </w:category>
        <w:types>
          <w:type w:val="bbPlcHdr"/>
        </w:types>
        <w:behaviors>
          <w:behavior w:val="content"/>
        </w:behaviors>
        <w:guid w:val="{C1B25274-3F46-2D4A-8487-F4837CD0BDF4}"/>
      </w:docPartPr>
      <w:docPartBody>
        <w:p w:rsidR="00000000" w:rsidRDefault="00987504">
          <w:pPr>
            <w:pStyle w:val="7508EB850E59F846B90FA1284AD2A12E"/>
          </w:pPr>
          <w:r w:rsidRPr="00EF74F7">
            <w:rPr>
              <w:b/>
              <w:color w:val="808080" w:themeColor="background1" w:themeShade="80"/>
            </w:rPr>
            <w:t>[Enter the headword for your article]</w:t>
          </w:r>
        </w:p>
      </w:docPartBody>
    </w:docPart>
    <w:docPart>
      <w:docPartPr>
        <w:name w:val="BA8F128421F27D448FB24B3288ED9B80"/>
        <w:category>
          <w:name w:val="General"/>
          <w:gallery w:val="placeholder"/>
        </w:category>
        <w:types>
          <w:type w:val="bbPlcHdr"/>
        </w:types>
        <w:behaviors>
          <w:behavior w:val="content"/>
        </w:behaviors>
        <w:guid w:val="{A837F3B8-F582-AB43-B67E-5C102AF7BBC8}"/>
      </w:docPartPr>
      <w:docPartBody>
        <w:p w:rsidR="00000000" w:rsidRDefault="00987504">
          <w:pPr>
            <w:pStyle w:val="BA8F128421F27D448FB24B3288ED9B8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86D3937762244438372943C607F887C"/>
        <w:category>
          <w:name w:val="General"/>
          <w:gallery w:val="placeholder"/>
        </w:category>
        <w:types>
          <w:type w:val="bbPlcHdr"/>
        </w:types>
        <w:behaviors>
          <w:behavior w:val="content"/>
        </w:behaviors>
        <w:guid w:val="{9937C07F-CB50-0E43-8125-92EBE3429FBE}"/>
      </w:docPartPr>
      <w:docPartBody>
        <w:p w:rsidR="00000000" w:rsidRDefault="00987504">
          <w:pPr>
            <w:pStyle w:val="286D3937762244438372943C607F887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FAE339701B6654FA6AF834295602CB5"/>
        <w:category>
          <w:name w:val="General"/>
          <w:gallery w:val="placeholder"/>
        </w:category>
        <w:types>
          <w:type w:val="bbPlcHdr"/>
        </w:types>
        <w:behaviors>
          <w:behavior w:val="content"/>
        </w:behaviors>
        <w:guid w:val="{81FED2B5-DE05-8942-996A-5E6E774B2B81}"/>
      </w:docPartPr>
      <w:docPartBody>
        <w:p w:rsidR="00000000" w:rsidRDefault="00987504" w:rsidP="00987504">
          <w:pPr>
            <w:pStyle w:val="8FAE339701B6654FA6AF834295602CB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C054D3620B3544EBD3D42D4947FCFB7"/>
        <w:category>
          <w:name w:val="General"/>
          <w:gallery w:val="placeholder"/>
        </w:category>
        <w:types>
          <w:type w:val="bbPlcHdr"/>
        </w:types>
        <w:behaviors>
          <w:behavior w:val="content"/>
        </w:behaviors>
        <w:guid w:val="{E2FEF0E0-680B-484A-ABDC-2162D83A193F}"/>
      </w:docPartPr>
      <w:docPartBody>
        <w:p w:rsidR="00000000" w:rsidRDefault="00987504" w:rsidP="00987504">
          <w:pPr>
            <w:pStyle w:val="2C054D3620B3544EBD3D42D4947FCFB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110B9439C3ADD43A9EFFD98DA12821B"/>
        <w:category>
          <w:name w:val="General"/>
          <w:gallery w:val="placeholder"/>
        </w:category>
        <w:types>
          <w:type w:val="bbPlcHdr"/>
        </w:types>
        <w:behaviors>
          <w:behavior w:val="content"/>
        </w:behaviors>
        <w:guid w:val="{A4733CE9-62A4-5044-95B1-8C96B26DE35F}"/>
      </w:docPartPr>
      <w:docPartBody>
        <w:p w:rsidR="00000000" w:rsidRDefault="00987504" w:rsidP="00987504">
          <w:pPr>
            <w:pStyle w:val="E110B9439C3ADD43A9EFFD98DA12821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7E03BD555462848884B60FCAD176B82"/>
        <w:category>
          <w:name w:val="General"/>
          <w:gallery w:val="placeholder"/>
        </w:category>
        <w:types>
          <w:type w:val="bbPlcHdr"/>
        </w:types>
        <w:behaviors>
          <w:behavior w:val="content"/>
        </w:behaviors>
        <w:guid w:val="{E5B802FB-5E3E-AB41-9BE5-DD8DE4972BA0}"/>
      </w:docPartPr>
      <w:docPartBody>
        <w:p w:rsidR="00000000" w:rsidRDefault="00987504" w:rsidP="00987504">
          <w:pPr>
            <w:pStyle w:val="37E03BD555462848884B60FCAD176B8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504"/>
    <w:rsid w:val="0098750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7504"/>
    <w:rPr>
      <w:color w:val="808080"/>
    </w:rPr>
  </w:style>
  <w:style w:type="paragraph" w:customStyle="1" w:styleId="A43411476FAB8E49B2A214104829967A">
    <w:name w:val="A43411476FAB8E49B2A214104829967A"/>
  </w:style>
  <w:style w:type="paragraph" w:customStyle="1" w:styleId="0F39C97F199C964EBFAEE35C1248AB97">
    <w:name w:val="0F39C97F199C964EBFAEE35C1248AB97"/>
  </w:style>
  <w:style w:type="paragraph" w:customStyle="1" w:styleId="EB2AF0A3BF55BD4999286DACC8187E90">
    <w:name w:val="EB2AF0A3BF55BD4999286DACC8187E90"/>
  </w:style>
  <w:style w:type="paragraph" w:customStyle="1" w:styleId="9ABD3983C22D3247BEADBFFD259A18DA">
    <w:name w:val="9ABD3983C22D3247BEADBFFD259A18DA"/>
  </w:style>
  <w:style w:type="paragraph" w:customStyle="1" w:styleId="6D245FFADDC24B40B5A03D394EB85317">
    <w:name w:val="6D245FFADDC24B40B5A03D394EB85317"/>
  </w:style>
  <w:style w:type="paragraph" w:customStyle="1" w:styleId="AEE7DA7662994E47871037ACBA715265">
    <w:name w:val="AEE7DA7662994E47871037ACBA715265"/>
  </w:style>
  <w:style w:type="paragraph" w:customStyle="1" w:styleId="7508EB850E59F846B90FA1284AD2A12E">
    <w:name w:val="7508EB850E59F846B90FA1284AD2A12E"/>
  </w:style>
  <w:style w:type="paragraph" w:customStyle="1" w:styleId="BA8F128421F27D448FB24B3288ED9B80">
    <w:name w:val="BA8F128421F27D448FB24B3288ED9B80"/>
  </w:style>
  <w:style w:type="paragraph" w:customStyle="1" w:styleId="286D3937762244438372943C607F887C">
    <w:name w:val="286D3937762244438372943C607F887C"/>
  </w:style>
  <w:style w:type="paragraph" w:customStyle="1" w:styleId="9E05D99F355F3D49B7469B60D0416248">
    <w:name w:val="9E05D99F355F3D49B7469B60D0416248"/>
  </w:style>
  <w:style w:type="paragraph" w:customStyle="1" w:styleId="B63A18A9EB8D624896136FC423E8CAFE">
    <w:name w:val="B63A18A9EB8D624896136FC423E8CAFE"/>
  </w:style>
  <w:style w:type="paragraph" w:customStyle="1" w:styleId="8FAE339701B6654FA6AF834295602CB5">
    <w:name w:val="8FAE339701B6654FA6AF834295602CB5"/>
    <w:rsid w:val="00987504"/>
  </w:style>
  <w:style w:type="paragraph" w:customStyle="1" w:styleId="2C054D3620B3544EBD3D42D4947FCFB7">
    <w:name w:val="2C054D3620B3544EBD3D42D4947FCFB7"/>
    <w:rsid w:val="00987504"/>
  </w:style>
  <w:style w:type="paragraph" w:customStyle="1" w:styleId="E110B9439C3ADD43A9EFFD98DA12821B">
    <w:name w:val="E110B9439C3ADD43A9EFFD98DA12821B"/>
    <w:rsid w:val="00987504"/>
  </w:style>
  <w:style w:type="paragraph" w:customStyle="1" w:styleId="37E03BD555462848884B60FCAD176B82">
    <w:name w:val="37E03BD555462848884B60FCAD176B82"/>
    <w:rsid w:val="0098750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7504"/>
    <w:rPr>
      <w:color w:val="808080"/>
    </w:rPr>
  </w:style>
  <w:style w:type="paragraph" w:customStyle="1" w:styleId="A43411476FAB8E49B2A214104829967A">
    <w:name w:val="A43411476FAB8E49B2A214104829967A"/>
  </w:style>
  <w:style w:type="paragraph" w:customStyle="1" w:styleId="0F39C97F199C964EBFAEE35C1248AB97">
    <w:name w:val="0F39C97F199C964EBFAEE35C1248AB97"/>
  </w:style>
  <w:style w:type="paragraph" w:customStyle="1" w:styleId="EB2AF0A3BF55BD4999286DACC8187E90">
    <w:name w:val="EB2AF0A3BF55BD4999286DACC8187E90"/>
  </w:style>
  <w:style w:type="paragraph" w:customStyle="1" w:styleId="9ABD3983C22D3247BEADBFFD259A18DA">
    <w:name w:val="9ABD3983C22D3247BEADBFFD259A18DA"/>
  </w:style>
  <w:style w:type="paragraph" w:customStyle="1" w:styleId="6D245FFADDC24B40B5A03D394EB85317">
    <w:name w:val="6D245FFADDC24B40B5A03D394EB85317"/>
  </w:style>
  <w:style w:type="paragraph" w:customStyle="1" w:styleId="AEE7DA7662994E47871037ACBA715265">
    <w:name w:val="AEE7DA7662994E47871037ACBA715265"/>
  </w:style>
  <w:style w:type="paragraph" w:customStyle="1" w:styleId="7508EB850E59F846B90FA1284AD2A12E">
    <w:name w:val="7508EB850E59F846B90FA1284AD2A12E"/>
  </w:style>
  <w:style w:type="paragraph" w:customStyle="1" w:styleId="BA8F128421F27D448FB24B3288ED9B80">
    <w:name w:val="BA8F128421F27D448FB24B3288ED9B80"/>
  </w:style>
  <w:style w:type="paragraph" w:customStyle="1" w:styleId="286D3937762244438372943C607F887C">
    <w:name w:val="286D3937762244438372943C607F887C"/>
  </w:style>
  <w:style w:type="paragraph" w:customStyle="1" w:styleId="9E05D99F355F3D49B7469B60D0416248">
    <w:name w:val="9E05D99F355F3D49B7469B60D0416248"/>
  </w:style>
  <w:style w:type="paragraph" w:customStyle="1" w:styleId="B63A18A9EB8D624896136FC423E8CAFE">
    <w:name w:val="B63A18A9EB8D624896136FC423E8CAFE"/>
  </w:style>
  <w:style w:type="paragraph" w:customStyle="1" w:styleId="8FAE339701B6654FA6AF834295602CB5">
    <w:name w:val="8FAE339701B6654FA6AF834295602CB5"/>
    <w:rsid w:val="00987504"/>
  </w:style>
  <w:style w:type="paragraph" w:customStyle="1" w:styleId="2C054D3620B3544EBD3D42D4947FCFB7">
    <w:name w:val="2C054D3620B3544EBD3D42D4947FCFB7"/>
    <w:rsid w:val="00987504"/>
  </w:style>
  <w:style w:type="paragraph" w:customStyle="1" w:styleId="E110B9439C3ADD43A9EFFD98DA12821B">
    <w:name w:val="E110B9439C3ADD43A9EFFD98DA12821B"/>
    <w:rsid w:val="00987504"/>
  </w:style>
  <w:style w:type="paragraph" w:customStyle="1" w:styleId="37E03BD555462848884B60FCAD176B82">
    <w:name w:val="37E03BD555462848884B60FCAD176B82"/>
    <w:rsid w:val="009875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Sch01</b:Tag>
    <b:SourceType>InternetSite</b:SourceType>
    <b:Guid>{29189A3C-661A-D24E-9396-DC62D6F42D6E}</b:Guid>
    <b:Title>Bibliography – Theosophy</b:Title>
    <b:Year>2001</b:Year>
    <b:Author>
      <b:Author>
        <b:NameList>
          <b:Person>
            <b:Last>Schüller</b:Last>
            <b:First>G.</b:First>
            <b:Middle>W.</b:Middle>
          </b:Person>
        </b:NameList>
      </b:Author>
    </b:Author>
    <b:InternetSiteTitle>Alpheus.org</b:InternetSiteTitle>
    <b:URL>http://www.alpheus.org/html/bibliography/ts_bibliography.html</b:URL>
    <b:RefOrder>1</b:RefOrder>
  </b:Source>
</b:Sources>
</file>

<file path=customXml/itemProps1.xml><?xml version="1.0" encoding="utf-8"?>
<ds:datastoreItem xmlns:ds="http://schemas.openxmlformats.org/officeDocument/2006/customXml" ds:itemID="{ECC391A8-26E7-8646-B6CC-FDB71DB94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TotalTime>
  <Pages>1</Pages>
  <Words>458</Words>
  <Characters>2612</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Caroline Winter</cp:lastModifiedBy>
  <cp:revision>3</cp:revision>
  <dcterms:created xsi:type="dcterms:W3CDTF">2016-01-23T00:56:00Z</dcterms:created>
  <dcterms:modified xsi:type="dcterms:W3CDTF">2016-01-23T01:00:00Z</dcterms:modified>
</cp:coreProperties>
</file>