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067F0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6BC8EE96" w:rsidR="00B574C9" w:rsidRDefault="00E12945" w:rsidP="00B574C9">
                <w:r w:rsidRPr="00E12945">
                  <w:rPr>
                    <w:lang w:val="en-US"/>
                  </w:rPr>
                  <w:t>York University, Toronto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0F721C">
                <w:pPr>
                  <w:rPr>
                    <w:b/>
                  </w:rPr>
                </w:pPr>
                <w:r w:rsidRPr="00856A5A">
                  <w:rPr>
                    <w:b/>
                  </w:rPr>
                  <w:t xml:space="preserve"> </w:t>
                </w:r>
                <w:proofErr w:type="spellStart"/>
                <w:r w:rsidRPr="00856A5A">
                  <w:rPr>
                    <w:b/>
                  </w:rPr>
                  <w:t>Anemic</w:t>
                </w:r>
                <w:proofErr w:type="spellEnd"/>
                <w:r w:rsidRPr="00856A5A">
                  <w:rPr>
                    <w:b/>
                  </w:rPr>
                  <w:t xml:space="preserve">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40A3A98" w:rsidR="00E85A05" w:rsidRDefault="00AD59EE" w:rsidP="00E85A05">
                <w:r>
                  <w:t xml:space="preserve">Considered one of the important experimental films of the pre-war European avant-garde,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</w:t>
                </w:r>
                <w:proofErr w:type="spellStart"/>
                <w:r w:rsidRPr="00854DFF">
                  <w:t>Rrose</w:t>
                </w:r>
                <w:proofErr w:type="spellEnd"/>
                <w:r w:rsidRPr="00854DFF">
                  <w:t xml:space="preserve"> </w:t>
                </w:r>
                <w:proofErr w:type="spellStart"/>
                <w:r w:rsidRPr="00854DFF">
                  <w:t>Sélavy</w:t>
                </w:r>
                <w:proofErr w:type="spellEnd"/>
                <w:r w:rsidRPr="00854DFF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2A6206E" w14:textId="74FD1AF2" w:rsidR="00975F03" w:rsidRDefault="001067F0" w:rsidP="001067F0">
            <w:r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3AD8B3C5" w:rsidR="001067F0" w:rsidRPr="00E60F49" w:rsidRDefault="00E60F49" w:rsidP="00E60F49">
            <w:pPr>
              <w:pStyle w:val="Caption"/>
            </w:pPr>
            <w:fldSimple w:instr=" SEQ Figure \* ARABIC ">
              <w:r w:rsidR="00D17DE3">
                <w:rPr>
                  <w:noProof/>
                </w:rPr>
                <w:t>1</w:t>
              </w:r>
            </w:fldSimple>
            <w:r>
              <w:t xml:space="preserve"> </w:t>
            </w:r>
            <w:r w:rsidR="00975F03">
              <w:t>“Have you ever put the marrow of the sword into the stove of a loved one”</w:t>
            </w:r>
          </w:p>
          <w:p w14:paraId="2CFFB512" w14:textId="0A2508E9" w:rsidR="00975F03" w:rsidRDefault="00975F03" w:rsidP="001067F0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1C223E9" w:rsidR="00975F03" w:rsidRPr="00E60F49" w:rsidRDefault="00E60F49" w:rsidP="00E60F49">
            <w:pPr>
              <w:pStyle w:val="Caption"/>
            </w:pPr>
            <w:fldSimple w:instr=" SEQ Figure \* ARABIC ">
              <w:r w:rsidR="00D17DE3">
                <w:rPr>
                  <w:noProof/>
                </w:rPr>
                <w:t>2</w:t>
              </w:r>
            </w:fldSimple>
            <w:r>
              <w:t xml:space="preserve"> </w:t>
            </w:r>
            <w:r w:rsidR="00975F03">
              <w:t xml:space="preserve">“Let us flee the bruises of the Eskimos who have exquisite words” </w:t>
            </w:r>
          </w:p>
          <w:p w14:paraId="10C55AD3" w14:textId="0570E2D9" w:rsidR="001067F0" w:rsidRDefault="001067F0" w:rsidP="00621A4E">
            <w:r>
              <w:t xml:space="preserve">Considered one of the important experimental films of the pre-war European avant-garde,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</w:t>
            </w:r>
            <w:proofErr w:type="spellStart"/>
            <w:r w:rsidRPr="00854DFF">
              <w:t>Rrose</w:t>
            </w:r>
            <w:proofErr w:type="spellEnd"/>
            <w:r w:rsidRPr="00854DFF">
              <w:t xml:space="preserve"> </w:t>
            </w:r>
            <w:proofErr w:type="spellStart"/>
            <w:r w:rsidRPr="00854DFF">
              <w:t>Sélavy</w:t>
            </w:r>
            <w:proofErr w:type="spellEnd"/>
            <w:r w:rsidRPr="00854DFF">
              <w:t>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These mechanical pieces, which Duchamp called </w:t>
            </w:r>
            <w:proofErr w:type="spellStart"/>
            <w:r w:rsidRPr="00621A4E">
              <w:t>rotoreliefs</w:t>
            </w:r>
            <w:proofErr w:type="spellEnd"/>
            <w:r w:rsidRPr="00854DFF">
              <w:t xml:space="preserve">,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</w:t>
            </w:r>
            <w:proofErr w:type="spellStart"/>
            <w:r w:rsidRPr="00854DFF">
              <w:t>Allégret</w:t>
            </w:r>
            <w:proofErr w:type="spellEnd"/>
            <w:r w:rsidRPr="00854DFF">
              <w:t xml:space="preserve">, successfully filmed these </w:t>
            </w:r>
            <w:proofErr w:type="spellStart"/>
            <w:r w:rsidRPr="00854DFF">
              <w:t>rotoreliefs</w:t>
            </w:r>
            <w:proofErr w:type="spellEnd"/>
            <w:r w:rsidRPr="00854DFF">
              <w:t xml:space="preserve"> in motion for the finished version of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 structure of the film is simple: </w:t>
            </w:r>
            <w:r>
              <w:t xml:space="preserve"> a static camera films </w:t>
            </w:r>
            <w:r w:rsidRPr="00854DFF">
              <w:t xml:space="preserve">ten shots of spinning </w:t>
            </w:r>
            <w:r>
              <w:t xml:space="preserve">optical </w:t>
            </w:r>
            <w:proofErr w:type="spellStart"/>
            <w:r>
              <w:t>rotoreliefs</w:t>
            </w:r>
            <w:proofErr w:type="spellEnd"/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>ernating with nine 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 xml:space="preserve">Duchamp would later adapt his optical </w:t>
            </w:r>
            <w:proofErr w:type="spellStart"/>
            <w:r>
              <w:t>rotoreliefs</w:t>
            </w:r>
            <w:proofErr w:type="spellEnd"/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  <w:p w14:paraId="3B8D66CD" w14:textId="2DB593AE" w:rsidR="001067F0" w:rsidRPr="004554C6" w:rsidRDefault="001067F0" w:rsidP="004B7497">
            <w:pPr>
              <w:rPr>
                <w:b/>
              </w:rPr>
            </w:pPr>
            <w:r w:rsidRPr="0038134E">
              <w:rPr>
                <w:b/>
              </w:rPr>
              <w:t xml:space="preserve"> </w:t>
            </w:r>
          </w:p>
          <w:p w14:paraId="4CA78104" w14:textId="570F720A" w:rsidR="00D17DE3" w:rsidRDefault="00D17DE3" w:rsidP="00621A4E">
            <w:r>
              <w:t xml:space="preserve">File: </w:t>
            </w:r>
            <w:r w:rsidRPr="003F6BDB">
              <w:t>http://www.youtube.com/watch</w:t>
            </w:r>
            <w:proofErr w:type="gramStart"/>
            <w:r w:rsidRPr="003F6BDB">
              <w:t>?v</w:t>
            </w:r>
            <w:proofErr w:type="gramEnd"/>
            <w:r w:rsidRPr="003F6BDB">
              <w:t>=dXINTf8kXCc</w:t>
            </w:r>
          </w:p>
          <w:p w14:paraId="1ED4C6BB" w14:textId="2FE46A2F" w:rsidR="001067F0" w:rsidRPr="00000B0D" w:rsidRDefault="00D17DE3" w:rsidP="00D17DE3">
            <w:pPr>
              <w:pStyle w:val="Caption"/>
            </w:pP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</w:t>
            </w:r>
            <w:r w:rsidR="001067F0">
              <w:t xml:space="preserve">Marcel Duchamp with optical </w:t>
            </w:r>
            <w:proofErr w:type="spellStart"/>
            <w:r w:rsidR="001067F0">
              <w:t>rotoreliefs</w:t>
            </w:r>
            <w:proofErr w:type="spellEnd"/>
            <w:r w:rsidR="001067F0">
              <w:t xml:space="preserve"> used in segment in Hans Richter’s film </w:t>
            </w:r>
            <w:r w:rsidR="001067F0" w:rsidRPr="00BD4196">
              <w:rPr>
                <w:i/>
              </w:rPr>
              <w:t>Dreams That Money Can Buy</w:t>
            </w:r>
            <w:r w:rsidR="001067F0">
              <w:t xml:space="preserve"> (1947).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E645B3">
            <w:r>
              <w:rPr>
                <w:u w:val="single"/>
              </w:rPr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59CF797E" w14:textId="5A917022" w:rsidR="00856A5A" w:rsidRDefault="00612187" w:rsidP="00856A5A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442A293B" w14:textId="6A5813ED" w:rsidR="00856A5A" w:rsidRDefault="00612187" w:rsidP="00612187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63759E06" w14:textId="4D33F0AC" w:rsidR="002A756B" w:rsidRPr="002A756B" w:rsidRDefault="00612187" w:rsidP="00612187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14:paraId="4D036C04" w14:textId="7A575D92" w:rsidR="00C27FAB" w:rsidRPr="00F36937" w:rsidRDefault="00C27FAB" w:rsidP="00D17DE3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067F0"/>
    <w:rsid w:val="00116FA0"/>
    <w:rsid w:val="0015114C"/>
    <w:rsid w:val="001A21F3"/>
    <w:rsid w:val="001A2537"/>
    <w:rsid w:val="001A6A06"/>
    <w:rsid w:val="00210C03"/>
    <w:rsid w:val="00215F48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922950"/>
    <w:rsid w:val="00975F0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59EE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724C0B19-3FC7-B54C-9E39-DF4426FB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16</cp:revision>
  <dcterms:created xsi:type="dcterms:W3CDTF">2014-06-14T20:47:00Z</dcterms:created>
  <dcterms:modified xsi:type="dcterms:W3CDTF">2014-06-22T05:10:00Z</dcterms:modified>
</cp:coreProperties>
</file>