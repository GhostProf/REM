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F74CB55A070214FA001FF8712C5B05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FD98F8B427C5C43B872FC798AA28437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245575" w:rsidP="00245575">
                <w:r>
                  <w:t>Jenny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541AA86E9C225429B69B3E7990C5BD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C7EA6BFE9185248AA8208C9212304F6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245575" w:rsidP="00245575">
                <w:r>
                  <w:t>Anger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C8E41C82B15594C92CE93AEE865F3A2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39575F0123A364FB04B467FEF9CB417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245575" w:rsidP="00245575">
                <w:r>
                  <w:t>Grinnell College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2B458FB735816D478D9994EA28874A2E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245575" w:rsidRDefault="00245575" w:rsidP="00245575">
                <w:r w:rsidRPr="00245575">
                  <w:t>W</w:t>
                </w:r>
                <w:proofErr w:type="spellStart"/>
                <w:r w:rsidRPr="00245575">
                  <w:rPr>
                    <w:rFonts w:eastAsia="Cambria" w:cs="Times New Roman"/>
                    <w:lang w:val="en-US"/>
                  </w:rPr>
                  <w:t>alden</w:t>
                </w:r>
                <w:proofErr w:type="spellEnd"/>
                <w:r w:rsidRPr="00245575">
                  <w:rPr>
                    <w:rFonts w:eastAsia="Cambria" w:cs="Times New Roman"/>
                    <w:lang w:val="en-US"/>
                  </w:rPr>
                  <w:t xml:space="preserve">, </w:t>
                </w:r>
                <w:proofErr w:type="spellStart"/>
                <w:r w:rsidRPr="00245575">
                  <w:rPr>
                    <w:rFonts w:eastAsia="Cambria" w:cs="Times New Roman"/>
                    <w:lang w:val="en-US" w:eastAsia="ja-JP"/>
                  </w:rPr>
                  <w:t>Herwarth</w:t>
                </w:r>
                <w:proofErr w:type="spellEnd"/>
                <w:r w:rsidRPr="00245575">
                  <w:rPr>
                    <w:rFonts w:eastAsia="Cambria" w:cs="Times New Roman"/>
                    <w:lang w:val="en-US"/>
                  </w:rPr>
                  <w:t xml:space="preserve"> (1878-1941)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16591A7807F8DF43BAF4E7AC291C422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Pr="00245575" w:rsidRDefault="00245575" w:rsidP="00464699">
                <w:r w:rsidRPr="00245575">
                  <w:rPr>
                    <w:rFonts w:eastAsia="Cambria" w:cs="Times New Roman"/>
                    <w:lang w:val="en-US"/>
                  </w:rPr>
                  <w:t>Georg Levin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EEE45FFB4EF9DF459C771C6A506088E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245575" w:rsidRDefault="00245575" w:rsidP="00E85A05">
                <w:proofErr w:type="spellStart"/>
                <w:r w:rsidRPr="00245575">
                  <w:t>Herwarth</w:t>
                </w:r>
                <w:proofErr w:type="spellEnd"/>
                <w:r w:rsidRPr="00245575">
                  <w:t xml:space="preserve"> Walden was the force behind </w:t>
                </w:r>
                <w:r w:rsidRPr="00245575">
                  <w:rPr>
                    <w:i/>
                  </w:rPr>
                  <w:t>Der Sturm</w:t>
                </w:r>
                <w:r w:rsidRPr="00245575">
                  <w:t xml:space="preserve">, an avant-garde journal, gallery, performance venue, bookstore, and </w:t>
                </w:r>
                <w:proofErr w:type="spellStart"/>
                <w:r w:rsidRPr="00245575">
                  <w:t>theater</w:t>
                </w:r>
                <w:proofErr w:type="spellEnd"/>
                <w:r w:rsidRPr="00245575">
                  <w:t xml:space="preserve"> school in Berlin (1910-1932). Walden’s first wife, the poet Else </w:t>
                </w:r>
                <w:proofErr w:type="spellStart"/>
                <w:r w:rsidRPr="00245575">
                  <w:t>Lasker-Schüler</w:t>
                </w:r>
                <w:proofErr w:type="spellEnd"/>
                <w:r w:rsidRPr="00245575">
                  <w:t xml:space="preserve">, whose works he set to music, bestowed the utopian name on him. Walden founded the journal, </w:t>
                </w:r>
                <w:r w:rsidRPr="00245575">
                  <w:rPr>
                    <w:i/>
                  </w:rPr>
                  <w:t>Der Sturm</w:t>
                </w:r>
                <w:r w:rsidRPr="00245575">
                  <w:t xml:space="preserve">, in 1910. His contacts through </w:t>
                </w:r>
                <w:proofErr w:type="spellStart"/>
                <w:r w:rsidRPr="00245575">
                  <w:t>Lasker-Schüler</w:t>
                </w:r>
                <w:proofErr w:type="spellEnd"/>
                <w:r w:rsidRPr="00245575">
                  <w:t xml:space="preserve">, his piano teacher Conrad </w:t>
                </w:r>
                <w:proofErr w:type="spellStart"/>
                <w:r w:rsidRPr="00245575">
                  <w:t>Ansorge</w:t>
                </w:r>
                <w:proofErr w:type="spellEnd"/>
                <w:r w:rsidRPr="00245575">
                  <w:t xml:space="preserve">, and the Viennese writer Karl Kraus and architect Adolf Loos ensured the journal’s success. Expressionist writers such as Alfred </w:t>
                </w:r>
                <w:proofErr w:type="spellStart"/>
                <w:r w:rsidRPr="00245575">
                  <w:t>Döblin</w:t>
                </w:r>
                <w:proofErr w:type="spellEnd"/>
                <w:r w:rsidRPr="00245575">
                  <w:t xml:space="preserve"> and August </w:t>
                </w:r>
                <w:proofErr w:type="spellStart"/>
                <w:r w:rsidRPr="00245575">
                  <w:t>Stramm</w:t>
                </w:r>
                <w:proofErr w:type="spellEnd"/>
                <w:r w:rsidRPr="00245575">
                  <w:t xml:space="preserve"> debuted in its pages. In 1912, Walden opened </w:t>
                </w:r>
                <w:r w:rsidRPr="00245575">
                  <w:rPr>
                    <w:i/>
                  </w:rPr>
                  <w:t>Der Sturm</w:t>
                </w:r>
                <w:r w:rsidRPr="00245575">
                  <w:t xml:space="preserve"> gallery, which hosted Expressionist, Futurist, Cubist, and Constructivist art exhibitions. Walden increased the visibility of female artists, such as Sonia Delaunay and Gabriele </w:t>
                </w:r>
                <w:proofErr w:type="spellStart"/>
                <w:r w:rsidRPr="00245575">
                  <w:t>Münter</w:t>
                </w:r>
                <w:proofErr w:type="spellEnd"/>
                <w:r w:rsidRPr="00245575">
                  <w:t xml:space="preserve">, and </w:t>
                </w:r>
                <w:proofErr w:type="spellStart"/>
                <w:r w:rsidRPr="00245575">
                  <w:t>Wassily</w:t>
                </w:r>
                <w:proofErr w:type="spellEnd"/>
                <w:r w:rsidRPr="00245575">
                  <w:t xml:space="preserve"> Kandinsky and Kurt </w:t>
                </w:r>
                <w:proofErr w:type="spellStart"/>
                <w:r w:rsidRPr="00245575">
                  <w:t>Schwitters</w:t>
                </w:r>
                <w:proofErr w:type="spellEnd"/>
                <w:r w:rsidRPr="00245575">
                  <w:t xml:space="preserve"> gained renown at his gallery. Yet in the 1920s, Walden’s uncanny capacity to recognize talent diminished, and </w:t>
                </w:r>
                <w:r w:rsidRPr="00245575">
                  <w:rPr>
                    <w:i/>
                  </w:rPr>
                  <w:t>Der Sturm</w:t>
                </w:r>
                <w:r w:rsidRPr="00245575">
                  <w:t xml:space="preserve"> ceased publication in 1932. Walden </w:t>
                </w:r>
                <w:proofErr w:type="gramStart"/>
                <w:r w:rsidRPr="00245575">
                  <w:t>emigrated</w:t>
                </w:r>
                <w:proofErr w:type="gramEnd"/>
                <w:r w:rsidRPr="00245575">
                  <w:t xml:space="preserve"> to the Soviet Union, where he sought a communist utopia, only to die in a Stalinist camp in 1941.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06FA59EA6EFD9C43AEA9DBCA9B25923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245575" w:rsidRDefault="00245575" w:rsidP="00C27FAB">
                <w:proofErr w:type="spellStart"/>
                <w:r w:rsidRPr="00245575">
                  <w:t>Herwarth</w:t>
                </w:r>
                <w:proofErr w:type="spellEnd"/>
                <w:r w:rsidRPr="00245575">
                  <w:t xml:space="preserve"> Walden was the force behind </w:t>
                </w:r>
                <w:r w:rsidRPr="00245575">
                  <w:rPr>
                    <w:i/>
                  </w:rPr>
                  <w:t>Der Sturm</w:t>
                </w:r>
                <w:r w:rsidRPr="00245575">
                  <w:t xml:space="preserve">, an avant-garde journal, gallery, performance venue, bookstore, and </w:t>
                </w:r>
                <w:proofErr w:type="spellStart"/>
                <w:r w:rsidRPr="00245575">
                  <w:t>theater</w:t>
                </w:r>
                <w:proofErr w:type="spellEnd"/>
                <w:r w:rsidRPr="00245575">
                  <w:t xml:space="preserve"> school in Berlin (1910-1932). Walden’s first wife, the poet Else </w:t>
                </w:r>
                <w:proofErr w:type="spellStart"/>
                <w:r w:rsidRPr="00245575">
                  <w:t>Lasker-Schüler</w:t>
                </w:r>
                <w:proofErr w:type="spellEnd"/>
                <w:r w:rsidRPr="00245575">
                  <w:t xml:space="preserve">, whose works he set to music, bestowed the utopian name on him. Walden founded the journal, </w:t>
                </w:r>
                <w:r w:rsidRPr="00245575">
                  <w:rPr>
                    <w:i/>
                  </w:rPr>
                  <w:t>Der Sturm</w:t>
                </w:r>
                <w:r w:rsidRPr="00245575">
                  <w:t xml:space="preserve">, in 1910. His contacts through </w:t>
                </w:r>
                <w:proofErr w:type="spellStart"/>
                <w:r w:rsidRPr="00245575">
                  <w:t>Lasker-Schüler</w:t>
                </w:r>
                <w:proofErr w:type="spellEnd"/>
                <w:r w:rsidRPr="00245575">
                  <w:t xml:space="preserve">, his piano teacher Conrad </w:t>
                </w:r>
                <w:proofErr w:type="spellStart"/>
                <w:r w:rsidRPr="00245575">
                  <w:t>Ansorge</w:t>
                </w:r>
                <w:proofErr w:type="spellEnd"/>
                <w:r w:rsidRPr="00245575">
                  <w:t xml:space="preserve">, and the Viennese writer Karl Kraus and architect Adolf Loos ensured the journal’s success. Expressionist writers such as Alfred </w:t>
                </w:r>
                <w:proofErr w:type="spellStart"/>
                <w:r w:rsidRPr="00245575">
                  <w:t>Döblin</w:t>
                </w:r>
                <w:proofErr w:type="spellEnd"/>
                <w:r w:rsidRPr="00245575">
                  <w:t xml:space="preserve"> and August </w:t>
                </w:r>
                <w:proofErr w:type="spellStart"/>
                <w:r w:rsidRPr="00245575">
                  <w:t>Stramm</w:t>
                </w:r>
                <w:proofErr w:type="spellEnd"/>
                <w:r w:rsidRPr="00245575">
                  <w:t xml:space="preserve"> debuted in its pages. In 1912, Walden opened </w:t>
                </w:r>
                <w:r w:rsidRPr="00245575">
                  <w:rPr>
                    <w:i/>
                  </w:rPr>
                  <w:t>Der Sturm</w:t>
                </w:r>
                <w:r w:rsidRPr="00245575">
                  <w:t xml:space="preserve"> gallery, which hosted Expressionist, Futurist, Cubist, and Constructivist art exhibitions. Walden increased the visibility of female artists, such as Sonia Delaunay and Gabriele </w:t>
                </w:r>
                <w:proofErr w:type="spellStart"/>
                <w:r w:rsidRPr="00245575">
                  <w:t>Münter</w:t>
                </w:r>
                <w:proofErr w:type="spellEnd"/>
                <w:r w:rsidRPr="00245575">
                  <w:t xml:space="preserve">, and </w:t>
                </w:r>
                <w:proofErr w:type="spellStart"/>
                <w:r w:rsidRPr="00245575">
                  <w:t>Wassily</w:t>
                </w:r>
                <w:proofErr w:type="spellEnd"/>
                <w:r w:rsidRPr="00245575">
                  <w:t xml:space="preserve"> Kandinsky and Kurt </w:t>
                </w:r>
                <w:proofErr w:type="spellStart"/>
                <w:r w:rsidRPr="00245575">
                  <w:t>Schwitters</w:t>
                </w:r>
                <w:proofErr w:type="spellEnd"/>
                <w:r w:rsidRPr="00245575">
                  <w:t xml:space="preserve"> gained renown at his gallery. Yet in the 1920s, Walden’s uncanny capacity to recognize talent diminished, and </w:t>
                </w:r>
                <w:r w:rsidRPr="00245575">
                  <w:rPr>
                    <w:i/>
                  </w:rPr>
                  <w:t>Der Sturm</w:t>
                </w:r>
                <w:r w:rsidRPr="00245575">
                  <w:t xml:space="preserve"> ceased publication in 1932. Walden </w:t>
                </w:r>
                <w:proofErr w:type="gramStart"/>
                <w:r w:rsidRPr="00245575">
                  <w:t>emigrated</w:t>
                </w:r>
                <w:proofErr w:type="gramEnd"/>
                <w:r w:rsidRPr="00245575">
                  <w:t xml:space="preserve"> to the Soviet Union, where he sought a communist utopia, only to die in a Stalinist camp in 1941.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C3F09CC5EC18C4B87779DC8CF952D0A"/>
              </w:placeholder>
            </w:sdtPr>
            <w:sdtEndPr/>
            <w:sdtContent>
              <w:p w:rsidR="00245575" w:rsidRDefault="00245575" w:rsidP="00245575"/>
              <w:p w:rsidR="003235A7" w:rsidRDefault="00245575" w:rsidP="00245575">
                <w:sdt>
                  <w:sdtPr>
                    <w:id w:val="56792290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Bir121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(Birthälmer, von Hülsen-Esch and Finck)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575" w:rsidRDefault="00245575" w:rsidP="007A0D55">
      <w:pPr>
        <w:spacing w:after="0" w:line="240" w:lineRule="auto"/>
      </w:pPr>
      <w:r>
        <w:separator/>
      </w:r>
    </w:p>
  </w:endnote>
  <w:endnote w:type="continuationSeparator" w:id="0">
    <w:p w:rsidR="00245575" w:rsidRDefault="0024557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575" w:rsidRDefault="00245575" w:rsidP="007A0D55">
      <w:pPr>
        <w:spacing w:after="0" w:line="240" w:lineRule="auto"/>
      </w:pPr>
      <w:r>
        <w:separator/>
      </w:r>
    </w:p>
  </w:footnote>
  <w:footnote w:type="continuationSeparator" w:id="0">
    <w:p w:rsidR="00245575" w:rsidRDefault="0024557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575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45575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4557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57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4557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57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evintunnicliffe:Desktop:ALL%20THINGS%20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74CB55A070214FA001FF8712C5B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74EBA7-DD0E-C243-8F43-724D35BDD8A9}"/>
      </w:docPartPr>
      <w:docPartBody>
        <w:p w:rsidR="00000000" w:rsidRDefault="004E117A">
          <w:pPr>
            <w:pStyle w:val="BF74CB55A070214FA001FF8712C5B05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FD98F8B427C5C43B872FC798AA28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284FC-F739-2C4D-924A-6C24F06FEA19}"/>
      </w:docPartPr>
      <w:docPartBody>
        <w:p w:rsidR="00000000" w:rsidRDefault="004E117A">
          <w:pPr>
            <w:pStyle w:val="5FD98F8B427C5C43B872FC798AA2843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541AA86E9C225429B69B3E7990C5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EF310-51ED-5F44-86C4-F90FA9A05E56}"/>
      </w:docPartPr>
      <w:docPartBody>
        <w:p w:rsidR="00000000" w:rsidRDefault="004E117A">
          <w:pPr>
            <w:pStyle w:val="1541AA86E9C225429B69B3E7990C5BD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C7EA6BFE9185248AA8208C921230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D19F23-5D5E-9D42-8EF1-A1747118D03C}"/>
      </w:docPartPr>
      <w:docPartBody>
        <w:p w:rsidR="00000000" w:rsidRDefault="004E117A">
          <w:pPr>
            <w:pStyle w:val="9C7EA6BFE9185248AA8208C9212304F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C8E41C82B15594C92CE93AEE865F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E5CCE-9486-A14C-9FB8-020DB4B81244}"/>
      </w:docPartPr>
      <w:docPartBody>
        <w:p w:rsidR="00000000" w:rsidRDefault="004E117A">
          <w:pPr>
            <w:pStyle w:val="AC8E41C82B15594C92CE93AEE865F3A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39575F0123A364FB04B467FEF9CB4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5D500-A2DA-8541-84ED-E98E08552CC2}"/>
      </w:docPartPr>
      <w:docPartBody>
        <w:p w:rsidR="00000000" w:rsidRDefault="004E117A">
          <w:pPr>
            <w:pStyle w:val="439575F0123A364FB04B467FEF9CB41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B458FB735816D478D9994EA28874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E82B7-C9C5-AE48-9C56-49CB12681AF9}"/>
      </w:docPartPr>
      <w:docPartBody>
        <w:p w:rsidR="00000000" w:rsidRDefault="004E117A">
          <w:pPr>
            <w:pStyle w:val="2B458FB735816D478D9994EA28874A2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6591A7807F8DF43BAF4E7AC291C4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45606-3311-DB47-B862-04F7A89BD851}"/>
      </w:docPartPr>
      <w:docPartBody>
        <w:p w:rsidR="00000000" w:rsidRDefault="004E117A">
          <w:pPr>
            <w:pStyle w:val="16591A7807F8DF43BAF4E7AC291C422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EE45FFB4EF9DF459C771C6A50608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70CA5-6B7B-FE48-A9D3-9C0675D6FB87}"/>
      </w:docPartPr>
      <w:docPartBody>
        <w:p w:rsidR="00000000" w:rsidRDefault="004E117A">
          <w:pPr>
            <w:pStyle w:val="EEE45FFB4EF9DF459C771C6A506088E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6FA59EA6EFD9C43AEA9DBCA9B259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410C6-0D02-334D-8059-A7DA2A3A7AA5}"/>
      </w:docPartPr>
      <w:docPartBody>
        <w:p w:rsidR="00000000" w:rsidRDefault="004E117A">
          <w:pPr>
            <w:pStyle w:val="06FA59EA6EFD9C43AEA9DBCA9B25923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C3F09CC5EC18C4B87779DC8CF952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AE5EF-4CB6-C548-8C9D-9C10C37E51EF}"/>
      </w:docPartPr>
      <w:docPartBody>
        <w:p w:rsidR="00000000" w:rsidRDefault="004E117A">
          <w:pPr>
            <w:pStyle w:val="8C3F09CC5EC18C4B87779DC8CF952D0A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F74CB55A070214FA001FF8712C5B053">
    <w:name w:val="BF74CB55A070214FA001FF8712C5B053"/>
  </w:style>
  <w:style w:type="paragraph" w:customStyle="1" w:styleId="5FD98F8B427C5C43B872FC798AA28437">
    <w:name w:val="5FD98F8B427C5C43B872FC798AA28437"/>
  </w:style>
  <w:style w:type="paragraph" w:customStyle="1" w:styleId="1541AA86E9C225429B69B3E7990C5BD9">
    <w:name w:val="1541AA86E9C225429B69B3E7990C5BD9"/>
  </w:style>
  <w:style w:type="paragraph" w:customStyle="1" w:styleId="9C7EA6BFE9185248AA8208C9212304F6">
    <w:name w:val="9C7EA6BFE9185248AA8208C9212304F6"/>
  </w:style>
  <w:style w:type="paragraph" w:customStyle="1" w:styleId="AC8E41C82B15594C92CE93AEE865F3A2">
    <w:name w:val="AC8E41C82B15594C92CE93AEE865F3A2"/>
  </w:style>
  <w:style w:type="paragraph" w:customStyle="1" w:styleId="439575F0123A364FB04B467FEF9CB417">
    <w:name w:val="439575F0123A364FB04B467FEF9CB417"/>
  </w:style>
  <w:style w:type="paragraph" w:customStyle="1" w:styleId="2B458FB735816D478D9994EA28874A2E">
    <w:name w:val="2B458FB735816D478D9994EA28874A2E"/>
  </w:style>
  <w:style w:type="paragraph" w:customStyle="1" w:styleId="16591A7807F8DF43BAF4E7AC291C422F">
    <w:name w:val="16591A7807F8DF43BAF4E7AC291C422F"/>
  </w:style>
  <w:style w:type="paragraph" w:customStyle="1" w:styleId="EEE45FFB4EF9DF459C771C6A506088E1">
    <w:name w:val="EEE45FFB4EF9DF459C771C6A506088E1"/>
  </w:style>
  <w:style w:type="paragraph" w:customStyle="1" w:styleId="06FA59EA6EFD9C43AEA9DBCA9B259239">
    <w:name w:val="06FA59EA6EFD9C43AEA9DBCA9B259239"/>
  </w:style>
  <w:style w:type="paragraph" w:customStyle="1" w:styleId="8C3F09CC5EC18C4B87779DC8CF952D0A">
    <w:name w:val="8C3F09CC5EC18C4B87779DC8CF952D0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F74CB55A070214FA001FF8712C5B053">
    <w:name w:val="BF74CB55A070214FA001FF8712C5B053"/>
  </w:style>
  <w:style w:type="paragraph" w:customStyle="1" w:styleId="5FD98F8B427C5C43B872FC798AA28437">
    <w:name w:val="5FD98F8B427C5C43B872FC798AA28437"/>
  </w:style>
  <w:style w:type="paragraph" w:customStyle="1" w:styleId="1541AA86E9C225429B69B3E7990C5BD9">
    <w:name w:val="1541AA86E9C225429B69B3E7990C5BD9"/>
  </w:style>
  <w:style w:type="paragraph" w:customStyle="1" w:styleId="9C7EA6BFE9185248AA8208C9212304F6">
    <w:name w:val="9C7EA6BFE9185248AA8208C9212304F6"/>
  </w:style>
  <w:style w:type="paragraph" w:customStyle="1" w:styleId="AC8E41C82B15594C92CE93AEE865F3A2">
    <w:name w:val="AC8E41C82B15594C92CE93AEE865F3A2"/>
  </w:style>
  <w:style w:type="paragraph" w:customStyle="1" w:styleId="439575F0123A364FB04B467FEF9CB417">
    <w:name w:val="439575F0123A364FB04B467FEF9CB417"/>
  </w:style>
  <w:style w:type="paragraph" w:customStyle="1" w:styleId="2B458FB735816D478D9994EA28874A2E">
    <w:name w:val="2B458FB735816D478D9994EA28874A2E"/>
  </w:style>
  <w:style w:type="paragraph" w:customStyle="1" w:styleId="16591A7807F8DF43BAF4E7AC291C422F">
    <w:name w:val="16591A7807F8DF43BAF4E7AC291C422F"/>
  </w:style>
  <w:style w:type="paragraph" w:customStyle="1" w:styleId="EEE45FFB4EF9DF459C771C6A506088E1">
    <w:name w:val="EEE45FFB4EF9DF459C771C6A506088E1"/>
  </w:style>
  <w:style w:type="paragraph" w:customStyle="1" w:styleId="06FA59EA6EFD9C43AEA9DBCA9B259239">
    <w:name w:val="06FA59EA6EFD9C43AEA9DBCA9B259239"/>
  </w:style>
  <w:style w:type="paragraph" w:customStyle="1" w:styleId="8C3F09CC5EC18C4B87779DC8CF952D0A">
    <w:name w:val="8C3F09CC5EC18C4B87779DC8CF952D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Bir121</b:Tag>
    <b:SourceType>Book</b:SourceType>
    <b:Guid>{EE810263-0FD4-F645-9667-8AF0CA844308}</b:Guid>
    <b:Title>Der Sturm. Zentrum der Avantgarde</b:Title>
    <b:City>Wuppertal</b:City>
    <b:Publisher>Von der Heydt Museum</b:Publisher>
    <b:Year>2012</b:Year>
    <b:NumberVolumes>2</b:NumberVolumes>
    <b:Author>
      <b:Editor>
        <b:NameList>
          <b:Person>
            <b:Last>Birthälmer</b:Last>
            <b:First>A.</b:First>
          </b:Person>
          <b:Person>
            <b:Last>von Hülsen-Esch</b:Last>
            <b:First>A.</b:First>
          </b:Person>
          <b:Person>
            <b:Last>Finck</b:Last>
            <b:First>G.</b:First>
          </b:Person>
        </b:NameList>
      </b:Editor>
    </b:Author>
    <b:RefOrder>1</b:RefOrder>
  </b:Source>
</b:Sources>
</file>

<file path=customXml/itemProps1.xml><?xml version="1.0" encoding="utf-8"?>
<ds:datastoreItem xmlns:ds="http://schemas.openxmlformats.org/officeDocument/2006/customXml" ds:itemID="{FF5E7712-9756-D240-BEB8-D76D32010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</TotalTime>
  <Pages>1</Pages>
  <Words>359</Words>
  <Characters>2077</Characters>
  <Application>Microsoft Macintosh Word</Application>
  <DocSecurity>0</DocSecurity>
  <Lines>36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Tunnicliffe</dc:creator>
  <cp:keywords/>
  <dc:description/>
  <cp:lastModifiedBy>Kevin Tunnicliffe</cp:lastModifiedBy>
  <cp:revision>1</cp:revision>
  <dcterms:created xsi:type="dcterms:W3CDTF">2016-01-14T06:20:00Z</dcterms:created>
  <dcterms:modified xsi:type="dcterms:W3CDTF">2016-01-14T06:23:00Z</dcterms:modified>
</cp:coreProperties>
</file>