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71FC02" w14:textId="77777777" w:rsidTr="00922950">
        <w:tc>
          <w:tcPr>
            <w:tcW w:w="491" w:type="dxa"/>
            <w:vMerge w:val="restart"/>
            <w:shd w:val="clear" w:color="auto" w:fill="A6A6A6" w:themeFill="background1" w:themeFillShade="A6"/>
            <w:textDirection w:val="btLr"/>
          </w:tcPr>
          <w:p w14:paraId="727D6DB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55DAE79753F8F479383ADC7B3A65124"/>
            </w:placeholder>
            <w:showingPlcHdr/>
            <w:dropDownList>
              <w:listItem w:displayText="Dr." w:value="Dr."/>
              <w:listItem w:displayText="Prof." w:value="Prof."/>
            </w:dropDownList>
          </w:sdtPr>
          <w:sdtEndPr/>
          <w:sdtContent>
            <w:tc>
              <w:tcPr>
                <w:tcW w:w="1259" w:type="dxa"/>
              </w:tcPr>
              <w:p w14:paraId="50E752A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8A38BD2DD7819439700509F9BD83E4A"/>
            </w:placeholder>
            <w:text/>
          </w:sdtPr>
          <w:sdtEndPr/>
          <w:sdtContent>
            <w:tc>
              <w:tcPr>
                <w:tcW w:w="2073" w:type="dxa"/>
              </w:tcPr>
              <w:p w14:paraId="5559F794" w14:textId="77777777" w:rsidR="00B574C9" w:rsidRDefault="00A70A35" w:rsidP="00A70A35">
                <w:r>
                  <w:t>Bryony</w:t>
                </w:r>
              </w:p>
            </w:tc>
          </w:sdtContent>
        </w:sdt>
        <w:sdt>
          <w:sdtPr>
            <w:alias w:val="Middle name"/>
            <w:tag w:val="authorMiddleName"/>
            <w:id w:val="-2076034781"/>
            <w:placeholder>
              <w:docPart w:val="988D47E9B9C0B3419870BC33873F7BD6"/>
            </w:placeholder>
            <w:showingPlcHdr/>
            <w:text/>
          </w:sdtPr>
          <w:sdtEndPr/>
          <w:sdtContent>
            <w:tc>
              <w:tcPr>
                <w:tcW w:w="2551" w:type="dxa"/>
              </w:tcPr>
              <w:p w14:paraId="777BC3BA" w14:textId="77777777" w:rsidR="00B574C9" w:rsidRDefault="00B574C9" w:rsidP="00922950">
                <w:r>
                  <w:rPr>
                    <w:rStyle w:val="PlaceholderText"/>
                  </w:rPr>
                  <w:t>[Middle name]</w:t>
                </w:r>
              </w:p>
            </w:tc>
          </w:sdtContent>
        </w:sdt>
        <w:sdt>
          <w:sdtPr>
            <w:alias w:val="Last name"/>
            <w:tag w:val="authorLastName"/>
            <w:id w:val="-1088529830"/>
            <w:placeholder>
              <w:docPart w:val="E6C7460A5FF49645B978656FBCEEAF1D"/>
            </w:placeholder>
            <w:text/>
          </w:sdtPr>
          <w:sdtEndPr/>
          <w:sdtContent>
            <w:tc>
              <w:tcPr>
                <w:tcW w:w="2642" w:type="dxa"/>
              </w:tcPr>
              <w:p w14:paraId="6210A40A" w14:textId="77777777" w:rsidR="00B574C9" w:rsidRDefault="00A70A35" w:rsidP="00A70A35">
                <w:r>
                  <w:t>Randall</w:t>
                </w:r>
              </w:p>
            </w:tc>
          </w:sdtContent>
        </w:sdt>
      </w:tr>
      <w:tr w:rsidR="00B574C9" w14:paraId="3F7D2E4D" w14:textId="77777777" w:rsidTr="001A6A06">
        <w:trPr>
          <w:trHeight w:val="986"/>
        </w:trPr>
        <w:tc>
          <w:tcPr>
            <w:tcW w:w="491" w:type="dxa"/>
            <w:vMerge/>
            <w:shd w:val="clear" w:color="auto" w:fill="A6A6A6" w:themeFill="background1" w:themeFillShade="A6"/>
          </w:tcPr>
          <w:p w14:paraId="36DDB38A" w14:textId="77777777" w:rsidR="00B574C9" w:rsidRPr="001A6A06" w:rsidRDefault="00B574C9" w:rsidP="00CF1542">
            <w:pPr>
              <w:jc w:val="center"/>
              <w:rPr>
                <w:b/>
                <w:color w:val="FFFFFF" w:themeColor="background1"/>
              </w:rPr>
            </w:pPr>
          </w:p>
        </w:tc>
        <w:sdt>
          <w:sdtPr>
            <w:alias w:val="Biography"/>
            <w:tag w:val="authorBiography"/>
            <w:id w:val="938807824"/>
            <w:placeholder>
              <w:docPart w:val="4EE020AA50E2CD49B09DABD5010DF6C1"/>
            </w:placeholder>
            <w:showingPlcHdr/>
          </w:sdtPr>
          <w:sdtEndPr/>
          <w:sdtContent>
            <w:tc>
              <w:tcPr>
                <w:tcW w:w="8525" w:type="dxa"/>
                <w:gridSpan w:val="4"/>
              </w:tcPr>
              <w:p w14:paraId="723D94AA" w14:textId="77777777" w:rsidR="00B574C9" w:rsidRDefault="00B574C9" w:rsidP="00922950">
                <w:r>
                  <w:rPr>
                    <w:rStyle w:val="PlaceholderText"/>
                  </w:rPr>
                  <w:t>[Enter your biography]</w:t>
                </w:r>
              </w:p>
            </w:tc>
          </w:sdtContent>
        </w:sdt>
      </w:tr>
      <w:tr w:rsidR="00B574C9" w14:paraId="3108FACF" w14:textId="77777777" w:rsidTr="001A6A06">
        <w:trPr>
          <w:trHeight w:val="986"/>
        </w:trPr>
        <w:tc>
          <w:tcPr>
            <w:tcW w:w="491" w:type="dxa"/>
            <w:vMerge/>
            <w:shd w:val="clear" w:color="auto" w:fill="A6A6A6" w:themeFill="background1" w:themeFillShade="A6"/>
          </w:tcPr>
          <w:p w14:paraId="40661338" w14:textId="77777777" w:rsidR="00B574C9" w:rsidRPr="001A6A06" w:rsidRDefault="00B574C9" w:rsidP="00CF1542">
            <w:pPr>
              <w:jc w:val="center"/>
              <w:rPr>
                <w:b/>
                <w:color w:val="FFFFFF" w:themeColor="background1"/>
              </w:rPr>
            </w:pPr>
          </w:p>
        </w:tc>
        <w:sdt>
          <w:sdtPr>
            <w:alias w:val="Affiliation"/>
            <w:tag w:val="affiliation"/>
            <w:id w:val="2012937915"/>
            <w:placeholder>
              <w:docPart w:val="2E32EDD64F998D4C874D57E03A7F8012"/>
            </w:placeholder>
            <w:text/>
          </w:sdtPr>
          <w:sdtEndPr/>
          <w:sdtContent>
            <w:tc>
              <w:tcPr>
                <w:tcW w:w="8525" w:type="dxa"/>
                <w:gridSpan w:val="4"/>
              </w:tcPr>
              <w:p w14:paraId="26FC1D9E" w14:textId="77777777" w:rsidR="00B574C9" w:rsidRDefault="00A70A35" w:rsidP="00A70A35">
                <w:r>
                  <w:t>University of Glasgow</w:t>
                </w:r>
              </w:p>
            </w:tc>
          </w:sdtContent>
        </w:sdt>
      </w:tr>
    </w:tbl>
    <w:p w14:paraId="408AAAD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0F9ACC" w14:textId="77777777" w:rsidTr="00244BB0">
        <w:tc>
          <w:tcPr>
            <w:tcW w:w="9016" w:type="dxa"/>
            <w:shd w:val="clear" w:color="auto" w:fill="A6A6A6" w:themeFill="background1" w:themeFillShade="A6"/>
            <w:tcMar>
              <w:top w:w="113" w:type="dxa"/>
              <w:bottom w:w="113" w:type="dxa"/>
            </w:tcMar>
          </w:tcPr>
          <w:p w14:paraId="22C809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E40A50" w14:textId="77777777" w:rsidTr="003F0D73">
        <w:sdt>
          <w:sdtPr>
            <w:alias w:val="Article headword"/>
            <w:tag w:val="articleHeadword"/>
            <w:id w:val="-361440020"/>
            <w:placeholder>
              <w:docPart w:val="8205939330537A418F57C7336313FFBD"/>
            </w:placeholder>
            <w:text/>
          </w:sdtPr>
          <w:sdtContent>
            <w:tc>
              <w:tcPr>
                <w:tcW w:w="9016" w:type="dxa"/>
                <w:tcMar>
                  <w:top w:w="113" w:type="dxa"/>
                  <w:bottom w:w="113" w:type="dxa"/>
                </w:tcMar>
              </w:tcPr>
              <w:p w14:paraId="44B27FF7" w14:textId="77777777" w:rsidR="003F0D73" w:rsidRPr="00A70A35" w:rsidRDefault="00A70A35" w:rsidP="003F0D73">
                <w:pPr>
                  <w:rPr>
                    <w:b/>
                    <w:sz w:val="30"/>
                  </w:rPr>
                </w:pPr>
                <w:r w:rsidRPr="00A70A35">
                  <w:t>Sinclair, May (1863-1946)</w:t>
                </w:r>
              </w:p>
            </w:tc>
          </w:sdtContent>
        </w:sdt>
      </w:tr>
      <w:tr w:rsidR="00464699" w14:paraId="21F48F4C" w14:textId="77777777" w:rsidTr="007821B0">
        <w:sdt>
          <w:sdtPr>
            <w:alias w:val="Variant headwords"/>
            <w:tag w:val="variantHeadwords"/>
            <w:id w:val="173464402"/>
            <w:placeholder>
              <w:docPart w:val="6D4FA035279CAE40B02A13AB779F9908"/>
            </w:placeholder>
            <w:showingPlcHdr/>
          </w:sdtPr>
          <w:sdtEndPr/>
          <w:sdtContent>
            <w:tc>
              <w:tcPr>
                <w:tcW w:w="9016" w:type="dxa"/>
                <w:tcMar>
                  <w:top w:w="113" w:type="dxa"/>
                  <w:bottom w:w="113" w:type="dxa"/>
                </w:tcMar>
              </w:tcPr>
              <w:p w14:paraId="5D6C61E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A0E1DC" w14:textId="77777777" w:rsidTr="003F0D73">
        <w:sdt>
          <w:sdtPr>
            <w:alias w:val="Abstract"/>
            <w:tag w:val="abstract"/>
            <w:id w:val="-635871867"/>
            <w:placeholder>
              <w:docPart w:val="FD942340A2C4D34894639C161FEC7D90"/>
            </w:placeholder>
          </w:sdtPr>
          <w:sdtEndPr/>
          <w:sdtContent>
            <w:tc>
              <w:tcPr>
                <w:tcW w:w="9016" w:type="dxa"/>
                <w:tcMar>
                  <w:top w:w="113" w:type="dxa"/>
                  <w:bottom w:w="113" w:type="dxa"/>
                </w:tcMar>
              </w:tcPr>
              <w:p w14:paraId="3E2A08D0" w14:textId="77777777" w:rsidR="00E85A05" w:rsidRDefault="00A70A35" w:rsidP="00E85A05">
                <w:r w:rsidRPr="00A70A35">
                  <w:t xml:space="preserve">May Sinclair was a novelist, journalist and literary critic. She began writing relatively late in life to help support her family, and while most of her novels would most obviously be categorised as realist, she was a great advocate for the experimentation of writers such as </w:t>
                </w:r>
                <w:r w:rsidRPr="00A70A35">
                  <w:rPr>
                    <w:caps/>
                  </w:rPr>
                  <w:t>Virginia Woolf</w:t>
                </w:r>
                <w:r w:rsidRPr="00A70A35">
                  <w:t xml:space="preserve"> and </w:t>
                </w:r>
                <w:r w:rsidRPr="00A70A35">
                  <w:rPr>
                    <w:caps/>
                  </w:rPr>
                  <w:t>Dorothy Richardson</w:t>
                </w:r>
                <w:r w:rsidRPr="00A70A35">
                  <w:t xml:space="preserve">, and is perhaps most influential today as a literary critic of modernism; she was for example the first critic to use the term ‘stream of consciousness’ in relation to literature. Her first commercial success came with her third novel </w:t>
                </w:r>
                <w:r w:rsidRPr="00A70A35">
                  <w:rPr>
                    <w:i/>
                  </w:rPr>
                  <w:t xml:space="preserve">The Divine Fire </w:t>
                </w:r>
                <w:r w:rsidRPr="00A70A35">
                  <w:t>(1904), a philosophical novel combining a love story with an exploration and critique of the contemporary literary marketplace. Subsequent novels focused largely on social and/or marriage problems, prominent themes in literature of the period. A committed campaigner for women’s rights, her World War One novels (</w:t>
                </w:r>
                <w:proofErr w:type="spellStart"/>
                <w:r w:rsidRPr="00A70A35">
                  <w:rPr>
                    <w:i/>
                  </w:rPr>
                  <w:t>Tasker</w:t>
                </w:r>
                <w:proofErr w:type="spellEnd"/>
                <w:r w:rsidRPr="00A70A35">
                  <w:rPr>
                    <w:i/>
                  </w:rPr>
                  <w:t xml:space="preserve"> Jevons: the Real Story</w:t>
                </w:r>
                <w:r w:rsidRPr="00A70A35">
                  <w:t xml:space="preserve"> of 1916 and </w:t>
                </w:r>
                <w:r w:rsidRPr="00A70A35">
                  <w:rPr>
                    <w:i/>
                  </w:rPr>
                  <w:t>The Tree of Heaven</w:t>
                </w:r>
                <w:r w:rsidRPr="00A70A35">
                  <w:t xml:space="preserve"> of 1917) express her support for the war at a time when the suffrage movement was split between pacifist and pro-combat factions. She wrote two identifiably experimental novels, </w:t>
                </w:r>
                <w:r w:rsidRPr="00A70A35">
                  <w:rPr>
                    <w:i/>
                  </w:rPr>
                  <w:t>Mary Olivier</w:t>
                </w:r>
                <w:r w:rsidRPr="00A70A35">
                  <w:t xml:space="preserve"> (1919) and </w:t>
                </w:r>
                <w:r w:rsidRPr="00A70A35">
                  <w:rPr>
                    <w:i/>
                  </w:rPr>
                  <w:t xml:space="preserve">The Life and Death of Harriett </w:t>
                </w:r>
                <w:proofErr w:type="spellStart"/>
                <w:r w:rsidRPr="00A70A35">
                  <w:rPr>
                    <w:i/>
                  </w:rPr>
                  <w:t>Frean</w:t>
                </w:r>
                <w:proofErr w:type="spellEnd"/>
                <w:r w:rsidRPr="00A70A35">
                  <w:t xml:space="preserve"> (1922), both significantly influenced by her interest in psychoanalysis</w:t>
                </w:r>
                <w:r w:rsidRPr="00A70A35">
                  <w:t>.</w:t>
                </w:r>
              </w:p>
            </w:tc>
          </w:sdtContent>
        </w:sdt>
      </w:tr>
      <w:tr w:rsidR="003F0D73" w14:paraId="0DB0FB7B" w14:textId="77777777" w:rsidTr="003F0D73">
        <w:sdt>
          <w:sdtPr>
            <w:alias w:val="Article text"/>
            <w:tag w:val="articleText"/>
            <w:id w:val="634067588"/>
            <w:placeholder>
              <w:docPart w:val="1AF09737E58CEC47A2237DA804FC52DE"/>
            </w:placeholder>
          </w:sdtPr>
          <w:sdtEndPr>
            <w:rPr>
              <w:b/>
              <w:color w:val="385623" w:themeColor="accent6" w:themeShade="80"/>
            </w:rPr>
          </w:sdtEndPr>
          <w:sdtContent>
            <w:tc>
              <w:tcPr>
                <w:tcW w:w="9016" w:type="dxa"/>
                <w:tcMar>
                  <w:top w:w="113" w:type="dxa"/>
                  <w:bottom w:w="113" w:type="dxa"/>
                </w:tcMar>
              </w:tcPr>
              <w:sdt>
                <w:sdtPr>
                  <w:alias w:val="Abstract"/>
                  <w:tag w:val="abstract"/>
                  <w:id w:val="567995148"/>
                  <w:placeholder>
                    <w:docPart w:val="5F2765A04976E945BA1CA9BBEB033F07"/>
                  </w:placeholder>
                </w:sdtPr>
                <w:sdtContent>
                  <w:p w14:paraId="5005AE01" w14:textId="77777777" w:rsidR="00A70A35" w:rsidRDefault="00A70A35" w:rsidP="00C27FAB">
                    <w:r w:rsidRPr="00A70A35">
                      <w:t xml:space="preserve">May Sinclair was a novelist, journalist and literary critic. She began writing relatively late in life to help support her family, and while most of her novels would most obviously be categorised as realist, she was a great advocate for the experimentation of writers such as </w:t>
                    </w:r>
                    <w:r w:rsidRPr="00A70A35">
                      <w:rPr>
                        <w:caps/>
                      </w:rPr>
                      <w:t>Virginia Woolf</w:t>
                    </w:r>
                    <w:r w:rsidRPr="00A70A35">
                      <w:t xml:space="preserve"> and </w:t>
                    </w:r>
                    <w:r w:rsidRPr="00A70A35">
                      <w:rPr>
                        <w:caps/>
                      </w:rPr>
                      <w:t>Dorothy Richardson</w:t>
                    </w:r>
                    <w:r w:rsidRPr="00A70A35">
                      <w:t xml:space="preserve">, and is perhaps most influential today as a literary critic of modernism; she was for example the first critic to use the term ‘stream of consciousness’ in relation to literature. Her first commercial success came with her third novel </w:t>
                    </w:r>
                    <w:r w:rsidRPr="00A70A35">
                      <w:rPr>
                        <w:i/>
                      </w:rPr>
                      <w:t xml:space="preserve">The Divine Fire </w:t>
                    </w:r>
                    <w:r w:rsidRPr="00A70A35">
                      <w:t>(1904), a philosophical novel combining a love story with an exploration and critique of the contemporary literary marketplace. Subsequent novels focused largely on social and/or marriage problems, prominent themes in literature of the period. A committed campaigner for women’s rights, her World War One novels (</w:t>
                    </w:r>
                    <w:proofErr w:type="spellStart"/>
                    <w:r w:rsidRPr="00A70A35">
                      <w:rPr>
                        <w:i/>
                      </w:rPr>
                      <w:t>Tasker</w:t>
                    </w:r>
                    <w:proofErr w:type="spellEnd"/>
                    <w:r w:rsidRPr="00A70A35">
                      <w:rPr>
                        <w:i/>
                      </w:rPr>
                      <w:t xml:space="preserve"> Jevons: the Real Story</w:t>
                    </w:r>
                    <w:r w:rsidRPr="00A70A35">
                      <w:t xml:space="preserve"> of 1916 and </w:t>
                    </w:r>
                    <w:r w:rsidRPr="00A70A35">
                      <w:rPr>
                        <w:i/>
                      </w:rPr>
                      <w:t>The Tree of Heaven</w:t>
                    </w:r>
                    <w:r w:rsidRPr="00A70A35">
                      <w:t xml:space="preserve"> of 1917) express her support for the war at a time when the suffrage movement was split between pacifist and pro-combat factions. She wrote two identifiably experimental novels, </w:t>
                    </w:r>
                    <w:r w:rsidRPr="00A70A35">
                      <w:rPr>
                        <w:i/>
                      </w:rPr>
                      <w:t>Mary Olivier</w:t>
                    </w:r>
                    <w:r w:rsidRPr="00A70A35">
                      <w:t xml:space="preserve"> (1919) and </w:t>
                    </w:r>
                    <w:r w:rsidRPr="00A70A35">
                      <w:rPr>
                        <w:i/>
                      </w:rPr>
                      <w:t xml:space="preserve">The Life and Death of Harriett </w:t>
                    </w:r>
                    <w:proofErr w:type="spellStart"/>
                    <w:r w:rsidRPr="00A70A35">
                      <w:rPr>
                        <w:i/>
                      </w:rPr>
                      <w:t>Frean</w:t>
                    </w:r>
                    <w:proofErr w:type="spellEnd"/>
                    <w:r w:rsidRPr="00A70A35">
                      <w:t xml:space="preserve"> (1922), both significantly influenced by her interest in psychoanalysis.</w:t>
                    </w:r>
                  </w:p>
                </w:sdtContent>
              </w:sdt>
              <w:p w14:paraId="04F14A96" w14:textId="77777777" w:rsidR="00A70A35" w:rsidRDefault="00A70A35" w:rsidP="00C27FAB"/>
              <w:p w14:paraId="37C71763" w14:textId="77777777" w:rsidR="00A70A35" w:rsidRPr="00A70A35" w:rsidRDefault="00A70A35" w:rsidP="00A70A35">
                <w:pPr>
                  <w:pStyle w:val="Authornote"/>
                </w:pPr>
                <w:r w:rsidRPr="00A70A35">
                  <w:t>Selected list of works</w:t>
                </w:r>
              </w:p>
              <w:p w14:paraId="6BD901F6" w14:textId="77777777" w:rsidR="00A70A35" w:rsidRPr="00A70A35" w:rsidRDefault="00A70A35" w:rsidP="00A70A35">
                <w:pPr>
                  <w:pStyle w:val="Authornote"/>
                  <w:rPr>
                    <w:rFonts w:eastAsia="Times New Roman"/>
                    <w:i/>
                    <w:iCs/>
                    <w:color w:val="000000"/>
                    <w:lang w:eastAsia="en-GB"/>
                  </w:rPr>
                </w:pPr>
              </w:p>
              <w:p w14:paraId="7F2D21C4"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Audrey Craven</w:t>
                </w:r>
                <w:r w:rsidRPr="00A70A35">
                  <w:rPr>
                    <w:rFonts w:eastAsia="Times New Roman"/>
                    <w:color w:val="000000"/>
                    <w:lang w:eastAsia="en-GB"/>
                  </w:rPr>
                  <w:t xml:space="preserve"> (1897)</w:t>
                </w:r>
              </w:p>
              <w:p w14:paraId="01754F86"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The Divine Fire</w:t>
                </w:r>
                <w:r w:rsidRPr="00A70A35">
                  <w:rPr>
                    <w:rFonts w:eastAsia="Times New Roman"/>
                    <w:color w:val="000000"/>
                    <w:lang w:eastAsia="en-GB"/>
                  </w:rPr>
                  <w:t xml:space="preserve"> (1904)</w:t>
                </w:r>
              </w:p>
              <w:p w14:paraId="0C7869C7"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The Helpmate</w:t>
                </w:r>
                <w:r w:rsidRPr="00A70A35">
                  <w:rPr>
                    <w:rFonts w:eastAsia="Times New Roman"/>
                    <w:color w:val="000000"/>
                    <w:lang w:eastAsia="en-GB"/>
                  </w:rPr>
                  <w:t xml:space="preserve"> (1907)</w:t>
                </w:r>
              </w:p>
              <w:p w14:paraId="027E9D36"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lastRenderedPageBreak/>
                  <w:t>The Judgment of Eve</w:t>
                </w:r>
                <w:r w:rsidRPr="00A70A35">
                  <w:rPr>
                    <w:rFonts w:eastAsia="Times New Roman"/>
                    <w:color w:val="000000"/>
                    <w:lang w:eastAsia="en-GB"/>
                  </w:rPr>
                  <w:t xml:space="preserve"> (1907)</w:t>
                </w:r>
              </w:p>
              <w:p w14:paraId="4E61DC26"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The Immortal Moment</w:t>
                </w:r>
                <w:r w:rsidRPr="00A70A35">
                  <w:rPr>
                    <w:rFonts w:eastAsia="Times New Roman"/>
                    <w:color w:val="000000"/>
                    <w:lang w:eastAsia="en-GB"/>
                  </w:rPr>
                  <w:t xml:space="preserve"> (1908)</w:t>
                </w:r>
              </w:p>
              <w:p w14:paraId="1B47707E"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The Creators</w:t>
                </w:r>
                <w:r w:rsidRPr="00A70A35">
                  <w:rPr>
                    <w:rFonts w:eastAsia="Times New Roman"/>
                    <w:color w:val="000000"/>
                    <w:lang w:eastAsia="en-GB"/>
                  </w:rPr>
                  <w:t xml:space="preserve"> (1910)</w:t>
                </w:r>
              </w:p>
              <w:p w14:paraId="1EB359EF"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The Flaw in the Crystal</w:t>
                </w:r>
                <w:r w:rsidRPr="00A70A35">
                  <w:rPr>
                    <w:rFonts w:eastAsia="Times New Roman"/>
                    <w:color w:val="000000"/>
                    <w:lang w:eastAsia="en-GB"/>
                  </w:rPr>
                  <w:t xml:space="preserve"> (1912)</w:t>
                </w:r>
              </w:p>
              <w:p w14:paraId="618DD63A"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 xml:space="preserve">The Three </w:t>
                </w:r>
                <w:proofErr w:type="spellStart"/>
                <w:r w:rsidRPr="00A70A35">
                  <w:rPr>
                    <w:rFonts w:eastAsia="Times New Roman"/>
                    <w:i/>
                    <w:iCs/>
                    <w:color w:val="000000"/>
                    <w:lang w:eastAsia="en-GB"/>
                  </w:rPr>
                  <w:t>Brontës</w:t>
                </w:r>
                <w:proofErr w:type="spellEnd"/>
                <w:r w:rsidRPr="00A70A35">
                  <w:rPr>
                    <w:rFonts w:eastAsia="Times New Roman"/>
                    <w:color w:val="000000"/>
                    <w:lang w:eastAsia="en-GB"/>
                  </w:rPr>
                  <w:t xml:space="preserve"> (1912)</w:t>
                </w:r>
              </w:p>
              <w:p w14:paraId="196055F3"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Feminism</w:t>
                </w:r>
                <w:r w:rsidRPr="00A70A35">
                  <w:rPr>
                    <w:rFonts w:eastAsia="Times New Roman"/>
                    <w:color w:val="000000"/>
                    <w:lang w:eastAsia="en-GB"/>
                  </w:rPr>
                  <w:t xml:space="preserve"> (1912)</w:t>
                </w:r>
              </w:p>
              <w:p w14:paraId="1FCE0DD1"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The Three Sisters</w:t>
                </w:r>
                <w:r w:rsidRPr="00A70A35">
                  <w:rPr>
                    <w:rFonts w:eastAsia="Times New Roman"/>
                    <w:color w:val="000000"/>
                    <w:lang w:eastAsia="en-GB"/>
                  </w:rPr>
                  <w:t xml:space="preserve"> (1914)</w:t>
                </w:r>
              </w:p>
              <w:p w14:paraId="3EF4C9CA"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The Return of the Prodigal</w:t>
                </w:r>
                <w:r w:rsidRPr="00A70A35">
                  <w:rPr>
                    <w:rFonts w:eastAsia="Times New Roman"/>
                    <w:color w:val="000000"/>
                    <w:lang w:eastAsia="en-GB"/>
                  </w:rPr>
                  <w:t xml:space="preserve"> (1914)</w:t>
                </w:r>
              </w:p>
              <w:p w14:paraId="4FEE336E"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A Journal of Impressions in Belgium</w:t>
                </w:r>
                <w:r w:rsidRPr="00A70A35">
                  <w:rPr>
                    <w:rFonts w:eastAsia="Times New Roman"/>
                    <w:color w:val="000000"/>
                    <w:lang w:eastAsia="en-GB"/>
                  </w:rPr>
                  <w:t xml:space="preserve"> (1915)</w:t>
                </w:r>
              </w:p>
              <w:p w14:paraId="0037F621"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The Belfry</w:t>
                </w:r>
                <w:r w:rsidRPr="00A70A35">
                  <w:rPr>
                    <w:rFonts w:eastAsia="Times New Roman"/>
                    <w:color w:val="000000"/>
                    <w:lang w:eastAsia="en-GB"/>
                  </w:rPr>
                  <w:t xml:space="preserve"> (1916)</w:t>
                </w:r>
              </w:p>
              <w:p w14:paraId="7DEA0A6E" w14:textId="77777777" w:rsidR="00A70A35" w:rsidRPr="00A70A35" w:rsidRDefault="00A70A35" w:rsidP="00A70A35">
                <w:pPr>
                  <w:pStyle w:val="Authornote"/>
                  <w:rPr>
                    <w:rFonts w:eastAsia="Times New Roman"/>
                    <w:color w:val="000000"/>
                    <w:lang w:eastAsia="en-GB"/>
                  </w:rPr>
                </w:pPr>
                <w:proofErr w:type="spellStart"/>
                <w:r w:rsidRPr="00A70A35">
                  <w:rPr>
                    <w:rFonts w:eastAsia="Times New Roman"/>
                    <w:i/>
                    <w:iCs/>
                    <w:color w:val="000000"/>
                    <w:lang w:eastAsia="en-GB"/>
                  </w:rPr>
                  <w:t>Tasker</w:t>
                </w:r>
                <w:proofErr w:type="spellEnd"/>
                <w:r w:rsidRPr="00A70A35">
                  <w:rPr>
                    <w:rFonts w:eastAsia="Times New Roman"/>
                    <w:i/>
                    <w:iCs/>
                    <w:color w:val="000000"/>
                    <w:lang w:eastAsia="en-GB"/>
                  </w:rPr>
                  <w:t xml:space="preserve"> Jevons: The Real Story</w:t>
                </w:r>
                <w:r w:rsidRPr="00A70A35">
                  <w:rPr>
                    <w:rFonts w:eastAsia="Times New Roman"/>
                    <w:color w:val="000000"/>
                    <w:lang w:eastAsia="en-GB"/>
                  </w:rPr>
                  <w:t xml:space="preserve"> (1916)</w:t>
                </w:r>
              </w:p>
              <w:p w14:paraId="169F11E1"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The Tree of Heaven</w:t>
                </w:r>
                <w:r w:rsidRPr="00A70A35">
                  <w:rPr>
                    <w:rFonts w:eastAsia="Times New Roman"/>
                    <w:color w:val="000000"/>
                    <w:lang w:eastAsia="en-GB"/>
                  </w:rPr>
                  <w:t xml:space="preserve"> (1917)</w:t>
                </w:r>
              </w:p>
              <w:p w14:paraId="6F7DA699"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 xml:space="preserve">A </w:t>
                </w:r>
                <w:proofErr w:type="spellStart"/>
                <w:r w:rsidRPr="00A70A35">
                  <w:rPr>
                    <w:rFonts w:eastAsia="Times New Roman"/>
                    <w:i/>
                    <w:iCs/>
                    <w:color w:val="000000"/>
                    <w:lang w:eastAsia="en-GB"/>
                  </w:rPr>
                  <w:t>Defense</w:t>
                </w:r>
                <w:proofErr w:type="spellEnd"/>
                <w:r w:rsidRPr="00A70A35">
                  <w:rPr>
                    <w:rFonts w:eastAsia="Times New Roman"/>
                    <w:i/>
                    <w:iCs/>
                    <w:color w:val="000000"/>
                    <w:lang w:eastAsia="en-GB"/>
                  </w:rPr>
                  <w:t xml:space="preserve"> of </w:t>
                </w:r>
                <w:proofErr w:type="gramStart"/>
                <w:r w:rsidRPr="00A70A35">
                  <w:rPr>
                    <w:rFonts w:eastAsia="Times New Roman"/>
                    <w:i/>
                    <w:iCs/>
                    <w:color w:val="000000"/>
                    <w:lang w:eastAsia="en-GB"/>
                  </w:rPr>
                  <w:t>Idealism :</w:t>
                </w:r>
                <w:proofErr w:type="gramEnd"/>
                <w:r w:rsidRPr="00A70A35">
                  <w:rPr>
                    <w:rFonts w:eastAsia="Times New Roman"/>
                    <w:i/>
                    <w:iCs/>
                    <w:color w:val="000000"/>
                    <w:lang w:eastAsia="en-GB"/>
                  </w:rPr>
                  <w:t xml:space="preserve"> Some Questions &amp; Conclusions</w:t>
                </w:r>
                <w:r w:rsidRPr="00A70A35">
                  <w:rPr>
                    <w:rFonts w:eastAsia="Times New Roman"/>
                    <w:color w:val="000000"/>
                    <w:lang w:eastAsia="en-GB"/>
                  </w:rPr>
                  <w:t xml:space="preserve"> (1917)</w:t>
                </w:r>
              </w:p>
              <w:p w14:paraId="426D2ED2"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Mary Olivier: A Life</w:t>
                </w:r>
                <w:r w:rsidRPr="00A70A35">
                  <w:rPr>
                    <w:rFonts w:eastAsia="Times New Roman"/>
                    <w:color w:val="000000"/>
                    <w:lang w:eastAsia="en-GB"/>
                  </w:rPr>
                  <w:t xml:space="preserve"> (1919)</w:t>
                </w:r>
              </w:p>
              <w:p w14:paraId="71AA1636"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 xml:space="preserve">Life and Death of Harriett </w:t>
                </w:r>
                <w:proofErr w:type="spellStart"/>
                <w:r w:rsidRPr="00A70A35">
                  <w:rPr>
                    <w:rFonts w:eastAsia="Times New Roman"/>
                    <w:i/>
                    <w:iCs/>
                    <w:color w:val="000000"/>
                    <w:lang w:eastAsia="en-GB"/>
                  </w:rPr>
                  <w:t>Frean</w:t>
                </w:r>
                <w:proofErr w:type="spellEnd"/>
                <w:r w:rsidRPr="00A70A35">
                  <w:rPr>
                    <w:rFonts w:eastAsia="Times New Roman"/>
                    <w:color w:val="000000"/>
                    <w:lang w:eastAsia="en-GB"/>
                  </w:rPr>
                  <w:t xml:space="preserve"> (1922)</w:t>
                </w:r>
              </w:p>
              <w:p w14:paraId="25231359"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The New Idealism</w:t>
                </w:r>
                <w:r w:rsidRPr="00A70A35">
                  <w:rPr>
                    <w:rFonts w:eastAsia="Times New Roman"/>
                    <w:color w:val="000000"/>
                    <w:lang w:eastAsia="en-GB"/>
                  </w:rPr>
                  <w:t xml:space="preserve"> (1922)</w:t>
                </w:r>
              </w:p>
              <w:p w14:paraId="4DAA0F61"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Uncanny Stories</w:t>
                </w:r>
                <w:r w:rsidRPr="00A70A35">
                  <w:rPr>
                    <w:rFonts w:eastAsia="Times New Roman"/>
                    <w:color w:val="000000"/>
                    <w:lang w:eastAsia="en-GB"/>
                  </w:rPr>
                  <w:t xml:space="preserve"> (1923)</w:t>
                </w:r>
              </w:p>
              <w:p w14:paraId="101CD21C"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 xml:space="preserve">Arnold </w:t>
                </w:r>
                <w:proofErr w:type="spellStart"/>
                <w:r w:rsidRPr="00A70A35">
                  <w:rPr>
                    <w:rFonts w:eastAsia="Times New Roman"/>
                    <w:i/>
                    <w:iCs/>
                    <w:color w:val="000000"/>
                    <w:lang w:eastAsia="en-GB"/>
                  </w:rPr>
                  <w:t>Waterlow</w:t>
                </w:r>
                <w:proofErr w:type="spellEnd"/>
                <w:r w:rsidRPr="00A70A35">
                  <w:rPr>
                    <w:rFonts w:eastAsia="Times New Roman"/>
                    <w:color w:val="000000"/>
                    <w:lang w:eastAsia="en-GB"/>
                  </w:rPr>
                  <w:t xml:space="preserve"> (1924)</w:t>
                </w:r>
              </w:p>
              <w:p w14:paraId="3CB535CB"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 xml:space="preserve">The Rector of </w:t>
                </w:r>
                <w:proofErr w:type="spellStart"/>
                <w:r w:rsidRPr="00A70A35">
                  <w:rPr>
                    <w:rFonts w:eastAsia="Times New Roman"/>
                    <w:i/>
                    <w:iCs/>
                    <w:color w:val="000000"/>
                    <w:lang w:eastAsia="en-GB"/>
                  </w:rPr>
                  <w:t>Wyck</w:t>
                </w:r>
                <w:proofErr w:type="spellEnd"/>
                <w:r w:rsidRPr="00A70A35">
                  <w:rPr>
                    <w:rFonts w:eastAsia="Times New Roman"/>
                    <w:color w:val="000000"/>
                    <w:lang w:eastAsia="en-GB"/>
                  </w:rPr>
                  <w:t xml:space="preserve"> (1925)</w:t>
                </w:r>
              </w:p>
              <w:p w14:paraId="0EDD7A60"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 xml:space="preserve">The </w:t>
                </w:r>
                <w:proofErr w:type="spellStart"/>
                <w:r w:rsidRPr="00A70A35">
                  <w:rPr>
                    <w:rFonts w:eastAsia="Times New Roman"/>
                    <w:i/>
                    <w:iCs/>
                    <w:color w:val="000000"/>
                    <w:lang w:eastAsia="en-GB"/>
                  </w:rPr>
                  <w:t>Allinghams</w:t>
                </w:r>
                <w:proofErr w:type="spellEnd"/>
                <w:r w:rsidRPr="00A70A35">
                  <w:rPr>
                    <w:rFonts w:eastAsia="Times New Roman"/>
                    <w:color w:val="000000"/>
                    <w:lang w:eastAsia="en-GB"/>
                  </w:rPr>
                  <w:t xml:space="preserve"> (1927)</w:t>
                </w:r>
              </w:p>
              <w:p w14:paraId="61AC6F3E" w14:textId="77777777" w:rsidR="00A70A35" w:rsidRPr="00A70A35" w:rsidRDefault="00A70A35" w:rsidP="00A70A35">
                <w:pPr>
                  <w:pStyle w:val="Authornote"/>
                  <w:rPr>
                    <w:rFonts w:eastAsia="Times New Roman"/>
                    <w:color w:val="000000"/>
                    <w:lang w:eastAsia="en-GB"/>
                  </w:rPr>
                </w:pPr>
                <w:r w:rsidRPr="00A70A35">
                  <w:rPr>
                    <w:rFonts w:eastAsia="Times New Roman"/>
                    <w:i/>
                    <w:iCs/>
                    <w:color w:val="000000"/>
                    <w:lang w:eastAsia="en-GB"/>
                  </w:rPr>
                  <w:t>Tales Told by Simpson</w:t>
                </w:r>
                <w:r w:rsidRPr="00A70A35">
                  <w:rPr>
                    <w:rFonts w:eastAsia="Times New Roman"/>
                    <w:color w:val="000000"/>
                    <w:lang w:eastAsia="en-GB"/>
                  </w:rPr>
                  <w:t xml:space="preserve"> (1930) stories</w:t>
                </w:r>
              </w:p>
              <w:p w14:paraId="2F348A78" w14:textId="77777777" w:rsidR="003F0D73" w:rsidRPr="00A70A35" w:rsidRDefault="00A70A35" w:rsidP="00A70A35">
                <w:pPr>
                  <w:pStyle w:val="Authornote"/>
                  <w:rPr>
                    <w:rFonts w:eastAsia="Times New Roman"/>
                    <w:color w:val="000000"/>
                    <w:sz w:val="26"/>
                    <w:szCs w:val="26"/>
                    <w:lang w:eastAsia="en-GB"/>
                  </w:rPr>
                </w:pPr>
                <w:r w:rsidRPr="00A70A35">
                  <w:rPr>
                    <w:rFonts w:eastAsia="Times New Roman"/>
                    <w:i/>
                    <w:iCs/>
                    <w:color w:val="000000"/>
                    <w:lang w:eastAsia="en-GB"/>
                  </w:rPr>
                  <w:t>The Intercessor, and Other Stories</w:t>
                </w:r>
                <w:r w:rsidRPr="00A70A35">
                  <w:rPr>
                    <w:rFonts w:eastAsia="Times New Roman"/>
                    <w:color w:val="000000"/>
                    <w:lang w:eastAsia="en-GB"/>
                  </w:rPr>
                  <w:t xml:space="preserve"> (1931)</w:t>
                </w:r>
              </w:p>
            </w:tc>
          </w:sdtContent>
        </w:sdt>
      </w:tr>
      <w:tr w:rsidR="003235A7" w14:paraId="7CD3EAB1" w14:textId="77777777" w:rsidTr="003235A7">
        <w:tc>
          <w:tcPr>
            <w:tcW w:w="9016" w:type="dxa"/>
          </w:tcPr>
          <w:p w14:paraId="59AC680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C7D663367DDFB4DA915C3C287D10703"/>
              </w:placeholder>
            </w:sdtPr>
            <w:sdtEndPr/>
            <w:sdtContent>
              <w:p w14:paraId="461F1C1F" w14:textId="77777777" w:rsidR="00A70A35" w:rsidRDefault="00A70A35" w:rsidP="00A70A35"/>
              <w:p w14:paraId="3286B3B8" w14:textId="77777777" w:rsidR="00A70A35" w:rsidRDefault="00A70A35" w:rsidP="00A70A35">
                <w:sdt>
                  <w:sdtPr>
                    <w:id w:val="1293475291"/>
                    <w:citation/>
                  </w:sdtPr>
                  <w:sdtContent>
                    <w:r>
                      <w:fldChar w:fldCharType="begin"/>
                    </w:r>
                    <w:r>
                      <w:rPr>
                        <w:lang w:val="en-US"/>
                      </w:rPr>
                      <w:instrText xml:space="preserve"> CITATION Bol73 \l 1033 </w:instrText>
                    </w:r>
                    <w:r>
                      <w:fldChar w:fldCharType="separate"/>
                    </w:r>
                    <w:r>
                      <w:rPr>
                        <w:noProof/>
                        <w:lang w:val="en-US"/>
                      </w:rPr>
                      <w:t>(Boll)</w:t>
                    </w:r>
                    <w:r>
                      <w:fldChar w:fldCharType="end"/>
                    </w:r>
                  </w:sdtContent>
                </w:sdt>
              </w:p>
              <w:p w14:paraId="74A9673E" w14:textId="77777777" w:rsidR="00A70A35" w:rsidRDefault="00A70A35" w:rsidP="00A70A35"/>
              <w:p w14:paraId="21EAA7B7" w14:textId="77777777" w:rsidR="00A70A35" w:rsidRDefault="00A70A35" w:rsidP="00A70A35">
                <w:sdt>
                  <w:sdtPr>
                    <w:id w:val="-287425879"/>
                    <w:citation/>
                  </w:sdtPr>
                  <w:sdtContent>
                    <w:r>
                      <w:fldChar w:fldCharType="begin"/>
                    </w:r>
                    <w:r>
                      <w:rPr>
                        <w:lang w:val="en-US"/>
                      </w:rPr>
                      <w:instrText xml:space="preserve"> CITATION Kun06 \l 1033 </w:instrText>
                    </w:r>
                    <w:r>
                      <w:fldChar w:fldCharType="separate"/>
                    </w:r>
                    <w:r>
                      <w:rPr>
                        <w:noProof/>
                        <w:lang w:val="en-US"/>
                      </w:rPr>
                      <w:t>(Kunka and Troy)</w:t>
                    </w:r>
                    <w:r>
                      <w:fldChar w:fldCharType="end"/>
                    </w:r>
                  </w:sdtContent>
                </w:sdt>
              </w:p>
              <w:p w14:paraId="4230EA6D" w14:textId="77777777" w:rsidR="00A70A35" w:rsidRDefault="00A70A35" w:rsidP="00A70A35"/>
              <w:p w14:paraId="699E345B" w14:textId="77777777" w:rsidR="00A70A35" w:rsidRDefault="00A70A35" w:rsidP="00A70A35">
                <w:sdt>
                  <w:sdtPr>
                    <w:id w:val="-1565337271"/>
                    <w:citation/>
                  </w:sdtPr>
                  <w:sdtContent>
                    <w:r>
                      <w:fldChar w:fldCharType="begin"/>
                    </w:r>
                    <w:r>
                      <w:rPr>
                        <w:lang w:val="en-US"/>
                      </w:rPr>
                      <w:instrText xml:space="preserve"> CITATION Rai00 \l 1033 </w:instrText>
                    </w:r>
                    <w:r>
                      <w:fldChar w:fldCharType="separate"/>
                    </w:r>
                    <w:r>
                      <w:rPr>
                        <w:noProof/>
                        <w:lang w:val="en-US"/>
                      </w:rPr>
                      <w:t>(Raitt)</w:t>
                    </w:r>
                    <w:r>
                      <w:fldChar w:fldCharType="end"/>
                    </w:r>
                  </w:sdtContent>
                </w:sdt>
              </w:p>
              <w:p w14:paraId="754B8250" w14:textId="77777777" w:rsidR="00A70A35" w:rsidRDefault="00A70A35" w:rsidP="00A70A35"/>
              <w:p w14:paraId="6CD32F8B" w14:textId="77777777" w:rsidR="003235A7" w:rsidRDefault="00A70A35" w:rsidP="00A70A35">
                <w:sdt>
                  <w:sdtPr>
                    <w:id w:val="-1792736255"/>
                    <w:citation/>
                  </w:sdtPr>
                  <w:sdtContent>
                    <w:r>
                      <w:fldChar w:fldCharType="begin"/>
                    </w:r>
                    <w:r>
                      <w:rPr>
                        <w:lang w:val="en-US"/>
                      </w:rPr>
                      <w:instrText xml:space="preserve"> CITATION Zeg76 \l 1033 </w:instrText>
                    </w:r>
                    <w:r>
                      <w:fldChar w:fldCharType="separate"/>
                    </w:r>
                    <w:r>
                      <w:rPr>
                        <w:noProof/>
                        <w:lang w:val="en-US"/>
                      </w:rPr>
                      <w:t>(Zegger)</w:t>
                    </w:r>
                    <w:r>
                      <w:fldChar w:fldCharType="end"/>
                    </w:r>
                  </w:sdtContent>
                </w:sdt>
              </w:p>
              <w:bookmarkStart w:id="0" w:name="_GoBack" w:displacedByCustomXml="next"/>
              <w:bookmarkEnd w:id="0" w:displacedByCustomXml="next"/>
            </w:sdtContent>
          </w:sdt>
        </w:tc>
      </w:tr>
    </w:tbl>
    <w:p w14:paraId="68DF8A9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A392F" w14:textId="77777777" w:rsidR="002E0B9D" w:rsidRDefault="002E0B9D" w:rsidP="007A0D55">
      <w:pPr>
        <w:spacing w:after="0" w:line="240" w:lineRule="auto"/>
      </w:pPr>
      <w:r>
        <w:separator/>
      </w:r>
    </w:p>
  </w:endnote>
  <w:endnote w:type="continuationSeparator" w:id="0">
    <w:p w14:paraId="09B1D8FE" w14:textId="77777777" w:rsidR="002E0B9D" w:rsidRDefault="002E0B9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50AFD" w14:textId="77777777" w:rsidR="002E0B9D" w:rsidRDefault="002E0B9D" w:rsidP="007A0D55">
      <w:pPr>
        <w:spacing w:after="0" w:line="240" w:lineRule="auto"/>
      </w:pPr>
      <w:r>
        <w:separator/>
      </w:r>
    </w:p>
  </w:footnote>
  <w:footnote w:type="continuationSeparator" w:id="0">
    <w:p w14:paraId="5E21DDB0" w14:textId="77777777" w:rsidR="002E0B9D" w:rsidRDefault="002E0B9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5B6A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3CAD4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B9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0B9D"/>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0A35"/>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B6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0B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0B9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0B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0B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5DAE79753F8F479383ADC7B3A65124"/>
        <w:category>
          <w:name w:val="General"/>
          <w:gallery w:val="placeholder"/>
        </w:category>
        <w:types>
          <w:type w:val="bbPlcHdr"/>
        </w:types>
        <w:behaviors>
          <w:behavior w:val="content"/>
        </w:behaviors>
        <w:guid w:val="{B991774E-5B1B-4441-807D-0F4E21C6ABC5}"/>
      </w:docPartPr>
      <w:docPartBody>
        <w:p w:rsidR="00000000" w:rsidRDefault="0064531A">
          <w:pPr>
            <w:pStyle w:val="955DAE79753F8F479383ADC7B3A65124"/>
          </w:pPr>
          <w:r w:rsidRPr="00CC586D">
            <w:rPr>
              <w:rStyle w:val="PlaceholderText"/>
              <w:b/>
              <w:color w:val="FFFFFF" w:themeColor="background1"/>
            </w:rPr>
            <w:t>[Salutation]</w:t>
          </w:r>
        </w:p>
      </w:docPartBody>
    </w:docPart>
    <w:docPart>
      <w:docPartPr>
        <w:name w:val="48A38BD2DD7819439700509F9BD83E4A"/>
        <w:category>
          <w:name w:val="General"/>
          <w:gallery w:val="placeholder"/>
        </w:category>
        <w:types>
          <w:type w:val="bbPlcHdr"/>
        </w:types>
        <w:behaviors>
          <w:behavior w:val="content"/>
        </w:behaviors>
        <w:guid w:val="{7A9321E8-4AC9-4E40-BBC9-EBF98C055142}"/>
      </w:docPartPr>
      <w:docPartBody>
        <w:p w:rsidR="00000000" w:rsidRDefault="0064531A">
          <w:pPr>
            <w:pStyle w:val="48A38BD2DD7819439700509F9BD83E4A"/>
          </w:pPr>
          <w:r>
            <w:rPr>
              <w:rStyle w:val="PlaceholderText"/>
            </w:rPr>
            <w:t>[First name]</w:t>
          </w:r>
        </w:p>
      </w:docPartBody>
    </w:docPart>
    <w:docPart>
      <w:docPartPr>
        <w:name w:val="988D47E9B9C0B3419870BC33873F7BD6"/>
        <w:category>
          <w:name w:val="General"/>
          <w:gallery w:val="placeholder"/>
        </w:category>
        <w:types>
          <w:type w:val="bbPlcHdr"/>
        </w:types>
        <w:behaviors>
          <w:behavior w:val="content"/>
        </w:behaviors>
        <w:guid w:val="{7978835D-3A59-DF46-9B08-5D98BD2D5846}"/>
      </w:docPartPr>
      <w:docPartBody>
        <w:p w:rsidR="00000000" w:rsidRDefault="0064531A">
          <w:pPr>
            <w:pStyle w:val="988D47E9B9C0B3419870BC33873F7BD6"/>
          </w:pPr>
          <w:r>
            <w:rPr>
              <w:rStyle w:val="PlaceholderText"/>
            </w:rPr>
            <w:t>[Middle name]</w:t>
          </w:r>
        </w:p>
      </w:docPartBody>
    </w:docPart>
    <w:docPart>
      <w:docPartPr>
        <w:name w:val="E6C7460A5FF49645B978656FBCEEAF1D"/>
        <w:category>
          <w:name w:val="General"/>
          <w:gallery w:val="placeholder"/>
        </w:category>
        <w:types>
          <w:type w:val="bbPlcHdr"/>
        </w:types>
        <w:behaviors>
          <w:behavior w:val="content"/>
        </w:behaviors>
        <w:guid w:val="{6A600B29-7E85-C441-B3CE-FF30D91247DD}"/>
      </w:docPartPr>
      <w:docPartBody>
        <w:p w:rsidR="00000000" w:rsidRDefault="0064531A">
          <w:pPr>
            <w:pStyle w:val="E6C7460A5FF49645B978656FBCEEAF1D"/>
          </w:pPr>
          <w:r>
            <w:rPr>
              <w:rStyle w:val="PlaceholderText"/>
            </w:rPr>
            <w:t>[Last</w:t>
          </w:r>
          <w:r>
            <w:rPr>
              <w:rStyle w:val="PlaceholderText"/>
            </w:rPr>
            <w:t xml:space="preserve"> name]</w:t>
          </w:r>
        </w:p>
      </w:docPartBody>
    </w:docPart>
    <w:docPart>
      <w:docPartPr>
        <w:name w:val="4EE020AA50E2CD49B09DABD5010DF6C1"/>
        <w:category>
          <w:name w:val="General"/>
          <w:gallery w:val="placeholder"/>
        </w:category>
        <w:types>
          <w:type w:val="bbPlcHdr"/>
        </w:types>
        <w:behaviors>
          <w:behavior w:val="content"/>
        </w:behaviors>
        <w:guid w:val="{1034ABC1-8FC8-D140-9C25-81C2EAA002E0}"/>
      </w:docPartPr>
      <w:docPartBody>
        <w:p w:rsidR="00000000" w:rsidRDefault="0064531A">
          <w:pPr>
            <w:pStyle w:val="4EE020AA50E2CD49B09DABD5010DF6C1"/>
          </w:pPr>
          <w:r>
            <w:rPr>
              <w:rStyle w:val="PlaceholderText"/>
            </w:rPr>
            <w:t>[Enter your biography]</w:t>
          </w:r>
        </w:p>
      </w:docPartBody>
    </w:docPart>
    <w:docPart>
      <w:docPartPr>
        <w:name w:val="2E32EDD64F998D4C874D57E03A7F8012"/>
        <w:category>
          <w:name w:val="General"/>
          <w:gallery w:val="placeholder"/>
        </w:category>
        <w:types>
          <w:type w:val="bbPlcHdr"/>
        </w:types>
        <w:behaviors>
          <w:behavior w:val="content"/>
        </w:behaviors>
        <w:guid w:val="{9B59461C-39C7-C548-8A3B-E58637978813}"/>
      </w:docPartPr>
      <w:docPartBody>
        <w:p w:rsidR="00000000" w:rsidRDefault="0064531A">
          <w:pPr>
            <w:pStyle w:val="2E32EDD64F998D4C874D57E03A7F8012"/>
          </w:pPr>
          <w:r>
            <w:rPr>
              <w:rStyle w:val="PlaceholderText"/>
            </w:rPr>
            <w:t>[Enter the institution with which you are affiliated]</w:t>
          </w:r>
        </w:p>
      </w:docPartBody>
    </w:docPart>
    <w:docPart>
      <w:docPartPr>
        <w:name w:val="8205939330537A418F57C7336313FFBD"/>
        <w:category>
          <w:name w:val="General"/>
          <w:gallery w:val="placeholder"/>
        </w:category>
        <w:types>
          <w:type w:val="bbPlcHdr"/>
        </w:types>
        <w:behaviors>
          <w:behavior w:val="content"/>
        </w:behaviors>
        <w:guid w:val="{DFB9DE80-2138-E24F-B47F-B9DF22135553}"/>
      </w:docPartPr>
      <w:docPartBody>
        <w:p w:rsidR="00000000" w:rsidRDefault="0064531A">
          <w:pPr>
            <w:pStyle w:val="8205939330537A418F57C7336313FFBD"/>
          </w:pPr>
          <w:r w:rsidRPr="00EF74F7">
            <w:rPr>
              <w:b/>
              <w:color w:val="808080" w:themeColor="background1" w:themeShade="80"/>
            </w:rPr>
            <w:t>[Enter the headword for your article]</w:t>
          </w:r>
        </w:p>
      </w:docPartBody>
    </w:docPart>
    <w:docPart>
      <w:docPartPr>
        <w:name w:val="6D4FA035279CAE40B02A13AB779F9908"/>
        <w:category>
          <w:name w:val="General"/>
          <w:gallery w:val="placeholder"/>
        </w:category>
        <w:types>
          <w:type w:val="bbPlcHdr"/>
        </w:types>
        <w:behaviors>
          <w:behavior w:val="content"/>
        </w:behaviors>
        <w:guid w:val="{8D8D7F06-1A01-704E-9DD3-B4A1CB258381}"/>
      </w:docPartPr>
      <w:docPartBody>
        <w:p w:rsidR="00000000" w:rsidRDefault="0064531A">
          <w:pPr>
            <w:pStyle w:val="6D4FA035279CAE40B02A13AB779F99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942340A2C4D34894639C161FEC7D90"/>
        <w:category>
          <w:name w:val="General"/>
          <w:gallery w:val="placeholder"/>
        </w:category>
        <w:types>
          <w:type w:val="bbPlcHdr"/>
        </w:types>
        <w:behaviors>
          <w:behavior w:val="content"/>
        </w:behaviors>
        <w:guid w:val="{DE5A52B6-0BC7-D741-8882-2EB1476B83EB}"/>
      </w:docPartPr>
      <w:docPartBody>
        <w:p w:rsidR="00000000" w:rsidRDefault="0064531A">
          <w:pPr>
            <w:pStyle w:val="FD942340A2C4D34894639C161FEC7D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AF09737E58CEC47A2237DA804FC52DE"/>
        <w:category>
          <w:name w:val="General"/>
          <w:gallery w:val="placeholder"/>
        </w:category>
        <w:types>
          <w:type w:val="bbPlcHdr"/>
        </w:types>
        <w:behaviors>
          <w:behavior w:val="content"/>
        </w:behaviors>
        <w:guid w:val="{FA3B493C-57A6-254F-ACC6-C185F9C19FDB}"/>
      </w:docPartPr>
      <w:docPartBody>
        <w:p w:rsidR="00000000" w:rsidRDefault="0064531A">
          <w:pPr>
            <w:pStyle w:val="1AF09737E58CEC47A2237DA804FC52D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C7D663367DDFB4DA915C3C287D10703"/>
        <w:category>
          <w:name w:val="General"/>
          <w:gallery w:val="placeholder"/>
        </w:category>
        <w:types>
          <w:type w:val="bbPlcHdr"/>
        </w:types>
        <w:behaviors>
          <w:behavior w:val="content"/>
        </w:behaviors>
        <w:guid w:val="{8D751375-840B-7643-B570-214172F2DB6E}"/>
      </w:docPartPr>
      <w:docPartBody>
        <w:p w:rsidR="00000000" w:rsidRDefault="0064531A">
          <w:pPr>
            <w:pStyle w:val="5C7D663367DDFB4DA915C3C287D10703"/>
          </w:pPr>
          <w:r>
            <w:rPr>
              <w:rStyle w:val="PlaceholderText"/>
            </w:rPr>
            <w:t>[Enter citations for further reading here]</w:t>
          </w:r>
        </w:p>
      </w:docPartBody>
    </w:docPart>
    <w:docPart>
      <w:docPartPr>
        <w:name w:val="5F2765A04976E945BA1CA9BBEB033F07"/>
        <w:category>
          <w:name w:val="General"/>
          <w:gallery w:val="placeholder"/>
        </w:category>
        <w:types>
          <w:type w:val="bbPlcHdr"/>
        </w:types>
        <w:behaviors>
          <w:behavior w:val="content"/>
        </w:behaviors>
        <w:guid w:val="{F8034547-E7AA-A042-8769-434E36D572DF}"/>
      </w:docPartPr>
      <w:docPartBody>
        <w:p w:rsidR="00000000" w:rsidRDefault="0064531A" w:rsidP="0064531A">
          <w:pPr>
            <w:pStyle w:val="5F2765A04976E945BA1CA9BBEB033F0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31A"/>
    <w:rsid w:val="006453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531A"/>
    <w:rPr>
      <w:color w:val="808080"/>
    </w:rPr>
  </w:style>
  <w:style w:type="paragraph" w:customStyle="1" w:styleId="955DAE79753F8F479383ADC7B3A65124">
    <w:name w:val="955DAE79753F8F479383ADC7B3A65124"/>
  </w:style>
  <w:style w:type="paragraph" w:customStyle="1" w:styleId="48A38BD2DD7819439700509F9BD83E4A">
    <w:name w:val="48A38BD2DD7819439700509F9BD83E4A"/>
  </w:style>
  <w:style w:type="paragraph" w:customStyle="1" w:styleId="988D47E9B9C0B3419870BC33873F7BD6">
    <w:name w:val="988D47E9B9C0B3419870BC33873F7BD6"/>
  </w:style>
  <w:style w:type="paragraph" w:customStyle="1" w:styleId="E6C7460A5FF49645B978656FBCEEAF1D">
    <w:name w:val="E6C7460A5FF49645B978656FBCEEAF1D"/>
  </w:style>
  <w:style w:type="paragraph" w:customStyle="1" w:styleId="4EE020AA50E2CD49B09DABD5010DF6C1">
    <w:name w:val="4EE020AA50E2CD49B09DABD5010DF6C1"/>
  </w:style>
  <w:style w:type="paragraph" w:customStyle="1" w:styleId="2E32EDD64F998D4C874D57E03A7F8012">
    <w:name w:val="2E32EDD64F998D4C874D57E03A7F8012"/>
  </w:style>
  <w:style w:type="paragraph" w:customStyle="1" w:styleId="8205939330537A418F57C7336313FFBD">
    <w:name w:val="8205939330537A418F57C7336313FFBD"/>
  </w:style>
  <w:style w:type="paragraph" w:customStyle="1" w:styleId="6D4FA035279CAE40B02A13AB779F9908">
    <w:name w:val="6D4FA035279CAE40B02A13AB779F9908"/>
  </w:style>
  <w:style w:type="paragraph" w:customStyle="1" w:styleId="FD942340A2C4D34894639C161FEC7D90">
    <w:name w:val="FD942340A2C4D34894639C161FEC7D90"/>
  </w:style>
  <w:style w:type="paragraph" w:customStyle="1" w:styleId="1AF09737E58CEC47A2237DA804FC52DE">
    <w:name w:val="1AF09737E58CEC47A2237DA804FC52DE"/>
  </w:style>
  <w:style w:type="paragraph" w:customStyle="1" w:styleId="5C7D663367DDFB4DA915C3C287D10703">
    <w:name w:val="5C7D663367DDFB4DA915C3C287D10703"/>
  </w:style>
  <w:style w:type="paragraph" w:customStyle="1" w:styleId="5F2765A04976E945BA1CA9BBEB033F07">
    <w:name w:val="5F2765A04976E945BA1CA9BBEB033F07"/>
    <w:rsid w:val="0064531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531A"/>
    <w:rPr>
      <w:color w:val="808080"/>
    </w:rPr>
  </w:style>
  <w:style w:type="paragraph" w:customStyle="1" w:styleId="955DAE79753F8F479383ADC7B3A65124">
    <w:name w:val="955DAE79753F8F479383ADC7B3A65124"/>
  </w:style>
  <w:style w:type="paragraph" w:customStyle="1" w:styleId="48A38BD2DD7819439700509F9BD83E4A">
    <w:name w:val="48A38BD2DD7819439700509F9BD83E4A"/>
  </w:style>
  <w:style w:type="paragraph" w:customStyle="1" w:styleId="988D47E9B9C0B3419870BC33873F7BD6">
    <w:name w:val="988D47E9B9C0B3419870BC33873F7BD6"/>
  </w:style>
  <w:style w:type="paragraph" w:customStyle="1" w:styleId="E6C7460A5FF49645B978656FBCEEAF1D">
    <w:name w:val="E6C7460A5FF49645B978656FBCEEAF1D"/>
  </w:style>
  <w:style w:type="paragraph" w:customStyle="1" w:styleId="4EE020AA50E2CD49B09DABD5010DF6C1">
    <w:name w:val="4EE020AA50E2CD49B09DABD5010DF6C1"/>
  </w:style>
  <w:style w:type="paragraph" w:customStyle="1" w:styleId="2E32EDD64F998D4C874D57E03A7F8012">
    <w:name w:val="2E32EDD64F998D4C874D57E03A7F8012"/>
  </w:style>
  <w:style w:type="paragraph" w:customStyle="1" w:styleId="8205939330537A418F57C7336313FFBD">
    <w:name w:val="8205939330537A418F57C7336313FFBD"/>
  </w:style>
  <w:style w:type="paragraph" w:customStyle="1" w:styleId="6D4FA035279CAE40B02A13AB779F9908">
    <w:name w:val="6D4FA035279CAE40B02A13AB779F9908"/>
  </w:style>
  <w:style w:type="paragraph" w:customStyle="1" w:styleId="FD942340A2C4D34894639C161FEC7D90">
    <w:name w:val="FD942340A2C4D34894639C161FEC7D90"/>
  </w:style>
  <w:style w:type="paragraph" w:customStyle="1" w:styleId="1AF09737E58CEC47A2237DA804FC52DE">
    <w:name w:val="1AF09737E58CEC47A2237DA804FC52DE"/>
  </w:style>
  <w:style w:type="paragraph" w:customStyle="1" w:styleId="5C7D663367DDFB4DA915C3C287D10703">
    <w:name w:val="5C7D663367DDFB4DA915C3C287D10703"/>
  </w:style>
  <w:style w:type="paragraph" w:customStyle="1" w:styleId="5F2765A04976E945BA1CA9BBEB033F07">
    <w:name w:val="5F2765A04976E945BA1CA9BBEB033F07"/>
    <w:rsid w:val="006453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Bol73</b:Tag>
    <b:SourceType>Book</b:SourceType>
    <b:Guid>{D6239878-EC28-9B4C-AB90-123061236D9C}</b:Guid>
    <b:Author>
      <b:Author>
        <b:NameList>
          <b:Person>
            <b:Last>Boll</b:Last>
            <b:First>Theophilus</b:First>
            <b:Middle>E. M.</b:Middle>
          </b:Person>
        </b:NameList>
      </b:Author>
    </b:Author>
    <b:Title>Miss May Sinclair: Novelist; A Biographical and Critical Introduction</b:Title>
    <b:City>Cranberry</b:City>
    <b:StateProvince>NJ</b:StateProvince>
    <b:Publisher>Associated University Presses</b:Publisher>
    <b:Year>1973</b:Year>
    <b:RefOrder>1</b:RefOrder>
  </b:Source>
  <b:Source>
    <b:Tag>Kun06</b:Tag>
    <b:SourceType>Book</b:SourceType>
    <b:Guid>{A0A7728B-BA48-2549-AAAA-9B650AACA893}</b:Guid>
    <b:Title>May Sinclair: moving towards the modern</b:Title>
    <b:City>Aldershot</b:City>
    <b:Publisher>Ashgate</b:Publisher>
    <b:Year>2006</b:Year>
    <b:Author>
      <b:Editor>
        <b:NameList>
          <b:Person>
            <b:Last>Kunka</b:Last>
            <b:First>Andrew</b:First>
            <b:Middle>J.</b:Middle>
          </b:Person>
          <b:Person>
            <b:Last>Troy</b:Last>
            <b:First>Michele</b:First>
            <b:Middle>K.</b:Middle>
          </b:Person>
        </b:NameList>
      </b:Editor>
    </b:Author>
    <b:RefOrder>2</b:RefOrder>
  </b:Source>
  <b:Source>
    <b:Tag>Rai00</b:Tag>
    <b:SourceType>Book</b:SourceType>
    <b:Guid>{11904CC6-0C43-9642-863F-D7400BE82379}</b:Guid>
    <b:Author>
      <b:Author>
        <b:NameList>
          <b:Person>
            <b:Last>Raitt</b:Last>
            <b:First>Suzanne</b:First>
          </b:Person>
        </b:NameList>
      </b:Author>
    </b:Author>
    <b:Title>May Sinclair: A Modern Victorian</b:Title>
    <b:City>Oxford</b:City>
    <b:Publisher>Clarendon Press</b:Publisher>
    <b:Year>2000</b:Year>
    <b:RefOrder>3</b:RefOrder>
  </b:Source>
  <b:Source>
    <b:Tag>Zeg76</b:Tag>
    <b:SourceType>Book</b:SourceType>
    <b:Guid>{48A25901-9544-404C-9619-835FDD87AC0E}</b:Guid>
    <b:Author>
      <b:Author>
        <b:NameList>
          <b:Person>
            <b:Last>Zegger</b:Last>
            <b:First>Hrissey</b:First>
            <b:Middle>D.</b:Middle>
          </b:Person>
        </b:NameList>
      </b:Author>
    </b:Author>
    <b:Title>May Sinclair</b:Title>
    <b:City>Boston</b:City>
    <b:Publisher>Twayne</b:Publisher>
    <b:Year>1976</b:Year>
    <b:RefOrder>4</b:RefOrder>
  </b:Source>
</b:Sources>
</file>

<file path=customXml/itemProps1.xml><?xml version="1.0" encoding="utf-8"?>
<ds:datastoreItem xmlns:ds="http://schemas.openxmlformats.org/officeDocument/2006/customXml" ds:itemID="{505FE16A-C1A5-BC48-AA22-9A1732194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544</Words>
  <Characters>3106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2016-01-20T04:39:00Z</dcterms:created>
  <dcterms:modified xsi:type="dcterms:W3CDTF">2016-01-20T04:45:00Z</dcterms:modified>
</cp:coreProperties>
</file>