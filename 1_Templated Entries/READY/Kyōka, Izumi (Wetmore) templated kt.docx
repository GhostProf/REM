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37B41D7516E0842AA6417133F3736F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AFAF8C93EAE344A9C9856D4F901AC7"/>
            </w:placeholder>
            <w:text/>
          </w:sdtPr>
          <w:sdtEndPr/>
          <w:sdtContent>
            <w:tc>
              <w:tcPr>
                <w:tcW w:w="2073" w:type="dxa"/>
              </w:tcPr>
              <w:p w:rsidR="00B574C9" w:rsidRDefault="0036699A" w:rsidP="0036699A">
                <w:r>
                  <w:t>Kevin</w:t>
                </w:r>
              </w:p>
            </w:tc>
          </w:sdtContent>
        </w:sdt>
        <w:sdt>
          <w:sdtPr>
            <w:alias w:val="Middle name"/>
            <w:tag w:val="authorMiddleName"/>
            <w:id w:val="-2076034781"/>
            <w:placeholder>
              <w:docPart w:val="50B19C8869BFC847914A5B6BECC3ACF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23C861214CF0044AA3D4A6138E15CB8"/>
            </w:placeholder>
            <w:text/>
          </w:sdtPr>
          <w:sdtEndPr/>
          <w:sdtContent>
            <w:tc>
              <w:tcPr>
                <w:tcW w:w="2642" w:type="dxa"/>
              </w:tcPr>
              <w:p w:rsidR="00B574C9" w:rsidRDefault="0036699A" w:rsidP="0036699A">
                <w:r>
                  <w:t>Wetmore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302CD4337A71B4DBF4196ED6C9C71B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6D08D9B43E00B438D0BAAADEC4CDA43"/>
            </w:placeholder>
            <w:text/>
          </w:sdtPr>
          <w:sdtEndPr/>
          <w:sdtContent>
            <w:tc>
              <w:tcPr>
                <w:tcW w:w="8525" w:type="dxa"/>
                <w:gridSpan w:val="4"/>
              </w:tcPr>
              <w:p w:rsidR="00B574C9" w:rsidRDefault="0036699A" w:rsidP="0036699A">
                <w:r>
                  <w:t>Loyola Marymount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D32BB3FD9D6B342B2CA0C49D39C1893"/>
            </w:placeholder>
            <w:text/>
          </w:sdtPr>
          <w:sdtContent>
            <w:tc>
              <w:tcPr>
                <w:tcW w:w="9016" w:type="dxa"/>
                <w:tcMar>
                  <w:top w:w="113" w:type="dxa"/>
                  <w:bottom w:w="113" w:type="dxa"/>
                </w:tcMar>
              </w:tcPr>
              <w:p w:rsidR="003F0D73" w:rsidRPr="00FB589A" w:rsidRDefault="0036699A" w:rsidP="003F0D73">
                <w:pPr>
                  <w:rPr>
                    <w:b/>
                  </w:rPr>
                </w:pPr>
                <w:r w:rsidRPr="00D621BB">
                  <w:rPr>
                    <w:rFonts w:ascii="Times New Roman" w:hAnsi="Times New Roman" w:cs="Times New Roman"/>
                    <w:sz w:val="24"/>
                    <w:szCs w:val="24"/>
                    <w:lang w:val="en-US"/>
                  </w:rPr>
                  <w:t xml:space="preserve">Izumi </w:t>
                </w:r>
                <w:proofErr w:type="spellStart"/>
                <w:r w:rsidRPr="00D621BB">
                  <w:rPr>
                    <w:rFonts w:ascii="Times New Roman" w:hAnsi="Times New Roman" w:cs="Times New Roman"/>
                    <w:sz w:val="24"/>
                    <w:szCs w:val="24"/>
                    <w:lang w:val="en-US"/>
                  </w:rPr>
                  <w:t>Kyōka</w:t>
                </w:r>
                <w:proofErr w:type="spellEnd"/>
                <w:r w:rsidRPr="00D621BB">
                  <w:rPr>
                    <w:rFonts w:ascii="Times New Roman" w:hAnsi="Times New Roman" w:cs="Times New Roman"/>
                    <w:sz w:val="24"/>
                    <w:szCs w:val="24"/>
                    <w:lang w:val="en-US"/>
                  </w:rPr>
                  <w:t xml:space="preserve"> (1873-1939)</w:t>
                </w:r>
              </w:p>
            </w:tc>
          </w:sdtContent>
        </w:sdt>
      </w:tr>
      <w:tr w:rsidR="00464699" w:rsidTr="007821B0">
        <w:sdt>
          <w:sdtPr>
            <w:alias w:val="Variant headwords"/>
            <w:tag w:val="variantHeadwords"/>
            <w:id w:val="173464402"/>
            <w:placeholder>
              <w:docPart w:val="40B58330CD11A04AAF8876206F8DA0F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C76D814E40EF1468ED6EB6F298B1029"/>
            </w:placeholder>
          </w:sdtPr>
          <w:sdtEndPr/>
          <w:sdtContent>
            <w:tc>
              <w:tcPr>
                <w:tcW w:w="9016" w:type="dxa"/>
                <w:tcMar>
                  <w:top w:w="113" w:type="dxa"/>
                  <w:bottom w:w="113" w:type="dxa"/>
                </w:tcMar>
              </w:tcPr>
              <w:p w:rsidR="0036699A" w:rsidRDefault="0036699A" w:rsidP="0036699A">
                <w:r>
                  <w:t xml:space="preserve">Izumi </w:t>
                </w:r>
                <w:proofErr w:type="spellStart"/>
                <w:r>
                  <w:t>Kyōka</w:t>
                </w:r>
                <w:proofErr w:type="spellEnd"/>
                <w:r>
                  <w:t xml:space="preserve"> was a novelist and </w:t>
                </w:r>
                <w:proofErr w:type="spellStart"/>
                <w:r>
                  <w:t>shimpa</w:t>
                </w:r>
                <w:proofErr w:type="spellEnd"/>
                <w:r>
                  <w:t xml:space="preserve"> playwright whose plays provided the heart of the </w:t>
                </w:r>
                <w:proofErr w:type="spellStart"/>
                <w:r>
                  <w:t>shimpa</w:t>
                </w:r>
                <w:proofErr w:type="spellEnd"/>
                <w:r>
                  <w:t xml:space="preserve"> repertory and demonstrated a new model for dramatic literature.  Izumi’s work tended towards anti-naturalism, with supernatural elements, romanticism, and a yearning for the pre-modern past.  His plays represent a transitional form from traditional to modern Japanese theatre.</w:t>
                </w:r>
              </w:p>
              <w:p w:rsidR="0036699A" w:rsidRDefault="0036699A" w:rsidP="0036699A"/>
              <w:p w:rsidR="00E85A05" w:rsidRDefault="0036699A" w:rsidP="00E85A05">
                <w:r>
                  <w:t xml:space="preserve">Izumi emerged in the 1890s as a novelist and short story author.  Other writers adapted Izumi’s novels for the </w:t>
                </w:r>
                <w:proofErr w:type="spellStart"/>
                <w:r>
                  <w:t>shimpa</w:t>
                </w:r>
                <w:proofErr w:type="spellEnd"/>
                <w:r>
                  <w:t xml:space="preserve"> stage, evoking the Tokugawa era while also embracing the mood and modes of Meiji and Taisho Japan.  Most notably, Kawakami </w:t>
                </w:r>
                <w:proofErr w:type="spellStart"/>
                <w:r>
                  <w:t>Otojiro</w:t>
                </w:r>
                <w:proofErr w:type="spellEnd"/>
                <w:r>
                  <w:t xml:space="preserve"> adapted Izumi’s 1894 novel </w:t>
                </w:r>
                <w:proofErr w:type="spellStart"/>
                <w:r w:rsidRPr="00C70540">
                  <w:rPr>
                    <w:i/>
                  </w:rPr>
                  <w:t>Giketsu</w:t>
                </w:r>
                <w:proofErr w:type="spellEnd"/>
                <w:r w:rsidRPr="00C70540">
                  <w:rPr>
                    <w:i/>
                  </w:rPr>
                  <w:t xml:space="preserve"> </w:t>
                </w:r>
                <w:proofErr w:type="spellStart"/>
                <w:r w:rsidRPr="00C70540">
                  <w:rPr>
                    <w:i/>
                  </w:rPr>
                  <w:t>kyōketsu</w:t>
                </w:r>
                <w:proofErr w:type="spellEnd"/>
                <w:r>
                  <w:t xml:space="preserve"> (Loyal Blood, Valiant Blood) as </w:t>
                </w:r>
                <w:proofErr w:type="spellStart"/>
                <w:r w:rsidRPr="00C70540">
                  <w:rPr>
                    <w:i/>
                  </w:rPr>
                  <w:t>Taki</w:t>
                </w:r>
                <w:proofErr w:type="spellEnd"/>
                <w:r w:rsidRPr="00C70540">
                  <w:rPr>
                    <w:i/>
                  </w:rPr>
                  <w:t xml:space="preserve"> no </w:t>
                </w:r>
                <w:proofErr w:type="spellStart"/>
                <w:r w:rsidRPr="00C70540">
                  <w:rPr>
                    <w:i/>
                  </w:rPr>
                  <w:t>shiraito</w:t>
                </w:r>
                <w:proofErr w:type="spellEnd"/>
                <w:r>
                  <w:t xml:space="preserve">, the first full-fledged </w:t>
                </w:r>
                <w:proofErr w:type="spellStart"/>
                <w:r>
                  <w:t>shimpa</w:t>
                </w:r>
                <w:proofErr w:type="spellEnd"/>
                <w:r>
                  <w:t xml:space="preserve"> adaptation of a popular novel.   It remains </w:t>
                </w:r>
                <w:proofErr w:type="spellStart"/>
                <w:r>
                  <w:t>shinpa’s</w:t>
                </w:r>
                <w:proofErr w:type="spellEnd"/>
                <w:r>
                  <w:t xml:space="preserve"> and Izumi’s most successful drama.  The floodgates opened on a series of stage adaptations of popular literature.  </w:t>
                </w:r>
                <w:r w:rsidRPr="00D76910">
                  <w:t>A dozen plays adapted from Izumi’s fiction</w:t>
                </w:r>
                <w:r>
                  <w:t xml:space="preserve">, including </w:t>
                </w:r>
                <w:proofErr w:type="spellStart"/>
                <w:r w:rsidRPr="00D76910">
                  <w:rPr>
                    <w:i/>
                  </w:rPr>
                  <w:t>Tatsumi</w:t>
                </w:r>
                <w:proofErr w:type="spellEnd"/>
                <w:r w:rsidRPr="00D76910">
                  <w:rPr>
                    <w:i/>
                  </w:rPr>
                  <w:t xml:space="preserve"> </w:t>
                </w:r>
                <w:proofErr w:type="spellStart"/>
                <w:r w:rsidRPr="00D76910">
                  <w:rPr>
                    <w:i/>
                  </w:rPr>
                  <w:t>kōdan</w:t>
                </w:r>
                <w:proofErr w:type="spellEnd"/>
                <w:r>
                  <w:t xml:space="preserve"> (A Tale of the Southwest Quarter, 1900), </w:t>
                </w:r>
                <w:proofErr w:type="spellStart"/>
                <w:r w:rsidRPr="00D76910">
                  <w:rPr>
                    <w:i/>
                  </w:rPr>
                  <w:t>Tsuya</w:t>
                </w:r>
                <w:proofErr w:type="spellEnd"/>
                <w:r w:rsidRPr="00D76910">
                  <w:rPr>
                    <w:i/>
                  </w:rPr>
                  <w:t xml:space="preserve"> </w:t>
                </w:r>
                <w:proofErr w:type="spellStart"/>
                <w:r w:rsidRPr="00D76910">
                  <w:rPr>
                    <w:i/>
                  </w:rPr>
                  <w:t>monogatari</w:t>
                </w:r>
                <w:proofErr w:type="spellEnd"/>
                <w:r>
                  <w:t xml:space="preserve"> (The Virgin’s Tale, 1906), </w:t>
                </w:r>
                <w:proofErr w:type="spellStart"/>
                <w:proofErr w:type="gramStart"/>
                <w:r w:rsidRPr="00D76910">
                  <w:rPr>
                    <w:i/>
                  </w:rPr>
                  <w:t>Shirasagi</w:t>
                </w:r>
                <w:proofErr w:type="spellEnd"/>
                <w:r w:rsidRPr="00D76910">
                  <w:rPr>
                    <w:i/>
                  </w:rPr>
                  <w:t xml:space="preserve"> </w:t>
                </w:r>
                <w:r>
                  <w:t xml:space="preserve">(The White Heron, 1910) and </w:t>
                </w:r>
                <w:r w:rsidRPr="00D76910">
                  <w:rPr>
                    <w:i/>
                  </w:rPr>
                  <w:t xml:space="preserve">Keiko </w:t>
                </w:r>
                <w:proofErr w:type="spellStart"/>
                <w:r w:rsidRPr="00D76910">
                  <w:rPr>
                    <w:i/>
                  </w:rPr>
                  <w:t>ōgi</w:t>
                </w:r>
                <w:proofErr w:type="spellEnd"/>
                <w:proofErr w:type="gramEnd"/>
                <w:r>
                  <w:t xml:space="preserve"> (The Practice Fan, 1912).  </w:t>
                </w:r>
                <w:r w:rsidRPr="00D76910">
                  <w:t xml:space="preserve"> </w:t>
                </w:r>
                <w:r>
                  <w:t xml:space="preserve">Izumi’s novels tended towards stories of young men in tragic relationships with female entertainers.  Strong maternal figures in these stories can be traced back to </w:t>
                </w:r>
                <w:r w:rsidRPr="00E1290C">
                  <w:t>his mother dying when he was ten</w:t>
                </w:r>
                <w:r>
                  <w:t xml:space="preserve">.  Izumi received no royalties from these adaptations, but they brought him fame and public interest, which revived his career.  </w:t>
                </w:r>
              </w:p>
            </w:tc>
          </w:sdtContent>
        </w:sdt>
      </w:tr>
      <w:tr w:rsidR="003F0D73" w:rsidTr="003F0D73">
        <w:sdt>
          <w:sdtPr>
            <w:alias w:val="Article text"/>
            <w:tag w:val="articleText"/>
            <w:id w:val="634067588"/>
            <w:placeholder>
              <w:docPart w:val="5D65FC10B37BCE459EF18E1E309A1A0C"/>
            </w:placeholder>
          </w:sdtPr>
          <w:sdtEndPr/>
          <w:sdtContent>
            <w:tc>
              <w:tcPr>
                <w:tcW w:w="9016" w:type="dxa"/>
                <w:tcMar>
                  <w:top w:w="113" w:type="dxa"/>
                  <w:bottom w:w="113" w:type="dxa"/>
                </w:tcMar>
              </w:tcPr>
              <w:p w:rsidR="0036699A" w:rsidRDefault="0036699A" w:rsidP="0036699A">
                <w:r>
                  <w:t xml:space="preserve">Izumi </w:t>
                </w:r>
                <w:proofErr w:type="spellStart"/>
                <w:r>
                  <w:t>Kyōka</w:t>
                </w:r>
                <w:proofErr w:type="spellEnd"/>
                <w:r>
                  <w:t xml:space="preserve"> was a novelist and </w:t>
                </w:r>
                <w:proofErr w:type="spellStart"/>
                <w:r>
                  <w:t>shimpa</w:t>
                </w:r>
                <w:proofErr w:type="spellEnd"/>
                <w:r>
                  <w:t xml:space="preserve"> playwright whose plays provided the heart of the </w:t>
                </w:r>
                <w:proofErr w:type="spellStart"/>
                <w:r>
                  <w:t>shimpa</w:t>
                </w:r>
                <w:proofErr w:type="spellEnd"/>
                <w:r>
                  <w:t xml:space="preserve"> repertory and demonstrated a new model for dramatic literature.  Izumi’s work tended towards anti-naturalism, with supernatural elements, romanticism, and a yearning for the pre-modern past.  His plays represent a transitional form from traditional to modern Japanese theatre.</w:t>
                </w:r>
              </w:p>
              <w:p w:rsidR="0036699A" w:rsidRDefault="0036699A" w:rsidP="0036699A"/>
              <w:p w:rsidR="0036699A" w:rsidRDefault="0036699A" w:rsidP="0036699A">
                <w:r>
                  <w:t xml:space="preserve">Izumi emerged in the 1890s as a novelist and short story author.  Other writers adapted Izumi’s novels for the </w:t>
                </w:r>
                <w:proofErr w:type="spellStart"/>
                <w:r>
                  <w:t>shimpa</w:t>
                </w:r>
                <w:proofErr w:type="spellEnd"/>
                <w:r>
                  <w:t xml:space="preserve"> stage, evoking the Tokugawa era while also embracing the mood and modes of Meiji and Taisho Japan.  Most notably, Kawakami </w:t>
                </w:r>
                <w:proofErr w:type="spellStart"/>
                <w:r>
                  <w:t>Otojiro</w:t>
                </w:r>
                <w:proofErr w:type="spellEnd"/>
                <w:r>
                  <w:t xml:space="preserve"> adapted Izumi’s 1894 novel </w:t>
                </w:r>
                <w:proofErr w:type="spellStart"/>
                <w:r w:rsidRPr="00C70540">
                  <w:rPr>
                    <w:i/>
                  </w:rPr>
                  <w:t>Giketsu</w:t>
                </w:r>
                <w:proofErr w:type="spellEnd"/>
                <w:r w:rsidRPr="00C70540">
                  <w:rPr>
                    <w:i/>
                  </w:rPr>
                  <w:t xml:space="preserve"> </w:t>
                </w:r>
                <w:proofErr w:type="spellStart"/>
                <w:r w:rsidRPr="00C70540">
                  <w:rPr>
                    <w:i/>
                  </w:rPr>
                  <w:t>kyōketsu</w:t>
                </w:r>
                <w:proofErr w:type="spellEnd"/>
                <w:r>
                  <w:t xml:space="preserve"> (Loyal Blood, Valiant Blood) as </w:t>
                </w:r>
                <w:proofErr w:type="spellStart"/>
                <w:r w:rsidRPr="00C70540">
                  <w:rPr>
                    <w:i/>
                  </w:rPr>
                  <w:t>Taki</w:t>
                </w:r>
                <w:proofErr w:type="spellEnd"/>
                <w:r w:rsidRPr="00C70540">
                  <w:rPr>
                    <w:i/>
                  </w:rPr>
                  <w:t xml:space="preserve"> no </w:t>
                </w:r>
                <w:proofErr w:type="spellStart"/>
                <w:r w:rsidRPr="00C70540">
                  <w:rPr>
                    <w:i/>
                  </w:rPr>
                  <w:t>shiraito</w:t>
                </w:r>
                <w:proofErr w:type="spellEnd"/>
                <w:r>
                  <w:t xml:space="preserve">, the first full-fledged </w:t>
                </w:r>
                <w:proofErr w:type="spellStart"/>
                <w:r>
                  <w:t>shimpa</w:t>
                </w:r>
                <w:proofErr w:type="spellEnd"/>
                <w:r>
                  <w:t xml:space="preserve"> adaptation of a popular novel.   It remains </w:t>
                </w:r>
                <w:proofErr w:type="spellStart"/>
                <w:r>
                  <w:t>shinpa’s</w:t>
                </w:r>
                <w:proofErr w:type="spellEnd"/>
                <w:r>
                  <w:t xml:space="preserve"> and Izumi’s most successful drama.  The floodgates opened on a series of stage adaptations of popular literature.  </w:t>
                </w:r>
                <w:r w:rsidRPr="00D76910">
                  <w:t>A dozen plays adapted from Izumi’s fiction</w:t>
                </w:r>
                <w:r>
                  <w:t xml:space="preserve">, including </w:t>
                </w:r>
                <w:proofErr w:type="spellStart"/>
                <w:r w:rsidRPr="00D76910">
                  <w:rPr>
                    <w:i/>
                  </w:rPr>
                  <w:t>Tatsumi</w:t>
                </w:r>
                <w:proofErr w:type="spellEnd"/>
                <w:r w:rsidRPr="00D76910">
                  <w:rPr>
                    <w:i/>
                  </w:rPr>
                  <w:t xml:space="preserve"> </w:t>
                </w:r>
                <w:proofErr w:type="spellStart"/>
                <w:r w:rsidRPr="00D76910">
                  <w:rPr>
                    <w:i/>
                  </w:rPr>
                  <w:t>kōdan</w:t>
                </w:r>
                <w:proofErr w:type="spellEnd"/>
                <w:r>
                  <w:t xml:space="preserve"> (A Tale of the Southwest Quarter, 1900), </w:t>
                </w:r>
                <w:proofErr w:type="spellStart"/>
                <w:r w:rsidRPr="00D76910">
                  <w:rPr>
                    <w:i/>
                  </w:rPr>
                  <w:t>Tsuya</w:t>
                </w:r>
                <w:proofErr w:type="spellEnd"/>
                <w:r w:rsidRPr="00D76910">
                  <w:rPr>
                    <w:i/>
                  </w:rPr>
                  <w:t xml:space="preserve"> </w:t>
                </w:r>
                <w:proofErr w:type="spellStart"/>
                <w:r w:rsidRPr="00D76910">
                  <w:rPr>
                    <w:i/>
                  </w:rPr>
                  <w:t>monogatari</w:t>
                </w:r>
                <w:proofErr w:type="spellEnd"/>
                <w:r>
                  <w:t xml:space="preserve"> (The Virgin’s Tale, 1906), </w:t>
                </w:r>
                <w:proofErr w:type="spellStart"/>
                <w:proofErr w:type="gramStart"/>
                <w:r w:rsidRPr="00D76910">
                  <w:rPr>
                    <w:i/>
                  </w:rPr>
                  <w:t>Shirasagi</w:t>
                </w:r>
                <w:proofErr w:type="spellEnd"/>
                <w:r w:rsidRPr="00D76910">
                  <w:rPr>
                    <w:i/>
                  </w:rPr>
                  <w:t xml:space="preserve"> </w:t>
                </w:r>
                <w:r>
                  <w:t xml:space="preserve">(The White Heron, 1910) and </w:t>
                </w:r>
                <w:r w:rsidRPr="00D76910">
                  <w:rPr>
                    <w:i/>
                  </w:rPr>
                  <w:t xml:space="preserve">Keiko </w:t>
                </w:r>
                <w:proofErr w:type="spellStart"/>
                <w:r w:rsidRPr="00D76910">
                  <w:rPr>
                    <w:i/>
                  </w:rPr>
                  <w:t>ōgi</w:t>
                </w:r>
                <w:proofErr w:type="spellEnd"/>
                <w:proofErr w:type="gramEnd"/>
                <w:r>
                  <w:t xml:space="preserve"> (The Practice Fan, 1912).  </w:t>
                </w:r>
                <w:r w:rsidRPr="00D76910">
                  <w:t xml:space="preserve"> </w:t>
                </w:r>
                <w:r>
                  <w:t xml:space="preserve">Izumi’s novels tended towards stories of young men in tragic relationships with female entertainers.  Strong maternal figures in these stories can be traced back to </w:t>
                </w:r>
                <w:r w:rsidRPr="00E1290C">
                  <w:t>his mother dying when he was ten</w:t>
                </w:r>
                <w:r>
                  <w:t xml:space="preserve">.  Izumi received no royalties from these adaptations, but they brought him fame and public interest, which revived his career.  </w:t>
                </w:r>
              </w:p>
              <w:p w:rsidR="0036699A" w:rsidRDefault="0036699A" w:rsidP="0036699A"/>
              <w:p w:rsidR="0036699A" w:rsidRDefault="0036699A" w:rsidP="0036699A">
                <w:r>
                  <w:t xml:space="preserve">Growing tired of the changes made to his work, Izumi began writing original plays in 1900. He used kabuki dramaturgy as a model, blending its style with the example of European novels such as those of Jules Verne, </w:t>
                </w:r>
                <w:proofErr w:type="spellStart"/>
                <w:r>
                  <w:t>Alexandre</w:t>
                </w:r>
                <w:proofErr w:type="spellEnd"/>
                <w:r>
                  <w:t xml:space="preserve"> Dumas, and Victor Hugo.  While his writing had always been melodramatic, his drama began to focus as much on the occult and supernatural as well, employing surrealism rather than naturalism in plays such as </w:t>
                </w:r>
                <w:proofErr w:type="spellStart"/>
                <w:r w:rsidRPr="00C70540">
                  <w:rPr>
                    <w:i/>
                  </w:rPr>
                  <w:t>Yashagaike</w:t>
                </w:r>
                <w:proofErr w:type="spellEnd"/>
                <w:r>
                  <w:t xml:space="preserve"> (Demon Pond, 1913), </w:t>
                </w:r>
                <w:proofErr w:type="spellStart"/>
                <w:r w:rsidRPr="00C70540">
                  <w:rPr>
                    <w:i/>
                  </w:rPr>
                  <w:t>Kaijin</w:t>
                </w:r>
                <w:proofErr w:type="spellEnd"/>
                <w:r w:rsidRPr="00C70540">
                  <w:rPr>
                    <w:i/>
                  </w:rPr>
                  <w:t xml:space="preserve"> </w:t>
                </w:r>
                <w:proofErr w:type="spellStart"/>
                <w:r w:rsidRPr="00C70540">
                  <w:rPr>
                    <w:i/>
                  </w:rPr>
                  <w:t>bessō</w:t>
                </w:r>
                <w:proofErr w:type="spellEnd"/>
                <w:r w:rsidRPr="00C70540">
                  <w:rPr>
                    <w:i/>
                  </w:rPr>
                  <w:t xml:space="preserve"> </w:t>
                </w:r>
                <w:r>
                  <w:t xml:space="preserve">(The Sea God’s Villa, 1913) and </w:t>
                </w:r>
                <w:proofErr w:type="spellStart"/>
                <w:r w:rsidRPr="00C70540">
                  <w:rPr>
                    <w:i/>
                  </w:rPr>
                  <w:t>Tenshu</w:t>
                </w:r>
                <w:proofErr w:type="spellEnd"/>
                <w:r w:rsidRPr="00C70540">
                  <w:rPr>
                    <w:i/>
                  </w:rPr>
                  <w:t xml:space="preserve"> </w:t>
                </w:r>
                <w:proofErr w:type="spellStart"/>
                <w:r w:rsidRPr="00C70540">
                  <w:rPr>
                    <w:i/>
                  </w:rPr>
                  <w:t>monogatari</w:t>
                </w:r>
                <w:proofErr w:type="spellEnd"/>
                <w:r>
                  <w:t xml:space="preserve"> (The Tale of the Castle Tower, 1917).</w:t>
                </w:r>
              </w:p>
              <w:p w:rsidR="0036699A" w:rsidRDefault="0036699A" w:rsidP="0036699A"/>
              <w:p w:rsidR="0036699A" w:rsidRPr="004512F6" w:rsidRDefault="0036699A" w:rsidP="0036699A">
                <w:r>
                  <w:t xml:space="preserve">Izumi also had a profound influence on the emerging Japanese cinema, which also adapted his novels and plays for the silent screen and then as talkies.  At least thirty films have been developed from Izumi’s work, beginning in 1910 with a film version of </w:t>
                </w:r>
                <w:proofErr w:type="spellStart"/>
                <w:r w:rsidRPr="004512F6">
                  <w:rPr>
                    <w:i/>
                  </w:rPr>
                  <w:t>Tsuya</w:t>
                </w:r>
                <w:proofErr w:type="spellEnd"/>
                <w:r w:rsidRPr="004512F6">
                  <w:rPr>
                    <w:i/>
                  </w:rPr>
                  <w:t xml:space="preserve"> </w:t>
                </w:r>
                <w:proofErr w:type="spellStart"/>
                <w:r w:rsidRPr="004512F6">
                  <w:rPr>
                    <w:i/>
                  </w:rPr>
                  <w:t>monogatari</w:t>
                </w:r>
                <w:proofErr w:type="spellEnd"/>
                <w:r>
                  <w:rPr>
                    <w:i/>
                  </w:rPr>
                  <w:t xml:space="preserve"> </w:t>
                </w:r>
                <w:r>
                  <w:t>and continuing through the present.</w:t>
                </w:r>
              </w:p>
              <w:p w:rsidR="0036699A" w:rsidRDefault="0036699A" w:rsidP="0036699A"/>
              <w:p w:rsidR="003F0D73" w:rsidRDefault="0036699A" w:rsidP="00C27FAB">
                <w:r>
                  <w:t xml:space="preserve">Critics have argued his work is overly melodramatic, excessive and nostalgic.  Beginning in the 1960s, however, reappraised his work as counter-cultural, absurdist and containing essential </w:t>
                </w:r>
                <w:proofErr w:type="spellStart"/>
                <w:r>
                  <w:t>Japaneseness</w:t>
                </w:r>
                <w:proofErr w:type="spellEnd"/>
                <w:r>
                  <w:t xml:space="preserve">.  He became a role model and his work </w:t>
                </w:r>
                <w:proofErr w:type="spellStart"/>
                <w:r>
                  <w:t>favored</w:t>
                </w:r>
                <w:proofErr w:type="spellEnd"/>
                <w:r>
                  <w:t xml:space="preserve"> by the generation of </w:t>
                </w:r>
                <w:proofErr w:type="spellStart"/>
                <w:r>
                  <w:t>theater</w:t>
                </w:r>
                <w:proofErr w:type="spellEnd"/>
                <w:r>
                  <w:t xml:space="preserve"> makers who came of age in the </w:t>
                </w:r>
                <w:proofErr w:type="spellStart"/>
                <w:r>
                  <w:t>angura</w:t>
                </w:r>
                <w:proofErr w:type="spellEnd"/>
                <w:r>
                  <w:t xml:space="preserve"> era, providing a model for the blending of elements of traditional theatre with modern dramaturgies and sensibilities.  Current critical assessment of Izumi’s work is that his narratives occupy an uncertain and instable place between past and present.  Film director </w:t>
                </w:r>
                <w:proofErr w:type="spellStart"/>
                <w:r>
                  <w:t>Akutagawa</w:t>
                </w:r>
                <w:proofErr w:type="spellEnd"/>
                <w:r>
                  <w:t xml:space="preserve"> Hiroshi, who adapted two of Izumi’s works for screen, has called him “a point of contact between Japan’s traditional performing arts and the modern.”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6F76EB3EB7F0A4386AD311A98DFA196"/>
              </w:placeholder>
            </w:sdtPr>
            <w:sdtEndPr/>
            <w:sdtContent>
              <w:p w:rsidR="0036699A" w:rsidRDefault="0036699A" w:rsidP="0036699A"/>
              <w:p w:rsidR="0036699A" w:rsidRDefault="0036699A" w:rsidP="0036699A">
                <w:sdt>
                  <w:sdtPr>
                    <w:id w:val="-1596017596"/>
                    <w:citation/>
                  </w:sdtPr>
                  <w:sdtContent>
                    <w:r>
                      <w:fldChar w:fldCharType="begin"/>
                    </w:r>
                    <w:r>
                      <w:rPr>
                        <w:lang w:val="en-US"/>
                      </w:rPr>
                      <w:instrText xml:space="preserve"> CITATION Kee99 \l 1033 </w:instrText>
                    </w:r>
                    <w:r>
                      <w:fldChar w:fldCharType="separate"/>
                    </w:r>
                    <w:r>
                      <w:rPr>
                        <w:noProof/>
                        <w:lang w:val="en-US"/>
                      </w:rPr>
                      <w:t>(Keene)</w:t>
                    </w:r>
                    <w:r>
                      <w:fldChar w:fldCharType="end"/>
                    </w:r>
                  </w:sdtContent>
                </w:sdt>
              </w:p>
              <w:p w:rsidR="0036699A" w:rsidRDefault="0036699A" w:rsidP="0036699A"/>
              <w:p w:rsidR="003235A7" w:rsidRDefault="0036699A" w:rsidP="0036699A">
                <w:sdt>
                  <w:sdtPr>
                    <w:id w:val="-350726291"/>
                    <w:citation/>
                  </w:sdtPr>
                  <w:sdtContent>
                    <w:r>
                      <w:fldChar w:fldCharType="begin"/>
                    </w:r>
                    <w:r>
                      <w:rPr>
                        <w:lang w:val="en-US"/>
                      </w:rPr>
                      <w:instrText xml:space="preserve"> CITATION Pou01 \l 1033 </w:instrText>
                    </w:r>
                    <w:r>
                      <w:fldChar w:fldCharType="separate"/>
                    </w:r>
                    <w:r>
                      <w:rPr>
                        <w:noProof/>
                        <w:lang w:val="en-US"/>
                      </w:rPr>
                      <w:t>(Poulton)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99A" w:rsidRDefault="0036699A" w:rsidP="007A0D55">
      <w:pPr>
        <w:spacing w:after="0" w:line="240" w:lineRule="auto"/>
      </w:pPr>
      <w:r>
        <w:separator/>
      </w:r>
    </w:p>
  </w:endnote>
  <w:endnote w:type="continuationSeparator" w:id="0">
    <w:p w:rsidR="0036699A" w:rsidRDefault="003669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99A" w:rsidRDefault="0036699A" w:rsidP="007A0D55">
      <w:pPr>
        <w:spacing w:after="0" w:line="240" w:lineRule="auto"/>
      </w:pPr>
      <w:r>
        <w:separator/>
      </w:r>
    </w:p>
  </w:footnote>
  <w:footnote w:type="continuationSeparator" w:id="0">
    <w:p w:rsidR="0036699A" w:rsidRDefault="003669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9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699A"/>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699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699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699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699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7B41D7516E0842AA6417133F3736F2"/>
        <w:category>
          <w:name w:val="General"/>
          <w:gallery w:val="placeholder"/>
        </w:category>
        <w:types>
          <w:type w:val="bbPlcHdr"/>
        </w:types>
        <w:behaviors>
          <w:behavior w:val="content"/>
        </w:behaviors>
        <w:guid w:val="{260556B3-1D8C-BE4F-8BAE-71BD149830D7}"/>
      </w:docPartPr>
      <w:docPartBody>
        <w:p w:rsidR="00000000" w:rsidRDefault="004E117A">
          <w:pPr>
            <w:pStyle w:val="737B41D7516E0842AA6417133F3736F2"/>
          </w:pPr>
          <w:r w:rsidRPr="00CC586D">
            <w:rPr>
              <w:rStyle w:val="PlaceholderText"/>
              <w:b/>
              <w:color w:val="FFFFFF" w:themeColor="background1"/>
            </w:rPr>
            <w:t>[Salutation]</w:t>
          </w:r>
        </w:p>
      </w:docPartBody>
    </w:docPart>
    <w:docPart>
      <w:docPartPr>
        <w:name w:val="71AFAF8C93EAE344A9C9856D4F901AC7"/>
        <w:category>
          <w:name w:val="General"/>
          <w:gallery w:val="placeholder"/>
        </w:category>
        <w:types>
          <w:type w:val="bbPlcHdr"/>
        </w:types>
        <w:behaviors>
          <w:behavior w:val="content"/>
        </w:behaviors>
        <w:guid w:val="{8841360D-E792-8744-9057-784D7943199E}"/>
      </w:docPartPr>
      <w:docPartBody>
        <w:p w:rsidR="00000000" w:rsidRDefault="004E117A">
          <w:pPr>
            <w:pStyle w:val="71AFAF8C93EAE344A9C9856D4F901AC7"/>
          </w:pPr>
          <w:r>
            <w:rPr>
              <w:rStyle w:val="PlaceholderText"/>
            </w:rPr>
            <w:t>[First name]</w:t>
          </w:r>
        </w:p>
      </w:docPartBody>
    </w:docPart>
    <w:docPart>
      <w:docPartPr>
        <w:name w:val="50B19C8869BFC847914A5B6BECC3ACF8"/>
        <w:category>
          <w:name w:val="General"/>
          <w:gallery w:val="placeholder"/>
        </w:category>
        <w:types>
          <w:type w:val="bbPlcHdr"/>
        </w:types>
        <w:behaviors>
          <w:behavior w:val="content"/>
        </w:behaviors>
        <w:guid w:val="{22636DCF-E0A2-8545-B945-DF3EC24950A5}"/>
      </w:docPartPr>
      <w:docPartBody>
        <w:p w:rsidR="00000000" w:rsidRDefault="004E117A">
          <w:pPr>
            <w:pStyle w:val="50B19C8869BFC847914A5B6BECC3ACF8"/>
          </w:pPr>
          <w:r>
            <w:rPr>
              <w:rStyle w:val="PlaceholderText"/>
            </w:rPr>
            <w:t>[Middle name]</w:t>
          </w:r>
        </w:p>
      </w:docPartBody>
    </w:docPart>
    <w:docPart>
      <w:docPartPr>
        <w:name w:val="A23C861214CF0044AA3D4A6138E15CB8"/>
        <w:category>
          <w:name w:val="General"/>
          <w:gallery w:val="placeholder"/>
        </w:category>
        <w:types>
          <w:type w:val="bbPlcHdr"/>
        </w:types>
        <w:behaviors>
          <w:behavior w:val="content"/>
        </w:behaviors>
        <w:guid w:val="{C1C89D1F-EBE4-A54D-A803-B1E83CDA7F00}"/>
      </w:docPartPr>
      <w:docPartBody>
        <w:p w:rsidR="00000000" w:rsidRDefault="004E117A">
          <w:pPr>
            <w:pStyle w:val="A23C861214CF0044AA3D4A6138E15CB8"/>
          </w:pPr>
          <w:r>
            <w:rPr>
              <w:rStyle w:val="PlaceholderText"/>
            </w:rPr>
            <w:t>[Last name]</w:t>
          </w:r>
        </w:p>
      </w:docPartBody>
    </w:docPart>
    <w:docPart>
      <w:docPartPr>
        <w:name w:val="8302CD4337A71B4DBF4196ED6C9C71B7"/>
        <w:category>
          <w:name w:val="General"/>
          <w:gallery w:val="placeholder"/>
        </w:category>
        <w:types>
          <w:type w:val="bbPlcHdr"/>
        </w:types>
        <w:behaviors>
          <w:behavior w:val="content"/>
        </w:behaviors>
        <w:guid w:val="{A5FBE1AF-CFCD-8744-8477-7156DCC63F5C}"/>
      </w:docPartPr>
      <w:docPartBody>
        <w:p w:rsidR="00000000" w:rsidRDefault="004E117A">
          <w:pPr>
            <w:pStyle w:val="8302CD4337A71B4DBF4196ED6C9C71B7"/>
          </w:pPr>
          <w:r>
            <w:rPr>
              <w:rStyle w:val="PlaceholderText"/>
            </w:rPr>
            <w:t>[Enter your biography]</w:t>
          </w:r>
        </w:p>
      </w:docPartBody>
    </w:docPart>
    <w:docPart>
      <w:docPartPr>
        <w:name w:val="A6D08D9B43E00B438D0BAAADEC4CDA43"/>
        <w:category>
          <w:name w:val="General"/>
          <w:gallery w:val="placeholder"/>
        </w:category>
        <w:types>
          <w:type w:val="bbPlcHdr"/>
        </w:types>
        <w:behaviors>
          <w:behavior w:val="content"/>
        </w:behaviors>
        <w:guid w:val="{99A7D140-8C30-AA47-A97F-19C132B5661F}"/>
      </w:docPartPr>
      <w:docPartBody>
        <w:p w:rsidR="00000000" w:rsidRDefault="004E117A">
          <w:pPr>
            <w:pStyle w:val="A6D08D9B43E00B438D0BAAADEC4CDA43"/>
          </w:pPr>
          <w:r>
            <w:rPr>
              <w:rStyle w:val="PlaceholderText"/>
            </w:rPr>
            <w:t>[Enter the institution with which you are affiliated]</w:t>
          </w:r>
        </w:p>
      </w:docPartBody>
    </w:docPart>
    <w:docPart>
      <w:docPartPr>
        <w:name w:val="DD32BB3FD9D6B342B2CA0C49D39C1893"/>
        <w:category>
          <w:name w:val="General"/>
          <w:gallery w:val="placeholder"/>
        </w:category>
        <w:types>
          <w:type w:val="bbPlcHdr"/>
        </w:types>
        <w:behaviors>
          <w:behavior w:val="content"/>
        </w:behaviors>
        <w:guid w:val="{B8F74136-42C7-EF45-A8AA-DEAFFD3FB227}"/>
      </w:docPartPr>
      <w:docPartBody>
        <w:p w:rsidR="00000000" w:rsidRDefault="004E117A">
          <w:pPr>
            <w:pStyle w:val="DD32BB3FD9D6B342B2CA0C49D39C1893"/>
          </w:pPr>
          <w:r w:rsidRPr="00EF74F7">
            <w:rPr>
              <w:b/>
              <w:color w:val="808080" w:themeColor="background1" w:themeShade="80"/>
            </w:rPr>
            <w:t>[Enter the headword for your article]</w:t>
          </w:r>
        </w:p>
      </w:docPartBody>
    </w:docPart>
    <w:docPart>
      <w:docPartPr>
        <w:name w:val="40B58330CD11A04AAF8876206F8DA0FE"/>
        <w:category>
          <w:name w:val="General"/>
          <w:gallery w:val="placeholder"/>
        </w:category>
        <w:types>
          <w:type w:val="bbPlcHdr"/>
        </w:types>
        <w:behaviors>
          <w:behavior w:val="content"/>
        </w:behaviors>
        <w:guid w:val="{155319B5-A3EC-9742-87C7-1E2E39DFC650}"/>
      </w:docPartPr>
      <w:docPartBody>
        <w:p w:rsidR="00000000" w:rsidRDefault="004E117A">
          <w:pPr>
            <w:pStyle w:val="40B58330CD11A04AAF8876206F8DA0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76D814E40EF1468ED6EB6F298B1029"/>
        <w:category>
          <w:name w:val="General"/>
          <w:gallery w:val="placeholder"/>
        </w:category>
        <w:types>
          <w:type w:val="bbPlcHdr"/>
        </w:types>
        <w:behaviors>
          <w:behavior w:val="content"/>
        </w:behaviors>
        <w:guid w:val="{38349A99-3720-B74F-9FAC-A4E6D8699668}"/>
      </w:docPartPr>
      <w:docPartBody>
        <w:p w:rsidR="00000000" w:rsidRDefault="004E117A">
          <w:pPr>
            <w:pStyle w:val="9C76D814E40EF1468ED6EB6F298B10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65FC10B37BCE459EF18E1E309A1A0C"/>
        <w:category>
          <w:name w:val="General"/>
          <w:gallery w:val="placeholder"/>
        </w:category>
        <w:types>
          <w:type w:val="bbPlcHdr"/>
        </w:types>
        <w:behaviors>
          <w:behavior w:val="content"/>
        </w:behaviors>
        <w:guid w:val="{E43ACDA3-B57E-D041-9B72-FAF431689737}"/>
      </w:docPartPr>
      <w:docPartBody>
        <w:p w:rsidR="00000000" w:rsidRDefault="004E117A">
          <w:pPr>
            <w:pStyle w:val="5D65FC10B37BCE459EF18E1E309A1A0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F76EB3EB7F0A4386AD311A98DFA196"/>
        <w:category>
          <w:name w:val="General"/>
          <w:gallery w:val="placeholder"/>
        </w:category>
        <w:types>
          <w:type w:val="bbPlcHdr"/>
        </w:types>
        <w:behaviors>
          <w:behavior w:val="content"/>
        </w:behaviors>
        <w:guid w:val="{269EE2D2-42A5-F844-B3AA-518DE4A89E1F}"/>
      </w:docPartPr>
      <w:docPartBody>
        <w:p w:rsidR="00000000" w:rsidRDefault="004E117A">
          <w:pPr>
            <w:pStyle w:val="86F76EB3EB7F0A4386AD311A98DFA1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37B41D7516E0842AA6417133F3736F2">
    <w:name w:val="737B41D7516E0842AA6417133F3736F2"/>
  </w:style>
  <w:style w:type="paragraph" w:customStyle="1" w:styleId="71AFAF8C93EAE344A9C9856D4F901AC7">
    <w:name w:val="71AFAF8C93EAE344A9C9856D4F901AC7"/>
  </w:style>
  <w:style w:type="paragraph" w:customStyle="1" w:styleId="50B19C8869BFC847914A5B6BECC3ACF8">
    <w:name w:val="50B19C8869BFC847914A5B6BECC3ACF8"/>
  </w:style>
  <w:style w:type="paragraph" w:customStyle="1" w:styleId="A23C861214CF0044AA3D4A6138E15CB8">
    <w:name w:val="A23C861214CF0044AA3D4A6138E15CB8"/>
  </w:style>
  <w:style w:type="paragraph" w:customStyle="1" w:styleId="8302CD4337A71B4DBF4196ED6C9C71B7">
    <w:name w:val="8302CD4337A71B4DBF4196ED6C9C71B7"/>
  </w:style>
  <w:style w:type="paragraph" w:customStyle="1" w:styleId="A6D08D9B43E00B438D0BAAADEC4CDA43">
    <w:name w:val="A6D08D9B43E00B438D0BAAADEC4CDA43"/>
  </w:style>
  <w:style w:type="paragraph" w:customStyle="1" w:styleId="DD32BB3FD9D6B342B2CA0C49D39C1893">
    <w:name w:val="DD32BB3FD9D6B342B2CA0C49D39C1893"/>
  </w:style>
  <w:style w:type="paragraph" w:customStyle="1" w:styleId="40B58330CD11A04AAF8876206F8DA0FE">
    <w:name w:val="40B58330CD11A04AAF8876206F8DA0FE"/>
  </w:style>
  <w:style w:type="paragraph" w:customStyle="1" w:styleId="9C76D814E40EF1468ED6EB6F298B1029">
    <w:name w:val="9C76D814E40EF1468ED6EB6F298B1029"/>
  </w:style>
  <w:style w:type="paragraph" w:customStyle="1" w:styleId="5D65FC10B37BCE459EF18E1E309A1A0C">
    <w:name w:val="5D65FC10B37BCE459EF18E1E309A1A0C"/>
  </w:style>
  <w:style w:type="paragraph" w:customStyle="1" w:styleId="86F76EB3EB7F0A4386AD311A98DFA196">
    <w:name w:val="86F76EB3EB7F0A4386AD311A98DFA1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37B41D7516E0842AA6417133F3736F2">
    <w:name w:val="737B41D7516E0842AA6417133F3736F2"/>
  </w:style>
  <w:style w:type="paragraph" w:customStyle="1" w:styleId="71AFAF8C93EAE344A9C9856D4F901AC7">
    <w:name w:val="71AFAF8C93EAE344A9C9856D4F901AC7"/>
  </w:style>
  <w:style w:type="paragraph" w:customStyle="1" w:styleId="50B19C8869BFC847914A5B6BECC3ACF8">
    <w:name w:val="50B19C8869BFC847914A5B6BECC3ACF8"/>
  </w:style>
  <w:style w:type="paragraph" w:customStyle="1" w:styleId="A23C861214CF0044AA3D4A6138E15CB8">
    <w:name w:val="A23C861214CF0044AA3D4A6138E15CB8"/>
  </w:style>
  <w:style w:type="paragraph" w:customStyle="1" w:styleId="8302CD4337A71B4DBF4196ED6C9C71B7">
    <w:name w:val="8302CD4337A71B4DBF4196ED6C9C71B7"/>
  </w:style>
  <w:style w:type="paragraph" w:customStyle="1" w:styleId="A6D08D9B43E00B438D0BAAADEC4CDA43">
    <w:name w:val="A6D08D9B43E00B438D0BAAADEC4CDA43"/>
  </w:style>
  <w:style w:type="paragraph" w:customStyle="1" w:styleId="DD32BB3FD9D6B342B2CA0C49D39C1893">
    <w:name w:val="DD32BB3FD9D6B342B2CA0C49D39C1893"/>
  </w:style>
  <w:style w:type="paragraph" w:customStyle="1" w:styleId="40B58330CD11A04AAF8876206F8DA0FE">
    <w:name w:val="40B58330CD11A04AAF8876206F8DA0FE"/>
  </w:style>
  <w:style w:type="paragraph" w:customStyle="1" w:styleId="9C76D814E40EF1468ED6EB6F298B1029">
    <w:name w:val="9C76D814E40EF1468ED6EB6F298B1029"/>
  </w:style>
  <w:style w:type="paragraph" w:customStyle="1" w:styleId="5D65FC10B37BCE459EF18E1E309A1A0C">
    <w:name w:val="5D65FC10B37BCE459EF18E1E309A1A0C"/>
  </w:style>
  <w:style w:type="paragraph" w:customStyle="1" w:styleId="86F76EB3EB7F0A4386AD311A98DFA196">
    <w:name w:val="86F76EB3EB7F0A4386AD311A98DFA1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Kee99</b:Tag>
    <b:SourceType>Book</b:SourceType>
    <b:Guid>{F5DD515E-9AE9-E749-950C-54E0BD77D06A}</b:Guid>
    <b:Author>
      <b:Author>
        <b:NameList>
          <b:Person>
            <b:Last>Keene</b:Last>
            <b:First>Donald</b:First>
          </b:Person>
        </b:NameList>
      </b:Author>
    </b:Author>
    <b:Title>Dawn to the West: Japanese Literature of the Modern Era: Volume 4: Poetry, Drama, Criticism</b:Title>
    <b:City>New York</b:City>
    <b:Publisher>Columbia University Press</b:Publisher>
    <b:Year>1999</b:Year>
    <b:RefOrder>1</b:RefOrder>
  </b:Source>
  <b:Source>
    <b:Tag>Pou01</b:Tag>
    <b:SourceType>Book</b:SourceType>
    <b:Guid>{9E4BA92D-6ABB-F946-AD5B-5F9CF2304927}</b:Guid>
    <b:Author>
      <b:Author>
        <b:NameList>
          <b:Person>
            <b:Last>Poulton</b:Last>
            <b:First>M.</b:First>
            <b:Middle>Cody</b:Middle>
          </b:Person>
        </b:NameList>
      </b:Author>
    </b:Author>
    <b:Title>Spirits of Another Sort: The Plays of Izumi Kyōka</b:Title>
    <b:City>Ann Arbor</b:City>
    <b:Publisher>University of Michigan Center for Japanese Studies</b:Publisher>
    <b:Year>2001</b:Year>
    <b:RefOrder>2</b:RefOrder>
  </b:Source>
</b:Sources>
</file>

<file path=customXml/itemProps1.xml><?xml version="1.0" encoding="utf-8"?>
<ds:datastoreItem xmlns:ds="http://schemas.openxmlformats.org/officeDocument/2006/customXml" ds:itemID="{FE8B8349-9D6D-7148-81A1-82B3FE2FD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727</Words>
  <Characters>4149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2015-08-28T01:37:00Z</dcterms:created>
  <dcterms:modified xsi:type="dcterms:W3CDTF">2015-08-28T01:41:00Z</dcterms:modified>
</cp:coreProperties>
</file>