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w:t>
            </w:r>
            <w:bookmarkStart w:id="0" w:name="_GoBack"/>
            <w:bookmarkEnd w:id="0"/>
            <w:r w:rsidRPr="00CC586D">
              <w:rPr>
                <w:b/>
                <w:color w:val="FFFFFF" w:themeColor="background1"/>
              </w:rPr>
              <w:t>bout you</w:t>
            </w:r>
          </w:p>
        </w:tc>
        <w:sdt>
          <w:sdtPr>
            <w:rPr>
              <w:b/>
              <w:color w:val="FFFFFF" w:themeColor="background1"/>
            </w:rPr>
            <w:alias w:val="Salutation"/>
            <w:tag w:val="salutation"/>
            <w:id w:val="-1659997262"/>
            <w:placeholder>
              <w:docPart w:val="6DD12BD4D08E7C4BA36F416B82885946"/>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68A47B9B0A0B04F9A7AF16C2ABD176F"/>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F9D5AFA46146124D84D6E74D816D134B"/>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26CFFAA8871834DA7929CE7C0A3D23A"/>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F0BB8DAD6F6AD4289B88791A196296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1885ED851596740AC988193B064D6F2"/>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661903DB5636E642B492203F0BF218D7"/>
            </w:placeholder>
            <w:text/>
          </w:sdtPr>
          <w:sdtEndPr/>
          <w:sdtContent>
            <w:tc>
              <w:tcPr>
                <w:tcW w:w="9016" w:type="dxa"/>
                <w:tcMar>
                  <w:top w:w="113" w:type="dxa"/>
                  <w:bottom w:w="113" w:type="dxa"/>
                </w:tcMar>
              </w:tcPr>
              <w:p w:rsidR="003F0D73" w:rsidRPr="00FB589A" w:rsidRDefault="00A83271" w:rsidP="00A83271">
                <w:pPr>
                  <w:rPr>
                    <w:b/>
                  </w:rPr>
                </w:pPr>
                <w:r>
                  <w:rPr>
                    <w:b/>
                  </w:rPr>
                  <w:t>Ennui</w:t>
                </w:r>
              </w:p>
            </w:tc>
          </w:sdtContent>
        </w:sdt>
      </w:tr>
      <w:tr w:rsidR="00464699" w:rsidTr="007821B0">
        <w:sdt>
          <w:sdtPr>
            <w:alias w:val="Variant headwords"/>
            <w:tag w:val="variantHeadwords"/>
            <w:id w:val="173464402"/>
            <w:placeholder>
              <w:docPart w:val="D3BF406B6B2EA649A365C88F82DE970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C162139CEC8234AB45E8B471C104065"/>
            </w:placeholder>
          </w:sdtPr>
          <w:sdtEndPr/>
          <w:sdtContent>
            <w:tc>
              <w:tcPr>
                <w:tcW w:w="9016" w:type="dxa"/>
                <w:tcMar>
                  <w:top w:w="113" w:type="dxa"/>
                  <w:bottom w:w="113" w:type="dxa"/>
                </w:tcMar>
              </w:tcPr>
              <w:p w:rsidR="00E85A05" w:rsidRPr="00A83271" w:rsidRDefault="00A83271" w:rsidP="00A83271">
                <w:pPr>
                  <w:rPr>
                    <w:lang w:val="en-US"/>
                  </w:rPr>
                </w:pPr>
                <w:r w:rsidRPr="00A83271">
                  <w:rPr>
                    <w:b/>
                    <w:lang w:val="en-US"/>
                  </w:rPr>
                  <w:t xml:space="preserve">Ennui </w:t>
                </w:r>
                <w:r w:rsidRPr="00A83271">
                  <w:rPr>
                    <w:lang w:val="en-US"/>
                  </w:rPr>
                  <w:t xml:space="preserve">(French, from Lat. </w:t>
                </w:r>
                <w:r w:rsidRPr="00A83271">
                  <w:rPr>
                    <w:i/>
                    <w:lang w:val="en-US"/>
                  </w:rPr>
                  <w:t xml:space="preserve">in </w:t>
                </w:r>
                <w:proofErr w:type="spellStart"/>
                <w:r w:rsidRPr="00A83271">
                  <w:rPr>
                    <w:i/>
                    <w:lang w:val="en-US"/>
                  </w:rPr>
                  <w:t>odio</w:t>
                </w:r>
                <w:proofErr w:type="spellEnd"/>
                <w:r w:rsidRPr="00A83271">
                  <w:rPr>
                    <w:i/>
                    <w:lang w:val="en-US"/>
                  </w:rPr>
                  <w:t xml:space="preserve"> </w:t>
                </w:r>
                <w:proofErr w:type="spellStart"/>
                <w:r w:rsidRPr="00A83271">
                  <w:rPr>
                    <w:i/>
                    <w:lang w:val="en-US"/>
                  </w:rPr>
                  <w:t>esse</w:t>
                </w:r>
                <w:proofErr w:type="spellEnd"/>
                <w:r w:rsidRPr="00A83271">
                  <w:rPr>
                    <w:lang w:val="en-US"/>
                  </w:rPr>
                  <w:t xml:space="preserve">, to be object of hate) is </w:t>
                </w:r>
                <w:proofErr w:type="spellStart"/>
                <w:r w:rsidRPr="00A83271">
                  <w:rPr>
                    <w:lang w:val="en-US"/>
                  </w:rPr>
                  <w:t>an</w:t>
                </w:r>
                <w:r>
                  <w:rPr>
                    <w:lang w:val="en-US"/>
                  </w:rPr>
                  <w:t>existential</w:t>
                </w:r>
                <w:proofErr w:type="spellEnd"/>
                <w:r>
                  <w:rPr>
                    <w:lang w:val="en-US"/>
                  </w:rPr>
                  <w:t xml:space="preserve"> form of boredom, a </w:t>
                </w:r>
                <w:r w:rsidRPr="00A83271">
                  <w:rPr>
                    <w:lang w:val="en-US"/>
                  </w:rPr>
                  <w:t>weary state of constant disaffectedness</w:t>
                </w:r>
                <w:r>
                  <w:rPr>
                    <w:lang w:val="en-US"/>
                  </w:rPr>
                  <w:t xml:space="preserve"> </w:t>
                </w:r>
                <w:r w:rsidRPr="00A83271">
                  <w:rPr>
                    <w:lang w:val="en-US"/>
                  </w:rPr>
                  <w:t>with oneself and the world, associated with a profound loss of</w:t>
                </w:r>
                <w:r>
                  <w:rPr>
                    <w:lang w:val="en-US"/>
                  </w:rPr>
                  <w:t xml:space="preserve"> </w:t>
                </w:r>
                <w:r w:rsidRPr="00A83271">
                  <w:rPr>
                    <w:lang w:val="en-US"/>
                  </w:rPr>
                  <w:t>meaning.</w:t>
                </w:r>
              </w:p>
            </w:tc>
          </w:sdtContent>
        </w:sdt>
      </w:tr>
      <w:tr w:rsidR="003F0D73" w:rsidTr="003F0D73">
        <w:sdt>
          <w:sdtPr>
            <w:alias w:val="Article text"/>
            <w:tag w:val="articleText"/>
            <w:id w:val="634067588"/>
            <w:placeholder>
              <w:docPart w:val="B35FCD8E7D7DBC45A155A90288C74457"/>
            </w:placeholder>
          </w:sdtPr>
          <w:sdtEndPr/>
          <w:sdtContent>
            <w:tc>
              <w:tcPr>
                <w:tcW w:w="9016" w:type="dxa"/>
                <w:tcMar>
                  <w:top w:w="113" w:type="dxa"/>
                  <w:bottom w:w="113" w:type="dxa"/>
                </w:tcMar>
              </w:tcPr>
              <w:p w:rsidR="003F0D73" w:rsidRPr="00A83271" w:rsidRDefault="00A83271" w:rsidP="00C27FAB">
                <w:pPr>
                  <w:rPr>
                    <w:lang w:val="en-US"/>
                  </w:rPr>
                </w:pPr>
                <w:r w:rsidRPr="00A83271">
                  <w:rPr>
                    <w:b/>
                    <w:lang w:val="en-US"/>
                  </w:rPr>
                  <w:t xml:space="preserve">Ennui </w:t>
                </w:r>
                <w:r w:rsidRPr="00A83271">
                  <w:rPr>
                    <w:lang w:val="en-US"/>
                  </w:rPr>
                  <w:t xml:space="preserve">(French, from Lat. </w:t>
                </w:r>
                <w:r w:rsidRPr="00A83271">
                  <w:rPr>
                    <w:i/>
                    <w:lang w:val="en-US"/>
                  </w:rPr>
                  <w:t xml:space="preserve">in </w:t>
                </w:r>
                <w:proofErr w:type="spellStart"/>
                <w:r w:rsidRPr="00A83271">
                  <w:rPr>
                    <w:i/>
                    <w:lang w:val="en-US"/>
                  </w:rPr>
                  <w:t>odio</w:t>
                </w:r>
                <w:proofErr w:type="spellEnd"/>
                <w:r w:rsidRPr="00A83271">
                  <w:rPr>
                    <w:i/>
                    <w:lang w:val="en-US"/>
                  </w:rPr>
                  <w:t xml:space="preserve"> </w:t>
                </w:r>
                <w:proofErr w:type="spellStart"/>
                <w:r w:rsidRPr="00A83271">
                  <w:rPr>
                    <w:i/>
                    <w:lang w:val="en-US"/>
                  </w:rPr>
                  <w:t>esse</w:t>
                </w:r>
                <w:proofErr w:type="spellEnd"/>
                <w:r w:rsidRPr="00A83271">
                  <w:rPr>
                    <w:lang w:val="en-US"/>
                  </w:rPr>
                  <w:t>, to be object of hate) is an</w:t>
                </w:r>
                <w:r>
                  <w:rPr>
                    <w:lang w:val="en-US"/>
                  </w:rPr>
                  <w:t xml:space="preserve"> </w:t>
                </w:r>
                <w:r w:rsidRPr="00A83271">
                  <w:rPr>
                    <w:lang w:val="en-US"/>
                  </w:rPr>
                  <w:t>existential form of boredom, a weary state of constant disaffectedness</w:t>
                </w:r>
                <w:r>
                  <w:rPr>
                    <w:lang w:val="en-US"/>
                  </w:rPr>
                  <w:t xml:space="preserve"> </w:t>
                </w:r>
                <w:r w:rsidRPr="00A83271">
                  <w:rPr>
                    <w:lang w:val="en-US"/>
                  </w:rPr>
                  <w:t>with oneself and the world, associated with a profound loss of</w:t>
                </w:r>
                <w:r>
                  <w:rPr>
                    <w:lang w:val="en-US"/>
                  </w:rPr>
                  <w:t xml:space="preserve"> </w:t>
                </w:r>
                <w:r w:rsidRPr="00A83271">
                  <w:rPr>
                    <w:lang w:val="en-US"/>
                  </w:rPr>
                  <w:t xml:space="preserve">meaning. In itself an utterly destructive form of indifference, ennui’s intimate bond to poetic and artistic production has often been stressed. Philosophers such as Kierkegaard, Schopenhauer, or Heidegger came to understand profound boredom as an entry point into metaphysical reflection, and twentieth century critics have pointed out its inherent critical impulse. While closely related to older concepts such as Roman </w:t>
                </w:r>
                <w:r w:rsidRPr="00A83271">
                  <w:rPr>
                    <w:i/>
                    <w:lang w:val="en-US"/>
                  </w:rPr>
                  <w:t xml:space="preserve">horror loci </w:t>
                </w:r>
                <w:r w:rsidRPr="00A83271">
                  <w:rPr>
                    <w:lang w:val="en-US"/>
                  </w:rPr>
                  <w:t xml:space="preserve">and </w:t>
                </w:r>
                <w:proofErr w:type="spellStart"/>
                <w:r w:rsidRPr="00A83271">
                  <w:rPr>
                    <w:i/>
                    <w:lang w:val="en-US"/>
                  </w:rPr>
                  <w:t>taedium</w:t>
                </w:r>
                <w:proofErr w:type="spellEnd"/>
                <w:r w:rsidRPr="00A83271">
                  <w:rPr>
                    <w:i/>
                    <w:lang w:val="en-US"/>
                  </w:rPr>
                  <w:t xml:space="preserve"> vitae</w:t>
                </w:r>
                <w:r w:rsidRPr="00A83271">
                  <w:rPr>
                    <w:lang w:val="en-US"/>
                  </w:rPr>
                  <w:t xml:space="preserve">, Christian </w:t>
                </w:r>
                <w:r w:rsidRPr="00A83271">
                  <w:rPr>
                    <w:i/>
                    <w:lang w:val="en-US"/>
                  </w:rPr>
                  <w:t>acedia</w:t>
                </w:r>
                <w:r w:rsidRPr="00A83271">
                  <w:rPr>
                    <w:lang w:val="en-US"/>
                  </w:rPr>
                  <w:t xml:space="preserve">, or Greek and Renaissance </w:t>
                </w:r>
                <w:r w:rsidRPr="00A83271">
                  <w:rPr>
                    <w:i/>
                    <w:lang w:val="en-US"/>
                  </w:rPr>
                  <w:t>melancholy</w:t>
                </w:r>
                <w:r w:rsidRPr="00A83271">
                  <w:rPr>
                    <w:lang w:val="en-US"/>
                  </w:rPr>
                  <w:t xml:space="preserve">, ennui is widely regarded as a specifically modern malaise. Omnipresent in 18th-, but especially 19th- and early 20th-Century literature and philosophy, it might have found its most exemplary expression in Baudelaire’s </w:t>
                </w:r>
                <w:proofErr w:type="spellStart"/>
                <w:r w:rsidRPr="00A83271">
                  <w:rPr>
                    <w:i/>
                    <w:lang w:val="en-US"/>
                  </w:rPr>
                  <w:t>Fleurs</w:t>
                </w:r>
                <w:proofErr w:type="spellEnd"/>
                <w:r w:rsidRPr="00A83271">
                  <w:rPr>
                    <w:i/>
                    <w:lang w:val="en-US"/>
                  </w:rPr>
                  <w:t xml:space="preserve"> du Mal</w:t>
                </w:r>
                <w:r w:rsidRPr="00A83271">
                  <w:rPr>
                    <w:lang w:val="en-US"/>
                  </w:rPr>
                  <w:t>. The ubiquity of ennui in modernity has been explained with regard to the process of secularization, rationalization, urbanization and industrialization, as well as with reference to the modern subject’s yearning for self-realization, which is defeated by ennui</w:t>
                </w:r>
                <w:r w:rsidRPr="00A83271">
                  <w:rPr>
                    <w:i/>
                    <w:lang w:val="en-US"/>
                  </w:rPr>
                  <w:t xml:space="preserve">. </w:t>
                </w:r>
                <w:r w:rsidRPr="00A83271">
                  <w:rPr>
                    <w:lang w:val="en-US"/>
                  </w:rPr>
                  <w:t xml:space="preserve">Historically, ennui has been regarded as a metaphysically dignified form of (mundane) boredom, yet critical studies in the history of boredom have complicated this distinction. </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7AB2E815FE978840A4E8C028686763D7"/>
              </w:placeholder>
            </w:sdtPr>
            <w:sdtEndPr/>
            <w:sdtContent>
              <w:p w:rsidR="003235A7" w:rsidRDefault="00A83271" w:rsidP="00A83271">
                <w:sdt>
                  <w:sdtPr>
                    <w:id w:val="-1334987630"/>
                    <w:citation/>
                  </w:sdtPr>
                  <w:sdtContent>
                    <w:r>
                      <w:fldChar w:fldCharType="begin"/>
                    </w:r>
                    <w:r>
                      <w:rPr>
                        <w:lang w:val="en-US"/>
                      </w:rPr>
                      <w:instrText xml:space="preserve"> CITATION Goo05 \l 1033 </w:instrText>
                    </w:r>
                    <w:r>
                      <w:fldChar w:fldCharType="separate"/>
                    </w:r>
                    <w:r>
                      <w:rPr>
                        <w:noProof/>
                        <w:lang w:val="en-US"/>
                      </w:rPr>
                      <w:t xml:space="preserve"> (Goodstein)</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271" w:rsidRDefault="00A83271" w:rsidP="007A0D55">
      <w:pPr>
        <w:spacing w:after="0" w:line="240" w:lineRule="auto"/>
      </w:pPr>
      <w:r>
        <w:separator/>
      </w:r>
    </w:p>
  </w:endnote>
  <w:endnote w:type="continuationSeparator" w:id="0">
    <w:p w:rsidR="00A83271" w:rsidRDefault="00A8327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271" w:rsidRDefault="00A83271" w:rsidP="007A0D55">
      <w:pPr>
        <w:spacing w:after="0" w:line="240" w:lineRule="auto"/>
      </w:pPr>
      <w:r>
        <w:separator/>
      </w:r>
    </w:p>
  </w:footnote>
  <w:footnote w:type="continuationSeparator" w:id="0">
    <w:p w:rsidR="00A83271" w:rsidRDefault="00A8327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27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3271"/>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32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327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32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327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D12BD4D08E7C4BA36F416B82885946"/>
        <w:category>
          <w:name w:val="General"/>
          <w:gallery w:val="placeholder"/>
        </w:category>
        <w:types>
          <w:type w:val="bbPlcHdr"/>
        </w:types>
        <w:behaviors>
          <w:behavior w:val="content"/>
        </w:behaviors>
        <w:guid w:val="{88D714F8-9FFE-F24B-A889-5748EE8A4C6D}"/>
      </w:docPartPr>
      <w:docPartBody>
        <w:p w:rsidR="00000000" w:rsidRDefault="004E117A">
          <w:pPr>
            <w:pStyle w:val="6DD12BD4D08E7C4BA36F416B82885946"/>
          </w:pPr>
          <w:r w:rsidRPr="00CC586D">
            <w:rPr>
              <w:rStyle w:val="PlaceholderText"/>
              <w:b/>
              <w:color w:val="FFFFFF" w:themeColor="background1"/>
            </w:rPr>
            <w:t>[Salutation]</w:t>
          </w:r>
        </w:p>
      </w:docPartBody>
    </w:docPart>
    <w:docPart>
      <w:docPartPr>
        <w:name w:val="968A47B9B0A0B04F9A7AF16C2ABD176F"/>
        <w:category>
          <w:name w:val="General"/>
          <w:gallery w:val="placeholder"/>
        </w:category>
        <w:types>
          <w:type w:val="bbPlcHdr"/>
        </w:types>
        <w:behaviors>
          <w:behavior w:val="content"/>
        </w:behaviors>
        <w:guid w:val="{71BAE040-5D94-AE4F-AB0E-19104218C03C}"/>
      </w:docPartPr>
      <w:docPartBody>
        <w:p w:rsidR="00000000" w:rsidRDefault="004E117A">
          <w:pPr>
            <w:pStyle w:val="968A47B9B0A0B04F9A7AF16C2ABD176F"/>
          </w:pPr>
          <w:r>
            <w:rPr>
              <w:rStyle w:val="PlaceholderText"/>
            </w:rPr>
            <w:t>[First name]</w:t>
          </w:r>
        </w:p>
      </w:docPartBody>
    </w:docPart>
    <w:docPart>
      <w:docPartPr>
        <w:name w:val="F9D5AFA46146124D84D6E74D816D134B"/>
        <w:category>
          <w:name w:val="General"/>
          <w:gallery w:val="placeholder"/>
        </w:category>
        <w:types>
          <w:type w:val="bbPlcHdr"/>
        </w:types>
        <w:behaviors>
          <w:behavior w:val="content"/>
        </w:behaviors>
        <w:guid w:val="{0A5DD99C-C71A-C04E-B1D0-D37F5A13B5BE}"/>
      </w:docPartPr>
      <w:docPartBody>
        <w:p w:rsidR="00000000" w:rsidRDefault="004E117A">
          <w:pPr>
            <w:pStyle w:val="F9D5AFA46146124D84D6E74D816D134B"/>
          </w:pPr>
          <w:r>
            <w:rPr>
              <w:rStyle w:val="PlaceholderText"/>
            </w:rPr>
            <w:t>[Middle name]</w:t>
          </w:r>
        </w:p>
      </w:docPartBody>
    </w:docPart>
    <w:docPart>
      <w:docPartPr>
        <w:name w:val="626CFFAA8871834DA7929CE7C0A3D23A"/>
        <w:category>
          <w:name w:val="General"/>
          <w:gallery w:val="placeholder"/>
        </w:category>
        <w:types>
          <w:type w:val="bbPlcHdr"/>
        </w:types>
        <w:behaviors>
          <w:behavior w:val="content"/>
        </w:behaviors>
        <w:guid w:val="{7830A7A3-D1CC-0B41-A1FA-794F38E2BCA0}"/>
      </w:docPartPr>
      <w:docPartBody>
        <w:p w:rsidR="00000000" w:rsidRDefault="004E117A">
          <w:pPr>
            <w:pStyle w:val="626CFFAA8871834DA7929CE7C0A3D23A"/>
          </w:pPr>
          <w:r>
            <w:rPr>
              <w:rStyle w:val="PlaceholderText"/>
            </w:rPr>
            <w:t>[Last name]</w:t>
          </w:r>
        </w:p>
      </w:docPartBody>
    </w:docPart>
    <w:docPart>
      <w:docPartPr>
        <w:name w:val="DF0BB8DAD6F6AD4289B88791A1962964"/>
        <w:category>
          <w:name w:val="General"/>
          <w:gallery w:val="placeholder"/>
        </w:category>
        <w:types>
          <w:type w:val="bbPlcHdr"/>
        </w:types>
        <w:behaviors>
          <w:behavior w:val="content"/>
        </w:behaviors>
        <w:guid w:val="{CBC7D0B4-4CCA-2E40-9808-5A1805D4DC15}"/>
      </w:docPartPr>
      <w:docPartBody>
        <w:p w:rsidR="00000000" w:rsidRDefault="004E117A">
          <w:pPr>
            <w:pStyle w:val="DF0BB8DAD6F6AD4289B88791A1962964"/>
          </w:pPr>
          <w:r>
            <w:rPr>
              <w:rStyle w:val="PlaceholderText"/>
            </w:rPr>
            <w:t>[Enter your biography]</w:t>
          </w:r>
        </w:p>
      </w:docPartBody>
    </w:docPart>
    <w:docPart>
      <w:docPartPr>
        <w:name w:val="31885ED851596740AC988193B064D6F2"/>
        <w:category>
          <w:name w:val="General"/>
          <w:gallery w:val="placeholder"/>
        </w:category>
        <w:types>
          <w:type w:val="bbPlcHdr"/>
        </w:types>
        <w:behaviors>
          <w:behavior w:val="content"/>
        </w:behaviors>
        <w:guid w:val="{61810609-6CC7-9D4A-90B1-7BA917977BC8}"/>
      </w:docPartPr>
      <w:docPartBody>
        <w:p w:rsidR="00000000" w:rsidRDefault="004E117A">
          <w:pPr>
            <w:pStyle w:val="31885ED851596740AC988193B064D6F2"/>
          </w:pPr>
          <w:r>
            <w:rPr>
              <w:rStyle w:val="PlaceholderText"/>
            </w:rPr>
            <w:t>[Enter the institution with which you are affiliated]</w:t>
          </w:r>
        </w:p>
      </w:docPartBody>
    </w:docPart>
    <w:docPart>
      <w:docPartPr>
        <w:name w:val="661903DB5636E642B492203F0BF218D7"/>
        <w:category>
          <w:name w:val="General"/>
          <w:gallery w:val="placeholder"/>
        </w:category>
        <w:types>
          <w:type w:val="bbPlcHdr"/>
        </w:types>
        <w:behaviors>
          <w:behavior w:val="content"/>
        </w:behaviors>
        <w:guid w:val="{6D08390B-C856-974C-BD7A-1BA828D1EAAF}"/>
      </w:docPartPr>
      <w:docPartBody>
        <w:p w:rsidR="00000000" w:rsidRDefault="004E117A">
          <w:pPr>
            <w:pStyle w:val="661903DB5636E642B492203F0BF218D7"/>
          </w:pPr>
          <w:r w:rsidRPr="00EF74F7">
            <w:rPr>
              <w:b/>
              <w:color w:val="808080" w:themeColor="background1" w:themeShade="80"/>
            </w:rPr>
            <w:t>[Enter the headword for your article]</w:t>
          </w:r>
        </w:p>
      </w:docPartBody>
    </w:docPart>
    <w:docPart>
      <w:docPartPr>
        <w:name w:val="D3BF406B6B2EA649A365C88F82DE970E"/>
        <w:category>
          <w:name w:val="General"/>
          <w:gallery w:val="placeholder"/>
        </w:category>
        <w:types>
          <w:type w:val="bbPlcHdr"/>
        </w:types>
        <w:behaviors>
          <w:behavior w:val="content"/>
        </w:behaviors>
        <w:guid w:val="{57872C14-C7CE-F448-8682-2FD60C18B24F}"/>
      </w:docPartPr>
      <w:docPartBody>
        <w:p w:rsidR="00000000" w:rsidRDefault="004E117A">
          <w:pPr>
            <w:pStyle w:val="D3BF406B6B2EA649A365C88F82DE970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162139CEC8234AB45E8B471C104065"/>
        <w:category>
          <w:name w:val="General"/>
          <w:gallery w:val="placeholder"/>
        </w:category>
        <w:types>
          <w:type w:val="bbPlcHdr"/>
        </w:types>
        <w:behaviors>
          <w:behavior w:val="content"/>
        </w:behaviors>
        <w:guid w:val="{53CB3CB4-AA96-474A-9DAA-BBFB405D313B}"/>
      </w:docPartPr>
      <w:docPartBody>
        <w:p w:rsidR="00000000" w:rsidRDefault="004E117A">
          <w:pPr>
            <w:pStyle w:val="0C162139CEC8234AB45E8B471C10406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35FCD8E7D7DBC45A155A90288C74457"/>
        <w:category>
          <w:name w:val="General"/>
          <w:gallery w:val="placeholder"/>
        </w:category>
        <w:types>
          <w:type w:val="bbPlcHdr"/>
        </w:types>
        <w:behaviors>
          <w:behavior w:val="content"/>
        </w:behaviors>
        <w:guid w:val="{25E3ED33-891E-BF47-B21B-843571BC3EF1}"/>
      </w:docPartPr>
      <w:docPartBody>
        <w:p w:rsidR="00000000" w:rsidRDefault="004E117A">
          <w:pPr>
            <w:pStyle w:val="B35FCD8E7D7DBC45A155A90288C7445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AB2E815FE978840A4E8C028686763D7"/>
        <w:category>
          <w:name w:val="General"/>
          <w:gallery w:val="placeholder"/>
        </w:category>
        <w:types>
          <w:type w:val="bbPlcHdr"/>
        </w:types>
        <w:behaviors>
          <w:behavior w:val="content"/>
        </w:behaviors>
        <w:guid w:val="{E42BAC42-E835-B349-9482-5CEA00364B59}"/>
      </w:docPartPr>
      <w:docPartBody>
        <w:p w:rsidR="00000000" w:rsidRDefault="004E117A">
          <w:pPr>
            <w:pStyle w:val="7AB2E815FE978840A4E8C028686763D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DD12BD4D08E7C4BA36F416B82885946">
    <w:name w:val="6DD12BD4D08E7C4BA36F416B82885946"/>
  </w:style>
  <w:style w:type="paragraph" w:customStyle="1" w:styleId="968A47B9B0A0B04F9A7AF16C2ABD176F">
    <w:name w:val="968A47B9B0A0B04F9A7AF16C2ABD176F"/>
  </w:style>
  <w:style w:type="paragraph" w:customStyle="1" w:styleId="F9D5AFA46146124D84D6E74D816D134B">
    <w:name w:val="F9D5AFA46146124D84D6E74D816D134B"/>
  </w:style>
  <w:style w:type="paragraph" w:customStyle="1" w:styleId="626CFFAA8871834DA7929CE7C0A3D23A">
    <w:name w:val="626CFFAA8871834DA7929CE7C0A3D23A"/>
  </w:style>
  <w:style w:type="paragraph" w:customStyle="1" w:styleId="DF0BB8DAD6F6AD4289B88791A1962964">
    <w:name w:val="DF0BB8DAD6F6AD4289B88791A1962964"/>
  </w:style>
  <w:style w:type="paragraph" w:customStyle="1" w:styleId="31885ED851596740AC988193B064D6F2">
    <w:name w:val="31885ED851596740AC988193B064D6F2"/>
  </w:style>
  <w:style w:type="paragraph" w:customStyle="1" w:styleId="661903DB5636E642B492203F0BF218D7">
    <w:name w:val="661903DB5636E642B492203F0BF218D7"/>
  </w:style>
  <w:style w:type="paragraph" w:customStyle="1" w:styleId="D3BF406B6B2EA649A365C88F82DE970E">
    <w:name w:val="D3BF406B6B2EA649A365C88F82DE970E"/>
  </w:style>
  <w:style w:type="paragraph" w:customStyle="1" w:styleId="0C162139CEC8234AB45E8B471C104065">
    <w:name w:val="0C162139CEC8234AB45E8B471C104065"/>
  </w:style>
  <w:style w:type="paragraph" w:customStyle="1" w:styleId="B35FCD8E7D7DBC45A155A90288C74457">
    <w:name w:val="B35FCD8E7D7DBC45A155A90288C74457"/>
  </w:style>
  <w:style w:type="paragraph" w:customStyle="1" w:styleId="7AB2E815FE978840A4E8C028686763D7">
    <w:name w:val="7AB2E815FE978840A4E8C028686763D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DD12BD4D08E7C4BA36F416B82885946">
    <w:name w:val="6DD12BD4D08E7C4BA36F416B82885946"/>
  </w:style>
  <w:style w:type="paragraph" w:customStyle="1" w:styleId="968A47B9B0A0B04F9A7AF16C2ABD176F">
    <w:name w:val="968A47B9B0A0B04F9A7AF16C2ABD176F"/>
  </w:style>
  <w:style w:type="paragraph" w:customStyle="1" w:styleId="F9D5AFA46146124D84D6E74D816D134B">
    <w:name w:val="F9D5AFA46146124D84D6E74D816D134B"/>
  </w:style>
  <w:style w:type="paragraph" w:customStyle="1" w:styleId="626CFFAA8871834DA7929CE7C0A3D23A">
    <w:name w:val="626CFFAA8871834DA7929CE7C0A3D23A"/>
  </w:style>
  <w:style w:type="paragraph" w:customStyle="1" w:styleId="DF0BB8DAD6F6AD4289B88791A1962964">
    <w:name w:val="DF0BB8DAD6F6AD4289B88791A1962964"/>
  </w:style>
  <w:style w:type="paragraph" w:customStyle="1" w:styleId="31885ED851596740AC988193B064D6F2">
    <w:name w:val="31885ED851596740AC988193B064D6F2"/>
  </w:style>
  <w:style w:type="paragraph" w:customStyle="1" w:styleId="661903DB5636E642B492203F0BF218D7">
    <w:name w:val="661903DB5636E642B492203F0BF218D7"/>
  </w:style>
  <w:style w:type="paragraph" w:customStyle="1" w:styleId="D3BF406B6B2EA649A365C88F82DE970E">
    <w:name w:val="D3BF406B6B2EA649A365C88F82DE970E"/>
  </w:style>
  <w:style w:type="paragraph" w:customStyle="1" w:styleId="0C162139CEC8234AB45E8B471C104065">
    <w:name w:val="0C162139CEC8234AB45E8B471C104065"/>
  </w:style>
  <w:style w:type="paragraph" w:customStyle="1" w:styleId="B35FCD8E7D7DBC45A155A90288C74457">
    <w:name w:val="B35FCD8E7D7DBC45A155A90288C74457"/>
  </w:style>
  <w:style w:type="paragraph" w:customStyle="1" w:styleId="7AB2E815FE978840A4E8C028686763D7">
    <w:name w:val="7AB2E815FE978840A4E8C028686763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Goo05</b:Tag>
    <b:SourceType>Book</b:SourceType>
    <b:Guid>{BA7139A9-9BBF-4346-AA8D-1D052E924E2D}</b:Guid>
    <b:Author>
      <b:Author>
        <b:NameList>
          <b:Person>
            <b:Last>Goodstein</b:Last>
            <b:First>Elizabeth</b:First>
            <b:Middle>S.</b:Middle>
          </b:Person>
        </b:NameList>
      </b:Author>
    </b:Author>
    <b:Title>Experience without Qualities: Boredom and Modernity</b:Title>
    <b:City>Stanford</b:City>
    <b:Publisher>Standford University Press</b:Publisher>
    <b:Year>2005</b:Year>
    <b:RefOrder>1</b:RefOrder>
  </b:Source>
</b:Sources>
</file>

<file path=customXml/itemProps1.xml><?xml version="1.0" encoding="utf-8"?>
<ds:datastoreItem xmlns:ds="http://schemas.openxmlformats.org/officeDocument/2006/customXml" ds:itemID="{F57B4E42-B0EE-D841-A4C4-12B7EB1B7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1</Pages>
  <Words>283</Words>
  <Characters>1614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1</cp:revision>
  <dcterms:created xsi:type="dcterms:W3CDTF">2016-04-29T03:23:00Z</dcterms:created>
  <dcterms:modified xsi:type="dcterms:W3CDTF">2016-04-29T03:26:00Z</dcterms:modified>
</cp:coreProperties>
</file>