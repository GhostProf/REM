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9E64DF" w14:textId="77777777" w:rsidTr="00922950">
        <w:tc>
          <w:tcPr>
            <w:tcW w:w="491" w:type="dxa"/>
            <w:vMerge w:val="restart"/>
            <w:shd w:val="clear" w:color="auto" w:fill="A6A6A6" w:themeFill="background1" w:themeFillShade="A6"/>
            <w:textDirection w:val="btLr"/>
          </w:tcPr>
          <w:p w14:paraId="30AB655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C780CD98C9854FB90758D24B03603A"/>
            </w:placeholder>
            <w:showingPlcHdr/>
            <w:dropDownList>
              <w:listItem w:displayText="Dr." w:value="Dr."/>
              <w:listItem w:displayText="Prof." w:value="Prof."/>
            </w:dropDownList>
          </w:sdtPr>
          <w:sdtEndPr/>
          <w:sdtContent>
            <w:tc>
              <w:tcPr>
                <w:tcW w:w="1259" w:type="dxa"/>
              </w:tcPr>
              <w:p w14:paraId="3A5B31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026357ABF637409E33268FF630BC78"/>
            </w:placeholder>
            <w:text/>
          </w:sdtPr>
          <w:sdtEndPr/>
          <w:sdtContent>
            <w:tc>
              <w:tcPr>
                <w:tcW w:w="2073" w:type="dxa"/>
              </w:tcPr>
              <w:p w14:paraId="5790F568" w14:textId="77777777" w:rsidR="00B574C9" w:rsidRDefault="00286977" w:rsidP="00286977">
                <w:r>
                  <w:t>Claire</w:t>
                </w:r>
              </w:p>
            </w:tc>
          </w:sdtContent>
        </w:sdt>
        <w:sdt>
          <w:sdtPr>
            <w:alias w:val="Middle name"/>
            <w:tag w:val="authorMiddleName"/>
            <w:id w:val="-2076034781"/>
            <w:placeholder>
              <w:docPart w:val="FA6DE5F32D01434AA35BC6F158856C93"/>
            </w:placeholder>
            <w:showingPlcHdr/>
            <w:text/>
          </w:sdtPr>
          <w:sdtEndPr/>
          <w:sdtContent>
            <w:tc>
              <w:tcPr>
                <w:tcW w:w="2551" w:type="dxa"/>
              </w:tcPr>
              <w:p w14:paraId="6F238260" w14:textId="77777777" w:rsidR="00B574C9" w:rsidRDefault="00B574C9" w:rsidP="00922950">
                <w:r>
                  <w:rPr>
                    <w:rStyle w:val="PlaceholderText"/>
                  </w:rPr>
                  <w:t>[Middle name]</w:t>
                </w:r>
              </w:p>
            </w:tc>
          </w:sdtContent>
        </w:sdt>
        <w:sdt>
          <w:sdtPr>
            <w:alias w:val="Last name"/>
            <w:tag w:val="authorLastName"/>
            <w:id w:val="-1088529830"/>
            <w:placeholder>
              <w:docPart w:val="D746866BAA9576488E03F5CF01D63AE3"/>
            </w:placeholder>
            <w:text/>
          </w:sdtPr>
          <w:sdtEndPr/>
          <w:sdtContent>
            <w:tc>
              <w:tcPr>
                <w:tcW w:w="2642" w:type="dxa"/>
              </w:tcPr>
              <w:p w14:paraId="404D96C9" w14:textId="77777777" w:rsidR="00B574C9" w:rsidRDefault="00286977" w:rsidP="00286977">
                <w:proofErr w:type="spellStart"/>
                <w:r>
                  <w:t>Laville</w:t>
                </w:r>
                <w:proofErr w:type="spellEnd"/>
              </w:p>
            </w:tc>
          </w:sdtContent>
        </w:sdt>
      </w:tr>
      <w:tr w:rsidR="00B574C9" w14:paraId="3CEFFCFA" w14:textId="77777777" w:rsidTr="001A6A06">
        <w:trPr>
          <w:trHeight w:val="986"/>
        </w:trPr>
        <w:tc>
          <w:tcPr>
            <w:tcW w:w="491" w:type="dxa"/>
            <w:vMerge/>
            <w:shd w:val="clear" w:color="auto" w:fill="A6A6A6" w:themeFill="background1" w:themeFillShade="A6"/>
          </w:tcPr>
          <w:p w14:paraId="0690C6A3" w14:textId="77777777" w:rsidR="00B574C9" w:rsidRPr="001A6A06" w:rsidRDefault="00B574C9" w:rsidP="00CF1542">
            <w:pPr>
              <w:jc w:val="center"/>
              <w:rPr>
                <w:b/>
                <w:color w:val="FFFFFF" w:themeColor="background1"/>
              </w:rPr>
            </w:pPr>
          </w:p>
        </w:tc>
        <w:sdt>
          <w:sdtPr>
            <w:alias w:val="Biography"/>
            <w:tag w:val="authorBiography"/>
            <w:id w:val="938807824"/>
            <w:placeholder>
              <w:docPart w:val="8A44AA11D7A9FD41AEF7D05223FF70A2"/>
            </w:placeholder>
            <w:showingPlcHdr/>
          </w:sdtPr>
          <w:sdtEndPr/>
          <w:sdtContent>
            <w:tc>
              <w:tcPr>
                <w:tcW w:w="8525" w:type="dxa"/>
                <w:gridSpan w:val="4"/>
              </w:tcPr>
              <w:p w14:paraId="7B2105FF" w14:textId="77777777" w:rsidR="00B574C9" w:rsidRDefault="00B574C9" w:rsidP="00922950">
                <w:r>
                  <w:rPr>
                    <w:rStyle w:val="PlaceholderText"/>
                  </w:rPr>
                  <w:t>[Enter your biography]</w:t>
                </w:r>
              </w:p>
            </w:tc>
          </w:sdtContent>
        </w:sdt>
      </w:tr>
      <w:tr w:rsidR="00B574C9" w14:paraId="1585C12F" w14:textId="77777777" w:rsidTr="001A6A06">
        <w:trPr>
          <w:trHeight w:val="986"/>
        </w:trPr>
        <w:tc>
          <w:tcPr>
            <w:tcW w:w="491" w:type="dxa"/>
            <w:vMerge/>
            <w:shd w:val="clear" w:color="auto" w:fill="A6A6A6" w:themeFill="background1" w:themeFillShade="A6"/>
          </w:tcPr>
          <w:p w14:paraId="5DC8C7AE" w14:textId="77777777" w:rsidR="00B574C9" w:rsidRPr="001A6A06" w:rsidRDefault="00B574C9" w:rsidP="00CF1542">
            <w:pPr>
              <w:jc w:val="center"/>
              <w:rPr>
                <w:b/>
                <w:color w:val="FFFFFF" w:themeColor="background1"/>
              </w:rPr>
            </w:pPr>
          </w:p>
        </w:tc>
        <w:sdt>
          <w:sdtPr>
            <w:alias w:val="Affiliation"/>
            <w:tag w:val="affiliation"/>
            <w:id w:val="2012937915"/>
            <w:placeholder>
              <w:docPart w:val="6690549AA639314796ACEE418A64B6CB"/>
            </w:placeholder>
            <w:text/>
          </w:sdtPr>
          <w:sdtEndPr/>
          <w:sdtContent>
            <w:tc>
              <w:tcPr>
                <w:tcW w:w="8525" w:type="dxa"/>
                <w:gridSpan w:val="4"/>
              </w:tcPr>
              <w:p w14:paraId="7AA13546" w14:textId="77777777" w:rsidR="00B574C9" w:rsidRDefault="00286977" w:rsidP="00286977">
                <w:r>
                  <w:t>Emory University</w:t>
                </w:r>
              </w:p>
            </w:tc>
          </w:sdtContent>
        </w:sdt>
      </w:tr>
    </w:tbl>
    <w:p w14:paraId="4750DA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A7958C" w14:textId="77777777" w:rsidTr="00244BB0">
        <w:tc>
          <w:tcPr>
            <w:tcW w:w="9016" w:type="dxa"/>
            <w:shd w:val="clear" w:color="auto" w:fill="A6A6A6" w:themeFill="background1" w:themeFillShade="A6"/>
            <w:tcMar>
              <w:top w:w="113" w:type="dxa"/>
              <w:bottom w:w="113" w:type="dxa"/>
            </w:tcMar>
          </w:tcPr>
          <w:p w14:paraId="03CFC4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7E232B" w14:textId="77777777" w:rsidTr="003F0D73">
        <w:sdt>
          <w:sdtPr>
            <w:rPr>
              <w:b/>
            </w:rPr>
            <w:alias w:val="Article headword"/>
            <w:tag w:val="articleHeadword"/>
            <w:id w:val="-361440020"/>
            <w:placeholder>
              <w:docPart w:val="B6EC921B61CA094A9F594EB34A7876CF"/>
            </w:placeholder>
            <w:text/>
          </w:sdtPr>
          <w:sdtEndPr/>
          <w:sdtContent>
            <w:tc>
              <w:tcPr>
                <w:tcW w:w="9016" w:type="dxa"/>
                <w:tcMar>
                  <w:top w:w="113" w:type="dxa"/>
                  <w:bottom w:w="113" w:type="dxa"/>
                </w:tcMar>
              </w:tcPr>
              <w:p w14:paraId="3C2109B4" w14:textId="77777777" w:rsidR="003F0D73" w:rsidRPr="00FB589A" w:rsidRDefault="00286977" w:rsidP="00286977">
                <w:pPr>
                  <w:rPr>
                    <w:b/>
                  </w:rPr>
                </w:pPr>
                <w:proofErr w:type="spellStart"/>
                <w:r>
                  <w:rPr>
                    <w:b/>
                  </w:rPr>
                  <w:t>Weininger</w:t>
                </w:r>
                <w:proofErr w:type="spellEnd"/>
                <w:r>
                  <w:rPr>
                    <w:b/>
                  </w:rPr>
                  <w:t>, Otto</w:t>
                </w:r>
                <w:r w:rsidR="008334C9">
                  <w:rPr>
                    <w:b/>
                  </w:rPr>
                  <w:t xml:space="preserve"> (1880-1903)</w:t>
                </w:r>
              </w:p>
            </w:tc>
          </w:sdtContent>
        </w:sdt>
      </w:tr>
      <w:tr w:rsidR="00464699" w14:paraId="19E6863D" w14:textId="77777777" w:rsidTr="007821B0">
        <w:sdt>
          <w:sdtPr>
            <w:alias w:val="Variant headwords"/>
            <w:tag w:val="variantHeadwords"/>
            <w:id w:val="173464402"/>
            <w:placeholder>
              <w:docPart w:val="4751BE070C6BE144858B311564D38689"/>
            </w:placeholder>
            <w:showingPlcHdr/>
          </w:sdtPr>
          <w:sdtEndPr/>
          <w:sdtContent>
            <w:tc>
              <w:tcPr>
                <w:tcW w:w="9016" w:type="dxa"/>
                <w:tcMar>
                  <w:top w:w="113" w:type="dxa"/>
                  <w:bottom w:w="113" w:type="dxa"/>
                </w:tcMar>
              </w:tcPr>
              <w:p w14:paraId="34180E3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4FDFF6" w14:textId="77777777" w:rsidTr="003F0D73">
        <w:sdt>
          <w:sdtPr>
            <w:alias w:val="Abstract"/>
            <w:tag w:val="abstract"/>
            <w:id w:val="-635871867"/>
            <w:placeholder>
              <w:docPart w:val="A0ABE31B41D4F44F93C51D9D197CC967"/>
            </w:placeholder>
          </w:sdtPr>
          <w:sdtEndPr/>
          <w:sdtContent>
            <w:sdt>
              <w:sdtPr>
                <w:alias w:val="Abstract"/>
                <w:tag w:val="abstract"/>
                <w:id w:val="8884064"/>
                <w:placeholder>
                  <w:docPart w:val="FD1B6BCDEF06254CBFCD3DBA087A17EE"/>
                </w:placeholder>
              </w:sdtPr>
              <w:sdtEndPr/>
              <w:sdtContent>
                <w:tc>
                  <w:tcPr>
                    <w:tcW w:w="9016" w:type="dxa"/>
                    <w:tcMar>
                      <w:top w:w="113" w:type="dxa"/>
                      <w:bottom w:w="113" w:type="dxa"/>
                    </w:tcMar>
                  </w:tcPr>
                  <w:p w14:paraId="3BB88A5B" w14:textId="77777777" w:rsidR="00286977" w:rsidRPr="00286977" w:rsidRDefault="00286977" w:rsidP="00286977">
                    <w:pPr>
                      <w:rPr>
                        <w:lang w:val="en-US"/>
                      </w:rPr>
                    </w:pPr>
                    <w:r w:rsidRPr="00286977">
                      <w:rPr>
                        <w:lang w:val="en-US"/>
                      </w:rPr>
                      <w:t xml:space="preserve">Otto </w:t>
                    </w:r>
                    <w:proofErr w:type="spellStart"/>
                    <w:r w:rsidRPr="00286977">
                      <w:rPr>
                        <w:lang w:val="en-US"/>
                      </w:rPr>
                      <w:t>Weininger</w:t>
                    </w:r>
                    <w:proofErr w:type="spellEnd"/>
                    <w:r w:rsidRPr="00286977">
                      <w:rPr>
                        <w:lang w:val="en-US"/>
                      </w:rPr>
                      <w:t xml:space="preserve"> was an Austrian philosopher and racial theorist. Born in Vienna to Jewish parents, </w:t>
                    </w:r>
                  </w:p>
                  <w:p w14:paraId="31A0A7BE" w14:textId="77777777" w:rsidR="00E85A05" w:rsidRDefault="00286977" w:rsidP="00286977">
                    <w:proofErr w:type="gramStart"/>
                    <w:r w:rsidRPr="00286977">
                      <w:rPr>
                        <w:lang w:val="en-US"/>
                      </w:rPr>
                      <w:t>he</w:t>
                    </w:r>
                    <w:proofErr w:type="gramEnd"/>
                    <w:r w:rsidRPr="00286977">
                      <w:rPr>
                        <w:lang w:val="en-US"/>
                      </w:rPr>
                      <w:t xml:space="preserve"> committed suicide five months after the publication of Sex and Character (1903; English trans., 1906), which was based on his doctoral dissertation. </w:t>
                    </w:r>
                  </w:p>
                </w:tc>
              </w:sdtContent>
            </w:sdt>
          </w:sdtContent>
        </w:sdt>
      </w:tr>
      <w:tr w:rsidR="003F0D73" w14:paraId="324AB7E2" w14:textId="77777777" w:rsidTr="003F0D73">
        <w:sdt>
          <w:sdtPr>
            <w:alias w:val="Article text"/>
            <w:tag w:val="articleText"/>
            <w:id w:val="634067588"/>
            <w:placeholder>
              <w:docPart w:val="C3F49CD899D0564DB497B04E82C4EEEE"/>
            </w:placeholder>
          </w:sdtPr>
          <w:sdtEndPr/>
          <w:sdtContent>
            <w:sdt>
              <w:sdtPr>
                <w:alias w:val="Article text"/>
                <w:tag w:val="articleText"/>
                <w:id w:val="1206528175"/>
                <w:placeholder>
                  <w:docPart w:val="B03A852F602F334E90A27F0F0DDBF12A"/>
                </w:placeholder>
              </w:sdtPr>
              <w:sdtEndPr/>
              <w:sdtContent>
                <w:tc>
                  <w:tcPr>
                    <w:tcW w:w="9016" w:type="dxa"/>
                    <w:tcMar>
                      <w:top w:w="113" w:type="dxa"/>
                      <w:bottom w:w="113" w:type="dxa"/>
                    </w:tcMar>
                  </w:tcPr>
                  <w:p w14:paraId="424FEC8F" w14:textId="77777777" w:rsidR="00286977" w:rsidRPr="00286977" w:rsidRDefault="00286977" w:rsidP="00286977">
                    <w:pPr>
                      <w:rPr>
                        <w:lang w:val="en-US"/>
                      </w:rPr>
                    </w:pPr>
                    <w:r w:rsidRPr="00286977">
                      <w:rPr>
                        <w:lang w:val="en-US"/>
                      </w:rPr>
                      <w:t xml:space="preserve">Otto </w:t>
                    </w:r>
                    <w:proofErr w:type="spellStart"/>
                    <w:r w:rsidRPr="00286977">
                      <w:rPr>
                        <w:lang w:val="en-US"/>
                      </w:rPr>
                      <w:t>Weininger</w:t>
                    </w:r>
                    <w:proofErr w:type="spellEnd"/>
                    <w:r w:rsidRPr="00286977">
                      <w:rPr>
                        <w:lang w:val="en-US"/>
                      </w:rPr>
                      <w:t xml:space="preserve"> was an Austrian philosopher and racial theorist. Born in Vienna to Jewish parents, he committed suicide five months after the publication of </w:t>
                    </w:r>
                    <w:r w:rsidRPr="00286977">
                      <w:rPr>
                        <w:i/>
                        <w:lang w:val="en-US"/>
                      </w:rPr>
                      <w:t>Sex and Character</w:t>
                    </w:r>
                    <w:r w:rsidRPr="00286977">
                      <w:rPr>
                        <w:lang w:val="en-US"/>
                      </w:rPr>
                      <w:t xml:space="preserve"> (1903; English trans., 1906), which was based on his doctoral dissertation. </w:t>
                    </w:r>
                    <w:r w:rsidRPr="00286977">
                      <w:rPr>
                        <w:i/>
                        <w:lang w:val="en-US"/>
                      </w:rPr>
                      <w:t>Sex</w:t>
                    </w:r>
                    <w:r w:rsidRPr="00286977">
                      <w:rPr>
                        <w:lang w:val="en-US"/>
                      </w:rPr>
                      <w:t xml:space="preserve"> went through more than twenty-five printings in two decades. Today, </w:t>
                    </w:r>
                    <w:proofErr w:type="spellStart"/>
                    <w:r w:rsidRPr="00286977">
                      <w:rPr>
                        <w:lang w:val="en-US"/>
                      </w:rPr>
                      <w:t>Weininger</w:t>
                    </w:r>
                    <w:proofErr w:type="spellEnd"/>
                    <w:r w:rsidRPr="00286977">
                      <w:rPr>
                        <w:lang w:val="en-US"/>
                      </w:rPr>
                      <w:t xml:space="preserve"> is remembered primarily as a misogynist and an anti-Semite. An opponent of women’s rights campaigns in Germany, he declared that a woman had no soul and could only fulfill the role of mother or prostitute. Extrapolating from recent discoveries in cell biology, he alleged that few individuals were entirely male or female, and the proportion of masculinity or femininity within a person could vary over the course of a single day. Homosexuality was superior to heterosexuality, as lesbians tapped into “masculine” intellectual abilities and male homosexuals were able to avoid the feminizing effects of intercourse and reproduction. </w:t>
                    </w:r>
                    <w:proofErr w:type="spellStart"/>
                    <w:r w:rsidRPr="00286977">
                      <w:rPr>
                        <w:lang w:val="en-US"/>
                      </w:rPr>
                      <w:t>Weininger’s</w:t>
                    </w:r>
                    <w:proofErr w:type="spellEnd"/>
                    <w:r w:rsidRPr="00286977">
                      <w:rPr>
                        <w:lang w:val="en-US"/>
                      </w:rPr>
                      <w:t xml:space="preserve"> romantic individualism and his championing of androgyny were enticing to many modernists, several of whom were Jewish. Kafka, Karl Kraus, D. H. Lawrence, Schoenberg, Gertrude Stein, Strindberg, and Wittgenstein all expressed their debts to </w:t>
                    </w:r>
                    <w:proofErr w:type="spellStart"/>
                    <w:r w:rsidRPr="00286977">
                      <w:rPr>
                        <w:lang w:val="en-US"/>
                      </w:rPr>
                      <w:t>Weininger</w:t>
                    </w:r>
                    <w:proofErr w:type="spellEnd"/>
                    <w:r w:rsidRPr="00286977">
                      <w:rPr>
                        <w:lang w:val="en-US"/>
                      </w:rPr>
                      <w:t xml:space="preserve">, however eccentrically. Freud, who rejected </w:t>
                    </w:r>
                    <w:proofErr w:type="spellStart"/>
                    <w:r w:rsidRPr="00286977">
                      <w:rPr>
                        <w:lang w:val="en-US"/>
                      </w:rPr>
                      <w:t>Weininger</w:t>
                    </w:r>
                    <w:proofErr w:type="spellEnd"/>
                    <w:r w:rsidRPr="00286977">
                      <w:rPr>
                        <w:lang w:val="en-US"/>
                      </w:rPr>
                      <w:t xml:space="preserve"> during his lifetime, ultimately labeled him “highly gifted but sexually deranged” and blamed his anti-Semitism on a fear of castration.</w:t>
                    </w:r>
                  </w:p>
                  <w:p w14:paraId="0F32FE19" w14:textId="77777777" w:rsidR="003F0D73" w:rsidRDefault="003F0D73" w:rsidP="00286977"/>
                </w:tc>
              </w:sdtContent>
            </w:sdt>
          </w:sdtContent>
        </w:sdt>
      </w:tr>
      <w:tr w:rsidR="003235A7" w14:paraId="454EF21F" w14:textId="77777777" w:rsidTr="003235A7">
        <w:tc>
          <w:tcPr>
            <w:tcW w:w="9016" w:type="dxa"/>
          </w:tcPr>
          <w:p w14:paraId="777D38C8" w14:textId="77777777" w:rsidR="003235A7" w:rsidRDefault="003235A7" w:rsidP="008A5B87">
            <w:r w:rsidRPr="0015114C">
              <w:rPr>
                <w:u w:val="single"/>
              </w:rPr>
              <w:t>Further reading</w:t>
            </w:r>
            <w:r>
              <w:t>:</w:t>
            </w:r>
          </w:p>
          <w:sdt>
            <w:sdtPr>
              <w:alias w:val="Further reading"/>
              <w:tag w:val="furtherReading"/>
              <w:id w:val="-1516217107"/>
              <w:placeholder>
                <w:docPart w:val="9F9E24C97C578046A45175A03EAE1E3D"/>
              </w:placeholder>
            </w:sdtPr>
            <w:sdtEndPr/>
            <w:sdtContent>
              <w:sdt>
                <w:sdtPr>
                  <w:alias w:val="Further reading"/>
                  <w:tag w:val="furtherReading"/>
                  <w:id w:val="751471755"/>
                  <w:placeholder>
                    <w:docPart w:val="D9EDC9427E4DF24BB6EA213877DAB0F1"/>
                  </w:placeholder>
                </w:sdtPr>
                <w:sdtEndPr/>
                <w:sdtContent>
                  <w:p w14:paraId="69513152" w14:textId="5B4F0E7A" w:rsidR="00370E19" w:rsidRDefault="00370E19" w:rsidP="00370E19">
                    <w:pPr>
                      <w:pStyle w:val="Bibliography"/>
                    </w:pPr>
                    <w:sdt>
                      <w:sdtPr>
                        <w:id w:val="-1458173964"/>
                        <w:citation/>
                      </w:sdtPr>
                      <w:sdtEndPr/>
                      <w:sdtContent>
                        <w:r w:rsidR="00286977">
                          <w:fldChar w:fldCharType="begin"/>
                        </w:r>
                        <w:r>
                          <w:rPr>
                            <w:lang w:val="en-US"/>
                          </w:rPr>
                          <w:instrText xml:space="preserve">CITATION Wei05 \l 1033 </w:instrText>
                        </w:r>
                        <w:r w:rsidR="00286977">
                          <w:fldChar w:fldCharType="separate"/>
                        </w:r>
                        <w:r>
                          <w:rPr>
                            <w:noProof/>
                            <w:lang w:val="en-US"/>
                          </w:rPr>
                          <w:t xml:space="preserve"> (Weini</w:t>
                        </w:r>
                        <w:bookmarkStart w:id="0" w:name="_GoBack"/>
                        <w:bookmarkEnd w:id="0"/>
                        <w:r>
                          <w:rPr>
                            <w:noProof/>
                            <w:lang w:val="en-US"/>
                          </w:rPr>
                          <w:t>nger)</w:t>
                        </w:r>
                        <w:r w:rsidR="00286977">
                          <w:fldChar w:fldCharType="end"/>
                        </w:r>
                      </w:sdtContent>
                    </w:sdt>
                  </w:p>
                </w:sdtContent>
              </w:sdt>
              <w:p w14:paraId="6600BC91" w14:textId="77777777" w:rsidR="003235A7" w:rsidRDefault="00370E19" w:rsidP="00FB11DE"/>
            </w:sdtContent>
          </w:sdt>
        </w:tc>
      </w:tr>
    </w:tbl>
    <w:p w14:paraId="00AB7B3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7E2B5" w14:textId="77777777" w:rsidR="00286977" w:rsidRDefault="00286977" w:rsidP="007A0D55">
      <w:pPr>
        <w:spacing w:after="0" w:line="240" w:lineRule="auto"/>
      </w:pPr>
      <w:r>
        <w:separator/>
      </w:r>
    </w:p>
  </w:endnote>
  <w:endnote w:type="continuationSeparator" w:id="0">
    <w:p w14:paraId="6F610162" w14:textId="77777777" w:rsidR="00286977" w:rsidRDefault="002869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37CD2" w14:textId="77777777" w:rsidR="00286977" w:rsidRDefault="00286977" w:rsidP="007A0D55">
      <w:pPr>
        <w:spacing w:after="0" w:line="240" w:lineRule="auto"/>
      </w:pPr>
      <w:r>
        <w:separator/>
      </w:r>
    </w:p>
  </w:footnote>
  <w:footnote w:type="continuationSeparator" w:id="0">
    <w:p w14:paraId="3A3475A4" w14:textId="77777777" w:rsidR="00286977" w:rsidRDefault="002869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4393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13510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7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6977"/>
    <w:rsid w:val="002A0A0D"/>
    <w:rsid w:val="002B0B37"/>
    <w:rsid w:val="0030662D"/>
    <w:rsid w:val="003235A7"/>
    <w:rsid w:val="003677B6"/>
    <w:rsid w:val="00370E1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34C9"/>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9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9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977"/>
    <w:rPr>
      <w:rFonts w:ascii="Lucida Grande" w:hAnsi="Lucida Grande" w:cs="Lucida Grande"/>
      <w:sz w:val="18"/>
      <w:szCs w:val="18"/>
    </w:rPr>
  </w:style>
  <w:style w:type="paragraph" w:styleId="Bibliography">
    <w:name w:val="Bibliography"/>
    <w:basedOn w:val="Normal"/>
    <w:next w:val="Normal"/>
    <w:uiPriority w:val="37"/>
    <w:unhideWhenUsed/>
    <w:rsid w:val="002869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69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6977"/>
    <w:rPr>
      <w:rFonts w:ascii="Lucida Grande" w:hAnsi="Lucida Grande" w:cs="Lucida Grande"/>
      <w:sz w:val="18"/>
      <w:szCs w:val="18"/>
    </w:rPr>
  </w:style>
  <w:style w:type="paragraph" w:styleId="Bibliography">
    <w:name w:val="Bibliography"/>
    <w:basedOn w:val="Normal"/>
    <w:next w:val="Normal"/>
    <w:uiPriority w:val="37"/>
    <w:unhideWhenUsed/>
    <w:rsid w:val="0028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C780CD98C9854FB90758D24B03603A"/>
        <w:category>
          <w:name w:val="General"/>
          <w:gallery w:val="placeholder"/>
        </w:category>
        <w:types>
          <w:type w:val="bbPlcHdr"/>
        </w:types>
        <w:behaviors>
          <w:behavior w:val="content"/>
        </w:behaviors>
        <w:guid w:val="{2AAB078D-D980-C34B-A4A9-37C538BEE225}"/>
      </w:docPartPr>
      <w:docPartBody>
        <w:p w:rsidR="001F4914" w:rsidRDefault="00A042A6">
          <w:pPr>
            <w:pStyle w:val="83C780CD98C9854FB90758D24B03603A"/>
          </w:pPr>
          <w:r w:rsidRPr="00CC586D">
            <w:rPr>
              <w:rStyle w:val="PlaceholderText"/>
              <w:b/>
              <w:color w:val="FFFFFF" w:themeColor="background1"/>
            </w:rPr>
            <w:t>[Salutation]</w:t>
          </w:r>
        </w:p>
      </w:docPartBody>
    </w:docPart>
    <w:docPart>
      <w:docPartPr>
        <w:name w:val="F0026357ABF637409E33268FF630BC78"/>
        <w:category>
          <w:name w:val="General"/>
          <w:gallery w:val="placeholder"/>
        </w:category>
        <w:types>
          <w:type w:val="bbPlcHdr"/>
        </w:types>
        <w:behaviors>
          <w:behavior w:val="content"/>
        </w:behaviors>
        <w:guid w:val="{322879DA-072C-E948-A747-2FD3D93757C3}"/>
      </w:docPartPr>
      <w:docPartBody>
        <w:p w:rsidR="001F4914" w:rsidRDefault="00A042A6">
          <w:pPr>
            <w:pStyle w:val="F0026357ABF637409E33268FF630BC78"/>
          </w:pPr>
          <w:r>
            <w:rPr>
              <w:rStyle w:val="PlaceholderText"/>
            </w:rPr>
            <w:t>[First name]</w:t>
          </w:r>
        </w:p>
      </w:docPartBody>
    </w:docPart>
    <w:docPart>
      <w:docPartPr>
        <w:name w:val="FA6DE5F32D01434AA35BC6F158856C93"/>
        <w:category>
          <w:name w:val="General"/>
          <w:gallery w:val="placeholder"/>
        </w:category>
        <w:types>
          <w:type w:val="bbPlcHdr"/>
        </w:types>
        <w:behaviors>
          <w:behavior w:val="content"/>
        </w:behaviors>
        <w:guid w:val="{B4F11C4A-C5BB-3346-B4D8-8412285D4A8D}"/>
      </w:docPartPr>
      <w:docPartBody>
        <w:p w:rsidR="001F4914" w:rsidRDefault="00A042A6">
          <w:pPr>
            <w:pStyle w:val="FA6DE5F32D01434AA35BC6F158856C93"/>
          </w:pPr>
          <w:r>
            <w:rPr>
              <w:rStyle w:val="PlaceholderText"/>
            </w:rPr>
            <w:t>[Middle name]</w:t>
          </w:r>
        </w:p>
      </w:docPartBody>
    </w:docPart>
    <w:docPart>
      <w:docPartPr>
        <w:name w:val="D746866BAA9576488E03F5CF01D63AE3"/>
        <w:category>
          <w:name w:val="General"/>
          <w:gallery w:val="placeholder"/>
        </w:category>
        <w:types>
          <w:type w:val="bbPlcHdr"/>
        </w:types>
        <w:behaviors>
          <w:behavior w:val="content"/>
        </w:behaviors>
        <w:guid w:val="{1D484957-CBF5-7F4E-AB42-D4D5D8122EBF}"/>
      </w:docPartPr>
      <w:docPartBody>
        <w:p w:rsidR="001F4914" w:rsidRDefault="00A042A6">
          <w:pPr>
            <w:pStyle w:val="D746866BAA9576488E03F5CF01D63AE3"/>
          </w:pPr>
          <w:r>
            <w:rPr>
              <w:rStyle w:val="PlaceholderText"/>
            </w:rPr>
            <w:t>[Last name]</w:t>
          </w:r>
        </w:p>
      </w:docPartBody>
    </w:docPart>
    <w:docPart>
      <w:docPartPr>
        <w:name w:val="8A44AA11D7A9FD41AEF7D05223FF70A2"/>
        <w:category>
          <w:name w:val="General"/>
          <w:gallery w:val="placeholder"/>
        </w:category>
        <w:types>
          <w:type w:val="bbPlcHdr"/>
        </w:types>
        <w:behaviors>
          <w:behavior w:val="content"/>
        </w:behaviors>
        <w:guid w:val="{6A43926B-3ADA-7040-88BF-1F8F32CEE224}"/>
      </w:docPartPr>
      <w:docPartBody>
        <w:p w:rsidR="001F4914" w:rsidRDefault="00A042A6">
          <w:pPr>
            <w:pStyle w:val="8A44AA11D7A9FD41AEF7D05223FF70A2"/>
          </w:pPr>
          <w:r>
            <w:rPr>
              <w:rStyle w:val="PlaceholderText"/>
            </w:rPr>
            <w:t>[Enter your biography]</w:t>
          </w:r>
        </w:p>
      </w:docPartBody>
    </w:docPart>
    <w:docPart>
      <w:docPartPr>
        <w:name w:val="6690549AA639314796ACEE418A64B6CB"/>
        <w:category>
          <w:name w:val="General"/>
          <w:gallery w:val="placeholder"/>
        </w:category>
        <w:types>
          <w:type w:val="bbPlcHdr"/>
        </w:types>
        <w:behaviors>
          <w:behavior w:val="content"/>
        </w:behaviors>
        <w:guid w:val="{6CE392E7-D6DA-BA48-BAAF-F91E6F8F77C9}"/>
      </w:docPartPr>
      <w:docPartBody>
        <w:p w:rsidR="001F4914" w:rsidRDefault="00A042A6">
          <w:pPr>
            <w:pStyle w:val="6690549AA639314796ACEE418A64B6CB"/>
          </w:pPr>
          <w:r>
            <w:rPr>
              <w:rStyle w:val="PlaceholderText"/>
            </w:rPr>
            <w:t>[Enter the institution with which you are affiliated]</w:t>
          </w:r>
        </w:p>
      </w:docPartBody>
    </w:docPart>
    <w:docPart>
      <w:docPartPr>
        <w:name w:val="B6EC921B61CA094A9F594EB34A7876CF"/>
        <w:category>
          <w:name w:val="General"/>
          <w:gallery w:val="placeholder"/>
        </w:category>
        <w:types>
          <w:type w:val="bbPlcHdr"/>
        </w:types>
        <w:behaviors>
          <w:behavior w:val="content"/>
        </w:behaviors>
        <w:guid w:val="{A7279277-7E68-8844-924C-FE1F6AE590F3}"/>
      </w:docPartPr>
      <w:docPartBody>
        <w:p w:rsidR="001F4914" w:rsidRDefault="00A042A6">
          <w:pPr>
            <w:pStyle w:val="B6EC921B61CA094A9F594EB34A7876CF"/>
          </w:pPr>
          <w:r w:rsidRPr="00EF74F7">
            <w:rPr>
              <w:b/>
              <w:color w:val="808080" w:themeColor="background1" w:themeShade="80"/>
            </w:rPr>
            <w:t>[Enter the headword for your article]</w:t>
          </w:r>
        </w:p>
      </w:docPartBody>
    </w:docPart>
    <w:docPart>
      <w:docPartPr>
        <w:name w:val="4751BE070C6BE144858B311564D38689"/>
        <w:category>
          <w:name w:val="General"/>
          <w:gallery w:val="placeholder"/>
        </w:category>
        <w:types>
          <w:type w:val="bbPlcHdr"/>
        </w:types>
        <w:behaviors>
          <w:behavior w:val="content"/>
        </w:behaviors>
        <w:guid w:val="{FA030C7A-83CE-AB41-B917-48E7B9F35EF1}"/>
      </w:docPartPr>
      <w:docPartBody>
        <w:p w:rsidR="001F4914" w:rsidRDefault="00A042A6">
          <w:pPr>
            <w:pStyle w:val="4751BE070C6BE144858B311564D386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0ABE31B41D4F44F93C51D9D197CC967"/>
        <w:category>
          <w:name w:val="General"/>
          <w:gallery w:val="placeholder"/>
        </w:category>
        <w:types>
          <w:type w:val="bbPlcHdr"/>
        </w:types>
        <w:behaviors>
          <w:behavior w:val="content"/>
        </w:behaviors>
        <w:guid w:val="{2541E7EA-AAFA-274C-B42A-A1139E2A3D86}"/>
      </w:docPartPr>
      <w:docPartBody>
        <w:p w:rsidR="001F4914" w:rsidRDefault="00A042A6">
          <w:pPr>
            <w:pStyle w:val="A0ABE31B41D4F44F93C51D9D197CC9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F49CD899D0564DB497B04E82C4EEEE"/>
        <w:category>
          <w:name w:val="General"/>
          <w:gallery w:val="placeholder"/>
        </w:category>
        <w:types>
          <w:type w:val="bbPlcHdr"/>
        </w:types>
        <w:behaviors>
          <w:behavior w:val="content"/>
        </w:behaviors>
        <w:guid w:val="{21E6B37D-6658-0346-A95D-6C9B696DEC4A}"/>
      </w:docPartPr>
      <w:docPartBody>
        <w:p w:rsidR="001F4914" w:rsidRDefault="00A042A6">
          <w:pPr>
            <w:pStyle w:val="C3F49CD899D0564DB497B04E82C4EE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9E24C97C578046A45175A03EAE1E3D"/>
        <w:category>
          <w:name w:val="General"/>
          <w:gallery w:val="placeholder"/>
        </w:category>
        <w:types>
          <w:type w:val="bbPlcHdr"/>
        </w:types>
        <w:behaviors>
          <w:behavior w:val="content"/>
        </w:behaviors>
        <w:guid w:val="{75D90192-EA71-F741-BC88-38A2AA40442D}"/>
      </w:docPartPr>
      <w:docPartBody>
        <w:p w:rsidR="001F4914" w:rsidRDefault="00A042A6">
          <w:pPr>
            <w:pStyle w:val="9F9E24C97C578046A45175A03EAE1E3D"/>
          </w:pPr>
          <w:r>
            <w:rPr>
              <w:rStyle w:val="PlaceholderText"/>
            </w:rPr>
            <w:t>[Enter citations for further reading here]</w:t>
          </w:r>
        </w:p>
      </w:docPartBody>
    </w:docPart>
    <w:docPart>
      <w:docPartPr>
        <w:name w:val="B03A852F602F334E90A27F0F0DDBF12A"/>
        <w:category>
          <w:name w:val="General"/>
          <w:gallery w:val="placeholder"/>
        </w:category>
        <w:types>
          <w:type w:val="bbPlcHdr"/>
        </w:types>
        <w:behaviors>
          <w:behavior w:val="content"/>
        </w:behaviors>
        <w:guid w:val="{4D0A31FD-1A8E-6942-A777-DC750EEDB953}"/>
      </w:docPartPr>
      <w:docPartBody>
        <w:p w:rsidR="001F4914" w:rsidRDefault="00A042A6" w:rsidP="00A042A6">
          <w:pPr>
            <w:pStyle w:val="B03A852F602F334E90A27F0F0DDBF12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1B6BCDEF06254CBFCD3DBA087A17EE"/>
        <w:category>
          <w:name w:val="General"/>
          <w:gallery w:val="placeholder"/>
        </w:category>
        <w:types>
          <w:type w:val="bbPlcHdr"/>
        </w:types>
        <w:behaviors>
          <w:behavior w:val="content"/>
        </w:behaviors>
        <w:guid w:val="{53899A44-92DF-D74E-8693-6BA445866D33}"/>
      </w:docPartPr>
      <w:docPartBody>
        <w:p w:rsidR="001F4914" w:rsidRDefault="00A042A6" w:rsidP="00A042A6">
          <w:pPr>
            <w:pStyle w:val="FD1B6BCDEF06254CBFCD3DBA087A17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EDC9427E4DF24BB6EA213877DAB0F1"/>
        <w:category>
          <w:name w:val="General"/>
          <w:gallery w:val="placeholder"/>
        </w:category>
        <w:types>
          <w:type w:val="bbPlcHdr"/>
        </w:types>
        <w:behaviors>
          <w:behavior w:val="content"/>
        </w:behaviors>
        <w:guid w:val="{BA34132C-11BA-1A41-8594-E1CEF81DCCA8}"/>
      </w:docPartPr>
      <w:docPartBody>
        <w:p w:rsidR="001F4914" w:rsidRDefault="00A042A6" w:rsidP="00A042A6">
          <w:pPr>
            <w:pStyle w:val="D9EDC9427E4DF24BB6EA213877DAB0F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2A6"/>
    <w:rsid w:val="001F4914"/>
    <w:rsid w:val="00A042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2A6"/>
    <w:rPr>
      <w:color w:val="808080"/>
    </w:rPr>
  </w:style>
  <w:style w:type="paragraph" w:customStyle="1" w:styleId="83C780CD98C9854FB90758D24B03603A">
    <w:name w:val="83C780CD98C9854FB90758D24B03603A"/>
  </w:style>
  <w:style w:type="paragraph" w:customStyle="1" w:styleId="F0026357ABF637409E33268FF630BC78">
    <w:name w:val="F0026357ABF637409E33268FF630BC78"/>
  </w:style>
  <w:style w:type="paragraph" w:customStyle="1" w:styleId="FA6DE5F32D01434AA35BC6F158856C93">
    <w:name w:val="FA6DE5F32D01434AA35BC6F158856C93"/>
  </w:style>
  <w:style w:type="paragraph" w:customStyle="1" w:styleId="D746866BAA9576488E03F5CF01D63AE3">
    <w:name w:val="D746866BAA9576488E03F5CF01D63AE3"/>
  </w:style>
  <w:style w:type="paragraph" w:customStyle="1" w:styleId="8A44AA11D7A9FD41AEF7D05223FF70A2">
    <w:name w:val="8A44AA11D7A9FD41AEF7D05223FF70A2"/>
  </w:style>
  <w:style w:type="paragraph" w:customStyle="1" w:styleId="6690549AA639314796ACEE418A64B6CB">
    <w:name w:val="6690549AA639314796ACEE418A64B6CB"/>
  </w:style>
  <w:style w:type="paragraph" w:customStyle="1" w:styleId="B6EC921B61CA094A9F594EB34A7876CF">
    <w:name w:val="B6EC921B61CA094A9F594EB34A7876CF"/>
  </w:style>
  <w:style w:type="paragraph" w:customStyle="1" w:styleId="4751BE070C6BE144858B311564D38689">
    <w:name w:val="4751BE070C6BE144858B311564D38689"/>
  </w:style>
  <w:style w:type="paragraph" w:customStyle="1" w:styleId="A0ABE31B41D4F44F93C51D9D197CC967">
    <w:name w:val="A0ABE31B41D4F44F93C51D9D197CC967"/>
  </w:style>
  <w:style w:type="paragraph" w:customStyle="1" w:styleId="C3F49CD899D0564DB497B04E82C4EEEE">
    <w:name w:val="C3F49CD899D0564DB497B04E82C4EEEE"/>
  </w:style>
  <w:style w:type="paragraph" w:customStyle="1" w:styleId="9F9E24C97C578046A45175A03EAE1E3D">
    <w:name w:val="9F9E24C97C578046A45175A03EAE1E3D"/>
  </w:style>
  <w:style w:type="paragraph" w:customStyle="1" w:styleId="7E1FA56EA78D0748A17B5EF92FB3847D">
    <w:name w:val="7E1FA56EA78D0748A17B5EF92FB3847D"/>
    <w:rsid w:val="00A042A6"/>
  </w:style>
  <w:style w:type="paragraph" w:customStyle="1" w:styleId="B03A852F602F334E90A27F0F0DDBF12A">
    <w:name w:val="B03A852F602F334E90A27F0F0DDBF12A"/>
    <w:rsid w:val="00A042A6"/>
  </w:style>
  <w:style w:type="paragraph" w:customStyle="1" w:styleId="8AF298829672774B9D5697316E42D8A8">
    <w:name w:val="8AF298829672774B9D5697316E42D8A8"/>
    <w:rsid w:val="00A042A6"/>
  </w:style>
  <w:style w:type="paragraph" w:customStyle="1" w:styleId="FD1B6BCDEF06254CBFCD3DBA087A17EE">
    <w:name w:val="FD1B6BCDEF06254CBFCD3DBA087A17EE"/>
    <w:rsid w:val="00A042A6"/>
  </w:style>
  <w:style w:type="paragraph" w:customStyle="1" w:styleId="D9EDC9427E4DF24BB6EA213877DAB0F1">
    <w:name w:val="D9EDC9427E4DF24BB6EA213877DAB0F1"/>
    <w:rsid w:val="00A042A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2A6"/>
    <w:rPr>
      <w:color w:val="808080"/>
    </w:rPr>
  </w:style>
  <w:style w:type="paragraph" w:customStyle="1" w:styleId="83C780CD98C9854FB90758D24B03603A">
    <w:name w:val="83C780CD98C9854FB90758D24B03603A"/>
  </w:style>
  <w:style w:type="paragraph" w:customStyle="1" w:styleId="F0026357ABF637409E33268FF630BC78">
    <w:name w:val="F0026357ABF637409E33268FF630BC78"/>
  </w:style>
  <w:style w:type="paragraph" w:customStyle="1" w:styleId="FA6DE5F32D01434AA35BC6F158856C93">
    <w:name w:val="FA6DE5F32D01434AA35BC6F158856C93"/>
  </w:style>
  <w:style w:type="paragraph" w:customStyle="1" w:styleId="D746866BAA9576488E03F5CF01D63AE3">
    <w:name w:val="D746866BAA9576488E03F5CF01D63AE3"/>
  </w:style>
  <w:style w:type="paragraph" w:customStyle="1" w:styleId="8A44AA11D7A9FD41AEF7D05223FF70A2">
    <w:name w:val="8A44AA11D7A9FD41AEF7D05223FF70A2"/>
  </w:style>
  <w:style w:type="paragraph" w:customStyle="1" w:styleId="6690549AA639314796ACEE418A64B6CB">
    <w:name w:val="6690549AA639314796ACEE418A64B6CB"/>
  </w:style>
  <w:style w:type="paragraph" w:customStyle="1" w:styleId="B6EC921B61CA094A9F594EB34A7876CF">
    <w:name w:val="B6EC921B61CA094A9F594EB34A7876CF"/>
  </w:style>
  <w:style w:type="paragraph" w:customStyle="1" w:styleId="4751BE070C6BE144858B311564D38689">
    <w:name w:val="4751BE070C6BE144858B311564D38689"/>
  </w:style>
  <w:style w:type="paragraph" w:customStyle="1" w:styleId="A0ABE31B41D4F44F93C51D9D197CC967">
    <w:name w:val="A0ABE31B41D4F44F93C51D9D197CC967"/>
  </w:style>
  <w:style w:type="paragraph" w:customStyle="1" w:styleId="C3F49CD899D0564DB497B04E82C4EEEE">
    <w:name w:val="C3F49CD899D0564DB497B04E82C4EEEE"/>
  </w:style>
  <w:style w:type="paragraph" w:customStyle="1" w:styleId="9F9E24C97C578046A45175A03EAE1E3D">
    <w:name w:val="9F9E24C97C578046A45175A03EAE1E3D"/>
  </w:style>
  <w:style w:type="paragraph" w:customStyle="1" w:styleId="7E1FA56EA78D0748A17B5EF92FB3847D">
    <w:name w:val="7E1FA56EA78D0748A17B5EF92FB3847D"/>
    <w:rsid w:val="00A042A6"/>
  </w:style>
  <w:style w:type="paragraph" w:customStyle="1" w:styleId="B03A852F602F334E90A27F0F0DDBF12A">
    <w:name w:val="B03A852F602F334E90A27F0F0DDBF12A"/>
    <w:rsid w:val="00A042A6"/>
  </w:style>
  <w:style w:type="paragraph" w:customStyle="1" w:styleId="8AF298829672774B9D5697316E42D8A8">
    <w:name w:val="8AF298829672774B9D5697316E42D8A8"/>
    <w:rsid w:val="00A042A6"/>
  </w:style>
  <w:style w:type="paragraph" w:customStyle="1" w:styleId="FD1B6BCDEF06254CBFCD3DBA087A17EE">
    <w:name w:val="FD1B6BCDEF06254CBFCD3DBA087A17EE"/>
    <w:rsid w:val="00A042A6"/>
  </w:style>
  <w:style w:type="paragraph" w:customStyle="1" w:styleId="D9EDC9427E4DF24BB6EA213877DAB0F1">
    <w:name w:val="D9EDC9427E4DF24BB6EA213877DAB0F1"/>
    <w:rsid w:val="00A0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Wei05</b:Tag>
    <b:SourceType>Book</b:SourceType>
    <b:Guid>{AD993C4F-D0D5-A34F-92E8-3B2724FDDAD7}</b:Guid>
    <b:Author>
      <b:Author>
        <b:NameList>
          <b:Person>
            <b:Last>Weininger</b:Last>
            <b:First>Otto</b:First>
          </b:Person>
        </b:NameList>
      </b:Author>
      <b:Editor>
        <b:NameList>
          <b:Person>
            <b:Last>Steuer</b:Last>
            <b:First>Daniel</b:First>
          </b:Person>
          <b:Person>
            <b:Last>Marcus</b:Last>
            <b:First>Laura</b:First>
          </b:Person>
        </b:NameList>
      </b:Editor>
      <b:Translator>
        <b:NameList>
          <b:Person>
            <b:Last>Löb</b:Last>
            <b:First>Ladislaus</b:First>
          </b:Person>
        </b:NameList>
      </b:Translator>
    </b:Author>
    <b:Title>Sex and Character: An Investigation of Fudamental Principles.</b:Title>
    <b:City>Bloomington</b:City>
    <b:Publisher>Indiana University</b:Publisher>
    <b:Year>2005</b:Year>
    <b:RefOrder>1</b:RefOrder>
  </b:Source>
</b:Sources>
</file>

<file path=customXml/itemProps1.xml><?xml version="1.0" encoding="utf-8"?>
<ds:datastoreItem xmlns:ds="http://schemas.openxmlformats.org/officeDocument/2006/customXml" ds:itemID="{8E319B3B-4DEC-1D4C-9EA6-580659EE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292</Words>
  <Characters>1665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3</cp:revision>
  <dcterms:created xsi:type="dcterms:W3CDTF">2016-03-11T05:22:00Z</dcterms:created>
  <dcterms:modified xsi:type="dcterms:W3CDTF">2016-03-13T00:50:00Z</dcterms:modified>
</cp:coreProperties>
</file>