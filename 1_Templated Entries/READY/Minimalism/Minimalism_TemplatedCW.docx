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702328" w:rsidTr="00922950">
        <w:tc>
          <w:tcPr>
            <w:tcW w:w="491" w:type="dxa"/>
            <w:vMerge w:val="restart"/>
            <w:shd w:val="clear" w:color="auto" w:fill="A6A6A6" w:themeFill="background1" w:themeFillShade="A6"/>
            <w:textDirection w:val="btLr"/>
          </w:tcPr>
          <w:p w:rsidR="00B574C9" w:rsidRPr="00702328" w:rsidRDefault="00B574C9" w:rsidP="00CC586D">
            <w:pPr>
              <w:jc w:val="center"/>
              <w:rPr>
                <w:b/>
                <w:color w:val="FFFFFF" w:themeColor="background1"/>
              </w:rPr>
            </w:pPr>
            <w:r w:rsidRPr="00702328">
              <w:rPr>
                <w:b/>
                <w:color w:val="FFFFFF" w:themeColor="background1"/>
              </w:rPr>
              <w:t>About you</w:t>
            </w:r>
          </w:p>
        </w:tc>
        <w:sdt>
          <w:sdtPr>
            <w:rPr>
              <w:b/>
              <w:color w:val="FFFFFF" w:themeColor="background1"/>
            </w:rPr>
            <w:alias w:val="Salutation"/>
            <w:tag w:val="salutation"/>
            <w:id w:val="-1659997262"/>
            <w:placeholder>
              <w:docPart w:val="D36893781D15F545A21300B9A124D1C7"/>
            </w:placeholder>
            <w:showingPlcHdr/>
            <w:dropDownList>
              <w:listItem w:displayText="Dr." w:value="Dr."/>
              <w:listItem w:displayText="Prof." w:value="Prof."/>
            </w:dropDownList>
          </w:sdtPr>
          <w:sdtEndPr/>
          <w:sdtContent>
            <w:tc>
              <w:tcPr>
                <w:tcW w:w="1259" w:type="dxa"/>
              </w:tcPr>
              <w:p w:rsidR="00B574C9" w:rsidRPr="00702328" w:rsidRDefault="00B574C9" w:rsidP="00CC586D">
                <w:pPr>
                  <w:jc w:val="center"/>
                  <w:rPr>
                    <w:b/>
                    <w:color w:val="FFFFFF" w:themeColor="background1"/>
                  </w:rPr>
                </w:pPr>
                <w:r w:rsidRPr="00702328">
                  <w:rPr>
                    <w:rStyle w:val="PlaceholderText"/>
                    <w:b/>
                    <w:color w:val="FFFFFF" w:themeColor="background1"/>
                  </w:rPr>
                  <w:t>[Salutation]</w:t>
                </w:r>
              </w:p>
            </w:tc>
          </w:sdtContent>
        </w:sdt>
        <w:sdt>
          <w:sdtPr>
            <w:alias w:val="First name"/>
            <w:tag w:val="authorFirstName"/>
            <w:id w:val="581645879"/>
            <w:placeholder>
              <w:docPart w:val="0EC481DFEAD2D9498397F297ADBAFB67"/>
            </w:placeholder>
            <w:text/>
          </w:sdtPr>
          <w:sdtEndPr/>
          <w:sdtContent>
            <w:tc>
              <w:tcPr>
                <w:tcW w:w="2073" w:type="dxa"/>
              </w:tcPr>
              <w:p w:rsidR="00B574C9" w:rsidRPr="00702328" w:rsidRDefault="00C41B9F" w:rsidP="00C41B9F">
                <w:r w:rsidRPr="00702328">
                  <w:t>Miguel</w:t>
                </w:r>
              </w:p>
            </w:tc>
          </w:sdtContent>
        </w:sdt>
        <w:sdt>
          <w:sdtPr>
            <w:alias w:val="Middle name"/>
            <w:tag w:val="authorMiddleName"/>
            <w:id w:val="-2076034781"/>
            <w:placeholder>
              <w:docPart w:val="E888394BCD9D054CB3D3ECD9B3BF1F9F"/>
            </w:placeholder>
            <w:showingPlcHdr/>
            <w:text/>
          </w:sdtPr>
          <w:sdtEndPr/>
          <w:sdtContent>
            <w:tc>
              <w:tcPr>
                <w:tcW w:w="2551" w:type="dxa"/>
              </w:tcPr>
              <w:p w:rsidR="00B574C9" w:rsidRPr="00702328" w:rsidRDefault="00B574C9" w:rsidP="00922950">
                <w:r w:rsidRPr="00702328">
                  <w:rPr>
                    <w:rStyle w:val="PlaceholderText"/>
                  </w:rPr>
                  <w:t>[Middle name]</w:t>
                </w:r>
              </w:p>
            </w:tc>
          </w:sdtContent>
        </w:sdt>
        <w:sdt>
          <w:sdtPr>
            <w:alias w:val="Last name"/>
            <w:tag w:val="authorLastName"/>
            <w:id w:val="-1088529830"/>
            <w:placeholder>
              <w:docPart w:val="08EABCE4C4FC9B45AC5161EF61D84501"/>
            </w:placeholder>
            <w:text/>
          </w:sdtPr>
          <w:sdtEndPr/>
          <w:sdtContent>
            <w:tc>
              <w:tcPr>
                <w:tcW w:w="2642" w:type="dxa"/>
              </w:tcPr>
              <w:p w:rsidR="00B574C9" w:rsidRPr="00702328" w:rsidRDefault="00C41B9F" w:rsidP="00C41B9F">
                <w:r w:rsidRPr="00702328">
                  <w:t>de Baca</w:t>
                </w:r>
              </w:p>
            </w:tc>
          </w:sdtContent>
        </w:sdt>
      </w:tr>
      <w:tr w:rsidR="00B574C9" w:rsidRPr="00702328" w:rsidTr="001A6A06">
        <w:trPr>
          <w:trHeight w:val="986"/>
        </w:trPr>
        <w:tc>
          <w:tcPr>
            <w:tcW w:w="491" w:type="dxa"/>
            <w:vMerge/>
            <w:shd w:val="clear" w:color="auto" w:fill="A6A6A6" w:themeFill="background1" w:themeFillShade="A6"/>
          </w:tcPr>
          <w:p w:rsidR="00B574C9" w:rsidRPr="00702328" w:rsidRDefault="00B574C9" w:rsidP="00CF1542">
            <w:pPr>
              <w:jc w:val="center"/>
              <w:rPr>
                <w:b/>
                <w:color w:val="FFFFFF" w:themeColor="background1"/>
              </w:rPr>
            </w:pPr>
          </w:p>
        </w:tc>
        <w:sdt>
          <w:sdtPr>
            <w:alias w:val="Biography"/>
            <w:tag w:val="authorBiography"/>
            <w:id w:val="938807824"/>
            <w:placeholder>
              <w:docPart w:val="1188AD7BA066C445B868639DB407964C"/>
            </w:placeholder>
            <w:showingPlcHdr/>
          </w:sdtPr>
          <w:sdtEndPr/>
          <w:sdtContent>
            <w:tc>
              <w:tcPr>
                <w:tcW w:w="8525" w:type="dxa"/>
                <w:gridSpan w:val="4"/>
              </w:tcPr>
              <w:p w:rsidR="00B574C9" w:rsidRPr="00702328" w:rsidRDefault="00B574C9" w:rsidP="00922950">
                <w:r w:rsidRPr="00702328">
                  <w:rPr>
                    <w:rStyle w:val="PlaceholderText"/>
                  </w:rPr>
                  <w:t>[Enter your biography]</w:t>
                </w:r>
              </w:p>
            </w:tc>
          </w:sdtContent>
        </w:sdt>
      </w:tr>
      <w:tr w:rsidR="00B574C9" w:rsidRPr="00702328" w:rsidTr="001A6A06">
        <w:trPr>
          <w:trHeight w:val="986"/>
        </w:trPr>
        <w:tc>
          <w:tcPr>
            <w:tcW w:w="491" w:type="dxa"/>
            <w:vMerge/>
            <w:shd w:val="clear" w:color="auto" w:fill="A6A6A6" w:themeFill="background1" w:themeFillShade="A6"/>
          </w:tcPr>
          <w:p w:rsidR="00B574C9" w:rsidRPr="00702328" w:rsidRDefault="00B574C9" w:rsidP="00CF1542">
            <w:pPr>
              <w:jc w:val="center"/>
              <w:rPr>
                <w:b/>
                <w:color w:val="FFFFFF" w:themeColor="background1"/>
              </w:rPr>
            </w:pPr>
          </w:p>
        </w:tc>
        <w:sdt>
          <w:sdtPr>
            <w:alias w:val="Affiliation"/>
            <w:tag w:val="affiliation"/>
            <w:id w:val="2012937915"/>
            <w:placeholder>
              <w:docPart w:val="D2220D58B646DB4185D4914715A1482A"/>
            </w:placeholder>
            <w:text/>
          </w:sdtPr>
          <w:sdtEndPr/>
          <w:sdtContent>
            <w:tc>
              <w:tcPr>
                <w:tcW w:w="8525" w:type="dxa"/>
                <w:gridSpan w:val="4"/>
              </w:tcPr>
              <w:p w:rsidR="00B574C9" w:rsidRPr="00702328" w:rsidRDefault="0039281F" w:rsidP="0039281F">
                <w:r>
                  <w:t>Lake Forest College</w:t>
                </w:r>
              </w:p>
            </w:tc>
          </w:sdtContent>
        </w:sdt>
      </w:tr>
    </w:tbl>
    <w:p w:rsidR="003D3579" w:rsidRPr="00702328"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02328" w:rsidTr="00244BB0">
        <w:tc>
          <w:tcPr>
            <w:tcW w:w="9016" w:type="dxa"/>
            <w:shd w:val="clear" w:color="auto" w:fill="A6A6A6" w:themeFill="background1" w:themeFillShade="A6"/>
            <w:tcMar>
              <w:top w:w="113" w:type="dxa"/>
              <w:bottom w:w="113" w:type="dxa"/>
            </w:tcMar>
          </w:tcPr>
          <w:p w:rsidR="00244BB0" w:rsidRPr="00702328" w:rsidRDefault="00244BB0" w:rsidP="00244BB0">
            <w:pPr>
              <w:jc w:val="center"/>
              <w:rPr>
                <w:b/>
                <w:color w:val="FFFFFF" w:themeColor="background1"/>
              </w:rPr>
            </w:pPr>
            <w:r w:rsidRPr="00702328">
              <w:rPr>
                <w:b/>
                <w:color w:val="FFFFFF" w:themeColor="background1"/>
              </w:rPr>
              <w:t>Your article</w:t>
            </w:r>
          </w:p>
        </w:tc>
      </w:tr>
      <w:tr w:rsidR="003F0D73" w:rsidRPr="00702328" w:rsidTr="003F0D73">
        <w:sdt>
          <w:sdtPr>
            <w:alias w:val="Article headword"/>
            <w:tag w:val="articleHeadword"/>
            <w:id w:val="-361440020"/>
            <w:placeholder>
              <w:docPart w:val="666C8EA635B6AF458AD9D1328D068CD7"/>
            </w:placeholder>
            <w:text/>
          </w:sdtPr>
          <w:sdtEndPr/>
          <w:sdtContent>
            <w:tc>
              <w:tcPr>
                <w:tcW w:w="9016" w:type="dxa"/>
                <w:tcMar>
                  <w:top w:w="113" w:type="dxa"/>
                  <w:bottom w:w="113" w:type="dxa"/>
                </w:tcMar>
              </w:tcPr>
              <w:p w:rsidR="003F0D73" w:rsidRPr="00702328" w:rsidRDefault="00C41B9F" w:rsidP="00ED32C2">
                <w:r w:rsidRPr="00702328">
                  <w:t>Minimalism</w:t>
                </w:r>
              </w:p>
            </w:tc>
          </w:sdtContent>
        </w:sdt>
      </w:tr>
      <w:tr w:rsidR="00464699" w:rsidRPr="00702328" w:rsidTr="00C41B9F">
        <w:sdt>
          <w:sdtPr>
            <w:alias w:val="Variant headwords"/>
            <w:tag w:val="variantHeadwords"/>
            <w:id w:val="173464402"/>
            <w:placeholder>
              <w:docPart w:val="8CBDD712FCEF174D9D436100B6542FF6"/>
            </w:placeholder>
            <w:showingPlcHdr/>
          </w:sdtPr>
          <w:sdtEndPr/>
          <w:sdtContent>
            <w:tc>
              <w:tcPr>
                <w:tcW w:w="9016" w:type="dxa"/>
                <w:tcMar>
                  <w:top w:w="113" w:type="dxa"/>
                  <w:bottom w:w="113" w:type="dxa"/>
                </w:tcMar>
              </w:tcPr>
              <w:p w:rsidR="00464699" w:rsidRPr="00702328" w:rsidRDefault="00464699" w:rsidP="00464699">
                <w:r w:rsidRPr="00702328">
                  <w:rPr>
                    <w:rStyle w:val="PlaceholderText"/>
                    <w:b/>
                  </w:rPr>
                  <w:t xml:space="preserve">[Enter any </w:t>
                </w:r>
                <w:r w:rsidRPr="00702328">
                  <w:rPr>
                    <w:rStyle w:val="PlaceholderText"/>
                    <w:b/>
                    <w:i/>
                  </w:rPr>
                  <w:t>variant forms</w:t>
                </w:r>
                <w:r w:rsidRPr="00702328">
                  <w:rPr>
                    <w:rStyle w:val="PlaceholderText"/>
                    <w:b/>
                  </w:rPr>
                  <w:t xml:space="preserve"> of your headword – OPTIONAL]</w:t>
                </w:r>
              </w:p>
            </w:tc>
          </w:sdtContent>
        </w:sdt>
      </w:tr>
      <w:tr w:rsidR="00E85A05" w:rsidRPr="00702328" w:rsidTr="003F0D73">
        <w:sdt>
          <w:sdtPr>
            <w:alias w:val="Abstract"/>
            <w:tag w:val="abstract"/>
            <w:id w:val="-635871867"/>
            <w:placeholder>
              <w:docPart w:val="A4C730F833BE0A4EB63AEC40F054CCE8"/>
            </w:placeholder>
          </w:sdtPr>
          <w:sdtEndPr/>
          <w:sdtContent>
            <w:tc>
              <w:tcPr>
                <w:tcW w:w="9016" w:type="dxa"/>
                <w:tcMar>
                  <w:top w:w="113" w:type="dxa"/>
                  <w:bottom w:w="113" w:type="dxa"/>
                </w:tcMar>
              </w:tcPr>
              <w:p w:rsidR="00E85A05" w:rsidRPr="00702328" w:rsidRDefault="00ED32C2" w:rsidP="00702328">
                <w:r w:rsidRPr="00702328">
                  <w:t>Minimalism is an artistic style understood as a transition between high modernist abstraction and the turn into what would become known as postmodernism in art. Rather than a cohesive school, Minimalism is comprised of heterogeneous artistic tendencies embodied by individual practitioners. Some of its identifiable characteristics include the preference for industrial fabrication instead of handmade construction, hard-edged geometric shapes and patterns sometimes arranged as serial units, and the elimination of reference and expression. These tactics suggest that Minimal artists were less concerned with authorial intention (i.e., the meanings an artist communicates through a given artwork) and more greatly concerned with the perceptive experience of the viewe</w:t>
                </w:r>
                <w:r w:rsidR="00702328" w:rsidRPr="00702328">
                  <w:t>r.</w:t>
                </w:r>
              </w:p>
            </w:tc>
          </w:sdtContent>
        </w:sdt>
      </w:tr>
      <w:tr w:rsidR="003F0D73" w:rsidRPr="00702328" w:rsidTr="003F0D73">
        <w:sdt>
          <w:sdtPr>
            <w:alias w:val="Article text"/>
            <w:tag w:val="articleText"/>
            <w:id w:val="634067588"/>
            <w:placeholder>
              <w:docPart w:val="D974B59B0E74E044ACEBBE585BAA1E1F"/>
            </w:placeholder>
          </w:sdtPr>
          <w:sdtEndPr/>
          <w:sdtContent>
            <w:tc>
              <w:tcPr>
                <w:tcW w:w="9016" w:type="dxa"/>
                <w:tcMar>
                  <w:top w:w="113" w:type="dxa"/>
                  <w:bottom w:w="113" w:type="dxa"/>
                </w:tcMar>
              </w:tcPr>
              <w:p w:rsidR="00C41B9F" w:rsidRPr="00702328" w:rsidRDefault="00C41B9F" w:rsidP="00ED32C2">
                <w:r w:rsidRPr="00702328">
                  <w:t>Minimalism is an artistic style understood as a transition between high modernist abstraction and the turn into what would become known as postmodernism in art. Rather than a cohesive school, Minimalism is comprised of heterogeneous artistic tendencies embodied by individual practitioners. Some of its identifiable characteristics include the preference for industrial fabrication instead of handmade construction, hard-edged geometric shapes and patterns sometimes arranged as serial units, and the elimination of reference and expression. These tactics suggest that Minimal artists were less concerned with authorial intention (i.e., the meanings an artist communicates through a given artwork) and more greatly concerned with the perceptive experience of the viewer. Some Minimalist artists were also art critics and vigorous polemicists for their own work. Key figures in this movement include Carl Andre, Donald Judd, Sol LeWitt, Robert Morris, Tony Smith and Anne Truitt. At first glance, the highly reduced surface incident of Colo</w:t>
                </w:r>
                <w:r w:rsidR="00ED32C2" w:rsidRPr="00702328">
                  <w:t>u</w:t>
                </w:r>
                <w:r w:rsidRPr="00702328">
                  <w:t>r Field painting, like that of Barnett Newman or Ad Reinhardt, might seem consonant with the advent of Minimalism. However, the relationship between Minimalism and the history of modernism is usually understood as a contradi</w:t>
                </w:r>
                <w:r w:rsidR="00ED32C2" w:rsidRPr="00702328">
                  <w:t xml:space="preserve">ctory one, in </w:t>
                </w:r>
                <w:r w:rsidRPr="00702328">
                  <w:t xml:space="preserve">part due to the legacy of critic Michael Fried’s essay ‘Art and Objecthood’ (1967). </w:t>
                </w:r>
              </w:p>
              <w:p w:rsidR="00C41B9F" w:rsidRPr="00702328" w:rsidRDefault="00C41B9F" w:rsidP="00C41B9F">
                <w:pPr>
                  <w:rPr>
                    <w:rFonts w:cs="Times New Roman"/>
                  </w:rPr>
                </w:pPr>
              </w:p>
              <w:p w:rsidR="00ED32C2" w:rsidRPr="00702328" w:rsidRDefault="00C41B9F" w:rsidP="00ED32C2">
                <w:r w:rsidRPr="00702328">
                  <w:t>The modernist art critic Michael Fried defended modernism’s concern for the irreducible and pure essence of art</w:t>
                </w:r>
                <w:r w:rsidR="00ED32C2" w:rsidRPr="00702328">
                  <w:t xml:space="preserve"> against minimalism’s ‘</w:t>
                </w:r>
                <w:r w:rsidRPr="00702328">
                  <w:t>theatricality</w:t>
                </w:r>
                <w:r w:rsidR="00702328" w:rsidRPr="00702328">
                  <w:t>’.</w:t>
                </w:r>
                <w:r w:rsidRPr="00702328">
                  <w:t xml:space="preserve"> He argued that instead of a given work’s ability to galvanize the viewer into a single and transcendental moment of attentiveness, Minimalist (which he termed </w:t>
                </w:r>
                <w:r w:rsidR="00ED32C2" w:rsidRPr="00702328">
                  <w:t>‘literalist’</w:t>
                </w:r>
                <w:r w:rsidRPr="00702328">
                  <w:t xml:space="preserve">) artworks too frequently made the viewer aware of the mundane temporal and spatial conditions influencing perception. In fact, many Minimal artists eschewed a conventional base for their sculptural work to enhance this very point: that the artwork is and should be perceived as totally consistent with its viewer’s environment. For instance, in Robert Morris’s </w:t>
                </w:r>
                <w:r w:rsidRPr="00702328">
                  <w:rPr>
                    <w:i/>
                  </w:rPr>
                  <w:t>Mirrored Cubes</w:t>
                </w:r>
                <w:r w:rsidRPr="00702328">
                  <w:t xml:space="preserve"> (1965), the serial cubic structures literally reflect movements of the beholders in its proximate space. </w:t>
                </w:r>
              </w:p>
              <w:p w:rsidR="00ED32C2" w:rsidRPr="00702328" w:rsidRDefault="00ED32C2" w:rsidP="00ED32C2"/>
              <w:p w:rsidR="00ED32C2" w:rsidRPr="00702328" w:rsidRDefault="00ED32C2" w:rsidP="00ED32C2">
                <w:r w:rsidRPr="00702328">
                  <w:t>File: MirroredCubes.jpg</w:t>
                </w:r>
              </w:p>
              <w:p w:rsidR="00ED32C2" w:rsidRPr="00702328" w:rsidRDefault="00ED32C2" w:rsidP="009960E1">
                <w:pPr>
                  <w:pStyle w:val="Caption"/>
                  <w:spacing w:after="0"/>
                  <w:rPr>
                    <w:rFonts w:cs="Times New Roman"/>
                  </w:rPr>
                </w:pPr>
                <w:r w:rsidRPr="00702328">
                  <w:t xml:space="preserve">Figure </w:t>
                </w:r>
                <w:fldSimple w:instr=" SEQ Figure \* ARABIC ">
                  <w:r w:rsidRPr="00702328">
                    <w:rPr>
                      <w:noProof/>
                    </w:rPr>
                    <w:t>1</w:t>
                  </w:r>
                </w:fldSimple>
                <w:r w:rsidR="00702328" w:rsidRPr="00702328">
                  <w:t>.</w:t>
                </w:r>
                <w:r w:rsidRPr="00702328">
                  <w:rPr>
                    <w:rFonts w:cs="Times New Roman"/>
                  </w:rPr>
                  <w:t xml:space="preserve"> Robert Morris, </w:t>
                </w:r>
                <w:r w:rsidRPr="00702328">
                  <w:rPr>
                    <w:rFonts w:cs="Times New Roman"/>
                    <w:i/>
                  </w:rPr>
                  <w:t>Untitled (Mirrored Cubes)</w:t>
                </w:r>
                <w:r w:rsidRPr="00702328">
                  <w:rPr>
                    <w:rFonts w:cs="Times New Roman"/>
                  </w:rPr>
                  <w:t>, 1971.</w:t>
                </w:r>
                <w:r w:rsidR="00702328" w:rsidRPr="00702328">
                  <w:rPr>
                    <w:rFonts w:cs="Times New Roman"/>
                  </w:rPr>
                  <w:t xml:space="preserve"> </w:t>
                </w:r>
                <w:r w:rsidRPr="00702328">
                  <w:rPr>
                    <w:rFonts w:cs="Times New Roman"/>
                  </w:rPr>
                  <w:t xml:space="preserve">Mirror glass and wood. </w:t>
                </w:r>
                <w:r w:rsidR="009960E1">
                  <w:rPr>
                    <w:rFonts w:cs="Times New Roman"/>
                  </w:rPr>
                  <w:t>914 x 914 x 914 mm. Tate Modern</w:t>
                </w:r>
              </w:p>
              <w:p w:rsidR="00ED32C2" w:rsidRPr="00702328" w:rsidRDefault="00702328" w:rsidP="00702328">
                <w:r>
                  <w:t>S</w:t>
                </w:r>
                <w:r w:rsidR="00ED32C2" w:rsidRPr="00702328">
                  <w:t xml:space="preserve">ource: </w:t>
                </w:r>
                <w:r>
                  <w:t>&lt;</w:t>
                </w:r>
                <w:r w:rsidR="00ED32C2" w:rsidRPr="00702328">
                  <w:t>http://www.tate.org.uk/art/artworks/morris-untitled-t01532</w:t>
                </w:r>
                <w:r>
                  <w:t>&gt;</w:t>
                </w:r>
              </w:p>
              <w:p w:rsidR="00ED32C2" w:rsidRPr="00702328" w:rsidRDefault="00ED32C2" w:rsidP="00ED32C2"/>
              <w:p w:rsidR="003F0D73" w:rsidRPr="00702328" w:rsidRDefault="00C41B9F" w:rsidP="00C27FAB">
                <w:r w:rsidRPr="00702328">
                  <w:t>Such a phenomenon presented a quandary to those who wished to understand a fundamental quality in art, something that the previous generation’s avant-garde strived to express. According to the art historian Hal Foster, because Minimalism offered a critique of late modernism, it occupies a unique position in modernist genealogy as both as a culmination and an endpoint. As a culmination, Minimalist artworks propose radical questions about the conventional limits of medium. As an endpoint, Minimalism demonstrated the institutional and environmentally pre-conditioned character of aesthetic experience, rather than the autonomous character that modernism had earlier enshrined.</w:t>
                </w:r>
              </w:p>
            </w:tc>
          </w:sdtContent>
        </w:sdt>
      </w:tr>
      <w:tr w:rsidR="003235A7" w:rsidRPr="00702328" w:rsidTr="003235A7">
        <w:tc>
          <w:tcPr>
            <w:tcW w:w="9016" w:type="dxa"/>
          </w:tcPr>
          <w:p w:rsidR="003235A7" w:rsidRPr="00702328" w:rsidRDefault="003235A7" w:rsidP="008A5B87">
            <w:r w:rsidRPr="00702328">
              <w:rPr>
                <w:u w:val="single"/>
              </w:rPr>
              <w:lastRenderedPageBreak/>
              <w:t>Further reading</w:t>
            </w:r>
            <w:r w:rsidRPr="00702328">
              <w:t>:</w:t>
            </w:r>
          </w:p>
          <w:sdt>
            <w:sdtPr>
              <w:alias w:val="Further reading"/>
              <w:tag w:val="furtherReading"/>
              <w:id w:val="-1516217107"/>
              <w:placeholder>
                <w:docPart w:val="AEAE638DBD686940B0458E835B4E94FB"/>
              </w:placeholder>
            </w:sdtPr>
            <w:sdtEndPr/>
            <w:sdtContent>
              <w:p w:rsidR="00C41B9F" w:rsidRPr="00702328" w:rsidRDefault="002B132E" w:rsidP="00C41B9F">
                <w:sdt>
                  <w:sdtPr>
                    <w:id w:val="-63023165"/>
                    <w:citation/>
                  </w:sdtPr>
                  <w:sdtEndPr/>
                  <w:sdtContent>
                    <w:r w:rsidR="00C41B9F" w:rsidRPr="00702328">
                      <w:fldChar w:fldCharType="begin"/>
                    </w:r>
                    <w:r w:rsidR="00C41B9F" w:rsidRPr="00702328">
                      <w:rPr>
                        <w:lang w:val="en-US"/>
                      </w:rPr>
                      <w:instrText xml:space="preserve"> CITATION Bat68 \l 1033 </w:instrText>
                    </w:r>
                    <w:r w:rsidR="00C41B9F" w:rsidRPr="00702328">
                      <w:fldChar w:fldCharType="separate"/>
                    </w:r>
                    <w:r w:rsidR="00C41B9F" w:rsidRPr="00702328">
                      <w:rPr>
                        <w:noProof/>
                        <w:lang w:val="en-US"/>
                      </w:rPr>
                      <w:t xml:space="preserve"> (Battcock)</w:t>
                    </w:r>
                    <w:r w:rsidR="00C41B9F" w:rsidRPr="00702328">
                      <w:fldChar w:fldCharType="end"/>
                    </w:r>
                  </w:sdtContent>
                </w:sdt>
              </w:p>
              <w:p w:rsidR="00C41B9F" w:rsidRPr="00702328" w:rsidRDefault="002B132E" w:rsidP="00C41B9F">
                <w:sdt>
                  <w:sdtPr>
                    <w:id w:val="1432008981"/>
                    <w:citation/>
                  </w:sdtPr>
                  <w:sdtEndPr/>
                  <w:sdtContent>
                    <w:r w:rsidR="00C41B9F" w:rsidRPr="00702328">
                      <w:fldChar w:fldCharType="begin"/>
                    </w:r>
                    <w:r w:rsidR="00C41B9F" w:rsidRPr="00702328">
                      <w:rPr>
                        <w:lang w:val="en-US"/>
                      </w:rPr>
                      <w:instrText xml:space="preserve"> CITATION Cha90 \l 1033 </w:instrText>
                    </w:r>
                    <w:r w:rsidR="00C41B9F" w:rsidRPr="00702328">
                      <w:fldChar w:fldCharType="separate"/>
                    </w:r>
                    <w:r w:rsidR="00C41B9F" w:rsidRPr="00702328">
                      <w:rPr>
                        <w:noProof/>
                        <w:lang w:val="en-US"/>
                      </w:rPr>
                      <w:t>(Chave)</w:t>
                    </w:r>
                    <w:r w:rsidR="00C41B9F" w:rsidRPr="00702328">
                      <w:fldChar w:fldCharType="end"/>
                    </w:r>
                  </w:sdtContent>
                </w:sdt>
              </w:p>
              <w:p w:rsidR="00C41B9F" w:rsidRPr="00702328" w:rsidRDefault="002B132E" w:rsidP="00C41B9F">
                <w:sdt>
                  <w:sdtPr>
                    <w:id w:val="-1247792803"/>
                    <w:citation/>
                  </w:sdtPr>
                  <w:sdtEndPr/>
                  <w:sdtContent>
                    <w:r w:rsidR="00C41B9F" w:rsidRPr="00702328">
                      <w:fldChar w:fldCharType="begin"/>
                    </w:r>
                    <w:r w:rsidR="00C41B9F" w:rsidRPr="00702328">
                      <w:rPr>
                        <w:lang w:val="en-US"/>
                      </w:rPr>
                      <w:instrText xml:space="preserve"> CITATION Col93 \l 1033 </w:instrText>
                    </w:r>
                    <w:r w:rsidR="00C41B9F" w:rsidRPr="00702328">
                      <w:fldChar w:fldCharType="separate"/>
                    </w:r>
                    <w:r w:rsidR="00C41B9F" w:rsidRPr="00702328">
                      <w:rPr>
                        <w:noProof/>
                        <w:lang w:val="en-US"/>
                      </w:rPr>
                      <w:t>(Colpitt)</w:t>
                    </w:r>
                    <w:r w:rsidR="00C41B9F" w:rsidRPr="00702328">
                      <w:fldChar w:fldCharType="end"/>
                    </w:r>
                  </w:sdtContent>
                </w:sdt>
              </w:p>
              <w:p w:rsidR="00C41B9F" w:rsidRPr="00702328" w:rsidRDefault="002B132E" w:rsidP="00C41B9F">
                <w:sdt>
                  <w:sdtPr>
                    <w:id w:val="217243816"/>
                    <w:citation/>
                  </w:sdtPr>
                  <w:sdtEndPr/>
                  <w:sdtContent>
                    <w:r w:rsidR="00C41B9F" w:rsidRPr="00702328">
                      <w:fldChar w:fldCharType="begin"/>
                    </w:r>
                    <w:r w:rsidR="00C41B9F" w:rsidRPr="00702328">
                      <w:rPr>
                        <w:lang w:val="en-US"/>
                      </w:rPr>
                      <w:instrText xml:space="preserve"> CITATION Fos96 \l 1033 </w:instrText>
                    </w:r>
                    <w:r w:rsidR="00C41B9F" w:rsidRPr="00702328">
                      <w:fldChar w:fldCharType="separate"/>
                    </w:r>
                    <w:r w:rsidR="00C41B9F" w:rsidRPr="00702328">
                      <w:rPr>
                        <w:noProof/>
                        <w:lang w:val="en-US"/>
                      </w:rPr>
                      <w:t>(Foster)</w:t>
                    </w:r>
                    <w:r w:rsidR="00C41B9F" w:rsidRPr="00702328">
                      <w:fldChar w:fldCharType="end"/>
                    </w:r>
                  </w:sdtContent>
                </w:sdt>
              </w:p>
              <w:p w:rsidR="00C41B9F" w:rsidRPr="00702328" w:rsidRDefault="002B132E" w:rsidP="00C41B9F">
                <w:sdt>
                  <w:sdtPr>
                    <w:id w:val="-284656020"/>
                    <w:citation/>
                  </w:sdtPr>
                  <w:sdtEndPr/>
                  <w:sdtContent>
                    <w:r w:rsidR="00C41B9F" w:rsidRPr="00702328">
                      <w:fldChar w:fldCharType="begin"/>
                    </w:r>
                    <w:r w:rsidR="00C41B9F" w:rsidRPr="00702328">
                      <w:rPr>
                        <w:lang w:val="en-US"/>
                      </w:rPr>
                      <w:instrText xml:space="preserve"> CITATION Fri67 \l 1033 </w:instrText>
                    </w:r>
                    <w:r w:rsidR="00C41B9F" w:rsidRPr="00702328">
                      <w:fldChar w:fldCharType="separate"/>
                    </w:r>
                    <w:r w:rsidR="00C41B9F" w:rsidRPr="00702328">
                      <w:rPr>
                        <w:noProof/>
                        <w:lang w:val="en-US"/>
                      </w:rPr>
                      <w:t>(Fried)</w:t>
                    </w:r>
                    <w:r w:rsidR="00C41B9F" w:rsidRPr="00702328">
                      <w:fldChar w:fldCharType="end"/>
                    </w:r>
                  </w:sdtContent>
                </w:sdt>
              </w:p>
              <w:p w:rsidR="00C41B9F" w:rsidRPr="00702328" w:rsidRDefault="002B132E" w:rsidP="00C41B9F">
                <w:sdt>
                  <w:sdtPr>
                    <w:id w:val="905566041"/>
                    <w:citation/>
                  </w:sdtPr>
                  <w:sdtEndPr/>
                  <w:sdtContent>
                    <w:r w:rsidR="00C41B9F" w:rsidRPr="00702328">
                      <w:fldChar w:fldCharType="begin"/>
                    </w:r>
                    <w:r w:rsidR="00C41B9F" w:rsidRPr="00702328">
                      <w:rPr>
                        <w:lang w:val="en-US"/>
                      </w:rPr>
                      <w:instrText xml:space="preserve"> CITATION Jud81 \l 1033 </w:instrText>
                    </w:r>
                    <w:r w:rsidR="00C41B9F" w:rsidRPr="00702328">
                      <w:fldChar w:fldCharType="separate"/>
                    </w:r>
                    <w:r w:rsidR="00C41B9F" w:rsidRPr="00702328">
                      <w:rPr>
                        <w:noProof/>
                        <w:lang w:val="en-US"/>
                      </w:rPr>
                      <w:t>(Judd)</w:t>
                    </w:r>
                    <w:r w:rsidR="00C41B9F" w:rsidRPr="00702328">
                      <w:fldChar w:fldCharType="end"/>
                    </w:r>
                  </w:sdtContent>
                </w:sdt>
              </w:p>
              <w:p w:rsidR="003235A7" w:rsidRPr="00702328" w:rsidRDefault="002B132E" w:rsidP="00C41B9F">
                <w:sdt>
                  <w:sdtPr>
                    <w:id w:val="-1661067032"/>
                    <w:citation/>
                  </w:sdtPr>
                  <w:sdtEndPr/>
                  <w:sdtContent>
                    <w:r w:rsidR="00C41B9F" w:rsidRPr="00702328">
                      <w:fldChar w:fldCharType="begin"/>
                    </w:r>
                    <w:r w:rsidR="00C41B9F" w:rsidRPr="00702328">
                      <w:rPr>
                        <w:lang w:val="en-US"/>
                      </w:rPr>
                      <w:instrText xml:space="preserve"> CITATION Mey01 \l 1033 </w:instrText>
                    </w:r>
                    <w:r w:rsidR="00C41B9F" w:rsidRPr="00702328">
                      <w:fldChar w:fldCharType="separate"/>
                    </w:r>
                    <w:r w:rsidR="00C41B9F" w:rsidRPr="00702328">
                      <w:rPr>
                        <w:noProof/>
                        <w:lang w:val="en-US"/>
                      </w:rPr>
                      <w:t>(Meyer)</w:t>
                    </w:r>
                    <w:r w:rsidR="00C41B9F" w:rsidRPr="00702328">
                      <w:fldChar w:fldCharType="end"/>
                    </w:r>
                  </w:sdtContent>
                </w:sdt>
              </w:p>
            </w:sdtContent>
          </w:sdt>
        </w:tc>
      </w:tr>
    </w:tbl>
    <w:p w:rsidR="00C27FAB" w:rsidRPr="00702328" w:rsidRDefault="00C27FAB" w:rsidP="00B33145"/>
    <w:sectPr w:rsidR="00C27FAB" w:rsidRPr="0070232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32E" w:rsidRDefault="002B132E" w:rsidP="007A0D55">
      <w:pPr>
        <w:spacing w:after="0" w:line="240" w:lineRule="auto"/>
      </w:pPr>
      <w:r>
        <w:separator/>
      </w:r>
    </w:p>
  </w:endnote>
  <w:endnote w:type="continuationSeparator" w:id="0">
    <w:p w:rsidR="002B132E" w:rsidRDefault="002B132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32E" w:rsidRDefault="002B132E" w:rsidP="007A0D55">
      <w:pPr>
        <w:spacing w:after="0" w:line="240" w:lineRule="auto"/>
      </w:pPr>
      <w:r>
        <w:separator/>
      </w:r>
    </w:p>
  </w:footnote>
  <w:footnote w:type="continuationSeparator" w:id="0">
    <w:p w:rsidR="002B132E" w:rsidRDefault="002B132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B9F" w:rsidRDefault="00C41B9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C41B9F" w:rsidRDefault="00C41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B9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132E"/>
    <w:rsid w:val="0030662D"/>
    <w:rsid w:val="003235A7"/>
    <w:rsid w:val="003677B6"/>
    <w:rsid w:val="0039281F"/>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2328"/>
    <w:rsid w:val="007411B9"/>
    <w:rsid w:val="00780D95"/>
    <w:rsid w:val="00780DC7"/>
    <w:rsid w:val="007A0D55"/>
    <w:rsid w:val="007B3377"/>
    <w:rsid w:val="007E5F44"/>
    <w:rsid w:val="00821DE3"/>
    <w:rsid w:val="00846CE1"/>
    <w:rsid w:val="008A5B87"/>
    <w:rsid w:val="00922950"/>
    <w:rsid w:val="009960E1"/>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1B9F"/>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32C2"/>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5694B1"/>
  <w15:docId w15:val="{640D514C-6BFE-45E3-A7B5-1F371C77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1B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1B9F"/>
    <w:rPr>
      <w:rFonts w:ascii="Lucida Grande" w:hAnsi="Lucida Grande" w:cs="Lucida Grande"/>
      <w:sz w:val="18"/>
      <w:szCs w:val="18"/>
    </w:rPr>
  </w:style>
  <w:style w:type="paragraph" w:styleId="Caption">
    <w:name w:val="caption"/>
    <w:basedOn w:val="Normal"/>
    <w:next w:val="Normal"/>
    <w:uiPriority w:val="35"/>
    <w:semiHidden/>
    <w:qFormat/>
    <w:rsid w:val="00C41B9F"/>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C41B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36893781D15F545A21300B9A124D1C7"/>
        <w:category>
          <w:name w:val="General"/>
          <w:gallery w:val="placeholder"/>
        </w:category>
        <w:types>
          <w:type w:val="bbPlcHdr"/>
        </w:types>
        <w:behaviors>
          <w:behavior w:val="content"/>
        </w:behaviors>
        <w:guid w:val="{74D69F5B-A8F6-5F4D-A00D-372999AB8EAD}"/>
      </w:docPartPr>
      <w:docPartBody>
        <w:p w:rsidR="009E1E64" w:rsidRDefault="006E15D0">
          <w:pPr>
            <w:pStyle w:val="D36893781D15F545A21300B9A124D1C7"/>
          </w:pPr>
          <w:r w:rsidRPr="00CC586D">
            <w:rPr>
              <w:rStyle w:val="PlaceholderText"/>
              <w:b/>
              <w:color w:val="FFFFFF" w:themeColor="background1"/>
            </w:rPr>
            <w:t>[Salutation]</w:t>
          </w:r>
        </w:p>
      </w:docPartBody>
    </w:docPart>
    <w:docPart>
      <w:docPartPr>
        <w:name w:val="0EC481DFEAD2D9498397F297ADBAFB67"/>
        <w:category>
          <w:name w:val="General"/>
          <w:gallery w:val="placeholder"/>
        </w:category>
        <w:types>
          <w:type w:val="bbPlcHdr"/>
        </w:types>
        <w:behaviors>
          <w:behavior w:val="content"/>
        </w:behaviors>
        <w:guid w:val="{13406FA7-8855-2A4B-8209-0692B0F5E0E7}"/>
      </w:docPartPr>
      <w:docPartBody>
        <w:p w:rsidR="009E1E64" w:rsidRDefault="006E15D0">
          <w:pPr>
            <w:pStyle w:val="0EC481DFEAD2D9498397F297ADBAFB67"/>
          </w:pPr>
          <w:r>
            <w:rPr>
              <w:rStyle w:val="PlaceholderText"/>
            </w:rPr>
            <w:t>[First name]</w:t>
          </w:r>
        </w:p>
      </w:docPartBody>
    </w:docPart>
    <w:docPart>
      <w:docPartPr>
        <w:name w:val="E888394BCD9D054CB3D3ECD9B3BF1F9F"/>
        <w:category>
          <w:name w:val="General"/>
          <w:gallery w:val="placeholder"/>
        </w:category>
        <w:types>
          <w:type w:val="bbPlcHdr"/>
        </w:types>
        <w:behaviors>
          <w:behavior w:val="content"/>
        </w:behaviors>
        <w:guid w:val="{64B10F92-75A8-5549-9AFB-F41B3187DA56}"/>
      </w:docPartPr>
      <w:docPartBody>
        <w:p w:rsidR="009E1E64" w:rsidRDefault="006E15D0">
          <w:pPr>
            <w:pStyle w:val="E888394BCD9D054CB3D3ECD9B3BF1F9F"/>
          </w:pPr>
          <w:r>
            <w:rPr>
              <w:rStyle w:val="PlaceholderText"/>
            </w:rPr>
            <w:t>[Middle name]</w:t>
          </w:r>
        </w:p>
      </w:docPartBody>
    </w:docPart>
    <w:docPart>
      <w:docPartPr>
        <w:name w:val="08EABCE4C4FC9B45AC5161EF61D84501"/>
        <w:category>
          <w:name w:val="General"/>
          <w:gallery w:val="placeholder"/>
        </w:category>
        <w:types>
          <w:type w:val="bbPlcHdr"/>
        </w:types>
        <w:behaviors>
          <w:behavior w:val="content"/>
        </w:behaviors>
        <w:guid w:val="{5269F8EF-936B-3545-BD75-DA4153D2B263}"/>
      </w:docPartPr>
      <w:docPartBody>
        <w:p w:rsidR="009E1E64" w:rsidRDefault="006E15D0">
          <w:pPr>
            <w:pStyle w:val="08EABCE4C4FC9B45AC5161EF61D84501"/>
          </w:pPr>
          <w:r>
            <w:rPr>
              <w:rStyle w:val="PlaceholderText"/>
            </w:rPr>
            <w:t>[Last name]</w:t>
          </w:r>
        </w:p>
      </w:docPartBody>
    </w:docPart>
    <w:docPart>
      <w:docPartPr>
        <w:name w:val="1188AD7BA066C445B868639DB407964C"/>
        <w:category>
          <w:name w:val="General"/>
          <w:gallery w:val="placeholder"/>
        </w:category>
        <w:types>
          <w:type w:val="bbPlcHdr"/>
        </w:types>
        <w:behaviors>
          <w:behavior w:val="content"/>
        </w:behaviors>
        <w:guid w:val="{6C0C33C3-10B9-E743-9708-32BBA9B79F0D}"/>
      </w:docPartPr>
      <w:docPartBody>
        <w:p w:rsidR="009E1E64" w:rsidRDefault="006E15D0">
          <w:pPr>
            <w:pStyle w:val="1188AD7BA066C445B868639DB407964C"/>
          </w:pPr>
          <w:r>
            <w:rPr>
              <w:rStyle w:val="PlaceholderText"/>
            </w:rPr>
            <w:t>[Enter your biography]</w:t>
          </w:r>
        </w:p>
      </w:docPartBody>
    </w:docPart>
    <w:docPart>
      <w:docPartPr>
        <w:name w:val="D2220D58B646DB4185D4914715A1482A"/>
        <w:category>
          <w:name w:val="General"/>
          <w:gallery w:val="placeholder"/>
        </w:category>
        <w:types>
          <w:type w:val="bbPlcHdr"/>
        </w:types>
        <w:behaviors>
          <w:behavior w:val="content"/>
        </w:behaviors>
        <w:guid w:val="{E4D81CE8-626C-1F4E-ACCC-9D08192067B7}"/>
      </w:docPartPr>
      <w:docPartBody>
        <w:p w:rsidR="009E1E64" w:rsidRDefault="006E15D0">
          <w:pPr>
            <w:pStyle w:val="D2220D58B646DB4185D4914715A1482A"/>
          </w:pPr>
          <w:r>
            <w:rPr>
              <w:rStyle w:val="PlaceholderText"/>
            </w:rPr>
            <w:t>[Enter the institution with which you are affiliated]</w:t>
          </w:r>
        </w:p>
      </w:docPartBody>
    </w:docPart>
    <w:docPart>
      <w:docPartPr>
        <w:name w:val="666C8EA635B6AF458AD9D1328D068CD7"/>
        <w:category>
          <w:name w:val="General"/>
          <w:gallery w:val="placeholder"/>
        </w:category>
        <w:types>
          <w:type w:val="bbPlcHdr"/>
        </w:types>
        <w:behaviors>
          <w:behavior w:val="content"/>
        </w:behaviors>
        <w:guid w:val="{9335DB8A-798B-5643-B2DD-E0498F80D420}"/>
      </w:docPartPr>
      <w:docPartBody>
        <w:p w:rsidR="009E1E64" w:rsidRDefault="006E15D0">
          <w:pPr>
            <w:pStyle w:val="666C8EA635B6AF458AD9D1328D068CD7"/>
          </w:pPr>
          <w:r w:rsidRPr="00EF74F7">
            <w:rPr>
              <w:b/>
              <w:color w:val="808080" w:themeColor="background1" w:themeShade="80"/>
            </w:rPr>
            <w:t>[Enter the headword for your article]</w:t>
          </w:r>
        </w:p>
      </w:docPartBody>
    </w:docPart>
    <w:docPart>
      <w:docPartPr>
        <w:name w:val="8CBDD712FCEF174D9D436100B6542FF6"/>
        <w:category>
          <w:name w:val="General"/>
          <w:gallery w:val="placeholder"/>
        </w:category>
        <w:types>
          <w:type w:val="bbPlcHdr"/>
        </w:types>
        <w:behaviors>
          <w:behavior w:val="content"/>
        </w:behaviors>
        <w:guid w:val="{6809482D-27C7-D84D-97C7-BFA165D94D53}"/>
      </w:docPartPr>
      <w:docPartBody>
        <w:p w:rsidR="009E1E64" w:rsidRDefault="006E15D0">
          <w:pPr>
            <w:pStyle w:val="8CBDD712FCEF174D9D436100B6542FF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4C730F833BE0A4EB63AEC40F054CCE8"/>
        <w:category>
          <w:name w:val="General"/>
          <w:gallery w:val="placeholder"/>
        </w:category>
        <w:types>
          <w:type w:val="bbPlcHdr"/>
        </w:types>
        <w:behaviors>
          <w:behavior w:val="content"/>
        </w:behaviors>
        <w:guid w:val="{ADC67F7A-2685-CB4A-96CF-4A3A3559E55D}"/>
      </w:docPartPr>
      <w:docPartBody>
        <w:p w:rsidR="009E1E64" w:rsidRDefault="006E15D0">
          <w:pPr>
            <w:pStyle w:val="A4C730F833BE0A4EB63AEC40F054CC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974B59B0E74E044ACEBBE585BAA1E1F"/>
        <w:category>
          <w:name w:val="General"/>
          <w:gallery w:val="placeholder"/>
        </w:category>
        <w:types>
          <w:type w:val="bbPlcHdr"/>
        </w:types>
        <w:behaviors>
          <w:behavior w:val="content"/>
        </w:behaviors>
        <w:guid w:val="{8ABB1DC5-F660-2C48-B073-40396D2B78E3}"/>
      </w:docPartPr>
      <w:docPartBody>
        <w:p w:rsidR="009E1E64" w:rsidRDefault="006E15D0">
          <w:pPr>
            <w:pStyle w:val="D974B59B0E74E044ACEBBE585BAA1E1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EAE638DBD686940B0458E835B4E94FB"/>
        <w:category>
          <w:name w:val="General"/>
          <w:gallery w:val="placeholder"/>
        </w:category>
        <w:types>
          <w:type w:val="bbPlcHdr"/>
        </w:types>
        <w:behaviors>
          <w:behavior w:val="content"/>
        </w:behaviors>
        <w:guid w:val="{8414346A-F473-F843-9B3A-FFA8AA149B81}"/>
      </w:docPartPr>
      <w:docPartBody>
        <w:p w:rsidR="009E1E64" w:rsidRDefault="006E15D0">
          <w:pPr>
            <w:pStyle w:val="AEAE638DBD686940B0458E835B4E94F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E64"/>
    <w:rsid w:val="006E15D0"/>
    <w:rsid w:val="009E1E6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6893781D15F545A21300B9A124D1C7">
    <w:name w:val="D36893781D15F545A21300B9A124D1C7"/>
  </w:style>
  <w:style w:type="paragraph" w:customStyle="1" w:styleId="0EC481DFEAD2D9498397F297ADBAFB67">
    <w:name w:val="0EC481DFEAD2D9498397F297ADBAFB67"/>
  </w:style>
  <w:style w:type="paragraph" w:customStyle="1" w:styleId="E888394BCD9D054CB3D3ECD9B3BF1F9F">
    <w:name w:val="E888394BCD9D054CB3D3ECD9B3BF1F9F"/>
  </w:style>
  <w:style w:type="paragraph" w:customStyle="1" w:styleId="08EABCE4C4FC9B45AC5161EF61D84501">
    <w:name w:val="08EABCE4C4FC9B45AC5161EF61D84501"/>
  </w:style>
  <w:style w:type="paragraph" w:customStyle="1" w:styleId="1188AD7BA066C445B868639DB407964C">
    <w:name w:val="1188AD7BA066C445B868639DB407964C"/>
  </w:style>
  <w:style w:type="paragraph" w:customStyle="1" w:styleId="D2220D58B646DB4185D4914715A1482A">
    <w:name w:val="D2220D58B646DB4185D4914715A1482A"/>
  </w:style>
  <w:style w:type="paragraph" w:customStyle="1" w:styleId="666C8EA635B6AF458AD9D1328D068CD7">
    <w:name w:val="666C8EA635B6AF458AD9D1328D068CD7"/>
  </w:style>
  <w:style w:type="paragraph" w:customStyle="1" w:styleId="8CBDD712FCEF174D9D436100B6542FF6">
    <w:name w:val="8CBDD712FCEF174D9D436100B6542FF6"/>
  </w:style>
  <w:style w:type="paragraph" w:customStyle="1" w:styleId="A4C730F833BE0A4EB63AEC40F054CCE8">
    <w:name w:val="A4C730F833BE0A4EB63AEC40F054CCE8"/>
  </w:style>
  <w:style w:type="paragraph" w:customStyle="1" w:styleId="D974B59B0E74E044ACEBBE585BAA1E1F">
    <w:name w:val="D974B59B0E74E044ACEBBE585BAA1E1F"/>
  </w:style>
  <w:style w:type="paragraph" w:customStyle="1" w:styleId="AEAE638DBD686940B0458E835B4E94FB">
    <w:name w:val="AEAE638DBD686940B0458E835B4E94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Bat68</b:Tag>
    <b:SourceType>Book</b:SourceType>
    <b:Guid>{C3F0C6CA-DE04-A147-B0F8-0ADD2D2CE99A}</b:Guid>
    <b:Author>
      <b:Author>
        <b:NameList>
          <b:Person>
            <b:Last>Battcock</b:Last>
            <b:First>Gregory</b:First>
          </b:Person>
        </b:NameList>
      </b:Author>
    </b:Author>
    <b:Title>MInimal Art: A Critical Anthology</b:Title>
    <b:City>New York</b:City>
    <b:Publisher>E. P. Dutton</b:Publisher>
    <b:Year>1968</b:Year>
    <b:RefOrder>1</b:RefOrder>
  </b:Source>
  <b:Source>
    <b:Tag>Cha90</b:Tag>
    <b:SourceType>JournalArticle</b:SourceType>
    <b:Guid>{00CC580F-0176-FD43-8D64-833E8155B745}</b:Guid>
    <b:Author>
      <b:Author>
        <b:NameList>
          <b:Person>
            <b:Last>Chave</b:Last>
            <b:First>Anna</b:First>
          </b:Person>
        </b:NameList>
      </b:Author>
    </b:Author>
    <b:Title>Minimalism and the Rhetoric of Power</b:Title>
    <b:Year>1990</b:Year>
    <b:Volume>64</b:Volume>
    <b:Pages>44–63</b:Pages>
    <b:JournalName>Arts</b:JournalName>
    <b:Issue>5</b:Issue>
    <b:RefOrder>2</b:RefOrder>
  </b:Source>
  <b:Source>
    <b:Tag>Col93</b:Tag>
    <b:SourceType>Book</b:SourceType>
    <b:Guid>{458D1553-419B-CB49-B9AF-05074F8BE7B4}</b:Guid>
    <b:Author>
      <b:Author>
        <b:NameList>
          <b:Person>
            <b:Last>Colpitt</b:Last>
            <b:First>Frances</b:First>
          </b:Person>
        </b:NameList>
      </b:Author>
    </b:Author>
    <b:Title>Minimal Art: The Critical Perspective</b:Title>
    <b:Publisher>University of Washington Press</b:Publisher>
    <b:City>Seattle</b:City>
    <b:Year>1993</b:Year>
    <b:RefOrder>3</b:RefOrder>
  </b:Source>
  <b:Source>
    <b:Tag>Fos96</b:Tag>
    <b:SourceType>BookSection</b:SourceType>
    <b:Guid>{435EFFA9-48E1-8345-B422-EBADE7121D64}</b:Guid>
    <b:Author>
      <b:Author>
        <b:NameList>
          <b:Person>
            <b:Last>Foster</b:Last>
            <b:First>Hal</b:First>
          </b:Person>
        </b:NameList>
      </b:Author>
    </b:Author>
    <b:Title>The Crux of Minimalism</b:Title>
    <b:City>Cambridge</b:City>
    <b:Publisher>MIT Press</b:Publisher>
    <b:Year>1996</b:Year>
    <b:BookTitle>The Return of the Real: The Avant-Garde at the End of the Century</b:BookTitle>
    <b:RefOrder>4</b:RefOrder>
  </b:Source>
  <b:Source>
    <b:Tag>Fri67</b:Tag>
    <b:SourceType>JournalArticle</b:SourceType>
    <b:Guid>{4A1FD59D-0C7F-0846-A5BB-F02909820B77}</b:Guid>
    <b:Author>
      <b:Author>
        <b:NameList>
          <b:Person>
            <b:Last>Fried</b:Last>
            <b:First>Michael</b:First>
          </b:Person>
        </b:NameList>
      </b:Author>
    </b:Author>
    <b:Title>Art and Objecthood</b:Title>
    <b:Year>1967</b:Year>
    <b:Volume>5</b:Volume>
    <b:Pages>12–23</b:Pages>
    <b:JournalName>Artforum</b:JournalName>
    <b:RefOrder>5</b:RefOrder>
  </b:Source>
  <b:Source>
    <b:Tag>Jud81</b:Tag>
    <b:SourceType>JournalArticle</b:SourceType>
    <b:Guid>{F2ADDD04-A4EB-0043-AF17-D9140E92973B}</b:Guid>
    <b:Author>
      <b:Author>
        <b:NameList>
          <b:Person>
            <b:Last>Judd</b:Last>
            <b:First>Donald</b:First>
          </b:Person>
        </b:NameList>
      </b:Author>
    </b:Author>
    <b:Title>Specific Objects</b:Title>
    <b:JournalName>Arts Yearbook</b:JournalName>
    <b:Year>1981</b:Year>
    <b:Volume>8</b:Volume>
    <b:Pages>74–82</b:Pages>
    <b:RefOrder>6</b:RefOrder>
  </b:Source>
  <b:Source>
    <b:Tag>Mey01</b:Tag>
    <b:SourceType>Book</b:SourceType>
    <b:Guid>{FEED6FEF-8172-834B-AD3B-CAA54316387F}</b:Guid>
    <b:Title>Minimalism: Art and Polemics in the Sixties</b:Title>
    <b:Publisher>Yale UP</b:Publisher>
    <b:City>New Haven</b:City>
    <b:Year>2001</b:Year>
    <b:Author>
      <b:Author>
        <b:NameList>
          <b:Person>
            <b:Last>Meyer</b:Last>
            <b:First>James</b:First>
          </b:Person>
        </b:NameList>
      </b:Author>
    </b:Author>
    <b:RefOrder>7</b:RefOrder>
  </b:Source>
</b:Sources>
</file>

<file path=customXml/itemProps1.xml><?xml version="1.0" encoding="utf-8"?>
<ds:datastoreItem xmlns:ds="http://schemas.openxmlformats.org/officeDocument/2006/customXml" ds:itemID="{36172DBD-DFD8-4359-9A1D-2A4535F07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Rachelle Ann Tan</cp:lastModifiedBy>
  <cp:revision>4</cp:revision>
  <dcterms:created xsi:type="dcterms:W3CDTF">2016-01-30T00:09:00Z</dcterms:created>
  <dcterms:modified xsi:type="dcterms:W3CDTF">2016-05-10T23:50:00Z</dcterms:modified>
</cp:coreProperties>
</file>