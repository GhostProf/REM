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37496505" w14:textId="77777777" w:rsidTr="00922950">
        <w:tc>
          <w:tcPr>
            <w:tcW w:w="491" w:type="dxa"/>
            <w:vMerge w:val="restart"/>
            <w:shd w:val="clear" w:color="auto" w:fill="A6A6A6" w:themeFill="background1" w:themeFillShade="A6"/>
            <w:textDirection w:val="btLr"/>
          </w:tcPr>
          <w:p w14:paraId="0CE6F75D"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2EB2C1AF6C8F0D4D9A22DCB835AC77FA"/>
            </w:placeholder>
            <w:showingPlcHdr/>
            <w:dropDownList>
              <w:listItem w:displayText="Dr." w:value="Dr."/>
              <w:listItem w:displayText="Prof." w:value="Prof."/>
            </w:dropDownList>
          </w:sdtPr>
          <w:sdtEndPr/>
          <w:sdtContent>
            <w:tc>
              <w:tcPr>
                <w:tcW w:w="1259" w:type="dxa"/>
              </w:tcPr>
              <w:p w14:paraId="13AC5CC4"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6146501BB9125949B9D12EB893C38392"/>
            </w:placeholder>
            <w:text/>
          </w:sdtPr>
          <w:sdtEndPr/>
          <w:sdtContent>
            <w:tc>
              <w:tcPr>
                <w:tcW w:w="2073" w:type="dxa"/>
              </w:tcPr>
              <w:p w14:paraId="566F8499" w14:textId="77777777" w:rsidR="00B574C9" w:rsidRDefault="006E5ABA" w:rsidP="006E5ABA">
                <w:r>
                  <w:t>Andrew</w:t>
                </w:r>
              </w:p>
            </w:tc>
          </w:sdtContent>
        </w:sdt>
        <w:sdt>
          <w:sdtPr>
            <w:alias w:val="Middle name"/>
            <w:tag w:val="authorMiddleName"/>
            <w:id w:val="-2076034781"/>
            <w:placeholder>
              <w:docPart w:val="469C8F2638C28B4F9A0BCA544CB018D7"/>
            </w:placeholder>
            <w:showingPlcHdr/>
            <w:text/>
          </w:sdtPr>
          <w:sdtEndPr/>
          <w:sdtContent>
            <w:tc>
              <w:tcPr>
                <w:tcW w:w="2551" w:type="dxa"/>
              </w:tcPr>
              <w:p w14:paraId="0F3EC0AB" w14:textId="77777777" w:rsidR="00B574C9" w:rsidRDefault="00B574C9" w:rsidP="00922950">
                <w:r>
                  <w:rPr>
                    <w:rStyle w:val="PlaceholderText"/>
                  </w:rPr>
                  <w:t>[Middle name]</w:t>
                </w:r>
              </w:p>
            </w:tc>
          </w:sdtContent>
        </w:sdt>
        <w:sdt>
          <w:sdtPr>
            <w:alias w:val="Last name"/>
            <w:tag w:val="authorLastName"/>
            <w:id w:val="-1088529830"/>
            <w:placeholder>
              <w:docPart w:val="798596E06551394EA5A92985E4D9ECBF"/>
            </w:placeholder>
            <w:text/>
          </w:sdtPr>
          <w:sdtEndPr/>
          <w:sdtContent>
            <w:tc>
              <w:tcPr>
                <w:tcW w:w="2642" w:type="dxa"/>
              </w:tcPr>
              <w:p w14:paraId="757226DA" w14:textId="77777777" w:rsidR="00B574C9" w:rsidRDefault="006E5ABA" w:rsidP="006E5ABA">
                <w:proofErr w:type="spellStart"/>
                <w:r>
                  <w:t>Keese</w:t>
                </w:r>
                <w:proofErr w:type="spellEnd"/>
              </w:p>
            </w:tc>
          </w:sdtContent>
        </w:sdt>
      </w:tr>
      <w:tr w:rsidR="00B574C9" w14:paraId="15B77D55" w14:textId="77777777" w:rsidTr="001A6A06">
        <w:trPr>
          <w:trHeight w:val="986"/>
        </w:trPr>
        <w:tc>
          <w:tcPr>
            <w:tcW w:w="491" w:type="dxa"/>
            <w:vMerge/>
            <w:shd w:val="clear" w:color="auto" w:fill="A6A6A6" w:themeFill="background1" w:themeFillShade="A6"/>
          </w:tcPr>
          <w:p w14:paraId="15B532FB" w14:textId="77777777" w:rsidR="00B574C9" w:rsidRPr="001A6A06" w:rsidRDefault="00B574C9" w:rsidP="00CF1542">
            <w:pPr>
              <w:jc w:val="center"/>
              <w:rPr>
                <w:b/>
                <w:color w:val="FFFFFF" w:themeColor="background1"/>
              </w:rPr>
            </w:pPr>
          </w:p>
        </w:tc>
        <w:sdt>
          <w:sdtPr>
            <w:alias w:val="Biography"/>
            <w:tag w:val="authorBiography"/>
            <w:id w:val="938807824"/>
            <w:placeholder>
              <w:docPart w:val="2D9277122340D34E8A6E6D4BEC0E4AF7"/>
            </w:placeholder>
            <w:showingPlcHdr/>
          </w:sdtPr>
          <w:sdtEndPr/>
          <w:sdtContent>
            <w:tc>
              <w:tcPr>
                <w:tcW w:w="8525" w:type="dxa"/>
                <w:gridSpan w:val="4"/>
              </w:tcPr>
              <w:p w14:paraId="63718991" w14:textId="77777777" w:rsidR="00B574C9" w:rsidRDefault="00B574C9" w:rsidP="00922950">
                <w:r>
                  <w:rPr>
                    <w:rStyle w:val="PlaceholderText"/>
                  </w:rPr>
                  <w:t>[Enter your biography]</w:t>
                </w:r>
              </w:p>
            </w:tc>
          </w:sdtContent>
        </w:sdt>
      </w:tr>
      <w:tr w:rsidR="00B574C9" w14:paraId="20FADC1A" w14:textId="77777777" w:rsidTr="001A6A06">
        <w:trPr>
          <w:trHeight w:val="986"/>
        </w:trPr>
        <w:tc>
          <w:tcPr>
            <w:tcW w:w="491" w:type="dxa"/>
            <w:vMerge/>
            <w:shd w:val="clear" w:color="auto" w:fill="A6A6A6" w:themeFill="background1" w:themeFillShade="A6"/>
          </w:tcPr>
          <w:p w14:paraId="3B4FF0CF" w14:textId="77777777" w:rsidR="00B574C9" w:rsidRPr="001A6A06" w:rsidRDefault="00B574C9" w:rsidP="00CF1542">
            <w:pPr>
              <w:jc w:val="center"/>
              <w:rPr>
                <w:b/>
                <w:color w:val="FFFFFF" w:themeColor="background1"/>
              </w:rPr>
            </w:pPr>
          </w:p>
        </w:tc>
        <w:sdt>
          <w:sdtPr>
            <w:alias w:val="Affiliation"/>
            <w:tag w:val="affiliation"/>
            <w:id w:val="2012937915"/>
            <w:placeholder>
              <w:docPart w:val="57F47611E52C584C96C2B8852FD57B07"/>
            </w:placeholder>
            <w:text/>
          </w:sdtPr>
          <w:sdtEndPr/>
          <w:sdtContent>
            <w:tc>
              <w:tcPr>
                <w:tcW w:w="8525" w:type="dxa"/>
                <w:gridSpan w:val="4"/>
              </w:tcPr>
              <w:p w14:paraId="04D60141" w14:textId="77777777" w:rsidR="00B574C9" w:rsidRDefault="006E5ABA" w:rsidP="006E5ABA">
                <w:r>
                  <w:t>Texas Tech University</w:t>
                </w:r>
              </w:p>
            </w:tc>
          </w:sdtContent>
        </w:sdt>
      </w:tr>
    </w:tbl>
    <w:p w14:paraId="52DAA1D8"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45C8CFF7" w14:textId="77777777" w:rsidTr="00244BB0">
        <w:tc>
          <w:tcPr>
            <w:tcW w:w="9016" w:type="dxa"/>
            <w:shd w:val="clear" w:color="auto" w:fill="A6A6A6" w:themeFill="background1" w:themeFillShade="A6"/>
            <w:tcMar>
              <w:top w:w="113" w:type="dxa"/>
              <w:bottom w:w="113" w:type="dxa"/>
            </w:tcMar>
          </w:tcPr>
          <w:p w14:paraId="287FB17D"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623A83CD" w14:textId="77777777" w:rsidTr="003F0D73">
        <w:sdt>
          <w:sdtPr>
            <w:rPr>
              <w:b/>
            </w:rPr>
            <w:alias w:val="Article headword"/>
            <w:tag w:val="articleHeadword"/>
            <w:id w:val="-361440020"/>
            <w:placeholder>
              <w:docPart w:val="0C48BCA524A7CF49900E5515A6BD1E34"/>
            </w:placeholder>
            <w:text/>
          </w:sdtPr>
          <w:sdtContent>
            <w:tc>
              <w:tcPr>
                <w:tcW w:w="9016" w:type="dxa"/>
                <w:tcMar>
                  <w:top w:w="113" w:type="dxa"/>
                  <w:bottom w:w="113" w:type="dxa"/>
                </w:tcMar>
              </w:tcPr>
              <w:p w14:paraId="43DF227A" w14:textId="77777777" w:rsidR="003F0D73" w:rsidRPr="00FB589A" w:rsidRDefault="006E5ABA" w:rsidP="003F0D73">
                <w:pPr>
                  <w:rPr>
                    <w:b/>
                  </w:rPr>
                </w:pPr>
                <w:r w:rsidRPr="006E5ABA">
                  <w:rPr>
                    <w:rFonts w:eastAsiaTheme="minorEastAsia"/>
                    <w:lang w:val="en-US" w:eastAsia="ja-JP"/>
                  </w:rPr>
                  <w:t>Stephen</w:t>
                </w:r>
                <w:r w:rsidRPr="006E5ABA">
                  <w:rPr>
                    <w:rFonts w:eastAsiaTheme="minorEastAsia"/>
                    <w:lang w:val="en-US" w:eastAsia="ja-JP"/>
                  </w:rPr>
                  <w:t>, Leslie (1832-1904)</w:t>
                </w:r>
              </w:p>
            </w:tc>
          </w:sdtContent>
        </w:sdt>
      </w:tr>
      <w:tr w:rsidR="00464699" w14:paraId="030F7EEB" w14:textId="77777777" w:rsidTr="007821B0">
        <w:sdt>
          <w:sdtPr>
            <w:alias w:val="Variant headwords"/>
            <w:tag w:val="variantHeadwords"/>
            <w:id w:val="173464402"/>
            <w:placeholder>
              <w:docPart w:val="1573742EDA052048A37685540568FAB9"/>
            </w:placeholder>
            <w:showingPlcHdr/>
          </w:sdtPr>
          <w:sdtEndPr/>
          <w:sdtContent>
            <w:tc>
              <w:tcPr>
                <w:tcW w:w="9016" w:type="dxa"/>
                <w:tcMar>
                  <w:top w:w="113" w:type="dxa"/>
                  <w:bottom w:w="113" w:type="dxa"/>
                </w:tcMar>
              </w:tcPr>
              <w:p w14:paraId="79DF355F"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6FC0DAAE" w14:textId="77777777" w:rsidTr="003F0D73">
        <w:sdt>
          <w:sdtPr>
            <w:alias w:val="Abstract"/>
            <w:tag w:val="abstract"/>
            <w:id w:val="-635871867"/>
            <w:placeholder>
              <w:docPart w:val="91BE76F74C5C5844ABE32A8C0ED8F23D"/>
            </w:placeholder>
          </w:sdtPr>
          <w:sdtEndPr/>
          <w:sdtContent>
            <w:tc>
              <w:tcPr>
                <w:tcW w:w="9016" w:type="dxa"/>
                <w:tcMar>
                  <w:top w:w="113" w:type="dxa"/>
                  <w:bottom w:w="113" w:type="dxa"/>
                </w:tcMar>
              </w:tcPr>
              <w:p w14:paraId="0484A529" w14:textId="77777777" w:rsidR="00E85A05" w:rsidRPr="006E5ABA" w:rsidRDefault="006E5ABA" w:rsidP="00E85A05">
                <w:pPr>
                  <w:rPr>
                    <w:rFonts w:ascii="Times" w:hAnsi="Times"/>
                  </w:rPr>
                </w:pPr>
                <w:r w:rsidRPr="006E5ABA">
                  <w:t xml:space="preserve">Leslie Stephen was an English author and editor who contributed significantly to the debate against religions in the latter part of the Victorian period. Father of modernist author Virginia Woolf and artist Vanessa Bell, he was a </w:t>
                </w:r>
                <w:proofErr w:type="spellStart"/>
                <w:r w:rsidRPr="006E5ABA">
                  <w:t>longtime</w:t>
                </w:r>
                <w:proofErr w:type="spellEnd"/>
                <w:r w:rsidRPr="006E5ABA">
                  <w:t xml:space="preserve"> editor of the popular literary </w:t>
                </w:r>
                <w:r w:rsidRPr="006E5ABA">
                  <w:rPr>
                    <w:i/>
                  </w:rPr>
                  <w:t>Cornhill Magazine</w:t>
                </w:r>
                <w:r w:rsidRPr="006E5ABA">
                  <w:t xml:space="preserve"> and then the </w:t>
                </w:r>
                <w:r w:rsidRPr="006E5ABA">
                  <w:rPr>
                    <w:i/>
                  </w:rPr>
                  <w:t>Dictionary of National Biography</w:t>
                </w:r>
                <w:r w:rsidRPr="006E5ABA">
                  <w:t xml:space="preserve">. He was also a noted mountaineer, serving as president of the Alpine Club and editor of the </w:t>
                </w:r>
                <w:r w:rsidRPr="006E5ABA">
                  <w:rPr>
                    <w:i/>
                  </w:rPr>
                  <w:t>Alpine Journal</w:t>
                </w:r>
                <w:r w:rsidRPr="006E5ABA">
                  <w:t>. An admirer of eighteenth-century philosopher David Hume, Stephen sided with science (especially Darwin) and Thomas Huxley’s notion of “agnosticism,” a term</w:t>
                </w:r>
                <w:bookmarkStart w:id="0" w:name="_GoBack"/>
                <w:bookmarkEnd w:id="0"/>
                <w:r w:rsidRPr="006E5ABA">
                  <w:t xml:space="preserve"> that Stephen was the first to popularize, as the basis of what people can and cannot know. Speculation beyond those limitations was futile. He did not argue about whether religion, especially Christianity, was untrue; rather it was simply unreal. In a letter to William James, Stephen says, “You infer that a man has a right to hold either the negative or the positive creed. My reply is that he has a right to hold </w:t>
                </w:r>
                <w:r w:rsidRPr="006E5ABA">
                  <w:rPr>
                    <w:i/>
                  </w:rPr>
                  <w:t>neither</w:t>
                </w:r>
                <w:r w:rsidRPr="006E5ABA">
                  <w:t>. By Agnostic I do not mean a negative creed but an absence of all opinion.”</w:t>
                </w:r>
                <w:r w:rsidRPr="006E5ABA">
                  <w:rPr>
                    <w:i/>
                  </w:rPr>
                  <w:t xml:space="preserve"> </w:t>
                </w:r>
                <w:r w:rsidRPr="006E5ABA">
                  <w:t xml:space="preserve">Some of his major works are </w:t>
                </w:r>
                <w:r w:rsidRPr="006E5ABA">
                  <w:rPr>
                    <w:i/>
                    <w:iCs/>
                  </w:rPr>
                  <w:t>Essays on Free Thinking and Plain Speaking</w:t>
                </w:r>
                <w:r w:rsidRPr="006E5ABA">
                  <w:rPr>
                    <w:iCs/>
                  </w:rPr>
                  <w:t xml:space="preserve"> (1873), </w:t>
                </w:r>
                <w:r w:rsidRPr="006E5ABA">
                  <w:rPr>
                    <w:i/>
                  </w:rPr>
                  <w:t xml:space="preserve">The History of English Thought in the Eighteenth Century </w:t>
                </w:r>
                <w:r w:rsidRPr="006E5ABA">
                  <w:t xml:space="preserve">(1876), </w:t>
                </w:r>
                <w:r w:rsidRPr="006E5ABA">
                  <w:rPr>
                    <w:i/>
                  </w:rPr>
                  <w:t>The Science of Ethics</w:t>
                </w:r>
                <w:r w:rsidRPr="006E5ABA">
                  <w:t xml:space="preserve"> (1882), and </w:t>
                </w:r>
                <w:r w:rsidRPr="006E5ABA">
                  <w:rPr>
                    <w:i/>
                    <w:iCs/>
                  </w:rPr>
                  <w:t>An Agnostic's Apology</w:t>
                </w:r>
                <w:r w:rsidRPr="006E5ABA">
                  <w:t> (1893).</w:t>
                </w:r>
              </w:p>
            </w:tc>
          </w:sdtContent>
        </w:sdt>
      </w:tr>
      <w:tr w:rsidR="003F0D73" w14:paraId="06BA74A5" w14:textId="77777777" w:rsidTr="003F0D73">
        <w:sdt>
          <w:sdtPr>
            <w:alias w:val="Article text"/>
            <w:tag w:val="articleText"/>
            <w:id w:val="634067588"/>
            <w:placeholder>
              <w:docPart w:val="603084F63B77D24FA344436D21D03E4A"/>
            </w:placeholder>
          </w:sdtPr>
          <w:sdtEndPr/>
          <w:sdtContent>
            <w:sdt>
              <w:sdtPr>
                <w:alias w:val="Abstract"/>
                <w:tag w:val="abstract"/>
                <w:id w:val="-1074664410"/>
                <w:placeholder>
                  <w:docPart w:val="FAFE7ED3B092F549AFE105578A641CB1"/>
                </w:placeholder>
              </w:sdtPr>
              <w:sdtEndPr/>
              <w:sdtContent>
                <w:tc>
                  <w:tcPr>
                    <w:tcW w:w="9016" w:type="dxa"/>
                    <w:tcMar>
                      <w:top w:w="113" w:type="dxa"/>
                      <w:bottom w:w="113" w:type="dxa"/>
                    </w:tcMar>
                  </w:tcPr>
                  <w:p w14:paraId="54922C4D" w14:textId="77777777" w:rsidR="003F0D73" w:rsidRDefault="006E5ABA" w:rsidP="00C27FAB">
                    <w:r w:rsidRPr="006E5ABA">
                      <w:t xml:space="preserve">Leslie Stephen was an English author and editor who contributed significantly to the debate against religions in the latter part of the Victorian period. Father of modernist author Virginia Woolf and artist Vanessa Bell, he was a </w:t>
                    </w:r>
                    <w:proofErr w:type="spellStart"/>
                    <w:r w:rsidRPr="006E5ABA">
                      <w:t>longtime</w:t>
                    </w:r>
                    <w:proofErr w:type="spellEnd"/>
                    <w:r w:rsidRPr="006E5ABA">
                      <w:t xml:space="preserve"> editor of the popular literary </w:t>
                    </w:r>
                    <w:r w:rsidRPr="006E5ABA">
                      <w:rPr>
                        <w:i/>
                      </w:rPr>
                      <w:t>Cornhill Magazine</w:t>
                    </w:r>
                    <w:r w:rsidRPr="006E5ABA">
                      <w:t xml:space="preserve"> and then the </w:t>
                    </w:r>
                    <w:r w:rsidRPr="006E5ABA">
                      <w:rPr>
                        <w:i/>
                      </w:rPr>
                      <w:t>Dictionary of National Biography</w:t>
                    </w:r>
                    <w:r w:rsidRPr="006E5ABA">
                      <w:t xml:space="preserve">. He was also a noted mountaineer, serving as president of the Alpine Club and editor of the </w:t>
                    </w:r>
                    <w:r w:rsidRPr="006E5ABA">
                      <w:rPr>
                        <w:i/>
                      </w:rPr>
                      <w:t>Alpine Journal</w:t>
                    </w:r>
                    <w:r w:rsidRPr="006E5ABA">
                      <w:t xml:space="preserve">. An admirer of eighteenth-century philosopher David Hume, Stephen sided with science (especially Darwin) and Thomas Huxley’s notion of “agnosticism,” a term that Stephen was the first to popularize, as the basis of what people can and cannot know. Speculation beyond those limitations was futile. He did not argue about whether religion, especially Christianity, was untrue; rather it was simply unreal. In a letter to William James, Stephen says, “You infer that a man has a right to hold either the negative or the positive creed. My reply is that he has a right to hold </w:t>
                    </w:r>
                    <w:r w:rsidRPr="006E5ABA">
                      <w:rPr>
                        <w:i/>
                      </w:rPr>
                      <w:t>neither</w:t>
                    </w:r>
                    <w:r w:rsidRPr="006E5ABA">
                      <w:t>. By Agnostic I do not mean a negative creed but an absence of all opinion.”</w:t>
                    </w:r>
                    <w:r w:rsidRPr="006E5ABA">
                      <w:rPr>
                        <w:i/>
                      </w:rPr>
                      <w:t xml:space="preserve"> </w:t>
                    </w:r>
                    <w:r w:rsidRPr="006E5ABA">
                      <w:t xml:space="preserve">Some of his major works are </w:t>
                    </w:r>
                    <w:r w:rsidRPr="006E5ABA">
                      <w:rPr>
                        <w:i/>
                        <w:iCs/>
                      </w:rPr>
                      <w:t>Essays on Free Thinking and Plain Speaking</w:t>
                    </w:r>
                    <w:r w:rsidRPr="006E5ABA">
                      <w:rPr>
                        <w:iCs/>
                      </w:rPr>
                      <w:t xml:space="preserve"> (1873), </w:t>
                    </w:r>
                    <w:r w:rsidRPr="006E5ABA">
                      <w:rPr>
                        <w:i/>
                      </w:rPr>
                      <w:t xml:space="preserve">The History of English Thought in the Eighteenth Century </w:t>
                    </w:r>
                    <w:r w:rsidRPr="006E5ABA">
                      <w:t xml:space="preserve">(1876), </w:t>
                    </w:r>
                    <w:r w:rsidRPr="006E5ABA">
                      <w:rPr>
                        <w:i/>
                      </w:rPr>
                      <w:t>The Science of Ethics</w:t>
                    </w:r>
                    <w:r w:rsidRPr="006E5ABA">
                      <w:t xml:space="preserve"> (1882), and </w:t>
                    </w:r>
                    <w:r w:rsidRPr="006E5ABA">
                      <w:rPr>
                        <w:i/>
                        <w:iCs/>
                      </w:rPr>
                      <w:t>An Agnostic's Apology</w:t>
                    </w:r>
                    <w:r w:rsidRPr="006E5ABA">
                      <w:t> (1893).</w:t>
                    </w:r>
                  </w:p>
                </w:tc>
              </w:sdtContent>
            </w:sdt>
          </w:sdtContent>
        </w:sdt>
      </w:tr>
      <w:tr w:rsidR="003235A7" w14:paraId="2FB31818" w14:textId="77777777" w:rsidTr="003235A7">
        <w:tc>
          <w:tcPr>
            <w:tcW w:w="9016" w:type="dxa"/>
          </w:tcPr>
          <w:p w14:paraId="3A199C48" w14:textId="77777777" w:rsidR="003235A7" w:rsidRDefault="003235A7" w:rsidP="008A5B87">
            <w:r w:rsidRPr="0015114C">
              <w:rPr>
                <w:u w:val="single"/>
              </w:rPr>
              <w:t>Further reading</w:t>
            </w:r>
            <w:r>
              <w:t>:</w:t>
            </w:r>
          </w:p>
          <w:sdt>
            <w:sdtPr>
              <w:alias w:val="Further reading"/>
              <w:tag w:val="furtherReading"/>
              <w:id w:val="-1516217107"/>
              <w:placeholder>
                <w:docPart w:val="30D29F4EE95D39448882E6B7ADFE1F8B"/>
              </w:placeholder>
            </w:sdtPr>
            <w:sdtEndPr/>
            <w:sdtContent>
              <w:p w14:paraId="038D54CB" w14:textId="77777777" w:rsidR="006E5ABA" w:rsidRDefault="006E5ABA" w:rsidP="006E5ABA"/>
              <w:p w14:paraId="5FFAB308" w14:textId="77777777" w:rsidR="003235A7" w:rsidRDefault="006E5ABA" w:rsidP="006E5ABA">
                <w:sdt>
                  <w:sdtPr>
                    <w:id w:val="-2105795066"/>
                    <w:citation/>
                  </w:sdtPr>
                  <w:sdtContent>
                    <w:r>
                      <w:fldChar w:fldCharType="begin"/>
                    </w:r>
                    <w:r>
                      <w:rPr>
                        <w:lang w:val="en-US"/>
                      </w:rPr>
                      <w:instrText xml:space="preserve"> CITATION Ann84 \l 1033 </w:instrText>
                    </w:r>
                    <w:r>
                      <w:fldChar w:fldCharType="separate"/>
                    </w:r>
                    <w:r>
                      <w:rPr>
                        <w:noProof/>
                        <w:lang w:val="en-US"/>
                      </w:rPr>
                      <w:t>(Annan)</w:t>
                    </w:r>
                    <w:r>
                      <w:fldChar w:fldCharType="end"/>
                    </w:r>
                  </w:sdtContent>
                </w:sdt>
              </w:p>
            </w:sdtContent>
          </w:sdt>
        </w:tc>
      </w:tr>
    </w:tbl>
    <w:p w14:paraId="04B01090"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D682A4" w14:textId="77777777" w:rsidR="00D33E89" w:rsidRDefault="00D33E89" w:rsidP="007A0D55">
      <w:pPr>
        <w:spacing w:after="0" w:line="240" w:lineRule="auto"/>
      </w:pPr>
      <w:r>
        <w:separator/>
      </w:r>
    </w:p>
  </w:endnote>
  <w:endnote w:type="continuationSeparator" w:id="0">
    <w:p w14:paraId="1708168F" w14:textId="77777777" w:rsidR="00D33E89" w:rsidRDefault="00D33E89"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1780E7F" w14:textId="77777777" w:rsidR="00D33E89" w:rsidRDefault="00D33E89" w:rsidP="007A0D55">
      <w:pPr>
        <w:spacing w:after="0" w:line="240" w:lineRule="auto"/>
      </w:pPr>
      <w:r>
        <w:separator/>
      </w:r>
    </w:p>
  </w:footnote>
  <w:footnote w:type="continuationSeparator" w:id="0">
    <w:p w14:paraId="5E4A122E" w14:textId="77777777" w:rsidR="00D33E89" w:rsidRDefault="00D33E89"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3085BD8"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72B83133"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3E89"/>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6E5ABA"/>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33E89"/>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1F01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33E89"/>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33E89"/>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33E89"/>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33E89"/>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evintunnicliffe:Desktop:ALL%20THINGS%20RE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EB2C1AF6C8F0D4D9A22DCB835AC77FA"/>
        <w:category>
          <w:name w:val="General"/>
          <w:gallery w:val="placeholder"/>
        </w:category>
        <w:types>
          <w:type w:val="bbPlcHdr"/>
        </w:types>
        <w:behaviors>
          <w:behavior w:val="content"/>
        </w:behaviors>
        <w:guid w:val="{27AE979C-CE65-3041-8113-CF24C8F284B3}"/>
      </w:docPartPr>
      <w:docPartBody>
        <w:p w:rsidR="00000000" w:rsidRDefault="009D1A1F">
          <w:pPr>
            <w:pStyle w:val="2EB2C1AF6C8F0D4D9A22DCB835AC77FA"/>
          </w:pPr>
          <w:r w:rsidRPr="00CC586D">
            <w:rPr>
              <w:rStyle w:val="PlaceholderText"/>
              <w:b/>
              <w:color w:val="FFFFFF" w:themeColor="background1"/>
            </w:rPr>
            <w:t>[Salutation]</w:t>
          </w:r>
        </w:p>
      </w:docPartBody>
    </w:docPart>
    <w:docPart>
      <w:docPartPr>
        <w:name w:val="6146501BB9125949B9D12EB893C38392"/>
        <w:category>
          <w:name w:val="General"/>
          <w:gallery w:val="placeholder"/>
        </w:category>
        <w:types>
          <w:type w:val="bbPlcHdr"/>
        </w:types>
        <w:behaviors>
          <w:behavior w:val="content"/>
        </w:behaviors>
        <w:guid w:val="{605942D4-CF93-0F45-8945-CE5B4E1C4BA8}"/>
      </w:docPartPr>
      <w:docPartBody>
        <w:p w:rsidR="00000000" w:rsidRDefault="009D1A1F">
          <w:pPr>
            <w:pStyle w:val="6146501BB9125949B9D12EB893C38392"/>
          </w:pPr>
          <w:r>
            <w:rPr>
              <w:rStyle w:val="PlaceholderText"/>
            </w:rPr>
            <w:t>[First name]</w:t>
          </w:r>
        </w:p>
      </w:docPartBody>
    </w:docPart>
    <w:docPart>
      <w:docPartPr>
        <w:name w:val="469C8F2638C28B4F9A0BCA544CB018D7"/>
        <w:category>
          <w:name w:val="General"/>
          <w:gallery w:val="placeholder"/>
        </w:category>
        <w:types>
          <w:type w:val="bbPlcHdr"/>
        </w:types>
        <w:behaviors>
          <w:behavior w:val="content"/>
        </w:behaviors>
        <w:guid w:val="{509F97A5-5D7C-5443-97DF-56C56F8FAACA}"/>
      </w:docPartPr>
      <w:docPartBody>
        <w:p w:rsidR="00000000" w:rsidRDefault="009D1A1F">
          <w:pPr>
            <w:pStyle w:val="469C8F2638C28B4F9A0BCA544CB018D7"/>
          </w:pPr>
          <w:r>
            <w:rPr>
              <w:rStyle w:val="PlaceholderText"/>
            </w:rPr>
            <w:t>[Middle name]</w:t>
          </w:r>
        </w:p>
      </w:docPartBody>
    </w:docPart>
    <w:docPart>
      <w:docPartPr>
        <w:name w:val="798596E06551394EA5A92985E4D9ECBF"/>
        <w:category>
          <w:name w:val="General"/>
          <w:gallery w:val="placeholder"/>
        </w:category>
        <w:types>
          <w:type w:val="bbPlcHdr"/>
        </w:types>
        <w:behaviors>
          <w:behavior w:val="content"/>
        </w:behaviors>
        <w:guid w:val="{A3F63E3B-79D5-984D-BCEA-2CCE3C61BD25}"/>
      </w:docPartPr>
      <w:docPartBody>
        <w:p w:rsidR="00000000" w:rsidRDefault="009D1A1F">
          <w:pPr>
            <w:pStyle w:val="798596E06551394EA5A92985E4D9ECBF"/>
          </w:pPr>
          <w:r>
            <w:rPr>
              <w:rStyle w:val="PlaceholderText"/>
            </w:rPr>
            <w:t>[Last</w:t>
          </w:r>
          <w:r>
            <w:rPr>
              <w:rStyle w:val="PlaceholderText"/>
            </w:rPr>
            <w:t xml:space="preserve"> name]</w:t>
          </w:r>
        </w:p>
      </w:docPartBody>
    </w:docPart>
    <w:docPart>
      <w:docPartPr>
        <w:name w:val="2D9277122340D34E8A6E6D4BEC0E4AF7"/>
        <w:category>
          <w:name w:val="General"/>
          <w:gallery w:val="placeholder"/>
        </w:category>
        <w:types>
          <w:type w:val="bbPlcHdr"/>
        </w:types>
        <w:behaviors>
          <w:behavior w:val="content"/>
        </w:behaviors>
        <w:guid w:val="{18300CBA-4D63-D44F-84F1-2BFB92443555}"/>
      </w:docPartPr>
      <w:docPartBody>
        <w:p w:rsidR="00000000" w:rsidRDefault="009D1A1F">
          <w:pPr>
            <w:pStyle w:val="2D9277122340D34E8A6E6D4BEC0E4AF7"/>
          </w:pPr>
          <w:r>
            <w:rPr>
              <w:rStyle w:val="PlaceholderText"/>
            </w:rPr>
            <w:t>[Enter your biography]</w:t>
          </w:r>
        </w:p>
      </w:docPartBody>
    </w:docPart>
    <w:docPart>
      <w:docPartPr>
        <w:name w:val="57F47611E52C584C96C2B8852FD57B07"/>
        <w:category>
          <w:name w:val="General"/>
          <w:gallery w:val="placeholder"/>
        </w:category>
        <w:types>
          <w:type w:val="bbPlcHdr"/>
        </w:types>
        <w:behaviors>
          <w:behavior w:val="content"/>
        </w:behaviors>
        <w:guid w:val="{5243D31C-79E4-B649-8A6A-2B743F27B467}"/>
      </w:docPartPr>
      <w:docPartBody>
        <w:p w:rsidR="00000000" w:rsidRDefault="009D1A1F">
          <w:pPr>
            <w:pStyle w:val="57F47611E52C584C96C2B8852FD57B07"/>
          </w:pPr>
          <w:r>
            <w:rPr>
              <w:rStyle w:val="PlaceholderText"/>
            </w:rPr>
            <w:t>[Enter the institution with which you are affiliated]</w:t>
          </w:r>
        </w:p>
      </w:docPartBody>
    </w:docPart>
    <w:docPart>
      <w:docPartPr>
        <w:name w:val="0C48BCA524A7CF49900E5515A6BD1E34"/>
        <w:category>
          <w:name w:val="General"/>
          <w:gallery w:val="placeholder"/>
        </w:category>
        <w:types>
          <w:type w:val="bbPlcHdr"/>
        </w:types>
        <w:behaviors>
          <w:behavior w:val="content"/>
        </w:behaviors>
        <w:guid w:val="{37E203E2-F24C-2F46-BCFC-1AAF035FE9F8}"/>
      </w:docPartPr>
      <w:docPartBody>
        <w:p w:rsidR="00000000" w:rsidRDefault="009D1A1F">
          <w:pPr>
            <w:pStyle w:val="0C48BCA524A7CF49900E5515A6BD1E34"/>
          </w:pPr>
          <w:r w:rsidRPr="00EF74F7">
            <w:rPr>
              <w:b/>
              <w:color w:val="808080" w:themeColor="background1" w:themeShade="80"/>
            </w:rPr>
            <w:t>[Enter the headword for your article]</w:t>
          </w:r>
        </w:p>
      </w:docPartBody>
    </w:docPart>
    <w:docPart>
      <w:docPartPr>
        <w:name w:val="1573742EDA052048A37685540568FAB9"/>
        <w:category>
          <w:name w:val="General"/>
          <w:gallery w:val="placeholder"/>
        </w:category>
        <w:types>
          <w:type w:val="bbPlcHdr"/>
        </w:types>
        <w:behaviors>
          <w:behavior w:val="content"/>
        </w:behaviors>
        <w:guid w:val="{B65458AF-0F5C-E945-82CE-F810BAAD38CA}"/>
      </w:docPartPr>
      <w:docPartBody>
        <w:p w:rsidR="00000000" w:rsidRDefault="009D1A1F">
          <w:pPr>
            <w:pStyle w:val="1573742EDA052048A37685540568FAB9"/>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91BE76F74C5C5844ABE32A8C0ED8F23D"/>
        <w:category>
          <w:name w:val="General"/>
          <w:gallery w:val="placeholder"/>
        </w:category>
        <w:types>
          <w:type w:val="bbPlcHdr"/>
        </w:types>
        <w:behaviors>
          <w:behavior w:val="content"/>
        </w:behaviors>
        <w:guid w:val="{E895C88E-9F87-7240-8E8D-F59D817C76C5}"/>
      </w:docPartPr>
      <w:docPartBody>
        <w:p w:rsidR="00000000" w:rsidRDefault="009D1A1F">
          <w:pPr>
            <w:pStyle w:val="91BE76F74C5C5844ABE32A8C0ED8F23D"/>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603084F63B77D24FA344436D21D03E4A"/>
        <w:category>
          <w:name w:val="General"/>
          <w:gallery w:val="placeholder"/>
        </w:category>
        <w:types>
          <w:type w:val="bbPlcHdr"/>
        </w:types>
        <w:behaviors>
          <w:behavior w:val="content"/>
        </w:behaviors>
        <w:guid w:val="{9E060B0A-A255-B446-ABF7-3A544A9F10F2}"/>
      </w:docPartPr>
      <w:docPartBody>
        <w:p w:rsidR="00000000" w:rsidRDefault="009D1A1F">
          <w:pPr>
            <w:pStyle w:val="603084F63B77D24FA344436D21D03E4A"/>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30D29F4EE95D39448882E6B7ADFE1F8B"/>
        <w:category>
          <w:name w:val="General"/>
          <w:gallery w:val="placeholder"/>
        </w:category>
        <w:types>
          <w:type w:val="bbPlcHdr"/>
        </w:types>
        <w:behaviors>
          <w:behavior w:val="content"/>
        </w:behaviors>
        <w:guid w:val="{3894BFCF-5A97-864A-BFCB-54CDCA353F6E}"/>
      </w:docPartPr>
      <w:docPartBody>
        <w:p w:rsidR="00000000" w:rsidRDefault="009D1A1F">
          <w:pPr>
            <w:pStyle w:val="30D29F4EE95D39448882E6B7ADFE1F8B"/>
          </w:pPr>
          <w:r>
            <w:rPr>
              <w:rStyle w:val="PlaceholderText"/>
            </w:rPr>
            <w:t>[Enter citations for further reading here]</w:t>
          </w:r>
        </w:p>
      </w:docPartBody>
    </w:docPart>
    <w:docPart>
      <w:docPartPr>
        <w:name w:val="FAFE7ED3B092F549AFE105578A641CB1"/>
        <w:category>
          <w:name w:val="General"/>
          <w:gallery w:val="placeholder"/>
        </w:category>
        <w:types>
          <w:type w:val="bbPlcHdr"/>
        </w:types>
        <w:behaviors>
          <w:behavior w:val="content"/>
        </w:behaviors>
        <w:guid w:val="{C170EB8B-8973-FE41-912D-D22A336DC93B}"/>
      </w:docPartPr>
      <w:docPartBody>
        <w:p w:rsidR="00000000" w:rsidRDefault="009D1A1F" w:rsidP="009D1A1F">
          <w:pPr>
            <w:pStyle w:val="FAFE7ED3B092F549AFE105578A641CB1"/>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1A1F"/>
    <w:rsid w:val="009D1A1F"/>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D1A1F"/>
    <w:rPr>
      <w:color w:val="808080"/>
    </w:rPr>
  </w:style>
  <w:style w:type="paragraph" w:customStyle="1" w:styleId="2EB2C1AF6C8F0D4D9A22DCB835AC77FA">
    <w:name w:val="2EB2C1AF6C8F0D4D9A22DCB835AC77FA"/>
  </w:style>
  <w:style w:type="paragraph" w:customStyle="1" w:styleId="6146501BB9125949B9D12EB893C38392">
    <w:name w:val="6146501BB9125949B9D12EB893C38392"/>
  </w:style>
  <w:style w:type="paragraph" w:customStyle="1" w:styleId="469C8F2638C28B4F9A0BCA544CB018D7">
    <w:name w:val="469C8F2638C28B4F9A0BCA544CB018D7"/>
  </w:style>
  <w:style w:type="paragraph" w:customStyle="1" w:styleId="798596E06551394EA5A92985E4D9ECBF">
    <w:name w:val="798596E06551394EA5A92985E4D9ECBF"/>
  </w:style>
  <w:style w:type="paragraph" w:customStyle="1" w:styleId="2D9277122340D34E8A6E6D4BEC0E4AF7">
    <w:name w:val="2D9277122340D34E8A6E6D4BEC0E4AF7"/>
  </w:style>
  <w:style w:type="paragraph" w:customStyle="1" w:styleId="57F47611E52C584C96C2B8852FD57B07">
    <w:name w:val="57F47611E52C584C96C2B8852FD57B07"/>
  </w:style>
  <w:style w:type="paragraph" w:customStyle="1" w:styleId="0C48BCA524A7CF49900E5515A6BD1E34">
    <w:name w:val="0C48BCA524A7CF49900E5515A6BD1E34"/>
  </w:style>
  <w:style w:type="paragraph" w:customStyle="1" w:styleId="1573742EDA052048A37685540568FAB9">
    <w:name w:val="1573742EDA052048A37685540568FAB9"/>
  </w:style>
  <w:style w:type="paragraph" w:customStyle="1" w:styleId="91BE76F74C5C5844ABE32A8C0ED8F23D">
    <w:name w:val="91BE76F74C5C5844ABE32A8C0ED8F23D"/>
  </w:style>
  <w:style w:type="paragraph" w:customStyle="1" w:styleId="603084F63B77D24FA344436D21D03E4A">
    <w:name w:val="603084F63B77D24FA344436D21D03E4A"/>
  </w:style>
  <w:style w:type="paragraph" w:customStyle="1" w:styleId="30D29F4EE95D39448882E6B7ADFE1F8B">
    <w:name w:val="30D29F4EE95D39448882E6B7ADFE1F8B"/>
  </w:style>
  <w:style w:type="paragraph" w:customStyle="1" w:styleId="FAFE7ED3B092F549AFE105578A641CB1">
    <w:name w:val="FAFE7ED3B092F549AFE105578A641CB1"/>
    <w:rsid w:val="009D1A1F"/>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D1A1F"/>
    <w:rPr>
      <w:color w:val="808080"/>
    </w:rPr>
  </w:style>
  <w:style w:type="paragraph" w:customStyle="1" w:styleId="2EB2C1AF6C8F0D4D9A22DCB835AC77FA">
    <w:name w:val="2EB2C1AF6C8F0D4D9A22DCB835AC77FA"/>
  </w:style>
  <w:style w:type="paragraph" w:customStyle="1" w:styleId="6146501BB9125949B9D12EB893C38392">
    <w:name w:val="6146501BB9125949B9D12EB893C38392"/>
  </w:style>
  <w:style w:type="paragraph" w:customStyle="1" w:styleId="469C8F2638C28B4F9A0BCA544CB018D7">
    <w:name w:val="469C8F2638C28B4F9A0BCA544CB018D7"/>
  </w:style>
  <w:style w:type="paragraph" w:customStyle="1" w:styleId="798596E06551394EA5A92985E4D9ECBF">
    <w:name w:val="798596E06551394EA5A92985E4D9ECBF"/>
  </w:style>
  <w:style w:type="paragraph" w:customStyle="1" w:styleId="2D9277122340D34E8A6E6D4BEC0E4AF7">
    <w:name w:val="2D9277122340D34E8A6E6D4BEC0E4AF7"/>
  </w:style>
  <w:style w:type="paragraph" w:customStyle="1" w:styleId="57F47611E52C584C96C2B8852FD57B07">
    <w:name w:val="57F47611E52C584C96C2B8852FD57B07"/>
  </w:style>
  <w:style w:type="paragraph" w:customStyle="1" w:styleId="0C48BCA524A7CF49900E5515A6BD1E34">
    <w:name w:val="0C48BCA524A7CF49900E5515A6BD1E34"/>
  </w:style>
  <w:style w:type="paragraph" w:customStyle="1" w:styleId="1573742EDA052048A37685540568FAB9">
    <w:name w:val="1573742EDA052048A37685540568FAB9"/>
  </w:style>
  <w:style w:type="paragraph" w:customStyle="1" w:styleId="91BE76F74C5C5844ABE32A8C0ED8F23D">
    <w:name w:val="91BE76F74C5C5844ABE32A8C0ED8F23D"/>
  </w:style>
  <w:style w:type="paragraph" w:customStyle="1" w:styleId="603084F63B77D24FA344436D21D03E4A">
    <w:name w:val="603084F63B77D24FA344436D21D03E4A"/>
  </w:style>
  <w:style w:type="paragraph" w:customStyle="1" w:styleId="30D29F4EE95D39448882E6B7ADFE1F8B">
    <w:name w:val="30D29F4EE95D39448882E6B7ADFE1F8B"/>
  </w:style>
  <w:style w:type="paragraph" w:customStyle="1" w:styleId="FAFE7ED3B092F549AFE105578A641CB1">
    <w:name w:val="FAFE7ED3B092F549AFE105578A641CB1"/>
    <w:rsid w:val="009D1A1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Ann84</b:Tag>
    <b:SourceType>Book</b:SourceType>
    <b:Guid>{BE223140-F985-8B4A-A4B7-0C6D247A5B86}</b:Guid>
    <b:Author>
      <b:Author>
        <b:NameList>
          <b:Person>
            <b:Last>Annan</b:Last>
            <b:First>Noel</b:First>
          </b:Person>
        </b:NameList>
      </b:Author>
    </b:Author>
    <b:Title>Leslie Stephen: The Godless Victorian</b:Title>
    <b:City>New York</b:City>
    <b:Publisher>Random House</b:Publisher>
    <b:Year>1984</b:Year>
    <b:RefOrder>1</b:RefOrder>
  </b:Source>
</b:Sources>
</file>

<file path=customXml/itemProps1.xml><?xml version="1.0" encoding="utf-8"?>
<ds:datastoreItem xmlns:ds="http://schemas.openxmlformats.org/officeDocument/2006/customXml" ds:itemID="{834B1398-57D5-9040-85D3-EBA3B26654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0</TotalTime>
  <Pages>1</Pages>
  <Words>431</Words>
  <Characters>2463</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Tunnicliffe</dc:creator>
  <cp:keywords/>
  <dc:description/>
  <cp:lastModifiedBy>Kevin Tunnicliffe</cp:lastModifiedBy>
  <cp:revision>2</cp:revision>
  <dcterms:created xsi:type="dcterms:W3CDTF">2016-01-20T05:32:00Z</dcterms:created>
  <dcterms:modified xsi:type="dcterms:W3CDTF">2016-01-20T05:37:00Z</dcterms:modified>
</cp:coreProperties>
</file>