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FA1DCE" w:rsidP="00837FE7">
            <w:pPr>
              <w:spacing w:after="0" w:line="240" w:lineRule="auto"/>
            </w:pPr>
            <w:r>
              <w:rPr>
                <w:rStyle w:val="PlaceholderText"/>
              </w:rPr>
              <w:t>Chiaki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FA1DCE" w:rsidP="00837FE7">
            <w:pPr>
              <w:spacing w:after="0" w:line="240" w:lineRule="auto"/>
            </w:pPr>
            <w:r>
              <w:rPr>
                <w:rStyle w:val="PlaceholderText"/>
              </w:rPr>
              <w:t>Ajioka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A1DCE" w:rsidP="00837FE7">
            <w:pPr>
              <w:spacing w:after="0" w:line="240" w:lineRule="auto"/>
              <w:rPr>
                <w:b/>
                <w:color w:val="000000"/>
              </w:rPr>
            </w:pPr>
            <w:r w:rsidRPr="00FA1DCE">
              <w:rPr>
                <w:b/>
                <w:color w:val="000000"/>
                <w:lang w:val="en-AU"/>
              </w:rPr>
              <w:t>Sōsaku Hanga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FA1DCE" w:rsidP="00837FE7">
            <w:pPr>
              <w:spacing w:after="0" w:line="240" w:lineRule="auto"/>
              <w:rPr>
                <w:color w:val="000000"/>
              </w:rPr>
            </w:pPr>
            <w:r w:rsidRPr="00FA1DCE">
              <w:rPr>
                <w:b/>
                <w:color w:val="000000"/>
                <w:lang w:val="en-AU"/>
              </w:rPr>
              <w:t xml:space="preserve">Creative Prints, </w:t>
            </w:r>
            <w:r w:rsidRPr="00FA1DCE">
              <w:rPr>
                <w:rFonts w:ascii="MS Gothic" w:eastAsia="MS Gothic" w:hAnsi="MS Gothic" w:cs="MS Gothic" w:hint="eastAsia"/>
                <w:b/>
                <w:color w:val="000000"/>
                <w:lang w:val="en-AU"/>
              </w:rPr>
              <w:t>創作版画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662D21" w:rsidP="00837FE7">
            <w:pPr>
              <w:spacing w:after="0" w:line="240" w:lineRule="auto"/>
              <w:rPr>
                <w:color w:val="000000"/>
              </w:rPr>
            </w:pPr>
            <w:r w:rsidRPr="00FA1DCE">
              <w:rPr>
                <w:color w:val="000000"/>
                <w:lang w:val="en-AU"/>
              </w:rPr>
              <w:t>Sōsaku (creative) Hanga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Sōsaku Hanga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Sōsaku Hanga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Kanae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r w:rsidRPr="00FA1DCE">
              <w:rPr>
                <w:color w:val="000000"/>
                <w:lang w:val="en-AU"/>
              </w:rPr>
              <w:t>, 1882-1946), a professional wood-engraver and art student.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color w:val="000000"/>
                <w:lang w:val="en-AU"/>
              </w:rPr>
              <w:t>Sōsaku (creative) Hanga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Sōsaku Hanga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Sōsaku Hanga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Kanae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r w:rsidRPr="00FA1DCE">
              <w:rPr>
                <w:color w:val="000000"/>
                <w:lang w:val="en-AU"/>
              </w:rPr>
              <w:t xml:space="preserve">, 1882-1946), a professional wood-engraver and art student. But it was not until after 1910 that artists, mostly Western-style painters, </w:t>
            </w:r>
            <w:r w:rsidRPr="00FA1DCE">
              <w:rPr>
                <w:rFonts w:hint="eastAsia"/>
                <w:color w:val="000000"/>
                <w:lang w:val="en-AU"/>
              </w:rPr>
              <w:t>began</w:t>
            </w:r>
            <w:r w:rsidRPr="00FA1DCE">
              <w:rPr>
                <w:color w:val="000000"/>
                <w:lang w:val="en-AU"/>
              </w:rPr>
              <w:t xml:space="preserve"> explor</w:t>
            </w:r>
            <w:r w:rsidRPr="00FA1DCE">
              <w:rPr>
                <w:rFonts w:hint="eastAsia"/>
                <w:color w:val="000000"/>
                <w:lang w:val="en-AU"/>
              </w:rPr>
              <w:t>ing</w:t>
            </w:r>
            <w:r w:rsidRPr="00FA1DCE">
              <w:rPr>
                <w:color w:val="000000"/>
                <w:lang w:val="en-AU"/>
              </w:rPr>
              <w:t xml:space="preserve"> the visual possibilities of prints. The </w:t>
            </w:r>
            <w:r w:rsidRPr="00FA1DCE">
              <w:rPr>
                <w:i/>
                <w:color w:val="000000"/>
                <w:lang w:val="en-AU"/>
              </w:rPr>
              <w:t xml:space="preserve">Der Sturm </w:t>
            </w:r>
            <w:r w:rsidRPr="00FA1DCE">
              <w:rPr>
                <w:color w:val="000000"/>
                <w:lang w:val="en-AU"/>
              </w:rPr>
              <w:t>woodcut exhibition in Tokyo (1914) inspired Onchi Kōshirō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恩地孝四郎</w:t>
            </w:r>
            <w:r w:rsidRPr="00FA1DCE">
              <w:rPr>
                <w:color w:val="000000"/>
                <w:lang w:val="en-AU"/>
              </w:rPr>
              <w:t xml:space="preserve">, 1891-1955) to begin his semi-abstract or abstract ‘Lyric’ series. </w:t>
            </w:r>
            <w:r w:rsidRPr="00FA1DCE">
              <w:rPr>
                <w:rFonts w:hint="eastAsia"/>
                <w:color w:val="000000"/>
                <w:lang w:val="en-AU"/>
              </w:rPr>
              <w:t>This modernist print movement</w:t>
            </w:r>
            <w:r w:rsidRPr="00FA1DCE">
              <w:rPr>
                <w:color w:val="000000"/>
                <w:lang w:val="en-AU"/>
              </w:rPr>
              <w:t xml:space="preserve"> was largely unknown to the West before W</w:t>
            </w:r>
            <w:r w:rsidRPr="00FA1DCE">
              <w:rPr>
                <w:rFonts w:hint="eastAsia"/>
                <w:color w:val="000000"/>
                <w:lang w:val="en-AU"/>
              </w:rPr>
              <w:t xml:space="preserve">orld </w:t>
            </w:r>
            <w:r w:rsidRPr="00FA1DCE">
              <w:rPr>
                <w:color w:val="000000"/>
                <w:lang w:val="en-AU"/>
              </w:rPr>
              <w:t>W</w:t>
            </w:r>
            <w:r w:rsidRPr="00FA1DCE">
              <w:rPr>
                <w:rFonts w:hint="eastAsia"/>
                <w:color w:val="000000"/>
                <w:lang w:val="en-AU"/>
              </w:rPr>
              <w:t xml:space="preserve">ar </w:t>
            </w:r>
            <w:r w:rsidRPr="00FA1DCE">
              <w:rPr>
                <w:color w:val="000000"/>
                <w:lang w:val="en-AU"/>
              </w:rPr>
              <w:t>II. Shortly after the war, two artists Onchi and Munakata Shikō (</w:t>
            </w:r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棟方志功</w:t>
            </w:r>
            <w:r w:rsidRPr="00FA1DCE">
              <w:rPr>
                <w:color w:val="000000"/>
                <w:lang w:val="en-AU"/>
              </w:rPr>
              <w:t xml:space="preserve">, 1903-1975) made </w:t>
            </w:r>
            <w:r w:rsidRPr="00FA1DCE">
              <w:rPr>
                <w:rFonts w:hint="eastAsia"/>
                <w:color w:val="000000"/>
                <w:lang w:val="en-AU"/>
              </w:rPr>
              <w:t>Sōsaku Hanga</w:t>
            </w:r>
            <w:r w:rsidRPr="00FA1DCE">
              <w:rPr>
                <w:color w:val="000000"/>
                <w:lang w:val="en-AU"/>
              </w:rPr>
              <w:t xml:space="preserve"> internationally known</w:t>
            </w:r>
            <w:r w:rsidRPr="00FA1DCE">
              <w:rPr>
                <w:color w:val="000000"/>
                <w:lang w:val="en-US"/>
              </w:rPr>
              <w:t>,</w:t>
            </w:r>
            <w:r w:rsidRPr="00FA1DCE">
              <w:rPr>
                <w:rFonts w:hint="eastAsia"/>
                <w:color w:val="000000"/>
                <w:lang w:val="en-US"/>
              </w:rPr>
              <w:t xml:space="preserve"> in distinctly </w:t>
            </w:r>
            <w:r w:rsidRPr="00FA1DCE">
              <w:rPr>
                <w:color w:val="000000"/>
                <w:lang w:val="en-US"/>
              </w:rPr>
              <w:t>different</w:t>
            </w:r>
            <w:r w:rsidRPr="00FA1DCE">
              <w:rPr>
                <w:rFonts w:hint="eastAsia"/>
                <w:color w:val="000000"/>
                <w:lang w:val="en-US"/>
              </w:rPr>
              <w:t xml:space="preserve"> styles</w:t>
            </w:r>
            <w:r w:rsidRPr="00FA1DCE">
              <w:rPr>
                <w:color w:val="000000"/>
                <w:lang w:val="en-AU"/>
              </w:rPr>
              <w:t>: Onchi at the cutting edge of Japanese modernism and Munakata exploring spiritual links with his native land.</w:t>
            </w:r>
          </w:p>
          <w:p w:rsidR="006336D3" w:rsidRDefault="006336D3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6336D3" w:rsidRDefault="006336D3" w:rsidP="006336D3">
            <w:pPr>
              <w:keepNext/>
              <w:spacing w:after="0" w:line="240" w:lineRule="auto"/>
            </w:pPr>
            <w:r>
              <w:rPr>
                <w:color w:val="000000"/>
                <w:lang w:val="en-AU"/>
              </w:rPr>
              <w:t>File: onchi.jpg</w:t>
            </w:r>
          </w:p>
          <w:p w:rsidR="006336D3" w:rsidRDefault="006336D3" w:rsidP="006336D3">
            <w:pPr>
              <w:pStyle w:val="Caption"/>
              <w:spacing w:after="0"/>
              <w:rPr>
                <w:color w:val="000000"/>
                <w:lang w:val="en-AU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015A74">
              <w:t xml:space="preserve">Onchi Kōshirō, </w:t>
            </w:r>
            <w:r w:rsidRPr="00DA78A6">
              <w:rPr>
                <w:i/>
              </w:rPr>
              <w:t>Lyric 1</w:t>
            </w:r>
            <w:r w:rsidRPr="00015A74">
              <w:t xml:space="preserve"> (1914). In Japan, Onchi’s works are considered out of copyright (50 years after the artist’s death). One of the impressions is owned by the Art Gallery of New South Wales</w:t>
            </w:r>
          </w:p>
          <w:p w:rsidR="006336D3" w:rsidRPr="00FA1DCE" w:rsidRDefault="006336D3" w:rsidP="006336D3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>Source: &lt;</w:t>
            </w:r>
            <w:r w:rsidRPr="00DA78A6">
              <w:rPr>
                <w:color w:val="000000"/>
                <w:lang w:val="en-AU"/>
              </w:rPr>
              <w:t>http://www.artgallery.nsw.gov.au/collection/works/82.2000/</w:t>
            </w:r>
            <w:r>
              <w:rPr>
                <w:color w:val="000000"/>
                <w:lang w:val="en-AU"/>
              </w:rPr>
              <w:t>&gt;</w:t>
            </w:r>
          </w:p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FA1DCE" w:rsidRP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rFonts w:hint="eastAsia"/>
                <w:color w:val="000000"/>
                <w:lang w:val="en-AU"/>
              </w:rPr>
              <w:t>I</w:t>
            </w:r>
            <w:r w:rsidRPr="00FA1DCE">
              <w:rPr>
                <w:color w:val="000000"/>
                <w:lang w:val="en-AU"/>
              </w:rPr>
              <w:t>n the mid-1910s the neo-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>prints or Shin Hanga (New Prints) emerged</w:t>
            </w:r>
            <w:r w:rsidRPr="00FA1DCE">
              <w:rPr>
                <w:rFonts w:hint="eastAsia"/>
                <w:color w:val="000000"/>
                <w:lang w:val="en-AU"/>
              </w:rPr>
              <w:t>, a</w:t>
            </w:r>
            <w:r w:rsidRPr="00FA1DCE">
              <w:rPr>
                <w:color w:val="000000"/>
                <w:lang w:val="en-AU"/>
              </w:rPr>
              <w:t xml:space="preserve">dopting 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>subjects and production systems under the direction of their publishers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Shin Hanga enjoyed commercial success and dominated overseas markets. The Sōsaku Hanga artists viewed Shin Hanga as a threat to the</w:t>
            </w:r>
            <w:r w:rsidRPr="00FA1DCE">
              <w:rPr>
                <w:rFonts w:hint="eastAsia"/>
                <w:color w:val="000000"/>
                <w:lang w:val="en-AU"/>
              </w:rPr>
              <w:t>ir</w:t>
            </w:r>
            <w:r w:rsidRPr="00FA1DCE">
              <w:rPr>
                <w:color w:val="000000"/>
                <w:lang w:val="en-AU"/>
              </w:rPr>
              <w:t xml:space="preserve"> artistic integrity. In order to distinguish their position, the Creative Print Association defined Sōsaku Hanga as</w:t>
            </w:r>
            <w:r w:rsidR="008D30E8">
              <w:rPr>
                <w:color w:val="000000"/>
                <w:lang w:val="en-AU"/>
              </w:rPr>
              <w:t xml:space="preserve"> ‘</w:t>
            </w:r>
            <w:r w:rsidRPr="00FA1DCE">
              <w:rPr>
                <w:color w:val="000000"/>
                <w:lang w:val="en-AU"/>
              </w:rPr>
              <w:t>prints designed, block-cut and printed by the artist</w:t>
            </w:r>
            <w:r w:rsidR="008D30E8">
              <w:rPr>
                <w:color w:val="000000"/>
                <w:lang w:val="en-AU"/>
              </w:rPr>
              <w:t>’</w:t>
            </w:r>
            <w:r w:rsidRPr="00FA1DCE">
              <w:rPr>
                <w:color w:val="000000"/>
                <w:lang w:val="en-AU"/>
              </w:rPr>
              <w:t xml:space="preserve">, possibly following the rules laid by the British organisation, the Society of Graver-Printers in Colour, which were published in </w:t>
            </w:r>
            <w:r w:rsidRPr="00FA1DCE">
              <w:rPr>
                <w:i/>
                <w:color w:val="000000"/>
                <w:lang w:val="en-AU"/>
              </w:rPr>
              <w:t>The Studio</w:t>
            </w:r>
            <w:r w:rsidRPr="00FA1DCE">
              <w:rPr>
                <w:color w:val="000000"/>
                <w:lang w:val="en-AU"/>
              </w:rPr>
              <w:t xml:space="preserve"> (1910) a popular source of information for Japanese artists. But the </w:t>
            </w:r>
            <w:r w:rsidRPr="00FA1DCE">
              <w:rPr>
                <w:color w:val="000000"/>
                <w:lang w:val="en-AU"/>
              </w:rPr>
              <w:lastRenderedPageBreak/>
              <w:t xml:space="preserve">principle could not have been applied strictly as some Sōsaku Hanga artists had others block-cut or print their work. </w:t>
            </w:r>
          </w:p>
          <w:p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:rsidR="008D728D" w:rsidRPr="006336D3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color w:val="000000"/>
                <w:lang w:val="en-AU"/>
              </w:rPr>
              <w:t xml:space="preserve">Exhibition venues for early Sōsaku Hanga were small private galleries and coterie magazines until the Japan Creative Print Association was formed in 1918 </w:t>
            </w:r>
            <w:r w:rsidRPr="00FA1DCE">
              <w:rPr>
                <w:rFonts w:hint="eastAsia"/>
                <w:color w:val="000000"/>
                <w:lang w:val="en-AU"/>
              </w:rPr>
              <w:t>with its</w:t>
            </w:r>
            <w:r w:rsidRPr="00FA1DCE">
              <w:rPr>
                <w:color w:val="000000"/>
                <w:lang w:val="en-AU"/>
              </w:rPr>
              <w:t xml:space="preserve"> annual exhibition.</w:t>
            </w:r>
            <w:r w:rsidR="008D30E8">
              <w:rPr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>The Association campaigned for the recognition of prints as creative art, with a focus on acceptance by the government-run annual art exhibition, which was achieved in 1927. As this milestone indicated that the concept of prints as artistic expression was accepted, the word ‘creative’ became redundant; it was dropped in 1931 when the Association incorporated other print organisations and became the Japan Print Association.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847821" w:rsidRPr="00847821" w:rsidRDefault="00167B2F" w:rsidP="00847821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167B2F">
              <w:rPr>
                <w:noProof/>
                <w:color w:val="000000"/>
                <w:lang w:val="en-CA"/>
              </w:rPr>
              <w:t>(Ajioka)</w:t>
            </w:r>
            <w:bookmarkStart w:id="0" w:name="_GoBack"/>
            <w:bookmarkEnd w:id="0"/>
          </w:p>
          <w:p w:rsidR="00847821" w:rsidRPr="00847821" w:rsidRDefault="00167B2F" w:rsidP="00847821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167B2F">
              <w:rPr>
                <w:noProof/>
                <w:color w:val="000000"/>
                <w:lang w:val="en-CA"/>
              </w:rPr>
              <w:t>(Brown)</w:t>
            </w:r>
          </w:p>
          <w:p w:rsidR="00847821" w:rsidRPr="00847821" w:rsidRDefault="00595864" w:rsidP="00847821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595864">
              <w:rPr>
                <w:noProof/>
                <w:color w:val="000000"/>
                <w:lang w:val="en-CA"/>
              </w:rPr>
              <w:t>(Jenkins)</w:t>
            </w:r>
          </w:p>
          <w:p w:rsidR="00847821" w:rsidRPr="00847821" w:rsidRDefault="007C62FB" w:rsidP="00847821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7C62FB">
              <w:rPr>
                <w:noProof/>
                <w:color w:val="000000"/>
                <w:lang w:val="en-CA"/>
              </w:rPr>
              <w:t>(Smith)</w:t>
            </w:r>
          </w:p>
          <w:p w:rsidR="003235A7" w:rsidRPr="00E06B87" w:rsidRDefault="007C62FB" w:rsidP="00847821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7C62FB">
              <w:rPr>
                <w:noProof/>
                <w:color w:val="000000"/>
                <w:lang w:val="en-CA"/>
              </w:rPr>
              <w:t>(Statler)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D0A" w:rsidRDefault="00901D0A" w:rsidP="007A0D55">
      <w:pPr>
        <w:spacing w:after="0" w:line="240" w:lineRule="auto"/>
      </w:pPr>
      <w:r>
        <w:separator/>
      </w:r>
    </w:p>
  </w:endnote>
  <w:endnote w:type="continuationSeparator" w:id="0">
    <w:p w:rsidR="00901D0A" w:rsidRDefault="00901D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D0A" w:rsidRDefault="00901D0A" w:rsidP="007A0D55">
      <w:pPr>
        <w:spacing w:after="0" w:line="240" w:lineRule="auto"/>
      </w:pPr>
      <w:r>
        <w:separator/>
      </w:r>
    </w:p>
  </w:footnote>
  <w:footnote w:type="continuationSeparator" w:id="0">
    <w:p w:rsidR="00901D0A" w:rsidRDefault="00901D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DCE"/>
    <w:rsid w:val="00032559"/>
    <w:rsid w:val="00052040"/>
    <w:rsid w:val="000B25AE"/>
    <w:rsid w:val="000B55AB"/>
    <w:rsid w:val="000D24DC"/>
    <w:rsid w:val="00101B2E"/>
    <w:rsid w:val="00116FA0"/>
    <w:rsid w:val="0015114C"/>
    <w:rsid w:val="00167B2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864"/>
    <w:rsid w:val="005B177E"/>
    <w:rsid w:val="005B3921"/>
    <w:rsid w:val="005F26D7"/>
    <w:rsid w:val="005F5450"/>
    <w:rsid w:val="006336D3"/>
    <w:rsid w:val="00662D21"/>
    <w:rsid w:val="006D0412"/>
    <w:rsid w:val="007411B9"/>
    <w:rsid w:val="00780D95"/>
    <w:rsid w:val="00780DC7"/>
    <w:rsid w:val="007A0D55"/>
    <w:rsid w:val="007B3377"/>
    <w:rsid w:val="007C62FB"/>
    <w:rsid w:val="007E5F44"/>
    <w:rsid w:val="00821DE3"/>
    <w:rsid w:val="00837FE7"/>
    <w:rsid w:val="00846CE1"/>
    <w:rsid w:val="00847821"/>
    <w:rsid w:val="008A5B87"/>
    <w:rsid w:val="008D30E8"/>
    <w:rsid w:val="008D728D"/>
    <w:rsid w:val="00901D0A"/>
    <w:rsid w:val="00922950"/>
    <w:rsid w:val="009A7264"/>
    <w:rsid w:val="009D1606"/>
    <w:rsid w:val="009E18A1"/>
    <w:rsid w:val="009E73D7"/>
    <w:rsid w:val="00A27D2C"/>
    <w:rsid w:val="00A76FD9"/>
    <w:rsid w:val="00AB436D"/>
    <w:rsid w:val="00AC7B2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78A6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DC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6F9F"/>
  <w15:chartTrackingRefBased/>
  <w15:docId w15:val="{8D84C72A-841C-4BB0-B14E-A84FD165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DA78A6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A7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Sta56</b:Tag>
    <b:SourceType>Book</b:SourceType>
    <b:Guid>{C5546B91-D792-49FF-AC44-6FD37CA85562}</b:Guid>
    <b:Author>
      <b:Author>
        <b:NameList>
          <b:Person>
            <b:Last>Statler</b:Last>
            <b:First>O.</b:First>
          </b:Person>
        </b:NameList>
      </b:Author>
    </b:Author>
    <b:Title>Modern Japanese Prints: An Art Reborn</b:Title>
    <b:Year>1956</b:Year>
    <b:City>Rutland</b:City>
    <b:Publisher>Charles E. Tuttle</b:Publisher>
    <b:RefOrder>2</b:RefOrder>
  </b:Source>
  <b:Source>
    <b:Tag>Smi83</b:Tag>
    <b:SourceType>Book</b:SourceType>
    <b:Guid>{9C69F622-5DE0-4955-876D-AAF0C7401261}</b:Guid>
    <b:Author>
      <b:Author>
        <b:NameList>
          <b:Person>
            <b:Last>Smith</b:Last>
            <b:First>L.</b:First>
          </b:Person>
        </b:NameList>
      </b:Author>
    </b:Author>
    <b:Title>Japanese Prints Since 1900: Old Visions and New Dreams</b:Title>
    <b:Year>1983</b:Year>
    <b:City>London</b:City>
    <b:Publisher>The British Museum</b:Publisher>
    <b:RefOrder>3</b:RefOrder>
  </b:Source>
  <b:Source>
    <b:Tag>Jen83</b:Tag>
    <b:SourceType>Book</b:SourceType>
    <b:Guid>{ABF86451-AA92-45AA-8CA9-5732B69618DE}</b:Guid>
    <b:Author>
      <b:Author>
        <b:NameList>
          <b:Person>
            <b:Last>Jenkins</b:Last>
            <b:First>D.</b:First>
          </b:Person>
        </b:NameList>
      </b:Author>
    </b:Author>
    <b:Title>Images of a Changing World: Japanese Prints of the Twentieth Century</b:Title>
    <b:Year>1983</b:Year>
    <b:City>Portland</b:City>
    <b:Publisher>Portland Art Museum</b:Publisher>
    <b:RefOrder>4</b:RefOrder>
  </b:Source>
  <b:Source>
    <b:Tag>Bro06</b:Tag>
    <b:SourceType>BookSection</b:SourceType>
    <b:Guid>{D6C1CA72-4184-4D89-8F7B-0EFF4B14A4CD}</b:Guid>
    <b:Title>Prints and modernity: developments in the early twentieth century’, Newland, A. (ed.</b:Title>
    <b:Year>2006</b:Year>
    <b:City>Amsterdam</b:City>
    <b:Publisher>Hotei Publishing</b:Publisher>
    <b:Author>
      <b:Author>
        <b:NameList>
          <b:Person>
            <b:Last>Brown</b:Last>
            <b:First>K.</b:First>
          </b:Person>
        </b:NameList>
      </b:Author>
      <b:Editor>
        <b:NameList>
          <b:Person>
            <b:Last>Newland</b:Last>
            <b:First>A.</b:First>
            <b:Middle>R.</b:Middle>
          </b:Person>
        </b:NameList>
      </b:Editor>
    </b:Author>
    <b:BookTitle>The Hotei Encyclopedia of Japanese Woodblock Prints</b:BookTitle>
    <b:Pages>279-293</b:Pages>
    <b:RefOrder>5</b:RefOrder>
  </b:Source>
  <b:Source>
    <b:Tag>Aji00</b:Tag>
    <b:SourceType>Book</b:SourceType>
    <b:Guid>{F57564FB-56A1-4CED-BD2B-A073595180A7}</b:Guid>
    <b:Author>
      <b:Editor>
        <b:NameList>
          <b:Person>
            <b:Last>Ajioka</b:Last>
            <b:First>C.</b:First>
          </b:Person>
        </b:NameList>
      </b:Editor>
    </b:Author>
    <b:Title>Hanga: Japanese Creative Prints</b:Title>
    <b:Year>2000</b:Year>
    <b:City>Sydney</b:City>
    <b:Publisher>Art Gallery of New South Wales</b:Publisher>
    <b:RefOrder>1</b:RefOrder>
  </b:Source>
</b:Sources>
</file>

<file path=customXml/itemProps1.xml><?xml version="1.0" encoding="utf-8"?>
<ds:datastoreItem xmlns:ds="http://schemas.openxmlformats.org/officeDocument/2006/customXml" ds:itemID="{D4080C0E-A0CE-421C-8E92-CC23338F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8</cp:revision>
  <dcterms:created xsi:type="dcterms:W3CDTF">2016-06-30T18:37:00Z</dcterms:created>
  <dcterms:modified xsi:type="dcterms:W3CDTF">2016-06-30T18:51:00Z</dcterms:modified>
</cp:coreProperties>
</file>